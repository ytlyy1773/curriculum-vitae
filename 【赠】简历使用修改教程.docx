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.svg" ContentType="image/svg+xml"/>
  <Override PartName="/word/media/image10.svg" ContentType="image/svg+xml"/>
  <Override PartName="/word/media/image11.svg" ContentType="image/svg+xml"/>
  <Override PartName="/word/media/image12.svg" ContentType="image/svg+xml"/>
  <Override PartName="/word/media/image13.svg" ContentType="image/svg+xml"/>
  <Override PartName="/word/media/image14.svg" ContentType="image/svg+xml"/>
  <Override PartName="/word/media/image15.svg" ContentType="image/svg+xml"/>
  <Override PartName="/word/media/image16.svg" ContentType="image/svg+xml"/>
  <Override PartName="/word/media/image17.svg" ContentType="image/svg+xml"/>
  <Override PartName="/word/media/image18.svg" ContentType="image/svg+xml"/>
  <Override PartName="/word/media/image19.svg" ContentType="image/svg+xml"/>
  <Override PartName="/word/media/image2.svg" ContentType="image/svg+xml"/>
  <Override PartName="/word/media/image20.svg" ContentType="image/svg+xml"/>
  <Override PartName="/word/media/image21.svg" ContentType="image/svg+xml"/>
  <Override PartName="/word/media/image22.svg" ContentType="image/svg+xml"/>
  <Override PartName="/word/media/image23.svg" ContentType="image/svg+xml"/>
  <Override PartName="/word/media/image24.svg" ContentType="image/svg+xml"/>
  <Override PartName="/word/media/image25.svg" ContentType="image/svg+xml"/>
  <Override PartName="/word/media/image26.svg" ContentType="image/svg+xml"/>
  <Override PartName="/word/media/image27.svg" ContentType="image/svg+xml"/>
  <Override PartName="/word/media/image28.svg" ContentType="image/svg+xml"/>
  <Override PartName="/word/media/image29.svg" ContentType="image/svg+xml"/>
  <Override PartName="/word/media/image3.svg" ContentType="image/svg+xml"/>
  <Override PartName="/word/media/image30.svg" ContentType="image/svg+xml"/>
  <Override PartName="/word/media/image31.svg" ContentType="image/svg+xml"/>
  <Override PartName="/word/media/image4.svg" ContentType="image/svg+xml"/>
  <Override PartName="/word/media/image5.svg" ContentType="image/svg+xml"/>
  <Override PartName="/word/media/image6.svg" ContentType="image/svg+xml"/>
  <Override PartName="/word/media/image7.svg" ContentType="image/svg+xml"/>
  <Override PartName="/word/media/image8.svg" ContentType="image/svg+xml"/>
  <Override PartName="/word/media/image9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sz w:val="21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-1158875</wp:posOffset>
                </wp:positionH>
                <wp:positionV relativeFrom="paragraph">
                  <wp:posOffset>-914400</wp:posOffset>
                </wp:positionV>
                <wp:extent cx="7610475" cy="845820"/>
                <wp:effectExtent l="0" t="0" r="9525" b="11430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8255" y="20320"/>
                          <a:ext cx="7610475" cy="84582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rgbClr val="3C8BCE"/>
                            </a:gs>
                            <a:gs pos="100000">
                              <a:srgbClr val="7112AD"/>
                            </a:gs>
                          </a:gsLst>
                          <a:lin ang="1554000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eastAsiaTheme="minorEastAsia"/>
                                <w:lang w:val="en-US" w:eastAsia="zh-CN"/>
                              </w:rPr>
                              <w:drawing>
                                <wp:inline distT="0" distB="0" distL="114300" distR="114300">
                                  <wp:extent cx="741680" cy="741680"/>
                                  <wp:effectExtent l="0" t="0" r="0" b="0"/>
                                  <wp:docPr id="297" name="图片 297" descr="佰通视觉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7" name="图片 297" descr="佰通视觉PN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41680" cy="7416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91.25pt;margin-top:-72pt;height:66.6pt;width:599.25pt;z-index:251667456;v-text-anchor:middle;mso-width-relative:page;mso-height-relative:page;" fillcolor="#3C8BCE" filled="t" stroked="f" coordsize="21600,21600" o:gfxdata="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">
                <v:fill type="gradient" on="t" color2="#7112AD" angle="191" focus="100%" focussize="0,0" rotate="t">
                  <o:fill type="gradientUnscaled" v:ext="backwardCompatible"/>
                </v:fill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default" w:eastAsiaTheme="minorEastAsia"/>
                          <w:lang w:val="en-US" w:eastAsia="zh-CN"/>
                        </w:rPr>
                        <w:drawing>
                          <wp:inline distT="0" distB="0" distL="114300" distR="114300">
                            <wp:extent cx="741680" cy="741680"/>
                            <wp:effectExtent l="0" t="0" r="0" b="0"/>
                            <wp:docPr id="297" name="图片 297" descr="佰通视觉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7" name="图片 297" descr="佰通视觉PN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41680" cy="7416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-238125</wp:posOffset>
            </wp:positionH>
            <wp:positionV relativeFrom="paragraph">
              <wp:posOffset>9056370</wp:posOffset>
            </wp:positionV>
            <wp:extent cx="2390775" cy="314325"/>
            <wp:effectExtent l="0" t="0" r="9525" b="9525"/>
            <wp:wrapNone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-952500</wp:posOffset>
                </wp:positionH>
                <wp:positionV relativeFrom="paragraph">
                  <wp:posOffset>-829945</wp:posOffset>
                </wp:positionV>
                <wp:extent cx="3042920" cy="629285"/>
                <wp:effectExtent l="0" t="0" r="0" b="0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803275" y="685165"/>
                          <a:ext cx="3042920" cy="62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textAlignment w:val="auto"/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简历使用修改教程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75pt;margin-top:-65.35pt;height:49.55pt;width:239.6pt;z-index:251668480;mso-width-relative:page;mso-height-relative:page;" filled="f" stroked="f" coordsize="21600,21600" o:gfxdata="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ZXqhzt4AAAANAQAADwAAAAAA&#10;AAABACAAAAAiAAAAZHJzL2Rvd25yZXYueG1sUEsBAhQAFAAAAAgAh07iQKdSSgRGAgAAcAQAAA4A&#10;AAAAAAAAAQAgAAAALQEAAGRycy9lMm9Eb2MueG1sUEsFBgAAAAAGAAYAWQEAAOU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textAlignment w:val="auto"/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FFFFFF" w:themeColor="background1"/>
                          <w:sz w:val="52"/>
                          <w:szCs w:val="52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FFFFFF" w:themeColor="background1"/>
                          <w:sz w:val="52"/>
                          <w:szCs w:val="52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简历使用修改教程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-262890</wp:posOffset>
                </wp:positionH>
                <wp:positionV relativeFrom="paragraph">
                  <wp:posOffset>7907020</wp:posOffset>
                </wp:positionV>
                <wp:extent cx="2990850" cy="1114425"/>
                <wp:effectExtent l="0" t="0" r="0" b="0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0850" cy="1114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textAlignment w:val="auto"/>
                              <w:rPr>
                                <w:rFonts w:hint="default" w:ascii="微软雅黑" w:hAnsi="微软雅黑" w:eastAsia="微软雅黑" w:cs="微软雅黑"/>
                                <w:b w:val="0"/>
                                <w:bCs w:val="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lang w:val="en-US" w:eastAsia="zh-CN"/>
                              </w:rPr>
                              <w:t>选中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lang w:val="en-US" w:eastAsia="zh-CN"/>
                              </w:rPr>
                              <w:t>要设置行高的文本，在弹出的菜单中点击最后一个图标，选择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lang w:val="en-US" w:eastAsia="zh-CN"/>
                              </w:rPr>
                              <w:t>其他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textAlignment w:val="auto"/>
                              <w:rPr>
                                <w:rFonts w:hint="default" w:ascii="微软雅黑" w:hAnsi="微软雅黑" w:eastAsia="微软雅黑" w:cs="微软雅黑"/>
                                <w:b w:val="0"/>
                                <w:bCs w:val="0"/>
                                <w:i/>
                                <w:iCs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lang w:val="en-US" w:eastAsia="zh-CN"/>
                              </w:rPr>
                              <w:t>在弹出框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lang w:val="en-US" w:eastAsia="zh-CN"/>
                              </w:rPr>
                              <w:t>间距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lang w:val="en-US" w:eastAsia="zh-CN"/>
                              </w:rPr>
                              <w:t>这一栏，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lang w:val="en-US" w:eastAsia="zh-CN"/>
                              </w:rPr>
                              <w:t>取消勾选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/>
                                <w:iCs/>
                                <w:lang w:val="en-US" w:eastAsia="zh-CN"/>
                              </w:rPr>
                              <w:t xml:space="preserve">如果定义了文档网格，则与网格对齐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  <w:t>即可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/>
                                <w:iCs/>
                                <w:lang w:val="en-US" w:eastAsia="zh-CN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0.7pt;margin-top:622.6pt;height:87.75pt;width:235.5pt;z-index:251674624;mso-width-relative:page;mso-height-relative:page;" filled="f" stroked="f" coordsize="21600,21600" o:gfxdata="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4ClGN3QAAAA0BAAAPAAAAAAAAAAEAIAAAACIAAABk&#10;cnMvZG93bnJldi54bWxQSwECFAAUAAAACACHTuJAjMCPwjoCAABpBAAADgAAAAAAAAABACAAAAAs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textAlignment w:val="auto"/>
                        <w:rPr>
                          <w:rFonts w:hint="default" w:ascii="微软雅黑" w:hAnsi="微软雅黑" w:eastAsia="微软雅黑" w:cs="微软雅黑"/>
                          <w:b w:val="0"/>
                          <w:bCs w:val="0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lang w:val="en-US" w:eastAsia="zh-CN"/>
                        </w:rPr>
                        <w:t>选中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lang w:val="en-US" w:eastAsia="zh-CN"/>
                        </w:rPr>
                        <w:t>要设置行高的文本，在弹出的菜单中点击最后一个图标，选择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lang w:val="en-US" w:eastAsia="zh-CN"/>
                        </w:rPr>
                        <w:t>其他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1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textAlignment w:val="auto"/>
                        <w:rPr>
                          <w:rFonts w:hint="default" w:ascii="微软雅黑" w:hAnsi="微软雅黑" w:eastAsia="微软雅黑" w:cs="微软雅黑"/>
                          <w:b w:val="0"/>
                          <w:bCs w:val="0"/>
                          <w:i/>
                          <w:iCs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lang w:val="en-US" w:eastAsia="zh-CN"/>
                        </w:rPr>
                        <w:t>在弹出框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lang w:val="en-US" w:eastAsia="zh-CN"/>
                        </w:rPr>
                        <w:t>间距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lang w:val="en-US" w:eastAsia="zh-CN"/>
                        </w:rPr>
                        <w:t>这一栏，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lang w:val="en-US" w:eastAsia="zh-CN"/>
                        </w:rPr>
                        <w:t>取消勾选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/>
                          <w:iCs/>
                          <w:lang w:val="en-US" w:eastAsia="zh-CN"/>
                        </w:rPr>
                        <w:t xml:space="preserve">如果定义了文档网格，则与网格对齐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  <w:t>即可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/>
                          <w:iCs/>
                          <w:lang w:val="en-US" w:eastAsia="zh-CN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-277495</wp:posOffset>
                </wp:positionH>
                <wp:positionV relativeFrom="paragraph">
                  <wp:posOffset>7335520</wp:posOffset>
                </wp:positionV>
                <wp:extent cx="3122930" cy="428625"/>
                <wp:effectExtent l="0" t="0" r="0" b="0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293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jc w:val="left"/>
                              <w:textAlignment w:val="auto"/>
                              <w:rPr>
                                <w:rFonts w:hint="default" w:ascii="微软雅黑" w:hAnsi="微软雅黑" w:eastAsia="微软雅黑" w:cs="微软雅黑"/>
                                <w:b/>
                                <w:bCs/>
                                <w:color w:val="2E75B6" w:themeColor="accent1" w:themeShade="BF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E75B6" w:themeColor="accent1" w:themeShade="BF"/>
                                <w:sz w:val="28"/>
                                <w:szCs w:val="28"/>
                                <w:lang w:val="en-US" w:eastAsia="zh-CN"/>
                              </w:rPr>
                              <w:t>微软雅黑字体行高过大的解决方法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1.85pt;margin-top:577.6pt;height:33.75pt;width:245.9pt;z-index:251672576;mso-width-relative:page;mso-height-relative:page;" filled="f" stroked="f" coordsize="21600,21600" o:gfxdata="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B9iYS3QAAAA0BAAAPAAAAAAAAAAEAIAAAACIA&#10;AABkcnMvZG93bnJldi54bWxQSwECFAAUAAAACACHTuJACQxxkT0CAABoBAAADgAAAAAAAAABACAA&#10;AAAs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jc w:val="left"/>
                        <w:textAlignment w:val="auto"/>
                        <w:rPr>
                          <w:rFonts w:hint="default" w:ascii="微软雅黑" w:hAnsi="微软雅黑" w:eastAsia="微软雅黑" w:cs="微软雅黑"/>
                          <w:b/>
                          <w:bCs/>
                          <w:color w:val="2E75B6" w:themeColor="accent1" w:themeShade="BF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E75B6" w:themeColor="accent1" w:themeShade="BF"/>
                          <w:sz w:val="28"/>
                          <w:szCs w:val="28"/>
                          <w:lang w:val="en-US" w:eastAsia="zh-CN"/>
                        </w:rPr>
                        <w:t>微软雅黑字体行高过大的解决方法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-866775</wp:posOffset>
                </wp:positionH>
                <wp:positionV relativeFrom="paragraph">
                  <wp:posOffset>7323455</wp:posOffset>
                </wp:positionV>
                <wp:extent cx="538480" cy="459740"/>
                <wp:effectExtent l="0" t="0" r="0" b="16510"/>
                <wp:wrapNone/>
                <wp:docPr id="25" name="组合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480" cy="459740"/>
                          <a:chOff x="6032" y="2066"/>
                          <a:chExt cx="848" cy="724"/>
                        </a:xfrm>
                      </wpg:grpSpPr>
                      <wps:wsp>
                        <wps:cNvPr id="26" name="泪滴形 3"/>
                        <wps:cNvSpPr/>
                        <wps:spPr>
                          <a:xfrm>
                            <a:off x="6045" y="2070"/>
                            <a:ext cx="720" cy="720"/>
                          </a:xfrm>
                          <a:prstGeom prst="teardrop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7" name="文本框 4"/>
                        <wps:cNvSpPr txBox="1"/>
                        <wps:spPr>
                          <a:xfrm>
                            <a:off x="6032" y="2066"/>
                            <a:ext cx="849" cy="61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 w:val="0"/>
                                <w:jc w:val="left"/>
                                <w:textAlignment w:val="auto"/>
                                <w:rPr>
                                  <w:rFonts w:hint="default" w:ascii="微软雅黑" w:hAnsi="微软雅黑" w:eastAsia="微软雅黑" w:cs="微软雅黑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44"/>
                                  <w:szCs w:val="44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03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8.25pt;margin-top:576.65pt;height:36.2pt;width:42.4pt;z-index:251671552;mso-width-relative:page;mso-height-relative:page;" coordorigin="6032,2066" coordsize="848,724" o:gfxdata="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">
                <o:lock v:ext="edit" aspectratio="f"/>
                <v:shape id="泪滴形 3" o:spid="_x0000_s1026" style="position:absolute;left:6045;top:2070;height:720;width:720;v-text-anchor:middle;" fillcolor="#2E75B6 [2404]" filled="t" stroked="f" coordsize="720,720" o:gfxdata="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ytij7sAAADb&#10;AAAADwAAAAAAAAABACAAAAAiAAAAZHJzL2Rvd25yZXYueG1sUEsBAhQAFAAAAAgAh07iQDMvBZ47&#10;AAAAOQAAABAAAAAAAAAAAQAgAAAACgEAAGRycy9zaGFwZXhtbC54bWxQSwUGAAAAAAYABgBbAQAA&#10;tAMAAAAA&#10;" path="m0,360c0,161,161,0,360,0c480,0,600,0,720,0c720,120,720,240,720,360c720,559,559,720,360,720c161,720,0,559,0,360xe">
                  <v:path o:connectlocs="720,360;614,614;360,720;105,614;0,360;105,105;360,0;720,0" o:connectangles="0,82,82,82,164,247,247,247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文本框 4" o:spid="_x0000_s1026" o:spt="202" type="#_x0000_t202" style="position:absolute;left:6032;top:2066;height:616;width:849;" filled="f" stroked="f" coordsize="21600,21600" o:gfxdata="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EbSb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 w:val="0"/>
                          <w:jc w:val="left"/>
                          <w:textAlignment w:val="auto"/>
                          <w:rPr>
                            <w:rFonts w:hint="default" w:ascii="微软雅黑" w:hAnsi="微软雅黑" w:eastAsia="微软雅黑" w:cs="微软雅黑"/>
                            <w:b/>
                            <w:bCs/>
                            <w:color w:val="FFFFFF" w:themeColor="background1"/>
                            <w:sz w:val="32"/>
                            <w:szCs w:val="32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44"/>
                            <w:szCs w:val="44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03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3295650</wp:posOffset>
            </wp:positionH>
            <wp:positionV relativeFrom="paragraph">
              <wp:posOffset>7202805</wp:posOffset>
            </wp:positionV>
            <wp:extent cx="1181100" cy="1885950"/>
            <wp:effectExtent l="0" t="0" r="0" b="0"/>
            <wp:wrapNone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-815340</wp:posOffset>
                </wp:positionH>
                <wp:positionV relativeFrom="paragraph">
                  <wp:posOffset>7019925</wp:posOffset>
                </wp:positionV>
                <wp:extent cx="6886575" cy="21590"/>
                <wp:effectExtent l="0" t="0" r="9525" b="6985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6575" cy="2159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64.2pt;margin-top:552.75pt;height:1.7pt;width:542.25pt;z-index:251676672;v-text-anchor:middle;mso-width-relative:page;mso-height-relative:page;" fillcolor="#5B9BD5 [3204]" filled="t" stroked="f" coordsize="21600,21600" o:gfxdata="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CJJDV42gAAAA4BAAAPAAAAAAAAAAEAIAAAACIAAABkcnMvZG93&#10;bnJldi54bWxQSwECFAAUAAAACACHTuJA2HqoVHACAADMBAAADgAAAAAAAAABACAAAAApAQAAZHJz&#10;L2Uyb0RvYy54bWxQSwUGAAAAAAYABgBZAQAACw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-866775</wp:posOffset>
                </wp:positionH>
                <wp:positionV relativeFrom="paragraph">
                  <wp:posOffset>4561205</wp:posOffset>
                </wp:positionV>
                <wp:extent cx="538480" cy="459740"/>
                <wp:effectExtent l="0" t="0" r="0" b="16510"/>
                <wp:wrapNone/>
                <wp:docPr id="15" name="组合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480" cy="459740"/>
                          <a:chOff x="6032" y="2066"/>
                          <a:chExt cx="848" cy="724"/>
                        </a:xfrm>
                      </wpg:grpSpPr>
                      <wps:wsp>
                        <wps:cNvPr id="16" name="泪滴形 3"/>
                        <wps:cNvSpPr/>
                        <wps:spPr>
                          <a:xfrm>
                            <a:off x="6045" y="2070"/>
                            <a:ext cx="720" cy="720"/>
                          </a:xfrm>
                          <a:prstGeom prst="teardrop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" name="文本框 4"/>
                        <wps:cNvSpPr txBox="1"/>
                        <wps:spPr>
                          <a:xfrm>
                            <a:off x="6032" y="2066"/>
                            <a:ext cx="849" cy="61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 w:val="0"/>
                                <w:jc w:val="left"/>
                                <w:textAlignment w:val="auto"/>
                                <w:rPr>
                                  <w:rFonts w:hint="default" w:ascii="微软雅黑" w:hAnsi="微软雅黑" w:eastAsia="微软雅黑" w:cs="微软雅黑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44"/>
                                  <w:szCs w:val="44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02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8.25pt;margin-top:359.15pt;height:36.2pt;width:42.4pt;z-index:251670528;mso-width-relative:page;mso-height-relative:page;" coordorigin="6032,2066" coordsize="848,724" o:gfxdata="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">
                <o:lock v:ext="edit" aspectratio="f"/>
                <v:shape id="泪滴形 3" o:spid="_x0000_s1026" style="position:absolute;left:6045;top:2070;height:720;width:720;v-text-anchor:middle;" fillcolor="#2E75B6 [2404]" filled="t" stroked="f" coordsize="720,720" o:gfxdata="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VHqDK5AAAA2wAA&#10;AA8AAAAAAAAAAQAgAAAAIgAAAGRycy9kb3ducmV2LnhtbFBLAQIUABQAAAAIAIdO4kAzLwWeOwAA&#10;ADkAAAAQAAAAAAAAAAEAIAAAAAgBAABkcnMvc2hhcGV4bWwueG1sUEsFBgAAAAAGAAYAWwEAALID&#10;AAAAAA==&#10;" path="m0,360c0,161,161,0,360,0c480,0,600,0,720,0c720,120,720,240,720,360c720,559,559,720,360,720c161,720,0,559,0,360xe">
                  <v:path o:connectlocs="720,360;614,614;360,720;105,614;0,360;105,105;360,0;720,0" o:connectangles="0,82,82,82,164,247,247,247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文本框 4" o:spid="_x0000_s1026" o:spt="202" type="#_x0000_t202" style="position:absolute;left:6032;top:2066;height:616;width:849;" filled="f" stroked="f" coordsize="21600,21600" o:gfxdata="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TN0fS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 w:val="0"/>
                          <w:jc w:val="left"/>
                          <w:textAlignment w:val="auto"/>
                          <w:rPr>
                            <w:rFonts w:hint="default" w:ascii="微软雅黑" w:hAnsi="微软雅黑" w:eastAsia="微软雅黑" w:cs="微软雅黑"/>
                            <w:b/>
                            <w:bCs/>
                            <w:color w:val="FFFFFF" w:themeColor="background1"/>
                            <w:sz w:val="32"/>
                            <w:szCs w:val="32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44"/>
                            <w:szCs w:val="44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02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-815340</wp:posOffset>
                </wp:positionH>
                <wp:positionV relativeFrom="paragraph">
                  <wp:posOffset>4295775</wp:posOffset>
                </wp:positionV>
                <wp:extent cx="6886575" cy="21590"/>
                <wp:effectExtent l="0" t="0" r="9525" b="6985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7660" y="5238750"/>
                          <a:ext cx="6886575" cy="2159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64.2pt;margin-top:338.25pt;height:1.7pt;width:542.25pt;z-index:251673600;v-text-anchor:middle;mso-width-relative:page;mso-height-relative:page;" fillcolor="#5B9BD5 [3204]" filled="t" stroked="f" coordsize="21600,21600" o:gfxdata="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-296545</wp:posOffset>
                </wp:positionH>
                <wp:positionV relativeFrom="paragraph">
                  <wp:posOffset>220345</wp:posOffset>
                </wp:positionV>
                <wp:extent cx="2523490" cy="428625"/>
                <wp:effectExtent l="0" t="0" r="0" b="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349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jc w:val="left"/>
                              <w:textAlignment w:val="auto"/>
                              <w:rPr>
                                <w:rFonts w:hint="default" w:ascii="微软雅黑" w:hAnsi="微软雅黑" w:eastAsia="微软雅黑" w:cs="微软雅黑"/>
                                <w:b/>
                                <w:bCs/>
                                <w:color w:val="2E75B6" w:themeColor="accent1" w:themeShade="BF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E75B6" w:themeColor="accent1" w:themeShade="BF"/>
                                <w:sz w:val="28"/>
                                <w:szCs w:val="28"/>
                                <w:lang w:val="en-US" w:eastAsia="zh-CN"/>
                              </w:rPr>
                              <w:t>删除整页的方法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3.35pt;margin-top:17.35pt;height:33.75pt;width:198.7pt;z-index:251665408;mso-width-relative:page;mso-height-relative:page;" filled="f" stroked="f" coordsize="21600,21600" o:gfxdata="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BszsOXbAAAACgEAAA8AAAAAAAAAAQAgAAAAIgAAAGRy&#10;cy9kb3ducmV2LnhtbFBLAQIUABQAAAAIAIdO4kAuQecxOwIAAGYEAAAOAAAAAAAAAAEAIAAAACoB&#10;AABkcnMvZTJvRG9jLnhtbFBLBQYAAAAABgAGAFkBAADX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jc w:val="left"/>
                        <w:textAlignment w:val="auto"/>
                        <w:rPr>
                          <w:rFonts w:hint="default" w:ascii="微软雅黑" w:hAnsi="微软雅黑" w:eastAsia="微软雅黑" w:cs="微软雅黑"/>
                          <w:b/>
                          <w:bCs/>
                          <w:color w:val="2E75B6" w:themeColor="accent1" w:themeShade="BF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E75B6" w:themeColor="accent1" w:themeShade="BF"/>
                          <w:sz w:val="28"/>
                          <w:szCs w:val="28"/>
                          <w:lang w:val="en-US" w:eastAsia="zh-CN"/>
                        </w:rPr>
                        <w:t>删除整页的方法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2257425</wp:posOffset>
            </wp:positionH>
            <wp:positionV relativeFrom="paragraph">
              <wp:posOffset>1826895</wp:posOffset>
            </wp:positionV>
            <wp:extent cx="3314700" cy="2219325"/>
            <wp:effectExtent l="0" t="0" r="0" b="9525"/>
            <wp:wrapNone/>
            <wp:docPr id="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-9525</wp:posOffset>
            </wp:positionH>
            <wp:positionV relativeFrom="paragraph">
              <wp:posOffset>5829300</wp:posOffset>
            </wp:positionV>
            <wp:extent cx="647700" cy="819150"/>
            <wp:effectExtent l="0" t="0" r="0" b="0"/>
            <wp:wrapNone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1119505</wp:posOffset>
            </wp:positionH>
            <wp:positionV relativeFrom="paragraph">
              <wp:posOffset>5819775</wp:posOffset>
            </wp:positionV>
            <wp:extent cx="4076700" cy="952500"/>
            <wp:effectExtent l="0" t="0" r="0" b="0"/>
            <wp:wrapNone/>
            <wp:docPr id="19" name="图片 2" descr="F:\Word设计\2020.05.04-2\images\未标题-1_03.jpg未标题-1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 descr="F:\Word设计\2020.05.04-2\images\未标题-1_03.jpg未标题-1_03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-281940</wp:posOffset>
                </wp:positionH>
                <wp:positionV relativeFrom="paragraph">
                  <wp:posOffset>5087620</wp:posOffset>
                </wp:positionV>
                <wp:extent cx="5686425" cy="638175"/>
                <wp:effectExtent l="0" t="0" r="0" b="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6425" cy="638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2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textAlignment w:val="auto"/>
                              <w:rPr>
                                <w:rFonts w:hint="eastAsia" w:ascii="微软雅黑" w:hAnsi="微软雅黑" w:eastAsia="微软雅黑" w:cs="微软雅黑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lang w:val="en-US" w:eastAsia="zh-CN"/>
                              </w:rPr>
                              <w:t>选中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lang w:val="en-US" w:eastAsia="zh-CN"/>
                              </w:rPr>
                              <w:t>要更改大小的形状；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2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textAlignment w:val="auto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lang w:val="en-US" w:eastAsia="zh-CN"/>
                              </w:rPr>
                              <w:t>选择顶部菜单，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lang w:val="en-US" w:eastAsia="zh-CN"/>
                              </w:rPr>
                              <w:t>绘图工具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lang w:val="en-US" w:eastAsia="zh-CN"/>
                              </w:rPr>
                              <w:t>，找到最右侧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lang w:val="en-US" w:eastAsia="zh-CN"/>
                              </w:rPr>
                              <w:t>宽度、高度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lang w:val="en-US" w:eastAsia="zh-CN"/>
                              </w:rPr>
                              <w:t>选项，可以自由改变数值变换大小。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textAlignment w:val="auto"/>
                              <w:rPr>
                                <w:rFonts w:hint="default" w:ascii="微软雅黑" w:hAnsi="微软雅黑" w:eastAsia="微软雅黑" w:cs="微软雅黑"/>
                                <w:b w:val="0"/>
                                <w:bCs w:val="0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2.2pt;margin-top:400.6pt;height:50.25pt;width:447.75pt;z-index:251664384;mso-width-relative:page;mso-height-relative:page;" filled="f" stroked="f" coordsize="21600,21600" o:gfxdata="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1B4aX3AAAAAsBAAAPAAAAAAAAAAEAIAAAACIAAABk&#10;cnMvZG93bnJldi54bWxQSwECFAAUAAAACACHTuJAsE+/EDsCAABoBAAADgAAAAAAAAABACAAAAAr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2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textAlignment w:val="auto"/>
                        <w:rPr>
                          <w:rFonts w:hint="eastAsia" w:ascii="微软雅黑" w:hAnsi="微软雅黑" w:eastAsia="微软雅黑" w:cs="微软雅黑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lang w:val="en-US" w:eastAsia="zh-CN"/>
                        </w:rPr>
                        <w:t>选中</w:t>
                      </w:r>
                      <w:r>
                        <w:rPr>
                          <w:rFonts w:hint="eastAsia" w:ascii="微软雅黑" w:hAnsi="微软雅黑" w:eastAsia="微软雅黑" w:cs="微软雅黑"/>
                          <w:lang w:val="en-US" w:eastAsia="zh-CN"/>
                        </w:rPr>
                        <w:t>要更改大小的形状；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2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textAlignment w:val="auto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lang w:val="en-US" w:eastAsia="zh-CN"/>
                        </w:rPr>
                        <w:t>选择顶部菜单，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lang w:val="en-US" w:eastAsia="zh-CN"/>
                        </w:rPr>
                        <w:t>绘图工具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lang w:val="en-US" w:eastAsia="zh-CN"/>
                        </w:rPr>
                        <w:t>，找到最右侧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lang w:val="en-US" w:eastAsia="zh-CN"/>
                        </w:rPr>
                        <w:t>宽度、高度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lang w:val="en-US" w:eastAsia="zh-CN"/>
                        </w:rPr>
                        <w:t>选项，可以自由改变数值变换大小。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textAlignment w:val="auto"/>
                        <w:rPr>
                          <w:rFonts w:hint="default" w:ascii="微软雅黑" w:hAnsi="微软雅黑" w:eastAsia="微软雅黑" w:cs="微软雅黑"/>
                          <w:b w:val="0"/>
                          <w:bCs w:val="0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-277495</wp:posOffset>
                </wp:positionH>
                <wp:positionV relativeFrom="paragraph">
                  <wp:posOffset>4573270</wp:posOffset>
                </wp:positionV>
                <wp:extent cx="2523490" cy="428625"/>
                <wp:effectExtent l="0" t="0" r="0" b="0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349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jc w:val="left"/>
                              <w:textAlignment w:val="auto"/>
                              <w:rPr>
                                <w:rFonts w:hint="default" w:ascii="微软雅黑" w:hAnsi="微软雅黑" w:eastAsia="微软雅黑" w:cs="微软雅黑"/>
                                <w:b/>
                                <w:bCs/>
                                <w:color w:val="2E75B6" w:themeColor="accent1" w:themeShade="BF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E75B6" w:themeColor="accent1" w:themeShade="BF"/>
                                <w:sz w:val="28"/>
                                <w:szCs w:val="28"/>
                                <w:lang w:val="en-US" w:eastAsia="zh-CN"/>
                              </w:rPr>
                              <w:t>调整图形大小或宽高的方法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1.85pt;margin-top:360.1pt;height:33.75pt;width:198.7pt;z-index:251663360;mso-width-relative:page;mso-height-relative:page;" filled="f" stroked="f" coordsize="21600,21600" o:gfxdata="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8LtGP2wAAAAsBAAAPAAAAAAAAAAEAIAAAACIAAABk&#10;cnMvZG93bnJldi54bWxQSwECFAAUAAAACACHTuJARUs9UDwCAABoBAAADgAAAAAAAAABACAAAAAq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jc w:val="left"/>
                        <w:textAlignment w:val="auto"/>
                        <w:rPr>
                          <w:rFonts w:hint="default" w:ascii="微软雅黑" w:hAnsi="微软雅黑" w:eastAsia="微软雅黑" w:cs="微软雅黑"/>
                          <w:b/>
                          <w:bCs/>
                          <w:color w:val="2E75B6" w:themeColor="accent1" w:themeShade="BF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E75B6" w:themeColor="accent1" w:themeShade="BF"/>
                          <w:sz w:val="28"/>
                          <w:szCs w:val="28"/>
                          <w:lang w:val="en-US" w:eastAsia="zh-CN"/>
                        </w:rPr>
                        <w:t>调整图形大小或宽高的方法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-171450</wp:posOffset>
            </wp:positionH>
            <wp:positionV relativeFrom="paragraph">
              <wp:posOffset>2636520</wp:posOffset>
            </wp:positionV>
            <wp:extent cx="1628775" cy="1352550"/>
            <wp:effectExtent l="0" t="0" r="9525" b="0"/>
            <wp:wrapNone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-320040</wp:posOffset>
                </wp:positionH>
                <wp:positionV relativeFrom="paragraph">
                  <wp:posOffset>687070</wp:posOffset>
                </wp:positionV>
                <wp:extent cx="2990850" cy="391160"/>
                <wp:effectExtent l="0" t="0" r="0" b="0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0850" cy="391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3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textAlignment w:val="auto"/>
                              <w:rPr>
                                <w:rFonts w:hint="eastAsia" w:ascii="微软雅黑" w:hAnsi="微软雅黑" w:eastAsia="微软雅黑" w:cs="微软雅黑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lang w:val="en-US" w:eastAsia="zh-CN"/>
                              </w:rPr>
                              <w:t>点击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lang w:val="en-US" w:eastAsia="zh-CN"/>
                              </w:rPr>
                              <w:t>菜单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lang w:val="en-US" w:eastAsia="zh-CN"/>
                              </w:rPr>
                              <w:t xml:space="preserve"> --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lang w:val="en-US" w:eastAsia="zh-CN"/>
                              </w:rPr>
                              <w:t>视图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lang w:val="en-US" w:eastAsia="zh-CN"/>
                              </w:rPr>
                              <w:t xml:space="preserve"> --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lang w:val="en-US" w:eastAsia="zh-CN"/>
                              </w:rPr>
                              <w:t>导航窗格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lang w:val="en-US" w:eastAsia="zh-CN"/>
                              </w:rPr>
                              <w:t xml:space="preserve"> --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lang w:val="en-US" w:eastAsia="zh-CN"/>
                              </w:rPr>
                              <w:t>靠左；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5.2pt;margin-top:54.1pt;height:30.8pt;width:235.5pt;z-index:251659264;mso-width-relative:page;mso-height-relative:page;" filled="f" stroked="f" coordsize="21600,21600" o:gfxdata="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J0co02wAAAAsBAAAPAAAAAAAAAAEAIAAAACIAAABk&#10;cnMvZG93bnJldi54bWxQSwECFAAUAAAACACHTuJAAxskgjwCAABmBAAADgAAAAAAAAABACAAAAAq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3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textAlignment w:val="auto"/>
                        <w:rPr>
                          <w:rFonts w:hint="eastAsia" w:ascii="微软雅黑" w:hAnsi="微软雅黑" w:eastAsia="微软雅黑" w:cs="微软雅黑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lang w:val="en-US" w:eastAsia="zh-CN"/>
                        </w:rPr>
                        <w:t>点击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lang w:val="en-US" w:eastAsia="zh-CN"/>
                        </w:rPr>
                        <w:t>菜单</w:t>
                      </w:r>
                      <w:r>
                        <w:rPr>
                          <w:rFonts w:hint="eastAsia" w:ascii="微软雅黑" w:hAnsi="微软雅黑" w:eastAsia="微软雅黑" w:cs="微软雅黑"/>
                          <w:lang w:val="en-US" w:eastAsia="zh-CN"/>
                        </w:rPr>
                        <w:t xml:space="preserve"> -- 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lang w:val="en-US" w:eastAsia="zh-CN"/>
                        </w:rPr>
                        <w:t>视图</w:t>
                      </w:r>
                      <w:r>
                        <w:rPr>
                          <w:rFonts w:hint="eastAsia" w:ascii="微软雅黑" w:hAnsi="微软雅黑" w:eastAsia="微软雅黑" w:cs="微软雅黑"/>
                          <w:lang w:val="en-US" w:eastAsia="zh-CN"/>
                        </w:rPr>
                        <w:t xml:space="preserve"> -- 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lang w:val="en-US" w:eastAsia="zh-CN"/>
                        </w:rPr>
                        <w:t>导航窗格</w:t>
                      </w:r>
                      <w:r>
                        <w:rPr>
                          <w:rFonts w:hint="eastAsia" w:ascii="微软雅黑" w:hAnsi="微软雅黑" w:eastAsia="微软雅黑" w:cs="微软雅黑"/>
                          <w:lang w:val="en-US" w:eastAsia="zh-CN"/>
                        </w:rPr>
                        <w:t xml:space="preserve"> -- 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lang w:val="en-US" w:eastAsia="zh-CN"/>
                        </w:rPr>
                        <w:t>靠左；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2861310</wp:posOffset>
                </wp:positionH>
                <wp:positionV relativeFrom="paragraph">
                  <wp:posOffset>687070</wp:posOffset>
                </wp:positionV>
                <wp:extent cx="3219450" cy="925195"/>
                <wp:effectExtent l="0" t="0" r="0" b="0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9450" cy="9251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3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textAlignment w:val="auto"/>
                              <w:rPr>
                                <w:rFonts w:hint="default" w:ascii="微软雅黑" w:hAnsi="微软雅黑" w:eastAsia="微软雅黑" w:cs="微软雅黑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lang w:val="en-US" w:eastAsia="zh-CN"/>
                              </w:rPr>
                              <w:t xml:space="preserve">在弹出的左侧菜单，点击第二个图标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lang w:val="en-US" w:eastAsia="zh-CN"/>
                              </w:rPr>
                              <w:t>章节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lang w:val="en-US" w:eastAsia="zh-CN"/>
                              </w:rPr>
                              <w:t xml:space="preserve"> ，在右侧弹出框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lang w:val="en-US" w:eastAsia="zh-CN"/>
                              </w:rPr>
                              <w:t>点击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lang w:val="en-US" w:eastAsia="zh-CN"/>
                              </w:rPr>
                              <w:t>想要删除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lang w:val="en-US" w:eastAsia="zh-CN"/>
                              </w:rPr>
                              <w:t>章节后的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lang w:val="en-US" w:eastAsia="zh-CN"/>
                              </w:rPr>
                              <w:t>小三角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lang w:val="en-US" w:eastAsia="zh-CN"/>
                              </w:rPr>
                              <w:t>，在弹出框点击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lang w:val="en-US" w:eastAsia="zh-CN"/>
                              </w:rPr>
                              <w:t>删除本节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lang w:val="en-US" w:eastAsia="zh-CN"/>
                              </w:rPr>
                              <w:t>即可；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5.3pt;margin-top:54.1pt;height:72.85pt;width:253.5pt;z-index:251662336;mso-width-relative:page;mso-height-relative:page;" filled="f" stroked="f" coordsize="21600,21600" o:gfxdata="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AtrLutsAAAALAQAADwAAAAAAAAABACAAAAAiAAAAZHJz&#10;L2Rvd25yZXYueG1sUEsBAhQAFAAAAAgAh07iQI0Hk4A6AgAAaAQAAA4AAAAAAAAAAQAgAAAAKgEA&#10;AGRycy9lMm9Eb2MueG1sUEsFBgAAAAAGAAYAWQEAANY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3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textAlignment w:val="auto"/>
                        <w:rPr>
                          <w:rFonts w:hint="default" w:ascii="微软雅黑" w:hAnsi="微软雅黑" w:eastAsia="微软雅黑" w:cs="微软雅黑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lang w:val="en-US" w:eastAsia="zh-CN"/>
                        </w:rPr>
                        <w:t xml:space="preserve">在弹出的左侧菜单，点击第二个图标 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lang w:val="en-US" w:eastAsia="zh-CN"/>
                        </w:rPr>
                        <w:t>章节</w:t>
                      </w:r>
                      <w:r>
                        <w:rPr>
                          <w:rFonts w:hint="eastAsia" w:ascii="微软雅黑" w:hAnsi="微软雅黑" w:eastAsia="微软雅黑" w:cs="微软雅黑"/>
                          <w:lang w:val="en-US" w:eastAsia="zh-CN"/>
                        </w:rPr>
                        <w:t xml:space="preserve"> ，在右侧弹出框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lang w:val="en-US" w:eastAsia="zh-CN"/>
                        </w:rPr>
                        <w:t>点击</w:t>
                      </w:r>
                      <w:r>
                        <w:rPr>
                          <w:rFonts w:hint="eastAsia" w:ascii="微软雅黑" w:hAnsi="微软雅黑" w:eastAsia="微软雅黑" w:cs="微软雅黑"/>
                          <w:lang w:val="en-US" w:eastAsia="zh-CN"/>
                        </w:rPr>
                        <w:t>想要删除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lang w:val="en-US" w:eastAsia="zh-CN"/>
                        </w:rPr>
                        <w:t>章节后的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lang w:val="en-US" w:eastAsia="zh-CN"/>
                        </w:rPr>
                        <w:t>小三角</w:t>
                      </w:r>
                      <w:r>
                        <w:rPr>
                          <w:rFonts w:hint="eastAsia" w:ascii="微软雅黑" w:hAnsi="微软雅黑" w:eastAsia="微软雅黑" w:cs="微软雅黑"/>
                          <w:lang w:val="en-US" w:eastAsia="zh-CN"/>
                        </w:rPr>
                        <w:t>，在弹出框点击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lang w:val="en-US" w:eastAsia="zh-CN"/>
                        </w:rPr>
                        <w:t>删除本节</w:t>
                      </w:r>
                      <w:r>
                        <w:rPr>
                          <w:rFonts w:hint="eastAsia" w:ascii="微软雅黑" w:hAnsi="微软雅黑" w:eastAsia="微软雅黑" w:cs="微软雅黑"/>
                          <w:lang w:val="en-US" w:eastAsia="zh-CN"/>
                        </w:rPr>
                        <w:t>即可；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-161925</wp:posOffset>
            </wp:positionH>
            <wp:positionV relativeFrom="paragraph">
              <wp:posOffset>1122045</wp:posOffset>
            </wp:positionV>
            <wp:extent cx="1047750" cy="1285875"/>
            <wp:effectExtent l="0" t="0" r="0" b="9525"/>
            <wp:wrapNone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-885825</wp:posOffset>
                </wp:positionH>
                <wp:positionV relativeFrom="paragraph">
                  <wp:posOffset>217805</wp:posOffset>
                </wp:positionV>
                <wp:extent cx="538480" cy="459740"/>
                <wp:effectExtent l="0" t="0" r="0" b="16510"/>
                <wp:wrapNone/>
                <wp:docPr id="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480" cy="459740"/>
                          <a:chOff x="6032" y="2066"/>
                          <a:chExt cx="848" cy="724"/>
                        </a:xfrm>
                      </wpg:grpSpPr>
                      <wps:wsp>
                        <wps:cNvPr id="3" name="泪滴形 3"/>
                        <wps:cNvSpPr/>
                        <wps:spPr>
                          <a:xfrm>
                            <a:off x="6045" y="2070"/>
                            <a:ext cx="720" cy="720"/>
                          </a:xfrm>
                          <a:prstGeom prst="teardrop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" name="文本框 4"/>
                        <wps:cNvSpPr txBox="1"/>
                        <wps:spPr>
                          <a:xfrm>
                            <a:off x="6032" y="2066"/>
                            <a:ext cx="849" cy="61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 w:val="0"/>
                                <w:jc w:val="left"/>
                                <w:textAlignment w:val="auto"/>
                                <w:rPr>
                                  <w:rFonts w:hint="default" w:ascii="微软雅黑" w:hAnsi="微软雅黑" w:eastAsia="微软雅黑" w:cs="微软雅黑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44"/>
                                  <w:szCs w:val="44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01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9.75pt;margin-top:17.15pt;height:36.2pt;width:42.4pt;z-index:251669504;mso-width-relative:page;mso-height-relative:page;" coordorigin="6032,2066" coordsize="848,724" o:gfxdata="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">
                <o:lock v:ext="edit" aspectratio="f"/>
                <v:shape id="_x0000_s1026" o:spid="_x0000_s1026" style="position:absolute;left:6045;top:2070;height:720;width:720;v-text-anchor:middle;" fillcolor="#2E75B6 [2404]" filled="t" stroked="f" coordsize="720,720" o:gfxdata="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IMlHvQAA&#10;ANoAAAAPAAAAAAAAAAEAIAAAACIAAABkcnMvZG93bnJldi54bWxQSwECFAAUAAAACACHTuJAMy8F&#10;njsAAAA5AAAAEAAAAAAAAAABACAAAAAMAQAAZHJzL3NoYXBleG1sLnhtbFBLBQYAAAAABgAGAFsB&#10;AAC2AwAAAAA=&#10;" path="m0,360c0,161,161,0,360,0c480,0,600,0,720,0c720,120,720,240,720,360c720,559,559,720,360,720c161,720,0,559,0,360xe">
                  <v:path o:connectlocs="720,360;614,614;360,720;105,614;0,360;105,105;360,0;720,0" o:connectangles="0,82,82,82,164,247,247,247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_x0000_s1026" o:spid="_x0000_s1026" o:spt="202" type="#_x0000_t202" style="position:absolute;left:6032;top:2066;height:616;width:849;" filled="f" stroked="f" coordsize="21600,21600" o:gfxdata="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MFjIe/&#10;AAAA2g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 w:val="0"/>
                          <w:jc w:val="left"/>
                          <w:textAlignment w:val="auto"/>
                          <w:rPr>
                            <w:rFonts w:hint="default" w:ascii="微软雅黑" w:hAnsi="微软雅黑" w:eastAsia="微软雅黑" w:cs="微软雅黑"/>
                            <w:b/>
                            <w:bCs/>
                            <w:color w:val="FFFFFF" w:themeColor="background1"/>
                            <w:sz w:val="32"/>
                            <w:szCs w:val="32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44"/>
                            <w:szCs w:val="44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01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rPr>
          <w:sz w:val="21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4162425</wp:posOffset>
            </wp:positionH>
            <wp:positionV relativeFrom="paragraph">
              <wp:posOffset>7759065</wp:posOffset>
            </wp:positionV>
            <wp:extent cx="1285875" cy="781050"/>
            <wp:effectExtent l="0" t="0" r="9525" b="0"/>
            <wp:wrapNone/>
            <wp:docPr id="8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3267075</wp:posOffset>
            </wp:positionH>
            <wp:positionV relativeFrom="paragraph">
              <wp:posOffset>6484620</wp:posOffset>
            </wp:positionV>
            <wp:extent cx="2752725" cy="285750"/>
            <wp:effectExtent l="0" t="0" r="9525" b="0"/>
            <wp:wrapNone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-267970</wp:posOffset>
                </wp:positionH>
                <wp:positionV relativeFrom="paragraph">
                  <wp:posOffset>7446010</wp:posOffset>
                </wp:positionV>
                <wp:extent cx="3276600" cy="1389380"/>
                <wp:effectExtent l="0" t="0" r="0" b="0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875030" y="8360410"/>
                          <a:ext cx="3276600" cy="1389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textAlignment w:val="auto"/>
                              <w:rPr>
                                <w:rFonts w:hint="default" w:ascii="微软雅黑" w:hAnsi="微软雅黑" w:eastAsia="微软雅黑" w:cs="微软雅黑"/>
                                <w:b/>
                                <w:bCs/>
                                <w:i w:val="0"/>
                                <w:iCs w:val="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i w:val="0"/>
                                <w:iCs w:val="0"/>
                                <w:lang w:val="en-US" w:eastAsia="zh-CN"/>
                              </w:rPr>
                              <w:t>取消组合的方法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4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ind w:left="0" w:leftChars="0" w:firstLine="0" w:firstLineChars="0"/>
                              <w:textAlignment w:val="auto"/>
                              <w:rPr>
                                <w:rFonts w:hint="default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  <w:t>单击选中最外面的组合框，在右侧弹窗点击第一个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i w:val="0"/>
                                <w:iCs w:val="0"/>
                                <w:lang w:val="en-US" w:eastAsia="zh-CN"/>
                              </w:rPr>
                              <w:t>取消组合图标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  <w:t>即可；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4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ind w:left="0" w:leftChars="0" w:firstLine="0" w:firstLineChars="0"/>
                              <w:textAlignment w:val="auto"/>
                              <w:rPr>
                                <w:rFonts w:hint="default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  <w:t>或者选中要取消的组合框，点击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i w:val="0"/>
                                <w:iCs w:val="0"/>
                                <w:lang w:val="en-US" w:eastAsia="zh-CN"/>
                              </w:rPr>
                              <w:t>页面布局--组合--取消组合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  <w:t>亦可。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1.1pt;margin-top:586.3pt;height:109.4pt;width:258pt;z-index:251699200;mso-width-relative:page;mso-height-relative:page;" filled="f" stroked="f" coordsize="21600,21600" o:gfxdata="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PleRXd0AAAANAQAADwAAAAAA&#10;AAABACAAAAAiAAAAZHJzL2Rvd25yZXYueG1sUEsBAhQAFAAAAAgAh07iQDEvqPlHAgAAdAQAAA4A&#10;AAAAAAAAAQAgAAAALAEAAGRycy9lMm9Eb2MueG1sUEsFBgAAAAAGAAYAWQEAAOU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textAlignment w:val="auto"/>
                        <w:rPr>
                          <w:rFonts w:hint="default" w:ascii="微软雅黑" w:hAnsi="微软雅黑" w:eastAsia="微软雅黑" w:cs="微软雅黑"/>
                          <w:b/>
                          <w:bCs/>
                          <w:i w:val="0"/>
                          <w:iCs w:val="0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i w:val="0"/>
                          <w:iCs w:val="0"/>
                          <w:lang w:val="en-US" w:eastAsia="zh-CN"/>
                        </w:rPr>
                        <w:t>取消组合的方法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4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ind w:left="0" w:leftChars="0" w:firstLine="0" w:firstLineChars="0"/>
                        <w:textAlignment w:val="auto"/>
                        <w:rPr>
                          <w:rFonts w:hint="default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  <w:t>单击选中最外面的组合框，在右侧弹窗点击第一个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i w:val="0"/>
                          <w:iCs w:val="0"/>
                          <w:lang w:val="en-US" w:eastAsia="zh-CN"/>
                        </w:rPr>
                        <w:t>取消组合图标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  <w:t>即可；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4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ind w:left="0" w:leftChars="0" w:firstLine="0" w:firstLineChars="0"/>
                        <w:textAlignment w:val="auto"/>
                        <w:rPr>
                          <w:rFonts w:hint="default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  <w:t>或者选中要取消的组合框，点击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i w:val="0"/>
                          <w:iCs w:val="0"/>
                          <w:lang w:val="en-US" w:eastAsia="zh-CN"/>
                        </w:rPr>
                        <w:t>页面布局--组合--取消组合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  <w:t>亦可。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-277495</wp:posOffset>
                </wp:positionH>
                <wp:positionV relativeFrom="paragraph">
                  <wp:posOffset>6045835</wp:posOffset>
                </wp:positionV>
                <wp:extent cx="3276600" cy="1170940"/>
                <wp:effectExtent l="0" t="0" r="0" b="0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865505" y="6960235"/>
                          <a:ext cx="3276600" cy="1170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textAlignment w:val="auto"/>
                              <w:rPr>
                                <w:rFonts w:hint="default" w:ascii="微软雅黑" w:hAnsi="微软雅黑" w:eastAsia="微软雅黑" w:cs="微软雅黑"/>
                                <w:b/>
                                <w:bCs/>
                                <w:i w:val="0"/>
                                <w:iCs w:val="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i w:val="0"/>
                                <w:iCs w:val="0"/>
                                <w:lang w:val="en-US" w:eastAsia="zh-CN"/>
                              </w:rPr>
                              <w:t>组合的方法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textAlignment w:val="auto"/>
                              <w:rPr>
                                <w:rFonts w:hint="default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  <w:t>1.按住键盘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i w:val="0"/>
                                <w:iCs w:val="0"/>
                                <w:lang w:val="en-US" w:eastAsia="zh-CN"/>
                              </w:rPr>
                              <w:t>Shift键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  <w:t>，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i w:val="0"/>
                                <w:iCs w:val="0"/>
                                <w:lang w:val="en-US" w:eastAsia="zh-CN"/>
                              </w:rPr>
                              <w:t>选中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  <w:t>要操作的两个文本框或多个文本框；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ind w:leftChars="0"/>
                              <w:textAlignment w:val="auto"/>
                              <w:rPr>
                                <w:rFonts w:hint="default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  <w:t>2.点击上方弹窗单击最右侧的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i w:val="0"/>
                                <w:iCs w:val="0"/>
                                <w:lang w:val="en-US" w:eastAsia="zh-CN"/>
                              </w:rPr>
                              <w:t>组合图标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  <w:t>即可。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1.85pt;margin-top:476.05pt;height:92.2pt;width:258pt;z-index:251687936;mso-width-relative:page;mso-height-relative:page;" filled="f" stroked="f" coordsize="21600,21600" o:gfxdata="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ONMZ3LdAAAADAEAAA8AAAAA&#10;AAAAAQAgAAAAIgAAAGRycy9kb3ducmV2LnhtbFBLAQIUABQAAAAIAIdO4kBYaj7dSAIAAHQEAAAO&#10;AAAAAAAAAAEAIAAAACwBAABkcnMvZTJvRG9jLnhtbFBLBQYAAAAABgAGAFkBAADm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textAlignment w:val="auto"/>
                        <w:rPr>
                          <w:rFonts w:hint="default" w:ascii="微软雅黑" w:hAnsi="微软雅黑" w:eastAsia="微软雅黑" w:cs="微软雅黑"/>
                          <w:b/>
                          <w:bCs/>
                          <w:i w:val="0"/>
                          <w:iCs w:val="0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i w:val="0"/>
                          <w:iCs w:val="0"/>
                          <w:lang w:val="en-US" w:eastAsia="zh-CN"/>
                        </w:rPr>
                        <w:t>组合的方法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textAlignment w:val="auto"/>
                        <w:rPr>
                          <w:rFonts w:hint="default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  <w:t>1.按住键盘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i w:val="0"/>
                          <w:iCs w:val="0"/>
                          <w:lang w:val="en-US" w:eastAsia="zh-CN"/>
                        </w:rPr>
                        <w:t>Shift键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  <w:t>，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i w:val="0"/>
                          <w:iCs w:val="0"/>
                          <w:lang w:val="en-US" w:eastAsia="zh-CN"/>
                        </w:rPr>
                        <w:t>选中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  <w:t>要操作的两个文本框或多个文本框；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ind w:leftChars="0"/>
                        <w:textAlignment w:val="auto"/>
                        <w:rPr>
                          <w:rFonts w:hint="default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  <w:t>2.点击上方弹窗单击最右侧的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i w:val="0"/>
                          <w:iCs w:val="0"/>
                          <w:lang w:val="en-US" w:eastAsia="zh-CN"/>
                        </w:rPr>
                        <w:t>组合图标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  <w:t>即可。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-306070</wp:posOffset>
                </wp:positionH>
                <wp:positionV relativeFrom="paragraph">
                  <wp:posOffset>5455285</wp:posOffset>
                </wp:positionV>
                <wp:extent cx="3122930" cy="428625"/>
                <wp:effectExtent l="0" t="0" r="0" b="0"/>
                <wp:wrapNone/>
                <wp:docPr id="48" name="文本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836930" y="6369685"/>
                          <a:ext cx="312293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jc w:val="left"/>
                              <w:textAlignment w:val="auto"/>
                              <w:rPr>
                                <w:rFonts w:hint="default" w:ascii="微软雅黑" w:hAnsi="微软雅黑" w:eastAsia="微软雅黑" w:cs="微软雅黑"/>
                                <w:b/>
                                <w:bCs/>
                                <w:color w:val="2E75B6" w:themeColor="accent1" w:themeShade="BF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E75B6" w:themeColor="accent1" w:themeShade="BF"/>
                                <w:sz w:val="28"/>
                                <w:szCs w:val="28"/>
                                <w:lang w:val="en-US" w:eastAsia="zh-CN"/>
                              </w:rPr>
                              <w:t>整体移动文本时，组合和取消的方法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4.1pt;margin-top:429.55pt;height:33.75pt;width:245.9pt;z-index:251686912;mso-width-relative:page;mso-height-relative:page;" filled="f" stroked="f" coordsize="21600,21600" o:gfxdata="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HKihe3dAAAACwEAAA8AAAAAAAAA&#10;AQAgAAAAIgAAAGRycy9kb3ducmV2LnhtbFBLAQIUABQAAAAIAIdO4kCfGF1pRQIAAHMEAAAOAAAA&#10;AAAAAAEAIAAAACwBAABkcnMvZTJvRG9jLnhtbFBLBQYAAAAABgAGAFkBAADj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jc w:val="left"/>
                        <w:textAlignment w:val="auto"/>
                        <w:rPr>
                          <w:rFonts w:hint="default" w:ascii="微软雅黑" w:hAnsi="微软雅黑" w:eastAsia="微软雅黑" w:cs="微软雅黑"/>
                          <w:b/>
                          <w:bCs/>
                          <w:color w:val="2E75B6" w:themeColor="accent1" w:themeShade="BF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E75B6" w:themeColor="accent1" w:themeShade="BF"/>
                          <w:sz w:val="28"/>
                          <w:szCs w:val="28"/>
                          <w:lang w:val="en-US" w:eastAsia="zh-CN"/>
                        </w:rPr>
                        <w:t>整体移动文本时，组合和取消的方法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-895350</wp:posOffset>
                </wp:positionH>
                <wp:positionV relativeFrom="paragraph">
                  <wp:posOffset>5443220</wp:posOffset>
                </wp:positionV>
                <wp:extent cx="538480" cy="459740"/>
                <wp:effectExtent l="0" t="0" r="0" b="16510"/>
                <wp:wrapNone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480" cy="459740"/>
                          <a:chOff x="6467" y="21626"/>
                          <a:chExt cx="848" cy="724"/>
                        </a:xfrm>
                      </wpg:grpSpPr>
                      <wps:wsp>
                        <wps:cNvPr id="46" name="泪滴形 3"/>
                        <wps:cNvSpPr/>
                        <wps:spPr>
                          <a:xfrm>
                            <a:off x="6480" y="21630"/>
                            <a:ext cx="720" cy="720"/>
                          </a:xfrm>
                          <a:prstGeom prst="teardrop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7" name="文本框 4"/>
                        <wps:cNvSpPr txBox="1"/>
                        <wps:spPr>
                          <a:xfrm>
                            <a:off x="6467" y="21626"/>
                            <a:ext cx="849" cy="61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 w:val="0"/>
                                <w:jc w:val="left"/>
                                <w:textAlignment w:val="auto"/>
                                <w:rPr>
                                  <w:rFonts w:hint="default" w:ascii="微软雅黑" w:hAnsi="微软雅黑" w:eastAsia="微软雅黑" w:cs="微软雅黑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44"/>
                                  <w:szCs w:val="44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06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70.5pt;margin-top:428.6pt;height:36.2pt;width:42.4pt;z-index:251684864;mso-width-relative:page;mso-height-relative:page;" coordorigin="6467,21626" coordsize="848,724" o:gfxdata="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">
                <o:lock v:ext="edit" aspectratio="f"/>
                <v:shape id="泪滴形 3" o:spid="_x0000_s1026" style="position:absolute;left:6480;top:21630;height:720;width:720;v-text-anchor:middle;" fillcolor="#2E75B6 [2404]" filled="t" stroked="f" coordsize="720,720" o:gfxdata="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29IcvvQAA&#10;ANsAAAAPAAAAAAAAAAEAIAAAACIAAABkcnMvZG93bnJldi54bWxQSwECFAAUAAAACACHTuJAMy8F&#10;njsAAAA5AAAAEAAAAAAAAAABACAAAAAMAQAAZHJzL3NoYXBleG1sLnhtbFBLBQYAAAAABgAGAFsB&#10;AAC2AwAAAAA=&#10;" path="m0,360c0,161,161,0,360,0c480,0,600,0,720,0c720,120,720,240,720,360c720,559,559,720,360,720c161,720,0,559,0,360xe">
                  <v:path o:connectlocs="720,360;614,614;360,720;105,614;0,360;105,105;360,0;720,0" o:connectangles="0,82,82,82,164,247,247,247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文本框 4" o:spid="_x0000_s1026" o:spt="202" type="#_x0000_t202" style="position:absolute;left:6467;top:21626;height:616;width:849;" filled="f" stroked="f" coordsize="21600,21600" o:gfxdata="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37+6b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 w:val="0"/>
                          <w:jc w:val="left"/>
                          <w:textAlignment w:val="auto"/>
                          <w:rPr>
                            <w:rFonts w:hint="default" w:ascii="微软雅黑" w:hAnsi="微软雅黑" w:eastAsia="微软雅黑" w:cs="微软雅黑"/>
                            <w:b/>
                            <w:bCs/>
                            <w:color w:val="FFFFFF" w:themeColor="background1"/>
                            <w:sz w:val="32"/>
                            <w:szCs w:val="32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44"/>
                            <w:szCs w:val="44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06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-815340</wp:posOffset>
                </wp:positionH>
                <wp:positionV relativeFrom="paragraph">
                  <wp:posOffset>5124450</wp:posOffset>
                </wp:positionV>
                <wp:extent cx="6886575" cy="21590"/>
                <wp:effectExtent l="0" t="0" r="9525" b="6985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6575" cy="2159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64.2pt;margin-top:403.5pt;height:1.7pt;width:542.25pt;z-index:251685888;v-text-anchor:middle;mso-width-relative:page;mso-height-relative:page;" fillcolor="#5B9BD5 [3204]" filled="t" stroked="f" coordsize="21600,21600" o:gfxdata="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H1wzvPaAAAADAEAAA8AAAAAAAAAAQAgAAAAIgAAAGRycy9kb3du&#10;cmV2LnhtbFBLAQIUABQAAAAIAIdO4kBkCoEFbwIAAMwEAAAOAAAAAAAAAAEAIAAAACkBAABkcnMv&#10;ZTJvRG9jLnhtbFBLBQYAAAAABgAGAFkBAAAK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-876300</wp:posOffset>
                </wp:positionH>
                <wp:positionV relativeFrom="paragraph">
                  <wp:posOffset>1766570</wp:posOffset>
                </wp:positionV>
                <wp:extent cx="538480" cy="459740"/>
                <wp:effectExtent l="0" t="0" r="0" b="1651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480" cy="459740"/>
                          <a:chOff x="6467" y="21626"/>
                          <a:chExt cx="848" cy="724"/>
                        </a:xfrm>
                      </wpg:grpSpPr>
                      <wps:wsp>
                        <wps:cNvPr id="41" name="泪滴形 3"/>
                        <wps:cNvSpPr/>
                        <wps:spPr>
                          <a:xfrm>
                            <a:off x="6480" y="21630"/>
                            <a:ext cx="720" cy="720"/>
                          </a:xfrm>
                          <a:prstGeom prst="teardrop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2" name="文本框 4"/>
                        <wps:cNvSpPr txBox="1"/>
                        <wps:spPr>
                          <a:xfrm>
                            <a:off x="6467" y="21626"/>
                            <a:ext cx="849" cy="61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 w:val="0"/>
                                <w:jc w:val="left"/>
                                <w:textAlignment w:val="auto"/>
                                <w:rPr>
                                  <w:rFonts w:hint="default" w:ascii="微软雅黑" w:hAnsi="微软雅黑" w:eastAsia="微软雅黑" w:cs="微软雅黑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44"/>
                                  <w:szCs w:val="44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05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9pt;margin-top:139.1pt;height:36.2pt;width:42.4pt;z-index:251681792;mso-width-relative:page;mso-height-relative:page;" coordorigin="6467,21626" coordsize="848,724" o:gfxdata="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">
                <o:lock v:ext="edit" aspectratio="f"/>
                <v:shape id="泪滴形 3" o:spid="_x0000_s1026" style="position:absolute;left:6480;top:21630;height:720;width:720;v-text-anchor:middle;" fillcolor="#2E75B6 [2404]" filled="t" stroked="f" coordsize="720,720" o:gfxdata="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R0fW74A&#10;AADbAAAADwAAAAAAAAABACAAAAAiAAAAZHJzL2Rvd25yZXYueG1sUEsBAhQAFAAAAAgAh07iQDMv&#10;BZ47AAAAOQAAABAAAAAAAAAAAQAgAAAADQEAAGRycy9zaGFwZXhtbC54bWxQSwUGAAAAAAYABgBb&#10;AQAAtwMAAAAA&#10;" path="m0,360c0,161,161,0,360,0c480,0,600,0,720,0c720,120,720,240,720,360c720,559,559,720,360,720c161,720,0,559,0,360xe">
                  <v:path o:connectlocs="720,360;614,614;360,720;105,614;0,360;105,105;360,0;720,0" o:connectangles="0,82,82,82,164,247,247,247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文本框 4" o:spid="_x0000_s1026" o:spt="202" type="#_x0000_t202" style="position:absolute;left:6467;top:21626;height:616;width:849;" filled="f" stroked="f" coordsize="21600,21600" o:gfxdata="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wldcb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 w:val="0"/>
                          <w:jc w:val="left"/>
                          <w:textAlignment w:val="auto"/>
                          <w:rPr>
                            <w:rFonts w:hint="default" w:ascii="微软雅黑" w:hAnsi="微软雅黑" w:eastAsia="微软雅黑" w:cs="微软雅黑"/>
                            <w:b/>
                            <w:bCs/>
                            <w:color w:val="FFFFFF" w:themeColor="background1"/>
                            <w:sz w:val="32"/>
                            <w:szCs w:val="32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44"/>
                            <w:szCs w:val="44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05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1895475</wp:posOffset>
            </wp:positionH>
            <wp:positionV relativeFrom="paragraph">
              <wp:posOffset>4074795</wp:posOffset>
            </wp:positionV>
            <wp:extent cx="2752725" cy="285750"/>
            <wp:effectExtent l="0" t="0" r="9525" b="0"/>
            <wp:wrapNone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-171450</wp:posOffset>
            </wp:positionH>
            <wp:positionV relativeFrom="paragraph">
              <wp:posOffset>3781425</wp:posOffset>
            </wp:positionV>
            <wp:extent cx="1381125" cy="838200"/>
            <wp:effectExtent l="0" t="0" r="9525" b="0"/>
            <wp:wrapNone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-287020</wp:posOffset>
                </wp:positionH>
                <wp:positionV relativeFrom="paragraph">
                  <wp:posOffset>2369185</wp:posOffset>
                </wp:positionV>
                <wp:extent cx="3276600" cy="1276350"/>
                <wp:effectExtent l="0" t="0" r="0" b="0"/>
                <wp:wrapNone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0" cy="1276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5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textAlignment w:val="auto"/>
                              <w:rPr>
                                <w:rFonts w:hint="default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  <w:t>按住键盘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i w:val="0"/>
                                <w:iCs w:val="0"/>
                                <w:lang w:val="en-US" w:eastAsia="zh-CN"/>
                              </w:rPr>
                              <w:t>Shift键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  <w:t>，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i w:val="0"/>
                                <w:iCs w:val="0"/>
                                <w:lang w:val="en-US" w:eastAsia="zh-CN"/>
                              </w:rPr>
                              <w:t>选中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  <w:t>要对齐的两个文本框或多个文本框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5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ind w:left="0" w:leftChars="0" w:firstLine="0" w:firstLineChars="0"/>
                              <w:textAlignment w:val="auto"/>
                              <w:rPr>
                                <w:rFonts w:hint="default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  <w:t xml:space="preserve">点击菜单 --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i w:val="0"/>
                                <w:iCs w:val="0"/>
                                <w:lang w:val="en-US" w:eastAsia="zh-CN"/>
                              </w:rPr>
                              <w:t>页面布局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  <w:t xml:space="preserve"> --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i w:val="0"/>
                                <w:iCs w:val="0"/>
                                <w:lang w:val="en-US" w:eastAsia="zh-CN"/>
                              </w:rPr>
                              <w:t>对齐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  <w:t xml:space="preserve"> --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i w:val="0"/>
                                <w:iCs w:val="0"/>
                                <w:lang w:val="en-US" w:eastAsia="zh-CN"/>
                              </w:rPr>
                              <w:t>显示网格线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5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ind w:left="0" w:leftChars="0" w:firstLine="0" w:firstLineChars="0"/>
                              <w:textAlignment w:val="auto"/>
                              <w:rPr>
                                <w:rFonts w:hint="default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  <w:t>然后再选择想要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i w:val="0"/>
                                <w:iCs w:val="0"/>
                                <w:lang w:val="en-US" w:eastAsia="zh-CN"/>
                              </w:rPr>
                              <w:t>对齐的方式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  <w:t>，比如左对齐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5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ind w:left="0" w:leftChars="0" w:firstLine="0" w:firstLineChars="0"/>
                              <w:textAlignment w:val="auto"/>
                              <w:rPr>
                                <w:rFonts w:hint="default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  <w:t>对齐完成后，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i w:val="0"/>
                                <w:iCs w:val="0"/>
                                <w:lang w:val="en-US" w:eastAsia="zh-CN"/>
                              </w:rPr>
                              <w:t>再次点击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  <w:t>取消选中网格线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2.6pt;margin-top:186.55pt;height:100.5pt;width:258pt;z-index:251680768;mso-width-relative:page;mso-height-relative:page;" filled="f" stroked="f" coordsize="21600,21600" o:gfxdata="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ukxS83QAAAAsBAAAPAAAAAAAAAAEAIAAAACIAAABk&#10;cnMvZG93bnJldi54bWxQSwECFAAUAAAACACHTuJAs1wvfzoCAABpBAAADgAAAAAAAAABACAAAAAs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5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textAlignment w:val="auto"/>
                        <w:rPr>
                          <w:rFonts w:hint="default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  <w:t>按住键盘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i w:val="0"/>
                          <w:iCs w:val="0"/>
                          <w:lang w:val="en-US" w:eastAsia="zh-CN"/>
                        </w:rPr>
                        <w:t>Shift键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  <w:t>，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i w:val="0"/>
                          <w:iCs w:val="0"/>
                          <w:lang w:val="en-US" w:eastAsia="zh-CN"/>
                        </w:rPr>
                        <w:t>选中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  <w:t>要对齐的两个文本框或多个文本框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5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ind w:left="0" w:leftChars="0" w:firstLine="0" w:firstLineChars="0"/>
                        <w:textAlignment w:val="auto"/>
                        <w:rPr>
                          <w:rFonts w:hint="default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  <w:t xml:space="preserve">点击菜单 -- 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i w:val="0"/>
                          <w:iCs w:val="0"/>
                          <w:lang w:val="en-US" w:eastAsia="zh-CN"/>
                        </w:rPr>
                        <w:t>页面布局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  <w:t xml:space="preserve"> -- 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i w:val="0"/>
                          <w:iCs w:val="0"/>
                          <w:lang w:val="en-US" w:eastAsia="zh-CN"/>
                        </w:rPr>
                        <w:t>对齐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  <w:t xml:space="preserve"> -- 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i w:val="0"/>
                          <w:iCs w:val="0"/>
                          <w:lang w:val="en-US" w:eastAsia="zh-CN"/>
                        </w:rPr>
                        <w:t>显示网格线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5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ind w:left="0" w:leftChars="0" w:firstLine="0" w:firstLineChars="0"/>
                        <w:textAlignment w:val="auto"/>
                        <w:rPr>
                          <w:rFonts w:hint="default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  <w:t>然后再选择想要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i w:val="0"/>
                          <w:iCs w:val="0"/>
                          <w:lang w:val="en-US" w:eastAsia="zh-CN"/>
                        </w:rPr>
                        <w:t>对齐的方式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  <w:t>，比如左对齐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5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ind w:left="0" w:leftChars="0" w:firstLine="0" w:firstLineChars="0"/>
                        <w:textAlignment w:val="auto"/>
                        <w:rPr>
                          <w:rFonts w:hint="default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  <w:t>对齐完成后，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i w:val="0"/>
                          <w:iCs w:val="0"/>
                          <w:lang w:val="en-US" w:eastAsia="zh-CN"/>
                        </w:rPr>
                        <w:t>再次点击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  <w:t>取消选中网格线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-287020</wp:posOffset>
                </wp:positionH>
                <wp:positionV relativeFrom="paragraph">
                  <wp:posOffset>1778635</wp:posOffset>
                </wp:positionV>
                <wp:extent cx="3122930" cy="428625"/>
                <wp:effectExtent l="0" t="0" r="0" b="0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293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jc w:val="left"/>
                              <w:textAlignment w:val="auto"/>
                              <w:rPr>
                                <w:rFonts w:hint="default" w:ascii="微软雅黑" w:hAnsi="微软雅黑" w:eastAsia="微软雅黑" w:cs="微软雅黑"/>
                                <w:b/>
                                <w:bCs/>
                                <w:color w:val="2E75B6" w:themeColor="accent1" w:themeShade="BF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E75B6" w:themeColor="accent1" w:themeShade="BF"/>
                                <w:sz w:val="28"/>
                                <w:szCs w:val="28"/>
                                <w:lang w:val="en-US" w:eastAsia="zh-CN"/>
                              </w:rPr>
                              <w:t>多文本框对齐的方法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2.6pt;margin-top:140.05pt;height:33.75pt;width:245.9pt;z-index:251679744;mso-width-relative:page;mso-height-relative:page;" filled="f" stroked="f" coordsize="21600,21600" o:gfxdata="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ebwZE3AAAAAsBAAAPAAAAAAAAAAEAIAAAACIA&#10;AABkcnMvZG93bnJldi54bWxQSwECFAAUAAAACACHTuJA++bp4j4CAABoBAAADgAAAAAAAAABACAA&#10;AAAr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jc w:val="left"/>
                        <w:textAlignment w:val="auto"/>
                        <w:rPr>
                          <w:rFonts w:hint="default" w:ascii="微软雅黑" w:hAnsi="微软雅黑" w:eastAsia="微软雅黑" w:cs="微软雅黑"/>
                          <w:b/>
                          <w:bCs/>
                          <w:color w:val="2E75B6" w:themeColor="accent1" w:themeShade="BF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E75B6" w:themeColor="accent1" w:themeShade="BF"/>
                          <w:sz w:val="28"/>
                          <w:szCs w:val="28"/>
                          <w:lang w:val="en-US" w:eastAsia="zh-CN"/>
                        </w:rPr>
                        <w:t>多文本框对齐的方法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-796290</wp:posOffset>
                </wp:positionH>
                <wp:positionV relativeFrom="paragraph">
                  <wp:posOffset>1301115</wp:posOffset>
                </wp:positionV>
                <wp:extent cx="3599815" cy="21590"/>
                <wp:effectExtent l="0" t="0" r="635" b="6985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9815" cy="2159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62.7pt;margin-top:102.45pt;height:1.7pt;width:283.45pt;z-index:251682816;v-text-anchor:middle;mso-width-relative:page;mso-height-relative:page;" fillcolor="#5B9BD5 [3204]" filled="t" stroked="f" coordsize="21600,21600" o:gfxdata="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Go8h6LaAAAADAEAAA8AAAAAAAAAAQAgAAAAIgAAAGRycy9kb3du&#10;cmV2LnhtbFBLAQIUABQAAAAIAIdO4kA6jfU9bwIAAMwEAAAOAAAAAAAAAAEAIAAAACkBAABkcnMv&#10;ZTJvRG9jLnhtbFBLBQYAAAAABgAGAFkBAAAK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-277495</wp:posOffset>
                </wp:positionH>
                <wp:positionV relativeFrom="paragraph">
                  <wp:posOffset>159385</wp:posOffset>
                </wp:positionV>
                <wp:extent cx="3276600" cy="1114425"/>
                <wp:effectExtent l="0" t="0" r="0" b="0"/>
                <wp:wrapNone/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0" cy="1114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6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textAlignment w:val="auto"/>
                              <w:rPr>
                                <w:rFonts w:hint="default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  <w:t xml:space="preserve">点击菜单 -- 插入 -- 图片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6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textAlignment w:val="auto"/>
                              <w:rPr>
                                <w:rFonts w:hint="default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  <w:t>选中图片后在弹出框选择第一个图标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i w:val="0"/>
                                <w:iCs w:val="0"/>
                                <w:lang w:val="en-US" w:eastAsia="zh-CN"/>
                              </w:rPr>
                              <w:t>布局选项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  <w:t>，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textAlignment w:val="auto"/>
                              <w:rPr>
                                <w:rFonts w:hint="default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  <w:t xml:space="preserve">选择文字环绕的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i w:val="0"/>
                                <w:iCs w:val="0"/>
                                <w:lang w:val="en-US" w:eastAsia="zh-CN"/>
                              </w:rPr>
                              <w:t>衬于文字下方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  <w:t xml:space="preserve"> 或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i w:val="0"/>
                                <w:iCs w:val="0"/>
                                <w:lang w:val="en-US" w:eastAsia="zh-CN"/>
                              </w:rPr>
                              <w:t>浮于文字上方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  <w:t>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textAlignment w:val="auto"/>
                              <w:rPr>
                                <w:rFonts w:hint="default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iCs w:val="0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1.85pt;margin-top:12.55pt;height:87.75pt;width:258pt;z-index:251677696;mso-width-relative:page;mso-height-relative:page;" filled="f" stroked="f" coordsize="21600,21600" o:gfxdata="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DuEnUPbAAAACgEAAA8AAAAAAAAAAQAgAAAAIgAA&#10;AGRycy9kb3ducmV2LnhtbFBLAQIUABQAAAAIAIdO4kBHZ4YhPgIAAGk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6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textAlignment w:val="auto"/>
                        <w:rPr>
                          <w:rFonts w:hint="default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  <w:t xml:space="preserve">点击菜单 -- 插入 -- 图片 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6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textAlignment w:val="auto"/>
                        <w:rPr>
                          <w:rFonts w:hint="default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  <w:t>选中图片后在弹出框选择第一个图标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i w:val="0"/>
                          <w:iCs w:val="0"/>
                          <w:lang w:val="en-US" w:eastAsia="zh-CN"/>
                        </w:rPr>
                        <w:t>布局选项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  <w:t>，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textAlignment w:val="auto"/>
                        <w:rPr>
                          <w:rFonts w:hint="default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  <w:t xml:space="preserve">选择文字环绕的 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i w:val="0"/>
                          <w:iCs w:val="0"/>
                          <w:lang w:val="en-US" w:eastAsia="zh-CN"/>
                        </w:rPr>
                        <w:t>衬于文字下方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  <w:t xml:space="preserve"> 或 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i w:val="0"/>
                          <w:iCs w:val="0"/>
                          <w:lang w:val="en-US" w:eastAsia="zh-CN"/>
                        </w:rPr>
                        <w:t>浮于文字上方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  <w:t>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textAlignment w:val="auto"/>
                        <w:rPr>
                          <w:rFonts w:hint="default" w:ascii="微软雅黑" w:hAnsi="微软雅黑" w:eastAsia="微软雅黑" w:cs="微软雅黑"/>
                          <w:b w:val="0"/>
                          <w:bCs w:val="0"/>
                          <w:i w:val="0"/>
                          <w:iCs w:val="0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3276600</wp:posOffset>
            </wp:positionH>
            <wp:positionV relativeFrom="paragraph">
              <wp:posOffset>-582930</wp:posOffset>
            </wp:positionV>
            <wp:extent cx="1971675" cy="3295650"/>
            <wp:effectExtent l="0" t="0" r="9525" b="0"/>
            <wp:wrapNone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-866775</wp:posOffset>
                </wp:positionH>
                <wp:positionV relativeFrom="paragraph">
                  <wp:posOffset>-424180</wp:posOffset>
                </wp:positionV>
                <wp:extent cx="538480" cy="459740"/>
                <wp:effectExtent l="0" t="0" r="0" b="16510"/>
                <wp:wrapNone/>
                <wp:docPr id="37" name="组合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480" cy="459740"/>
                          <a:chOff x="6032" y="2066"/>
                          <a:chExt cx="848" cy="724"/>
                        </a:xfrm>
                      </wpg:grpSpPr>
                      <wps:wsp>
                        <wps:cNvPr id="38" name="泪滴形 3"/>
                        <wps:cNvSpPr/>
                        <wps:spPr>
                          <a:xfrm>
                            <a:off x="6045" y="2070"/>
                            <a:ext cx="720" cy="720"/>
                          </a:xfrm>
                          <a:prstGeom prst="teardrop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9" name="文本框 4"/>
                        <wps:cNvSpPr txBox="1"/>
                        <wps:spPr>
                          <a:xfrm>
                            <a:off x="6032" y="2066"/>
                            <a:ext cx="849" cy="61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 w:val="0"/>
                                <w:jc w:val="left"/>
                                <w:textAlignment w:val="auto"/>
                                <w:rPr>
                                  <w:rFonts w:hint="default" w:ascii="微软雅黑" w:hAnsi="微软雅黑" w:eastAsia="微软雅黑" w:cs="微软雅黑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44"/>
                                  <w:szCs w:val="44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04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8.25pt;margin-top:-33.4pt;height:36.2pt;width:42.4pt;z-index:251674624;mso-width-relative:page;mso-height-relative:page;" coordorigin="6032,2066" coordsize="848,724" o:gfxdata="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">
                <o:lock v:ext="edit" aspectratio="f"/>
                <v:shape id="泪滴形 3" o:spid="_x0000_s1026" style="position:absolute;left:6045;top:2070;height:720;width:720;v-text-anchor:middle;" fillcolor="#2E75B6 [2404]" filled="t" stroked="f" coordsize="720,720" o:gfxdata="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Ahxbu5AAAA2wAA&#10;AA8AAAAAAAAAAQAgAAAAIgAAAGRycy9kb3ducmV2LnhtbFBLAQIUABQAAAAIAIdO4kAzLwWeOwAA&#10;ADkAAAAQAAAAAAAAAAEAIAAAAAgBAABkcnMvc2hhcGV4bWwueG1sUEsFBgAAAAAGAAYAWwEAALID&#10;AAAAAA==&#10;" path="m0,360c0,161,161,0,360,0c480,0,600,0,720,0c720,120,720,240,720,360c720,559,559,720,360,720c161,720,0,559,0,360xe">
                  <v:path o:connectlocs="720,360;614,614;360,720;105,614;0,360;105,105;360,0;720,0" o:connectangles="0,82,82,82,164,247,247,247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文本框 4" o:spid="_x0000_s1026" o:spt="202" type="#_x0000_t202" style="position:absolute;left:6032;top:2066;height:616;width:849;" filled="f" stroked="f" coordsize="21600,21600" o:gfxdata="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au8fb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 w:val="0"/>
                          <w:jc w:val="left"/>
                          <w:textAlignment w:val="auto"/>
                          <w:rPr>
                            <w:rFonts w:hint="default" w:ascii="微软雅黑" w:hAnsi="微软雅黑" w:eastAsia="微软雅黑" w:cs="微软雅黑"/>
                            <w:b/>
                            <w:bCs/>
                            <w:color w:val="FFFFFF" w:themeColor="background1"/>
                            <w:sz w:val="32"/>
                            <w:szCs w:val="32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44"/>
                            <w:szCs w:val="44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04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-277495</wp:posOffset>
                </wp:positionH>
                <wp:positionV relativeFrom="paragraph">
                  <wp:posOffset>-412115</wp:posOffset>
                </wp:positionV>
                <wp:extent cx="3122930" cy="428625"/>
                <wp:effectExtent l="0" t="0" r="0" b="0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293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jc w:val="left"/>
                              <w:textAlignment w:val="auto"/>
                              <w:rPr>
                                <w:rFonts w:hint="default" w:ascii="微软雅黑" w:hAnsi="微软雅黑" w:eastAsia="微软雅黑" w:cs="微软雅黑"/>
                                <w:b/>
                                <w:bCs/>
                                <w:color w:val="2E75B6" w:themeColor="accent1" w:themeShade="BF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E75B6" w:themeColor="accent1" w:themeShade="BF"/>
                                <w:sz w:val="28"/>
                                <w:szCs w:val="28"/>
                                <w:lang w:val="en-US" w:eastAsia="zh-CN"/>
                              </w:rPr>
                              <w:t>插入图片自由移动的方法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1.85pt;margin-top:-32.45pt;height:33.75pt;width:245.9pt;z-index:251678720;mso-width-relative:page;mso-height-relative:page;" filled="f" stroked="f" coordsize="21600,21600" o:gfxdata="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Nj9X0jbAAAACQEAAA8AAAAAAAAAAQAgAAAAIgAA&#10;AGRycy9kb3ducmV2LnhtbFBLAQIUABQAAAAIAIdO4kBr4R0dPgIAAGg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jc w:val="left"/>
                        <w:textAlignment w:val="auto"/>
                        <w:rPr>
                          <w:rFonts w:hint="default" w:ascii="微软雅黑" w:hAnsi="微软雅黑" w:eastAsia="微软雅黑" w:cs="微软雅黑"/>
                          <w:b/>
                          <w:bCs/>
                          <w:color w:val="2E75B6" w:themeColor="accent1" w:themeShade="BF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E75B6" w:themeColor="accent1" w:themeShade="BF"/>
                          <w:sz w:val="28"/>
                          <w:szCs w:val="28"/>
                          <w:lang w:val="en-US" w:eastAsia="zh-CN"/>
                        </w:rPr>
                        <w:t>插入图片自由移动的方法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sz w:val="21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361950</wp:posOffset>
                </wp:positionH>
                <wp:positionV relativeFrom="paragraph">
                  <wp:posOffset>93345</wp:posOffset>
                </wp:positionV>
                <wp:extent cx="3122930" cy="428625"/>
                <wp:effectExtent l="0" t="0" r="0" b="0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293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jc w:val="left"/>
                              <w:textAlignment w:val="auto"/>
                              <w:rPr>
                                <w:rFonts w:hint="default" w:ascii="微软雅黑" w:hAnsi="微软雅黑" w:eastAsia="微软雅黑" w:cs="微软雅黑"/>
                                <w:b/>
                                <w:bCs/>
                                <w:color w:val="2E75B6" w:themeColor="accent1" w:themeShade="BF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E75B6" w:themeColor="accent1" w:themeShade="BF"/>
                                <w:sz w:val="28"/>
                                <w:szCs w:val="28"/>
                                <w:lang w:val="en-US" w:eastAsia="zh-CN"/>
                              </w:rPr>
                              <w:t>一键更改自己喜欢的主题色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.5pt;margin-top:7.35pt;height:33.75pt;width:245.9pt;z-index:251707392;mso-width-relative:page;mso-height-relative:page;" filled="f" stroked="f" coordsize="21600,21600" o:gfxdata="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5VHhG2QAAAAgBAAAPAAAAAAAAAAEAIAAAACIAAABk&#10;cnMvZG93bnJldi54bWxQSwECFAAUAAAACACHTuJAS9cHYj4CAABo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jc w:val="left"/>
                        <w:textAlignment w:val="auto"/>
                        <w:rPr>
                          <w:rFonts w:hint="default" w:ascii="微软雅黑" w:hAnsi="微软雅黑" w:eastAsia="微软雅黑" w:cs="微软雅黑"/>
                          <w:b/>
                          <w:bCs/>
                          <w:color w:val="2E75B6" w:themeColor="accent1" w:themeShade="BF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E75B6" w:themeColor="accent1" w:themeShade="BF"/>
                          <w:sz w:val="28"/>
                          <w:szCs w:val="28"/>
                          <w:lang w:val="en-US" w:eastAsia="zh-CN"/>
                        </w:rPr>
                        <w:t>一键更改自己喜欢的主题色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-250825</wp:posOffset>
            </wp:positionH>
            <wp:positionV relativeFrom="paragraph">
              <wp:posOffset>932180</wp:posOffset>
            </wp:positionV>
            <wp:extent cx="5911850" cy="3810000"/>
            <wp:effectExtent l="0" t="0" r="1270" b="0"/>
            <wp:wrapNone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-255270</wp:posOffset>
            </wp:positionH>
            <wp:positionV relativeFrom="paragraph">
              <wp:posOffset>4834890</wp:posOffset>
            </wp:positionV>
            <wp:extent cx="5920740" cy="3767455"/>
            <wp:effectExtent l="0" t="0" r="0" b="4445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-304800</wp:posOffset>
                </wp:positionH>
                <wp:positionV relativeFrom="paragraph">
                  <wp:posOffset>106680</wp:posOffset>
                </wp:positionV>
                <wp:extent cx="539115" cy="457200"/>
                <wp:effectExtent l="0" t="0" r="0" b="0"/>
                <wp:wrapNone/>
                <wp:docPr id="40" name="组合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15" cy="457200"/>
                          <a:chOff x="7397" y="13222"/>
                          <a:chExt cx="849" cy="720"/>
                        </a:xfrm>
                      </wpg:grpSpPr>
                      <wps:wsp>
                        <wps:cNvPr id="51" name="泪滴形 3"/>
                        <wps:cNvSpPr/>
                        <wps:spPr>
                          <a:xfrm>
                            <a:off x="7411" y="13222"/>
                            <a:ext cx="720" cy="720"/>
                          </a:xfrm>
                          <a:prstGeom prst="teardrop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52" name="文本框 4"/>
                        <wps:cNvSpPr txBox="1"/>
                        <wps:spPr>
                          <a:xfrm>
                            <a:off x="7397" y="13235"/>
                            <a:ext cx="849" cy="61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 w:val="0"/>
                                <w:jc w:val="left"/>
                                <w:textAlignment w:val="auto"/>
                                <w:rPr>
                                  <w:rFonts w:hint="default" w:ascii="微软雅黑" w:hAnsi="微软雅黑" w:eastAsia="微软雅黑" w:cs="微软雅黑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44"/>
                                  <w:szCs w:val="44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07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4pt;margin-top:8.4pt;height:36pt;width:42.45pt;z-index:251706368;mso-width-relative:page;mso-height-relative:page;" coordorigin="7397,13222" coordsize="849,720" o:gfxdata="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">
                <o:lock v:ext="edit" aspectratio="f"/>
                <v:shape id="泪滴形 3" o:spid="_x0000_s1026" style="position:absolute;left:7411;top:13222;height:720;width:720;v-text-anchor:middle;" fillcolor="#2E75B6 [2404]" filled="t" stroked="f" coordsize="720,720" o:gfxdata="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MSJhr4A&#10;AADbAAAADwAAAAAAAAABACAAAAAiAAAAZHJzL2Rvd25yZXYueG1sUEsBAhQAFAAAAAgAh07iQDMv&#10;BZ47AAAAOQAAABAAAAAAAAAAAQAgAAAADQEAAGRycy9zaGFwZXhtbC54bWxQSwUGAAAAAAYABgBb&#10;AQAAtwMAAAAA&#10;" path="m0,360c0,161,161,0,360,0c480,0,600,0,720,0c720,120,720,240,720,360c720,559,559,720,360,720c161,720,0,559,0,360xe">
                  <v:path o:connectlocs="720,360;614,614;360,720;105,614;0,360;105,105;360,0;720,0" o:connectangles="0,82,82,82,164,247,247,247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文本框 4" o:spid="_x0000_s1026" o:spt="202" type="#_x0000_t202" style="position:absolute;left:7397;top:13235;height:616;width:849;" filled="f" stroked="f" coordsize="21600,21600" o:gfxdata="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tDLrL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 w:val="0"/>
                          <w:jc w:val="left"/>
                          <w:textAlignment w:val="auto"/>
                          <w:rPr>
                            <w:rFonts w:hint="default" w:ascii="微软雅黑" w:hAnsi="微软雅黑" w:eastAsia="微软雅黑" w:cs="微软雅黑"/>
                            <w:b/>
                            <w:bCs/>
                            <w:color w:val="FFFFFF" w:themeColor="background1"/>
                            <w:sz w:val="32"/>
                            <w:szCs w:val="32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44"/>
                            <w:szCs w:val="44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07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rPr>
          <w:sz w:val="21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-282575</wp:posOffset>
                </wp:positionH>
                <wp:positionV relativeFrom="paragraph">
                  <wp:posOffset>735330</wp:posOffset>
                </wp:positionV>
                <wp:extent cx="5759450" cy="6027420"/>
                <wp:effectExtent l="0" t="9525" r="1270" b="5715"/>
                <wp:wrapNone/>
                <wp:docPr id="61" name="组合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6027420"/>
                          <a:chOff x="6267" y="5140"/>
                          <a:chExt cx="9719" cy="10047"/>
                        </a:xfrm>
                      </wpg:grpSpPr>
                      <wps:wsp>
                        <wps:cNvPr id="62" name="燕尾形 51"/>
                        <wps:cNvSpPr/>
                        <wps:spPr>
                          <a:xfrm>
                            <a:off x="10440" y="6292"/>
                            <a:ext cx="683" cy="633"/>
                          </a:xfrm>
                          <a:prstGeom prst="chevron">
                            <a:avLst/>
                          </a:prstGeom>
                          <a:solidFill>
                            <a:srgbClr val="4D4948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87" name="燕尾形 87"/>
                        <wps:cNvSpPr/>
                        <wps:spPr>
                          <a:xfrm>
                            <a:off x="10950" y="6274"/>
                            <a:ext cx="683" cy="633"/>
                          </a:xfrm>
                          <a:prstGeom prst="chevron">
                            <a:avLst/>
                          </a:prstGeom>
                          <a:solidFill>
                            <a:srgbClr val="4D4948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63" name="椭圆 84"/>
                        <wps:cNvSpPr/>
                        <wps:spPr>
                          <a:xfrm>
                            <a:off x="12297" y="5273"/>
                            <a:ext cx="2917" cy="2917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图片 67" descr="006CYEaqzy7aZudRepG18&amp;690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9"/>
                          <a:srcRect t="2119" b="13000"/>
                          <a:stretch>
                            <a:fillRect/>
                          </a:stretch>
                        </pic:blipFill>
                        <pic:spPr>
                          <a:xfrm>
                            <a:off x="6638" y="5140"/>
                            <a:ext cx="2872" cy="2838"/>
                          </a:xfrm>
                          <a:prstGeom prst="ellipse">
                            <a:avLst/>
                          </a:prstGeom>
                          <a:blipFill rotWithShape="1">
                            <a:blip r:embed="rId20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</a:ln>
                        </pic:spPr>
                      </pic:pic>
                      <wps:wsp>
                        <wps:cNvPr id="90" name="文本框 90"/>
                        <wps:cNvSpPr txBox="1"/>
                        <wps:spPr>
                          <a:xfrm>
                            <a:off x="12619" y="6233"/>
                            <a:ext cx="2389" cy="10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jc w:val="left"/>
                                <w:rPr>
                                  <w:rFonts w:hint="eastAsia" w:ascii="微软雅黑" w:hAnsi="微软雅黑" w:eastAsia="微软雅黑" w:cs="微软雅黑"/>
                                  <w:b/>
                                  <w:bCs/>
                                  <w:color w:val="4D4948"/>
                                  <w:sz w:val="48"/>
                                  <w:szCs w:val="56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/>
                                  <w:bCs/>
                                  <w:color w:val="4D4948"/>
                                  <w:sz w:val="48"/>
                                  <w:szCs w:val="56"/>
                                  <w:lang w:val="en-US" w:eastAsia="zh-CN"/>
                                </w:rPr>
                                <w:t>图片填充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67" name="文本框 167"/>
                        <wps:cNvSpPr txBox="1"/>
                        <wps:spPr>
                          <a:xfrm>
                            <a:off x="6267" y="8503"/>
                            <a:ext cx="7230" cy="405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jc w:val="left"/>
                                <w:rPr>
                                  <w:rFonts w:hint="eastAsia" w:ascii="微软雅黑" w:hAnsi="微软雅黑" w:eastAsia="微软雅黑" w:cs="微软雅黑"/>
                                  <w:sz w:val="28"/>
                                  <w:szCs w:val="36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/>
                                  <w:bCs/>
                                  <w:sz w:val="28"/>
                                  <w:szCs w:val="36"/>
                                  <w:lang w:val="en-US" w:eastAsia="zh-CN"/>
                                </w:rPr>
                                <w:t>第一步：</w:t>
                              </w:r>
                              <w:r>
                                <w:rPr>
                                  <w:rFonts w:hint="eastAsia" w:ascii="微软雅黑" w:hAnsi="微软雅黑" w:eastAsia="微软雅黑" w:cs="微软雅黑"/>
                                  <w:sz w:val="28"/>
                                  <w:szCs w:val="36"/>
                                  <w:lang w:val="en-US" w:eastAsia="zh-CN"/>
                                </w:rPr>
                                <w:t>鼠标双击头像，右键选择设置对象格式，就可以右侧有填充替换成自己的相片（长宽比例1：1）即可。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jc w:val="left"/>
                                <w:rPr>
                                  <w:rFonts w:hint="eastAsia" w:ascii="微软雅黑" w:hAnsi="微软雅黑" w:eastAsia="微软雅黑" w:cs="微软雅黑"/>
                                  <w:sz w:val="28"/>
                                  <w:szCs w:val="36"/>
                                  <w:lang w:val="en-US" w:eastAsia="zh-CN"/>
                                </w:rPr>
                              </w:pPr>
                            </w:p>
                            <w:p>
                              <w:pPr>
                                <w:numPr>
                                  <w:ilvl w:val="0"/>
                                  <w:numId w:val="0"/>
                                </w:numPr>
                                <w:jc w:val="left"/>
                                <w:rPr>
                                  <w:rFonts w:hint="eastAsia" w:ascii="微软雅黑" w:hAnsi="微软雅黑" w:eastAsia="微软雅黑" w:cs="微软雅黑"/>
                                  <w:sz w:val="40"/>
                                  <w:szCs w:val="4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/>
                                  <w:bCs/>
                                  <w:sz w:val="28"/>
                                  <w:szCs w:val="36"/>
                                  <w:lang w:val="en-US" w:eastAsia="zh-CN"/>
                                </w:rPr>
                                <w:t>第二步：</w:t>
                              </w:r>
                              <w:r>
                                <w:rPr>
                                  <w:rFonts w:hint="eastAsia" w:ascii="微软雅黑" w:hAnsi="微软雅黑" w:eastAsia="微软雅黑" w:cs="微软雅黑"/>
                                  <w:sz w:val="28"/>
                                  <w:szCs w:val="36"/>
                                  <w:lang w:val="en-US" w:eastAsia="zh-CN"/>
                                </w:rPr>
                                <w:t>如果您的相片比例不是1:1。可选用裁剪功能，鼠标选中相片右键找到裁剪工具按比例裁剪1:1，然后按形状裁剪，基本形状选择圆形。</w:t>
                              </w:r>
                            </w:p>
                            <w:p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rcRect l="60559" t="1527"/>
                          <a:stretch>
                            <a:fillRect/>
                          </a:stretch>
                        </pic:blipFill>
                        <pic:spPr>
                          <a:xfrm>
                            <a:off x="13536" y="8395"/>
                            <a:ext cx="2451" cy="36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wpg:grpSp>
                        <wpg:cNvPr id="65" name="组合 7"/>
                        <wpg:cNvGrpSpPr/>
                        <wpg:grpSpPr>
                          <a:xfrm>
                            <a:off x="6372" y="12819"/>
                            <a:ext cx="9466" cy="2368"/>
                            <a:chOff x="4220" y="12709"/>
                            <a:chExt cx="9466" cy="2368"/>
                          </a:xfrm>
                        </wpg:grpSpPr>
                        <pic:pic xmlns:pic="http://schemas.openxmlformats.org/drawingml/2006/picture">
                          <pic:nvPicPr>
                            <pic:cNvPr id="75" name="图片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220" y="12739"/>
                              <a:ext cx="1883" cy="23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76" name="图片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768" y="12739"/>
                              <a:ext cx="1883" cy="2338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79" name="图片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316" y="12739"/>
                              <a:ext cx="1883" cy="2338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66" name="图片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04" y="12709"/>
                              <a:ext cx="1883" cy="2338"/>
                            </a:xfrm>
                            <a:prstGeom prst="snip1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2.25pt;margin-top:57.9pt;height:474.6pt;width:453.5pt;z-index:251710464;mso-width-relative:page;mso-height-relative:page;" coordorigin="6267,5140" coordsize="9719,10047" o:gfxdata="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">
                <o:lock v:ext="edit" aspectratio="f"/>
                <v:shape id="燕尾形 51" o:spid="_x0000_s1026" o:spt="55" type="#_x0000_t55" style="position:absolute;left:10440;top:6292;height:633;width:683;v-text-anchor:middle;" fillcolor="#4D4948" filled="t" stroked="f" coordsize="21600,21600" o:gfxdata="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+PXKqvQAA&#10;ANsAAAAPAAAAAAAAAAEAIAAAACIAAABkcnMvZG93bnJldi54bWxQSwECFAAUAAAACACHTuJAMy8F&#10;njsAAAA5AAAAEAAAAAAAAAABACAAAAAMAQAAZHJzL3NoYXBleG1sLnhtbFBLBQYAAAAABgAGAFsB&#10;AAC2AwAAAAA=&#10;" adj="11591"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_x0000_s1026" o:spid="_x0000_s1026" o:spt="55" type="#_x0000_t55" style="position:absolute;left:10950;top:6274;height:633;width:683;v-text-anchor:middle;" fillcolor="#4D4948" filled="t" stroked="f" coordsize="21600,21600" o:gfxdata="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RjfIvQAA&#10;ANsAAAAPAAAAAAAAAAEAIAAAACIAAABkcnMvZG93bnJldi54bWxQSwECFAAUAAAACACHTuJAMy8F&#10;njsAAAA5AAAAEAAAAAAAAAABACAAAAAMAQAAZHJzL3NoYXBleG1sLnhtbFBLBQYAAAAABgAGAFsB&#10;AAC2AwAAAAA=&#10;" adj="11591"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椭圆 84" o:spid="_x0000_s1026" o:spt="3" type="#_x0000_t3" style="position:absolute;left:12297;top:5273;height:2917;width:2917;v-text-anchor:middle;" filled="f" stroked="t" coordsize="21600,21600" o:gfxdata="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pwb5a5AAAA2wAA&#10;AA8AAAAAAAAAAQAgAAAAIgAAAGRycy9kb3ducmV2LnhtbFBLAQIUABQAAAAIAIdO4kAzLwWeOwAA&#10;ADkAAAAQAAAAAAAAAAEAIAAAAAgBAABkcnMvc2hhcGV4bWwueG1sUEsFBgAAAAAGAAYAWwEAALID&#10;AAAAAA==&#10;">
                  <v:fill on="f" focussize="0,0"/>
                  <v:stroke weight="1pt" color="#595959 [2109]" miterlimit="8" joinstyle="miter"/>
                  <v:imagedata o:title=""/>
                  <o:lock v:ext="edit" aspectratio="f"/>
                </v:shape>
                <v:shape id="图片 67" o:spid="_x0000_s1026" o:spt="75" alt="006CYEaqzy7aZudRepG18&amp;690" type="#_x0000_t75" style="position:absolute;left:6638;top:5140;height:2838;width:2872;" filled="t" o:preferrelative="f" stroked="t" coordsize="21600,21600" o:gfxdata="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0Klt6/&#10;AAAA2wAAAA8AAAAAAAAAAQAgAAAAIgAAAGRycy9kb3ducmV2LnhtbFBLAQIUABQAAAAIAIdO4kAz&#10;LwWeOwAAADkAAAAQAAAAAAAAAAEAIAAAAA4BAABkcnMvc2hhcGV4bWwueG1sUEsFBgAAAAAGAAYA&#10;WwEAALgDAAAAAA==&#10;">
                  <v:fill type="frame" on="t" o:title="006CYEaqzy7aZudRepG18&amp;690" focussize="0,0" recolor="t" rotate="t" r:id="rId20"/>
                  <v:stroke color="#595959 [2109]" joinstyle="round"/>
                  <v:imagedata r:id="rId19" croptop="1389f" cropbottom="8520f" o:title=""/>
                  <o:lock v:ext="edit" aspectratio="t"/>
                </v:shape>
                <v:shape id="_x0000_s1026" o:spid="_x0000_s1026" o:spt="202" type="#_x0000_t202" style="position:absolute;left:12619;top:6233;height:1040;width:2389;" filled="f" stroked="f" coordsize="21600,21600" o:gfxdata="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90ra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numPr>
                            <w:ilvl w:val="0"/>
                            <w:numId w:val="0"/>
                          </w:numPr>
                          <w:jc w:val="left"/>
                          <w:rPr>
                            <w:rFonts w:hint="eastAsia" w:ascii="微软雅黑" w:hAnsi="微软雅黑" w:eastAsia="微软雅黑" w:cs="微软雅黑"/>
                            <w:b/>
                            <w:bCs/>
                            <w:color w:val="4D4948"/>
                            <w:sz w:val="48"/>
                            <w:szCs w:val="56"/>
                            <w:lang w:val="en-US" w:eastAsia="zh-CN"/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/>
                            <w:bCs/>
                            <w:color w:val="4D4948"/>
                            <w:sz w:val="48"/>
                            <w:szCs w:val="56"/>
                            <w:lang w:val="en-US" w:eastAsia="zh-CN"/>
                          </w:rPr>
                          <w:t>图片填充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6267;top:8503;height:4052;width:7230;" filled="f" stroked="f" coordsize="21600,21600" o:gfxdata="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38cFq8AAAA&#10;3A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numPr>
                            <w:ilvl w:val="0"/>
                            <w:numId w:val="0"/>
                          </w:numPr>
                          <w:jc w:val="left"/>
                          <w:rPr>
                            <w:rFonts w:hint="eastAsia" w:ascii="微软雅黑" w:hAnsi="微软雅黑" w:eastAsia="微软雅黑" w:cs="微软雅黑"/>
                            <w:sz w:val="28"/>
                            <w:szCs w:val="36"/>
                            <w:lang w:val="en-US" w:eastAsia="zh-CN"/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/>
                            <w:bCs/>
                            <w:sz w:val="28"/>
                            <w:szCs w:val="36"/>
                            <w:lang w:val="en-US" w:eastAsia="zh-CN"/>
                          </w:rPr>
                          <w:t>第一步：</w:t>
                        </w:r>
                        <w:r>
                          <w:rPr>
                            <w:rFonts w:hint="eastAsia" w:ascii="微软雅黑" w:hAnsi="微软雅黑" w:eastAsia="微软雅黑" w:cs="微软雅黑"/>
                            <w:sz w:val="28"/>
                            <w:szCs w:val="36"/>
                            <w:lang w:val="en-US" w:eastAsia="zh-CN"/>
                          </w:rPr>
                          <w:t>鼠标双击头像，右键选择设置对象格式，就可以右侧有填充替换成自己的相片（长宽比例1：1）即可。</w:t>
                        </w: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jc w:val="left"/>
                          <w:rPr>
                            <w:rFonts w:hint="eastAsia" w:ascii="微软雅黑" w:hAnsi="微软雅黑" w:eastAsia="微软雅黑" w:cs="微软雅黑"/>
                            <w:sz w:val="28"/>
                            <w:szCs w:val="36"/>
                            <w:lang w:val="en-US" w:eastAsia="zh-CN"/>
                          </w:rPr>
                        </w:pPr>
                      </w:p>
                      <w:p>
                        <w:pPr>
                          <w:numPr>
                            <w:ilvl w:val="0"/>
                            <w:numId w:val="0"/>
                          </w:numPr>
                          <w:jc w:val="left"/>
                          <w:rPr>
                            <w:rFonts w:hint="eastAsia" w:ascii="微软雅黑" w:hAnsi="微软雅黑" w:eastAsia="微软雅黑" w:cs="微软雅黑"/>
                            <w:sz w:val="40"/>
                            <w:szCs w:val="48"/>
                            <w:lang w:val="en-US" w:eastAsia="zh-CN"/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/>
                            <w:bCs/>
                            <w:sz w:val="28"/>
                            <w:szCs w:val="36"/>
                            <w:lang w:val="en-US" w:eastAsia="zh-CN"/>
                          </w:rPr>
                          <w:t>第二步：</w:t>
                        </w:r>
                        <w:r>
                          <w:rPr>
                            <w:rFonts w:hint="eastAsia" w:ascii="微软雅黑" w:hAnsi="微软雅黑" w:eastAsia="微软雅黑" w:cs="微软雅黑"/>
                            <w:sz w:val="28"/>
                            <w:szCs w:val="36"/>
                            <w:lang w:val="en-US" w:eastAsia="zh-CN"/>
                          </w:rPr>
                          <w:t>如果您的相片比例不是1:1。可选用裁剪功能，鼠标选中相片右键找到裁剪工具按比例裁剪1:1，然后按形状裁剪，基本形状选择圆形。</w:t>
                        </w:r>
                      </w:p>
                      <w:p/>
                    </w:txbxContent>
                  </v:textbox>
                </v:shape>
                <v:shape id="图片 6" o:spid="_x0000_s1026" o:spt="75" type="#_x0000_t75" style="position:absolute;left:13536;top:8395;height:3602;width:2451;" filled="f" o:preferrelative="t" stroked="f" coordsize="21600,21600" o:gfxdata="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TLxcH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1" cropleft="39688f" croptop="1001f" o:title=""/>
                  <o:lock v:ext="edit" aspectratio="t"/>
                </v:shape>
                <v:group id="组合 7" o:spid="_x0000_s1026" o:spt="203" style="position:absolute;left:6372;top:12819;height:2368;width:9466;" coordorigin="4220,12709" coordsize="9466,2368" o:gfxdata="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un9B8L0AAADbAAAADwAAAAAAAAABACAAAAAiAAAAZHJzL2Rvd25yZXYueG1s&#10;UEsBAhQAFAAAAAgAh07iQDMvBZ47AAAAOQAAABUAAAAAAAAAAQAgAAAADAEAAGRycy9ncm91cHNo&#10;YXBleG1sLnhtbFBLBQYAAAAABgAGAGABAADJAwAAAAA=&#10;">
                  <o:lock v:ext="edit" aspectratio="f"/>
                  <v:shape id="图片 1" o:spid="_x0000_s1026" o:spt="75" type="#_x0000_t75" style="position:absolute;left:4220;top:12739;height:2338;width:1883;" filled="f" o:preferrelative="t" stroked="f" coordsize="21600,21600" o:gfxdata="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Mbbmr4A&#10;AADb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r:id="rId22" o:title=""/>
                    <o:lock v:ext="edit" aspectratio="t"/>
                  </v:shape>
                  <v:shape id="图片 1" o:spid="_x0000_s1026" o:spt="75" type="#_x0000_t75" style="position:absolute;left:6768;top:12739;height:2338;width:1883;" filled="f" o:preferrelative="t" stroked="f" coordsize="21600,21600" o:gfxdata="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pGJbQvQAA&#10;ANsAAAAPAAAAAAAAAAEAIAAAACIAAABkcnMvZG93bnJldi54bWxQSwECFAAUAAAACACHTuJAMy8F&#10;njsAAAA5AAAAEAAAAAAAAAABACAAAAAMAQAAZHJzL3NoYXBleG1sLnhtbFBLBQYAAAAABgAGAFsB&#10;AAC2AwAAAAA=&#10;" adj="3600">
                    <v:fill on="f" focussize="0,0"/>
                    <v:stroke on="f"/>
                    <v:imagedata r:id="rId22" o:title=""/>
                    <o:lock v:ext="edit" aspectratio="t"/>
                  </v:shape>
                  <v:shape id="图片 1" o:spid="_x0000_s1026" o:spt="75" type="#_x0000_t75" style="position:absolute;left:9316;top:12739;height:2338;width:1883;" filled="f" o:preferrelative="t" stroked="f" coordsize="21600,21600" o:gfxdata="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YvRn74A&#10;AADb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r:id="rId22" o:title=""/>
                    <o:lock v:ext="edit" aspectratio="t"/>
                  </v:shape>
                  <v:shape id="图片 1" o:spid="_x0000_s1026" o:spt="75" type="#_x0000_t75" style="position:absolute;left:11804;top:12709;height:2338;width:1883;" filled="f" o:preferrelative="t" stroked="f" coordsize="1883,2338" o:gfxdata="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PeLKC/&#10;AAAA2wAAAA8AAAAAAAAAAQAgAAAAIgAAAGRycy9kb3ducmV2LnhtbFBLAQIUABQAAAAIAIdO4kAz&#10;LwWeOwAAADkAAAAQAAAAAAAAAAEAIAAAAA4BAABkcnMvc2hhcGV4bWwueG1sUEsFBgAAAAAGAAYA&#10;WwEAALgDAAAAAA==&#10;">
                    <v:path o:connectlocs="1883,1169;941,2338;0,1169;941,0" o:connectangles="0,82,164,247"/>
                    <v:fill on="f" focussize="0,0"/>
                    <v:stroke on="f"/>
                    <v:imagedata r:id="rId22" o:title=""/>
                    <o:lock v:ext="edit" aspectratio="t"/>
                  </v:shape>
                </v:group>
              </v:group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361950</wp:posOffset>
                </wp:positionH>
                <wp:positionV relativeFrom="paragraph">
                  <wp:posOffset>93345</wp:posOffset>
                </wp:positionV>
                <wp:extent cx="3122930" cy="428625"/>
                <wp:effectExtent l="0" t="0" r="0" b="0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293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jc w:val="left"/>
                              <w:textAlignment w:val="auto"/>
                              <w:rPr>
                                <w:rFonts w:hint="default" w:ascii="微软雅黑" w:hAnsi="微软雅黑" w:eastAsia="微软雅黑" w:cs="微软雅黑"/>
                                <w:b/>
                                <w:bCs/>
                                <w:color w:val="2E75B6" w:themeColor="accent1" w:themeShade="BF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E75B6" w:themeColor="accent1" w:themeShade="BF"/>
                                <w:sz w:val="28"/>
                                <w:szCs w:val="28"/>
                                <w:lang w:val="en-US" w:eastAsia="zh-CN"/>
                              </w:rPr>
                              <w:t>调整图片形状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.5pt;margin-top:7.35pt;height:33.75pt;width:245.9pt;z-index:251709440;mso-width-relative:page;mso-height-relative:page;" filled="f" stroked="f" coordsize="21600,21600" o:gfxdata="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OVR4RtkAAAAIAQAADwAAAAAAAAABACAAAAAiAAAAZHJz&#10;L2Rvd25yZXYueG1sUEsBAhQAFAAAAAgAh07iQCQJz348AgAAaAQAAA4AAAAAAAAAAQAgAAAAKAEA&#10;AGRycy9lMm9Eb2MueG1sUEsFBgAAAAAGAAYAWQEAANY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jc w:val="left"/>
                        <w:textAlignment w:val="auto"/>
                        <w:rPr>
                          <w:rFonts w:hint="default" w:ascii="微软雅黑" w:hAnsi="微软雅黑" w:eastAsia="微软雅黑" w:cs="微软雅黑"/>
                          <w:b/>
                          <w:bCs/>
                          <w:color w:val="2E75B6" w:themeColor="accent1" w:themeShade="BF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E75B6" w:themeColor="accent1" w:themeShade="BF"/>
                          <w:sz w:val="28"/>
                          <w:szCs w:val="28"/>
                          <w:lang w:val="en-US" w:eastAsia="zh-CN"/>
                        </w:rPr>
                        <w:t>调整图片形状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-304800</wp:posOffset>
                </wp:positionH>
                <wp:positionV relativeFrom="paragraph">
                  <wp:posOffset>106680</wp:posOffset>
                </wp:positionV>
                <wp:extent cx="539115" cy="457200"/>
                <wp:effectExtent l="0" t="0" r="0" b="0"/>
                <wp:wrapNone/>
                <wp:docPr id="55" name="组合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15" cy="457200"/>
                          <a:chOff x="7397" y="13222"/>
                          <a:chExt cx="849" cy="720"/>
                        </a:xfrm>
                      </wpg:grpSpPr>
                      <wps:wsp>
                        <wps:cNvPr id="58" name="泪滴形 3"/>
                        <wps:cNvSpPr/>
                        <wps:spPr>
                          <a:xfrm>
                            <a:off x="7411" y="13222"/>
                            <a:ext cx="720" cy="720"/>
                          </a:xfrm>
                          <a:prstGeom prst="teardrop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59" name="文本框 4"/>
                        <wps:cNvSpPr txBox="1"/>
                        <wps:spPr>
                          <a:xfrm>
                            <a:off x="7397" y="13235"/>
                            <a:ext cx="849" cy="61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 w:val="0"/>
                                <w:jc w:val="left"/>
                                <w:textAlignment w:val="auto"/>
                                <w:rPr>
                                  <w:rFonts w:hint="default" w:ascii="微软雅黑" w:hAnsi="微软雅黑" w:eastAsia="微软雅黑" w:cs="微软雅黑"/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44"/>
                                  <w:szCs w:val="44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08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4pt;margin-top:8.4pt;height:36pt;width:42.45pt;z-index:251708416;mso-width-relative:page;mso-height-relative:page;" coordorigin="7397,13222" coordsize="849,720" o:gfxdata="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">
                <o:lock v:ext="edit" aspectratio="f"/>
                <v:shape id="泪滴形 3" o:spid="_x0000_s1026" style="position:absolute;left:7411;top:13222;height:720;width:720;v-text-anchor:middle;" fillcolor="#2E75B6 [2404]" filled="t" stroked="f" coordsize="720,720" o:gfxdata="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3+IBu5AAAA2wAA&#10;AA8AAAAAAAAAAQAgAAAAIgAAAGRycy9kb3ducmV2LnhtbFBLAQIUABQAAAAIAIdO4kAzLwWeOwAA&#10;ADkAAAAQAAAAAAAAAAEAIAAAAAgBAABkcnMvc2hhcGV4bWwueG1sUEsFBgAAAAAGAAYAWwEAALID&#10;AAAAAA==&#10;" path="m0,360c0,161,161,0,360,0c480,0,600,0,720,0c720,120,720,240,720,360c720,559,559,720,360,720c161,720,0,559,0,360xe">
                  <v:path o:connectlocs="720,360;614,614;360,720;105,614;0,360;105,105;360,0;720,0" o:connectangles="0,82,82,82,164,247,247,247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文本框 4" o:spid="_x0000_s1026" o:spt="202" type="#_x0000_t202" style="position:absolute;left:7397;top:13235;height:616;width:849;" filled="f" stroked="f" coordsize="21600,21600" o:gfxdata="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MdFnd&#10;wAAAANsAAAAPAAAAAAAAAAEAIAAAACIAAABkcnMvZG93bnJldi54bWxQSwECFAAUAAAACACHTuJA&#10;My8FnjsAAAA5AAAAEAAAAAAAAAABACAAAAAPAQAAZHJzL3NoYXBleG1sLnhtbFBLBQYAAAAABgAG&#10;AFsBAAC5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 w:val="0"/>
                          <w:jc w:val="left"/>
                          <w:textAlignment w:val="auto"/>
                          <w:rPr>
                            <w:rFonts w:hint="default" w:ascii="微软雅黑" w:hAnsi="微软雅黑" w:eastAsia="微软雅黑" w:cs="微软雅黑"/>
                            <w:b/>
                            <w:bCs/>
                            <w:color w:val="FFFFFF" w:themeColor="background1"/>
                            <w:sz w:val="32"/>
                            <w:szCs w:val="32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44"/>
                            <w:szCs w:val="44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08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rPr>
          <w:sz w:val="21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4985385</wp:posOffset>
                </wp:positionH>
                <wp:positionV relativeFrom="paragraph">
                  <wp:posOffset>6681470</wp:posOffset>
                </wp:positionV>
                <wp:extent cx="406400" cy="406400"/>
                <wp:effectExtent l="0" t="0" r="5080" b="5080"/>
                <wp:wrapNone/>
                <wp:docPr id="113" name="公文包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128385" y="7595870"/>
                          <a:ext cx="406400" cy="406400"/>
                        </a:xfrm>
                        <a:custGeom>
                          <a:avLst/>
                          <a:gdLst>
                            <a:gd name="connsiteX0" fmla="*/ 3261356 w 3261356"/>
                            <a:gd name="connsiteY0" fmla="*/ 1385789 h 2766950"/>
                            <a:gd name="connsiteX1" fmla="*/ 3261356 w 3261356"/>
                            <a:gd name="connsiteY1" fmla="*/ 2634211 h 2766950"/>
                            <a:gd name="connsiteX2" fmla="*/ 3259675 w 3261356"/>
                            <a:gd name="connsiteY2" fmla="*/ 2649333 h 2766950"/>
                            <a:gd name="connsiteX3" fmla="*/ 3256313 w 3261356"/>
                            <a:gd name="connsiteY3" fmla="*/ 2662775 h 2766950"/>
                            <a:gd name="connsiteX4" fmla="*/ 3252951 w 3261356"/>
                            <a:gd name="connsiteY4" fmla="*/ 2674537 h 2766950"/>
                            <a:gd name="connsiteX5" fmla="*/ 3244545 w 3261356"/>
                            <a:gd name="connsiteY5" fmla="*/ 2686298 h 2766950"/>
                            <a:gd name="connsiteX6" fmla="*/ 3237821 w 3261356"/>
                            <a:gd name="connsiteY6" fmla="*/ 2698060 h 2766950"/>
                            <a:gd name="connsiteX7" fmla="*/ 3229415 w 3261356"/>
                            <a:gd name="connsiteY7" fmla="*/ 2709822 h 2766950"/>
                            <a:gd name="connsiteX8" fmla="*/ 3217647 w 3261356"/>
                            <a:gd name="connsiteY8" fmla="*/ 2719903 h 2766950"/>
                            <a:gd name="connsiteX9" fmla="*/ 3202517 w 3261356"/>
                            <a:gd name="connsiteY9" fmla="*/ 2729985 h 2766950"/>
                            <a:gd name="connsiteX10" fmla="*/ 3175619 w 3261356"/>
                            <a:gd name="connsiteY10" fmla="*/ 2746787 h 2766950"/>
                            <a:gd name="connsiteX11" fmla="*/ 3141997 w 3261356"/>
                            <a:gd name="connsiteY11" fmla="*/ 2758549 h 2766950"/>
                            <a:gd name="connsiteX12" fmla="*/ 3105013 w 3261356"/>
                            <a:gd name="connsiteY12" fmla="*/ 2765270 h 2766950"/>
                            <a:gd name="connsiteX13" fmla="*/ 3066347 w 3261356"/>
                            <a:gd name="connsiteY13" fmla="*/ 2766950 h 2766950"/>
                            <a:gd name="connsiteX14" fmla="*/ 196690 w 3261356"/>
                            <a:gd name="connsiteY14" fmla="*/ 2766950 h 2766950"/>
                            <a:gd name="connsiteX15" fmla="*/ 158024 w 3261356"/>
                            <a:gd name="connsiteY15" fmla="*/ 2765270 h 2766950"/>
                            <a:gd name="connsiteX16" fmla="*/ 121040 w 3261356"/>
                            <a:gd name="connsiteY16" fmla="*/ 2758549 h 2766950"/>
                            <a:gd name="connsiteX17" fmla="*/ 87418 w 3261356"/>
                            <a:gd name="connsiteY17" fmla="*/ 2746787 h 2766950"/>
                            <a:gd name="connsiteX18" fmla="*/ 57158 w 3261356"/>
                            <a:gd name="connsiteY18" fmla="*/ 2729985 h 2766950"/>
                            <a:gd name="connsiteX19" fmla="*/ 47071 w 3261356"/>
                            <a:gd name="connsiteY19" fmla="*/ 2719903 h 2766950"/>
                            <a:gd name="connsiteX20" fmla="*/ 35303 w 3261356"/>
                            <a:gd name="connsiteY20" fmla="*/ 2709822 h 2766950"/>
                            <a:gd name="connsiteX21" fmla="*/ 25217 w 3261356"/>
                            <a:gd name="connsiteY21" fmla="*/ 2698060 h 2766950"/>
                            <a:gd name="connsiteX22" fmla="*/ 16811 w 3261356"/>
                            <a:gd name="connsiteY22" fmla="*/ 2686298 h 2766950"/>
                            <a:gd name="connsiteX23" fmla="*/ 8405 w 3261356"/>
                            <a:gd name="connsiteY23" fmla="*/ 2674537 h 2766950"/>
                            <a:gd name="connsiteX24" fmla="*/ 5043 w 3261356"/>
                            <a:gd name="connsiteY24" fmla="*/ 2662775 h 2766950"/>
                            <a:gd name="connsiteX25" fmla="*/ 1681 w 3261356"/>
                            <a:gd name="connsiteY25" fmla="*/ 2649333 h 2766950"/>
                            <a:gd name="connsiteX26" fmla="*/ 0 w 3261356"/>
                            <a:gd name="connsiteY26" fmla="*/ 2634211 h 2766950"/>
                            <a:gd name="connsiteX27" fmla="*/ 0 w 3261356"/>
                            <a:gd name="connsiteY27" fmla="*/ 1389150 h 2766950"/>
                            <a:gd name="connsiteX28" fmla="*/ 196690 w 3261356"/>
                            <a:gd name="connsiteY28" fmla="*/ 1441237 h 2766950"/>
                            <a:gd name="connsiteX29" fmla="*/ 406829 w 3261356"/>
                            <a:gd name="connsiteY29" fmla="*/ 1495005 h 2766950"/>
                            <a:gd name="connsiteX30" fmla="*/ 660677 w 3261356"/>
                            <a:gd name="connsiteY30" fmla="*/ 1555494 h 2766950"/>
                            <a:gd name="connsiteX31" fmla="*/ 795165 w 3261356"/>
                            <a:gd name="connsiteY31" fmla="*/ 1589099 h 2766950"/>
                            <a:gd name="connsiteX32" fmla="*/ 933017 w 3261356"/>
                            <a:gd name="connsiteY32" fmla="*/ 1619343 h 2766950"/>
                            <a:gd name="connsiteX33" fmla="*/ 1067506 w 3261356"/>
                            <a:gd name="connsiteY33" fmla="*/ 1646227 h 2766950"/>
                            <a:gd name="connsiteX34" fmla="*/ 1200314 w 3261356"/>
                            <a:gd name="connsiteY34" fmla="*/ 1671431 h 2766950"/>
                            <a:gd name="connsiteX35" fmla="*/ 1326397 w 3261356"/>
                            <a:gd name="connsiteY35" fmla="*/ 1693274 h 2766950"/>
                            <a:gd name="connsiteX36" fmla="*/ 1442394 w 3261356"/>
                            <a:gd name="connsiteY36" fmla="*/ 1708396 h 2766950"/>
                            <a:gd name="connsiteX37" fmla="*/ 1544942 w 3261356"/>
                            <a:gd name="connsiteY37" fmla="*/ 1720158 h 2766950"/>
                            <a:gd name="connsiteX38" fmla="*/ 1588650 w 3261356"/>
                            <a:gd name="connsiteY38" fmla="*/ 1723518 h 2766950"/>
                            <a:gd name="connsiteX39" fmla="*/ 1630678 w 3261356"/>
                            <a:gd name="connsiteY39" fmla="*/ 1725199 h 2766950"/>
                            <a:gd name="connsiteX40" fmla="*/ 1672706 w 3261356"/>
                            <a:gd name="connsiteY40" fmla="*/ 1723518 h 2766950"/>
                            <a:gd name="connsiteX41" fmla="*/ 1719777 w 3261356"/>
                            <a:gd name="connsiteY41" fmla="*/ 1720158 h 2766950"/>
                            <a:gd name="connsiteX42" fmla="*/ 1820644 w 3261356"/>
                            <a:gd name="connsiteY42" fmla="*/ 1708396 h 2766950"/>
                            <a:gd name="connsiteX43" fmla="*/ 1934959 w 3261356"/>
                            <a:gd name="connsiteY43" fmla="*/ 1693274 h 2766950"/>
                            <a:gd name="connsiteX44" fmla="*/ 2061043 w 3261356"/>
                            <a:gd name="connsiteY44" fmla="*/ 1671431 h 2766950"/>
                            <a:gd name="connsiteX45" fmla="*/ 2193850 w 3261356"/>
                            <a:gd name="connsiteY45" fmla="*/ 1646227 h 2766950"/>
                            <a:gd name="connsiteX46" fmla="*/ 2330020 w 3261356"/>
                            <a:gd name="connsiteY46" fmla="*/ 1615983 h 2766950"/>
                            <a:gd name="connsiteX47" fmla="*/ 2466190 w 3261356"/>
                            <a:gd name="connsiteY47" fmla="*/ 1585738 h 2766950"/>
                            <a:gd name="connsiteX48" fmla="*/ 2602360 w 3261356"/>
                            <a:gd name="connsiteY48" fmla="*/ 1553814 h 2766950"/>
                            <a:gd name="connsiteX49" fmla="*/ 2854527 w 3261356"/>
                            <a:gd name="connsiteY49" fmla="*/ 1493325 h 2766950"/>
                            <a:gd name="connsiteX50" fmla="*/ 3066347 w 3261356"/>
                            <a:gd name="connsiteY50" fmla="*/ 1437877 h 2766950"/>
                            <a:gd name="connsiteX51" fmla="*/ 1508607 w 3261356"/>
                            <a:gd name="connsiteY51" fmla="*/ 1206475 h 2766950"/>
                            <a:gd name="connsiteX52" fmla="*/ 1417230 w 3261356"/>
                            <a:gd name="connsiteY52" fmla="*/ 1297852 h 2766950"/>
                            <a:gd name="connsiteX53" fmla="*/ 1417230 w 3261356"/>
                            <a:gd name="connsiteY53" fmla="*/ 1314415 h 2766950"/>
                            <a:gd name="connsiteX54" fmla="*/ 1508607 w 3261356"/>
                            <a:gd name="connsiteY54" fmla="*/ 1405791 h 2766950"/>
                            <a:gd name="connsiteX55" fmla="*/ 1752750 w 3261356"/>
                            <a:gd name="connsiteY55" fmla="*/ 1405791 h 2766950"/>
                            <a:gd name="connsiteX56" fmla="*/ 1844126 w 3261356"/>
                            <a:gd name="connsiteY56" fmla="*/ 1314415 h 2766950"/>
                            <a:gd name="connsiteX57" fmla="*/ 1844126 w 3261356"/>
                            <a:gd name="connsiteY57" fmla="*/ 1297852 h 2766950"/>
                            <a:gd name="connsiteX58" fmla="*/ 1752750 w 3261356"/>
                            <a:gd name="connsiteY58" fmla="*/ 1206475 h 2766950"/>
                            <a:gd name="connsiteX59" fmla="*/ 1630678 w 3261356"/>
                            <a:gd name="connsiteY59" fmla="*/ 174304 h 2766950"/>
                            <a:gd name="connsiteX60" fmla="*/ 1114624 w 3261356"/>
                            <a:gd name="connsiteY60" fmla="*/ 469036 h 2766950"/>
                            <a:gd name="connsiteX61" fmla="*/ 1111230 w 3261356"/>
                            <a:gd name="connsiteY61" fmla="*/ 492633 h 2766950"/>
                            <a:gd name="connsiteX62" fmla="*/ 2150126 w 3261356"/>
                            <a:gd name="connsiteY62" fmla="*/ 492633 h 2766950"/>
                            <a:gd name="connsiteX63" fmla="*/ 2146731 w 3261356"/>
                            <a:gd name="connsiteY63" fmla="*/ 469036 h 2766950"/>
                            <a:gd name="connsiteX64" fmla="*/ 1630678 w 3261356"/>
                            <a:gd name="connsiteY64" fmla="*/ 174304 h 2766950"/>
                            <a:gd name="connsiteX65" fmla="*/ 1630678 w 3261356"/>
                            <a:gd name="connsiteY65" fmla="*/ 0 h 2766950"/>
                            <a:gd name="connsiteX66" fmla="*/ 2269992 w 3261356"/>
                            <a:gd name="connsiteY66" fmla="*/ 488510 h 2766950"/>
                            <a:gd name="connsiteX67" fmla="*/ 2270238 w 3261356"/>
                            <a:gd name="connsiteY67" fmla="*/ 492633 h 2766950"/>
                            <a:gd name="connsiteX68" fmla="*/ 3066347 w 3261356"/>
                            <a:gd name="connsiteY68" fmla="*/ 492633 h 2766950"/>
                            <a:gd name="connsiteX69" fmla="*/ 3105012 w 3261356"/>
                            <a:gd name="connsiteY69" fmla="*/ 494313 h 2766950"/>
                            <a:gd name="connsiteX70" fmla="*/ 3141998 w 3261356"/>
                            <a:gd name="connsiteY70" fmla="*/ 501035 h 2766950"/>
                            <a:gd name="connsiteX71" fmla="*/ 3175621 w 3261356"/>
                            <a:gd name="connsiteY71" fmla="*/ 512796 h 2766950"/>
                            <a:gd name="connsiteX72" fmla="*/ 3202518 w 3261356"/>
                            <a:gd name="connsiteY72" fmla="*/ 529599 h 2766950"/>
                            <a:gd name="connsiteX73" fmla="*/ 3217649 w 3261356"/>
                            <a:gd name="connsiteY73" fmla="*/ 539681 h 2766950"/>
                            <a:gd name="connsiteX74" fmla="*/ 3229416 w 3261356"/>
                            <a:gd name="connsiteY74" fmla="*/ 549763 h 2766950"/>
                            <a:gd name="connsiteX75" fmla="*/ 3237821 w 3261356"/>
                            <a:gd name="connsiteY75" fmla="*/ 561524 h 2766950"/>
                            <a:gd name="connsiteX76" fmla="*/ 3244546 w 3261356"/>
                            <a:gd name="connsiteY76" fmla="*/ 573285 h 2766950"/>
                            <a:gd name="connsiteX77" fmla="*/ 3252951 w 3261356"/>
                            <a:gd name="connsiteY77" fmla="*/ 585046 h 2766950"/>
                            <a:gd name="connsiteX78" fmla="*/ 3256314 w 3261356"/>
                            <a:gd name="connsiteY78" fmla="*/ 596807 h 2766950"/>
                            <a:gd name="connsiteX79" fmla="*/ 3259676 w 3261356"/>
                            <a:gd name="connsiteY79" fmla="*/ 610251 h 2766950"/>
                            <a:gd name="connsiteX80" fmla="*/ 3261356 w 3261356"/>
                            <a:gd name="connsiteY80" fmla="*/ 625372 h 2766950"/>
                            <a:gd name="connsiteX81" fmla="*/ 3261356 w 3261356"/>
                            <a:gd name="connsiteY81" fmla="*/ 1326877 h 2766950"/>
                            <a:gd name="connsiteX82" fmla="*/ 3261353 w 3261356"/>
                            <a:gd name="connsiteY82" fmla="*/ 1326877 h 2766950"/>
                            <a:gd name="connsiteX83" fmla="*/ 3261350 w 3261356"/>
                            <a:gd name="connsiteY83" fmla="*/ 1326880 h 2766950"/>
                            <a:gd name="connsiteX84" fmla="*/ 3066350 w 3261356"/>
                            <a:gd name="connsiteY84" fmla="*/ 1378964 h 2766950"/>
                            <a:gd name="connsiteX85" fmla="*/ 2854531 w 3261356"/>
                            <a:gd name="connsiteY85" fmla="*/ 1434413 h 2766950"/>
                            <a:gd name="connsiteX86" fmla="*/ 2602365 w 3261356"/>
                            <a:gd name="connsiteY86" fmla="*/ 1494902 h 2766950"/>
                            <a:gd name="connsiteX87" fmla="*/ 2466193 w 3261356"/>
                            <a:gd name="connsiteY87" fmla="*/ 1526826 h 2766950"/>
                            <a:gd name="connsiteX88" fmla="*/ 2330026 w 3261356"/>
                            <a:gd name="connsiteY88" fmla="*/ 1557071 h 2766950"/>
                            <a:gd name="connsiteX89" fmla="*/ 2193854 w 3261356"/>
                            <a:gd name="connsiteY89" fmla="*/ 1587315 h 2766950"/>
                            <a:gd name="connsiteX90" fmla="*/ 2061046 w 3261356"/>
                            <a:gd name="connsiteY90" fmla="*/ 1612517 h 2766950"/>
                            <a:gd name="connsiteX91" fmla="*/ 1934963 w 3261356"/>
                            <a:gd name="connsiteY91" fmla="*/ 1634360 h 2766950"/>
                            <a:gd name="connsiteX92" fmla="*/ 1820647 w 3261356"/>
                            <a:gd name="connsiteY92" fmla="*/ 1649484 h 2766950"/>
                            <a:gd name="connsiteX93" fmla="*/ 1719781 w 3261356"/>
                            <a:gd name="connsiteY93" fmla="*/ 1661245 h 2766950"/>
                            <a:gd name="connsiteX94" fmla="*/ 1672711 w 3261356"/>
                            <a:gd name="connsiteY94" fmla="*/ 1664604 h 2766950"/>
                            <a:gd name="connsiteX95" fmla="*/ 1630683 w 3261356"/>
                            <a:gd name="connsiteY95" fmla="*/ 1666287 h 2766950"/>
                            <a:gd name="connsiteX96" fmla="*/ 1588655 w 3261356"/>
                            <a:gd name="connsiteY96" fmla="*/ 1664604 h 2766950"/>
                            <a:gd name="connsiteX97" fmla="*/ 1544944 w 3261356"/>
                            <a:gd name="connsiteY97" fmla="*/ 1661245 h 2766950"/>
                            <a:gd name="connsiteX98" fmla="*/ 1442396 w 3261356"/>
                            <a:gd name="connsiteY98" fmla="*/ 1649484 h 2766950"/>
                            <a:gd name="connsiteX99" fmla="*/ 1326400 w 3261356"/>
                            <a:gd name="connsiteY99" fmla="*/ 1634360 h 2766950"/>
                            <a:gd name="connsiteX100" fmla="*/ 1200317 w 3261356"/>
                            <a:gd name="connsiteY100" fmla="*/ 1612517 h 2766950"/>
                            <a:gd name="connsiteX101" fmla="*/ 1067508 w 3261356"/>
                            <a:gd name="connsiteY101" fmla="*/ 1587315 h 2766950"/>
                            <a:gd name="connsiteX102" fmla="*/ 933020 w 3261356"/>
                            <a:gd name="connsiteY102" fmla="*/ 1560430 h 2766950"/>
                            <a:gd name="connsiteX103" fmla="*/ 795169 w 3261356"/>
                            <a:gd name="connsiteY103" fmla="*/ 1530186 h 2766950"/>
                            <a:gd name="connsiteX104" fmla="*/ 660681 w 3261356"/>
                            <a:gd name="connsiteY104" fmla="*/ 1496582 h 2766950"/>
                            <a:gd name="connsiteX105" fmla="*/ 406834 w 3261356"/>
                            <a:gd name="connsiteY105" fmla="*/ 1436093 h 2766950"/>
                            <a:gd name="connsiteX106" fmla="*/ 196695 w 3261356"/>
                            <a:gd name="connsiteY106" fmla="*/ 1382323 h 2766950"/>
                            <a:gd name="connsiteX107" fmla="*/ 3 w 3261356"/>
                            <a:gd name="connsiteY107" fmla="*/ 1330236 h 2766950"/>
                            <a:gd name="connsiteX108" fmla="*/ 3 w 3261356"/>
                            <a:gd name="connsiteY108" fmla="*/ 1332325 h 2766950"/>
                            <a:gd name="connsiteX109" fmla="*/ 0 w 3261356"/>
                            <a:gd name="connsiteY109" fmla="*/ 1332322 h 2766950"/>
                            <a:gd name="connsiteX110" fmla="*/ 0 w 3261356"/>
                            <a:gd name="connsiteY110" fmla="*/ 971511 h 2766950"/>
                            <a:gd name="connsiteX111" fmla="*/ 0 w 3261356"/>
                            <a:gd name="connsiteY111" fmla="*/ 625372 h 2766950"/>
                            <a:gd name="connsiteX112" fmla="*/ 1683 w 3261356"/>
                            <a:gd name="connsiteY112" fmla="*/ 610251 h 2766950"/>
                            <a:gd name="connsiteX113" fmla="*/ 5046 w 3261356"/>
                            <a:gd name="connsiteY113" fmla="*/ 596807 h 2766950"/>
                            <a:gd name="connsiteX114" fmla="*/ 8405 w 3261356"/>
                            <a:gd name="connsiteY114" fmla="*/ 585046 h 2766950"/>
                            <a:gd name="connsiteX115" fmla="*/ 16813 w 3261356"/>
                            <a:gd name="connsiteY115" fmla="*/ 573285 h 2766950"/>
                            <a:gd name="connsiteX116" fmla="*/ 25218 w 3261356"/>
                            <a:gd name="connsiteY116" fmla="*/ 561524 h 2766950"/>
                            <a:gd name="connsiteX117" fmla="*/ 35303 w 3261356"/>
                            <a:gd name="connsiteY117" fmla="*/ 549763 h 2766950"/>
                            <a:gd name="connsiteX118" fmla="*/ 47073 w 3261356"/>
                            <a:gd name="connsiteY118" fmla="*/ 539681 h 2766950"/>
                            <a:gd name="connsiteX119" fmla="*/ 57158 w 3261356"/>
                            <a:gd name="connsiteY119" fmla="*/ 529599 h 2766950"/>
                            <a:gd name="connsiteX120" fmla="*/ 87418 w 3261356"/>
                            <a:gd name="connsiteY120" fmla="*/ 512796 h 2766950"/>
                            <a:gd name="connsiteX121" fmla="*/ 121041 w 3261356"/>
                            <a:gd name="connsiteY121" fmla="*/ 501035 h 2766950"/>
                            <a:gd name="connsiteX122" fmla="*/ 158027 w 3261356"/>
                            <a:gd name="connsiteY122" fmla="*/ 494313 h 2766950"/>
                            <a:gd name="connsiteX123" fmla="*/ 196692 w 3261356"/>
                            <a:gd name="connsiteY123" fmla="*/ 492633 h 2766950"/>
                            <a:gd name="connsiteX124" fmla="*/ 991117 w 3261356"/>
                            <a:gd name="connsiteY124" fmla="*/ 492633 h 2766950"/>
                            <a:gd name="connsiteX125" fmla="*/ 991363 w 3261356"/>
                            <a:gd name="connsiteY125" fmla="*/ 488510 h 2766950"/>
                            <a:gd name="connsiteX126" fmla="*/ 1630678 w 3261356"/>
                            <a:gd name="connsiteY126" fmla="*/ 0 h 27669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</a:cxnLst>
                          <a:rect l="l" t="t" r="r" b="b"/>
                          <a:pathLst>
                            <a:path w="3261356" h="2766950">
                              <a:moveTo>
                                <a:pt x="3261356" y="1385789"/>
                              </a:moveTo>
                              <a:lnTo>
                                <a:pt x="3261356" y="2634211"/>
                              </a:lnTo>
                              <a:lnTo>
                                <a:pt x="3259675" y="2649333"/>
                              </a:lnTo>
                              <a:lnTo>
                                <a:pt x="3256313" y="2662775"/>
                              </a:lnTo>
                              <a:lnTo>
                                <a:pt x="3252951" y="2674537"/>
                              </a:lnTo>
                              <a:lnTo>
                                <a:pt x="3244545" y="2686298"/>
                              </a:lnTo>
                              <a:lnTo>
                                <a:pt x="3237821" y="2698060"/>
                              </a:lnTo>
                              <a:lnTo>
                                <a:pt x="3229415" y="2709822"/>
                              </a:lnTo>
                              <a:lnTo>
                                <a:pt x="3217647" y="2719903"/>
                              </a:lnTo>
                              <a:lnTo>
                                <a:pt x="3202517" y="2729985"/>
                              </a:lnTo>
                              <a:lnTo>
                                <a:pt x="3175619" y="2746787"/>
                              </a:lnTo>
                              <a:lnTo>
                                <a:pt x="3141997" y="2758549"/>
                              </a:lnTo>
                              <a:lnTo>
                                <a:pt x="3105013" y="2765270"/>
                              </a:lnTo>
                              <a:lnTo>
                                <a:pt x="3066347" y="2766950"/>
                              </a:lnTo>
                              <a:lnTo>
                                <a:pt x="196690" y="2766950"/>
                              </a:lnTo>
                              <a:lnTo>
                                <a:pt x="158024" y="2765270"/>
                              </a:lnTo>
                              <a:lnTo>
                                <a:pt x="121040" y="2758549"/>
                              </a:lnTo>
                              <a:lnTo>
                                <a:pt x="87418" y="2746787"/>
                              </a:lnTo>
                              <a:lnTo>
                                <a:pt x="57158" y="2729985"/>
                              </a:lnTo>
                              <a:lnTo>
                                <a:pt x="47071" y="2719903"/>
                              </a:lnTo>
                              <a:lnTo>
                                <a:pt x="35303" y="2709822"/>
                              </a:lnTo>
                              <a:lnTo>
                                <a:pt x="25217" y="2698060"/>
                              </a:lnTo>
                              <a:lnTo>
                                <a:pt x="16811" y="2686298"/>
                              </a:lnTo>
                              <a:lnTo>
                                <a:pt x="8405" y="2674537"/>
                              </a:lnTo>
                              <a:lnTo>
                                <a:pt x="5043" y="2662775"/>
                              </a:lnTo>
                              <a:lnTo>
                                <a:pt x="1681" y="2649333"/>
                              </a:lnTo>
                              <a:lnTo>
                                <a:pt x="0" y="2634211"/>
                              </a:lnTo>
                              <a:lnTo>
                                <a:pt x="0" y="1389150"/>
                              </a:lnTo>
                              <a:lnTo>
                                <a:pt x="196690" y="1441237"/>
                              </a:lnTo>
                              <a:lnTo>
                                <a:pt x="406829" y="1495005"/>
                              </a:lnTo>
                              <a:lnTo>
                                <a:pt x="660677" y="1555494"/>
                              </a:lnTo>
                              <a:lnTo>
                                <a:pt x="795165" y="1589099"/>
                              </a:lnTo>
                              <a:lnTo>
                                <a:pt x="933017" y="1619343"/>
                              </a:lnTo>
                              <a:lnTo>
                                <a:pt x="1067506" y="1646227"/>
                              </a:lnTo>
                              <a:lnTo>
                                <a:pt x="1200314" y="1671431"/>
                              </a:lnTo>
                              <a:lnTo>
                                <a:pt x="1326397" y="1693274"/>
                              </a:lnTo>
                              <a:lnTo>
                                <a:pt x="1442394" y="1708396"/>
                              </a:lnTo>
                              <a:lnTo>
                                <a:pt x="1544942" y="1720158"/>
                              </a:lnTo>
                              <a:lnTo>
                                <a:pt x="1588650" y="1723518"/>
                              </a:lnTo>
                              <a:lnTo>
                                <a:pt x="1630678" y="1725199"/>
                              </a:lnTo>
                              <a:lnTo>
                                <a:pt x="1672706" y="1723518"/>
                              </a:lnTo>
                              <a:lnTo>
                                <a:pt x="1719777" y="1720158"/>
                              </a:lnTo>
                              <a:lnTo>
                                <a:pt x="1820644" y="1708396"/>
                              </a:lnTo>
                              <a:lnTo>
                                <a:pt x="1934959" y="1693274"/>
                              </a:lnTo>
                              <a:lnTo>
                                <a:pt x="2061043" y="1671431"/>
                              </a:lnTo>
                              <a:lnTo>
                                <a:pt x="2193850" y="1646227"/>
                              </a:lnTo>
                              <a:lnTo>
                                <a:pt x="2330020" y="1615983"/>
                              </a:lnTo>
                              <a:lnTo>
                                <a:pt x="2466190" y="1585738"/>
                              </a:lnTo>
                              <a:lnTo>
                                <a:pt x="2602360" y="1553814"/>
                              </a:lnTo>
                              <a:lnTo>
                                <a:pt x="2854527" y="1493325"/>
                              </a:lnTo>
                              <a:lnTo>
                                <a:pt x="3066347" y="1437877"/>
                              </a:lnTo>
                              <a:close/>
                              <a:moveTo>
                                <a:pt x="1508607" y="1206475"/>
                              </a:moveTo>
                              <a:cubicBezTo>
                                <a:pt x="1458141" y="1206475"/>
                                <a:pt x="1417230" y="1247386"/>
                                <a:pt x="1417230" y="1297852"/>
                              </a:cubicBezTo>
                              <a:lnTo>
                                <a:pt x="1417230" y="1314415"/>
                              </a:lnTo>
                              <a:cubicBezTo>
                                <a:pt x="1417230" y="1364881"/>
                                <a:pt x="1458141" y="1405791"/>
                                <a:pt x="1508607" y="1405791"/>
                              </a:cubicBezTo>
                              <a:lnTo>
                                <a:pt x="1752750" y="1405791"/>
                              </a:lnTo>
                              <a:cubicBezTo>
                                <a:pt x="1803215" y="1405791"/>
                                <a:pt x="1844126" y="1364881"/>
                                <a:pt x="1844126" y="1314415"/>
                              </a:cubicBezTo>
                              <a:lnTo>
                                <a:pt x="1844126" y="1297852"/>
                              </a:lnTo>
                              <a:cubicBezTo>
                                <a:pt x="1844126" y="1247386"/>
                                <a:pt x="1803215" y="1206475"/>
                                <a:pt x="1752750" y="1206475"/>
                              </a:cubicBezTo>
                              <a:close/>
                              <a:moveTo>
                                <a:pt x="1630678" y="174304"/>
                              </a:moveTo>
                              <a:cubicBezTo>
                                <a:pt x="1376124" y="174304"/>
                                <a:pt x="1163742" y="300833"/>
                                <a:pt x="1114624" y="469036"/>
                              </a:cubicBezTo>
                              <a:lnTo>
                                <a:pt x="1111230" y="492633"/>
                              </a:lnTo>
                              <a:lnTo>
                                <a:pt x="2150126" y="492633"/>
                              </a:lnTo>
                              <a:lnTo>
                                <a:pt x="2146731" y="469036"/>
                              </a:lnTo>
                              <a:cubicBezTo>
                                <a:pt x="2097613" y="300833"/>
                                <a:pt x="1885231" y="174304"/>
                                <a:pt x="1630678" y="174304"/>
                              </a:cubicBezTo>
                              <a:close/>
                              <a:moveTo>
                                <a:pt x="1630678" y="0"/>
                              </a:moveTo>
                              <a:cubicBezTo>
                                <a:pt x="1963411" y="0"/>
                                <a:pt x="2237083" y="214121"/>
                                <a:pt x="2269992" y="488510"/>
                              </a:cubicBezTo>
                              <a:lnTo>
                                <a:pt x="2270238" y="492633"/>
                              </a:lnTo>
                              <a:lnTo>
                                <a:pt x="3066347" y="492633"/>
                              </a:lnTo>
                              <a:lnTo>
                                <a:pt x="3105012" y="494313"/>
                              </a:lnTo>
                              <a:lnTo>
                                <a:pt x="3141998" y="501035"/>
                              </a:lnTo>
                              <a:lnTo>
                                <a:pt x="3175621" y="512796"/>
                              </a:lnTo>
                              <a:lnTo>
                                <a:pt x="3202518" y="529599"/>
                              </a:lnTo>
                              <a:lnTo>
                                <a:pt x="3217649" y="539681"/>
                              </a:lnTo>
                              <a:lnTo>
                                <a:pt x="3229416" y="549763"/>
                              </a:lnTo>
                              <a:lnTo>
                                <a:pt x="3237821" y="561524"/>
                              </a:lnTo>
                              <a:lnTo>
                                <a:pt x="3244546" y="573285"/>
                              </a:lnTo>
                              <a:lnTo>
                                <a:pt x="3252951" y="585046"/>
                              </a:lnTo>
                              <a:lnTo>
                                <a:pt x="3256314" y="596807"/>
                              </a:lnTo>
                              <a:lnTo>
                                <a:pt x="3259676" y="610251"/>
                              </a:lnTo>
                              <a:lnTo>
                                <a:pt x="3261356" y="625372"/>
                              </a:lnTo>
                              <a:lnTo>
                                <a:pt x="3261356" y="1326877"/>
                              </a:lnTo>
                              <a:lnTo>
                                <a:pt x="3261353" y="1326877"/>
                              </a:lnTo>
                              <a:lnTo>
                                <a:pt x="3261350" y="1326880"/>
                              </a:lnTo>
                              <a:lnTo>
                                <a:pt x="3066350" y="1378964"/>
                              </a:lnTo>
                              <a:lnTo>
                                <a:pt x="2854531" y="1434413"/>
                              </a:lnTo>
                              <a:lnTo>
                                <a:pt x="2602365" y="1494902"/>
                              </a:lnTo>
                              <a:lnTo>
                                <a:pt x="2466193" y="1526826"/>
                              </a:lnTo>
                              <a:lnTo>
                                <a:pt x="2330026" y="1557071"/>
                              </a:lnTo>
                              <a:lnTo>
                                <a:pt x="2193854" y="1587315"/>
                              </a:lnTo>
                              <a:lnTo>
                                <a:pt x="2061046" y="1612517"/>
                              </a:lnTo>
                              <a:lnTo>
                                <a:pt x="1934963" y="1634360"/>
                              </a:lnTo>
                              <a:lnTo>
                                <a:pt x="1820647" y="1649484"/>
                              </a:lnTo>
                              <a:lnTo>
                                <a:pt x="1719781" y="1661245"/>
                              </a:lnTo>
                              <a:lnTo>
                                <a:pt x="1672711" y="1664604"/>
                              </a:lnTo>
                              <a:lnTo>
                                <a:pt x="1630683" y="1666287"/>
                              </a:lnTo>
                              <a:lnTo>
                                <a:pt x="1588655" y="1664604"/>
                              </a:lnTo>
                              <a:lnTo>
                                <a:pt x="1544944" y="1661245"/>
                              </a:lnTo>
                              <a:lnTo>
                                <a:pt x="1442396" y="1649484"/>
                              </a:lnTo>
                              <a:lnTo>
                                <a:pt x="1326400" y="1634360"/>
                              </a:lnTo>
                              <a:lnTo>
                                <a:pt x="1200317" y="1612517"/>
                              </a:lnTo>
                              <a:lnTo>
                                <a:pt x="1067508" y="1587315"/>
                              </a:lnTo>
                              <a:lnTo>
                                <a:pt x="933020" y="1560430"/>
                              </a:lnTo>
                              <a:lnTo>
                                <a:pt x="795169" y="1530186"/>
                              </a:lnTo>
                              <a:lnTo>
                                <a:pt x="660681" y="1496582"/>
                              </a:lnTo>
                              <a:lnTo>
                                <a:pt x="406834" y="1436093"/>
                              </a:lnTo>
                              <a:lnTo>
                                <a:pt x="196695" y="1382323"/>
                              </a:lnTo>
                              <a:lnTo>
                                <a:pt x="3" y="1330236"/>
                              </a:lnTo>
                              <a:lnTo>
                                <a:pt x="3" y="1332325"/>
                              </a:lnTo>
                              <a:lnTo>
                                <a:pt x="0" y="1332322"/>
                              </a:lnTo>
                              <a:lnTo>
                                <a:pt x="0" y="971511"/>
                              </a:lnTo>
                              <a:lnTo>
                                <a:pt x="0" y="625372"/>
                              </a:lnTo>
                              <a:lnTo>
                                <a:pt x="1683" y="610251"/>
                              </a:lnTo>
                              <a:lnTo>
                                <a:pt x="5046" y="596807"/>
                              </a:lnTo>
                              <a:lnTo>
                                <a:pt x="8405" y="585046"/>
                              </a:lnTo>
                              <a:lnTo>
                                <a:pt x="16813" y="573285"/>
                              </a:lnTo>
                              <a:lnTo>
                                <a:pt x="25218" y="561524"/>
                              </a:lnTo>
                              <a:lnTo>
                                <a:pt x="35303" y="549763"/>
                              </a:lnTo>
                              <a:lnTo>
                                <a:pt x="47073" y="539681"/>
                              </a:lnTo>
                              <a:lnTo>
                                <a:pt x="57158" y="529599"/>
                              </a:lnTo>
                              <a:lnTo>
                                <a:pt x="87418" y="512796"/>
                              </a:lnTo>
                              <a:lnTo>
                                <a:pt x="121041" y="501035"/>
                              </a:lnTo>
                              <a:lnTo>
                                <a:pt x="158027" y="494313"/>
                              </a:lnTo>
                              <a:lnTo>
                                <a:pt x="196692" y="492633"/>
                              </a:lnTo>
                              <a:lnTo>
                                <a:pt x="991117" y="492633"/>
                              </a:lnTo>
                              <a:lnTo>
                                <a:pt x="991363" y="488510"/>
                              </a:lnTo>
                              <a:cubicBezTo>
                                <a:pt x="1024272" y="214121"/>
                                <a:pt x="1297944" y="0"/>
                                <a:pt x="1630678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公文包" o:spid="_x0000_s1026" o:spt="100" style="position:absolute;left:0pt;margin-left:392.55pt;margin-top:526.1pt;height:32pt;width:32pt;z-index:251741184;v-text-anchor:middle;mso-width-relative:page;mso-height-relative:page;" fillcolor="#000000 [3213]" filled="t" stroked="f" coordsize="3261356,2766950" o:gfxdata="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" path="m3261356,1385789l3261356,2634211,3259675,2649333,3256313,2662775,3252951,2674537,3244545,2686298,3237821,2698060,3229415,2709822,3217647,2719903,3202517,2729985,3175619,2746787,3141997,2758549,3105013,2765270,3066347,2766950,196690,2766950,158024,2765270,121040,2758549,87418,2746787,57158,2729985,47071,2719903,35303,2709822,25217,2698060,16811,2686298,8405,2674537,5043,2662775,1681,2649333,0,2634211,0,1389150,196690,1441237,406829,1495005,660677,1555494,795165,1589099,933017,1619343,1067506,1646227,1200314,1671431,1326397,1693274,1442394,1708396,1544942,1720158,1588650,1723518,1630678,1725199,1672706,1723518,1719777,1720158,1820644,1708396,1934959,1693274,2061043,1671431,2193850,1646227,2330020,1615983,2466190,1585738,2602360,1553814,2854527,1493325,3066347,1437877xm1508607,1206475c1458141,1206475,1417230,1247386,1417230,1297852l1417230,1314415c1417230,1364881,1458141,1405791,1508607,1405791l1752750,1405791c1803215,1405791,1844126,1364881,1844126,1314415l1844126,1297852c1844126,1247386,1803215,1206475,1752750,1206475xm1630678,174304c1376124,174304,1163742,300833,1114624,469036l1111230,492633,2150126,492633,2146731,469036c2097613,300833,1885231,174304,1630678,174304xm1630678,0c1963411,0,2237083,214121,2269992,488510l2270238,492633,3066347,492633,3105012,494313,3141998,501035,3175621,512796,3202518,529599,3217649,539681,3229416,549763,3237821,561524,3244546,573285,3252951,585046,3256314,596807,3259676,610251,3261356,625372,3261356,1326877,3261353,1326877,3261350,1326880,3066350,1378964,2854531,1434413,2602365,1494902,2466193,1526826,2330026,1557071,2193854,1587315,2061046,1612517,1934963,1634360,1820647,1649484,1719781,1661245,1672711,1664604,1630683,1666287,1588655,1664604,1544944,1661245,1442396,1649484,1326400,1634360,1200317,1612517,1067508,1587315,933020,1560430,795169,1530186,660681,1496582,406834,1436093,196695,1382323,3,1330236,3,1332325,0,1332322,0,971511,0,625372,1683,610251,5046,596807,8405,585046,16813,573285,25218,561524,35303,549763,47073,539681,57158,529599,87418,512796,121041,501035,158027,494313,196692,492633,991117,492633,991363,488510c1024272,214121,1297944,0,1630678,0xe">
                <v:path o:connectlocs="406400,203539;406400,386903;406190,389124;405771,391099;405352,392826;404305,394554;403467,396281;402419,398009;400953,399489;399068,400970;395716,403438;391526,405166;386917,406153;382099,406400;24509,406400;19691,406153;15082,405166;10893,403438;7122,400970;5865,399489;4399,398009;3142,396281;2094,394554;1047,392826;628,391099;209,389124;0,386903;0,204033;24509,211683;50695,219581;82327,228465;99086,233401;116263,237843;133022,241792;149572,245493;165283,248702;179737,250923;192516,252650;197962,253144;203200,253391;208437,253144;214302,252650;226871,250923;241116,248702;256828,245493;273377,241792;290345,237349;307313,232907;324282,228218;355704,219334;382099,211190;187988,177202;176602,190623;176602,193056;187988,206477;218411,206477;229797,193056;229797,190623;218411,177202;203200,25601;138894,68890;138471,72356;267928,72356;267505,68890;203200,25601;203200,0;282865,71750;282896,72356;382099,72356;386917,72602;391526,73590;395716,75317;399068,77785;400953,79266;402419,80747;403467,82474;404305,84202;405352,85929;405771,87656;406190,89631;406400,91852;406400,194887;406399,194887;406399,194887;382100,202537;355705,210681;324282,219566;307314,224254;290346,228697;273377,233139;256828,236840;241117,240049;226872,242270;214303,243997;208437,244491;203200,244738;197963,244491;192516,243997;179738,242270;165283,240049;149572,236840;133022,233139;116264,229190;99086,224748;82327,219812;50695,210928;24510,203030;0,195380;0,195687;0,195686;0,142692;0,91852;209,89631;628,87656;1047,85929;2095,84202;3142,82474;4399,80747;5865,79266;7122,77785;10893,75317;15083,73590;19691,72602;24509,72356;123503,72356;123534,71750;203200,0" o:connectangles="0,0,0,0,0,0,0,0,0,0,0,0,0,0,0,0,0,0,0,0,0,0,0,0,0,0,0,0,0,0,0,0,0,0,0,0,0,0,0,0,0,0,0,0,0,0,0,0,0,0,0,0,0,0,0,0,0,0,0,0,0,0,0,0,0,0,0,0,0,0,0,0,0,0,0,0,0,0,0,0,0,0,0,0,0,0,0,0,0,0,0,0,0,0,0,0,0,0,0,0,0,0,0,0,0,0,0,0,0,0,0,0,0,0,0,0,0,0,0,0,0,0,0,0,0,0,0"/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4958715</wp:posOffset>
                </wp:positionH>
                <wp:positionV relativeFrom="paragraph">
                  <wp:posOffset>5555615</wp:posOffset>
                </wp:positionV>
                <wp:extent cx="459740" cy="459740"/>
                <wp:effectExtent l="0" t="0" r="0" b="0"/>
                <wp:wrapNone/>
                <wp:docPr id="112" name="握力器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6101715" y="6470015"/>
                          <a:ext cx="459740" cy="459740"/>
                        </a:xfrm>
                        <a:custGeom>
                          <a:avLst/>
                          <a:gdLst>
                            <a:gd name="T0" fmla="*/ 835366 w 3985"/>
                            <a:gd name="T1" fmla="*/ 1730015 h 3967"/>
                            <a:gd name="T2" fmla="*/ 676335 w 3985"/>
                            <a:gd name="T3" fmla="*/ 1570975 h 3967"/>
                            <a:gd name="T4" fmla="*/ 769856 w 3985"/>
                            <a:gd name="T5" fmla="*/ 1452146 h 3967"/>
                            <a:gd name="T6" fmla="*/ 1125869 w 3985"/>
                            <a:gd name="T7" fmla="*/ 1042346 h 3967"/>
                            <a:gd name="T8" fmla="*/ 1218035 w 3985"/>
                            <a:gd name="T9" fmla="*/ 999875 h 3967"/>
                            <a:gd name="T10" fmla="*/ 1379777 w 3985"/>
                            <a:gd name="T11" fmla="*/ 1162078 h 3967"/>
                            <a:gd name="T12" fmla="*/ 1352670 w 3985"/>
                            <a:gd name="T13" fmla="*/ 1193706 h 3967"/>
                            <a:gd name="T14" fmla="*/ 1253275 w 3985"/>
                            <a:gd name="T15" fmla="*/ 1203194 h 3967"/>
                            <a:gd name="T16" fmla="*/ 1192735 w 3985"/>
                            <a:gd name="T17" fmla="*/ 1309823 h 3967"/>
                            <a:gd name="T18" fmla="*/ 1083853 w 3985"/>
                            <a:gd name="T19" fmla="*/ 1481515 h 3967"/>
                            <a:gd name="T20" fmla="*/ 993946 w 3985"/>
                            <a:gd name="T21" fmla="*/ 1596728 h 3967"/>
                            <a:gd name="T22" fmla="*/ 835366 w 3985"/>
                            <a:gd name="T23" fmla="*/ 1730015 h 3967"/>
                            <a:gd name="T24" fmla="*/ 1206740 w 3985"/>
                            <a:gd name="T25" fmla="*/ 927584 h 3967"/>
                            <a:gd name="T26" fmla="*/ 1398301 w 3985"/>
                            <a:gd name="T27" fmla="*/ 710259 h 3967"/>
                            <a:gd name="T28" fmla="*/ 1187765 w 3985"/>
                            <a:gd name="T29" fmla="*/ 612215 h 3967"/>
                            <a:gd name="T30" fmla="*/ 1088822 w 3985"/>
                            <a:gd name="T31" fmla="*/ 388564 h 3967"/>
                            <a:gd name="T32" fmla="*/ 865185 w 3985"/>
                            <a:gd name="T33" fmla="*/ 585557 h 3967"/>
                            <a:gd name="T34" fmla="*/ 753592 w 3985"/>
                            <a:gd name="T35" fmla="*/ 445494 h 3967"/>
                            <a:gd name="T36" fmla="*/ 1226167 w 3985"/>
                            <a:gd name="T37" fmla="*/ 89912 h 3967"/>
                            <a:gd name="T38" fmla="*/ 1223005 w 3985"/>
                            <a:gd name="T39" fmla="*/ 101207 h 3967"/>
                            <a:gd name="T40" fmla="*/ 1668473 w 3985"/>
                            <a:gd name="T41" fmla="*/ 131479 h 3967"/>
                            <a:gd name="T42" fmla="*/ 1682931 w 3985"/>
                            <a:gd name="T43" fmla="*/ 596401 h 3967"/>
                            <a:gd name="T44" fmla="*/ 1346796 w 3985"/>
                            <a:gd name="T45" fmla="*/ 1038732 h 3967"/>
                            <a:gd name="T46" fmla="*/ 1206740 w 3985"/>
                            <a:gd name="T47" fmla="*/ 927584 h 3967"/>
                            <a:gd name="T48" fmla="*/ 1546037 w 3985"/>
                            <a:gd name="T49" fmla="*/ 253922 h 3967"/>
                            <a:gd name="T50" fmla="*/ 1309749 w 3985"/>
                            <a:gd name="T51" fmla="*/ 253922 h 3967"/>
                            <a:gd name="T52" fmla="*/ 1309749 w 3985"/>
                            <a:gd name="T53" fmla="*/ 489772 h 3967"/>
                            <a:gd name="T54" fmla="*/ 1546037 w 3985"/>
                            <a:gd name="T55" fmla="*/ 489772 h 3967"/>
                            <a:gd name="T56" fmla="*/ 1546037 w 3985"/>
                            <a:gd name="T57" fmla="*/ 253922 h 3967"/>
                            <a:gd name="T58" fmla="*/ 750429 w 3985"/>
                            <a:gd name="T59" fmla="*/ 666433 h 3967"/>
                            <a:gd name="T60" fmla="*/ 340200 w 3985"/>
                            <a:gd name="T61" fmla="*/ 1022466 h 3967"/>
                            <a:gd name="T62" fmla="*/ 221379 w 3985"/>
                            <a:gd name="T63" fmla="*/ 1116445 h 3967"/>
                            <a:gd name="T64" fmla="*/ 62347 w 3985"/>
                            <a:gd name="T65" fmla="*/ 957404 h 3967"/>
                            <a:gd name="T66" fmla="*/ 195627 w 3985"/>
                            <a:gd name="T67" fmla="*/ 798364 h 3967"/>
                            <a:gd name="T68" fmla="*/ 310834 w 3985"/>
                            <a:gd name="T69" fmla="*/ 708452 h 3967"/>
                            <a:gd name="T70" fmla="*/ 482515 w 3985"/>
                            <a:gd name="T71" fmla="*/ 599564 h 3967"/>
                            <a:gd name="T72" fmla="*/ 589590 w 3985"/>
                            <a:gd name="T73" fmla="*/ 539020 h 3967"/>
                            <a:gd name="T74" fmla="*/ 599078 w 3985"/>
                            <a:gd name="T75" fmla="*/ 440072 h 3967"/>
                            <a:gd name="T76" fmla="*/ 630252 w 3985"/>
                            <a:gd name="T77" fmla="*/ 412511 h 3967"/>
                            <a:gd name="T78" fmla="*/ 792446 w 3985"/>
                            <a:gd name="T79" fmla="*/ 574714 h 3967"/>
                            <a:gd name="T80" fmla="*/ 750429 w 3985"/>
                            <a:gd name="T81" fmla="*/ 666433 h 3967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  <a:gd name="T87" fmla="*/ 0 60000 65536"/>
                            <a:gd name="T88" fmla="*/ 0 60000 65536"/>
                            <a:gd name="T89" fmla="*/ 0 60000 655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  <a:gd name="T96" fmla="*/ 0 60000 65536"/>
                            <a:gd name="T97" fmla="*/ 0 60000 6553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</a:gdLst>
                          <a:ahLst/>
                          <a:cxnLst>
                            <a:cxn ang="T82">
                              <a:pos x="T0" y="T1"/>
                            </a:cxn>
                            <a:cxn ang="T83">
                              <a:pos x="T2" y="T3"/>
                            </a:cxn>
                            <a:cxn ang="T84">
                              <a:pos x="T4" y="T5"/>
                            </a:cxn>
                            <a:cxn ang="T85">
                              <a:pos x="T6" y="T7"/>
                            </a:cxn>
                            <a:cxn ang="T86">
                              <a:pos x="T8" y="T9"/>
                            </a:cxn>
                            <a:cxn ang="T87">
                              <a:pos x="T10" y="T11"/>
                            </a:cxn>
                            <a:cxn ang="T88">
                              <a:pos x="T12" y="T13"/>
                            </a:cxn>
                            <a:cxn ang="T89">
                              <a:pos x="T14" y="T15"/>
                            </a:cxn>
                            <a:cxn ang="T90">
                              <a:pos x="T16" y="T17"/>
                            </a:cxn>
                            <a:cxn ang="T91">
                              <a:pos x="T18" y="T19"/>
                            </a:cxn>
                            <a:cxn ang="T92">
                              <a:pos x="T20" y="T21"/>
                            </a:cxn>
                            <a:cxn ang="T93">
                              <a:pos x="T22" y="T23"/>
                            </a:cxn>
                            <a:cxn ang="T94">
                              <a:pos x="T24" y="T25"/>
                            </a:cxn>
                            <a:cxn ang="T95">
                              <a:pos x="T26" y="T27"/>
                            </a:cxn>
                            <a:cxn ang="T96">
                              <a:pos x="T28" y="T29"/>
                            </a:cxn>
                            <a:cxn ang="T97">
                              <a:pos x="T30" y="T31"/>
                            </a:cxn>
                            <a:cxn ang="T98">
                              <a:pos x="T32" y="T33"/>
                            </a:cxn>
                            <a:cxn ang="T99">
                              <a:pos x="T34" y="T35"/>
                            </a:cxn>
                            <a:cxn ang="T100">
                              <a:pos x="T36" y="T37"/>
                            </a:cxn>
                            <a:cxn ang="T101">
                              <a:pos x="T38" y="T39"/>
                            </a:cxn>
                            <a:cxn ang="T102">
                              <a:pos x="T40" y="T41"/>
                            </a:cxn>
                            <a:cxn ang="T103">
                              <a:pos x="T42" y="T43"/>
                            </a:cxn>
                            <a:cxn ang="T104">
                              <a:pos x="T44" y="T45"/>
                            </a:cxn>
                            <a:cxn ang="T105">
                              <a:pos x="T46" y="T47"/>
                            </a:cxn>
                            <a:cxn ang="T106">
                              <a:pos x="T48" y="T49"/>
                            </a:cxn>
                            <a:cxn ang="T107">
                              <a:pos x="T50" y="T51"/>
                            </a:cxn>
                            <a:cxn ang="T108">
                              <a:pos x="T52" y="T53"/>
                            </a:cxn>
                            <a:cxn ang="T109">
                              <a:pos x="T54" y="T55"/>
                            </a:cxn>
                            <a:cxn ang="T110">
                              <a:pos x="T56" y="T57"/>
                            </a:cxn>
                            <a:cxn ang="T111">
                              <a:pos x="T58" y="T59"/>
                            </a:cxn>
                            <a:cxn ang="T112">
                              <a:pos x="T60" y="T61"/>
                            </a:cxn>
                            <a:cxn ang="T113">
                              <a:pos x="T62" y="T63"/>
                            </a:cxn>
                            <a:cxn ang="T114">
                              <a:pos x="T64" y="T65"/>
                            </a:cxn>
                            <a:cxn ang="T115">
                              <a:pos x="T66" y="T67"/>
                            </a:cxn>
                            <a:cxn ang="T116">
                              <a:pos x="T68" y="T69"/>
                            </a:cxn>
                            <a:cxn ang="T117">
                              <a:pos x="T70" y="T71"/>
                            </a:cxn>
                            <a:cxn ang="T118">
                              <a:pos x="T72" y="T73"/>
                            </a:cxn>
                            <a:cxn ang="T119">
                              <a:pos x="T74" y="T75"/>
                            </a:cxn>
                            <a:cxn ang="T120">
                              <a:pos x="T76" y="T77"/>
                            </a:cxn>
                            <a:cxn ang="T121">
                              <a:pos x="T78" y="T79"/>
                            </a:cxn>
                            <a:cxn ang="T122">
                              <a:pos x="T80" y="T81"/>
                            </a:cxn>
                          </a:cxnLst>
                          <a:rect l="0" t="0" r="r" b="b"/>
                          <a:pathLst>
                            <a:path w="3985" h="3967">
                              <a:moveTo>
                                <a:pt x="1849" y="3829"/>
                              </a:moveTo>
                              <a:cubicBezTo>
                                <a:pt x="1711" y="3691"/>
                                <a:pt x="1671" y="3652"/>
                                <a:pt x="1497" y="3477"/>
                              </a:cubicBezTo>
                              <a:cubicBezTo>
                                <a:pt x="1322" y="3303"/>
                                <a:pt x="1655" y="3214"/>
                                <a:pt x="1704" y="3214"/>
                              </a:cubicBezTo>
                              <a:cubicBezTo>
                                <a:pt x="2077" y="2963"/>
                                <a:pt x="2350" y="2457"/>
                                <a:pt x="2492" y="2307"/>
                              </a:cubicBezTo>
                              <a:cubicBezTo>
                                <a:pt x="2634" y="2157"/>
                                <a:pt x="2696" y="2213"/>
                                <a:pt x="2696" y="2213"/>
                              </a:cubicBezTo>
                              <a:cubicBezTo>
                                <a:pt x="2696" y="2213"/>
                                <a:pt x="3030" y="2361"/>
                                <a:pt x="3054" y="2572"/>
                              </a:cubicBezTo>
                              <a:cubicBezTo>
                                <a:pt x="3026" y="2600"/>
                                <a:pt x="2994" y="2642"/>
                                <a:pt x="2994" y="2642"/>
                              </a:cubicBezTo>
                              <a:cubicBezTo>
                                <a:pt x="2774" y="2663"/>
                                <a:pt x="2774" y="2663"/>
                                <a:pt x="2774" y="2663"/>
                              </a:cubicBezTo>
                              <a:cubicBezTo>
                                <a:pt x="2774" y="2663"/>
                                <a:pt x="2595" y="2806"/>
                                <a:pt x="2640" y="2899"/>
                              </a:cubicBezTo>
                              <a:cubicBezTo>
                                <a:pt x="2405" y="3061"/>
                                <a:pt x="2399" y="3279"/>
                                <a:pt x="2399" y="3279"/>
                              </a:cubicBezTo>
                              <a:cubicBezTo>
                                <a:pt x="2399" y="3279"/>
                                <a:pt x="2175" y="3388"/>
                                <a:pt x="2200" y="3534"/>
                              </a:cubicBezTo>
                              <a:cubicBezTo>
                                <a:pt x="2204" y="3571"/>
                                <a:pt x="1986" y="3967"/>
                                <a:pt x="1849" y="3829"/>
                              </a:cubicBezTo>
                              <a:close/>
                              <a:moveTo>
                                <a:pt x="2671" y="2053"/>
                              </a:moveTo>
                              <a:cubicBezTo>
                                <a:pt x="2828" y="1892"/>
                                <a:pt x="2989" y="1702"/>
                                <a:pt x="3095" y="1572"/>
                              </a:cubicBezTo>
                              <a:cubicBezTo>
                                <a:pt x="2925" y="1557"/>
                                <a:pt x="2759" y="1485"/>
                                <a:pt x="2629" y="1355"/>
                              </a:cubicBezTo>
                              <a:cubicBezTo>
                                <a:pt x="2491" y="1218"/>
                                <a:pt x="2419" y="1040"/>
                                <a:pt x="2410" y="860"/>
                              </a:cubicBezTo>
                              <a:cubicBezTo>
                                <a:pt x="2281" y="965"/>
                                <a:pt x="2081" y="1133"/>
                                <a:pt x="1915" y="1296"/>
                              </a:cubicBezTo>
                              <a:cubicBezTo>
                                <a:pt x="1903" y="1277"/>
                                <a:pt x="1699" y="1016"/>
                                <a:pt x="1668" y="986"/>
                              </a:cubicBezTo>
                              <a:cubicBezTo>
                                <a:pt x="2209" y="515"/>
                                <a:pt x="2714" y="199"/>
                                <a:pt x="2714" y="199"/>
                              </a:cubicBezTo>
                              <a:cubicBezTo>
                                <a:pt x="2707" y="224"/>
                                <a:pt x="2707" y="224"/>
                                <a:pt x="2707" y="224"/>
                              </a:cubicBezTo>
                              <a:cubicBezTo>
                                <a:pt x="3002" y="0"/>
                                <a:pt x="3424" y="22"/>
                                <a:pt x="3693" y="291"/>
                              </a:cubicBezTo>
                              <a:cubicBezTo>
                                <a:pt x="3975" y="573"/>
                                <a:pt x="3985" y="1024"/>
                                <a:pt x="3725" y="1320"/>
                              </a:cubicBezTo>
                              <a:cubicBezTo>
                                <a:pt x="3624" y="1474"/>
                                <a:pt x="3350" y="1875"/>
                                <a:pt x="2981" y="2299"/>
                              </a:cubicBezTo>
                              <a:cubicBezTo>
                                <a:pt x="2951" y="2269"/>
                                <a:pt x="2691" y="2065"/>
                                <a:pt x="2671" y="2053"/>
                              </a:cubicBezTo>
                              <a:close/>
                              <a:moveTo>
                                <a:pt x="3422" y="562"/>
                              </a:moveTo>
                              <a:cubicBezTo>
                                <a:pt x="3278" y="417"/>
                                <a:pt x="3044" y="417"/>
                                <a:pt x="2899" y="562"/>
                              </a:cubicBezTo>
                              <a:cubicBezTo>
                                <a:pt x="2755" y="706"/>
                                <a:pt x="2755" y="940"/>
                                <a:pt x="2899" y="1084"/>
                              </a:cubicBezTo>
                              <a:cubicBezTo>
                                <a:pt x="3044" y="1229"/>
                                <a:pt x="3278" y="1229"/>
                                <a:pt x="3422" y="1084"/>
                              </a:cubicBezTo>
                              <a:cubicBezTo>
                                <a:pt x="3567" y="940"/>
                                <a:pt x="3567" y="706"/>
                                <a:pt x="3422" y="562"/>
                              </a:cubicBezTo>
                              <a:close/>
                              <a:moveTo>
                                <a:pt x="1661" y="1475"/>
                              </a:moveTo>
                              <a:cubicBezTo>
                                <a:pt x="1511" y="1617"/>
                                <a:pt x="1004" y="1890"/>
                                <a:pt x="753" y="2263"/>
                              </a:cubicBezTo>
                              <a:cubicBezTo>
                                <a:pt x="753" y="2312"/>
                                <a:pt x="664" y="2645"/>
                                <a:pt x="490" y="2471"/>
                              </a:cubicBezTo>
                              <a:cubicBezTo>
                                <a:pt x="316" y="2297"/>
                                <a:pt x="276" y="2257"/>
                                <a:pt x="138" y="2119"/>
                              </a:cubicBezTo>
                              <a:cubicBezTo>
                                <a:pt x="0" y="1981"/>
                                <a:pt x="397" y="1764"/>
                                <a:pt x="433" y="1767"/>
                              </a:cubicBezTo>
                              <a:cubicBezTo>
                                <a:pt x="579" y="1792"/>
                                <a:pt x="688" y="1568"/>
                                <a:pt x="688" y="1568"/>
                              </a:cubicBezTo>
                              <a:cubicBezTo>
                                <a:pt x="688" y="1568"/>
                                <a:pt x="906" y="1562"/>
                                <a:pt x="1068" y="1327"/>
                              </a:cubicBezTo>
                              <a:cubicBezTo>
                                <a:pt x="1161" y="1372"/>
                                <a:pt x="1305" y="1193"/>
                                <a:pt x="1305" y="1193"/>
                              </a:cubicBezTo>
                              <a:cubicBezTo>
                                <a:pt x="1326" y="974"/>
                                <a:pt x="1326" y="974"/>
                                <a:pt x="1326" y="974"/>
                              </a:cubicBezTo>
                              <a:cubicBezTo>
                                <a:pt x="1326" y="974"/>
                                <a:pt x="1367" y="941"/>
                                <a:pt x="1395" y="913"/>
                              </a:cubicBezTo>
                              <a:cubicBezTo>
                                <a:pt x="1606" y="938"/>
                                <a:pt x="1754" y="1272"/>
                                <a:pt x="1754" y="1272"/>
                              </a:cubicBezTo>
                              <a:cubicBezTo>
                                <a:pt x="1754" y="1272"/>
                                <a:pt x="1811" y="1333"/>
                                <a:pt x="1661" y="1475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bodyPr anchor="ctr" anchorCtr="1"/>
                    </wps:wsp>
                  </a:graphicData>
                </a:graphic>
              </wp:anchor>
            </w:drawing>
          </mc:Choice>
          <mc:Fallback>
            <w:pict>
              <v:shape id="握力器" o:spid="_x0000_s1026" o:spt="100" style="position:absolute;left:0pt;margin-left:390.45pt;margin-top:437.45pt;height:36.2pt;width:36.2pt;z-index:251740160;v-text-anchor:middle-center;mso-width-relative:page;mso-height-relative:page;" fillcolor="#000000 [3213]" filled="t" stroked="f" coordsize="3985,3967" o:gfxdata="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" path="m1849,3829c1711,3691,1671,3652,1497,3477c1322,3303,1655,3214,1704,3214c2077,2963,2350,2457,2492,2307c2634,2157,2696,2213,2696,2213c2696,2213,3030,2361,3054,2572c3026,2600,2994,2642,2994,2642c2774,2663,2774,2663,2774,2663c2774,2663,2595,2806,2640,2899c2405,3061,2399,3279,2399,3279c2399,3279,2175,3388,2200,3534c2204,3571,1986,3967,1849,3829xm2671,2053c2828,1892,2989,1702,3095,1572c2925,1557,2759,1485,2629,1355c2491,1218,2419,1040,2410,860c2281,965,2081,1133,1915,1296c1903,1277,1699,1016,1668,986c2209,515,2714,199,2714,199c2707,224,2707,224,2707,224c3002,0,3424,22,3693,291c3975,573,3985,1024,3725,1320c3624,1474,3350,1875,2981,2299c2951,2269,2691,2065,2671,2053xm3422,562c3278,417,3044,417,2899,562c2755,706,2755,940,2899,1084c3044,1229,3278,1229,3422,1084c3567,940,3567,706,3422,562xm1661,1475c1511,1617,1004,1890,753,2263c753,2312,664,2645,490,2471c316,2297,276,2257,138,2119c0,1981,397,1764,433,1767c579,1792,688,1568,688,1568c688,1568,906,1562,1068,1327c1161,1372,1305,1193,1305,1193c1326,974,1326,974,1326,974c1326,974,1367,941,1395,913c1606,938,1754,1272,1754,1272c1754,1272,1811,1333,1661,1475xe">
                <v:path o:connectlocs="96374194,200493344;78027165,182062023;88816461,168290799;129888836,120798626;140521809,115876615;159181600,134674499;156054330,138339903;144587364,139439478;137603008,151796830;125041550,171694405;114669192,185046566;96374194,200493344;139218732,107498731;161318670,82312697;137029631,70950270;125614812,45031109;99814341,67860845;86940121,51628790;141459979,10420000;141095186,11728990;192487773,15237246;194155758,69117568;155376660,120379795;139218732,107498731;178362622,29427300;151102636,29427300;151102636,56760216;178362622,56760216;178362622,29427300;86575214,77233654;39248067,118494711;25539970,129386040;7192825,110954604;22569023,92523283;35860181,82103282;55666611,69484132;68019600,62467621;69114208,51000428;72710678,47806354;91422615,66604238;86575214,77233654" o:connectangles="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1574800</wp:posOffset>
                </wp:positionH>
                <wp:positionV relativeFrom="paragraph">
                  <wp:posOffset>4448175</wp:posOffset>
                </wp:positionV>
                <wp:extent cx="433070" cy="433070"/>
                <wp:effectExtent l="0" t="0" r="1270" b="1270"/>
                <wp:wrapNone/>
                <wp:docPr id="21" name="色板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2717800" y="5362575"/>
                          <a:ext cx="433070" cy="433070"/>
                        </a:xfrm>
                        <a:custGeom>
                          <a:avLst/>
                          <a:gdLst>
                            <a:gd name="T0" fmla="*/ 2147483646 w 288"/>
                            <a:gd name="T1" fmla="*/ 0 h 232"/>
                            <a:gd name="T2" fmla="*/ 0 w 288"/>
                            <a:gd name="T3" fmla="*/ 2147483646 h 232"/>
                            <a:gd name="T4" fmla="*/ 2147483646 w 288"/>
                            <a:gd name="T5" fmla="*/ 2147483646 h 232"/>
                            <a:gd name="T6" fmla="*/ 2147483646 w 288"/>
                            <a:gd name="T7" fmla="*/ 2147483646 h 232"/>
                            <a:gd name="T8" fmla="*/ 2147483646 w 288"/>
                            <a:gd name="T9" fmla="*/ 2147483646 h 232"/>
                            <a:gd name="T10" fmla="*/ 2147483646 w 288"/>
                            <a:gd name="T11" fmla="*/ 2147483646 h 232"/>
                            <a:gd name="T12" fmla="*/ 2147483646 w 288"/>
                            <a:gd name="T13" fmla="*/ 2147483646 h 232"/>
                            <a:gd name="T14" fmla="*/ 2147483646 w 288"/>
                            <a:gd name="T15" fmla="*/ 0 h 232"/>
                            <a:gd name="T16" fmla="*/ 2147483646 w 288"/>
                            <a:gd name="T17" fmla="*/ 2147483646 h 232"/>
                            <a:gd name="T18" fmla="*/ 2147483646 w 288"/>
                            <a:gd name="T19" fmla="*/ 2147483646 h 232"/>
                            <a:gd name="T20" fmla="*/ 2147483646 w 288"/>
                            <a:gd name="T21" fmla="*/ 2147483646 h 232"/>
                            <a:gd name="T22" fmla="*/ 2147483646 w 288"/>
                            <a:gd name="T23" fmla="*/ 2147483646 h 232"/>
                            <a:gd name="T24" fmla="*/ 2147483646 w 288"/>
                            <a:gd name="T25" fmla="*/ 2147483646 h 232"/>
                            <a:gd name="T26" fmla="*/ 2147483646 w 288"/>
                            <a:gd name="T27" fmla="*/ 2147483646 h 232"/>
                            <a:gd name="T28" fmla="*/ 2147483646 w 288"/>
                            <a:gd name="T29" fmla="*/ 2147483646 h 232"/>
                            <a:gd name="T30" fmla="*/ 2147483646 w 288"/>
                            <a:gd name="T31" fmla="*/ 2147483646 h 232"/>
                            <a:gd name="T32" fmla="*/ 2147483646 w 288"/>
                            <a:gd name="T33" fmla="*/ 2147483646 h 232"/>
                            <a:gd name="T34" fmla="*/ 2147483646 w 288"/>
                            <a:gd name="T35" fmla="*/ 2147483646 h 232"/>
                            <a:gd name="T36" fmla="*/ 2147483646 w 288"/>
                            <a:gd name="T37" fmla="*/ 2147483646 h 232"/>
                            <a:gd name="T38" fmla="*/ 2147483646 w 288"/>
                            <a:gd name="T39" fmla="*/ 2147483646 h 232"/>
                            <a:gd name="T40" fmla="*/ 2147483646 w 288"/>
                            <a:gd name="T41" fmla="*/ 2147483646 h 232"/>
                            <a:gd name="T42" fmla="*/ 2147483646 w 288"/>
                            <a:gd name="T43" fmla="*/ 2147483646 h 232"/>
                            <a:gd name="T44" fmla="*/ 2147483646 w 288"/>
                            <a:gd name="T45" fmla="*/ 2147483646 h 232"/>
                            <a:gd name="T46" fmla="*/ 2147483646 w 288"/>
                            <a:gd name="T47" fmla="*/ 2147483646 h 232"/>
                            <a:gd name="T48" fmla="*/ 2147483646 w 288"/>
                            <a:gd name="T49" fmla="*/ 2147483646 h 232"/>
                            <a:gd name="T50" fmla="*/ 2147483646 w 288"/>
                            <a:gd name="T51" fmla="*/ 2147483646 h 232"/>
                            <a:gd name="T52" fmla="*/ 2147483646 w 288"/>
                            <a:gd name="T53" fmla="*/ 2147483646 h 232"/>
                            <a:gd name="T54" fmla="*/ 2147483646 w 288"/>
                            <a:gd name="T55" fmla="*/ 2147483646 h 232"/>
                            <a:gd name="T56" fmla="*/ 2147483646 w 288"/>
                            <a:gd name="T57" fmla="*/ 2147483646 h 232"/>
                            <a:gd name="T58" fmla="*/ 2147483646 w 288"/>
                            <a:gd name="T59" fmla="*/ 2147483646 h 232"/>
                            <a:gd name="T60" fmla="*/ 2147483646 w 288"/>
                            <a:gd name="T61" fmla="*/ 2147483646 h 232"/>
                            <a:gd name="T62" fmla="*/ 2147483646 w 288"/>
                            <a:gd name="T63" fmla="*/ 2147483646 h 232"/>
                            <a:gd name="T64" fmla="*/ 2147483646 w 288"/>
                            <a:gd name="T65" fmla="*/ 2147483646 h 232"/>
                            <a:gd name="T66" fmla="*/ 2147483646 w 288"/>
                            <a:gd name="T67" fmla="*/ 2147483646 h 232"/>
                            <a:gd name="T68" fmla="*/ 2147483646 w 288"/>
                            <a:gd name="T69" fmla="*/ 2147483646 h 232"/>
                            <a:gd name="T70" fmla="*/ 2147483646 w 288"/>
                            <a:gd name="T71" fmla="*/ 2147483646 h 232"/>
                            <a:gd name="T72" fmla="*/ 2147483646 w 288"/>
                            <a:gd name="T73" fmla="*/ 2147483646 h 232"/>
                            <a:gd name="T74" fmla="*/ 2147483646 w 288"/>
                            <a:gd name="T75" fmla="*/ 2147483646 h 232"/>
                            <a:gd name="T76" fmla="*/ 0 60000 65536"/>
                            <a:gd name="T77" fmla="*/ 0 60000 65536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  <a:gd name="T87" fmla="*/ 0 60000 65536"/>
                            <a:gd name="T88" fmla="*/ 0 60000 65536"/>
                            <a:gd name="T89" fmla="*/ 0 60000 655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  <a:gd name="T96" fmla="*/ 0 60000 65536"/>
                            <a:gd name="T97" fmla="*/ 0 60000 6553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</a:gdLst>
                          <a:ahLst/>
                          <a:cxnLst>
                            <a:cxn ang="T76">
                              <a:pos x="T0" y="T1"/>
                            </a:cxn>
                            <a:cxn ang="T77">
                              <a:pos x="T2" y="T3"/>
                            </a:cxn>
                            <a:cxn ang="T78">
                              <a:pos x="T4" y="T5"/>
                            </a:cxn>
                            <a:cxn ang="T79">
                              <a:pos x="T6" y="T7"/>
                            </a:cxn>
                            <a:cxn ang="T80">
                              <a:pos x="T8" y="T9"/>
                            </a:cxn>
                            <a:cxn ang="T81">
                              <a:pos x="T10" y="T11"/>
                            </a:cxn>
                            <a:cxn ang="T82">
                              <a:pos x="T12" y="T13"/>
                            </a:cxn>
                            <a:cxn ang="T83">
                              <a:pos x="T14" y="T15"/>
                            </a:cxn>
                            <a:cxn ang="T84">
                              <a:pos x="T16" y="T17"/>
                            </a:cxn>
                            <a:cxn ang="T85">
                              <a:pos x="T18" y="T19"/>
                            </a:cxn>
                            <a:cxn ang="T86">
                              <a:pos x="T20" y="T21"/>
                            </a:cxn>
                            <a:cxn ang="T87">
                              <a:pos x="T22" y="T23"/>
                            </a:cxn>
                            <a:cxn ang="T88">
                              <a:pos x="T24" y="T25"/>
                            </a:cxn>
                            <a:cxn ang="T89">
                              <a:pos x="T26" y="T27"/>
                            </a:cxn>
                            <a:cxn ang="T90">
                              <a:pos x="T28" y="T29"/>
                            </a:cxn>
                            <a:cxn ang="T91">
                              <a:pos x="T30" y="T31"/>
                            </a:cxn>
                            <a:cxn ang="T92">
                              <a:pos x="T32" y="T33"/>
                            </a:cxn>
                            <a:cxn ang="T93">
                              <a:pos x="T34" y="T35"/>
                            </a:cxn>
                            <a:cxn ang="T94">
                              <a:pos x="T36" y="T37"/>
                            </a:cxn>
                            <a:cxn ang="T95">
                              <a:pos x="T38" y="T39"/>
                            </a:cxn>
                            <a:cxn ang="T96">
                              <a:pos x="T40" y="T41"/>
                            </a:cxn>
                            <a:cxn ang="T97">
                              <a:pos x="T42" y="T43"/>
                            </a:cxn>
                            <a:cxn ang="T98">
                              <a:pos x="T44" y="T45"/>
                            </a:cxn>
                            <a:cxn ang="T99">
                              <a:pos x="T46" y="T47"/>
                            </a:cxn>
                            <a:cxn ang="T100">
                              <a:pos x="T48" y="T49"/>
                            </a:cxn>
                            <a:cxn ang="T101">
                              <a:pos x="T50" y="T51"/>
                            </a:cxn>
                            <a:cxn ang="T102">
                              <a:pos x="T52" y="T53"/>
                            </a:cxn>
                            <a:cxn ang="T103">
                              <a:pos x="T54" y="T55"/>
                            </a:cxn>
                            <a:cxn ang="T104">
                              <a:pos x="T56" y="T57"/>
                            </a:cxn>
                            <a:cxn ang="T105">
                              <a:pos x="T58" y="T59"/>
                            </a:cxn>
                            <a:cxn ang="T106">
                              <a:pos x="T60" y="T61"/>
                            </a:cxn>
                            <a:cxn ang="T107">
                              <a:pos x="T62" y="T63"/>
                            </a:cxn>
                            <a:cxn ang="T108">
                              <a:pos x="T64" y="T65"/>
                            </a:cxn>
                            <a:cxn ang="T109">
                              <a:pos x="T66" y="T67"/>
                            </a:cxn>
                            <a:cxn ang="T110">
                              <a:pos x="T68" y="T69"/>
                            </a:cxn>
                            <a:cxn ang="T111">
                              <a:pos x="T70" y="T71"/>
                            </a:cxn>
                            <a:cxn ang="T112">
                              <a:pos x="T72" y="T73"/>
                            </a:cxn>
                            <a:cxn ang="T113">
                              <a:pos x="T74" y="T75"/>
                            </a:cxn>
                          </a:cxnLst>
                          <a:rect l="0" t="0" r="r" b="b"/>
                          <a:pathLst>
                            <a:path w="288" h="232">
                              <a:moveTo>
                                <a:pt x="144" y="0"/>
                              </a:moveTo>
                              <a:cubicBezTo>
                                <a:pt x="64" y="0"/>
                                <a:pt x="0" y="52"/>
                                <a:pt x="0" y="116"/>
                              </a:cubicBezTo>
                              <a:cubicBezTo>
                                <a:pt x="0" y="152"/>
                                <a:pt x="14" y="160"/>
                                <a:pt x="33" y="160"/>
                              </a:cubicBezTo>
                              <a:cubicBezTo>
                                <a:pt x="49" y="160"/>
                                <a:pt x="67" y="154"/>
                                <a:pt x="84" y="154"/>
                              </a:cubicBezTo>
                              <a:cubicBezTo>
                                <a:pt x="95" y="154"/>
                                <a:pt x="105" y="157"/>
                                <a:pt x="112" y="165"/>
                              </a:cubicBezTo>
                              <a:cubicBezTo>
                                <a:pt x="135" y="189"/>
                                <a:pt x="64" y="232"/>
                                <a:pt x="144" y="232"/>
                              </a:cubicBezTo>
                              <a:cubicBezTo>
                                <a:pt x="224" y="232"/>
                                <a:pt x="288" y="180"/>
                                <a:pt x="288" y="116"/>
                              </a:cubicBezTo>
                              <a:cubicBezTo>
                                <a:pt x="288" y="52"/>
                                <a:pt x="224" y="0"/>
                                <a:pt x="144" y="0"/>
                              </a:cubicBezTo>
                              <a:close/>
                              <a:moveTo>
                                <a:pt x="60" y="104"/>
                              </a:moveTo>
                              <a:cubicBezTo>
                                <a:pt x="49" y="104"/>
                                <a:pt x="40" y="95"/>
                                <a:pt x="40" y="84"/>
                              </a:cubicBezTo>
                              <a:cubicBezTo>
                                <a:pt x="40" y="73"/>
                                <a:pt x="49" y="64"/>
                                <a:pt x="60" y="64"/>
                              </a:cubicBezTo>
                              <a:cubicBezTo>
                                <a:pt x="71" y="64"/>
                                <a:pt x="80" y="73"/>
                                <a:pt x="80" y="84"/>
                              </a:cubicBezTo>
                              <a:cubicBezTo>
                                <a:pt x="80" y="95"/>
                                <a:pt x="71" y="104"/>
                                <a:pt x="60" y="104"/>
                              </a:cubicBezTo>
                              <a:close/>
                              <a:moveTo>
                                <a:pt x="116" y="64"/>
                              </a:moveTo>
                              <a:cubicBezTo>
                                <a:pt x="105" y="64"/>
                                <a:pt x="96" y="55"/>
                                <a:pt x="96" y="44"/>
                              </a:cubicBezTo>
                              <a:cubicBezTo>
                                <a:pt x="96" y="33"/>
                                <a:pt x="105" y="24"/>
                                <a:pt x="116" y="24"/>
                              </a:cubicBezTo>
                              <a:cubicBezTo>
                                <a:pt x="127" y="24"/>
                                <a:pt x="136" y="33"/>
                                <a:pt x="136" y="44"/>
                              </a:cubicBezTo>
                              <a:cubicBezTo>
                                <a:pt x="136" y="55"/>
                                <a:pt x="127" y="64"/>
                                <a:pt x="116" y="64"/>
                              </a:cubicBezTo>
                              <a:close/>
                              <a:moveTo>
                                <a:pt x="164" y="216"/>
                              </a:moveTo>
                              <a:cubicBezTo>
                                <a:pt x="149" y="216"/>
                                <a:pt x="136" y="207"/>
                                <a:pt x="136" y="196"/>
                              </a:cubicBezTo>
                              <a:cubicBezTo>
                                <a:pt x="136" y="185"/>
                                <a:pt x="149" y="176"/>
                                <a:pt x="164" y="176"/>
                              </a:cubicBezTo>
                              <a:cubicBezTo>
                                <a:pt x="179" y="176"/>
                                <a:pt x="192" y="185"/>
                                <a:pt x="192" y="196"/>
                              </a:cubicBezTo>
                              <a:cubicBezTo>
                                <a:pt x="192" y="207"/>
                                <a:pt x="179" y="216"/>
                                <a:pt x="164" y="216"/>
                              </a:cubicBezTo>
                              <a:close/>
                              <a:moveTo>
                                <a:pt x="172" y="64"/>
                              </a:moveTo>
                              <a:cubicBezTo>
                                <a:pt x="161" y="64"/>
                                <a:pt x="152" y="55"/>
                                <a:pt x="152" y="44"/>
                              </a:cubicBezTo>
                              <a:cubicBezTo>
                                <a:pt x="152" y="33"/>
                                <a:pt x="161" y="24"/>
                                <a:pt x="172" y="24"/>
                              </a:cubicBezTo>
                              <a:cubicBezTo>
                                <a:pt x="183" y="24"/>
                                <a:pt x="192" y="33"/>
                                <a:pt x="192" y="44"/>
                              </a:cubicBezTo>
                              <a:cubicBezTo>
                                <a:pt x="192" y="55"/>
                                <a:pt x="183" y="64"/>
                                <a:pt x="172" y="64"/>
                              </a:cubicBezTo>
                              <a:close/>
                              <a:moveTo>
                                <a:pt x="208" y="76"/>
                              </a:moveTo>
                              <a:cubicBezTo>
                                <a:pt x="208" y="65"/>
                                <a:pt x="217" y="56"/>
                                <a:pt x="228" y="56"/>
                              </a:cubicBezTo>
                              <a:cubicBezTo>
                                <a:pt x="239" y="56"/>
                                <a:pt x="248" y="65"/>
                                <a:pt x="248" y="76"/>
                              </a:cubicBezTo>
                              <a:cubicBezTo>
                                <a:pt x="248" y="87"/>
                                <a:pt x="239" y="96"/>
                                <a:pt x="228" y="96"/>
                              </a:cubicBezTo>
                              <a:cubicBezTo>
                                <a:pt x="217" y="96"/>
                                <a:pt x="208" y="87"/>
                                <a:pt x="208" y="76"/>
                              </a:cubicBezTo>
                              <a:close/>
                              <a:moveTo>
                                <a:pt x="264" y="132"/>
                              </a:moveTo>
                              <a:cubicBezTo>
                                <a:pt x="264" y="143"/>
                                <a:pt x="255" y="152"/>
                                <a:pt x="244" y="152"/>
                              </a:cubicBezTo>
                              <a:cubicBezTo>
                                <a:pt x="233" y="152"/>
                                <a:pt x="224" y="143"/>
                                <a:pt x="224" y="132"/>
                              </a:cubicBezTo>
                              <a:cubicBezTo>
                                <a:pt x="224" y="121"/>
                                <a:pt x="233" y="112"/>
                                <a:pt x="244" y="112"/>
                              </a:cubicBezTo>
                              <a:cubicBezTo>
                                <a:pt x="255" y="112"/>
                                <a:pt x="264" y="121"/>
                                <a:pt x="264" y="132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色板" o:spid="_x0000_s1026" o:spt="100" style="position:absolute;left:0pt;margin-left:124pt;margin-top:350.25pt;height:34.1pt;width:34.1pt;z-index:251739136;v-text-anchor:middle;mso-width-relative:page;mso-height-relative:page;" fillcolor="#000000 [3213]" filled="t" stroked="f" coordsize="288,232" o:gfxdata="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" path="m144,0c64,0,0,52,0,116c0,152,14,160,33,160c49,160,67,154,84,154c95,154,105,157,112,165c135,189,64,232,144,232c224,232,288,180,288,116c288,52,224,0,144,0xm60,104c49,104,40,95,40,84c40,73,49,64,60,64c71,64,80,73,80,84c80,95,71,104,60,104xm116,64c105,64,96,55,96,44c96,33,105,24,116,24c127,24,136,33,136,44c136,55,127,64,116,64xm164,216c149,216,136,207,136,196c136,185,149,176,164,176c179,176,192,185,192,196c192,207,179,216,164,216xm172,64c161,64,152,55,152,44c152,33,161,24,172,24c183,24,192,33,192,44c192,55,183,64,172,64xm208,76c208,65,217,56,228,56c239,56,248,65,248,76c248,87,239,96,228,96c217,96,208,87,208,76xm264,132c264,143,255,152,244,152c233,152,224,143,224,132c224,121,233,112,244,112c255,112,264,121,264,132xe">
                <v:path o:connectlocs="@0,0;0,@0;@0,@0;@0,@0;@0,@0;@0,@0;@0,@0;@0,0;@0,@0;@0,@0;@0,@0;@0,@0;@0,@0;@0,@0;@0,@0;@0,@0;@0,@0;@0,@0;@0,@0;@0,@0;@0,@0;@0,@0;@0,@0;@0,@0;@0,@0;@0,@0;@0,@0;@0,@0;@0,@0;@0,@0;@0,@0;@0,@0;@0,@0;@0,@0;@0,@0;@0,@0;@0,@0;@0,@0" o:connectangles="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3244215</wp:posOffset>
                </wp:positionH>
                <wp:positionV relativeFrom="paragraph">
                  <wp:posOffset>6677025</wp:posOffset>
                </wp:positionV>
                <wp:extent cx="496570" cy="417195"/>
                <wp:effectExtent l="1905" t="0" r="4445" b="6985"/>
                <wp:wrapNone/>
                <wp:docPr id="111" name="心形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87215" y="7591425"/>
                          <a:ext cx="496570" cy="417195"/>
                        </a:xfrm>
                        <a:prstGeom prst="hear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color w:val="0D0D0D" w:themeColor="text1" w:themeTint="F2"/>
                                <w14:textFill>
                                  <w14:solidFill>
                                    <w14:schemeClr w14:val="tx1">
                                      <w14:lumMod w14:val="95000"/>
                                      <w14:lumOff w14:val="5000"/>
                                      <w14:alpha w14:val="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心形" o:spid="_x0000_s1026" style="position:absolute;left:0pt;margin-left:255.45pt;margin-top:525.75pt;height:32.85pt;width:39.1pt;z-index:251738112;v-text-anchor:middle;mso-width-relative:page;mso-height-relative:page;" fillcolor="#000000 [3213]" filled="t" stroked="f" coordsize="496570,417195" o:gfxdata="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" path="m248285,104298c351737,-139065,755200,104298,248285,417195c-258630,104298,144832,-139065,248285,104298xe">
                <v:path textboxrect="0,0,496570,417195" o:connectlocs="248285,104298;248285,417195" o:connectangles="247,82"/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color w:val="0D0D0D" w:themeColor="text1" w:themeTint="F2"/>
                          <w14:textFill>
                            <w14:solidFill>
                              <w14:schemeClr w14:val="tx1">
                                <w14:lumMod w14:val="95000"/>
                                <w14:lumOff w14:val="5000"/>
                                <w14:alpha w14:val="0"/>
                              </w14:scheme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-120650</wp:posOffset>
                </wp:positionH>
                <wp:positionV relativeFrom="paragraph">
                  <wp:posOffset>5579110</wp:posOffset>
                </wp:positionV>
                <wp:extent cx="412750" cy="412750"/>
                <wp:effectExtent l="0" t="0" r="6350" b="6350"/>
                <wp:wrapNone/>
                <wp:docPr id="110" name="飞机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1022350" y="6493510"/>
                          <a:ext cx="412750" cy="412750"/>
                        </a:xfrm>
                        <a:custGeom>
                          <a:avLst/>
                          <a:gdLst>
                            <a:gd name="T0" fmla="*/ 686385 w 13624"/>
                            <a:gd name="T1" fmla="*/ 84727 h 15172"/>
                            <a:gd name="T2" fmla="*/ 669887 w 13624"/>
                            <a:gd name="T3" fmla="*/ 64792 h 15172"/>
                            <a:gd name="T4" fmla="*/ 653508 w 13624"/>
                            <a:gd name="T5" fmla="*/ 47585 h 15172"/>
                            <a:gd name="T6" fmla="*/ 637366 w 13624"/>
                            <a:gd name="T7" fmla="*/ 33108 h 15172"/>
                            <a:gd name="T8" fmla="*/ 621224 w 13624"/>
                            <a:gd name="T9" fmla="*/ 21241 h 15172"/>
                            <a:gd name="T10" fmla="*/ 605201 w 13624"/>
                            <a:gd name="T11" fmla="*/ 11985 h 15172"/>
                            <a:gd name="T12" fmla="*/ 589415 w 13624"/>
                            <a:gd name="T13" fmla="*/ 5221 h 15172"/>
                            <a:gd name="T14" fmla="*/ 573748 w 13624"/>
                            <a:gd name="T15" fmla="*/ 1305 h 15172"/>
                            <a:gd name="T16" fmla="*/ 558200 w 13624"/>
                            <a:gd name="T17" fmla="*/ 0 h 15172"/>
                            <a:gd name="T18" fmla="*/ 149431 w 13624"/>
                            <a:gd name="T19" fmla="*/ 580988 h 15172"/>
                            <a:gd name="T20" fmla="*/ 149668 w 13624"/>
                            <a:gd name="T21" fmla="*/ 1215612 h 15172"/>
                            <a:gd name="T22" fmla="*/ 558200 w 13624"/>
                            <a:gd name="T23" fmla="*/ 1800397 h 15172"/>
                            <a:gd name="T24" fmla="*/ 569831 w 13624"/>
                            <a:gd name="T25" fmla="*/ 1799685 h 15172"/>
                            <a:gd name="T26" fmla="*/ 585380 w 13624"/>
                            <a:gd name="T27" fmla="*/ 1796244 h 15172"/>
                            <a:gd name="T28" fmla="*/ 601165 w 13624"/>
                            <a:gd name="T29" fmla="*/ 1790310 h 15172"/>
                            <a:gd name="T30" fmla="*/ 617189 w 13624"/>
                            <a:gd name="T31" fmla="*/ 1781766 h 15172"/>
                            <a:gd name="T32" fmla="*/ 633212 w 13624"/>
                            <a:gd name="T33" fmla="*/ 1770493 h 15172"/>
                            <a:gd name="T34" fmla="*/ 649472 w 13624"/>
                            <a:gd name="T35" fmla="*/ 1756609 h 15172"/>
                            <a:gd name="T36" fmla="*/ 665733 w 13624"/>
                            <a:gd name="T37" fmla="*/ 1739996 h 15172"/>
                            <a:gd name="T38" fmla="*/ 682231 w 13624"/>
                            <a:gd name="T39" fmla="*/ 1720772 h 15172"/>
                            <a:gd name="T40" fmla="*/ 1344403 w 13624"/>
                            <a:gd name="T41" fmla="*/ 1051379 h 15172"/>
                            <a:gd name="T42" fmla="*/ 1414786 w 13624"/>
                            <a:gd name="T43" fmla="*/ 1042360 h 15172"/>
                            <a:gd name="T44" fmla="*/ 1449918 w 13624"/>
                            <a:gd name="T45" fmla="*/ 1035952 h 15172"/>
                            <a:gd name="T46" fmla="*/ 1481965 w 13624"/>
                            <a:gd name="T47" fmla="*/ 1028358 h 15172"/>
                            <a:gd name="T48" fmla="*/ 1504634 w 13624"/>
                            <a:gd name="T49" fmla="*/ 1021119 h 15172"/>
                            <a:gd name="T50" fmla="*/ 1527423 w 13624"/>
                            <a:gd name="T51" fmla="*/ 1010795 h 15172"/>
                            <a:gd name="T52" fmla="*/ 1549855 w 13624"/>
                            <a:gd name="T53" fmla="*/ 997148 h 15172"/>
                            <a:gd name="T54" fmla="*/ 1572407 w 13624"/>
                            <a:gd name="T55" fmla="*/ 980417 h 15172"/>
                            <a:gd name="T56" fmla="*/ 1587599 w 13624"/>
                            <a:gd name="T57" fmla="*/ 966414 h 15172"/>
                            <a:gd name="T58" fmla="*/ 1602910 w 13624"/>
                            <a:gd name="T59" fmla="*/ 947071 h 15172"/>
                            <a:gd name="T60" fmla="*/ 1610743 w 13624"/>
                            <a:gd name="T61" fmla="*/ 931882 h 15172"/>
                            <a:gd name="T62" fmla="*/ 1614304 w 13624"/>
                            <a:gd name="T63" fmla="*/ 921440 h 15172"/>
                            <a:gd name="T64" fmla="*/ 1616322 w 13624"/>
                            <a:gd name="T65" fmla="*/ 910878 h 15172"/>
                            <a:gd name="T66" fmla="*/ 1617034 w 13624"/>
                            <a:gd name="T67" fmla="*/ 900080 h 15172"/>
                            <a:gd name="T68" fmla="*/ 1616441 w 13624"/>
                            <a:gd name="T69" fmla="*/ 888332 h 15172"/>
                            <a:gd name="T70" fmla="*/ 1613711 w 13624"/>
                            <a:gd name="T71" fmla="*/ 873380 h 15172"/>
                            <a:gd name="T72" fmla="*/ 1609082 w 13624"/>
                            <a:gd name="T73" fmla="*/ 859140 h 15172"/>
                            <a:gd name="T74" fmla="*/ 1602079 w 13624"/>
                            <a:gd name="T75" fmla="*/ 845850 h 15172"/>
                            <a:gd name="T76" fmla="*/ 1592940 w 13624"/>
                            <a:gd name="T77" fmla="*/ 833271 h 15172"/>
                            <a:gd name="T78" fmla="*/ 1581902 w 13624"/>
                            <a:gd name="T79" fmla="*/ 821642 h 15172"/>
                            <a:gd name="T80" fmla="*/ 1568490 w 13624"/>
                            <a:gd name="T81" fmla="*/ 810725 h 15172"/>
                            <a:gd name="T82" fmla="*/ 1553060 w 13624"/>
                            <a:gd name="T83" fmla="*/ 800638 h 15172"/>
                            <a:gd name="T84" fmla="*/ 1535494 w 13624"/>
                            <a:gd name="T85" fmla="*/ 791382 h 15172"/>
                            <a:gd name="T86" fmla="*/ 1515791 w 13624"/>
                            <a:gd name="T87" fmla="*/ 782957 h 15172"/>
                            <a:gd name="T88" fmla="*/ 1493952 w 13624"/>
                            <a:gd name="T89" fmla="*/ 775481 h 15172"/>
                            <a:gd name="T90" fmla="*/ 1463686 w 13624"/>
                            <a:gd name="T91" fmla="*/ 767056 h 15172"/>
                            <a:gd name="T92" fmla="*/ 1408258 w 13624"/>
                            <a:gd name="T93" fmla="*/ 756376 h 15172"/>
                            <a:gd name="T94" fmla="*/ 1344403 w 13624"/>
                            <a:gd name="T95" fmla="*/ 749018 h 15172"/>
                            <a:gd name="T96" fmla="*/ 0 60000 65536"/>
                            <a:gd name="T97" fmla="*/ 0 60000 6553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</a:gdLst>
                          <a:ahLst/>
                          <a:cxnLst>
                            <a:cxn ang="T96">
                              <a:pos x="T0" y="T1"/>
                            </a:cxn>
                            <a:cxn ang="T97">
                              <a:pos x="T2" y="T3"/>
                            </a:cxn>
                            <a:cxn ang="T98">
                              <a:pos x="T4" y="T5"/>
                            </a:cxn>
                            <a:cxn ang="T99">
                              <a:pos x="T6" y="T7"/>
                            </a:cxn>
                            <a:cxn ang="T100">
                              <a:pos x="T8" y="T9"/>
                            </a:cxn>
                            <a:cxn ang="T101">
                              <a:pos x="T10" y="T11"/>
                            </a:cxn>
                            <a:cxn ang="T102">
                              <a:pos x="T12" y="T13"/>
                            </a:cxn>
                            <a:cxn ang="T103">
                              <a:pos x="T14" y="T15"/>
                            </a:cxn>
                            <a:cxn ang="T104">
                              <a:pos x="T16" y="T17"/>
                            </a:cxn>
                            <a:cxn ang="T105">
                              <a:pos x="T18" y="T19"/>
                            </a:cxn>
                            <a:cxn ang="T106">
                              <a:pos x="T20" y="T21"/>
                            </a:cxn>
                            <a:cxn ang="T107">
                              <a:pos x="T22" y="T23"/>
                            </a:cxn>
                            <a:cxn ang="T108">
                              <a:pos x="T24" y="T25"/>
                            </a:cxn>
                            <a:cxn ang="T109">
                              <a:pos x="T26" y="T27"/>
                            </a:cxn>
                            <a:cxn ang="T110">
                              <a:pos x="T28" y="T29"/>
                            </a:cxn>
                            <a:cxn ang="T111">
                              <a:pos x="T30" y="T31"/>
                            </a:cxn>
                            <a:cxn ang="T112">
                              <a:pos x="T32" y="T33"/>
                            </a:cxn>
                            <a:cxn ang="T113">
                              <a:pos x="T34" y="T35"/>
                            </a:cxn>
                            <a:cxn ang="T114">
                              <a:pos x="T36" y="T37"/>
                            </a:cxn>
                            <a:cxn ang="T115">
                              <a:pos x="T38" y="T39"/>
                            </a:cxn>
                            <a:cxn ang="T116">
                              <a:pos x="T40" y="T41"/>
                            </a:cxn>
                            <a:cxn ang="T117">
                              <a:pos x="T42" y="T43"/>
                            </a:cxn>
                            <a:cxn ang="T118">
                              <a:pos x="T44" y="T45"/>
                            </a:cxn>
                            <a:cxn ang="T119">
                              <a:pos x="T46" y="T47"/>
                            </a:cxn>
                            <a:cxn ang="T120">
                              <a:pos x="T48" y="T49"/>
                            </a:cxn>
                            <a:cxn ang="T121">
                              <a:pos x="T50" y="T51"/>
                            </a:cxn>
                            <a:cxn ang="T122">
                              <a:pos x="T52" y="T53"/>
                            </a:cxn>
                            <a:cxn ang="T123">
                              <a:pos x="T54" y="T55"/>
                            </a:cxn>
                            <a:cxn ang="T124">
                              <a:pos x="T56" y="T57"/>
                            </a:cxn>
                            <a:cxn ang="T125">
                              <a:pos x="T58" y="T59"/>
                            </a:cxn>
                            <a:cxn ang="T126">
                              <a:pos x="T60" y="T61"/>
                            </a:cxn>
                            <a:cxn ang="T127">
                              <a:pos x="T62" y="T63"/>
                            </a:cxn>
                            <a:cxn ang="T128">
                              <a:pos x="T64" y="T65"/>
                            </a:cxn>
                            <a:cxn ang="T129">
                              <a:pos x="T66" y="T67"/>
                            </a:cxn>
                            <a:cxn ang="T130">
                              <a:pos x="T68" y="T69"/>
                            </a:cxn>
                            <a:cxn ang="T131">
                              <a:pos x="T70" y="T71"/>
                            </a:cxn>
                            <a:cxn ang="T132">
                              <a:pos x="T72" y="T73"/>
                            </a:cxn>
                            <a:cxn ang="T133">
                              <a:pos x="T74" y="T75"/>
                            </a:cxn>
                            <a:cxn ang="T134">
                              <a:pos x="T76" y="T77"/>
                            </a:cxn>
                            <a:cxn ang="T135">
                              <a:pos x="T78" y="T79"/>
                            </a:cxn>
                            <a:cxn ang="T136">
                              <a:pos x="T80" y="T81"/>
                            </a:cxn>
                            <a:cxn ang="T137">
                              <a:pos x="T82" y="T83"/>
                            </a:cxn>
                            <a:cxn ang="T138">
                              <a:pos x="T84" y="T85"/>
                            </a:cxn>
                            <a:cxn ang="T139">
                              <a:pos x="T86" y="T87"/>
                            </a:cxn>
                            <a:cxn ang="T140">
                              <a:pos x="T88" y="T89"/>
                            </a:cxn>
                            <a:cxn ang="T141">
                              <a:pos x="T90" y="T91"/>
                            </a:cxn>
                            <a:cxn ang="T142">
                              <a:pos x="T92" y="T93"/>
                            </a:cxn>
                            <a:cxn ang="T143">
                              <a:pos x="T94" y="T95"/>
                            </a:cxn>
                          </a:cxnLst>
                          <a:rect l="0" t="0" r="r" b="b"/>
                          <a:pathLst>
                            <a:path w="13624" h="15172">
                              <a:moveTo>
                                <a:pt x="11327" y="6312"/>
                              </a:moveTo>
                              <a:lnTo>
                                <a:pt x="10515" y="6254"/>
                              </a:lnTo>
                              <a:lnTo>
                                <a:pt x="5783" y="714"/>
                              </a:lnTo>
                              <a:lnTo>
                                <a:pt x="5748" y="670"/>
                              </a:lnTo>
                              <a:lnTo>
                                <a:pt x="5714" y="628"/>
                              </a:lnTo>
                              <a:lnTo>
                                <a:pt x="5679" y="586"/>
                              </a:lnTo>
                              <a:lnTo>
                                <a:pt x="5644" y="546"/>
                              </a:lnTo>
                              <a:lnTo>
                                <a:pt x="5609" y="508"/>
                              </a:lnTo>
                              <a:lnTo>
                                <a:pt x="5576" y="471"/>
                              </a:lnTo>
                              <a:lnTo>
                                <a:pt x="5541" y="436"/>
                              </a:lnTo>
                              <a:lnTo>
                                <a:pt x="5506" y="401"/>
                              </a:lnTo>
                              <a:lnTo>
                                <a:pt x="5472" y="369"/>
                              </a:lnTo>
                              <a:lnTo>
                                <a:pt x="5438" y="338"/>
                              </a:lnTo>
                              <a:lnTo>
                                <a:pt x="5403" y="308"/>
                              </a:lnTo>
                              <a:lnTo>
                                <a:pt x="5370" y="279"/>
                              </a:lnTo>
                              <a:lnTo>
                                <a:pt x="5335" y="252"/>
                              </a:lnTo>
                              <a:lnTo>
                                <a:pt x="5301" y="225"/>
                              </a:lnTo>
                              <a:lnTo>
                                <a:pt x="5268" y="201"/>
                              </a:lnTo>
                              <a:lnTo>
                                <a:pt x="5234" y="179"/>
                              </a:lnTo>
                              <a:lnTo>
                                <a:pt x="5200" y="157"/>
                              </a:lnTo>
                              <a:lnTo>
                                <a:pt x="5166" y="137"/>
                              </a:lnTo>
                              <a:lnTo>
                                <a:pt x="5132" y="117"/>
                              </a:lnTo>
                              <a:lnTo>
                                <a:pt x="5099" y="101"/>
                              </a:lnTo>
                              <a:lnTo>
                                <a:pt x="5065" y="84"/>
                              </a:lnTo>
                              <a:lnTo>
                                <a:pt x="5033" y="69"/>
                              </a:lnTo>
                              <a:lnTo>
                                <a:pt x="4999" y="56"/>
                              </a:lnTo>
                              <a:lnTo>
                                <a:pt x="4966" y="44"/>
                              </a:lnTo>
                              <a:lnTo>
                                <a:pt x="4932" y="34"/>
                              </a:lnTo>
                              <a:lnTo>
                                <a:pt x="4900" y="25"/>
                              </a:lnTo>
                              <a:lnTo>
                                <a:pt x="4866" y="17"/>
                              </a:lnTo>
                              <a:lnTo>
                                <a:pt x="4834" y="11"/>
                              </a:lnTo>
                              <a:lnTo>
                                <a:pt x="4801" y="6"/>
                              </a:lnTo>
                              <a:lnTo>
                                <a:pt x="4768" y="2"/>
                              </a:lnTo>
                              <a:lnTo>
                                <a:pt x="4736" y="0"/>
                              </a:lnTo>
                              <a:lnTo>
                                <a:pt x="4703" y="0"/>
                              </a:lnTo>
                              <a:lnTo>
                                <a:pt x="4047" y="0"/>
                              </a:lnTo>
                              <a:lnTo>
                                <a:pt x="7045" y="6405"/>
                              </a:lnTo>
                              <a:lnTo>
                                <a:pt x="2884" y="6714"/>
                              </a:lnTo>
                              <a:lnTo>
                                <a:pt x="1259" y="4896"/>
                              </a:lnTo>
                              <a:lnTo>
                                <a:pt x="0" y="4896"/>
                              </a:lnTo>
                              <a:lnTo>
                                <a:pt x="1667" y="7445"/>
                              </a:lnTo>
                              <a:lnTo>
                                <a:pt x="2" y="10244"/>
                              </a:lnTo>
                              <a:lnTo>
                                <a:pt x="1261" y="10244"/>
                              </a:lnTo>
                              <a:lnTo>
                                <a:pt x="2886" y="8425"/>
                              </a:lnTo>
                              <a:lnTo>
                                <a:pt x="7045" y="8734"/>
                              </a:lnTo>
                              <a:lnTo>
                                <a:pt x="4047" y="15172"/>
                              </a:lnTo>
                              <a:lnTo>
                                <a:pt x="4703" y="15172"/>
                              </a:lnTo>
                              <a:lnTo>
                                <a:pt x="4736" y="15171"/>
                              </a:lnTo>
                              <a:lnTo>
                                <a:pt x="4768" y="15170"/>
                              </a:lnTo>
                              <a:lnTo>
                                <a:pt x="4801" y="15166"/>
                              </a:lnTo>
                              <a:lnTo>
                                <a:pt x="4834" y="15161"/>
                              </a:lnTo>
                              <a:lnTo>
                                <a:pt x="4866" y="15154"/>
                              </a:lnTo>
                              <a:lnTo>
                                <a:pt x="4900" y="15147"/>
                              </a:lnTo>
                              <a:lnTo>
                                <a:pt x="4932" y="15137"/>
                              </a:lnTo>
                              <a:lnTo>
                                <a:pt x="4966" y="15128"/>
                              </a:lnTo>
                              <a:lnTo>
                                <a:pt x="4999" y="15116"/>
                              </a:lnTo>
                              <a:lnTo>
                                <a:pt x="5033" y="15103"/>
                              </a:lnTo>
                              <a:lnTo>
                                <a:pt x="5065" y="15087"/>
                              </a:lnTo>
                              <a:lnTo>
                                <a:pt x="5099" y="15071"/>
                              </a:lnTo>
                              <a:lnTo>
                                <a:pt x="5132" y="15053"/>
                              </a:lnTo>
                              <a:lnTo>
                                <a:pt x="5166" y="15035"/>
                              </a:lnTo>
                              <a:lnTo>
                                <a:pt x="5200" y="15015"/>
                              </a:lnTo>
                              <a:lnTo>
                                <a:pt x="5234" y="14993"/>
                              </a:lnTo>
                              <a:lnTo>
                                <a:pt x="5268" y="14971"/>
                              </a:lnTo>
                              <a:lnTo>
                                <a:pt x="5301" y="14946"/>
                              </a:lnTo>
                              <a:lnTo>
                                <a:pt x="5335" y="14920"/>
                              </a:lnTo>
                              <a:lnTo>
                                <a:pt x="5370" y="14893"/>
                              </a:lnTo>
                              <a:lnTo>
                                <a:pt x="5403" y="14864"/>
                              </a:lnTo>
                              <a:lnTo>
                                <a:pt x="5438" y="14834"/>
                              </a:lnTo>
                              <a:lnTo>
                                <a:pt x="5472" y="14803"/>
                              </a:lnTo>
                              <a:lnTo>
                                <a:pt x="5506" y="14769"/>
                              </a:lnTo>
                              <a:lnTo>
                                <a:pt x="5541" y="14736"/>
                              </a:lnTo>
                              <a:lnTo>
                                <a:pt x="5576" y="14700"/>
                              </a:lnTo>
                              <a:lnTo>
                                <a:pt x="5609" y="14663"/>
                              </a:lnTo>
                              <a:lnTo>
                                <a:pt x="5644" y="14624"/>
                              </a:lnTo>
                              <a:lnTo>
                                <a:pt x="5679" y="14585"/>
                              </a:lnTo>
                              <a:lnTo>
                                <a:pt x="5714" y="14544"/>
                              </a:lnTo>
                              <a:lnTo>
                                <a:pt x="5748" y="14501"/>
                              </a:lnTo>
                              <a:lnTo>
                                <a:pt x="5783" y="14458"/>
                              </a:lnTo>
                              <a:lnTo>
                                <a:pt x="10515" y="8918"/>
                              </a:lnTo>
                              <a:lnTo>
                                <a:pt x="11327" y="8860"/>
                              </a:lnTo>
                              <a:lnTo>
                                <a:pt x="11604" y="8823"/>
                              </a:lnTo>
                              <a:lnTo>
                                <a:pt x="11858" y="8792"/>
                              </a:lnTo>
                              <a:lnTo>
                                <a:pt x="11920" y="8784"/>
                              </a:lnTo>
                              <a:lnTo>
                                <a:pt x="11987" y="8774"/>
                              </a:lnTo>
                              <a:lnTo>
                                <a:pt x="12059" y="8761"/>
                              </a:lnTo>
                              <a:lnTo>
                                <a:pt x="12136" y="8746"/>
                              </a:lnTo>
                              <a:lnTo>
                                <a:pt x="12216" y="8730"/>
                              </a:lnTo>
                              <a:lnTo>
                                <a:pt x="12301" y="8710"/>
                              </a:lnTo>
                              <a:lnTo>
                                <a:pt x="12391" y="8690"/>
                              </a:lnTo>
                              <a:lnTo>
                                <a:pt x="12486" y="8666"/>
                              </a:lnTo>
                              <a:lnTo>
                                <a:pt x="12533" y="8654"/>
                              </a:lnTo>
                              <a:lnTo>
                                <a:pt x="12581" y="8640"/>
                              </a:lnTo>
                              <a:lnTo>
                                <a:pt x="12629" y="8623"/>
                              </a:lnTo>
                              <a:lnTo>
                                <a:pt x="12677" y="8605"/>
                              </a:lnTo>
                              <a:lnTo>
                                <a:pt x="12725" y="8586"/>
                              </a:lnTo>
                              <a:lnTo>
                                <a:pt x="12773" y="8564"/>
                              </a:lnTo>
                              <a:lnTo>
                                <a:pt x="12821" y="8542"/>
                              </a:lnTo>
                              <a:lnTo>
                                <a:pt x="12869" y="8518"/>
                              </a:lnTo>
                              <a:lnTo>
                                <a:pt x="12916" y="8491"/>
                              </a:lnTo>
                              <a:lnTo>
                                <a:pt x="12964" y="8464"/>
                              </a:lnTo>
                              <a:lnTo>
                                <a:pt x="13012" y="8434"/>
                              </a:lnTo>
                              <a:lnTo>
                                <a:pt x="13058" y="8403"/>
                              </a:lnTo>
                              <a:lnTo>
                                <a:pt x="13106" y="8370"/>
                              </a:lnTo>
                              <a:lnTo>
                                <a:pt x="13153" y="8335"/>
                              </a:lnTo>
                              <a:lnTo>
                                <a:pt x="13201" y="8299"/>
                              </a:lnTo>
                              <a:lnTo>
                                <a:pt x="13248" y="8262"/>
                              </a:lnTo>
                              <a:lnTo>
                                <a:pt x="13293" y="8223"/>
                              </a:lnTo>
                              <a:lnTo>
                                <a:pt x="13336" y="8183"/>
                              </a:lnTo>
                              <a:lnTo>
                                <a:pt x="13376" y="8144"/>
                              </a:lnTo>
                              <a:lnTo>
                                <a:pt x="13413" y="8104"/>
                              </a:lnTo>
                              <a:lnTo>
                                <a:pt x="13447" y="8063"/>
                              </a:lnTo>
                              <a:lnTo>
                                <a:pt x="13478" y="8022"/>
                              </a:lnTo>
                              <a:lnTo>
                                <a:pt x="13505" y="7981"/>
                              </a:lnTo>
                              <a:lnTo>
                                <a:pt x="13530" y="7939"/>
                              </a:lnTo>
                              <a:lnTo>
                                <a:pt x="13552" y="7896"/>
                              </a:lnTo>
                              <a:lnTo>
                                <a:pt x="13563" y="7874"/>
                              </a:lnTo>
                              <a:lnTo>
                                <a:pt x="13571" y="7853"/>
                              </a:lnTo>
                              <a:lnTo>
                                <a:pt x="13580" y="7831"/>
                              </a:lnTo>
                              <a:lnTo>
                                <a:pt x="13588" y="7809"/>
                              </a:lnTo>
                              <a:lnTo>
                                <a:pt x="13595" y="7788"/>
                              </a:lnTo>
                              <a:lnTo>
                                <a:pt x="13601" y="7765"/>
                              </a:lnTo>
                              <a:lnTo>
                                <a:pt x="13606" y="7744"/>
                              </a:lnTo>
                              <a:lnTo>
                                <a:pt x="13611" y="7721"/>
                              </a:lnTo>
                              <a:lnTo>
                                <a:pt x="13616" y="7699"/>
                              </a:lnTo>
                              <a:lnTo>
                                <a:pt x="13618" y="7676"/>
                              </a:lnTo>
                              <a:lnTo>
                                <a:pt x="13622" y="7654"/>
                              </a:lnTo>
                              <a:lnTo>
                                <a:pt x="13623" y="7631"/>
                              </a:lnTo>
                              <a:lnTo>
                                <a:pt x="13624" y="7608"/>
                              </a:lnTo>
                              <a:lnTo>
                                <a:pt x="13624" y="7585"/>
                              </a:lnTo>
                              <a:lnTo>
                                <a:pt x="13624" y="7552"/>
                              </a:lnTo>
                              <a:lnTo>
                                <a:pt x="13622" y="7520"/>
                              </a:lnTo>
                              <a:lnTo>
                                <a:pt x="13619" y="7486"/>
                              </a:lnTo>
                              <a:lnTo>
                                <a:pt x="13616" y="7454"/>
                              </a:lnTo>
                              <a:lnTo>
                                <a:pt x="13611" y="7422"/>
                              </a:lnTo>
                              <a:lnTo>
                                <a:pt x="13604" y="7391"/>
                              </a:lnTo>
                              <a:lnTo>
                                <a:pt x="13596" y="7360"/>
                              </a:lnTo>
                              <a:lnTo>
                                <a:pt x="13588" y="7329"/>
                              </a:lnTo>
                              <a:lnTo>
                                <a:pt x="13578" y="7299"/>
                              </a:lnTo>
                              <a:lnTo>
                                <a:pt x="13569" y="7270"/>
                              </a:lnTo>
                              <a:lnTo>
                                <a:pt x="13557" y="7240"/>
                              </a:lnTo>
                              <a:lnTo>
                                <a:pt x="13544" y="7212"/>
                              </a:lnTo>
                              <a:lnTo>
                                <a:pt x="13529" y="7183"/>
                              </a:lnTo>
                              <a:lnTo>
                                <a:pt x="13515" y="7155"/>
                              </a:lnTo>
                              <a:lnTo>
                                <a:pt x="13498" y="7128"/>
                              </a:lnTo>
                              <a:lnTo>
                                <a:pt x="13481" y="7101"/>
                              </a:lnTo>
                              <a:lnTo>
                                <a:pt x="13462" y="7074"/>
                              </a:lnTo>
                              <a:lnTo>
                                <a:pt x="13443" y="7049"/>
                              </a:lnTo>
                              <a:lnTo>
                                <a:pt x="13421" y="7022"/>
                              </a:lnTo>
                              <a:lnTo>
                                <a:pt x="13400" y="6997"/>
                              </a:lnTo>
                              <a:lnTo>
                                <a:pt x="13377" y="6972"/>
                              </a:lnTo>
                              <a:lnTo>
                                <a:pt x="13353" y="6948"/>
                              </a:lnTo>
                              <a:lnTo>
                                <a:pt x="13328" y="6924"/>
                              </a:lnTo>
                              <a:lnTo>
                                <a:pt x="13302" y="6900"/>
                              </a:lnTo>
                              <a:lnTo>
                                <a:pt x="13274" y="6877"/>
                              </a:lnTo>
                              <a:lnTo>
                                <a:pt x="13245" y="6855"/>
                              </a:lnTo>
                              <a:lnTo>
                                <a:pt x="13215" y="6832"/>
                              </a:lnTo>
                              <a:lnTo>
                                <a:pt x="13184" y="6810"/>
                              </a:lnTo>
                              <a:lnTo>
                                <a:pt x="13153" y="6789"/>
                              </a:lnTo>
                              <a:lnTo>
                                <a:pt x="13119" y="6768"/>
                              </a:lnTo>
                              <a:lnTo>
                                <a:pt x="13085" y="6747"/>
                              </a:lnTo>
                              <a:lnTo>
                                <a:pt x="13050" y="6728"/>
                              </a:lnTo>
                              <a:lnTo>
                                <a:pt x="13014" y="6707"/>
                              </a:lnTo>
                              <a:lnTo>
                                <a:pt x="12976" y="6688"/>
                              </a:lnTo>
                              <a:lnTo>
                                <a:pt x="12937" y="6669"/>
                              </a:lnTo>
                              <a:lnTo>
                                <a:pt x="12898" y="6651"/>
                              </a:lnTo>
                              <a:lnTo>
                                <a:pt x="12857" y="6633"/>
                              </a:lnTo>
                              <a:lnTo>
                                <a:pt x="12814" y="6615"/>
                              </a:lnTo>
                              <a:lnTo>
                                <a:pt x="12771" y="6598"/>
                              </a:lnTo>
                              <a:lnTo>
                                <a:pt x="12726" y="6581"/>
                              </a:lnTo>
                              <a:lnTo>
                                <a:pt x="12681" y="6566"/>
                              </a:lnTo>
                              <a:lnTo>
                                <a:pt x="12635" y="6549"/>
                              </a:lnTo>
                              <a:lnTo>
                                <a:pt x="12587" y="6535"/>
                              </a:lnTo>
                              <a:lnTo>
                                <a:pt x="12538" y="6519"/>
                              </a:lnTo>
                              <a:lnTo>
                                <a:pt x="12488" y="6505"/>
                              </a:lnTo>
                              <a:lnTo>
                                <a:pt x="12438" y="6490"/>
                              </a:lnTo>
                              <a:lnTo>
                                <a:pt x="12332" y="6464"/>
                              </a:lnTo>
                              <a:lnTo>
                                <a:pt x="12222" y="6439"/>
                              </a:lnTo>
                              <a:lnTo>
                                <a:pt x="12108" y="6416"/>
                              </a:lnTo>
                              <a:lnTo>
                                <a:pt x="11988" y="6393"/>
                              </a:lnTo>
                              <a:lnTo>
                                <a:pt x="11865" y="6374"/>
                              </a:lnTo>
                              <a:lnTo>
                                <a:pt x="11738" y="6356"/>
                              </a:lnTo>
                              <a:lnTo>
                                <a:pt x="11605" y="6339"/>
                              </a:lnTo>
                              <a:lnTo>
                                <a:pt x="11468" y="6325"/>
                              </a:lnTo>
                              <a:lnTo>
                                <a:pt x="11327" y="6312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bodyPr anchor="ctr" anchorCtr="1"/>
                    </wps:wsp>
                  </a:graphicData>
                </a:graphic>
              </wp:anchor>
            </w:drawing>
          </mc:Choice>
          <mc:Fallback>
            <w:pict>
              <v:shape id="飞机" o:spid="_x0000_s1026" o:spt="100" style="position:absolute;left:0pt;margin-left:-9.5pt;margin-top:439.3pt;height:32.5pt;width:32.5pt;z-index:251737088;v-text-anchor:middle-center;mso-width-relative:page;mso-height-relative:page;" fillcolor="#000000 [3213]" filled="t" stroked="f" coordsize="13624,15172" o:gfxdata="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" path="m11327,6312l10515,6254,5783,714,5748,670,5714,628,5679,586,5644,546,5609,508,5576,471,5541,436,5506,401,5472,369,5438,338,5403,308,5370,279,5335,252,5301,225,5268,201,5234,179,5200,157,5166,137,5132,117,5099,101,5065,84,5033,69,4999,56,4966,44,4932,34,4900,25,4866,17,4834,11,4801,6,4768,2,4736,0,4703,0,4047,0,7045,6405,2884,6714,1259,4896,0,4896,1667,7445,2,10244,1261,10244,2886,8425,7045,8734,4047,15172,4703,15172,4736,15171,4768,15170,4801,15166,4834,15161,4866,15154,4900,15147,4932,15137,4966,15128,4999,15116,5033,15103,5065,15087,5099,15071,5132,15053,5166,15035,5200,15015,5234,14993,5268,14971,5301,14946,5335,14920,5370,14893,5403,14864,5438,14834,5472,14803,5506,14769,5541,14736,5576,14700,5609,14663,5644,14624,5679,14585,5714,14544,5748,14501,5783,14458,10515,8918,11327,8860,11604,8823,11858,8792,11920,8784,11987,8774,12059,8761,12136,8746,12216,8730,12301,8710,12391,8690,12486,8666,12533,8654,12581,8640,12629,8623,12677,8605,12725,8586,12773,8564,12821,8542,12869,8518,12916,8491,12964,8464,13012,8434,13058,8403,13106,8370,13153,8335,13201,8299,13248,8262,13293,8223,13336,8183,13376,8144,13413,8104,13447,8063,13478,8022,13505,7981,13530,7939,13552,7896,13563,7874,13571,7853,13580,7831,13588,7809,13595,7788,13601,7765,13606,7744,13611,7721,13616,7699,13618,7676,13622,7654,13623,7631,13624,7608,13624,7585,13624,7552,13622,7520,13619,7486,13616,7454,13611,7422,13604,7391,13596,7360,13588,7329,13578,7299,13569,7270,13557,7240,13544,7212,13529,7183,13515,7155,13498,7128,13481,7101,13462,7074,13443,7049,13421,7022,13400,6997,13377,6972,13353,6948,13328,6924,13302,6900,13274,6877,13245,6855,13215,6832,13184,6810,13153,6789,13119,6768,13085,6747,13050,6728,13014,6707,12976,6688,12937,6669,12898,6651,12857,6633,12814,6615,12771,6598,12726,6581,12681,6566,12635,6549,12587,6535,12538,6519,12488,6505,12438,6490,12332,6464,12222,6439,12108,6416,11988,6393,11865,6374,11738,6356,11605,6339,11468,6325,11327,6312xe">
                <v:path o:connectlocs="20794583,2304974;20294763,1762648;19798548,1294536;19309513,900693;18820479,577855;18335049,326048;17856799,142035;17382155,35502;16911116,0;4527131,15805615;4534312,33070383;16911116,48979294;17263486,48959925;17734556,48866313;18212775,48704880;18698235,48472443;19183665,48165764;19676274,47788054;20168914,47336102;20668734,46813119;40729766,28602470;42862075,28357111;43926427,28182783;44897317,27976190;45584093,27779255;46274504,27498394;46954099,27127131;47637330,26671969;48097584,26291021;48561443,25764800;48798750,25351588;48906633,25067516;48967770,24780180;48989341,24486423;48971375,24166822;48888668,23760057;48748428,23372662;48536267,23011111;48259394,22668903;47924989,22352539;47518661,22055545;47051197,21781131;46519021,21529325;45922103,21300125;45260473,21096742;44343540,20867543;42664304,20576996;40729766,20376824" o:connectangles="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1575435</wp:posOffset>
                </wp:positionH>
                <wp:positionV relativeFrom="paragraph">
                  <wp:posOffset>5608320</wp:posOffset>
                </wp:positionV>
                <wp:extent cx="433070" cy="354965"/>
                <wp:effectExtent l="0" t="0" r="3175" b="0"/>
                <wp:wrapNone/>
                <wp:docPr id="109" name="游戏手柄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2718435" y="6522720"/>
                          <a:ext cx="433070" cy="354965"/>
                        </a:xfrm>
                        <a:custGeom>
                          <a:avLst/>
                          <a:gdLst>
                            <a:gd name="T0" fmla="*/ 2147483646 w 195"/>
                            <a:gd name="T1" fmla="*/ 2147483646 h 150"/>
                            <a:gd name="T2" fmla="*/ 2147483646 w 195"/>
                            <a:gd name="T3" fmla="*/ 2147483646 h 150"/>
                            <a:gd name="T4" fmla="*/ 2147483646 w 195"/>
                            <a:gd name="T5" fmla="*/ 2147483646 h 150"/>
                            <a:gd name="T6" fmla="*/ 2147483646 w 195"/>
                            <a:gd name="T7" fmla="*/ 2147483646 h 150"/>
                            <a:gd name="T8" fmla="*/ 2147483646 w 195"/>
                            <a:gd name="T9" fmla="*/ 2147483646 h 150"/>
                            <a:gd name="T10" fmla="*/ 2147483646 w 195"/>
                            <a:gd name="T11" fmla="*/ 2147483646 h 150"/>
                            <a:gd name="T12" fmla="*/ 2147483646 w 195"/>
                            <a:gd name="T13" fmla="*/ 2147483646 h 150"/>
                            <a:gd name="T14" fmla="*/ 2147483646 w 195"/>
                            <a:gd name="T15" fmla="*/ 2147483646 h 150"/>
                            <a:gd name="T16" fmla="*/ 2147483646 w 195"/>
                            <a:gd name="T17" fmla="*/ 2147483646 h 150"/>
                            <a:gd name="T18" fmla="*/ 2147483646 w 195"/>
                            <a:gd name="T19" fmla="*/ 2147483646 h 150"/>
                            <a:gd name="T20" fmla="*/ 2147483646 w 195"/>
                            <a:gd name="T21" fmla="*/ 2147483646 h 150"/>
                            <a:gd name="T22" fmla="*/ 2147483646 w 195"/>
                            <a:gd name="T23" fmla="*/ 2147483646 h 150"/>
                            <a:gd name="T24" fmla="*/ 2147483646 w 195"/>
                            <a:gd name="T25" fmla="*/ 2147483646 h 150"/>
                            <a:gd name="T26" fmla="*/ 2147483646 w 195"/>
                            <a:gd name="T27" fmla="*/ 2147483646 h 150"/>
                            <a:gd name="T28" fmla="*/ 2147483646 w 195"/>
                            <a:gd name="T29" fmla="*/ 2147483646 h 150"/>
                            <a:gd name="T30" fmla="*/ 2147483646 w 195"/>
                            <a:gd name="T31" fmla="*/ 2147483646 h 150"/>
                            <a:gd name="T32" fmla="*/ 2147483646 w 195"/>
                            <a:gd name="T33" fmla="*/ 2147483646 h 150"/>
                            <a:gd name="T34" fmla="*/ 2147483646 w 195"/>
                            <a:gd name="T35" fmla="*/ 2147483646 h 150"/>
                            <a:gd name="T36" fmla="*/ 2147483646 w 195"/>
                            <a:gd name="T37" fmla="*/ 2147483646 h 150"/>
                            <a:gd name="T38" fmla="*/ 2147483646 w 195"/>
                            <a:gd name="T39" fmla="*/ 2147483646 h 150"/>
                            <a:gd name="T40" fmla="*/ 2147483646 w 195"/>
                            <a:gd name="T41" fmla="*/ 2147483646 h 150"/>
                            <a:gd name="T42" fmla="*/ 2147483646 w 195"/>
                            <a:gd name="T43" fmla="*/ 2147483646 h 150"/>
                            <a:gd name="T44" fmla="*/ 2147483646 w 195"/>
                            <a:gd name="T45" fmla="*/ 2147483646 h 150"/>
                            <a:gd name="T46" fmla="*/ 2147483646 w 195"/>
                            <a:gd name="T47" fmla="*/ 2147483646 h 150"/>
                            <a:gd name="T48" fmla="*/ 2147483646 w 195"/>
                            <a:gd name="T49" fmla="*/ 2147483646 h 150"/>
                            <a:gd name="T50" fmla="*/ 2147483646 w 195"/>
                            <a:gd name="T51" fmla="*/ 2147483646 h 150"/>
                            <a:gd name="T52" fmla="*/ 2147483646 w 195"/>
                            <a:gd name="T53" fmla="*/ 2147483646 h 150"/>
                            <a:gd name="T54" fmla="*/ 2147483646 w 195"/>
                            <a:gd name="T55" fmla="*/ 2147483646 h 150"/>
                            <a:gd name="T56" fmla="*/ 2147483646 w 195"/>
                            <a:gd name="T57" fmla="*/ 2147483646 h 150"/>
                            <a:gd name="T58" fmla="*/ 2147483646 w 195"/>
                            <a:gd name="T59" fmla="*/ 2147483646 h 150"/>
                            <a:gd name="T60" fmla="*/ 2147483646 w 195"/>
                            <a:gd name="T61" fmla="*/ 2147483646 h 150"/>
                            <a:gd name="T62" fmla="*/ 2147483646 w 195"/>
                            <a:gd name="T63" fmla="*/ 2147483646 h 150"/>
                            <a:gd name="T64" fmla="*/ 2147483646 w 195"/>
                            <a:gd name="T65" fmla="*/ 2147483646 h 150"/>
                            <a:gd name="T66" fmla="*/ 2147483646 w 195"/>
                            <a:gd name="T67" fmla="*/ 2147483646 h 150"/>
                            <a:gd name="T68" fmla="*/ 2147483646 w 195"/>
                            <a:gd name="T69" fmla="*/ 2147483646 h 150"/>
                            <a:gd name="T70" fmla="*/ 2147483646 w 195"/>
                            <a:gd name="T71" fmla="*/ 2147483646 h 150"/>
                            <a:gd name="T72" fmla="*/ 2147483646 w 195"/>
                            <a:gd name="T73" fmla="*/ 2147483646 h 150"/>
                            <a:gd name="T74" fmla="*/ 0 60000 65536"/>
                            <a:gd name="T75" fmla="*/ 0 60000 65536"/>
                            <a:gd name="T76" fmla="*/ 0 60000 65536"/>
                            <a:gd name="T77" fmla="*/ 0 60000 65536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  <a:gd name="T87" fmla="*/ 0 60000 65536"/>
                            <a:gd name="T88" fmla="*/ 0 60000 65536"/>
                            <a:gd name="T89" fmla="*/ 0 60000 655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  <a:gd name="T96" fmla="*/ 0 60000 65536"/>
                            <a:gd name="T97" fmla="*/ 0 60000 6553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</a:gdLst>
                          <a:ahLst/>
                          <a:cxnLst>
                            <a:cxn ang="T74">
                              <a:pos x="T0" y="T1"/>
                            </a:cxn>
                            <a:cxn ang="T75">
                              <a:pos x="T2" y="T3"/>
                            </a:cxn>
                            <a:cxn ang="T76">
                              <a:pos x="T4" y="T5"/>
                            </a:cxn>
                            <a:cxn ang="T77">
                              <a:pos x="T6" y="T7"/>
                            </a:cxn>
                            <a:cxn ang="T78">
                              <a:pos x="T8" y="T9"/>
                            </a:cxn>
                            <a:cxn ang="T79">
                              <a:pos x="T10" y="T11"/>
                            </a:cxn>
                            <a:cxn ang="T80">
                              <a:pos x="T12" y="T13"/>
                            </a:cxn>
                            <a:cxn ang="T81">
                              <a:pos x="T14" y="T15"/>
                            </a:cxn>
                            <a:cxn ang="T82">
                              <a:pos x="T16" y="T17"/>
                            </a:cxn>
                            <a:cxn ang="T83">
                              <a:pos x="T18" y="T19"/>
                            </a:cxn>
                            <a:cxn ang="T84">
                              <a:pos x="T20" y="T21"/>
                            </a:cxn>
                            <a:cxn ang="T85">
                              <a:pos x="T22" y="T23"/>
                            </a:cxn>
                            <a:cxn ang="T86">
                              <a:pos x="T24" y="T25"/>
                            </a:cxn>
                            <a:cxn ang="T87">
                              <a:pos x="T26" y="T27"/>
                            </a:cxn>
                            <a:cxn ang="T88">
                              <a:pos x="T28" y="T29"/>
                            </a:cxn>
                            <a:cxn ang="T89">
                              <a:pos x="T30" y="T31"/>
                            </a:cxn>
                            <a:cxn ang="T90">
                              <a:pos x="T32" y="T33"/>
                            </a:cxn>
                            <a:cxn ang="T91">
                              <a:pos x="T34" y="T35"/>
                            </a:cxn>
                            <a:cxn ang="T92">
                              <a:pos x="T36" y="T37"/>
                            </a:cxn>
                            <a:cxn ang="T93">
                              <a:pos x="T38" y="T39"/>
                            </a:cxn>
                            <a:cxn ang="T94">
                              <a:pos x="T40" y="T41"/>
                            </a:cxn>
                            <a:cxn ang="T95">
                              <a:pos x="T42" y="T43"/>
                            </a:cxn>
                            <a:cxn ang="T96">
                              <a:pos x="T44" y="T45"/>
                            </a:cxn>
                            <a:cxn ang="T97">
                              <a:pos x="T46" y="T47"/>
                            </a:cxn>
                            <a:cxn ang="T98">
                              <a:pos x="T48" y="T49"/>
                            </a:cxn>
                            <a:cxn ang="T99">
                              <a:pos x="T50" y="T51"/>
                            </a:cxn>
                            <a:cxn ang="T100">
                              <a:pos x="T52" y="T53"/>
                            </a:cxn>
                            <a:cxn ang="T101">
                              <a:pos x="T54" y="T55"/>
                            </a:cxn>
                            <a:cxn ang="T102">
                              <a:pos x="T56" y="T57"/>
                            </a:cxn>
                            <a:cxn ang="T103">
                              <a:pos x="T58" y="T59"/>
                            </a:cxn>
                            <a:cxn ang="T104">
                              <a:pos x="T60" y="T61"/>
                            </a:cxn>
                            <a:cxn ang="T105">
                              <a:pos x="T62" y="T63"/>
                            </a:cxn>
                            <a:cxn ang="T106">
                              <a:pos x="T64" y="T65"/>
                            </a:cxn>
                            <a:cxn ang="T107">
                              <a:pos x="T66" y="T67"/>
                            </a:cxn>
                            <a:cxn ang="T108">
                              <a:pos x="T68" y="T69"/>
                            </a:cxn>
                            <a:cxn ang="T109">
                              <a:pos x="T70" y="T71"/>
                            </a:cxn>
                            <a:cxn ang="T110">
                              <a:pos x="T72" y="T73"/>
                            </a:cxn>
                          </a:cxnLst>
                          <a:rect l="0" t="0" r="r" b="b"/>
                          <a:pathLst>
                            <a:path w="195" h="150">
                              <a:moveTo>
                                <a:pt x="44" y="23"/>
                              </a:moveTo>
                              <a:cubicBezTo>
                                <a:pt x="56" y="23"/>
                                <a:pt x="68" y="29"/>
                                <a:pt x="74" y="38"/>
                              </a:cubicBezTo>
                              <a:cubicBezTo>
                                <a:pt x="121" y="38"/>
                                <a:pt x="121" y="38"/>
                                <a:pt x="121" y="38"/>
                              </a:cubicBezTo>
                              <a:cubicBezTo>
                                <a:pt x="128" y="29"/>
                                <a:pt x="139" y="23"/>
                                <a:pt x="151" y="23"/>
                              </a:cubicBezTo>
                              <a:cubicBezTo>
                                <a:pt x="172" y="23"/>
                                <a:pt x="189" y="40"/>
                                <a:pt x="189" y="61"/>
                              </a:cubicBezTo>
                              <a:cubicBezTo>
                                <a:pt x="189" y="65"/>
                                <a:pt x="189" y="69"/>
                                <a:pt x="187" y="73"/>
                              </a:cubicBezTo>
                              <a:cubicBezTo>
                                <a:pt x="193" y="93"/>
                                <a:pt x="195" y="115"/>
                                <a:pt x="194" y="139"/>
                              </a:cubicBezTo>
                              <a:cubicBezTo>
                                <a:pt x="185" y="149"/>
                                <a:pt x="175" y="150"/>
                                <a:pt x="165" y="150"/>
                              </a:cubicBezTo>
                              <a:cubicBezTo>
                                <a:pt x="152" y="134"/>
                                <a:pt x="142" y="116"/>
                                <a:pt x="133" y="95"/>
                              </a:cubicBezTo>
                              <a:cubicBezTo>
                                <a:pt x="129" y="94"/>
                                <a:pt x="125" y="90"/>
                                <a:pt x="124" y="87"/>
                              </a:cubicBezTo>
                              <a:cubicBezTo>
                                <a:pt x="72" y="87"/>
                                <a:pt x="72" y="87"/>
                                <a:pt x="72" y="87"/>
                              </a:cubicBezTo>
                              <a:cubicBezTo>
                                <a:pt x="69" y="92"/>
                                <a:pt x="66" y="94"/>
                                <a:pt x="63" y="95"/>
                              </a:cubicBezTo>
                              <a:cubicBezTo>
                                <a:pt x="53" y="117"/>
                                <a:pt x="43" y="134"/>
                                <a:pt x="30" y="150"/>
                              </a:cubicBezTo>
                              <a:cubicBezTo>
                                <a:pt x="20" y="150"/>
                                <a:pt x="11" y="149"/>
                                <a:pt x="1" y="139"/>
                              </a:cubicBezTo>
                              <a:cubicBezTo>
                                <a:pt x="0" y="115"/>
                                <a:pt x="2" y="93"/>
                                <a:pt x="8" y="73"/>
                              </a:cubicBezTo>
                              <a:cubicBezTo>
                                <a:pt x="7" y="69"/>
                                <a:pt x="6" y="65"/>
                                <a:pt x="6" y="60"/>
                              </a:cubicBezTo>
                              <a:cubicBezTo>
                                <a:pt x="6" y="39"/>
                                <a:pt x="23" y="23"/>
                                <a:pt x="44" y="23"/>
                              </a:cubicBezTo>
                              <a:close/>
                              <a:moveTo>
                                <a:pt x="81" y="57"/>
                              </a:moveTo>
                              <a:cubicBezTo>
                                <a:pt x="81" y="66"/>
                                <a:pt x="81" y="66"/>
                                <a:pt x="81" y="66"/>
                              </a:cubicBezTo>
                              <a:cubicBezTo>
                                <a:pt x="95" y="66"/>
                                <a:pt x="95" y="66"/>
                                <a:pt x="95" y="66"/>
                              </a:cubicBezTo>
                              <a:cubicBezTo>
                                <a:pt x="95" y="57"/>
                                <a:pt x="95" y="57"/>
                                <a:pt x="95" y="57"/>
                              </a:cubicBezTo>
                              <a:cubicBezTo>
                                <a:pt x="81" y="57"/>
                                <a:pt x="81" y="57"/>
                                <a:pt x="81" y="57"/>
                              </a:cubicBezTo>
                              <a:close/>
                              <a:moveTo>
                                <a:pt x="155" y="64"/>
                              </a:moveTo>
                              <a:cubicBezTo>
                                <a:pt x="151" y="65"/>
                                <a:pt x="148" y="69"/>
                                <a:pt x="149" y="73"/>
                              </a:cubicBezTo>
                              <a:cubicBezTo>
                                <a:pt x="150" y="78"/>
                                <a:pt x="154" y="80"/>
                                <a:pt x="158" y="79"/>
                              </a:cubicBezTo>
                              <a:cubicBezTo>
                                <a:pt x="163" y="78"/>
                                <a:pt x="165" y="74"/>
                                <a:pt x="164" y="70"/>
                              </a:cubicBezTo>
                              <a:cubicBezTo>
                                <a:pt x="163" y="66"/>
                                <a:pt x="159" y="64"/>
                                <a:pt x="155" y="64"/>
                              </a:cubicBezTo>
                              <a:close/>
                              <a:moveTo>
                                <a:pt x="137" y="52"/>
                              </a:moveTo>
                              <a:cubicBezTo>
                                <a:pt x="133" y="53"/>
                                <a:pt x="131" y="57"/>
                                <a:pt x="132" y="61"/>
                              </a:cubicBezTo>
                              <a:cubicBezTo>
                                <a:pt x="132" y="65"/>
                                <a:pt x="136" y="68"/>
                                <a:pt x="141" y="67"/>
                              </a:cubicBezTo>
                              <a:cubicBezTo>
                                <a:pt x="145" y="66"/>
                                <a:pt x="147" y="62"/>
                                <a:pt x="146" y="58"/>
                              </a:cubicBezTo>
                              <a:cubicBezTo>
                                <a:pt x="145" y="54"/>
                                <a:pt x="141" y="51"/>
                                <a:pt x="137" y="52"/>
                              </a:cubicBezTo>
                              <a:close/>
                              <a:moveTo>
                                <a:pt x="148" y="35"/>
                              </a:moveTo>
                              <a:cubicBezTo>
                                <a:pt x="144" y="36"/>
                                <a:pt x="141" y="40"/>
                                <a:pt x="142" y="44"/>
                              </a:cubicBezTo>
                              <a:cubicBezTo>
                                <a:pt x="143" y="48"/>
                                <a:pt x="147" y="51"/>
                                <a:pt x="151" y="50"/>
                              </a:cubicBezTo>
                              <a:cubicBezTo>
                                <a:pt x="156" y="49"/>
                                <a:pt x="158" y="45"/>
                                <a:pt x="157" y="41"/>
                              </a:cubicBezTo>
                              <a:cubicBezTo>
                                <a:pt x="156" y="37"/>
                                <a:pt x="152" y="34"/>
                                <a:pt x="148" y="35"/>
                              </a:cubicBezTo>
                              <a:close/>
                              <a:moveTo>
                                <a:pt x="166" y="45"/>
                              </a:moveTo>
                              <a:cubicBezTo>
                                <a:pt x="162" y="46"/>
                                <a:pt x="159" y="50"/>
                                <a:pt x="160" y="54"/>
                              </a:cubicBezTo>
                              <a:cubicBezTo>
                                <a:pt x="161" y="58"/>
                                <a:pt x="165" y="61"/>
                                <a:pt x="169" y="60"/>
                              </a:cubicBezTo>
                              <a:cubicBezTo>
                                <a:pt x="173" y="59"/>
                                <a:pt x="176" y="55"/>
                                <a:pt x="175" y="51"/>
                              </a:cubicBezTo>
                              <a:cubicBezTo>
                                <a:pt x="174" y="47"/>
                                <a:pt x="170" y="44"/>
                                <a:pt x="166" y="45"/>
                              </a:cubicBezTo>
                              <a:close/>
                              <a:moveTo>
                                <a:pt x="62" y="48"/>
                              </a:moveTo>
                              <a:cubicBezTo>
                                <a:pt x="49" y="58"/>
                                <a:pt x="49" y="58"/>
                                <a:pt x="49" y="58"/>
                              </a:cubicBezTo>
                              <a:cubicBezTo>
                                <a:pt x="59" y="71"/>
                                <a:pt x="59" y="71"/>
                                <a:pt x="59" y="71"/>
                              </a:cubicBezTo>
                              <a:cubicBezTo>
                                <a:pt x="62" y="48"/>
                                <a:pt x="62" y="48"/>
                                <a:pt x="62" y="48"/>
                              </a:cubicBezTo>
                              <a:close/>
                              <a:moveTo>
                                <a:pt x="51" y="77"/>
                              </a:moveTo>
                              <a:cubicBezTo>
                                <a:pt x="41" y="64"/>
                                <a:pt x="41" y="64"/>
                                <a:pt x="41" y="64"/>
                              </a:cubicBezTo>
                              <a:cubicBezTo>
                                <a:pt x="28" y="74"/>
                                <a:pt x="28" y="74"/>
                                <a:pt x="28" y="74"/>
                              </a:cubicBezTo>
                              <a:cubicBezTo>
                                <a:pt x="51" y="77"/>
                                <a:pt x="51" y="77"/>
                                <a:pt x="51" y="77"/>
                              </a:cubicBezTo>
                              <a:close/>
                              <a:moveTo>
                                <a:pt x="22" y="64"/>
                              </a:moveTo>
                              <a:cubicBezTo>
                                <a:pt x="34" y="55"/>
                                <a:pt x="34" y="55"/>
                                <a:pt x="34" y="55"/>
                              </a:cubicBezTo>
                              <a:cubicBezTo>
                                <a:pt x="25" y="43"/>
                                <a:pt x="25" y="43"/>
                                <a:pt x="25" y="43"/>
                              </a:cubicBezTo>
                              <a:cubicBezTo>
                                <a:pt x="22" y="64"/>
                                <a:pt x="22" y="64"/>
                                <a:pt x="22" y="64"/>
                              </a:cubicBezTo>
                              <a:close/>
                              <a:moveTo>
                                <a:pt x="34" y="37"/>
                              </a:moveTo>
                              <a:cubicBezTo>
                                <a:pt x="43" y="49"/>
                                <a:pt x="43" y="49"/>
                                <a:pt x="43" y="49"/>
                              </a:cubicBezTo>
                              <a:cubicBezTo>
                                <a:pt x="54" y="40"/>
                                <a:pt x="54" y="40"/>
                                <a:pt x="54" y="40"/>
                              </a:cubicBezTo>
                              <a:cubicBezTo>
                                <a:pt x="34" y="37"/>
                                <a:pt x="34" y="37"/>
                                <a:pt x="34" y="37"/>
                              </a:cubicBezTo>
                              <a:close/>
                              <a:moveTo>
                                <a:pt x="99" y="57"/>
                              </a:moveTo>
                              <a:cubicBezTo>
                                <a:pt x="99" y="66"/>
                                <a:pt x="99" y="66"/>
                                <a:pt x="99" y="66"/>
                              </a:cubicBezTo>
                              <a:cubicBezTo>
                                <a:pt x="113" y="66"/>
                                <a:pt x="113" y="66"/>
                                <a:pt x="113" y="66"/>
                              </a:cubicBezTo>
                              <a:cubicBezTo>
                                <a:pt x="113" y="57"/>
                                <a:pt x="113" y="57"/>
                                <a:pt x="113" y="57"/>
                              </a:cubicBezTo>
                              <a:cubicBezTo>
                                <a:pt x="99" y="57"/>
                                <a:pt x="99" y="57"/>
                                <a:pt x="99" y="57"/>
                              </a:cubicBezTo>
                              <a:close/>
                              <a:moveTo>
                                <a:pt x="178" y="6"/>
                              </a:moveTo>
                              <a:cubicBezTo>
                                <a:pt x="164" y="0"/>
                                <a:pt x="151" y="1"/>
                                <a:pt x="137" y="6"/>
                              </a:cubicBezTo>
                              <a:cubicBezTo>
                                <a:pt x="137" y="17"/>
                                <a:pt x="137" y="17"/>
                                <a:pt x="137" y="17"/>
                              </a:cubicBezTo>
                              <a:cubicBezTo>
                                <a:pt x="142" y="16"/>
                                <a:pt x="147" y="15"/>
                                <a:pt x="152" y="15"/>
                              </a:cubicBezTo>
                              <a:cubicBezTo>
                                <a:pt x="162" y="15"/>
                                <a:pt x="171" y="19"/>
                                <a:pt x="178" y="25"/>
                              </a:cubicBezTo>
                              <a:cubicBezTo>
                                <a:pt x="178" y="6"/>
                                <a:pt x="178" y="6"/>
                                <a:pt x="178" y="6"/>
                              </a:cubicBezTo>
                              <a:close/>
                              <a:moveTo>
                                <a:pt x="15" y="6"/>
                              </a:moveTo>
                              <a:cubicBezTo>
                                <a:pt x="15" y="25"/>
                                <a:pt x="15" y="25"/>
                                <a:pt x="15" y="25"/>
                              </a:cubicBezTo>
                              <a:cubicBezTo>
                                <a:pt x="22" y="19"/>
                                <a:pt x="31" y="15"/>
                                <a:pt x="41" y="15"/>
                              </a:cubicBezTo>
                              <a:cubicBezTo>
                                <a:pt x="46" y="15"/>
                                <a:pt x="51" y="16"/>
                                <a:pt x="56" y="17"/>
                              </a:cubicBezTo>
                              <a:cubicBezTo>
                                <a:pt x="56" y="6"/>
                                <a:pt x="56" y="6"/>
                                <a:pt x="56" y="6"/>
                              </a:cubicBezTo>
                              <a:cubicBezTo>
                                <a:pt x="42" y="1"/>
                                <a:pt x="29" y="0"/>
                                <a:pt x="15" y="6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游戏手柄" o:spid="_x0000_s1026" o:spt="100" style="position:absolute;left:0pt;margin-left:124.05pt;margin-top:441.6pt;height:27.95pt;width:34.1pt;z-index:251736064;v-text-anchor:middle;mso-width-relative:page;mso-height-relative:page;" fillcolor="#000000 [3213]" filled="t" stroked="f" coordsize="195,150" o:gfxdata="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" path="m44,23c56,23,68,29,74,38c121,38,121,38,121,38c128,29,139,23,151,23c172,23,189,40,189,61c189,65,189,69,187,73c193,93,195,115,194,139c185,149,175,150,165,150c152,134,142,116,133,95c129,94,125,90,124,87c72,87,72,87,72,87c69,92,66,94,63,95c53,117,43,134,30,150c20,150,11,149,1,139c0,115,2,93,8,73c7,69,6,65,6,60c6,39,23,23,44,23xm81,57c81,66,81,66,81,66c95,66,95,66,95,66c95,57,95,57,95,57c81,57,81,57,81,57xm155,64c151,65,148,69,149,73c150,78,154,80,158,79c163,78,165,74,164,70c163,66,159,64,155,64xm137,52c133,53,131,57,132,61c132,65,136,68,141,67c145,66,147,62,146,58c145,54,141,51,137,52xm148,35c144,36,141,40,142,44c143,48,147,51,151,50c156,49,158,45,157,41c156,37,152,34,148,35xm166,45c162,46,159,50,160,54c161,58,165,61,169,60c173,59,176,55,175,51c174,47,170,44,166,45xm62,48c49,58,49,58,49,58c59,71,59,71,59,71c62,48,62,48,62,48xm51,77c41,64,41,64,41,64c28,74,28,74,28,74c51,77,51,77,51,77xm22,64c34,55,34,55,34,55c25,43,25,43,25,43c22,64,22,64,22,64xm34,37c43,49,43,49,43,49c54,40,54,40,54,40c34,37,34,37,34,37xm99,57c99,66,99,66,99,66c113,66,113,66,113,66c113,57,113,57,113,57c99,57,99,57,99,57xm178,6c164,0,151,1,137,6c137,17,137,17,137,17c142,16,147,15,152,15c162,15,171,19,178,25c178,6,178,6,178,6xm15,6c15,25,15,25,15,25c22,19,31,15,41,15c46,15,51,16,56,17c56,6,56,6,56,6c42,1,29,0,15,6xe">
                <v:path o:connectlocs="@0,@0;@0,@0;@0,@0;@0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3300730</wp:posOffset>
                </wp:positionH>
                <wp:positionV relativeFrom="paragraph">
                  <wp:posOffset>5593715</wp:posOffset>
                </wp:positionV>
                <wp:extent cx="383540" cy="383540"/>
                <wp:effectExtent l="0" t="0" r="5080" b="5080"/>
                <wp:wrapNone/>
                <wp:docPr id="108" name="显示器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4443730" y="6508115"/>
                          <a:ext cx="383540" cy="383540"/>
                        </a:xfrm>
                        <a:custGeom>
                          <a:avLst/>
                          <a:gdLst>
                            <a:gd name="T0" fmla="*/ 576551976 w 5778"/>
                            <a:gd name="T1" fmla="*/ 0 h 5471"/>
                            <a:gd name="T2" fmla="*/ 587313346 w 5778"/>
                            <a:gd name="T3" fmla="*/ 1630345 h 5471"/>
                            <a:gd name="T4" fmla="*/ 597313772 w 5778"/>
                            <a:gd name="T5" fmla="*/ 5326145 h 5471"/>
                            <a:gd name="T6" fmla="*/ 606227510 w 5778"/>
                            <a:gd name="T7" fmla="*/ 10761067 h 5471"/>
                            <a:gd name="T8" fmla="*/ 613836301 w 5778"/>
                            <a:gd name="T9" fmla="*/ 17717886 h 5471"/>
                            <a:gd name="T10" fmla="*/ 620141132 w 5778"/>
                            <a:gd name="T11" fmla="*/ 26087495 h 5471"/>
                            <a:gd name="T12" fmla="*/ 624815273 w 5778"/>
                            <a:gd name="T13" fmla="*/ 35544220 h 5471"/>
                            <a:gd name="T14" fmla="*/ 627424180 w 5778"/>
                            <a:gd name="T15" fmla="*/ 45979283 h 5471"/>
                            <a:gd name="T16" fmla="*/ 628076324 w 5778"/>
                            <a:gd name="T17" fmla="*/ 382291463 h 5471"/>
                            <a:gd name="T18" fmla="*/ 627424180 w 5778"/>
                            <a:gd name="T19" fmla="*/ 390552294 h 5471"/>
                            <a:gd name="T20" fmla="*/ 624815273 w 5778"/>
                            <a:gd name="T21" fmla="*/ 400987358 h 5471"/>
                            <a:gd name="T22" fmla="*/ 620141132 w 5778"/>
                            <a:gd name="T23" fmla="*/ 410444083 h 5471"/>
                            <a:gd name="T24" fmla="*/ 613836301 w 5778"/>
                            <a:gd name="T25" fmla="*/ 418814021 h 5471"/>
                            <a:gd name="T26" fmla="*/ 606227510 w 5778"/>
                            <a:gd name="T27" fmla="*/ 425770511 h 5471"/>
                            <a:gd name="T28" fmla="*/ 597313772 w 5778"/>
                            <a:gd name="T29" fmla="*/ 431205433 h 5471"/>
                            <a:gd name="T30" fmla="*/ 587313346 w 5778"/>
                            <a:gd name="T31" fmla="*/ 434901233 h 5471"/>
                            <a:gd name="T32" fmla="*/ 576551976 w 5778"/>
                            <a:gd name="T33" fmla="*/ 436531907 h 5471"/>
                            <a:gd name="T34" fmla="*/ 51633149 w 5778"/>
                            <a:gd name="T35" fmla="*/ 436531907 h 5471"/>
                            <a:gd name="T36" fmla="*/ 40871778 w 5778"/>
                            <a:gd name="T37" fmla="*/ 434901233 h 5471"/>
                            <a:gd name="T38" fmla="*/ 30871023 w 5778"/>
                            <a:gd name="T39" fmla="*/ 431205433 h 5471"/>
                            <a:gd name="T40" fmla="*/ 21957614 w 5778"/>
                            <a:gd name="T41" fmla="*/ 425770511 h 5471"/>
                            <a:gd name="T42" fmla="*/ 14131223 w 5778"/>
                            <a:gd name="T43" fmla="*/ 418814021 h 5471"/>
                            <a:gd name="T44" fmla="*/ 7826391 w 5778"/>
                            <a:gd name="T45" fmla="*/ 410444083 h 5471"/>
                            <a:gd name="T46" fmla="*/ 3369852 w 5778"/>
                            <a:gd name="T47" fmla="*/ 400987358 h 5471"/>
                            <a:gd name="T48" fmla="*/ 652144 w 5778"/>
                            <a:gd name="T49" fmla="*/ 390552294 h 5471"/>
                            <a:gd name="T50" fmla="*/ 0 w 5778"/>
                            <a:gd name="T51" fmla="*/ 54240444 h 5471"/>
                            <a:gd name="T52" fmla="*/ 652144 w 5778"/>
                            <a:gd name="T53" fmla="*/ 45979283 h 5471"/>
                            <a:gd name="T54" fmla="*/ 3369852 w 5778"/>
                            <a:gd name="T55" fmla="*/ 35544220 h 5471"/>
                            <a:gd name="T56" fmla="*/ 7826391 w 5778"/>
                            <a:gd name="T57" fmla="*/ 26087495 h 5471"/>
                            <a:gd name="T58" fmla="*/ 14131223 w 5778"/>
                            <a:gd name="T59" fmla="*/ 17717886 h 5471"/>
                            <a:gd name="T60" fmla="*/ 21957614 w 5778"/>
                            <a:gd name="T61" fmla="*/ 10761067 h 5471"/>
                            <a:gd name="T62" fmla="*/ 30871023 w 5778"/>
                            <a:gd name="T63" fmla="*/ 5326145 h 5471"/>
                            <a:gd name="T64" fmla="*/ 40871778 w 5778"/>
                            <a:gd name="T65" fmla="*/ 1630345 h 5471"/>
                            <a:gd name="T66" fmla="*/ 51633149 w 5778"/>
                            <a:gd name="T67" fmla="*/ 0 h 5471"/>
                            <a:gd name="T68" fmla="*/ 154355774 w 5778"/>
                            <a:gd name="T69" fmla="*/ 556643094 h 5471"/>
                            <a:gd name="T70" fmla="*/ 206749868 w 5778"/>
                            <a:gd name="T71" fmla="*/ 548382263 h 5471"/>
                            <a:gd name="T72" fmla="*/ 259143962 w 5778"/>
                            <a:gd name="T73" fmla="*/ 543273344 h 5471"/>
                            <a:gd name="T74" fmla="*/ 384150602 w 5778"/>
                            <a:gd name="T75" fmla="*/ 543925679 h 5471"/>
                            <a:gd name="T76" fmla="*/ 434370662 w 5778"/>
                            <a:gd name="T77" fmla="*/ 549034269 h 5471"/>
                            <a:gd name="T78" fmla="*/ 484699193 w 5778"/>
                            <a:gd name="T79" fmla="*/ 556643094 h 5471"/>
                            <a:gd name="T80" fmla="*/ 154355774 w 5778"/>
                            <a:gd name="T81" fmla="*/ 556643094 h 5471"/>
                            <a:gd name="T82" fmla="*/ 577856264 w 5778"/>
                            <a:gd name="T83" fmla="*/ 339681647 h 5471"/>
                            <a:gd name="T84" fmla="*/ 524049081 w 5778"/>
                            <a:gd name="T85" fmla="*/ 365117135 h 5471"/>
                            <a:gd name="T86" fmla="*/ 517309707 w 5778"/>
                            <a:gd name="T87" fmla="*/ 366203922 h 5471"/>
                            <a:gd name="T88" fmla="*/ 509700587 w 5778"/>
                            <a:gd name="T89" fmla="*/ 370334502 h 5471"/>
                            <a:gd name="T90" fmla="*/ 504156700 w 5778"/>
                            <a:gd name="T91" fmla="*/ 376965318 h 5471"/>
                            <a:gd name="T92" fmla="*/ 501548123 w 5778"/>
                            <a:gd name="T93" fmla="*/ 385334927 h 5471"/>
                            <a:gd name="T94" fmla="*/ 501874195 w 5778"/>
                            <a:gd name="T95" fmla="*/ 392182969 h 5471"/>
                            <a:gd name="T96" fmla="*/ 505243718 w 5778"/>
                            <a:gd name="T97" fmla="*/ 400226574 h 5471"/>
                            <a:gd name="T98" fmla="*/ 511439748 w 5778"/>
                            <a:gd name="T99" fmla="*/ 406422280 h 5471"/>
                            <a:gd name="T100" fmla="*/ 519483741 w 5778"/>
                            <a:gd name="T101" fmla="*/ 409792077 h 5471"/>
                            <a:gd name="T102" fmla="*/ 526331916 w 5778"/>
                            <a:gd name="T103" fmla="*/ 410009302 h 5471"/>
                            <a:gd name="T104" fmla="*/ 534701981 w 5778"/>
                            <a:gd name="T105" fmla="*/ 407509396 h 5471"/>
                            <a:gd name="T106" fmla="*/ 541441355 w 5778"/>
                            <a:gd name="T107" fmla="*/ 402074474 h 5471"/>
                            <a:gd name="T108" fmla="*/ 545572152 w 5778"/>
                            <a:gd name="T109" fmla="*/ 394465649 h 5471"/>
                            <a:gd name="T110" fmla="*/ 546659169 w 5778"/>
                            <a:gd name="T111" fmla="*/ 387617608 h 5471"/>
                            <a:gd name="T112" fmla="*/ 544811207 w 5778"/>
                            <a:gd name="T113" fmla="*/ 378921666 h 5471"/>
                            <a:gd name="T114" fmla="*/ 539919465 w 5778"/>
                            <a:gd name="T115" fmla="*/ 371747622 h 5471"/>
                            <a:gd name="T116" fmla="*/ 532854019 w 5778"/>
                            <a:gd name="T117" fmla="*/ 366965035 h 5471"/>
                            <a:gd name="T118" fmla="*/ 524049081 w 5778"/>
                            <a:gd name="T119" fmla="*/ 365117135 h 5471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</a:gdLst>
                          <a:ahLst/>
                          <a:cxnLst>
                            <a:cxn ang="T120">
                              <a:pos x="T0" y="T1"/>
                            </a:cxn>
                            <a:cxn ang="T121">
                              <a:pos x="T2" y="T3"/>
                            </a:cxn>
                            <a:cxn ang="T122">
                              <a:pos x="T4" y="T5"/>
                            </a:cxn>
                            <a:cxn ang="T123">
                              <a:pos x="T6" y="T7"/>
                            </a:cxn>
                            <a:cxn ang="T124">
                              <a:pos x="T8" y="T9"/>
                            </a:cxn>
                            <a:cxn ang="T125">
                              <a:pos x="T10" y="T11"/>
                            </a:cxn>
                            <a:cxn ang="T126">
                              <a:pos x="T12" y="T13"/>
                            </a:cxn>
                            <a:cxn ang="T127">
                              <a:pos x="T14" y="T15"/>
                            </a:cxn>
                            <a:cxn ang="T128">
                              <a:pos x="T16" y="T17"/>
                            </a:cxn>
                            <a:cxn ang="T129">
                              <a:pos x="T18" y="T19"/>
                            </a:cxn>
                            <a:cxn ang="T130">
                              <a:pos x="T20" y="T21"/>
                            </a:cxn>
                            <a:cxn ang="T131">
                              <a:pos x="T22" y="T23"/>
                            </a:cxn>
                            <a:cxn ang="T132">
                              <a:pos x="T24" y="T25"/>
                            </a:cxn>
                            <a:cxn ang="T133">
                              <a:pos x="T26" y="T27"/>
                            </a:cxn>
                            <a:cxn ang="T134">
                              <a:pos x="T28" y="T29"/>
                            </a:cxn>
                            <a:cxn ang="T135">
                              <a:pos x="T30" y="T31"/>
                            </a:cxn>
                            <a:cxn ang="T136">
                              <a:pos x="T32" y="T33"/>
                            </a:cxn>
                            <a:cxn ang="T137">
                              <a:pos x="T34" y="T35"/>
                            </a:cxn>
                            <a:cxn ang="T138">
                              <a:pos x="T36" y="T37"/>
                            </a:cxn>
                            <a:cxn ang="T139">
                              <a:pos x="T38" y="T39"/>
                            </a:cxn>
                            <a:cxn ang="T140">
                              <a:pos x="T40" y="T41"/>
                            </a:cxn>
                            <a:cxn ang="T141">
                              <a:pos x="T42" y="T43"/>
                            </a:cxn>
                            <a:cxn ang="T142">
                              <a:pos x="T44" y="T45"/>
                            </a:cxn>
                            <a:cxn ang="T143">
                              <a:pos x="T46" y="T47"/>
                            </a:cxn>
                            <a:cxn ang="T144">
                              <a:pos x="T48" y="T49"/>
                            </a:cxn>
                            <a:cxn ang="T145">
                              <a:pos x="T50" y="T51"/>
                            </a:cxn>
                            <a:cxn ang="T146">
                              <a:pos x="T52" y="T53"/>
                            </a:cxn>
                            <a:cxn ang="T147">
                              <a:pos x="T54" y="T55"/>
                            </a:cxn>
                            <a:cxn ang="T148">
                              <a:pos x="T56" y="T57"/>
                            </a:cxn>
                            <a:cxn ang="T149">
                              <a:pos x="T58" y="T59"/>
                            </a:cxn>
                            <a:cxn ang="T150">
                              <a:pos x="T60" y="T61"/>
                            </a:cxn>
                            <a:cxn ang="T151">
                              <a:pos x="T62" y="T63"/>
                            </a:cxn>
                            <a:cxn ang="T152">
                              <a:pos x="T64" y="T65"/>
                            </a:cxn>
                            <a:cxn ang="T153">
                              <a:pos x="T66" y="T67"/>
                            </a:cxn>
                            <a:cxn ang="T154">
                              <a:pos x="T68" y="T69"/>
                            </a:cxn>
                            <a:cxn ang="T155">
                              <a:pos x="T70" y="T71"/>
                            </a:cxn>
                            <a:cxn ang="T156">
                              <a:pos x="T72" y="T73"/>
                            </a:cxn>
                            <a:cxn ang="T157">
                              <a:pos x="T74" y="T75"/>
                            </a:cxn>
                            <a:cxn ang="T158">
                              <a:pos x="T76" y="T77"/>
                            </a:cxn>
                            <a:cxn ang="T159">
                              <a:pos x="T78" y="T79"/>
                            </a:cxn>
                            <a:cxn ang="T160">
                              <a:pos x="T80" y="T81"/>
                            </a:cxn>
                            <a:cxn ang="T161">
                              <a:pos x="T82" y="T83"/>
                            </a:cxn>
                            <a:cxn ang="T162">
                              <a:pos x="T84" y="T85"/>
                            </a:cxn>
                            <a:cxn ang="T163">
                              <a:pos x="T86" y="T87"/>
                            </a:cxn>
                            <a:cxn ang="T164">
                              <a:pos x="T88" y="T89"/>
                            </a:cxn>
                            <a:cxn ang="T165">
                              <a:pos x="T90" y="T91"/>
                            </a:cxn>
                            <a:cxn ang="T166">
                              <a:pos x="T92" y="T93"/>
                            </a:cxn>
                            <a:cxn ang="T167">
                              <a:pos x="T94" y="T95"/>
                            </a:cxn>
                            <a:cxn ang="T168">
                              <a:pos x="T96" y="T97"/>
                            </a:cxn>
                            <a:cxn ang="T169">
                              <a:pos x="T98" y="T99"/>
                            </a:cxn>
                            <a:cxn ang="T170">
                              <a:pos x="T100" y="T101"/>
                            </a:cxn>
                            <a:cxn ang="T171">
                              <a:pos x="T102" y="T103"/>
                            </a:cxn>
                            <a:cxn ang="T172">
                              <a:pos x="T104" y="T105"/>
                            </a:cxn>
                            <a:cxn ang="T173">
                              <a:pos x="T106" y="T107"/>
                            </a:cxn>
                            <a:cxn ang="T174">
                              <a:pos x="T108" y="T109"/>
                            </a:cxn>
                            <a:cxn ang="T175">
                              <a:pos x="T110" y="T111"/>
                            </a:cxn>
                            <a:cxn ang="T176">
                              <a:pos x="T112" y="T113"/>
                            </a:cxn>
                            <a:cxn ang="T177">
                              <a:pos x="T114" y="T115"/>
                            </a:cxn>
                            <a:cxn ang="T178">
                              <a:pos x="T116" y="T117"/>
                            </a:cxn>
                            <a:cxn ang="T179">
                              <a:pos x="T118" y="T119"/>
                            </a:cxn>
                          </a:cxnLst>
                          <a:rect l="0" t="0" r="r" b="b"/>
                          <a:pathLst>
                            <a:path w="5778" h="5471">
                              <a:moveTo>
                                <a:pt x="500" y="0"/>
                              </a:moveTo>
                              <a:lnTo>
                                <a:pt x="5278" y="0"/>
                              </a:lnTo>
                              <a:lnTo>
                                <a:pt x="5304" y="0"/>
                              </a:lnTo>
                              <a:lnTo>
                                <a:pt x="5328" y="2"/>
                              </a:lnTo>
                              <a:lnTo>
                                <a:pt x="5354" y="5"/>
                              </a:lnTo>
                              <a:lnTo>
                                <a:pt x="5379" y="10"/>
                              </a:lnTo>
                              <a:lnTo>
                                <a:pt x="5403" y="15"/>
                              </a:lnTo>
                              <a:lnTo>
                                <a:pt x="5427" y="22"/>
                              </a:lnTo>
                              <a:lnTo>
                                <a:pt x="5450" y="30"/>
                              </a:lnTo>
                              <a:lnTo>
                                <a:pt x="5472" y="39"/>
                              </a:lnTo>
                              <a:lnTo>
                                <a:pt x="5495" y="49"/>
                              </a:lnTo>
                              <a:lnTo>
                                <a:pt x="5516" y="60"/>
                              </a:lnTo>
                              <a:lnTo>
                                <a:pt x="5537" y="72"/>
                              </a:lnTo>
                              <a:lnTo>
                                <a:pt x="5557" y="85"/>
                              </a:lnTo>
                              <a:lnTo>
                                <a:pt x="5577" y="99"/>
                              </a:lnTo>
                              <a:lnTo>
                                <a:pt x="5596" y="113"/>
                              </a:lnTo>
                              <a:lnTo>
                                <a:pt x="5614" y="130"/>
                              </a:lnTo>
                              <a:lnTo>
                                <a:pt x="5631" y="146"/>
                              </a:lnTo>
                              <a:lnTo>
                                <a:pt x="5647" y="163"/>
                              </a:lnTo>
                              <a:lnTo>
                                <a:pt x="5663" y="181"/>
                              </a:lnTo>
                              <a:lnTo>
                                <a:pt x="5679" y="200"/>
                              </a:lnTo>
                              <a:lnTo>
                                <a:pt x="5692" y="220"/>
                              </a:lnTo>
                              <a:lnTo>
                                <a:pt x="5705" y="240"/>
                              </a:lnTo>
                              <a:lnTo>
                                <a:pt x="5718" y="261"/>
                              </a:lnTo>
                              <a:lnTo>
                                <a:pt x="5729" y="283"/>
                              </a:lnTo>
                              <a:lnTo>
                                <a:pt x="5739" y="305"/>
                              </a:lnTo>
                              <a:lnTo>
                                <a:pt x="5748" y="327"/>
                              </a:lnTo>
                              <a:lnTo>
                                <a:pt x="5755" y="351"/>
                              </a:lnTo>
                              <a:lnTo>
                                <a:pt x="5762" y="374"/>
                              </a:lnTo>
                              <a:lnTo>
                                <a:pt x="5768" y="399"/>
                              </a:lnTo>
                              <a:lnTo>
                                <a:pt x="5772" y="423"/>
                              </a:lnTo>
                              <a:lnTo>
                                <a:pt x="5775" y="448"/>
                              </a:lnTo>
                              <a:lnTo>
                                <a:pt x="5778" y="473"/>
                              </a:lnTo>
                              <a:lnTo>
                                <a:pt x="5778" y="499"/>
                              </a:lnTo>
                              <a:lnTo>
                                <a:pt x="5778" y="3517"/>
                              </a:lnTo>
                              <a:lnTo>
                                <a:pt x="5778" y="3543"/>
                              </a:lnTo>
                              <a:lnTo>
                                <a:pt x="5775" y="3568"/>
                              </a:lnTo>
                              <a:lnTo>
                                <a:pt x="5772" y="3593"/>
                              </a:lnTo>
                              <a:lnTo>
                                <a:pt x="5768" y="3617"/>
                              </a:lnTo>
                              <a:lnTo>
                                <a:pt x="5762" y="3642"/>
                              </a:lnTo>
                              <a:lnTo>
                                <a:pt x="5755" y="3665"/>
                              </a:lnTo>
                              <a:lnTo>
                                <a:pt x="5748" y="3689"/>
                              </a:lnTo>
                              <a:lnTo>
                                <a:pt x="5739" y="3711"/>
                              </a:lnTo>
                              <a:lnTo>
                                <a:pt x="5729" y="3733"/>
                              </a:lnTo>
                              <a:lnTo>
                                <a:pt x="5718" y="3754"/>
                              </a:lnTo>
                              <a:lnTo>
                                <a:pt x="5705" y="3776"/>
                              </a:lnTo>
                              <a:lnTo>
                                <a:pt x="5692" y="3796"/>
                              </a:lnTo>
                              <a:lnTo>
                                <a:pt x="5679" y="3816"/>
                              </a:lnTo>
                              <a:lnTo>
                                <a:pt x="5663" y="3835"/>
                              </a:lnTo>
                              <a:lnTo>
                                <a:pt x="5647" y="3853"/>
                              </a:lnTo>
                              <a:lnTo>
                                <a:pt x="5631" y="3870"/>
                              </a:lnTo>
                              <a:lnTo>
                                <a:pt x="5614" y="3887"/>
                              </a:lnTo>
                              <a:lnTo>
                                <a:pt x="5596" y="3903"/>
                              </a:lnTo>
                              <a:lnTo>
                                <a:pt x="5577" y="3917"/>
                              </a:lnTo>
                              <a:lnTo>
                                <a:pt x="5557" y="3932"/>
                              </a:lnTo>
                              <a:lnTo>
                                <a:pt x="5537" y="3944"/>
                              </a:lnTo>
                              <a:lnTo>
                                <a:pt x="5516" y="3956"/>
                              </a:lnTo>
                              <a:lnTo>
                                <a:pt x="5495" y="3967"/>
                              </a:lnTo>
                              <a:lnTo>
                                <a:pt x="5472" y="3977"/>
                              </a:lnTo>
                              <a:lnTo>
                                <a:pt x="5450" y="3986"/>
                              </a:lnTo>
                              <a:lnTo>
                                <a:pt x="5427" y="3994"/>
                              </a:lnTo>
                              <a:lnTo>
                                <a:pt x="5403" y="4001"/>
                              </a:lnTo>
                              <a:lnTo>
                                <a:pt x="5379" y="4006"/>
                              </a:lnTo>
                              <a:lnTo>
                                <a:pt x="5354" y="4011"/>
                              </a:lnTo>
                              <a:lnTo>
                                <a:pt x="5328" y="4014"/>
                              </a:lnTo>
                              <a:lnTo>
                                <a:pt x="5304" y="4016"/>
                              </a:lnTo>
                              <a:lnTo>
                                <a:pt x="5278" y="4016"/>
                              </a:lnTo>
                              <a:lnTo>
                                <a:pt x="500" y="4016"/>
                              </a:lnTo>
                              <a:lnTo>
                                <a:pt x="475" y="4016"/>
                              </a:lnTo>
                              <a:lnTo>
                                <a:pt x="449" y="4014"/>
                              </a:lnTo>
                              <a:lnTo>
                                <a:pt x="425" y="4011"/>
                              </a:lnTo>
                              <a:lnTo>
                                <a:pt x="400" y="4006"/>
                              </a:lnTo>
                              <a:lnTo>
                                <a:pt x="376" y="4001"/>
                              </a:lnTo>
                              <a:lnTo>
                                <a:pt x="352" y="3994"/>
                              </a:lnTo>
                              <a:lnTo>
                                <a:pt x="329" y="3986"/>
                              </a:lnTo>
                              <a:lnTo>
                                <a:pt x="305" y="3977"/>
                              </a:lnTo>
                              <a:lnTo>
                                <a:pt x="284" y="3967"/>
                              </a:lnTo>
                              <a:lnTo>
                                <a:pt x="262" y="3956"/>
                              </a:lnTo>
                              <a:lnTo>
                                <a:pt x="242" y="3944"/>
                              </a:lnTo>
                              <a:lnTo>
                                <a:pt x="221" y="3932"/>
                              </a:lnTo>
                              <a:lnTo>
                                <a:pt x="202" y="3917"/>
                              </a:lnTo>
                              <a:lnTo>
                                <a:pt x="183" y="3903"/>
                              </a:lnTo>
                              <a:lnTo>
                                <a:pt x="165" y="3887"/>
                              </a:lnTo>
                              <a:lnTo>
                                <a:pt x="147" y="3870"/>
                              </a:lnTo>
                              <a:lnTo>
                                <a:pt x="130" y="3853"/>
                              </a:lnTo>
                              <a:lnTo>
                                <a:pt x="115" y="3835"/>
                              </a:lnTo>
                              <a:lnTo>
                                <a:pt x="100" y="3816"/>
                              </a:lnTo>
                              <a:lnTo>
                                <a:pt x="86" y="3796"/>
                              </a:lnTo>
                              <a:lnTo>
                                <a:pt x="72" y="3776"/>
                              </a:lnTo>
                              <a:lnTo>
                                <a:pt x="61" y="3754"/>
                              </a:lnTo>
                              <a:lnTo>
                                <a:pt x="50" y="3733"/>
                              </a:lnTo>
                              <a:lnTo>
                                <a:pt x="40" y="3711"/>
                              </a:lnTo>
                              <a:lnTo>
                                <a:pt x="31" y="3689"/>
                              </a:lnTo>
                              <a:lnTo>
                                <a:pt x="22" y="3665"/>
                              </a:lnTo>
                              <a:lnTo>
                                <a:pt x="16" y="3642"/>
                              </a:lnTo>
                              <a:lnTo>
                                <a:pt x="10" y="3617"/>
                              </a:lnTo>
                              <a:lnTo>
                                <a:pt x="6" y="3593"/>
                              </a:lnTo>
                              <a:lnTo>
                                <a:pt x="3" y="3568"/>
                              </a:lnTo>
                              <a:lnTo>
                                <a:pt x="1" y="3543"/>
                              </a:lnTo>
                              <a:lnTo>
                                <a:pt x="0" y="3517"/>
                              </a:lnTo>
                              <a:lnTo>
                                <a:pt x="0" y="499"/>
                              </a:lnTo>
                              <a:lnTo>
                                <a:pt x="1" y="473"/>
                              </a:lnTo>
                              <a:lnTo>
                                <a:pt x="3" y="448"/>
                              </a:lnTo>
                              <a:lnTo>
                                <a:pt x="6" y="423"/>
                              </a:lnTo>
                              <a:lnTo>
                                <a:pt x="10" y="399"/>
                              </a:lnTo>
                              <a:lnTo>
                                <a:pt x="16" y="374"/>
                              </a:lnTo>
                              <a:lnTo>
                                <a:pt x="22" y="351"/>
                              </a:lnTo>
                              <a:lnTo>
                                <a:pt x="31" y="327"/>
                              </a:lnTo>
                              <a:lnTo>
                                <a:pt x="40" y="305"/>
                              </a:lnTo>
                              <a:lnTo>
                                <a:pt x="50" y="283"/>
                              </a:lnTo>
                              <a:lnTo>
                                <a:pt x="61" y="261"/>
                              </a:lnTo>
                              <a:lnTo>
                                <a:pt x="72" y="240"/>
                              </a:lnTo>
                              <a:lnTo>
                                <a:pt x="86" y="220"/>
                              </a:lnTo>
                              <a:lnTo>
                                <a:pt x="100" y="200"/>
                              </a:lnTo>
                              <a:lnTo>
                                <a:pt x="115" y="181"/>
                              </a:lnTo>
                              <a:lnTo>
                                <a:pt x="130" y="163"/>
                              </a:lnTo>
                              <a:lnTo>
                                <a:pt x="147" y="146"/>
                              </a:lnTo>
                              <a:lnTo>
                                <a:pt x="165" y="130"/>
                              </a:lnTo>
                              <a:lnTo>
                                <a:pt x="183" y="113"/>
                              </a:lnTo>
                              <a:lnTo>
                                <a:pt x="202" y="99"/>
                              </a:lnTo>
                              <a:lnTo>
                                <a:pt x="221" y="85"/>
                              </a:lnTo>
                              <a:lnTo>
                                <a:pt x="242" y="72"/>
                              </a:lnTo>
                              <a:lnTo>
                                <a:pt x="262" y="60"/>
                              </a:lnTo>
                              <a:lnTo>
                                <a:pt x="284" y="49"/>
                              </a:lnTo>
                              <a:lnTo>
                                <a:pt x="305" y="39"/>
                              </a:lnTo>
                              <a:lnTo>
                                <a:pt x="329" y="30"/>
                              </a:lnTo>
                              <a:lnTo>
                                <a:pt x="352" y="22"/>
                              </a:lnTo>
                              <a:lnTo>
                                <a:pt x="376" y="15"/>
                              </a:lnTo>
                              <a:lnTo>
                                <a:pt x="400" y="10"/>
                              </a:lnTo>
                              <a:lnTo>
                                <a:pt x="425" y="5"/>
                              </a:lnTo>
                              <a:lnTo>
                                <a:pt x="449" y="2"/>
                              </a:lnTo>
                              <a:lnTo>
                                <a:pt x="475" y="0"/>
                              </a:lnTo>
                              <a:lnTo>
                                <a:pt x="500" y="0"/>
                              </a:lnTo>
                              <a:close/>
                              <a:moveTo>
                                <a:pt x="1420" y="5121"/>
                              </a:moveTo>
                              <a:lnTo>
                                <a:pt x="1420" y="5121"/>
                              </a:lnTo>
                              <a:lnTo>
                                <a:pt x="1541" y="5100"/>
                              </a:lnTo>
                              <a:lnTo>
                                <a:pt x="1661" y="5080"/>
                              </a:lnTo>
                              <a:lnTo>
                                <a:pt x="1781" y="5061"/>
                              </a:lnTo>
                              <a:lnTo>
                                <a:pt x="1902" y="5045"/>
                              </a:lnTo>
                              <a:lnTo>
                                <a:pt x="2022" y="5031"/>
                              </a:lnTo>
                              <a:lnTo>
                                <a:pt x="2144" y="5018"/>
                              </a:lnTo>
                              <a:lnTo>
                                <a:pt x="2264" y="5007"/>
                              </a:lnTo>
                              <a:lnTo>
                                <a:pt x="2384" y="4998"/>
                              </a:lnTo>
                              <a:lnTo>
                                <a:pt x="2384" y="4304"/>
                              </a:lnTo>
                              <a:lnTo>
                                <a:pt x="3534" y="4304"/>
                              </a:lnTo>
                              <a:lnTo>
                                <a:pt x="3534" y="5004"/>
                              </a:lnTo>
                              <a:lnTo>
                                <a:pt x="3650" y="5014"/>
                              </a:lnTo>
                              <a:lnTo>
                                <a:pt x="3766" y="5025"/>
                              </a:lnTo>
                              <a:lnTo>
                                <a:pt x="3880" y="5037"/>
                              </a:lnTo>
                              <a:lnTo>
                                <a:pt x="3996" y="5051"/>
                              </a:lnTo>
                              <a:lnTo>
                                <a:pt x="4112" y="5066"/>
                              </a:lnTo>
                              <a:lnTo>
                                <a:pt x="4227" y="5083"/>
                              </a:lnTo>
                              <a:lnTo>
                                <a:pt x="4343" y="5102"/>
                              </a:lnTo>
                              <a:lnTo>
                                <a:pt x="4459" y="5121"/>
                              </a:lnTo>
                              <a:lnTo>
                                <a:pt x="4459" y="5471"/>
                              </a:lnTo>
                              <a:lnTo>
                                <a:pt x="1420" y="5471"/>
                              </a:lnTo>
                              <a:lnTo>
                                <a:pt x="1420" y="5121"/>
                              </a:lnTo>
                              <a:close/>
                              <a:moveTo>
                                <a:pt x="443" y="467"/>
                              </a:moveTo>
                              <a:lnTo>
                                <a:pt x="443" y="3125"/>
                              </a:lnTo>
                              <a:lnTo>
                                <a:pt x="5316" y="3125"/>
                              </a:lnTo>
                              <a:lnTo>
                                <a:pt x="5316" y="467"/>
                              </a:lnTo>
                              <a:lnTo>
                                <a:pt x="443" y="467"/>
                              </a:lnTo>
                              <a:close/>
                              <a:moveTo>
                                <a:pt x="4821" y="3359"/>
                              </a:moveTo>
                              <a:lnTo>
                                <a:pt x="4821" y="3359"/>
                              </a:lnTo>
                              <a:lnTo>
                                <a:pt x="4800" y="3360"/>
                              </a:lnTo>
                              <a:lnTo>
                                <a:pt x="4779" y="3363"/>
                              </a:lnTo>
                              <a:lnTo>
                                <a:pt x="4759" y="3369"/>
                              </a:lnTo>
                              <a:lnTo>
                                <a:pt x="4740" y="3376"/>
                              </a:lnTo>
                              <a:lnTo>
                                <a:pt x="4722" y="3384"/>
                              </a:lnTo>
                              <a:lnTo>
                                <a:pt x="4705" y="3394"/>
                              </a:lnTo>
                              <a:lnTo>
                                <a:pt x="4689" y="3407"/>
                              </a:lnTo>
                              <a:lnTo>
                                <a:pt x="4674" y="3420"/>
                              </a:lnTo>
                              <a:lnTo>
                                <a:pt x="4661" y="3435"/>
                              </a:lnTo>
                              <a:lnTo>
                                <a:pt x="4648" y="3450"/>
                              </a:lnTo>
                              <a:lnTo>
                                <a:pt x="4638" y="3468"/>
                              </a:lnTo>
                              <a:lnTo>
                                <a:pt x="4630" y="3486"/>
                              </a:lnTo>
                              <a:lnTo>
                                <a:pt x="4623" y="3505"/>
                              </a:lnTo>
                              <a:lnTo>
                                <a:pt x="4617" y="3525"/>
                              </a:lnTo>
                              <a:lnTo>
                                <a:pt x="4614" y="3545"/>
                              </a:lnTo>
                              <a:lnTo>
                                <a:pt x="4613" y="3566"/>
                              </a:lnTo>
                              <a:lnTo>
                                <a:pt x="4614" y="3587"/>
                              </a:lnTo>
                              <a:lnTo>
                                <a:pt x="4617" y="3608"/>
                              </a:lnTo>
                              <a:lnTo>
                                <a:pt x="4623" y="3629"/>
                              </a:lnTo>
                              <a:lnTo>
                                <a:pt x="4630" y="3647"/>
                              </a:lnTo>
                              <a:lnTo>
                                <a:pt x="4638" y="3665"/>
                              </a:lnTo>
                              <a:lnTo>
                                <a:pt x="4648" y="3682"/>
                              </a:lnTo>
                              <a:lnTo>
                                <a:pt x="4661" y="3699"/>
                              </a:lnTo>
                              <a:lnTo>
                                <a:pt x="4674" y="3713"/>
                              </a:lnTo>
                              <a:lnTo>
                                <a:pt x="4689" y="3727"/>
                              </a:lnTo>
                              <a:lnTo>
                                <a:pt x="4705" y="3739"/>
                              </a:lnTo>
                              <a:lnTo>
                                <a:pt x="4722" y="3749"/>
                              </a:lnTo>
                              <a:lnTo>
                                <a:pt x="4740" y="3758"/>
                              </a:lnTo>
                              <a:lnTo>
                                <a:pt x="4759" y="3765"/>
                              </a:lnTo>
                              <a:lnTo>
                                <a:pt x="4779" y="3770"/>
                              </a:lnTo>
                              <a:lnTo>
                                <a:pt x="4800" y="3772"/>
                              </a:lnTo>
                              <a:lnTo>
                                <a:pt x="4821" y="3773"/>
                              </a:lnTo>
                              <a:lnTo>
                                <a:pt x="4842" y="3772"/>
                              </a:lnTo>
                              <a:lnTo>
                                <a:pt x="4863" y="3770"/>
                              </a:lnTo>
                              <a:lnTo>
                                <a:pt x="4883" y="3765"/>
                              </a:lnTo>
                              <a:lnTo>
                                <a:pt x="4902" y="3758"/>
                              </a:lnTo>
                              <a:lnTo>
                                <a:pt x="4919" y="3749"/>
                              </a:lnTo>
                              <a:lnTo>
                                <a:pt x="4937" y="3739"/>
                              </a:lnTo>
                              <a:lnTo>
                                <a:pt x="4953" y="3727"/>
                              </a:lnTo>
                              <a:lnTo>
                                <a:pt x="4967" y="3713"/>
                              </a:lnTo>
                              <a:lnTo>
                                <a:pt x="4981" y="3699"/>
                              </a:lnTo>
                              <a:lnTo>
                                <a:pt x="4993" y="3682"/>
                              </a:lnTo>
                              <a:lnTo>
                                <a:pt x="5003" y="3665"/>
                              </a:lnTo>
                              <a:lnTo>
                                <a:pt x="5012" y="3647"/>
                              </a:lnTo>
                              <a:lnTo>
                                <a:pt x="5019" y="3629"/>
                              </a:lnTo>
                              <a:lnTo>
                                <a:pt x="5024" y="3608"/>
                              </a:lnTo>
                              <a:lnTo>
                                <a:pt x="5027" y="3587"/>
                              </a:lnTo>
                              <a:lnTo>
                                <a:pt x="5029" y="3566"/>
                              </a:lnTo>
                              <a:lnTo>
                                <a:pt x="5027" y="3545"/>
                              </a:lnTo>
                              <a:lnTo>
                                <a:pt x="5024" y="3525"/>
                              </a:lnTo>
                              <a:lnTo>
                                <a:pt x="5019" y="3505"/>
                              </a:lnTo>
                              <a:lnTo>
                                <a:pt x="5012" y="3486"/>
                              </a:lnTo>
                              <a:lnTo>
                                <a:pt x="5003" y="3468"/>
                              </a:lnTo>
                              <a:lnTo>
                                <a:pt x="4993" y="3450"/>
                              </a:lnTo>
                              <a:lnTo>
                                <a:pt x="4981" y="3435"/>
                              </a:lnTo>
                              <a:lnTo>
                                <a:pt x="4967" y="3420"/>
                              </a:lnTo>
                              <a:lnTo>
                                <a:pt x="4953" y="3407"/>
                              </a:lnTo>
                              <a:lnTo>
                                <a:pt x="4937" y="3394"/>
                              </a:lnTo>
                              <a:lnTo>
                                <a:pt x="4919" y="3384"/>
                              </a:lnTo>
                              <a:lnTo>
                                <a:pt x="4902" y="3376"/>
                              </a:lnTo>
                              <a:lnTo>
                                <a:pt x="4883" y="3369"/>
                              </a:lnTo>
                              <a:lnTo>
                                <a:pt x="4863" y="3363"/>
                              </a:lnTo>
                              <a:lnTo>
                                <a:pt x="4842" y="3360"/>
                              </a:lnTo>
                              <a:lnTo>
                                <a:pt x="4821" y="3359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bodyPr lIns="91440" tIns="45720" rIns="91440" bIns="612000" anchor="ctr"/>
                    </wps:wsp>
                  </a:graphicData>
                </a:graphic>
              </wp:anchor>
            </w:drawing>
          </mc:Choice>
          <mc:Fallback>
            <w:pict>
              <v:shape id="显示器" o:spid="_x0000_s1026" o:spt="100" style="position:absolute;left:0pt;margin-left:259.9pt;margin-top:440.45pt;height:30.2pt;width:30.2pt;z-index:251735040;v-text-anchor:middle;mso-width-relative:page;mso-height-relative:page;" fillcolor="#000000 [3213]" filled="t" stroked="f" coordsize="5778,5471" o:gfxdata="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" path="m500,0l5278,0,5304,0,5328,2,5354,5,5379,10,5403,15,5427,22,5450,30,5472,39,5495,49,5516,60,5537,72,5557,85,5577,99,5596,113,5614,130,5631,146,5647,163,5663,181,5679,200,5692,220,5705,240,5718,261,5729,283,5739,305,5748,327,5755,351,5762,374,5768,399,5772,423,5775,448,5778,473,5778,499,5778,3517,5778,3543,5775,3568,5772,3593,5768,3617,5762,3642,5755,3665,5748,3689,5739,3711,5729,3733,5718,3754,5705,3776,5692,3796,5679,3816,5663,3835,5647,3853,5631,3870,5614,3887,5596,3903,5577,3917,5557,3932,5537,3944,5516,3956,5495,3967,5472,3977,5450,3986,5427,3994,5403,4001,5379,4006,5354,4011,5328,4014,5304,4016,5278,4016,500,4016,475,4016,449,4014,425,4011,400,4006,376,4001,352,3994,329,3986,305,3977,284,3967,262,3956,242,3944,221,3932,202,3917,183,3903,165,3887,147,3870,130,3853,115,3835,100,3816,86,3796,72,3776,61,3754,50,3733,40,3711,31,3689,22,3665,16,3642,10,3617,6,3593,3,3568,1,3543,0,3517,0,499,1,473,3,448,6,423,10,399,16,374,22,351,31,327,40,305,50,283,61,261,72,240,86,220,100,200,115,181,130,163,147,146,165,130,183,113,202,99,221,85,242,72,262,60,284,49,305,39,329,30,352,22,376,15,400,10,425,5,449,2,475,0,500,0xm1420,5121l1420,5121,1541,5100,1661,5080,1781,5061,1902,5045,2022,5031,2144,5018,2264,5007,2384,4998,2384,4304,3534,4304,3534,5004,3650,5014,3766,5025,3880,5037,3996,5051,4112,5066,4227,5083,4343,5102,4459,5121,4459,5471,1420,5471,1420,5121xm443,467l443,3125,5316,3125,5316,467,443,467xm4821,3359l4821,3359,4800,3360,4779,3363,4759,3369,4740,3376,4722,3384,4705,3394,4689,3407,4674,3420,4661,3435,4648,3450,4638,3468,4630,3486,4623,3505,4617,3525,4614,3545,4613,3566,4614,3587,4617,3608,4623,3629,4630,3647,4638,3665,4648,3682,4661,3699,4674,3713,4689,3727,4705,3739,4722,3749,4740,3758,4759,3765,4779,3770,4800,3772,4821,3773,4842,3772,4863,3770,4883,3765,4902,3758,4919,3749,4937,3739,4953,3727,4967,3713,4981,3699,4993,3682,5003,3665,5012,3647,5019,3629,5024,3608,5027,3587,5029,3566,5027,3545,5024,3525,5019,3505,5012,3486,5003,3468,4993,3450,4981,3435,4967,3420,4953,3407,4937,3394,4919,3384,4902,3376,4883,3369,4863,3363,4842,3360,4821,3359xe">
                <v:path o:connectlocs="@0,0;@0,114294008;@0,373385058;@0,754395839;@0,1242097970;@0,1828842594;@0,@0;@0,@0;@0,@0;@0,@0;@0,@0;@0,@0;@0,@0;@0,@0;@0,@0;@0,@0;@0,@0;@0,@0;@0,@0;2049199058,@0;1457532584,@0;938021680,@0;519510904,@0;223688652,@0;43288907,@0;0,@0;43288907,@0;223688652,@0;519510904,1828842594;938021680,1242097970;1457532584,754395839;2049199058,373385058;@0,114294008;@0,0;@0,@0;@0,@0;@0,@0;@0,@0;@0,@0;@0,@0;@0,@0;@0,@0;@0,@0;@0,@0;@0,@0;@0,@0;@0,@0;@0,@0;@0,@0;@0,@0;@0,@0;@0,@0;@0,@0;@0,@0;@0,@0;@0,@0;@0,@0;@0,@0;@0,@0;@0,@0" o:connectangles="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  <v:textbox inset="2.54mm,1.27mm,2.54mm,17mm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-154305</wp:posOffset>
                </wp:positionH>
                <wp:positionV relativeFrom="paragraph">
                  <wp:posOffset>4475480</wp:posOffset>
                </wp:positionV>
                <wp:extent cx="480060" cy="379730"/>
                <wp:effectExtent l="0" t="0" r="0" b="3810"/>
                <wp:wrapNone/>
                <wp:docPr id="103" name="耳机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988695" y="5389880"/>
                          <a:ext cx="480060" cy="379730"/>
                        </a:xfrm>
                        <a:custGeom>
                          <a:avLst/>
                          <a:gdLst>
                            <a:gd name="T0" fmla="*/ 1307726 w 3563"/>
                            <a:gd name="T1" fmla="*/ 104074 h 3093"/>
                            <a:gd name="T2" fmla="*/ 1229404 w 3563"/>
                            <a:gd name="T3" fmla="*/ 39912 h 3093"/>
                            <a:gd name="T4" fmla="*/ 574025 w 3563"/>
                            <a:gd name="T5" fmla="*/ 39912 h 3093"/>
                            <a:gd name="T6" fmla="*/ 494187 w 3563"/>
                            <a:gd name="T7" fmla="*/ 103064 h 3093"/>
                            <a:gd name="T8" fmla="*/ 90449 w 3563"/>
                            <a:gd name="T9" fmla="*/ 1286273 h 3093"/>
                            <a:gd name="T10" fmla="*/ 100555 w 3563"/>
                            <a:gd name="T11" fmla="*/ 1306987 h 3093"/>
                            <a:gd name="T12" fmla="*/ 135927 w 3563"/>
                            <a:gd name="T13" fmla="*/ 1342352 h 3093"/>
                            <a:gd name="T14" fmla="*/ 166245 w 3563"/>
                            <a:gd name="T15" fmla="*/ 1352456 h 3093"/>
                            <a:gd name="T16" fmla="*/ 274885 w 3563"/>
                            <a:gd name="T17" fmla="*/ 1443395 h 3093"/>
                            <a:gd name="T18" fmla="*/ 276906 w 3563"/>
                            <a:gd name="T19" fmla="*/ 1462088 h 3093"/>
                            <a:gd name="T20" fmla="*/ 314804 w 3563"/>
                            <a:gd name="T21" fmla="*/ 1533323 h 3093"/>
                            <a:gd name="T22" fmla="*/ 390600 w 3563"/>
                            <a:gd name="T23" fmla="*/ 1556562 h 3093"/>
                            <a:gd name="T24" fmla="*/ 465385 w 3563"/>
                            <a:gd name="T25" fmla="*/ 1548984 h 3093"/>
                            <a:gd name="T26" fmla="*/ 535622 w 3563"/>
                            <a:gd name="T27" fmla="*/ 1511093 h 3093"/>
                            <a:gd name="T28" fmla="*/ 558361 w 3563"/>
                            <a:gd name="T29" fmla="*/ 1433290 h 3093"/>
                            <a:gd name="T30" fmla="*/ 498735 w 3563"/>
                            <a:gd name="T31" fmla="*/ 822487 h 3093"/>
                            <a:gd name="T32" fmla="*/ 385041 w 3563"/>
                            <a:gd name="T33" fmla="*/ 728012 h 3093"/>
                            <a:gd name="T34" fmla="*/ 310256 w 3563"/>
                            <a:gd name="T35" fmla="*/ 735591 h 3093"/>
                            <a:gd name="T36" fmla="*/ 217281 w 3563"/>
                            <a:gd name="T37" fmla="*/ 851285 h 3093"/>
                            <a:gd name="T38" fmla="*/ 219302 w 3563"/>
                            <a:gd name="T39" fmla="*/ 869977 h 3093"/>
                            <a:gd name="T40" fmla="*/ 181909 w 3563"/>
                            <a:gd name="T41" fmla="*/ 901301 h 3093"/>
                            <a:gd name="T42" fmla="*/ 532590 w 3563"/>
                            <a:gd name="T43" fmla="*/ 257659 h 3093"/>
                            <a:gd name="T44" fmla="*/ 600301 w 3563"/>
                            <a:gd name="T45" fmla="*/ 267258 h 3093"/>
                            <a:gd name="T46" fmla="*/ 1203128 w 3563"/>
                            <a:gd name="T47" fmla="*/ 267763 h 3093"/>
                            <a:gd name="T48" fmla="*/ 1268312 w 3563"/>
                            <a:gd name="T49" fmla="*/ 258164 h 3093"/>
                            <a:gd name="T50" fmla="*/ 1618488 w 3563"/>
                            <a:gd name="T51" fmla="*/ 901301 h 3093"/>
                            <a:gd name="T52" fmla="*/ 1581095 w 3563"/>
                            <a:gd name="T53" fmla="*/ 869977 h 3093"/>
                            <a:gd name="T54" fmla="*/ 1583116 w 3563"/>
                            <a:gd name="T55" fmla="*/ 851285 h 3093"/>
                            <a:gd name="T56" fmla="*/ 1490141 w 3563"/>
                            <a:gd name="T57" fmla="*/ 735591 h 3093"/>
                            <a:gd name="T58" fmla="*/ 1415356 w 3563"/>
                            <a:gd name="T59" fmla="*/ 728012 h 3093"/>
                            <a:gd name="T60" fmla="*/ 1301662 w 3563"/>
                            <a:gd name="T61" fmla="*/ 822487 h 3093"/>
                            <a:gd name="T62" fmla="*/ 1242036 w 3563"/>
                            <a:gd name="T63" fmla="*/ 1433290 h 3093"/>
                            <a:gd name="T64" fmla="*/ 1265280 w 3563"/>
                            <a:gd name="T65" fmla="*/ 1511093 h 3093"/>
                            <a:gd name="T66" fmla="*/ 1335012 w 3563"/>
                            <a:gd name="T67" fmla="*/ 1548984 h 3093"/>
                            <a:gd name="T68" fmla="*/ 1409797 w 3563"/>
                            <a:gd name="T69" fmla="*/ 1556562 h 3093"/>
                            <a:gd name="T70" fmla="*/ 1523491 w 3563"/>
                            <a:gd name="T71" fmla="*/ 1462088 h 3093"/>
                            <a:gd name="T72" fmla="*/ 1525512 w 3563"/>
                            <a:gd name="T73" fmla="*/ 1443395 h 3093"/>
                            <a:gd name="T74" fmla="*/ 1634152 w 3563"/>
                            <a:gd name="T75" fmla="*/ 1352456 h 3093"/>
                            <a:gd name="T76" fmla="*/ 1664470 w 3563"/>
                            <a:gd name="T77" fmla="*/ 1342352 h 3093"/>
                            <a:gd name="T78" fmla="*/ 1684682 w 3563"/>
                            <a:gd name="T79" fmla="*/ 1322143 h 3093"/>
                            <a:gd name="T80" fmla="*/ 1699842 w 3563"/>
                            <a:gd name="T81" fmla="*/ 1306987 h 3093"/>
                            <a:gd name="T82" fmla="*/ 1709948 w 3563"/>
                            <a:gd name="T83" fmla="*/ 1286273 h 3093"/>
                            <a:gd name="T84" fmla="*/ 1307726 w 3563"/>
                            <a:gd name="T85" fmla="*/ 104074 h 3093"/>
                            <a:gd name="T86" fmla="*/ 0 60000 65536"/>
                            <a:gd name="T87" fmla="*/ 0 60000 65536"/>
                            <a:gd name="T88" fmla="*/ 0 60000 65536"/>
                            <a:gd name="T89" fmla="*/ 0 60000 655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  <a:gd name="T96" fmla="*/ 0 60000 65536"/>
                            <a:gd name="T97" fmla="*/ 0 60000 6553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</a:gdLst>
                          <a:ahLst/>
                          <a:cxnLst>
                            <a:cxn ang="T86">
                              <a:pos x="T0" y="T1"/>
                            </a:cxn>
                            <a:cxn ang="T87">
                              <a:pos x="T2" y="T3"/>
                            </a:cxn>
                            <a:cxn ang="T88">
                              <a:pos x="T4" y="T5"/>
                            </a:cxn>
                            <a:cxn ang="T89">
                              <a:pos x="T6" y="T7"/>
                            </a:cxn>
                            <a:cxn ang="T90">
                              <a:pos x="T8" y="T9"/>
                            </a:cxn>
                            <a:cxn ang="T91">
                              <a:pos x="T10" y="T11"/>
                            </a:cxn>
                            <a:cxn ang="T92">
                              <a:pos x="T12" y="T13"/>
                            </a:cxn>
                            <a:cxn ang="T93">
                              <a:pos x="T14" y="T15"/>
                            </a:cxn>
                            <a:cxn ang="T94">
                              <a:pos x="T16" y="T17"/>
                            </a:cxn>
                            <a:cxn ang="T95">
                              <a:pos x="T18" y="T19"/>
                            </a:cxn>
                            <a:cxn ang="T96">
                              <a:pos x="T20" y="T21"/>
                            </a:cxn>
                            <a:cxn ang="T97">
                              <a:pos x="T22" y="T23"/>
                            </a:cxn>
                            <a:cxn ang="T98">
                              <a:pos x="T24" y="T25"/>
                            </a:cxn>
                            <a:cxn ang="T99">
                              <a:pos x="T26" y="T27"/>
                            </a:cxn>
                            <a:cxn ang="T100">
                              <a:pos x="T28" y="T29"/>
                            </a:cxn>
                            <a:cxn ang="T101">
                              <a:pos x="T30" y="T31"/>
                            </a:cxn>
                            <a:cxn ang="T102">
                              <a:pos x="T32" y="T33"/>
                            </a:cxn>
                            <a:cxn ang="T103">
                              <a:pos x="T34" y="T35"/>
                            </a:cxn>
                            <a:cxn ang="T104">
                              <a:pos x="T36" y="T37"/>
                            </a:cxn>
                            <a:cxn ang="T105">
                              <a:pos x="T38" y="T39"/>
                            </a:cxn>
                            <a:cxn ang="T106">
                              <a:pos x="T40" y="T41"/>
                            </a:cxn>
                            <a:cxn ang="T107">
                              <a:pos x="T42" y="T43"/>
                            </a:cxn>
                            <a:cxn ang="T108">
                              <a:pos x="T44" y="T45"/>
                            </a:cxn>
                            <a:cxn ang="T109">
                              <a:pos x="T46" y="T47"/>
                            </a:cxn>
                            <a:cxn ang="T110">
                              <a:pos x="T48" y="T49"/>
                            </a:cxn>
                            <a:cxn ang="T111">
                              <a:pos x="T50" y="T51"/>
                            </a:cxn>
                            <a:cxn ang="T112">
                              <a:pos x="T52" y="T53"/>
                            </a:cxn>
                            <a:cxn ang="T113">
                              <a:pos x="T54" y="T55"/>
                            </a:cxn>
                            <a:cxn ang="T114">
                              <a:pos x="T56" y="T57"/>
                            </a:cxn>
                            <a:cxn ang="T115">
                              <a:pos x="T58" y="T59"/>
                            </a:cxn>
                            <a:cxn ang="T116">
                              <a:pos x="T60" y="T61"/>
                            </a:cxn>
                            <a:cxn ang="T117">
                              <a:pos x="T62" y="T63"/>
                            </a:cxn>
                            <a:cxn ang="T118">
                              <a:pos x="T64" y="T65"/>
                            </a:cxn>
                            <a:cxn ang="T119">
                              <a:pos x="T66" y="T67"/>
                            </a:cxn>
                            <a:cxn ang="T120">
                              <a:pos x="T68" y="T69"/>
                            </a:cxn>
                            <a:cxn ang="T121">
                              <a:pos x="T70" y="T71"/>
                            </a:cxn>
                            <a:cxn ang="T122">
                              <a:pos x="T72" y="T73"/>
                            </a:cxn>
                            <a:cxn ang="T123">
                              <a:pos x="T74" y="T75"/>
                            </a:cxn>
                            <a:cxn ang="T124">
                              <a:pos x="T76" y="T77"/>
                            </a:cxn>
                            <a:cxn ang="T125">
                              <a:pos x="T78" y="T79"/>
                            </a:cxn>
                            <a:cxn ang="T126">
                              <a:pos x="T80" y="T81"/>
                            </a:cxn>
                            <a:cxn ang="T127">
                              <a:pos x="T82" y="T83"/>
                            </a:cxn>
                            <a:cxn ang="T128">
                              <a:pos x="T84" y="T85"/>
                            </a:cxn>
                          </a:cxnLst>
                          <a:rect l="0" t="0" r="r" b="b"/>
                          <a:pathLst>
                            <a:path w="3563" h="3093">
                              <a:moveTo>
                                <a:pt x="2588" y="206"/>
                              </a:moveTo>
                              <a:cubicBezTo>
                                <a:pt x="2558" y="142"/>
                                <a:pt x="2500" y="93"/>
                                <a:pt x="2433" y="79"/>
                              </a:cubicBezTo>
                              <a:cubicBezTo>
                                <a:pt x="1989" y="0"/>
                                <a:pt x="1577" y="0"/>
                                <a:pt x="1136" y="79"/>
                              </a:cubicBezTo>
                              <a:cubicBezTo>
                                <a:pt x="1067" y="93"/>
                                <a:pt x="1009" y="141"/>
                                <a:pt x="978" y="204"/>
                              </a:cubicBezTo>
                              <a:cubicBezTo>
                                <a:pt x="314" y="521"/>
                                <a:pt x="0" y="1435"/>
                                <a:pt x="179" y="2546"/>
                              </a:cubicBezTo>
                              <a:cubicBezTo>
                                <a:pt x="181" y="2562"/>
                                <a:pt x="188" y="2576"/>
                                <a:pt x="199" y="2587"/>
                              </a:cubicBezTo>
                              <a:cubicBezTo>
                                <a:pt x="201" y="2588"/>
                                <a:pt x="269" y="2657"/>
                                <a:pt x="269" y="2657"/>
                              </a:cubicBezTo>
                              <a:cubicBezTo>
                                <a:pt x="285" y="2673"/>
                                <a:pt x="308" y="2680"/>
                                <a:pt x="329" y="2677"/>
                              </a:cubicBezTo>
                              <a:cubicBezTo>
                                <a:pt x="388" y="2761"/>
                                <a:pt x="462" y="2823"/>
                                <a:pt x="544" y="2857"/>
                              </a:cubicBezTo>
                              <a:cubicBezTo>
                                <a:pt x="548" y="2894"/>
                                <a:pt x="548" y="2894"/>
                                <a:pt x="548" y="2894"/>
                              </a:cubicBezTo>
                              <a:cubicBezTo>
                                <a:pt x="554" y="2949"/>
                                <a:pt x="580" y="2999"/>
                                <a:pt x="623" y="3035"/>
                              </a:cubicBezTo>
                              <a:cubicBezTo>
                                <a:pt x="665" y="3070"/>
                                <a:pt x="718" y="3087"/>
                                <a:pt x="773" y="3081"/>
                              </a:cubicBezTo>
                              <a:cubicBezTo>
                                <a:pt x="921" y="3066"/>
                                <a:pt x="921" y="3066"/>
                                <a:pt x="921" y="3066"/>
                              </a:cubicBezTo>
                              <a:cubicBezTo>
                                <a:pt x="976" y="3060"/>
                                <a:pt x="1025" y="3034"/>
                                <a:pt x="1060" y="2991"/>
                              </a:cubicBezTo>
                              <a:cubicBezTo>
                                <a:pt x="1094" y="2947"/>
                                <a:pt x="1110" y="2893"/>
                                <a:pt x="1105" y="2837"/>
                              </a:cubicBezTo>
                              <a:cubicBezTo>
                                <a:pt x="987" y="1628"/>
                                <a:pt x="987" y="1628"/>
                                <a:pt x="987" y="1628"/>
                              </a:cubicBezTo>
                              <a:cubicBezTo>
                                <a:pt x="976" y="1514"/>
                                <a:pt x="875" y="1430"/>
                                <a:pt x="762" y="1441"/>
                              </a:cubicBezTo>
                              <a:cubicBezTo>
                                <a:pt x="614" y="1456"/>
                                <a:pt x="614" y="1456"/>
                                <a:pt x="614" y="1456"/>
                              </a:cubicBezTo>
                              <a:cubicBezTo>
                                <a:pt x="501" y="1468"/>
                                <a:pt x="419" y="1570"/>
                                <a:pt x="430" y="1685"/>
                              </a:cubicBezTo>
                              <a:cubicBezTo>
                                <a:pt x="430" y="1685"/>
                                <a:pt x="432" y="1703"/>
                                <a:pt x="434" y="1722"/>
                              </a:cubicBezTo>
                              <a:cubicBezTo>
                                <a:pt x="407" y="1740"/>
                                <a:pt x="383" y="1760"/>
                                <a:pt x="360" y="1784"/>
                              </a:cubicBezTo>
                              <a:cubicBezTo>
                                <a:pt x="416" y="1173"/>
                                <a:pt x="664" y="711"/>
                                <a:pt x="1054" y="510"/>
                              </a:cubicBezTo>
                              <a:cubicBezTo>
                                <a:pt x="1094" y="532"/>
                                <a:pt x="1141" y="539"/>
                                <a:pt x="1188" y="529"/>
                              </a:cubicBezTo>
                              <a:cubicBezTo>
                                <a:pt x="1593" y="457"/>
                                <a:pt x="1973" y="457"/>
                                <a:pt x="2381" y="530"/>
                              </a:cubicBezTo>
                              <a:cubicBezTo>
                                <a:pt x="2425" y="539"/>
                                <a:pt x="2471" y="532"/>
                                <a:pt x="2510" y="511"/>
                              </a:cubicBezTo>
                              <a:cubicBezTo>
                                <a:pt x="2900" y="712"/>
                                <a:pt x="3148" y="1173"/>
                                <a:pt x="3203" y="1784"/>
                              </a:cubicBezTo>
                              <a:cubicBezTo>
                                <a:pt x="3180" y="1760"/>
                                <a:pt x="3156" y="1740"/>
                                <a:pt x="3129" y="1722"/>
                              </a:cubicBezTo>
                              <a:cubicBezTo>
                                <a:pt x="3133" y="1685"/>
                                <a:pt x="3133" y="1685"/>
                                <a:pt x="3133" y="1685"/>
                              </a:cubicBezTo>
                              <a:cubicBezTo>
                                <a:pt x="3144" y="1570"/>
                                <a:pt x="3062" y="1468"/>
                                <a:pt x="2949" y="1456"/>
                              </a:cubicBezTo>
                              <a:cubicBezTo>
                                <a:pt x="2801" y="1441"/>
                                <a:pt x="2801" y="1441"/>
                                <a:pt x="2801" y="1441"/>
                              </a:cubicBezTo>
                              <a:cubicBezTo>
                                <a:pt x="2688" y="1430"/>
                                <a:pt x="2588" y="1514"/>
                                <a:pt x="2576" y="1628"/>
                              </a:cubicBezTo>
                              <a:cubicBezTo>
                                <a:pt x="2458" y="2837"/>
                                <a:pt x="2458" y="2837"/>
                                <a:pt x="2458" y="2837"/>
                              </a:cubicBezTo>
                              <a:cubicBezTo>
                                <a:pt x="2453" y="2893"/>
                                <a:pt x="2469" y="2947"/>
                                <a:pt x="2504" y="2991"/>
                              </a:cubicBezTo>
                              <a:cubicBezTo>
                                <a:pt x="2538" y="3034"/>
                                <a:pt x="2588" y="3060"/>
                                <a:pt x="2642" y="3066"/>
                              </a:cubicBezTo>
                              <a:cubicBezTo>
                                <a:pt x="2642" y="3066"/>
                                <a:pt x="2790" y="3081"/>
                                <a:pt x="2790" y="3081"/>
                              </a:cubicBezTo>
                              <a:cubicBezTo>
                                <a:pt x="2903" y="3093"/>
                                <a:pt x="3004" y="3008"/>
                                <a:pt x="3015" y="2894"/>
                              </a:cubicBezTo>
                              <a:cubicBezTo>
                                <a:pt x="3015" y="2894"/>
                                <a:pt x="3017" y="2876"/>
                                <a:pt x="3019" y="2857"/>
                              </a:cubicBezTo>
                              <a:cubicBezTo>
                                <a:pt x="3101" y="2823"/>
                                <a:pt x="3175" y="2761"/>
                                <a:pt x="3234" y="2677"/>
                              </a:cubicBezTo>
                              <a:cubicBezTo>
                                <a:pt x="3255" y="2680"/>
                                <a:pt x="3277" y="2673"/>
                                <a:pt x="3294" y="2657"/>
                              </a:cubicBezTo>
                              <a:cubicBezTo>
                                <a:pt x="3334" y="2617"/>
                                <a:pt x="3334" y="2617"/>
                                <a:pt x="3334" y="2617"/>
                              </a:cubicBezTo>
                              <a:cubicBezTo>
                                <a:pt x="3364" y="2587"/>
                                <a:pt x="3364" y="2587"/>
                                <a:pt x="3364" y="2587"/>
                              </a:cubicBezTo>
                              <a:cubicBezTo>
                                <a:pt x="3375" y="2576"/>
                                <a:pt x="3382" y="2562"/>
                                <a:pt x="3384" y="2546"/>
                              </a:cubicBezTo>
                              <a:cubicBezTo>
                                <a:pt x="3563" y="1438"/>
                                <a:pt x="3251" y="524"/>
                                <a:pt x="2588" y="206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bodyPr anchor="ctr" anchorCtr="1"/>
                    </wps:wsp>
                  </a:graphicData>
                </a:graphic>
              </wp:anchor>
            </w:drawing>
          </mc:Choice>
          <mc:Fallback>
            <w:pict>
              <v:shape id="耳机" o:spid="_x0000_s1026" o:spt="100" style="position:absolute;left:0pt;margin-left:-12.15pt;margin-top:352.4pt;height:29.9pt;width:37.8pt;z-index:251734016;v-text-anchor:middle-center;mso-width-relative:page;mso-height-relative:page;" fillcolor="#000000 [3213]" filled="t" stroked="f" coordsize="3563,3093" o:gfxdata="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" path="m2588,206c2558,142,2500,93,2433,79c1989,0,1577,0,1136,79c1067,93,1009,141,978,204c314,521,0,1435,179,2546c181,2562,188,2576,199,2587c201,2588,269,2657,269,2657c285,2673,308,2680,329,2677c388,2761,462,2823,544,2857c548,2894,548,2894,548,2894c554,2949,580,2999,623,3035c665,3070,718,3087,773,3081c921,3066,921,3066,921,3066c976,3060,1025,3034,1060,2991c1094,2947,1110,2893,1105,2837c987,1628,987,1628,987,1628c976,1514,875,1430,762,1441c614,1456,614,1456,614,1456c501,1468,419,1570,430,1685c430,1685,432,1703,434,1722c407,1740,383,1760,360,1784c416,1173,664,711,1054,510c1094,532,1141,539,1188,529c1593,457,1973,457,2381,530c2425,539,2471,532,2510,511c2900,712,3148,1173,3203,1784c3180,1760,3156,1740,3129,1722c3133,1685,3133,1685,3133,1685c3144,1570,3062,1468,2949,1456c2801,1441,2801,1441,2801,1441c2688,1430,2588,1514,2576,1628c2458,2837,2458,2837,2458,2837c2453,2893,2469,2947,2504,2991c2538,3034,2588,3060,2642,3066c2642,3066,2790,3081,2790,3081c2903,3093,3004,3008,3015,2894c3015,2894,3017,2876,3019,2857c3101,2823,3175,2761,3234,2677c3255,2680,3277,2673,3294,2657c3334,2617,3334,2617,3334,2617c3364,2587,3364,2587,3364,2587c3375,2576,3382,2562,3384,2546c3563,1438,3251,524,2588,206xe">
                <v:path o:connectlocs="176196167,12777245;165643470,4900027;77341128,4900027;66584173,12653246;12186625,157916730;13548255,160459803;18314093,164801592;22398982,166042068;37036568,177206719;37308867,179501673;42415045,188247249;52627402,191100319;62703542,190169962;72166909,185518055;75230643,175966120;67196947,100977364;51878412,89378595;41802272,90309075;29275306,104512917;29547605,106807748;24509468,110653420;71758393,31632994;80881419,32811471;162103179,32873470;170885730,31694993;218066615,110653420;213028477,106807748;213300776,104512917;200773810,90309075;190697670,89378595;175379135,100977364;167345439,175966120;170477214,185518055;179872540,190169962;189948680,191100319;205267215,179501673;205539514,177206719;220177100,166042068;224261989,164801592;226985248,162320517;229027827,160459803;230389457,157916730;176196167,12777245" o:connectangles="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3218180</wp:posOffset>
                </wp:positionH>
                <wp:positionV relativeFrom="paragraph">
                  <wp:posOffset>4423410</wp:posOffset>
                </wp:positionV>
                <wp:extent cx="549910" cy="484505"/>
                <wp:effectExtent l="0" t="0" r="6350" b="3175"/>
                <wp:wrapNone/>
                <wp:docPr id="102" name="话筒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4361180" y="5337810"/>
                          <a:ext cx="549910" cy="484505"/>
                        </a:xfrm>
                        <a:custGeom>
                          <a:avLst/>
                          <a:gdLst>
                            <a:gd name="T0" fmla="*/ 599220051 w 5878"/>
                            <a:gd name="T1" fmla="*/ 120623363 h 5174"/>
                            <a:gd name="T2" fmla="*/ 590082338 w 5878"/>
                            <a:gd name="T3" fmla="*/ 179046907 h 5174"/>
                            <a:gd name="T4" fmla="*/ 553215176 w 5878"/>
                            <a:gd name="T5" fmla="*/ 230128183 h 5174"/>
                            <a:gd name="T6" fmla="*/ 497652244 w 5878"/>
                            <a:gd name="T7" fmla="*/ 257818915 h 5174"/>
                            <a:gd name="T8" fmla="*/ 435051701 w 5878"/>
                            <a:gd name="T9" fmla="*/ 256560481 h 5174"/>
                            <a:gd name="T10" fmla="*/ 340100836 w 5878"/>
                            <a:gd name="T11" fmla="*/ 108141408 h 5174"/>
                            <a:gd name="T12" fmla="*/ 366569252 w 5878"/>
                            <a:gd name="T13" fmla="*/ 49193300 h 5174"/>
                            <a:gd name="T14" fmla="*/ 415410237 w 5878"/>
                            <a:gd name="T15" fmla="*/ 11328174 h 5174"/>
                            <a:gd name="T16" fmla="*/ 477905775 w 5878"/>
                            <a:gd name="T17" fmla="*/ 314609 h 5174"/>
                            <a:gd name="T18" fmla="*/ 534414077 w 5878"/>
                            <a:gd name="T19" fmla="*/ 17621640 h 5174"/>
                            <a:gd name="T20" fmla="*/ 580313947 w 5878"/>
                            <a:gd name="T21" fmla="*/ 62409449 h 5174"/>
                            <a:gd name="T22" fmla="*/ 13549547 w 5878"/>
                            <a:gd name="T23" fmla="*/ 406552596 h 5174"/>
                            <a:gd name="T24" fmla="*/ 2205755 w 5878"/>
                            <a:gd name="T25" fmla="*/ 475570120 h 5174"/>
                            <a:gd name="T26" fmla="*/ 41803699 w 5878"/>
                            <a:gd name="T27" fmla="*/ 529483520 h 5174"/>
                            <a:gd name="T28" fmla="*/ 109655793 w 5878"/>
                            <a:gd name="T29" fmla="*/ 542280083 h 5174"/>
                            <a:gd name="T30" fmla="*/ 238637710 w 5878"/>
                            <a:gd name="T31" fmla="*/ 498121491 h 5174"/>
                            <a:gd name="T32" fmla="*/ 429905155 w 5878"/>
                            <a:gd name="T33" fmla="*/ 417146576 h 5174"/>
                            <a:gd name="T34" fmla="*/ 516768358 w 5878"/>
                            <a:gd name="T35" fmla="*/ 413895189 h 5174"/>
                            <a:gd name="T36" fmla="*/ 567499759 w 5878"/>
                            <a:gd name="T37" fmla="*/ 450186949 h 5174"/>
                            <a:gd name="T38" fmla="*/ 605627307 w 5878"/>
                            <a:gd name="T39" fmla="*/ 454277508 h 5174"/>
                            <a:gd name="T40" fmla="*/ 550274385 w 5878"/>
                            <a:gd name="T41" fmla="*/ 392812208 h 5174"/>
                            <a:gd name="T42" fmla="*/ 475910030 w 5878"/>
                            <a:gd name="T43" fmla="*/ 378651909 h 5174"/>
                            <a:gd name="T44" fmla="*/ 337685071 w 5878"/>
                            <a:gd name="T45" fmla="*/ 418195379 h 5174"/>
                            <a:gd name="T46" fmla="*/ 139275334 w 5878"/>
                            <a:gd name="T47" fmla="*/ 505988324 h 5174"/>
                            <a:gd name="T48" fmla="*/ 63755923 w 5878"/>
                            <a:gd name="T49" fmla="*/ 506617541 h 5174"/>
                            <a:gd name="T50" fmla="*/ 31090261 w 5878"/>
                            <a:gd name="T51" fmla="*/ 461410146 h 5174"/>
                            <a:gd name="T52" fmla="*/ 52832151 w 5878"/>
                            <a:gd name="T53" fmla="*/ 401098626 h 5174"/>
                            <a:gd name="T54" fmla="*/ 570335869 w 5878"/>
                            <a:gd name="T55" fmla="*/ 117162021 h 5174"/>
                            <a:gd name="T56" fmla="*/ 573381666 w 5878"/>
                            <a:gd name="T57" fmla="*/ 153768389 h 5174"/>
                            <a:gd name="T58" fmla="*/ 536724838 w 5878"/>
                            <a:gd name="T59" fmla="*/ 171914269 h 5174"/>
                            <a:gd name="T60" fmla="*/ 539980968 w 5878"/>
                            <a:gd name="T61" fmla="*/ 202542104 h 5174"/>
                            <a:gd name="T62" fmla="*/ 525381045 w 5878"/>
                            <a:gd name="T63" fmla="*/ 221212547 h 5174"/>
                            <a:gd name="T64" fmla="*/ 485258077 w 5878"/>
                            <a:gd name="T65" fmla="*/ 230233160 h 5174"/>
                            <a:gd name="T66" fmla="*/ 455323196 w 5878"/>
                            <a:gd name="T67" fmla="*/ 236526302 h 5174"/>
                            <a:gd name="T68" fmla="*/ 421397149 w 5878"/>
                            <a:gd name="T69" fmla="*/ 196982832 h 5174"/>
                            <a:gd name="T70" fmla="*/ 403961440 w 5878"/>
                            <a:gd name="T71" fmla="*/ 194151032 h 5174"/>
                            <a:gd name="T72" fmla="*/ 371716123 w 5878"/>
                            <a:gd name="T73" fmla="*/ 143593996 h 5174"/>
                            <a:gd name="T74" fmla="*/ 388311466 w 5878"/>
                            <a:gd name="T75" fmla="*/ 126811851 h 5174"/>
                            <a:gd name="T76" fmla="*/ 361842726 w 5878"/>
                            <a:gd name="T77" fmla="*/ 124923876 h 5174"/>
                            <a:gd name="T78" fmla="*/ 398604883 w 5878"/>
                            <a:gd name="T79" fmla="*/ 54332986 h 5174"/>
                            <a:gd name="T80" fmla="*/ 439988237 w 5878"/>
                            <a:gd name="T81" fmla="*/ 43424398 h 5174"/>
                            <a:gd name="T82" fmla="*/ 464251222 w 5878"/>
                            <a:gd name="T83" fmla="*/ 23600174 h 5174"/>
                            <a:gd name="T84" fmla="*/ 496601869 w 5878"/>
                            <a:gd name="T85" fmla="*/ 27166493 h 5174"/>
                            <a:gd name="T86" fmla="*/ 518974114 w 5878"/>
                            <a:gd name="T87" fmla="*/ 66500008 h 5174"/>
                            <a:gd name="T88" fmla="*/ 508890707 w 5878"/>
                            <a:gd name="T89" fmla="*/ 31257051 h 5174"/>
                            <a:gd name="T90" fmla="*/ 563403588 w 5878"/>
                            <a:gd name="T91" fmla="*/ 80135743 h 5174"/>
                            <a:gd name="T92" fmla="*/ 509521062 w 5878"/>
                            <a:gd name="T93" fmla="*/ 84750865 h 5174"/>
                            <a:gd name="T94" fmla="*/ 540926338 w 5878"/>
                            <a:gd name="T95" fmla="*/ 113176116 h 5174"/>
                            <a:gd name="T96" fmla="*/ 462780827 w 5878"/>
                            <a:gd name="T97" fmla="*/ 86324232 h 5174"/>
                            <a:gd name="T98" fmla="*/ 498597290 w 5878"/>
                            <a:gd name="T99" fmla="*/ 70066327 h 5174"/>
                            <a:gd name="T100" fmla="*/ 412154107 w 5878"/>
                            <a:gd name="T101" fmla="*/ 86953773 h 5174"/>
                            <a:gd name="T102" fmla="*/ 498387280 w 5878"/>
                            <a:gd name="T103" fmla="*/ 214079909 h 5174"/>
                            <a:gd name="T104" fmla="*/ 483157326 w 5878"/>
                            <a:gd name="T105" fmla="*/ 175480588 h 5174"/>
                            <a:gd name="T106" fmla="*/ 526221410 w 5878"/>
                            <a:gd name="T107" fmla="*/ 166250344 h 5174"/>
                            <a:gd name="T108" fmla="*/ 497547239 w 5878"/>
                            <a:gd name="T109" fmla="*/ 142440215 h 5174"/>
                            <a:gd name="T110" fmla="*/ 401125654 w 5878"/>
                            <a:gd name="T111" fmla="*/ 126077657 h 5174"/>
                            <a:gd name="T112" fmla="*/ 443139363 w 5878"/>
                            <a:gd name="T113" fmla="*/ 102687114 h 5174"/>
                            <a:gd name="T114" fmla="*/ 374236894 w 5878"/>
                            <a:gd name="T115" fmla="*/ 180515296 h 5174"/>
                            <a:gd name="T116" fmla="*/ 427594394 w 5878"/>
                            <a:gd name="T117" fmla="*/ 147265292 h 5174"/>
                            <a:gd name="T118" fmla="*/ 464776248 w 5878"/>
                            <a:gd name="T119" fmla="*/ 144852754 h 5174"/>
                            <a:gd name="T120" fmla="*/ 459104676 w 5878"/>
                            <a:gd name="T121" fmla="*/ 106568042 h 5174"/>
                            <a:gd name="T122" fmla="*/ 457633956 w 5878"/>
                            <a:gd name="T123" fmla="*/ 194780249 h 5174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  <a:gd name="T183" fmla="*/ 0 60000 65536"/>
                            <a:gd name="T184" fmla="*/ 0 60000 65536"/>
                            <a:gd name="T185" fmla="*/ 0 60000 65536"/>
                          </a:gdLst>
                          <a:ahLst/>
                          <a:cxnLst>
                            <a:cxn ang="T124">
                              <a:pos x="T0" y="T1"/>
                            </a:cxn>
                            <a:cxn ang="T125">
                              <a:pos x="T2" y="T3"/>
                            </a:cxn>
                            <a:cxn ang="T126">
                              <a:pos x="T4" y="T5"/>
                            </a:cxn>
                            <a:cxn ang="T127">
                              <a:pos x="T6" y="T7"/>
                            </a:cxn>
                            <a:cxn ang="T128">
                              <a:pos x="T8" y="T9"/>
                            </a:cxn>
                            <a:cxn ang="T129">
                              <a:pos x="T10" y="T11"/>
                            </a:cxn>
                            <a:cxn ang="T130">
                              <a:pos x="T12" y="T13"/>
                            </a:cxn>
                            <a:cxn ang="T131">
                              <a:pos x="T14" y="T15"/>
                            </a:cxn>
                            <a:cxn ang="T132">
                              <a:pos x="T16" y="T17"/>
                            </a:cxn>
                            <a:cxn ang="T133">
                              <a:pos x="T18" y="T19"/>
                            </a:cxn>
                            <a:cxn ang="T134">
                              <a:pos x="T20" y="T21"/>
                            </a:cxn>
                            <a:cxn ang="T135">
                              <a:pos x="T22" y="T23"/>
                            </a:cxn>
                            <a:cxn ang="T136">
                              <a:pos x="T24" y="T25"/>
                            </a:cxn>
                            <a:cxn ang="T137">
                              <a:pos x="T26" y="T27"/>
                            </a:cxn>
                            <a:cxn ang="T138">
                              <a:pos x="T28" y="T29"/>
                            </a:cxn>
                            <a:cxn ang="T139">
                              <a:pos x="T30" y="T31"/>
                            </a:cxn>
                            <a:cxn ang="T140">
                              <a:pos x="T32" y="T33"/>
                            </a:cxn>
                            <a:cxn ang="T141">
                              <a:pos x="T34" y="T35"/>
                            </a:cxn>
                            <a:cxn ang="T142">
                              <a:pos x="T36" y="T37"/>
                            </a:cxn>
                            <a:cxn ang="T143">
                              <a:pos x="T38" y="T39"/>
                            </a:cxn>
                            <a:cxn ang="T144">
                              <a:pos x="T40" y="T41"/>
                            </a:cxn>
                            <a:cxn ang="T145">
                              <a:pos x="T42" y="T43"/>
                            </a:cxn>
                            <a:cxn ang="T146">
                              <a:pos x="T44" y="T45"/>
                            </a:cxn>
                            <a:cxn ang="T147">
                              <a:pos x="T46" y="T47"/>
                            </a:cxn>
                            <a:cxn ang="T148">
                              <a:pos x="T48" y="T49"/>
                            </a:cxn>
                            <a:cxn ang="T149">
                              <a:pos x="T50" y="T51"/>
                            </a:cxn>
                            <a:cxn ang="T150">
                              <a:pos x="T52" y="T53"/>
                            </a:cxn>
                            <a:cxn ang="T151">
                              <a:pos x="T54" y="T55"/>
                            </a:cxn>
                            <a:cxn ang="T152">
                              <a:pos x="T56" y="T57"/>
                            </a:cxn>
                            <a:cxn ang="T153">
                              <a:pos x="T58" y="T59"/>
                            </a:cxn>
                            <a:cxn ang="T154">
                              <a:pos x="T60" y="T61"/>
                            </a:cxn>
                            <a:cxn ang="T155">
                              <a:pos x="T62" y="T63"/>
                            </a:cxn>
                            <a:cxn ang="T156">
                              <a:pos x="T64" y="T65"/>
                            </a:cxn>
                            <a:cxn ang="T157">
                              <a:pos x="T66" y="T67"/>
                            </a:cxn>
                            <a:cxn ang="T158">
                              <a:pos x="T68" y="T69"/>
                            </a:cxn>
                            <a:cxn ang="T159">
                              <a:pos x="T70" y="T71"/>
                            </a:cxn>
                            <a:cxn ang="T160">
                              <a:pos x="T72" y="T73"/>
                            </a:cxn>
                            <a:cxn ang="T161">
                              <a:pos x="T74" y="T75"/>
                            </a:cxn>
                            <a:cxn ang="T162">
                              <a:pos x="T76" y="T77"/>
                            </a:cxn>
                            <a:cxn ang="T163">
                              <a:pos x="T78" y="T79"/>
                            </a:cxn>
                            <a:cxn ang="T164">
                              <a:pos x="T80" y="T81"/>
                            </a:cxn>
                            <a:cxn ang="T165">
                              <a:pos x="T82" y="T83"/>
                            </a:cxn>
                            <a:cxn ang="T166">
                              <a:pos x="T84" y="T85"/>
                            </a:cxn>
                            <a:cxn ang="T167">
                              <a:pos x="T86" y="T87"/>
                            </a:cxn>
                            <a:cxn ang="T168">
                              <a:pos x="T88" y="T89"/>
                            </a:cxn>
                            <a:cxn ang="T169">
                              <a:pos x="T90" y="T91"/>
                            </a:cxn>
                            <a:cxn ang="T170">
                              <a:pos x="T92" y="T93"/>
                            </a:cxn>
                            <a:cxn ang="T171">
                              <a:pos x="T94" y="T95"/>
                            </a:cxn>
                            <a:cxn ang="T172">
                              <a:pos x="T96" y="T97"/>
                            </a:cxn>
                            <a:cxn ang="T173">
                              <a:pos x="T98" y="T99"/>
                            </a:cxn>
                            <a:cxn ang="T174">
                              <a:pos x="T100" y="T101"/>
                            </a:cxn>
                            <a:cxn ang="T175">
                              <a:pos x="T102" y="T103"/>
                            </a:cxn>
                            <a:cxn ang="T176">
                              <a:pos x="T104" y="T105"/>
                            </a:cxn>
                            <a:cxn ang="T177">
                              <a:pos x="T106" y="T107"/>
                            </a:cxn>
                            <a:cxn ang="T178">
                              <a:pos x="T108" y="T109"/>
                            </a:cxn>
                            <a:cxn ang="T179">
                              <a:pos x="T110" y="T111"/>
                            </a:cxn>
                            <a:cxn ang="T180">
                              <a:pos x="T112" y="T113"/>
                            </a:cxn>
                            <a:cxn ang="T181">
                              <a:pos x="T114" y="T115"/>
                            </a:cxn>
                            <a:cxn ang="T182">
                              <a:pos x="T116" y="T117"/>
                            </a:cxn>
                            <a:cxn ang="T183">
                              <a:pos x="T118" y="T119"/>
                            </a:cxn>
                            <a:cxn ang="T184">
                              <a:pos x="T120" y="T121"/>
                            </a:cxn>
                            <a:cxn ang="T185">
                              <a:pos x="T122" y="T123"/>
                            </a:cxn>
                          </a:cxnLst>
                          <a:rect l="0" t="0" r="r" b="b"/>
                          <a:pathLst>
                            <a:path w="5878" h="5174">
                              <a:moveTo>
                                <a:pt x="5542" y="621"/>
                              </a:moveTo>
                              <a:lnTo>
                                <a:pt x="5542" y="621"/>
                              </a:lnTo>
                              <a:lnTo>
                                <a:pt x="5557" y="649"/>
                              </a:lnTo>
                              <a:lnTo>
                                <a:pt x="5572" y="678"/>
                              </a:lnTo>
                              <a:lnTo>
                                <a:pt x="5586" y="706"/>
                              </a:lnTo>
                              <a:lnTo>
                                <a:pt x="5600" y="735"/>
                              </a:lnTo>
                              <a:lnTo>
                                <a:pt x="5611" y="764"/>
                              </a:lnTo>
                              <a:lnTo>
                                <a:pt x="5623" y="793"/>
                              </a:lnTo>
                              <a:lnTo>
                                <a:pt x="5635" y="822"/>
                              </a:lnTo>
                              <a:lnTo>
                                <a:pt x="5645" y="852"/>
                              </a:lnTo>
                              <a:lnTo>
                                <a:pt x="5654" y="881"/>
                              </a:lnTo>
                              <a:lnTo>
                                <a:pt x="5663" y="911"/>
                              </a:lnTo>
                              <a:lnTo>
                                <a:pt x="5670" y="940"/>
                              </a:lnTo>
                              <a:lnTo>
                                <a:pt x="5678" y="970"/>
                              </a:lnTo>
                              <a:lnTo>
                                <a:pt x="5684" y="1000"/>
                              </a:lnTo>
                              <a:lnTo>
                                <a:pt x="5690" y="1030"/>
                              </a:lnTo>
                              <a:lnTo>
                                <a:pt x="5695" y="1060"/>
                              </a:lnTo>
                              <a:lnTo>
                                <a:pt x="5698" y="1090"/>
                              </a:lnTo>
                              <a:lnTo>
                                <a:pt x="5702" y="1120"/>
                              </a:lnTo>
                              <a:lnTo>
                                <a:pt x="5705" y="1150"/>
                              </a:lnTo>
                              <a:lnTo>
                                <a:pt x="5707" y="1180"/>
                              </a:lnTo>
                              <a:lnTo>
                                <a:pt x="5708" y="1210"/>
                              </a:lnTo>
                              <a:lnTo>
                                <a:pt x="5708" y="1240"/>
                              </a:lnTo>
                              <a:lnTo>
                                <a:pt x="5708" y="1270"/>
                              </a:lnTo>
                              <a:lnTo>
                                <a:pt x="5707" y="1300"/>
                              </a:lnTo>
                              <a:lnTo>
                                <a:pt x="5705" y="1330"/>
                              </a:lnTo>
                              <a:lnTo>
                                <a:pt x="5702" y="1360"/>
                              </a:lnTo>
                              <a:lnTo>
                                <a:pt x="5699" y="1390"/>
                              </a:lnTo>
                              <a:lnTo>
                                <a:pt x="5695" y="1420"/>
                              </a:lnTo>
                              <a:lnTo>
                                <a:pt x="5691" y="1449"/>
                              </a:lnTo>
                              <a:lnTo>
                                <a:pt x="5685" y="1479"/>
                              </a:lnTo>
                              <a:lnTo>
                                <a:pt x="5680" y="1508"/>
                              </a:lnTo>
                              <a:lnTo>
                                <a:pt x="5672" y="1537"/>
                              </a:lnTo>
                              <a:lnTo>
                                <a:pt x="5665" y="1566"/>
                              </a:lnTo>
                              <a:lnTo>
                                <a:pt x="5657" y="1595"/>
                              </a:lnTo>
                              <a:lnTo>
                                <a:pt x="5649" y="1623"/>
                              </a:lnTo>
                              <a:lnTo>
                                <a:pt x="5639" y="1652"/>
                              </a:lnTo>
                              <a:lnTo>
                                <a:pt x="5630" y="1679"/>
                              </a:lnTo>
                              <a:lnTo>
                                <a:pt x="5618" y="1707"/>
                              </a:lnTo>
                              <a:lnTo>
                                <a:pt x="5607" y="1735"/>
                              </a:lnTo>
                              <a:lnTo>
                                <a:pt x="5594" y="1762"/>
                              </a:lnTo>
                              <a:lnTo>
                                <a:pt x="5582" y="1790"/>
                              </a:lnTo>
                              <a:lnTo>
                                <a:pt x="5568" y="1817"/>
                              </a:lnTo>
                              <a:lnTo>
                                <a:pt x="5555" y="1842"/>
                              </a:lnTo>
                              <a:lnTo>
                                <a:pt x="5540" y="1869"/>
                              </a:lnTo>
                              <a:lnTo>
                                <a:pt x="5525" y="1895"/>
                              </a:lnTo>
                              <a:lnTo>
                                <a:pt x="5508" y="1921"/>
                              </a:lnTo>
                              <a:lnTo>
                                <a:pt x="5491" y="1945"/>
                              </a:lnTo>
                              <a:lnTo>
                                <a:pt x="5474" y="1970"/>
                              </a:lnTo>
                              <a:lnTo>
                                <a:pt x="5456" y="1995"/>
                              </a:lnTo>
                              <a:lnTo>
                                <a:pt x="5438" y="2018"/>
                              </a:lnTo>
                              <a:lnTo>
                                <a:pt x="5418" y="2042"/>
                              </a:lnTo>
                              <a:lnTo>
                                <a:pt x="5399" y="2065"/>
                              </a:lnTo>
                              <a:lnTo>
                                <a:pt x="5378" y="2088"/>
                              </a:lnTo>
                              <a:lnTo>
                                <a:pt x="5357" y="2110"/>
                              </a:lnTo>
                              <a:lnTo>
                                <a:pt x="5336" y="2132"/>
                              </a:lnTo>
                              <a:lnTo>
                                <a:pt x="5313" y="2153"/>
                              </a:lnTo>
                              <a:lnTo>
                                <a:pt x="5290" y="2174"/>
                              </a:lnTo>
                              <a:lnTo>
                                <a:pt x="5267" y="2194"/>
                              </a:lnTo>
                              <a:lnTo>
                                <a:pt x="5243" y="2214"/>
                              </a:lnTo>
                              <a:lnTo>
                                <a:pt x="5218" y="2234"/>
                              </a:lnTo>
                              <a:lnTo>
                                <a:pt x="5192" y="2252"/>
                              </a:lnTo>
                              <a:lnTo>
                                <a:pt x="5166" y="2270"/>
                              </a:lnTo>
                              <a:lnTo>
                                <a:pt x="5141" y="2288"/>
                              </a:lnTo>
                              <a:lnTo>
                                <a:pt x="5113" y="2304"/>
                              </a:lnTo>
                              <a:lnTo>
                                <a:pt x="5086" y="2322"/>
                              </a:lnTo>
                              <a:lnTo>
                                <a:pt x="5058" y="2337"/>
                              </a:lnTo>
                              <a:lnTo>
                                <a:pt x="5029" y="2352"/>
                              </a:lnTo>
                              <a:lnTo>
                                <a:pt x="5001" y="2366"/>
                              </a:lnTo>
                              <a:lnTo>
                                <a:pt x="4972" y="2380"/>
                              </a:lnTo>
                              <a:lnTo>
                                <a:pt x="4944" y="2392"/>
                              </a:lnTo>
                              <a:lnTo>
                                <a:pt x="4915" y="2404"/>
                              </a:lnTo>
                              <a:lnTo>
                                <a:pt x="4886" y="2415"/>
                              </a:lnTo>
                              <a:lnTo>
                                <a:pt x="4856" y="2425"/>
                              </a:lnTo>
                              <a:lnTo>
                                <a:pt x="4827" y="2434"/>
                              </a:lnTo>
                              <a:lnTo>
                                <a:pt x="4797" y="2443"/>
                              </a:lnTo>
                              <a:lnTo>
                                <a:pt x="4768" y="2450"/>
                              </a:lnTo>
                              <a:lnTo>
                                <a:pt x="4738" y="2458"/>
                              </a:lnTo>
                              <a:lnTo>
                                <a:pt x="4708" y="2464"/>
                              </a:lnTo>
                              <a:lnTo>
                                <a:pt x="4678" y="2470"/>
                              </a:lnTo>
                              <a:lnTo>
                                <a:pt x="4648" y="2475"/>
                              </a:lnTo>
                              <a:lnTo>
                                <a:pt x="4618" y="2479"/>
                              </a:lnTo>
                              <a:lnTo>
                                <a:pt x="4588" y="2482"/>
                              </a:lnTo>
                              <a:lnTo>
                                <a:pt x="4558" y="2485"/>
                              </a:lnTo>
                              <a:lnTo>
                                <a:pt x="4528" y="2487"/>
                              </a:lnTo>
                              <a:lnTo>
                                <a:pt x="4498" y="2488"/>
                              </a:lnTo>
                              <a:lnTo>
                                <a:pt x="4466" y="2488"/>
                              </a:lnTo>
                              <a:lnTo>
                                <a:pt x="4436" y="2488"/>
                              </a:lnTo>
                              <a:lnTo>
                                <a:pt x="4408" y="2487"/>
                              </a:lnTo>
                              <a:lnTo>
                                <a:pt x="4378" y="2486"/>
                              </a:lnTo>
                              <a:lnTo>
                                <a:pt x="4348" y="2482"/>
                              </a:lnTo>
                              <a:lnTo>
                                <a:pt x="4317" y="2479"/>
                              </a:lnTo>
                              <a:lnTo>
                                <a:pt x="4287" y="2476"/>
                              </a:lnTo>
                              <a:lnTo>
                                <a:pt x="4259" y="2471"/>
                              </a:lnTo>
                              <a:lnTo>
                                <a:pt x="4229" y="2465"/>
                              </a:lnTo>
                              <a:lnTo>
                                <a:pt x="4200" y="2460"/>
                              </a:lnTo>
                              <a:lnTo>
                                <a:pt x="4171" y="2453"/>
                              </a:lnTo>
                              <a:lnTo>
                                <a:pt x="4142" y="2446"/>
                              </a:lnTo>
                              <a:lnTo>
                                <a:pt x="4090" y="2431"/>
                              </a:lnTo>
                              <a:lnTo>
                                <a:pt x="4039" y="2414"/>
                              </a:lnTo>
                              <a:lnTo>
                                <a:pt x="3988" y="2393"/>
                              </a:lnTo>
                              <a:lnTo>
                                <a:pt x="3939" y="2372"/>
                              </a:lnTo>
                              <a:lnTo>
                                <a:pt x="3891" y="2348"/>
                              </a:lnTo>
                              <a:lnTo>
                                <a:pt x="3844" y="2323"/>
                              </a:lnTo>
                              <a:lnTo>
                                <a:pt x="3797" y="2295"/>
                              </a:lnTo>
                              <a:lnTo>
                                <a:pt x="3751" y="2265"/>
                              </a:lnTo>
                              <a:lnTo>
                                <a:pt x="1529" y="3347"/>
                              </a:lnTo>
                              <a:lnTo>
                                <a:pt x="1192" y="2761"/>
                              </a:lnTo>
                              <a:lnTo>
                                <a:pt x="3225" y="1365"/>
                              </a:lnTo>
                              <a:lnTo>
                                <a:pt x="3223" y="1337"/>
                              </a:lnTo>
                              <a:lnTo>
                                <a:pt x="3221" y="1310"/>
                              </a:lnTo>
                              <a:lnTo>
                                <a:pt x="3219" y="1253"/>
                              </a:lnTo>
                              <a:lnTo>
                                <a:pt x="3220" y="1197"/>
                              </a:lnTo>
                              <a:lnTo>
                                <a:pt x="3223" y="1141"/>
                              </a:lnTo>
                              <a:lnTo>
                                <a:pt x="3229" y="1086"/>
                              </a:lnTo>
                              <a:lnTo>
                                <a:pt x="3238" y="1031"/>
                              </a:lnTo>
                              <a:lnTo>
                                <a:pt x="3249" y="976"/>
                              </a:lnTo>
                              <a:lnTo>
                                <a:pt x="3262" y="921"/>
                              </a:lnTo>
                              <a:lnTo>
                                <a:pt x="3270" y="893"/>
                              </a:lnTo>
                              <a:lnTo>
                                <a:pt x="3279" y="865"/>
                              </a:lnTo>
                              <a:lnTo>
                                <a:pt x="3288" y="836"/>
                              </a:lnTo>
                              <a:lnTo>
                                <a:pt x="3298" y="808"/>
                              </a:lnTo>
                              <a:lnTo>
                                <a:pt x="3309" y="780"/>
                              </a:lnTo>
                              <a:lnTo>
                                <a:pt x="3321" y="752"/>
                              </a:lnTo>
                              <a:lnTo>
                                <a:pt x="3332" y="725"/>
                              </a:lnTo>
                              <a:lnTo>
                                <a:pt x="3345" y="699"/>
                              </a:lnTo>
                              <a:lnTo>
                                <a:pt x="3359" y="672"/>
                              </a:lnTo>
                              <a:lnTo>
                                <a:pt x="3373" y="645"/>
                              </a:lnTo>
                              <a:lnTo>
                                <a:pt x="3388" y="619"/>
                              </a:lnTo>
                              <a:lnTo>
                                <a:pt x="3403" y="592"/>
                              </a:lnTo>
                              <a:lnTo>
                                <a:pt x="3419" y="568"/>
                              </a:lnTo>
                              <a:lnTo>
                                <a:pt x="3435" y="542"/>
                              </a:lnTo>
                              <a:lnTo>
                                <a:pt x="3453" y="517"/>
                              </a:lnTo>
                              <a:lnTo>
                                <a:pt x="3471" y="493"/>
                              </a:lnTo>
                              <a:lnTo>
                                <a:pt x="3490" y="469"/>
                              </a:lnTo>
                              <a:lnTo>
                                <a:pt x="3509" y="446"/>
                              </a:lnTo>
                              <a:lnTo>
                                <a:pt x="3529" y="422"/>
                              </a:lnTo>
                              <a:lnTo>
                                <a:pt x="3549" y="399"/>
                              </a:lnTo>
                              <a:lnTo>
                                <a:pt x="3570" y="377"/>
                              </a:lnTo>
                              <a:lnTo>
                                <a:pt x="3592" y="355"/>
                              </a:lnTo>
                              <a:lnTo>
                                <a:pt x="3614" y="334"/>
                              </a:lnTo>
                              <a:lnTo>
                                <a:pt x="3637" y="314"/>
                              </a:lnTo>
                              <a:lnTo>
                                <a:pt x="3660" y="293"/>
                              </a:lnTo>
                              <a:lnTo>
                                <a:pt x="3684" y="273"/>
                              </a:lnTo>
                              <a:lnTo>
                                <a:pt x="3709" y="254"/>
                              </a:lnTo>
                              <a:lnTo>
                                <a:pt x="3734" y="235"/>
                              </a:lnTo>
                              <a:lnTo>
                                <a:pt x="3760" y="217"/>
                              </a:lnTo>
                              <a:lnTo>
                                <a:pt x="3787" y="199"/>
                              </a:lnTo>
                              <a:lnTo>
                                <a:pt x="3814" y="183"/>
                              </a:lnTo>
                              <a:lnTo>
                                <a:pt x="3842" y="166"/>
                              </a:lnTo>
                              <a:lnTo>
                                <a:pt x="3869" y="151"/>
                              </a:lnTo>
                              <a:lnTo>
                                <a:pt x="3897" y="136"/>
                              </a:lnTo>
                              <a:lnTo>
                                <a:pt x="3926" y="122"/>
                              </a:lnTo>
                              <a:lnTo>
                                <a:pt x="3955" y="108"/>
                              </a:lnTo>
                              <a:lnTo>
                                <a:pt x="3984" y="95"/>
                              </a:lnTo>
                              <a:lnTo>
                                <a:pt x="4013" y="83"/>
                              </a:lnTo>
                              <a:lnTo>
                                <a:pt x="4042" y="72"/>
                              </a:lnTo>
                              <a:lnTo>
                                <a:pt x="4071" y="63"/>
                              </a:lnTo>
                              <a:lnTo>
                                <a:pt x="4101" y="53"/>
                              </a:lnTo>
                              <a:lnTo>
                                <a:pt x="4130" y="45"/>
                              </a:lnTo>
                              <a:lnTo>
                                <a:pt x="4160" y="37"/>
                              </a:lnTo>
                              <a:lnTo>
                                <a:pt x="4190" y="30"/>
                              </a:lnTo>
                              <a:lnTo>
                                <a:pt x="4220" y="23"/>
                              </a:lnTo>
                              <a:lnTo>
                                <a:pt x="4250" y="18"/>
                              </a:lnTo>
                              <a:lnTo>
                                <a:pt x="4280" y="12"/>
                              </a:lnTo>
                              <a:lnTo>
                                <a:pt x="4310" y="8"/>
                              </a:lnTo>
                              <a:lnTo>
                                <a:pt x="4340" y="5"/>
                              </a:lnTo>
                              <a:lnTo>
                                <a:pt x="4370" y="3"/>
                              </a:lnTo>
                              <a:lnTo>
                                <a:pt x="4400" y="1"/>
                              </a:lnTo>
                              <a:lnTo>
                                <a:pt x="4430" y="0"/>
                              </a:lnTo>
                              <a:lnTo>
                                <a:pt x="4460" y="0"/>
                              </a:lnTo>
                              <a:lnTo>
                                <a:pt x="4490" y="0"/>
                              </a:lnTo>
                              <a:lnTo>
                                <a:pt x="4520" y="1"/>
                              </a:lnTo>
                              <a:lnTo>
                                <a:pt x="4550" y="3"/>
                              </a:lnTo>
                              <a:lnTo>
                                <a:pt x="4580" y="5"/>
                              </a:lnTo>
                              <a:lnTo>
                                <a:pt x="4610" y="8"/>
                              </a:lnTo>
                              <a:lnTo>
                                <a:pt x="4639" y="12"/>
                              </a:lnTo>
                              <a:lnTo>
                                <a:pt x="4669" y="17"/>
                              </a:lnTo>
                              <a:lnTo>
                                <a:pt x="4698" y="22"/>
                              </a:lnTo>
                              <a:lnTo>
                                <a:pt x="4728" y="27"/>
                              </a:lnTo>
                              <a:lnTo>
                                <a:pt x="4757" y="35"/>
                              </a:lnTo>
                              <a:lnTo>
                                <a:pt x="4786" y="42"/>
                              </a:lnTo>
                              <a:lnTo>
                                <a:pt x="4815" y="50"/>
                              </a:lnTo>
                              <a:lnTo>
                                <a:pt x="4843" y="58"/>
                              </a:lnTo>
                              <a:lnTo>
                                <a:pt x="4872" y="68"/>
                              </a:lnTo>
                              <a:lnTo>
                                <a:pt x="4900" y="78"/>
                              </a:lnTo>
                              <a:lnTo>
                                <a:pt x="4927" y="89"/>
                              </a:lnTo>
                              <a:lnTo>
                                <a:pt x="4955" y="100"/>
                              </a:lnTo>
                              <a:lnTo>
                                <a:pt x="4982" y="112"/>
                              </a:lnTo>
                              <a:lnTo>
                                <a:pt x="5009" y="125"/>
                              </a:lnTo>
                              <a:lnTo>
                                <a:pt x="5036" y="139"/>
                              </a:lnTo>
                              <a:lnTo>
                                <a:pt x="5063" y="153"/>
                              </a:lnTo>
                              <a:lnTo>
                                <a:pt x="5088" y="168"/>
                              </a:lnTo>
                              <a:lnTo>
                                <a:pt x="5115" y="183"/>
                              </a:lnTo>
                              <a:lnTo>
                                <a:pt x="5140" y="199"/>
                              </a:lnTo>
                              <a:lnTo>
                                <a:pt x="5165" y="216"/>
                              </a:lnTo>
                              <a:lnTo>
                                <a:pt x="5190" y="233"/>
                              </a:lnTo>
                              <a:lnTo>
                                <a:pt x="5215" y="251"/>
                              </a:lnTo>
                              <a:lnTo>
                                <a:pt x="5238" y="270"/>
                              </a:lnTo>
                              <a:lnTo>
                                <a:pt x="5262" y="289"/>
                              </a:lnTo>
                              <a:lnTo>
                                <a:pt x="5285" y="308"/>
                              </a:lnTo>
                              <a:lnTo>
                                <a:pt x="5308" y="329"/>
                              </a:lnTo>
                              <a:lnTo>
                                <a:pt x="5331" y="350"/>
                              </a:lnTo>
                              <a:lnTo>
                                <a:pt x="5352" y="372"/>
                              </a:lnTo>
                              <a:lnTo>
                                <a:pt x="5373" y="394"/>
                              </a:lnTo>
                              <a:lnTo>
                                <a:pt x="5394" y="417"/>
                              </a:lnTo>
                              <a:lnTo>
                                <a:pt x="5414" y="440"/>
                              </a:lnTo>
                              <a:lnTo>
                                <a:pt x="5434" y="465"/>
                              </a:lnTo>
                              <a:lnTo>
                                <a:pt x="5454" y="489"/>
                              </a:lnTo>
                              <a:lnTo>
                                <a:pt x="5472" y="514"/>
                              </a:lnTo>
                              <a:lnTo>
                                <a:pt x="5490" y="541"/>
                              </a:lnTo>
                              <a:lnTo>
                                <a:pt x="5507" y="567"/>
                              </a:lnTo>
                              <a:lnTo>
                                <a:pt x="5525" y="595"/>
                              </a:lnTo>
                              <a:lnTo>
                                <a:pt x="5542" y="621"/>
                              </a:lnTo>
                              <a:close/>
                              <a:moveTo>
                                <a:pt x="759" y="3553"/>
                              </a:moveTo>
                              <a:lnTo>
                                <a:pt x="574" y="3332"/>
                              </a:lnTo>
                              <a:lnTo>
                                <a:pt x="562" y="3341"/>
                              </a:lnTo>
                              <a:lnTo>
                                <a:pt x="531" y="3369"/>
                              </a:lnTo>
                              <a:lnTo>
                                <a:pt x="483" y="3415"/>
                              </a:lnTo>
                              <a:lnTo>
                                <a:pt x="454" y="3443"/>
                              </a:lnTo>
                              <a:lnTo>
                                <a:pt x="423" y="3475"/>
                              </a:lnTo>
                              <a:lnTo>
                                <a:pt x="390" y="3512"/>
                              </a:lnTo>
                              <a:lnTo>
                                <a:pt x="355" y="3550"/>
                              </a:lnTo>
                              <a:lnTo>
                                <a:pt x="320" y="3593"/>
                              </a:lnTo>
                              <a:lnTo>
                                <a:pt x="284" y="3638"/>
                              </a:lnTo>
                              <a:lnTo>
                                <a:pt x="248" y="3687"/>
                              </a:lnTo>
                              <a:lnTo>
                                <a:pt x="213" y="3738"/>
                              </a:lnTo>
                              <a:lnTo>
                                <a:pt x="177" y="3791"/>
                              </a:lnTo>
                              <a:lnTo>
                                <a:pt x="161" y="3819"/>
                              </a:lnTo>
                              <a:lnTo>
                                <a:pt x="145" y="3847"/>
                              </a:lnTo>
                              <a:lnTo>
                                <a:pt x="129" y="3876"/>
                              </a:lnTo>
                              <a:lnTo>
                                <a:pt x="114" y="3906"/>
                              </a:lnTo>
                              <a:lnTo>
                                <a:pt x="100" y="3935"/>
                              </a:lnTo>
                              <a:lnTo>
                                <a:pt x="86" y="3966"/>
                              </a:lnTo>
                              <a:lnTo>
                                <a:pt x="74" y="3996"/>
                              </a:lnTo>
                              <a:lnTo>
                                <a:pt x="61" y="4027"/>
                              </a:lnTo>
                              <a:lnTo>
                                <a:pt x="50" y="4059"/>
                              </a:lnTo>
                              <a:lnTo>
                                <a:pt x="39" y="4092"/>
                              </a:lnTo>
                              <a:lnTo>
                                <a:pt x="31" y="4124"/>
                              </a:lnTo>
                              <a:lnTo>
                                <a:pt x="22" y="4157"/>
                              </a:lnTo>
                              <a:lnTo>
                                <a:pt x="15" y="4189"/>
                              </a:lnTo>
                              <a:lnTo>
                                <a:pt x="9" y="4223"/>
                              </a:lnTo>
                              <a:lnTo>
                                <a:pt x="5" y="4257"/>
                              </a:lnTo>
                              <a:lnTo>
                                <a:pt x="2" y="4291"/>
                              </a:lnTo>
                              <a:lnTo>
                                <a:pt x="0" y="4325"/>
                              </a:lnTo>
                              <a:lnTo>
                                <a:pt x="0" y="4360"/>
                              </a:lnTo>
                              <a:lnTo>
                                <a:pt x="1" y="4394"/>
                              </a:lnTo>
                              <a:lnTo>
                                <a:pt x="3" y="4428"/>
                              </a:lnTo>
                              <a:lnTo>
                                <a:pt x="7" y="4464"/>
                              </a:lnTo>
                              <a:lnTo>
                                <a:pt x="13" y="4499"/>
                              </a:lnTo>
                              <a:lnTo>
                                <a:pt x="21" y="4534"/>
                              </a:lnTo>
                              <a:lnTo>
                                <a:pt x="31" y="4570"/>
                              </a:lnTo>
                              <a:lnTo>
                                <a:pt x="42" y="4605"/>
                              </a:lnTo>
                              <a:lnTo>
                                <a:pt x="56" y="4640"/>
                              </a:lnTo>
                              <a:lnTo>
                                <a:pt x="71" y="4676"/>
                              </a:lnTo>
                              <a:lnTo>
                                <a:pt x="90" y="4711"/>
                              </a:lnTo>
                              <a:lnTo>
                                <a:pt x="109" y="4747"/>
                              </a:lnTo>
                              <a:lnTo>
                                <a:pt x="131" y="4782"/>
                              </a:lnTo>
                              <a:lnTo>
                                <a:pt x="156" y="4817"/>
                              </a:lnTo>
                              <a:lnTo>
                                <a:pt x="182" y="4853"/>
                              </a:lnTo>
                              <a:lnTo>
                                <a:pt x="212" y="4888"/>
                              </a:lnTo>
                              <a:lnTo>
                                <a:pt x="243" y="4924"/>
                              </a:lnTo>
                              <a:lnTo>
                                <a:pt x="260" y="4942"/>
                              </a:lnTo>
                              <a:lnTo>
                                <a:pt x="278" y="4959"/>
                              </a:lnTo>
                              <a:lnTo>
                                <a:pt x="296" y="4975"/>
                              </a:lnTo>
                              <a:lnTo>
                                <a:pt x="316" y="4991"/>
                              </a:lnTo>
                              <a:lnTo>
                                <a:pt x="336" y="5006"/>
                              </a:lnTo>
                              <a:lnTo>
                                <a:pt x="357" y="5021"/>
                              </a:lnTo>
                              <a:lnTo>
                                <a:pt x="377" y="5035"/>
                              </a:lnTo>
                              <a:lnTo>
                                <a:pt x="398" y="5048"/>
                              </a:lnTo>
                              <a:lnTo>
                                <a:pt x="421" y="5061"/>
                              </a:lnTo>
                              <a:lnTo>
                                <a:pt x="443" y="5073"/>
                              </a:lnTo>
                              <a:lnTo>
                                <a:pt x="467" y="5083"/>
                              </a:lnTo>
                              <a:lnTo>
                                <a:pt x="491" y="5094"/>
                              </a:lnTo>
                              <a:lnTo>
                                <a:pt x="514" y="5104"/>
                              </a:lnTo>
                              <a:lnTo>
                                <a:pt x="539" y="5113"/>
                              </a:lnTo>
                              <a:lnTo>
                                <a:pt x="564" y="5122"/>
                              </a:lnTo>
                              <a:lnTo>
                                <a:pt x="590" y="5129"/>
                              </a:lnTo>
                              <a:lnTo>
                                <a:pt x="616" y="5137"/>
                              </a:lnTo>
                              <a:lnTo>
                                <a:pt x="642" y="5143"/>
                              </a:lnTo>
                              <a:lnTo>
                                <a:pt x="668" y="5149"/>
                              </a:lnTo>
                              <a:lnTo>
                                <a:pt x="695" y="5154"/>
                              </a:lnTo>
                              <a:lnTo>
                                <a:pt x="722" y="5158"/>
                              </a:lnTo>
                              <a:lnTo>
                                <a:pt x="750" y="5163"/>
                              </a:lnTo>
                              <a:lnTo>
                                <a:pt x="806" y="5169"/>
                              </a:lnTo>
                              <a:lnTo>
                                <a:pt x="864" y="5173"/>
                              </a:lnTo>
                              <a:lnTo>
                                <a:pt x="923" y="5174"/>
                              </a:lnTo>
                              <a:lnTo>
                                <a:pt x="983" y="5173"/>
                              </a:lnTo>
                              <a:lnTo>
                                <a:pt x="1044" y="5170"/>
                              </a:lnTo>
                              <a:lnTo>
                                <a:pt x="1083" y="5167"/>
                              </a:lnTo>
                              <a:lnTo>
                                <a:pt x="1124" y="5163"/>
                              </a:lnTo>
                              <a:lnTo>
                                <a:pt x="1165" y="5156"/>
                              </a:lnTo>
                              <a:lnTo>
                                <a:pt x="1207" y="5149"/>
                              </a:lnTo>
                              <a:lnTo>
                                <a:pt x="1249" y="5140"/>
                              </a:lnTo>
                              <a:lnTo>
                                <a:pt x="1292" y="5130"/>
                              </a:lnTo>
                              <a:lnTo>
                                <a:pt x="1336" y="5120"/>
                              </a:lnTo>
                              <a:lnTo>
                                <a:pt x="1381" y="5108"/>
                              </a:lnTo>
                              <a:lnTo>
                                <a:pt x="1426" y="5094"/>
                              </a:lnTo>
                              <a:lnTo>
                                <a:pt x="1471" y="5080"/>
                              </a:lnTo>
                              <a:lnTo>
                                <a:pt x="1519" y="5065"/>
                              </a:lnTo>
                              <a:lnTo>
                                <a:pt x="1565" y="5049"/>
                              </a:lnTo>
                              <a:lnTo>
                                <a:pt x="1660" y="5015"/>
                              </a:lnTo>
                              <a:lnTo>
                                <a:pt x="1758" y="4977"/>
                              </a:lnTo>
                              <a:lnTo>
                                <a:pt x="1857" y="4935"/>
                              </a:lnTo>
                              <a:lnTo>
                                <a:pt x="1959" y="4892"/>
                              </a:lnTo>
                              <a:lnTo>
                                <a:pt x="2062" y="4846"/>
                              </a:lnTo>
                              <a:lnTo>
                                <a:pt x="2166" y="4798"/>
                              </a:lnTo>
                              <a:lnTo>
                                <a:pt x="2272" y="4749"/>
                              </a:lnTo>
                              <a:lnTo>
                                <a:pt x="2379" y="4698"/>
                              </a:lnTo>
                              <a:lnTo>
                                <a:pt x="2597" y="4593"/>
                              </a:lnTo>
                              <a:lnTo>
                                <a:pt x="2757" y="4516"/>
                              </a:lnTo>
                              <a:lnTo>
                                <a:pt x="2919" y="4439"/>
                              </a:lnTo>
                              <a:lnTo>
                                <a:pt x="3080" y="4363"/>
                              </a:lnTo>
                              <a:lnTo>
                                <a:pt x="3162" y="4326"/>
                              </a:lnTo>
                              <a:lnTo>
                                <a:pt x="3242" y="4290"/>
                              </a:lnTo>
                              <a:lnTo>
                                <a:pt x="3324" y="4253"/>
                              </a:lnTo>
                              <a:lnTo>
                                <a:pt x="3405" y="4219"/>
                              </a:lnTo>
                              <a:lnTo>
                                <a:pt x="3486" y="4186"/>
                              </a:lnTo>
                              <a:lnTo>
                                <a:pt x="3566" y="4153"/>
                              </a:lnTo>
                              <a:lnTo>
                                <a:pt x="3646" y="4122"/>
                              </a:lnTo>
                              <a:lnTo>
                                <a:pt x="3726" y="4093"/>
                              </a:lnTo>
                              <a:lnTo>
                                <a:pt x="3805" y="4065"/>
                              </a:lnTo>
                              <a:lnTo>
                                <a:pt x="3883" y="4038"/>
                              </a:lnTo>
                              <a:lnTo>
                                <a:pt x="3954" y="4015"/>
                              </a:lnTo>
                              <a:lnTo>
                                <a:pt x="4024" y="3995"/>
                              </a:lnTo>
                              <a:lnTo>
                                <a:pt x="4093" y="3977"/>
                              </a:lnTo>
                              <a:lnTo>
                                <a:pt x="4163" y="3960"/>
                              </a:lnTo>
                              <a:lnTo>
                                <a:pt x="4231" y="3945"/>
                              </a:lnTo>
                              <a:lnTo>
                                <a:pt x="4298" y="3932"/>
                              </a:lnTo>
                              <a:lnTo>
                                <a:pt x="4366" y="3921"/>
                              </a:lnTo>
                              <a:lnTo>
                                <a:pt x="4431" y="3914"/>
                              </a:lnTo>
                              <a:lnTo>
                                <a:pt x="4497" y="3907"/>
                              </a:lnTo>
                              <a:lnTo>
                                <a:pt x="4529" y="3906"/>
                              </a:lnTo>
                              <a:lnTo>
                                <a:pt x="4560" y="3905"/>
                              </a:lnTo>
                              <a:lnTo>
                                <a:pt x="4592" y="3904"/>
                              </a:lnTo>
                              <a:lnTo>
                                <a:pt x="4623" y="3904"/>
                              </a:lnTo>
                              <a:lnTo>
                                <a:pt x="4654" y="3905"/>
                              </a:lnTo>
                              <a:lnTo>
                                <a:pt x="4685" y="3906"/>
                              </a:lnTo>
                              <a:lnTo>
                                <a:pt x="4715" y="3908"/>
                              </a:lnTo>
                              <a:lnTo>
                                <a:pt x="4745" y="3911"/>
                              </a:lnTo>
                              <a:lnTo>
                                <a:pt x="4775" y="3916"/>
                              </a:lnTo>
                              <a:lnTo>
                                <a:pt x="4805" y="3920"/>
                              </a:lnTo>
                              <a:lnTo>
                                <a:pt x="4834" y="3925"/>
                              </a:lnTo>
                              <a:lnTo>
                                <a:pt x="4863" y="3931"/>
                              </a:lnTo>
                              <a:lnTo>
                                <a:pt x="4892" y="3938"/>
                              </a:lnTo>
                              <a:lnTo>
                                <a:pt x="4920" y="3946"/>
                              </a:lnTo>
                              <a:lnTo>
                                <a:pt x="4948" y="3954"/>
                              </a:lnTo>
                              <a:lnTo>
                                <a:pt x="4976" y="3963"/>
                              </a:lnTo>
                              <a:lnTo>
                                <a:pt x="5002" y="3974"/>
                              </a:lnTo>
                              <a:lnTo>
                                <a:pt x="5029" y="3984"/>
                              </a:lnTo>
                              <a:lnTo>
                                <a:pt x="5056" y="3996"/>
                              </a:lnTo>
                              <a:lnTo>
                                <a:pt x="5082" y="4009"/>
                              </a:lnTo>
                              <a:lnTo>
                                <a:pt x="5108" y="4023"/>
                              </a:lnTo>
                              <a:lnTo>
                                <a:pt x="5133" y="4038"/>
                              </a:lnTo>
                              <a:lnTo>
                                <a:pt x="5158" y="4054"/>
                              </a:lnTo>
                              <a:lnTo>
                                <a:pt x="5183" y="4070"/>
                              </a:lnTo>
                              <a:lnTo>
                                <a:pt x="5206" y="4087"/>
                              </a:lnTo>
                              <a:lnTo>
                                <a:pt x="5230" y="4107"/>
                              </a:lnTo>
                              <a:lnTo>
                                <a:pt x="5253" y="4126"/>
                              </a:lnTo>
                              <a:lnTo>
                                <a:pt x="5276" y="4146"/>
                              </a:lnTo>
                              <a:lnTo>
                                <a:pt x="5298" y="4168"/>
                              </a:lnTo>
                              <a:lnTo>
                                <a:pt x="5321" y="4190"/>
                              </a:lnTo>
                              <a:lnTo>
                                <a:pt x="5342" y="4214"/>
                              </a:lnTo>
                              <a:lnTo>
                                <a:pt x="5363" y="4238"/>
                              </a:lnTo>
                              <a:lnTo>
                                <a:pt x="5383" y="4264"/>
                              </a:lnTo>
                              <a:lnTo>
                                <a:pt x="5403" y="4292"/>
                              </a:lnTo>
                              <a:lnTo>
                                <a:pt x="5423" y="4320"/>
                              </a:lnTo>
                              <a:lnTo>
                                <a:pt x="5442" y="4349"/>
                              </a:lnTo>
                              <a:lnTo>
                                <a:pt x="5461" y="4379"/>
                              </a:lnTo>
                              <a:lnTo>
                                <a:pt x="5478" y="4410"/>
                              </a:lnTo>
                              <a:lnTo>
                                <a:pt x="5497" y="4443"/>
                              </a:lnTo>
                              <a:lnTo>
                                <a:pt x="5514" y="4476"/>
                              </a:lnTo>
                              <a:lnTo>
                                <a:pt x="5530" y="4512"/>
                              </a:lnTo>
                              <a:lnTo>
                                <a:pt x="5546" y="4547"/>
                              </a:lnTo>
                              <a:lnTo>
                                <a:pt x="5562" y="4585"/>
                              </a:lnTo>
                              <a:lnTo>
                                <a:pt x="5576" y="4623"/>
                              </a:lnTo>
                              <a:lnTo>
                                <a:pt x="5591" y="4663"/>
                              </a:lnTo>
                              <a:lnTo>
                                <a:pt x="5605" y="4704"/>
                              </a:lnTo>
                              <a:lnTo>
                                <a:pt x="5878" y="4615"/>
                              </a:lnTo>
                              <a:lnTo>
                                <a:pt x="5861" y="4564"/>
                              </a:lnTo>
                              <a:lnTo>
                                <a:pt x="5844" y="4514"/>
                              </a:lnTo>
                              <a:lnTo>
                                <a:pt x="5825" y="4467"/>
                              </a:lnTo>
                              <a:lnTo>
                                <a:pt x="5805" y="4420"/>
                              </a:lnTo>
                              <a:lnTo>
                                <a:pt x="5786" y="4375"/>
                              </a:lnTo>
                              <a:lnTo>
                                <a:pt x="5766" y="4331"/>
                              </a:lnTo>
                              <a:lnTo>
                                <a:pt x="5744" y="4289"/>
                              </a:lnTo>
                              <a:lnTo>
                                <a:pt x="5723" y="4248"/>
                              </a:lnTo>
                              <a:lnTo>
                                <a:pt x="5700" y="4210"/>
                              </a:lnTo>
                              <a:lnTo>
                                <a:pt x="5678" y="4171"/>
                              </a:lnTo>
                              <a:lnTo>
                                <a:pt x="5654" y="4134"/>
                              </a:lnTo>
                              <a:lnTo>
                                <a:pt x="5631" y="4100"/>
                              </a:lnTo>
                              <a:lnTo>
                                <a:pt x="5606" y="4066"/>
                              </a:lnTo>
                              <a:lnTo>
                                <a:pt x="5581" y="4034"/>
                              </a:lnTo>
                              <a:lnTo>
                                <a:pt x="5556" y="4003"/>
                              </a:lnTo>
                              <a:lnTo>
                                <a:pt x="5529" y="3974"/>
                              </a:lnTo>
                              <a:lnTo>
                                <a:pt x="5502" y="3945"/>
                              </a:lnTo>
                              <a:lnTo>
                                <a:pt x="5475" y="3918"/>
                              </a:lnTo>
                              <a:lnTo>
                                <a:pt x="5447" y="3892"/>
                              </a:lnTo>
                              <a:lnTo>
                                <a:pt x="5419" y="3868"/>
                              </a:lnTo>
                              <a:lnTo>
                                <a:pt x="5391" y="3844"/>
                              </a:lnTo>
                              <a:lnTo>
                                <a:pt x="5361" y="3821"/>
                              </a:lnTo>
                              <a:lnTo>
                                <a:pt x="5332" y="3801"/>
                              </a:lnTo>
                              <a:lnTo>
                                <a:pt x="5300" y="3781"/>
                              </a:lnTo>
                              <a:lnTo>
                                <a:pt x="5270" y="3762"/>
                              </a:lnTo>
                              <a:lnTo>
                                <a:pt x="5239" y="3745"/>
                              </a:lnTo>
                              <a:lnTo>
                                <a:pt x="5207" y="3728"/>
                              </a:lnTo>
                              <a:lnTo>
                                <a:pt x="5175" y="3713"/>
                              </a:lnTo>
                              <a:lnTo>
                                <a:pt x="5143" y="3699"/>
                              </a:lnTo>
                              <a:lnTo>
                                <a:pt x="5110" y="3686"/>
                              </a:lnTo>
                              <a:lnTo>
                                <a:pt x="5076" y="3675"/>
                              </a:lnTo>
                              <a:lnTo>
                                <a:pt x="5043" y="3664"/>
                              </a:lnTo>
                              <a:lnTo>
                                <a:pt x="5009" y="3653"/>
                              </a:lnTo>
                              <a:lnTo>
                                <a:pt x="4974" y="3645"/>
                              </a:lnTo>
                              <a:lnTo>
                                <a:pt x="4939" y="3637"/>
                              </a:lnTo>
                              <a:lnTo>
                                <a:pt x="4904" y="3630"/>
                              </a:lnTo>
                              <a:lnTo>
                                <a:pt x="4868" y="3624"/>
                              </a:lnTo>
                              <a:lnTo>
                                <a:pt x="4832" y="3619"/>
                              </a:lnTo>
                              <a:lnTo>
                                <a:pt x="4796" y="3615"/>
                              </a:lnTo>
                              <a:lnTo>
                                <a:pt x="4759" y="3611"/>
                              </a:lnTo>
                              <a:lnTo>
                                <a:pt x="4722" y="3609"/>
                              </a:lnTo>
                              <a:lnTo>
                                <a:pt x="4684" y="3608"/>
                              </a:lnTo>
                              <a:lnTo>
                                <a:pt x="4647" y="3607"/>
                              </a:lnTo>
                              <a:lnTo>
                                <a:pt x="4608" y="3607"/>
                              </a:lnTo>
                              <a:lnTo>
                                <a:pt x="4570" y="3608"/>
                              </a:lnTo>
                              <a:lnTo>
                                <a:pt x="4531" y="3610"/>
                              </a:lnTo>
                              <a:lnTo>
                                <a:pt x="4492" y="3613"/>
                              </a:lnTo>
                              <a:lnTo>
                                <a:pt x="4454" y="3617"/>
                              </a:lnTo>
                              <a:lnTo>
                                <a:pt x="4414" y="3621"/>
                              </a:lnTo>
                              <a:lnTo>
                                <a:pt x="4374" y="3626"/>
                              </a:lnTo>
                              <a:lnTo>
                                <a:pt x="4334" y="3632"/>
                              </a:lnTo>
                              <a:lnTo>
                                <a:pt x="4294" y="3638"/>
                              </a:lnTo>
                              <a:lnTo>
                                <a:pt x="4212" y="3653"/>
                              </a:lnTo>
                              <a:lnTo>
                                <a:pt x="4130" y="3670"/>
                              </a:lnTo>
                              <a:lnTo>
                                <a:pt x="4047" y="3691"/>
                              </a:lnTo>
                              <a:lnTo>
                                <a:pt x="3964" y="3713"/>
                              </a:lnTo>
                              <a:lnTo>
                                <a:pt x="3879" y="3738"/>
                              </a:lnTo>
                              <a:lnTo>
                                <a:pt x="3794" y="3765"/>
                              </a:lnTo>
                              <a:lnTo>
                                <a:pt x="3712" y="3791"/>
                              </a:lnTo>
                              <a:lnTo>
                                <a:pt x="3630" y="3820"/>
                              </a:lnTo>
                              <a:lnTo>
                                <a:pt x="3548" y="3851"/>
                              </a:lnTo>
                              <a:lnTo>
                                <a:pt x="3465" y="3884"/>
                              </a:lnTo>
                              <a:lnTo>
                                <a:pt x="3382" y="3917"/>
                              </a:lnTo>
                              <a:lnTo>
                                <a:pt x="3299" y="3951"/>
                              </a:lnTo>
                              <a:lnTo>
                                <a:pt x="3215" y="3987"/>
                              </a:lnTo>
                              <a:lnTo>
                                <a:pt x="3132" y="4023"/>
                              </a:lnTo>
                              <a:lnTo>
                                <a:pt x="3049" y="4061"/>
                              </a:lnTo>
                              <a:lnTo>
                                <a:pt x="2966" y="4099"/>
                              </a:lnTo>
                              <a:lnTo>
                                <a:pt x="2801" y="4176"/>
                              </a:lnTo>
                              <a:lnTo>
                                <a:pt x="2636" y="4255"/>
                              </a:lnTo>
                              <a:lnTo>
                                <a:pt x="2473" y="4334"/>
                              </a:lnTo>
                              <a:lnTo>
                                <a:pt x="2264" y="4434"/>
                              </a:lnTo>
                              <a:lnTo>
                                <a:pt x="2162" y="4483"/>
                              </a:lnTo>
                              <a:lnTo>
                                <a:pt x="2061" y="4530"/>
                              </a:lnTo>
                              <a:lnTo>
                                <a:pt x="1961" y="4576"/>
                              </a:lnTo>
                              <a:lnTo>
                                <a:pt x="1864" y="4619"/>
                              </a:lnTo>
                              <a:lnTo>
                                <a:pt x="1768" y="4661"/>
                              </a:lnTo>
                              <a:lnTo>
                                <a:pt x="1675" y="4701"/>
                              </a:lnTo>
                              <a:lnTo>
                                <a:pt x="1584" y="4736"/>
                              </a:lnTo>
                              <a:lnTo>
                                <a:pt x="1495" y="4769"/>
                              </a:lnTo>
                              <a:lnTo>
                                <a:pt x="1451" y="4784"/>
                              </a:lnTo>
                              <a:lnTo>
                                <a:pt x="1408" y="4798"/>
                              </a:lnTo>
                              <a:lnTo>
                                <a:pt x="1366" y="4812"/>
                              </a:lnTo>
                              <a:lnTo>
                                <a:pt x="1326" y="4824"/>
                              </a:lnTo>
                              <a:lnTo>
                                <a:pt x="1285" y="4836"/>
                              </a:lnTo>
                              <a:lnTo>
                                <a:pt x="1245" y="4846"/>
                              </a:lnTo>
                              <a:lnTo>
                                <a:pt x="1206" y="4855"/>
                              </a:lnTo>
                              <a:lnTo>
                                <a:pt x="1168" y="4863"/>
                              </a:lnTo>
                              <a:lnTo>
                                <a:pt x="1130" y="4870"/>
                              </a:lnTo>
                              <a:lnTo>
                                <a:pt x="1094" y="4875"/>
                              </a:lnTo>
                              <a:lnTo>
                                <a:pt x="1059" y="4880"/>
                              </a:lnTo>
                              <a:lnTo>
                                <a:pt x="1023" y="4883"/>
                              </a:lnTo>
                              <a:lnTo>
                                <a:pt x="975" y="4886"/>
                              </a:lnTo>
                              <a:lnTo>
                                <a:pt x="927" y="4886"/>
                              </a:lnTo>
                              <a:lnTo>
                                <a:pt x="881" y="4886"/>
                              </a:lnTo>
                              <a:lnTo>
                                <a:pt x="836" y="4883"/>
                              </a:lnTo>
                              <a:lnTo>
                                <a:pt x="793" y="4878"/>
                              </a:lnTo>
                              <a:lnTo>
                                <a:pt x="750" y="4872"/>
                              </a:lnTo>
                              <a:lnTo>
                                <a:pt x="710" y="4863"/>
                              </a:lnTo>
                              <a:lnTo>
                                <a:pt x="671" y="4853"/>
                              </a:lnTo>
                              <a:lnTo>
                                <a:pt x="638" y="4843"/>
                              </a:lnTo>
                              <a:lnTo>
                                <a:pt x="607" y="4830"/>
                              </a:lnTo>
                              <a:lnTo>
                                <a:pt x="577" y="4817"/>
                              </a:lnTo>
                              <a:lnTo>
                                <a:pt x="549" y="4802"/>
                              </a:lnTo>
                              <a:lnTo>
                                <a:pt x="523" y="4786"/>
                              </a:lnTo>
                              <a:lnTo>
                                <a:pt x="498" y="4768"/>
                              </a:lnTo>
                              <a:lnTo>
                                <a:pt x="474" y="4749"/>
                              </a:lnTo>
                              <a:lnTo>
                                <a:pt x="454" y="4727"/>
                              </a:lnTo>
                              <a:lnTo>
                                <a:pt x="432" y="4703"/>
                              </a:lnTo>
                              <a:lnTo>
                                <a:pt x="411" y="4678"/>
                              </a:lnTo>
                              <a:lnTo>
                                <a:pt x="393" y="4653"/>
                              </a:lnTo>
                              <a:lnTo>
                                <a:pt x="377" y="4628"/>
                              </a:lnTo>
                              <a:lnTo>
                                <a:pt x="362" y="4603"/>
                              </a:lnTo>
                              <a:lnTo>
                                <a:pt x="348" y="4577"/>
                              </a:lnTo>
                              <a:lnTo>
                                <a:pt x="336" y="4553"/>
                              </a:lnTo>
                              <a:lnTo>
                                <a:pt x="326" y="4527"/>
                              </a:lnTo>
                              <a:lnTo>
                                <a:pt x="317" y="4501"/>
                              </a:lnTo>
                              <a:lnTo>
                                <a:pt x="310" y="4475"/>
                              </a:lnTo>
                              <a:lnTo>
                                <a:pt x="304" y="4451"/>
                              </a:lnTo>
                              <a:lnTo>
                                <a:pt x="300" y="4425"/>
                              </a:lnTo>
                              <a:lnTo>
                                <a:pt x="296" y="4399"/>
                              </a:lnTo>
                              <a:lnTo>
                                <a:pt x="294" y="4374"/>
                              </a:lnTo>
                              <a:lnTo>
                                <a:pt x="294" y="4349"/>
                              </a:lnTo>
                              <a:lnTo>
                                <a:pt x="294" y="4323"/>
                              </a:lnTo>
                              <a:lnTo>
                                <a:pt x="295" y="4299"/>
                              </a:lnTo>
                              <a:lnTo>
                                <a:pt x="299" y="4273"/>
                              </a:lnTo>
                              <a:lnTo>
                                <a:pt x="302" y="4248"/>
                              </a:lnTo>
                              <a:lnTo>
                                <a:pt x="307" y="4223"/>
                              </a:lnTo>
                              <a:lnTo>
                                <a:pt x="313" y="4199"/>
                              </a:lnTo>
                              <a:lnTo>
                                <a:pt x="319" y="4174"/>
                              </a:lnTo>
                              <a:lnTo>
                                <a:pt x="326" y="4151"/>
                              </a:lnTo>
                              <a:lnTo>
                                <a:pt x="334" y="4126"/>
                              </a:lnTo>
                              <a:lnTo>
                                <a:pt x="343" y="4102"/>
                              </a:lnTo>
                              <a:lnTo>
                                <a:pt x="352" y="4079"/>
                              </a:lnTo>
                              <a:lnTo>
                                <a:pt x="363" y="4056"/>
                              </a:lnTo>
                              <a:lnTo>
                                <a:pt x="374" y="4033"/>
                              </a:lnTo>
                              <a:lnTo>
                                <a:pt x="396" y="3988"/>
                              </a:lnTo>
                              <a:lnTo>
                                <a:pt x="422" y="3945"/>
                              </a:lnTo>
                              <a:lnTo>
                                <a:pt x="448" y="3903"/>
                              </a:lnTo>
                              <a:lnTo>
                                <a:pt x="476" y="3862"/>
                              </a:lnTo>
                              <a:lnTo>
                                <a:pt x="503" y="3824"/>
                              </a:lnTo>
                              <a:lnTo>
                                <a:pt x="532" y="3787"/>
                              </a:lnTo>
                              <a:lnTo>
                                <a:pt x="560" y="3753"/>
                              </a:lnTo>
                              <a:lnTo>
                                <a:pt x="588" y="3721"/>
                              </a:lnTo>
                              <a:lnTo>
                                <a:pt x="615" y="3691"/>
                              </a:lnTo>
                              <a:lnTo>
                                <a:pt x="641" y="3664"/>
                              </a:lnTo>
                              <a:lnTo>
                                <a:pt x="665" y="3639"/>
                              </a:lnTo>
                              <a:lnTo>
                                <a:pt x="688" y="3618"/>
                              </a:lnTo>
                              <a:lnTo>
                                <a:pt x="724" y="3582"/>
                              </a:lnTo>
                              <a:lnTo>
                                <a:pt x="749" y="3561"/>
                              </a:lnTo>
                              <a:lnTo>
                                <a:pt x="759" y="3553"/>
                              </a:lnTo>
                              <a:close/>
                              <a:moveTo>
                                <a:pt x="1155" y="2925"/>
                              </a:moveTo>
                              <a:lnTo>
                                <a:pt x="776" y="3213"/>
                              </a:lnTo>
                              <a:lnTo>
                                <a:pt x="924" y="3469"/>
                              </a:lnTo>
                              <a:lnTo>
                                <a:pt x="1360" y="3278"/>
                              </a:lnTo>
                              <a:lnTo>
                                <a:pt x="1155" y="2925"/>
                              </a:lnTo>
                              <a:close/>
                              <a:moveTo>
                                <a:pt x="5481" y="1165"/>
                              </a:moveTo>
                              <a:lnTo>
                                <a:pt x="5481" y="1165"/>
                              </a:lnTo>
                              <a:lnTo>
                                <a:pt x="5430" y="1117"/>
                              </a:lnTo>
                              <a:lnTo>
                                <a:pt x="5379" y="1071"/>
                              </a:lnTo>
                              <a:lnTo>
                                <a:pt x="5327" y="1025"/>
                              </a:lnTo>
                              <a:lnTo>
                                <a:pt x="5275" y="983"/>
                              </a:lnTo>
                              <a:lnTo>
                                <a:pt x="5270" y="1027"/>
                              </a:lnTo>
                              <a:lnTo>
                                <a:pt x="5265" y="1069"/>
                              </a:lnTo>
                              <a:lnTo>
                                <a:pt x="5259" y="1112"/>
                              </a:lnTo>
                              <a:lnTo>
                                <a:pt x="5252" y="1155"/>
                              </a:lnTo>
                              <a:lnTo>
                                <a:pt x="5245" y="1197"/>
                              </a:lnTo>
                              <a:lnTo>
                                <a:pt x="5236" y="1239"/>
                              </a:lnTo>
                              <a:lnTo>
                                <a:pt x="5227" y="1280"/>
                              </a:lnTo>
                              <a:lnTo>
                                <a:pt x="5217" y="1321"/>
                              </a:lnTo>
                              <a:lnTo>
                                <a:pt x="5276" y="1367"/>
                              </a:lnTo>
                              <a:lnTo>
                                <a:pt x="5333" y="1416"/>
                              </a:lnTo>
                              <a:lnTo>
                                <a:pt x="5389" y="1466"/>
                              </a:lnTo>
                              <a:lnTo>
                                <a:pt x="5445" y="1518"/>
                              </a:lnTo>
                              <a:lnTo>
                                <a:pt x="5448" y="1508"/>
                              </a:lnTo>
                              <a:lnTo>
                                <a:pt x="5459" y="1466"/>
                              </a:lnTo>
                              <a:lnTo>
                                <a:pt x="5468" y="1423"/>
                              </a:lnTo>
                              <a:lnTo>
                                <a:pt x="5474" y="1381"/>
                              </a:lnTo>
                              <a:lnTo>
                                <a:pt x="5478" y="1339"/>
                              </a:lnTo>
                              <a:lnTo>
                                <a:pt x="5482" y="1295"/>
                              </a:lnTo>
                              <a:lnTo>
                                <a:pt x="5484" y="1252"/>
                              </a:lnTo>
                              <a:lnTo>
                                <a:pt x="5483" y="1209"/>
                              </a:lnTo>
                              <a:lnTo>
                                <a:pt x="5481" y="1165"/>
                              </a:lnTo>
                              <a:close/>
                              <a:moveTo>
                                <a:pt x="5406" y="1635"/>
                              </a:moveTo>
                              <a:lnTo>
                                <a:pt x="5406" y="1635"/>
                              </a:lnTo>
                              <a:lnTo>
                                <a:pt x="5351" y="1583"/>
                              </a:lnTo>
                              <a:lnTo>
                                <a:pt x="5296" y="1533"/>
                              </a:lnTo>
                              <a:lnTo>
                                <a:pt x="5240" y="1484"/>
                              </a:lnTo>
                              <a:lnTo>
                                <a:pt x="5184" y="1437"/>
                              </a:lnTo>
                              <a:lnTo>
                                <a:pt x="5165" y="1492"/>
                              </a:lnTo>
                              <a:lnTo>
                                <a:pt x="5146" y="1545"/>
                              </a:lnTo>
                              <a:lnTo>
                                <a:pt x="5128" y="1593"/>
                              </a:lnTo>
                              <a:lnTo>
                                <a:pt x="5110" y="1639"/>
                              </a:lnTo>
                              <a:lnTo>
                                <a:pt x="5089" y="1684"/>
                              </a:lnTo>
                              <a:lnTo>
                                <a:pt x="5068" y="1729"/>
                              </a:lnTo>
                              <a:lnTo>
                                <a:pt x="5116" y="1766"/>
                              </a:lnTo>
                              <a:lnTo>
                                <a:pt x="5163" y="1804"/>
                              </a:lnTo>
                              <a:lnTo>
                                <a:pt x="5210" y="1843"/>
                              </a:lnTo>
                              <a:lnTo>
                                <a:pt x="5258" y="1884"/>
                              </a:lnTo>
                              <a:lnTo>
                                <a:pt x="5280" y="1855"/>
                              </a:lnTo>
                              <a:lnTo>
                                <a:pt x="5302" y="1826"/>
                              </a:lnTo>
                              <a:lnTo>
                                <a:pt x="5321" y="1795"/>
                              </a:lnTo>
                              <a:lnTo>
                                <a:pt x="5340" y="1764"/>
                              </a:lnTo>
                              <a:lnTo>
                                <a:pt x="5358" y="1733"/>
                              </a:lnTo>
                              <a:lnTo>
                                <a:pt x="5376" y="1701"/>
                              </a:lnTo>
                              <a:lnTo>
                                <a:pt x="5391" y="1668"/>
                              </a:lnTo>
                              <a:lnTo>
                                <a:pt x="5406" y="1635"/>
                              </a:lnTo>
                              <a:close/>
                              <a:moveTo>
                                <a:pt x="5183" y="1968"/>
                              </a:moveTo>
                              <a:lnTo>
                                <a:pt x="5183" y="1968"/>
                              </a:lnTo>
                              <a:lnTo>
                                <a:pt x="5141" y="1931"/>
                              </a:lnTo>
                              <a:lnTo>
                                <a:pt x="5100" y="1897"/>
                              </a:lnTo>
                              <a:lnTo>
                                <a:pt x="5058" y="1863"/>
                              </a:lnTo>
                              <a:lnTo>
                                <a:pt x="5015" y="1830"/>
                              </a:lnTo>
                              <a:lnTo>
                                <a:pt x="4996" y="1865"/>
                              </a:lnTo>
                              <a:lnTo>
                                <a:pt x="4976" y="1899"/>
                              </a:lnTo>
                              <a:lnTo>
                                <a:pt x="4954" y="1934"/>
                              </a:lnTo>
                              <a:lnTo>
                                <a:pt x="4933" y="1968"/>
                              </a:lnTo>
                              <a:lnTo>
                                <a:pt x="4910" y="2001"/>
                              </a:lnTo>
                              <a:lnTo>
                                <a:pt x="4888" y="2034"/>
                              </a:lnTo>
                              <a:lnTo>
                                <a:pt x="4864" y="2068"/>
                              </a:lnTo>
                              <a:lnTo>
                                <a:pt x="4841" y="2101"/>
                              </a:lnTo>
                              <a:lnTo>
                                <a:pt x="4880" y="2128"/>
                              </a:lnTo>
                              <a:lnTo>
                                <a:pt x="4921" y="2155"/>
                              </a:lnTo>
                              <a:lnTo>
                                <a:pt x="4947" y="2142"/>
                              </a:lnTo>
                              <a:lnTo>
                                <a:pt x="4974" y="2127"/>
                              </a:lnTo>
                              <a:lnTo>
                                <a:pt x="5002" y="2109"/>
                              </a:lnTo>
                              <a:lnTo>
                                <a:pt x="5030" y="2091"/>
                              </a:lnTo>
                              <a:lnTo>
                                <a:pt x="5057" y="2073"/>
                              </a:lnTo>
                              <a:lnTo>
                                <a:pt x="5084" y="2054"/>
                              </a:lnTo>
                              <a:lnTo>
                                <a:pt x="5110" y="2033"/>
                              </a:lnTo>
                              <a:lnTo>
                                <a:pt x="5134" y="2012"/>
                              </a:lnTo>
                              <a:lnTo>
                                <a:pt x="5159" y="1990"/>
                              </a:lnTo>
                              <a:lnTo>
                                <a:pt x="5183" y="1968"/>
                              </a:lnTo>
                              <a:close/>
                              <a:moveTo>
                                <a:pt x="4799" y="2207"/>
                              </a:moveTo>
                              <a:lnTo>
                                <a:pt x="4799" y="2207"/>
                              </a:lnTo>
                              <a:lnTo>
                                <a:pt x="4771" y="2189"/>
                              </a:lnTo>
                              <a:lnTo>
                                <a:pt x="4741" y="2225"/>
                              </a:lnTo>
                              <a:lnTo>
                                <a:pt x="4770" y="2217"/>
                              </a:lnTo>
                              <a:lnTo>
                                <a:pt x="4799" y="2207"/>
                              </a:lnTo>
                              <a:close/>
                              <a:moveTo>
                                <a:pt x="4561" y="2259"/>
                              </a:moveTo>
                              <a:lnTo>
                                <a:pt x="4561" y="2259"/>
                              </a:lnTo>
                              <a:lnTo>
                                <a:pt x="4620" y="2195"/>
                              </a:lnTo>
                              <a:lnTo>
                                <a:pt x="4648" y="2163"/>
                              </a:lnTo>
                              <a:lnTo>
                                <a:pt x="4676" y="2130"/>
                              </a:lnTo>
                              <a:lnTo>
                                <a:pt x="4641" y="2110"/>
                              </a:lnTo>
                              <a:lnTo>
                                <a:pt x="4608" y="2092"/>
                              </a:lnTo>
                              <a:lnTo>
                                <a:pt x="4574" y="2074"/>
                              </a:lnTo>
                              <a:lnTo>
                                <a:pt x="4539" y="2057"/>
                              </a:lnTo>
                              <a:lnTo>
                                <a:pt x="4504" y="2040"/>
                              </a:lnTo>
                              <a:lnTo>
                                <a:pt x="4470" y="2024"/>
                              </a:lnTo>
                              <a:lnTo>
                                <a:pt x="4434" y="2009"/>
                              </a:lnTo>
                              <a:lnTo>
                                <a:pt x="4399" y="1994"/>
                              </a:lnTo>
                              <a:lnTo>
                                <a:pt x="4353" y="2054"/>
                              </a:lnTo>
                              <a:lnTo>
                                <a:pt x="4305" y="2114"/>
                              </a:lnTo>
                              <a:lnTo>
                                <a:pt x="4254" y="2172"/>
                              </a:lnTo>
                              <a:lnTo>
                                <a:pt x="4203" y="2229"/>
                              </a:lnTo>
                              <a:lnTo>
                                <a:pt x="4246" y="2240"/>
                              </a:lnTo>
                              <a:lnTo>
                                <a:pt x="4291" y="2249"/>
                              </a:lnTo>
                              <a:lnTo>
                                <a:pt x="4335" y="2255"/>
                              </a:lnTo>
                              <a:lnTo>
                                <a:pt x="4380" y="2261"/>
                              </a:lnTo>
                              <a:lnTo>
                                <a:pt x="4425" y="2263"/>
                              </a:lnTo>
                              <a:lnTo>
                                <a:pt x="4470" y="2264"/>
                              </a:lnTo>
                              <a:lnTo>
                                <a:pt x="4516" y="2263"/>
                              </a:lnTo>
                              <a:lnTo>
                                <a:pt x="4561" y="2259"/>
                              </a:lnTo>
                              <a:close/>
                              <a:moveTo>
                                <a:pt x="4085" y="2191"/>
                              </a:moveTo>
                              <a:lnTo>
                                <a:pt x="4085" y="2191"/>
                              </a:lnTo>
                              <a:lnTo>
                                <a:pt x="4140" y="2133"/>
                              </a:lnTo>
                              <a:lnTo>
                                <a:pt x="4191" y="2074"/>
                              </a:lnTo>
                              <a:lnTo>
                                <a:pt x="4241" y="2013"/>
                              </a:lnTo>
                              <a:lnTo>
                                <a:pt x="4290" y="1952"/>
                              </a:lnTo>
                              <a:lnTo>
                                <a:pt x="4251" y="1939"/>
                              </a:lnTo>
                              <a:lnTo>
                                <a:pt x="4212" y="1927"/>
                              </a:lnTo>
                              <a:lnTo>
                                <a:pt x="4173" y="1916"/>
                              </a:lnTo>
                              <a:lnTo>
                                <a:pt x="4133" y="1906"/>
                              </a:lnTo>
                              <a:lnTo>
                                <a:pt x="4093" y="1895"/>
                              </a:lnTo>
                              <a:lnTo>
                                <a:pt x="4053" y="1886"/>
                              </a:lnTo>
                              <a:lnTo>
                                <a:pt x="4012" y="1878"/>
                              </a:lnTo>
                              <a:lnTo>
                                <a:pt x="3971" y="1869"/>
                              </a:lnTo>
                              <a:lnTo>
                                <a:pt x="3938" y="1914"/>
                              </a:lnTo>
                              <a:lnTo>
                                <a:pt x="3904" y="1958"/>
                              </a:lnTo>
                              <a:lnTo>
                                <a:pt x="3867" y="2001"/>
                              </a:lnTo>
                              <a:lnTo>
                                <a:pt x="3831" y="2044"/>
                              </a:lnTo>
                              <a:lnTo>
                                <a:pt x="3861" y="2066"/>
                              </a:lnTo>
                              <a:lnTo>
                                <a:pt x="3891" y="2088"/>
                              </a:lnTo>
                              <a:lnTo>
                                <a:pt x="3922" y="2108"/>
                              </a:lnTo>
                              <a:lnTo>
                                <a:pt x="3953" y="2127"/>
                              </a:lnTo>
                              <a:lnTo>
                                <a:pt x="3985" y="2145"/>
                              </a:lnTo>
                              <a:lnTo>
                                <a:pt x="4018" y="2161"/>
                              </a:lnTo>
                              <a:lnTo>
                                <a:pt x="4052" y="2177"/>
                              </a:lnTo>
                              <a:lnTo>
                                <a:pt x="4085" y="2191"/>
                              </a:lnTo>
                              <a:close/>
                              <a:moveTo>
                                <a:pt x="3747" y="1970"/>
                              </a:moveTo>
                              <a:lnTo>
                                <a:pt x="3747" y="1970"/>
                              </a:lnTo>
                              <a:lnTo>
                                <a:pt x="3798" y="1911"/>
                              </a:lnTo>
                              <a:lnTo>
                                <a:pt x="3846" y="1851"/>
                              </a:lnTo>
                              <a:lnTo>
                                <a:pt x="3793" y="1845"/>
                              </a:lnTo>
                              <a:lnTo>
                                <a:pt x="3740" y="1840"/>
                              </a:lnTo>
                              <a:lnTo>
                                <a:pt x="3686" y="1837"/>
                              </a:lnTo>
                              <a:lnTo>
                                <a:pt x="3632" y="1835"/>
                              </a:lnTo>
                              <a:lnTo>
                                <a:pt x="3659" y="1870"/>
                              </a:lnTo>
                              <a:lnTo>
                                <a:pt x="3687" y="1906"/>
                              </a:lnTo>
                              <a:lnTo>
                                <a:pt x="3716" y="1938"/>
                              </a:lnTo>
                              <a:lnTo>
                                <a:pt x="3747" y="1970"/>
                              </a:lnTo>
                              <a:close/>
                              <a:moveTo>
                                <a:pt x="3502" y="1584"/>
                              </a:moveTo>
                              <a:lnTo>
                                <a:pt x="3502" y="1584"/>
                              </a:lnTo>
                              <a:lnTo>
                                <a:pt x="3535" y="1530"/>
                              </a:lnTo>
                              <a:lnTo>
                                <a:pt x="3567" y="1477"/>
                              </a:lnTo>
                              <a:lnTo>
                                <a:pt x="3597" y="1422"/>
                              </a:lnTo>
                              <a:lnTo>
                                <a:pt x="3626" y="1366"/>
                              </a:lnTo>
                              <a:lnTo>
                                <a:pt x="3583" y="1367"/>
                              </a:lnTo>
                              <a:lnTo>
                                <a:pt x="3539" y="1369"/>
                              </a:lnTo>
                              <a:lnTo>
                                <a:pt x="3496" y="1372"/>
                              </a:lnTo>
                              <a:lnTo>
                                <a:pt x="3452" y="1374"/>
                              </a:lnTo>
                              <a:lnTo>
                                <a:pt x="3456" y="1401"/>
                              </a:lnTo>
                              <a:lnTo>
                                <a:pt x="3460" y="1428"/>
                              </a:lnTo>
                              <a:lnTo>
                                <a:pt x="3465" y="1453"/>
                              </a:lnTo>
                              <a:lnTo>
                                <a:pt x="3472" y="1480"/>
                              </a:lnTo>
                              <a:lnTo>
                                <a:pt x="3478" y="1506"/>
                              </a:lnTo>
                              <a:lnTo>
                                <a:pt x="3486" y="1532"/>
                              </a:lnTo>
                              <a:lnTo>
                                <a:pt x="3493" y="1558"/>
                              </a:lnTo>
                              <a:lnTo>
                                <a:pt x="3502" y="1584"/>
                              </a:lnTo>
                              <a:close/>
                              <a:moveTo>
                                <a:pt x="3444" y="1262"/>
                              </a:moveTo>
                              <a:lnTo>
                                <a:pt x="3444" y="1262"/>
                              </a:lnTo>
                              <a:lnTo>
                                <a:pt x="3503" y="1259"/>
                              </a:lnTo>
                              <a:lnTo>
                                <a:pt x="3562" y="1256"/>
                              </a:lnTo>
                              <a:lnTo>
                                <a:pt x="3621" y="1255"/>
                              </a:lnTo>
                              <a:lnTo>
                                <a:pt x="3678" y="1255"/>
                              </a:lnTo>
                              <a:lnTo>
                                <a:pt x="3697" y="1209"/>
                              </a:lnTo>
                              <a:lnTo>
                                <a:pt x="3715" y="1163"/>
                              </a:lnTo>
                              <a:lnTo>
                                <a:pt x="3734" y="1108"/>
                              </a:lnTo>
                              <a:lnTo>
                                <a:pt x="3753" y="1052"/>
                              </a:lnTo>
                              <a:lnTo>
                                <a:pt x="3770" y="995"/>
                              </a:lnTo>
                              <a:lnTo>
                                <a:pt x="3786" y="938"/>
                              </a:lnTo>
                              <a:lnTo>
                                <a:pt x="3712" y="939"/>
                              </a:lnTo>
                              <a:lnTo>
                                <a:pt x="3638" y="941"/>
                              </a:lnTo>
                              <a:lnTo>
                                <a:pt x="3563" y="946"/>
                              </a:lnTo>
                              <a:lnTo>
                                <a:pt x="3487" y="954"/>
                              </a:lnTo>
                              <a:lnTo>
                                <a:pt x="3478" y="979"/>
                              </a:lnTo>
                              <a:lnTo>
                                <a:pt x="3470" y="1015"/>
                              </a:lnTo>
                              <a:lnTo>
                                <a:pt x="3462" y="1049"/>
                              </a:lnTo>
                              <a:lnTo>
                                <a:pt x="3457" y="1084"/>
                              </a:lnTo>
                              <a:lnTo>
                                <a:pt x="3451" y="1120"/>
                              </a:lnTo>
                              <a:lnTo>
                                <a:pt x="3448" y="1155"/>
                              </a:lnTo>
                              <a:lnTo>
                                <a:pt x="3445" y="1191"/>
                              </a:lnTo>
                              <a:lnTo>
                                <a:pt x="3444" y="1227"/>
                              </a:lnTo>
                              <a:lnTo>
                                <a:pt x="3444" y="1262"/>
                              </a:lnTo>
                              <a:close/>
                              <a:moveTo>
                                <a:pt x="3529" y="837"/>
                              </a:moveTo>
                              <a:lnTo>
                                <a:pt x="3529" y="837"/>
                              </a:lnTo>
                              <a:lnTo>
                                <a:pt x="3600" y="830"/>
                              </a:lnTo>
                              <a:lnTo>
                                <a:pt x="3671" y="827"/>
                              </a:lnTo>
                              <a:lnTo>
                                <a:pt x="3741" y="825"/>
                              </a:lnTo>
                              <a:lnTo>
                                <a:pt x="3810" y="826"/>
                              </a:lnTo>
                              <a:lnTo>
                                <a:pt x="3817" y="789"/>
                              </a:lnTo>
                              <a:lnTo>
                                <a:pt x="3823" y="750"/>
                              </a:lnTo>
                              <a:lnTo>
                                <a:pt x="3830" y="712"/>
                              </a:lnTo>
                              <a:lnTo>
                                <a:pt x="3835" y="674"/>
                              </a:lnTo>
                              <a:lnTo>
                                <a:pt x="3839" y="634"/>
                              </a:lnTo>
                              <a:lnTo>
                                <a:pt x="3843" y="596"/>
                              </a:lnTo>
                              <a:lnTo>
                                <a:pt x="3846" y="556"/>
                              </a:lnTo>
                              <a:lnTo>
                                <a:pt x="3849" y="516"/>
                              </a:lnTo>
                              <a:lnTo>
                                <a:pt x="3795" y="518"/>
                              </a:lnTo>
                              <a:lnTo>
                                <a:pt x="3743" y="522"/>
                              </a:lnTo>
                              <a:lnTo>
                                <a:pt x="3709" y="557"/>
                              </a:lnTo>
                              <a:lnTo>
                                <a:pt x="3678" y="593"/>
                              </a:lnTo>
                              <a:lnTo>
                                <a:pt x="3647" y="631"/>
                              </a:lnTo>
                              <a:lnTo>
                                <a:pt x="3620" y="671"/>
                              </a:lnTo>
                              <a:lnTo>
                                <a:pt x="3594" y="710"/>
                              </a:lnTo>
                              <a:lnTo>
                                <a:pt x="3570" y="751"/>
                              </a:lnTo>
                              <a:lnTo>
                                <a:pt x="3549" y="794"/>
                              </a:lnTo>
                              <a:lnTo>
                                <a:pt x="3529" y="837"/>
                              </a:lnTo>
                              <a:close/>
                              <a:moveTo>
                                <a:pt x="3965" y="354"/>
                              </a:moveTo>
                              <a:lnTo>
                                <a:pt x="3965" y="354"/>
                              </a:lnTo>
                              <a:lnTo>
                                <a:pt x="3965" y="402"/>
                              </a:lnTo>
                              <a:lnTo>
                                <a:pt x="4011" y="403"/>
                              </a:lnTo>
                              <a:lnTo>
                                <a:pt x="4056" y="405"/>
                              </a:lnTo>
                              <a:lnTo>
                                <a:pt x="4101" y="407"/>
                              </a:lnTo>
                              <a:lnTo>
                                <a:pt x="4145" y="410"/>
                              </a:lnTo>
                              <a:lnTo>
                                <a:pt x="4189" y="414"/>
                              </a:lnTo>
                              <a:lnTo>
                                <a:pt x="4233" y="420"/>
                              </a:lnTo>
                              <a:lnTo>
                                <a:pt x="4277" y="425"/>
                              </a:lnTo>
                              <a:lnTo>
                                <a:pt x="4320" y="432"/>
                              </a:lnTo>
                              <a:lnTo>
                                <a:pt x="4317" y="383"/>
                              </a:lnTo>
                              <a:lnTo>
                                <a:pt x="4316" y="335"/>
                              </a:lnTo>
                              <a:lnTo>
                                <a:pt x="4313" y="286"/>
                              </a:lnTo>
                              <a:lnTo>
                                <a:pt x="4309" y="235"/>
                              </a:lnTo>
                              <a:lnTo>
                                <a:pt x="4265" y="243"/>
                              </a:lnTo>
                              <a:lnTo>
                                <a:pt x="4221" y="253"/>
                              </a:lnTo>
                              <a:lnTo>
                                <a:pt x="4177" y="264"/>
                              </a:lnTo>
                              <a:lnTo>
                                <a:pt x="4134" y="278"/>
                              </a:lnTo>
                              <a:lnTo>
                                <a:pt x="4090" y="294"/>
                              </a:lnTo>
                              <a:lnTo>
                                <a:pt x="4048" y="313"/>
                              </a:lnTo>
                              <a:lnTo>
                                <a:pt x="4006" y="332"/>
                              </a:lnTo>
                              <a:lnTo>
                                <a:pt x="3965" y="354"/>
                              </a:lnTo>
                              <a:close/>
                              <a:moveTo>
                                <a:pt x="4420" y="225"/>
                              </a:moveTo>
                              <a:lnTo>
                                <a:pt x="4420" y="225"/>
                              </a:lnTo>
                              <a:lnTo>
                                <a:pt x="4425" y="283"/>
                              </a:lnTo>
                              <a:lnTo>
                                <a:pt x="4428" y="340"/>
                              </a:lnTo>
                              <a:lnTo>
                                <a:pt x="4430" y="397"/>
                              </a:lnTo>
                              <a:lnTo>
                                <a:pt x="4431" y="453"/>
                              </a:lnTo>
                              <a:lnTo>
                                <a:pt x="4470" y="462"/>
                              </a:lnTo>
                              <a:lnTo>
                                <a:pt x="4507" y="471"/>
                              </a:lnTo>
                              <a:lnTo>
                                <a:pt x="4544" y="481"/>
                              </a:lnTo>
                              <a:lnTo>
                                <a:pt x="4581" y="492"/>
                              </a:lnTo>
                              <a:lnTo>
                                <a:pt x="4618" y="502"/>
                              </a:lnTo>
                              <a:lnTo>
                                <a:pt x="4654" y="514"/>
                              </a:lnTo>
                              <a:lnTo>
                                <a:pt x="4689" y="527"/>
                              </a:lnTo>
                              <a:lnTo>
                                <a:pt x="4726" y="540"/>
                              </a:lnTo>
                              <a:lnTo>
                                <a:pt x="4748" y="548"/>
                              </a:lnTo>
                              <a:lnTo>
                                <a:pt x="4746" y="478"/>
                              </a:lnTo>
                              <a:lnTo>
                                <a:pt x="4742" y="406"/>
                              </a:lnTo>
                              <a:lnTo>
                                <a:pt x="4736" y="333"/>
                              </a:lnTo>
                              <a:lnTo>
                                <a:pt x="4728" y="259"/>
                              </a:lnTo>
                              <a:lnTo>
                                <a:pt x="4691" y="249"/>
                              </a:lnTo>
                              <a:lnTo>
                                <a:pt x="4652" y="242"/>
                              </a:lnTo>
                              <a:lnTo>
                                <a:pt x="4614" y="235"/>
                              </a:lnTo>
                              <a:lnTo>
                                <a:pt x="4576" y="230"/>
                              </a:lnTo>
                              <a:lnTo>
                                <a:pt x="4537" y="227"/>
                              </a:lnTo>
                              <a:lnTo>
                                <a:pt x="4499" y="225"/>
                              </a:lnTo>
                              <a:lnTo>
                                <a:pt x="4459" y="224"/>
                              </a:lnTo>
                              <a:lnTo>
                                <a:pt x="4420" y="225"/>
                              </a:lnTo>
                              <a:close/>
                              <a:moveTo>
                                <a:pt x="4845" y="298"/>
                              </a:moveTo>
                              <a:lnTo>
                                <a:pt x="4845" y="298"/>
                              </a:lnTo>
                              <a:lnTo>
                                <a:pt x="4852" y="374"/>
                              </a:lnTo>
                              <a:lnTo>
                                <a:pt x="4857" y="449"/>
                              </a:lnTo>
                              <a:lnTo>
                                <a:pt x="4860" y="523"/>
                              </a:lnTo>
                              <a:lnTo>
                                <a:pt x="4861" y="596"/>
                              </a:lnTo>
                              <a:lnTo>
                                <a:pt x="4901" y="615"/>
                              </a:lnTo>
                              <a:lnTo>
                                <a:pt x="4941" y="634"/>
                              </a:lnTo>
                              <a:lnTo>
                                <a:pt x="4981" y="655"/>
                              </a:lnTo>
                              <a:lnTo>
                                <a:pt x="5020" y="676"/>
                              </a:lnTo>
                              <a:lnTo>
                                <a:pt x="5058" y="699"/>
                              </a:lnTo>
                              <a:lnTo>
                                <a:pt x="5097" y="721"/>
                              </a:lnTo>
                              <a:lnTo>
                                <a:pt x="5134" y="745"/>
                              </a:lnTo>
                              <a:lnTo>
                                <a:pt x="5172" y="769"/>
                              </a:lnTo>
                              <a:lnTo>
                                <a:pt x="5172" y="703"/>
                              </a:lnTo>
                              <a:lnTo>
                                <a:pt x="5169" y="635"/>
                              </a:lnTo>
                              <a:lnTo>
                                <a:pt x="5164" y="566"/>
                              </a:lnTo>
                              <a:lnTo>
                                <a:pt x="5158" y="496"/>
                              </a:lnTo>
                              <a:lnTo>
                                <a:pt x="5123" y="465"/>
                              </a:lnTo>
                              <a:lnTo>
                                <a:pt x="5086" y="436"/>
                              </a:lnTo>
                              <a:lnTo>
                                <a:pt x="5049" y="408"/>
                              </a:lnTo>
                              <a:lnTo>
                                <a:pt x="5009" y="382"/>
                              </a:lnTo>
                              <a:lnTo>
                                <a:pt x="4969" y="359"/>
                              </a:lnTo>
                              <a:lnTo>
                                <a:pt x="4929" y="336"/>
                              </a:lnTo>
                              <a:lnTo>
                                <a:pt x="4888" y="316"/>
                              </a:lnTo>
                              <a:lnTo>
                                <a:pt x="4845" y="298"/>
                              </a:lnTo>
                              <a:close/>
                              <a:moveTo>
                                <a:pt x="5281" y="633"/>
                              </a:moveTo>
                              <a:lnTo>
                                <a:pt x="5281" y="633"/>
                              </a:lnTo>
                              <a:lnTo>
                                <a:pt x="5283" y="688"/>
                              </a:lnTo>
                              <a:lnTo>
                                <a:pt x="5284" y="741"/>
                              </a:lnTo>
                              <a:lnTo>
                                <a:pt x="5284" y="795"/>
                              </a:lnTo>
                              <a:lnTo>
                                <a:pt x="5282" y="848"/>
                              </a:lnTo>
                              <a:lnTo>
                                <a:pt x="5325" y="880"/>
                              </a:lnTo>
                              <a:lnTo>
                                <a:pt x="5367" y="914"/>
                              </a:lnTo>
                              <a:lnTo>
                                <a:pt x="5409" y="948"/>
                              </a:lnTo>
                              <a:lnTo>
                                <a:pt x="5450" y="984"/>
                              </a:lnTo>
                              <a:lnTo>
                                <a:pt x="5441" y="952"/>
                              </a:lnTo>
                              <a:lnTo>
                                <a:pt x="5430" y="919"/>
                              </a:lnTo>
                              <a:lnTo>
                                <a:pt x="5419" y="888"/>
                              </a:lnTo>
                              <a:lnTo>
                                <a:pt x="5408" y="857"/>
                              </a:lnTo>
                              <a:lnTo>
                                <a:pt x="5394" y="826"/>
                              </a:lnTo>
                              <a:lnTo>
                                <a:pt x="5379" y="795"/>
                              </a:lnTo>
                              <a:lnTo>
                                <a:pt x="5364" y="764"/>
                              </a:lnTo>
                              <a:lnTo>
                                <a:pt x="5347" y="734"/>
                              </a:lnTo>
                              <a:lnTo>
                                <a:pt x="5332" y="708"/>
                              </a:lnTo>
                              <a:lnTo>
                                <a:pt x="5316" y="682"/>
                              </a:lnTo>
                              <a:lnTo>
                                <a:pt x="5298" y="658"/>
                              </a:lnTo>
                              <a:lnTo>
                                <a:pt x="5281" y="633"/>
                              </a:lnTo>
                              <a:close/>
                              <a:moveTo>
                                <a:pt x="5169" y="902"/>
                              </a:moveTo>
                              <a:lnTo>
                                <a:pt x="5169" y="902"/>
                              </a:lnTo>
                              <a:lnTo>
                                <a:pt x="5131" y="876"/>
                              </a:lnTo>
                              <a:lnTo>
                                <a:pt x="5093" y="852"/>
                              </a:lnTo>
                              <a:lnTo>
                                <a:pt x="5055" y="827"/>
                              </a:lnTo>
                              <a:lnTo>
                                <a:pt x="5016" y="804"/>
                              </a:lnTo>
                              <a:lnTo>
                                <a:pt x="4977" y="781"/>
                              </a:lnTo>
                              <a:lnTo>
                                <a:pt x="4938" y="759"/>
                              </a:lnTo>
                              <a:lnTo>
                                <a:pt x="4899" y="738"/>
                              </a:lnTo>
                              <a:lnTo>
                                <a:pt x="4858" y="718"/>
                              </a:lnTo>
                              <a:lnTo>
                                <a:pt x="4856" y="763"/>
                              </a:lnTo>
                              <a:lnTo>
                                <a:pt x="4851" y="808"/>
                              </a:lnTo>
                              <a:lnTo>
                                <a:pt x="4847" y="852"/>
                              </a:lnTo>
                              <a:lnTo>
                                <a:pt x="4843" y="896"/>
                              </a:lnTo>
                              <a:lnTo>
                                <a:pt x="4836" y="939"/>
                              </a:lnTo>
                              <a:lnTo>
                                <a:pt x="4830" y="982"/>
                              </a:lnTo>
                              <a:lnTo>
                                <a:pt x="4823" y="1024"/>
                              </a:lnTo>
                              <a:lnTo>
                                <a:pt x="4815" y="1066"/>
                              </a:lnTo>
                              <a:lnTo>
                                <a:pt x="4855" y="1087"/>
                              </a:lnTo>
                              <a:lnTo>
                                <a:pt x="4893" y="1108"/>
                              </a:lnTo>
                              <a:lnTo>
                                <a:pt x="4932" y="1129"/>
                              </a:lnTo>
                              <a:lnTo>
                                <a:pt x="4970" y="1152"/>
                              </a:lnTo>
                              <a:lnTo>
                                <a:pt x="5008" y="1176"/>
                              </a:lnTo>
                              <a:lnTo>
                                <a:pt x="5045" y="1199"/>
                              </a:lnTo>
                              <a:lnTo>
                                <a:pt x="5082" y="1224"/>
                              </a:lnTo>
                              <a:lnTo>
                                <a:pt x="5119" y="1248"/>
                              </a:lnTo>
                              <a:lnTo>
                                <a:pt x="5128" y="1207"/>
                              </a:lnTo>
                              <a:lnTo>
                                <a:pt x="5136" y="1165"/>
                              </a:lnTo>
                              <a:lnTo>
                                <a:pt x="5144" y="1122"/>
                              </a:lnTo>
                              <a:lnTo>
                                <a:pt x="5150" y="1079"/>
                              </a:lnTo>
                              <a:lnTo>
                                <a:pt x="5156" y="1035"/>
                              </a:lnTo>
                              <a:lnTo>
                                <a:pt x="5161" y="991"/>
                              </a:lnTo>
                              <a:lnTo>
                                <a:pt x="5165" y="947"/>
                              </a:lnTo>
                              <a:lnTo>
                                <a:pt x="5169" y="902"/>
                              </a:lnTo>
                              <a:close/>
                              <a:moveTo>
                                <a:pt x="4747" y="668"/>
                              </a:moveTo>
                              <a:lnTo>
                                <a:pt x="4747" y="668"/>
                              </a:lnTo>
                              <a:lnTo>
                                <a:pt x="4686" y="644"/>
                              </a:lnTo>
                              <a:lnTo>
                                <a:pt x="4624" y="622"/>
                              </a:lnTo>
                              <a:lnTo>
                                <a:pt x="4560" y="602"/>
                              </a:lnTo>
                              <a:lnTo>
                                <a:pt x="4495" y="584"/>
                              </a:lnTo>
                              <a:lnTo>
                                <a:pt x="4430" y="568"/>
                              </a:lnTo>
                              <a:lnTo>
                                <a:pt x="4428" y="611"/>
                              </a:lnTo>
                              <a:lnTo>
                                <a:pt x="4425" y="653"/>
                              </a:lnTo>
                              <a:lnTo>
                                <a:pt x="4421" y="696"/>
                              </a:lnTo>
                              <a:lnTo>
                                <a:pt x="4417" y="739"/>
                              </a:lnTo>
                              <a:lnTo>
                                <a:pt x="4413" y="781"/>
                              </a:lnTo>
                              <a:lnTo>
                                <a:pt x="4406" y="823"/>
                              </a:lnTo>
                              <a:lnTo>
                                <a:pt x="4401" y="865"/>
                              </a:lnTo>
                              <a:lnTo>
                                <a:pt x="4394" y="905"/>
                              </a:lnTo>
                              <a:lnTo>
                                <a:pt x="4445" y="920"/>
                              </a:lnTo>
                              <a:lnTo>
                                <a:pt x="4495" y="935"/>
                              </a:lnTo>
                              <a:lnTo>
                                <a:pt x="4546" y="953"/>
                              </a:lnTo>
                              <a:lnTo>
                                <a:pt x="4596" y="971"/>
                              </a:lnTo>
                              <a:lnTo>
                                <a:pt x="4653" y="993"/>
                              </a:lnTo>
                              <a:lnTo>
                                <a:pt x="4711" y="1018"/>
                              </a:lnTo>
                              <a:lnTo>
                                <a:pt x="4718" y="975"/>
                              </a:lnTo>
                              <a:lnTo>
                                <a:pt x="4725" y="932"/>
                              </a:lnTo>
                              <a:lnTo>
                                <a:pt x="4730" y="889"/>
                              </a:lnTo>
                              <a:lnTo>
                                <a:pt x="4736" y="846"/>
                              </a:lnTo>
                              <a:lnTo>
                                <a:pt x="4740" y="803"/>
                              </a:lnTo>
                              <a:lnTo>
                                <a:pt x="4743" y="759"/>
                              </a:lnTo>
                              <a:lnTo>
                                <a:pt x="4745" y="714"/>
                              </a:lnTo>
                              <a:lnTo>
                                <a:pt x="4747" y="668"/>
                              </a:lnTo>
                              <a:close/>
                              <a:moveTo>
                                <a:pt x="4319" y="545"/>
                              </a:moveTo>
                              <a:lnTo>
                                <a:pt x="4319" y="545"/>
                              </a:lnTo>
                              <a:lnTo>
                                <a:pt x="4276" y="538"/>
                              </a:lnTo>
                              <a:lnTo>
                                <a:pt x="4232" y="532"/>
                              </a:lnTo>
                              <a:lnTo>
                                <a:pt x="4188" y="527"/>
                              </a:lnTo>
                              <a:lnTo>
                                <a:pt x="4144" y="523"/>
                              </a:lnTo>
                              <a:lnTo>
                                <a:pt x="4099" y="519"/>
                              </a:lnTo>
                              <a:lnTo>
                                <a:pt x="4053" y="516"/>
                              </a:lnTo>
                              <a:lnTo>
                                <a:pt x="4008" y="515"/>
                              </a:lnTo>
                              <a:lnTo>
                                <a:pt x="3962" y="514"/>
                              </a:lnTo>
                              <a:lnTo>
                                <a:pt x="3958" y="555"/>
                              </a:lnTo>
                              <a:lnTo>
                                <a:pt x="3955" y="595"/>
                              </a:lnTo>
                              <a:lnTo>
                                <a:pt x="3952" y="635"/>
                              </a:lnTo>
                              <a:lnTo>
                                <a:pt x="3948" y="675"/>
                              </a:lnTo>
                              <a:lnTo>
                                <a:pt x="3942" y="714"/>
                              </a:lnTo>
                              <a:lnTo>
                                <a:pt x="3937" y="753"/>
                              </a:lnTo>
                              <a:lnTo>
                                <a:pt x="3931" y="792"/>
                              </a:lnTo>
                              <a:lnTo>
                                <a:pt x="3924" y="829"/>
                              </a:lnTo>
                              <a:lnTo>
                                <a:pt x="3970" y="833"/>
                              </a:lnTo>
                              <a:lnTo>
                                <a:pt x="4016" y="837"/>
                              </a:lnTo>
                              <a:lnTo>
                                <a:pt x="4062" y="842"/>
                              </a:lnTo>
                              <a:lnTo>
                                <a:pt x="4107" y="848"/>
                              </a:lnTo>
                              <a:lnTo>
                                <a:pt x="4152" y="854"/>
                              </a:lnTo>
                              <a:lnTo>
                                <a:pt x="4196" y="861"/>
                              </a:lnTo>
                              <a:lnTo>
                                <a:pt x="4240" y="870"/>
                              </a:lnTo>
                              <a:lnTo>
                                <a:pt x="4284" y="879"/>
                              </a:lnTo>
                              <a:lnTo>
                                <a:pt x="4292" y="839"/>
                              </a:lnTo>
                              <a:lnTo>
                                <a:pt x="4297" y="798"/>
                              </a:lnTo>
                              <a:lnTo>
                                <a:pt x="4302" y="756"/>
                              </a:lnTo>
                              <a:lnTo>
                                <a:pt x="4308" y="715"/>
                              </a:lnTo>
                              <a:lnTo>
                                <a:pt x="4311" y="673"/>
                              </a:lnTo>
                              <a:lnTo>
                                <a:pt x="4314" y="631"/>
                              </a:lnTo>
                              <a:lnTo>
                                <a:pt x="4316" y="588"/>
                              </a:lnTo>
                              <a:lnTo>
                                <a:pt x="4319" y="545"/>
                              </a:lnTo>
                              <a:close/>
                              <a:moveTo>
                                <a:pt x="4745" y="2041"/>
                              </a:moveTo>
                              <a:lnTo>
                                <a:pt x="4745" y="2041"/>
                              </a:lnTo>
                              <a:lnTo>
                                <a:pt x="4770" y="2008"/>
                              </a:lnTo>
                              <a:lnTo>
                                <a:pt x="4795" y="1973"/>
                              </a:lnTo>
                              <a:lnTo>
                                <a:pt x="4817" y="1939"/>
                              </a:lnTo>
                              <a:lnTo>
                                <a:pt x="4841" y="1905"/>
                              </a:lnTo>
                              <a:lnTo>
                                <a:pt x="4862" y="1870"/>
                              </a:lnTo>
                              <a:lnTo>
                                <a:pt x="4883" y="1835"/>
                              </a:lnTo>
                              <a:lnTo>
                                <a:pt x="4905" y="1800"/>
                              </a:lnTo>
                              <a:lnTo>
                                <a:pt x="4924" y="1763"/>
                              </a:lnTo>
                              <a:lnTo>
                                <a:pt x="4890" y="1739"/>
                              </a:lnTo>
                              <a:lnTo>
                                <a:pt x="4856" y="1717"/>
                              </a:lnTo>
                              <a:lnTo>
                                <a:pt x="4820" y="1694"/>
                              </a:lnTo>
                              <a:lnTo>
                                <a:pt x="4785" y="1673"/>
                              </a:lnTo>
                              <a:lnTo>
                                <a:pt x="4749" y="1653"/>
                              </a:lnTo>
                              <a:lnTo>
                                <a:pt x="4713" y="1632"/>
                              </a:lnTo>
                              <a:lnTo>
                                <a:pt x="4677" y="1613"/>
                              </a:lnTo>
                              <a:lnTo>
                                <a:pt x="4640" y="1594"/>
                              </a:lnTo>
                              <a:lnTo>
                                <a:pt x="4621" y="1633"/>
                              </a:lnTo>
                              <a:lnTo>
                                <a:pt x="4600" y="1673"/>
                              </a:lnTo>
                              <a:lnTo>
                                <a:pt x="4580" y="1712"/>
                              </a:lnTo>
                              <a:lnTo>
                                <a:pt x="4558" y="1750"/>
                              </a:lnTo>
                              <a:lnTo>
                                <a:pt x="4536" y="1788"/>
                              </a:lnTo>
                              <a:lnTo>
                                <a:pt x="4513" y="1825"/>
                              </a:lnTo>
                              <a:lnTo>
                                <a:pt x="4489" y="1863"/>
                              </a:lnTo>
                              <a:lnTo>
                                <a:pt x="4464" y="1899"/>
                              </a:lnTo>
                              <a:lnTo>
                                <a:pt x="4501" y="1915"/>
                              </a:lnTo>
                              <a:lnTo>
                                <a:pt x="4536" y="1931"/>
                              </a:lnTo>
                              <a:lnTo>
                                <a:pt x="4573" y="1949"/>
                              </a:lnTo>
                              <a:lnTo>
                                <a:pt x="4607" y="1966"/>
                              </a:lnTo>
                              <a:lnTo>
                                <a:pt x="4642" y="1984"/>
                              </a:lnTo>
                              <a:lnTo>
                                <a:pt x="4677" y="2002"/>
                              </a:lnTo>
                              <a:lnTo>
                                <a:pt x="4711" y="2021"/>
                              </a:lnTo>
                              <a:lnTo>
                                <a:pt x="4745" y="2041"/>
                              </a:lnTo>
                              <a:close/>
                              <a:moveTo>
                                <a:pt x="4976" y="1662"/>
                              </a:moveTo>
                              <a:lnTo>
                                <a:pt x="4976" y="1662"/>
                              </a:lnTo>
                              <a:lnTo>
                                <a:pt x="4993" y="1624"/>
                              </a:lnTo>
                              <a:lnTo>
                                <a:pt x="5010" y="1585"/>
                              </a:lnTo>
                              <a:lnTo>
                                <a:pt x="5026" y="1545"/>
                              </a:lnTo>
                              <a:lnTo>
                                <a:pt x="5042" y="1507"/>
                              </a:lnTo>
                              <a:lnTo>
                                <a:pt x="5055" y="1471"/>
                              </a:lnTo>
                              <a:lnTo>
                                <a:pt x="5067" y="1436"/>
                              </a:lnTo>
                              <a:lnTo>
                                <a:pt x="5078" y="1401"/>
                              </a:lnTo>
                              <a:lnTo>
                                <a:pt x="5088" y="1365"/>
                              </a:lnTo>
                              <a:lnTo>
                                <a:pt x="5053" y="1340"/>
                              </a:lnTo>
                              <a:lnTo>
                                <a:pt x="5016" y="1314"/>
                              </a:lnTo>
                              <a:lnTo>
                                <a:pt x="4979" y="1289"/>
                              </a:lnTo>
                              <a:lnTo>
                                <a:pt x="4942" y="1266"/>
                              </a:lnTo>
                              <a:lnTo>
                                <a:pt x="4905" y="1243"/>
                              </a:lnTo>
                              <a:lnTo>
                                <a:pt x="4866" y="1222"/>
                              </a:lnTo>
                              <a:lnTo>
                                <a:pt x="4829" y="1200"/>
                              </a:lnTo>
                              <a:lnTo>
                                <a:pt x="4790" y="1179"/>
                              </a:lnTo>
                              <a:lnTo>
                                <a:pt x="4773" y="1240"/>
                              </a:lnTo>
                              <a:lnTo>
                                <a:pt x="4756" y="1299"/>
                              </a:lnTo>
                              <a:lnTo>
                                <a:pt x="4737" y="1358"/>
                              </a:lnTo>
                              <a:lnTo>
                                <a:pt x="4715" y="1416"/>
                              </a:lnTo>
                              <a:lnTo>
                                <a:pt x="4701" y="1454"/>
                              </a:lnTo>
                              <a:lnTo>
                                <a:pt x="4685" y="1492"/>
                              </a:lnTo>
                              <a:lnTo>
                                <a:pt x="4723" y="1510"/>
                              </a:lnTo>
                              <a:lnTo>
                                <a:pt x="4760" y="1530"/>
                              </a:lnTo>
                              <a:lnTo>
                                <a:pt x="4797" y="1551"/>
                              </a:lnTo>
                              <a:lnTo>
                                <a:pt x="4833" y="1571"/>
                              </a:lnTo>
                              <a:lnTo>
                                <a:pt x="4870" y="1594"/>
                              </a:lnTo>
                              <a:lnTo>
                                <a:pt x="4905" y="1616"/>
                              </a:lnTo>
                              <a:lnTo>
                                <a:pt x="4940" y="1639"/>
                              </a:lnTo>
                              <a:lnTo>
                                <a:pt x="4976" y="1662"/>
                              </a:lnTo>
                              <a:close/>
                              <a:moveTo>
                                <a:pt x="3899" y="941"/>
                              </a:moveTo>
                              <a:lnTo>
                                <a:pt x="3899" y="941"/>
                              </a:lnTo>
                              <a:lnTo>
                                <a:pt x="3882" y="1007"/>
                              </a:lnTo>
                              <a:lnTo>
                                <a:pt x="3863" y="1074"/>
                              </a:lnTo>
                              <a:lnTo>
                                <a:pt x="3843" y="1138"/>
                              </a:lnTo>
                              <a:lnTo>
                                <a:pt x="3819" y="1202"/>
                              </a:lnTo>
                              <a:lnTo>
                                <a:pt x="3798" y="1259"/>
                              </a:lnTo>
                              <a:lnTo>
                                <a:pt x="3845" y="1262"/>
                              </a:lnTo>
                              <a:lnTo>
                                <a:pt x="3891" y="1266"/>
                              </a:lnTo>
                              <a:lnTo>
                                <a:pt x="3937" y="1271"/>
                              </a:lnTo>
                              <a:lnTo>
                                <a:pt x="3983" y="1276"/>
                              </a:lnTo>
                              <a:lnTo>
                                <a:pt x="4028" y="1283"/>
                              </a:lnTo>
                              <a:lnTo>
                                <a:pt x="4073" y="1290"/>
                              </a:lnTo>
                              <a:lnTo>
                                <a:pt x="4117" y="1299"/>
                              </a:lnTo>
                              <a:lnTo>
                                <a:pt x="4161" y="1307"/>
                              </a:lnTo>
                              <a:lnTo>
                                <a:pt x="4181" y="1256"/>
                              </a:lnTo>
                              <a:lnTo>
                                <a:pt x="4205" y="1191"/>
                              </a:lnTo>
                              <a:lnTo>
                                <a:pt x="4226" y="1124"/>
                              </a:lnTo>
                              <a:lnTo>
                                <a:pt x="4246" y="1057"/>
                              </a:lnTo>
                              <a:lnTo>
                                <a:pt x="4262" y="989"/>
                              </a:lnTo>
                              <a:lnTo>
                                <a:pt x="4219" y="979"/>
                              </a:lnTo>
                              <a:lnTo>
                                <a:pt x="4174" y="972"/>
                              </a:lnTo>
                              <a:lnTo>
                                <a:pt x="4130" y="964"/>
                              </a:lnTo>
                              <a:lnTo>
                                <a:pt x="4085" y="958"/>
                              </a:lnTo>
                              <a:lnTo>
                                <a:pt x="4039" y="953"/>
                              </a:lnTo>
                              <a:lnTo>
                                <a:pt x="3993" y="947"/>
                              </a:lnTo>
                              <a:lnTo>
                                <a:pt x="3947" y="944"/>
                              </a:lnTo>
                              <a:lnTo>
                                <a:pt x="3899" y="941"/>
                              </a:lnTo>
                              <a:close/>
                              <a:moveTo>
                                <a:pt x="3749" y="1369"/>
                              </a:moveTo>
                              <a:lnTo>
                                <a:pt x="3749" y="1369"/>
                              </a:lnTo>
                              <a:lnTo>
                                <a:pt x="3728" y="1413"/>
                              </a:lnTo>
                              <a:lnTo>
                                <a:pt x="3706" y="1455"/>
                              </a:lnTo>
                              <a:lnTo>
                                <a:pt x="3683" y="1498"/>
                              </a:lnTo>
                              <a:lnTo>
                                <a:pt x="3659" y="1541"/>
                              </a:lnTo>
                              <a:lnTo>
                                <a:pt x="3635" y="1583"/>
                              </a:lnTo>
                              <a:lnTo>
                                <a:pt x="3609" y="1625"/>
                              </a:lnTo>
                              <a:lnTo>
                                <a:pt x="3582" y="1666"/>
                              </a:lnTo>
                              <a:lnTo>
                                <a:pt x="3555" y="1706"/>
                              </a:lnTo>
                              <a:lnTo>
                                <a:pt x="3563" y="1721"/>
                              </a:lnTo>
                              <a:lnTo>
                                <a:pt x="3609" y="1722"/>
                              </a:lnTo>
                              <a:lnTo>
                                <a:pt x="3655" y="1723"/>
                              </a:lnTo>
                              <a:lnTo>
                                <a:pt x="3700" y="1726"/>
                              </a:lnTo>
                              <a:lnTo>
                                <a:pt x="3745" y="1729"/>
                              </a:lnTo>
                              <a:lnTo>
                                <a:pt x="3790" y="1732"/>
                              </a:lnTo>
                              <a:lnTo>
                                <a:pt x="3834" y="1736"/>
                              </a:lnTo>
                              <a:lnTo>
                                <a:pt x="3878" y="1742"/>
                              </a:lnTo>
                              <a:lnTo>
                                <a:pt x="3921" y="1748"/>
                              </a:lnTo>
                              <a:lnTo>
                                <a:pt x="3949" y="1707"/>
                              </a:lnTo>
                              <a:lnTo>
                                <a:pt x="3976" y="1667"/>
                              </a:lnTo>
                              <a:lnTo>
                                <a:pt x="4001" y="1626"/>
                              </a:lnTo>
                              <a:lnTo>
                                <a:pt x="4026" y="1584"/>
                              </a:lnTo>
                              <a:lnTo>
                                <a:pt x="4049" y="1541"/>
                              </a:lnTo>
                              <a:lnTo>
                                <a:pt x="4072" y="1499"/>
                              </a:lnTo>
                              <a:lnTo>
                                <a:pt x="4095" y="1455"/>
                              </a:lnTo>
                              <a:lnTo>
                                <a:pt x="4115" y="1413"/>
                              </a:lnTo>
                              <a:lnTo>
                                <a:pt x="4071" y="1404"/>
                              </a:lnTo>
                              <a:lnTo>
                                <a:pt x="4027" y="1396"/>
                              </a:lnTo>
                              <a:lnTo>
                                <a:pt x="3982" y="1389"/>
                              </a:lnTo>
                              <a:lnTo>
                                <a:pt x="3936" y="1384"/>
                              </a:lnTo>
                              <a:lnTo>
                                <a:pt x="3890" y="1378"/>
                              </a:lnTo>
                              <a:lnTo>
                                <a:pt x="3844" y="1374"/>
                              </a:lnTo>
                              <a:lnTo>
                                <a:pt x="3797" y="1371"/>
                              </a:lnTo>
                              <a:lnTo>
                                <a:pt x="3749" y="1369"/>
                              </a:lnTo>
                              <a:close/>
                              <a:moveTo>
                                <a:pt x="4371" y="1016"/>
                              </a:moveTo>
                              <a:lnTo>
                                <a:pt x="4371" y="1016"/>
                              </a:lnTo>
                              <a:lnTo>
                                <a:pt x="4353" y="1087"/>
                              </a:lnTo>
                              <a:lnTo>
                                <a:pt x="4332" y="1157"/>
                              </a:lnTo>
                              <a:lnTo>
                                <a:pt x="4311" y="1227"/>
                              </a:lnTo>
                              <a:lnTo>
                                <a:pt x="4286" y="1295"/>
                              </a:lnTo>
                              <a:lnTo>
                                <a:pt x="4271" y="1334"/>
                              </a:lnTo>
                              <a:lnTo>
                                <a:pt x="4323" y="1349"/>
                              </a:lnTo>
                              <a:lnTo>
                                <a:pt x="4374" y="1364"/>
                              </a:lnTo>
                              <a:lnTo>
                                <a:pt x="4425" y="1381"/>
                              </a:lnTo>
                              <a:lnTo>
                                <a:pt x="4475" y="1400"/>
                              </a:lnTo>
                              <a:lnTo>
                                <a:pt x="4530" y="1421"/>
                              </a:lnTo>
                              <a:lnTo>
                                <a:pt x="4584" y="1445"/>
                              </a:lnTo>
                              <a:lnTo>
                                <a:pt x="4597" y="1410"/>
                              </a:lnTo>
                              <a:lnTo>
                                <a:pt x="4611" y="1376"/>
                              </a:lnTo>
                              <a:lnTo>
                                <a:pt x="4633" y="1316"/>
                              </a:lnTo>
                              <a:lnTo>
                                <a:pt x="4652" y="1255"/>
                              </a:lnTo>
                              <a:lnTo>
                                <a:pt x="4670" y="1193"/>
                              </a:lnTo>
                              <a:lnTo>
                                <a:pt x="4686" y="1129"/>
                              </a:lnTo>
                              <a:lnTo>
                                <a:pt x="4622" y="1102"/>
                              </a:lnTo>
                              <a:lnTo>
                                <a:pt x="4557" y="1076"/>
                              </a:lnTo>
                              <a:lnTo>
                                <a:pt x="4510" y="1059"/>
                              </a:lnTo>
                              <a:lnTo>
                                <a:pt x="4464" y="1044"/>
                              </a:lnTo>
                              <a:lnTo>
                                <a:pt x="4418" y="1029"/>
                              </a:lnTo>
                              <a:lnTo>
                                <a:pt x="4371" y="1016"/>
                              </a:lnTo>
                              <a:close/>
                              <a:moveTo>
                                <a:pt x="4226" y="1438"/>
                              </a:moveTo>
                              <a:lnTo>
                                <a:pt x="4226" y="1438"/>
                              </a:lnTo>
                              <a:lnTo>
                                <a:pt x="4207" y="1481"/>
                              </a:lnTo>
                              <a:lnTo>
                                <a:pt x="4186" y="1524"/>
                              </a:lnTo>
                              <a:lnTo>
                                <a:pt x="4164" y="1566"/>
                              </a:lnTo>
                              <a:lnTo>
                                <a:pt x="4141" y="1608"/>
                              </a:lnTo>
                              <a:lnTo>
                                <a:pt x="4118" y="1648"/>
                              </a:lnTo>
                              <a:lnTo>
                                <a:pt x="4093" y="1689"/>
                              </a:lnTo>
                              <a:lnTo>
                                <a:pt x="4068" y="1729"/>
                              </a:lnTo>
                              <a:lnTo>
                                <a:pt x="4042" y="1768"/>
                              </a:lnTo>
                              <a:lnTo>
                                <a:pt x="4083" y="1778"/>
                              </a:lnTo>
                              <a:lnTo>
                                <a:pt x="4123" y="1787"/>
                              </a:lnTo>
                              <a:lnTo>
                                <a:pt x="4163" y="1797"/>
                              </a:lnTo>
                              <a:lnTo>
                                <a:pt x="4203" y="1808"/>
                              </a:lnTo>
                              <a:lnTo>
                                <a:pt x="4241" y="1819"/>
                              </a:lnTo>
                              <a:lnTo>
                                <a:pt x="4281" y="1832"/>
                              </a:lnTo>
                              <a:lnTo>
                                <a:pt x="4320" y="1845"/>
                              </a:lnTo>
                              <a:lnTo>
                                <a:pt x="4357" y="1857"/>
                              </a:lnTo>
                              <a:lnTo>
                                <a:pt x="4383" y="1820"/>
                              </a:lnTo>
                              <a:lnTo>
                                <a:pt x="4408" y="1782"/>
                              </a:lnTo>
                              <a:lnTo>
                                <a:pt x="4431" y="1744"/>
                              </a:lnTo>
                              <a:lnTo>
                                <a:pt x="4455" y="1705"/>
                              </a:lnTo>
                              <a:lnTo>
                                <a:pt x="4477" y="1667"/>
                              </a:lnTo>
                              <a:lnTo>
                                <a:pt x="4499" y="1627"/>
                              </a:lnTo>
                              <a:lnTo>
                                <a:pt x="4519" y="1586"/>
                              </a:lnTo>
                              <a:lnTo>
                                <a:pt x="4538" y="1547"/>
                              </a:lnTo>
                              <a:lnTo>
                                <a:pt x="4487" y="1525"/>
                              </a:lnTo>
                              <a:lnTo>
                                <a:pt x="4435" y="1505"/>
                              </a:lnTo>
                              <a:lnTo>
                                <a:pt x="4384" y="1486"/>
                              </a:lnTo>
                              <a:lnTo>
                                <a:pt x="4332" y="1469"/>
                              </a:lnTo>
                              <a:lnTo>
                                <a:pt x="4280" y="1453"/>
                              </a:lnTo>
                              <a:lnTo>
                                <a:pt x="4226" y="1438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话筒" o:spid="_x0000_s1026" o:spt="100" style="position:absolute;left:0pt;margin-left:253.4pt;margin-top:348.3pt;height:38.15pt;width:43.3pt;z-index:251732992;v-text-anchor:middle;mso-width-relative:page;mso-height-relative:page;" fillcolor="#000000 [3213]" filled="t" stroked="f" coordsize="5878,5174" o:gfxdata="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" path="m5542,621l5542,621,5557,649,5572,678,5586,706,5600,735,5611,764,5623,793,5635,822,5645,852,5654,881,5663,911,5670,940,5678,970,5684,1000,5690,1030,5695,1060,5698,1090,5702,1120,5705,1150,5707,1180,5708,1210,5708,1240,5708,1270,5707,1300,5705,1330,5702,1360,5699,1390,5695,1420,5691,1449,5685,1479,5680,1508,5672,1537,5665,1566,5657,1595,5649,1623,5639,1652,5630,1679,5618,1707,5607,1735,5594,1762,5582,1790,5568,1817,5555,1842,5540,1869,5525,1895,5508,1921,5491,1945,5474,1970,5456,1995,5438,2018,5418,2042,5399,2065,5378,2088,5357,2110,5336,2132,5313,2153,5290,2174,5267,2194,5243,2214,5218,2234,5192,2252,5166,2270,5141,2288,5113,2304,5086,2322,5058,2337,5029,2352,5001,2366,4972,2380,4944,2392,4915,2404,4886,2415,4856,2425,4827,2434,4797,2443,4768,2450,4738,2458,4708,2464,4678,2470,4648,2475,4618,2479,4588,2482,4558,2485,4528,2487,4498,2488,4466,2488,4436,2488,4408,2487,4378,2486,4348,2482,4317,2479,4287,2476,4259,2471,4229,2465,4200,2460,4171,2453,4142,2446,4090,2431,4039,2414,3988,2393,3939,2372,3891,2348,3844,2323,3797,2295,3751,2265,1529,3347,1192,2761,3225,1365,3223,1337,3221,1310,3219,1253,3220,1197,3223,1141,3229,1086,3238,1031,3249,976,3262,921,3270,893,3279,865,3288,836,3298,808,3309,780,3321,752,3332,725,3345,699,3359,672,3373,645,3388,619,3403,592,3419,568,3435,542,3453,517,3471,493,3490,469,3509,446,3529,422,3549,399,3570,377,3592,355,3614,334,3637,314,3660,293,3684,273,3709,254,3734,235,3760,217,3787,199,3814,183,3842,166,3869,151,3897,136,3926,122,3955,108,3984,95,4013,83,4042,72,4071,63,4101,53,4130,45,4160,37,4190,30,4220,23,4250,18,4280,12,4310,8,4340,5,4370,3,4400,1,4430,0,4460,0,4490,0,4520,1,4550,3,4580,5,4610,8,4639,12,4669,17,4698,22,4728,27,4757,35,4786,42,4815,50,4843,58,4872,68,4900,78,4927,89,4955,100,4982,112,5009,125,5036,139,5063,153,5088,168,5115,183,5140,199,5165,216,5190,233,5215,251,5238,270,5262,289,5285,308,5308,329,5331,350,5352,372,5373,394,5394,417,5414,440,5434,465,5454,489,5472,514,5490,541,5507,567,5525,595,5542,621xm759,3553l574,3332,562,3341,531,3369,483,3415,454,3443,423,3475,390,3512,355,3550,320,3593,284,3638,248,3687,213,3738,177,3791,161,3819,145,3847,129,3876,114,3906,100,3935,86,3966,74,3996,61,4027,50,4059,39,4092,31,4124,22,4157,15,4189,9,4223,5,4257,2,4291,0,4325,0,4360,1,4394,3,4428,7,4464,13,4499,21,4534,31,4570,42,4605,56,4640,71,4676,90,4711,109,4747,131,4782,156,4817,182,4853,212,4888,243,4924,260,4942,278,4959,296,4975,316,4991,336,5006,357,5021,377,5035,398,5048,421,5061,443,5073,467,5083,491,5094,514,5104,539,5113,564,5122,590,5129,616,5137,642,5143,668,5149,695,5154,722,5158,750,5163,806,5169,864,5173,923,5174,983,5173,1044,5170,1083,5167,1124,5163,1165,5156,1207,5149,1249,5140,1292,5130,1336,5120,1381,5108,1426,5094,1471,5080,1519,5065,1565,5049,1660,5015,1758,4977,1857,4935,1959,4892,2062,4846,2166,4798,2272,4749,2379,4698,2597,4593,2757,4516,2919,4439,3080,4363,3162,4326,3242,4290,3324,4253,3405,4219,3486,4186,3566,4153,3646,4122,3726,4093,3805,4065,3883,4038,3954,4015,4024,3995,4093,3977,4163,3960,4231,3945,4298,3932,4366,3921,4431,3914,4497,3907,4529,3906,4560,3905,4592,3904,4623,3904,4654,3905,4685,3906,4715,3908,4745,3911,4775,3916,4805,3920,4834,3925,4863,3931,4892,3938,4920,3946,4948,3954,4976,3963,5002,3974,5029,3984,5056,3996,5082,4009,5108,4023,5133,4038,5158,4054,5183,4070,5206,4087,5230,4107,5253,4126,5276,4146,5298,4168,5321,4190,5342,4214,5363,4238,5383,4264,5403,4292,5423,4320,5442,4349,5461,4379,5478,4410,5497,4443,5514,4476,5530,4512,5546,4547,5562,4585,5576,4623,5591,4663,5605,4704,5878,4615,5861,4564,5844,4514,5825,4467,5805,4420,5786,4375,5766,4331,5744,4289,5723,4248,5700,4210,5678,4171,5654,4134,5631,4100,5606,4066,5581,4034,5556,4003,5529,3974,5502,3945,5475,3918,5447,3892,5419,3868,5391,3844,5361,3821,5332,3801,5300,3781,5270,3762,5239,3745,5207,3728,5175,3713,5143,3699,5110,3686,5076,3675,5043,3664,5009,3653,4974,3645,4939,3637,4904,3630,4868,3624,4832,3619,4796,3615,4759,3611,4722,3609,4684,3608,4647,3607,4608,3607,4570,3608,4531,3610,4492,3613,4454,3617,4414,3621,4374,3626,4334,3632,4294,3638,4212,3653,4130,3670,4047,3691,3964,3713,3879,3738,3794,3765,3712,3791,3630,3820,3548,3851,3465,3884,3382,3917,3299,3951,3215,3987,3132,4023,3049,4061,2966,4099,2801,4176,2636,4255,2473,4334,2264,4434,2162,4483,2061,4530,1961,4576,1864,4619,1768,4661,1675,4701,1584,4736,1495,4769,1451,4784,1408,4798,1366,4812,1326,4824,1285,4836,1245,4846,1206,4855,1168,4863,1130,4870,1094,4875,1059,4880,1023,4883,975,4886,927,4886,881,4886,836,4883,793,4878,750,4872,710,4863,671,4853,638,4843,607,4830,577,4817,549,4802,523,4786,498,4768,474,4749,454,4727,432,4703,411,4678,393,4653,377,4628,362,4603,348,4577,336,4553,326,4527,317,4501,310,4475,304,4451,300,4425,296,4399,294,4374,294,4349,294,4323,295,4299,299,4273,302,4248,307,4223,313,4199,319,4174,326,4151,334,4126,343,4102,352,4079,363,4056,374,4033,396,3988,422,3945,448,3903,476,3862,503,3824,532,3787,560,3753,588,3721,615,3691,641,3664,665,3639,688,3618,724,3582,749,3561,759,3553xm1155,2925l776,3213,924,3469,1360,3278,1155,2925xm5481,1165l5481,1165,5430,1117,5379,1071,5327,1025,5275,983,5270,1027,5265,1069,5259,1112,5252,1155,5245,1197,5236,1239,5227,1280,5217,1321,5276,1367,5333,1416,5389,1466,5445,1518,5448,1508,5459,1466,5468,1423,5474,1381,5478,1339,5482,1295,5484,1252,5483,1209,5481,1165xm5406,1635l5406,1635,5351,1583,5296,1533,5240,1484,5184,1437,5165,1492,5146,1545,5128,1593,5110,1639,5089,1684,5068,1729,5116,1766,5163,1804,5210,1843,5258,1884,5280,1855,5302,1826,5321,1795,5340,1764,5358,1733,5376,1701,5391,1668,5406,1635xm5183,1968l5183,1968,5141,1931,5100,1897,5058,1863,5015,1830,4996,1865,4976,1899,4954,1934,4933,1968,4910,2001,4888,2034,4864,2068,4841,2101,4880,2128,4921,2155,4947,2142,4974,2127,5002,2109,5030,2091,5057,2073,5084,2054,5110,2033,5134,2012,5159,1990,5183,1968xm4799,2207l4799,2207,4771,2189,4741,2225,4770,2217,4799,2207xm4561,2259l4561,2259,4620,2195,4648,2163,4676,2130,4641,2110,4608,2092,4574,2074,4539,2057,4504,2040,4470,2024,4434,2009,4399,1994,4353,2054,4305,2114,4254,2172,4203,2229,4246,2240,4291,2249,4335,2255,4380,2261,4425,2263,4470,2264,4516,2263,4561,2259xm4085,2191l4085,2191,4140,2133,4191,2074,4241,2013,4290,1952,4251,1939,4212,1927,4173,1916,4133,1906,4093,1895,4053,1886,4012,1878,3971,1869,3938,1914,3904,1958,3867,2001,3831,2044,3861,2066,3891,2088,3922,2108,3953,2127,3985,2145,4018,2161,4052,2177,4085,2191xm3747,1970l3747,1970,3798,1911,3846,1851,3793,1845,3740,1840,3686,1837,3632,1835,3659,1870,3687,1906,3716,1938,3747,1970xm3502,1584l3502,1584,3535,1530,3567,1477,3597,1422,3626,1366,3583,1367,3539,1369,3496,1372,3452,1374,3456,1401,3460,1428,3465,1453,3472,1480,3478,1506,3486,1532,3493,1558,3502,1584xm3444,1262l3444,1262,3503,1259,3562,1256,3621,1255,3678,1255,3697,1209,3715,1163,3734,1108,3753,1052,3770,995,3786,938,3712,939,3638,941,3563,946,3487,954,3478,979,3470,1015,3462,1049,3457,1084,3451,1120,3448,1155,3445,1191,3444,1227,3444,1262xm3529,837l3529,837,3600,830,3671,827,3741,825,3810,826,3817,789,3823,750,3830,712,3835,674,3839,634,3843,596,3846,556,3849,516,3795,518,3743,522,3709,557,3678,593,3647,631,3620,671,3594,710,3570,751,3549,794,3529,837xm3965,354l3965,354,3965,402,4011,403,4056,405,4101,407,4145,410,4189,414,4233,420,4277,425,4320,432,4317,383,4316,335,4313,286,4309,235,4265,243,4221,253,4177,264,4134,278,4090,294,4048,313,4006,332,3965,354xm4420,225l4420,225,4425,283,4428,340,4430,397,4431,453,4470,462,4507,471,4544,481,4581,492,4618,502,4654,514,4689,527,4726,540,4748,548,4746,478,4742,406,4736,333,4728,259,4691,249,4652,242,4614,235,4576,230,4537,227,4499,225,4459,224,4420,225xm4845,298l4845,298,4852,374,4857,449,4860,523,4861,596,4901,615,4941,634,4981,655,5020,676,5058,699,5097,721,5134,745,5172,769,5172,703,5169,635,5164,566,5158,496,5123,465,5086,436,5049,408,5009,382,4969,359,4929,336,4888,316,4845,298xm5281,633l5281,633,5283,688,5284,741,5284,795,5282,848,5325,880,5367,914,5409,948,5450,984,5441,952,5430,919,5419,888,5408,857,5394,826,5379,795,5364,764,5347,734,5332,708,5316,682,5298,658,5281,633xm5169,902l5169,902,5131,876,5093,852,5055,827,5016,804,4977,781,4938,759,4899,738,4858,718,4856,763,4851,808,4847,852,4843,896,4836,939,4830,982,4823,1024,4815,1066,4855,1087,4893,1108,4932,1129,4970,1152,5008,1176,5045,1199,5082,1224,5119,1248,5128,1207,5136,1165,5144,1122,5150,1079,5156,1035,5161,991,5165,947,5169,902xm4747,668l4747,668,4686,644,4624,622,4560,602,4495,584,4430,568,4428,611,4425,653,4421,696,4417,739,4413,781,4406,823,4401,865,4394,905,4445,920,4495,935,4546,953,4596,971,4653,993,4711,1018,4718,975,4725,932,4730,889,4736,846,4740,803,4743,759,4745,714,4747,668xm4319,545l4319,545,4276,538,4232,532,4188,527,4144,523,4099,519,4053,516,4008,515,3962,514,3958,555,3955,595,3952,635,3948,675,3942,714,3937,753,3931,792,3924,829,3970,833,4016,837,4062,842,4107,848,4152,854,4196,861,4240,870,4284,879,4292,839,4297,798,4302,756,4308,715,4311,673,4314,631,4316,588,4319,545xm4745,2041l4745,2041,4770,2008,4795,1973,4817,1939,4841,1905,4862,1870,4883,1835,4905,1800,4924,1763,4890,1739,4856,1717,4820,1694,4785,1673,4749,1653,4713,1632,4677,1613,4640,1594,4621,1633,4600,1673,4580,1712,4558,1750,4536,1788,4513,1825,4489,1863,4464,1899,4501,1915,4536,1931,4573,1949,4607,1966,4642,1984,4677,2002,4711,2021,4745,2041xm4976,1662l4976,1662,4993,1624,5010,1585,5026,1545,5042,1507,5055,1471,5067,1436,5078,1401,5088,1365,5053,1340,5016,1314,4979,1289,4942,1266,4905,1243,4866,1222,4829,1200,4790,1179,4773,1240,4756,1299,4737,1358,4715,1416,4701,1454,4685,1492,4723,1510,4760,1530,4797,1551,4833,1571,4870,1594,4905,1616,4940,1639,4976,1662xm3899,941l3899,941,3882,1007,3863,1074,3843,1138,3819,1202,3798,1259,3845,1262,3891,1266,3937,1271,3983,1276,4028,1283,4073,1290,4117,1299,4161,1307,4181,1256,4205,1191,4226,1124,4246,1057,4262,989,4219,979,4174,972,4130,964,4085,958,4039,953,3993,947,3947,944,3899,941xm3749,1369l3749,1369,3728,1413,3706,1455,3683,1498,3659,1541,3635,1583,3609,1625,3582,1666,3555,1706,3563,1721,3609,1722,3655,1723,3700,1726,3745,1729,3790,1732,3834,1736,3878,1742,3921,1748,3949,1707,3976,1667,4001,1626,4026,1584,4049,1541,4072,1499,4095,1455,4115,1413,4071,1404,4027,1396,3982,1389,3936,1384,3890,1378,3844,1374,3797,1371,3749,1369xm4371,1016l4371,1016,4353,1087,4332,1157,4311,1227,4286,1295,4271,1334,4323,1349,4374,1364,4425,1381,4475,1400,4530,1421,4584,1445,4597,1410,4611,1376,4633,1316,4652,1255,4670,1193,4686,1129,4622,1102,4557,1076,4510,1059,4464,1044,4418,1029,4371,1016xm4226,1438l4226,1438,4207,1481,4186,1524,4164,1566,4141,1608,4118,1648,4093,1689,4068,1729,4042,1768,4083,1778,4123,1787,4163,1797,4203,1808,4241,1819,4281,1832,4320,1845,4357,1857,4383,1820,4408,1782,4431,1744,4455,1705,4477,1667,4499,1627,4519,1586,4538,1547,4487,1525,4435,1505,4384,1486,4332,1469,4280,1453,4226,1438xe">
                <v:path o:connectlocs="@0,@0;@0,@0;@0,@0;@0,@0;@0,@0;@0,@0;@0,@0;@0,1060795698;@0,29460694;@0,1650130013;@0,@0;1267613370,@0;206357048,@0;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4972685</wp:posOffset>
                </wp:positionH>
                <wp:positionV relativeFrom="paragraph">
                  <wp:posOffset>4448810</wp:posOffset>
                </wp:positionV>
                <wp:extent cx="431800" cy="431800"/>
                <wp:effectExtent l="0" t="0" r="2540" b="2540"/>
                <wp:wrapNone/>
                <wp:docPr id="101" name="篮球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6115685" y="5363210"/>
                          <a:ext cx="431800" cy="431800"/>
                        </a:xfrm>
                        <a:custGeom>
                          <a:avLst/>
                          <a:gdLst>
                            <a:gd name="T0" fmla="*/ 1860613 w 1893888"/>
                            <a:gd name="T1" fmla="*/ 1190181 h 1892300"/>
                            <a:gd name="T2" fmla="*/ 1762384 w 1893888"/>
                            <a:gd name="T3" fmla="*/ 1425225 h 1892300"/>
                            <a:gd name="T4" fmla="*/ 1607647 w 1893888"/>
                            <a:gd name="T5" fmla="*/ 1622419 h 1892300"/>
                            <a:gd name="T6" fmla="*/ 1499648 w 1893888"/>
                            <a:gd name="T7" fmla="*/ 1493250 h 1892300"/>
                            <a:gd name="T8" fmla="*/ 1362602 w 1893888"/>
                            <a:gd name="T9" fmla="*/ 1332319 h 1892300"/>
                            <a:gd name="T10" fmla="*/ 1273087 w 1893888"/>
                            <a:gd name="T11" fmla="*/ 1180123 h 1892300"/>
                            <a:gd name="T12" fmla="*/ 1229253 w 1893888"/>
                            <a:gd name="T13" fmla="*/ 988223 h 1892300"/>
                            <a:gd name="T14" fmla="*/ 1180451 w 1893888"/>
                            <a:gd name="T15" fmla="*/ 1066373 h 1892300"/>
                            <a:gd name="T16" fmla="*/ 1243042 w 1893888"/>
                            <a:gd name="T17" fmla="*/ 1250737 h 1892300"/>
                            <a:gd name="T18" fmla="*/ 1345512 w 1893888"/>
                            <a:gd name="T19" fmla="*/ 1403048 h 1892300"/>
                            <a:gd name="T20" fmla="*/ 1487860 w 1893888"/>
                            <a:gd name="T21" fmla="*/ 1576551 h 1892300"/>
                            <a:gd name="T22" fmla="*/ 1485483 w 1893888"/>
                            <a:gd name="T23" fmla="*/ 1723830 h 1892300"/>
                            <a:gd name="T24" fmla="*/ 1299823 w 1893888"/>
                            <a:gd name="T25" fmla="*/ 1824488 h 1892300"/>
                            <a:gd name="T26" fmla="*/ 1091978 w 1893888"/>
                            <a:gd name="T27" fmla="*/ 1881440 h 1892300"/>
                            <a:gd name="T28" fmla="*/ 894028 w 1893888"/>
                            <a:gd name="T29" fmla="*/ 1891505 h 1892300"/>
                            <a:gd name="T30" fmla="*/ 678922 w 1893888"/>
                            <a:gd name="T31" fmla="*/ 1854145 h 1892300"/>
                            <a:gd name="T32" fmla="*/ 482865 w 1893888"/>
                            <a:gd name="T33" fmla="*/ 1770680 h 1892300"/>
                            <a:gd name="T34" fmla="*/ 361951 w 1893888"/>
                            <a:gd name="T35" fmla="*/ 1634222 h 1892300"/>
                            <a:gd name="T36" fmla="*/ 462228 w 1893888"/>
                            <a:gd name="T37" fmla="*/ 1490876 h 1892300"/>
                            <a:gd name="T38" fmla="*/ 597959 w 1893888"/>
                            <a:gd name="T39" fmla="*/ 1326066 h 1892300"/>
                            <a:gd name="T40" fmla="*/ 685801 w 1893888"/>
                            <a:gd name="T41" fmla="*/ 1145889 h 1892300"/>
                            <a:gd name="T42" fmla="*/ 713053 w 1893888"/>
                            <a:gd name="T43" fmla="*/ 1000687 h 1892300"/>
                            <a:gd name="T44" fmla="*/ 640564 w 1893888"/>
                            <a:gd name="T45" fmla="*/ 1095063 h 1892300"/>
                            <a:gd name="T46" fmla="*/ 567040 w 1893888"/>
                            <a:gd name="T47" fmla="*/ 1268295 h 1892300"/>
                            <a:gd name="T48" fmla="*/ 449612 w 1893888"/>
                            <a:gd name="T49" fmla="*/ 1418518 h 1892300"/>
                            <a:gd name="T50" fmla="*/ 333771 w 1893888"/>
                            <a:gd name="T51" fmla="*/ 1567947 h 1892300"/>
                            <a:gd name="T52" fmla="*/ 191747 w 1893888"/>
                            <a:gd name="T53" fmla="*/ 1514523 h 1892300"/>
                            <a:gd name="T54" fmla="*/ 69030 w 1893888"/>
                            <a:gd name="T55" fmla="*/ 1297387 h 1892300"/>
                            <a:gd name="T56" fmla="*/ 6613 w 1893888"/>
                            <a:gd name="T57" fmla="*/ 1049309 h 1892300"/>
                            <a:gd name="T58" fmla="*/ 355379 w 1893888"/>
                            <a:gd name="T59" fmla="*/ 364290 h 1892300"/>
                            <a:gd name="T60" fmla="*/ 494774 w 1893888"/>
                            <a:gd name="T61" fmla="*/ 531968 h 1892300"/>
                            <a:gd name="T62" fmla="*/ 590973 w 1893888"/>
                            <a:gd name="T63" fmla="*/ 672670 h 1892300"/>
                            <a:gd name="T64" fmla="*/ 651395 w 1893888"/>
                            <a:gd name="T65" fmla="*/ 859920 h 1892300"/>
                            <a:gd name="T66" fmla="*/ 14576 w 1893888"/>
                            <a:gd name="T67" fmla="*/ 777668 h 1892300"/>
                            <a:gd name="T68" fmla="*/ 93019 w 1893888"/>
                            <a:gd name="T69" fmla="*/ 535142 h 1892300"/>
                            <a:gd name="T70" fmla="*/ 230559 w 1893888"/>
                            <a:gd name="T71" fmla="*/ 326205 h 1892300"/>
                            <a:gd name="T72" fmla="*/ 1688307 w 1893888"/>
                            <a:gd name="T73" fmla="*/ 356986 h 1892300"/>
                            <a:gd name="T74" fmla="*/ 1818217 w 1893888"/>
                            <a:gd name="T75" fmla="*/ 573778 h 1892300"/>
                            <a:gd name="T76" fmla="*/ 1886480 w 1893888"/>
                            <a:gd name="T77" fmla="*/ 823842 h 1892300"/>
                            <a:gd name="T78" fmla="*/ 1241161 w 1893888"/>
                            <a:gd name="T79" fmla="*/ 821993 h 1892300"/>
                            <a:gd name="T80" fmla="*/ 1310482 w 1893888"/>
                            <a:gd name="T81" fmla="*/ 644546 h 1892300"/>
                            <a:gd name="T82" fmla="*/ 1418167 w 1893888"/>
                            <a:gd name="T83" fmla="*/ 500634 h 1892300"/>
                            <a:gd name="T84" fmla="*/ 1550459 w 1893888"/>
                            <a:gd name="T85" fmla="*/ 334277 h 1892300"/>
                            <a:gd name="T86" fmla="*/ 1072918 w 1893888"/>
                            <a:gd name="T87" fmla="*/ 7924 h 1892300"/>
                            <a:gd name="T88" fmla="*/ 1283573 w 1893888"/>
                            <a:gd name="T89" fmla="*/ 61278 h 1892300"/>
                            <a:gd name="T90" fmla="*/ 1472318 w 1893888"/>
                            <a:gd name="T91" fmla="*/ 158741 h 1892300"/>
                            <a:gd name="T92" fmla="*/ 1500300 w 1893888"/>
                            <a:gd name="T93" fmla="*/ 304540 h 1892300"/>
                            <a:gd name="T94" fmla="*/ 1355376 w 1893888"/>
                            <a:gd name="T95" fmla="*/ 484939 h 1892300"/>
                            <a:gd name="T96" fmla="*/ 1251368 w 1893888"/>
                            <a:gd name="T97" fmla="*/ 632587 h 1892300"/>
                            <a:gd name="T98" fmla="*/ 1182469 w 1893888"/>
                            <a:gd name="T99" fmla="*/ 822230 h 1892300"/>
                            <a:gd name="T100" fmla="*/ 971550 w 1893888"/>
                            <a:gd name="T101" fmla="*/ 0 h 1892300"/>
                            <a:gd name="T102" fmla="*/ 704851 w 1893888"/>
                            <a:gd name="T103" fmla="*/ 832506 h 1892300"/>
                            <a:gd name="T104" fmla="*/ 642409 w 1893888"/>
                            <a:gd name="T105" fmla="*/ 648356 h 1892300"/>
                            <a:gd name="T106" fmla="*/ 539486 w 1893888"/>
                            <a:gd name="T107" fmla="*/ 496439 h 1892300"/>
                            <a:gd name="T108" fmla="*/ 396876 w 1893888"/>
                            <a:gd name="T109" fmla="*/ 322857 h 1892300"/>
                            <a:gd name="T110" fmla="*/ 399257 w 1893888"/>
                            <a:gd name="T111" fmla="*/ 174374 h 1892300"/>
                            <a:gd name="T112" fmla="*/ 584995 w 1893888"/>
                            <a:gd name="T113" fmla="*/ 71335 h 1892300"/>
                            <a:gd name="T114" fmla="*/ 793222 w 1893888"/>
                            <a:gd name="T115" fmla="*/ 11889 h 18923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  <a:cxn ang="0">
                              <a:pos x="T114" y="T115"/>
                            </a:cxn>
                          </a:cxnLst>
                          <a:rect l="0" t="0" r="r" b="b"/>
                          <a:pathLst>
                            <a:path w="1893888" h="1892300">
                              <a:moveTo>
                                <a:pt x="1228725" y="977900"/>
                              </a:moveTo>
                              <a:lnTo>
                                <a:pt x="1892300" y="977900"/>
                              </a:lnTo>
                              <a:lnTo>
                                <a:pt x="1891244" y="1002251"/>
                              </a:lnTo>
                              <a:lnTo>
                                <a:pt x="1889396" y="1026338"/>
                              </a:lnTo>
                              <a:lnTo>
                                <a:pt x="1887019" y="1050425"/>
                              </a:lnTo>
                              <a:lnTo>
                                <a:pt x="1884114" y="1074247"/>
                              </a:lnTo>
                              <a:lnTo>
                                <a:pt x="1880418" y="1097804"/>
                              </a:lnTo>
                              <a:lnTo>
                                <a:pt x="1876457" y="1121097"/>
                              </a:lnTo>
                              <a:lnTo>
                                <a:pt x="1871704" y="1144390"/>
                              </a:lnTo>
                              <a:lnTo>
                                <a:pt x="1866687" y="1167682"/>
                              </a:lnTo>
                              <a:lnTo>
                                <a:pt x="1860613" y="1190181"/>
                              </a:lnTo>
                              <a:lnTo>
                                <a:pt x="1854540" y="1212944"/>
                              </a:lnTo>
                              <a:lnTo>
                                <a:pt x="1847411" y="1235443"/>
                              </a:lnTo>
                              <a:lnTo>
                                <a:pt x="1840017" y="1257412"/>
                              </a:lnTo>
                              <a:lnTo>
                                <a:pt x="1832095" y="1279117"/>
                              </a:lnTo>
                              <a:lnTo>
                                <a:pt x="1823645" y="1301086"/>
                              </a:lnTo>
                              <a:lnTo>
                                <a:pt x="1814667" y="1322261"/>
                              </a:lnTo>
                              <a:lnTo>
                                <a:pt x="1804897" y="1343436"/>
                              </a:lnTo>
                              <a:lnTo>
                                <a:pt x="1795127" y="1364082"/>
                              </a:lnTo>
                              <a:lnTo>
                                <a:pt x="1784565" y="1384992"/>
                              </a:lnTo>
                              <a:lnTo>
                                <a:pt x="1773475" y="1405109"/>
                              </a:lnTo>
                              <a:lnTo>
                                <a:pt x="1762384" y="1425225"/>
                              </a:lnTo>
                              <a:lnTo>
                                <a:pt x="1750502" y="1444547"/>
                              </a:lnTo>
                              <a:lnTo>
                                <a:pt x="1738091" y="1463870"/>
                              </a:lnTo>
                              <a:lnTo>
                                <a:pt x="1725152" y="1482927"/>
                              </a:lnTo>
                              <a:lnTo>
                                <a:pt x="1711949" y="1501720"/>
                              </a:lnTo>
                              <a:lnTo>
                                <a:pt x="1698482" y="1519984"/>
                              </a:lnTo>
                              <a:lnTo>
                                <a:pt x="1684223" y="1537718"/>
                              </a:lnTo>
                              <a:lnTo>
                                <a:pt x="1669700" y="1555717"/>
                              </a:lnTo>
                              <a:lnTo>
                                <a:pt x="1654913" y="1572922"/>
                              </a:lnTo>
                              <a:lnTo>
                                <a:pt x="1639334" y="1589597"/>
                              </a:lnTo>
                              <a:lnTo>
                                <a:pt x="1623754" y="1606273"/>
                              </a:lnTo>
                              <a:lnTo>
                                <a:pt x="1607647" y="1622419"/>
                              </a:lnTo>
                              <a:lnTo>
                                <a:pt x="1591011" y="1638300"/>
                              </a:lnTo>
                              <a:lnTo>
                                <a:pt x="1580977" y="1619242"/>
                              </a:lnTo>
                              <a:lnTo>
                                <a:pt x="1568831" y="1597273"/>
                              </a:lnTo>
                              <a:lnTo>
                                <a:pt x="1561701" y="1585627"/>
                              </a:lnTo>
                              <a:lnTo>
                                <a:pt x="1554307" y="1573451"/>
                              </a:lnTo>
                              <a:lnTo>
                                <a:pt x="1546386" y="1560746"/>
                              </a:lnTo>
                              <a:lnTo>
                                <a:pt x="1538200" y="1547776"/>
                              </a:lnTo>
                              <a:lnTo>
                                <a:pt x="1529222" y="1534542"/>
                              </a:lnTo>
                              <a:lnTo>
                                <a:pt x="1519716" y="1521043"/>
                              </a:lnTo>
                              <a:lnTo>
                                <a:pt x="1509946" y="1507279"/>
                              </a:lnTo>
                              <a:lnTo>
                                <a:pt x="1499648" y="1493250"/>
                              </a:lnTo>
                              <a:lnTo>
                                <a:pt x="1488821" y="1479486"/>
                              </a:lnTo>
                              <a:lnTo>
                                <a:pt x="1477467" y="1465723"/>
                              </a:lnTo>
                              <a:lnTo>
                                <a:pt x="1465848" y="1451694"/>
                              </a:lnTo>
                              <a:lnTo>
                                <a:pt x="1453438" y="1438195"/>
                              </a:lnTo>
                              <a:lnTo>
                                <a:pt x="1436010" y="1418873"/>
                              </a:lnTo>
                              <a:lnTo>
                                <a:pt x="1417790" y="1398756"/>
                              </a:lnTo>
                              <a:lnTo>
                                <a:pt x="1399834" y="1377846"/>
                              </a:lnTo>
                              <a:lnTo>
                                <a:pt x="1390328" y="1366729"/>
                              </a:lnTo>
                              <a:lnTo>
                                <a:pt x="1381086" y="1355347"/>
                              </a:lnTo>
                              <a:lnTo>
                                <a:pt x="1372108" y="1343965"/>
                              </a:lnTo>
                              <a:lnTo>
                                <a:pt x="1362602" y="1332319"/>
                              </a:lnTo>
                              <a:lnTo>
                                <a:pt x="1353624" y="1320143"/>
                              </a:lnTo>
                              <a:lnTo>
                                <a:pt x="1344910" y="1307968"/>
                              </a:lnTo>
                              <a:lnTo>
                                <a:pt x="1335932" y="1294998"/>
                              </a:lnTo>
                              <a:lnTo>
                                <a:pt x="1327483" y="1281763"/>
                              </a:lnTo>
                              <a:lnTo>
                                <a:pt x="1319033" y="1268529"/>
                              </a:lnTo>
                              <a:lnTo>
                                <a:pt x="1310319" y="1254500"/>
                              </a:lnTo>
                              <a:lnTo>
                                <a:pt x="1302397" y="1240472"/>
                              </a:lnTo>
                              <a:lnTo>
                                <a:pt x="1294739" y="1225914"/>
                              </a:lnTo>
                              <a:lnTo>
                                <a:pt x="1287346" y="1211356"/>
                              </a:lnTo>
                              <a:lnTo>
                                <a:pt x="1279952" y="1196004"/>
                              </a:lnTo>
                              <a:lnTo>
                                <a:pt x="1273087" y="1180123"/>
                              </a:lnTo>
                              <a:lnTo>
                                <a:pt x="1267013" y="1163977"/>
                              </a:lnTo>
                              <a:lnTo>
                                <a:pt x="1260676" y="1147566"/>
                              </a:lnTo>
                              <a:lnTo>
                                <a:pt x="1255131" y="1130626"/>
                              </a:lnTo>
                              <a:lnTo>
                                <a:pt x="1249850" y="1112892"/>
                              </a:lnTo>
                              <a:lnTo>
                                <a:pt x="1245097" y="1095157"/>
                              </a:lnTo>
                              <a:lnTo>
                                <a:pt x="1241136" y="1076894"/>
                              </a:lnTo>
                              <a:lnTo>
                                <a:pt x="1237439" y="1058101"/>
                              </a:lnTo>
                              <a:lnTo>
                                <a:pt x="1234535" y="1038779"/>
                              </a:lnTo>
                              <a:lnTo>
                                <a:pt x="1231894" y="1018927"/>
                              </a:lnTo>
                              <a:lnTo>
                                <a:pt x="1229781" y="998810"/>
                              </a:lnTo>
                              <a:lnTo>
                                <a:pt x="1229253" y="988223"/>
                              </a:lnTo>
                              <a:lnTo>
                                <a:pt x="1228725" y="977900"/>
                              </a:lnTo>
                              <a:close/>
                              <a:moveTo>
                                <a:pt x="971550" y="977900"/>
                              </a:moveTo>
                              <a:lnTo>
                                <a:pt x="1171208" y="977900"/>
                              </a:lnTo>
                              <a:lnTo>
                                <a:pt x="1171736" y="989555"/>
                              </a:lnTo>
                              <a:lnTo>
                                <a:pt x="1172264" y="1000681"/>
                              </a:lnTo>
                              <a:lnTo>
                                <a:pt x="1173584" y="1012071"/>
                              </a:lnTo>
                              <a:lnTo>
                                <a:pt x="1174641" y="1023196"/>
                              </a:lnTo>
                              <a:lnTo>
                                <a:pt x="1175697" y="1034057"/>
                              </a:lnTo>
                              <a:lnTo>
                                <a:pt x="1177018" y="1044917"/>
                              </a:lnTo>
                              <a:lnTo>
                                <a:pt x="1178866" y="1055513"/>
                              </a:lnTo>
                              <a:lnTo>
                                <a:pt x="1180451" y="1066373"/>
                              </a:lnTo>
                              <a:lnTo>
                                <a:pt x="1182564" y="1076439"/>
                              </a:lnTo>
                              <a:lnTo>
                                <a:pt x="1184412" y="1087035"/>
                              </a:lnTo>
                              <a:lnTo>
                                <a:pt x="1188902" y="1107166"/>
                              </a:lnTo>
                              <a:lnTo>
                                <a:pt x="1194184" y="1126768"/>
                              </a:lnTo>
                              <a:lnTo>
                                <a:pt x="1199730" y="1145840"/>
                              </a:lnTo>
                              <a:lnTo>
                                <a:pt x="1206068" y="1164647"/>
                              </a:lnTo>
                              <a:lnTo>
                                <a:pt x="1212671" y="1182660"/>
                              </a:lnTo>
                              <a:lnTo>
                                <a:pt x="1219537" y="1200408"/>
                              </a:lnTo>
                              <a:lnTo>
                                <a:pt x="1227196" y="1217625"/>
                              </a:lnTo>
                              <a:lnTo>
                                <a:pt x="1234855" y="1234578"/>
                              </a:lnTo>
                              <a:lnTo>
                                <a:pt x="1243042" y="1250737"/>
                              </a:lnTo>
                              <a:lnTo>
                                <a:pt x="1251493" y="1266630"/>
                              </a:lnTo>
                              <a:lnTo>
                                <a:pt x="1260208" y="1282259"/>
                              </a:lnTo>
                              <a:lnTo>
                                <a:pt x="1268923" y="1297357"/>
                              </a:lnTo>
                              <a:lnTo>
                                <a:pt x="1278431" y="1311661"/>
                              </a:lnTo>
                              <a:lnTo>
                                <a:pt x="1287674" y="1325965"/>
                              </a:lnTo>
                              <a:lnTo>
                                <a:pt x="1297182" y="1339740"/>
                              </a:lnTo>
                              <a:lnTo>
                                <a:pt x="1306689" y="1353249"/>
                              </a:lnTo>
                              <a:lnTo>
                                <a:pt x="1316461" y="1366229"/>
                              </a:lnTo>
                              <a:lnTo>
                                <a:pt x="1325968" y="1378943"/>
                              </a:lnTo>
                              <a:lnTo>
                                <a:pt x="1336004" y="1391128"/>
                              </a:lnTo>
                              <a:lnTo>
                                <a:pt x="1345512" y="1403048"/>
                              </a:lnTo>
                              <a:lnTo>
                                <a:pt x="1355547" y="1414704"/>
                              </a:lnTo>
                              <a:lnTo>
                                <a:pt x="1374298" y="1436689"/>
                              </a:lnTo>
                              <a:lnTo>
                                <a:pt x="1393049" y="1457351"/>
                              </a:lnTo>
                              <a:lnTo>
                                <a:pt x="1411008" y="1476953"/>
                              </a:lnTo>
                              <a:lnTo>
                                <a:pt x="1423684" y="1491257"/>
                              </a:lnTo>
                              <a:lnTo>
                                <a:pt x="1435569" y="1505296"/>
                              </a:lnTo>
                              <a:lnTo>
                                <a:pt x="1446925" y="1519865"/>
                              </a:lnTo>
                              <a:lnTo>
                                <a:pt x="1458017" y="1534434"/>
                              </a:lnTo>
                              <a:lnTo>
                                <a:pt x="1468581" y="1548473"/>
                              </a:lnTo>
                              <a:lnTo>
                                <a:pt x="1478352" y="1562777"/>
                              </a:lnTo>
                              <a:lnTo>
                                <a:pt x="1487860" y="1576551"/>
                              </a:lnTo>
                              <a:lnTo>
                                <a:pt x="1496575" y="1590061"/>
                              </a:lnTo>
                              <a:lnTo>
                                <a:pt x="1505026" y="1603305"/>
                              </a:lnTo>
                              <a:lnTo>
                                <a:pt x="1512685" y="1616020"/>
                              </a:lnTo>
                              <a:lnTo>
                                <a:pt x="1519816" y="1628205"/>
                              </a:lnTo>
                              <a:lnTo>
                                <a:pt x="1526154" y="1639595"/>
                              </a:lnTo>
                              <a:lnTo>
                                <a:pt x="1537510" y="1660521"/>
                              </a:lnTo>
                              <a:lnTo>
                                <a:pt x="1546225" y="1677739"/>
                              </a:lnTo>
                              <a:lnTo>
                                <a:pt x="1531436" y="1689659"/>
                              </a:lnTo>
                              <a:lnTo>
                                <a:pt x="1516382" y="1701579"/>
                              </a:lnTo>
                              <a:lnTo>
                                <a:pt x="1501065" y="1712970"/>
                              </a:lnTo>
                              <a:lnTo>
                                <a:pt x="1485483" y="1723830"/>
                              </a:lnTo>
                              <a:lnTo>
                                <a:pt x="1469637" y="1734691"/>
                              </a:lnTo>
                              <a:lnTo>
                                <a:pt x="1453527" y="1745286"/>
                              </a:lnTo>
                              <a:lnTo>
                                <a:pt x="1437153" y="1755352"/>
                              </a:lnTo>
                              <a:lnTo>
                                <a:pt x="1420779" y="1765153"/>
                              </a:lnTo>
                              <a:lnTo>
                                <a:pt x="1404141" y="1774689"/>
                              </a:lnTo>
                              <a:lnTo>
                                <a:pt x="1387239" y="1783695"/>
                              </a:lnTo>
                              <a:lnTo>
                                <a:pt x="1370073" y="1792437"/>
                              </a:lnTo>
                              <a:lnTo>
                                <a:pt x="1352642" y="1801178"/>
                              </a:lnTo>
                              <a:lnTo>
                                <a:pt x="1335212" y="1809389"/>
                              </a:lnTo>
                              <a:lnTo>
                                <a:pt x="1317517" y="1816806"/>
                              </a:lnTo>
                              <a:lnTo>
                                <a:pt x="1299823" y="1824488"/>
                              </a:lnTo>
                              <a:lnTo>
                                <a:pt x="1281600" y="1831640"/>
                              </a:lnTo>
                              <a:lnTo>
                                <a:pt x="1263377" y="1838263"/>
                              </a:lnTo>
                              <a:lnTo>
                                <a:pt x="1244891" y="1844620"/>
                              </a:lnTo>
                              <a:lnTo>
                                <a:pt x="1226404" y="1850712"/>
                              </a:lnTo>
                              <a:lnTo>
                                <a:pt x="1207653" y="1856010"/>
                              </a:lnTo>
                              <a:lnTo>
                                <a:pt x="1188638" y="1861573"/>
                              </a:lnTo>
                              <a:lnTo>
                                <a:pt x="1169887" y="1866341"/>
                              </a:lnTo>
                              <a:lnTo>
                                <a:pt x="1150608" y="1870579"/>
                              </a:lnTo>
                              <a:lnTo>
                                <a:pt x="1131065" y="1874817"/>
                              </a:lnTo>
                              <a:lnTo>
                                <a:pt x="1111522" y="1878261"/>
                              </a:lnTo>
                              <a:lnTo>
                                <a:pt x="1091978" y="1881440"/>
                              </a:lnTo>
                              <a:lnTo>
                                <a:pt x="1072171" y="1884353"/>
                              </a:lnTo>
                              <a:lnTo>
                                <a:pt x="1052100" y="1886737"/>
                              </a:lnTo>
                              <a:lnTo>
                                <a:pt x="1032557" y="1888857"/>
                              </a:lnTo>
                              <a:lnTo>
                                <a:pt x="1011957" y="1890446"/>
                              </a:lnTo>
                              <a:lnTo>
                                <a:pt x="992150" y="1891505"/>
                              </a:lnTo>
                              <a:lnTo>
                                <a:pt x="971550" y="1892300"/>
                              </a:lnTo>
                              <a:lnTo>
                                <a:pt x="971550" y="977900"/>
                              </a:lnTo>
                              <a:close/>
                              <a:moveTo>
                                <a:pt x="714641" y="977900"/>
                              </a:moveTo>
                              <a:lnTo>
                                <a:pt x="914401" y="977900"/>
                              </a:lnTo>
                              <a:lnTo>
                                <a:pt x="914401" y="1892300"/>
                              </a:lnTo>
                              <a:lnTo>
                                <a:pt x="894028" y="1891505"/>
                              </a:lnTo>
                              <a:lnTo>
                                <a:pt x="873920" y="1890180"/>
                              </a:lnTo>
                              <a:lnTo>
                                <a:pt x="853812" y="1888326"/>
                              </a:lnTo>
                              <a:lnTo>
                                <a:pt x="833703" y="1886206"/>
                              </a:lnTo>
                              <a:lnTo>
                                <a:pt x="813859" y="1883556"/>
                              </a:lnTo>
                              <a:lnTo>
                                <a:pt x="794016" y="1880377"/>
                              </a:lnTo>
                              <a:lnTo>
                                <a:pt x="774701" y="1876932"/>
                              </a:lnTo>
                              <a:lnTo>
                                <a:pt x="755122" y="1873222"/>
                              </a:lnTo>
                              <a:lnTo>
                                <a:pt x="735807" y="1868983"/>
                              </a:lnTo>
                              <a:lnTo>
                                <a:pt x="716493" y="1864214"/>
                              </a:lnTo>
                              <a:lnTo>
                                <a:pt x="697707" y="1859444"/>
                              </a:lnTo>
                              <a:lnTo>
                                <a:pt x="678922" y="1854145"/>
                              </a:lnTo>
                              <a:lnTo>
                                <a:pt x="660136" y="1848316"/>
                              </a:lnTo>
                              <a:lnTo>
                                <a:pt x="641615" y="1842221"/>
                              </a:lnTo>
                              <a:lnTo>
                                <a:pt x="623095" y="1835597"/>
                              </a:lnTo>
                              <a:lnTo>
                                <a:pt x="605103" y="1828708"/>
                              </a:lnTo>
                              <a:lnTo>
                                <a:pt x="586847" y="1821554"/>
                              </a:lnTo>
                              <a:lnTo>
                                <a:pt x="569120" y="1814135"/>
                              </a:lnTo>
                              <a:lnTo>
                                <a:pt x="551392" y="1806186"/>
                              </a:lnTo>
                              <a:lnTo>
                                <a:pt x="534195" y="1797707"/>
                              </a:lnTo>
                              <a:lnTo>
                                <a:pt x="516997" y="1789228"/>
                              </a:lnTo>
                              <a:lnTo>
                                <a:pt x="499534" y="1779954"/>
                              </a:lnTo>
                              <a:lnTo>
                                <a:pt x="482865" y="1770680"/>
                              </a:lnTo>
                              <a:lnTo>
                                <a:pt x="466197" y="1761142"/>
                              </a:lnTo>
                              <a:lnTo>
                                <a:pt x="449792" y="1751073"/>
                              </a:lnTo>
                              <a:lnTo>
                                <a:pt x="433653" y="1741004"/>
                              </a:lnTo>
                              <a:lnTo>
                                <a:pt x="417778" y="1730405"/>
                              </a:lnTo>
                              <a:lnTo>
                                <a:pt x="401903" y="1719277"/>
                              </a:lnTo>
                              <a:lnTo>
                                <a:pt x="386292" y="1708413"/>
                              </a:lnTo>
                              <a:lnTo>
                                <a:pt x="371211" y="1696755"/>
                              </a:lnTo>
                              <a:lnTo>
                                <a:pt x="356130" y="1684831"/>
                              </a:lnTo>
                              <a:lnTo>
                                <a:pt x="341313" y="1672908"/>
                              </a:lnTo>
                              <a:lnTo>
                                <a:pt x="350838" y="1654890"/>
                              </a:lnTo>
                              <a:lnTo>
                                <a:pt x="361951" y="1634222"/>
                              </a:lnTo>
                              <a:lnTo>
                                <a:pt x="368565" y="1622829"/>
                              </a:lnTo>
                              <a:lnTo>
                                <a:pt x="375709" y="1610905"/>
                              </a:lnTo>
                              <a:lnTo>
                                <a:pt x="383382" y="1598452"/>
                              </a:lnTo>
                              <a:lnTo>
                                <a:pt x="391584" y="1585734"/>
                              </a:lnTo>
                              <a:lnTo>
                                <a:pt x="400051" y="1572750"/>
                              </a:lnTo>
                              <a:lnTo>
                                <a:pt x="409047" y="1559237"/>
                              </a:lnTo>
                              <a:lnTo>
                                <a:pt x="418572" y="1545724"/>
                              </a:lnTo>
                              <a:lnTo>
                                <a:pt x="428890" y="1531945"/>
                              </a:lnTo>
                              <a:lnTo>
                                <a:pt x="439738" y="1518432"/>
                              </a:lnTo>
                              <a:lnTo>
                                <a:pt x="450586" y="1504389"/>
                              </a:lnTo>
                              <a:lnTo>
                                <a:pt x="462228" y="1490876"/>
                              </a:lnTo>
                              <a:lnTo>
                                <a:pt x="474399" y="1477097"/>
                              </a:lnTo>
                              <a:lnTo>
                                <a:pt x="492390" y="1457490"/>
                              </a:lnTo>
                              <a:lnTo>
                                <a:pt x="510647" y="1436822"/>
                              </a:lnTo>
                              <a:lnTo>
                                <a:pt x="529961" y="1414830"/>
                              </a:lnTo>
                              <a:lnTo>
                                <a:pt x="539486" y="1403172"/>
                              </a:lnTo>
                              <a:lnTo>
                                <a:pt x="549540" y="1391248"/>
                              </a:lnTo>
                              <a:lnTo>
                                <a:pt x="559065" y="1379060"/>
                              </a:lnTo>
                              <a:lnTo>
                                <a:pt x="569120" y="1366341"/>
                              </a:lnTo>
                              <a:lnTo>
                                <a:pt x="578645" y="1353358"/>
                              </a:lnTo>
                              <a:lnTo>
                                <a:pt x="588170" y="1339845"/>
                              </a:lnTo>
                              <a:lnTo>
                                <a:pt x="597959" y="1326066"/>
                              </a:lnTo>
                              <a:lnTo>
                                <a:pt x="607220" y="1311758"/>
                              </a:lnTo>
                              <a:lnTo>
                                <a:pt x="616215" y="1297450"/>
                              </a:lnTo>
                              <a:lnTo>
                                <a:pt x="625476" y="1282347"/>
                              </a:lnTo>
                              <a:lnTo>
                                <a:pt x="634207" y="1266714"/>
                              </a:lnTo>
                              <a:lnTo>
                                <a:pt x="642409" y="1250816"/>
                              </a:lnTo>
                              <a:lnTo>
                                <a:pt x="650611" y="1234653"/>
                              </a:lnTo>
                              <a:lnTo>
                                <a:pt x="658549" y="1217695"/>
                              </a:lnTo>
                              <a:lnTo>
                                <a:pt x="665957" y="1200472"/>
                              </a:lnTo>
                              <a:lnTo>
                                <a:pt x="672836" y="1182719"/>
                              </a:lnTo>
                              <a:lnTo>
                                <a:pt x="679451" y="1164702"/>
                              </a:lnTo>
                              <a:lnTo>
                                <a:pt x="685801" y="1145889"/>
                              </a:lnTo>
                              <a:lnTo>
                                <a:pt x="691357" y="1126811"/>
                              </a:lnTo>
                              <a:lnTo>
                                <a:pt x="696384" y="1107204"/>
                              </a:lnTo>
                              <a:lnTo>
                                <a:pt x="700882" y="1087066"/>
                              </a:lnTo>
                              <a:lnTo>
                                <a:pt x="703263" y="1076468"/>
                              </a:lnTo>
                              <a:lnTo>
                                <a:pt x="704851" y="1066399"/>
                              </a:lnTo>
                              <a:lnTo>
                                <a:pt x="706968" y="1055535"/>
                              </a:lnTo>
                              <a:lnTo>
                                <a:pt x="708291" y="1044937"/>
                              </a:lnTo>
                              <a:lnTo>
                                <a:pt x="709878" y="1034073"/>
                              </a:lnTo>
                              <a:lnTo>
                                <a:pt x="711201" y="1023209"/>
                              </a:lnTo>
                              <a:lnTo>
                                <a:pt x="712259" y="1012081"/>
                              </a:lnTo>
                              <a:lnTo>
                                <a:pt x="713053" y="1000687"/>
                              </a:lnTo>
                              <a:lnTo>
                                <a:pt x="714111" y="989559"/>
                              </a:lnTo>
                              <a:lnTo>
                                <a:pt x="714641" y="977900"/>
                              </a:lnTo>
                              <a:close/>
                              <a:moveTo>
                                <a:pt x="1588" y="977900"/>
                              </a:moveTo>
                              <a:lnTo>
                                <a:pt x="657226" y="977900"/>
                              </a:lnTo>
                              <a:lnTo>
                                <a:pt x="656433" y="988215"/>
                              </a:lnTo>
                              <a:lnTo>
                                <a:pt x="655904" y="998794"/>
                              </a:lnTo>
                              <a:lnTo>
                                <a:pt x="654052" y="1018894"/>
                              </a:lnTo>
                              <a:lnTo>
                                <a:pt x="651408" y="1038730"/>
                              </a:lnTo>
                              <a:lnTo>
                                <a:pt x="648234" y="1058036"/>
                              </a:lnTo>
                              <a:lnTo>
                                <a:pt x="644531" y="1076814"/>
                              </a:lnTo>
                              <a:lnTo>
                                <a:pt x="640564" y="1095063"/>
                              </a:lnTo>
                              <a:lnTo>
                                <a:pt x="635804" y="1112783"/>
                              </a:lnTo>
                              <a:lnTo>
                                <a:pt x="630778" y="1130503"/>
                              </a:lnTo>
                              <a:lnTo>
                                <a:pt x="625224" y="1147429"/>
                              </a:lnTo>
                              <a:lnTo>
                                <a:pt x="618877" y="1163827"/>
                              </a:lnTo>
                              <a:lnTo>
                                <a:pt x="612794" y="1179960"/>
                              </a:lnTo>
                              <a:lnTo>
                                <a:pt x="605918" y="1195829"/>
                              </a:lnTo>
                              <a:lnTo>
                                <a:pt x="598512" y="1211168"/>
                              </a:lnTo>
                              <a:lnTo>
                                <a:pt x="591107" y="1225714"/>
                              </a:lnTo>
                              <a:lnTo>
                                <a:pt x="583173" y="1240261"/>
                              </a:lnTo>
                              <a:lnTo>
                                <a:pt x="575238" y="1254278"/>
                              </a:lnTo>
                              <a:lnTo>
                                <a:pt x="567040" y="1268295"/>
                              </a:lnTo>
                              <a:lnTo>
                                <a:pt x="558312" y="1281519"/>
                              </a:lnTo>
                              <a:lnTo>
                                <a:pt x="549849" y="1294743"/>
                              </a:lnTo>
                              <a:lnTo>
                                <a:pt x="541121" y="1307702"/>
                              </a:lnTo>
                              <a:lnTo>
                                <a:pt x="532129" y="1319868"/>
                              </a:lnTo>
                              <a:lnTo>
                                <a:pt x="522872" y="1332034"/>
                              </a:lnTo>
                              <a:lnTo>
                                <a:pt x="513615" y="1343671"/>
                              </a:lnTo>
                              <a:lnTo>
                                <a:pt x="504623" y="1355043"/>
                              </a:lnTo>
                              <a:lnTo>
                                <a:pt x="495102" y="1366416"/>
                              </a:lnTo>
                              <a:lnTo>
                                <a:pt x="485845" y="1377524"/>
                              </a:lnTo>
                              <a:lnTo>
                                <a:pt x="467596" y="1398417"/>
                              </a:lnTo>
                              <a:lnTo>
                                <a:pt x="449612" y="1418518"/>
                              </a:lnTo>
                              <a:lnTo>
                                <a:pt x="432156" y="1437824"/>
                              </a:lnTo>
                              <a:lnTo>
                                <a:pt x="420255" y="1450784"/>
                              </a:lnTo>
                              <a:lnTo>
                                <a:pt x="408882" y="1464008"/>
                              </a:lnTo>
                              <a:lnTo>
                                <a:pt x="397774" y="1477496"/>
                              </a:lnTo>
                              <a:lnTo>
                                <a:pt x="387460" y="1490984"/>
                              </a:lnTo>
                              <a:lnTo>
                                <a:pt x="377410" y="1504208"/>
                              </a:lnTo>
                              <a:lnTo>
                                <a:pt x="367889" y="1517432"/>
                              </a:lnTo>
                              <a:lnTo>
                                <a:pt x="358632" y="1530391"/>
                              </a:lnTo>
                              <a:lnTo>
                                <a:pt x="349904" y="1543086"/>
                              </a:lnTo>
                              <a:lnTo>
                                <a:pt x="341705" y="1555781"/>
                              </a:lnTo>
                              <a:lnTo>
                                <a:pt x="333771" y="1567947"/>
                              </a:lnTo>
                              <a:lnTo>
                                <a:pt x="326895" y="1579848"/>
                              </a:lnTo>
                              <a:lnTo>
                                <a:pt x="319754" y="1591485"/>
                              </a:lnTo>
                              <a:lnTo>
                                <a:pt x="307588" y="1612643"/>
                              </a:lnTo>
                              <a:lnTo>
                                <a:pt x="297009" y="1631950"/>
                              </a:lnTo>
                              <a:lnTo>
                                <a:pt x="280876" y="1616346"/>
                              </a:lnTo>
                              <a:lnTo>
                                <a:pt x="265007" y="1600213"/>
                              </a:lnTo>
                              <a:lnTo>
                                <a:pt x="249932" y="1583815"/>
                              </a:lnTo>
                              <a:lnTo>
                                <a:pt x="234592" y="1566889"/>
                              </a:lnTo>
                              <a:lnTo>
                                <a:pt x="220046" y="1549962"/>
                              </a:lnTo>
                              <a:lnTo>
                                <a:pt x="205764" y="1532243"/>
                              </a:lnTo>
                              <a:lnTo>
                                <a:pt x="191747" y="1514523"/>
                              </a:lnTo>
                              <a:lnTo>
                                <a:pt x="178523" y="1496009"/>
                              </a:lnTo>
                              <a:lnTo>
                                <a:pt x="165564" y="1477760"/>
                              </a:lnTo>
                              <a:lnTo>
                                <a:pt x="153133" y="1458718"/>
                              </a:lnTo>
                              <a:lnTo>
                                <a:pt x="140967" y="1439411"/>
                              </a:lnTo>
                              <a:lnTo>
                                <a:pt x="129066" y="1420105"/>
                              </a:lnTo>
                              <a:lnTo>
                                <a:pt x="117958" y="1400533"/>
                              </a:lnTo>
                              <a:lnTo>
                                <a:pt x="107114" y="1380433"/>
                              </a:lnTo>
                              <a:lnTo>
                                <a:pt x="97064" y="1359804"/>
                              </a:lnTo>
                              <a:lnTo>
                                <a:pt x="87014" y="1339175"/>
                              </a:lnTo>
                              <a:lnTo>
                                <a:pt x="77757" y="1318281"/>
                              </a:lnTo>
                              <a:lnTo>
                                <a:pt x="69030" y="1297387"/>
                              </a:lnTo>
                              <a:lnTo>
                                <a:pt x="60831" y="1275965"/>
                              </a:lnTo>
                              <a:lnTo>
                                <a:pt x="52897" y="1254278"/>
                              </a:lnTo>
                              <a:lnTo>
                                <a:pt x="45491" y="1232326"/>
                              </a:lnTo>
                              <a:lnTo>
                                <a:pt x="38615" y="1210110"/>
                              </a:lnTo>
                              <a:lnTo>
                                <a:pt x="32532" y="1187894"/>
                              </a:lnTo>
                              <a:lnTo>
                                <a:pt x="26713" y="1165414"/>
                              </a:lnTo>
                              <a:lnTo>
                                <a:pt x="21688" y="1142669"/>
                              </a:lnTo>
                              <a:lnTo>
                                <a:pt x="17192" y="1119659"/>
                              </a:lnTo>
                              <a:lnTo>
                                <a:pt x="12961" y="1096385"/>
                              </a:lnTo>
                              <a:lnTo>
                                <a:pt x="9522" y="1073112"/>
                              </a:lnTo>
                              <a:lnTo>
                                <a:pt x="6613" y="1049309"/>
                              </a:lnTo>
                              <a:lnTo>
                                <a:pt x="4497" y="1026035"/>
                              </a:lnTo>
                              <a:lnTo>
                                <a:pt x="2646" y="1001967"/>
                              </a:lnTo>
                              <a:lnTo>
                                <a:pt x="1588" y="977900"/>
                              </a:lnTo>
                              <a:close/>
                              <a:moveTo>
                                <a:pt x="293366" y="260350"/>
                              </a:moveTo>
                              <a:lnTo>
                                <a:pt x="303437" y="279657"/>
                              </a:lnTo>
                              <a:lnTo>
                                <a:pt x="315892" y="301344"/>
                              </a:lnTo>
                              <a:lnTo>
                                <a:pt x="322782" y="313246"/>
                              </a:lnTo>
                              <a:lnTo>
                                <a:pt x="330203" y="325411"/>
                              </a:lnTo>
                              <a:lnTo>
                                <a:pt x="338153" y="337842"/>
                              </a:lnTo>
                              <a:lnTo>
                                <a:pt x="346633" y="350801"/>
                              </a:lnTo>
                              <a:lnTo>
                                <a:pt x="355379" y="364290"/>
                              </a:lnTo>
                              <a:lnTo>
                                <a:pt x="364654" y="377778"/>
                              </a:lnTo>
                              <a:lnTo>
                                <a:pt x="374724" y="391266"/>
                              </a:lnTo>
                              <a:lnTo>
                                <a:pt x="385060" y="405284"/>
                              </a:lnTo>
                              <a:lnTo>
                                <a:pt x="395925" y="419036"/>
                              </a:lnTo>
                              <a:lnTo>
                                <a:pt x="407321" y="433318"/>
                              </a:lnTo>
                              <a:lnTo>
                                <a:pt x="419246" y="447071"/>
                              </a:lnTo>
                              <a:lnTo>
                                <a:pt x="431702" y="460824"/>
                              </a:lnTo>
                              <a:lnTo>
                                <a:pt x="449192" y="479866"/>
                              </a:lnTo>
                              <a:lnTo>
                                <a:pt x="467213" y="499967"/>
                              </a:lnTo>
                              <a:lnTo>
                                <a:pt x="485499" y="521389"/>
                              </a:lnTo>
                              <a:lnTo>
                                <a:pt x="494774" y="531968"/>
                              </a:lnTo>
                              <a:lnTo>
                                <a:pt x="504314" y="543341"/>
                              </a:lnTo>
                              <a:lnTo>
                                <a:pt x="513325" y="554713"/>
                              </a:lnTo>
                              <a:lnTo>
                                <a:pt x="522600" y="566615"/>
                              </a:lnTo>
                              <a:lnTo>
                                <a:pt x="531875" y="578781"/>
                              </a:lnTo>
                              <a:lnTo>
                                <a:pt x="540886" y="591211"/>
                              </a:lnTo>
                              <a:lnTo>
                                <a:pt x="549631" y="603906"/>
                              </a:lnTo>
                              <a:lnTo>
                                <a:pt x="558111" y="616866"/>
                              </a:lnTo>
                              <a:lnTo>
                                <a:pt x="566857" y="630354"/>
                              </a:lnTo>
                              <a:lnTo>
                                <a:pt x="575072" y="644107"/>
                              </a:lnTo>
                              <a:lnTo>
                                <a:pt x="583022" y="658389"/>
                              </a:lnTo>
                              <a:lnTo>
                                <a:pt x="590973" y="672670"/>
                              </a:lnTo>
                              <a:lnTo>
                                <a:pt x="598393" y="687746"/>
                              </a:lnTo>
                              <a:lnTo>
                                <a:pt x="605813" y="703085"/>
                              </a:lnTo>
                              <a:lnTo>
                                <a:pt x="612703" y="718689"/>
                              </a:lnTo>
                              <a:lnTo>
                                <a:pt x="618799" y="734822"/>
                              </a:lnTo>
                              <a:lnTo>
                                <a:pt x="625159" y="751220"/>
                              </a:lnTo>
                              <a:lnTo>
                                <a:pt x="630724" y="768147"/>
                              </a:lnTo>
                              <a:lnTo>
                                <a:pt x="635759" y="785602"/>
                              </a:lnTo>
                              <a:lnTo>
                                <a:pt x="640530" y="803587"/>
                              </a:lnTo>
                              <a:lnTo>
                                <a:pt x="644505" y="821835"/>
                              </a:lnTo>
                              <a:lnTo>
                                <a:pt x="648215" y="840613"/>
                              </a:lnTo>
                              <a:lnTo>
                                <a:pt x="651395" y="859920"/>
                              </a:lnTo>
                              <a:lnTo>
                                <a:pt x="654045" y="879492"/>
                              </a:lnTo>
                              <a:lnTo>
                                <a:pt x="655900" y="899592"/>
                              </a:lnTo>
                              <a:lnTo>
                                <a:pt x="656430" y="910171"/>
                              </a:lnTo>
                              <a:lnTo>
                                <a:pt x="657225" y="920750"/>
                              </a:lnTo>
                              <a:lnTo>
                                <a:pt x="0" y="920750"/>
                              </a:lnTo>
                              <a:lnTo>
                                <a:pt x="795" y="896418"/>
                              </a:lnTo>
                              <a:lnTo>
                                <a:pt x="2385" y="872351"/>
                              </a:lnTo>
                              <a:lnTo>
                                <a:pt x="4505" y="848548"/>
                              </a:lnTo>
                              <a:lnTo>
                                <a:pt x="7155" y="824745"/>
                              </a:lnTo>
                              <a:lnTo>
                                <a:pt x="10601" y="801206"/>
                              </a:lnTo>
                              <a:lnTo>
                                <a:pt x="14576" y="777668"/>
                              </a:lnTo>
                              <a:lnTo>
                                <a:pt x="18816" y="754394"/>
                              </a:lnTo>
                              <a:lnTo>
                                <a:pt x="23851" y="731649"/>
                              </a:lnTo>
                              <a:lnTo>
                                <a:pt x="29416" y="708904"/>
                              </a:lnTo>
                              <a:lnTo>
                                <a:pt x="35511" y="686423"/>
                              </a:lnTo>
                              <a:lnTo>
                                <a:pt x="42137" y="663943"/>
                              </a:lnTo>
                              <a:lnTo>
                                <a:pt x="49292" y="641726"/>
                              </a:lnTo>
                              <a:lnTo>
                                <a:pt x="56977" y="620039"/>
                              </a:lnTo>
                              <a:lnTo>
                                <a:pt x="65193" y="598617"/>
                              </a:lnTo>
                              <a:lnTo>
                                <a:pt x="73938" y="576929"/>
                              </a:lnTo>
                              <a:lnTo>
                                <a:pt x="83478" y="556036"/>
                              </a:lnTo>
                              <a:lnTo>
                                <a:pt x="93019" y="535142"/>
                              </a:lnTo>
                              <a:lnTo>
                                <a:pt x="103354" y="514777"/>
                              </a:lnTo>
                              <a:lnTo>
                                <a:pt x="113954" y="494413"/>
                              </a:lnTo>
                              <a:lnTo>
                                <a:pt x="125085" y="474577"/>
                              </a:lnTo>
                              <a:lnTo>
                                <a:pt x="136745" y="454741"/>
                              </a:lnTo>
                              <a:lnTo>
                                <a:pt x="148936" y="435434"/>
                              </a:lnTo>
                              <a:lnTo>
                                <a:pt x="161391" y="416656"/>
                              </a:lnTo>
                              <a:lnTo>
                                <a:pt x="174377" y="397878"/>
                              </a:lnTo>
                              <a:lnTo>
                                <a:pt x="187627" y="379365"/>
                              </a:lnTo>
                              <a:lnTo>
                                <a:pt x="201673" y="361380"/>
                              </a:lnTo>
                              <a:lnTo>
                                <a:pt x="215718" y="343660"/>
                              </a:lnTo>
                              <a:lnTo>
                                <a:pt x="230559" y="326205"/>
                              </a:lnTo>
                              <a:lnTo>
                                <a:pt x="245664" y="309278"/>
                              </a:lnTo>
                              <a:lnTo>
                                <a:pt x="261300" y="292616"/>
                              </a:lnTo>
                              <a:lnTo>
                                <a:pt x="277201" y="276483"/>
                              </a:lnTo>
                              <a:lnTo>
                                <a:pt x="293366" y="260350"/>
                              </a:lnTo>
                              <a:close/>
                              <a:moveTo>
                                <a:pt x="1594909" y="255588"/>
                              </a:moveTo>
                              <a:lnTo>
                                <a:pt x="1611578" y="271696"/>
                              </a:lnTo>
                              <a:lnTo>
                                <a:pt x="1627717" y="287803"/>
                              </a:lnTo>
                              <a:lnTo>
                                <a:pt x="1643328" y="304703"/>
                              </a:lnTo>
                              <a:lnTo>
                                <a:pt x="1658938" y="321867"/>
                              </a:lnTo>
                              <a:lnTo>
                                <a:pt x="1673755" y="339031"/>
                              </a:lnTo>
                              <a:lnTo>
                                <a:pt x="1688307" y="356986"/>
                              </a:lnTo>
                              <a:lnTo>
                                <a:pt x="1702594" y="374942"/>
                              </a:lnTo>
                              <a:lnTo>
                                <a:pt x="1716088" y="393691"/>
                              </a:lnTo>
                              <a:lnTo>
                                <a:pt x="1729317" y="412175"/>
                              </a:lnTo>
                              <a:lnTo>
                                <a:pt x="1742017" y="431451"/>
                              </a:lnTo>
                              <a:lnTo>
                                <a:pt x="1754188" y="450991"/>
                              </a:lnTo>
                              <a:lnTo>
                                <a:pt x="1766094" y="470796"/>
                              </a:lnTo>
                              <a:lnTo>
                                <a:pt x="1777736" y="490864"/>
                              </a:lnTo>
                              <a:lnTo>
                                <a:pt x="1788584" y="511197"/>
                              </a:lnTo>
                              <a:lnTo>
                                <a:pt x="1799167" y="531793"/>
                              </a:lnTo>
                              <a:lnTo>
                                <a:pt x="1808957" y="552654"/>
                              </a:lnTo>
                              <a:lnTo>
                                <a:pt x="1818217" y="573778"/>
                              </a:lnTo>
                              <a:lnTo>
                                <a:pt x="1827478" y="595695"/>
                              </a:lnTo>
                              <a:lnTo>
                                <a:pt x="1835680" y="617348"/>
                              </a:lnTo>
                              <a:lnTo>
                                <a:pt x="1843617" y="639265"/>
                              </a:lnTo>
                              <a:lnTo>
                                <a:pt x="1850761" y="661446"/>
                              </a:lnTo>
                              <a:lnTo>
                                <a:pt x="1857640" y="684155"/>
                              </a:lnTo>
                              <a:lnTo>
                                <a:pt x="1863990" y="706600"/>
                              </a:lnTo>
                              <a:lnTo>
                                <a:pt x="1869547" y="729837"/>
                              </a:lnTo>
                              <a:lnTo>
                                <a:pt x="1874574" y="753074"/>
                              </a:lnTo>
                              <a:lnTo>
                                <a:pt x="1879072" y="776311"/>
                              </a:lnTo>
                              <a:lnTo>
                                <a:pt x="1883040" y="800076"/>
                              </a:lnTo>
                              <a:lnTo>
                                <a:pt x="1886480" y="823842"/>
                              </a:lnTo>
                              <a:lnTo>
                                <a:pt x="1889126" y="847871"/>
                              </a:lnTo>
                              <a:lnTo>
                                <a:pt x="1891242" y="871636"/>
                              </a:lnTo>
                              <a:lnTo>
                                <a:pt x="1892830" y="896194"/>
                              </a:lnTo>
                              <a:lnTo>
                                <a:pt x="1893888" y="920751"/>
                              </a:lnTo>
                              <a:lnTo>
                                <a:pt x="1228725" y="920751"/>
                              </a:lnTo>
                              <a:lnTo>
                                <a:pt x="1229254" y="910189"/>
                              </a:lnTo>
                              <a:lnTo>
                                <a:pt x="1229784" y="899626"/>
                              </a:lnTo>
                              <a:lnTo>
                                <a:pt x="1231900" y="879558"/>
                              </a:lnTo>
                              <a:lnTo>
                                <a:pt x="1234546" y="860018"/>
                              </a:lnTo>
                              <a:lnTo>
                                <a:pt x="1237457" y="840741"/>
                              </a:lnTo>
                              <a:lnTo>
                                <a:pt x="1241161" y="821993"/>
                              </a:lnTo>
                              <a:lnTo>
                                <a:pt x="1245129" y="803773"/>
                              </a:lnTo>
                              <a:lnTo>
                                <a:pt x="1249892" y="785817"/>
                              </a:lnTo>
                              <a:lnTo>
                                <a:pt x="1255184" y="768389"/>
                              </a:lnTo>
                              <a:lnTo>
                                <a:pt x="1260740" y="751490"/>
                              </a:lnTo>
                              <a:lnTo>
                                <a:pt x="1267090" y="735118"/>
                              </a:lnTo>
                              <a:lnTo>
                                <a:pt x="1273175" y="719010"/>
                              </a:lnTo>
                              <a:lnTo>
                                <a:pt x="1280054" y="703431"/>
                              </a:lnTo>
                              <a:lnTo>
                                <a:pt x="1287463" y="688116"/>
                              </a:lnTo>
                              <a:lnTo>
                                <a:pt x="1294871" y="673064"/>
                              </a:lnTo>
                              <a:lnTo>
                                <a:pt x="1302544" y="658805"/>
                              </a:lnTo>
                              <a:lnTo>
                                <a:pt x="1310482" y="644546"/>
                              </a:lnTo>
                              <a:lnTo>
                                <a:pt x="1319213" y="630815"/>
                              </a:lnTo>
                              <a:lnTo>
                                <a:pt x="1327679" y="617348"/>
                              </a:lnTo>
                              <a:lnTo>
                                <a:pt x="1336146" y="604409"/>
                              </a:lnTo>
                              <a:lnTo>
                                <a:pt x="1345142" y="591734"/>
                              </a:lnTo>
                              <a:lnTo>
                                <a:pt x="1353873" y="579324"/>
                              </a:lnTo>
                              <a:lnTo>
                                <a:pt x="1362869" y="567177"/>
                              </a:lnTo>
                              <a:lnTo>
                                <a:pt x="1372394" y="555294"/>
                              </a:lnTo>
                              <a:lnTo>
                                <a:pt x="1381390" y="543940"/>
                              </a:lnTo>
                              <a:lnTo>
                                <a:pt x="1390650" y="532585"/>
                              </a:lnTo>
                              <a:lnTo>
                                <a:pt x="1400175" y="522023"/>
                              </a:lnTo>
                              <a:lnTo>
                                <a:pt x="1418167" y="500634"/>
                              </a:lnTo>
                              <a:lnTo>
                                <a:pt x="1436423" y="480566"/>
                              </a:lnTo>
                              <a:lnTo>
                                <a:pt x="1453886" y="461554"/>
                              </a:lnTo>
                              <a:lnTo>
                                <a:pt x="1466586" y="447294"/>
                              </a:lnTo>
                              <a:lnTo>
                                <a:pt x="1479021" y="432771"/>
                              </a:lnTo>
                              <a:lnTo>
                                <a:pt x="1490663" y="418248"/>
                              </a:lnTo>
                              <a:lnTo>
                                <a:pt x="1502040" y="403725"/>
                              </a:lnTo>
                              <a:lnTo>
                                <a:pt x="1512888" y="389466"/>
                              </a:lnTo>
                              <a:lnTo>
                                <a:pt x="1522942" y="375207"/>
                              </a:lnTo>
                              <a:lnTo>
                                <a:pt x="1532467" y="361211"/>
                              </a:lnTo>
                              <a:lnTo>
                                <a:pt x="1541728" y="347480"/>
                              </a:lnTo>
                              <a:lnTo>
                                <a:pt x="1550459" y="334277"/>
                              </a:lnTo>
                              <a:lnTo>
                                <a:pt x="1558396" y="321339"/>
                              </a:lnTo>
                              <a:lnTo>
                                <a:pt x="1565805" y="308664"/>
                              </a:lnTo>
                              <a:lnTo>
                                <a:pt x="1572684" y="296781"/>
                              </a:lnTo>
                              <a:lnTo>
                                <a:pt x="1584855" y="274864"/>
                              </a:lnTo>
                              <a:lnTo>
                                <a:pt x="1594909" y="255588"/>
                              </a:lnTo>
                              <a:close/>
                              <a:moveTo>
                                <a:pt x="971550" y="0"/>
                              </a:moveTo>
                              <a:lnTo>
                                <a:pt x="992141" y="528"/>
                              </a:lnTo>
                              <a:lnTo>
                                <a:pt x="1012467" y="1585"/>
                              </a:lnTo>
                              <a:lnTo>
                                <a:pt x="1032793" y="3434"/>
                              </a:lnTo>
                              <a:lnTo>
                                <a:pt x="1052856" y="5282"/>
                              </a:lnTo>
                              <a:lnTo>
                                <a:pt x="1072918" y="7924"/>
                              </a:lnTo>
                              <a:lnTo>
                                <a:pt x="1092981" y="10829"/>
                              </a:lnTo>
                              <a:lnTo>
                                <a:pt x="1112251" y="14263"/>
                              </a:lnTo>
                              <a:lnTo>
                                <a:pt x="1132049" y="17697"/>
                              </a:lnTo>
                              <a:lnTo>
                                <a:pt x="1151584" y="21658"/>
                              </a:lnTo>
                              <a:lnTo>
                                <a:pt x="1170854" y="26413"/>
                              </a:lnTo>
                              <a:lnTo>
                                <a:pt x="1190125" y="31167"/>
                              </a:lnTo>
                              <a:lnTo>
                                <a:pt x="1208867" y="36450"/>
                              </a:lnTo>
                              <a:lnTo>
                                <a:pt x="1227874" y="41996"/>
                              </a:lnTo>
                              <a:lnTo>
                                <a:pt x="1246616" y="48071"/>
                              </a:lnTo>
                              <a:lnTo>
                                <a:pt x="1265095" y="54674"/>
                              </a:lnTo>
                              <a:lnTo>
                                <a:pt x="1283573" y="61278"/>
                              </a:lnTo>
                              <a:lnTo>
                                <a:pt x="1301524" y="68409"/>
                              </a:lnTo>
                              <a:lnTo>
                                <a:pt x="1319475" y="75805"/>
                              </a:lnTo>
                              <a:lnTo>
                                <a:pt x="1337161" y="83728"/>
                              </a:lnTo>
                              <a:lnTo>
                                <a:pt x="1355112" y="91916"/>
                              </a:lnTo>
                              <a:lnTo>
                                <a:pt x="1372270" y="100369"/>
                              </a:lnTo>
                              <a:lnTo>
                                <a:pt x="1389429" y="109349"/>
                              </a:lnTo>
                              <a:lnTo>
                                <a:pt x="1406324" y="118593"/>
                              </a:lnTo>
                              <a:lnTo>
                                <a:pt x="1423482" y="128102"/>
                              </a:lnTo>
                              <a:lnTo>
                                <a:pt x="1439849" y="137875"/>
                              </a:lnTo>
                              <a:lnTo>
                                <a:pt x="1456216" y="148440"/>
                              </a:lnTo>
                              <a:lnTo>
                                <a:pt x="1472318" y="158741"/>
                              </a:lnTo>
                              <a:lnTo>
                                <a:pt x="1488157" y="169834"/>
                              </a:lnTo>
                              <a:lnTo>
                                <a:pt x="1503996" y="180928"/>
                              </a:lnTo>
                              <a:lnTo>
                                <a:pt x="1519043" y="192549"/>
                              </a:lnTo>
                              <a:lnTo>
                                <a:pt x="1534353" y="204435"/>
                              </a:lnTo>
                              <a:lnTo>
                                <a:pt x="1549400" y="216321"/>
                              </a:lnTo>
                              <a:lnTo>
                                <a:pt x="1540953" y="232961"/>
                              </a:lnTo>
                              <a:lnTo>
                                <a:pt x="1529866" y="253563"/>
                              </a:lnTo>
                              <a:lnTo>
                                <a:pt x="1523530" y="265185"/>
                              </a:lnTo>
                              <a:lnTo>
                                <a:pt x="1516403" y="277599"/>
                              </a:lnTo>
                              <a:lnTo>
                                <a:pt x="1508483" y="290541"/>
                              </a:lnTo>
                              <a:lnTo>
                                <a:pt x="1500300" y="304540"/>
                              </a:lnTo>
                              <a:lnTo>
                                <a:pt x="1491325" y="318274"/>
                              </a:lnTo>
                              <a:lnTo>
                                <a:pt x="1481294" y="333065"/>
                              </a:lnTo>
                              <a:lnTo>
                                <a:pt x="1471262" y="347592"/>
                              </a:lnTo>
                              <a:lnTo>
                                <a:pt x="1460175" y="362648"/>
                              </a:lnTo>
                              <a:lnTo>
                                <a:pt x="1448824" y="377967"/>
                              </a:lnTo>
                              <a:lnTo>
                                <a:pt x="1436681" y="393022"/>
                              </a:lnTo>
                              <a:lnTo>
                                <a:pt x="1424010" y="407814"/>
                              </a:lnTo>
                              <a:lnTo>
                                <a:pt x="1410811" y="422869"/>
                              </a:lnTo>
                              <a:lnTo>
                                <a:pt x="1392861" y="442414"/>
                              </a:lnTo>
                              <a:lnTo>
                                <a:pt x="1374118" y="463016"/>
                              </a:lnTo>
                              <a:lnTo>
                                <a:pt x="1355376" y="484939"/>
                              </a:lnTo>
                              <a:lnTo>
                                <a:pt x="1345344" y="496561"/>
                              </a:lnTo>
                              <a:lnTo>
                                <a:pt x="1335841" y="508446"/>
                              </a:lnTo>
                              <a:lnTo>
                                <a:pt x="1325810" y="520596"/>
                              </a:lnTo>
                              <a:lnTo>
                                <a:pt x="1316307" y="533274"/>
                              </a:lnTo>
                              <a:lnTo>
                                <a:pt x="1306540" y="546481"/>
                              </a:lnTo>
                              <a:lnTo>
                                <a:pt x="1297036" y="559687"/>
                              </a:lnTo>
                              <a:lnTo>
                                <a:pt x="1287533" y="573422"/>
                              </a:lnTo>
                              <a:lnTo>
                                <a:pt x="1278294" y="587685"/>
                              </a:lnTo>
                              <a:lnTo>
                                <a:pt x="1268791" y="602212"/>
                              </a:lnTo>
                              <a:lnTo>
                                <a:pt x="1260079" y="617003"/>
                              </a:lnTo>
                              <a:lnTo>
                                <a:pt x="1251368" y="632587"/>
                              </a:lnTo>
                              <a:lnTo>
                                <a:pt x="1242921" y="648434"/>
                              </a:lnTo>
                              <a:lnTo>
                                <a:pt x="1234737" y="664546"/>
                              </a:lnTo>
                              <a:lnTo>
                                <a:pt x="1227082" y="681450"/>
                              </a:lnTo>
                              <a:lnTo>
                                <a:pt x="1219427" y="698354"/>
                              </a:lnTo>
                              <a:lnTo>
                                <a:pt x="1212563" y="716315"/>
                              </a:lnTo>
                              <a:lnTo>
                                <a:pt x="1205964" y="734276"/>
                              </a:lnTo>
                              <a:lnTo>
                                <a:pt x="1199628" y="753029"/>
                              </a:lnTo>
                              <a:lnTo>
                                <a:pt x="1194085" y="772310"/>
                              </a:lnTo>
                              <a:lnTo>
                                <a:pt x="1188805" y="791856"/>
                              </a:lnTo>
                              <a:lnTo>
                                <a:pt x="1184317" y="811929"/>
                              </a:lnTo>
                              <a:lnTo>
                                <a:pt x="1182469" y="822230"/>
                              </a:lnTo>
                              <a:lnTo>
                                <a:pt x="1180358" y="832531"/>
                              </a:lnTo>
                              <a:lnTo>
                                <a:pt x="1178774" y="843096"/>
                              </a:lnTo>
                              <a:lnTo>
                                <a:pt x="1176926" y="853662"/>
                              </a:lnTo>
                              <a:lnTo>
                                <a:pt x="1175606" y="864755"/>
                              </a:lnTo>
                              <a:lnTo>
                                <a:pt x="1174550" y="875320"/>
                              </a:lnTo>
                              <a:lnTo>
                                <a:pt x="1173494" y="886413"/>
                              </a:lnTo>
                              <a:lnTo>
                                <a:pt x="1172174" y="897771"/>
                              </a:lnTo>
                              <a:lnTo>
                                <a:pt x="1171646" y="909129"/>
                              </a:lnTo>
                              <a:lnTo>
                                <a:pt x="1171118" y="920750"/>
                              </a:lnTo>
                              <a:lnTo>
                                <a:pt x="971550" y="920750"/>
                              </a:lnTo>
                              <a:lnTo>
                                <a:pt x="971550" y="0"/>
                              </a:lnTo>
                              <a:close/>
                              <a:moveTo>
                                <a:pt x="914401" y="0"/>
                              </a:moveTo>
                              <a:lnTo>
                                <a:pt x="914401" y="920750"/>
                              </a:lnTo>
                              <a:lnTo>
                                <a:pt x="714641" y="920750"/>
                              </a:lnTo>
                              <a:lnTo>
                                <a:pt x="714111" y="909125"/>
                              </a:lnTo>
                              <a:lnTo>
                                <a:pt x="713053" y="897764"/>
                              </a:lnTo>
                              <a:lnTo>
                                <a:pt x="712259" y="886404"/>
                              </a:lnTo>
                              <a:lnTo>
                                <a:pt x="711201" y="875307"/>
                              </a:lnTo>
                              <a:lnTo>
                                <a:pt x="709878" y="864739"/>
                              </a:lnTo>
                              <a:lnTo>
                                <a:pt x="708291" y="853642"/>
                              </a:lnTo>
                              <a:lnTo>
                                <a:pt x="706968" y="843074"/>
                              </a:lnTo>
                              <a:lnTo>
                                <a:pt x="704851" y="832506"/>
                              </a:lnTo>
                              <a:lnTo>
                                <a:pt x="703263" y="822202"/>
                              </a:lnTo>
                              <a:lnTo>
                                <a:pt x="700882" y="811898"/>
                              </a:lnTo>
                              <a:lnTo>
                                <a:pt x="696384" y="791819"/>
                              </a:lnTo>
                              <a:lnTo>
                                <a:pt x="691357" y="772268"/>
                              </a:lnTo>
                              <a:lnTo>
                                <a:pt x="685801" y="752981"/>
                              </a:lnTo>
                              <a:lnTo>
                                <a:pt x="679451" y="734222"/>
                              </a:lnTo>
                              <a:lnTo>
                                <a:pt x="672836" y="716256"/>
                              </a:lnTo>
                              <a:lnTo>
                                <a:pt x="665957" y="698291"/>
                              </a:lnTo>
                              <a:lnTo>
                                <a:pt x="658549" y="681382"/>
                              </a:lnTo>
                              <a:lnTo>
                                <a:pt x="650611" y="664472"/>
                              </a:lnTo>
                              <a:lnTo>
                                <a:pt x="642409" y="648356"/>
                              </a:lnTo>
                              <a:lnTo>
                                <a:pt x="634207" y="632504"/>
                              </a:lnTo>
                              <a:lnTo>
                                <a:pt x="625476" y="616916"/>
                              </a:lnTo>
                              <a:lnTo>
                                <a:pt x="616215" y="602120"/>
                              </a:lnTo>
                              <a:lnTo>
                                <a:pt x="607220" y="587589"/>
                              </a:lnTo>
                              <a:lnTo>
                                <a:pt x="597959" y="573322"/>
                              </a:lnTo>
                              <a:lnTo>
                                <a:pt x="588170" y="559584"/>
                              </a:lnTo>
                              <a:lnTo>
                                <a:pt x="578645" y="546373"/>
                              </a:lnTo>
                              <a:lnTo>
                                <a:pt x="569120" y="533163"/>
                              </a:lnTo>
                              <a:lnTo>
                                <a:pt x="559065" y="520481"/>
                              </a:lnTo>
                              <a:lnTo>
                                <a:pt x="549540" y="508328"/>
                              </a:lnTo>
                              <a:lnTo>
                                <a:pt x="539486" y="496439"/>
                              </a:lnTo>
                              <a:lnTo>
                                <a:pt x="529961" y="484814"/>
                              </a:lnTo>
                              <a:lnTo>
                                <a:pt x="510647" y="462885"/>
                              </a:lnTo>
                              <a:lnTo>
                                <a:pt x="492390" y="442277"/>
                              </a:lnTo>
                              <a:lnTo>
                                <a:pt x="474399" y="422726"/>
                              </a:lnTo>
                              <a:lnTo>
                                <a:pt x="461699" y="408723"/>
                              </a:lnTo>
                              <a:lnTo>
                                <a:pt x="449528" y="394192"/>
                              </a:lnTo>
                              <a:lnTo>
                                <a:pt x="437886" y="379661"/>
                              </a:lnTo>
                              <a:lnTo>
                                <a:pt x="426774" y="365394"/>
                              </a:lnTo>
                              <a:lnTo>
                                <a:pt x="416190" y="350863"/>
                              </a:lnTo>
                              <a:lnTo>
                                <a:pt x="406136" y="336860"/>
                              </a:lnTo>
                              <a:lnTo>
                                <a:pt x="396876" y="322857"/>
                              </a:lnTo>
                              <a:lnTo>
                                <a:pt x="388144" y="309118"/>
                              </a:lnTo>
                              <a:lnTo>
                                <a:pt x="379678" y="296172"/>
                              </a:lnTo>
                              <a:lnTo>
                                <a:pt x="372005" y="283226"/>
                              </a:lnTo>
                              <a:lnTo>
                                <a:pt x="364861" y="271073"/>
                              </a:lnTo>
                              <a:lnTo>
                                <a:pt x="358246" y="259712"/>
                              </a:lnTo>
                              <a:lnTo>
                                <a:pt x="347134" y="238840"/>
                              </a:lnTo>
                              <a:lnTo>
                                <a:pt x="338138" y="221667"/>
                              </a:lnTo>
                              <a:lnTo>
                                <a:pt x="352955" y="209249"/>
                              </a:lnTo>
                              <a:lnTo>
                                <a:pt x="368301" y="197360"/>
                              </a:lnTo>
                              <a:lnTo>
                                <a:pt x="383646" y="185735"/>
                              </a:lnTo>
                              <a:lnTo>
                                <a:pt x="399257" y="174374"/>
                              </a:lnTo>
                              <a:lnTo>
                                <a:pt x="414867" y="163542"/>
                              </a:lnTo>
                              <a:lnTo>
                                <a:pt x="430742" y="152710"/>
                              </a:lnTo>
                              <a:lnTo>
                                <a:pt x="447147" y="142142"/>
                              </a:lnTo>
                              <a:lnTo>
                                <a:pt x="463815" y="132366"/>
                              </a:lnTo>
                              <a:lnTo>
                                <a:pt x="480484" y="122326"/>
                              </a:lnTo>
                              <a:lnTo>
                                <a:pt x="497417" y="113079"/>
                              </a:lnTo>
                              <a:lnTo>
                                <a:pt x="514351" y="104096"/>
                              </a:lnTo>
                              <a:lnTo>
                                <a:pt x="531549" y="95377"/>
                              </a:lnTo>
                              <a:lnTo>
                                <a:pt x="549276" y="87187"/>
                              </a:lnTo>
                              <a:lnTo>
                                <a:pt x="567003" y="78997"/>
                              </a:lnTo>
                              <a:lnTo>
                                <a:pt x="584995" y="71335"/>
                              </a:lnTo>
                              <a:lnTo>
                                <a:pt x="602986" y="63937"/>
                              </a:lnTo>
                              <a:lnTo>
                                <a:pt x="621507" y="57068"/>
                              </a:lnTo>
                              <a:lnTo>
                                <a:pt x="639763" y="50727"/>
                              </a:lnTo>
                              <a:lnTo>
                                <a:pt x="658549" y="44386"/>
                              </a:lnTo>
                              <a:lnTo>
                                <a:pt x="677070" y="38574"/>
                              </a:lnTo>
                              <a:lnTo>
                                <a:pt x="696120" y="33025"/>
                              </a:lnTo>
                              <a:lnTo>
                                <a:pt x="715434" y="28006"/>
                              </a:lnTo>
                              <a:lnTo>
                                <a:pt x="734749" y="23514"/>
                              </a:lnTo>
                              <a:lnTo>
                                <a:pt x="754328" y="19287"/>
                              </a:lnTo>
                              <a:lnTo>
                                <a:pt x="773643" y="15324"/>
                              </a:lnTo>
                              <a:lnTo>
                                <a:pt x="793222" y="11889"/>
                              </a:lnTo>
                              <a:lnTo>
                                <a:pt x="813330" y="8719"/>
                              </a:lnTo>
                              <a:lnTo>
                                <a:pt x="833174" y="6341"/>
                              </a:lnTo>
                              <a:lnTo>
                                <a:pt x="853282" y="3963"/>
                              </a:lnTo>
                              <a:lnTo>
                                <a:pt x="873655" y="2378"/>
                              </a:lnTo>
                              <a:lnTo>
                                <a:pt x="894028" y="793"/>
                              </a:lnTo>
                              <a:lnTo>
                                <a:pt x="914401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篮球" o:spid="_x0000_s1026" o:spt="100" style="position:absolute;left:0pt;margin-left:391.55pt;margin-top:350.3pt;height:34pt;width:34pt;z-index:251731968;v-text-anchor:middle;mso-width-relative:page;mso-height-relative:page;" fillcolor="#000000 [3213]" filled="t" stroked="f" coordsize="1893888,1892300" o:gfxdata="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" path="m1228725,977900l1892300,977900,1891244,1002251,1889396,1026338,1887019,1050425,1884114,1074247,1880418,1097804,1876457,1121097,1871704,1144390,1866687,1167682,1860613,1190181,1854540,1212944,1847411,1235443,1840017,1257412,1832095,1279117,1823645,1301086,1814667,1322261,1804897,1343436,1795127,1364082,1784565,1384992,1773475,1405109,1762384,1425225,1750502,1444547,1738091,1463870,1725152,1482927,1711949,1501720,1698482,1519984,1684223,1537718,1669700,1555717,1654913,1572922,1639334,1589597,1623754,1606273,1607647,1622419,1591011,1638300,1580977,1619242,1568831,1597273,1561701,1585627,1554307,1573451,1546386,1560746,1538200,1547776,1529222,1534542,1519716,1521043,1509946,1507279,1499648,1493250,1488821,1479486,1477467,1465723,1465848,1451694,1453438,1438195,1436010,1418873,1417790,1398756,1399834,1377846,1390328,1366729,1381086,1355347,1372108,1343965,1362602,1332319,1353624,1320143,1344910,1307968,1335932,1294998,1327483,1281763,1319033,1268529,1310319,1254500,1302397,1240472,1294739,1225914,1287346,1211356,1279952,1196004,1273087,1180123,1267013,1163977,1260676,1147566,1255131,1130626,1249850,1112892,1245097,1095157,1241136,1076894,1237439,1058101,1234535,1038779,1231894,1018927,1229781,998810,1229253,988223,1228725,977900xm971550,977900l1171208,977900,1171736,989555,1172264,1000681,1173584,1012071,1174641,1023196,1175697,1034057,1177018,1044917,1178866,1055513,1180451,1066373,1182564,1076439,1184412,1087035,1188902,1107166,1194184,1126768,1199730,1145840,1206068,1164647,1212671,1182660,1219537,1200408,1227196,1217625,1234855,1234578,1243042,1250737,1251493,1266630,1260208,1282259,1268923,1297357,1278431,1311661,1287674,1325965,1297182,1339740,1306689,1353249,1316461,1366229,1325968,1378943,1336004,1391128,1345512,1403048,1355547,1414704,1374298,1436689,1393049,1457351,1411008,1476953,1423684,1491257,1435569,1505296,1446925,1519865,1458017,1534434,1468581,1548473,1478352,1562777,1487860,1576551,1496575,1590061,1505026,1603305,1512685,1616020,1519816,1628205,1526154,1639595,1537510,1660521,1546225,1677739,1531436,1689659,1516382,1701579,1501065,1712970,1485483,1723830,1469637,1734691,1453527,1745286,1437153,1755352,1420779,1765153,1404141,1774689,1387239,1783695,1370073,1792437,1352642,1801178,1335212,1809389,1317517,1816806,1299823,1824488,1281600,1831640,1263377,1838263,1244891,1844620,1226404,1850712,1207653,1856010,1188638,1861573,1169887,1866341,1150608,1870579,1131065,1874817,1111522,1878261,1091978,1881440,1072171,1884353,1052100,1886737,1032557,1888857,1011957,1890446,992150,1891505,971550,1892300,971550,977900xm714641,977900l914401,977900,914401,1892300,894028,1891505,873920,1890180,853812,1888326,833703,1886206,813859,1883556,794016,1880377,774701,1876932,755122,1873222,735807,1868983,716493,1864214,697707,1859444,678922,1854145,660136,1848316,641615,1842221,623095,1835597,605103,1828708,586847,1821554,569120,1814135,551392,1806186,534195,1797707,516997,1789228,499534,1779954,482865,1770680,466197,1761142,449792,1751073,433653,1741004,417778,1730405,401903,1719277,386292,1708413,371211,1696755,356130,1684831,341313,1672908,350838,1654890,361951,1634222,368565,1622829,375709,1610905,383382,1598452,391584,1585734,400051,1572750,409047,1559237,418572,1545724,428890,1531945,439738,1518432,450586,1504389,462228,1490876,474399,1477097,492390,1457490,510647,1436822,529961,1414830,539486,1403172,549540,1391248,559065,1379060,569120,1366341,578645,1353358,588170,1339845,597959,1326066,607220,1311758,616215,1297450,625476,1282347,634207,1266714,642409,1250816,650611,1234653,658549,1217695,665957,1200472,672836,1182719,679451,1164702,685801,1145889,691357,1126811,696384,1107204,700882,1087066,703263,1076468,704851,1066399,706968,1055535,708291,1044937,709878,1034073,711201,1023209,712259,1012081,713053,1000687,714111,989559,714641,977900xm1588,977900l657226,977900,656433,988215,655904,998794,654052,1018894,651408,1038730,648234,1058036,644531,1076814,640564,1095063,635804,1112783,630778,1130503,625224,1147429,618877,1163827,612794,1179960,605918,1195829,598512,1211168,591107,1225714,583173,1240261,575238,1254278,567040,1268295,558312,1281519,549849,1294743,541121,1307702,532129,1319868,522872,1332034,513615,1343671,504623,1355043,495102,1366416,485845,1377524,467596,1398417,449612,1418518,432156,1437824,420255,1450784,408882,1464008,397774,1477496,387460,1490984,377410,1504208,367889,1517432,358632,1530391,349904,1543086,341705,1555781,333771,1567947,326895,1579848,319754,1591485,307588,1612643,297009,1631950,280876,1616346,265007,1600213,249932,1583815,234592,1566889,220046,1549962,205764,1532243,191747,1514523,178523,1496009,165564,1477760,153133,1458718,140967,1439411,129066,1420105,117958,1400533,107114,1380433,97064,1359804,87014,1339175,77757,1318281,69030,1297387,60831,1275965,52897,1254278,45491,1232326,38615,1210110,32532,1187894,26713,1165414,21688,1142669,17192,1119659,12961,1096385,9522,1073112,6613,1049309,4497,1026035,2646,1001967,1588,977900xm293366,260350l303437,279657,315892,301344,322782,313246,330203,325411,338153,337842,346633,350801,355379,364290,364654,377778,374724,391266,385060,405284,395925,419036,407321,433318,419246,447071,431702,460824,449192,479866,467213,499967,485499,521389,494774,531968,504314,543341,513325,554713,522600,566615,531875,578781,540886,591211,549631,603906,558111,616866,566857,630354,575072,644107,583022,658389,590973,672670,598393,687746,605813,703085,612703,718689,618799,734822,625159,751220,630724,768147,635759,785602,640530,803587,644505,821835,648215,840613,651395,859920,654045,879492,655900,899592,656430,910171,657225,920750,0,920750,795,896418,2385,872351,4505,848548,7155,824745,10601,801206,14576,777668,18816,754394,23851,731649,29416,708904,35511,686423,42137,663943,49292,641726,56977,620039,65193,598617,73938,576929,83478,556036,93019,535142,103354,514777,113954,494413,125085,474577,136745,454741,148936,435434,161391,416656,174377,397878,187627,379365,201673,361380,215718,343660,230559,326205,245664,309278,261300,292616,277201,276483,293366,260350xm1594909,255588l1611578,271696,1627717,287803,1643328,304703,1658938,321867,1673755,339031,1688307,356986,1702594,374942,1716088,393691,1729317,412175,1742017,431451,1754188,450991,1766094,470796,1777736,490864,1788584,511197,1799167,531793,1808957,552654,1818217,573778,1827478,595695,1835680,617348,1843617,639265,1850761,661446,1857640,684155,1863990,706600,1869547,729837,1874574,753074,1879072,776311,1883040,800076,1886480,823842,1889126,847871,1891242,871636,1892830,896194,1893888,920751,1228725,920751,1229254,910189,1229784,899626,1231900,879558,1234546,860018,1237457,840741,1241161,821993,1245129,803773,1249892,785817,1255184,768389,1260740,751490,1267090,735118,1273175,719010,1280054,703431,1287463,688116,1294871,673064,1302544,658805,1310482,644546,1319213,630815,1327679,617348,1336146,604409,1345142,591734,1353873,579324,1362869,567177,1372394,555294,1381390,543940,1390650,532585,1400175,522023,1418167,500634,1436423,480566,1453886,461554,1466586,447294,1479021,432771,1490663,418248,1502040,403725,1512888,389466,1522942,375207,1532467,361211,1541728,347480,1550459,334277,1558396,321339,1565805,308664,1572684,296781,1584855,274864,1594909,255588xm971550,0l992141,528,1012467,1585,1032793,3434,1052856,5282,1072918,7924,1092981,10829,1112251,14263,1132049,17697,1151584,21658,1170854,26413,1190125,31167,1208867,36450,1227874,41996,1246616,48071,1265095,54674,1283573,61278,1301524,68409,1319475,75805,1337161,83728,1355112,91916,1372270,100369,1389429,109349,1406324,118593,1423482,128102,1439849,137875,1456216,148440,1472318,158741,1488157,169834,1503996,180928,1519043,192549,1534353,204435,1549400,216321,1540953,232961,1529866,253563,1523530,265185,1516403,277599,1508483,290541,1500300,304540,1491325,318274,1481294,333065,1471262,347592,1460175,362648,1448824,377967,1436681,393022,1424010,407814,1410811,422869,1392861,442414,1374118,463016,1355376,484939,1345344,496561,1335841,508446,1325810,520596,1316307,533274,1306540,546481,1297036,559687,1287533,573422,1278294,587685,1268791,602212,1260079,617003,1251368,632587,1242921,648434,1234737,664546,1227082,681450,1219427,698354,1212563,716315,1205964,734276,1199628,753029,1194085,772310,1188805,791856,1184317,811929,1182469,822230,1180358,832531,1178774,843096,1176926,853662,1175606,864755,1174550,875320,1173494,886413,1172174,897771,1171646,909129,1171118,920750,971550,920750,971550,0xm914401,0l914401,920750,714641,920750,714111,909125,713053,897764,712259,886404,711201,875307,709878,864739,708291,853642,706968,843074,704851,832506,703263,822202,700882,811898,696384,791819,691357,772268,685801,752981,679451,734222,672836,716256,665957,698291,658549,681382,650611,664472,642409,648356,634207,632504,625476,616916,616215,602120,607220,587589,597959,573322,588170,559584,578645,546373,569120,533163,559065,520481,549540,508328,539486,496439,529961,484814,510647,462885,492390,442277,474399,422726,461699,408723,449528,394192,437886,379661,426774,365394,416190,350863,406136,336860,396876,322857,388144,309118,379678,296172,372005,283226,364861,271073,358246,259712,347134,238840,338138,221667,352955,209249,368301,197360,383646,185735,399257,174374,414867,163542,430742,152710,447147,142142,463815,132366,480484,122326,497417,113079,514351,104096,531549,95377,549276,87187,567003,78997,584995,71335,602986,63937,621507,57068,639763,50727,658549,44386,677070,38574,696120,33025,715434,28006,734749,23514,754328,19287,773643,15324,793222,11889,813330,8719,833174,6341,853282,3963,873655,2378,894028,793,914401,0xe">
                <v:path o:connectlocs="424213,271584;401817,325219;366538,370216;341914,340741;310668,304019;290259,269289;280265,225500;269138,243333;283409,285403;306772,320158;339227,359749;338685,393357;296355,416326;248967,429321;203835,431618;154791,423093;110091,404047;82523,372909;105386,340199;136332,302592;156360,261478;162573,228344;146046,249880;129283,289409;102510,323688;76098,357786;43717,345595;15738,296048;1507,239439;81025,83126;112806,121388;134739,153495;148515,196223;3323,177454;21208,122112;52566,74436;384928,81459;414547,130929;430111,187990;282980,187568;298785,147077;323337,114238;353499,76277;244621,1808;292650,13982;335683,36222;342063,69492;309021,110657;285307,144348;269598,187622;221510,0;160703,189967;146467,147947;123000,113281;90486,73672;91029,39790;133376,16277;180851,2712" o:connectangles="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-190500</wp:posOffset>
                </wp:positionH>
                <wp:positionV relativeFrom="paragraph">
                  <wp:posOffset>3373755</wp:posOffset>
                </wp:positionV>
                <wp:extent cx="524510" cy="384175"/>
                <wp:effectExtent l="0" t="0" r="1270" b="4445"/>
                <wp:wrapNone/>
                <wp:docPr id="100" name="游泳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952500" y="4288155"/>
                          <a:ext cx="524510" cy="384175"/>
                        </a:xfrm>
                        <a:custGeom>
                          <a:avLst/>
                          <a:gdLst>
                            <a:gd name="T0" fmla="*/ 344645 w 1466850"/>
                            <a:gd name="T1" fmla="*/ 1149578 h 1022351"/>
                            <a:gd name="T2" fmla="*/ 460444 w 1466850"/>
                            <a:gd name="T3" fmla="*/ 1176025 h 1022351"/>
                            <a:gd name="T4" fmla="*/ 580022 w 1466850"/>
                            <a:gd name="T5" fmla="*/ 1159196 h 1022351"/>
                            <a:gd name="T6" fmla="*/ 698569 w 1466850"/>
                            <a:gd name="T7" fmla="*/ 1131718 h 1022351"/>
                            <a:gd name="T8" fmla="*/ 821239 w 1466850"/>
                            <a:gd name="T9" fmla="*/ 1149578 h 1022351"/>
                            <a:gd name="T10" fmla="*/ 937038 w 1466850"/>
                            <a:gd name="T11" fmla="*/ 1176025 h 1022351"/>
                            <a:gd name="T12" fmla="*/ 1055929 w 1466850"/>
                            <a:gd name="T13" fmla="*/ 1159196 h 1022351"/>
                            <a:gd name="T14" fmla="*/ 1174475 w 1466850"/>
                            <a:gd name="T15" fmla="*/ 1131718 h 1022351"/>
                            <a:gd name="T16" fmla="*/ 1297490 w 1466850"/>
                            <a:gd name="T17" fmla="*/ 1149578 h 1022351"/>
                            <a:gd name="T18" fmla="*/ 1413287 w 1466850"/>
                            <a:gd name="T19" fmla="*/ 1176025 h 1022351"/>
                            <a:gd name="T20" fmla="*/ 1532178 w 1466850"/>
                            <a:gd name="T21" fmla="*/ 1159196 h 1022351"/>
                            <a:gd name="T22" fmla="*/ 1650725 w 1466850"/>
                            <a:gd name="T23" fmla="*/ 1131718 h 1022351"/>
                            <a:gd name="T24" fmla="*/ 1773739 w 1466850"/>
                            <a:gd name="T25" fmla="*/ 1149578 h 1022351"/>
                            <a:gd name="T26" fmla="*/ 1889538 w 1466850"/>
                            <a:gd name="T27" fmla="*/ 1176025 h 1022351"/>
                            <a:gd name="T28" fmla="*/ 1815317 w 1466850"/>
                            <a:gd name="T29" fmla="*/ 1314443 h 1022351"/>
                            <a:gd name="T30" fmla="*/ 1698831 w 1466850"/>
                            <a:gd name="T31" fmla="*/ 1284217 h 1022351"/>
                            <a:gd name="T32" fmla="*/ 1574099 w 1466850"/>
                            <a:gd name="T33" fmla="*/ 1295551 h 1022351"/>
                            <a:gd name="T34" fmla="*/ 1459675 w 1466850"/>
                            <a:gd name="T35" fmla="*/ 1325777 h 1022351"/>
                            <a:gd name="T36" fmla="*/ 1339066 w 1466850"/>
                            <a:gd name="T37" fmla="*/ 1314443 h 1022351"/>
                            <a:gd name="T38" fmla="*/ 1222238 w 1466850"/>
                            <a:gd name="T39" fmla="*/ 1284217 h 1022351"/>
                            <a:gd name="T40" fmla="*/ 1097849 w 1466850"/>
                            <a:gd name="T41" fmla="*/ 1295551 h 1022351"/>
                            <a:gd name="T42" fmla="*/ 983082 w 1466850"/>
                            <a:gd name="T43" fmla="*/ 1325777 h 1022351"/>
                            <a:gd name="T44" fmla="*/ 862817 w 1466850"/>
                            <a:gd name="T45" fmla="*/ 1314443 h 1022351"/>
                            <a:gd name="T46" fmla="*/ 745987 w 1466850"/>
                            <a:gd name="T47" fmla="*/ 1284217 h 1022351"/>
                            <a:gd name="T48" fmla="*/ 621943 w 1466850"/>
                            <a:gd name="T49" fmla="*/ 1295551 h 1022351"/>
                            <a:gd name="T50" fmla="*/ 506831 w 1466850"/>
                            <a:gd name="T51" fmla="*/ 1325777 h 1022351"/>
                            <a:gd name="T52" fmla="*/ 386223 w 1466850"/>
                            <a:gd name="T53" fmla="*/ 1314443 h 1022351"/>
                            <a:gd name="T54" fmla="*/ 269738 w 1466850"/>
                            <a:gd name="T55" fmla="*/ 1284217 h 1022351"/>
                            <a:gd name="T56" fmla="*/ 145692 w 1466850"/>
                            <a:gd name="T57" fmla="*/ 1295551 h 1022351"/>
                            <a:gd name="T58" fmla="*/ 30582 w 1466850"/>
                            <a:gd name="T59" fmla="*/ 1325777 h 1022351"/>
                            <a:gd name="T60" fmla="*/ 75252 w 1466850"/>
                            <a:gd name="T61" fmla="*/ 1167439 h 1022351"/>
                            <a:gd name="T62" fmla="*/ 190362 w 1466850"/>
                            <a:gd name="T63" fmla="*/ 1134809 h 1022351"/>
                            <a:gd name="T64" fmla="*/ 1674642 w 1466850"/>
                            <a:gd name="T65" fmla="*/ 412863 h 1022351"/>
                            <a:gd name="T66" fmla="*/ 1755452 w 1466850"/>
                            <a:gd name="T67" fmla="*/ 447340 h 1022351"/>
                            <a:gd name="T68" fmla="*/ 1816661 w 1466850"/>
                            <a:gd name="T69" fmla="*/ 508708 h 1022351"/>
                            <a:gd name="T70" fmla="*/ 1850705 w 1466850"/>
                            <a:gd name="T71" fmla="*/ 589729 h 1022351"/>
                            <a:gd name="T72" fmla="*/ 1850705 w 1466850"/>
                            <a:gd name="T73" fmla="*/ 681781 h 1022351"/>
                            <a:gd name="T74" fmla="*/ 1816661 w 1466850"/>
                            <a:gd name="T75" fmla="*/ 763145 h 1022351"/>
                            <a:gd name="T76" fmla="*/ 1755452 w 1466850"/>
                            <a:gd name="T77" fmla="*/ 824513 h 1022351"/>
                            <a:gd name="T78" fmla="*/ 1674642 w 1466850"/>
                            <a:gd name="T79" fmla="*/ 858990 h 1022351"/>
                            <a:gd name="T80" fmla="*/ 1580419 w 1466850"/>
                            <a:gd name="T81" fmla="*/ 858990 h 1022351"/>
                            <a:gd name="T82" fmla="*/ 1497890 w 1466850"/>
                            <a:gd name="T83" fmla="*/ 824513 h 1022351"/>
                            <a:gd name="T84" fmla="*/ 1438055 w 1466850"/>
                            <a:gd name="T85" fmla="*/ 763145 h 1022351"/>
                            <a:gd name="T86" fmla="*/ 1406074 w 1466850"/>
                            <a:gd name="T87" fmla="*/ 681781 h 1022351"/>
                            <a:gd name="T88" fmla="*/ 1406418 w 1466850"/>
                            <a:gd name="T89" fmla="*/ 589729 h 1022351"/>
                            <a:gd name="T90" fmla="*/ 1440806 w 1466850"/>
                            <a:gd name="T91" fmla="*/ 508708 h 1022351"/>
                            <a:gd name="T92" fmla="*/ 1502016 w 1466850"/>
                            <a:gd name="T93" fmla="*/ 447340 h 1022351"/>
                            <a:gd name="T94" fmla="*/ 1582826 w 1466850"/>
                            <a:gd name="T95" fmla="*/ 412863 h 1022351"/>
                            <a:gd name="T96" fmla="*/ 1572094 w 1466850"/>
                            <a:gd name="T97" fmla="*/ 687 h 1022351"/>
                            <a:gd name="T98" fmla="*/ 1620519 w 1466850"/>
                            <a:gd name="T99" fmla="*/ 15456 h 1022351"/>
                            <a:gd name="T100" fmla="*/ 1658642 w 1466850"/>
                            <a:gd name="T101" fmla="*/ 46711 h 1022351"/>
                            <a:gd name="T102" fmla="*/ 1682683 w 1466850"/>
                            <a:gd name="T103" fmla="*/ 90332 h 1022351"/>
                            <a:gd name="T104" fmla="*/ 1687835 w 1466850"/>
                            <a:gd name="T105" fmla="*/ 140820 h 1022351"/>
                            <a:gd name="T106" fmla="*/ 1675471 w 1466850"/>
                            <a:gd name="T107" fmla="*/ 184784 h 1022351"/>
                            <a:gd name="T108" fmla="*/ 1649026 w 1466850"/>
                            <a:gd name="T109" fmla="*/ 220505 h 1022351"/>
                            <a:gd name="T110" fmla="*/ 1610903 w 1466850"/>
                            <a:gd name="T111" fmla="*/ 246264 h 1022351"/>
                            <a:gd name="T112" fmla="*/ 1549426 w 1466850"/>
                            <a:gd name="T113" fmla="*/ 1067489 h 1022351"/>
                            <a:gd name="T114" fmla="*/ 782851 w 1466850"/>
                            <a:gd name="T115" fmla="*/ 267216 h 1022351"/>
                            <a:gd name="T116" fmla="*/ 783538 w 1466850"/>
                            <a:gd name="T117" fmla="*/ 209858 h 1022351"/>
                            <a:gd name="T118" fmla="*/ 806891 w 1466850"/>
                            <a:gd name="T119" fmla="*/ 163832 h 1022351"/>
                            <a:gd name="T120" fmla="*/ 842266 w 1466850"/>
                            <a:gd name="T121" fmla="*/ 133265 h 1022351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1466850" h="1022351">
                              <a:moveTo>
                                <a:pt x="183092" y="871538"/>
                              </a:moveTo>
                              <a:lnTo>
                                <a:pt x="195527" y="871803"/>
                              </a:lnTo>
                              <a:lnTo>
                                <a:pt x="207698" y="872597"/>
                              </a:lnTo>
                              <a:lnTo>
                                <a:pt x="219869" y="874184"/>
                              </a:lnTo>
                              <a:lnTo>
                                <a:pt x="231510" y="876036"/>
                              </a:lnTo>
                              <a:lnTo>
                                <a:pt x="243152" y="878682"/>
                              </a:lnTo>
                              <a:lnTo>
                                <a:pt x="254265" y="881857"/>
                              </a:lnTo>
                              <a:lnTo>
                                <a:pt x="265377" y="885561"/>
                              </a:lnTo>
                              <a:lnTo>
                                <a:pt x="276225" y="889530"/>
                              </a:lnTo>
                              <a:lnTo>
                                <a:pt x="286544" y="892970"/>
                              </a:lnTo>
                              <a:lnTo>
                                <a:pt x="297392" y="896409"/>
                              </a:lnTo>
                              <a:lnTo>
                                <a:pt x="308504" y="899320"/>
                              </a:lnTo>
                              <a:lnTo>
                                <a:pt x="319617" y="901436"/>
                              </a:lnTo>
                              <a:lnTo>
                                <a:pt x="331258" y="903553"/>
                              </a:lnTo>
                              <a:lnTo>
                                <a:pt x="342900" y="904876"/>
                              </a:lnTo>
                              <a:lnTo>
                                <a:pt x="354542" y="905934"/>
                              </a:lnTo>
                              <a:lnTo>
                                <a:pt x="366448" y="906199"/>
                              </a:lnTo>
                              <a:lnTo>
                                <a:pt x="378619" y="905934"/>
                              </a:lnTo>
                              <a:lnTo>
                                <a:pt x="390260" y="904876"/>
                              </a:lnTo>
                              <a:lnTo>
                                <a:pt x="401902" y="903553"/>
                              </a:lnTo>
                              <a:lnTo>
                                <a:pt x="413279" y="901436"/>
                              </a:lnTo>
                              <a:lnTo>
                                <a:pt x="424921" y="899320"/>
                              </a:lnTo>
                              <a:lnTo>
                                <a:pt x="435769" y="896409"/>
                              </a:lnTo>
                              <a:lnTo>
                                <a:pt x="446617" y="892970"/>
                              </a:lnTo>
                              <a:lnTo>
                                <a:pt x="456671" y="889530"/>
                              </a:lnTo>
                              <a:lnTo>
                                <a:pt x="467519" y="885561"/>
                              </a:lnTo>
                              <a:lnTo>
                                <a:pt x="478896" y="881857"/>
                              </a:lnTo>
                              <a:lnTo>
                                <a:pt x="490008" y="878682"/>
                              </a:lnTo>
                              <a:lnTo>
                                <a:pt x="501650" y="876036"/>
                              </a:lnTo>
                              <a:lnTo>
                                <a:pt x="513292" y="874184"/>
                              </a:lnTo>
                              <a:lnTo>
                                <a:pt x="525727" y="872597"/>
                              </a:lnTo>
                              <a:lnTo>
                                <a:pt x="537898" y="871803"/>
                              </a:lnTo>
                              <a:lnTo>
                                <a:pt x="550069" y="871538"/>
                              </a:lnTo>
                              <a:lnTo>
                                <a:pt x="562504" y="871803"/>
                              </a:lnTo>
                              <a:lnTo>
                                <a:pt x="574410" y="872597"/>
                              </a:lnTo>
                              <a:lnTo>
                                <a:pt x="586317" y="874184"/>
                              </a:lnTo>
                              <a:lnTo>
                                <a:pt x="598223" y="876036"/>
                              </a:lnTo>
                              <a:lnTo>
                                <a:pt x="609865" y="878682"/>
                              </a:lnTo>
                              <a:lnTo>
                                <a:pt x="621242" y="881857"/>
                              </a:lnTo>
                              <a:lnTo>
                                <a:pt x="632354" y="885561"/>
                              </a:lnTo>
                              <a:lnTo>
                                <a:pt x="642937" y="889530"/>
                              </a:lnTo>
                              <a:lnTo>
                                <a:pt x="653521" y="892970"/>
                              </a:lnTo>
                              <a:lnTo>
                                <a:pt x="664369" y="896409"/>
                              </a:lnTo>
                              <a:lnTo>
                                <a:pt x="675217" y="899320"/>
                              </a:lnTo>
                              <a:lnTo>
                                <a:pt x="686594" y="901436"/>
                              </a:lnTo>
                              <a:lnTo>
                                <a:pt x="697971" y="903553"/>
                              </a:lnTo>
                              <a:lnTo>
                                <a:pt x="709613" y="904876"/>
                              </a:lnTo>
                              <a:lnTo>
                                <a:pt x="721519" y="905934"/>
                              </a:lnTo>
                              <a:lnTo>
                                <a:pt x="733425" y="906199"/>
                              </a:lnTo>
                              <a:lnTo>
                                <a:pt x="745331" y="905934"/>
                              </a:lnTo>
                              <a:lnTo>
                                <a:pt x="757237" y="904876"/>
                              </a:lnTo>
                              <a:lnTo>
                                <a:pt x="768615" y="903553"/>
                              </a:lnTo>
                              <a:lnTo>
                                <a:pt x="779992" y="901436"/>
                              </a:lnTo>
                              <a:lnTo>
                                <a:pt x="791369" y="899320"/>
                              </a:lnTo>
                              <a:lnTo>
                                <a:pt x="802217" y="896409"/>
                              </a:lnTo>
                              <a:lnTo>
                                <a:pt x="813065" y="892970"/>
                              </a:lnTo>
                              <a:lnTo>
                                <a:pt x="823383" y="889530"/>
                              </a:lnTo>
                              <a:lnTo>
                                <a:pt x="834231" y="885561"/>
                              </a:lnTo>
                              <a:lnTo>
                                <a:pt x="845344" y="881857"/>
                              </a:lnTo>
                              <a:lnTo>
                                <a:pt x="856456" y="878682"/>
                              </a:lnTo>
                              <a:lnTo>
                                <a:pt x="868363" y="876036"/>
                              </a:lnTo>
                              <a:lnTo>
                                <a:pt x="880004" y="874184"/>
                              </a:lnTo>
                              <a:lnTo>
                                <a:pt x="892175" y="872597"/>
                              </a:lnTo>
                              <a:lnTo>
                                <a:pt x="904346" y="871803"/>
                              </a:lnTo>
                              <a:lnTo>
                                <a:pt x="916781" y="871538"/>
                              </a:lnTo>
                              <a:lnTo>
                                <a:pt x="929217" y="871803"/>
                              </a:lnTo>
                              <a:lnTo>
                                <a:pt x="941123" y="872597"/>
                              </a:lnTo>
                              <a:lnTo>
                                <a:pt x="953029" y="874184"/>
                              </a:lnTo>
                              <a:lnTo>
                                <a:pt x="965200" y="876036"/>
                              </a:lnTo>
                              <a:lnTo>
                                <a:pt x="976577" y="878682"/>
                              </a:lnTo>
                              <a:lnTo>
                                <a:pt x="987954" y="881857"/>
                              </a:lnTo>
                              <a:lnTo>
                                <a:pt x="999067" y="885561"/>
                              </a:lnTo>
                              <a:lnTo>
                                <a:pt x="1009915" y="889530"/>
                              </a:lnTo>
                              <a:lnTo>
                                <a:pt x="1020498" y="892970"/>
                              </a:lnTo>
                              <a:lnTo>
                                <a:pt x="1031081" y="896409"/>
                              </a:lnTo>
                              <a:lnTo>
                                <a:pt x="1042194" y="899320"/>
                              </a:lnTo>
                              <a:lnTo>
                                <a:pt x="1053306" y="901436"/>
                              </a:lnTo>
                              <a:lnTo>
                                <a:pt x="1064683" y="903553"/>
                              </a:lnTo>
                              <a:lnTo>
                                <a:pt x="1076590" y="904876"/>
                              </a:lnTo>
                              <a:lnTo>
                                <a:pt x="1088231" y="905934"/>
                              </a:lnTo>
                              <a:lnTo>
                                <a:pt x="1100137" y="906199"/>
                              </a:lnTo>
                              <a:lnTo>
                                <a:pt x="1112044" y="905934"/>
                              </a:lnTo>
                              <a:lnTo>
                                <a:pt x="1123950" y="904876"/>
                              </a:lnTo>
                              <a:lnTo>
                                <a:pt x="1135592" y="903553"/>
                              </a:lnTo>
                              <a:lnTo>
                                <a:pt x="1146969" y="901436"/>
                              </a:lnTo>
                              <a:lnTo>
                                <a:pt x="1158081" y="899320"/>
                              </a:lnTo>
                              <a:lnTo>
                                <a:pt x="1169194" y="896409"/>
                              </a:lnTo>
                              <a:lnTo>
                                <a:pt x="1179777" y="892970"/>
                              </a:lnTo>
                              <a:lnTo>
                                <a:pt x="1190096" y="889530"/>
                              </a:lnTo>
                              <a:lnTo>
                                <a:pt x="1200944" y="885561"/>
                              </a:lnTo>
                              <a:lnTo>
                                <a:pt x="1212056" y="881857"/>
                              </a:lnTo>
                              <a:lnTo>
                                <a:pt x="1223169" y="878682"/>
                              </a:lnTo>
                              <a:lnTo>
                                <a:pt x="1235075" y="876036"/>
                              </a:lnTo>
                              <a:lnTo>
                                <a:pt x="1246981" y="874184"/>
                              </a:lnTo>
                              <a:lnTo>
                                <a:pt x="1258887" y="872597"/>
                              </a:lnTo>
                              <a:lnTo>
                                <a:pt x="1271058" y="871803"/>
                              </a:lnTo>
                              <a:lnTo>
                                <a:pt x="1283494" y="871538"/>
                              </a:lnTo>
                              <a:lnTo>
                                <a:pt x="1295665" y="871803"/>
                              </a:lnTo>
                              <a:lnTo>
                                <a:pt x="1308100" y="872597"/>
                              </a:lnTo>
                              <a:lnTo>
                                <a:pt x="1320006" y="874184"/>
                              </a:lnTo>
                              <a:lnTo>
                                <a:pt x="1332177" y="876036"/>
                              </a:lnTo>
                              <a:lnTo>
                                <a:pt x="1343554" y="878682"/>
                              </a:lnTo>
                              <a:lnTo>
                                <a:pt x="1354931" y="881857"/>
                              </a:lnTo>
                              <a:lnTo>
                                <a:pt x="1365779" y="885561"/>
                              </a:lnTo>
                              <a:lnTo>
                                <a:pt x="1376627" y="889530"/>
                              </a:lnTo>
                              <a:lnTo>
                                <a:pt x="1386946" y="892970"/>
                              </a:lnTo>
                              <a:lnTo>
                                <a:pt x="1397794" y="896409"/>
                              </a:lnTo>
                              <a:lnTo>
                                <a:pt x="1408642" y="899320"/>
                              </a:lnTo>
                              <a:lnTo>
                                <a:pt x="1420019" y="901436"/>
                              </a:lnTo>
                              <a:lnTo>
                                <a:pt x="1431396" y="903553"/>
                              </a:lnTo>
                              <a:lnTo>
                                <a:pt x="1442773" y="904876"/>
                              </a:lnTo>
                              <a:lnTo>
                                <a:pt x="1454944" y="905934"/>
                              </a:lnTo>
                              <a:lnTo>
                                <a:pt x="1466850" y="906199"/>
                              </a:lnTo>
                              <a:lnTo>
                                <a:pt x="1466850" y="1022351"/>
                              </a:lnTo>
                              <a:lnTo>
                                <a:pt x="1454944" y="1022087"/>
                              </a:lnTo>
                              <a:lnTo>
                                <a:pt x="1442773" y="1021293"/>
                              </a:lnTo>
                              <a:lnTo>
                                <a:pt x="1431396" y="1019705"/>
                              </a:lnTo>
                              <a:lnTo>
                                <a:pt x="1420019" y="1018118"/>
                              </a:lnTo>
                              <a:lnTo>
                                <a:pt x="1408642" y="1015472"/>
                              </a:lnTo>
                              <a:lnTo>
                                <a:pt x="1397794" y="1012562"/>
                              </a:lnTo>
                              <a:lnTo>
                                <a:pt x="1386946" y="1009122"/>
                              </a:lnTo>
                              <a:lnTo>
                                <a:pt x="1376627" y="1005418"/>
                              </a:lnTo>
                              <a:lnTo>
                                <a:pt x="1365779" y="1001449"/>
                              </a:lnTo>
                              <a:lnTo>
                                <a:pt x="1354931" y="998009"/>
                              </a:lnTo>
                              <a:lnTo>
                                <a:pt x="1343554" y="995099"/>
                              </a:lnTo>
                              <a:lnTo>
                                <a:pt x="1332177" y="992718"/>
                              </a:lnTo>
                              <a:lnTo>
                                <a:pt x="1320006" y="990601"/>
                              </a:lnTo>
                              <a:lnTo>
                                <a:pt x="1308100" y="989278"/>
                              </a:lnTo>
                              <a:lnTo>
                                <a:pt x="1295665" y="987955"/>
                              </a:lnTo>
                              <a:lnTo>
                                <a:pt x="1283494" y="987691"/>
                              </a:lnTo>
                              <a:lnTo>
                                <a:pt x="1271058" y="987955"/>
                              </a:lnTo>
                              <a:lnTo>
                                <a:pt x="1258887" y="989278"/>
                              </a:lnTo>
                              <a:lnTo>
                                <a:pt x="1246981" y="990601"/>
                              </a:lnTo>
                              <a:lnTo>
                                <a:pt x="1235075" y="992718"/>
                              </a:lnTo>
                              <a:lnTo>
                                <a:pt x="1223169" y="995099"/>
                              </a:lnTo>
                              <a:lnTo>
                                <a:pt x="1212056" y="998009"/>
                              </a:lnTo>
                              <a:lnTo>
                                <a:pt x="1200944" y="1001449"/>
                              </a:lnTo>
                              <a:lnTo>
                                <a:pt x="1190096" y="1005418"/>
                              </a:lnTo>
                              <a:lnTo>
                                <a:pt x="1179777" y="1009122"/>
                              </a:lnTo>
                              <a:lnTo>
                                <a:pt x="1168929" y="1012562"/>
                              </a:lnTo>
                              <a:lnTo>
                                <a:pt x="1158081" y="1015472"/>
                              </a:lnTo>
                              <a:lnTo>
                                <a:pt x="1146969" y="1018118"/>
                              </a:lnTo>
                              <a:lnTo>
                                <a:pt x="1135592" y="1019705"/>
                              </a:lnTo>
                              <a:lnTo>
                                <a:pt x="1123950" y="1021293"/>
                              </a:lnTo>
                              <a:lnTo>
                                <a:pt x="1112044" y="1022087"/>
                              </a:lnTo>
                              <a:lnTo>
                                <a:pt x="1100137" y="1022351"/>
                              </a:lnTo>
                              <a:lnTo>
                                <a:pt x="1088231" y="1022087"/>
                              </a:lnTo>
                              <a:lnTo>
                                <a:pt x="1076590" y="1021293"/>
                              </a:lnTo>
                              <a:lnTo>
                                <a:pt x="1064683" y="1019705"/>
                              </a:lnTo>
                              <a:lnTo>
                                <a:pt x="1053306" y="1018118"/>
                              </a:lnTo>
                              <a:lnTo>
                                <a:pt x="1041929" y="1015472"/>
                              </a:lnTo>
                              <a:lnTo>
                                <a:pt x="1031081" y="1012562"/>
                              </a:lnTo>
                              <a:lnTo>
                                <a:pt x="1020498" y="1009122"/>
                              </a:lnTo>
                              <a:lnTo>
                                <a:pt x="1009915" y="1005418"/>
                              </a:lnTo>
                              <a:lnTo>
                                <a:pt x="999067" y="1001449"/>
                              </a:lnTo>
                              <a:lnTo>
                                <a:pt x="987954" y="998009"/>
                              </a:lnTo>
                              <a:lnTo>
                                <a:pt x="976577" y="995099"/>
                              </a:lnTo>
                              <a:lnTo>
                                <a:pt x="965200" y="992718"/>
                              </a:lnTo>
                              <a:lnTo>
                                <a:pt x="953029" y="990601"/>
                              </a:lnTo>
                              <a:lnTo>
                                <a:pt x="941123" y="989278"/>
                              </a:lnTo>
                              <a:lnTo>
                                <a:pt x="929217" y="987955"/>
                              </a:lnTo>
                              <a:lnTo>
                                <a:pt x="916781" y="987691"/>
                              </a:lnTo>
                              <a:lnTo>
                                <a:pt x="904346" y="987955"/>
                              </a:lnTo>
                              <a:lnTo>
                                <a:pt x="892175" y="989278"/>
                              </a:lnTo>
                              <a:lnTo>
                                <a:pt x="880004" y="990601"/>
                              </a:lnTo>
                              <a:lnTo>
                                <a:pt x="868363" y="992718"/>
                              </a:lnTo>
                              <a:lnTo>
                                <a:pt x="856456" y="995099"/>
                              </a:lnTo>
                              <a:lnTo>
                                <a:pt x="845344" y="998009"/>
                              </a:lnTo>
                              <a:lnTo>
                                <a:pt x="834231" y="1001449"/>
                              </a:lnTo>
                              <a:lnTo>
                                <a:pt x="823383" y="1005418"/>
                              </a:lnTo>
                              <a:lnTo>
                                <a:pt x="813065" y="1009122"/>
                              </a:lnTo>
                              <a:lnTo>
                                <a:pt x="802217" y="1012562"/>
                              </a:lnTo>
                              <a:lnTo>
                                <a:pt x="791369" y="1015472"/>
                              </a:lnTo>
                              <a:lnTo>
                                <a:pt x="779992" y="1018118"/>
                              </a:lnTo>
                              <a:lnTo>
                                <a:pt x="768615" y="1019705"/>
                              </a:lnTo>
                              <a:lnTo>
                                <a:pt x="756973" y="1021293"/>
                              </a:lnTo>
                              <a:lnTo>
                                <a:pt x="745331" y="1022087"/>
                              </a:lnTo>
                              <a:lnTo>
                                <a:pt x="733425" y="1022351"/>
                              </a:lnTo>
                              <a:lnTo>
                                <a:pt x="721519" y="1022087"/>
                              </a:lnTo>
                              <a:lnTo>
                                <a:pt x="709613" y="1021293"/>
                              </a:lnTo>
                              <a:lnTo>
                                <a:pt x="697971" y="1019705"/>
                              </a:lnTo>
                              <a:lnTo>
                                <a:pt x="686594" y="1018118"/>
                              </a:lnTo>
                              <a:lnTo>
                                <a:pt x="675217" y="1015472"/>
                              </a:lnTo>
                              <a:lnTo>
                                <a:pt x="664369" y="1012562"/>
                              </a:lnTo>
                              <a:lnTo>
                                <a:pt x="653521" y="1009122"/>
                              </a:lnTo>
                              <a:lnTo>
                                <a:pt x="642937" y="1005418"/>
                              </a:lnTo>
                              <a:lnTo>
                                <a:pt x="632354" y="1001449"/>
                              </a:lnTo>
                              <a:lnTo>
                                <a:pt x="621242" y="998009"/>
                              </a:lnTo>
                              <a:lnTo>
                                <a:pt x="609865" y="995099"/>
                              </a:lnTo>
                              <a:lnTo>
                                <a:pt x="598223" y="992718"/>
                              </a:lnTo>
                              <a:lnTo>
                                <a:pt x="586317" y="990601"/>
                              </a:lnTo>
                              <a:lnTo>
                                <a:pt x="574410" y="989278"/>
                              </a:lnTo>
                              <a:lnTo>
                                <a:pt x="562504" y="987955"/>
                              </a:lnTo>
                              <a:lnTo>
                                <a:pt x="550069" y="987691"/>
                              </a:lnTo>
                              <a:lnTo>
                                <a:pt x="537898" y="987955"/>
                              </a:lnTo>
                              <a:lnTo>
                                <a:pt x="525727" y="989278"/>
                              </a:lnTo>
                              <a:lnTo>
                                <a:pt x="513292" y="990601"/>
                              </a:lnTo>
                              <a:lnTo>
                                <a:pt x="501650" y="992718"/>
                              </a:lnTo>
                              <a:lnTo>
                                <a:pt x="490008" y="995099"/>
                              </a:lnTo>
                              <a:lnTo>
                                <a:pt x="478896" y="998009"/>
                              </a:lnTo>
                              <a:lnTo>
                                <a:pt x="467519" y="1001449"/>
                              </a:lnTo>
                              <a:lnTo>
                                <a:pt x="456671" y="1005418"/>
                              </a:lnTo>
                              <a:lnTo>
                                <a:pt x="446617" y="1009122"/>
                              </a:lnTo>
                              <a:lnTo>
                                <a:pt x="435769" y="1012562"/>
                              </a:lnTo>
                              <a:lnTo>
                                <a:pt x="424921" y="1015472"/>
                              </a:lnTo>
                              <a:lnTo>
                                <a:pt x="413279" y="1018118"/>
                              </a:lnTo>
                              <a:lnTo>
                                <a:pt x="401902" y="1019705"/>
                              </a:lnTo>
                              <a:lnTo>
                                <a:pt x="390260" y="1021293"/>
                              </a:lnTo>
                              <a:lnTo>
                                <a:pt x="378619" y="1022087"/>
                              </a:lnTo>
                              <a:lnTo>
                                <a:pt x="366448" y="1022351"/>
                              </a:lnTo>
                              <a:lnTo>
                                <a:pt x="354542" y="1022087"/>
                              </a:lnTo>
                              <a:lnTo>
                                <a:pt x="342900" y="1021293"/>
                              </a:lnTo>
                              <a:lnTo>
                                <a:pt x="331258" y="1019705"/>
                              </a:lnTo>
                              <a:lnTo>
                                <a:pt x="319617" y="1018118"/>
                              </a:lnTo>
                              <a:lnTo>
                                <a:pt x="308504" y="1015472"/>
                              </a:lnTo>
                              <a:lnTo>
                                <a:pt x="297392" y="1012562"/>
                              </a:lnTo>
                              <a:lnTo>
                                <a:pt x="286544" y="1009122"/>
                              </a:lnTo>
                              <a:lnTo>
                                <a:pt x="276225" y="1005418"/>
                              </a:lnTo>
                              <a:lnTo>
                                <a:pt x="265377" y="1001449"/>
                              </a:lnTo>
                              <a:lnTo>
                                <a:pt x="254265" y="998009"/>
                              </a:lnTo>
                              <a:lnTo>
                                <a:pt x="243152" y="995099"/>
                              </a:lnTo>
                              <a:lnTo>
                                <a:pt x="231510" y="992718"/>
                              </a:lnTo>
                              <a:lnTo>
                                <a:pt x="219869" y="990601"/>
                              </a:lnTo>
                              <a:lnTo>
                                <a:pt x="207698" y="989278"/>
                              </a:lnTo>
                              <a:lnTo>
                                <a:pt x="195527" y="987955"/>
                              </a:lnTo>
                              <a:lnTo>
                                <a:pt x="183092" y="987691"/>
                              </a:lnTo>
                              <a:lnTo>
                                <a:pt x="170921" y="987955"/>
                              </a:lnTo>
                              <a:lnTo>
                                <a:pt x="158750" y="989278"/>
                              </a:lnTo>
                              <a:lnTo>
                                <a:pt x="146579" y="990601"/>
                              </a:lnTo>
                              <a:lnTo>
                                <a:pt x="134937" y="992718"/>
                              </a:lnTo>
                              <a:lnTo>
                                <a:pt x="123560" y="995099"/>
                              </a:lnTo>
                              <a:lnTo>
                                <a:pt x="112183" y="998009"/>
                              </a:lnTo>
                              <a:lnTo>
                                <a:pt x="101335" y="1001449"/>
                              </a:lnTo>
                              <a:lnTo>
                                <a:pt x="90487" y="1005418"/>
                              </a:lnTo>
                              <a:lnTo>
                                <a:pt x="79904" y="1009122"/>
                              </a:lnTo>
                              <a:lnTo>
                                <a:pt x="69056" y="1012562"/>
                              </a:lnTo>
                              <a:lnTo>
                                <a:pt x="57944" y="1015472"/>
                              </a:lnTo>
                              <a:lnTo>
                                <a:pt x="46831" y="1018118"/>
                              </a:lnTo>
                              <a:lnTo>
                                <a:pt x="35190" y="1019705"/>
                              </a:lnTo>
                              <a:lnTo>
                                <a:pt x="23548" y="1021293"/>
                              </a:lnTo>
                              <a:lnTo>
                                <a:pt x="11642" y="1022087"/>
                              </a:lnTo>
                              <a:lnTo>
                                <a:pt x="0" y="1022351"/>
                              </a:lnTo>
                              <a:lnTo>
                                <a:pt x="0" y="906199"/>
                              </a:lnTo>
                              <a:lnTo>
                                <a:pt x="11642" y="905934"/>
                              </a:lnTo>
                              <a:lnTo>
                                <a:pt x="23548" y="904876"/>
                              </a:lnTo>
                              <a:lnTo>
                                <a:pt x="35190" y="903553"/>
                              </a:lnTo>
                              <a:lnTo>
                                <a:pt x="46831" y="901436"/>
                              </a:lnTo>
                              <a:lnTo>
                                <a:pt x="57944" y="899320"/>
                              </a:lnTo>
                              <a:lnTo>
                                <a:pt x="69056" y="896409"/>
                              </a:lnTo>
                              <a:lnTo>
                                <a:pt x="79904" y="892970"/>
                              </a:lnTo>
                              <a:lnTo>
                                <a:pt x="90487" y="889530"/>
                              </a:lnTo>
                              <a:lnTo>
                                <a:pt x="101335" y="885561"/>
                              </a:lnTo>
                              <a:lnTo>
                                <a:pt x="112183" y="881857"/>
                              </a:lnTo>
                              <a:lnTo>
                                <a:pt x="123560" y="878682"/>
                              </a:lnTo>
                              <a:lnTo>
                                <a:pt x="134937" y="876036"/>
                              </a:lnTo>
                              <a:lnTo>
                                <a:pt x="146579" y="874184"/>
                              </a:lnTo>
                              <a:lnTo>
                                <a:pt x="158750" y="872597"/>
                              </a:lnTo>
                              <a:lnTo>
                                <a:pt x="170921" y="871803"/>
                              </a:lnTo>
                              <a:lnTo>
                                <a:pt x="183092" y="871538"/>
                              </a:lnTo>
                              <a:close/>
                              <a:moveTo>
                                <a:pt x="1254257" y="314325"/>
                              </a:moveTo>
                              <a:lnTo>
                                <a:pt x="1262995" y="314591"/>
                              </a:lnTo>
                              <a:lnTo>
                                <a:pt x="1271998" y="315388"/>
                              </a:lnTo>
                              <a:lnTo>
                                <a:pt x="1280736" y="316450"/>
                              </a:lnTo>
                              <a:lnTo>
                                <a:pt x="1289474" y="318043"/>
                              </a:lnTo>
                              <a:lnTo>
                                <a:pt x="1297682" y="319903"/>
                              </a:lnTo>
                              <a:lnTo>
                                <a:pt x="1305890" y="322558"/>
                              </a:lnTo>
                              <a:lnTo>
                                <a:pt x="1314363" y="324949"/>
                              </a:lnTo>
                              <a:lnTo>
                                <a:pt x="1322042" y="328136"/>
                              </a:lnTo>
                              <a:lnTo>
                                <a:pt x="1329986" y="331588"/>
                              </a:lnTo>
                              <a:lnTo>
                                <a:pt x="1337400" y="335572"/>
                              </a:lnTo>
                              <a:lnTo>
                                <a:pt x="1344549" y="339821"/>
                              </a:lnTo>
                              <a:lnTo>
                                <a:pt x="1351698" y="344602"/>
                              </a:lnTo>
                              <a:lnTo>
                                <a:pt x="1358582" y="349382"/>
                              </a:lnTo>
                              <a:lnTo>
                                <a:pt x="1365202" y="354429"/>
                              </a:lnTo>
                              <a:lnTo>
                                <a:pt x="1371821" y="360006"/>
                              </a:lnTo>
                              <a:lnTo>
                                <a:pt x="1377647" y="365849"/>
                              </a:lnTo>
                              <a:lnTo>
                                <a:pt x="1383472" y="371692"/>
                              </a:lnTo>
                              <a:lnTo>
                                <a:pt x="1388768" y="378331"/>
                              </a:lnTo>
                              <a:lnTo>
                                <a:pt x="1394063" y="384971"/>
                              </a:lnTo>
                              <a:lnTo>
                                <a:pt x="1398829" y="391876"/>
                              </a:lnTo>
                              <a:lnTo>
                                <a:pt x="1403331" y="399047"/>
                              </a:lnTo>
                              <a:lnTo>
                                <a:pt x="1407832" y="406218"/>
                              </a:lnTo>
                              <a:lnTo>
                                <a:pt x="1411804" y="413920"/>
                              </a:lnTo>
                              <a:lnTo>
                                <a:pt x="1415246" y="421622"/>
                              </a:lnTo>
                              <a:lnTo>
                                <a:pt x="1418159" y="429324"/>
                              </a:lnTo>
                              <a:lnTo>
                                <a:pt x="1420806" y="437557"/>
                              </a:lnTo>
                              <a:lnTo>
                                <a:pt x="1423454" y="446055"/>
                              </a:lnTo>
                              <a:lnTo>
                                <a:pt x="1425043" y="454289"/>
                              </a:lnTo>
                              <a:lnTo>
                                <a:pt x="1426897" y="463053"/>
                              </a:lnTo>
                              <a:lnTo>
                                <a:pt x="1427956" y="471817"/>
                              </a:lnTo>
                              <a:lnTo>
                                <a:pt x="1428485" y="480582"/>
                              </a:lnTo>
                              <a:lnTo>
                                <a:pt x="1428750" y="489877"/>
                              </a:lnTo>
                              <a:lnTo>
                                <a:pt x="1428485" y="498641"/>
                              </a:lnTo>
                              <a:lnTo>
                                <a:pt x="1427956" y="507671"/>
                              </a:lnTo>
                              <a:lnTo>
                                <a:pt x="1426897" y="516436"/>
                              </a:lnTo>
                              <a:lnTo>
                                <a:pt x="1425043" y="525200"/>
                              </a:lnTo>
                              <a:lnTo>
                                <a:pt x="1423454" y="533699"/>
                              </a:lnTo>
                              <a:lnTo>
                                <a:pt x="1420806" y="541932"/>
                              </a:lnTo>
                              <a:lnTo>
                                <a:pt x="1418159" y="550165"/>
                              </a:lnTo>
                              <a:lnTo>
                                <a:pt x="1415246" y="558132"/>
                              </a:lnTo>
                              <a:lnTo>
                                <a:pt x="1411804" y="565834"/>
                              </a:lnTo>
                              <a:lnTo>
                                <a:pt x="1407832" y="573271"/>
                              </a:lnTo>
                              <a:lnTo>
                                <a:pt x="1403331" y="580707"/>
                              </a:lnTo>
                              <a:lnTo>
                                <a:pt x="1398829" y="587878"/>
                              </a:lnTo>
                              <a:lnTo>
                                <a:pt x="1394063" y="594783"/>
                              </a:lnTo>
                              <a:lnTo>
                                <a:pt x="1388768" y="601423"/>
                              </a:lnTo>
                              <a:lnTo>
                                <a:pt x="1383472" y="607531"/>
                              </a:lnTo>
                              <a:lnTo>
                                <a:pt x="1377647" y="613905"/>
                              </a:lnTo>
                              <a:lnTo>
                                <a:pt x="1371821" y="619748"/>
                              </a:lnTo>
                              <a:lnTo>
                                <a:pt x="1365202" y="625060"/>
                              </a:lnTo>
                              <a:lnTo>
                                <a:pt x="1358582" y="630372"/>
                              </a:lnTo>
                              <a:lnTo>
                                <a:pt x="1351698" y="635152"/>
                              </a:lnTo>
                              <a:lnTo>
                                <a:pt x="1344813" y="639667"/>
                              </a:lnTo>
                              <a:lnTo>
                                <a:pt x="1337400" y="644182"/>
                              </a:lnTo>
                              <a:lnTo>
                                <a:pt x="1329986" y="648166"/>
                              </a:lnTo>
                              <a:lnTo>
                                <a:pt x="1322307" y="651618"/>
                              </a:lnTo>
                              <a:lnTo>
                                <a:pt x="1314363" y="654540"/>
                              </a:lnTo>
                              <a:lnTo>
                                <a:pt x="1305890" y="657461"/>
                              </a:lnTo>
                              <a:lnTo>
                                <a:pt x="1297682" y="659852"/>
                              </a:lnTo>
                              <a:lnTo>
                                <a:pt x="1289474" y="661711"/>
                              </a:lnTo>
                              <a:lnTo>
                                <a:pt x="1280736" y="663304"/>
                              </a:lnTo>
                              <a:lnTo>
                                <a:pt x="1271998" y="664366"/>
                              </a:lnTo>
                              <a:lnTo>
                                <a:pt x="1262995" y="664898"/>
                              </a:lnTo>
                              <a:lnTo>
                                <a:pt x="1254257" y="665163"/>
                              </a:lnTo>
                              <a:lnTo>
                                <a:pt x="1244460" y="664898"/>
                              </a:lnTo>
                              <a:lnTo>
                                <a:pt x="1235193" y="664366"/>
                              </a:lnTo>
                              <a:lnTo>
                                <a:pt x="1225926" y="663304"/>
                              </a:lnTo>
                              <a:lnTo>
                                <a:pt x="1216923" y="661711"/>
                              </a:lnTo>
                              <a:lnTo>
                                <a:pt x="1208185" y="659852"/>
                              </a:lnTo>
                              <a:lnTo>
                                <a:pt x="1199712" y="657461"/>
                              </a:lnTo>
                              <a:lnTo>
                                <a:pt x="1191239" y="654540"/>
                              </a:lnTo>
                              <a:lnTo>
                                <a:pt x="1183031" y="651618"/>
                              </a:lnTo>
                              <a:lnTo>
                                <a:pt x="1175352" y="648166"/>
                              </a:lnTo>
                              <a:lnTo>
                                <a:pt x="1167673" y="644182"/>
                              </a:lnTo>
                              <a:lnTo>
                                <a:pt x="1160524" y="639667"/>
                              </a:lnTo>
                              <a:lnTo>
                                <a:pt x="1153375" y="635152"/>
                              </a:lnTo>
                              <a:lnTo>
                                <a:pt x="1146490" y="630372"/>
                              </a:lnTo>
                              <a:lnTo>
                                <a:pt x="1140136" y="625060"/>
                              </a:lnTo>
                              <a:lnTo>
                                <a:pt x="1134045" y="619748"/>
                              </a:lnTo>
                              <a:lnTo>
                                <a:pt x="1127955" y="613905"/>
                              </a:lnTo>
                              <a:lnTo>
                                <a:pt x="1122395" y="607531"/>
                              </a:lnTo>
                              <a:lnTo>
                                <a:pt x="1117099" y="601423"/>
                              </a:lnTo>
                              <a:lnTo>
                                <a:pt x="1112333" y="594783"/>
                              </a:lnTo>
                              <a:lnTo>
                                <a:pt x="1107302" y="587878"/>
                              </a:lnTo>
                              <a:lnTo>
                                <a:pt x="1103066" y="580707"/>
                              </a:lnTo>
                              <a:lnTo>
                                <a:pt x="1099094" y="573271"/>
                              </a:lnTo>
                              <a:lnTo>
                                <a:pt x="1095652" y="565834"/>
                              </a:lnTo>
                              <a:lnTo>
                                <a:pt x="1092210" y="558132"/>
                              </a:lnTo>
                              <a:lnTo>
                                <a:pt x="1089297" y="550165"/>
                              </a:lnTo>
                              <a:lnTo>
                                <a:pt x="1086649" y="541932"/>
                              </a:lnTo>
                              <a:lnTo>
                                <a:pt x="1084531" y="533699"/>
                              </a:lnTo>
                              <a:lnTo>
                                <a:pt x="1082677" y="525200"/>
                              </a:lnTo>
                              <a:lnTo>
                                <a:pt x="1081353" y="516436"/>
                              </a:lnTo>
                              <a:lnTo>
                                <a:pt x="1080294" y="507671"/>
                              </a:lnTo>
                              <a:lnTo>
                                <a:pt x="1079500" y="498641"/>
                              </a:lnTo>
                              <a:lnTo>
                                <a:pt x="1079500" y="489877"/>
                              </a:lnTo>
                              <a:lnTo>
                                <a:pt x="1079500" y="480582"/>
                              </a:lnTo>
                              <a:lnTo>
                                <a:pt x="1080559" y="471817"/>
                              </a:lnTo>
                              <a:lnTo>
                                <a:pt x="1081618" y="463053"/>
                              </a:lnTo>
                              <a:lnTo>
                                <a:pt x="1082942" y="454289"/>
                              </a:lnTo>
                              <a:lnTo>
                                <a:pt x="1085060" y="446055"/>
                              </a:lnTo>
                              <a:lnTo>
                                <a:pt x="1087444" y="437557"/>
                              </a:lnTo>
                              <a:lnTo>
                                <a:pt x="1090091" y="429324"/>
                              </a:lnTo>
                              <a:lnTo>
                                <a:pt x="1093269" y="421622"/>
                              </a:lnTo>
                              <a:lnTo>
                                <a:pt x="1096711" y="413920"/>
                              </a:lnTo>
                              <a:lnTo>
                                <a:pt x="1100418" y="406218"/>
                              </a:lnTo>
                              <a:lnTo>
                                <a:pt x="1104654" y="399047"/>
                              </a:lnTo>
                              <a:lnTo>
                                <a:pt x="1109421" y="391876"/>
                              </a:lnTo>
                              <a:lnTo>
                                <a:pt x="1114187" y="384971"/>
                              </a:lnTo>
                              <a:lnTo>
                                <a:pt x="1119482" y="378331"/>
                              </a:lnTo>
                              <a:lnTo>
                                <a:pt x="1124778" y="371692"/>
                              </a:lnTo>
                              <a:lnTo>
                                <a:pt x="1130603" y="365849"/>
                              </a:lnTo>
                              <a:lnTo>
                                <a:pt x="1136693" y="360006"/>
                              </a:lnTo>
                              <a:lnTo>
                                <a:pt x="1143048" y="354429"/>
                              </a:lnTo>
                              <a:lnTo>
                                <a:pt x="1149668" y="349382"/>
                              </a:lnTo>
                              <a:lnTo>
                                <a:pt x="1156552" y="344602"/>
                              </a:lnTo>
                              <a:lnTo>
                                <a:pt x="1163701" y="339821"/>
                              </a:lnTo>
                              <a:lnTo>
                                <a:pt x="1170850" y="335572"/>
                              </a:lnTo>
                              <a:lnTo>
                                <a:pt x="1178529" y="331588"/>
                              </a:lnTo>
                              <a:lnTo>
                                <a:pt x="1186208" y="328136"/>
                              </a:lnTo>
                              <a:lnTo>
                                <a:pt x="1193887" y="324949"/>
                              </a:lnTo>
                              <a:lnTo>
                                <a:pt x="1202360" y="322558"/>
                              </a:lnTo>
                              <a:lnTo>
                                <a:pt x="1210568" y="319903"/>
                              </a:lnTo>
                              <a:lnTo>
                                <a:pt x="1218776" y="318043"/>
                              </a:lnTo>
                              <a:lnTo>
                                <a:pt x="1227249" y="316450"/>
                              </a:lnTo>
                              <a:lnTo>
                                <a:pt x="1236252" y="315388"/>
                              </a:lnTo>
                              <a:lnTo>
                                <a:pt x="1244990" y="314591"/>
                              </a:lnTo>
                              <a:lnTo>
                                <a:pt x="1254257" y="314325"/>
                              </a:lnTo>
                              <a:close/>
                              <a:moveTo>
                                <a:pt x="1194380" y="0"/>
                              </a:moveTo>
                              <a:lnTo>
                                <a:pt x="1200463" y="0"/>
                              </a:lnTo>
                              <a:lnTo>
                                <a:pt x="1205223" y="0"/>
                              </a:lnTo>
                              <a:lnTo>
                                <a:pt x="1210512" y="529"/>
                              </a:lnTo>
                              <a:lnTo>
                                <a:pt x="1215536" y="1058"/>
                              </a:lnTo>
                              <a:lnTo>
                                <a:pt x="1220561" y="1852"/>
                              </a:lnTo>
                              <a:lnTo>
                                <a:pt x="1225321" y="3175"/>
                              </a:lnTo>
                              <a:lnTo>
                                <a:pt x="1229817" y="4498"/>
                              </a:lnTo>
                              <a:lnTo>
                                <a:pt x="1234577" y="6086"/>
                              </a:lnTo>
                              <a:lnTo>
                                <a:pt x="1239073" y="7673"/>
                              </a:lnTo>
                              <a:lnTo>
                                <a:pt x="1243569" y="9790"/>
                              </a:lnTo>
                              <a:lnTo>
                                <a:pt x="1247800" y="11906"/>
                              </a:lnTo>
                              <a:lnTo>
                                <a:pt x="1251767" y="14288"/>
                              </a:lnTo>
                              <a:lnTo>
                                <a:pt x="1255734" y="16933"/>
                              </a:lnTo>
                              <a:lnTo>
                                <a:pt x="1259965" y="19579"/>
                              </a:lnTo>
                              <a:lnTo>
                                <a:pt x="1263667" y="22490"/>
                              </a:lnTo>
                              <a:lnTo>
                                <a:pt x="1267370" y="25665"/>
                              </a:lnTo>
                              <a:lnTo>
                                <a:pt x="1270807" y="28840"/>
                              </a:lnTo>
                              <a:lnTo>
                                <a:pt x="1274245" y="32279"/>
                              </a:lnTo>
                              <a:lnTo>
                                <a:pt x="1277154" y="35983"/>
                              </a:lnTo>
                              <a:lnTo>
                                <a:pt x="1280063" y="39688"/>
                              </a:lnTo>
                              <a:lnTo>
                                <a:pt x="1282972" y="43656"/>
                              </a:lnTo>
                              <a:lnTo>
                                <a:pt x="1285617" y="47625"/>
                              </a:lnTo>
                              <a:lnTo>
                                <a:pt x="1287733" y="51594"/>
                              </a:lnTo>
                              <a:lnTo>
                                <a:pt x="1290113" y="55827"/>
                              </a:lnTo>
                              <a:lnTo>
                                <a:pt x="1292228" y="60590"/>
                              </a:lnTo>
                              <a:lnTo>
                                <a:pt x="1293815" y="65088"/>
                              </a:lnTo>
                              <a:lnTo>
                                <a:pt x="1295666" y="69586"/>
                              </a:lnTo>
                              <a:lnTo>
                                <a:pt x="1296989" y="74348"/>
                              </a:lnTo>
                              <a:lnTo>
                                <a:pt x="1298046" y="79111"/>
                              </a:lnTo>
                              <a:lnTo>
                                <a:pt x="1298840" y="83873"/>
                              </a:lnTo>
                              <a:lnTo>
                                <a:pt x="1299633" y="89165"/>
                              </a:lnTo>
                              <a:lnTo>
                                <a:pt x="1299897" y="93927"/>
                              </a:lnTo>
                              <a:lnTo>
                                <a:pt x="1300162" y="98954"/>
                              </a:lnTo>
                              <a:lnTo>
                                <a:pt x="1299897" y="103981"/>
                              </a:lnTo>
                              <a:lnTo>
                                <a:pt x="1299633" y="108479"/>
                              </a:lnTo>
                              <a:lnTo>
                                <a:pt x="1298840" y="112977"/>
                              </a:lnTo>
                              <a:lnTo>
                                <a:pt x="1298311" y="117211"/>
                              </a:lnTo>
                              <a:lnTo>
                                <a:pt x="1297517" y="121709"/>
                              </a:lnTo>
                              <a:lnTo>
                                <a:pt x="1296460" y="126206"/>
                              </a:lnTo>
                              <a:lnTo>
                                <a:pt x="1294873" y="130175"/>
                              </a:lnTo>
                              <a:lnTo>
                                <a:pt x="1293551" y="134409"/>
                              </a:lnTo>
                              <a:lnTo>
                                <a:pt x="1291699" y="138377"/>
                              </a:lnTo>
                              <a:lnTo>
                                <a:pt x="1290113" y="142346"/>
                              </a:lnTo>
                              <a:lnTo>
                                <a:pt x="1287997" y="146050"/>
                              </a:lnTo>
                              <a:lnTo>
                                <a:pt x="1285881" y="150019"/>
                              </a:lnTo>
                              <a:lnTo>
                                <a:pt x="1283501" y="153723"/>
                              </a:lnTo>
                              <a:lnTo>
                                <a:pt x="1281386" y="157163"/>
                              </a:lnTo>
                              <a:lnTo>
                                <a:pt x="1278477" y="160338"/>
                              </a:lnTo>
                              <a:lnTo>
                                <a:pt x="1275832" y="163777"/>
                              </a:lnTo>
                              <a:lnTo>
                                <a:pt x="1272659" y="166952"/>
                              </a:lnTo>
                              <a:lnTo>
                                <a:pt x="1269750" y="169863"/>
                              </a:lnTo>
                              <a:lnTo>
                                <a:pt x="1266312" y="173038"/>
                              </a:lnTo>
                              <a:lnTo>
                                <a:pt x="1263403" y="175684"/>
                              </a:lnTo>
                              <a:lnTo>
                                <a:pt x="1259700" y="178329"/>
                              </a:lnTo>
                              <a:lnTo>
                                <a:pt x="1256263" y="180711"/>
                              </a:lnTo>
                              <a:lnTo>
                                <a:pt x="1252560" y="183356"/>
                              </a:lnTo>
                              <a:lnTo>
                                <a:pt x="1248329" y="185473"/>
                              </a:lnTo>
                              <a:lnTo>
                                <a:pt x="1244627" y="187590"/>
                              </a:lnTo>
                              <a:lnTo>
                                <a:pt x="1240395" y="189706"/>
                              </a:lnTo>
                              <a:lnTo>
                                <a:pt x="1236428" y="191294"/>
                              </a:lnTo>
                              <a:lnTo>
                                <a:pt x="1232197" y="193146"/>
                              </a:lnTo>
                              <a:lnTo>
                                <a:pt x="1227966" y="194469"/>
                              </a:lnTo>
                              <a:lnTo>
                                <a:pt x="1223206" y="195792"/>
                              </a:lnTo>
                              <a:lnTo>
                                <a:pt x="1218710" y="197115"/>
                              </a:lnTo>
                              <a:lnTo>
                                <a:pt x="1214214" y="197909"/>
                              </a:lnTo>
                              <a:lnTo>
                                <a:pt x="875976" y="259556"/>
                              </a:lnTo>
                              <a:lnTo>
                                <a:pt x="1193058" y="822325"/>
                              </a:lnTo>
                              <a:lnTo>
                                <a:pt x="211137" y="822325"/>
                              </a:lnTo>
                              <a:lnTo>
                                <a:pt x="749567" y="481277"/>
                              </a:lnTo>
                              <a:lnTo>
                                <a:pt x="612844" y="234421"/>
                              </a:lnTo>
                              <a:lnTo>
                                <a:pt x="610728" y="229394"/>
                              </a:lnTo>
                              <a:lnTo>
                                <a:pt x="608613" y="224102"/>
                              </a:lnTo>
                              <a:lnTo>
                                <a:pt x="606233" y="217752"/>
                              </a:lnTo>
                              <a:lnTo>
                                <a:pt x="604117" y="211931"/>
                              </a:lnTo>
                              <a:lnTo>
                                <a:pt x="602795" y="205846"/>
                              </a:lnTo>
                              <a:lnTo>
                                <a:pt x="601737" y="199761"/>
                              </a:lnTo>
                              <a:lnTo>
                                <a:pt x="600943" y="194204"/>
                              </a:lnTo>
                              <a:lnTo>
                                <a:pt x="600415" y="188384"/>
                              </a:lnTo>
                              <a:lnTo>
                                <a:pt x="600415" y="182827"/>
                              </a:lnTo>
                              <a:lnTo>
                                <a:pt x="600943" y="177271"/>
                              </a:lnTo>
                              <a:lnTo>
                                <a:pt x="601472" y="171979"/>
                              </a:lnTo>
                              <a:lnTo>
                                <a:pt x="602266" y="166688"/>
                              </a:lnTo>
                              <a:lnTo>
                                <a:pt x="603324" y="161661"/>
                              </a:lnTo>
                              <a:lnTo>
                                <a:pt x="605175" y="156369"/>
                              </a:lnTo>
                              <a:lnTo>
                                <a:pt x="606761" y="151606"/>
                              </a:lnTo>
                              <a:lnTo>
                                <a:pt x="608877" y="147109"/>
                              </a:lnTo>
                              <a:lnTo>
                                <a:pt x="610728" y="142346"/>
                              </a:lnTo>
                              <a:lnTo>
                                <a:pt x="613373" y="138113"/>
                              </a:lnTo>
                              <a:lnTo>
                                <a:pt x="616017" y="133879"/>
                              </a:lnTo>
                              <a:lnTo>
                                <a:pt x="618397" y="129911"/>
                              </a:lnTo>
                              <a:lnTo>
                                <a:pt x="621306" y="126206"/>
                              </a:lnTo>
                              <a:lnTo>
                                <a:pt x="624480" y="122502"/>
                              </a:lnTo>
                              <a:lnTo>
                                <a:pt x="627653" y="119063"/>
                              </a:lnTo>
                              <a:lnTo>
                                <a:pt x="631091" y="115888"/>
                              </a:lnTo>
                              <a:lnTo>
                                <a:pt x="634529" y="112713"/>
                              </a:lnTo>
                              <a:lnTo>
                                <a:pt x="637967" y="109802"/>
                              </a:lnTo>
                              <a:lnTo>
                                <a:pt x="641405" y="107421"/>
                              </a:lnTo>
                              <a:lnTo>
                                <a:pt x="645107" y="105040"/>
                              </a:lnTo>
                              <a:lnTo>
                                <a:pt x="648545" y="102659"/>
                              </a:lnTo>
                              <a:lnTo>
                                <a:pt x="652248" y="100806"/>
                              </a:lnTo>
                              <a:lnTo>
                                <a:pt x="655686" y="98954"/>
                              </a:lnTo>
                              <a:lnTo>
                                <a:pt x="659388" y="97631"/>
                              </a:lnTo>
                              <a:lnTo>
                                <a:pt x="662826" y="96573"/>
                              </a:lnTo>
                              <a:lnTo>
                                <a:pt x="666528" y="95515"/>
                              </a:lnTo>
                              <a:lnTo>
                                <a:pt x="1189091" y="265"/>
                              </a:lnTo>
                              <a:lnTo>
                                <a:pt x="119438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游泳" o:spid="_x0000_s1026" o:spt="100" style="position:absolute;left:0pt;margin-left:-15pt;margin-top:265.65pt;height:30.25pt;width:41.3pt;z-index:251730944;v-text-anchor:middle;mso-width-relative:page;mso-height-relative:page;" fillcolor="#000000 [3213]" filled="t" stroked="f" coordsize="1466850,1022351" o:gfxdata="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" path="m183092,871538l195527,871803,207698,872597,219869,874184,231510,876036,243152,878682,254265,881857,265377,885561,276225,889530,286544,892970,297392,896409,308504,899320,319617,901436,331258,903553,342900,904876,354542,905934,366448,906199,378619,905934,390260,904876,401902,903553,413279,901436,424921,899320,435769,896409,446617,892970,456671,889530,467519,885561,478896,881857,490008,878682,501650,876036,513292,874184,525727,872597,537898,871803,550069,871538,562504,871803,574410,872597,586317,874184,598223,876036,609865,878682,621242,881857,632354,885561,642937,889530,653521,892970,664369,896409,675217,899320,686594,901436,697971,903553,709613,904876,721519,905934,733425,906199,745331,905934,757237,904876,768615,903553,779992,901436,791369,899320,802217,896409,813065,892970,823383,889530,834231,885561,845344,881857,856456,878682,868363,876036,880004,874184,892175,872597,904346,871803,916781,871538,929217,871803,941123,872597,953029,874184,965200,876036,976577,878682,987954,881857,999067,885561,1009915,889530,1020498,892970,1031081,896409,1042194,899320,1053306,901436,1064683,903553,1076590,904876,1088231,905934,1100137,906199,1112044,905934,1123950,904876,1135592,903553,1146969,901436,1158081,899320,1169194,896409,1179777,892970,1190096,889530,1200944,885561,1212056,881857,1223169,878682,1235075,876036,1246981,874184,1258887,872597,1271058,871803,1283494,871538,1295665,871803,1308100,872597,1320006,874184,1332177,876036,1343554,878682,1354931,881857,1365779,885561,1376627,889530,1386946,892970,1397794,896409,1408642,899320,1420019,901436,1431396,903553,1442773,904876,1454944,905934,1466850,906199,1466850,1022351,1454944,1022087,1442773,1021293,1431396,1019705,1420019,1018118,1408642,1015472,1397794,1012562,1386946,1009122,1376627,1005418,1365779,1001449,1354931,998009,1343554,995099,1332177,992718,1320006,990601,1308100,989278,1295665,987955,1283494,987691,1271058,987955,1258887,989278,1246981,990601,1235075,992718,1223169,995099,1212056,998009,1200944,1001449,1190096,1005418,1179777,1009122,1168929,1012562,1158081,1015472,1146969,1018118,1135592,1019705,1123950,1021293,1112044,1022087,1100137,1022351,1088231,1022087,1076590,1021293,1064683,1019705,1053306,1018118,1041929,1015472,1031081,1012562,1020498,1009122,1009915,1005418,999067,1001449,987954,998009,976577,995099,965200,992718,953029,990601,941123,989278,929217,987955,916781,987691,904346,987955,892175,989278,880004,990601,868363,992718,856456,995099,845344,998009,834231,1001449,823383,1005418,813065,1009122,802217,1012562,791369,1015472,779992,1018118,768615,1019705,756973,1021293,745331,1022087,733425,1022351,721519,1022087,709613,1021293,697971,1019705,686594,1018118,675217,1015472,664369,1012562,653521,1009122,642937,1005418,632354,1001449,621242,998009,609865,995099,598223,992718,586317,990601,574410,989278,562504,987955,550069,987691,537898,987955,525727,989278,513292,990601,501650,992718,490008,995099,478896,998009,467519,1001449,456671,1005418,446617,1009122,435769,1012562,424921,1015472,413279,1018118,401902,1019705,390260,1021293,378619,1022087,366448,1022351,354542,1022087,342900,1021293,331258,1019705,319617,1018118,308504,1015472,297392,1012562,286544,1009122,276225,1005418,265377,1001449,254265,998009,243152,995099,231510,992718,219869,990601,207698,989278,195527,987955,183092,987691,170921,987955,158750,989278,146579,990601,134937,992718,123560,995099,112183,998009,101335,1001449,90487,1005418,79904,1009122,69056,1012562,57944,1015472,46831,1018118,35190,1019705,23548,1021293,11642,1022087,0,1022351,0,906199,11642,905934,23548,904876,35190,903553,46831,901436,57944,899320,69056,896409,79904,892970,90487,889530,101335,885561,112183,881857,123560,878682,134937,876036,146579,874184,158750,872597,170921,871803,183092,871538xm1254257,314325l1262995,314591,1271998,315388,1280736,316450,1289474,318043,1297682,319903,1305890,322558,1314363,324949,1322042,328136,1329986,331588,1337400,335572,1344549,339821,1351698,344602,1358582,349382,1365202,354429,1371821,360006,1377647,365849,1383472,371692,1388768,378331,1394063,384971,1398829,391876,1403331,399047,1407832,406218,1411804,413920,1415246,421622,1418159,429324,1420806,437557,1423454,446055,1425043,454289,1426897,463053,1427956,471817,1428485,480582,1428750,489877,1428485,498641,1427956,507671,1426897,516436,1425043,525200,1423454,533699,1420806,541932,1418159,550165,1415246,558132,1411804,565834,1407832,573271,1403331,580707,1398829,587878,1394063,594783,1388768,601423,1383472,607531,1377647,613905,1371821,619748,1365202,625060,1358582,630372,1351698,635152,1344813,639667,1337400,644182,1329986,648166,1322307,651618,1314363,654540,1305890,657461,1297682,659852,1289474,661711,1280736,663304,1271998,664366,1262995,664898,1254257,665163,1244460,664898,1235193,664366,1225926,663304,1216923,661711,1208185,659852,1199712,657461,1191239,654540,1183031,651618,1175352,648166,1167673,644182,1160524,639667,1153375,635152,1146490,630372,1140136,625060,1134045,619748,1127955,613905,1122395,607531,1117099,601423,1112333,594783,1107302,587878,1103066,580707,1099094,573271,1095652,565834,1092210,558132,1089297,550165,1086649,541932,1084531,533699,1082677,525200,1081353,516436,1080294,507671,1079500,498641,1079500,489877,1079500,480582,1080559,471817,1081618,463053,1082942,454289,1085060,446055,1087444,437557,1090091,429324,1093269,421622,1096711,413920,1100418,406218,1104654,399047,1109421,391876,1114187,384971,1119482,378331,1124778,371692,1130603,365849,1136693,360006,1143048,354429,1149668,349382,1156552,344602,1163701,339821,1170850,335572,1178529,331588,1186208,328136,1193887,324949,1202360,322558,1210568,319903,1218776,318043,1227249,316450,1236252,315388,1244990,314591,1254257,314325xm1194380,0l1200463,0,1205223,0,1210512,529,1215536,1058,1220561,1852,1225321,3175,1229817,4498,1234577,6086,1239073,7673,1243569,9790,1247800,11906,1251767,14288,1255734,16933,1259965,19579,1263667,22490,1267370,25665,1270807,28840,1274245,32279,1277154,35983,1280063,39688,1282972,43656,1285617,47625,1287733,51594,1290113,55827,1292228,60590,1293815,65088,1295666,69586,1296989,74348,1298046,79111,1298840,83873,1299633,89165,1299897,93927,1300162,98954,1299897,103981,1299633,108479,1298840,112977,1298311,117211,1297517,121709,1296460,126206,1294873,130175,1293551,134409,1291699,138377,1290113,142346,1287997,146050,1285881,150019,1283501,153723,1281386,157163,1278477,160338,1275832,163777,1272659,166952,1269750,169863,1266312,173038,1263403,175684,1259700,178329,1256263,180711,1252560,183356,1248329,185473,1244627,187590,1240395,189706,1236428,191294,1232197,193146,1227966,194469,1223206,195792,1218710,197115,1214214,197909,875976,259556,1193058,822325,211137,822325,749567,481277,612844,234421,610728,229394,608613,224102,606233,217752,604117,211931,602795,205846,601737,199761,600943,194204,600415,188384,600415,182827,600943,177271,601472,171979,602266,166688,603324,161661,605175,156369,606761,151606,608877,147109,610728,142346,613373,138113,616017,133879,618397,129911,621306,126206,624480,122502,627653,119063,631091,115888,634529,112713,637967,109802,641405,107421,645107,105040,648545,102659,652248,100806,655686,98954,659388,97631,662826,96573,666528,95515,1189091,265,1194380,0xe">
                <v:path o:connectlocs="123236,431983;164643,441922;207401,435598;249791,425272;293655,431983;335062,441922;377574,435598;419963,425272;463950,431983;505357,441922;547869,435598;590259,425272;634246,431983;675652,441922;649113,493936;607460,482577;562859,486837;521944,498195;478817,493936;437042,482577;392564,486837;351526,498195;308522,493936;266746,482577;222391,486837;181230,498195;138103,493936;96451,482577;52095,486837;10935,498195;26908,438695;68068,426434;598811,155144;627707,168099;649593,191160;661767,221606;661767,256196;649593,286771;627707,309832;598811,322787;565119,322787;535609,309832;514213,286771;502777,256196;502900,221606;515197,191160;537084,168099;565980,155144;562142,258;579458,5807;593090,17552;601686,33944;603528,52916;599107,69437;589651,82860;576019,92540;554037,401136;279928,100413;280174,78859;288524,61564;301173,50077" o:connectangles="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1530350</wp:posOffset>
                </wp:positionH>
                <wp:positionV relativeFrom="paragraph">
                  <wp:posOffset>3318510</wp:posOffset>
                </wp:positionV>
                <wp:extent cx="494030" cy="494030"/>
                <wp:effectExtent l="0" t="0" r="1270" b="1270"/>
                <wp:wrapNone/>
                <wp:docPr id="99" name="奔跑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2673350" y="4232910"/>
                          <a:ext cx="494030" cy="494030"/>
                        </a:xfrm>
                        <a:custGeom>
                          <a:avLst/>
                          <a:gdLst>
                            <a:gd name="T0" fmla="*/ 803970 w 12269552"/>
                            <a:gd name="T1" fmla="*/ 262762 h 11753851"/>
                            <a:gd name="T2" fmla="*/ 1171916 w 12269552"/>
                            <a:gd name="T3" fmla="*/ 262762 h 11753851"/>
                            <a:gd name="T4" fmla="*/ 1241319 w 12269552"/>
                            <a:gd name="T5" fmla="*/ 290855 h 11753851"/>
                            <a:gd name="T6" fmla="*/ 1475966 w 12269552"/>
                            <a:gd name="T7" fmla="*/ 525518 h 11753851"/>
                            <a:gd name="T8" fmla="*/ 1670404 w 12269552"/>
                            <a:gd name="T9" fmla="*/ 331067 h 11753851"/>
                            <a:gd name="T10" fmla="*/ 1721079 w 12269552"/>
                            <a:gd name="T11" fmla="*/ 312889 h 11753851"/>
                            <a:gd name="T12" fmla="*/ 1800397 w 12269552"/>
                            <a:gd name="T13" fmla="*/ 391661 h 11753851"/>
                            <a:gd name="T14" fmla="*/ 1782220 w 12269552"/>
                            <a:gd name="T15" fmla="*/ 441238 h 11753851"/>
                            <a:gd name="T16" fmla="*/ 1547572 w 12269552"/>
                            <a:gd name="T17" fmla="*/ 678105 h 11753851"/>
                            <a:gd name="T18" fmla="*/ 1419232 w 12269552"/>
                            <a:gd name="T19" fmla="*/ 688571 h 11753851"/>
                            <a:gd name="T20" fmla="*/ 1275469 w 12269552"/>
                            <a:gd name="T21" fmla="*/ 544247 h 11753851"/>
                            <a:gd name="T22" fmla="*/ 1050185 w 12269552"/>
                            <a:gd name="T23" fmla="*/ 804250 h 11753851"/>
                            <a:gd name="T24" fmla="*/ 1256190 w 12269552"/>
                            <a:gd name="T25" fmla="*/ 1010268 h 11753851"/>
                            <a:gd name="T26" fmla="*/ 1274918 w 12269552"/>
                            <a:gd name="T27" fmla="*/ 1130905 h 11753851"/>
                            <a:gd name="T28" fmla="*/ 1159247 w 12269552"/>
                            <a:gd name="T29" fmla="*/ 1646503 h 11753851"/>
                            <a:gd name="T30" fmla="*/ 1063405 w 12269552"/>
                            <a:gd name="T31" fmla="*/ 1724724 h 11753851"/>
                            <a:gd name="T32" fmla="*/ 965360 w 12269552"/>
                            <a:gd name="T33" fmla="*/ 1626672 h 11753851"/>
                            <a:gd name="T34" fmla="*/ 968114 w 12269552"/>
                            <a:gd name="T35" fmla="*/ 1601884 h 11753851"/>
                            <a:gd name="T36" fmla="*/ 1063405 w 12269552"/>
                            <a:gd name="T37" fmla="*/ 1179380 h 11753851"/>
                            <a:gd name="T38" fmla="*/ 828757 w 12269552"/>
                            <a:gd name="T39" fmla="*/ 951327 h 11753851"/>
                            <a:gd name="T40" fmla="*/ 627709 w 12269552"/>
                            <a:gd name="T41" fmla="*/ 1176075 h 11753851"/>
                            <a:gd name="T42" fmla="*/ 508182 w 12269552"/>
                            <a:gd name="T43" fmla="*/ 1213533 h 11753851"/>
                            <a:gd name="T44" fmla="*/ 100027 w 12269552"/>
                            <a:gd name="T45" fmla="*/ 1214084 h 11753851"/>
                            <a:gd name="T46" fmla="*/ 2533 w 12269552"/>
                            <a:gd name="T47" fmla="*/ 1137515 h 11753851"/>
                            <a:gd name="T48" fmla="*/ 75791 w 12269552"/>
                            <a:gd name="T49" fmla="*/ 1020735 h 11753851"/>
                            <a:gd name="T50" fmla="*/ 100578 w 12269552"/>
                            <a:gd name="T51" fmla="*/ 1018531 h 11753851"/>
                            <a:gd name="T52" fmla="*/ 451999 w 12269552"/>
                            <a:gd name="T53" fmla="*/ 1019633 h 11753851"/>
                            <a:gd name="T54" fmla="*/ 971969 w 12269552"/>
                            <a:gd name="T55" fmla="*/ 417001 h 11753851"/>
                            <a:gd name="T56" fmla="*/ 835918 w 12269552"/>
                            <a:gd name="T57" fmla="*/ 416450 h 11753851"/>
                            <a:gd name="T58" fmla="*/ 599617 w 12269552"/>
                            <a:gd name="T59" fmla="*/ 689122 h 11753851"/>
                            <a:gd name="T60" fmla="*/ 541231 w 12269552"/>
                            <a:gd name="T61" fmla="*/ 716664 h 11753851"/>
                            <a:gd name="T62" fmla="*/ 464667 w 12269552"/>
                            <a:gd name="T63" fmla="*/ 640647 h 11753851"/>
                            <a:gd name="T64" fmla="*/ 490556 w 12269552"/>
                            <a:gd name="T65" fmla="*/ 583358 h 11753851"/>
                            <a:gd name="T66" fmla="*/ 745033 w 12269552"/>
                            <a:gd name="T67" fmla="*/ 290304 h 11753851"/>
                            <a:gd name="T68" fmla="*/ 803970 w 12269552"/>
                            <a:gd name="T69" fmla="*/ 262762 h 11753851"/>
                            <a:gd name="T70" fmla="*/ 1357685 w 12269552"/>
                            <a:gd name="T71" fmla="*/ 0 h 11753851"/>
                            <a:gd name="T72" fmla="*/ 1509449 w 12269552"/>
                            <a:gd name="T73" fmla="*/ 151764 h 11753851"/>
                            <a:gd name="T74" fmla="*/ 1357685 w 12269552"/>
                            <a:gd name="T75" fmla="*/ 303527 h 11753851"/>
                            <a:gd name="T76" fmla="*/ 1205921 w 12269552"/>
                            <a:gd name="T77" fmla="*/ 151764 h 11753851"/>
                            <a:gd name="T78" fmla="*/ 1357685 w 12269552"/>
                            <a:gd name="T79" fmla="*/ 0 h 11753851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  <a:gd name="T87" fmla="*/ 0 60000 65536"/>
                            <a:gd name="T88" fmla="*/ 0 60000 65536"/>
                            <a:gd name="T89" fmla="*/ 0 60000 655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  <a:gd name="T96" fmla="*/ 0 60000 65536"/>
                            <a:gd name="T97" fmla="*/ 0 60000 6553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</a:gdLst>
                          <a:ahLst/>
                          <a:cxnLst>
                            <a:cxn ang="T80">
                              <a:pos x="T0" y="T1"/>
                            </a:cxn>
                            <a:cxn ang="T81">
                              <a:pos x="T2" y="T3"/>
                            </a:cxn>
                            <a:cxn ang="T82">
                              <a:pos x="T4" y="T5"/>
                            </a:cxn>
                            <a:cxn ang="T83">
                              <a:pos x="T6" y="T7"/>
                            </a:cxn>
                            <a:cxn ang="T84">
                              <a:pos x="T8" y="T9"/>
                            </a:cxn>
                            <a:cxn ang="T85">
                              <a:pos x="T10" y="T11"/>
                            </a:cxn>
                            <a:cxn ang="T86">
                              <a:pos x="T12" y="T13"/>
                            </a:cxn>
                            <a:cxn ang="T87">
                              <a:pos x="T14" y="T15"/>
                            </a:cxn>
                            <a:cxn ang="T88">
                              <a:pos x="T16" y="T17"/>
                            </a:cxn>
                            <a:cxn ang="T89">
                              <a:pos x="T18" y="T19"/>
                            </a:cxn>
                            <a:cxn ang="T90">
                              <a:pos x="T20" y="T21"/>
                            </a:cxn>
                            <a:cxn ang="T91">
                              <a:pos x="T22" y="T23"/>
                            </a:cxn>
                            <a:cxn ang="T92">
                              <a:pos x="T24" y="T25"/>
                            </a:cxn>
                            <a:cxn ang="T93">
                              <a:pos x="T26" y="T27"/>
                            </a:cxn>
                            <a:cxn ang="T94">
                              <a:pos x="T28" y="T29"/>
                            </a:cxn>
                            <a:cxn ang="T95">
                              <a:pos x="T30" y="T31"/>
                            </a:cxn>
                            <a:cxn ang="T96">
                              <a:pos x="T32" y="T33"/>
                            </a:cxn>
                            <a:cxn ang="T97">
                              <a:pos x="T34" y="T35"/>
                            </a:cxn>
                            <a:cxn ang="T98">
                              <a:pos x="T36" y="T37"/>
                            </a:cxn>
                            <a:cxn ang="T99">
                              <a:pos x="T38" y="T39"/>
                            </a:cxn>
                            <a:cxn ang="T100">
                              <a:pos x="T40" y="T41"/>
                            </a:cxn>
                            <a:cxn ang="T101">
                              <a:pos x="T42" y="T43"/>
                            </a:cxn>
                            <a:cxn ang="T102">
                              <a:pos x="T44" y="T45"/>
                            </a:cxn>
                            <a:cxn ang="T103">
                              <a:pos x="T46" y="T47"/>
                            </a:cxn>
                            <a:cxn ang="T104">
                              <a:pos x="T48" y="T49"/>
                            </a:cxn>
                            <a:cxn ang="T105">
                              <a:pos x="T50" y="T51"/>
                            </a:cxn>
                            <a:cxn ang="T106">
                              <a:pos x="T52" y="T53"/>
                            </a:cxn>
                            <a:cxn ang="T107">
                              <a:pos x="T54" y="T55"/>
                            </a:cxn>
                            <a:cxn ang="T108">
                              <a:pos x="T56" y="T57"/>
                            </a:cxn>
                            <a:cxn ang="T109">
                              <a:pos x="T58" y="T59"/>
                            </a:cxn>
                            <a:cxn ang="T110">
                              <a:pos x="T60" y="T61"/>
                            </a:cxn>
                            <a:cxn ang="T111">
                              <a:pos x="T62" y="T63"/>
                            </a:cxn>
                            <a:cxn ang="T112">
                              <a:pos x="T64" y="T65"/>
                            </a:cxn>
                            <a:cxn ang="T113">
                              <a:pos x="T66" y="T67"/>
                            </a:cxn>
                            <a:cxn ang="T114">
                              <a:pos x="T68" y="T69"/>
                            </a:cxn>
                            <a:cxn ang="T115">
                              <a:pos x="T70" y="T71"/>
                            </a:cxn>
                            <a:cxn ang="T116">
                              <a:pos x="T72" y="T73"/>
                            </a:cxn>
                            <a:cxn ang="T117">
                              <a:pos x="T74" y="T75"/>
                            </a:cxn>
                            <a:cxn ang="T118">
                              <a:pos x="T76" y="T77"/>
                            </a:cxn>
                            <a:cxn ang="T119">
                              <a:pos x="T78" y="T79"/>
                            </a:cxn>
                          </a:cxnLst>
                          <a:rect l="0" t="0" r="r" b="b"/>
                          <a:pathLst>
                            <a:path w="12269552" h="11753851">
                              <a:moveTo>
                                <a:pt x="5478990" y="1790700"/>
                              </a:moveTo>
                              <a:cubicBezTo>
                                <a:pt x="7986505" y="1790700"/>
                                <a:pt x="7986505" y="1790700"/>
                                <a:pt x="7986505" y="1790700"/>
                              </a:cubicBezTo>
                              <a:cubicBezTo>
                                <a:pt x="8170440" y="1790700"/>
                                <a:pt x="8335605" y="1862026"/>
                                <a:pt x="8459480" y="1982155"/>
                              </a:cubicBezTo>
                              <a:cubicBezTo>
                                <a:pt x="10058584" y="3581364"/>
                                <a:pt x="10058584" y="3581364"/>
                                <a:pt x="10058584" y="3581364"/>
                              </a:cubicBezTo>
                              <a:cubicBezTo>
                                <a:pt x="11383663" y="2256197"/>
                                <a:pt x="11383663" y="2256197"/>
                                <a:pt x="11383663" y="2256197"/>
                              </a:cubicBezTo>
                              <a:cubicBezTo>
                                <a:pt x="11477507" y="2177363"/>
                                <a:pt x="11597628" y="2132315"/>
                                <a:pt x="11729010" y="2132315"/>
                              </a:cubicBezTo>
                              <a:cubicBezTo>
                                <a:pt x="12029311" y="2132315"/>
                                <a:pt x="12269552" y="2372572"/>
                                <a:pt x="12269552" y="2669139"/>
                              </a:cubicBezTo>
                              <a:cubicBezTo>
                                <a:pt x="12269552" y="2796776"/>
                                <a:pt x="12220753" y="2916904"/>
                                <a:pt x="12145678" y="3007000"/>
                              </a:cubicBezTo>
                              <a:cubicBezTo>
                                <a:pt x="10546573" y="4621226"/>
                                <a:pt x="10546573" y="4621226"/>
                                <a:pt x="10546573" y="4621226"/>
                              </a:cubicBezTo>
                              <a:cubicBezTo>
                                <a:pt x="10062338" y="5105494"/>
                                <a:pt x="9671946" y="4692552"/>
                                <a:pt x="9671946" y="4692552"/>
                              </a:cubicBezTo>
                              <a:cubicBezTo>
                                <a:pt x="8692213" y="3709001"/>
                                <a:pt x="8692213" y="3709001"/>
                                <a:pt x="8692213" y="3709001"/>
                              </a:cubicBezTo>
                              <a:cubicBezTo>
                                <a:pt x="7156923" y="5480895"/>
                                <a:pt x="7156923" y="5480895"/>
                                <a:pt x="7156923" y="5480895"/>
                              </a:cubicBezTo>
                              <a:cubicBezTo>
                                <a:pt x="8560831" y="6884896"/>
                                <a:pt x="8560831" y="6884896"/>
                                <a:pt x="8560831" y="6884896"/>
                              </a:cubicBezTo>
                              <a:cubicBezTo>
                                <a:pt x="8560831" y="6884896"/>
                                <a:pt x="8857379" y="7158939"/>
                                <a:pt x="8688459" y="7707025"/>
                              </a:cubicBezTo>
                              <a:cubicBezTo>
                                <a:pt x="7900169" y="11220781"/>
                                <a:pt x="7900169" y="11220781"/>
                                <a:pt x="7900169" y="11220781"/>
                              </a:cubicBezTo>
                              <a:cubicBezTo>
                                <a:pt x="7840108" y="11524856"/>
                                <a:pt x="7569837" y="11753851"/>
                                <a:pt x="7247013" y="11753851"/>
                              </a:cubicBezTo>
                              <a:cubicBezTo>
                                <a:pt x="6879144" y="11753851"/>
                                <a:pt x="6578843" y="11453530"/>
                                <a:pt x="6578843" y="11085637"/>
                              </a:cubicBezTo>
                              <a:cubicBezTo>
                                <a:pt x="6578843" y="11025572"/>
                                <a:pt x="6586351" y="10969262"/>
                                <a:pt x="6597612" y="10916706"/>
                              </a:cubicBezTo>
                              <a:cubicBezTo>
                                <a:pt x="7247013" y="8037378"/>
                                <a:pt x="7247013" y="8037378"/>
                                <a:pt x="7247013" y="8037378"/>
                              </a:cubicBezTo>
                              <a:cubicBezTo>
                                <a:pt x="5647909" y="6483216"/>
                                <a:pt x="5647909" y="6483216"/>
                                <a:pt x="5647909" y="6483216"/>
                              </a:cubicBezTo>
                              <a:cubicBezTo>
                                <a:pt x="4277784" y="8014854"/>
                                <a:pt x="4277784" y="8014854"/>
                                <a:pt x="4277784" y="8014854"/>
                              </a:cubicBezTo>
                              <a:cubicBezTo>
                                <a:pt x="4277784" y="8014854"/>
                                <a:pt x="4056312" y="8288897"/>
                                <a:pt x="3463217" y="8270127"/>
                              </a:cubicBezTo>
                              <a:cubicBezTo>
                                <a:pt x="681676" y="8273881"/>
                                <a:pt x="681676" y="8273881"/>
                                <a:pt x="681676" y="8273881"/>
                              </a:cubicBezTo>
                              <a:cubicBezTo>
                                <a:pt x="370114" y="8277635"/>
                                <a:pt x="88581" y="8067410"/>
                                <a:pt x="17260" y="7752073"/>
                              </a:cubicBezTo>
                              <a:cubicBezTo>
                                <a:pt x="-65323" y="7391688"/>
                                <a:pt x="156149" y="7038811"/>
                                <a:pt x="516511" y="6956222"/>
                              </a:cubicBezTo>
                              <a:cubicBezTo>
                                <a:pt x="572817" y="6944960"/>
                                <a:pt x="629124" y="6941206"/>
                                <a:pt x="685430" y="6941206"/>
                              </a:cubicBezTo>
                              <a:cubicBezTo>
                                <a:pt x="3080333" y="6948714"/>
                                <a:pt x="3080333" y="6948714"/>
                                <a:pt x="3080333" y="6948714"/>
                              </a:cubicBezTo>
                              <a:cubicBezTo>
                                <a:pt x="6623888" y="2841824"/>
                                <a:pt x="6623888" y="2841824"/>
                                <a:pt x="6623888" y="2841824"/>
                              </a:cubicBezTo>
                              <a:lnTo>
                                <a:pt x="5696708" y="2838070"/>
                              </a:lnTo>
                              <a:cubicBezTo>
                                <a:pt x="4086342" y="4696306"/>
                                <a:pt x="4086342" y="4696306"/>
                                <a:pt x="4086342" y="4696306"/>
                              </a:cubicBezTo>
                              <a:cubicBezTo>
                                <a:pt x="3992498" y="4812681"/>
                                <a:pt x="3849855" y="4884007"/>
                                <a:pt x="3688443" y="4884007"/>
                              </a:cubicBezTo>
                              <a:cubicBezTo>
                                <a:pt x="3399403" y="4884007"/>
                                <a:pt x="3166669" y="4651258"/>
                                <a:pt x="3166669" y="4365953"/>
                              </a:cubicBezTo>
                              <a:cubicBezTo>
                                <a:pt x="3166669" y="4208284"/>
                                <a:pt x="3234237" y="4069386"/>
                                <a:pt x="3343097" y="3975536"/>
                              </a:cubicBezTo>
                              <a:cubicBezTo>
                                <a:pt x="5077337" y="1978401"/>
                                <a:pt x="5077337" y="1978401"/>
                                <a:pt x="5077337" y="1978401"/>
                              </a:cubicBezTo>
                              <a:cubicBezTo>
                                <a:pt x="5171181" y="1862026"/>
                                <a:pt x="5313824" y="1790700"/>
                                <a:pt x="5478990" y="1790700"/>
                              </a:cubicBezTo>
                              <a:close/>
                              <a:moveTo>
                                <a:pt x="9252509" y="0"/>
                              </a:moveTo>
                              <a:cubicBezTo>
                                <a:pt x="9823713" y="0"/>
                                <a:pt x="10286766" y="463053"/>
                                <a:pt x="10286766" y="1034257"/>
                              </a:cubicBezTo>
                              <a:cubicBezTo>
                                <a:pt x="10286766" y="1605461"/>
                                <a:pt x="9823713" y="2068514"/>
                                <a:pt x="9252509" y="2068514"/>
                              </a:cubicBezTo>
                              <a:cubicBezTo>
                                <a:pt x="8681305" y="2068514"/>
                                <a:pt x="8218252" y="1605461"/>
                                <a:pt x="8218252" y="1034257"/>
                              </a:cubicBezTo>
                              <a:cubicBezTo>
                                <a:pt x="8218252" y="463053"/>
                                <a:pt x="8681305" y="0"/>
                                <a:pt x="9252509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bodyPr anchor="ctr" anchorCtr="1"/>
                    </wps:wsp>
                  </a:graphicData>
                </a:graphic>
              </wp:anchor>
            </w:drawing>
          </mc:Choice>
          <mc:Fallback>
            <w:pict>
              <v:shape id="奔跑" o:spid="_x0000_s1026" o:spt="100" style="position:absolute;left:0pt;margin-left:120.5pt;margin-top:261.3pt;height:38.9pt;width:38.9pt;z-index:251729920;v-text-anchor:middle-center;mso-width-relative:page;mso-height-relative:page;" fillcolor="#000000 [3213]" filled="t" stroked="f" coordsize="12269552,11753851" o:gfxdata="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" path="m5478990,1790700c7986505,1790700,7986505,1790700,7986505,1790700c8170440,1790700,8335605,1862026,8459480,1982155c10058584,3581364,10058584,3581364,10058584,3581364c11383663,2256197,11383663,2256197,11383663,2256197c11477507,2177363,11597628,2132315,11729010,2132315c12029311,2132315,12269552,2372572,12269552,2669139c12269552,2796776,12220753,2916904,12145678,3007000c10546573,4621226,10546573,4621226,10546573,4621226c10062338,5105494,9671946,4692552,9671946,4692552c8692213,3709001,8692213,3709001,8692213,3709001c7156923,5480895,7156923,5480895,7156923,5480895c8560831,6884896,8560831,6884896,8560831,6884896c8560831,6884896,8857379,7158939,8688459,7707025c7900169,11220781,7900169,11220781,7900169,11220781c7840108,11524856,7569837,11753851,7247013,11753851c6879144,11753851,6578843,11453530,6578843,11085637c6578843,11025572,6586351,10969262,6597612,10916706c7247013,8037378,7247013,8037378,7247013,8037378c5647909,6483216,5647909,6483216,5647909,6483216c4277784,8014854,4277784,8014854,4277784,8014854c4277784,8014854,4056312,8288897,3463217,8270127c681676,8273881,681676,8273881,681676,8273881c370114,8277635,88581,8067410,17260,7752073c-65323,7391688,156149,7038811,516511,6956222c572817,6944960,629124,6941206,685430,6941206c3080333,6948714,3080333,6948714,3080333,6948714c6623888,2841824,6623888,2841824,6623888,2841824l5696708,2838070c4086342,4696306,4086342,4696306,4086342,4696306c3992498,4812681,3849855,4884007,3688443,4884007c3399403,4884007,3166669,4651258,3166669,4365953c3166669,4208284,3234237,4069386,3343097,3975536c5077337,1978401,5077337,1978401,5077337,1978401c5171181,1862026,5313824,1790700,5478990,1790700xm9252509,0c9823713,0,10286766,463053,10286766,1034257c10286766,1605461,9823713,2068514,9252509,2068514c8681305,2068514,8218252,1605461,8218252,1034257c8218252,463053,8681305,0,9252509,0xe">
                <v:path o:connectlocs="32371,11044;47186,11044;49981,12225;59429,22088;67258,13915;69298,13151;72492,16462;71760,18545;62312,28501;57144,28941;51356,22875;42285,33803;50580,42462;51334,47533;46676,69204;42817,72492;38869,68371;38980,67329;42817,49570;33369,39985;25274,49431;20461,51006;4027,51029;101,47811;3051,42902;4049,42810;18199,42856;39136,17527;33657,17503;24143,28964;21792,30122;18709,26927;19752,24519;29998,12201;32371,11044;54666,0;60777,6378;54666,12757;48556,6378;54666,0" o:connectangles="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3223895</wp:posOffset>
                </wp:positionH>
                <wp:positionV relativeFrom="paragraph">
                  <wp:posOffset>3336290</wp:posOffset>
                </wp:positionV>
                <wp:extent cx="509270" cy="459105"/>
                <wp:effectExtent l="0" t="0" r="1270" b="5715"/>
                <wp:wrapNone/>
                <wp:docPr id="98" name="骑自行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4366895" y="4250690"/>
                          <a:ext cx="509270" cy="459105"/>
                        </a:xfrm>
                        <a:custGeom>
                          <a:avLst/>
                          <a:gdLst>
                            <a:gd name="T0" fmla="*/ 1312088 w 1466850"/>
                            <a:gd name="T1" fmla="*/ 987779 h 1217612"/>
                            <a:gd name="T2" fmla="*/ 1228861 w 1466850"/>
                            <a:gd name="T3" fmla="*/ 1203926 h 1217612"/>
                            <a:gd name="T4" fmla="*/ 1332035 w 1466850"/>
                            <a:gd name="T5" fmla="*/ 1409059 h 1217612"/>
                            <a:gd name="T6" fmla="*/ 1556613 w 1466850"/>
                            <a:gd name="T7" fmla="*/ 1471012 h 1217612"/>
                            <a:gd name="T8" fmla="*/ 1749206 w 1466850"/>
                            <a:gd name="T9" fmla="*/ 1348483 h 1217612"/>
                            <a:gd name="T10" fmla="*/ 1789100 w 1466850"/>
                            <a:gd name="T11" fmla="*/ 1117880 h 1217612"/>
                            <a:gd name="T12" fmla="*/ 1648783 w 1466850"/>
                            <a:gd name="T13" fmla="*/ 938905 h 1217612"/>
                            <a:gd name="T14" fmla="*/ 306101 w 1466850"/>
                            <a:gd name="T15" fmla="*/ 917222 h 1217612"/>
                            <a:gd name="T16" fmla="*/ 134519 w 1466850"/>
                            <a:gd name="T17" fmla="*/ 1065909 h 1217612"/>
                            <a:gd name="T18" fmla="*/ 129030 w 1466850"/>
                            <a:gd name="T19" fmla="*/ 1300297 h 1217612"/>
                            <a:gd name="T20" fmla="*/ 292718 w 1466850"/>
                            <a:gd name="T21" fmla="*/ 1456901 h 1217612"/>
                            <a:gd name="T22" fmla="*/ 526068 w 1466850"/>
                            <a:gd name="T23" fmla="*/ 1440035 h 1217612"/>
                            <a:gd name="T24" fmla="*/ 666078 w 1466850"/>
                            <a:gd name="T25" fmla="*/ 1260372 h 1217612"/>
                            <a:gd name="T26" fmla="*/ 625929 w 1466850"/>
                            <a:gd name="T27" fmla="*/ 1030114 h 1217612"/>
                            <a:gd name="T28" fmla="*/ 433757 w 1466850"/>
                            <a:gd name="T29" fmla="*/ 907585 h 1217612"/>
                            <a:gd name="T30" fmla="*/ 1629868 w 1466850"/>
                            <a:gd name="T31" fmla="*/ 815000 h 1217612"/>
                            <a:gd name="T32" fmla="*/ 1769497 w 1466850"/>
                            <a:gd name="T33" fmla="*/ 892785 h 1217612"/>
                            <a:gd name="T34" fmla="*/ 1866138 w 1466850"/>
                            <a:gd name="T35" fmla="*/ 1019443 h 1217612"/>
                            <a:gd name="T36" fmla="*/ 1904656 w 1466850"/>
                            <a:gd name="T37" fmla="*/ 1179145 h 1217612"/>
                            <a:gd name="T38" fmla="*/ 1874048 w 1466850"/>
                            <a:gd name="T39" fmla="*/ 1341944 h 1217612"/>
                            <a:gd name="T40" fmla="*/ 1783597 w 1466850"/>
                            <a:gd name="T41" fmla="*/ 1473077 h 1217612"/>
                            <a:gd name="T42" fmla="*/ 1648095 w 1466850"/>
                            <a:gd name="T43" fmla="*/ 1557402 h 1217612"/>
                            <a:gd name="T44" fmla="*/ 1483358 w 1466850"/>
                            <a:gd name="T45" fmla="*/ 1580118 h 1217612"/>
                            <a:gd name="T46" fmla="*/ 1326877 w 1466850"/>
                            <a:gd name="T47" fmla="*/ 1533998 h 1217612"/>
                            <a:gd name="T48" fmla="*/ 1205130 w 1466850"/>
                            <a:gd name="T49" fmla="*/ 1431430 h 1217612"/>
                            <a:gd name="T50" fmla="*/ 1133940 w 1466850"/>
                            <a:gd name="T51" fmla="*/ 1287218 h 1217612"/>
                            <a:gd name="T52" fmla="*/ 1128094 w 1466850"/>
                            <a:gd name="T53" fmla="*/ 1119601 h 1217612"/>
                            <a:gd name="T54" fmla="*/ 1188966 w 1466850"/>
                            <a:gd name="T55" fmla="*/ 969881 h 1217612"/>
                            <a:gd name="T56" fmla="*/ 1302458 w 1466850"/>
                            <a:gd name="T57" fmla="*/ 859399 h 1217612"/>
                            <a:gd name="T58" fmla="*/ 1453782 w 1466850"/>
                            <a:gd name="T59" fmla="*/ 802265 h 1217612"/>
                            <a:gd name="T60" fmla="*/ 487977 w 1466850"/>
                            <a:gd name="T61" fmla="*/ 809837 h 1217612"/>
                            <a:gd name="T62" fmla="*/ 631762 w 1466850"/>
                            <a:gd name="T63" fmla="*/ 880738 h 1217612"/>
                            <a:gd name="T64" fmla="*/ 734368 w 1466850"/>
                            <a:gd name="T65" fmla="*/ 1002235 h 1217612"/>
                            <a:gd name="T66" fmla="*/ 780008 w 1466850"/>
                            <a:gd name="T67" fmla="*/ 1159182 h 1217612"/>
                            <a:gd name="T68" fmla="*/ 757703 w 1466850"/>
                            <a:gd name="T69" fmla="*/ 1324046 h 1217612"/>
                            <a:gd name="T70" fmla="*/ 673627 w 1466850"/>
                            <a:gd name="T71" fmla="*/ 1459654 h 1217612"/>
                            <a:gd name="T72" fmla="*/ 542883 w 1466850"/>
                            <a:gd name="T73" fmla="*/ 1550174 h 1217612"/>
                            <a:gd name="T74" fmla="*/ 380225 w 1466850"/>
                            <a:gd name="T75" fmla="*/ 1581150 h 1217612"/>
                            <a:gd name="T76" fmla="*/ 221340 w 1466850"/>
                            <a:gd name="T77" fmla="*/ 1542602 h 1217612"/>
                            <a:gd name="T78" fmla="*/ 95400 w 1466850"/>
                            <a:gd name="T79" fmla="*/ 1445886 h 1217612"/>
                            <a:gd name="T80" fmla="*/ 17501 w 1466850"/>
                            <a:gd name="T81" fmla="*/ 1305805 h 1217612"/>
                            <a:gd name="T82" fmla="*/ 3088 w 1466850"/>
                            <a:gd name="T83" fmla="*/ 1139563 h 1217612"/>
                            <a:gd name="T84" fmla="*/ 56279 w 1466850"/>
                            <a:gd name="T85" fmla="*/ 986059 h 1217612"/>
                            <a:gd name="T86" fmla="*/ 164718 w 1466850"/>
                            <a:gd name="T87" fmla="*/ 869724 h 1217612"/>
                            <a:gd name="T88" fmla="*/ 311935 w 1466850"/>
                            <a:gd name="T89" fmla="*/ 805362 h 1217612"/>
                            <a:gd name="T90" fmla="*/ 947210 w 1466850"/>
                            <a:gd name="T91" fmla="*/ 225731 h 1217612"/>
                            <a:gd name="T92" fmla="*/ 1429482 w 1466850"/>
                            <a:gd name="T93" fmla="*/ 525331 h 1217612"/>
                            <a:gd name="T94" fmla="*/ 1468270 w 1466850"/>
                            <a:gd name="T95" fmla="*/ 599544 h 1217612"/>
                            <a:gd name="T96" fmla="*/ 1115061 w 1466850"/>
                            <a:gd name="T97" fmla="*/ 633216 h 1217612"/>
                            <a:gd name="T98" fmla="*/ 976730 w 1466850"/>
                            <a:gd name="T99" fmla="*/ 744536 h 1217612"/>
                            <a:gd name="T100" fmla="*/ 1026845 w 1466850"/>
                            <a:gd name="T101" fmla="*/ 826652 h 1217612"/>
                            <a:gd name="T102" fmla="*/ 968492 w 1466850"/>
                            <a:gd name="T103" fmla="*/ 1319688 h 1217612"/>
                            <a:gd name="T104" fmla="*/ 862770 w 1466850"/>
                            <a:gd name="T105" fmla="*/ 1257499 h 1217612"/>
                            <a:gd name="T106" fmla="*/ 493429 w 1466850"/>
                            <a:gd name="T107" fmla="*/ 665511 h 1217612"/>
                            <a:gd name="T108" fmla="*/ 514366 w 1466850"/>
                            <a:gd name="T109" fmla="*/ 568623 h 1217612"/>
                            <a:gd name="T110" fmla="*/ 1117110 w 1466850"/>
                            <a:gd name="T111" fmla="*/ 0 h 1217612"/>
                            <a:gd name="T112" fmla="*/ 1226118 w 1466850"/>
                            <a:gd name="T113" fmla="*/ 41916 h 1217612"/>
                            <a:gd name="T114" fmla="*/ 1267939 w 1466850"/>
                            <a:gd name="T115" fmla="*/ 150831 h 1217612"/>
                            <a:gd name="T116" fmla="*/ 1215835 w 1466850"/>
                            <a:gd name="T117" fmla="*/ 253905 h 1217612"/>
                            <a:gd name="T118" fmla="*/ 1102713 w 1466850"/>
                            <a:gd name="T119" fmla="*/ 284828 h 1217612"/>
                            <a:gd name="T120" fmla="*/ 1006388 w 1466850"/>
                            <a:gd name="T121" fmla="*/ 223670 h 1217612"/>
                            <a:gd name="T122" fmla="*/ 985821 w 1466850"/>
                            <a:gd name="T123" fmla="*/ 107541 h 1217612"/>
                            <a:gd name="T124" fmla="*/ 1056436 w 1466850"/>
                            <a:gd name="T125" fmla="*/ 17179 h 1217612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  <a:gd name="T183" fmla="*/ 0 60000 65536"/>
                            <a:gd name="T184" fmla="*/ 0 60000 65536"/>
                            <a:gd name="T185" fmla="*/ 0 60000 65536"/>
                            <a:gd name="T186" fmla="*/ 0 60000 65536"/>
                            <a:gd name="T187" fmla="*/ 0 60000 65536"/>
                            <a:gd name="T188" fmla="*/ 0 60000 65536"/>
                          </a:gdLst>
                          <a:ahLst/>
                          <a:cxnLst>
                            <a:cxn ang="T126">
                              <a:pos x="T0" y="T1"/>
                            </a:cxn>
                            <a:cxn ang="T127">
                              <a:pos x="T2" y="T3"/>
                            </a:cxn>
                            <a:cxn ang="T128">
                              <a:pos x="T4" y="T5"/>
                            </a:cxn>
                            <a:cxn ang="T129">
                              <a:pos x="T6" y="T7"/>
                            </a:cxn>
                            <a:cxn ang="T130">
                              <a:pos x="T8" y="T9"/>
                            </a:cxn>
                            <a:cxn ang="T131">
                              <a:pos x="T10" y="T11"/>
                            </a:cxn>
                            <a:cxn ang="T132">
                              <a:pos x="T12" y="T13"/>
                            </a:cxn>
                            <a:cxn ang="T133">
                              <a:pos x="T14" y="T15"/>
                            </a:cxn>
                            <a:cxn ang="T134">
                              <a:pos x="T16" y="T17"/>
                            </a:cxn>
                            <a:cxn ang="T135">
                              <a:pos x="T18" y="T19"/>
                            </a:cxn>
                            <a:cxn ang="T136">
                              <a:pos x="T20" y="T21"/>
                            </a:cxn>
                            <a:cxn ang="T137">
                              <a:pos x="T22" y="T23"/>
                            </a:cxn>
                            <a:cxn ang="T138">
                              <a:pos x="T24" y="T25"/>
                            </a:cxn>
                            <a:cxn ang="T139">
                              <a:pos x="T26" y="T27"/>
                            </a:cxn>
                            <a:cxn ang="T140">
                              <a:pos x="T28" y="T29"/>
                            </a:cxn>
                            <a:cxn ang="T141">
                              <a:pos x="T30" y="T31"/>
                            </a:cxn>
                            <a:cxn ang="T142">
                              <a:pos x="T32" y="T33"/>
                            </a:cxn>
                            <a:cxn ang="T143">
                              <a:pos x="T34" y="T35"/>
                            </a:cxn>
                            <a:cxn ang="T144">
                              <a:pos x="T36" y="T37"/>
                            </a:cxn>
                            <a:cxn ang="T145">
                              <a:pos x="T38" y="T39"/>
                            </a:cxn>
                            <a:cxn ang="T146">
                              <a:pos x="T40" y="T41"/>
                            </a:cxn>
                            <a:cxn ang="T147">
                              <a:pos x="T42" y="T43"/>
                            </a:cxn>
                            <a:cxn ang="T148">
                              <a:pos x="T44" y="T45"/>
                            </a:cxn>
                            <a:cxn ang="T149">
                              <a:pos x="T46" y="T47"/>
                            </a:cxn>
                            <a:cxn ang="T150">
                              <a:pos x="T48" y="T49"/>
                            </a:cxn>
                            <a:cxn ang="T151">
                              <a:pos x="T50" y="T51"/>
                            </a:cxn>
                            <a:cxn ang="T152">
                              <a:pos x="T52" y="T53"/>
                            </a:cxn>
                            <a:cxn ang="T153">
                              <a:pos x="T54" y="T55"/>
                            </a:cxn>
                            <a:cxn ang="T154">
                              <a:pos x="T56" y="T57"/>
                            </a:cxn>
                            <a:cxn ang="T155">
                              <a:pos x="T58" y="T59"/>
                            </a:cxn>
                            <a:cxn ang="T156">
                              <a:pos x="T60" y="T61"/>
                            </a:cxn>
                            <a:cxn ang="T157">
                              <a:pos x="T62" y="T63"/>
                            </a:cxn>
                            <a:cxn ang="T158">
                              <a:pos x="T64" y="T65"/>
                            </a:cxn>
                            <a:cxn ang="T159">
                              <a:pos x="T66" y="T67"/>
                            </a:cxn>
                            <a:cxn ang="T160">
                              <a:pos x="T68" y="T69"/>
                            </a:cxn>
                            <a:cxn ang="T161">
                              <a:pos x="T70" y="T71"/>
                            </a:cxn>
                            <a:cxn ang="T162">
                              <a:pos x="T72" y="T73"/>
                            </a:cxn>
                            <a:cxn ang="T163">
                              <a:pos x="T74" y="T75"/>
                            </a:cxn>
                            <a:cxn ang="T164">
                              <a:pos x="T76" y="T77"/>
                            </a:cxn>
                            <a:cxn ang="T165">
                              <a:pos x="T78" y="T79"/>
                            </a:cxn>
                            <a:cxn ang="T166">
                              <a:pos x="T80" y="T81"/>
                            </a:cxn>
                            <a:cxn ang="T167">
                              <a:pos x="T82" y="T83"/>
                            </a:cxn>
                            <a:cxn ang="T168">
                              <a:pos x="T84" y="T85"/>
                            </a:cxn>
                            <a:cxn ang="T169">
                              <a:pos x="T86" y="T87"/>
                            </a:cxn>
                            <a:cxn ang="T170">
                              <a:pos x="T88" y="T89"/>
                            </a:cxn>
                            <a:cxn ang="T171">
                              <a:pos x="T90" y="T91"/>
                            </a:cxn>
                            <a:cxn ang="T172">
                              <a:pos x="T92" y="T93"/>
                            </a:cxn>
                            <a:cxn ang="T173">
                              <a:pos x="T94" y="T95"/>
                            </a:cxn>
                            <a:cxn ang="T174">
                              <a:pos x="T96" y="T97"/>
                            </a:cxn>
                            <a:cxn ang="T175">
                              <a:pos x="T98" y="T99"/>
                            </a:cxn>
                            <a:cxn ang="T176">
                              <a:pos x="T100" y="T101"/>
                            </a:cxn>
                            <a:cxn ang="T177">
                              <a:pos x="T102" y="T103"/>
                            </a:cxn>
                            <a:cxn ang="T178">
                              <a:pos x="T104" y="T105"/>
                            </a:cxn>
                            <a:cxn ang="T179">
                              <a:pos x="T106" y="T107"/>
                            </a:cxn>
                            <a:cxn ang="T180">
                              <a:pos x="T108" y="T109"/>
                            </a:cxn>
                            <a:cxn ang="T181">
                              <a:pos x="T110" y="T111"/>
                            </a:cxn>
                            <a:cxn ang="T182">
                              <a:pos x="T112" y="T113"/>
                            </a:cxn>
                            <a:cxn ang="T183">
                              <a:pos x="T114" y="T115"/>
                            </a:cxn>
                            <a:cxn ang="T184">
                              <a:pos x="T116" y="T117"/>
                            </a:cxn>
                            <a:cxn ang="T185">
                              <a:pos x="T118" y="T119"/>
                            </a:cxn>
                            <a:cxn ang="T186">
                              <a:pos x="T120" y="T121"/>
                            </a:cxn>
                            <a:cxn ang="T187">
                              <a:pos x="T122" y="T123"/>
                            </a:cxn>
                            <a:cxn ang="T188">
                              <a:pos x="T124" y="T125"/>
                            </a:cxn>
                          </a:cxnLst>
                          <a:rect l="0" t="0" r="r" b="b"/>
                          <a:pathLst>
                            <a:path w="1466850" h="1217612">
                              <a:moveTo>
                                <a:pt x="1165225" y="696262"/>
                              </a:moveTo>
                              <a:lnTo>
                                <a:pt x="1153838" y="696527"/>
                              </a:lnTo>
                              <a:lnTo>
                                <a:pt x="1142981" y="697587"/>
                              </a:lnTo>
                              <a:lnTo>
                                <a:pt x="1131858" y="698913"/>
                              </a:lnTo>
                              <a:lnTo>
                                <a:pt x="1121001" y="701033"/>
                              </a:lnTo>
                              <a:lnTo>
                                <a:pt x="1110408" y="703153"/>
                              </a:lnTo>
                              <a:lnTo>
                                <a:pt x="1100081" y="706334"/>
                              </a:lnTo>
                              <a:lnTo>
                                <a:pt x="1089753" y="709780"/>
                              </a:lnTo>
                              <a:lnTo>
                                <a:pt x="1079690" y="713755"/>
                              </a:lnTo>
                              <a:lnTo>
                                <a:pt x="1070421" y="717996"/>
                              </a:lnTo>
                              <a:lnTo>
                                <a:pt x="1060623" y="723032"/>
                              </a:lnTo>
                              <a:lnTo>
                                <a:pt x="1051355" y="728068"/>
                              </a:lnTo>
                              <a:lnTo>
                                <a:pt x="1042616" y="733899"/>
                              </a:lnTo>
                              <a:lnTo>
                                <a:pt x="1034142" y="739995"/>
                              </a:lnTo>
                              <a:lnTo>
                                <a:pt x="1025667" y="746356"/>
                              </a:lnTo>
                              <a:lnTo>
                                <a:pt x="1017723" y="753248"/>
                              </a:lnTo>
                              <a:lnTo>
                                <a:pt x="1010308" y="760669"/>
                              </a:lnTo>
                              <a:lnTo>
                                <a:pt x="1002893" y="768355"/>
                              </a:lnTo>
                              <a:lnTo>
                                <a:pt x="996008" y="776042"/>
                              </a:lnTo>
                              <a:lnTo>
                                <a:pt x="989388" y="784523"/>
                              </a:lnTo>
                              <a:lnTo>
                                <a:pt x="983562" y="793005"/>
                              </a:lnTo>
                              <a:lnTo>
                                <a:pt x="977736" y="802016"/>
                              </a:lnTo>
                              <a:lnTo>
                                <a:pt x="972704" y="811293"/>
                              </a:lnTo>
                              <a:lnTo>
                                <a:pt x="967673" y="820835"/>
                              </a:lnTo>
                              <a:lnTo>
                                <a:pt x="963171" y="830642"/>
                              </a:lnTo>
                              <a:lnTo>
                                <a:pt x="959464" y="840183"/>
                              </a:lnTo>
                              <a:lnTo>
                                <a:pt x="955756" y="850520"/>
                              </a:lnTo>
                              <a:lnTo>
                                <a:pt x="952843" y="860857"/>
                              </a:lnTo>
                              <a:lnTo>
                                <a:pt x="950460" y="871724"/>
                              </a:lnTo>
                              <a:lnTo>
                                <a:pt x="948606" y="882326"/>
                              </a:lnTo>
                              <a:lnTo>
                                <a:pt x="947282" y="893458"/>
                              </a:lnTo>
                              <a:lnTo>
                                <a:pt x="946223" y="904590"/>
                              </a:lnTo>
                              <a:lnTo>
                                <a:pt x="945958" y="915722"/>
                              </a:lnTo>
                              <a:lnTo>
                                <a:pt x="946223" y="927119"/>
                              </a:lnTo>
                              <a:lnTo>
                                <a:pt x="947282" y="938251"/>
                              </a:lnTo>
                              <a:lnTo>
                                <a:pt x="948606" y="949118"/>
                              </a:lnTo>
                              <a:lnTo>
                                <a:pt x="950460" y="959985"/>
                              </a:lnTo>
                              <a:lnTo>
                                <a:pt x="952843" y="970587"/>
                              </a:lnTo>
                              <a:lnTo>
                                <a:pt x="955756" y="980924"/>
                              </a:lnTo>
                              <a:lnTo>
                                <a:pt x="959464" y="991261"/>
                              </a:lnTo>
                              <a:lnTo>
                                <a:pt x="963171" y="1001333"/>
                              </a:lnTo>
                              <a:lnTo>
                                <a:pt x="967673" y="1011140"/>
                              </a:lnTo>
                              <a:lnTo>
                                <a:pt x="972704" y="1020416"/>
                              </a:lnTo>
                              <a:lnTo>
                                <a:pt x="977736" y="1029693"/>
                              </a:lnTo>
                              <a:lnTo>
                                <a:pt x="983562" y="1038440"/>
                              </a:lnTo>
                              <a:lnTo>
                                <a:pt x="989388" y="1047186"/>
                              </a:lnTo>
                              <a:lnTo>
                                <a:pt x="996008" y="1055403"/>
                              </a:lnTo>
                              <a:lnTo>
                                <a:pt x="1002893" y="1063354"/>
                              </a:lnTo>
                              <a:lnTo>
                                <a:pt x="1010308" y="1071041"/>
                              </a:lnTo>
                              <a:lnTo>
                                <a:pt x="1017723" y="1078197"/>
                              </a:lnTo>
                              <a:lnTo>
                                <a:pt x="1025667" y="1085088"/>
                              </a:lnTo>
                              <a:lnTo>
                                <a:pt x="1034142" y="1091714"/>
                              </a:lnTo>
                              <a:lnTo>
                                <a:pt x="1042616" y="1098075"/>
                              </a:lnTo>
                              <a:lnTo>
                                <a:pt x="1051355" y="1103641"/>
                              </a:lnTo>
                              <a:lnTo>
                                <a:pt x="1060623" y="1108942"/>
                              </a:lnTo>
                              <a:lnTo>
                                <a:pt x="1070421" y="1113713"/>
                              </a:lnTo>
                              <a:lnTo>
                                <a:pt x="1079690" y="1117954"/>
                              </a:lnTo>
                              <a:lnTo>
                                <a:pt x="1089753" y="1121930"/>
                              </a:lnTo>
                              <a:lnTo>
                                <a:pt x="1100081" y="1125375"/>
                              </a:lnTo>
                              <a:lnTo>
                                <a:pt x="1110408" y="1128291"/>
                              </a:lnTo>
                              <a:lnTo>
                                <a:pt x="1121001" y="1130941"/>
                              </a:lnTo>
                              <a:lnTo>
                                <a:pt x="1131858" y="1132797"/>
                              </a:lnTo>
                              <a:lnTo>
                                <a:pt x="1142981" y="1134387"/>
                              </a:lnTo>
                              <a:lnTo>
                                <a:pt x="1153838" y="1135182"/>
                              </a:lnTo>
                              <a:lnTo>
                                <a:pt x="1165225" y="1135447"/>
                              </a:lnTo>
                              <a:lnTo>
                                <a:pt x="1176347" y="1135182"/>
                              </a:lnTo>
                              <a:lnTo>
                                <a:pt x="1187470" y="1134387"/>
                              </a:lnTo>
                              <a:lnTo>
                                <a:pt x="1198592" y="1132797"/>
                              </a:lnTo>
                              <a:lnTo>
                                <a:pt x="1209185" y="1130941"/>
                              </a:lnTo>
                              <a:lnTo>
                                <a:pt x="1219777" y="1128291"/>
                              </a:lnTo>
                              <a:lnTo>
                                <a:pt x="1230370" y="1125375"/>
                              </a:lnTo>
                              <a:lnTo>
                                <a:pt x="1240433" y="1121930"/>
                              </a:lnTo>
                              <a:lnTo>
                                <a:pt x="1250496" y="1117954"/>
                              </a:lnTo>
                              <a:lnTo>
                                <a:pt x="1260029" y="1113713"/>
                              </a:lnTo>
                              <a:lnTo>
                                <a:pt x="1269563" y="1108942"/>
                              </a:lnTo>
                              <a:lnTo>
                                <a:pt x="1278831" y="1103641"/>
                              </a:lnTo>
                              <a:lnTo>
                                <a:pt x="1287835" y="1098075"/>
                              </a:lnTo>
                              <a:lnTo>
                                <a:pt x="1296309" y="1091714"/>
                              </a:lnTo>
                              <a:lnTo>
                                <a:pt x="1304783" y="1085088"/>
                              </a:lnTo>
                              <a:lnTo>
                                <a:pt x="1312463" y="1078197"/>
                              </a:lnTo>
                              <a:lnTo>
                                <a:pt x="1320142" y="1071041"/>
                              </a:lnTo>
                              <a:lnTo>
                                <a:pt x="1327557" y="1063354"/>
                              </a:lnTo>
                              <a:lnTo>
                                <a:pt x="1334442" y="1055403"/>
                              </a:lnTo>
                              <a:lnTo>
                                <a:pt x="1341063" y="1047186"/>
                              </a:lnTo>
                              <a:lnTo>
                                <a:pt x="1346889" y="1038440"/>
                              </a:lnTo>
                              <a:lnTo>
                                <a:pt x="1352715" y="1029693"/>
                              </a:lnTo>
                              <a:lnTo>
                                <a:pt x="1357746" y="1020416"/>
                              </a:lnTo>
                              <a:lnTo>
                                <a:pt x="1362778" y="1011140"/>
                              </a:lnTo>
                              <a:lnTo>
                                <a:pt x="1367280" y="1001333"/>
                              </a:lnTo>
                              <a:lnTo>
                                <a:pt x="1371252" y="991261"/>
                              </a:lnTo>
                              <a:lnTo>
                                <a:pt x="1374694" y="980924"/>
                              </a:lnTo>
                              <a:lnTo>
                                <a:pt x="1377607" y="970587"/>
                              </a:lnTo>
                              <a:lnTo>
                                <a:pt x="1380256" y="959985"/>
                              </a:lnTo>
                              <a:lnTo>
                                <a:pt x="1381844" y="949118"/>
                              </a:lnTo>
                              <a:lnTo>
                                <a:pt x="1383433" y="938251"/>
                              </a:lnTo>
                              <a:lnTo>
                                <a:pt x="1384228" y="927119"/>
                              </a:lnTo>
                              <a:lnTo>
                                <a:pt x="1384493" y="915722"/>
                              </a:lnTo>
                              <a:lnTo>
                                <a:pt x="1384228" y="904590"/>
                              </a:lnTo>
                              <a:lnTo>
                                <a:pt x="1383433" y="893458"/>
                              </a:lnTo>
                              <a:lnTo>
                                <a:pt x="1381844" y="882326"/>
                              </a:lnTo>
                              <a:lnTo>
                                <a:pt x="1380256" y="871724"/>
                              </a:lnTo>
                              <a:lnTo>
                                <a:pt x="1377607" y="860857"/>
                              </a:lnTo>
                              <a:lnTo>
                                <a:pt x="1374694" y="850520"/>
                              </a:lnTo>
                              <a:lnTo>
                                <a:pt x="1371252" y="840183"/>
                              </a:lnTo>
                              <a:lnTo>
                                <a:pt x="1367280" y="830642"/>
                              </a:lnTo>
                              <a:lnTo>
                                <a:pt x="1362778" y="820835"/>
                              </a:lnTo>
                              <a:lnTo>
                                <a:pt x="1357746" y="811293"/>
                              </a:lnTo>
                              <a:lnTo>
                                <a:pt x="1352715" y="802016"/>
                              </a:lnTo>
                              <a:lnTo>
                                <a:pt x="1346889" y="793005"/>
                              </a:lnTo>
                              <a:lnTo>
                                <a:pt x="1341063" y="784523"/>
                              </a:lnTo>
                              <a:lnTo>
                                <a:pt x="1334442" y="776042"/>
                              </a:lnTo>
                              <a:lnTo>
                                <a:pt x="1327557" y="768355"/>
                              </a:lnTo>
                              <a:lnTo>
                                <a:pt x="1320142" y="760669"/>
                              </a:lnTo>
                              <a:lnTo>
                                <a:pt x="1312463" y="753248"/>
                              </a:lnTo>
                              <a:lnTo>
                                <a:pt x="1304783" y="746356"/>
                              </a:lnTo>
                              <a:lnTo>
                                <a:pt x="1296309" y="739995"/>
                              </a:lnTo>
                              <a:lnTo>
                                <a:pt x="1287835" y="733899"/>
                              </a:lnTo>
                              <a:lnTo>
                                <a:pt x="1278831" y="728068"/>
                              </a:lnTo>
                              <a:lnTo>
                                <a:pt x="1269563" y="723032"/>
                              </a:lnTo>
                              <a:lnTo>
                                <a:pt x="1260029" y="717996"/>
                              </a:lnTo>
                              <a:lnTo>
                                <a:pt x="1250496" y="713755"/>
                              </a:lnTo>
                              <a:lnTo>
                                <a:pt x="1240433" y="709780"/>
                              </a:lnTo>
                              <a:lnTo>
                                <a:pt x="1230370" y="706334"/>
                              </a:lnTo>
                              <a:lnTo>
                                <a:pt x="1219777" y="703153"/>
                              </a:lnTo>
                              <a:lnTo>
                                <a:pt x="1209185" y="701033"/>
                              </a:lnTo>
                              <a:lnTo>
                                <a:pt x="1198592" y="698913"/>
                              </a:lnTo>
                              <a:lnTo>
                                <a:pt x="1187470" y="697587"/>
                              </a:lnTo>
                              <a:lnTo>
                                <a:pt x="1176347" y="696527"/>
                              </a:lnTo>
                              <a:lnTo>
                                <a:pt x="1165225" y="696262"/>
                              </a:lnTo>
                              <a:close/>
                              <a:moveTo>
                                <a:pt x="300700" y="696262"/>
                              </a:moveTo>
                              <a:lnTo>
                                <a:pt x="289338" y="696527"/>
                              </a:lnTo>
                              <a:lnTo>
                                <a:pt x="278504" y="697587"/>
                              </a:lnTo>
                              <a:lnTo>
                                <a:pt x="267406" y="698913"/>
                              </a:lnTo>
                              <a:lnTo>
                                <a:pt x="256572" y="701033"/>
                              </a:lnTo>
                              <a:lnTo>
                                <a:pt x="246003" y="703418"/>
                              </a:lnTo>
                              <a:lnTo>
                                <a:pt x="235698" y="706334"/>
                              </a:lnTo>
                              <a:lnTo>
                                <a:pt x="225393" y="709780"/>
                              </a:lnTo>
                              <a:lnTo>
                                <a:pt x="215616" y="713755"/>
                              </a:lnTo>
                              <a:lnTo>
                                <a:pt x="206104" y="717996"/>
                              </a:lnTo>
                              <a:lnTo>
                                <a:pt x="196591" y="723032"/>
                              </a:lnTo>
                              <a:lnTo>
                                <a:pt x="187343" y="728068"/>
                              </a:lnTo>
                              <a:lnTo>
                                <a:pt x="178623" y="733899"/>
                              </a:lnTo>
                              <a:lnTo>
                                <a:pt x="169903" y="739995"/>
                              </a:lnTo>
                              <a:lnTo>
                                <a:pt x="161448" y="746621"/>
                              </a:lnTo>
                              <a:lnTo>
                                <a:pt x="153785" y="753513"/>
                              </a:lnTo>
                              <a:lnTo>
                                <a:pt x="146122" y="760669"/>
                              </a:lnTo>
                              <a:lnTo>
                                <a:pt x="138988" y="768355"/>
                              </a:lnTo>
                              <a:lnTo>
                                <a:pt x="132118" y="776572"/>
                              </a:lnTo>
                              <a:lnTo>
                                <a:pt x="125512" y="784523"/>
                              </a:lnTo>
                              <a:lnTo>
                                <a:pt x="119170" y="793270"/>
                              </a:lnTo>
                              <a:lnTo>
                                <a:pt x="113621" y="802282"/>
                              </a:lnTo>
                              <a:lnTo>
                                <a:pt x="108337" y="811293"/>
                              </a:lnTo>
                              <a:lnTo>
                                <a:pt x="103580" y="820835"/>
                              </a:lnTo>
                              <a:lnTo>
                                <a:pt x="99353" y="830642"/>
                              </a:lnTo>
                              <a:lnTo>
                                <a:pt x="95389" y="840448"/>
                              </a:lnTo>
                              <a:lnTo>
                                <a:pt x="91954" y="850520"/>
                              </a:lnTo>
                              <a:lnTo>
                                <a:pt x="89047" y="861122"/>
                              </a:lnTo>
                              <a:lnTo>
                                <a:pt x="86405" y="871724"/>
                              </a:lnTo>
                              <a:lnTo>
                                <a:pt x="84555" y="882326"/>
                              </a:lnTo>
                              <a:lnTo>
                                <a:pt x="82970" y="893458"/>
                              </a:lnTo>
                              <a:lnTo>
                                <a:pt x="82177" y="904590"/>
                              </a:lnTo>
                              <a:lnTo>
                                <a:pt x="81913" y="915722"/>
                              </a:lnTo>
                              <a:lnTo>
                                <a:pt x="82177" y="927119"/>
                              </a:lnTo>
                              <a:lnTo>
                                <a:pt x="82970" y="938251"/>
                              </a:lnTo>
                              <a:lnTo>
                                <a:pt x="84555" y="949118"/>
                              </a:lnTo>
                              <a:lnTo>
                                <a:pt x="86405" y="959985"/>
                              </a:lnTo>
                              <a:lnTo>
                                <a:pt x="89047" y="970587"/>
                              </a:lnTo>
                              <a:lnTo>
                                <a:pt x="91954" y="980924"/>
                              </a:lnTo>
                              <a:lnTo>
                                <a:pt x="95389" y="991261"/>
                              </a:lnTo>
                              <a:lnTo>
                                <a:pt x="99353" y="1001333"/>
                              </a:lnTo>
                              <a:lnTo>
                                <a:pt x="103580" y="1011140"/>
                              </a:lnTo>
                              <a:lnTo>
                                <a:pt x="108337" y="1020416"/>
                              </a:lnTo>
                              <a:lnTo>
                                <a:pt x="113621" y="1029693"/>
                              </a:lnTo>
                              <a:lnTo>
                                <a:pt x="119170" y="1038440"/>
                              </a:lnTo>
                              <a:lnTo>
                                <a:pt x="125512" y="1047186"/>
                              </a:lnTo>
                              <a:lnTo>
                                <a:pt x="132118" y="1055403"/>
                              </a:lnTo>
                              <a:lnTo>
                                <a:pt x="138988" y="1063354"/>
                              </a:lnTo>
                              <a:lnTo>
                                <a:pt x="146122" y="1071041"/>
                              </a:lnTo>
                              <a:lnTo>
                                <a:pt x="153785" y="1078197"/>
                              </a:lnTo>
                              <a:lnTo>
                                <a:pt x="161448" y="1085088"/>
                              </a:lnTo>
                              <a:lnTo>
                                <a:pt x="169903" y="1091714"/>
                              </a:lnTo>
                              <a:lnTo>
                                <a:pt x="178359" y="1097810"/>
                              </a:lnTo>
                              <a:lnTo>
                                <a:pt x="187343" y="1103376"/>
                              </a:lnTo>
                              <a:lnTo>
                                <a:pt x="196591" y="1108942"/>
                              </a:lnTo>
                              <a:lnTo>
                                <a:pt x="206104" y="1113713"/>
                              </a:lnTo>
                              <a:lnTo>
                                <a:pt x="215616" y="1117954"/>
                              </a:lnTo>
                              <a:lnTo>
                                <a:pt x="225393" y="1121930"/>
                              </a:lnTo>
                              <a:lnTo>
                                <a:pt x="235698" y="1125375"/>
                              </a:lnTo>
                              <a:lnTo>
                                <a:pt x="246003" y="1128291"/>
                              </a:lnTo>
                              <a:lnTo>
                                <a:pt x="256572" y="1130941"/>
                              </a:lnTo>
                              <a:lnTo>
                                <a:pt x="267406" y="1132797"/>
                              </a:lnTo>
                              <a:lnTo>
                                <a:pt x="278504" y="1134387"/>
                              </a:lnTo>
                              <a:lnTo>
                                <a:pt x="289338" y="1135182"/>
                              </a:lnTo>
                              <a:lnTo>
                                <a:pt x="300700" y="1135447"/>
                              </a:lnTo>
                              <a:lnTo>
                                <a:pt x="311797" y="1135182"/>
                              </a:lnTo>
                              <a:lnTo>
                                <a:pt x="322895" y="1134387"/>
                              </a:lnTo>
                              <a:lnTo>
                                <a:pt x="333993" y="1132797"/>
                              </a:lnTo>
                              <a:lnTo>
                                <a:pt x="344827" y="1130941"/>
                              </a:lnTo>
                              <a:lnTo>
                                <a:pt x="355396" y="1128291"/>
                              </a:lnTo>
                              <a:lnTo>
                                <a:pt x="365701" y="1125375"/>
                              </a:lnTo>
                              <a:lnTo>
                                <a:pt x="376007" y="1121930"/>
                              </a:lnTo>
                              <a:lnTo>
                                <a:pt x="386048" y="1117954"/>
                              </a:lnTo>
                              <a:lnTo>
                                <a:pt x="395560" y="1113713"/>
                              </a:lnTo>
                              <a:lnTo>
                                <a:pt x="405072" y="1108942"/>
                              </a:lnTo>
                              <a:lnTo>
                                <a:pt x="414056" y="1103376"/>
                              </a:lnTo>
                              <a:lnTo>
                                <a:pt x="423040" y="1097810"/>
                              </a:lnTo>
                              <a:lnTo>
                                <a:pt x="431496" y="1091714"/>
                              </a:lnTo>
                              <a:lnTo>
                                <a:pt x="439951" y="1085088"/>
                              </a:lnTo>
                              <a:lnTo>
                                <a:pt x="447878" y="1078197"/>
                              </a:lnTo>
                              <a:lnTo>
                                <a:pt x="455541" y="1071041"/>
                              </a:lnTo>
                              <a:lnTo>
                                <a:pt x="462676" y="1063354"/>
                              </a:lnTo>
                              <a:lnTo>
                                <a:pt x="469546" y="1055403"/>
                              </a:lnTo>
                              <a:lnTo>
                                <a:pt x="476152" y="1047186"/>
                              </a:lnTo>
                              <a:lnTo>
                                <a:pt x="482229" y="1038440"/>
                              </a:lnTo>
                              <a:lnTo>
                                <a:pt x="488042" y="1029693"/>
                              </a:lnTo>
                              <a:lnTo>
                                <a:pt x="493063" y="1020416"/>
                              </a:lnTo>
                              <a:lnTo>
                                <a:pt x="498083" y="1011140"/>
                              </a:lnTo>
                              <a:lnTo>
                                <a:pt x="502311" y="1001333"/>
                              </a:lnTo>
                              <a:lnTo>
                                <a:pt x="506274" y="991261"/>
                              </a:lnTo>
                              <a:lnTo>
                                <a:pt x="509709" y="980924"/>
                              </a:lnTo>
                              <a:lnTo>
                                <a:pt x="512880" y="970587"/>
                              </a:lnTo>
                              <a:lnTo>
                                <a:pt x="515258" y="959985"/>
                              </a:lnTo>
                              <a:lnTo>
                                <a:pt x="517108" y="949118"/>
                              </a:lnTo>
                              <a:lnTo>
                                <a:pt x="518693" y="938251"/>
                              </a:lnTo>
                              <a:lnTo>
                                <a:pt x="519486" y="927119"/>
                              </a:lnTo>
                              <a:lnTo>
                                <a:pt x="519750" y="915722"/>
                              </a:lnTo>
                              <a:lnTo>
                                <a:pt x="519486" y="904590"/>
                              </a:lnTo>
                              <a:lnTo>
                                <a:pt x="518693" y="893458"/>
                              </a:lnTo>
                              <a:lnTo>
                                <a:pt x="517108" y="882326"/>
                              </a:lnTo>
                              <a:lnTo>
                                <a:pt x="515258" y="871724"/>
                              </a:lnTo>
                              <a:lnTo>
                                <a:pt x="512880" y="861122"/>
                              </a:lnTo>
                              <a:lnTo>
                                <a:pt x="509709" y="850520"/>
                              </a:lnTo>
                              <a:lnTo>
                                <a:pt x="506274" y="840448"/>
                              </a:lnTo>
                              <a:lnTo>
                                <a:pt x="502311" y="830642"/>
                              </a:lnTo>
                              <a:lnTo>
                                <a:pt x="498083" y="820835"/>
                              </a:lnTo>
                              <a:lnTo>
                                <a:pt x="493063" y="811293"/>
                              </a:lnTo>
                              <a:lnTo>
                                <a:pt x="487778" y="802282"/>
                              </a:lnTo>
                              <a:lnTo>
                                <a:pt x="481965" y="793270"/>
                              </a:lnTo>
                              <a:lnTo>
                                <a:pt x="476152" y="784523"/>
                              </a:lnTo>
                              <a:lnTo>
                                <a:pt x="469546" y="776572"/>
                              </a:lnTo>
                              <a:lnTo>
                                <a:pt x="462676" y="768355"/>
                              </a:lnTo>
                              <a:lnTo>
                                <a:pt x="455541" y="760669"/>
                              </a:lnTo>
                              <a:lnTo>
                                <a:pt x="447878" y="753513"/>
                              </a:lnTo>
                              <a:lnTo>
                                <a:pt x="439951" y="746621"/>
                              </a:lnTo>
                              <a:lnTo>
                                <a:pt x="431496" y="739995"/>
                              </a:lnTo>
                              <a:lnTo>
                                <a:pt x="423040" y="733899"/>
                              </a:lnTo>
                              <a:lnTo>
                                <a:pt x="414056" y="728068"/>
                              </a:lnTo>
                              <a:lnTo>
                                <a:pt x="405072" y="723032"/>
                              </a:lnTo>
                              <a:lnTo>
                                <a:pt x="395560" y="717996"/>
                              </a:lnTo>
                              <a:lnTo>
                                <a:pt x="386048" y="713755"/>
                              </a:lnTo>
                              <a:lnTo>
                                <a:pt x="376007" y="709780"/>
                              </a:lnTo>
                              <a:lnTo>
                                <a:pt x="365701" y="706334"/>
                              </a:lnTo>
                              <a:lnTo>
                                <a:pt x="355396" y="703418"/>
                              </a:lnTo>
                              <a:lnTo>
                                <a:pt x="344563" y="701033"/>
                              </a:lnTo>
                              <a:lnTo>
                                <a:pt x="333993" y="698913"/>
                              </a:lnTo>
                              <a:lnTo>
                                <a:pt x="322895" y="697587"/>
                              </a:lnTo>
                              <a:lnTo>
                                <a:pt x="311797" y="696527"/>
                              </a:lnTo>
                              <a:lnTo>
                                <a:pt x="300700" y="696262"/>
                              </a:lnTo>
                              <a:close/>
                              <a:moveTo>
                                <a:pt x="1157546" y="614362"/>
                              </a:moveTo>
                              <a:lnTo>
                                <a:pt x="1165490" y="614362"/>
                              </a:lnTo>
                              <a:lnTo>
                                <a:pt x="1173170" y="614362"/>
                              </a:lnTo>
                              <a:lnTo>
                                <a:pt x="1180849" y="614627"/>
                              </a:lnTo>
                              <a:lnTo>
                                <a:pt x="1188794" y="615157"/>
                              </a:lnTo>
                              <a:lnTo>
                                <a:pt x="1196209" y="615687"/>
                              </a:lnTo>
                              <a:lnTo>
                                <a:pt x="1203888" y="616483"/>
                              </a:lnTo>
                              <a:lnTo>
                                <a:pt x="1211303" y="617808"/>
                              </a:lnTo>
                              <a:lnTo>
                                <a:pt x="1218718" y="618868"/>
                              </a:lnTo>
                              <a:lnTo>
                                <a:pt x="1226133" y="620193"/>
                              </a:lnTo>
                              <a:lnTo>
                                <a:pt x="1233283" y="622049"/>
                              </a:lnTo>
                              <a:lnTo>
                                <a:pt x="1240698" y="623639"/>
                              </a:lnTo>
                              <a:lnTo>
                                <a:pt x="1247848" y="625759"/>
                              </a:lnTo>
                              <a:lnTo>
                                <a:pt x="1254998" y="627615"/>
                              </a:lnTo>
                              <a:lnTo>
                                <a:pt x="1261883" y="630000"/>
                              </a:lnTo>
                              <a:lnTo>
                                <a:pt x="1269033" y="632386"/>
                              </a:lnTo>
                              <a:lnTo>
                                <a:pt x="1275918" y="635036"/>
                              </a:lnTo>
                              <a:lnTo>
                                <a:pt x="1282803" y="637687"/>
                              </a:lnTo>
                              <a:lnTo>
                                <a:pt x="1289159" y="640867"/>
                              </a:lnTo>
                              <a:lnTo>
                                <a:pt x="1295779" y="643783"/>
                              </a:lnTo>
                              <a:lnTo>
                                <a:pt x="1302400" y="647228"/>
                              </a:lnTo>
                              <a:lnTo>
                                <a:pt x="1309020" y="650674"/>
                              </a:lnTo>
                              <a:lnTo>
                                <a:pt x="1315376" y="654119"/>
                              </a:lnTo>
                              <a:lnTo>
                                <a:pt x="1321466" y="657830"/>
                              </a:lnTo>
                              <a:lnTo>
                                <a:pt x="1327557" y="661806"/>
                              </a:lnTo>
                              <a:lnTo>
                                <a:pt x="1333913" y="665517"/>
                              </a:lnTo>
                              <a:lnTo>
                                <a:pt x="1339474" y="669757"/>
                              </a:lnTo>
                              <a:lnTo>
                                <a:pt x="1345565" y="673998"/>
                              </a:lnTo>
                              <a:lnTo>
                                <a:pt x="1351391" y="678239"/>
                              </a:lnTo>
                              <a:lnTo>
                                <a:pt x="1356952" y="683010"/>
                              </a:lnTo>
                              <a:lnTo>
                                <a:pt x="1362513" y="687516"/>
                              </a:lnTo>
                              <a:lnTo>
                                <a:pt x="1367809" y="692286"/>
                              </a:lnTo>
                              <a:lnTo>
                                <a:pt x="1373370" y="697587"/>
                              </a:lnTo>
                              <a:lnTo>
                                <a:pt x="1378402" y="702358"/>
                              </a:lnTo>
                              <a:lnTo>
                                <a:pt x="1383433" y="707394"/>
                              </a:lnTo>
                              <a:lnTo>
                                <a:pt x="1388465" y="712960"/>
                              </a:lnTo>
                              <a:lnTo>
                                <a:pt x="1392967" y="718261"/>
                              </a:lnTo>
                              <a:lnTo>
                                <a:pt x="1397998" y="723827"/>
                              </a:lnTo>
                              <a:lnTo>
                                <a:pt x="1402500" y="729658"/>
                              </a:lnTo>
                              <a:lnTo>
                                <a:pt x="1406737" y="735224"/>
                              </a:lnTo>
                              <a:lnTo>
                                <a:pt x="1410974" y="741055"/>
                              </a:lnTo>
                              <a:lnTo>
                                <a:pt x="1414946" y="746886"/>
                              </a:lnTo>
                              <a:lnTo>
                                <a:pt x="1418919" y="752983"/>
                              </a:lnTo>
                              <a:lnTo>
                                <a:pt x="1423156" y="759344"/>
                              </a:lnTo>
                              <a:lnTo>
                                <a:pt x="1426863" y="765705"/>
                              </a:lnTo>
                              <a:lnTo>
                                <a:pt x="1430306" y="771801"/>
                              </a:lnTo>
                              <a:lnTo>
                                <a:pt x="1433483" y="778427"/>
                              </a:lnTo>
                              <a:lnTo>
                                <a:pt x="1436926" y="785053"/>
                              </a:lnTo>
                              <a:lnTo>
                                <a:pt x="1439839" y="791680"/>
                              </a:lnTo>
                              <a:lnTo>
                                <a:pt x="1443017" y="798306"/>
                              </a:lnTo>
                              <a:lnTo>
                                <a:pt x="1445665" y="804932"/>
                              </a:lnTo>
                              <a:lnTo>
                                <a:pt x="1448578" y="811823"/>
                              </a:lnTo>
                              <a:lnTo>
                                <a:pt x="1450696" y="818980"/>
                              </a:lnTo>
                              <a:lnTo>
                                <a:pt x="1453080" y="825871"/>
                              </a:lnTo>
                              <a:lnTo>
                                <a:pt x="1455463" y="833027"/>
                              </a:lnTo>
                              <a:lnTo>
                                <a:pt x="1457052" y="840183"/>
                              </a:lnTo>
                              <a:lnTo>
                                <a:pt x="1459171" y="847605"/>
                              </a:lnTo>
                              <a:lnTo>
                                <a:pt x="1460495" y="854761"/>
                              </a:lnTo>
                              <a:lnTo>
                                <a:pt x="1461819" y="862182"/>
                              </a:lnTo>
                              <a:lnTo>
                                <a:pt x="1463143" y="869604"/>
                              </a:lnTo>
                              <a:lnTo>
                                <a:pt x="1464202" y="877555"/>
                              </a:lnTo>
                              <a:lnTo>
                                <a:pt x="1464997" y="884977"/>
                              </a:lnTo>
                              <a:lnTo>
                                <a:pt x="1465791" y="892663"/>
                              </a:lnTo>
                              <a:lnTo>
                                <a:pt x="1466321" y="900349"/>
                              </a:lnTo>
                              <a:lnTo>
                                <a:pt x="1466585" y="908036"/>
                              </a:lnTo>
                              <a:lnTo>
                                <a:pt x="1466850" y="915722"/>
                              </a:lnTo>
                              <a:lnTo>
                                <a:pt x="1466585" y="923674"/>
                              </a:lnTo>
                              <a:lnTo>
                                <a:pt x="1466321" y="931625"/>
                              </a:lnTo>
                              <a:lnTo>
                                <a:pt x="1465791" y="939046"/>
                              </a:lnTo>
                              <a:lnTo>
                                <a:pt x="1464997" y="946733"/>
                              </a:lnTo>
                              <a:lnTo>
                                <a:pt x="1464202" y="954419"/>
                              </a:lnTo>
                              <a:lnTo>
                                <a:pt x="1463143" y="961841"/>
                              </a:lnTo>
                              <a:lnTo>
                                <a:pt x="1461819" y="969262"/>
                              </a:lnTo>
                              <a:lnTo>
                                <a:pt x="1460495" y="976683"/>
                              </a:lnTo>
                              <a:lnTo>
                                <a:pt x="1459171" y="984105"/>
                              </a:lnTo>
                              <a:lnTo>
                                <a:pt x="1457052" y="991261"/>
                              </a:lnTo>
                              <a:lnTo>
                                <a:pt x="1455463" y="998417"/>
                              </a:lnTo>
                              <a:lnTo>
                                <a:pt x="1453080" y="1005574"/>
                              </a:lnTo>
                              <a:lnTo>
                                <a:pt x="1450696" y="1012730"/>
                              </a:lnTo>
                              <a:lnTo>
                                <a:pt x="1448578" y="1019621"/>
                              </a:lnTo>
                              <a:lnTo>
                                <a:pt x="1445665" y="1026512"/>
                              </a:lnTo>
                              <a:lnTo>
                                <a:pt x="1443017" y="1033404"/>
                              </a:lnTo>
                              <a:lnTo>
                                <a:pt x="1439839" y="1040295"/>
                              </a:lnTo>
                              <a:lnTo>
                                <a:pt x="1436926" y="1046921"/>
                              </a:lnTo>
                              <a:lnTo>
                                <a:pt x="1433483" y="1053282"/>
                              </a:lnTo>
                              <a:lnTo>
                                <a:pt x="1430306" y="1059643"/>
                              </a:lnTo>
                              <a:lnTo>
                                <a:pt x="1426863" y="1066270"/>
                              </a:lnTo>
                              <a:lnTo>
                                <a:pt x="1423156" y="1072631"/>
                              </a:lnTo>
                              <a:lnTo>
                                <a:pt x="1418919" y="1078462"/>
                              </a:lnTo>
                              <a:lnTo>
                                <a:pt x="1414946" y="1084558"/>
                              </a:lnTo>
                              <a:lnTo>
                                <a:pt x="1410974" y="1090654"/>
                              </a:lnTo>
                              <a:lnTo>
                                <a:pt x="1406737" y="1096485"/>
                              </a:lnTo>
                              <a:lnTo>
                                <a:pt x="1402500" y="1102316"/>
                              </a:lnTo>
                              <a:lnTo>
                                <a:pt x="1397998" y="1107882"/>
                              </a:lnTo>
                              <a:lnTo>
                                <a:pt x="1392967" y="1113448"/>
                              </a:lnTo>
                              <a:lnTo>
                                <a:pt x="1388465" y="1118749"/>
                              </a:lnTo>
                              <a:lnTo>
                                <a:pt x="1383433" y="1124050"/>
                              </a:lnTo>
                              <a:lnTo>
                                <a:pt x="1378402" y="1129086"/>
                              </a:lnTo>
                              <a:lnTo>
                                <a:pt x="1373370" y="1134387"/>
                              </a:lnTo>
                              <a:lnTo>
                                <a:pt x="1367809" y="1139158"/>
                              </a:lnTo>
                              <a:lnTo>
                                <a:pt x="1362513" y="1143929"/>
                              </a:lnTo>
                              <a:lnTo>
                                <a:pt x="1356952" y="1148965"/>
                              </a:lnTo>
                              <a:lnTo>
                                <a:pt x="1351391" y="1153205"/>
                              </a:lnTo>
                              <a:lnTo>
                                <a:pt x="1345565" y="1157711"/>
                              </a:lnTo>
                              <a:lnTo>
                                <a:pt x="1339474" y="1161952"/>
                              </a:lnTo>
                              <a:lnTo>
                                <a:pt x="1333913" y="1166193"/>
                              </a:lnTo>
                              <a:lnTo>
                                <a:pt x="1327557" y="1170169"/>
                              </a:lnTo>
                              <a:lnTo>
                                <a:pt x="1321466" y="1174144"/>
                              </a:lnTo>
                              <a:lnTo>
                                <a:pt x="1315376" y="1177855"/>
                              </a:lnTo>
                              <a:lnTo>
                                <a:pt x="1309020" y="1181301"/>
                              </a:lnTo>
                              <a:lnTo>
                                <a:pt x="1302400" y="1184746"/>
                              </a:lnTo>
                              <a:lnTo>
                                <a:pt x="1295779" y="1187927"/>
                              </a:lnTo>
                              <a:lnTo>
                                <a:pt x="1289159" y="1190842"/>
                              </a:lnTo>
                              <a:lnTo>
                                <a:pt x="1282803" y="1193758"/>
                              </a:lnTo>
                              <a:lnTo>
                                <a:pt x="1275918" y="1196673"/>
                              </a:lnTo>
                              <a:lnTo>
                                <a:pt x="1269033" y="1199324"/>
                              </a:lnTo>
                              <a:lnTo>
                                <a:pt x="1261883" y="1201974"/>
                              </a:lnTo>
                              <a:lnTo>
                                <a:pt x="1254998" y="1204095"/>
                              </a:lnTo>
                              <a:lnTo>
                                <a:pt x="1247848" y="1206215"/>
                              </a:lnTo>
                              <a:lnTo>
                                <a:pt x="1240698" y="1208070"/>
                              </a:lnTo>
                              <a:lnTo>
                                <a:pt x="1233283" y="1209926"/>
                              </a:lnTo>
                              <a:lnTo>
                                <a:pt x="1226133" y="1211516"/>
                              </a:lnTo>
                              <a:lnTo>
                                <a:pt x="1218718" y="1213106"/>
                              </a:lnTo>
                              <a:lnTo>
                                <a:pt x="1211303" y="1214167"/>
                              </a:lnTo>
                              <a:lnTo>
                                <a:pt x="1203888" y="1215227"/>
                              </a:lnTo>
                              <a:lnTo>
                                <a:pt x="1196209" y="1216022"/>
                              </a:lnTo>
                              <a:lnTo>
                                <a:pt x="1188794" y="1216817"/>
                              </a:lnTo>
                              <a:lnTo>
                                <a:pt x="1180849" y="1217347"/>
                              </a:lnTo>
                              <a:lnTo>
                                <a:pt x="1173170" y="1217612"/>
                              </a:lnTo>
                              <a:lnTo>
                                <a:pt x="1165490" y="1217612"/>
                              </a:lnTo>
                              <a:lnTo>
                                <a:pt x="1157546" y="1217612"/>
                              </a:lnTo>
                              <a:lnTo>
                                <a:pt x="1149866" y="1217347"/>
                              </a:lnTo>
                              <a:lnTo>
                                <a:pt x="1142186" y="1216817"/>
                              </a:lnTo>
                              <a:lnTo>
                                <a:pt x="1134771" y="1216022"/>
                              </a:lnTo>
                              <a:lnTo>
                                <a:pt x="1126827" y="1215227"/>
                              </a:lnTo>
                              <a:lnTo>
                                <a:pt x="1119412" y="1214167"/>
                              </a:lnTo>
                              <a:lnTo>
                                <a:pt x="1111997" y="1213106"/>
                              </a:lnTo>
                              <a:lnTo>
                                <a:pt x="1104582" y="1211516"/>
                              </a:lnTo>
                              <a:lnTo>
                                <a:pt x="1097168" y="1209926"/>
                              </a:lnTo>
                              <a:lnTo>
                                <a:pt x="1090018" y="1208070"/>
                              </a:lnTo>
                              <a:lnTo>
                                <a:pt x="1082868" y="1206215"/>
                              </a:lnTo>
                              <a:lnTo>
                                <a:pt x="1075718" y="1204095"/>
                              </a:lnTo>
                              <a:lnTo>
                                <a:pt x="1068568" y="1201974"/>
                              </a:lnTo>
                              <a:lnTo>
                                <a:pt x="1061682" y="1199324"/>
                              </a:lnTo>
                              <a:lnTo>
                                <a:pt x="1054797" y="1196673"/>
                              </a:lnTo>
                              <a:lnTo>
                                <a:pt x="1048177" y="1193758"/>
                              </a:lnTo>
                              <a:lnTo>
                                <a:pt x="1041292" y="1190842"/>
                              </a:lnTo>
                              <a:lnTo>
                                <a:pt x="1034671" y="1187927"/>
                              </a:lnTo>
                              <a:lnTo>
                                <a:pt x="1028051" y="1184746"/>
                              </a:lnTo>
                              <a:lnTo>
                                <a:pt x="1021695" y="1181301"/>
                              </a:lnTo>
                              <a:lnTo>
                                <a:pt x="1015075" y="1177855"/>
                              </a:lnTo>
                              <a:lnTo>
                                <a:pt x="1009249" y="1174144"/>
                              </a:lnTo>
                              <a:lnTo>
                                <a:pt x="1002893" y="1170169"/>
                              </a:lnTo>
                              <a:lnTo>
                                <a:pt x="996803" y="1166193"/>
                              </a:lnTo>
                              <a:lnTo>
                                <a:pt x="990977" y="1161952"/>
                              </a:lnTo>
                              <a:lnTo>
                                <a:pt x="984886" y="1157711"/>
                              </a:lnTo>
                              <a:lnTo>
                                <a:pt x="979060" y="1153205"/>
                              </a:lnTo>
                              <a:lnTo>
                                <a:pt x="973499" y="1148965"/>
                              </a:lnTo>
                              <a:lnTo>
                                <a:pt x="967938" y="1143929"/>
                              </a:lnTo>
                              <a:lnTo>
                                <a:pt x="962641" y="1139158"/>
                              </a:lnTo>
                              <a:lnTo>
                                <a:pt x="957345" y="1134387"/>
                              </a:lnTo>
                              <a:lnTo>
                                <a:pt x="952049" y="1129351"/>
                              </a:lnTo>
                              <a:lnTo>
                                <a:pt x="947282" y="1124050"/>
                              </a:lnTo>
                              <a:lnTo>
                                <a:pt x="941986" y="1118749"/>
                              </a:lnTo>
                              <a:lnTo>
                                <a:pt x="937484" y="1113448"/>
                              </a:lnTo>
                              <a:lnTo>
                                <a:pt x="932452" y="1107882"/>
                              </a:lnTo>
                              <a:lnTo>
                                <a:pt x="927950" y="1102316"/>
                              </a:lnTo>
                              <a:lnTo>
                                <a:pt x="923713" y="1096485"/>
                              </a:lnTo>
                              <a:lnTo>
                                <a:pt x="919476" y="1090654"/>
                              </a:lnTo>
                              <a:lnTo>
                                <a:pt x="915504" y="1084558"/>
                              </a:lnTo>
                              <a:lnTo>
                                <a:pt x="911532" y="1078462"/>
                              </a:lnTo>
                              <a:lnTo>
                                <a:pt x="907560" y="1072631"/>
                              </a:lnTo>
                              <a:lnTo>
                                <a:pt x="903587" y="1066270"/>
                              </a:lnTo>
                              <a:lnTo>
                                <a:pt x="900410" y="1059643"/>
                              </a:lnTo>
                              <a:lnTo>
                                <a:pt x="896967" y="1053282"/>
                              </a:lnTo>
                              <a:lnTo>
                                <a:pt x="893524" y="1046921"/>
                              </a:lnTo>
                              <a:lnTo>
                                <a:pt x="890347" y="1040295"/>
                              </a:lnTo>
                              <a:lnTo>
                                <a:pt x="887434" y="1033404"/>
                              </a:lnTo>
                              <a:lnTo>
                                <a:pt x="884521" y="1026512"/>
                              </a:lnTo>
                              <a:lnTo>
                                <a:pt x="881873" y="1019621"/>
                              </a:lnTo>
                              <a:lnTo>
                                <a:pt x="879754" y="1012730"/>
                              </a:lnTo>
                              <a:lnTo>
                                <a:pt x="877371" y="1005574"/>
                              </a:lnTo>
                              <a:lnTo>
                                <a:pt x="875252" y="998417"/>
                              </a:lnTo>
                              <a:lnTo>
                                <a:pt x="873134" y="991261"/>
                              </a:lnTo>
                              <a:lnTo>
                                <a:pt x="871545" y="984105"/>
                              </a:lnTo>
                              <a:lnTo>
                                <a:pt x="869956" y="976683"/>
                              </a:lnTo>
                              <a:lnTo>
                                <a:pt x="868632" y="969262"/>
                              </a:lnTo>
                              <a:lnTo>
                                <a:pt x="867043" y="961841"/>
                              </a:lnTo>
                              <a:lnTo>
                                <a:pt x="866248" y="954419"/>
                              </a:lnTo>
                              <a:lnTo>
                                <a:pt x="865454" y="946733"/>
                              </a:lnTo>
                              <a:lnTo>
                                <a:pt x="864660" y="939311"/>
                              </a:lnTo>
                              <a:lnTo>
                                <a:pt x="864395" y="931625"/>
                              </a:lnTo>
                              <a:lnTo>
                                <a:pt x="863600" y="923674"/>
                              </a:lnTo>
                              <a:lnTo>
                                <a:pt x="863600" y="915722"/>
                              </a:lnTo>
                              <a:lnTo>
                                <a:pt x="863600" y="908036"/>
                              </a:lnTo>
                              <a:lnTo>
                                <a:pt x="864395" y="900349"/>
                              </a:lnTo>
                              <a:lnTo>
                                <a:pt x="864660" y="892663"/>
                              </a:lnTo>
                              <a:lnTo>
                                <a:pt x="865454" y="884977"/>
                              </a:lnTo>
                              <a:lnTo>
                                <a:pt x="866248" y="877555"/>
                              </a:lnTo>
                              <a:lnTo>
                                <a:pt x="867043" y="869604"/>
                              </a:lnTo>
                              <a:lnTo>
                                <a:pt x="868632" y="862182"/>
                              </a:lnTo>
                              <a:lnTo>
                                <a:pt x="869956" y="854761"/>
                              </a:lnTo>
                              <a:lnTo>
                                <a:pt x="871545" y="847605"/>
                              </a:lnTo>
                              <a:lnTo>
                                <a:pt x="873134" y="840183"/>
                              </a:lnTo>
                              <a:lnTo>
                                <a:pt x="875252" y="833027"/>
                              </a:lnTo>
                              <a:lnTo>
                                <a:pt x="877371" y="825871"/>
                              </a:lnTo>
                              <a:lnTo>
                                <a:pt x="879754" y="818980"/>
                              </a:lnTo>
                              <a:lnTo>
                                <a:pt x="881873" y="811823"/>
                              </a:lnTo>
                              <a:lnTo>
                                <a:pt x="884521" y="804932"/>
                              </a:lnTo>
                              <a:lnTo>
                                <a:pt x="887434" y="798306"/>
                              </a:lnTo>
                              <a:lnTo>
                                <a:pt x="890347" y="791680"/>
                              </a:lnTo>
                              <a:lnTo>
                                <a:pt x="893524" y="785053"/>
                              </a:lnTo>
                              <a:lnTo>
                                <a:pt x="896967" y="778427"/>
                              </a:lnTo>
                              <a:lnTo>
                                <a:pt x="900410" y="771801"/>
                              </a:lnTo>
                              <a:lnTo>
                                <a:pt x="903587" y="765705"/>
                              </a:lnTo>
                              <a:lnTo>
                                <a:pt x="907560" y="759344"/>
                              </a:lnTo>
                              <a:lnTo>
                                <a:pt x="911532" y="752983"/>
                              </a:lnTo>
                              <a:lnTo>
                                <a:pt x="915504" y="746886"/>
                              </a:lnTo>
                              <a:lnTo>
                                <a:pt x="919476" y="741055"/>
                              </a:lnTo>
                              <a:lnTo>
                                <a:pt x="923713" y="735224"/>
                              </a:lnTo>
                              <a:lnTo>
                                <a:pt x="927950" y="729658"/>
                              </a:lnTo>
                              <a:lnTo>
                                <a:pt x="932452" y="723827"/>
                              </a:lnTo>
                              <a:lnTo>
                                <a:pt x="937484" y="718261"/>
                              </a:lnTo>
                              <a:lnTo>
                                <a:pt x="941986" y="712960"/>
                              </a:lnTo>
                              <a:lnTo>
                                <a:pt x="947282" y="707394"/>
                              </a:lnTo>
                              <a:lnTo>
                                <a:pt x="952049" y="702358"/>
                              </a:lnTo>
                              <a:lnTo>
                                <a:pt x="957345" y="697587"/>
                              </a:lnTo>
                              <a:lnTo>
                                <a:pt x="962641" y="692286"/>
                              </a:lnTo>
                              <a:lnTo>
                                <a:pt x="967938" y="687781"/>
                              </a:lnTo>
                              <a:lnTo>
                                <a:pt x="973499" y="683010"/>
                              </a:lnTo>
                              <a:lnTo>
                                <a:pt x="979060" y="678239"/>
                              </a:lnTo>
                              <a:lnTo>
                                <a:pt x="984886" y="673998"/>
                              </a:lnTo>
                              <a:lnTo>
                                <a:pt x="990977" y="669757"/>
                              </a:lnTo>
                              <a:lnTo>
                                <a:pt x="996803" y="665782"/>
                              </a:lnTo>
                              <a:lnTo>
                                <a:pt x="1002893" y="661806"/>
                              </a:lnTo>
                              <a:lnTo>
                                <a:pt x="1009249" y="657830"/>
                              </a:lnTo>
                              <a:lnTo>
                                <a:pt x="1015075" y="654119"/>
                              </a:lnTo>
                              <a:lnTo>
                                <a:pt x="1021695" y="650674"/>
                              </a:lnTo>
                              <a:lnTo>
                                <a:pt x="1028051" y="647228"/>
                              </a:lnTo>
                              <a:lnTo>
                                <a:pt x="1034671" y="643783"/>
                              </a:lnTo>
                              <a:lnTo>
                                <a:pt x="1041292" y="640867"/>
                              </a:lnTo>
                              <a:lnTo>
                                <a:pt x="1048177" y="637687"/>
                              </a:lnTo>
                              <a:lnTo>
                                <a:pt x="1054797" y="635036"/>
                              </a:lnTo>
                              <a:lnTo>
                                <a:pt x="1061682" y="632386"/>
                              </a:lnTo>
                              <a:lnTo>
                                <a:pt x="1068568" y="630000"/>
                              </a:lnTo>
                              <a:lnTo>
                                <a:pt x="1075718" y="627615"/>
                              </a:lnTo>
                              <a:lnTo>
                                <a:pt x="1082868" y="625759"/>
                              </a:lnTo>
                              <a:lnTo>
                                <a:pt x="1090018" y="623639"/>
                              </a:lnTo>
                              <a:lnTo>
                                <a:pt x="1097168" y="622049"/>
                              </a:lnTo>
                              <a:lnTo>
                                <a:pt x="1104582" y="620193"/>
                              </a:lnTo>
                              <a:lnTo>
                                <a:pt x="1111997" y="618868"/>
                              </a:lnTo>
                              <a:lnTo>
                                <a:pt x="1119412" y="617808"/>
                              </a:lnTo>
                              <a:lnTo>
                                <a:pt x="1126827" y="616483"/>
                              </a:lnTo>
                              <a:lnTo>
                                <a:pt x="1134771" y="615687"/>
                              </a:lnTo>
                              <a:lnTo>
                                <a:pt x="1142186" y="615157"/>
                              </a:lnTo>
                              <a:lnTo>
                                <a:pt x="1149866" y="614627"/>
                              </a:lnTo>
                              <a:lnTo>
                                <a:pt x="1157546" y="614362"/>
                              </a:lnTo>
                              <a:close/>
                              <a:moveTo>
                                <a:pt x="292773" y="614362"/>
                              </a:moveTo>
                              <a:lnTo>
                                <a:pt x="300700" y="614362"/>
                              </a:lnTo>
                              <a:lnTo>
                                <a:pt x="308362" y="614362"/>
                              </a:lnTo>
                              <a:lnTo>
                                <a:pt x="316025" y="614627"/>
                              </a:lnTo>
                              <a:lnTo>
                                <a:pt x="323688" y="615157"/>
                              </a:lnTo>
                              <a:lnTo>
                                <a:pt x="331351" y="615687"/>
                              </a:lnTo>
                              <a:lnTo>
                                <a:pt x="339014" y="616483"/>
                              </a:lnTo>
                              <a:lnTo>
                                <a:pt x="346412" y="617808"/>
                              </a:lnTo>
                              <a:lnTo>
                                <a:pt x="354075" y="618868"/>
                              </a:lnTo>
                              <a:lnTo>
                                <a:pt x="361209" y="620193"/>
                              </a:lnTo>
                              <a:lnTo>
                                <a:pt x="368608" y="622049"/>
                              </a:lnTo>
                              <a:lnTo>
                                <a:pt x="375742" y="623639"/>
                              </a:lnTo>
                              <a:lnTo>
                                <a:pt x="383141" y="625759"/>
                              </a:lnTo>
                              <a:lnTo>
                                <a:pt x="390275" y="627615"/>
                              </a:lnTo>
                              <a:lnTo>
                                <a:pt x="397145" y="630000"/>
                              </a:lnTo>
                              <a:lnTo>
                                <a:pt x="404280" y="632386"/>
                              </a:lnTo>
                              <a:lnTo>
                                <a:pt x="411150" y="635036"/>
                              </a:lnTo>
                              <a:lnTo>
                                <a:pt x="418020" y="637687"/>
                              </a:lnTo>
                              <a:lnTo>
                                <a:pt x="424362" y="640867"/>
                              </a:lnTo>
                              <a:lnTo>
                                <a:pt x="430967" y="643783"/>
                              </a:lnTo>
                              <a:lnTo>
                                <a:pt x="437573" y="647228"/>
                              </a:lnTo>
                              <a:lnTo>
                                <a:pt x="444179" y="650674"/>
                              </a:lnTo>
                              <a:lnTo>
                                <a:pt x="450521" y="654119"/>
                              </a:lnTo>
                              <a:lnTo>
                                <a:pt x="456598" y="657830"/>
                              </a:lnTo>
                              <a:lnTo>
                                <a:pt x="462940" y="661806"/>
                              </a:lnTo>
                              <a:lnTo>
                                <a:pt x="469017" y="665782"/>
                              </a:lnTo>
                              <a:lnTo>
                                <a:pt x="474830" y="669757"/>
                              </a:lnTo>
                              <a:lnTo>
                                <a:pt x="480644" y="673998"/>
                              </a:lnTo>
                              <a:lnTo>
                                <a:pt x="486457" y="678239"/>
                              </a:lnTo>
                              <a:lnTo>
                                <a:pt x="492006" y="683010"/>
                              </a:lnTo>
                              <a:lnTo>
                                <a:pt x="497555" y="687781"/>
                              </a:lnTo>
                              <a:lnTo>
                                <a:pt x="502839" y="692286"/>
                              </a:lnTo>
                              <a:lnTo>
                                <a:pt x="508388" y="697587"/>
                              </a:lnTo>
                              <a:lnTo>
                                <a:pt x="513409" y="702358"/>
                              </a:lnTo>
                              <a:lnTo>
                                <a:pt x="518693" y="707394"/>
                              </a:lnTo>
                              <a:lnTo>
                                <a:pt x="523450" y="712960"/>
                              </a:lnTo>
                              <a:lnTo>
                                <a:pt x="528206" y="718261"/>
                              </a:lnTo>
                              <a:lnTo>
                                <a:pt x="532698" y="723827"/>
                              </a:lnTo>
                              <a:lnTo>
                                <a:pt x="537454" y="729658"/>
                              </a:lnTo>
                              <a:lnTo>
                                <a:pt x="541682" y="735224"/>
                              </a:lnTo>
                              <a:lnTo>
                                <a:pt x="545910" y="741055"/>
                              </a:lnTo>
                              <a:lnTo>
                                <a:pt x="550137" y="746886"/>
                              </a:lnTo>
                              <a:lnTo>
                                <a:pt x="554101" y="753248"/>
                              </a:lnTo>
                              <a:lnTo>
                                <a:pt x="557800" y="759344"/>
                              </a:lnTo>
                              <a:lnTo>
                                <a:pt x="561500" y="765705"/>
                              </a:lnTo>
                              <a:lnTo>
                                <a:pt x="565463" y="771801"/>
                              </a:lnTo>
                              <a:lnTo>
                                <a:pt x="568634" y="778427"/>
                              </a:lnTo>
                              <a:lnTo>
                                <a:pt x="571805" y="785053"/>
                              </a:lnTo>
                              <a:lnTo>
                                <a:pt x="574975" y="791680"/>
                              </a:lnTo>
                              <a:lnTo>
                                <a:pt x="577882" y="798306"/>
                              </a:lnTo>
                              <a:lnTo>
                                <a:pt x="580789" y="804932"/>
                              </a:lnTo>
                              <a:lnTo>
                                <a:pt x="583431" y="811823"/>
                              </a:lnTo>
                              <a:lnTo>
                                <a:pt x="585809" y="818980"/>
                              </a:lnTo>
                              <a:lnTo>
                                <a:pt x="588187" y="825871"/>
                              </a:lnTo>
                              <a:lnTo>
                                <a:pt x="590037" y="833027"/>
                              </a:lnTo>
                              <a:lnTo>
                                <a:pt x="592151" y="840183"/>
                              </a:lnTo>
                              <a:lnTo>
                                <a:pt x="593736" y="847605"/>
                              </a:lnTo>
                              <a:lnTo>
                                <a:pt x="595586" y="855026"/>
                              </a:lnTo>
                              <a:lnTo>
                                <a:pt x="596907" y="862182"/>
                              </a:lnTo>
                              <a:lnTo>
                                <a:pt x="598228" y="869604"/>
                              </a:lnTo>
                              <a:lnTo>
                                <a:pt x="599285" y="877555"/>
                              </a:lnTo>
                              <a:lnTo>
                                <a:pt x="600078" y="884977"/>
                              </a:lnTo>
                              <a:lnTo>
                                <a:pt x="600606" y="892663"/>
                              </a:lnTo>
                              <a:lnTo>
                                <a:pt x="601135" y="900349"/>
                              </a:lnTo>
                              <a:lnTo>
                                <a:pt x="601663" y="908036"/>
                              </a:lnTo>
                              <a:lnTo>
                                <a:pt x="601663" y="915722"/>
                              </a:lnTo>
                              <a:lnTo>
                                <a:pt x="601663" y="923409"/>
                              </a:lnTo>
                              <a:lnTo>
                                <a:pt x="601135" y="931625"/>
                              </a:lnTo>
                              <a:lnTo>
                                <a:pt x="600606" y="939046"/>
                              </a:lnTo>
                              <a:lnTo>
                                <a:pt x="600078" y="946733"/>
                              </a:lnTo>
                              <a:lnTo>
                                <a:pt x="599285" y="954419"/>
                              </a:lnTo>
                              <a:lnTo>
                                <a:pt x="598228" y="961841"/>
                              </a:lnTo>
                              <a:lnTo>
                                <a:pt x="596907" y="969262"/>
                              </a:lnTo>
                              <a:lnTo>
                                <a:pt x="595586" y="976683"/>
                              </a:lnTo>
                              <a:lnTo>
                                <a:pt x="593736" y="984105"/>
                              </a:lnTo>
                              <a:lnTo>
                                <a:pt x="592151" y="991261"/>
                              </a:lnTo>
                              <a:lnTo>
                                <a:pt x="590037" y="998417"/>
                              </a:lnTo>
                              <a:lnTo>
                                <a:pt x="588187" y="1005574"/>
                              </a:lnTo>
                              <a:lnTo>
                                <a:pt x="585809" y="1012730"/>
                              </a:lnTo>
                              <a:lnTo>
                                <a:pt x="583431" y="1019621"/>
                              </a:lnTo>
                              <a:lnTo>
                                <a:pt x="580789" y="1026512"/>
                              </a:lnTo>
                              <a:lnTo>
                                <a:pt x="577882" y="1033404"/>
                              </a:lnTo>
                              <a:lnTo>
                                <a:pt x="574975" y="1040295"/>
                              </a:lnTo>
                              <a:lnTo>
                                <a:pt x="571805" y="1046921"/>
                              </a:lnTo>
                              <a:lnTo>
                                <a:pt x="568634" y="1053282"/>
                              </a:lnTo>
                              <a:lnTo>
                                <a:pt x="565463" y="1059643"/>
                              </a:lnTo>
                              <a:lnTo>
                                <a:pt x="561500" y="1066270"/>
                              </a:lnTo>
                              <a:lnTo>
                                <a:pt x="557800" y="1072631"/>
                              </a:lnTo>
                              <a:lnTo>
                                <a:pt x="554101" y="1078462"/>
                              </a:lnTo>
                              <a:lnTo>
                                <a:pt x="550137" y="1084558"/>
                              </a:lnTo>
                              <a:lnTo>
                                <a:pt x="545910" y="1090654"/>
                              </a:lnTo>
                              <a:lnTo>
                                <a:pt x="541682" y="1096485"/>
                              </a:lnTo>
                              <a:lnTo>
                                <a:pt x="537454" y="1102316"/>
                              </a:lnTo>
                              <a:lnTo>
                                <a:pt x="532698" y="1107882"/>
                              </a:lnTo>
                              <a:lnTo>
                                <a:pt x="528206" y="1113448"/>
                              </a:lnTo>
                              <a:lnTo>
                                <a:pt x="523450" y="1118749"/>
                              </a:lnTo>
                              <a:lnTo>
                                <a:pt x="518693" y="1124050"/>
                              </a:lnTo>
                              <a:lnTo>
                                <a:pt x="513409" y="1129086"/>
                              </a:lnTo>
                              <a:lnTo>
                                <a:pt x="508388" y="1134387"/>
                              </a:lnTo>
                              <a:lnTo>
                                <a:pt x="502839" y="1139158"/>
                              </a:lnTo>
                              <a:lnTo>
                                <a:pt x="497555" y="1143929"/>
                              </a:lnTo>
                              <a:lnTo>
                                <a:pt x="492006" y="1148965"/>
                              </a:lnTo>
                              <a:lnTo>
                                <a:pt x="486457" y="1153205"/>
                              </a:lnTo>
                              <a:lnTo>
                                <a:pt x="480644" y="1157711"/>
                              </a:lnTo>
                              <a:lnTo>
                                <a:pt x="474830" y="1161952"/>
                              </a:lnTo>
                              <a:lnTo>
                                <a:pt x="469017" y="1166193"/>
                              </a:lnTo>
                              <a:lnTo>
                                <a:pt x="462940" y="1170169"/>
                              </a:lnTo>
                              <a:lnTo>
                                <a:pt x="456598" y="1174144"/>
                              </a:lnTo>
                              <a:lnTo>
                                <a:pt x="450521" y="1177855"/>
                              </a:lnTo>
                              <a:lnTo>
                                <a:pt x="444179" y="1181301"/>
                              </a:lnTo>
                              <a:lnTo>
                                <a:pt x="437573" y="1184746"/>
                              </a:lnTo>
                              <a:lnTo>
                                <a:pt x="430967" y="1187927"/>
                              </a:lnTo>
                              <a:lnTo>
                                <a:pt x="424362" y="1190842"/>
                              </a:lnTo>
                              <a:lnTo>
                                <a:pt x="418020" y="1193758"/>
                              </a:lnTo>
                              <a:lnTo>
                                <a:pt x="411150" y="1196673"/>
                              </a:lnTo>
                              <a:lnTo>
                                <a:pt x="404280" y="1199324"/>
                              </a:lnTo>
                              <a:lnTo>
                                <a:pt x="397145" y="1201974"/>
                              </a:lnTo>
                              <a:lnTo>
                                <a:pt x="390275" y="1204095"/>
                              </a:lnTo>
                              <a:lnTo>
                                <a:pt x="383141" y="1206215"/>
                              </a:lnTo>
                              <a:lnTo>
                                <a:pt x="375742" y="1208070"/>
                              </a:lnTo>
                              <a:lnTo>
                                <a:pt x="368608" y="1209926"/>
                              </a:lnTo>
                              <a:lnTo>
                                <a:pt x="361209" y="1211516"/>
                              </a:lnTo>
                              <a:lnTo>
                                <a:pt x="354075" y="1213106"/>
                              </a:lnTo>
                              <a:lnTo>
                                <a:pt x="346412" y="1214167"/>
                              </a:lnTo>
                              <a:lnTo>
                                <a:pt x="339014" y="1215227"/>
                              </a:lnTo>
                              <a:lnTo>
                                <a:pt x="331351" y="1216022"/>
                              </a:lnTo>
                              <a:lnTo>
                                <a:pt x="323688" y="1216817"/>
                              </a:lnTo>
                              <a:lnTo>
                                <a:pt x="316025" y="1217347"/>
                              </a:lnTo>
                              <a:lnTo>
                                <a:pt x="308362" y="1217612"/>
                              </a:lnTo>
                              <a:lnTo>
                                <a:pt x="300700" y="1217612"/>
                              </a:lnTo>
                              <a:lnTo>
                                <a:pt x="292773" y="1217612"/>
                              </a:lnTo>
                              <a:lnTo>
                                <a:pt x="285110" y="1217347"/>
                              </a:lnTo>
                              <a:lnTo>
                                <a:pt x="277447" y="1216817"/>
                              </a:lnTo>
                              <a:lnTo>
                                <a:pt x="269784" y="1216022"/>
                              </a:lnTo>
                              <a:lnTo>
                                <a:pt x="262386" y="1215227"/>
                              </a:lnTo>
                              <a:lnTo>
                                <a:pt x="254723" y="1214167"/>
                              </a:lnTo>
                              <a:lnTo>
                                <a:pt x="247324" y="1213106"/>
                              </a:lnTo>
                              <a:lnTo>
                                <a:pt x="240190" y="1211516"/>
                              </a:lnTo>
                              <a:lnTo>
                                <a:pt x="232791" y="1209926"/>
                              </a:lnTo>
                              <a:lnTo>
                                <a:pt x="225657" y="1208070"/>
                              </a:lnTo>
                              <a:lnTo>
                                <a:pt x="218258" y="1206215"/>
                              </a:lnTo>
                              <a:lnTo>
                                <a:pt x="211388" y="1204095"/>
                              </a:lnTo>
                              <a:lnTo>
                                <a:pt x="204254" y="1201974"/>
                              </a:lnTo>
                              <a:lnTo>
                                <a:pt x="197384" y="1199324"/>
                              </a:lnTo>
                              <a:lnTo>
                                <a:pt x="190514" y="1196673"/>
                              </a:lnTo>
                              <a:lnTo>
                                <a:pt x="183644" y="1193758"/>
                              </a:lnTo>
                              <a:lnTo>
                                <a:pt x="177038" y="1190842"/>
                              </a:lnTo>
                              <a:lnTo>
                                <a:pt x="170432" y="1187927"/>
                              </a:lnTo>
                              <a:lnTo>
                                <a:pt x="163826" y="1184746"/>
                              </a:lnTo>
                              <a:lnTo>
                                <a:pt x="157484" y="1181301"/>
                              </a:lnTo>
                              <a:lnTo>
                                <a:pt x="150878" y="1177855"/>
                              </a:lnTo>
                              <a:lnTo>
                                <a:pt x="145065" y="1174144"/>
                              </a:lnTo>
                              <a:lnTo>
                                <a:pt x="138724" y="1170169"/>
                              </a:lnTo>
                              <a:lnTo>
                                <a:pt x="132646" y="1166193"/>
                              </a:lnTo>
                              <a:lnTo>
                                <a:pt x="126833" y="1161952"/>
                              </a:lnTo>
                              <a:lnTo>
                                <a:pt x="120756" y="1157711"/>
                              </a:lnTo>
                              <a:lnTo>
                                <a:pt x="114942" y="1153205"/>
                              </a:lnTo>
                              <a:lnTo>
                                <a:pt x="109658" y="1148965"/>
                              </a:lnTo>
                              <a:lnTo>
                                <a:pt x="103845" y="1143929"/>
                              </a:lnTo>
                              <a:lnTo>
                                <a:pt x="98560" y="1139158"/>
                              </a:lnTo>
                              <a:lnTo>
                                <a:pt x="93275" y="1134387"/>
                              </a:lnTo>
                              <a:lnTo>
                                <a:pt x="88255" y="1129086"/>
                              </a:lnTo>
                              <a:lnTo>
                                <a:pt x="82970" y="1124050"/>
                              </a:lnTo>
                              <a:lnTo>
                                <a:pt x="78214" y="1118749"/>
                              </a:lnTo>
                              <a:lnTo>
                                <a:pt x="73458" y="1113448"/>
                              </a:lnTo>
                              <a:lnTo>
                                <a:pt x="68701" y="1107882"/>
                              </a:lnTo>
                              <a:lnTo>
                                <a:pt x="64209" y="1102316"/>
                              </a:lnTo>
                              <a:lnTo>
                                <a:pt x="59717" y="1096485"/>
                              </a:lnTo>
                              <a:lnTo>
                                <a:pt x="55490" y="1090654"/>
                              </a:lnTo>
                              <a:lnTo>
                                <a:pt x="51526" y="1084558"/>
                              </a:lnTo>
                              <a:lnTo>
                                <a:pt x="47563" y="1078462"/>
                              </a:lnTo>
                              <a:lnTo>
                                <a:pt x="43335" y="1072631"/>
                              </a:lnTo>
                              <a:lnTo>
                                <a:pt x="39635" y="1066270"/>
                              </a:lnTo>
                              <a:lnTo>
                                <a:pt x="36200" y="1059643"/>
                              </a:lnTo>
                              <a:lnTo>
                                <a:pt x="32765" y="1053282"/>
                              </a:lnTo>
                              <a:lnTo>
                                <a:pt x="29859" y="1046921"/>
                              </a:lnTo>
                              <a:lnTo>
                                <a:pt x="26688" y="1040295"/>
                              </a:lnTo>
                              <a:lnTo>
                                <a:pt x="23781" y="1033404"/>
                              </a:lnTo>
                              <a:lnTo>
                                <a:pt x="20875" y="1026512"/>
                              </a:lnTo>
                              <a:lnTo>
                                <a:pt x="18232" y="1019621"/>
                              </a:lnTo>
                              <a:lnTo>
                                <a:pt x="15854" y="1012730"/>
                              </a:lnTo>
                              <a:lnTo>
                                <a:pt x="13476" y="1005574"/>
                              </a:lnTo>
                              <a:lnTo>
                                <a:pt x="11627" y="998417"/>
                              </a:lnTo>
                              <a:lnTo>
                                <a:pt x="9513" y="991261"/>
                              </a:lnTo>
                              <a:lnTo>
                                <a:pt x="7663" y="984105"/>
                              </a:lnTo>
                              <a:lnTo>
                                <a:pt x="6078" y="976683"/>
                              </a:lnTo>
                              <a:lnTo>
                                <a:pt x="4756" y="969262"/>
                              </a:lnTo>
                              <a:lnTo>
                                <a:pt x="3435" y="961841"/>
                              </a:lnTo>
                              <a:lnTo>
                                <a:pt x="2378" y="954419"/>
                              </a:lnTo>
                              <a:lnTo>
                                <a:pt x="1586" y="946733"/>
                              </a:lnTo>
                              <a:lnTo>
                                <a:pt x="1057" y="939046"/>
                              </a:lnTo>
                              <a:lnTo>
                                <a:pt x="264" y="931625"/>
                              </a:lnTo>
                              <a:lnTo>
                                <a:pt x="0" y="923409"/>
                              </a:lnTo>
                              <a:lnTo>
                                <a:pt x="0" y="915722"/>
                              </a:lnTo>
                              <a:lnTo>
                                <a:pt x="0" y="908036"/>
                              </a:lnTo>
                              <a:lnTo>
                                <a:pt x="264" y="900349"/>
                              </a:lnTo>
                              <a:lnTo>
                                <a:pt x="1057" y="892663"/>
                              </a:lnTo>
                              <a:lnTo>
                                <a:pt x="1586" y="884977"/>
                              </a:lnTo>
                              <a:lnTo>
                                <a:pt x="2378" y="877555"/>
                              </a:lnTo>
                              <a:lnTo>
                                <a:pt x="3435" y="869869"/>
                              </a:lnTo>
                              <a:lnTo>
                                <a:pt x="4756" y="862182"/>
                              </a:lnTo>
                              <a:lnTo>
                                <a:pt x="6078" y="855026"/>
                              </a:lnTo>
                              <a:lnTo>
                                <a:pt x="7663" y="847605"/>
                              </a:lnTo>
                              <a:lnTo>
                                <a:pt x="9513" y="840448"/>
                              </a:lnTo>
                              <a:lnTo>
                                <a:pt x="11627" y="833027"/>
                              </a:lnTo>
                              <a:lnTo>
                                <a:pt x="13476" y="825871"/>
                              </a:lnTo>
                              <a:lnTo>
                                <a:pt x="15854" y="818980"/>
                              </a:lnTo>
                              <a:lnTo>
                                <a:pt x="18232" y="811823"/>
                              </a:lnTo>
                              <a:lnTo>
                                <a:pt x="20875" y="804932"/>
                              </a:lnTo>
                              <a:lnTo>
                                <a:pt x="23781" y="798571"/>
                              </a:lnTo>
                              <a:lnTo>
                                <a:pt x="26688" y="791680"/>
                              </a:lnTo>
                              <a:lnTo>
                                <a:pt x="29859" y="785053"/>
                              </a:lnTo>
                              <a:lnTo>
                                <a:pt x="32765" y="778427"/>
                              </a:lnTo>
                              <a:lnTo>
                                <a:pt x="36200" y="771801"/>
                              </a:lnTo>
                              <a:lnTo>
                                <a:pt x="39635" y="765705"/>
                              </a:lnTo>
                              <a:lnTo>
                                <a:pt x="43335" y="759344"/>
                              </a:lnTo>
                              <a:lnTo>
                                <a:pt x="47563" y="753248"/>
                              </a:lnTo>
                              <a:lnTo>
                                <a:pt x="51526" y="746886"/>
                              </a:lnTo>
                              <a:lnTo>
                                <a:pt x="55490" y="741055"/>
                              </a:lnTo>
                              <a:lnTo>
                                <a:pt x="59717" y="735224"/>
                              </a:lnTo>
                              <a:lnTo>
                                <a:pt x="64209" y="729658"/>
                              </a:lnTo>
                              <a:lnTo>
                                <a:pt x="68701" y="723827"/>
                              </a:lnTo>
                              <a:lnTo>
                                <a:pt x="73458" y="718261"/>
                              </a:lnTo>
                              <a:lnTo>
                                <a:pt x="78214" y="712960"/>
                              </a:lnTo>
                              <a:lnTo>
                                <a:pt x="82970" y="707394"/>
                              </a:lnTo>
                              <a:lnTo>
                                <a:pt x="88255" y="702358"/>
                              </a:lnTo>
                              <a:lnTo>
                                <a:pt x="93275" y="697587"/>
                              </a:lnTo>
                              <a:lnTo>
                                <a:pt x="98560" y="692286"/>
                              </a:lnTo>
                              <a:lnTo>
                                <a:pt x="103845" y="687781"/>
                              </a:lnTo>
                              <a:lnTo>
                                <a:pt x="109658" y="683010"/>
                              </a:lnTo>
                              <a:lnTo>
                                <a:pt x="114942" y="678239"/>
                              </a:lnTo>
                              <a:lnTo>
                                <a:pt x="120756" y="673998"/>
                              </a:lnTo>
                              <a:lnTo>
                                <a:pt x="126833" y="669757"/>
                              </a:lnTo>
                              <a:lnTo>
                                <a:pt x="132646" y="665782"/>
                              </a:lnTo>
                              <a:lnTo>
                                <a:pt x="138724" y="661806"/>
                              </a:lnTo>
                              <a:lnTo>
                                <a:pt x="145065" y="657830"/>
                              </a:lnTo>
                              <a:lnTo>
                                <a:pt x="150878" y="654119"/>
                              </a:lnTo>
                              <a:lnTo>
                                <a:pt x="157484" y="650674"/>
                              </a:lnTo>
                              <a:lnTo>
                                <a:pt x="163826" y="647228"/>
                              </a:lnTo>
                              <a:lnTo>
                                <a:pt x="170432" y="643783"/>
                              </a:lnTo>
                              <a:lnTo>
                                <a:pt x="177038" y="640867"/>
                              </a:lnTo>
                              <a:lnTo>
                                <a:pt x="183644" y="637687"/>
                              </a:lnTo>
                              <a:lnTo>
                                <a:pt x="190514" y="635036"/>
                              </a:lnTo>
                              <a:lnTo>
                                <a:pt x="197384" y="632651"/>
                              </a:lnTo>
                              <a:lnTo>
                                <a:pt x="204254" y="630000"/>
                              </a:lnTo>
                              <a:lnTo>
                                <a:pt x="211388" y="627615"/>
                              </a:lnTo>
                              <a:lnTo>
                                <a:pt x="218258" y="625759"/>
                              </a:lnTo>
                              <a:lnTo>
                                <a:pt x="225657" y="623639"/>
                              </a:lnTo>
                              <a:lnTo>
                                <a:pt x="232791" y="622049"/>
                              </a:lnTo>
                              <a:lnTo>
                                <a:pt x="240190" y="620193"/>
                              </a:lnTo>
                              <a:lnTo>
                                <a:pt x="247324" y="618868"/>
                              </a:lnTo>
                              <a:lnTo>
                                <a:pt x="254723" y="617808"/>
                              </a:lnTo>
                              <a:lnTo>
                                <a:pt x="262386" y="616483"/>
                              </a:lnTo>
                              <a:lnTo>
                                <a:pt x="269784" y="615687"/>
                              </a:lnTo>
                              <a:lnTo>
                                <a:pt x="277447" y="615157"/>
                              </a:lnTo>
                              <a:lnTo>
                                <a:pt x="285110" y="614627"/>
                              </a:lnTo>
                              <a:lnTo>
                                <a:pt x="292773" y="614362"/>
                              </a:lnTo>
                              <a:close/>
                              <a:moveTo>
                                <a:pt x="693935" y="169862"/>
                              </a:moveTo>
                              <a:lnTo>
                                <a:pt x="697371" y="169862"/>
                              </a:lnTo>
                              <a:lnTo>
                                <a:pt x="702657" y="169862"/>
                              </a:lnTo>
                              <a:lnTo>
                                <a:pt x="704243" y="170126"/>
                              </a:lnTo>
                              <a:lnTo>
                                <a:pt x="708736" y="170126"/>
                              </a:lnTo>
                              <a:lnTo>
                                <a:pt x="713229" y="170391"/>
                              </a:lnTo>
                              <a:lnTo>
                                <a:pt x="717458" y="170920"/>
                              </a:lnTo>
                              <a:lnTo>
                                <a:pt x="721423" y="171979"/>
                              </a:lnTo>
                              <a:lnTo>
                                <a:pt x="725387" y="172772"/>
                              </a:lnTo>
                              <a:lnTo>
                                <a:pt x="729352" y="173831"/>
                              </a:lnTo>
                              <a:lnTo>
                                <a:pt x="732788" y="175154"/>
                              </a:lnTo>
                              <a:lnTo>
                                <a:pt x="736488" y="176741"/>
                              </a:lnTo>
                              <a:lnTo>
                                <a:pt x="743096" y="179916"/>
                              </a:lnTo>
                              <a:lnTo>
                                <a:pt x="749439" y="183620"/>
                              </a:lnTo>
                              <a:lnTo>
                                <a:pt x="754725" y="187324"/>
                              </a:lnTo>
                              <a:lnTo>
                                <a:pt x="760011" y="191293"/>
                              </a:lnTo>
                              <a:lnTo>
                                <a:pt x="764240" y="195262"/>
                              </a:lnTo>
                              <a:lnTo>
                                <a:pt x="768205" y="199231"/>
                              </a:lnTo>
                              <a:lnTo>
                                <a:pt x="771376" y="202670"/>
                              </a:lnTo>
                              <a:lnTo>
                                <a:pt x="773755" y="206110"/>
                              </a:lnTo>
                              <a:lnTo>
                                <a:pt x="777720" y="210872"/>
                              </a:lnTo>
                              <a:lnTo>
                                <a:pt x="778777" y="212724"/>
                              </a:lnTo>
                              <a:lnTo>
                                <a:pt x="900093" y="402960"/>
                              </a:lnTo>
                              <a:lnTo>
                                <a:pt x="1084050" y="402695"/>
                              </a:lnTo>
                              <a:lnTo>
                                <a:pt x="1089865" y="402960"/>
                              </a:lnTo>
                              <a:lnTo>
                                <a:pt x="1095680" y="403489"/>
                              </a:lnTo>
                              <a:lnTo>
                                <a:pt x="1100701" y="404547"/>
                              </a:lnTo>
                              <a:lnTo>
                                <a:pt x="1105723" y="406400"/>
                              </a:lnTo>
                              <a:lnTo>
                                <a:pt x="1110216" y="408252"/>
                              </a:lnTo>
                              <a:lnTo>
                                <a:pt x="1114181" y="410633"/>
                              </a:lnTo>
                              <a:lnTo>
                                <a:pt x="1117881" y="413279"/>
                              </a:lnTo>
                              <a:lnTo>
                                <a:pt x="1121317" y="415925"/>
                              </a:lnTo>
                              <a:lnTo>
                                <a:pt x="1124225" y="419100"/>
                              </a:lnTo>
                              <a:lnTo>
                                <a:pt x="1126868" y="422539"/>
                              </a:lnTo>
                              <a:lnTo>
                                <a:pt x="1128718" y="425979"/>
                              </a:lnTo>
                              <a:lnTo>
                                <a:pt x="1130568" y="429947"/>
                              </a:lnTo>
                              <a:lnTo>
                                <a:pt x="1131889" y="433652"/>
                              </a:lnTo>
                              <a:lnTo>
                                <a:pt x="1132682" y="437620"/>
                              </a:lnTo>
                              <a:lnTo>
                                <a:pt x="1133211" y="441589"/>
                              </a:lnTo>
                              <a:lnTo>
                                <a:pt x="1133475" y="445822"/>
                              </a:lnTo>
                              <a:lnTo>
                                <a:pt x="1133211" y="449791"/>
                              </a:lnTo>
                              <a:lnTo>
                                <a:pt x="1132682" y="453760"/>
                              </a:lnTo>
                              <a:lnTo>
                                <a:pt x="1131889" y="457729"/>
                              </a:lnTo>
                              <a:lnTo>
                                <a:pt x="1130568" y="461697"/>
                              </a:lnTo>
                              <a:lnTo>
                                <a:pt x="1128718" y="465402"/>
                              </a:lnTo>
                              <a:lnTo>
                                <a:pt x="1126868" y="468841"/>
                              </a:lnTo>
                              <a:lnTo>
                                <a:pt x="1124225" y="472281"/>
                              </a:lnTo>
                              <a:lnTo>
                                <a:pt x="1121317" y="475456"/>
                              </a:lnTo>
                              <a:lnTo>
                                <a:pt x="1117881" y="478366"/>
                              </a:lnTo>
                              <a:lnTo>
                                <a:pt x="1114181" y="480747"/>
                              </a:lnTo>
                              <a:lnTo>
                                <a:pt x="1110216" y="483393"/>
                              </a:lnTo>
                              <a:lnTo>
                                <a:pt x="1105723" y="485245"/>
                              </a:lnTo>
                              <a:lnTo>
                                <a:pt x="1100701" y="486833"/>
                              </a:lnTo>
                              <a:lnTo>
                                <a:pt x="1095680" y="487891"/>
                              </a:lnTo>
                              <a:lnTo>
                                <a:pt x="1089865" y="488950"/>
                              </a:lnTo>
                              <a:lnTo>
                                <a:pt x="1084050" y="488950"/>
                              </a:lnTo>
                              <a:lnTo>
                                <a:pt x="870755" y="488950"/>
                              </a:lnTo>
                              <a:lnTo>
                                <a:pt x="867848" y="488950"/>
                              </a:lnTo>
                              <a:lnTo>
                                <a:pt x="864676" y="488950"/>
                              </a:lnTo>
                              <a:lnTo>
                                <a:pt x="861769" y="488156"/>
                              </a:lnTo>
                              <a:lnTo>
                                <a:pt x="858597" y="487627"/>
                              </a:lnTo>
                              <a:lnTo>
                                <a:pt x="855426" y="486833"/>
                              </a:lnTo>
                              <a:lnTo>
                                <a:pt x="852518" y="485775"/>
                              </a:lnTo>
                              <a:lnTo>
                                <a:pt x="849347" y="484187"/>
                              </a:lnTo>
                              <a:lnTo>
                                <a:pt x="846704" y="482864"/>
                              </a:lnTo>
                              <a:lnTo>
                                <a:pt x="843532" y="481012"/>
                              </a:lnTo>
                              <a:lnTo>
                                <a:pt x="840625" y="478895"/>
                              </a:lnTo>
                              <a:lnTo>
                                <a:pt x="837717" y="476514"/>
                              </a:lnTo>
                              <a:lnTo>
                                <a:pt x="834810" y="474397"/>
                              </a:lnTo>
                              <a:lnTo>
                                <a:pt x="832431" y="471487"/>
                              </a:lnTo>
                              <a:lnTo>
                                <a:pt x="829788" y="468312"/>
                              </a:lnTo>
                              <a:lnTo>
                                <a:pt x="827145" y="464872"/>
                              </a:lnTo>
                              <a:lnTo>
                                <a:pt x="825030" y="461433"/>
                              </a:lnTo>
                              <a:lnTo>
                                <a:pt x="753139" y="348985"/>
                              </a:lnTo>
                              <a:lnTo>
                                <a:pt x="605392" y="495564"/>
                              </a:lnTo>
                              <a:lnTo>
                                <a:pt x="742567" y="568060"/>
                              </a:lnTo>
                              <a:lnTo>
                                <a:pt x="747325" y="570441"/>
                              </a:lnTo>
                              <a:lnTo>
                                <a:pt x="752082" y="573352"/>
                              </a:lnTo>
                              <a:lnTo>
                                <a:pt x="756575" y="575997"/>
                              </a:lnTo>
                              <a:lnTo>
                                <a:pt x="760804" y="579172"/>
                              </a:lnTo>
                              <a:lnTo>
                                <a:pt x="764504" y="581818"/>
                              </a:lnTo>
                              <a:lnTo>
                                <a:pt x="767940" y="584993"/>
                              </a:lnTo>
                              <a:lnTo>
                                <a:pt x="770848" y="588168"/>
                              </a:lnTo>
                              <a:lnTo>
                                <a:pt x="773491" y="591343"/>
                              </a:lnTo>
                              <a:lnTo>
                                <a:pt x="776134" y="594518"/>
                              </a:lnTo>
                              <a:lnTo>
                                <a:pt x="778513" y="597693"/>
                              </a:lnTo>
                              <a:lnTo>
                                <a:pt x="780363" y="600868"/>
                              </a:lnTo>
                              <a:lnTo>
                                <a:pt x="782477" y="604043"/>
                              </a:lnTo>
                              <a:lnTo>
                                <a:pt x="783799" y="607483"/>
                              </a:lnTo>
                              <a:lnTo>
                                <a:pt x="785385" y="610129"/>
                              </a:lnTo>
                              <a:lnTo>
                                <a:pt x="787499" y="616479"/>
                              </a:lnTo>
                              <a:lnTo>
                                <a:pt x="789085" y="622300"/>
                              </a:lnTo>
                              <a:lnTo>
                                <a:pt x="790142" y="627327"/>
                              </a:lnTo>
                              <a:lnTo>
                                <a:pt x="790671" y="632090"/>
                              </a:lnTo>
                              <a:lnTo>
                                <a:pt x="790671" y="636588"/>
                              </a:lnTo>
                              <a:lnTo>
                                <a:pt x="790671" y="640027"/>
                              </a:lnTo>
                              <a:lnTo>
                                <a:pt x="790671" y="642408"/>
                              </a:lnTo>
                              <a:lnTo>
                                <a:pt x="790406" y="644525"/>
                              </a:lnTo>
                              <a:lnTo>
                                <a:pt x="790406" y="955411"/>
                              </a:lnTo>
                              <a:lnTo>
                                <a:pt x="790142" y="962025"/>
                              </a:lnTo>
                              <a:lnTo>
                                <a:pt x="789085" y="968375"/>
                              </a:lnTo>
                              <a:lnTo>
                                <a:pt x="787499" y="974196"/>
                              </a:lnTo>
                              <a:lnTo>
                                <a:pt x="785385" y="980281"/>
                              </a:lnTo>
                              <a:lnTo>
                                <a:pt x="782742" y="985838"/>
                              </a:lnTo>
                              <a:lnTo>
                                <a:pt x="779570" y="991129"/>
                              </a:lnTo>
                              <a:lnTo>
                                <a:pt x="775870" y="995892"/>
                              </a:lnTo>
                              <a:lnTo>
                                <a:pt x="771641" y="1000654"/>
                              </a:lnTo>
                              <a:lnTo>
                                <a:pt x="767148" y="1004623"/>
                              </a:lnTo>
                              <a:lnTo>
                                <a:pt x="762126" y="1008327"/>
                              </a:lnTo>
                              <a:lnTo>
                                <a:pt x="757104" y="1011502"/>
                              </a:lnTo>
                              <a:lnTo>
                                <a:pt x="751289" y="1014413"/>
                              </a:lnTo>
                              <a:lnTo>
                                <a:pt x="745739" y="1016265"/>
                              </a:lnTo>
                              <a:lnTo>
                                <a:pt x="739395" y="1018117"/>
                              </a:lnTo>
                              <a:lnTo>
                                <a:pt x="733052" y="1018911"/>
                              </a:lnTo>
                              <a:lnTo>
                                <a:pt x="726444" y="1019175"/>
                              </a:lnTo>
                              <a:lnTo>
                                <a:pt x="720365" y="1018911"/>
                              </a:lnTo>
                              <a:lnTo>
                                <a:pt x="714022" y="1018117"/>
                              </a:lnTo>
                              <a:lnTo>
                                <a:pt x="707679" y="1016265"/>
                              </a:lnTo>
                              <a:lnTo>
                                <a:pt x="701864" y="1014413"/>
                              </a:lnTo>
                              <a:lnTo>
                                <a:pt x="696314" y="1011502"/>
                              </a:lnTo>
                              <a:lnTo>
                                <a:pt x="691027" y="1008327"/>
                              </a:lnTo>
                              <a:lnTo>
                                <a:pt x="686270" y="1004623"/>
                              </a:lnTo>
                              <a:lnTo>
                                <a:pt x="681777" y="1000654"/>
                              </a:lnTo>
                              <a:lnTo>
                                <a:pt x="677548" y="995892"/>
                              </a:lnTo>
                              <a:lnTo>
                                <a:pt x="674112" y="991129"/>
                              </a:lnTo>
                              <a:lnTo>
                                <a:pt x="670940" y="985838"/>
                              </a:lnTo>
                              <a:lnTo>
                                <a:pt x="668033" y="980281"/>
                              </a:lnTo>
                              <a:lnTo>
                                <a:pt x="665918" y="974196"/>
                              </a:lnTo>
                              <a:lnTo>
                                <a:pt x="664333" y="968375"/>
                              </a:lnTo>
                              <a:lnTo>
                                <a:pt x="663540" y="962025"/>
                              </a:lnTo>
                              <a:lnTo>
                                <a:pt x="663275" y="955411"/>
                              </a:lnTo>
                              <a:lnTo>
                                <a:pt x="663275" y="706438"/>
                              </a:lnTo>
                              <a:lnTo>
                                <a:pt x="425665" y="574145"/>
                              </a:lnTo>
                              <a:lnTo>
                                <a:pt x="420114" y="570970"/>
                              </a:lnTo>
                              <a:lnTo>
                                <a:pt x="415357" y="567531"/>
                              </a:lnTo>
                              <a:lnTo>
                                <a:pt x="410335" y="563827"/>
                              </a:lnTo>
                              <a:lnTo>
                                <a:pt x="405842" y="559858"/>
                              </a:lnTo>
                              <a:lnTo>
                                <a:pt x="401877" y="555624"/>
                              </a:lnTo>
                              <a:lnTo>
                                <a:pt x="397912" y="550862"/>
                              </a:lnTo>
                              <a:lnTo>
                                <a:pt x="394212" y="545835"/>
                              </a:lnTo>
                              <a:lnTo>
                                <a:pt x="391041" y="541072"/>
                              </a:lnTo>
                              <a:lnTo>
                                <a:pt x="387869" y="535781"/>
                              </a:lnTo>
                              <a:lnTo>
                                <a:pt x="385226" y="530225"/>
                              </a:lnTo>
                              <a:lnTo>
                                <a:pt x="383111" y="524404"/>
                              </a:lnTo>
                              <a:lnTo>
                                <a:pt x="381261" y="518583"/>
                              </a:lnTo>
                              <a:lnTo>
                                <a:pt x="379940" y="512497"/>
                              </a:lnTo>
                              <a:lnTo>
                                <a:pt x="378882" y="506147"/>
                              </a:lnTo>
                              <a:lnTo>
                                <a:pt x="378090" y="500062"/>
                              </a:lnTo>
                              <a:lnTo>
                                <a:pt x="377825" y="493712"/>
                              </a:lnTo>
                              <a:lnTo>
                                <a:pt x="377825" y="489214"/>
                              </a:lnTo>
                              <a:lnTo>
                                <a:pt x="378090" y="484716"/>
                              </a:lnTo>
                              <a:lnTo>
                                <a:pt x="378882" y="480218"/>
                              </a:lnTo>
                              <a:lnTo>
                                <a:pt x="379411" y="475985"/>
                              </a:lnTo>
                              <a:lnTo>
                                <a:pt x="380204" y="472016"/>
                              </a:lnTo>
                              <a:lnTo>
                                <a:pt x="381261" y="467783"/>
                              </a:lnTo>
                              <a:lnTo>
                                <a:pt x="382583" y="463814"/>
                              </a:lnTo>
                              <a:lnTo>
                                <a:pt x="383904" y="459581"/>
                              </a:lnTo>
                              <a:lnTo>
                                <a:pt x="385754" y="455877"/>
                              </a:lnTo>
                              <a:lnTo>
                                <a:pt x="387340" y="451908"/>
                              </a:lnTo>
                              <a:lnTo>
                                <a:pt x="389455" y="448204"/>
                              </a:lnTo>
                              <a:lnTo>
                                <a:pt x="391569" y="444764"/>
                              </a:lnTo>
                              <a:lnTo>
                                <a:pt x="393684" y="441325"/>
                              </a:lnTo>
                              <a:lnTo>
                                <a:pt x="396062" y="437885"/>
                              </a:lnTo>
                              <a:lnTo>
                                <a:pt x="398705" y="434975"/>
                              </a:lnTo>
                              <a:lnTo>
                                <a:pt x="401613" y="431800"/>
                              </a:lnTo>
                              <a:lnTo>
                                <a:pt x="634995" y="197643"/>
                              </a:lnTo>
                              <a:lnTo>
                                <a:pt x="637638" y="194733"/>
                              </a:lnTo>
                              <a:lnTo>
                                <a:pt x="640281" y="191822"/>
                              </a:lnTo>
                              <a:lnTo>
                                <a:pt x="643188" y="189176"/>
                              </a:lnTo>
                              <a:lnTo>
                                <a:pt x="646096" y="187060"/>
                              </a:lnTo>
                              <a:lnTo>
                                <a:pt x="652175" y="183091"/>
                              </a:lnTo>
                              <a:lnTo>
                                <a:pt x="657725" y="179651"/>
                              </a:lnTo>
                              <a:lnTo>
                                <a:pt x="663804" y="176741"/>
                              </a:lnTo>
                              <a:lnTo>
                                <a:pt x="669354" y="174360"/>
                              </a:lnTo>
                              <a:lnTo>
                                <a:pt x="675169" y="172772"/>
                              </a:lnTo>
                              <a:lnTo>
                                <a:pt x="680191" y="171449"/>
                              </a:lnTo>
                              <a:lnTo>
                                <a:pt x="685477" y="170656"/>
                              </a:lnTo>
                              <a:lnTo>
                                <a:pt x="689970" y="170126"/>
                              </a:lnTo>
                              <a:lnTo>
                                <a:pt x="693935" y="169862"/>
                              </a:lnTo>
                              <a:close/>
                              <a:moveTo>
                                <a:pt x="860175" y="0"/>
                              </a:moveTo>
                              <a:lnTo>
                                <a:pt x="865982" y="0"/>
                              </a:lnTo>
                              <a:lnTo>
                                <a:pt x="871789" y="0"/>
                              </a:lnTo>
                              <a:lnTo>
                                <a:pt x="877332" y="529"/>
                              </a:lnTo>
                              <a:lnTo>
                                <a:pt x="882875" y="1058"/>
                              </a:lnTo>
                              <a:lnTo>
                                <a:pt x="888154" y="1852"/>
                              </a:lnTo>
                              <a:lnTo>
                                <a:pt x="893697" y="3439"/>
                              </a:lnTo>
                              <a:lnTo>
                                <a:pt x="898712" y="4762"/>
                              </a:lnTo>
                              <a:lnTo>
                                <a:pt x="903991" y="6614"/>
                              </a:lnTo>
                              <a:lnTo>
                                <a:pt x="909006" y="8467"/>
                              </a:lnTo>
                              <a:lnTo>
                                <a:pt x="913757" y="10848"/>
                              </a:lnTo>
                              <a:lnTo>
                                <a:pt x="918772" y="13229"/>
                              </a:lnTo>
                              <a:lnTo>
                                <a:pt x="923259" y="15875"/>
                              </a:lnTo>
                              <a:lnTo>
                                <a:pt x="927746" y="18785"/>
                              </a:lnTo>
                              <a:lnTo>
                                <a:pt x="931969" y="21960"/>
                              </a:lnTo>
                              <a:lnTo>
                                <a:pt x="936193" y="25135"/>
                              </a:lnTo>
                              <a:lnTo>
                                <a:pt x="940152" y="28575"/>
                              </a:lnTo>
                              <a:lnTo>
                                <a:pt x="944111" y="32279"/>
                              </a:lnTo>
                              <a:lnTo>
                                <a:pt x="947807" y="35983"/>
                              </a:lnTo>
                              <a:lnTo>
                                <a:pt x="951238" y="40217"/>
                              </a:lnTo>
                              <a:lnTo>
                                <a:pt x="954405" y="44185"/>
                              </a:lnTo>
                              <a:lnTo>
                                <a:pt x="957573" y="48419"/>
                              </a:lnTo>
                              <a:lnTo>
                                <a:pt x="960212" y="53181"/>
                              </a:lnTo>
                              <a:lnTo>
                                <a:pt x="963116" y="57679"/>
                              </a:lnTo>
                              <a:lnTo>
                                <a:pt x="965491" y="62442"/>
                              </a:lnTo>
                              <a:lnTo>
                                <a:pt x="967603" y="67469"/>
                              </a:lnTo>
                              <a:lnTo>
                                <a:pt x="969714" y="72496"/>
                              </a:lnTo>
                              <a:lnTo>
                                <a:pt x="971298" y="77523"/>
                              </a:lnTo>
                              <a:lnTo>
                                <a:pt x="972882" y="82815"/>
                              </a:lnTo>
                              <a:lnTo>
                                <a:pt x="973938" y="88106"/>
                              </a:lnTo>
                              <a:lnTo>
                                <a:pt x="974993" y="93663"/>
                              </a:lnTo>
                              <a:lnTo>
                                <a:pt x="975785" y="98954"/>
                              </a:lnTo>
                              <a:lnTo>
                                <a:pt x="976313" y="104775"/>
                              </a:lnTo>
                              <a:lnTo>
                                <a:pt x="976313" y="110596"/>
                              </a:lnTo>
                              <a:lnTo>
                                <a:pt x="976313" y="116152"/>
                              </a:lnTo>
                              <a:lnTo>
                                <a:pt x="975785" y="121708"/>
                              </a:lnTo>
                              <a:lnTo>
                                <a:pt x="974993" y="127265"/>
                              </a:lnTo>
                              <a:lnTo>
                                <a:pt x="973938" y="132821"/>
                              </a:lnTo>
                              <a:lnTo>
                                <a:pt x="972882" y="137848"/>
                              </a:lnTo>
                              <a:lnTo>
                                <a:pt x="971298" y="143404"/>
                              </a:lnTo>
                              <a:lnTo>
                                <a:pt x="969714" y="148431"/>
                              </a:lnTo>
                              <a:lnTo>
                                <a:pt x="967603" y="153194"/>
                              </a:lnTo>
                              <a:lnTo>
                                <a:pt x="965491" y="158221"/>
                              </a:lnTo>
                              <a:lnTo>
                                <a:pt x="963116" y="162984"/>
                              </a:lnTo>
                              <a:lnTo>
                                <a:pt x="960212" y="167481"/>
                              </a:lnTo>
                              <a:lnTo>
                                <a:pt x="957573" y="172244"/>
                              </a:lnTo>
                              <a:lnTo>
                                <a:pt x="954405" y="176477"/>
                              </a:lnTo>
                              <a:lnTo>
                                <a:pt x="951238" y="180446"/>
                              </a:lnTo>
                              <a:lnTo>
                                <a:pt x="947807" y="184415"/>
                              </a:lnTo>
                              <a:lnTo>
                                <a:pt x="944111" y="188384"/>
                              </a:lnTo>
                              <a:lnTo>
                                <a:pt x="940152" y="192088"/>
                              </a:lnTo>
                              <a:lnTo>
                                <a:pt x="936193" y="195527"/>
                              </a:lnTo>
                              <a:lnTo>
                                <a:pt x="931969" y="198702"/>
                              </a:lnTo>
                              <a:lnTo>
                                <a:pt x="927746" y="201877"/>
                              </a:lnTo>
                              <a:lnTo>
                                <a:pt x="923259" y="204788"/>
                              </a:lnTo>
                              <a:lnTo>
                                <a:pt x="918772" y="207169"/>
                              </a:lnTo>
                              <a:lnTo>
                                <a:pt x="913757" y="209815"/>
                              </a:lnTo>
                              <a:lnTo>
                                <a:pt x="909006" y="211932"/>
                              </a:lnTo>
                              <a:lnTo>
                                <a:pt x="903991" y="213784"/>
                              </a:lnTo>
                              <a:lnTo>
                                <a:pt x="898712" y="215636"/>
                              </a:lnTo>
                              <a:lnTo>
                                <a:pt x="893697" y="217223"/>
                              </a:lnTo>
                              <a:lnTo>
                                <a:pt x="888154" y="218546"/>
                              </a:lnTo>
                              <a:lnTo>
                                <a:pt x="882875" y="219340"/>
                              </a:lnTo>
                              <a:lnTo>
                                <a:pt x="877332" y="220134"/>
                              </a:lnTo>
                              <a:lnTo>
                                <a:pt x="871789" y="220398"/>
                              </a:lnTo>
                              <a:lnTo>
                                <a:pt x="865982" y="220663"/>
                              </a:lnTo>
                              <a:lnTo>
                                <a:pt x="860175" y="220398"/>
                              </a:lnTo>
                              <a:lnTo>
                                <a:pt x="854896" y="220134"/>
                              </a:lnTo>
                              <a:lnTo>
                                <a:pt x="849089" y="219340"/>
                              </a:lnTo>
                              <a:lnTo>
                                <a:pt x="843810" y="218546"/>
                              </a:lnTo>
                              <a:lnTo>
                                <a:pt x="838531" y="217223"/>
                              </a:lnTo>
                              <a:lnTo>
                                <a:pt x="833252" y="215636"/>
                              </a:lnTo>
                              <a:lnTo>
                                <a:pt x="828237" y="213784"/>
                              </a:lnTo>
                              <a:lnTo>
                                <a:pt x="823222" y="211932"/>
                              </a:lnTo>
                              <a:lnTo>
                                <a:pt x="818471" y="209815"/>
                              </a:lnTo>
                              <a:lnTo>
                                <a:pt x="813456" y="207169"/>
                              </a:lnTo>
                              <a:lnTo>
                                <a:pt x="808968" y="204788"/>
                              </a:lnTo>
                              <a:lnTo>
                                <a:pt x="804481" y="201877"/>
                              </a:lnTo>
                              <a:lnTo>
                                <a:pt x="800258" y="198702"/>
                              </a:lnTo>
                              <a:lnTo>
                                <a:pt x="796035" y="195527"/>
                              </a:lnTo>
                              <a:lnTo>
                                <a:pt x="791812" y="192088"/>
                              </a:lnTo>
                              <a:lnTo>
                                <a:pt x="788116" y="188384"/>
                              </a:lnTo>
                              <a:lnTo>
                                <a:pt x="784421" y="184415"/>
                              </a:lnTo>
                              <a:lnTo>
                                <a:pt x="780990" y="180446"/>
                              </a:lnTo>
                              <a:lnTo>
                                <a:pt x="777822" y="176477"/>
                              </a:lnTo>
                              <a:lnTo>
                                <a:pt x="774919" y="172244"/>
                              </a:lnTo>
                              <a:lnTo>
                                <a:pt x="771751" y="167481"/>
                              </a:lnTo>
                              <a:lnTo>
                                <a:pt x="769112" y="162984"/>
                              </a:lnTo>
                              <a:lnTo>
                                <a:pt x="766736" y="158221"/>
                              </a:lnTo>
                              <a:lnTo>
                                <a:pt x="764625" y="153194"/>
                              </a:lnTo>
                              <a:lnTo>
                                <a:pt x="762513" y="148431"/>
                              </a:lnTo>
                              <a:lnTo>
                                <a:pt x="760929" y="143404"/>
                              </a:lnTo>
                              <a:lnTo>
                                <a:pt x="759346" y="137848"/>
                              </a:lnTo>
                              <a:lnTo>
                                <a:pt x="758026" y="132821"/>
                              </a:lnTo>
                              <a:lnTo>
                                <a:pt x="757234" y="127265"/>
                              </a:lnTo>
                              <a:lnTo>
                                <a:pt x="756442" y="121708"/>
                              </a:lnTo>
                              <a:lnTo>
                                <a:pt x="755914" y="116152"/>
                              </a:lnTo>
                              <a:lnTo>
                                <a:pt x="755650" y="110596"/>
                              </a:lnTo>
                              <a:lnTo>
                                <a:pt x="755914" y="104775"/>
                              </a:lnTo>
                              <a:lnTo>
                                <a:pt x="756442" y="98954"/>
                              </a:lnTo>
                              <a:lnTo>
                                <a:pt x="757234" y="93663"/>
                              </a:lnTo>
                              <a:lnTo>
                                <a:pt x="758026" y="88106"/>
                              </a:lnTo>
                              <a:lnTo>
                                <a:pt x="759082" y="82815"/>
                              </a:lnTo>
                              <a:lnTo>
                                <a:pt x="760929" y="77523"/>
                              </a:lnTo>
                              <a:lnTo>
                                <a:pt x="762513" y="72496"/>
                              </a:lnTo>
                              <a:lnTo>
                                <a:pt x="764625" y="67469"/>
                              </a:lnTo>
                              <a:lnTo>
                                <a:pt x="766472" y="62442"/>
                              </a:lnTo>
                              <a:lnTo>
                                <a:pt x="769112" y="57679"/>
                              </a:lnTo>
                              <a:lnTo>
                                <a:pt x="771751" y="53181"/>
                              </a:lnTo>
                              <a:lnTo>
                                <a:pt x="774655" y="48419"/>
                              </a:lnTo>
                              <a:lnTo>
                                <a:pt x="777822" y="44185"/>
                              </a:lnTo>
                              <a:lnTo>
                                <a:pt x="780990" y="40217"/>
                              </a:lnTo>
                              <a:lnTo>
                                <a:pt x="784421" y="36248"/>
                              </a:lnTo>
                              <a:lnTo>
                                <a:pt x="788116" y="32279"/>
                              </a:lnTo>
                              <a:lnTo>
                                <a:pt x="791812" y="28575"/>
                              </a:lnTo>
                              <a:lnTo>
                                <a:pt x="796035" y="25135"/>
                              </a:lnTo>
                              <a:lnTo>
                                <a:pt x="800258" y="21960"/>
                              </a:lnTo>
                              <a:lnTo>
                                <a:pt x="804481" y="18785"/>
                              </a:lnTo>
                              <a:lnTo>
                                <a:pt x="808968" y="15875"/>
                              </a:lnTo>
                              <a:lnTo>
                                <a:pt x="813456" y="13229"/>
                              </a:lnTo>
                              <a:lnTo>
                                <a:pt x="818471" y="10848"/>
                              </a:lnTo>
                              <a:lnTo>
                                <a:pt x="823222" y="8467"/>
                              </a:lnTo>
                              <a:lnTo>
                                <a:pt x="828237" y="6614"/>
                              </a:lnTo>
                              <a:lnTo>
                                <a:pt x="833252" y="4762"/>
                              </a:lnTo>
                              <a:lnTo>
                                <a:pt x="838531" y="3439"/>
                              </a:lnTo>
                              <a:lnTo>
                                <a:pt x="843810" y="1852"/>
                              </a:lnTo>
                              <a:lnTo>
                                <a:pt x="849089" y="1058"/>
                              </a:lnTo>
                              <a:lnTo>
                                <a:pt x="854896" y="529"/>
                              </a:lnTo>
                              <a:lnTo>
                                <a:pt x="860175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骑自行车" o:spid="_x0000_s1026" o:spt="100" style="position:absolute;left:0pt;margin-left:253.85pt;margin-top:262.7pt;height:36.15pt;width:40.1pt;z-index:251728896;v-text-anchor:middle;mso-width-relative:page;mso-height-relative:page;" fillcolor="#000000 [3213]" filled="t" stroked="f" coordsize="1466850,1217612" o:gfxdata="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" path="m1165225,696262l1153838,696527,1142981,697587,1131858,698913,1121001,701033,1110408,703153,1100081,706334,1089753,709780,1079690,713755,1070421,717996,1060623,723032,1051355,728068,1042616,733899,1034142,739995,1025667,746356,1017723,753248,1010308,760669,1002893,768355,996008,776042,989388,784523,983562,793005,977736,802016,972704,811293,967673,820835,963171,830642,959464,840183,955756,850520,952843,860857,950460,871724,948606,882326,947282,893458,946223,904590,945958,915722,946223,927119,947282,938251,948606,949118,950460,959985,952843,970587,955756,980924,959464,991261,963171,1001333,967673,1011140,972704,1020416,977736,1029693,983562,1038440,989388,1047186,996008,1055403,1002893,1063354,1010308,1071041,1017723,1078197,1025667,1085088,1034142,1091714,1042616,1098075,1051355,1103641,1060623,1108942,1070421,1113713,1079690,1117954,1089753,1121930,1100081,1125375,1110408,1128291,1121001,1130941,1131858,1132797,1142981,1134387,1153838,1135182,1165225,1135447,1176347,1135182,1187470,1134387,1198592,1132797,1209185,1130941,1219777,1128291,1230370,1125375,1240433,1121930,1250496,1117954,1260029,1113713,1269563,1108942,1278831,1103641,1287835,1098075,1296309,1091714,1304783,1085088,1312463,1078197,1320142,1071041,1327557,1063354,1334442,1055403,1341063,1047186,1346889,1038440,1352715,1029693,1357746,1020416,1362778,1011140,1367280,1001333,1371252,991261,1374694,980924,1377607,970587,1380256,959985,1381844,949118,1383433,938251,1384228,927119,1384493,915722,1384228,904590,1383433,893458,1381844,882326,1380256,871724,1377607,860857,1374694,850520,1371252,840183,1367280,830642,1362778,820835,1357746,811293,1352715,802016,1346889,793005,1341063,784523,1334442,776042,1327557,768355,1320142,760669,1312463,753248,1304783,746356,1296309,739995,1287835,733899,1278831,728068,1269563,723032,1260029,717996,1250496,713755,1240433,709780,1230370,706334,1219777,703153,1209185,701033,1198592,698913,1187470,697587,1176347,696527,1165225,696262xm300700,696262l289338,696527,278504,697587,267406,698913,256572,701033,246003,703418,235698,706334,225393,709780,215616,713755,206104,717996,196591,723032,187343,728068,178623,733899,169903,739995,161448,746621,153785,753513,146122,760669,138988,768355,132118,776572,125512,784523,119170,793270,113621,802282,108337,811293,103580,820835,99353,830642,95389,840448,91954,850520,89047,861122,86405,871724,84555,882326,82970,893458,82177,904590,81913,915722,82177,927119,82970,938251,84555,949118,86405,959985,89047,970587,91954,980924,95389,991261,99353,1001333,103580,1011140,108337,1020416,113621,1029693,119170,1038440,125512,1047186,132118,1055403,138988,1063354,146122,1071041,153785,1078197,161448,1085088,169903,1091714,178359,1097810,187343,1103376,196591,1108942,206104,1113713,215616,1117954,225393,1121930,235698,1125375,246003,1128291,256572,1130941,267406,1132797,278504,1134387,289338,1135182,300700,1135447,311797,1135182,322895,1134387,333993,1132797,344827,1130941,355396,1128291,365701,1125375,376007,1121930,386048,1117954,395560,1113713,405072,1108942,414056,1103376,423040,1097810,431496,1091714,439951,1085088,447878,1078197,455541,1071041,462676,1063354,469546,1055403,476152,1047186,482229,1038440,488042,1029693,493063,1020416,498083,1011140,502311,1001333,506274,991261,509709,980924,512880,970587,515258,959985,517108,949118,518693,938251,519486,927119,519750,915722,519486,904590,518693,893458,517108,882326,515258,871724,512880,861122,509709,850520,506274,840448,502311,830642,498083,820835,493063,811293,487778,802282,481965,793270,476152,784523,469546,776572,462676,768355,455541,760669,447878,753513,439951,746621,431496,739995,423040,733899,414056,728068,405072,723032,395560,717996,386048,713755,376007,709780,365701,706334,355396,703418,344563,701033,333993,698913,322895,697587,311797,696527,300700,696262xm1157546,614362l1165490,614362,1173170,614362,1180849,614627,1188794,615157,1196209,615687,1203888,616483,1211303,617808,1218718,618868,1226133,620193,1233283,622049,1240698,623639,1247848,625759,1254998,627615,1261883,630000,1269033,632386,1275918,635036,1282803,637687,1289159,640867,1295779,643783,1302400,647228,1309020,650674,1315376,654119,1321466,657830,1327557,661806,1333913,665517,1339474,669757,1345565,673998,1351391,678239,1356952,683010,1362513,687516,1367809,692286,1373370,697587,1378402,702358,1383433,707394,1388465,712960,1392967,718261,1397998,723827,1402500,729658,1406737,735224,1410974,741055,1414946,746886,1418919,752983,1423156,759344,1426863,765705,1430306,771801,1433483,778427,1436926,785053,1439839,791680,1443017,798306,1445665,804932,1448578,811823,1450696,818980,1453080,825871,1455463,833027,1457052,840183,1459171,847605,1460495,854761,1461819,862182,1463143,869604,1464202,877555,1464997,884977,1465791,892663,1466321,900349,1466585,908036,1466850,915722,1466585,923674,1466321,931625,1465791,939046,1464997,946733,1464202,954419,1463143,961841,1461819,969262,1460495,976683,1459171,984105,1457052,991261,1455463,998417,1453080,1005574,1450696,1012730,1448578,1019621,1445665,1026512,1443017,1033404,1439839,1040295,1436926,1046921,1433483,1053282,1430306,1059643,1426863,1066270,1423156,1072631,1418919,1078462,1414946,1084558,1410974,1090654,1406737,1096485,1402500,1102316,1397998,1107882,1392967,1113448,1388465,1118749,1383433,1124050,1378402,1129086,1373370,1134387,1367809,1139158,1362513,1143929,1356952,1148965,1351391,1153205,1345565,1157711,1339474,1161952,1333913,1166193,1327557,1170169,1321466,1174144,1315376,1177855,1309020,1181301,1302400,1184746,1295779,1187927,1289159,1190842,1282803,1193758,1275918,1196673,1269033,1199324,1261883,1201974,1254998,1204095,1247848,1206215,1240698,1208070,1233283,1209926,1226133,1211516,1218718,1213106,1211303,1214167,1203888,1215227,1196209,1216022,1188794,1216817,1180849,1217347,1173170,1217612,1165490,1217612,1157546,1217612,1149866,1217347,1142186,1216817,1134771,1216022,1126827,1215227,1119412,1214167,1111997,1213106,1104582,1211516,1097168,1209926,1090018,1208070,1082868,1206215,1075718,1204095,1068568,1201974,1061682,1199324,1054797,1196673,1048177,1193758,1041292,1190842,1034671,1187927,1028051,1184746,1021695,1181301,1015075,1177855,1009249,1174144,1002893,1170169,996803,1166193,990977,1161952,984886,1157711,979060,1153205,973499,1148965,967938,1143929,962641,1139158,957345,1134387,952049,1129351,947282,1124050,941986,1118749,937484,1113448,932452,1107882,927950,1102316,923713,1096485,919476,1090654,915504,1084558,911532,1078462,907560,1072631,903587,1066270,900410,1059643,896967,1053282,893524,1046921,890347,1040295,887434,1033404,884521,1026512,881873,1019621,879754,1012730,877371,1005574,875252,998417,873134,991261,871545,984105,869956,976683,868632,969262,867043,961841,866248,954419,865454,946733,864660,939311,864395,931625,863600,923674,863600,915722,863600,908036,864395,900349,864660,892663,865454,884977,866248,877555,867043,869604,868632,862182,869956,854761,871545,847605,873134,840183,875252,833027,877371,825871,879754,818980,881873,811823,884521,804932,887434,798306,890347,791680,893524,785053,896967,778427,900410,771801,903587,765705,907560,759344,911532,752983,915504,746886,919476,741055,923713,735224,927950,729658,932452,723827,937484,718261,941986,712960,947282,707394,952049,702358,957345,697587,962641,692286,967938,687781,973499,683010,979060,678239,984886,673998,990977,669757,996803,665782,1002893,661806,1009249,657830,1015075,654119,1021695,650674,1028051,647228,1034671,643783,1041292,640867,1048177,637687,1054797,635036,1061682,632386,1068568,630000,1075718,627615,1082868,625759,1090018,623639,1097168,622049,1104582,620193,1111997,618868,1119412,617808,1126827,616483,1134771,615687,1142186,615157,1149866,614627,1157546,614362xm292773,614362l300700,614362,308362,614362,316025,614627,323688,615157,331351,615687,339014,616483,346412,617808,354075,618868,361209,620193,368608,622049,375742,623639,383141,625759,390275,627615,397145,630000,404280,632386,411150,635036,418020,637687,424362,640867,430967,643783,437573,647228,444179,650674,450521,654119,456598,657830,462940,661806,469017,665782,474830,669757,480644,673998,486457,678239,492006,683010,497555,687781,502839,692286,508388,697587,513409,702358,518693,707394,523450,712960,528206,718261,532698,723827,537454,729658,541682,735224,545910,741055,550137,746886,554101,753248,557800,759344,561500,765705,565463,771801,568634,778427,571805,785053,574975,791680,577882,798306,580789,804932,583431,811823,585809,818980,588187,825871,590037,833027,592151,840183,593736,847605,595586,855026,596907,862182,598228,869604,599285,877555,600078,884977,600606,892663,601135,900349,601663,908036,601663,915722,601663,923409,601135,931625,600606,939046,600078,946733,599285,954419,598228,961841,596907,969262,595586,976683,593736,984105,592151,991261,590037,998417,588187,1005574,585809,1012730,583431,1019621,580789,1026512,577882,1033404,574975,1040295,571805,1046921,568634,1053282,565463,1059643,561500,1066270,557800,1072631,554101,1078462,550137,1084558,545910,1090654,541682,1096485,537454,1102316,532698,1107882,528206,1113448,523450,1118749,518693,1124050,513409,1129086,508388,1134387,502839,1139158,497555,1143929,492006,1148965,486457,1153205,480644,1157711,474830,1161952,469017,1166193,462940,1170169,456598,1174144,450521,1177855,444179,1181301,437573,1184746,430967,1187927,424362,1190842,418020,1193758,411150,1196673,404280,1199324,397145,1201974,390275,1204095,383141,1206215,375742,1208070,368608,1209926,361209,1211516,354075,1213106,346412,1214167,339014,1215227,331351,1216022,323688,1216817,316025,1217347,308362,1217612,300700,1217612,292773,1217612,285110,1217347,277447,1216817,269784,1216022,262386,1215227,254723,1214167,247324,1213106,240190,1211516,232791,1209926,225657,1208070,218258,1206215,211388,1204095,204254,1201974,197384,1199324,190514,1196673,183644,1193758,177038,1190842,170432,1187927,163826,1184746,157484,1181301,150878,1177855,145065,1174144,138724,1170169,132646,1166193,126833,1161952,120756,1157711,114942,1153205,109658,1148965,103845,1143929,98560,1139158,93275,1134387,88255,1129086,82970,1124050,78214,1118749,73458,1113448,68701,1107882,64209,1102316,59717,1096485,55490,1090654,51526,1084558,47563,1078462,43335,1072631,39635,1066270,36200,1059643,32765,1053282,29859,1046921,26688,1040295,23781,1033404,20875,1026512,18232,1019621,15854,1012730,13476,1005574,11627,998417,9513,991261,7663,984105,6078,976683,4756,969262,3435,961841,2378,954419,1586,946733,1057,939046,264,931625,0,923409,0,915722,0,908036,264,900349,1057,892663,1586,884977,2378,877555,3435,869869,4756,862182,6078,855026,7663,847605,9513,840448,11627,833027,13476,825871,15854,818980,18232,811823,20875,804932,23781,798571,26688,791680,29859,785053,32765,778427,36200,771801,39635,765705,43335,759344,47563,753248,51526,746886,55490,741055,59717,735224,64209,729658,68701,723827,73458,718261,78214,712960,82970,707394,88255,702358,93275,697587,98560,692286,103845,687781,109658,683010,114942,678239,120756,673998,126833,669757,132646,665782,138724,661806,145065,657830,150878,654119,157484,650674,163826,647228,170432,643783,177038,640867,183644,637687,190514,635036,197384,632651,204254,630000,211388,627615,218258,625759,225657,623639,232791,622049,240190,620193,247324,618868,254723,617808,262386,616483,269784,615687,277447,615157,285110,614627,292773,614362xm693935,169862l697371,169862,702657,169862,704243,170126,708736,170126,713229,170391,717458,170920,721423,171979,725387,172772,729352,173831,732788,175154,736488,176741,743096,179916,749439,183620,754725,187324,760011,191293,764240,195262,768205,199231,771376,202670,773755,206110,777720,210872,778777,212724,900093,402960,1084050,402695,1089865,402960,1095680,403489,1100701,404547,1105723,406400,1110216,408252,1114181,410633,1117881,413279,1121317,415925,1124225,419100,1126868,422539,1128718,425979,1130568,429947,1131889,433652,1132682,437620,1133211,441589,1133475,445822,1133211,449791,1132682,453760,1131889,457729,1130568,461697,1128718,465402,1126868,468841,1124225,472281,1121317,475456,1117881,478366,1114181,480747,1110216,483393,1105723,485245,1100701,486833,1095680,487891,1089865,488950,1084050,488950,870755,488950,867848,488950,864676,488950,861769,488156,858597,487627,855426,486833,852518,485775,849347,484187,846704,482864,843532,481012,840625,478895,837717,476514,834810,474397,832431,471487,829788,468312,827145,464872,825030,461433,753139,348985,605392,495564,742567,568060,747325,570441,752082,573352,756575,575997,760804,579172,764504,581818,767940,584993,770848,588168,773491,591343,776134,594518,778513,597693,780363,600868,782477,604043,783799,607483,785385,610129,787499,616479,789085,622300,790142,627327,790671,632090,790671,636588,790671,640027,790671,642408,790406,644525,790406,955411,790142,962025,789085,968375,787499,974196,785385,980281,782742,985838,779570,991129,775870,995892,771641,1000654,767148,1004623,762126,1008327,757104,1011502,751289,1014413,745739,1016265,739395,1018117,733052,1018911,726444,1019175,720365,1018911,714022,1018117,707679,1016265,701864,1014413,696314,1011502,691027,1008327,686270,1004623,681777,1000654,677548,995892,674112,991129,670940,985838,668033,980281,665918,974196,664333,968375,663540,962025,663275,955411,663275,706438,425665,574145,420114,570970,415357,567531,410335,563827,405842,559858,401877,555624,397912,550862,394212,545835,391041,541072,387869,535781,385226,530225,383111,524404,381261,518583,379940,512497,378882,506147,378090,500062,377825,493712,377825,489214,378090,484716,378882,480218,379411,475985,380204,472016,381261,467783,382583,463814,383904,459581,385754,455877,387340,451908,389455,448204,391569,444764,393684,441325,396062,437885,398705,434975,401613,431800,634995,197643,637638,194733,640281,191822,643188,189176,646096,187060,652175,183091,657725,179651,663804,176741,669354,174360,675169,172772,680191,171449,685477,170656,689970,170126,693935,169862xm860175,0l865982,0,871789,0,877332,529,882875,1058,888154,1852,893697,3439,898712,4762,903991,6614,909006,8467,913757,10848,918772,13229,923259,15875,927746,18785,931969,21960,936193,25135,940152,28575,944111,32279,947807,35983,951238,40217,954405,44185,957573,48419,960212,53181,963116,57679,965491,62442,967603,67469,969714,72496,971298,77523,972882,82815,973938,88106,974993,93663,975785,98954,976313,104775,976313,110596,976313,116152,975785,121708,974993,127265,973938,132821,972882,137848,971298,143404,969714,148431,967603,153194,965491,158221,963116,162984,960212,167481,957573,172244,954405,176477,951238,180446,947807,184415,944111,188384,940152,192088,936193,195527,931969,198702,927746,201877,923259,204788,918772,207169,913757,209815,909006,211932,903991,213784,898712,215636,893697,217223,888154,218546,882875,219340,877332,220134,871789,220398,865982,220663,860175,220398,854896,220134,849089,219340,843810,218546,838531,217223,833252,215636,828237,213784,823222,211932,818471,209815,813456,207169,808968,204788,804481,201877,800258,198702,796035,195527,791812,192088,788116,188384,784421,184415,780990,180446,777822,176477,774919,172244,771751,167481,769112,162984,766736,158221,764625,153194,762513,148431,760929,143404,759346,137848,758026,132821,757234,127265,756442,121708,755914,116152,755650,110596,755914,104775,756442,98954,757234,93663,758026,88106,759082,82815,760929,77523,762513,72496,764625,67469,766472,62442,769112,57679,771751,53181,774655,48419,777822,44185,780990,40217,784421,36248,788116,32279,791812,28575,796035,25135,800258,21960,804481,18785,808968,15875,813456,13229,818471,10848,823222,8467,828237,6614,833252,4762,838531,3439,843810,1852,849089,1058,854896,529,860175,0xe">
                <v:path o:connectlocs="455538,372445;426643,453944;462464,531290;540434,554650;607300,508450;621150,421500;572434,354017;106274,345841;46703,401904;44797,490281;101627,549329;182643,542970;231253,475227;217313,388408;150594,342208;565867,307298;614344,336627;647897,384384;661270,444600;650643,505984;619240,555429;572195,587224;515001,595789;460673,578399;418404,539725;393688,485350;391658,422149;412792,365697;452195,324039;504732,302496;169418,305351;219339,332085;254962,377896;270807,437073;263063,499236;233873,550367;188481,584498;132008,596178;76846,581643;33121,545176;6076,492358;1072,429676;19539,371797;57187,327932;108299,303664;328858,85112;496296,198077;509763,226060;387133,238756;339107,280729;356506,311692;336247,497593;299541,474144;171311,250933;178580,214401;387845,0;425691,15804;440210,56871;422121,95735;382846,107395;349403,84335;342263,40548;366779,6477" o:connectangles="0,0,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4970145</wp:posOffset>
                </wp:positionH>
                <wp:positionV relativeFrom="paragraph">
                  <wp:posOffset>3346450</wp:posOffset>
                </wp:positionV>
                <wp:extent cx="436880" cy="436880"/>
                <wp:effectExtent l="0" t="0" r="5080" b="5080"/>
                <wp:wrapNone/>
                <wp:docPr id="96" name="足球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6113145" y="4260850"/>
                          <a:ext cx="436880" cy="436880"/>
                        </a:xfrm>
                        <a:custGeom>
                          <a:avLst/>
                          <a:gdLst>
                            <a:gd name="T0" fmla="*/ 956359 w 1647825"/>
                            <a:gd name="T1" fmla="*/ 1636826 h 1647826"/>
                            <a:gd name="T2" fmla="*/ 747857 w 1647825"/>
                            <a:gd name="T3" fmla="*/ 1644290 h 1647826"/>
                            <a:gd name="T4" fmla="*/ 552064 w 1647825"/>
                            <a:gd name="T5" fmla="*/ 1602253 h 1647826"/>
                            <a:gd name="T6" fmla="*/ 715689 w 1647825"/>
                            <a:gd name="T7" fmla="*/ 1601861 h 1647826"/>
                            <a:gd name="T8" fmla="*/ 887256 w 1647825"/>
                            <a:gd name="T9" fmla="*/ 1606575 h 1647826"/>
                            <a:gd name="T10" fmla="*/ 1054454 w 1647825"/>
                            <a:gd name="T11" fmla="*/ 1574360 h 1647826"/>
                            <a:gd name="T12" fmla="*/ 824299 w 1647825"/>
                            <a:gd name="T13" fmla="*/ 1511300 h 1647826"/>
                            <a:gd name="T14" fmla="*/ 704546 w 1647825"/>
                            <a:gd name="T15" fmla="*/ 1461552 h 1647826"/>
                            <a:gd name="T16" fmla="*/ 930127 w 1647825"/>
                            <a:gd name="T17" fmla="*/ 1463902 h 1647826"/>
                            <a:gd name="T18" fmla="*/ 1356122 w 1647825"/>
                            <a:gd name="T19" fmla="*/ 1452828 h 1647826"/>
                            <a:gd name="T20" fmla="*/ 1149747 w 1647825"/>
                            <a:gd name="T21" fmla="*/ 1581151 h 1647826"/>
                            <a:gd name="T22" fmla="*/ 515270 w 1647825"/>
                            <a:gd name="T23" fmla="*/ 1266356 h 1647826"/>
                            <a:gd name="T24" fmla="*/ 425814 w 1647825"/>
                            <a:gd name="T25" fmla="*/ 1545074 h 1647826"/>
                            <a:gd name="T26" fmla="*/ 236961 w 1647825"/>
                            <a:gd name="T27" fmla="*/ 1401552 h 1647826"/>
                            <a:gd name="T28" fmla="*/ 652180 w 1647825"/>
                            <a:gd name="T29" fmla="*/ 1071563 h 1647826"/>
                            <a:gd name="T30" fmla="*/ 198520 w 1647825"/>
                            <a:gd name="T31" fmla="*/ 994251 h 1647826"/>
                            <a:gd name="T32" fmla="*/ 228545 w 1647825"/>
                            <a:gd name="T33" fmla="*/ 1165580 h 1647826"/>
                            <a:gd name="T34" fmla="*/ 158888 w 1647825"/>
                            <a:gd name="T35" fmla="*/ 998634 h 1647826"/>
                            <a:gd name="T36" fmla="*/ 1499776 w 1647825"/>
                            <a:gd name="T37" fmla="*/ 943174 h 1647826"/>
                            <a:gd name="T38" fmla="*/ 1443657 w 1647825"/>
                            <a:gd name="T39" fmla="*/ 1118941 h 1647826"/>
                            <a:gd name="T40" fmla="*/ 1430523 w 1647825"/>
                            <a:gd name="T41" fmla="*/ 1050060 h 1647826"/>
                            <a:gd name="T42" fmla="*/ 1647825 w 1647825"/>
                            <a:gd name="T43" fmla="*/ 804876 h 1647826"/>
                            <a:gd name="T44" fmla="*/ 1627188 w 1647825"/>
                            <a:gd name="T45" fmla="*/ 1006630 h 1647826"/>
                            <a:gd name="T46" fmla="*/ 1562100 w 1647825"/>
                            <a:gd name="T47" fmla="*/ 1190116 h 1647826"/>
                            <a:gd name="T48" fmla="*/ 1456928 w 1647825"/>
                            <a:gd name="T49" fmla="*/ 1350963 h 1647826"/>
                            <a:gd name="T50" fmla="*/ 1529556 w 1647825"/>
                            <a:gd name="T51" fmla="*/ 1167081 h 1647826"/>
                            <a:gd name="T52" fmla="*/ 1588294 w 1647825"/>
                            <a:gd name="T53" fmla="*/ 1003056 h 1647826"/>
                            <a:gd name="T54" fmla="*/ 1608931 w 1647825"/>
                            <a:gd name="T55" fmla="*/ 823940 h 1647826"/>
                            <a:gd name="T56" fmla="*/ 45244 w 1647825"/>
                            <a:gd name="T57" fmla="*/ 926307 h 1647826"/>
                            <a:gd name="T58" fmla="*/ 89297 w 1647825"/>
                            <a:gd name="T59" fmla="*/ 1101726 h 1647826"/>
                            <a:gd name="T60" fmla="*/ 170260 w 1647825"/>
                            <a:gd name="T61" fmla="*/ 1259285 h 1647826"/>
                            <a:gd name="T62" fmla="*/ 135335 w 1647825"/>
                            <a:gd name="T63" fmla="*/ 1276748 h 1647826"/>
                            <a:gd name="T64" fmla="*/ 46831 w 1647825"/>
                            <a:gd name="T65" fmla="*/ 1098948 h 1647826"/>
                            <a:gd name="T66" fmla="*/ 3175 w 1647825"/>
                            <a:gd name="T67" fmla="*/ 900907 h 1647826"/>
                            <a:gd name="T68" fmla="*/ 1314889 w 1647825"/>
                            <a:gd name="T69" fmla="*/ 671513 h 1647826"/>
                            <a:gd name="T70" fmla="*/ 987105 w 1647825"/>
                            <a:gd name="T71" fmla="*/ 1046163 h 1647826"/>
                            <a:gd name="T72" fmla="*/ 1540533 w 1647825"/>
                            <a:gd name="T73" fmla="*/ 418281 h 1647826"/>
                            <a:gd name="T74" fmla="*/ 1626767 w 1647825"/>
                            <a:gd name="T75" fmla="*/ 640748 h 1647826"/>
                            <a:gd name="T76" fmla="*/ 1341437 w 1647825"/>
                            <a:gd name="T77" fmla="*/ 662559 h 1647826"/>
                            <a:gd name="T78" fmla="*/ 175991 w 1647825"/>
                            <a:gd name="T79" fmla="*/ 833870 h 1647826"/>
                            <a:gd name="T80" fmla="*/ 31713 w 1647825"/>
                            <a:gd name="T81" fmla="*/ 595541 h 1647826"/>
                            <a:gd name="T82" fmla="*/ 293316 w 1647825"/>
                            <a:gd name="T83" fmla="*/ 387350 h 1647826"/>
                            <a:gd name="T84" fmla="*/ 1155020 w 1647825"/>
                            <a:gd name="T85" fmla="*/ 223001 h 1647826"/>
                            <a:gd name="T86" fmla="*/ 1312138 w 1647825"/>
                            <a:gd name="T87" fmla="*/ 341854 h 1647826"/>
                            <a:gd name="T88" fmla="*/ 1208052 w 1647825"/>
                            <a:gd name="T89" fmla="*/ 302633 h 1647826"/>
                            <a:gd name="T90" fmla="*/ 598488 w 1647825"/>
                            <a:gd name="T91" fmla="*/ 217164 h 1647826"/>
                            <a:gd name="T92" fmla="*/ 395220 w 1647825"/>
                            <a:gd name="T93" fmla="*/ 338651 h 1647826"/>
                            <a:gd name="T94" fmla="*/ 380872 w 1647825"/>
                            <a:gd name="T95" fmla="*/ 299616 h 1647826"/>
                            <a:gd name="T96" fmla="*/ 545878 w 1647825"/>
                            <a:gd name="T97" fmla="*/ 196850 h 1647826"/>
                            <a:gd name="T98" fmla="*/ 1212850 w 1647825"/>
                            <a:gd name="T99" fmla="*/ 97392 h 1647826"/>
                            <a:gd name="T100" fmla="*/ 1386682 w 1647825"/>
                            <a:gd name="T101" fmla="*/ 223079 h 1647826"/>
                            <a:gd name="T102" fmla="*/ 1522413 w 1647825"/>
                            <a:gd name="T103" fmla="*/ 388938 h 1647826"/>
                            <a:gd name="T104" fmla="*/ 1364457 w 1647825"/>
                            <a:gd name="T105" fmla="*/ 255694 h 1647826"/>
                            <a:gd name="T106" fmla="*/ 1221582 w 1647825"/>
                            <a:gd name="T107" fmla="*/ 147507 h 1647826"/>
                            <a:gd name="T108" fmla="*/ 1055291 w 1647825"/>
                            <a:gd name="T109" fmla="*/ 73527 h 1647826"/>
                            <a:gd name="T110" fmla="*/ 470813 w 1647825"/>
                            <a:gd name="T111" fmla="*/ 122846 h 1647826"/>
                            <a:gd name="T112" fmla="*/ 319328 w 1647825"/>
                            <a:gd name="T113" fmla="*/ 222679 h 1647826"/>
                            <a:gd name="T114" fmla="*/ 195602 w 1647825"/>
                            <a:gd name="T115" fmla="*/ 354728 h 1647826"/>
                            <a:gd name="T116" fmla="*/ 218602 w 1647825"/>
                            <a:gd name="T117" fmla="*/ 265635 h 1647826"/>
                            <a:gd name="T118" fmla="*/ 383174 w 1647825"/>
                            <a:gd name="T119" fmla="*/ 127619 h 1647826"/>
                            <a:gd name="T120" fmla="*/ 580263 w 1647825"/>
                            <a:gd name="T121" fmla="*/ 36139 h 1647826"/>
                            <a:gd name="T122" fmla="*/ 995500 w 1647825"/>
                            <a:gd name="T123" fmla="*/ 18230 h 1647826"/>
                            <a:gd name="T124" fmla="*/ 630147 w 1647825"/>
                            <a:gd name="T125" fmla="*/ 63409 h 16478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  <a:cxn ang="0">
                              <a:pos x="T114" y="T115"/>
                            </a:cxn>
                            <a:cxn ang="0">
                              <a:pos x="T116" y="T117"/>
                            </a:cxn>
                            <a:cxn ang="0">
                              <a:pos x="T118" y="T119"/>
                            </a:cxn>
                            <a:cxn ang="0">
                              <a:pos x="T120" y="T121"/>
                            </a:cxn>
                            <a:cxn ang="0">
                              <a:pos x="T122" y="T123"/>
                            </a:cxn>
                            <a:cxn ang="0">
                              <a:pos x="T124" y="T125"/>
                            </a:cxn>
                          </a:cxnLst>
                          <a:rect l="0" t="0" r="r" b="b"/>
                          <a:pathLst>
                            <a:path w="1647825" h="1647826">
                              <a:moveTo>
                                <a:pt x="1069148" y="1570038"/>
                              </a:moveTo>
                              <a:lnTo>
                                <a:pt x="1117600" y="1593610"/>
                              </a:lnTo>
                              <a:lnTo>
                                <a:pt x="1100126" y="1600289"/>
                              </a:lnTo>
                              <a:lnTo>
                                <a:pt x="1082651" y="1606182"/>
                              </a:lnTo>
                              <a:lnTo>
                                <a:pt x="1065177" y="1611682"/>
                              </a:lnTo>
                              <a:lnTo>
                                <a:pt x="1047305" y="1616790"/>
                              </a:lnTo>
                              <a:lnTo>
                                <a:pt x="1029831" y="1621504"/>
                              </a:lnTo>
                              <a:lnTo>
                                <a:pt x="1011562" y="1626218"/>
                              </a:lnTo>
                              <a:lnTo>
                                <a:pt x="993293" y="1630147"/>
                              </a:lnTo>
                              <a:lnTo>
                                <a:pt x="974628" y="1634076"/>
                              </a:lnTo>
                              <a:lnTo>
                                <a:pt x="956359" y="1636826"/>
                              </a:lnTo>
                              <a:lnTo>
                                <a:pt x="937693" y="1639969"/>
                              </a:lnTo>
                              <a:lnTo>
                                <a:pt x="919027" y="1641933"/>
                              </a:lnTo>
                              <a:lnTo>
                                <a:pt x="899964" y="1644290"/>
                              </a:lnTo>
                              <a:lnTo>
                                <a:pt x="880901" y="1645469"/>
                              </a:lnTo>
                              <a:lnTo>
                                <a:pt x="862235" y="1646648"/>
                              </a:lnTo>
                              <a:lnTo>
                                <a:pt x="842775" y="1647826"/>
                              </a:lnTo>
                              <a:lnTo>
                                <a:pt x="823315" y="1647826"/>
                              </a:lnTo>
                              <a:lnTo>
                                <a:pt x="804252" y="1647826"/>
                              </a:lnTo>
                              <a:lnTo>
                                <a:pt x="785586" y="1646648"/>
                              </a:lnTo>
                              <a:lnTo>
                                <a:pt x="766523" y="1645862"/>
                              </a:lnTo>
                              <a:lnTo>
                                <a:pt x="747857" y="1644290"/>
                              </a:lnTo>
                              <a:lnTo>
                                <a:pt x="729986" y="1642326"/>
                              </a:lnTo>
                              <a:lnTo>
                                <a:pt x="711320" y="1640362"/>
                              </a:lnTo>
                              <a:lnTo>
                                <a:pt x="693051" y="1637219"/>
                              </a:lnTo>
                              <a:lnTo>
                                <a:pt x="674782" y="1634469"/>
                              </a:lnTo>
                              <a:lnTo>
                                <a:pt x="656911" y="1630933"/>
                              </a:lnTo>
                              <a:lnTo>
                                <a:pt x="639039" y="1627004"/>
                              </a:lnTo>
                              <a:lnTo>
                                <a:pt x="621168" y="1622683"/>
                              </a:lnTo>
                              <a:lnTo>
                                <a:pt x="603693" y="1617968"/>
                              </a:lnTo>
                              <a:lnTo>
                                <a:pt x="586219" y="1613254"/>
                              </a:lnTo>
                              <a:lnTo>
                                <a:pt x="569142" y="1607754"/>
                              </a:lnTo>
                              <a:lnTo>
                                <a:pt x="552064" y="1602253"/>
                              </a:lnTo>
                              <a:lnTo>
                                <a:pt x="534987" y="1596360"/>
                              </a:lnTo>
                              <a:lnTo>
                                <a:pt x="583439" y="1572003"/>
                              </a:lnTo>
                              <a:lnTo>
                                <a:pt x="597736" y="1576324"/>
                              </a:lnTo>
                              <a:lnTo>
                                <a:pt x="612033" y="1580646"/>
                              </a:lnTo>
                              <a:lnTo>
                                <a:pt x="626728" y="1584182"/>
                              </a:lnTo>
                              <a:lnTo>
                                <a:pt x="640628" y="1587717"/>
                              </a:lnTo>
                              <a:lnTo>
                                <a:pt x="655322" y="1591253"/>
                              </a:lnTo>
                              <a:lnTo>
                                <a:pt x="670811" y="1594396"/>
                              </a:lnTo>
                              <a:lnTo>
                                <a:pt x="685505" y="1597146"/>
                              </a:lnTo>
                              <a:lnTo>
                                <a:pt x="700597" y="1599896"/>
                              </a:lnTo>
                              <a:lnTo>
                                <a:pt x="715689" y="1601861"/>
                              </a:lnTo>
                              <a:lnTo>
                                <a:pt x="730780" y="1603432"/>
                              </a:lnTo>
                              <a:lnTo>
                                <a:pt x="745872" y="1605396"/>
                              </a:lnTo>
                              <a:lnTo>
                                <a:pt x="760963" y="1606575"/>
                              </a:lnTo>
                              <a:lnTo>
                                <a:pt x="776452" y="1607754"/>
                              </a:lnTo>
                              <a:lnTo>
                                <a:pt x="791941" y="1608932"/>
                              </a:lnTo>
                              <a:lnTo>
                                <a:pt x="807429" y="1609325"/>
                              </a:lnTo>
                              <a:lnTo>
                                <a:pt x="823315" y="1609325"/>
                              </a:lnTo>
                              <a:lnTo>
                                <a:pt x="839201" y="1609325"/>
                              </a:lnTo>
                              <a:lnTo>
                                <a:pt x="855087" y="1608147"/>
                              </a:lnTo>
                              <a:lnTo>
                                <a:pt x="870973" y="1607754"/>
                              </a:lnTo>
                              <a:lnTo>
                                <a:pt x="887256" y="1606575"/>
                              </a:lnTo>
                              <a:lnTo>
                                <a:pt x="902744" y="1605396"/>
                              </a:lnTo>
                              <a:lnTo>
                                <a:pt x="918233" y="1603432"/>
                              </a:lnTo>
                              <a:lnTo>
                                <a:pt x="933722" y="1601468"/>
                              </a:lnTo>
                              <a:lnTo>
                                <a:pt x="949210" y="1598718"/>
                              </a:lnTo>
                              <a:lnTo>
                                <a:pt x="964699" y="1596360"/>
                              </a:lnTo>
                              <a:lnTo>
                                <a:pt x="980188" y="1593218"/>
                              </a:lnTo>
                              <a:lnTo>
                                <a:pt x="995279" y="1590467"/>
                              </a:lnTo>
                              <a:lnTo>
                                <a:pt x="1010371" y="1586932"/>
                              </a:lnTo>
                              <a:lnTo>
                                <a:pt x="1025065" y="1583003"/>
                              </a:lnTo>
                              <a:lnTo>
                                <a:pt x="1039760" y="1578681"/>
                              </a:lnTo>
                              <a:lnTo>
                                <a:pt x="1054454" y="1574360"/>
                              </a:lnTo>
                              <a:lnTo>
                                <a:pt x="1069148" y="1570038"/>
                              </a:lnTo>
                              <a:close/>
                              <a:moveTo>
                                <a:pt x="990600" y="1450975"/>
                              </a:moveTo>
                              <a:lnTo>
                                <a:pt x="960761" y="1497590"/>
                              </a:lnTo>
                              <a:lnTo>
                                <a:pt x="944450" y="1500332"/>
                              </a:lnTo>
                              <a:lnTo>
                                <a:pt x="927740" y="1503466"/>
                              </a:lnTo>
                              <a:lnTo>
                                <a:pt x="910632" y="1505424"/>
                              </a:lnTo>
                              <a:lnTo>
                                <a:pt x="893923" y="1507775"/>
                              </a:lnTo>
                              <a:lnTo>
                                <a:pt x="876417" y="1508950"/>
                              </a:lnTo>
                              <a:lnTo>
                                <a:pt x="859310" y="1510125"/>
                              </a:lnTo>
                              <a:lnTo>
                                <a:pt x="841804" y="1510909"/>
                              </a:lnTo>
                              <a:lnTo>
                                <a:pt x="824299" y="1511300"/>
                              </a:lnTo>
                              <a:lnTo>
                                <a:pt x="807589" y="1510909"/>
                              </a:lnTo>
                              <a:lnTo>
                                <a:pt x="791675" y="1510125"/>
                              </a:lnTo>
                              <a:lnTo>
                                <a:pt x="775363" y="1508950"/>
                              </a:lnTo>
                              <a:lnTo>
                                <a:pt x="759051" y="1507775"/>
                              </a:lnTo>
                              <a:lnTo>
                                <a:pt x="743137" y="1506208"/>
                              </a:lnTo>
                              <a:lnTo>
                                <a:pt x="727223" y="1503858"/>
                              </a:lnTo>
                              <a:lnTo>
                                <a:pt x="711707" y="1501899"/>
                              </a:lnTo>
                              <a:lnTo>
                                <a:pt x="695395" y="1498765"/>
                              </a:lnTo>
                              <a:lnTo>
                                <a:pt x="666750" y="1453326"/>
                              </a:lnTo>
                              <a:lnTo>
                                <a:pt x="685449" y="1458026"/>
                              </a:lnTo>
                              <a:lnTo>
                                <a:pt x="704546" y="1461552"/>
                              </a:lnTo>
                              <a:lnTo>
                                <a:pt x="724041" y="1465077"/>
                              </a:lnTo>
                              <a:lnTo>
                                <a:pt x="743933" y="1467819"/>
                              </a:lnTo>
                              <a:lnTo>
                                <a:pt x="763428" y="1469778"/>
                              </a:lnTo>
                              <a:lnTo>
                                <a:pt x="783718" y="1471345"/>
                              </a:lnTo>
                              <a:lnTo>
                                <a:pt x="803611" y="1472520"/>
                              </a:lnTo>
                              <a:lnTo>
                                <a:pt x="824299" y="1472520"/>
                              </a:lnTo>
                              <a:lnTo>
                                <a:pt x="845783" y="1472520"/>
                              </a:lnTo>
                              <a:lnTo>
                                <a:pt x="866869" y="1470953"/>
                              </a:lnTo>
                              <a:lnTo>
                                <a:pt x="888353" y="1469386"/>
                              </a:lnTo>
                              <a:lnTo>
                                <a:pt x="909439" y="1467428"/>
                              </a:lnTo>
                              <a:lnTo>
                                <a:pt x="930127" y="1463902"/>
                              </a:lnTo>
                              <a:lnTo>
                                <a:pt x="950417" y="1460377"/>
                              </a:lnTo>
                              <a:lnTo>
                                <a:pt x="970708" y="1456068"/>
                              </a:lnTo>
                              <a:lnTo>
                                <a:pt x="990600" y="1450975"/>
                              </a:lnTo>
                              <a:close/>
                              <a:moveTo>
                                <a:pt x="1402556" y="1195388"/>
                              </a:moveTo>
                              <a:lnTo>
                                <a:pt x="1425972" y="1326889"/>
                              </a:lnTo>
                              <a:lnTo>
                                <a:pt x="1435100" y="1376153"/>
                              </a:lnTo>
                              <a:lnTo>
                                <a:pt x="1420019" y="1392044"/>
                              </a:lnTo>
                              <a:lnTo>
                                <a:pt x="1404541" y="1408333"/>
                              </a:lnTo>
                              <a:lnTo>
                                <a:pt x="1389063" y="1423429"/>
                              </a:lnTo>
                              <a:lnTo>
                                <a:pt x="1372394" y="1438526"/>
                              </a:lnTo>
                              <a:lnTo>
                                <a:pt x="1356122" y="1452828"/>
                              </a:lnTo>
                              <a:lnTo>
                                <a:pt x="1339056" y="1467131"/>
                              </a:lnTo>
                              <a:lnTo>
                                <a:pt x="1321594" y="1480241"/>
                              </a:lnTo>
                              <a:lnTo>
                                <a:pt x="1303734" y="1493749"/>
                              </a:lnTo>
                              <a:lnTo>
                                <a:pt x="1285875" y="1506462"/>
                              </a:lnTo>
                              <a:lnTo>
                                <a:pt x="1267619" y="1518380"/>
                              </a:lnTo>
                              <a:lnTo>
                                <a:pt x="1248569" y="1529902"/>
                              </a:lnTo>
                              <a:lnTo>
                                <a:pt x="1229519" y="1541423"/>
                              </a:lnTo>
                              <a:lnTo>
                                <a:pt x="1210072" y="1552149"/>
                              </a:lnTo>
                              <a:lnTo>
                                <a:pt x="1190228" y="1562082"/>
                              </a:lnTo>
                              <a:lnTo>
                                <a:pt x="1170384" y="1572014"/>
                              </a:lnTo>
                              <a:lnTo>
                                <a:pt x="1149747" y="1581151"/>
                              </a:lnTo>
                              <a:lnTo>
                                <a:pt x="1103709" y="1557711"/>
                              </a:lnTo>
                              <a:lnTo>
                                <a:pt x="989012" y="1500503"/>
                              </a:lnTo>
                              <a:lnTo>
                                <a:pt x="996553" y="1489379"/>
                              </a:lnTo>
                              <a:lnTo>
                                <a:pt x="1027906" y="1439321"/>
                              </a:lnTo>
                              <a:lnTo>
                                <a:pt x="1136253" y="1267694"/>
                              </a:lnTo>
                              <a:lnTo>
                                <a:pt x="1342628" y="1211279"/>
                              </a:lnTo>
                              <a:lnTo>
                                <a:pt x="1400969" y="1195785"/>
                              </a:lnTo>
                              <a:lnTo>
                                <a:pt x="1402556" y="1195388"/>
                              </a:lnTo>
                              <a:close/>
                              <a:moveTo>
                                <a:pt x="252864" y="1195388"/>
                              </a:moveTo>
                              <a:lnTo>
                                <a:pt x="302960" y="1209265"/>
                              </a:lnTo>
                              <a:lnTo>
                                <a:pt x="515270" y="1266356"/>
                              </a:lnTo>
                              <a:lnTo>
                                <a:pt x="518849" y="1267545"/>
                              </a:lnTo>
                              <a:lnTo>
                                <a:pt x="537137" y="1295695"/>
                              </a:lnTo>
                              <a:lnTo>
                                <a:pt x="629775" y="1441992"/>
                              </a:lnTo>
                              <a:lnTo>
                                <a:pt x="660786" y="1491154"/>
                              </a:lnTo>
                              <a:lnTo>
                                <a:pt x="666750" y="1500669"/>
                              </a:lnTo>
                              <a:lnTo>
                                <a:pt x="550655" y="1559743"/>
                              </a:lnTo>
                              <a:lnTo>
                                <a:pt x="504138" y="1582738"/>
                              </a:lnTo>
                              <a:lnTo>
                                <a:pt x="484259" y="1574412"/>
                              </a:lnTo>
                              <a:lnTo>
                                <a:pt x="464379" y="1564897"/>
                              </a:lnTo>
                              <a:lnTo>
                                <a:pt x="444898" y="1555382"/>
                              </a:lnTo>
                              <a:lnTo>
                                <a:pt x="425814" y="1545074"/>
                              </a:lnTo>
                              <a:lnTo>
                                <a:pt x="407127" y="1533973"/>
                              </a:lnTo>
                              <a:lnTo>
                                <a:pt x="388441" y="1522871"/>
                              </a:lnTo>
                              <a:lnTo>
                                <a:pt x="370152" y="1511374"/>
                              </a:lnTo>
                              <a:lnTo>
                                <a:pt x="352260" y="1498687"/>
                              </a:lnTo>
                              <a:lnTo>
                                <a:pt x="334767" y="1486396"/>
                              </a:lnTo>
                              <a:lnTo>
                                <a:pt x="317671" y="1473313"/>
                              </a:lnTo>
                              <a:lnTo>
                                <a:pt x="300972" y="1459833"/>
                              </a:lnTo>
                              <a:lnTo>
                                <a:pt x="284671" y="1445560"/>
                              </a:lnTo>
                              <a:lnTo>
                                <a:pt x="267972" y="1431287"/>
                              </a:lnTo>
                              <a:lnTo>
                                <a:pt x="252467" y="1416618"/>
                              </a:lnTo>
                              <a:lnTo>
                                <a:pt x="236961" y="1401552"/>
                              </a:lnTo>
                              <a:lnTo>
                                <a:pt x="222250" y="1386090"/>
                              </a:lnTo>
                              <a:lnTo>
                                <a:pt x="230202" y="1336531"/>
                              </a:lnTo>
                              <a:lnTo>
                                <a:pt x="251671" y="1203318"/>
                              </a:lnTo>
                              <a:lnTo>
                                <a:pt x="252864" y="1195388"/>
                              </a:lnTo>
                              <a:close/>
                              <a:moveTo>
                                <a:pt x="950912" y="1071563"/>
                              </a:moveTo>
                              <a:lnTo>
                                <a:pt x="998316" y="1071563"/>
                              </a:lnTo>
                              <a:lnTo>
                                <a:pt x="1120775" y="1245264"/>
                              </a:lnTo>
                              <a:lnTo>
                                <a:pt x="1119590" y="1245662"/>
                              </a:lnTo>
                              <a:lnTo>
                                <a:pt x="1095888" y="1279526"/>
                              </a:lnTo>
                              <a:lnTo>
                                <a:pt x="950912" y="1071563"/>
                              </a:lnTo>
                              <a:close/>
                              <a:moveTo>
                                <a:pt x="652180" y="1071563"/>
                              </a:moveTo>
                              <a:lnTo>
                                <a:pt x="700087" y="1071563"/>
                              </a:lnTo>
                              <a:lnTo>
                                <a:pt x="554783" y="1276351"/>
                              </a:lnTo>
                              <a:lnTo>
                                <a:pt x="534987" y="1244662"/>
                              </a:lnTo>
                              <a:lnTo>
                                <a:pt x="652180" y="1071563"/>
                              </a:lnTo>
                              <a:close/>
                              <a:moveTo>
                                <a:pt x="177703" y="873125"/>
                              </a:moveTo>
                              <a:lnTo>
                                <a:pt x="179305" y="893844"/>
                              </a:lnTo>
                              <a:lnTo>
                                <a:pt x="182107" y="914164"/>
                              </a:lnTo>
                              <a:lnTo>
                                <a:pt x="185710" y="934485"/>
                              </a:lnTo>
                              <a:lnTo>
                                <a:pt x="188913" y="954805"/>
                              </a:lnTo>
                              <a:lnTo>
                                <a:pt x="193716" y="974727"/>
                              </a:lnTo>
                              <a:lnTo>
                                <a:pt x="198520" y="994251"/>
                              </a:lnTo>
                              <a:lnTo>
                                <a:pt x="204125" y="1013774"/>
                              </a:lnTo>
                              <a:lnTo>
                                <a:pt x="210931" y="1032899"/>
                              </a:lnTo>
                              <a:lnTo>
                                <a:pt x="217336" y="1052025"/>
                              </a:lnTo>
                              <a:lnTo>
                                <a:pt x="224942" y="1070751"/>
                              </a:lnTo>
                              <a:lnTo>
                                <a:pt x="232949" y="1089478"/>
                              </a:lnTo>
                              <a:lnTo>
                                <a:pt x="241356" y="1107009"/>
                              </a:lnTo>
                              <a:lnTo>
                                <a:pt x="250563" y="1124939"/>
                              </a:lnTo>
                              <a:lnTo>
                                <a:pt x="260171" y="1142470"/>
                              </a:lnTo>
                              <a:lnTo>
                                <a:pt x="270179" y="1159603"/>
                              </a:lnTo>
                              <a:lnTo>
                                <a:pt x="280988" y="1176338"/>
                              </a:lnTo>
                              <a:lnTo>
                                <a:pt x="228545" y="1165580"/>
                              </a:lnTo>
                              <a:lnTo>
                                <a:pt x="220538" y="1151236"/>
                              </a:lnTo>
                              <a:lnTo>
                                <a:pt x="212532" y="1136494"/>
                              </a:lnTo>
                              <a:lnTo>
                                <a:pt x="205326" y="1121752"/>
                              </a:lnTo>
                              <a:lnTo>
                                <a:pt x="198120" y="1107009"/>
                              </a:lnTo>
                              <a:lnTo>
                                <a:pt x="191315" y="1091869"/>
                              </a:lnTo>
                              <a:lnTo>
                                <a:pt x="185310" y="1076728"/>
                              </a:lnTo>
                              <a:lnTo>
                                <a:pt x="178904" y="1061587"/>
                              </a:lnTo>
                              <a:lnTo>
                                <a:pt x="173300" y="1046048"/>
                              </a:lnTo>
                              <a:lnTo>
                                <a:pt x="168096" y="1030509"/>
                              </a:lnTo>
                              <a:lnTo>
                                <a:pt x="163292" y="1014571"/>
                              </a:lnTo>
                              <a:lnTo>
                                <a:pt x="158888" y="998634"/>
                              </a:lnTo>
                              <a:lnTo>
                                <a:pt x="154885" y="982297"/>
                              </a:lnTo>
                              <a:lnTo>
                                <a:pt x="151282" y="966360"/>
                              </a:lnTo>
                              <a:lnTo>
                                <a:pt x="148079" y="949227"/>
                              </a:lnTo>
                              <a:lnTo>
                                <a:pt x="144877" y="932492"/>
                              </a:lnTo>
                              <a:lnTo>
                                <a:pt x="142875" y="915360"/>
                              </a:lnTo>
                              <a:lnTo>
                                <a:pt x="143275" y="915758"/>
                              </a:lnTo>
                              <a:lnTo>
                                <a:pt x="177703" y="873125"/>
                              </a:lnTo>
                              <a:close/>
                              <a:moveTo>
                                <a:pt x="1469926" y="865188"/>
                              </a:moveTo>
                              <a:lnTo>
                                <a:pt x="1504950" y="909130"/>
                              </a:lnTo>
                              <a:lnTo>
                                <a:pt x="1502960" y="925756"/>
                              </a:lnTo>
                              <a:lnTo>
                                <a:pt x="1499776" y="943174"/>
                              </a:lnTo>
                              <a:lnTo>
                                <a:pt x="1496990" y="959801"/>
                              </a:lnTo>
                              <a:lnTo>
                                <a:pt x="1493408" y="976428"/>
                              </a:lnTo>
                              <a:lnTo>
                                <a:pt x="1489428" y="993054"/>
                              </a:lnTo>
                              <a:lnTo>
                                <a:pt x="1484652" y="1009285"/>
                              </a:lnTo>
                              <a:lnTo>
                                <a:pt x="1479876" y="1025516"/>
                              </a:lnTo>
                              <a:lnTo>
                                <a:pt x="1474702" y="1041350"/>
                              </a:lnTo>
                              <a:lnTo>
                                <a:pt x="1469528" y="1057185"/>
                              </a:lnTo>
                              <a:lnTo>
                                <a:pt x="1463558" y="1073020"/>
                              </a:lnTo>
                              <a:lnTo>
                                <a:pt x="1457190" y="1088855"/>
                              </a:lnTo>
                              <a:lnTo>
                                <a:pt x="1450423" y="1103898"/>
                              </a:lnTo>
                              <a:lnTo>
                                <a:pt x="1443657" y="1118941"/>
                              </a:lnTo>
                              <a:lnTo>
                                <a:pt x="1435697" y="1133984"/>
                              </a:lnTo>
                              <a:lnTo>
                                <a:pt x="1428533" y="1148631"/>
                              </a:lnTo>
                              <a:lnTo>
                                <a:pt x="1420175" y="1162883"/>
                              </a:lnTo>
                              <a:lnTo>
                                <a:pt x="1365250" y="1177926"/>
                              </a:lnTo>
                              <a:lnTo>
                                <a:pt x="1376394" y="1160508"/>
                              </a:lnTo>
                              <a:lnTo>
                                <a:pt x="1386743" y="1143089"/>
                              </a:lnTo>
                              <a:lnTo>
                                <a:pt x="1396693" y="1124879"/>
                              </a:lnTo>
                              <a:lnTo>
                                <a:pt x="1405847" y="1106669"/>
                              </a:lnTo>
                              <a:lnTo>
                                <a:pt x="1414603" y="1088063"/>
                              </a:lnTo>
                              <a:lnTo>
                                <a:pt x="1422961" y="1069457"/>
                              </a:lnTo>
                              <a:lnTo>
                                <a:pt x="1430523" y="1050060"/>
                              </a:lnTo>
                              <a:lnTo>
                                <a:pt x="1437687" y="1030662"/>
                              </a:lnTo>
                              <a:lnTo>
                                <a:pt x="1444055" y="1010868"/>
                              </a:lnTo>
                              <a:lnTo>
                                <a:pt x="1449627" y="990283"/>
                              </a:lnTo>
                              <a:lnTo>
                                <a:pt x="1454802" y="970094"/>
                              </a:lnTo>
                              <a:lnTo>
                                <a:pt x="1459180" y="949508"/>
                              </a:lnTo>
                              <a:lnTo>
                                <a:pt x="1463160" y="928923"/>
                              </a:lnTo>
                              <a:lnTo>
                                <a:pt x="1466344" y="907942"/>
                              </a:lnTo>
                              <a:lnTo>
                                <a:pt x="1468334" y="886565"/>
                              </a:lnTo>
                              <a:lnTo>
                                <a:pt x="1469926" y="865188"/>
                              </a:lnTo>
                              <a:close/>
                              <a:moveTo>
                                <a:pt x="1646635" y="785813"/>
                              </a:moveTo>
                              <a:lnTo>
                                <a:pt x="1647825" y="804876"/>
                              </a:lnTo>
                              <a:lnTo>
                                <a:pt x="1647825" y="823940"/>
                              </a:lnTo>
                              <a:lnTo>
                                <a:pt x="1647825" y="842606"/>
                              </a:lnTo>
                              <a:lnTo>
                                <a:pt x="1646635" y="861669"/>
                              </a:lnTo>
                              <a:lnTo>
                                <a:pt x="1645841" y="879938"/>
                              </a:lnTo>
                              <a:lnTo>
                                <a:pt x="1644650" y="898605"/>
                              </a:lnTo>
                              <a:lnTo>
                                <a:pt x="1642269" y="916477"/>
                              </a:lnTo>
                              <a:lnTo>
                                <a:pt x="1640285" y="934746"/>
                              </a:lnTo>
                              <a:lnTo>
                                <a:pt x="1637506" y="953015"/>
                              </a:lnTo>
                              <a:lnTo>
                                <a:pt x="1634728" y="970887"/>
                              </a:lnTo>
                              <a:lnTo>
                                <a:pt x="1631156" y="988759"/>
                              </a:lnTo>
                              <a:lnTo>
                                <a:pt x="1627188" y="1006630"/>
                              </a:lnTo>
                              <a:lnTo>
                                <a:pt x="1623616" y="1023708"/>
                              </a:lnTo>
                              <a:lnTo>
                                <a:pt x="1618853" y="1041183"/>
                              </a:lnTo>
                              <a:lnTo>
                                <a:pt x="1614091" y="1058260"/>
                              </a:lnTo>
                              <a:lnTo>
                                <a:pt x="1608931" y="1075735"/>
                              </a:lnTo>
                              <a:lnTo>
                                <a:pt x="1602978" y="1092416"/>
                              </a:lnTo>
                              <a:lnTo>
                                <a:pt x="1597025" y="1109096"/>
                              </a:lnTo>
                              <a:lnTo>
                                <a:pt x="1590675" y="1125777"/>
                              </a:lnTo>
                              <a:lnTo>
                                <a:pt x="1584325" y="1142060"/>
                              </a:lnTo>
                              <a:lnTo>
                                <a:pt x="1576785" y="1158343"/>
                              </a:lnTo>
                              <a:lnTo>
                                <a:pt x="1569641" y="1174229"/>
                              </a:lnTo>
                              <a:lnTo>
                                <a:pt x="1562100" y="1190116"/>
                              </a:lnTo>
                              <a:lnTo>
                                <a:pt x="1553766" y="1205605"/>
                              </a:lnTo>
                              <a:lnTo>
                                <a:pt x="1545828" y="1221094"/>
                              </a:lnTo>
                              <a:lnTo>
                                <a:pt x="1537097" y="1236980"/>
                              </a:lnTo>
                              <a:lnTo>
                                <a:pt x="1527969" y="1251675"/>
                              </a:lnTo>
                              <a:lnTo>
                                <a:pt x="1518841" y="1266767"/>
                              </a:lnTo>
                              <a:lnTo>
                                <a:pt x="1508919" y="1281461"/>
                              </a:lnTo>
                              <a:lnTo>
                                <a:pt x="1499394" y="1295759"/>
                              </a:lnTo>
                              <a:lnTo>
                                <a:pt x="1489075" y="1309659"/>
                              </a:lnTo>
                              <a:lnTo>
                                <a:pt x="1478756" y="1323560"/>
                              </a:lnTo>
                              <a:lnTo>
                                <a:pt x="1468041" y="1337460"/>
                              </a:lnTo>
                              <a:lnTo>
                                <a:pt x="1456928" y="1350963"/>
                              </a:lnTo>
                              <a:lnTo>
                                <a:pt x="1447800" y="1300525"/>
                              </a:lnTo>
                              <a:lnTo>
                                <a:pt x="1457325" y="1287816"/>
                              </a:lnTo>
                              <a:lnTo>
                                <a:pt x="1466453" y="1274710"/>
                              </a:lnTo>
                              <a:lnTo>
                                <a:pt x="1474788" y="1262398"/>
                              </a:lnTo>
                              <a:lnTo>
                                <a:pt x="1483519" y="1248895"/>
                              </a:lnTo>
                              <a:lnTo>
                                <a:pt x="1492250" y="1235789"/>
                              </a:lnTo>
                              <a:lnTo>
                                <a:pt x="1499791" y="1222682"/>
                              </a:lnTo>
                              <a:lnTo>
                                <a:pt x="1508125" y="1208782"/>
                              </a:lnTo>
                              <a:lnTo>
                                <a:pt x="1515666" y="1195279"/>
                              </a:lnTo>
                              <a:lnTo>
                                <a:pt x="1522810" y="1180981"/>
                              </a:lnTo>
                              <a:lnTo>
                                <a:pt x="1529556" y="1167081"/>
                              </a:lnTo>
                              <a:lnTo>
                                <a:pt x="1536700" y="1153180"/>
                              </a:lnTo>
                              <a:lnTo>
                                <a:pt x="1543050" y="1138883"/>
                              </a:lnTo>
                              <a:lnTo>
                                <a:pt x="1549003" y="1124188"/>
                              </a:lnTo>
                              <a:lnTo>
                                <a:pt x="1555353" y="1109493"/>
                              </a:lnTo>
                              <a:lnTo>
                                <a:pt x="1560910" y="1094799"/>
                              </a:lnTo>
                              <a:lnTo>
                                <a:pt x="1566069" y="1079707"/>
                              </a:lnTo>
                              <a:lnTo>
                                <a:pt x="1571228" y="1064218"/>
                              </a:lnTo>
                              <a:lnTo>
                                <a:pt x="1575991" y="1049126"/>
                              </a:lnTo>
                              <a:lnTo>
                                <a:pt x="1580356" y="1034034"/>
                              </a:lnTo>
                              <a:lnTo>
                                <a:pt x="1584722" y="1018545"/>
                              </a:lnTo>
                              <a:lnTo>
                                <a:pt x="1588294" y="1003056"/>
                              </a:lnTo>
                              <a:lnTo>
                                <a:pt x="1591866" y="987170"/>
                              </a:lnTo>
                              <a:lnTo>
                                <a:pt x="1595041" y="971681"/>
                              </a:lnTo>
                              <a:lnTo>
                                <a:pt x="1597819" y="955398"/>
                              </a:lnTo>
                              <a:lnTo>
                                <a:pt x="1600597" y="939511"/>
                              </a:lnTo>
                              <a:lnTo>
                                <a:pt x="1602581" y="923228"/>
                              </a:lnTo>
                              <a:lnTo>
                                <a:pt x="1604566" y="906945"/>
                              </a:lnTo>
                              <a:lnTo>
                                <a:pt x="1606153" y="890662"/>
                              </a:lnTo>
                              <a:lnTo>
                                <a:pt x="1606947" y="874378"/>
                              </a:lnTo>
                              <a:lnTo>
                                <a:pt x="1607741" y="857301"/>
                              </a:lnTo>
                              <a:lnTo>
                                <a:pt x="1608931" y="841017"/>
                              </a:lnTo>
                              <a:lnTo>
                                <a:pt x="1608931" y="823940"/>
                              </a:lnTo>
                              <a:lnTo>
                                <a:pt x="1608931" y="822351"/>
                              </a:lnTo>
                              <a:lnTo>
                                <a:pt x="1646635" y="785813"/>
                              </a:lnTo>
                              <a:close/>
                              <a:moveTo>
                                <a:pt x="1191" y="779463"/>
                              </a:moveTo>
                              <a:lnTo>
                                <a:pt x="39291" y="816372"/>
                              </a:lnTo>
                              <a:lnTo>
                                <a:pt x="38894" y="824707"/>
                              </a:lnTo>
                              <a:lnTo>
                                <a:pt x="39291" y="842169"/>
                              </a:lnTo>
                              <a:lnTo>
                                <a:pt x="39687" y="858838"/>
                              </a:lnTo>
                              <a:lnTo>
                                <a:pt x="40481" y="876300"/>
                              </a:lnTo>
                              <a:lnTo>
                                <a:pt x="41672" y="892969"/>
                              </a:lnTo>
                              <a:lnTo>
                                <a:pt x="43656" y="910035"/>
                              </a:lnTo>
                              <a:lnTo>
                                <a:pt x="45244" y="926307"/>
                              </a:lnTo>
                              <a:lnTo>
                                <a:pt x="47625" y="943372"/>
                              </a:lnTo>
                              <a:lnTo>
                                <a:pt x="50403" y="959644"/>
                              </a:lnTo>
                              <a:lnTo>
                                <a:pt x="53578" y="975519"/>
                              </a:lnTo>
                              <a:lnTo>
                                <a:pt x="56753" y="992188"/>
                              </a:lnTo>
                              <a:lnTo>
                                <a:pt x="60325" y="1008063"/>
                              </a:lnTo>
                              <a:lnTo>
                                <a:pt x="64691" y="1023938"/>
                              </a:lnTo>
                              <a:lnTo>
                                <a:pt x="69056" y="1039813"/>
                              </a:lnTo>
                              <a:lnTo>
                                <a:pt x="73819" y="1055688"/>
                              </a:lnTo>
                              <a:lnTo>
                                <a:pt x="78581" y="1071166"/>
                              </a:lnTo>
                              <a:lnTo>
                                <a:pt x="83741" y="1086644"/>
                              </a:lnTo>
                              <a:lnTo>
                                <a:pt x="89297" y="1101726"/>
                              </a:lnTo>
                              <a:lnTo>
                                <a:pt x="95250" y="1116807"/>
                              </a:lnTo>
                              <a:lnTo>
                                <a:pt x="101203" y="1131888"/>
                              </a:lnTo>
                              <a:lnTo>
                                <a:pt x="108347" y="1146573"/>
                              </a:lnTo>
                              <a:lnTo>
                                <a:pt x="114697" y="1161257"/>
                              </a:lnTo>
                              <a:lnTo>
                                <a:pt x="122238" y="1175941"/>
                              </a:lnTo>
                              <a:lnTo>
                                <a:pt x="129381" y="1190229"/>
                              </a:lnTo>
                              <a:lnTo>
                                <a:pt x="137319" y="1204517"/>
                              </a:lnTo>
                              <a:lnTo>
                                <a:pt x="144860" y="1218407"/>
                              </a:lnTo>
                              <a:lnTo>
                                <a:pt x="153194" y="1232298"/>
                              </a:lnTo>
                              <a:lnTo>
                                <a:pt x="161925" y="1245792"/>
                              </a:lnTo>
                              <a:lnTo>
                                <a:pt x="170260" y="1259285"/>
                              </a:lnTo>
                              <a:lnTo>
                                <a:pt x="179388" y="1272382"/>
                              </a:lnTo>
                              <a:lnTo>
                                <a:pt x="188913" y="1285479"/>
                              </a:lnTo>
                              <a:lnTo>
                                <a:pt x="198438" y="1298179"/>
                              </a:lnTo>
                              <a:lnTo>
                                <a:pt x="207963" y="1311276"/>
                              </a:lnTo>
                              <a:lnTo>
                                <a:pt x="199628" y="1362076"/>
                              </a:lnTo>
                              <a:lnTo>
                                <a:pt x="188516" y="1348186"/>
                              </a:lnTo>
                              <a:lnTo>
                                <a:pt x="177403" y="1334295"/>
                              </a:lnTo>
                              <a:lnTo>
                                <a:pt x="166291" y="1320404"/>
                              </a:lnTo>
                              <a:lnTo>
                                <a:pt x="155575" y="1306117"/>
                              </a:lnTo>
                              <a:lnTo>
                                <a:pt x="145256" y="1291432"/>
                              </a:lnTo>
                              <a:lnTo>
                                <a:pt x="135335" y="1276748"/>
                              </a:lnTo>
                              <a:lnTo>
                                <a:pt x="125413" y="1261667"/>
                              </a:lnTo>
                              <a:lnTo>
                                <a:pt x="115888" y="1245792"/>
                              </a:lnTo>
                              <a:lnTo>
                                <a:pt x="106760" y="1230710"/>
                              </a:lnTo>
                              <a:lnTo>
                                <a:pt x="98425" y="1214835"/>
                              </a:lnTo>
                              <a:lnTo>
                                <a:pt x="90091" y="1198960"/>
                              </a:lnTo>
                              <a:lnTo>
                                <a:pt x="81756" y="1183085"/>
                              </a:lnTo>
                              <a:lnTo>
                                <a:pt x="74216" y="1166416"/>
                              </a:lnTo>
                              <a:lnTo>
                                <a:pt x="66675" y="1150144"/>
                              </a:lnTo>
                              <a:lnTo>
                                <a:pt x="59928" y="1133079"/>
                              </a:lnTo>
                              <a:lnTo>
                                <a:pt x="53578" y="1116410"/>
                              </a:lnTo>
                              <a:lnTo>
                                <a:pt x="46831" y="1098948"/>
                              </a:lnTo>
                              <a:lnTo>
                                <a:pt x="41275" y="1081882"/>
                              </a:lnTo>
                              <a:lnTo>
                                <a:pt x="35719" y="1064419"/>
                              </a:lnTo>
                              <a:lnTo>
                                <a:pt x="30559" y="1046957"/>
                              </a:lnTo>
                              <a:lnTo>
                                <a:pt x="25797" y="1029097"/>
                              </a:lnTo>
                              <a:lnTo>
                                <a:pt x="21431" y="1011635"/>
                              </a:lnTo>
                              <a:lnTo>
                                <a:pt x="17066" y="993379"/>
                              </a:lnTo>
                              <a:lnTo>
                                <a:pt x="13494" y="975122"/>
                              </a:lnTo>
                              <a:lnTo>
                                <a:pt x="10716" y="956469"/>
                              </a:lnTo>
                              <a:lnTo>
                                <a:pt x="7541" y="938610"/>
                              </a:lnTo>
                              <a:lnTo>
                                <a:pt x="5556" y="919957"/>
                              </a:lnTo>
                              <a:lnTo>
                                <a:pt x="3175" y="900907"/>
                              </a:lnTo>
                              <a:lnTo>
                                <a:pt x="1984" y="882254"/>
                              </a:lnTo>
                              <a:lnTo>
                                <a:pt x="794" y="863204"/>
                              </a:lnTo>
                              <a:lnTo>
                                <a:pt x="397" y="844154"/>
                              </a:lnTo>
                              <a:lnTo>
                                <a:pt x="0" y="824707"/>
                              </a:lnTo>
                              <a:lnTo>
                                <a:pt x="397" y="802085"/>
                              </a:lnTo>
                              <a:lnTo>
                                <a:pt x="1191" y="779463"/>
                              </a:lnTo>
                              <a:close/>
                              <a:moveTo>
                                <a:pt x="1314889" y="671513"/>
                              </a:moveTo>
                              <a:lnTo>
                                <a:pt x="1339850" y="701729"/>
                              </a:lnTo>
                              <a:lnTo>
                                <a:pt x="1101725" y="776288"/>
                              </a:lnTo>
                              <a:lnTo>
                                <a:pt x="1116385" y="730768"/>
                              </a:lnTo>
                              <a:lnTo>
                                <a:pt x="1314889" y="671513"/>
                              </a:lnTo>
                              <a:close/>
                              <a:moveTo>
                                <a:pt x="339763" y="668338"/>
                              </a:moveTo>
                              <a:lnTo>
                                <a:pt x="538932" y="730250"/>
                              </a:lnTo>
                              <a:lnTo>
                                <a:pt x="554038" y="776288"/>
                              </a:lnTo>
                              <a:lnTo>
                                <a:pt x="317500" y="698500"/>
                              </a:lnTo>
                              <a:lnTo>
                                <a:pt x="339763" y="668338"/>
                              </a:lnTo>
                              <a:close/>
                              <a:moveTo>
                                <a:pt x="828080" y="554038"/>
                              </a:moveTo>
                              <a:lnTo>
                                <a:pt x="847512" y="567940"/>
                              </a:lnTo>
                              <a:lnTo>
                                <a:pt x="1087438" y="737939"/>
                              </a:lnTo>
                              <a:lnTo>
                                <a:pt x="1086645" y="741117"/>
                              </a:lnTo>
                              <a:lnTo>
                                <a:pt x="1086249" y="742308"/>
                              </a:lnTo>
                              <a:lnTo>
                                <a:pt x="987105" y="1046163"/>
                              </a:lnTo>
                              <a:lnTo>
                                <a:pt x="980364" y="1046163"/>
                              </a:lnTo>
                              <a:lnTo>
                                <a:pt x="935551" y="1046163"/>
                              </a:lnTo>
                              <a:lnTo>
                                <a:pt x="669054" y="1046163"/>
                              </a:lnTo>
                              <a:lnTo>
                                <a:pt x="570308" y="742308"/>
                              </a:lnTo>
                              <a:lnTo>
                                <a:pt x="569911" y="741117"/>
                              </a:lnTo>
                              <a:lnTo>
                                <a:pt x="568325" y="737939"/>
                              </a:lnTo>
                              <a:lnTo>
                                <a:pt x="808648" y="567940"/>
                              </a:lnTo>
                              <a:lnTo>
                                <a:pt x="828080" y="554038"/>
                              </a:lnTo>
                              <a:close/>
                              <a:moveTo>
                                <a:pt x="1360910" y="387350"/>
                              </a:moveTo>
                              <a:lnTo>
                                <a:pt x="1489666" y="409557"/>
                              </a:lnTo>
                              <a:lnTo>
                                <a:pt x="1540533" y="418281"/>
                              </a:lnTo>
                              <a:lnTo>
                                <a:pt x="1550865" y="437316"/>
                              </a:lnTo>
                              <a:lnTo>
                                <a:pt x="1560800" y="456747"/>
                              </a:lnTo>
                              <a:lnTo>
                                <a:pt x="1570337" y="476178"/>
                              </a:lnTo>
                              <a:lnTo>
                                <a:pt x="1579477" y="495213"/>
                              </a:lnTo>
                              <a:lnTo>
                                <a:pt x="1587425" y="515834"/>
                              </a:lnTo>
                              <a:lnTo>
                                <a:pt x="1595373" y="536058"/>
                              </a:lnTo>
                              <a:lnTo>
                                <a:pt x="1602924" y="556282"/>
                              </a:lnTo>
                              <a:lnTo>
                                <a:pt x="1609679" y="577300"/>
                              </a:lnTo>
                              <a:lnTo>
                                <a:pt x="1616038" y="597920"/>
                              </a:lnTo>
                              <a:lnTo>
                                <a:pt x="1621601" y="619731"/>
                              </a:lnTo>
                              <a:lnTo>
                                <a:pt x="1626767" y="640748"/>
                              </a:lnTo>
                              <a:lnTo>
                                <a:pt x="1631536" y="662955"/>
                              </a:lnTo>
                              <a:lnTo>
                                <a:pt x="1635908" y="684369"/>
                              </a:lnTo>
                              <a:lnTo>
                                <a:pt x="1639484" y="706973"/>
                              </a:lnTo>
                              <a:lnTo>
                                <a:pt x="1641868" y="728783"/>
                              </a:lnTo>
                              <a:lnTo>
                                <a:pt x="1644650" y="751387"/>
                              </a:lnTo>
                              <a:lnTo>
                                <a:pt x="1607692" y="786680"/>
                              </a:lnTo>
                              <a:lnTo>
                                <a:pt x="1513510" y="877888"/>
                              </a:lnTo>
                              <a:lnTo>
                                <a:pt x="1508343" y="871543"/>
                              </a:lnTo>
                              <a:lnTo>
                                <a:pt x="1471386" y="825146"/>
                              </a:lnTo>
                              <a:lnTo>
                                <a:pt x="1363691" y="689921"/>
                              </a:lnTo>
                              <a:lnTo>
                                <a:pt x="1341437" y="662559"/>
                              </a:lnTo>
                              <a:lnTo>
                                <a:pt x="1341835" y="656214"/>
                              </a:lnTo>
                              <a:lnTo>
                                <a:pt x="1355743" y="455557"/>
                              </a:lnTo>
                              <a:lnTo>
                                <a:pt x="1360115" y="396074"/>
                              </a:lnTo>
                              <a:lnTo>
                                <a:pt x="1360910" y="387350"/>
                              </a:lnTo>
                              <a:close/>
                              <a:moveTo>
                                <a:pt x="293316" y="387350"/>
                              </a:moveTo>
                              <a:lnTo>
                                <a:pt x="293316" y="388143"/>
                              </a:lnTo>
                              <a:lnTo>
                                <a:pt x="297280" y="446040"/>
                              </a:lnTo>
                              <a:lnTo>
                                <a:pt x="311549" y="656214"/>
                              </a:lnTo>
                              <a:lnTo>
                                <a:pt x="312738" y="662559"/>
                              </a:lnTo>
                              <a:lnTo>
                                <a:pt x="290145" y="689921"/>
                              </a:lnTo>
                              <a:lnTo>
                                <a:pt x="175991" y="833870"/>
                              </a:lnTo>
                              <a:lnTo>
                                <a:pt x="141111" y="877888"/>
                              </a:lnTo>
                              <a:lnTo>
                                <a:pt x="138733" y="875509"/>
                              </a:lnTo>
                              <a:lnTo>
                                <a:pt x="39641" y="779939"/>
                              </a:lnTo>
                              <a:lnTo>
                                <a:pt x="3175" y="744646"/>
                              </a:lnTo>
                              <a:lnTo>
                                <a:pt x="5949" y="722835"/>
                              </a:lnTo>
                              <a:lnTo>
                                <a:pt x="8724" y="701025"/>
                              </a:lnTo>
                              <a:lnTo>
                                <a:pt x="12291" y="679611"/>
                              </a:lnTo>
                              <a:lnTo>
                                <a:pt x="16255" y="658197"/>
                              </a:lnTo>
                              <a:lnTo>
                                <a:pt x="21011" y="636783"/>
                              </a:lnTo>
                              <a:lnTo>
                                <a:pt x="26164" y="616162"/>
                              </a:lnTo>
                              <a:lnTo>
                                <a:pt x="31713" y="595541"/>
                              </a:lnTo>
                              <a:lnTo>
                                <a:pt x="38452" y="574920"/>
                              </a:lnTo>
                              <a:lnTo>
                                <a:pt x="44793" y="554696"/>
                              </a:lnTo>
                              <a:lnTo>
                                <a:pt x="51928" y="534472"/>
                              </a:lnTo>
                              <a:lnTo>
                                <a:pt x="59855" y="514644"/>
                              </a:lnTo>
                              <a:lnTo>
                                <a:pt x="68179" y="495213"/>
                              </a:lnTo>
                              <a:lnTo>
                                <a:pt x="77296" y="476178"/>
                              </a:lnTo>
                              <a:lnTo>
                                <a:pt x="86016" y="457143"/>
                              </a:lnTo>
                              <a:lnTo>
                                <a:pt x="95528" y="438109"/>
                              </a:lnTo>
                              <a:lnTo>
                                <a:pt x="105834" y="419867"/>
                              </a:lnTo>
                              <a:lnTo>
                                <a:pt x="156173" y="410747"/>
                              </a:lnTo>
                              <a:lnTo>
                                <a:pt x="293316" y="387350"/>
                              </a:lnTo>
                              <a:close/>
                              <a:moveTo>
                                <a:pt x="808037" y="298450"/>
                              </a:moveTo>
                              <a:lnTo>
                                <a:pt x="827881" y="306401"/>
                              </a:lnTo>
                              <a:lnTo>
                                <a:pt x="847725" y="298450"/>
                              </a:lnTo>
                              <a:lnTo>
                                <a:pt x="847725" y="536575"/>
                              </a:lnTo>
                              <a:lnTo>
                                <a:pt x="827881" y="522661"/>
                              </a:lnTo>
                              <a:lnTo>
                                <a:pt x="808037" y="536575"/>
                              </a:lnTo>
                              <a:lnTo>
                                <a:pt x="808037" y="298450"/>
                              </a:lnTo>
                              <a:close/>
                              <a:moveTo>
                                <a:pt x="1106341" y="198438"/>
                              </a:moveTo>
                              <a:lnTo>
                                <a:pt x="1122567" y="205965"/>
                              </a:lnTo>
                              <a:lnTo>
                                <a:pt x="1139189" y="214285"/>
                              </a:lnTo>
                              <a:lnTo>
                                <a:pt x="1155020" y="223001"/>
                              </a:lnTo>
                              <a:lnTo>
                                <a:pt x="1170455" y="231717"/>
                              </a:lnTo>
                              <a:lnTo>
                                <a:pt x="1185889" y="241225"/>
                              </a:lnTo>
                              <a:lnTo>
                                <a:pt x="1200928" y="251129"/>
                              </a:lnTo>
                              <a:lnTo>
                                <a:pt x="1216363" y="261034"/>
                              </a:lnTo>
                              <a:lnTo>
                                <a:pt x="1231006" y="271335"/>
                              </a:lnTo>
                              <a:lnTo>
                                <a:pt x="1244858" y="282031"/>
                              </a:lnTo>
                              <a:lnTo>
                                <a:pt x="1258710" y="293520"/>
                              </a:lnTo>
                              <a:lnTo>
                                <a:pt x="1272562" y="305010"/>
                              </a:lnTo>
                              <a:lnTo>
                                <a:pt x="1286018" y="316895"/>
                              </a:lnTo>
                              <a:lnTo>
                                <a:pt x="1299078" y="328780"/>
                              </a:lnTo>
                              <a:lnTo>
                                <a:pt x="1312138" y="341854"/>
                              </a:lnTo>
                              <a:lnTo>
                                <a:pt x="1324407" y="354928"/>
                              </a:lnTo>
                              <a:lnTo>
                                <a:pt x="1336675" y="367606"/>
                              </a:lnTo>
                              <a:lnTo>
                                <a:pt x="1332322" y="423863"/>
                              </a:lnTo>
                              <a:lnTo>
                                <a:pt x="1318470" y="406827"/>
                              </a:lnTo>
                              <a:lnTo>
                                <a:pt x="1304618" y="390584"/>
                              </a:lnTo>
                              <a:lnTo>
                                <a:pt x="1289975" y="374737"/>
                              </a:lnTo>
                              <a:lnTo>
                                <a:pt x="1274145" y="359286"/>
                              </a:lnTo>
                              <a:lnTo>
                                <a:pt x="1258314" y="344231"/>
                              </a:lnTo>
                              <a:lnTo>
                                <a:pt x="1242088" y="329969"/>
                              </a:lnTo>
                              <a:lnTo>
                                <a:pt x="1225070" y="316103"/>
                              </a:lnTo>
                              <a:lnTo>
                                <a:pt x="1208052" y="302633"/>
                              </a:lnTo>
                              <a:lnTo>
                                <a:pt x="1189847" y="290351"/>
                              </a:lnTo>
                              <a:lnTo>
                                <a:pt x="1171642" y="278070"/>
                              </a:lnTo>
                              <a:lnTo>
                                <a:pt x="1153437" y="266580"/>
                              </a:lnTo>
                              <a:lnTo>
                                <a:pt x="1134440" y="255884"/>
                              </a:lnTo>
                              <a:lnTo>
                                <a:pt x="1114652" y="245187"/>
                              </a:lnTo>
                              <a:lnTo>
                                <a:pt x="1094864" y="235679"/>
                              </a:lnTo>
                              <a:lnTo>
                                <a:pt x="1074680" y="227359"/>
                              </a:lnTo>
                              <a:lnTo>
                                <a:pt x="1054100" y="218643"/>
                              </a:lnTo>
                              <a:lnTo>
                                <a:pt x="1106341" y="198438"/>
                              </a:lnTo>
                              <a:close/>
                              <a:moveTo>
                                <a:pt x="545878" y="196850"/>
                              </a:moveTo>
                              <a:lnTo>
                                <a:pt x="598488" y="217164"/>
                              </a:lnTo>
                              <a:lnTo>
                                <a:pt x="577763" y="225130"/>
                              </a:lnTo>
                              <a:lnTo>
                                <a:pt x="557835" y="233495"/>
                              </a:lnTo>
                              <a:lnTo>
                                <a:pt x="538305" y="243055"/>
                              </a:lnTo>
                              <a:lnTo>
                                <a:pt x="518775" y="253013"/>
                              </a:lnTo>
                              <a:lnTo>
                                <a:pt x="500441" y="263369"/>
                              </a:lnTo>
                              <a:lnTo>
                                <a:pt x="481709" y="274522"/>
                              </a:lnTo>
                              <a:lnTo>
                                <a:pt x="463375" y="286471"/>
                              </a:lnTo>
                              <a:lnTo>
                                <a:pt x="446236" y="298421"/>
                              </a:lnTo>
                              <a:lnTo>
                                <a:pt x="428700" y="311566"/>
                              </a:lnTo>
                              <a:lnTo>
                                <a:pt x="411960" y="325108"/>
                              </a:lnTo>
                              <a:lnTo>
                                <a:pt x="395220" y="338651"/>
                              </a:lnTo>
                              <a:lnTo>
                                <a:pt x="379676" y="352991"/>
                              </a:lnTo>
                              <a:lnTo>
                                <a:pt x="364132" y="368127"/>
                              </a:lnTo>
                              <a:lnTo>
                                <a:pt x="349385" y="383263"/>
                              </a:lnTo>
                              <a:lnTo>
                                <a:pt x="335037" y="399594"/>
                              </a:lnTo>
                              <a:lnTo>
                                <a:pt x="321087" y="415925"/>
                              </a:lnTo>
                              <a:lnTo>
                                <a:pt x="317500" y="360957"/>
                              </a:lnTo>
                              <a:lnTo>
                                <a:pt x="329457" y="347812"/>
                              </a:lnTo>
                              <a:lnTo>
                                <a:pt x="341414" y="335465"/>
                              </a:lnTo>
                              <a:lnTo>
                                <a:pt x="354567" y="323117"/>
                              </a:lnTo>
                              <a:lnTo>
                                <a:pt x="367719" y="311566"/>
                              </a:lnTo>
                              <a:lnTo>
                                <a:pt x="380872" y="299616"/>
                              </a:lnTo>
                              <a:lnTo>
                                <a:pt x="394423" y="288463"/>
                              </a:lnTo>
                              <a:lnTo>
                                <a:pt x="408373" y="277708"/>
                              </a:lnTo>
                              <a:lnTo>
                                <a:pt x="422721" y="267352"/>
                              </a:lnTo>
                              <a:lnTo>
                                <a:pt x="437069" y="256996"/>
                              </a:lnTo>
                              <a:lnTo>
                                <a:pt x="451816" y="247436"/>
                              </a:lnTo>
                              <a:lnTo>
                                <a:pt x="466962" y="237877"/>
                              </a:lnTo>
                              <a:lnTo>
                                <a:pt x="482107" y="228715"/>
                              </a:lnTo>
                              <a:lnTo>
                                <a:pt x="497651" y="219952"/>
                              </a:lnTo>
                              <a:lnTo>
                                <a:pt x="513195" y="211986"/>
                              </a:lnTo>
                              <a:lnTo>
                                <a:pt x="529536" y="204020"/>
                              </a:lnTo>
                              <a:lnTo>
                                <a:pt x="545878" y="196850"/>
                              </a:lnTo>
                              <a:close/>
                              <a:moveTo>
                                <a:pt x="1028700" y="25400"/>
                              </a:moveTo>
                              <a:lnTo>
                                <a:pt x="1048147" y="30571"/>
                              </a:lnTo>
                              <a:lnTo>
                                <a:pt x="1067197" y="36139"/>
                              </a:lnTo>
                              <a:lnTo>
                                <a:pt x="1086247" y="42503"/>
                              </a:lnTo>
                              <a:lnTo>
                                <a:pt x="1104900" y="49265"/>
                              </a:lnTo>
                              <a:lnTo>
                                <a:pt x="1123553" y="56026"/>
                              </a:lnTo>
                              <a:lnTo>
                                <a:pt x="1142207" y="63186"/>
                              </a:lnTo>
                              <a:lnTo>
                                <a:pt x="1160066" y="71538"/>
                              </a:lnTo>
                              <a:lnTo>
                                <a:pt x="1177925" y="79891"/>
                              </a:lnTo>
                              <a:lnTo>
                                <a:pt x="1195388" y="88641"/>
                              </a:lnTo>
                              <a:lnTo>
                                <a:pt x="1212850" y="97392"/>
                              </a:lnTo>
                              <a:lnTo>
                                <a:pt x="1230313" y="106937"/>
                              </a:lnTo>
                              <a:lnTo>
                                <a:pt x="1246982" y="116881"/>
                              </a:lnTo>
                              <a:lnTo>
                                <a:pt x="1263650" y="127620"/>
                              </a:lnTo>
                              <a:lnTo>
                                <a:pt x="1280319" y="138359"/>
                              </a:lnTo>
                              <a:lnTo>
                                <a:pt x="1296194" y="149098"/>
                              </a:lnTo>
                              <a:lnTo>
                                <a:pt x="1312069" y="160633"/>
                              </a:lnTo>
                              <a:lnTo>
                                <a:pt x="1327547" y="172565"/>
                              </a:lnTo>
                              <a:lnTo>
                                <a:pt x="1342629" y="184497"/>
                              </a:lnTo>
                              <a:lnTo>
                                <a:pt x="1358107" y="197225"/>
                              </a:lnTo>
                              <a:lnTo>
                                <a:pt x="1372791" y="209953"/>
                              </a:lnTo>
                              <a:lnTo>
                                <a:pt x="1386682" y="223079"/>
                              </a:lnTo>
                              <a:lnTo>
                                <a:pt x="1400572" y="237000"/>
                              </a:lnTo>
                              <a:lnTo>
                                <a:pt x="1414463" y="250921"/>
                              </a:lnTo>
                              <a:lnTo>
                                <a:pt x="1427957" y="264444"/>
                              </a:lnTo>
                              <a:lnTo>
                                <a:pt x="1440657" y="279161"/>
                              </a:lnTo>
                              <a:lnTo>
                                <a:pt x="1453754" y="293877"/>
                              </a:lnTo>
                              <a:lnTo>
                                <a:pt x="1466454" y="309389"/>
                              </a:lnTo>
                              <a:lnTo>
                                <a:pt x="1477963" y="324901"/>
                              </a:lnTo>
                              <a:lnTo>
                                <a:pt x="1489473" y="340413"/>
                              </a:lnTo>
                              <a:lnTo>
                                <a:pt x="1501379" y="356323"/>
                              </a:lnTo>
                              <a:lnTo>
                                <a:pt x="1512094" y="372233"/>
                              </a:lnTo>
                              <a:lnTo>
                                <a:pt x="1522413" y="388938"/>
                              </a:lnTo>
                              <a:lnTo>
                                <a:pt x="1470026" y="380187"/>
                              </a:lnTo>
                              <a:lnTo>
                                <a:pt x="1460501" y="366664"/>
                              </a:lnTo>
                              <a:lnTo>
                                <a:pt x="1451373" y="353539"/>
                              </a:lnTo>
                              <a:lnTo>
                                <a:pt x="1441451" y="340413"/>
                              </a:lnTo>
                              <a:lnTo>
                                <a:pt x="1430735" y="327685"/>
                              </a:lnTo>
                              <a:lnTo>
                                <a:pt x="1420416" y="315355"/>
                              </a:lnTo>
                              <a:lnTo>
                                <a:pt x="1409701" y="302627"/>
                              </a:lnTo>
                              <a:lnTo>
                                <a:pt x="1398985" y="290695"/>
                              </a:lnTo>
                              <a:lnTo>
                                <a:pt x="1387872" y="278763"/>
                              </a:lnTo>
                              <a:lnTo>
                                <a:pt x="1375966" y="267228"/>
                              </a:lnTo>
                              <a:lnTo>
                                <a:pt x="1364457" y="255694"/>
                              </a:lnTo>
                              <a:lnTo>
                                <a:pt x="1352154" y="244557"/>
                              </a:lnTo>
                              <a:lnTo>
                                <a:pt x="1340247" y="233420"/>
                              </a:lnTo>
                              <a:lnTo>
                                <a:pt x="1327944" y="223079"/>
                              </a:lnTo>
                              <a:lnTo>
                                <a:pt x="1315244" y="212737"/>
                              </a:lnTo>
                              <a:lnTo>
                                <a:pt x="1302544" y="202396"/>
                              </a:lnTo>
                              <a:lnTo>
                                <a:pt x="1289844" y="192452"/>
                              </a:lnTo>
                              <a:lnTo>
                                <a:pt x="1276350" y="182906"/>
                              </a:lnTo>
                              <a:lnTo>
                                <a:pt x="1262857" y="173758"/>
                              </a:lnTo>
                              <a:lnTo>
                                <a:pt x="1248966" y="164610"/>
                              </a:lnTo>
                              <a:lnTo>
                                <a:pt x="1235472" y="155462"/>
                              </a:lnTo>
                              <a:lnTo>
                                <a:pt x="1221582" y="147507"/>
                              </a:lnTo>
                              <a:lnTo>
                                <a:pt x="1207294" y="139155"/>
                              </a:lnTo>
                              <a:lnTo>
                                <a:pt x="1192610" y="130802"/>
                              </a:lnTo>
                              <a:lnTo>
                                <a:pt x="1178322" y="123643"/>
                              </a:lnTo>
                              <a:lnTo>
                                <a:pt x="1163241" y="116085"/>
                              </a:lnTo>
                              <a:lnTo>
                                <a:pt x="1148557" y="108926"/>
                              </a:lnTo>
                              <a:lnTo>
                                <a:pt x="1133475" y="102164"/>
                              </a:lnTo>
                              <a:lnTo>
                                <a:pt x="1117997" y="95801"/>
                              </a:lnTo>
                              <a:lnTo>
                                <a:pt x="1102916" y="89834"/>
                              </a:lnTo>
                              <a:lnTo>
                                <a:pt x="1087041" y="84266"/>
                              </a:lnTo>
                              <a:lnTo>
                                <a:pt x="1071166" y="78698"/>
                              </a:lnTo>
                              <a:lnTo>
                                <a:pt x="1055291" y="73527"/>
                              </a:lnTo>
                              <a:lnTo>
                                <a:pt x="1028700" y="25400"/>
                              </a:lnTo>
                              <a:close/>
                              <a:moveTo>
                                <a:pt x="619125" y="25400"/>
                              </a:moveTo>
                              <a:lnTo>
                                <a:pt x="594935" y="72333"/>
                              </a:lnTo>
                              <a:lnTo>
                                <a:pt x="579073" y="77504"/>
                              </a:lnTo>
                              <a:lnTo>
                                <a:pt x="563211" y="82674"/>
                              </a:lnTo>
                              <a:lnTo>
                                <a:pt x="546952" y="89038"/>
                              </a:lnTo>
                              <a:lnTo>
                                <a:pt x="531486" y="95004"/>
                              </a:lnTo>
                              <a:lnTo>
                                <a:pt x="516020" y="101368"/>
                              </a:lnTo>
                              <a:lnTo>
                                <a:pt x="500951" y="108130"/>
                              </a:lnTo>
                              <a:lnTo>
                                <a:pt x="485882" y="115289"/>
                              </a:lnTo>
                              <a:lnTo>
                                <a:pt x="470813" y="122846"/>
                              </a:lnTo>
                              <a:lnTo>
                                <a:pt x="456140" y="130005"/>
                              </a:lnTo>
                              <a:lnTo>
                                <a:pt x="441467" y="138358"/>
                              </a:lnTo>
                              <a:lnTo>
                                <a:pt x="427191" y="146313"/>
                              </a:lnTo>
                              <a:lnTo>
                                <a:pt x="412915" y="155063"/>
                              </a:lnTo>
                              <a:lnTo>
                                <a:pt x="399036" y="163813"/>
                              </a:lnTo>
                              <a:lnTo>
                                <a:pt x="385156" y="172961"/>
                              </a:lnTo>
                              <a:lnTo>
                                <a:pt x="371277" y="182507"/>
                              </a:lnTo>
                              <a:lnTo>
                                <a:pt x="358190" y="192053"/>
                              </a:lnTo>
                              <a:lnTo>
                                <a:pt x="345104" y="201996"/>
                              </a:lnTo>
                              <a:lnTo>
                                <a:pt x="332018" y="212338"/>
                              </a:lnTo>
                              <a:lnTo>
                                <a:pt x="319328" y="222679"/>
                              </a:lnTo>
                              <a:lnTo>
                                <a:pt x="307035" y="233418"/>
                              </a:lnTo>
                              <a:lnTo>
                                <a:pt x="294741" y="244554"/>
                              </a:lnTo>
                              <a:lnTo>
                                <a:pt x="282448" y="256089"/>
                              </a:lnTo>
                              <a:lnTo>
                                <a:pt x="270948" y="267226"/>
                              </a:lnTo>
                              <a:lnTo>
                                <a:pt x="259448" y="278760"/>
                              </a:lnTo>
                              <a:lnTo>
                                <a:pt x="247948" y="291090"/>
                              </a:lnTo>
                              <a:lnTo>
                                <a:pt x="236844" y="303022"/>
                              </a:lnTo>
                              <a:lnTo>
                                <a:pt x="226137" y="315750"/>
                              </a:lnTo>
                              <a:lnTo>
                                <a:pt x="215826" y="328477"/>
                              </a:lnTo>
                              <a:lnTo>
                                <a:pt x="205516" y="341205"/>
                              </a:lnTo>
                              <a:lnTo>
                                <a:pt x="195602" y="354728"/>
                              </a:lnTo>
                              <a:lnTo>
                                <a:pt x="185688" y="367854"/>
                              </a:lnTo>
                              <a:lnTo>
                                <a:pt x="176170" y="381377"/>
                              </a:lnTo>
                              <a:lnTo>
                                <a:pt x="123825" y="390525"/>
                              </a:lnTo>
                              <a:lnTo>
                                <a:pt x="134135" y="373820"/>
                              </a:lnTo>
                              <a:lnTo>
                                <a:pt x="145239" y="357512"/>
                              </a:lnTo>
                              <a:lnTo>
                                <a:pt x="156739" y="341205"/>
                              </a:lnTo>
                              <a:lnTo>
                                <a:pt x="168239" y="325693"/>
                              </a:lnTo>
                              <a:lnTo>
                                <a:pt x="180136" y="310181"/>
                              </a:lnTo>
                              <a:lnTo>
                                <a:pt x="192826" y="295067"/>
                              </a:lnTo>
                              <a:lnTo>
                                <a:pt x="205516" y="280351"/>
                              </a:lnTo>
                              <a:lnTo>
                                <a:pt x="218602" y="265635"/>
                              </a:lnTo>
                              <a:lnTo>
                                <a:pt x="232085" y="251316"/>
                              </a:lnTo>
                              <a:lnTo>
                                <a:pt x="245965" y="237395"/>
                              </a:lnTo>
                              <a:lnTo>
                                <a:pt x="259844" y="223872"/>
                              </a:lnTo>
                              <a:lnTo>
                                <a:pt x="274517" y="210349"/>
                              </a:lnTo>
                              <a:lnTo>
                                <a:pt x="289190" y="197621"/>
                              </a:lnTo>
                              <a:lnTo>
                                <a:pt x="303862" y="184893"/>
                              </a:lnTo>
                              <a:lnTo>
                                <a:pt x="319328" y="172961"/>
                              </a:lnTo>
                              <a:lnTo>
                                <a:pt x="334794" y="160631"/>
                              </a:lnTo>
                              <a:lnTo>
                                <a:pt x="350656" y="149495"/>
                              </a:lnTo>
                              <a:lnTo>
                                <a:pt x="366518" y="138358"/>
                              </a:lnTo>
                              <a:lnTo>
                                <a:pt x="383174" y="127619"/>
                              </a:lnTo>
                              <a:lnTo>
                                <a:pt x="399829" y="116880"/>
                              </a:lnTo>
                              <a:lnTo>
                                <a:pt x="416881" y="106936"/>
                              </a:lnTo>
                              <a:lnTo>
                                <a:pt x="433933" y="97391"/>
                              </a:lnTo>
                              <a:lnTo>
                                <a:pt x="451778" y="88640"/>
                              </a:lnTo>
                              <a:lnTo>
                                <a:pt x="469227" y="79890"/>
                              </a:lnTo>
                              <a:lnTo>
                                <a:pt x="487072" y="71140"/>
                              </a:lnTo>
                              <a:lnTo>
                                <a:pt x="505710" y="63185"/>
                              </a:lnTo>
                              <a:lnTo>
                                <a:pt x="523951" y="56026"/>
                              </a:lnTo>
                              <a:lnTo>
                                <a:pt x="542193" y="48867"/>
                              </a:lnTo>
                              <a:lnTo>
                                <a:pt x="561228" y="42105"/>
                              </a:lnTo>
                              <a:lnTo>
                                <a:pt x="580263" y="36139"/>
                              </a:lnTo>
                              <a:lnTo>
                                <a:pt x="599694" y="30570"/>
                              </a:lnTo>
                              <a:lnTo>
                                <a:pt x="619125" y="25400"/>
                              </a:lnTo>
                              <a:close/>
                              <a:moveTo>
                                <a:pt x="824315" y="0"/>
                              </a:moveTo>
                              <a:lnTo>
                                <a:pt x="846110" y="792"/>
                              </a:lnTo>
                              <a:lnTo>
                                <a:pt x="868300" y="1585"/>
                              </a:lnTo>
                              <a:lnTo>
                                <a:pt x="889699" y="2774"/>
                              </a:lnTo>
                              <a:lnTo>
                                <a:pt x="911097" y="4756"/>
                              </a:lnTo>
                              <a:lnTo>
                                <a:pt x="932495" y="7530"/>
                              </a:lnTo>
                              <a:lnTo>
                                <a:pt x="953497" y="10700"/>
                              </a:lnTo>
                              <a:lnTo>
                                <a:pt x="974499" y="13871"/>
                              </a:lnTo>
                              <a:lnTo>
                                <a:pt x="995500" y="18230"/>
                              </a:lnTo>
                              <a:lnTo>
                                <a:pt x="1020861" y="63806"/>
                              </a:lnTo>
                              <a:lnTo>
                                <a:pt x="1084263" y="178339"/>
                              </a:lnTo>
                              <a:lnTo>
                                <a:pt x="1071187" y="183491"/>
                              </a:lnTo>
                              <a:lnTo>
                                <a:pt x="1015710" y="204892"/>
                              </a:lnTo>
                              <a:lnTo>
                                <a:pt x="847298" y="270679"/>
                              </a:lnTo>
                              <a:lnTo>
                                <a:pt x="827882" y="277813"/>
                              </a:lnTo>
                              <a:lnTo>
                                <a:pt x="808465" y="270679"/>
                              </a:lnTo>
                              <a:lnTo>
                                <a:pt x="636883" y="203703"/>
                              </a:lnTo>
                              <a:lnTo>
                                <a:pt x="581010" y="181906"/>
                              </a:lnTo>
                              <a:lnTo>
                                <a:pt x="571500" y="178339"/>
                              </a:lnTo>
                              <a:lnTo>
                                <a:pt x="630147" y="63409"/>
                              </a:lnTo>
                              <a:lnTo>
                                <a:pt x="653130" y="18230"/>
                              </a:lnTo>
                              <a:lnTo>
                                <a:pt x="673736" y="13871"/>
                              </a:lnTo>
                              <a:lnTo>
                                <a:pt x="694738" y="10700"/>
                              </a:lnTo>
                              <a:lnTo>
                                <a:pt x="716136" y="7530"/>
                              </a:lnTo>
                              <a:lnTo>
                                <a:pt x="737534" y="4756"/>
                              </a:lnTo>
                              <a:lnTo>
                                <a:pt x="758932" y="2774"/>
                              </a:lnTo>
                              <a:lnTo>
                                <a:pt x="780726" y="1585"/>
                              </a:lnTo>
                              <a:lnTo>
                                <a:pt x="802125" y="792"/>
                              </a:lnTo>
                              <a:lnTo>
                                <a:pt x="824315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足球" o:spid="_x0000_s1026" o:spt="100" style="position:absolute;left:0pt;margin-left:391.35pt;margin-top:263.5pt;height:34.4pt;width:34.4pt;z-index:251727872;v-text-anchor:middle;mso-width-relative:page;mso-height-relative:page;" fillcolor="#000000 [3213]" filled="t" stroked="f" coordsize="1647825,1647826" o:gfxdata="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" path="m1069148,1570038l1117600,1593610,1100126,1600289,1082651,1606182,1065177,1611682,1047305,1616790,1029831,1621504,1011562,1626218,993293,1630147,974628,1634076,956359,1636826,937693,1639969,919027,1641933,899964,1644290,880901,1645469,862235,1646648,842775,1647826,823315,1647826,804252,1647826,785586,1646648,766523,1645862,747857,1644290,729986,1642326,711320,1640362,693051,1637219,674782,1634469,656911,1630933,639039,1627004,621168,1622683,603693,1617968,586219,1613254,569142,1607754,552064,1602253,534987,1596360,583439,1572003,597736,1576324,612033,1580646,626728,1584182,640628,1587717,655322,1591253,670811,1594396,685505,1597146,700597,1599896,715689,1601861,730780,1603432,745872,1605396,760963,1606575,776452,1607754,791941,1608932,807429,1609325,823315,1609325,839201,1609325,855087,1608147,870973,1607754,887256,1606575,902744,1605396,918233,1603432,933722,1601468,949210,1598718,964699,1596360,980188,1593218,995279,1590467,1010371,1586932,1025065,1583003,1039760,1578681,1054454,1574360,1069148,1570038xm990600,1450975l960761,1497590,944450,1500332,927740,1503466,910632,1505424,893923,1507775,876417,1508950,859310,1510125,841804,1510909,824299,1511300,807589,1510909,791675,1510125,775363,1508950,759051,1507775,743137,1506208,727223,1503858,711707,1501899,695395,1498765,666750,1453326,685449,1458026,704546,1461552,724041,1465077,743933,1467819,763428,1469778,783718,1471345,803611,1472520,824299,1472520,845783,1472520,866869,1470953,888353,1469386,909439,1467428,930127,1463902,950417,1460377,970708,1456068,990600,1450975xm1402556,1195388l1425972,1326889,1435100,1376153,1420019,1392044,1404541,1408333,1389063,1423429,1372394,1438526,1356122,1452828,1339056,1467131,1321594,1480241,1303734,1493749,1285875,1506462,1267619,1518380,1248569,1529902,1229519,1541423,1210072,1552149,1190228,1562082,1170384,1572014,1149747,1581151,1103709,1557711,989012,1500503,996553,1489379,1027906,1439321,1136253,1267694,1342628,1211279,1400969,1195785,1402556,1195388xm252864,1195388l302960,1209265,515270,1266356,518849,1267545,537137,1295695,629775,1441992,660786,1491154,666750,1500669,550655,1559743,504138,1582738,484259,1574412,464379,1564897,444898,1555382,425814,1545074,407127,1533973,388441,1522871,370152,1511374,352260,1498687,334767,1486396,317671,1473313,300972,1459833,284671,1445560,267972,1431287,252467,1416618,236961,1401552,222250,1386090,230202,1336531,251671,1203318,252864,1195388xm950912,1071563l998316,1071563,1120775,1245264,1119590,1245662,1095888,1279526,950912,1071563xm652180,1071563l700087,1071563,554783,1276351,534987,1244662,652180,1071563xm177703,873125l179305,893844,182107,914164,185710,934485,188913,954805,193716,974727,198520,994251,204125,1013774,210931,1032899,217336,1052025,224942,1070751,232949,1089478,241356,1107009,250563,1124939,260171,1142470,270179,1159603,280988,1176338,228545,1165580,220538,1151236,212532,1136494,205326,1121752,198120,1107009,191315,1091869,185310,1076728,178904,1061587,173300,1046048,168096,1030509,163292,1014571,158888,998634,154885,982297,151282,966360,148079,949227,144877,932492,142875,915360,143275,915758,177703,873125xm1469926,865188l1504950,909130,1502960,925756,1499776,943174,1496990,959801,1493408,976428,1489428,993054,1484652,1009285,1479876,1025516,1474702,1041350,1469528,1057185,1463558,1073020,1457190,1088855,1450423,1103898,1443657,1118941,1435697,1133984,1428533,1148631,1420175,1162883,1365250,1177926,1376394,1160508,1386743,1143089,1396693,1124879,1405847,1106669,1414603,1088063,1422961,1069457,1430523,1050060,1437687,1030662,1444055,1010868,1449627,990283,1454802,970094,1459180,949508,1463160,928923,1466344,907942,1468334,886565,1469926,865188xm1646635,785813l1647825,804876,1647825,823940,1647825,842606,1646635,861669,1645841,879938,1644650,898605,1642269,916477,1640285,934746,1637506,953015,1634728,970887,1631156,988759,1627188,1006630,1623616,1023708,1618853,1041183,1614091,1058260,1608931,1075735,1602978,1092416,1597025,1109096,1590675,1125777,1584325,1142060,1576785,1158343,1569641,1174229,1562100,1190116,1553766,1205605,1545828,1221094,1537097,1236980,1527969,1251675,1518841,1266767,1508919,1281461,1499394,1295759,1489075,1309659,1478756,1323560,1468041,1337460,1456928,1350963,1447800,1300525,1457325,1287816,1466453,1274710,1474788,1262398,1483519,1248895,1492250,1235789,1499791,1222682,1508125,1208782,1515666,1195279,1522810,1180981,1529556,1167081,1536700,1153180,1543050,1138883,1549003,1124188,1555353,1109493,1560910,1094799,1566069,1079707,1571228,1064218,1575991,1049126,1580356,1034034,1584722,1018545,1588294,1003056,1591866,987170,1595041,971681,1597819,955398,1600597,939511,1602581,923228,1604566,906945,1606153,890662,1606947,874378,1607741,857301,1608931,841017,1608931,823940,1608931,822351,1646635,785813xm1191,779463l39291,816372,38894,824707,39291,842169,39687,858838,40481,876300,41672,892969,43656,910035,45244,926307,47625,943372,50403,959644,53578,975519,56753,992188,60325,1008063,64691,1023938,69056,1039813,73819,1055688,78581,1071166,83741,1086644,89297,1101726,95250,1116807,101203,1131888,108347,1146573,114697,1161257,122238,1175941,129381,1190229,137319,1204517,144860,1218407,153194,1232298,161925,1245792,170260,1259285,179388,1272382,188913,1285479,198438,1298179,207963,1311276,199628,1362076,188516,1348186,177403,1334295,166291,1320404,155575,1306117,145256,1291432,135335,1276748,125413,1261667,115888,1245792,106760,1230710,98425,1214835,90091,1198960,81756,1183085,74216,1166416,66675,1150144,59928,1133079,53578,1116410,46831,1098948,41275,1081882,35719,1064419,30559,1046957,25797,1029097,21431,1011635,17066,993379,13494,975122,10716,956469,7541,938610,5556,919957,3175,900907,1984,882254,794,863204,397,844154,0,824707,397,802085,1191,779463xm1314889,671513l1339850,701729,1101725,776288,1116385,730768,1314889,671513xm339763,668338l538932,730250,554038,776288,317500,698500,339763,668338xm828080,554038l847512,567940,1087438,737939,1086645,741117,1086249,742308,987105,1046163,980364,1046163,935551,1046163,669054,1046163,570308,742308,569911,741117,568325,737939,808648,567940,828080,554038xm1360910,387350l1489666,409557,1540533,418281,1550865,437316,1560800,456747,1570337,476178,1579477,495213,1587425,515834,1595373,536058,1602924,556282,1609679,577300,1616038,597920,1621601,619731,1626767,640748,1631536,662955,1635908,684369,1639484,706973,1641868,728783,1644650,751387,1607692,786680,1513510,877888,1508343,871543,1471386,825146,1363691,689921,1341437,662559,1341835,656214,1355743,455557,1360115,396074,1360910,387350xm293316,387350l293316,388143,297280,446040,311549,656214,312738,662559,290145,689921,175991,833870,141111,877888,138733,875509,39641,779939,3175,744646,5949,722835,8724,701025,12291,679611,16255,658197,21011,636783,26164,616162,31713,595541,38452,574920,44793,554696,51928,534472,59855,514644,68179,495213,77296,476178,86016,457143,95528,438109,105834,419867,156173,410747,293316,387350xm808037,298450l827881,306401,847725,298450,847725,536575,827881,522661,808037,536575,808037,298450xm1106341,198438l1122567,205965,1139189,214285,1155020,223001,1170455,231717,1185889,241225,1200928,251129,1216363,261034,1231006,271335,1244858,282031,1258710,293520,1272562,305010,1286018,316895,1299078,328780,1312138,341854,1324407,354928,1336675,367606,1332322,423863,1318470,406827,1304618,390584,1289975,374737,1274145,359286,1258314,344231,1242088,329969,1225070,316103,1208052,302633,1189847,290351,1171642,278070,1153437,266580,1134440,255884,1114652,245187,1094864,235679,1074680,227359,1054100,218643,1106341,198438xm545878,196850l598488,217164,577763,225130,557835,233495,538305,243055,518775,253013,500441,263369,481709,274522,463375,286471,446236,298421,428700,311566,411960,325108,395220,338651,379676,352991,364132,368127,349385,383263,335037,399594,321087,415925,317500,360957,329457,347812,341414,335465,354567,323117,367719,311566,380872,299616,394423,288463,408373,277708,422721,267352,437069,256996,451816,247436,466962,237877,482107,228715,497651,219952,513195,211986,529536,204020,545878,196850xm1028700,25400l1048147,30571,1067197,36139,1086247,42503,1104900,49265,1123553,56026,1142207,63186,1160066,71538,1177925,79891,1195388,88641,1212850,97392,1230313,106937,1246982,116881,1263650,127620,1280319,138359,1296194,149098,1312069,160633,1327547,172565,1342629,184497,1358107,197225,1372791,209953,1386682,223079,1400572,237000,1414463,250921,1427957,264444,1440657,279161,1453754,293877,1466454,309389,1477963,324901,1489473,340413,1501379,356323,1512094,372233,1522413,388938,1470026,380187,1460501,366664,1451373,353539,1441451,340413,1430735,327685,1420416,315355,1409701,302627,1398985,290695,1387872,278763,1375966,267228,1364457,255694,1352154,244557,1340247,233420,1327944,223079,1315244,212737,1302544,202396,1289844,192452,1276350,182906,1262857,173758,1248966,164610,1235472,155462,1221582,147507,1207294,139155,1192610,130802,1178322,123643,1163241,116085,1148557,108926,1133475,102164,1117997,95801,1102916,89834,1087041,84266,1071166,78698,1055291,73527,1028700,25400xm619125,25400l594935,72333,579073,77504,563211,82674,546952,89038,531486,95004,516020,101368,500951,108130,485882,115289,470813,122846,456140,130005,441467,138358,427191,146313,412915,155063,399036,163813,385156,172961,371277,182507,358190,192053,345104,201996,332018,212338,319328,222679,307035,233418,294741,244554,282448,256089,270948,267226,259448,278760,247948,291090,236844,303022,226137,315750,215826,328477,205516,341205,195602,354728,185688,367854,176170,381377,123825,390525,134135,373820,145239,357512,156739,341205,168239,325693,180136,310181,192826,295067,205516,280351,218602,265635,232085,251316,245965,237395,259844,223872,274517,210349,289190,197621,303862,184893,319328,172961,334794,160631,350656,149495,366518,138358,383174,127619,399829,116880,416881,106936,433933,97391,451778,88640,469227,79890,487072,71140,505710,63185,523951,56026,542193,48867,561228,42105,580263,36139,599694,30570,619125,25400xm824315,0l846110,792,868300,1585,889699,2774,911097,4756,932495,7530,953497,10700,974499,13871,995500,18230,1020861,63806,1084263,178339,1071187,183491,1015710,204892,847298,270679,827882,277813,808465,270679,636883,203703,581010,181906,571500,178339,630147,63409,653130,18230,673736,13871,694738,10700,716136,7530,737534,4756,758932,2774,780726,1585,802125,792,824315,0xe">
                <v:path o:connectlocs="253554,433963;198275,435942;146366,424797;189747,424693;235233,425943;279562,417402;218542,400683;186792,387494;246600,388117;359542,385181;304826,419202;136611,335742;112894,409637;62824,371586;172909,284098;52632,263600;60593,309024;42125,264762;397628,250059;382749,296659;379267,278397;436880,213392;431408,266882;414152,315529;386268,358174;405523,309422;421096,265935;426568,218447;11995,245587;23674,292095;45140,333868;35880,338497;12416,291358;841,238853;348610,178034;261706,277364;408434,110896;431296,169878;355648,175661;46659,221079;8407,157892;77765,102696;306224,59123;347880,90634;320285,80235;158674,57575;104782,89784;100978,79435;144726,52189;321557,25821;367644,59143;403630,103117;361751,67790;323872,39107;279784,19493;124824,32569;84661,59037;51859,94047;57956,70426;101589,33834;153842,9581;263932,4833;167067,16811" o:connectangles="0,0,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4981575</wp:posOffset>
                </wp:positionH>
                <wp:positionV relativeFrom="paragraph">
                  <wp:posOffset>2242820</wp:posOffset>
                </wp:positionV>
                <wp:extent cx="387350" cy="400050"/>
                <wp:effectExtent l="0" t="0" r="1270" b="3810"/>
                <wp:wrapNone/>
                <wp:docPr id="93" name="搜索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124575" y="3157220"/>
                          <a:ext cx="387350" cy="400050"/>
                        </a:xfrm>
                        <a:custGeom>
                          <a:avLst/>
                          <a:gdLst>
                            <a:gd name="connsiteX0" fmla="*/ 150612 w 405200"/>
                            <a:gd name="connsiteY0" fmla="*/ 52389 h 413075"/>
                            <a:gd name="connsiteX1" fmla="*/ 52389 w 405200"/>
                            <a:gd name="connsiteY1" fmla="*/ 150612 h 413075"/>
                            <a:gd name="connsiteX2" fmla="*/ 150612 w 405200"/>
                            <a:gd name="connsiteY2" fmla="*/ 248836 h 413075"/>
                            <a:gd name="connsiteX3" fmla="*/ 248836 w 405200"/>
                            <a:gd name="connsiteY3" fmla="*/ 150612 h 413075"/>
                            <a:gd name="connsiteX4" fmla="*/ 150612 w 405200"/>
                            <a:gd name="connsiteY4" fmla="*/ 52389 h 413075"/>
                            <a:gd name="connsiteX5" fmla="*/ 150612 w 405200"/>
                            <a:gd name="connsiteY5" fmla="*/ 0 h 413075"/>
                            <a:gd name="connsiteX6" fmla="*/ 301225 w 405200"/>
                            <a:gd name="connsiteY6" fmla="*/ 150612 h 413075"/>
                            <a:gd name="connsiteX7" fmla="*/ 276789 w 405200"/>
                            <a:gd name="connsiteY7" fmla="*/ 232452 h 413075"/>
                            <a:gd name="connsiteX8" fmla="*/ 279486 w 405200"/>
                            <a:gd name="connsiteY8" fmla="*/ 234307 h 413075"/>
                            <a:gd name="connsiteX9" fmla="*/ 395404 w 405200"/>
                            <a:gd name="connsiteY9" fmla="*/ 354065 h 413075"/>
                            <a:gd name="connsiteX10" fmla="*/ 394603 w 405200"/>
                            <a:gd name="connsiteY10" fmla="*/ 403280 h 413075"/>
                            <a:gd name="connsiteX11" fmla="*/ 345389 w 405200"/>
                            <a:gd name="connsiteY11" fmla="*/ 402478 h 413075"/>
                            <a:gd name="connsiteX12" fmla="*/ 229470 w 405200"/>
                            <a:gd name="connsiteY12" fmla="*/ 282720 h 413075"/>
                            <a:gd name="connsiteX13" fmla="*/ 227420 w 405200"/>
                            <a:gd name="connsiteY13" fmla="*/ 279520 h 413075"/>
                            <a:gd name="connsiteX14" fmla="*/ 150612 w 405200"/>
                            <a:gd name="connsiteY14" fmla="*/ 301225 h 413075"/>
                            <a:gd name="connsiteX15" fmla="*/ 0 w 405200"/>
                            <a:gd name="connsiteY15" fmla="*/ 150612 h 413075"/>
                            <a:gd name="connsiteX16" fmla="*/ 150612 w 405200"/>
                            <a:gd name="connsiteY16" fmla="*/ 0 h 4130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</a:cxnLst>
                          <a:rect l="l" t="t" r="r" b="b"/>
                          <a:pathLst>
                            <a:path w="405200" h="413075">
                              <a:moveTo>
                                <a:pt x="150612" y="52389"/>
                              </a:moveTo>
                              <a:cubicBezTo>
                                <a:pt x="96365" y="52389"/>
                                <a:pt x="52389" y="96365"/>
                                <a:pt x="52389" y="150612"/>
                              </a:cubicBezTo>
                              <a:cubicBezTo>
                                <a:pt x="52389" y="204860"/>
                                <a:pt x="96365" y="248836"/>
                                <a:pt x="150612" y="248836"/>
                              </a:cubicBezTo>
                              <a:cubicBezTo>
                                <a:pt x="204860" y="248836"/>
                                <a:pt x="248836" y="204860"/>
                                <a:pt x="248836" y="150612"/>
                              </a:cubicBezTo>
                              <a:cubicBezTo>
                                <a:pt x="248836" y="96365"/>
                                <a:pt x="204860" y="52389"/>
                                <a:pt x="150612" y="52389"/>
                              </a:cubicBezTo>
                              <a:close/>
                              <a:moveTo>
                                <a:pt x="150612" y="0"/>
                              </a:moveTo>
                              <a:cubicBezTo>
                                <a:pt x="233793" y="0"/>
                                <a:pt x="301225" y="67431"/>
                                <a:pt x="301225" y="150612"/>
                              </a:cubicBezTo>
                              <a:cubicBezTo>
                                <a:pt x="301225" y="180842"/>
                                <a:pt x="292319" y="208992"/>
                                <a:pt x="276789" y="232452"/>
                              </a:cubicBezTo>
                              <a:cubicBezTo>
                                <a:pt x="277931" y="232774"/>
                                <a:pt x="278722" y="233519"/>
                                <a:pt x="279486" y="234307"/>
                              </a:cubicBezTo>
                              <a:lnTo>
                                <a:pt x="395404" y="354065"/>
                              </a:lnTo>
                              <a:cubicBezTo>
                                <a:pt x="408773" y="367877"/>
                                <a:pt x="408414" y="389911"/>
                                <a:pt x="394603" y="403280"/>
                              </a:cubicBezTo>
                              <a:cubicBezTo>
                                <a:pt x="380791" y="416648"/>
                                <a:pt x="358757" y="416289"/>
                                <a:pt x="345389" y="402478"/>
                              </a:cubicBezTo>
                              <a:lnTo>
                                <a:pt x="229470" y="282720"/>
                              </a:lnTo>
                              <a:lnTo>
                                <a:pt x="227420" y="279520"/>
                              </a:lnTo>
                              <a:cubicBezTo>
                                <a:pt x="205163" y="293486"/>
                                <a:pt x="178791" y="301225"/>
                                <a:pt x="150612" y="301225"/>
                              </a:cubicBezTo>
                              <a:cubicBezTo>
                                <a:pt x="67431" y="301225"/>
                                <a:pt x="0" y="233793"/>
                                <a:pt x="0" y="150612"/>
                              </a:cubicBezTo>
                              <a:cubicBezTo>
                                <a:pt x="0" y="67431"/>
                                <a:pt x="67431" y="0"/>
                                <a:pt x="150612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搜索" o:spid="_x0000_s1026" o:spt="100" style="position:absolute;left:0pt;margin-left:392.25pt;margin-top:176.6pt;height:31.5pt;width:30.5pt;z-index:251726848;v-text-anchor:middle;mso-width-relative:page;mso-height-relative:page;" fillcolor="#000000 [3213]" filled="t" stroked="f" coordsize="405200,413075" o:gfxdata="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" path="m150612,52389c96365,52389,52389,96365,52389,150612c52389,204860,96365,248836,150612,248836c204860,248836,248836,204860,248836,150612c248836,96365,204860,52389,150612,52389xm150612,0c233793,0,301225,67431,301225,150612c301225,180842,292319,208992,276789,232452c277931,232774,278722,233519,279486,234307l395404,354065c408773,367877,408414,389911,394603,403280c380791,416648,358757,416289,345389,402478l229470,282720,227420,279520c205163,293486,178791,301225,150612,301225c67431,301225,0,233793,0,150612c0,67431,67431,0,150612,0xe">
                <v:path o:connectlocs="143977,50737;50081,145862;143977,240989;237874,145862;143977,50737;143977,0;287955,145862;264595,225122;267173,226918;377985,342900;377219,390563;330173,389787;219361,273805;217401,270706;143977,291726;0,145862;143977,0" o:connectangles="0,0,0,0,0,0,0,0,0,0,0,0,0,0,0,0,0"/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3266440</wp:posOffset>
                </wp:positionH>
                <wp:positionV relativeFrom="paragraph">
                  <wp:posOffset>2291080</wp:posOffset>
                </wp:positionV>
                <wp:extent cx="426720" cy="304165"/>
                <wp:effectExtent l="0" t="0" r="0" b="635"/>
                <wp:wrapNone/>
                <wp:docPr id="92" name="信息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09440" y="3205480"/>
                          <a:ext cx="426720" cy="304165"/>
                        </a:xfrm>
                        <a:custGeom>
                          <a:avLst/>
                          <a:gdLst>
                            <a:gd name="connsiteX0" fmla="*/ 367281 w 529316"/>
                            <a:gd name="connsiteY0" fmla="*/ 196274 h 401026"/>
                            <a:gd name="connsiteX1" fmla="*/ 355293 w 529316"/>
                            <a:gd name="connsiteY1" fmla="*/ 208263 h 401026"/>
                            <a:gd name="connsiteX2" fmla="*/ 465090 w 529316"/>
                            <a:gd name="connsiteY2" fmla="*/ 318060 h 401026"/>
                            <a:gd name="connsiteX3" fmla="*/ 466739 w 529316"/>
                            <a:gd name="connsiteY3" fmla="*/ 320716 h 401026"/>
                            <a:gd name="connsiteX4" fmla="*/ 491723 w 529316"/>
                            <a:gd name="connsiteY4" fmla="*/ 320716 h 401026"/>
                            <a:gd name="connsiteX5" fmla="*/ 162035 w 529316"/>
                            <a:gd name="connsiteY5" fmla="*/ 196274 h 401026"/>
                            <a:gd name="connsiteX6" fmla="*/ 37593 w 529316"/>
                            <a:gd name="connsiteY6" fmla="*/ 320716 h 401026"/>
                            <a:gd name="connsiteX7" fmla="*/ 62577 w 529316"/>
                            <a:gd name="connsiteY7" fmla="*/ 320716 h 401026"/>
                            <a:gd name="connsiteX8" fmla="*/ 64225 w 529316"/>
                            <a:gd name="connsiteY8" fmla="*/ 318061 h 401026"/>
                            <a:gd name="connsiteX9" fmla="*/ 174023 w 529316"/>
                            <a:gd name="connsiteY9" fmla="*/ 208263 h 401026"/>
                            <a:gd name="connsiteX10" fmla="*/ 46349 w 529316"/>
                            <a:gd name="connsiteY10" fmla="*/ 80311 h 401026"/>
                            <a:gd name="connsiteX11" fmla="*/ 222791 w 529316"/>
                            <a:gd name="connsiteY11" fmla="*/ 256753 h 401026"/>
                            <a:gd name="connsiteX12" fmla="*/ 263500 w 529316"/>
                            <a:gd name="connsiteY12" fmla="*/ 273616 h 401026"/>
                            <a:gd name="connsiteX13" fmla="*/ 264659 w 529316"/>
                            <a:gd name="connsiteY13" fmla="*/ 273504 h 401026"/>
                            <a:gd name="connsiteX14" fmla="*/ 306525 w 529316"/>
                            <a:gd name="connsiteY14" fmla="*/ 256753 h 401026"/>
                            <a:gd name="connsiteX15" fmla="*/ 482968 w 529316"/>
                            <a:gd name="connsiteY15" fmla="*/ 80311 h 401026"/>
                            <a:gd name="connsiteX16" fmla="*/ 458990 w 529316"/>
                            <a:gd name="connsiteY16" fmla="*/ 80311 h 401026"/>
                            <a:gd name="connsiteX17" fmla="*/ 300904 w 529316"/>
                            <a:gd name="connsiteY17" fmla="*/ 238397 h 401026"/>
                            <a:gd name="connsiteX18" fmla="*/ 264659 w 529316"/>
                            <a:gd name="connsiteY18" fmla="*/ 252899 h 401026"/>
                            <a:gd name="connsiteX19" fmla="*/ 263656 w 529316"/>
                            <a:gd name="connsiteY19" fmla="*/ 252995 h 401026"/>
                            <a:gd name="connsiteX20" fmla="*/ 228412 w 529316"/>
                            <a:gd name="connsiteY20" fmla="*/ 238397 h 401026"/>
                            <a:gd name="connsiteX21" fmla="*/ 70326 w 529316"/>
                            <a:gd name="connsiteY21" fmla="*/ 80311 h 401026"/>
                            <a:gd name="connsiteX22" fmla="*/ 92015 w 529316"/>
                            <a:gd name="connsiteY22" fmla="*/ 0 h 401026"/>
                            <a:gd name="connsiteX23" fmla="*/ 437301 w 529316"/>
                            <a:gd name="connsiteY23" fmla="*/ 0 h 401026"/>
                            <a:gd name="connsiteX24" fmla="*/ 529316 w 529316"/>
                            <a:gd name="connsiteY24" fmla="*/ 92015 h 401026"/>
                            <a:gd name="connsiteX25" fmla="*/ 529316 w 529316"/>
                            <a:gd name="connsiteY25" fmla="*/ 309011 h 401026"/>
                            <a:gd name="connsiteX26" fmla="*/ 437301 w 529316"/>
                            <a:gd name="connsiteY26" fmla="*/ 401026 h 401026"/>
                            <a:gd name="connsiteX27" fmla="*/ 92015 w 529316"/>
                            <a:gd name="connsiteY27" fmla="*/ 401026 h 401026"/>
                            <a:gd name="connsiteX28" fmla="*/ 0 w 529316"/>
                            <a:gd name="connsiteY28" fmla="*/ 309011 h 401026"/>
                            <a:gd name="connsiteX29" fmla="*/ 0 w 529316"/>
                            <a:gd name="connsiteY29" fmla="*/ 92015 h 401026"/>
                            <a:gd name="connsiteX30" fmla="*/ 92015 w 529316"/>
                            <a:gd name="connsiteY30" fmla="*/ 0 h 40102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</a:cxnLst>
                          <a:rect l="l" t="t" r="r" b="b"/>
                          <a:pathLst>
                            <a:path w="529316" h="401026">
                              <a:moveTo>
                                <a:pt x="367281" y="196274"/>
                              </a:moveTo>
                              <a:lnTo>
                                <a:pt x="355293" y="208263"/>
                              </a:lnTo>
                              <a:lnTo>
                                <a:pt x="465090" y="318060"/>
                              </a:lnTo>
                              <a:cubicBezTo>
                                <a:pt x="465822" y="318792"/>
                                <a:pt x="466527" y="319541"/>
                                <a:pt x="466739" y="320716"/>
                              </a:cubicBezTo>
                              <a:lnTo>
                                <a:pt x="491723" y="320716"/>
                              </a:lnTo>
                              <a:close/>
                              <a:moveTo>
                                <a:pt x="162035" y="196274"/>
                              </a:moveTo>
                              <a:lnTo>
                                <a:pt x="37593" y="320716"/>
                              </a:lnTo>
                              <a:lnTo>
                                <a:pt x="62577" y="320716"/>
                              </a:lnTo>
                              <a:lnTo>
                                <a:pt x="64225" y="318061"/>
                              </a:lnTo>
                              <a:lnTo>
                                <a:pt x="174023" y="208263"/>
                              </a:lnTo>
                              <a:close/>
                              <a:moveTo>
                                <a:pt x="46349" y="80311"/>
                              </a:moveTo>
                              <a:lnTo>
                                <a:pt x="222791" y="256753"/>
                              </a:lnTo>
                              <a:cubicBezTo>
                                <a:pt x="234032" y="267995"/>
                                <a:pt x="248767" y="273616"/>
                                <a:pt x="263500" y="273616"/>
                              </a:cubicBezTo>
                              <a:cubicBezTo>
                                <a:pt x="263887" y="273616"/>
                                <a:pt x="264274" y="273611"/>
                                <a:pt x="264659" y="273504"/>
                              </a:cubicBezTo>
                              <a:cubicBezTo>
                                <a:pt x="279774" y="273906"/>
                                <a:pt x="294989" y="268289"/>
                                <a:pt x="306525" y="256753"/>
                              </a:cubicBezTo>
                              <a:lnTo>
                                <a:pt x="482968" y="80311"/>
                              </a:lnTo>
                              <a:lnTo>
                                <a:pt x="458990" y="80311"/>
                              </a:lnTo>
                              <a:lnTo>
                                <a:pt x="300904" y="238397"/>
                              </a:lnTo>
                              <a:cubicBezTo>
                                <a:pt x="290917" y="248385"/>
                                <a:pt x="277745" y="253247"/>
                                <a:pt x="264659" y="252899"/>
                              </a:cubicBezTo>
                              <a:cubicBezTo>
                                <a:pt x="264325" y="252991"/>
                                <a:pt x="263990" y="252995"/>
                                <a:pt x="263656" y="252995"/>
                              </a:cubicBezTo>
                              <a:cubicBezTo>
                                <a:pt x="250900" y="252995"/>
                                <a:pt x="238144" y="248128"/>
                                <a:pt x="228412" y="238397"/>
                              </a:cubicBezTo>
                              <a:lnTo>
                                <a:pt x="70326" y="80311"/>
                              </a:lnTo>
                              <a:close/>
                              <a:moveTo>
                                <a:pt x="92015" y="0"/>
                              </a:moveTo>
                              <a:lnTo>
                                <a:pt x="437301" y="0"/>
                              </a:lnTo>
                              <a:cubicBezTo>
                                <a:pt x="488119" y="0"/>
                                <a:pt x="529316" y="41197"/>
                                <a:pt x="529316" y="92015"/>
                              </a:cubicBezTo>
                              <a:lnTo>
                                <a:pt x="529316" y="309011"/>
                              </a:lnTo>
                              <a:cubicBezTo>
                                <a:pt x="529316" y="359829"/>
                                <a:pt x="488119" y="401026"/>
                                <a:pt x="437301" y="401026"/>
                              </a:cubicBezTo>
                              <a:lnTo>
                                <a:pt x="92015" y="401026"/>
                              </a:lnTo>
                              <a:cubicBezTo>
                                <a:pt x="41197" y="401026"/>
                                <a:pt x="0" y="359829"/>
                                <a:pt x="0" y="309011"/>
                              </a:cubicBezTo>
                              <a:lnTo>
                                <a:pt x="0" y="92015"/>
                              </a:lnTo>
                              <a:cubicBezTo>
                                <a:pt x="0" y="41197"/>
                                <a:pt x="41197" y="0"/>
                                <a:pt x="92015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信息" o:spid="_x0000_s1026" o:spt="100" style="position:absolute;left:0pt;margin-left:257.2pt;margin-top:180.4pt;height:23.95pt;width:33.6pt;z-index:251725824;v-text-anchor:middle;mso-width-relative:page;mso-height-relative:page;" fillcolor="#000000 [3213]" filled="t" stroked="f" coordsize="529316,401026" o:gfxdata="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" path="m367281,196274l355293,208263,465090,318060c465822,318792,466527,319541,466739,320716l491723,320716xm162035,196274l37593,320716,62577,320716,64225,318061,174023,208263xm46349,80311l222791,256753c234032,267995,248767,273616,263500,273616c263887,273616,264274,273611,264659,273504c279774,273906,294989,268289,306525,256753l482968,80311,458990,80311,300904,238397c290917,248385,277745,253247,264659,252899c264325,252991,263990,252995,263656,252995c250900,252995,238144,248128,228412,238397l70326,80311xm92015,0l437301,0c488119,0,529316,41197,529316,92015l529316,309011c529316,359829,488119,401026,437301,401026l92015,401026c41197,401026,0,359829,0,309011l0,92015c0,41197,41197,0,92015,0xe">
                <v:path o:connectlocs="296091,148867;286427,157960;374942,241238;376272,243252;396413,243252;130628,148867;30306,243252;50447,243252;51776,241238;140292,157960;37365,60913;179607,194738;212426,207528;213360,207443;247112,194738;389355,60913;370025,60913;242580,180816;213360,191815;212552,191888;184139,180816;56694,60913;74179,0;352540,0;426720,69790;426720,234374;352540,304165;74179,304165;0,234374;0,69790;74179,0" o:connectangles="0,0,0,0,0,0,0,0,0,0,0,0,0,0,0,0,0,0,0,0,0,0,0,0,0,0,0,0,0,0,0"/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1640205</wp:posOffset>
                </wp:positionH>
                <wp:positionV relativeFrom="paragraph">
                  <wp:posOffset>2180590</wp:posOffset>
                </wp:positionV>
                <wp:extent cx="275590" cy="523875"/>
                <wp:effectExtent l="0" t="0" r="6350" b="1905"/>
                <wp:wrapNone/>
                <wp:docPr id="91" name="手机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2783205" y="3094990"/>
                          <a:ext cx="275590" cy="523875"/>
                        </a:xfrm>
                        <a:custGeom>
                          <a:avLst/>
                          <a:gdLst>
                            <a:gd name="T0" fmla="*/ 750267 w 3056"/>
                            <a:gd name="T1" fmla="*/ 27771 h 5968"/>
                            <a:gd name="T2" fmla="*/ 691573 w 3056"/>
                            <a:gd name="T3" fmla="*/ 0 h 5968"/>
                            <a:gd name="T4" fmla="*/ 628413 w 3056"/>
                            <a:gd name="T5" fmla="*/ 33835 h 5968"/>
                            <a:gd name="T6" fmla="*/ 268272 w 3056"/>
                            <a:gd name="T7" fmla="*/ 220250 h 5968"/>
                            <a:gd name="T8" fmla="*/ 135890 w 3056"/>
                            <a:gd name="T9" fmla="*/ 260788 h 5968"/>
                            <a:gd name="T10" fmla="*/ 40831 w 3056"/>
                            <a:gd name="T11" fmla="*/ 356230 h 5968"/>
                            <a:gd name="T12" fmla="*/ 319 w 3056"/>
                            <a:gd name="T13" fmla="*/ 488380 h 5968"/>
                            <a:gd name="T14" fmla="*/ 16907 w 3056"/>
                            <a:gd name="T15" fmla="*/ 1719224 h 5968"/>
                            <a:gd name="T16" fmla="*/ 92507 w 3056"/>
                            <a:gd name="T17" fmla="*/ 1831264 h 5968"/>
                            <a:gd name="T18" fmla="*/ 212129 w 3056"/>
                            <a:gd name="T19" fmla="*/ 1896062 h 5968"/>
                            <a:gd name="T20" fmla="*/ 734637 w 3056"/>
                            <a:gd name="T21" fmla="*/ 1901808 h 5968"/>
                            <a:gd name="T22" fmla="*/ 860957 w 3056"/>
                            <a:gd name="T23" fmla="*/ 1848820 h 5968"/>
                            <a:gd name="T24" fmla="*/ 946447 w 3056"/>
                            <a:gd name="T25" fmla="*/ 1744760 h 5968"/>
                            <a:gd name="T26" fmla="*/ 974837 w 3056"/>
                            <a:gd name="T27" fmla="*/ 502744 h 5968"/>
                            <a:gd name="T28" fmla="*/ 954741 w 3056"/>
                            <a:gd name="T29" fmla="*/ 399641 h 5968"/>
                            <a:gd name="T30" fmla="*/ 893494 w 3056"/>
                            <a:gd name="T31" fmla="*/ 305796 h 5968"/>
                            <a:gd name="T32" fmla="*/ 800668 w 3056"/>
                            <a:gd name="T33" fmla="*/ 242594 h 5968"/>
                            <a:gd name="T34" fmla="*/ 193628 w 3056"/>
                            <a:gd name="T35" fmla="*/ 517427 h 5968"/>
                            <a:gd name="T36" fmla="*/ 217552 w 3056"/>
                            <a:gd name="T37" fmla="*/ 468270 h 5968"/>
                            <a:gd name="T38" fmla="*/ 260935 w 3056"/>
                            <a:gd name="T39" fmla="*/ 435711 h 5968"/>
                            <a:gd name="T40" fmla="*/ 669562 w 3056"/>
                            <a:gd name="T41" fmla="*/ 426774 h 5968"/>
                            <a:gd name="T42" fmla="*/ 723472 w 3056"/>
                            <a:gd name="T43" fmla="*/ 440819 h 5968"/>
                            <a:gd name="T44" fmla="*/ 763665 w 3056"/>
                            <a:gd name="T45" fmla="*/ 476888 h 5968"/>
                            <a:gd name="T46" fmla="*/ 782485 w 3056"/>
                            <a:gd name="T47" fmla="*/ 528918 h 5968"/>
                            <a:gd name="T48" fmla="*/ 777700 w 3056"/>
                            <a:gd name="T49" fmla="*/ 896320 h 5968"/>
                            <a:gd name="T50" fmla="*/ 749629 w 3056"/>
                            <a:gd name="T51" fmla="*/ 942924 h 5968"/>
                            <a:gd name="T52" fmla="*/ 703376 w 3056"/>
                            <a:gd name="T53" fmla="*/ 971014 h 5968"/>
                            <a:gd name="T54" fmla="*/ 293153 w 3056"/>
                            <a:gd name="T55" fmla="*/ 975483 h 5968"/>
                            <a:gd name="T56" fmla="*/ 241795 w 3056"/>
                            <a:gd name="T57" fmla="*/ 956650 h 5968"/>
                            <a:gd name="T58" fmla="*/ 205111 w 3056"/>
                            <a:gd name="T59" fmla="*/ 916749 h 5968"/>
                            <a:gd name="T60" fmla="*/ 191395 w 3056"/>
                            <a:gd name="T61" fmla="*/ 862485 h 5968"/>
                            <a:gd name="T62" fmla="*/ 227122 w 3056"/>
                            <a:gd name="T63" fmla="*/ 1163493 h 5968"/>
                            <a:gd name="T64" fmla="*/ 390445 w 3056"/>
                            <a:gd name="T65" fmla="*/ 1148490 h 5968"/>
                            <a:gd name="T66" fmla="*/ 422025 w 3056"/>
                            <a:gd name="T67" fmla="*/ 1163493 h 5968"/>
                            <a:gd name="T68" fmla="*/ 431595 w 3056"/>
                            <a:gd name="T69" fmla="*/ 1310007 h 5968"/>
                            <a:gd name="T70" fmla="*/ 409904 w 3056"/>
                            <a:gd name="T71" fmla="*/ 1341927 h 5968"/>
                            <a:gd name="T72" fmla="*/ 246580 w 3056"/>
                            <a:gd name="T73" fmla="*/ 1344800 h 5968"/>
                            <a:gd name="T74" fmla="*/ 219785 w 3056"/>
                            <a:gd name="T75" fmla="*/ 1317987 h 5968"/>
                            <a:gd name="T76" fmla="*/ 538776 w 3056"/>
                            <a:gd name="T77" fmla="*/ 1173388 h 5968"/>
                            <a:gd name="T78" fmla="*/ 568123 w 3056"/>
                            <a:gd name="T79" fmla="*/ 1149129 h 5968"/>
                            <a:gd name="T80" fmla="*/ 730809 w 3056"/>
                            <a:gd name="T81" fmla="*/ 1155513 h 5968"/>
                            <a:gd name="T82" fmla="*/ 748991 w 3056"/>
                            <a:gd name="T83" fmla="*/ 1189667 h 5968"/>
                            <a:gd name="T84" fmla="*/ 737189 w 3056"/>
                            <a:gd name="T85" fmla="*/ 1334904 h 5968"/>
                            <a:gd name="T86" fmla="*/ 576736 w 3056"/>
                            <a:gd name="T87" fmla="*/ 1346715 h 5968"/>
                            <a:gd name="T88" fmla="*/ 542923 w 3056"/>
                            <a:gd name="T89" fmla="*/ 1328840 h 5968"/>
                            <a:gd name="T90" fmla="*/ 218190 w 3056"/>
                            <a:gd name="T91" fmla="*/ 1483653 h 5968"/>
                            <a:gd name="T92" fmla="*/ 239243 w 3056"/>
                            <a:gd name="T93" fmla="*/ 1451733 h 5968"/>
                            <a:gd name="T94" fmla="*/ 402567 w 3056"/>
                            <a:gd name="T95" fmla="*/ 1448860 h 5968"/>
                            <a:gd name="T96" fmla="*/ 429681 w 3056"/>
                            <a:gd name="T97" fmla="*/ 1475992 h 5968"/>
                            <a:gd name="T98" fmla="*/ 426491 w 3056"/>
                            <a:gd name="T99" fmla="*/ 1624102 h 5968"/>
                            <a:gd name="T100" fmla="*/ 394592 w 3056"/>
                            <a:gd name="T101" fmla="*/ 1645169 h 5968"/>
                            <a:gd name="T102" fmla="*/ 232864 w 3056"/>
                            <a:gd name="T103" fmla="*/ 1635912 h 5968"/>
                            <a:gd name="T104" fmla="*/ 217871 w 3056"/>
                            <a:gd name="T105" fmla="*/ 1488122 h 5968"/>
                            <a:gd name="T106" fmla="*/ 547708 w 3056"/>
                            <a:gd name="T107" fmla="*/ 1459393 h 5968"/>
                            <a:gd name="T108" fmla="*/ 708160 w 3056"/>
                            <a:gd name="T109" fmla="*/ 1447264 h 5968"/>
                            <a:gd name="T110" fmla="*/ 742292 w 3056"/>
                            <a:gd name="T111" fmla="*/ 1465139 h 5968"/>
                            <a:gd name="T112" fmla="*/ 748353 w 3056"/>
                            <a:gd name="T113" fmla="*/ 1612611 h 5968"/>
                            <a:gd name="T114" fmla="*/ 724110 w 3056"/>
                            <a:gd name="T115" fmla="*/ 1641977 h 5968"/>
                            <a:gd name="T116" fmla="*/ 560467 w 3056"/>
                            <a:gd name="T117" fmla="*/ 1641977 h 5968"/>
                            <a:gd name="T118" fmla="*/ 536543 w 3056"/>
                            <a:gd name="T119" fmla="*/ 1612611 h 5968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</a:gdLst>
                          <a:ahLst/>
                          <a:cxnLst>
                            <a:cxn ang="T120">
                              <a:pos x="T0" y="T1"/>
                            </a:cxn>
                            <a:cxn ang="T121">
                              <a:pos x="T2" y="T3"/>
                            </a:cxn>
                            <a:cxn ang="T122">
                              <a:pos x="T4" y="T5"/>
                            </a:cxn>
                            <a:cxn ang="T123">
                              <a:pos x="T6" y="T7"/>
                            </a:cxn>
                            <a:cxn ang="T124">
                              <a:pos x="T8" y="T9"/>
                            </a:cxn>
                            <a:cxn ang="T125">
                              <a:pos x="T10" y="T11"/>
                            </a:cxn>
                            <a:cxn ang="T126">
                              <a:pos x="T12" y="T13"/>
                            </a:cxn>
                            <a:cxn ang="T127">
                              <a:pos x="T14" y="T15"/>
                            </a:cxn>
                            <a:cxn ang="T128">
                              <a:pos x="T16" y="T17"/>
                            </a:cxn>
                            <a:cxn ang="T129">
                              <a:pos x="T18" y="T19"/>
                            </a:cxn>
                            <a:cxn ang="T130">
                              <a:pos x="T20" y="T21"/>
                            </a:cxn>
                            <a:cxn ang="T131">
                              <a:pos x="T22" y="T23"/>
                            </a:cxn>
                            <a:cxn ang="T132">
                              <a:pos x="T24" y="T25"/>
                            </a:cxn>
                            <a:cxn ang="T133">
                              <a:pos x="T26" y="T27"/>
                            </a:cxn>
                            <a:cxn ang="T134">
                              <a:pos x="T28" y="T29"/>
                            </a:cxn>
                            <a:cxn ang="T135">
                              <a:pos x="T30" y="T31"/>
                            </a:cxn>
                            <a:cxn ang="T136">
                              <a:pos x="T32" y="T33"/>
                            </a:cxn>
                            <a:cxn ang="T137">
                              <a:pos x="T34" y="T35"/>
                            </a:cxn>
                            <a:cxn ang="T138">
                              <a:pos x="T36" y="T37"/>
                            </a:cxn>
                            <a:cxn ang="T139">
                              <a:pos x="T38" y="T39"/>
                            </a:cxn>
                            <a:cxn ang="T140">
                              <a:pos x="T40" y="T41"/>
                            </a:cxn>
                            <a:cxn ang="T141">
                              <a:pos x="T42" y="T43"/>
                            </a:cxn>
                            <a:cxn ang="T142">
                              <a:pos x="T44" y="T45"/>
                            </a:cxn>
                            <a:cxn ang="T143">
                              <a:pos x="T46" y="T47"/>
                            </a:cxn>
                            <a:cxn ang="T144">
                              <a:pos x="T48" y="T49"/>
                            </a:cxn>
                            <a:cxn ang="T145">
                              <a:pos x="T50" y="T51"/>
                            </a:cxn>
                            <a:cxn ang="T146">
                              <a:pos x="T52" y="T53"/>
                            </a:cxn>
                            <a:cxn ang="T147">
                              <a:pos x="T54" y="T55"/>
                            </a:cxn>
                            <a:cxn ang="T148">
                              <a:pos x="T56" y="T57"/>
                            </a:cxn>
                            <a:cxn ang="T149">
                              <a:pos x="T58" y="T59"/>
                            </a:cxn>
                            <a:cxn ang="T150">
                              <a:pos x="T60" y="T61"/>
                            </a:cxn>
                            <a:cxn ang="T151">
                              <a:pos x="T62" y="T63"/>
                            </a:cxn>
                            <a:cxn ang="T152">
                              <a:pos x="T64" y="T65"/>
                            </a:cxn>
                            <a:cxn ang="T153">
                              <a:pos x="T66" y="T67"/>
                            </a:cxn>
                            <a:cxn ang="T154">
                              <a:pos x="T68" y="T69"/>
                            </a:cxn>
                            <a:cxn ang="T155">
                              <a:pos x="T70" y="T71"/>
                            </a:cxn>
                            <a:cxn ang="T156">
                              <a:pos x="T72" y="T73"/>
                            </a:cxn>
                            <a:cxn ang="T157">
                              <a:pos x="T74" y="T75"/>
                            </a:cxn>
                            <a:cxn ang="T158">
                              <a:pos x="T76" y="T77"/>
                            </a:cxn>
                            <a:cxn ang="T159">
                              <a:pos x="T78" y="T79"/>
                            </a:cxn>
                            <a:cxn ang="T160">
                              <a:pos x="T80" y="T81"/>
                            </a:cxn>
                            <a:cxn ang="T161">
                              <a:pos x="T82" y="T83"/>
                            </a:cxn>
                            <a:cxn ang="T162">
                              <a:pos x="T84" y="T85"/>
                            </a:cxn>
                            <a:cxn ang="T163">
                              <a:pos x="T86" y="T87"/>
                            </a:cxn>
                            <a:cxn ang="T164">
                              <a:pos x="T88" y="T89"/>
                            </a:cxn>
                            <a:cxn ang="T165">
                              <a:pos x="T90" y="T91"/>
                            </a:cxn>
                            <a:cxn ang="T166">
                              <a:pos x="T92" y="T93"/>
                            </a:cxn>
                            <a:cxn ang="T167">
                              <a:pos x="T94" y="T95"/>
                            </a:cxn>
                            <a:cxn ang="T168">
                              <a:pos x="T96" y="T97"/>
                            </a:cxn>
                            <a:cxn ang="T169">
                              <a:pos x="T98" y="T99"/>
                            </a:cxn>
                            <a:cxn ang="T170">
                              <a:pos x="T100" y="T101"/>
                            </a:cxn>
                            <a:cxn ang="T171">
                              <a:pos x="T102" y="T103"/>
                            </a:cxn>
                            <a:cxn ang="T172">
                              <a:pos x="T104" y="T105"/>
                            </a:cxn>
                            <a:cxn ang="T173">
                              <a:pos x="T106" y="T107"/>
                            </a:cxn>
                            <a:cxn ang="T174">
                              <a:pos x="T108" y="T109"/>
                            </a:cxn>
                            <a:cxn ang="T175">
                              <a:pos x="T110" y="T111"/>
                            </a:cxn>
                            <a:cxn ang="T176">
                              <a:pos x="T112" y="T113"/>
                            </a:cxn>
                            <a:cxn ang="T177">
                              <a:pos x="T114" y="T115"/>
                            </a:cxn>
                            <a:cxn ang="T178">
                              <a:pos x="T116" y="T117"/>
                            </a:cxn>
                            <a:cxn ang="T179">
                              <a:pos x="T118" y="T119"/>
                            </a:cxn>
                          </a:cxnLst>
                          <a:rect l="0" t="0" r="r" b="b"/>
                          <a:pathLst>
                            <a:path w="3056" h="5968">
                              <a:moveTo>
                                <a:pt x="2407" y="725"/>
                              </a:moveTo>
                              <a:lnTo>
                                <a:pt x="2407" y="239"/>
                              </a:lnTo>
                              <a:lnTo>
                                <a:pt x="2406" y="215"/>
                              </a:lnTo>
                              <a:lnTo>
                                <a:pt x="2403" y="191"/>
                              </a:lnTo>
                              <a:lnTo>
                                <a:pt x="2396" y="168"/>
                              </a:lnTo>
                              <a:lnTo>
                                <a:pt x="2388" y="147"/>
                              </a:lnTo>
                              <a:lnTo>
                                <a:pt x="2379" y="126"/>
                              </a:lnTo>
                              <a:lnTo>
                                <a:pt x="2366" y="106"/>
                              </a:lnTo>
                              <a:lnTo>
                                <a:pt x="2352" y="87"/>
                              </a:lnTo>
                              <a:lnTo>
                                <a:pt x="2338" y="70"/>
                              </a:lnTo>
                              <a:lnTo>
                                <a:pt x="2320" y="54"/>
                              </a:lnTo>
                              <a:lnTo>
                                <a:pt x="2302" y="40"/>
                              </a:lnTo>
                              <a:lnTo>
                                <a:pt x="2282" y="29"/>
                              </a:lnTo>
                              <a:lnTo>
                                <a:pt x="2261" y="18"/>
                              </a:lnTo>
                              <a:lnTo>
                                <a:pt x="2239" y="11"/>
                              </a:lnTo>
                              <a:lnTo>
                                <a:pt x="2217" y="5"/>
                              </a:lnTo>
                              <a:lnTo>
                                <a:pt x="2192" y="2"/>
                              </a:lnTo>
                              <a:lnTo>
                                <a:pt x="2168" y="0"/>
                              </a:lnTo>
                              <a:lnTo>
                                <a:pt x="2144" y="2"/>
                              </a:lnTo>
                              <a:lnTo>
                                <a:pt x="2120" y="5"/>
                              </a:lnTo>
                              <a:lnTo>
                                <a:pt x="2097" y="11"/>
                              </a:lnTo>
                              <a:lnTo>
                                <a:pt x="2075" y="18"/>
                              </a:lnTo>
                              <a:lnTo>
                                <a:pt x="2054" y="29"/>
                              </a:lnTo>
                              <a:lnTo>
                                <a:pt x="2035" y="40"/>
                              </a:lnTo>
                              <a:lnTo>
                                <a:pt x="2016" y="54"/>
                              </a:lnTo>
                              <a:lnTo>
                                <a:pt x="1999" y="70"/>
                              </a:lnTo>
                              <a:lnTo>
                                <a:pt x="1983" y="87"/>
                              </a:lnTo>
                              <a:lnTo>
                                <a:pt x="1970" y="106"/>
                              </a:lnTo>
                              <a:lnTo>
                                <a:pt x="1958" y="126"/>
                              </a:lnTo>
                              <a:lnTo>
                                <a:pt x="1948" y="147"/>
                              </a:lnTo>
                              <a:lnTo>
                                <a:pt x="1940" y="168"/>
                              </a:lnTo>
                              <a:lnTo>
                                <a:pt x="1934" y="191"/>
                              </a:lnTo>
                              <a:lnTo>
                                <a:pt x="1931" y="215"/>
                              </a:lnTo>
                              <a:lnTo>
                                <a:pt x="1930" y="239"/>
                              </a:lnTo>
                              <a:lnTo>
                                <a:pt x="1930" y="689"/>
                              </a:lnTo>
                              <a:lnTo>
                                <a:pt x="887" y="689"/>
                              </a:lnTo>
                              <a:lnTo>
                                <a:pt x="841" y="690"/>
                              </a:lnTo>
                              <a:lnTo>
                                <a:pt x="795" y="693"/>
                              </a:lnTo>
                              <a:lnTo>
                                <a:pt x="751" y="700"/>
                              </a:lnTo>
                              <a:lnTo>
                                <a:pt x="708" y="707"/>
                              </a:lnTo>
                              <a:lnTo>
                                <a:pt x="665" y="716"/>
                              </a:lnTo>
                              <a:lnTo>
                                <a:pt x="623" y="729"/>
                              </a:lnTo>
                              <a:lnTo>
                                <a:pt x="582" y="743"/>
                              </a:lnTo>
                              <a:lnTo>
                                <a:pt x="541" y="758"/>
                              </a:lnTo>
                              <a:lnTo>
                                <a:pt x="502" y="776"/>
                              </a:lnTo>
                              <a:lnTo>
                                <a:pt x="464" y="796"/>
                              </a:lnTo>
                              <a:lnTo>
                                <a:pt x="426" y="817"/>
                              </a:lnTo>
                              <a:lnTo>
                                <a:pt x="391" y="840"/>
                              </a:lnTo>
                              <a:lnTo>
                                <a:pt x="356" y="866"/>
                              </a:lnTo>
                              <a:lnTo>
                                <a:pt x="322" y="892"/>
                              </a:lnTo>
                              <a:lnTo>
                                <a:pt x="290" y="919"/>
                              </a:lnTo>
                              <a:lnTo>
                                <a:pt x="259" y="949"/>
                              </a:lnTo>
                              <a:lnTo>
                                <a:pt x="230" y="979"/>
                              </a:lnTo>
                              <a:lnTo>
                                <a:pt x="203" y="1012"/>
                              </a:lnTo>
                              <a:lnTo>
                                <a:pt x="176" y="1045"/>
                              </a:lnTo>
                              <a:lnTo>
                                <a:pt x="151" y="1080"/>
                              </a:lnTo>
                              <a:lnTo>
                                <a:pt x="128" y="1116"/>
                              </a:lnTo>
                              <a:lnTo>
                                <a:pt x="107" y="1153"/>
                              </a:lnTo>
                              <a:lnTo>
                                <a:pt x="87" y="1191"/>
                              </a:lnTo>
                              <a:lnTo>
                                <a:pt x="69" y="1230"/>
                              </a:lnTo>
                              <a:lnTo>
                                <a:pt x="53" y="1270"/>
                              </a:lnTo>
                              <a:lnTo>
                                <a:pt x="40" y="1312"/>
                              </a:lnTo>
                              <a:lnTo>
                                <a:pt x="27" y="1354"/>
                              </a:lnTo>
                              <a:lnTo>
                                <a:pt x="18" y="1396"/>
                              </a:lnTo>
                              <a:lnTo>
                                <a:pt x="9" y="1440"/>
                              </a:lnTo>
                              <a:lnTo>
                                <a:pt x="4" y="1485"/>
                              </a:lnTo>
                              <a:lnTo>
                                <a:pt x="1" y="1530"/>
                              </a:lnTo>
                              <a:lnTo>
                                <a:pt x="0" y="1575"/>
                              </a:lnTo>
                              <a:lnTo>
                                <a:pt x="0" y="5081"/>
                              </a:lnTo>
                              <a:lnTo>
                                <a:pt x="1" y="5128"/>
                              </a:lnTo>
                              <a:lnTo>
                                <a:pt x="4" y="5172"/>
                              </a:lnTo>
                              <a:lnTo>
                                <a:pt x="9" y="5217"/>
                              </a:lnTo>
                              <a:lnTo>
                                <a:pt x="18" y="5260"/>
                              </a:lnTo>
                              <a:lnTo>
                                <a:pt x="27" y="5303"/>
                              </a:lnTo>
                              <a:lnTo>
                                <a:pt x="40" y="5345"/>
                              </a:lnTo>
                              <a:lnTo>
                                <a:pt x="53" y="5386"/>
                              </a:lnTo>
                              <a:lnTo>
                                <a:pt x="69" y="5426"/>
                              </a:lnTo>
                              <a:lnTo>
                                <a:pt x="87" y="5466"/>
                              </a:lnTo>
                              <a:lnTo>
                                <a:pt x="107" y="5504"/>
                              </a:lnTo>
                              <a:lnTo>
                                <a:pt x="128" y="5541"/>
                              </a:lnTo>
                              <a:lnTo>
                                <a:pt x="151" y="5577"/>
                              </a:lnTo>
                              <a:lnTo>
                                <a:pt x="176" y="5612"/>
                              </a:lnTo>
                              <a:lnTo>
                                <a:pt x="203" y="5646"/>
                              </a:lnTo>
                              <a:lnTo>
                                <a:pt x="230" y="5677"/>
                              </a:lnTo>
                              <a:lnTo>
                                <a:pt x="259" y="5709"/>
                              </a:lnTo>
                              <a:lnTo>
                                <a:pt x="290" y="5737"/>
                              </a:lnTo>
                              <a:lnTo>
                                <a:pt x="322" y="5766"/>
                              </a:lnTo>
                              <a:lnTo>
                                <a:pt x="356" y="5792"/>
                              </a:lnTo>
                              <a:lnTo>
                                <a:pt x="391" y="5817"/>
                              </a:lnTo>
                              <a:lnTo>
                                <a:pt x="426" y="5840"/>
                              </a:lnTo>
                              <a:lnTo>
                                <a:pt x="464" y="5861"/>
                              </a:lnTo>
                              <a:lnTo>
                                <a:pt x="502" y="5880"/>
                              </a:lnTo>
                              <a:lnTo>
                                <a:pt x="541" y="5898"/>
                              </a:lnTo>
                              <a:lnTo>
                                <a:pt x="582" y="5914"/>
                              </a:lnTo>
                              <a:lnTo>
                                <a:pt x="623" y="5928"/>
                              </a:lnTo>
                              <a:lnTo>
                                <a:pt x="665" y="5940"/>
                              </a:lnTo>
                              <a:lnTo>
                                <a:pt x="708" y="5951"/>
                              </a:lnTo>
                              <a:lnTo>
                                <a:pt x="751" y="5958"/>
                              </a:lnTo>
                              <a:lnTo>
                                <a:pt x="795" y="5963"/>
                              </a:lnTo>
                              <a:lnTo>
                                <a:pt x="841" y="5967"/>
                              </a:lnTo>
                              <a:lnTo>
                                <a:pt x="887" y="5968"/>
                              </a:lnTo>
                              <a:lnTo>
                                <a:pt x="2168" y="5968"/>
                              </a:lnTo>
                              <a:lnTo>
                                <a:pt x="2214" y="5967"/>
                              </a:lnTo>
                              <a:lnTo>
                                <a:pt x="2259" y="5963"/>
                              </a:lnTo>
                              <a:lnTo>
                                <a:pt x="2303" y="5958"/>
                              </a:lnTo>
                              <a:lnTo>
                                <a:pt x="2347" y="5951"/>
                              </a:lnTo>
                              <a:lnTo>
                                <a:pt x="2390" y="5940"/>
                              </a:lnTo>
                              <a:lnTo>
                                <a:pt x="2432" y="5928"/>
                              </a:lnTo>
                              <a:lnTo>
                                <a:pt x="2473" y="5914"/>
                              </a:lnTo>
                              <a:lnTo>
                                <a:pt x="2513" y="5898"/>
                              </a:lnTo>
                              <a:lnTo>
                                <a:pt x="2553" y="5880"/>
                              </a:lnTo>
                              <a:lnTo>
                                <a:pt x="2591" y="5861"/>
                              </a:lnTo>
                              <a:lnTo>
                                <a:pt x="2628" y="5840"/>
                              </a:lnTo>
                              <a:lnTo>
                                <a:pt x="2664" y="5817"/>
                              </a:lnTo>
                              <a:lnTo>
                                <a:pt x="2699" y="5792"/>
                              </a:lnTo>
                              <a:lnTo>
                                <a:pt x="2733" y="5766"/>
                              </a:lnTo>
                              <a:lnTo>
                                <a:pt x="2764" y="5737"/>
                              </a:lnTo>
                              <a:lnTo>
                                <a:pt x="2795" y="5709"/>
                              </a:lnTo>
                              <a:lnTo>
                                <a:pt x="2824" y="5677"/>
                              </a:lnTo>
                              <a:lnTo>
                                <a:pt x="2853" y="5646"/>
                              </a:lnTo>
                              <a:lnTo>
                                <a:pt x="2879" y="5612"/>
                              </a:lnTo>
                              <a:lnTo>
                                <a:pt x="2904" y="5577"/>
                              </a:lnTo>
                              <a:lnTo>
                                <a:pt x="2926" y="5541"/>
                              </a:lnTo>
                              <a:lnTo>
                                <a:pt x="2948" y="5504"/>
                              </a:lnTo>
                              <a:lnTo>
                                <a:pt x="2967" y="5466"/>
                              </a:lnTo>
                              <a:lnTo>
                                <a:pt x="2985" y="5426"/>
                              </a:lnTo>
                              <a:lnTo>
                                <a:pt x="3001" y="5386"/>
                              </a:lnTo>
                              <a:lnTo>
                                <a:pt x="3016" y="5345"/>
                              </a:lnTo>
                              <a:lnTo>
                                <a:pt x="3027" y="5303"/>
                              </a:lnTo>
                              <a:lnTo>
                                <a:pt x="3038" y="5260"/>
                              </a:lnTo>
                              <a:lnTo>
                                <a:pt x="3045" y="5217"/>
                              </a:lnTo>
                              <a:lnTo>
                                <a:pt x="3050" y="5172"/>
                              </a:lnTo>
                              <a:lnTo>
                                <a:pt x="3054" y="5128"/>
                              </a:lnTo>
                              <a:lnTo>
                                <a:pt x="3056" y="5081"/>
                              </a:lnTo>
                              <a:lnTo>
                                <a:pt x="3056" y="1575"/>
                              </a:lnTo>
                              <a:lnTo>
                                <a:pt x="3054" y="1537"/>
                              </a:lnTo>
                              <a:lnTo>
                                <a:pt x="3052" y="1500"/>
                              </a:lnTo>
                              <a:lnTo>
                                <a:pt x="3048" y="1463"/>
                              </a:lnTo>
                              <a:lnTo>
                                <a:pt x="3043" y="1427"/>
                              </a:lnTo>
                              <a:lnTo>
                                <a:pt x="3036" y="1390"/>
                              </a:lnTo>
                              <a:lnTo>
                                <a:pt x="3027" y="1355"/>
                              </a:lnTo>
                              <a:lnTo>
                                <a:pt x="3018" y="1321"/>
                              </a:lnTo>
                              <a:lnTo>
                                <a:pt x="3006" y="1286"/>
                              </a:lnTo>
                              <a:lnTo>
                                <a:pt x="2993" y="1252"/>
                              </a:lnTo>
                              <a:lnTo>
                                <a:pt x="2980" y="1220"/>
                              </a:lnTo>
                              <a:lnTo>
                                <a:pt x="2965" y="1187"/>
                              </a:lnTo>
                              <a:lnTo>
                                <a:pt x="2948" y="1156"/>
                              </a:lnTo>
                              <a:lnTo>
                                <a:pt x="2930" y="1125"/>
                              </a:lnTo>
                              <a:lnTo>
                                <a:pt x="2913" y="1095"/>
                              </a:lnTo>
                              <a:lnTo>
                                <a:pt x="2893" y="1065"/>
                              </a:lnTo>
                              <a:lnTo>
                                <a:pt x="2872" y="1037"/>
                              </a:lnTo>
                              <a:lnTo>
                                <a:pt x="2848" y="1010"/>
                              </a:lnTo>
                              <a:lnTo>
                                <a:pt x="2825" y="983"/>
                              </a:lnTo>
                              <a:lnTo>
                                <a:pt x="2801" y="958"/>
                              </a:lnTo>
                              <a:lnTo>
                                <a:pt x="2776" y="933"/>
                              </a:lnTo>
                              <a:lnTo>
                                <a:pt x="2750" y="910"/>
                              </a:lnTo>
                              <a:lnTo>
                                <a:pt x="2723" y="887"/>
                              </a:lnTo>
                              <a:lnTo>
                                <a:pt x="2695" y="866"/>
                              </a:lnTo>
                              <a:lnTo>
                                <a:pt x="2666" y="846"/>
                              </a:lnTo>
                              <a:lnTo>
                                <a:pt x="2636" y="826"/>
                              </a:lnTo>
                              <a:lnTo>
                                <a:pt x="2606" y="808"/>
                              </a:lnTo>
                              <a:lnTo>
                                <a:pt x="2574" y="791"/>
                              </a:lnTo>
                              <a:lnTo>
                                <a:pt x="2543" y="775"/>
                              </a:lnTo>
                              <a:lnTo>
                                <a:pt x="2510" y="760"/>
                              </a:lnTo>
                              <a:lnTo>
                                <a:pt x="2476" y="748"/>
                              </a:lnTo>
                              <a:lnTo>
                                <a:pt x="2442" y="735"/>
                              </a:lnTo>
                              <a:lnTo>
                                <a:pt x="2407" y="725"/>
                              </a:lnTo>
                              <a:close/>
                              <a:moveTo>
                                <a:pt x="600" y="1693"/>
                              </a:moveTo>
                              <a:lnTo>
                                <a:pt x="600" y="1693"/>
                              </a:lnTo>
                              <a:lnTo>
                                <a:pt x="601" y="1675"/>
                              </a:lnTo>
                              <a:lnTo>
                                <a:pt x="602" y="1657"/>
                              </a:lnTo>
                              <a:lnTo>
                                <a:pt x="604" y="1639"/>
                              </a:lnTo>
                              <a:lnTo>
                                <a:pt x="607" y="1621"/>
                              </a:lnTo>
                              <a:lnTo>
                                <a:pt x="611" y="1604"/>
                              </a:lnTo>
                              <a:lnTo>
                                <a:pt x="617" y="1588"/>
                              </a:lnTo>
                              <a:lnTo>
                                <a:pt x="622" y="1571"/>
                              </a:lnTo>
                              <a:lnTo>
                                <a:pt x="628" y="1555"/>
                              </a:lnTo>
                              <a:lnTo>
                                <a:pt x="636" y="1539"/>
                              </a:lnTo>
                              <a:lnTo>
                                <a:pt x="643" y="1524"/>
                              </a:lnTo>
                              <a:lnTo>
                                <a:pt x="652" y="1509"/>
                              </a:lnTo>
                              <a:lnTo>
                                <a:pt x="661" y="1494"/>
                              </a:lnTo>
                              <a:lnTo>
                                <a:pt x="671" y="1480"/>
                              </a:lnTo>
                              <a:lnTo>
                                <a:pt x="682" y="1467"/>
                              </a:lnTo>
                              <a:lnTo>
                                <a:pt x="693" y="1454"/>
                              </a:lnTo>
                              <a:lnTo>
                                <a:pt x="705" y="1442"/>
                              </a:lnTo>
                              <a:lnTo>
                                <a:pt x="718" y="1430"/>
                              </a:lnTo>
                              <a:lnTo>
                                <a:pt x="730" y="1418"/>
                              </a:lnTo>
                              <a:lnTo>
                                <a:pt x="744" y="1408"/>
                              </a:lnTo>
                              <a:lnTo>
                                <a:pt x="758" y="1398"/>
                              </a:lnTo>
                              <a:lnTo>
                                <a:pt x="772" y="1389"/>
                              </a:lnTo>
                              <a:lnTo>
                                <a:pt x="787" y="1381"/>
                              </a:lnTo>
                              <a:lnTo>
                                <a:pt x="802" y="1372"/>
                              </a:lnTo>
                              <a:lnTo>
                                <a:pt x="818" y="1365"/>
                              </a:lnTo>
                              <a:lnTo>
                                <a:pt x="834" y="1359"/>
                              </a:lnTo>
                              <a:lnTo>
                                <a:pt x="850" y="1353"/>
                              </a:lnTo>
                              <a:lnTo>
                                <a:pt x="868" y="1348"/>
                              </a:lnTo>
                              <a:lnTo>
                                <a:pt x="885" y="1345"/>
                              </a:lnTo>
                              <a:lnTo>
                                <a:pt x="902" y="1342"/>
                              </a:lnTo>
                              <a:lnTo>
                                <a:pt x="919" y="1339"/>
                              </a:lnTo>
                              <a:lnTo>
                                <a:pt x="938" y="1337"/>
                              </a:lnTo>
                              <a:lnTo>
                                <a:pt x="956" y="1337"/>
                              </a:lnTo>
                              <a:lnTo>
                                <a:pt x="2099" y="1337"/>
                              </a:lnTo>
                              <a:lnTo>
                                <a:pt x="2117" y="1337"/>
                              </a:lnTo>
                              <a:lnTo>
                                <a:pt x="2136" y="1339"/>
                              </a:lnTo>
                              <a:lnTo>
                                <a:pt x="2154" y="1342"/>
                              </a:lnTo>
                              <a:lnTo>
                                <a:pt x="2170" y="1345"/>
                              </a:lnTo>
                              <a:lnTo>
                                <a:pt x="2188" y="1348"/>
                              </a:lnTo>
                              <a:lnTo>
                                <a:pt x="2205" y="1353"/>
                              </a:lnTo>
                              <a:lnTo>
                                <a:pt x="2221" y="1359"/>
                              </a:lnTo>
                              <a:lnTo>
                                <a:pt x="2238" y="1365"/>
                              </a:lnTo>
                              <a:lnTo>
                                <a:pt x="2253" y="1372"/>
                              </a:lnTo>
                              <a:lnTo>
                                <a:pt x="2268" y="1381"/>
                              </a:lnTo>
                              <a:lnTo>
                                <a:pt x="2284" y="1389"/>
                              </a:lnTo>
                              <a:lnTo>
                                <a:pt x="2298" y="1398"/>
                              </a:lnTo>
                              <a:lnTo>
                                <a:pt x="2312" y="1408"/>
                              </a:lnTo>
                              <a:lnTo>
                                <a:pt x="2325" y="1418"/>
                              </a:lnTo>
                              <a:lnTo>
                                <a:pt x="2339" y="1430"/>
                              </a:lnTo>
                              <a:lnTo>
                                <a:pt x="2350" y="1442"/>
                              </a:lnTo>
                              <a:lnTo>
                                <a:pt x="2363" y="1454"/>
                              </a:lnTo>
                              <a:lnTo>
                                <a:pt x="2373" y="1467"/>
                              </a:lnTo>
                              <a:lnTo>
                                <a:pt x="2384" y="1480"/>
                              </a:lnTo>
                              <a:lnTo>
                                <a:pt x="2394" y="1494"/>
                              </a:lnTo>
                              <a:lnTo>
                                <a:pt x="2404" y="1509"/>
                              </a:lnTo>
                              <a:lnTo>
                                <a:pt x="2412" y="1524"/>
                              </a:lnTo>
                              <a:lnTo>
                                <a:pt x="2420" y="1539"/>
                              </a:lnTo>
                              <a:lnTo>
                                <a:pt x="2427" y="1555"/>
                              </a:lnTo>
                              <a:lnTo>
                                <a:pt x="2433" y="1571"/>
                              </a:lnTo>
                              <a:lnTo>
                                <a:pt x="2438" y="1588"/>
                              </a:lnTo>
                              <a:lnTo>
                                <a:pt x="2444" y="1604"/>
                              </a:lnTo>
                              <a:lnTo>
                                <a:pt x="2448" y="1621"/>
                              </a:lnTo>
                              <a:lnTo>
                                <a:pt x="2451" y="1639"/>
                              </a:lnTo>
                              <a:lnTo>
                                <a:pt x="2453" y="1657"/>
                              </a:lnTo>
                              <a:lnTo>
                                <a:pt x="2454" y="1675"/>
                              </a:lnTo>
                              <a:lnTo>
                                <a:pt x="2455" y="1693"/>
                              </a:lnTo>
                              <a:lnTo>
                                <a:pt x="2455" y="2702"/>
                              </a:lnTo>
                              <a:lnTo>
                                <a:pt x="2454" y="2721"/>
                              </a:lnTo>
                              <a:lnTo>
                                <a:pt x="2453" y="2739"/>
                              </a:lnTo>
                              <a:lnTo>
                                <a:pt x="2451" y="2756"/>
                              </a:lnTo>
                              <a:lnTo>
                                <a:pt x="2448" y="2774"/>
                              </a:lnTo>
                              <a:lnTo>
                                <a:pt x="2444" y="2791"/>
                              </a:lnTo>
                              <a:lnTo>
                                <a:pt x="2438" y="2808"/>
                              </a:lnTo>
                              <a:lnTo>
                                <a:pt x="2433" y="2825"/>
                              </a:lnTo>
                              <a:lnTo>
                                <a:pt x="2427" y="2840"/>
                              </a:lnTo>
                              <a:lnTo>
                                <a:pt x="2420" y="2856"/>
                              </a:lnTo>
                              <a:lnTo>
                                <a:pt x="2412" y="2872"/>
                              </a:lnTo>
                              <a:lnTo>
                                <a:pt x="2404" y="2887"/>
                              </a:lnTo>
                              <a:lnTo>
                                <a:pt x="2394" y="2901"/>
                              </a:lnTo>
                              <a:lnTo>
                                <a:pt x="2384" y="2915"/>
                              </a:lnTo>
                              <a:lnTo>
                                <a:pt x="2373" y="2929"/>
                              </a:lnTo>
                              <a:lnTo>
                                <a:pt x="2363" y="2941"/>
                              </a:lnTo>
                              <a:lnTo>
                                <a:pt x="2350" y="2954"/>
                              </a:lnTo>
                              <a:lnTo>
                                <a:pt x="2339" y="2966"/>
                              </a:lnTo>
                              <a:lnTo>
                                <a:pt x="2325" y="2977"/>
                              </a:lnTo>
                              <a:lnTo>
                                <a:pt x="2312" y="2988"/>
                              </a:lnTo>
                              <a:lnTo>
                                <a:pt x="2298" y="2997"/>
                              </a:lnTo>
                              <a:lnTo>
                                <a:pt x="2284" y="3007"/>
                              </a:lnTo>
                              <a:lnTo>
                                <a:pt x="2268" y="3015"/>
                              </a:lnTo>
                              <a:lnTo>
                                <a:pt x="2253" y="3023"/>
                              </a:lnTo>
                              <a:lnTo>
                                <a:pt x="2238" y="3030"/>
                              </a:lnTo>
                              <a:lnTo>
                                <a:pt x="2221" y="3036"/>
                              </a:lnTo>
                              <a:lnTo>
                                <a:pt x="2205" y="3042"/>
                              </a:lnTo>
                              <a:lnTo>
                                <a:pt x="2188" y="3046"/>
                              </a:lnTo>
                              <a:lnTo>
                                <a:pt x="2170" y="3051"/>
                              </a:lnTo>
                              <a:lnTo>
                                <a:pt x="2154" y="3054"/>
                              </a:lnTo>
                              <a:lnTo>
                                <a:pt x="2136" y="3056"/>
                              </a:lnTo>
                              <a:lnTo>
                                <a:pt x="2117" y="3058"/>
                              </a:lnTo>
                              <a:lnTo>
                                <a:pt x="2099" y="3058"/>
                              </a:lnTo>
                              <a:lnTo>
                                <a:pt x="956" y="3058"/>
                              </a:lnTo>
                              <a:lnTo>
                                <a:pt x="938" y="3058"/>
                              </a:lnTo>
                              <a:lnTo>
                                <a:pt x="919" y="3056"/>
                              </a:lnTo>
                              <a:lnTo>
                                <a:pt x="902" y="3054"/>
                              </a:lnTo>
                              <a:lnTo>
                                <a:pt x="885" y="3051"/>
                              </a:lnTo>
                              <a:lnTo>
                                <a:pt x="868" y="3046"/>
                              </a:lnTo>
                              <a:lnTo>
                                <a:pt x="850" y="3042"/>
                              </a:lnTo>
                              <a:lnTo>
                                <a:pt x="834" y="3036"/>
                              </a:lnTo>
                              <a:lnTo>
                                <a:pt x="818" y="3030"/>
                              </a:lnTo>
                              <a:lnTo>
                                <a:pt x="802" y="3023"/>
                              </a:lnTo>
                              <a:lnTo>
                                <a:pt x="787" y="3015"/>
                              </a:lnTo>
                              <a:lnTo>
                                <a:pt x="772" y="3007"/>
                              </a:lnTo>
                              <a:lnTo>
                                <a:pt x="758" y="2997"/>
                              </a:lnTo>
                              <a:lnTo>
                                <a:pt x="744" y="2988"/>
                              </a:lnTo>
                              <a:lnTo>
                                <a:pt x="730" y="2977"/>
                              </a:lnTo>
                              <a:lnTo>
                                <a:pt x="718" y="2966"/>
                              </a:lnTo>
                              <a:lnTo>
                                <a:pt x="705" y="2954"/>
                              </a:lnTo>
                              <a:lnTo>
                                <a:pt x="693" y="2941"/>
                              </a:lnTo>
                              <a:lnTo>
                                <a:pt x="682" y="2929"/>
                              </a:lnTo>
                              <a:lnTo>
                                <a:pt x="671" y="2915"/>
                              </a:lnTo>
                              <a:lnTo>
                                <a:pt x="661" y="2901"/>
                              </a:lnTo>
                              <a:lnTo>
                                <a:pt x="652" y="2887"/>
                              </a:lnTo>
                              <a:lnTo>
                                <a:pt x="643" y="2872"/>
                              </a:lnTo>
                              <a:lnTo>
                                <a:pt x="636" y="2856"/>
                              </a:lnTo>
                              <a:lnTo>
                                <a:pt x="628" y="2840"/>
                              </a:lnTo>
                              <a:lnTo>
                                <a:pt x="622" y="2825"/>
                              </a:lnTo>
                              <a:lnTo>
                                <a:pt x="617" y="2808"/>
                              </a:lnTo>
                              <a:lnTo>
                                <a:pt x="611" y="2791"/>
                              </a:lnTo>
                              <a:lnTo>
                                <a:pt x="607" y="2774"/>
                              </a:lnTo>
                              <a:lnTo>
                                <a:pt x="604" y="2756"/>
                              </a:lnTo>
                              <a:lnTo>
                                <a:pt x="602" y="2739"/>
                              </a:lnTo>
                              <a:lnTo>
                                <a:pt x="601" y="2721"/>
                              </a:lnTo>
                              <a:lnTo>
                                <a:pt x="600" y="2702"/>
                              </a:lnTo>
                              <a:lnTo>
                                <a:pt x="600" y="1693"/>
                              </a:lnTo>
                              <a:close/>
                              <a:moveTo>
                                <a:pt x="683" y="3727"/>
                              </a:moveTo>
                              <a:lnTo>
                                <a:pt x="683" y="3727"/>
                              </a:lnTo>
                              <a:lnTo>
                                <a:pt x="684" y="3714"/>
                              </a:lnTo>
                              <a:lnTo>
                                <a:pt x="686" y="3700"/>
                              </a:lnTo>
                              <a:lnTo>
                                <a:pt x="689" y="3689"/>
                              </a:lnTo>
                              <a:lnTo>
                                <a:pt x="693" y="3676"/>
                              </a:lnTo>
                              <a:lnTo>
                                <a:pt x="699" y="3666"/>
                              </a:lnTo>
                              <a:lnTo>
                                <a:pt x="705" y="3655"/>
                              </a:lnTo>
                              <a:lnTo>
                                <a:pt x="712" y="3645"/>
                              </a:lnTo>
                              <a:lnTo>
                                <a:pt x="721" y="3636"/>
                              </a:lnTo>
                              <a:lnTo>
                                <a:pt x="730" y="3628"/>
                              </a:lnTo>
                              <a:lnTo>
                                <a:pt x="740" y="3620"/>
                              </a:lnTo>
                              <a:lnTo>
                                <a:pt x="750" y="3614"/>
                              </a:lnTo>
                              <a:lnTo>
                                <a:pt x="762" y="3609"/>
                              </a:lnTo>
                              <a:lnTo>
                                <a:pt x="773" y="3604"/>
                              </a:lnTo>
                              <a:lnTo>
                                <a:pt x="786" y="3600"/>
                              </a:lnTo>
                              <a:lnTo>
                                <a:pt x="799" y="3599"/>
                              </a:lnTo>
                              <a:lnTo>
                                <a:pt x="812" y="3598"/>
                              </a:lnTo>
                              <a:lnTo>
                                <a:pt x="1224" y="3598"/>
                              </a:lnTo>
                              <a:lnTo>
                                <a:pt x="1237" y="3599"/>
                              </a:lnTo>
                              <a:lnTo>
                                <a:pt x="1251" y="3600"/>
                              </a:lnTo>
                              <a:lnTo>
                                <a:pt x="1262" y="3604"/>
                              </a:lnTo>
                              <a:lnTo>
                                <a:pt x="1274" y="3609"/>
                              </a:lnTo>
                              <a:lnTo>
                                <a:pt x="1285" y="3614"/>
                              </a:lnTo>
                              <a:lnTo>
                                <a:pt x="1296" y="3620"/>
                              </a:lnTo>
                              <a:lnTo>
                                <a:pt x="1306" y="3628"/>
                              </a:lnTo>
                              <a:lnTo>
                                <a:pt x="1315" y="3636"/>
                              </a:lnTo>
                              <a:lnTo>
                                <a:pt x="1323" y="3645"/>
                              </a:lnTo>
                              <a:lnTo>
                                <a:pt x="1331" y="3655"/>
                              </a:lnTo>
                              <a:lnTo>
                                <a:pt x="1337" y="3666"/>
                              </a:lnTo>
                              <a:lnTo>
                                <a:pt x="1343" y="3676"/>
                              </a:lnTo>
                              <a:lnTo>
                                <a:pt x="1347" y="3689"/>
                              </a:lnTo>
                              <a:lnTo>
                                <a:pt x="1350" y="3700"/>
                              </a:lnTo>
                              <a:lnTo>
                                <a:pt x="1353" y="3714"/>
                              </a:lnTo>
                              <a:lnTo>
                                <a:pt x="1353" y="3727"/>
                              </a:lnTo>
                              <a:lnTo>
                                <a:pt x="1353" y="4091"/>
                              </a:lnTo>
                              <a:lnTo>
                                <a:pt x="1353" y="4104"/>
                              </a:lnTo>
                              <a:lnTo>
                                <a:pt x="1350" y="4116"/>
                              </a:lnTo>
                              <a:lnTo>
                                <a:pt x="1347" y="4129"/>
                              </a:lnTo>
                              <a:lnTo>
                                <a:pt x="1343" y="4141"/>
                              </a:lnTo>
                              <a:lnTo>
                                <a:pt x="1337" y="4152"/>
                              </a:lnTo>
                              <a:lnTo>
                                <a:pt x="1331" y="4163"/>
                              </a:lnTo>
                              <a:lnTo>
                                <a:pt x="1323" y="4172"/>
                              </a:lnTo>
                              <a:lnTo>
                                <a:pt x="1315" y="4182"/>
                              </a:lnTo>
                              <a:lnTo>
                                <a:pt x="1306" y="4190"/>
                              </a:lnTo>
                              <a:lnTo>
                                <a:pt x="1296" y="4197"/>
                              </a:lnTo>
                              <a:lnTo>
                                <a:pt x="1285" y="4204"/>
                              </a:lnTo>
                              <a:lnTo>
                                <a:pt x="1274" y="4209"/>
                              </a:lnTo>
                              <a:lnTo>
                                <a:pt x="1262" y="4213"/>
                              </a:lnTo>
                              <a:lnTo>
                                <a:pt x="1251" y="4216"/>
                              </a:lnTo>
                              <a:lnTo>
                                <a:pt x="1237" y="4218"/>
                              </a:lnTo>
                              <a:lnTo>
                                <a:pt x="1224" y="4219"/>
                              </a:lnTo>
                              <a:lnTo>
                                <a:pt x="812" y="4219"/>
                              </a:lnTo>
                              <a:lnTo>
                                <a:pt x="799" y="4218"/>
                              </a:lnTo>
                              <a:lnTo>
                                <a:pt x="786" y="4216"/>
                              </a:lnTo>
                              <a:lnTo>
                                <a:pt x="773" y="4213"/>
                              </a:lnTo>
                              <a:lnTo>
                                <a:pt x="762" y="4209"/>
                              </a:lnTo>
                              <a:lnTo>
                                <a:pt x="750" y="4204"/>
                              </a:lnTo>
                              <a:lnTo>
                                <a:pt x="740" y="4197"/>
                              </a:lnTo>
                              <a:lnTo>
                                <a:pt x="730" y="4190"/>
                              </a:lnTo>
                              <a:lnTo>
                                <a:pt x="721" y="4182"/>
                              </a:lnTo>
                              <a:lnTo>
                                <a:pt x="712" y="4172"/>
                              </a:lnTo>
                              <a:lnTo>
                                <a:pt x="705" y="4163"/>
                              </a:lnTo>
                              <a:lnTo>
                                <a:pt x="699" y="4152"/>
                              </a:lnTo>
                              <a:lnTo>
                                <a:pt x="693" y="4141"/>
                              </a:lnTo>
                              <a:lnTo>
                                <a:pt x="689" y="4129"/>
                              </a:lnTo>
                              <a:lnTo>
                                <a:pt x="686" y="4116"/>
                              </a:lnTo>
                              <a:lnTo>
                                <a:pt x="684" y="4104"/>
                              </a:lnTo>
                              <a:lnTo>
                                <a:pt x="683" y="4091"/>
                              </a:lnTo>
                              <a:lnTo>
                                <a:pt x="683" y="3727"/>
                              </a:lnTo>
                              <a:close/>
                              <a:moveTo>
                                <a:pt x="1679" y="3727"/>
                              </a:moveTo>
                              <a:lnTo>
                                <a:pt x="1679" y="3727"/>
                              </a:lnTo>
                              <a:lnTo>
                                <a:pt x="1679" y="3714"/>
                              </a:lnTo>
                              <a:lnTo>
                                <a:pt x="1682" y="3700"/>
                              </a:lnTo>
                              <a:lnTo>
                                <a:pt x="1685" y="3689"/>
                              </a:lnTo>
                              <a:lnTo>
                                <a:pt x="1689" y="3676"/>
                              </a:lnTo>
                              <a:lnTo>
                                <a:pt x="1695" y="3666"/>
                              </a:lnTo>
                              <a:lnTo>
                                <a:pt x="1702" y="3655"/>
                              </a:lnTo>
                              <a:lnTo>
                                <a:pt x="1709" y="3645"/>
                              </a:lnTo>
                              <a:lnTo>
                                <a:pt x="1717" y="3636"/>
                              </a:lnTo>
                              <a:lnTo>
                                <a:pt x="1726" y="3628"/>
                              </a:lnTo>
                              <a:lnTo>
                                <a:pt x="1736" y="3620"/>
                              </a:lnTo>
                              <a:lnTo>
                                <a:pt x="1747" y="3614"/>
                              </a:lnTo>
                              <a:lnTo>
                                <a:pt x="1757" y="3609"/>
                              </a:lnTo>
                              <a:lnTo>
                                <a:pt x="1770" y="3604"/>
                              </a:lnTo>
                              <a:lnTo>
                                <a:pt x="1781" y="3600"/>
                              </a:lnTo>
                              <a:lnTo>
                                <a:pt x="1794" y="3599"/>
                              </a:lnTo>
                              <a:lnTo>
                                <a:pt x="1808" y="3598"/>
                              </a:lnTo>
                              <a:lnTo>
                                <a:pt x="2220" y="3598"/>
                              </a:lnTo>
                              <a:lnTo>
                                <a:pt x="2233" y="3599"/>
                              </a:lnTo>
                              <a:lnTo>
                                <a:pt x="2246" y="3600"/>
                              </a:lnTo>
                              <a:lnTo>
                                <a:pt x="2259" y="3604"/>
                              </a:lnTo>
                              <a:lnTo>
                                <a:pt x="2270" y="3609"/>
                              </a:lnTo>
                              <a:lnTo>
                                <a:pt x="2281" y="3614"/>
                              </a:lnTo>
                              <a:lnTo>
                                <a:pt x="2291" y="3620"/>
                              </a:lnTo>
                              <a:lnTo>
                                <a:pt x="2302" y="3628"/>
                              </a:lnTo>
                              <a:lnTo>
                                <a:pt x="2311" y="3636"/>
                              </a:lnTo>
                              <a:lnTo>
                                <a:pt x="2319" y="3645"/>
                              </a:lnTo>
                              <a:lnTo>
                                <a:pt x="2327" y="3655"/>
                              </a:lnTo>
                              <a:lnTo>
                                <a:pt x="2333" y="3666"/>
                              </a:lnTo>
                              <a:lnTo>
                                <a:pt x="2339" y="3676"/>
                              </a:lnTo>
                              <a:lnTo>
                                <a:pt x="2343" y="3689"/>
                              </a:lnTo>
                              <a:lnTo>
                                <a:pt x="2346" y="3700"/>
                              </a:lnTo>
                              <a:lnTo>
                                <a:pt x="2348" y="3714"/>
                              </a:lnTo>
                              <a:lnTo>
                                <a:pt x="2348" y="3727"/>
                              </a:lnTo>
                              <a:lnTo>
                                <a:pt x="2348" y="4091"/>
                              </a:lnTo>
                              <a:lnTo>
                                <a:pt x="2348" y="4104"/>
                              </a:lnTo>
                              <a:lnTo>
                                <a:pt x="2346" y="4116"/>
                              </a:lnTo>
                              <a:lnTo>
                                <a:pt x="2343" y="4129"/>
                              </a:lnTo>
                              <a:lnTo>
                                <a:pt x="2339" y="4141"/>
                              </a:lnTo>
                              <a:lnTo>
                                <a:pt x="2333" y="4152"/>
                              </a:lnTo>
                              <a:lnTo>
                                <a:pt x="2327" y="4163"/>
                              </a:lnTo>
                              <a:lnTo>
                                <a:pt x="2319" y="4172"/>
                              </a:lnTo>
                              <a:lnTo>
                                <a:pt x="2311" y="4182"/>
                              </a:lnTo>
                              <a:lnTo>
                                <a:pt x="2302" y="4190"/>
                              </a:lnTo>
                              <a:lnTo>
                                <a:pt x="2291" y="4197"/>
                              </a:lnTo>
                              <a:lnTo>
                                <a:pt x="2281" y="4204"/>
                              </a:lnTo>
                              <a:lnTo>
                                <a:pt x="2270" y="4209"/>
                              </a:lnTo>
                              <a:lnTo>
                                <a:pt x="2259" y="4213"/>
                              </a:lnTo>
                              <a:lnTo>
                                <a:pt x="2246" y="4216"/>
                              </a:lnTo>
                              <a:lnTo>
                                <a:pt x="2233" y="4218"/>
                              </a:lnTo>
                              <a:lnTo>
                                <a:pt x="2220" y="4219"/>
                              </a:lnTo>
                              <a:lnTo>
                                <a:pt x="1808" y="4219"/>
                              </a:lnTo>
                              <a:lnTo>
                                <a:pt x="1794" y="4218"/>
                              </a:lnTo>
                              <a:lnTo>
                                <a:pt x="1781" y="4216"/>
                              </a:lnTo>
                              <a:lnTo>
                                <a:pt x="1770" y="4213"/>
                              </a:lnTo>
                              <a:lnTo>
                                <a:pt x="1757" y="4209"/>
                              </a:lnTo>
                              <a:lnTo>
                                <a:pt x="1747" y="4204"/>
                              </a:lnTo>
                              <a:lnTo>
                                <a:pt x="1736" y="4197"/>
                              </a:lnTo>
                              <a:lnTo>
                                <a:pt x="1726" y="4190"/>
                              </a:lnTo>
                              <a:lnTo>
                                <a:pt x="1717" y="4182"/>
                              </a:lnTo>
                              <a:lnTo>
                                <a:pt x="1709" y="4172"/>
                              </a:lnTo>
                              <a:lnTo>
                                <a:pt x="1702" y="4163"/>
                              </a:lnTo>
                              <a:lnTo>
                                <a:pt x="1695" y="4152"/>
                              </a:lnTo>
                              <a:lnTo>
                                <a:pt x="1689" y="4141"/>
                              </a:lnTo>
                              <a:lnTo>
                                <a:pt x="1685" y="4129"/>
                              </a:lnTo>
                              <a:lnTo>
                                <a:pt x="1682" y="4116"/>
                              </a:lnTo>
                              <a:lnTo>
                                <a:pt x="1679" y="4104"/>
                              </a:lnTo>
                              <a:lnTo>
                                <a:pt x="1679" y="4091"/>
                              </a:lnTo>
                              <a:lnTo>
                                <a:pt x="1679" y="3727"/>
                              </a:lnTo>
                              <a:close/>
                              <a:moveTo>
                                <a:pt x="683" y="4662"/>
                              </a:moveTo>
                              <a:lnTo>
                                <a:pt x="683" y="4662"/>
                              </a:lnTo>
                              <a:lnTo>
                                <a:pt x="684" y="4648"/>
                              </a:lnTo>
                              <a:lnTo>
                                <a:pt x="686" y="4636"/>
                              </a:lnTo>
                              <a:lnTo>
                                <a:pt x="689" y="4624"/>
                              </a:lnTo>
                              <a:lnTo>
                                <a:pt x="693" y="4611"/>
                              </a:lnTo>
                              <a:lnTo>
                                <a:pt x="699" y="4601"/>
                              </a:lnTo>
                              <a:lnTo>
                                <a:pt x="705" y="4590"/>
                              </a:lnTo>
                              <a:lnTo>
                                <a:pt x="712" y="4580"/>
                              </a:lnTo>
                              <a:lnTo>
                                <a:pt x="721" y="4572"/>
                              </a:lnTo>
                              <a:lnTo>
                                <a:pt x="730" y="4563"/>
                              </a:lnTo>
                              <a:lnTo>
                                <a:pt x="740" y="4556"/>
                              </a:lnTo>
                              <a:lnTo>
                                <a:pt x="750" y="4548"/>
                              </a:lnTo>
                              <a:lnTo>
                                <a:pt x="762" y="4543"/>
                              </a:lnTo>
                              <a:lnTo>
                                <a:pt x="773" y="4539"/>
                              </a:lnTo>
                              <a:lnTo>
                                <a:pt x="786" y="4536"/>
                              </a:lnTo>
                              <a:lnTo>
                                <a:pt x="799" y="4534"/>
                              </a:lnTo>
                              <a:lnTo>
                                <a:pt x="812" y="4534"/>
                              </a:lnTo>
                              <a:lnTo>
                                <a:pt x="1224" y="4534"/>
                              </a:lnTo>
                              <a:lnTo>
                                <a:pt x="1237" y="4534"/>
                              </a:lnTo>
                              <a:lnTo>
                                <a:pt x="1251" y="4536"/>
                              </a:lnTo>
                              <a:lnTo>
                                <a:pt x="1262" y="4539"/>
                              </a:lnTo>
                              <a:lnTo>
                                <a:pt x="1274" y="4543"/>
                              </a:lnTo>
                              <a:lnTo>
                                <a:pt x="1285" y="4548"/>
                              </a:lnTo>
                              <a:lnTo>
                                <a:pt x="1296" y="4556"/>
                              </a:lnTo>
                              <a:lnTo>
                                <a:pt x="1306" y="4563"/>
                              </a:lnTo>
                              <a:lnTo>
                                <a:pt x="1315" y="4572"/>
                              </a:lnTo>
                              <a:lnTo>
                                <a:pt x="1323" y="4580"/>
                              </a:lnTo>
                              <a:lnTo>
                                <a:pt x="1331" y="4590"/>
                              </a:lnTo>
                              <a:lnTo>
                                <a:pt x="1337" y="4601"/>
                              </a:lnTo>
                              <a:lnTo>
                                <a:pt x="1343" y="4611"/>
                              </a:lnTo>
                              <a:lnTo>
                                <a:pt x="1347" y="4624"/>
                              </a:lnTo>
                              <a:lnTo>
                                <a:pt x="1350" y="4636"/>
                              </a:lnTo>
                              <a:lnTo>
                                <a:pt x="1353" y="4648"/>
                              </a:lnTo>
                              <a:lnTo>
                                <a:pt x="1353" y="4662"/>
                              </a:lnTo>
                              <a:lnTo>
                                <a:pt x="1353" y="5026"/>
                              </a:lnTo>
                              <a:lnTo>
                                <a:pt x="1353" y="5039"/>
                              </a:lnTo>
                              <a:lnTo>
                                <a:pt x="1350" y="5052"/>
                              </a:lnTo>
                              <a:lnTo>
                                <a:pt x="1347" y="5064"/>
                              </a:lnTo>
                              <a:lnTo>
                                <a:pt x="1343" y="5076"/>
                              </a:lnTo>
                              <a:lnTo>
                                <a:pt x="1337" y="5088"/>
                              </a:lnTo>
                              <a:lnTo>
                                <a:pt x="1331" y="5098"/>
                              </a:lnTo>
                              <a:lnTo>
                                <a:pt x="1323" y="5108"/>
                              </a:lnTo>
                              <a:lnTo>
                                <a:pt x="1315" y="5117"/>
                              </a:lnTo>
                              <a:lnTo>
                                <a:pt x="1306" y="5125"/>
                              </a:lnTo>
                              <a:lnTo>
                                <a:pt x="1296" y="5133"/>
                              </a:lnTo>
                              <a:lnTo>
                                <a:pt x="1285" y="5139"/>
                              </a:lnTo>
                              <a:lnTo>
                                <a:pt x="1274" y="5144"/>
                              </a:lnTo>
                              <a:lnTo>
                                <a:pt x="1262" y="5149"/>
                              </a:lnTo>
                              <a:lnTo>
                                <a:pt x="1251" y="5152"/>
                              </a:lnTo>
                              <a:lnTo>
                                <a:pt x="1237" y="5154"/>
                              </a:lnTo>
                              <a:lnTo>
                                <a:pt x="1224" y="5155"/>
                              </a:lnTo>
                              <a:lnTo>
                                <a:pt x="812" y="5155"/>
                              </a:lnTo>
                              <a:lnTo>
                                <a:pt x="799" y="5154"/>
                              </a:lnTo>
                              <a:lnTo>
                                <a:pt x="786" y="5152"/>
                              </a:lnTo>
                              <a:lnTo>
                                <a:pt x="773" y="5149"/>
                              </a:lnTo>
                              <a:lnTo>
                                <a:pt x="762" y="5144"/>
                              </a:lnTo>
                              <a:lnTo>
                                <a:pt x="750" y="5139"/>
                              </a:lnTo>
                              <a:lnTo>
                                <a:pt x="740" y="5133"/>
                              </a:lnTo>
                              <a:lnTo>
                                <a:pt x="730" y="5125"/>
                              </a:lnTo>
                              <a:lnTo>
                                <a:pt x="721" y="5117"/>
                              </a:lnTo>
                              <a:lnTo>
                                <a:pt x="712" y="5108"/>
                              </a:lnTo>
                              <a:lnTo>
                                <a:pt x="705" y="5098"/>
                              </a:lnTo>
                              <a:lnTo>
                                <a:pt x="699" y="5088"/>
                              </a:lnTo>
                              <a:lnTo>
                                <a:pt x="693" y="5076"/>
                              </a:lnTo>
                              <a:lnTo>
                                <a:pt x="689" y="5064"/>
                              </a:lnTo>
                              <a:lnTo>
                                <a:pt x="686" y="5052"/>
                              </a:lnTo>
                              <a:lnTo>
                                <a:pt x="684" y="5039"/>
                              </a:lnTo>
                              <a:lnTo>
                                <a:pt x="683" y="5026"/>
                              </a:lnTo>
                              <a:lnTo>
                                <a:pt x="683" y="4662"/>
                              </a:lnTo>
                              <a:close/>
                              <a:moveTo>
                                <a:pt x="1679" y="4662"/>
                              </a:moveTo>
                              <a:lnTo>
                                <a:pt x="1679" y="4662"/>
                              </a:lnTo>
                              <a:lnTo>
                                <a:pt x="1679" y="4648"/>
                              </a:lnTo>
                              <a:lnTo>
                                <a:pt x="1682" y="4636"/>
                              </a:lnTo>
                              <a:lnTo>
                                <a:pt x="1685" y="4624"/>
                              </a:lnTo>
                              <a:lnTo>
                                <a:pt x="1689" y="4611"/>
                              </a:lnTo>
                              <a:lnTo>
                                <a:pt x="1695" y="4601"/>
                              </a:lnTo>
                              <a:lnTo>
                                <a:pt x="1702" y="4590"/>
                              </a:lnTo>
                              <a:lnTo>
                                <a:pt x="1709" y="4580"/>
                              </a:lnTo>
                              <a:lnTo>
                                <a:pt x="1717" y="4572"/>
                              </a:lnTo>
                              <a:lnTo>
                                <a:pt x="1726" y="4563"/>
                              </a:lnTo>
                              <a:lnTo>
                                <a:pt x="1736" y="4556"/>
                              </a:lnTo>
                              <a:lnTo>
                                <a:pt x="1747" y="4548"/>
                              </a:lnTo>
                              <a:lnTo>
                                <a:pt x="1757" y="4543"/>
                              </a:lnTo>
                              <a:lnTo>
                                <a:pt x="1770" y="4539"/>
                              </a:lnTo>
                              <a:lnTo>
                                <a:pt x="1781" y="4536"/>
                              </a:lnTo>
                              <a:lnTo>
                                <a:pt x="1794" y="4534"/>
                              </a:lnTo>
                              <a:lnTo>
                                <a:pt x="1808" y="4534"/>
                              </a:lnTo>
                              <a:lnTo>
                                <a:pt x="2220" y="4534"/>
                              </a:lnTo>
                              <a:lnTo>
                                <a:pt x="2233" y="4534"/>
                              </a:lnTo>
                              <a:lnTo>
                                <a:pt x="2246" y="4536"/>
                              </a:lnTo>
                              <a:lnTo>
                                <a:pt x="2259" y="4539"/>
                              </a:lnTo>
                              <a:lnTo>
                                <a:pt x="2270" y="4543"/>
                              </a:lnTo>
                              <a:lnTo>
                                <a:pt x="2281" y="4548"/>
                              </a:lnTo>
                              <a:lnTo>
                                <a:pt x="2291" y="4556"/>
                              </a:lnTo>
                              <a:lnTo>
                                <a:pt x="2302" y="4563"/>
                              </a:lnTo>
                              <a:lnTo>
                                <a:pt x="2311" y="4572"/>
                              </a:lnTo>
                              <a:lnTo>
                                <a:pt x="2319" y="4580"/>
                              </a:lnTo>
                              <a:lnTo>
                                <a:pt x="2327" y="4590"/>
                              </a:lnTo>
                              <a:lnTo>
                                <a:pt x="2333" y="4601"/>
                              </a:lnTo>
                              <a:lnTo>
                                <a:pt x="2339" y="4611"/>
                              </a:lnTo>
                              <a:lnTo>
                                <a:pt x="2343" y="4624"/>
                              </a:lnTo>
                              <a:lnTo>
                                <a:pt x="2346" y="4636"/>
                              </a:lnTo>
                              <a:lnTo>
                                <a:pt x="2348" y="4648"/>
                              </a:lnTo>
                              <a:lnTo>
                                <a:pt x="2348" y="4662"/>
                              </a:lnTo>
                              <a:lnTo>
                                <a:pt x="2348" y="5026"/>
                              </a:lnTo>
                              <a:lnTo>
                                <a:pt x="2348" y="5039"/>
                              </a:lnTo>
                              <a:lnTo>
                                <a:pt x="2346" y="5052"/>
                              </a:lnTo>
                              <a:lnTo>
                                <a:pt x="2343" y="5064"/>
                              </a:lnTo>
                              <a:lnTo>
                                <a:pt x="2339" y="5076"/>
                              </a:lnTo>
                              <a:lnTo>
                                <a:pt x="2333" y="5088"/>
                              </a:lnTo>
                              <a:lnTo>
                                <a:pt x="2327" y="5098"/>
                              </a:lnTo>
                              <a:lnTo>
                                <a:pt x="2319" y="5108"/>
                              </a:lnTo>
                              <a:lnTo>
                                <a:pt x="2311" y="5117"/>
                              </a:lnTo>
                              <a:lnTo>
                                <a:pt x="2302" y="5125"/>
                              </a:lnTo>
                              <a:lnTo>
                                <a:pt x="2291" y="5133"/>
                              </a:lnTo>
                              <a:lnTo>
                                <a:pt x="2281" y="5139"/>
                              </a:lnTo>
                              <a:lnTo>
                                <a:pt x="2270" y="5144"/>
                              </a:lnTo>
                              <a:lnTo>
                                <a:pt x="2259" y="5149"/>
                              </a:lnTo>
                              <a:lnTo>
                                <a:pt x="2246" y="5152"/>
                              </a:lnTo>
                              <a:lnTo>
                                <a:pt x="2233" y="5154"/>
                              </a:lnTo>
                              <a:lnTo>
                                <a:pt x="2220" y="5155"/>
                              </a:lnTo>
                              <a:lnTo>
                                <a:pt x="1808" y="5155"/>
                              </a:lnTo>
                              <a:lnTo>
                                <a:pt x="1794" y="5154"/>
                              </a:lnTo>
                              <a:lnTo>
                                <a:pt x="1781" y="5152"/>
                              </a:lnTo>
                              <a:lnTo>
                                <a:pt x="1770" y="5149"/>
                              </a:lnTo>
                              <a:lnTo>
                                <a:pt x="1757" y="5144"/>
                              </a:lnTo>
                              <a:lnTo>
                                <a:pt x="1747" y="5139"/>
                              </a:lnTo>
                              <a:lnTo>
                                <a:pt x="1736" y="5133"/>
                              </a:lnTo>
                              <a:lnTo>
                                <a:pt x="1726" y="5125"/>
                              </a:lnTo>
                              <a:lnTo>
                                <a:pt x="1717" y="5117"/>
                              </a:lnTo>
                              <a:lnTo>
                                <a:pt x="1709" y="5108"/>
                              </a:lnTo>
                              <a:lnTo>
                                <a:pt x="1702" y="5098"/>
                              </a:lnTo>
                              <a:lnTo>
                                <a:pt x="1695" y="5088"/>
                              </a:lnTo>
                              <a:lnTo>
                                <a:pt x="1689" y="5076"/>
                              </a:lnTo>
                              <a:lnTo>
                                <a:pt x="1685" y="5064"/>
                              </a:lnTo>
                              <a:lnTo>
                                <a:pt x="1682" y="5052"/>
                              </a:lnTo>
                              <a:lnTo>
                                <a:pt x="1679" y="5039"/>
                              </a:lnTo>
                              <a:lnTo>
                                <a:pt x="1679" y="5026"/>
                              </a:lnTo>
                              <a:lnTo>
                                <a:pt x="1679" y="4662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手机" o:spid="_x0000_s1026" o:spt="100" style="position:absolute;left:0pt;margin-left:129.15pt;margin-top:171.7pt;height:41.25pt;width:21.7pt;z-index:251724800;v-text-anchor:middle;mso-width-relative:page;mso-height-relative:page;" fillcolor="#000000 [3213]" filled="t" stroked="f" coordsize="3056,5968" o:gfxdata="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" path="m2407,725l2407,239,2406,215,2403,191,2396,168,2388,147,2379,126,2366,106,2352,87,2338,70,2320,54,2302,40,2282,29,2261,18,2239,11,2217,5,2192,2,2168,0,2144,2,2120,5,2097,11,2075,18,2054,29,2035,40,2016,54,1999,70,1983,87,1970,106,1958,126,1948,147,1940,168,1934,191,1931,215,1930,239,1930,689,887,689,841,690,795,693,751,700,708,707,665,716,623,729,582,743,541,758,502,776,464,796,426,817,391,840,356,866,322,892,290,919,259,949,230,979,203,1012,176,1045,151,1080,128,1116,107,1153,87,1191,69,1230,53,1270,40,1312,27,1354,18,1396,9,1440,4,1485,1,1530,0,1575,0,5081,1,5128,4,5172,9,5217,18,5260,27,5303,40,5345,53,5386,69,5426,87,5466,107,5504,128,5541,151,5577,176,5612,203,5646,230,5677,259,5709,290,5737,322,5766,356,5792,391,5817,426,5840,464,5861,502,5880,541,5898,582,5914,623,5928,665,5940,708,5951,751,5958,795,5963,841,5967,887,5968,2168,5968,2214,5967,2259,5963,2303,5958,2347,5951,2390,5940,2432,5928,2473,5914,2513,5898,2553,5880,2591,5861,2628,5840,2664,5817,2699,5792,2733,5766,2764,5737,2795,5709,2824,5677,2853,5646,2879,5612,2904,5577,2926,5541,2948,5504,2967,5466,2985,5426,3001,5386,3016,5345,3027,5303,3038,5260,3045,5217,3050,5172,3054,5128,3056,5081,3056,1575,3054,1537,3052,1500,3048,1463,3043,1427,3036,1390,3027,1355,3018,1321,3006,1286,2993,1252,2980,1220,2965,1187,2948,1156,2930,1125,2913,1095,2893,1065,2872,1037,2848,1010,2825,983,2801,958,2776,933,2750,910,2723,887,2695,866,2666,846,2636,826,2606,808,2574,791,2543,775,2510,760,2476,748,2442,735,2407,725xm600,1693l600,1693,601,1675,602,1657,604,1639,607,1621,611,1604,617,1588,622,1571,628,1555,636,1539,643,1524,652,1509,661,1494,671,1480,682,1467,693,1454,705,1442,718,1430,730,1418,744,1408,758,1398,772,1389,787,1381,802,1372,818,1365,834,1359,850,1353,868,1348,885,1345,902,1342,919,1339,938,1337,956,1337,2099,1337,2117,1337,2136,1339,2154,1342,2170,1345,2188,1348,2205,1353,2221,1359,2238,1365,2253,1372,2268,1381,2284,1389,2298,1398,2312,1408,2325,1418,2339,1430,2350,1442,2363,1454,2373,1467,2384,1480,2394,1494,2404,1509,2412,1524,2420,1539,2427,1555,2433,1571,2438,1588,2444,1604,2448,1621,2451,1639,2453,1657,2454,1675,2455,1693,2455,2702,2454,2721,2453,2739,2451,2756,2448,2774,2444,2791,2438,2808,2433,2825,2427,2840,2420,2856,2412,2872,2404,2887,2394,2901,2384,2915,2373,2929,2363,2941,2350,2954,2339,2966,2325,2977,2312,2988,2298,2997,2284,3007,2268,3015,2253,3023,2238,3030,2221,3036,2205,3042,2188,3046,2170,3051,2154,3054,2136,3056,2117,3058,2099,3058,956,3058,938,3058,919,3056,902,3054,885,3051,868,3046,850,3042,834,3036,818,3030,802,3023,787,3015,772,3007,758,2997,744,2988,730,2977,718,2966,705,2954,693,2941,682,2929,671,2915,661,2901,652,2887,643,2872,636,2856,628,2840,622,2825,617,2808,611,2791,607,2774,604,2756,602,2739,601,2721,600,2702,600,1693xm683,3727l683,3727,684,3714,686,3700,689,3689,693,3676,699,3666,705,3655,712,3645,721,3636,730,3628,740,3620,750,3614,762,3609,773,3604,786,3600,799,3599,812,3598,1224,3598,1237,3599,1251,3600,1262,3604,1274,3609,1285,3614,1296,3620,1306,3628,1315,3636,1323,3645,1331,3655,1337,3666,1343,3676,1347,3689,1350,3700,1353,3714,1353,3727,1353,4091,1353,4104,1350,4116,1347,4129,1343,4141,1337,4152,1331,4163,1323,4172,1315,4182,1306,4190,1296,4197,1285,4204,1274,4209,1262,4213,1251,4216,1237,4218,1224,4219,812,4219,799,4218,786,4216,773,4213,762,4209,750,4204,740,4197,730,4190,721,4182,712,4172,705,4163,699,4152,693,4141,689,4129,686,4116,684,4104,683,4091,683,3727xm1679,3727l1679,3727,1679,3714,1682,3700,1685,3689,1689,3676,1695,3666,1702,3655,1709,3645,1717,3636,1726,3628,1736,3620,1747,3614,1757,3609,1770,3604,1781,3600,1794,3599,1808,3598,2220,3598,2233,3599,2246,3600,2259,3604,2270,3609,2281,3614,2291,3620,2302,3628,2311,3636,2319,3645,2327,3655,2333,3666,2339,3676,2343,3689,2346,3700,2348,3714,2348,3727,2348,4091,2348,4104,2346,4116,2343,4129,2339,4141,2333,4152,2327,4163,2319,4172,2311,4182,2302,4190,2291,4197,2281,4204,2270,4209,2259,4213,2246,4216,2233,4218,2220,4219,1808,4219,1794,4218,1781,4216,1770,4213,1757,4209,1747,4204,1736,4197,1726,4190,1717,4182,1709,4172,1702,4163,1695,4152,1689,4141,1685,4129,1682,4116,1679,4104,1679,4091,1679,3727xm683,4662l683,4662,684,4648,686,4636,689,4624,693,4611,699,4601,705,4590,712,4580,721,4572,730,4563,740,4556,750,4548,762,4543,773,4539,786,4536,799,4534,812,4534,1224,4534,1237,4534,1251,4536,1262,4539,1274,4543,1285,4548,1296,4556,1306,4563,1315,4572,1323,4580,1331,4590,1337,4601,1343,4611,1347,4624,1350,4636,1353,4648,1353,4662,1353,5026,1353,5039,1350,5052,1347,5064,1343,5076,1337,5088,1331,5098,1323,5108,1315,5117,1306,5125,1296,5133,1285,5139,1274,5144,1262,5149,1251,5152,1237,5154,1224,5155,812,5155,799,5154,786,5152,773,5149,762,5144,750,5139,740,5133,730,5125,721,5117,712,5108,705,5098,699,5088,693,5076,689,5064,686,5052,684,5039,683,5026,683,4662xm1679,4662l1679,4662,1679,4648,1682,4636,1685,4624,1689,4611,1695,4601,1702,4590,1709,4580,1717,4572,1726,4563,1736,4556,1747,4548,1757,4543,1770,4539,1781,4536,1794,4534,1808,4534,2220,4534,2233,4534,2246,4536,2259,4539,2270,4543,2281,4548,2291,4556,2302,4563,2311,4572,2319,4580,2327,4590,2333,4601,2339,4611,2343,4624,2346,4636,2348,4648,2348,4662,2348,5026,2348,5039,2346,5052,2343,5064,2339,5076,2333,5088,2327,5098,2319,5108,2311,5117,2302,5125,2291,5133,2281,5139,2270,5144,2259,5149,2246,5152,2233,5154,2220,5155,1808,5155,1794,5154,1781,5152,1770,5149,1757,5144,1747,5139,1736,5133,1726,5125,1717,5117,1709,5108,1702,5098,1695,5088,1689,5076,1685,5064,1682,5052,1679,5039,1679,5026,1679,4662xe">
                <v:path o:connectlocs="67659058,2437756;62366035,0;56670267,2970058;24192761,19333691;12254556,22892143;3682138,31270105;28767,42870320;1524672,150914623;8342278,160749569;19129787,166437580;66249545,166941968;77641079,162290646;85350565,153156190;87910775,44131201;86098518,35080752;80575265,26842975;72204219,21295062;17461367,45420085;19618833,41105051;23531111,38247000;60381083,37462504;65242686,38695384;68867289,41861545;70564476,46428772;70132965,78679564;67601523,82770494;63430429,85236253;26436529,85628545;21805066,83975371;18496904,80472835;17259996,75709505;20481856,102132187;35210319,100815214;38058203,102132187;38921225,114993283;36965131,117795242;22236577,118047436;19820205,115693773;48586805,103000777;51233317,100871306;65904336,101431697;67543988,104429758;66479684,117178758;52010037,118215536;48960781,116646456;19676368,130236044;21574927,127434086;36303481,127181892;38748621,129563557;38460947,142564751;35584296,144414026;20999669,143601440;19647601,130628336;49392293,128106485;63861850,127041794;66939873,128610873;67486453,141556063;65300220,144133830;50542899,144133830;48385433,141556063" o:connectangles="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-95885</wp:posOffset>
                </wp:positionH>
                <wp:positionV relativeFrom="paragraph">
                  <wp:posOffset>2228215</wp:posOffset>
                </wp:positionV>
                <wp:extent cx="336550" cy="428625"/>
                <wp:effectExtent l="0" t="0" r="6350" b="5715"/>
                <wp:wrapNone/>
                <wp:docPr id="88" name="人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1047115" y="3142615"/>
                          <a:ext cx="336550" cy="428625"/>
                        </a:xfrm>
                        <a:custGeom>
                          <a:avLst/>
                          <a:gdLst>
                            <a:gd name="T0" fmla="*/ 508479 w 1679575"/>
                            <a:gd name="T1" fmla="*/ 933537 h 2125662"/>
                            <a:gd name="T2" fmla="*/ 645344 w 1679575"/>
                            <a:gd name="T3" fmla="*/ 1004349 h 2125662"/>
                            <a:gd name="T4" fmla="*/ 637947 w 1679575"/>
                            <a:gd name="T5" fmla="*/ 1045870 h 2125662"/>
                            <a:gd name="T6" fmla="*/ 629410 w 1679575"/>
                            <a:gd name="T7" fmla="*/ 1095637 h 2125662"/>
                            <a:gd name="T8" fmla="*/ 645913 w 1679575"/>
                            <a:gd name="T9" fmla="*/ 1148533 h 2125662"/>
                            <a:gd name="T10" fmla="*/ 923628 w 1679575"/>
                            <a:gd name="T11" fmla="*/ 1679766 h 2125662"/>
                            <a:gd name="T12" fmla="*/ 886068 w 1679575"/>
                            <a:gd name="T13" fmla="*/ 1137442 h 2125662"/>
                            <a:gd name="T14" fmla="*/ 896597 w 1679575"/>
                            <a:gd name="T15" fmla="*/ 1083408 h 2125662"/>
                            <a:gd name="T16" fmla="*/ 885214 w 1679575"/>
                            <a:gd name="T17" fmla="*/ 1039044 h 2125662"/>
                            <a:gd name="T18" fmla="*/ 917083 w 1679575"/>
                            <a:gd name="T19" fmla="*/ 999799 h 2125662"/>
                            <a:gd name="T20" fmla="*/ 1048543 w 1679575"/>
                            <a:gd name="T21" fmla="*/ 927280 h 2125662"/>
                            <a:gd name="T22" fmla="*/ 1168905 w 1679575"/>
                            <a:gd name="T23" fmla="*/ 933822 h 2125662"/>
                            <a:gd name="T24" fmla="*/ 1257397 w 1679575"/>
                            <a:gd name="T25" fmla="*/ 1021128 h 2125662"/>
                            <a:gd name="T26" fmla="*/ 1333655 w 1679575"/>
                            <a:gd name="T27" fmla="*/ 1118957 h 2125662"/>
                            <a:gd name="T28" fmla="*/ 1397392 w 1679575"/>
                            <a:gd name="T29" fmla="*/ 1227592 h 2125662"/>
                            <a:gd name="T30" fmla="*/ 1446903 w 1679575"/>
                            <a:gd name="T31" fmla="*/ 1349025 h 2125662"/>
                            <a:gd name="T32" fmla="*/ 1482186 w 1679575"/>
                            <a:gd name="T33" fmla="*/ 1483540 h 2125662"/>
                            <a:gd name="T34" fmla="*/ 1501820 w 1679575"/>
                            <a:gd name="T35" fmla="*/ 1632274 h 2125662"/>
                            <a:gd name="T36" fmla="*/ 1439790 w 1679575"/>
                            <a:gd name="T37" fmla="*/ 1742331 h 2125662"/>
                            <a:gd name="T38" fmla="*/ 1242601 w 1679575"/>
                            <a:gd name="T39" fmla="*/ 1826794 h 2125662"/>
                            <a:gd name="T40" fmla="*/ 1035738 w 1679575"/>
                            <a:gd name="T41" fmla="*/ 1881112 h 2125662"/>
                            <a:gd name="T42" fmla="*/ 822331 w 1679575"/>
                            <a:gd name="T43" fmla="*/ 1904432 h 2125662"/>
                            <a:gd name="T44" fmla="*/ 596403 w 1679575"/>
                            <a:gd name="T45" fmla="*/ 1894194 h 2125662"/>
                            <a:gd name="T46" fmla="*/ 373036 w 1679575"/>
                            <a:gd name="T47" fmla="*/ 1847838 h 2125662"/>
                            <a:gd name="T48" fmla="*/ 159344 w 1679575"/>
                            <a:gd name="T49" fmla="*/ 1766788 h 2125662"/>
                            <a:gd name="T50" fmla="*/ 0 w 1679575"/>
                            <a:gd name="T51" fmla="*/ 1676354 h 2125662"/>
                            <a:gd name="T52" fmla="*/ 15365 w 1679575"/>
                            <a:gd name="T53" fmla="*/ 1518519 h 2125662"/>
                            <a:gd name="T54" fmla="*/ 47234 w 1679575"/>
                            <a:gd name="T55" fmla="*/ 1376611 h 2125662"/>
                            <a:gd name="T56" fmla="*/ 94468 w 1679575"/>
                            <a:gd name="T57" fmla="*/ 1249206 h 2125662"/>
                            <a:gd name="T58" fmla="*/ 155930 w 1679575"/>
                            <a:gd name="T59" fmla="*/ 1135735 h 2125662"/>
                            <a:gd name="T60" fmla="*/ 230765 w 1679575"/>
                            <a:gd name="T61" fmla="*/ 1035348 h 2125662"/>
                            <a:gd name="T62" fmla="*/ 317835 w 1679575"/>
                            <a:gd name="T63" fmla="*/ 946334 h 2125662"/>
                            <a:gd name="T64" fmla="*/ 427669 w 1679575"/>
                            <a:gd name="T65" fmla="*/ 860449 h 2125662"/>
                            <a:gd name="T66" fmla="*/ 831848 w 1679575"/>
                            <a:gd name="T67" fmla="*/ 5125 h 2125662"/>
                            <a:gd name="T68" fmla="*/ 927152 w 1679575"/>
                            <a:gd name="T69" fmla="*/ 31035 h 2125662"/>
                            <a:gd name="T70" fmla="*/ 1013353 w 1679575"/>
                            <a:gd name="T71" fmla="*/ 76590 h 2125662"/>
                            <a:gd name="T72" fmla="*/ 1087035 w 1679575"/>
                            <a:gd name="T73" fmla="*/ 138945 h 2125662"/>
                            <a:gd name="T74" fmla="*/ 1145356 w 1679575"/>
                            <a:gd name="T75" fmla="*/ 215250 h 2125662"/>
                            <a:gd name="T76" fmla="*/ 1186607 w 1679575"/>
                            <a:gd name="T77" fmla="*/ 303514 h 2125662"/>
                            <a:gd name="T78" fmla="*/ 1207944 w 1679575"/>
                            <a:gd name="T79" fmla="*/ 401174 h 2125662"/>
                            <a:gd name="T80" fmla="*/ 1205383 w 1679575"/>
                            <a:gd name="T81" fmla="*/ 513924 h 2125662"/>
                            <a:gd name="T82" fmla="*/ 1172382 w 1679575"/>
                            <a:gd name="T83" fmla="*/ 626673 h 2125662"/>
                            <a:gd name="T84" fmla="*/ 1112924 w 1679575"/>
                            <a:gd name="T85" fmla="*/ 725187 h 2125662"/>
                            <a:gd name="T86" fmla="*/ 1030706 w 1679575"/>
                            <a:gd name="T87" fmla="*/ 804625 h 2125662"/>
                            <a:gd name="T88" fmla="*/ 915204 w 1679575"/>
                            <a:gd name="T89" fmla="*/ 867264 h 2125662"/>
                            <a:gd name="T90" fmla="*/ 837253 w 1679575"/>
                            <a:gd name="T91" fmla="*/ 887764 h 2125662"/>
                            <a:gd name="T92" fmla="*/ 753044 w 1679575"/>
                            <a:gd name="T93" fmla="*/ 893458 h 2125662"/>
                            <a:gd name="T94" fmla="*/ 658879 w 1679575"/>
                            <a:gd name="T95" fmla="*/ 881215 h 2125662"/>
                            <a:gd name="T96" fmla="*/ 572394 w 1679575"/>
                            <a:gd name="T97" fmla="*/ 850180 h 2125662"/>
                            <a:gd name="T98" fmla="*/ 494728 w 1679575"/>
                            <a:gd name="T99" fmla="*/ 802917 h 2125662"/>
                            <a:gd name="T100" fmla="*/ 424459 w 1679575"/>
                            <a:gd name="T101" fmla="*/ 736576 h 2125662"/>
                            <a:gd name="T102" fmla="*/ 366992 w 1679575"/>
                            <a:gd name="T103" fmla="*/ 651159 h 2125662"/>
                            <a:gd name="T104" fmla="*/ 330578 w 1679575"/>
                            <a:gd name="T105" fmla="*/ 553500 h 2125662"/>
                            <a:gd name="T106" fmla="*/ 317206 w 1679575"/>
                            <a:gd name="T107" fmla="*/ 446729 h 2125662"/>
                            <a:gd name="T108" fmla="*/ 328586 w 1679575"/>
                            <a:gd name="T109" fmla="*/ 345653 h 2125662"/>
                            <a:gd name="T110" fmla="*/ 361587 w 1679575"/>
                            <a:gd name="T111" fmla="*/ 253403 h 2125662"/>
                            <a:gd name="T112" fmla="*/ 412795 w 1679575"/>
                            <a:gd name="T113" fmla="*/ 171118 h 2125662"/>
                            <a:gd name="T114" fmla="*/ 479934 w 1679575"/>
                            <a:gd name="T115" fmla="*/ 101931 h 2125662"/>
                            <a:gd name="T116" fmla="*/ 560729 w 1679575"/>
                            <a:gd name="T117" fmla="*/ 48972 h 2125662"/>
                            <a:gd name="T118" fmla="*/ 652620 w 1679575"/>
                            <a:gd name="T119" fmla="*/ 13952 h 2125662"/>
                            <a:gd name="T120" fmla="*/ 752191 w 1679575"/>
                            <a:gd name="T121" fmla="*/ 0 h 2125662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1679575" h="2125662">
                              <a:moveTo>
                                <a:pt x="481421" y="957262"/>
                              </a:moveTo>
                              <a:lnTo>
                                <a:pt x="484914" y="961070"/>
                              </a:lnTo>
                              <a:lnTo>
                                <a:pt x="490948" y="968686"/>
                              </a:lnTo>
                              <a:lnTo>
                                <a:pt x="497299" y="975667"/>
                              </a:lnTo>
                              <a:lnTo>
                                <a:pt x="510319" y="990264"/>
                              </a:lnTo>
                              <a:lnTo>
                                <a:pt x="523657" y="1003909"/>
                              </a:lnTo>
                              <a:lnTo>
                                <a:pt x="537947" y="1017237"/>
                              </a:lnTo>
                              <a:lnTo>
                                <a:pt x="552237" y="1029613"/>
                              </a:lnTo>
                              <a:lnTo>
                                <a:pt x="567480" y="1041671"/>
                              </a:lnTo>
                              <a:lnTo>
                                <a:pt x="583040" y="1053095"/>
                              </a:lnTo>
                              <a:lnTo>
                                <a:pt x="598601" y="1063884"/>
                              </a:lnTo>
                              <a:lnTo>
                                <a:pt x="615114" y="1074039"/>
                              </a:lnTo>
                              <a:lnTo>
                                <a:pt x="631627" y="1083558"/>
                              </a:lnTo>
                              <a:lnTo>
                                <a:pt x="649093" y="1092126"/>
                              </a:lnTo>
                              <a:lnTo>
                                <a:pt x="666241" y="1100377"/>
                              </a:lnTo>
                              <a:lnTo>
                                <a:pt x="684025" y="1107993"/>
                              </a:lnTo>
                              <a:lnTo>
                                <a:pt x="701808" y="1114657"/>
                              </a:lnTo>
                              <a:lnTo>
                                <a:pt x="720226" y="1120686"/>
                              </a:lnTo>
                              <a:lnTo>
                                <a:pt x="738645" y="1125763"/>
                              </a:lnTo>
                              <a:lnTo>
                                <a:pt x="734517" y="1130840"/>
                              </a:lnTo>
                              <a:lnTo>
                                <a:pt x="730706" y="1135283"/>
                              </a:lnTo>
                              <a:lnTo>
                                <a:pt x="727213" y="1140043"/>
                              </a:lnTo>
                              <a:lnTo>
                                <a:pt x="723402" y="1145437"/>
                              </a:lnTo>
                              <a:lnTo>
                                <a:pt x="720544" y="1150515"/>
                              </a:lnTo>
                              <a:lnTo>
                                <a:pt x="717368" y="1155909"/>
                              </a:lnTo>
                              <a:lnTo>
                                <a:pt x="714510" y="1161304"/>
                              </a:lnTo>
                              <a:lnTo>
                                <a:pt x="711970" y="1167016"/>
                              </a:lnTo>
                              <a:lnTo>
                                <a:pt x="710064" y="1172410"/>
                              </a:lnTo>
                              <a:lnTo>
                                <a:pt x="708159" y="1178439"/>
                              </a:lnTo>
                              <a:lnTo>
                                <a:pt x="706254" y="1184151"/>
                              </a:lnTo>
                              <a:lnTo>
                                <a:pt x="704983" y="1190498"/>
                              </a:lnTo>
                              <a:lnTo>
                                <a:pt x="704031" y="1196210"/>
                              </a:lnTo>
                              <a:lnTo>
                                <a:pt x="702761" y="1202556"/>
                              </a:lnTo>
                              <a:lnTo>
                                <a:pt x="702443" y="1208903"/>
                              </a:lnTo>
                              <a:lnTo>
                                <a:pt x="702125" y="1215249"/>
                              </a:lnTo>
                              <a:lnTo>
                                <a:pt x="702443" y="1222548"/>
                              </a:lnTo>
                              <a:lnTo>
                                <a:pt x="703078" y="1229529"/>
                              </a:lnTo>
                              <a:lnTo>
                                <a:pt x="704348" y="1236510"/>
                              </a:lnTo>
                              <a:lnTo>
                                <a:pt x="705619" y="1243174"/>
                              </a:lnTo>
                              <a:lnTo>
                                <a:pt x="707206" y="1249838"/>
                              </a:lnTo>
                              <a:lnTo>
                                <a:pt x="709112" y="1256819"/>
                              </a:lnTo>
                              <a:lnTo>
                                <a:pt x="711652" y="1263166"/>
                              </a:lnTo>
                              <a:lnTo>
                                <a:pt x="714193" y="1269512"/>
                              </a:lnTo>
                              <a:lnTo>
                                <a:pt x="717686" y="1275542"/>
                              </a:lnTo>
                              <a:lnTo>
                                <a:pt x="720861" y="1281571"/>
                              </a:lnTo>
                              <a:lnTo>
                                <a:pt x="724355" y="1287283"/>
                              </a:lnTo>
                              <a:lnTo>
                                <a:pt x="728483" y="1292995"/>
                              </a:lnTo>
                              <a:lnTo>
                                <a:pt x="732611" y="1298389"/>
                              </a:lnTo>
                              <a:lnTo>
                                <a:pt x="737057" y="1303784"/>
                              </a:lnTo>
                              <a:lnTo>
                                <a:pt x="742138" y="1308861"/>
                              </a:lnTo>
                              <a:lnTo>
                                <a:pt x="746901" y="1313304"/>
                              </a:lnTo>
                              <a:lnTo>
                                <a:pt x="672275" y="1874339"/>
                              </a:lnTo>
                              <a:lnTo>
                                <a:pt x="854237" y="2050773"/>
                              </a:lnTo>
                              <a:lnTo>
                                <a:pt x="1030800" y="1874339"/>
                              </a:lnTo>
                              <a:lnTo>
                                <a:pt x="956173" y="1313304"/>
                              </a:lnTo>
                              <a:lnTo>
                                <a:pt x="961572" y="1308544"/>
                              </a:lnTo>
                              <a:lnTo>
                                <a:pt x="966018" y="1303466"/>
                              </a:lnTo>
                              <a:lnTo>
                                <a:pt x="970781" y="1298072"/>
                              </a:lnTo>
                              <a:lnTo>
                                <a:pt x="974910" y="1292995"/>
                              </a:lnTo>
                              <a:lnTo>
                                <a:pt x="978720" y="1286965"/>
                              </a:lnTo>
                              <a:lnTo>
                                <a:pt x="982531" y="1281571"/>
                              </a:lnTo>
                              <a:lnTo>
                                <a:pt x="986024" y="1275224"/>
                              </a:lnTo>
                              <a:lnTo>
                                <a:pt x="988882" y="1269195"/>
                              </a:lnTo>
                              <a:lnTo>
                                <a:pt x="991423" y="1262849"/>
                              </a:lnTo>
                              <a:lnTo>
                                <a:pt x="994281" y="1256502"/>
                              </a:lnTo>
                              <a:lnTo>
                                <a:pt x="996186" y="1249838"/>
                              </a:lnTo>
                              <a:lnTo>
                                <a:pt x="997774" y="1243174"/>
                              </a:lnTo>
                              <a:lnTo>
                                <a:pt x="999044" y="1236510"/>
                              </a:lnTo>
                              <a:lnTo>
                                <a:pt x="999997" y="1229212"/>
                              </a:lnTo>
                              <a:lnTo>
                                <a:pt x="1000632" y="1222548"/>
                              </a:lnTo>
                              <a:lnTo>
                                <a:pt x="1000632" y="1215249"/>
                              </a:lnTo>
                              <a:lnTo>
                                <a:pt x="1000632" y="1208903"/>
                              </a:lnTo>
                              <a:lnTo>
                                <a:pt x="1000314" y="1203191"/>
                              </a:lnTo>
                              <a:lnTo>
                                <a:pt x="999679" y="1197479"/>
                              </a:lnTo>
                              <a:lnTo>
                                <a:pt x="998727" y="1191767"/>
                              </a:lnTo>
                              <a:lnTo>
                                <a:pt x="997456" y="1186055"/>
                              </a:lnTo>
                              <a:lnTo>
                                <a:pt x="996186" y="1180661"/>
                              </a:lnTo>
                              <a:lnTo>
                                <a:pt x="994598" y="1175266"/>
                              </a:lnTo>
                              <a:lnTo>
                                <a:pt x="992375" y="1169872"/>
                              </a:lnTo>
                              <a:lnTo>
                                <a:pt x="990152" y="1164794"/>
                              </a:lnTo>
                              <a:lnTo>
                                <a:pt x="987929" y="1159400"/>
                              </a:lnTo>
                              <a:lnTo>
                                <a:pt x="985389" y="1154640"/>
                              </a:lnTo>
                              <a:lnTo>
                                <a:pt x="982849" y="1149563"/>
                              </a:lnTo>
                              <a:lnTo>
                                <a:pt x="979355" y="1144803"/>
                              </a:lnTo>
                              <a:lnTo>
                                <a:pt x="976497" y="1139725"/>
                              </a:lnTo>
                              <a:lnTo>
                                <a:pt x="973004" y="1135283"/>
                              </a:lnTo>
                              <a:lnTo>
                                <a:pt x="969829" y="1130840"/>
                              </a:lnTo>
                              <a:lnTo>
                                <a:pt x="987612" y="1126398"/>
                              </a:lnTo>
                              <a:lnTo>
                                <a:pt x="1005713" y="1121320"/>
                              </a:lnTo>
                              <a:lnTo>
                                <a:pt x="1023496" y="1115609"/>
                              </a:lnTo>
                              <a:lnTo>
                                <a:pt x="1041280" y="1109262"/>
                              </a:lnTo>
                              <a:lnTo>
                                <a:pt x="1058428" y="1101963"/>
                              </a:lnTo>
                              <a:lnTo>
                                <a:pt x="1075576" y="1094665"/>
                              </a:lnTo>
                              <a:lnTo>
                                <a:pt x="1092089" y="1086097"/>
                              </a:lnTo>
                              <a:lnTo>
                                <a:pt x="1108602" y="1076895"/>
                              </a:lnTo>
                              <a:lnTo>
                                <a:pt x="1124480" y="1067375"/>
                              </a:lnTo>
                              <a:lnTo>
                                <a:pt x="1140041" y="1056903"/>
                              </a:lnTo>
                              <a:lnTo>
                                <a:pt x="1155601" y="1046114"/>
                              </a:lnTo>
                              <a:lnTo>
                                <a:pt x="1170209" y="1034690"/>
                              </a:lnTo>
                              <a:lnTo>
                                <a:pt x="1184817" y="1022632"/>
                              </a:lnTo>
                              <a:lnTo>
                                <a:pt x="1198472" y="1009938"/>
                              </a:lnTo>
                              <a:lnTo>
                                <a:pt x="1211809" y="996928"/>
                              </a:lnTo>
                              <a:lnTo>
                                <a:pt x="1225147" y="983283"/>
                              </a:lnTo>
                              <a:lnTo>
                                <a:pt x="1228640" y="979792"/>
                              </a:lnTo>
                              <a:lnTo>
                                <a:pt x="1232451" y="982966"/>
                              </a:lnTo>
                              <a:lnTo>
                                <a:pt x="1257220" y="1002005"/>
                              </a:lnTo>
                              <a:lnTo>
                                <a:pt x="1281037" y="1021680"/>
                              </a:lnTo>
                              <a:lnTo>
                                <a:pt x="1304537" y="1041989"/>
                              </a:lnTo>
                              <a:lnTo>
                                <a:pt x="1316604" y="1052143"/>
                              </a:lnTo>
                              <a:lnTo>
                                <a:pt x="1327719" y="1062615"/>
                              </a:lnTo>
                              <a:lnTo>
                                <a:pt x="1338833" y="1073404"/>
                              </a:lnTo>
                              <a:lnTo>
                                <a:pt x="1349948" y="1084193"/>
                              </a:lnTo>
                              <a:lnTo>
                                <a:pt x="1361062" y="1094982"/>
                              </a:lnTo>
                              <a:lnTo>
                                <a:pt x="1371860" y="1105771"/>
                              </a:lnTo>
                              <a:lnTo>
                                <a:pt x="1382339" y="1116561"/>
                              </a:lnTo>
                              <a:lnTo>
                                <a:pt x="1392818" y="1127984"/>
                              </a:lnTo>
                              <a:lnTo>
                                <a:pt x="1403298" y="1139408"/>
                              </a:lnTo>
                              <a:lnTo>
                                <a:pt x="1413460" y="1150832"/>
                              </a:lnTo>
                              <a:lnTo>
                                <a:pt x="1423304" y="1162573"/>
                              </a:lnTo>
                              <a:lnTo>
                                <a:pt x="1433149" y="1174314"/>
                              </a:lnTo>
                              <a:lnTo>
                                <a:pt x="1442675" y="1186373"/>
                              </a:lnTo>
                              <a:lnTo>
                                <a:pt x="1452202" y="1198748"/>
                              </a:lnTo>
                              <a:lnTo>
                                <a:pt x="1461411" y="1210807"/>
                              </a:lnTo>
                              <a:lnTo>
                                <a:pt x="1470621" y="1223183"/>
                              </a:lnTo>
                              <a:lnTo>
                                <a:pt x="1479830" y="1235876"/>
                              </a:lnTo>
                              <a:lnTo>
                                <a:pt x="1488404" y="1248569"/>
                              </a:lnTo>
                              <a:lnTo>
                                <a:pt x="1496978" y="1261262"/>
                              </a:lnTo>
                              <a:lnTo>
                                <a:pt x="1505552" y="1274272"/>
                              </a:lnTo>
                              <a:lnTo>
                                <a:pt x="1513809" y="1287600"/>
                              </a:lnTo>
                              <a:lnTo>
                                <a:pt x="1521748" y="1300611"/>
                              </a:lnTo>
                              <a:lnTo>
                                <a:pt x="1529687" y="1314573"/>
                              </a:lnTo>
                              <a:lnTo>
                                <a:pt x="1537308" y="1328218"/>
                              </a:lnTo>
                              <a:lnTo>
                                <a:pt x="1544930" y="1341863"/>
                              </a:lnTo>
                              <a:lnTo>
                                <a:pt x="1552234" y="1355826"/>
                              </a:lnTo>
                              <a:lnTo>
                                <a:pt x="1559537" y="1369788"/>
                              </a:lnTo>
                              <a:lnTo>
                                <a:pt x="1566206" y="1384385"/>
                              </a:lnTo>
                              <a:lnTo>
                                <a:pt x="1573193" y="1398982"/>
                              </a:lnTo>
                              <a:lnTo>
                                <a:pt x="1579544" y="1413579"/>
                              </a:lnTo>
                              <a:lnTo>
                                <a:pt x="1586213" y="1428176"/>
                              </a:lnTo>
                              <a:lnTo>
                                <a:pt x="1592246" y="1443725"/>
                              </a:lnTo>
                              <a:lnTo>
                                <a:pt x="1598280" y="1458640"/>
                              </a:lnTo>
                              <a:lnTo>
                                <a:pt x="1603996" y="1473871"/>
                              </a:lnTo>
                              <a:lnTo>
                                <a:pt x="1609712" y="1489738"/>
                              </a:lnTo>
                              <a:lnTo>
                                <a:pt x="1614793" y="1505287"/>
                              </a:lnTo>
                              <a:lnTo>
                                <a:pt x="1620191" y="1521153"/>
                              </a:lnTo>
                              <a:lnTo>
                                <a:pt x="1624955" y="1537337"/>
                              </a:lnTo>
                              <a:lnTo>
                                <a:pt x="1630036" y="1553521"/>
                              </a:lnTo>
                              <a:lnTo>
                                <a:pt x="1634482" y="1570339"/>
                              </a:lnTo>
                              <a:lnTo>
                                <a:pt x="1638610" y="1586840"/>
                              </a:lnTo>
                              <a:lnTo>
                                <a:pt x="1643056" y="1603976"/>
                              </a:lnTo>
                              <a:lnTo>
                                <a:pt x="1646867" y="1620794"/>
                              </a:lnTo>
                              <a:lnTo>
                                <a:pt x="1650677" y="1637930"/>
                              </a:lnTo>
                              <a:lnTo>
                                <a:pt x="1654170" y="1655383"/>
                              </a:lnTo>
                              <a:lnTo>
                                <a:pt x="1657664" y="1673153"/>
                              </a:lnTo>
                              <a:lnTo>
                                <a:pt x="1660522" y="1690923"/>
                              </a:lnTo>
                              <a:lnTo>
                                <a:pt x="1663697" y="1709011"/>
                              </a:lnTo>
                              <a:lnTo>
                                <a:pt x="1666238" y="1727099"/>
                              </a:lnTo>
                              <a:lnTo>
                                <a:pt x="1668461" y="1745821"/>
                              </a:lnTo>
                              <a:lnTo>
                                <a:pt x="1670684" y="1764226"/>
                              </a:lnTo>
                              <a:lnTo>
                                <a:pt x="1672589" y="1783266"/>
                              </a:lnTo>
                              <a:lnTo>
                                <a:pt x="1674177" y="1802305"/>
                              </a:lnTo>
                              <a:lnTo>
                                <a:pt x="1676082" y="1821345"/>
                              </a:lnTo>
                              <a:lnTo>
                                <a:pt x="1677352" y="1841019"/>
                              </a:lnTo>
                              <a:lnTo>
                                <a:pt x="1678305" y="1860694"/>
                              </a:lnTo>
                              <a:lnTo>
                                <a:pt x="1679258" y="1880368"/>
                              </a:lnTo>
                              <a:lnTo>
                                <a:pt x="1679575" y="1900677"/>
                              </a:lnTo>
                              <a:lnTo>
                                <a:pt x="1679575" y="1903850"/>
                              </a:lnTo>
                              <a:lnTo>
                                <a:pt x="1677035" y="1905437"/>
                              </a:lnTo>
                              <a:lnTo>
                                <a:pt x="1653853" y="1918765"/>
                              </a:lnTo>
                              <a:lnTo>
                                <a:pt x="1630353" y="1931775"/>
                              </a:lnTo>
                              <a:lnTo>
                                <a:pt x="1606854" y="1944151"/>
                              </a:lnTo>
                              <a:lnTo>
                                <a:pt x="1583037" y="1956209"/>
                              </a:lnTo>
                              <a:lnTo>
                                <a:pt x="1558902" y="1967950"/>
                              </a:lnTo>
                              <a:lnTo>
                                <a:pt x="1534768" y="1979374"/>
                              </a:lnTo>
                              <a:lnTo>
                                <a:pt x="1510316" y="1990163"/>
                              </a:lnTo>
                              <a:lnTo>
                                <a:pt x="1485864" y="2000635"/>
                              </a:lnTo>
                              <a:lnTo>
                                <a:pt x="1461411" y="2010790"/>
                              </a:lnTo>
                              <a:lnTo>
                                <a:pt x="1436642" y="2020627"/>
                              </a:lnTo>
                              <a:lnTo>
                                <a:pt x="1411872" y="2029512"/>
                              </a:lnTo>
                              <a:lnTo>
                                <a:pt x="1386785" y="2038397"/>
                              </a:lnTo>
                              <a:lnTo>
                                <a:pt x="1361380" y="2046965"/>
                              </a:lnTo>
                              <a:lnTo>
                                <a:pt x="1335975" y="2054581"/>
                              </a:lnTo>
                              <a:lnTo>
                                <a:pt x="1310570" y="2062514"/>
                              </a:lnTo>
                              <a:lnTo>
                                <a:pt x="1285166" y="2069495"/>
                              </a:lnTo>
                              <a:lnTo>
                                <a:pt x="1259443" y="2076159"/>
                              </a:lnTo>
                              <a:lnTo>
                                <a:pt x="1233403" y="2082506"/>
                              </a:lnTo>
                              <a:lnTo>
                                <a:pt x="1207681" y="2088535"/>
                              </a:lnTo>
                              <a:lnTo>
                                <a:pt x="1181959" y="2093929"/>
                              </a:lnTo>
                              <a:lnTo>
                                <a:pt x="1155919" y="2099007"/>
                              </a:lnTo>
                              <a:lnTo>
                                <a:pt x="1129561" y="2103767"/>
                              </a:lnTo>
                              <a:lnTo>
                                <a:pt x="1103204" y="2107892"/>
                              </a:lnTo>
                              <a:lnTo>
                                <a:pt x="1077164" y="2111382"/>
                              </a:lnTo>
                              <a:lnTo>
                                <a:pt x="1050806" y="2114873"/>
                              </a:lnTo>
                              <a:lnTo>
                                <a:pt x="1024131" y="2117729"/>
                              </a:lnTo>
                              <a:lnTo>
                                <a:pt x="997774" y="2119950"/>
                              </a:lnTo>
                              <a:lnTo>
                                <a:pt x="971099" y="2121854"/>
                              </a:lnTo>
                              <a:lnTo>
                                <a:pt x="944424" y="2123441"/>
                              </a:lnTo>
                              <a:lnTo>
                                <a:pt x="917749" y="2125028"/>
                              </a:lnTo>
                              <a:lnTo>
                                <a:pt x="891074" y="2125662"/>
                              </a:lnTo>
                              <a:lnTo>
                                <a:pt x="864399" y="2125662"/>
                              </a:lnTo>
                              <a:lnTo>
                                <a:pt x="835818" y="2125662"/>
                              </a:lnTo>
                              <a:lnTo>
                                <a:pt x="807238" y="2124710"/>
                              </a:lnTo>
                              <a:lnTo>
                                <a:pt x="778657" y="2123124"/>
                              </a:lnTo>
                              <a:lnTo>
                                <a:pt x="750395" y="2121537"/>
                              </a:lnTo>
                              <a:lnTo>
                                <a:pt x="722132" y="2119316"/>
                              </a:lnTo>
                              <a:lnTo>
                                <a:pt x="693869" y="2116777"/>
                              </a:lnTo>
                              <a:lnTo>
                                <a:pt x="665606" y="2113604"/>
                              </a:lnTo>
                              <a:lnTo>
                                <a:pt x="637661" y="2109478"/>
                              </a:lnTo>
                              <a:lnTo>
                                <a:pt x="609398" y="2105353"/>
                              </a:lnTo>
                              <a:lnTo>
                                <a:pt x="581453" y="2100593"/>
                              </a:lnTo>
                              <a:lnTo>
                                <a:pt x="553825" y="2095199"/>
                              </a:lnTo>
                              <a:lnTo>
                                <a:pt x="525880" y="2089487"/>
                              </a:lnTo>
                              <a:lnTo>
                                <a:pt x="498252" y="2083458"/>
                              </a:lnTo>
                              <a:lnTo>
                                <a:pt x="470624" y="2076476"/>
                              </a:lnTo>
                              <a:lnTo>
                                <a:pt x="443314" y="2069495"/>
                              </a:lnTo>
                              <a:lnTo>
                                <a:pt x="416321" y="2061879"/>
                              </a:lnTo>
                              <a:lnTo>
                                <a:pt x="389011" y="2053629"/>
                              </a:lnTo>
                              <a:lnTo>
                                <a:pt x="362019" y="2045378"/>
                              </a:lnTo>
                              <a:lnTo>
                                <a:pt x="335343" y="2036176"/>
                              </a:lnTo>
                              <a:lnTo>
                                <a:pt x="308668" y="2026656"/>
                              </a:lnTo>
                              <a:lnTo>
                                <a:pt x="282311" y="2016502"/>
                              </a:lnTo>
                              <a:lnTo>
                                <a:pt x="255953" y="2006030"/>
                              </a:lnTo>
                              <a:lnTo>
                                <a:pt x="229913" y="1994923"/>
                              </a:lnTo>
                              <a:lnTo>
                                <a:pt x="203556" y="1983499"/>
                              </a:lnTo>
                              <a:lnTo>
                                <a:pt x="177833" y="1971441"/>
                              </a:lnTo>
                              <a:lnTo>
                                <a:pt x="152429" y="1959065"/>
                              </a:lnTo>
                              <a:lnTo>
                                <a:pt x="127024" y="1946372"/>
                              </a:lnTo>
                              <a:lnTo>
                                <a:pt x="101619" y="1933044"/>
                              </a:lnTo>
                              <a:lnTo>
                                <a:pt x="76532" y="1919399"/>
                              </a:lnTo>
                              <a:lnTo>
                                <a:pt x="51762" y="1905437"/>
                              </a:lnTo>
                              <a:lnTo>
                                <a:pt x="27310" y="1890523"/>
                              </a:lnTo>
                              <a:lnTo>
                                <a:pt x="2858" y="1875291"/>
                              </a:lnTo>
                              <a:lnTo>
                                <a:pt x="0" y="1888301"/>
                              </a:lnTo>
                              <a:lnTo>
                                <a:pt x="0" y="1870531"/>
                              </a:lnTo>
                              <a:lnTo>
                                <a:pt x="952" y="1850222"/>
                              </a:lnTo>
                              <a:lnTo>
                                <a:pt x="2223" y="1829913"/>
                              </a:lnTo>
                              <a:lnTo>
                                <a:pt x="3493" y="1809604"/>
                              </a:lnTo>
                              <a:lnTo>
                                <a:pt x="5398" y="1790247"/>
                              </a:lnTo>
                              <a:lnTo>
                                <a:pt x="6986" y="1770573"/>
                              </a:lnTo>
                              <a:lnTo>
                                <a:pt x="9209" y="1750898"/>
                              </a:lnTo>
                              <a:lnTo>
                                <a:pt x="11749" y="1732176"/>
                              </a:lnTo>
                              <a:lnTo>
                                <a:pt x="14290" y="1713136"/>
                              </a:lnTo>
                              <a:lnTo>
                                <a:pt x="17148" y="1694414"/>
                              </a:lnTo>
                              <a:lnTo>
                                <a:pt x="20006" y="1676009"/>
                              </a:lnTo>
                              <a:lnTo>
                                <a:pt x="23499" y="1657604"/>
                              </a:lnTo>
                              <a:lnTo>
                                <a:pt x="26992" y="1639834"/>
                              </a:lnTo>
                              <a:lnTo>
                                <a:pt x="30486" y="1621746"/>
                              </a:lnTo>
                              <a:lnTo>
                                <a:pt x="34931" y="1604293"/>
                              </a:lnTo>
                              <a:lnTo>
                                <a:pt x="38742" y="1586840"/>
                              </a:lnTo>
                              <a:lnTo>
                                <a:pt x="43188" y="1569704"/>
                              </a:lnTo>
                              <a:lnTo>
                                <a:pt x="47951" y="1552569"/>
                              </a:lnTo>
                              <a:lnTo>
                                <a:pt x="52715" y="1536068"/>
                              </a:lnTo>
                              <a:lnTo>
                                <a:pt x="57796" y="1519249"/>
                              </a:lnTo>
                              <a:lnTo>
                                <a:pt x="62877" y="1503066"/>
                              </a:lnTo>
                              <a:lnTo>
                                <a:pt x="68593" y="1486564"/>
                              </a:lnTo>
                              <a:lnTo>
                                <a:pt x="73991" y="1470698"/>
                              </a:lnTo>
                              <a:lnTo>
                                <a:pt x="80025" y="1455149"/>
                              </a:lnTo>
                              <a:lnTo>
                                <a:pt x="86059" y="1439283"/>
                              </a:lnTo>
                              <a:lnTo>
                                <a:pt x="92410" y="1424051"/>
                              </a:lnTo>
                              <a:lnTo>
                                <a:pt x="98761" y="1409137"/>
                              </a:lnTo>
                              <a:lnTo>
                                <a:pt x="105430" y="1393905"/>
                              </a:lnTo>
                              <a:lnTo>
                                <a:pt x="112098" y="1378990"/>
                              </a:lnTo>
                              <a:lnTo>
                                <a:pt x="119402" y="1364393"/>
                              </a:lnTo>
                              <a:lnTo>
                                <a:pt x="126706" y="1350114"/>
                              </a:lnTo>
                              <a:lnTo>
                                <a:pt x="134010" y="1335834"/>
                              </a:lnTo>
                              <a:lnTo>
                                <a:pt x="141632" y="1321871"/>
                              </a:lnTo>
                              <a:lnTo>
                                <a:pt x="149571" y="1307909"/>
                              </a:lnTo>
                              <a:lnTo>
                                <a:pt x="157510" y="1294264"/>
                              </a:lnTo>
                              <a:lnTo>
                                <a:pt x="165766" y="1280936"/>
                              </a:lnTo>
                              <a:lnTo>
                                <a:pt x="174023" y="1267291"/>
                              </a:lnTo>
                              <a:lnTo>
                                <a:pt x="182597" y="1253963"/>
                              </a:lnTo>
                              <a:lnTo>
                                <a:pt x="191171" y="1241270"/>
                              </a:lnTo>
                              <a:lnTo>
                                <a:pt x="200380" y="1228260"/>
                              </a:lnTo>
                              <a:lnTo>
                                <a:pt x="209589" y="1215884"/>
                              </a:lnTo>
                              <a:lnTo>
                                <a:pt x="218799" y="1203191"/>
                              </a:lnTo>
                              <a:lnTo>
                                <a:pt x="228008" y="1191133"/>
                              </a:lnTo>
                              <a:lnTo>
                                <a:pt x="237852" y="1178757"/>
                              </a:lnTo>
                              <a:lnTo>
                                <a:pt x="247697" y="1167016"/>
                              </a:lnTo>
                              <a:lnTo>
                                <a:pt x="257541" y="1155275"/>
                              </a:lnTo>
                              <a:lnTo>
                                <a:pt x="267703" y="1143533"/>
                              </a:lnTo>
                              <a:lnTo>
                                <a:pt x="278182" y="1132110"/>
                              </a:lnTo>
                              <a:lnTo>
                                <a:pt x="288662" y="1120686"/>
                              </a:lnTo>
                              <a:lnTo>
                                <a:pt x="298824" y="1109579"/>
                              </a:lnTo>
                              <a:lnTo>
                                <a:pt x="309938" y="1098473"/>
                              </a:lnTo>
                              <a:lnTo>
                                <a:pt x="320735" y="1087684"/>
                              </a:lnTo>
                              <a:lnTo>
                                <a:pt x="331850" y="1076895"/>
                              </a:lnTo>
                              <a:lnTo>
                                <a:pt x="343282" y="1066423"/>
                              </a:lnTo>
                              <a:lnTo>
                                <a:pt x="354715" y="1055951"/>
                              </a:lnTo>
                              <a:lnTo>
                                <a:pt x="366147" y="1045797"/>
                              </a:lnTo>
                              <a:lnTo>
                                <a:pt x="377897" y="1035642"/>
                              </a:lnTo>
                              <a:lnTo>
                                <a:pt x="389964" y="1025805"/>
                              </a:lnTo>
                              <a:lnTo>
                                <a:pt x="401714" y="1015968"/>
                              </a:lnTo>
                              <a:lnTo>
                                <a:pt x="414099" y="1006448"/>
                              </a:lnTo>
                              <a:lnTo>
                                <a:pt x="426801" y="996928"/>
                              </a:lnTo>
                              <a:lnTo>
                                <a:pt x="439186" y="987408"/>
                              </a:lnTo>
                              <a:lnTo>
                                <a:pt x="451571" y="977888"/>
                              </a:lnTo>
                              <a:lnTo>
                                <a:pt x="477293" y="960118"/>
                              </a:lnTo>
                              <a:lnTo>
                                <a:pt x="481421" y="957262"/>
                              </a:lnTo>
                              <a:close/>
                              <a:moveTo>
                                <a:pt x="839471" y="0"/>
                              </a:moveTo>
                              <a:lnTo>
                                <a:pt x="852171" y="0"/>
                              </a:lnTo>
                              <a:lnTo>
                                <a:pt x="865506" y="0"/>
                              </a:lnTo>
                              <a:lnTo>
                                <a:pt x="878206" y="636"/>
                              </a:lnTo>
                              <a:lnTo>
                                <a:pt x="890906" y="1271"/>
                              </a:lnTo>
                              <a:lnTo>
                                <a:pt x="903288" y="2542"/>
                              </a:lnTo>
                              <a:lnTo>
                                <a:pt x="915988" y="3813"/>
                              </a:lnTo>
                              <a:lnTo>
                                <a:pt x="928371" y="5719"/>
                              </a:lnTo>
                              <a:lnTo>
                                <a:pt x="940436" y="7943"/>
                              </a:lnTo>
                              <a:lnTo>
                                <a:pt x="952818" y="10167"/>
                              </a:lnTo>
                              <a:lnTo>
                                <a:pt x="964883" y="12708"/>
                              </a:lnTo>
                              <a:lnTo>
                                <a:pt x="976631" y="15568"/>
                              </a:lnTo>
                              <a:lnTo>
                                <a:pt x="988696" y="19062"/>
                              </a:lnTo>
                              <a:lnTo>
                                <a:pt x="1000443" y="22239"/>
                              </a:lnTo>
                              <a:lnTo>
                                <a:pt x="1011873" y="26052"/>
                              </a:lnTo>
                              <a:lnTo>
                                <a:pt x="1023621" y="30182"/>
                              </a:lnTo>
                              <a:lnTo>
                                <a:pt x="1034733" y="34630"/>
                              </a:lnTo>
                              <a:lnTo>
                                <a:pt x="1046163" y="39395"/>
                              </a:lnTo>
                              <a:lnTo>
                                <a:pt x="1057276" y="44161"/>
                              </a:lnTo>
                              <a:lnTo>
                                <a:pt x="1068388" y="48926"/>
                              </a:lnTo>
                              <a:lnTo>
                                <a:pt x="1079183" y="54645"/>
                              </a:lnTo>
                              <a:lnTo>
                                <a:pt x="1089661" y="60046"/>
                              </a:lnTo>
                              <a:lnTo>
                                <a:pt x="1100456" y="66082"/>
                              </a:lnTo>
                              <a:lnTo>
                                <a:pt x="1110616" y="72119"/>
                              </a:lnTo>
                              <a:lnTo>
                                <a:pt x="1120776" y="78790"/>
                              </a:lnTo>
                              <a:lnTo>
                                <a:pt x="1130936" y="85462"/>
                              </a:lnTo>
                              <a:lnTo>
                                <a:pt x="1140461" y="92134"/>
                              </a:lnTo>
                              <a:lnTo>
                                <a:pt x="1150303" y="99123"/>
                              </a:lnTo>
                              <a:lnTo>
                                <a:pt x="1159828" y="106430"/>
                              </a:lnTo>
                              <a:lnTo>
                                <a:pt x="1169353" y="114055"/>
                              </a:lnTo>
                              <a:lnTo>
                                <a:pt x="1178561" y="121680"/>
                              </a:lnTo>
                              <a:lnTo>
                                <a:pt x="1187133" y="129623"/>
                              </a:lnTo>
                              <a:lnTo>
                                <a:pt x="1196023" y="137883"/>
                              </a:lnTo>
                              <a:lnTo>
                                <a:pt x="1204596" y="146143"/>
                              </a:lnTo>
                              <a:lnTo>
                                <a:pt x="1213168" y="155039"/>
                              </a:lnTo>
                              <a:lnTo>
                                <a:pt x="1221106" y="163299"/>
                              </a:lnTo>
                              <a:lnTo>
                                <a:pt x="1229043" y="172513"/>
                              </a:lnTo>
                              <a:lnTo>
                                <a:pt x="1236981" y="181726"/>
                              </a:lnTo>
                              <a:lnTo>
                                <a:pt x="1244283" y="190939"/>
                              </a:lnTo>
                              <a:lnTo>
                                <a:pt x="1251586" y="200153"/>
                              </a:lnTo>
                              <a:lnTo>
                                <a:pt x="1258888" y="210001"/>
                              </a:lnTo>
                              <a:lnTo>
                                <a:pt x="1265556" y="219850"/>
                              </a:lnTo>
                              <a:lnTo>
                                <a:pt x="1272223" y="230017"/>
                              </a:lnTo>
                              <a:lnTo>
                                <a:pt x="1278256" y="240183"/>
                              </a:lnTo>
                              <a:lnTo>
                                <a:pt x="1284606" y="250667"/>
                              </a:lnTo>
                              <a:lnTo>
                                <a:pt x="1290321" y="261151"/>
                              </a:lnTo>
                              <a:lnTo>
                                <a:pt x="1296353" y="271953"/>
                              </a:lnTo>
                              <a:lnTo>
                                <a:pt x="1301433" y="282755"/>
                              </a:lnTo>
                              <a:lnTo>
                                <a:pt x="1306831" y="293239"/>
                              </a:lnTo>
                              <a:lnTo>
                                <a:pt x="1311593" y="304359"/>
                              </a:lnTo>
                              <a:lnTo>
                                <a:pt x="1316356" y="315796"/>
                              </a:lnTo>
                              <a:lnTo>
                                <a:pt x="1320483" y="327234"/>
                              </a:lnTo>
                              <a:lnTo>
                                <a:pt x="1324293" y="338671"/>
                              </a:lnTo>
                              <a:lnTo>
                                <a:pt x="1328421" y="350426"/>
                              </a:lnTo>
                              <a:lnTo>
                                <a:pt x="1331913" y="362181"/>
                              </a:lnTo>
                              <a:lnTo>
                                <a:pt x="1335088" y="373936"/>
                              </a:lnTo>
                              <a:lnTo>
                                <a:pt x="1337946" y="386009"/>
                              </a:lnTo>
                              <a:lnTo>
                                <a:pt x="1340803" y="398081"/>
                              </a:lnTo>
                              <a:lnTo>
                                <a:pt x="1343026" y="410472"/>
                              </a:lnTo>
                              <a:lnTo>
                                <a:pt x="1344931" y="422862"/>
                              </a:lnTo>
                              <a:lnTo>
                                <a:pt x="1346518" y="435252"/>
                              </a:lnTo>
                              <a:lnTo>
                                <a:pt x="1348106" y="447643"/>
                              </a:lnTo>
                              <a:lnTo>
                                <a:pt x="1349058" y="460033"/>
                              </a:lnTo>
                              <a:lnTo>
                                <a:pt x="1350011" y="472741"/>
                              </a:lnTo>
                              <a:lnTo>
                                <a:pt x="1350646" y="485449"/>
                              </a:lnTo>
                              <a:lnTo>
                                <a:pt x="1350963" y="498475"/>
                              </a:lnTo>
                              <a:lnTo>
                                <a:pt x="1350646" y="513407"/>
                              </a:lnTo>
                              <a:lnTo>
                                <a:pt x="1349693" y="528975"/>
                              </a:lnTo>
                              <a:lnTo>
                                <a:pt x="1348423" y="543907"/>
                              </a:lnTo>
                              <a:lnTo>
                                <a:pt x="1347153" y="558521"/>
                              </a:lnTo>
                              <a:lnTo>
                                <a:pt x="1345248" y="573453"/>
                              </a:lnTo>
                              <a:lnTo>
                                <a:pt x="1342708" y="588067"/>
                              </a:lnTo>
                              <a:lnTo>
                                <a:pt x="1339851" y="602682"/>
                              </a:lnTo>
                              <a:lnTo>
                                <a:pt x="1336358" y="616660"/>
                              </a:lnTo>
                              <a:lnTo>
                                <a:pt x="1332866" y="631275"/>
                              </a:lnTo>
                              <a:lnTo>
                                <a:pt x="1328738" y="645254"/>
                              </a:lnTo>
                              <a:lnTo>
                                <a:pt x="1324293" y="658915"/>
                              </a:lnTo>
                              <a:lnTo>
                                <a:pt x="1319531" y="672576"/>
                              </a:lnTo>
                              <a:lnTo>
                                <a:pt x="1314133" y="685920"/>
                              </a:lnTo>
                              <a:lnTo>
                                <a:pt x="1308418" y="699263"/>
                              </a:lnTo>
                              <a:lnTo>
                                <a:pt x="1302386" y="712607"/>
                              </a:lnTo>
                              <a:lnTo>
                                <a:pt x="1296353" y="725315"/>
                              </a:lnTo>
                              <a:lnTo>
                                <a:pt x="1289368" y="738023"/>
                              </a:lnTo>
                              <a:lnTo>
                                <a:pt x="1282383" y="750413"/>
                              </a:lnTo>
                              <a:lnTo>
                                <a:pt x="1275081" y="762486"/>
                              </a:lnTo>
                              <a:lnTo>
                                <a:pt x="1267143" y="774559"/>
                              </a:lnTo>
                              <a:lnTo>
                                <a:pt x="1259206" y="786313"/>
                              </a:lnTo>
                              <a:lnTo>
                                <a:pt x="1250633" y="797751"/>
                              </a:lnTo>
                              <a:lnTo>
                                <a:pt x="1242061" y="809188"/>
                              </a:lnTo>
                              <a:lnTo>
                                <a:pt x="1232853" y="819990"/>
                              </a:lnTo>
                              <a:lnTo>
                                <a:pt x="1223963" y="830792"/>
                              </a:lnTo>
                              <a:lnTo>
                                <a:pt x="1214121" y="841276"/>
                              </a:lnTo>
                              <a:lnTo>
                                <a:pt x="1204278" y="851442"/>
                              </a:lnTo>
                              <a:lnTo>
                                <a:pt x="1193801" y="860974"/>
                              </a:lnTo>
                              <a:lnTo>
                                <a:pt x="1183323" y="870822"/>
                              </a:lnTo>
                              <a:lnTo>
                                <a:pt x="1172528" y="880036"/>
                              </a:lnTo>
                              <a:lnTo>
                                <a:pt x="1161733" y="889249"/>
                              </a:lnTo>
                              <a:lnTo>
                                <a:pt x="1150303" y="897827"/>
                              </a:lnTo>
                              <a:lnTo>
                                <a:pt x="1134746" y="909264"/>
                              </a:lnTo>
                              <a:lnTo>
                                <a:pt x="1118236" y="920066"/>
                              </a:lnTo>
                              <a:lnTo>
                                <a:pt x="1101408" y="929915"/>
                              </a:lnTo>
                              <a:lnTo>
                                <a:pt x="1084581" y="939446"/>
                              </a:lnTo>
                              <a:lnTo>
                                <a:pt x="1066801" y="948342"/>
                              </a:lnTo>
                              <a:lnTo>
                                <a:pt x="1048703" y="956602"/>
                              </a:lnTo>
                              <a:lnTo>
                                <a:pt x="1040131" y="960414"/>
                              </a:lnTo>
                              <a:lnTo>
                                <a:pt x="1030606" y="963909"/>
                              </a:lnTo>
                              <a:lnTo>
                                <a:pt x="1021398" y="967722"/>
                              </a:lnTo>
                              <a:lnTo>
                                <a:pt x="1011873" y="970899"/>
                              </a:lnTo>
                              <a:lnTo>
                                <a:pt x="1002348" y="973758"/>
                              </a:lnTo>
                              <a:lnTo>
                                <a:pt x="993141" y="976617"/>
                              </a:lnTo>
                              <a:lnTo>
                                <a:pt x="983616" y="979794"/>
                              </a:lnTo>
                              <a:lnTo>
                                <a:pt x="973773" y="982018"/>
                              </a:lnTo>
                              <a:lnTo>
                                <a:pt x="963931" y="984560"/>
                              </a:lnTo>
                              <a:lnTo>
                                <a:pt x="954088" y="986466"/>
                              </a:lnTo>
                              <a:lnTo>
                                <a:pt x="944246" y="988372"/>
                              </a:lnTo>
                              <a:lnTo>
                                <a:pt x="934403" y="990596"/>
                              </a:lnTo>
                              <a:lnTo>
                                <a:pt x="924561" y="991867"/>
                              </a:lnTo>
                              <a:lnTo>
                                <a:pt x="914401" y="993455"/>
                              </a:lnTo>
                              <a:lnTo>
                                <a:pt x="904241" y="994409"/>
                              </a:lnTo>
                              <a:lnTo>
                                <a:pt x="893763" y="995362"/>
                              </a:lnTo>
                              <a:lnTo>
                                <a:pt x="883603" y="995997"/>
                              </a:lnTo>
                              <a:lnTo>
                                <a:pt x="873126" y="996632"/>
                              </a:lnTo>
                              <a:lnTo>
                                <a:pt x="862648" y="996950"/>
                              </a:lnTo>
                              <a:lnTo>
                                <a:pt x="852171" y="996950"/>
                              </a:lnTo>
                              <a:lnTo>
                                <a:pt x="840423" y="996950"/>
                              </a:lnTo>
                              <a:lnTo>
                                <a:pt x="828358" y="996315"/>
                              </a:lnTo>
                              <a:lnTo>
                                <a:pt x="816293" y="995679"/>
                              </a:lnTo>
                              <a:lnTo>
                                <a:pt x="804546" y="994726"/>
                              </a:lnTo>
                              <a:lnTo>
                                <a:pt x="792798" y="993455"/>
                              </a:lnTo>
                              <a:lnTo>
                                <a:pt x="781368" y="992185"/>
                              </a:lnTo>
                              <a:lnTo>
                                <a:pt x="769621" y="990278"/>
                              </a:lnTo>
                              <a:lnTo>
                                <a:pt x="758191" y="988054"/>
                              </a:lnTo>
                              <a:lnTo>
                                <a:pt x="746761" y="985831"/>
                              </a:lnTo>
                              <a:lnTo>
                                <a:pt x="735331" y="983289"/>
                              </a:lnTo>
                              <a:lnTo>
                                <a:pt x="724218" y="980430"/>
                              </a:lnTo>
                              <a:lnTo>
                                <a:pt x="713106" y="977253"/>
                              </a:lnTo>
                              <a:lnTo>
                                <a:pt x="702311" y="973758"/>
                              </a:lnTo>
                              <a:lnTo>
                                <a:pt x="691198" y="970263"/>
                              </a:lnTo>
                              <a:lnTo>
                                <a:pt x="680721" y="966768"/>
                              </a:lnTo>
                              <a:lnTo>
                                <a:pt x="670243" y="962321"/>
                              </a:lnTo>
                              <a:lnTo>
                                <a:pt x="659448" y="958190"/>
                              </a:lnTo>
                              <a:lnTo>
                                <a:pt x="648971" y="953425"/>
                              </a:lnTo>
                              <a:lnTo>
                                <a:pt x="638811" y="948659"/>
                              </a:lnTo>
                              <a:lnTo>
                                <a:pt x="628651" y="943894"/>
                              </a:lnTo>
                              <a:lnTo>
                                <a:pt x="618491" y="938493"/>
                              </a:lnTo>
                              <a:lnTo>
                                <a:pt x="608648" y="933410"/>
                              </a:lnTo>
                              <a:lnTo>
                                <a:pt x="599123" y="927373"/>
                              </a:lnTo>
                              <a:lnTo>
                                <a:pt x="589281" y="921655"/>
                              </a:lnTo>
                              <a:lnTo>
                                <a:pt x="579756" y="915618"/>
                              </a:lnTo>
                              <a:lnTo>
                                <a:pt x="570548" y="909264"/>
                              </a:lnTo>
                              <a:lnTo>
                                <a:pt x="561023" y="902910"/>
                              </a:lnTo>
                              <a:lnTo>
                                <a:pt x="552133" y="895921"/>
                              </a:lnTo>
                              <a:lnTo>
                                <a:pt x="543561" y="889249"/>
                              </a:lnTo>
                              <a:lnTo>
                                <a:pt x="534671" y="881942"/>
                              </a:lnTo>
                              <a:lnTo>
                                <a:pt x="526098" y="874952"/>
                              </a:lnTo>
                              <a:lnTo>
                                <a:pt x="517526" y="867328"/>
                              </a:lnTo>
                              <a:lnTo>
                                <a:pt x="508318" y="858750"/>
                              </a:lnTo>
                              <a:lnTo>
                                <a:pt x="499428" y="849854"/>
                              </a:lnTo>
                              <a:lnTo>
                                <a:pt x="490538" y="840958"/>
                              </a:lnTo>
                              <a:lnTo>
                                <a:pt x="481648" y="831427"/>
                              </a:lnTo>
                              <a:lnTo>
                                <a:pt x="473711" y="821896"/>
                              </a:lnTo>
                              <a:lnTo>
                                <a:pt x="465456" y="812047"/>
                              </a:lnTo>
                              <a:lnTo>
                                <a:pt x="457518" y="801881"/>
                              </a:lnTo>
                              <a:lnTo>
                                <a:pt x="449898" y="791714"/>
                              </a:lnTo>
                              <a:lnTo>
                                <a:pt x="442596" y="781548"/>
                              </a:lnTo>
                              <a:lnTo>
                                <a:pt x="435293" y="770746"/>
                              </a:lnTo>
                              <a:lnTo>
                                <a:pt x="428626" y="759944"/>
                              </a:lnTo>
                              <a:lnTo>
                                <a:pt x="421958" y="749142"/>
                              </a:lnTo>
                              <a:lnTo>
                                <a:pt x="415608" y="738023"/>
                              </a:lnTo>
                              <a:lnTo>
                                <a:pt x="409576" y="726585"/>
                              </a:lnTo>
                              <a:lnTo>
                                <a:pt x="403861" y="715148"/>
                              </a:lnTo>
                              <a:lnTo>
                                <a:pt x="398463" y="703393"/>
                              </a:lnTo>
                              <a:lnTo>
                                <a:pt x="393383" y="691638"/>
                              </a:lnTo>
                              <a:lnTo>
                                <a:pt x="388303" y="679566"/>
                              </a:lnTo>
                              <a:lnTo>
                                <a:pt x="383858" y="667493"/>
                              </a:lnTo>
                              <a:lnTo>
                                <a:pt x="379731" y="655420"/>
                              </a:lnTo>
                              <a:lnTo>
                                <a:pt x="375603" y="643030"/>
                              </a:lnTo>
                              <a:lnTo>
                                <a:pt x="372111" y="630322"/>
                              </a:lnTo>
                              <a:lnTo>
                                <a:pt x="368936" y="617614"/>
                              </a:lnTo>
                              <a:lnTo>
                                <a:pt x="365443" y="604588"/>
                              </a:lnTo>
                              <a:lnTo>
                                <a:pt x="362903" y="591880"/>
                              </a:lnTo>
                              <a:lnTo>
                                <a:pt x="360681" y="578854"/>
                              </a:lnTo>
                              <a:lnTo>
                                <a:pt x="358776" y="565828"/>
                              </a:lnTo>
                              <a:lnTo>
                                <a:pt x="357188" y="552485"/>
                              </a:lnTo>
                              <a:lnTo>
                                <a:pt x="355601" y="539141"/>
                              </a:lnTo>
                              <a:lnTo>
                                <a:pt x="354648" y="525480"/>
                              </a:lnTo>
                              <a:lnTo>
                                <a:pt x="354331" y="511819"/>
                              </a:lnTo>
                              <a:lnTo>
                                <a:pt x="354013" y="498475"/>
                              </a:lnTo>
                              <a:lnTo>
                                <a:pt x="354331" y="485449"/>
                              </a:lnTo>
                              <a:lnTo>
                                <a:pt x="354648" y="472741"/>
                              </a:lnTo>
                              <a:lnTo>
                                <a:pt x="355601" y="460033"/>
                              </a:lnTo>
                              <a:lnTo>
                                <a:pt x="356871" y="447643"/>
                              </a:lnTo>
                              <a:lnTo>
                                <a:pt x="358141" y="434935"/>
                              </a:lnTo>
                              <a:lnTo>
                                <a:pt x="360046" y="422544"/>
                              </a:lnTo>
                              <a:lnTo>
                                <a:pt x="361951" y="410472"/>
                              </a:lnTo>
                              <a:lnTo>
                                <a:pt x="364173" y="397763"/>
                              </a:lnTo>
                              <a:lnTo>
                                <a:pt x="366713" y="385691"/>
                              </a:lnTo>
                              <a:lnTo>
                                <a:pt x="369888" y="373936"/>
                              </a:lnTo>
                              <a:lnTo>
                                <a:pt x="373063" y="361863"/>
                              </a:lnTo>
                              <a:lnTo>
                                <a:pt x="376556" y="350108"/>
                              </a:lnTo>
                              <a:lnTo>
                                <a:pt x="380683" y="338671"/>
                              </a:lnTo>
                              <a:lnTo>
                                <a:pt x="384493" y="326916"/>
                              </a:lnTo>
                              <a:lnTo>
                                <a:pt x="388621" y="315796"/>
                              </a:lnTo>
                              <a:lnTo>
                                <a:pt x="393383" y="304359"/>
                              </a:lnTo>
                              <a:lnTo>
                                <a:pt x="398146" y="293239"/>
                              </a:lnTo>
                              <a:lnTo>
                                <a:pt x="403543" y="282755"/>
                              </a:lnTo>
                              <a:lnTo>
                                <a:pt x="408623" y="271636"/>
                              </a:lnTo>
                              <a:lnTo>
                                <a:pt x="414656" y="261151"/>
                              </a:lnTo>
                              <a:lnTo>
                                <a:pt x="420371" y="250667"/>
                              </a:lnTo>
                              <a:lnTo>
                                <a:pt x="426721" y="240183"/>
                              </a:lnTo>
                              <a:lnTo>
                                <a:pt x="432753" y="230017"/>
                              </a:lnTo>
                              <a:lnTo>
                                <a:pt x="439421" y="219850"/>
                              </a:lnTo>
                              <a:lnTo>
                                <a:pt x="446088" y="210001"/>
                              </a:lnTo>
                              <a:lnTo>
                                <a:pt x="453391" y="200153"/>
                              </a:lnTo>
                              <a:lnTo>
                                <a:pt x="460693" y="190939"/>
                              </a:lnTo>
                              <a:lnTo>
                                <a:pt x="467996" y="181408"/>
                              </a:lnTo>
                              <a:lnTo>
                                <a:pt x="475933" y="172195"/>
                              </a:lnTo>
                              <a:lnTo>
                                <a:pt x="483871" y="163299"/>
                              </a:lnTo>
                              <a:lnTo>
                                <a:pt x="491808" y="154403"/>
                              </a:lnTo>
                              <a:lnTo>
                                <a:pt x="500381" y="146143"/>
                              </a:lnTo>
                              <a:lnTo>
                                <a:pt x="508953" y="137565"/>
                              </a:lnTo>
                              <a:lnTo>
                                <a:pt x="517526" y="129305"/>
                              </a:lnTo>
                              <a:lnTo>
                                <a:pt x="526416" y="121680"/>
                              </a:lnTo>
                              <a:lnTo>
                                <a:pt x="535623" y="113738"/>
                              </a:lnTo>
                              <a:lnTo>
                                <a:pt x="545148" y="106113"/>
                              </a:lnTo>
                              <a:lnTo>
                                <a:pt x="554673" y="99123"/>
                              </a:lnTo>
                              <a:lnTo>
                                <a:pt x="564516" y="92134"/>
                              </a:lnTo>
                              <a:lnTo>
                                <a:pt x="574041" y="85462"/>
                              </a:lnTo>
                              <a:lnTo>
                                <a:pt x="584201" y="78473"/>
                              </a:lnTo>
                              <a:lnTo>
                                <a:pt x="594361" y="72119"/>
                              </a:lnTo>
                              <a:lnTo>
                                <a:pt x="604838" y="66082"/>
                              </a:lnTo>
                              <a:lnTo>
                                <a:pt x="615316" y="60046"/>
                              </a:lnTo>
                              <a:lnTo>
                                <a:pt x="625793" y="54645"/>
                              </a:lnTo>
                              <a:lnTo>
                                <a:pt x="636906" y="48926"/>
                              </a:lnTo>
                              <a:lnTo>
                                <a:pt x="647701" y="44161"/>
                              </a:lnTo>
                              <a:lnTo>
                                <a:pt x="658813" y="39395"/>
                              </a:lnTo>
                              <a:lnTo>
                                <a:pt x="670243" y="34630"/>
                              </a:lnTo>
                              <a:lnTo>
                                <a:pt x="681356" y="30182"/>
                              </a:lnTo>
                              <a:lnTo>
                                <a:pt x="693103" y="26052"/>
                              </a:lnTo>
                              <a:lnTo>
                                <a:pt x="704533" y="22239"/>
                              </a:lnTo>
                              <a:lnTo>
                                <a:pt x="716281" y="19062"/>
                              </a:lnTo>
                              <a:lnTo>
                                <a:pt x="728346" y="15568"/>
                              </a:lnTo>
                              <a:lnTo>
                                <a:pt x="740093" y="12708"/>
                              </a:lnTo>
                              <a:lnTo>
                                <a:pt x="752158" y="10167"/>
                              </a:lnTo>
                              <a:lnTo>
                                <a:pt x="764541" y="7625"/>
                              </a:lnTo>
                              <a:lnTo>
                                <a:pt x="776606" y="5719"/>
                              </a:lnTo>
                              <a:lnTo>
                                <a:pt x="788988" y="3813"/>
                              </a:lnTo>
                              <a:lnTo>
                                <a:pt x="801688" y="2542"/>
                              </a:lnTo>
                              <a:lnTo>
                                <a:pt x="814071" y="1271"/>
                              </a:lnTo>
                              <a:lnTo>
                                <a:pt x="826771" y="636"/>
                              </a:lnTo>
                              <a:lnTo>
                                <a:pt x="839471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人" o:spid="_x0000_s1026" o:spt="100" style="position:absolute;left:0pt;margin-left:-7.55pt;margin-top:175.45pt;height:33.75pt;width:26.5pt;z-index:251723776;v-text-anchor:middle;mso-width-relative:page;mso-height-relative:page;" fillcolor="#000000 [3213]" filled="t" stroked="f" coordsize="1679575,2125662" o:gfxdata="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" path="m481421,957262l484914,961070,490948,968686,497299,975667,510319,990264,523657,1003909,537947,1017237,552237,1029613,567480,1041671,583040,1053095,598601,1063884,615114,1074039,631627,1083558,649093,1092126,666241,1100377,684025,1107993,701808,1114657,720226,1120686,738645,1125763,734517,1130840,730706,1135283,727213,1140043,723402,1145437,720544,1150515,717368,1155909,714510,1161304,711970,1167016,710064,1172410,708159,1178439,706254,1184151,704983,1190498,704031,1196210,702761,1202556,702443,1208903,702125,1215249,702443,1222548,703078,1229529,704348,1236510,705619,1243174,707206,1249838,709112,1256819,711652,1263166,714193,1269512,717686,1275542,720861,1281571,724355,1287283,728483,1292995,732611,1298389,737057,1303784,742138,1308861,746901,1313304,672275,1874339,854237,2050773,1030800,1874339,956173,1313304,961572,1308544,966018,1303466,970781,1298072,974910,1292995,978720,1286965,982531,1281571,986024,1275224,988882,1269195,991423,1262849,994281,1256502,996186,1249838,997774,1243174,999044,1236510,999997,1229212,1000632,1222548,1000632,1215249,1000632,1208903,1000314,1203191,999679,1197479,998727,1191767,997456,1186055,996186,1180661,994598,1175266,992375,1169872,990152,1164794,987929,1159400,985389,1154640,982849,1149563,979355,1144803,976497,1139725,973004,1135283,969829,1130840,987612,1126398,1005713,1121320,1023496,1115609,1041280,1109262,1058428,1101963,1075576,1094665,1092089,1086097,1108602,1076895,1124480,1067375,1140041,1056903,1155601,1046114,1170209,1034690,1184817,1022632,1198472,1009938,1211809,996928,1225147,983283,1228640,979792,1232451,982966,1257220,1002005,1281037,1021680,1304537,1041989,1316604,1052143,1327719,1062615,1338833,1073404,1349948,1084193,1361062,1094982,1371860,1105771,1382339,1116561,1392818,1127984,1403298,1139408,1413460,1150832,1423304,1162573,1433149,1174314,1442675,1186373,1452202,1198748,1461411,1210807,1470621,1223183,1479830,1235876,1488404,1248569,1496978,1261262,1505552,1274272,1513809,1287600,1521748,1300611,1529687,1314573,1537308,1328218,1544930,1341863,1552234,1355826,1559537,1369788,1566206,1384385,1573193,1398982,1579544,1413579,1586213,1428176,1592246,1443725,1598280,1458640,1603996,1473871,1609712,1489738,1614793,1505287,1620191,1521153,1624955,1537337,1630036,1553521,1634482,1570339,1638610,1586840,1643056,1603976,1646867,1620794,1650677,1637930,1654170,1655383,1657664,1673153,1660522,1690923,1663697,1709011,1666238,1727099,1668461,1745821,1670684,1764226,1672589,1783266,1674177,1802305,1676082,1821345,1677352,1841019,1678305,1860694,1679258,1880368,1679575,1900677,1679575,1903850,1677035,1905437,1653853,1918765,1630353,1931775,1606854,1944151,1583037,1956209,1558902,1967950,1534768,1979374,1510316,1990163,1485864,2000635,1461411,2010790,1436642,2020627,1411872,2029512,1386785,2038397,1361380,2046965,1335975,2054581,1310570,2062514,1285166,2069495,1259443,2076159,1233403,2082506,1207681,2088535,1181959,2093929,1155919,2099007,1129561,2103767,1103204,2107892,1077164,2111382,1050806,2114873,1024131,2117729,997774,2119950,971099,2121854,944424,2123441,917749,2125028,891074,2125662,864399,2125662,835818,2125662,807238,2124710,778657,2123124,750395,2121537,722132,2119316,693869,2116777,665606,2113604,637661,2109478,609398,2105353,581453,2100593,553825,2095199,525880,2089487,498252,2083458,470624,2076476,443314,2069495,416321,2061879,389011,2053629,362019,2045378,335343,2036176,308668,2026656,282311,2016502,255953,2006030,229913,1994923,203556,1983499,177833,1971441,152429,1959065,127024,1946372,101619,1933044,76532,1919399,51762,1905437,27310,1890523,2858,1875291,0,1888301,0,1870531,952,1850222,2223,1829913,3493,1809604,5398,1790247,6986,1770573,9209,1750898,11749,1732176,14290,1713136,17148,1694414,20006,1676009,23499,1657604,26992,1639834,30486,1621746,34931,1604293,38742,1586840,43188,1569704,47951,1552569,52715,1536068,57796,1519249,62877,1503066,68593,1486564,73991,1470698,80025,1455149,86059,1439283,92410,1424051,98761,1409137,105430,1393905,112098,1378990,119402,1364393,126706,1350114,134010,1335834,141632,1321871,149571,1307909,157510,1294264,165766,1280936,174023,1267291,182597,1253963,191171,1241270,200380,1228260,209589,1215884,218799,1203191,228008,1191133,237852,1178757,247697,1167016,257541,1155275,267703,1143533,278182,1132110,288662,1120686,298824,1109579,309938,1098473,320735,1087684,331850,1076895,343282,1066423,354715,1055951,366147,1045797,377897,1035642,389964,1025805,401714,1015968,414099,1006448,426801,996928,439186,987408,451571,977888,477293,960118,481421,957262xm839471,0l852171,0,865506,0,878206,636,890906,1271,903288,2542,915988,3813,928371,5719,940436,7943,952818,10167,964883,12708,976631,15568,988696,19062,1000443,22239,1011873,26052,1023621,30182,1034733,34630,1046163,39395,1057276,44161,1068388,48926,1079183,54645,1089661,60046,1100456,66082,1110616,72119,1120776,78790,1130936,85462,1140461,92134,1150303,99123,1159828,106430,1169353,114055,1178561,121680,1187133,129623,1196023,137883,1204596,146143,1213168,155039,1221106,163299,1229043,172513,1236981,181726,1244283,190939,1251586,200153,1258888,210001,1265556,219850,1272223,230017,1278256,240183,1284606,250667,1290321,261151,1296353,271953,1301433,282755,1306831,293239,1311593,304359,1316356,315796,1320483,327234,1324293,338671,1328421,350426,1331913,362181,1335088,373936,1337946,386009,1340803,398081,1343026,410472,1344931,422862,1346518,435252,1348106,447643,1349058,460033,1350011,472741,1350646,485449,1350963,498475,1350646,513407,1349693,528975,1348423,543907,1347153,558521,1345248,573453,1342708,588067,1339851,602682,1336358,616660,1332866,631275,1328738,645254,1324293,658915,1319531,672576,1314133,685920,1308418,699263,1302386,712607,1296353,725315,1289368,738023,1282383,750413,1275081,762486,1267143,774559,1259206,786313,1250633,797751,1242061,809188,1232853,819990,1223963,830792,1214121,841276,1204278,851442,1193801,860974,1183323,870822,1172528,880036,1161733,889249,1150303,897827,1134746,909264,1118236,920066,1101408,929915,1084581,939446,1066801,948342,1048703,956602,1040131,960414,1030606,963909,1021398,967722,1011873,970899,1002348,973758,993141,976617,983616,979794,973773,982018,963931,984560,954088,986466,944246,988372,934403,990596,924561,991867,914401,993455,904241,994409,893763,995362,883603,995997,873126,996632,862648,996950,852171,996950,840423,996950,828358,996315,816293,995679,804546,994726,792798,993455,781368,992185,769621,990278,758191,988054,746761,985831,735331,983289,724218,980430,713106,977253,702311,973758,691198,970263,680721,966768,670243,962321,659448,958190,648971,953425,638811,948659,628651,943894,618491,938493,608648,933410,599123,927373,589281,921655,579756,915618,570548,909264,561023,902910,552133,895921,543561,889249,534671,881942,526098,874952,517526,867328,508318,858750,499428,849854,490538,840958,481648,831427,473711,821896,465456,812047,457518,801881,449898,791714,442596,781548,435293,770746,428626,759944,421958,749142,415608,738023,409576,726585,403861,715148,398463,703393,393383,691638,388303,679566,383858,667493,379731,655420,375603,643030,372111,630322,368936,617614,365443,604588,362903,591880,360681,578854,358776,565828,357188,552485,355601,539141,354648,525480,354331,511819,354013,498475,354331,485449,354648,472741,355601,460033,356871,447643,358141,434935,360046,422544,361951,410472,364173,397763,366713,385691,369888,373936,373063,361863,376556,350108,380683,338671,384493,326916,388621,315796,393383,304359,398146,293239,403543,282755,408623,271636,414656,261151,420371,250667,426721,240183,432753,230017,439421,219850,446088,210001,453391,200153,460693,190939,467996,181408,475933,172195,483871,163299,491808,154403,500381,146143,508953,137565,517526,129305,526416,121680,535623,113738,545148,106113,554673,99123,564516,92134,574041,85462,584201,78473,594361,72119,604838,66082,615316,60046,625793,54645,636906,48926,647701,44161,658813,39395,670243,34630,681356,30182,693103,26052,704533,22239,716281,19062,728346,15568,740093,12708,752158,10167,764541,7625,776606,5719,788988,3813,801688,2542,814071,1271,826771,636,839471,0xe">
                <v:path o:connectlocs="101888,188241;129312,202520;127830,210892;126119,220927;129426,231593;185074,338713;177548,229357;179658,218461;177377,209516;183763,201602;210105,186979;234222,188298;251954,205903;267235,225629;280006,247535;289927,272021;296997,299145;300931,329136;288502,351328;248989,368360;207539,379313;164777,384015;119506,381951;74748,372603;31929,356260;0,338025;3078,306198;9464,277584;18929,251893;31244,229013;46240,208770;63687,190821;85695,173503;166684,1033;185780,6257;203053,15443;217817,28017;229504,43403;237770,61201;242045,80893;241532,103629;234919,126364;223005,146228;206530,162247;183386,174877;167767,179011;150893,180159;132024,177690;114695,171432;99132,161902;85052,148525;73537,131301;66240,111609;63561,90079;65841,69698;72454,51096;82715,34504;96168,20553;112357,9874;130770,2813;150722,0" o:connectangles="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-149860</wp:posOffset>
                </wp:positionH>
                <wp:positionV relativeFrom="paragraph">
                  <wp:posOffset>1129030</wp:posOffset>
                </wp:positionV>
                <wp:extent cx="443230" cy="438785"/>
                <wp:effectExtent l="0" t="0" r="6350" b="3175"/>
                <wp:wrapNone/>
                <wp:docPr id="86" name="微博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93140" y="2043430"/>
                          <a:ext cx="443230" cy="438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4048" h="556307">
                              <a:moveTo>
                                <a:pt x="222901" y="383453"/>
                              </a:moveTo>
                              <a:cubicBezTo>
                                <a:pt x="218315" y="383977"/>
                                <a:pt x="213613" y="385281"/>
                                <a:pt x="209039" y="387420"/>
                              </a:cubicBezTo>
                              <a:cubicBezTo>
                                <a:pt x="190739" y="395979"/>
                                <a:pt x="181407" y="414680"/>
                                <a:pt x="188193" y="429191"/>
                              </a:cubicBezTo>
                              <a:cubicBezTo>
                                <a:pt x="194980" y="443702"/>
                                <a:pt x="215317" y="448527"/>
                                <a:pt x="233616" y="439969"/>
                              </a:cubicBezTo>
                              <a:cubicBezTo>
                                <a:pt x="251915" y="431410"/>
                                <a:pt x="261248" y="412709"/>
                                <a:pt x="254461" y="398198"/>
                              </a:cubicBezTo>
                              <a:cubicBezTo>
                                <a:pt x="249371" y="387315"/>
                                <a:pt x="236659" y="381879"/>
                                <a:pt x="222901" y="383453"/>
                              </a:cubicBezTo>
                              <a:close/>
                              <a:moveTo>
                                <a:pt x="284035" y="369073"/>
                              </a:moveTo>
                              <a:cubicBezTo>
                                <a:pt x="281538" y="368297"/>
                                <a:pt x="278657" y="368441"/>
                                <a:pt x="275985" y="369691"/>
                              </a:cubicBezTo>
                              <a:cubicBezTo>
                                <a:pt x="270641" y="372190"/>
                                <a:pt x="268154" y="378164"/>
                                <a:pt x="270432" y="383034"/>
                              </a:cubicBezTo>
                              <a:cubicBezTo>
                                <a:pt x="272710" y="387904"/>
                                <a:pt x="278888" y="389825"/>
                                <a:pt x="284233" y="387325"/>
                              </a:cubicBezTo>
                              <a:cubicBezTo>
                                <a:pt x="289577" y="384826"/>
                                <a:pt x="292063" y="378852"/>
                                <a:pt x="289785" y="373982"/>
                              </a:cubicBezTo>
                              <a:cubicBezTo>
                                <a:pt x="288647" y="371547"/>
                                <a:pt x="286533" y="369850"/>
                                <a:pt x="284035" y="369073"/>
                              </a:cubicBezTo>
                              <a:close/>
                              <a:moveTo>
                                <a:pt x="266604" y="297070"/>
                              </a:moveTo>
                              <a:cubicBezTo>
                                <a:pt x="319078" y="300338"/>
                                <a:pt x="362309" y="335548"/>
                                <a:pt x="367763" y="383070"/>
                              </a:cubicBezTo>
                              <a:cubicBezTo>
                                <a:pt x="373996" y="437381"/>
                                <a:pt x="328527" y="487207"/>
                                <a:pt x="266205" y="494360"/>
                              </a:cubicBezTo>
                              <a:cubicBezTo>
                                <a:pt x="203883" y="501513"/>
                                <a:pt x="148308" y="463284"/>
                                <a:pt x="142074" y="408972"/>
                              </a:cubicBezTo>
                              <a:cubicBezTo>
                                <a:pt x="135841" y="354661"/>
                                <a:pt x="181310" y="304835"/>
                                <a:pt x="243632" y="297682"/>
                              </a:cubicBezTo>
                              <a:cubicBezTo>
                                <a:pt x="251423" y="296788"/>
                                <a:pt x="259108" y="296603"/>
                                <a:pt x="266604" y="297070"/>
                              </a:cubicBezTo>
                              <a:close/>
                              <a:moveTo>
                                <a:pt x="297042" y="252387"/>
                              </a:moveTo>
                              <a:cubicBezTo>
                                <a:pt x="283618" y="252176"/>
                                <a:pt x="269820" y="252839"/>
                                <a:pt x="255793" y="254449"/>
                              </a:cubicBezTo>
                              <a:cubicBezTo>
                                <a:pt x="143583" y="267328"/>
                                <a:pt x="59288" y="335880"/>
                                <a:pt x="67516" y="407566"/>
                              </a:cubicBezTo>
                              <a:cubicBezTo>
                                <a:pt x="75743" y="479252"/>
                                <a:pt x="173377" y="526925"/>
                                <a:pt x="285587" y="514046"/>
                              </a:cubicBezTo>
                              <a:cubicBezTo>
                                <a:pt x="397797" y="501168"/>
                                <a:pt x="482091" y="432615"/>
                                <a:pt x="473864" y="360929"/>
                              </a:cubicBezTo>
                              <a:cubicBezTo>
                                <a:pt x="466665" y="298204"/>
                                <a:pt x="391015" y="253864"/>
                                <a:pt x="297042" y="252387"/>
                              </a:cubicBezTo>
                              <a:close/>
                              <a:moveTo>
                                <a:pt x="509416" y="97868"/>
                              </a:moveTo>
                              <a:cubicBezTo>
                                <a:pt x="544841" y="99182"/>
                                <a:pt x="588107" y="127580"/>
                                <a:pt x="590257" y="183051"/>
                              </a:cubicBezTo>
                              <a:cubicBezTo>
                                <a:pt x="592352" y="199448"/>
                                <a:pt x="588214" y="215684"/>
                                <a:pt x="579852" y="229407"/>
                              </a:cubicBezTo>
                              <a:lnTo>
                                <a:pt x="580228" y="229581"/>
                              </a:lnTo>
                              <a:cubicBezTo>
                                <a:pt x="580244" y="229743"/>
                                <a:pt x="580186" y="229872"/>
                                <a:pt x="580126" y="230000"/>
                              </a:cubicBezTo>
                              <a:lnTo>
                                <a:pt x="578707" y="232024"/>
                              </a:lnTo>
                              <a:cubicBezTo>
                                <a:pt x="578590" y="232839"/>
                                <a:pt x="578192" y="233485"/>
                                <a:pt x="577787" y="234126"/>
                              </a:cubicBezTo>
                              <a:lnTo>
                                <a:pt x="577385" y="233908"/>
                              </a:lnTo>
                              <a:cubicBezTo>
                                <a:pt x="572286" y="241165"/>
                                <a:pt x="563167" y="244302"/>
                                <a:pt x="554750" y="241632"/>
                              </a:cubicBezTo>
                              <a:lnTo>
                                <a:pt x="548315" y="238643"/>
                              </a:lnTo>
                              <a:cubicBezTo>
                                <a:pt x="539522" y="233101"/>
                                <a:pt x="536249" y="221620"/>
                                <a:pt x="540834" y="211750"/>
                              </a:cubicBezTo>
                              <a:lnTo>
                                <a:pt x="541088" y="211402"/>
                              </a:lnTo>
                              <a:lnTo>
                                <a:pt x="541243" y="211474"/>
                              </a:lnTo>
                              <a:cubicBezTo>
                                <a:pt x="549302" y="193084"/>
                                <a:pt x="546794" y="175359"/>
                                <a:pt x="541863" y="165391"/>
                              </a:cubicBezTo>
                              <a:cubicBezTo>
                                <a:pt x="534763" y="151042"/>
                                <a:pt x="514479" y="135118"/>
                                <a:pt x="480142" y="145181"/>
                              </a:cubicBezTo>
                              <a:lnTo>
                                <a:pt x="480025" y="144483"/>
                              </a:lnTo>
                              <a:cubicBezTo>
                                <a:pt x="471706" y="144624"/>
                                <a:pt x="464282" y="140887"/>
                                <a:pt x="461009" y="134412"/>
                              </a:cubicBezTo>
                              <a:lnTo>
                                <a:pt x="458966" y="128175"/>
                              </a:lnTo>
                              <a:cubicBezTo>
                                <a:pt x="457496" y="119354"/>
                                <a:pt x="463572" y="110158"/>
                                <a:pt x="473636" y="106144"/>
                              </a:cubicBezTo>
                              <a:lnTo>
                                <a:pt x="473571" y="105761"/>
                              </a:lnTo>
                              <a:cubicBezTo>
                                <a:pt x="485121" y="99922"/>
                                <a:pt x="497817" y="97438"/>
                                <a:pt x="509416" y="97868"/>
                              </a:cubicBezTo>
                              <a:close/>
                              <a:moveTo>
                                <a:pt x="286518" y="82088"/>
                              </a:moveTo>
                              <a:cubicBezTo>
                                <a:pt x="376738" y="91976"/>
                                <a:pt x="317665" y="163994"/>
                                <a:pt x="337363" y="184000"/>
                              </a:cubicBezTo>
                              <a:cubicBezTo>
                                <a:pt x="387081" y="179119"/>
                                <a:pt x="437510" y="146098"/>
                                <a:pt x="486517" y="169358"/>
                              </a:cubicBezTo>
                              <a:cubicBezTo>
                                <a:pt x="533076" y="203014"/>
                                <a:pt x="494312" y="233925"/>
                                <a:pt x="501054" y="264835"/>
                              </a:cubicBezTo>
                              <a:cubicBezTo>
                                <a:pt x="649340" y="323962"/>
                                <a:pt x="585744" y="409170"/>
                                <a:pt x="562675" y="436725"/>
                              </a:cubicBezTo>
                              <a:cubicBezTo>
                                <a:pt x="354965" y="648778"/>
                                <a:pt x="45454" y="533772"/>
                                <a:pt x="10807" y="435328"/>
                              </a:cubicBezTo>
                              <a:cubicBezTo>
                                <a:pt x="-41075" y="330306"/>
                                <a:pt x="100878" y="89491"/>
                                <a:pt x="286518" y="82088"/>
                              </a:cubicBezTo>
                              <a:close/>
                              <a:moveTo>
                                <a:pt x="489068" y="0"/>
                              </a:moveTo>
                              <a:cubicBezTo>
                                <a:pt x="596753" y="0"/>
                                <a:pt x="684048" y="87296"/>
                                <a:pt x="684048" y="194980"/>
                              </a:cubicBezTo>
                              <a:cubicBezTo>
                                <a:pt x="684048" y="216847"/>
                                <a:pt x="680448" y="237874"/>
                                <a:pt x="672966" y="257215"/>
                              </a:cubicBezTo>
                              <a:lnTo>
                                <a:pt x="672379" y="257003"/>
                              </a:lnTo>
                              <a:cubicBezTo>
                                <a:pt x="668967" y="265617"/>
                                <a:pt x="657523" y="269364"/>
                                <a:pt x="645725" y="265916"/>
                              </a:cubicBezTo>
                              <a:lnTo>
                                <a:pt x="637884" y="262819"/>
                              </a:lnTo>
                              <a:cubicBezTo>
                                <a:pt x="627530" y="257587"/>
                                <a:pt x="621785" y="247890"/>
                                <a:pt x="624308" y="239644"/>
                              </a:cubicBezTo>
                              <a:lnTo>
                                <a:pt x="623975" y="239524"/>
                              </a:lnTo>
                              <a:cubicBezTo>
                                <a:pt x="629260" y="225659"/>
                                <a:pt x="631774" y="210613"/>
                                <a:pt x="631774" y="194980"/>
                              </a:cubicBezTo>
                              <a:cubicBezTo>
                                <a:pt x="631774" y="116165"/>
                                <a:pt x="567883" y="52274"/>
                                <a:pt x="489068" y="52274"/>
                              </a:cubicBezTo>
                              <a:lnTo>
                                <a:pt x="469942" y="54202"/>
                              </a:lnTo>
                              <a:lnTo>
                                <a:pt x="469951" y="54239"/>
                              </a:lnTo>
                              <a:cubicBezTo>
                                <a:pt x="469861" y="54366"/>
                                <a:pt x="469744" y="54397"/>
                                <a:pt x="469627" y="54427"/>
                              </a:cubicBezTo>
                              <a:cubicBezTo>
                                <a:pt x="460634" y="56697"/>
                                <a:pt x="450861" y="49439"/>
                                <a:pt x="446718" y="37636"/>
                              </a:cubicBezTo>
                              <a:lnTo>
                                <a:pt x="444619" y="29323"/>
                              </a:lnTo>
                              <a:cubicBezTo>
                                <a:pt x="442667" y="16995"/>
                                <a:pt x="447797" y="5987"/>
                                <a:pt x="456757" y="3699"/>
                              </a:cubicBezTo>
                              <a:lnTo>
                                <a:pt x="456661" y="3267"/>
                              </a:lnTo>
                              <a:cubicBezTo>
                                <a:pt x="467135" y="923"/>
                                <a:pt x="477994" y="0"/>
                                <a:pt x="489068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微博" o:spid="_x0000_s1026" o:spt="100" style="position:absolute;left:0pt;margin-left:-11.8pt;margin-top:88.9pt;height:34.55pt;width:34.9pt;z-index:251722752;v-text-anchor:middle;mso-width-relative:page;mso-height-relative:page;" fillcolor="#000000 [3213]" filled="t" stroked="f" coordsize="684048,556307" o:gfxdata="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" path="m222901,383453c218315,383977,213613,385281,209039,387420c190739,395979,181407,414680,188193,429191c194980,443702,215317,448527,233616,439969c251915,431410,261248,412709,254461,398198c249371,387315,236659,381879,222901,383453xm284035,369073c281538,368297,278657,368441,275985,369691c270641,372190,268154,378164,270432,383034c272710,387904,278888,389825,284233,387325c289577,384826,292063,378852,289785,373982c288647,371547,286533,369850,284035,369073xm266604,297070c319078,300338,362309,335548,367763,383070c373996,437381,328527,487207,266205,494360c203883,501513,148308,463284,142074,408972c135841,354661,181310,304835,243632,297682c251423,296788,259108,296603,266604,297070xm297042,252387c283618,252176,269820,252839,255793,254449c143583,267328,59288,335880,67516,407566c75743,479252,173377,526925,285587,514046c397797,501168,482091,432615,473864,360929c466665,298204,391015,253864,297042,252387xm509416,97868c544841,99182,588107,127580,590257,183051c592352,199448,588214,215684,579852,229407l580228,229581c580244,229743,580186,229872,580126,230000l578707,232024c578590,232839,578192,233485,577787,234126l577385,233908c572286,241165,563167,244302,554750,241632l548315,238643c539522,233101,536249,221620,540834,211750l541088,211402,541243,211474c549302,193084,546794,175359,541863,165391c534763,151042,514479,135118,480142,145181l480025,144483c471706,144624,464282,140887,461009,134412l458966,128175c457496,119354,463572,110158,473636,106144l473571,105761c485121,99922,497817,97438,509416,97868xm286518,82088c376738,91976,317665,163994,337363,184000c387081,179119,437510,146098,486517,169358c533076,203014,494312,233925,501054,264835c649340,323962,585744,409170,562675,436725c354965,648778,45454,533772,10807,435328c-41075,330306,100878,89491,286518,82088xm489068,0c596753,0,684048,87296,684048,194980c684048,216847,680448,237874,672966,257215l672379,257003c668967,265617,657523,269364,645725,265916l637884,262819c627530,257587,621785,247890,624308,239644l623975,239524c629260,225659,631774,210613,631774,194980c631774,116165,567883,52274,489068,52274l469942,54202,469951,54239c469861,54366,469744,54397,469627,54427c460634,56697,450861,49439,446718,37636l444619,29323c442667,16995,447797,5987,456757,3699l456661,3267c467135,923,477994,0,489068,0xe">
                <v:path textboxrect="0,0,684048,556307"/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3285490</wp:posOffset>
                </wp:positionH>
                <wp:positionV relativeFrom="paragraph">
                  <wp:posOffset>1156970</wp:posOffset>
                </wp:positionV>
                <wp:extent cx="387350" cy="381000"/>
                <wp:effectExtent l="0" t="0" r="1270" b="0"/>
                <wp:wrapNone/>
                <wp:docPr id="83" name="微信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28490" y="2071370"/>
                          <a:ext cx="387350" cy="381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9654" h="903534">
                              <a:moveTo>
                                <a:pt x="813088" y="487443"/>
                              </a:moveTo>
                              <a:cubicBezTo>
                                <a:pt x="793206" y="487443"/>
                                <a:pt x="777088" y="503561"/>
                                <a:pt x="777088" y="523443"/>
                              </a:cubicBezTo>
                              <a:cubicBezTo>
                                <a:pt x="777088" y="543325"/>
                                <a:pt x="793206" y="559443"/>
                                <a:pt x="813088" y="559443"/>
                              </a:cubicBezTo>
                              <a:cubicBezTo>
                                <a:pt x="832970" y="559443"/>
                                <a:pt x="849088" y="543325"/>
                                <a:pt x="849088" y="523443"/>
                              </a:cubicBezTo>
                              <a:cubicBezTo>
                                <a:pt x="849088" y="503561"/>
                                <a:pt x="832970" y="487443"/>
                                <a:pt x="813088" y="487443"/>
                              </a:cubicBezTo>
                              <a:close/>
                              <a:moveTo>
                                <a:pt x="606961" y="487443"/>
                              </a:moveTo>
                              <a:cubicBezTo>
                                <a:pt x="587079" y="487443"/>
                                <a:pt x="570961" y="503561"/>
                                <a:pt x="570961" y="523443"/>
                              </a:cubicBezTo>
                              <a:cubicBezTo>
                                <a:pt x="570961" y="543325"/>
                                <a:pt x="587079" y="559443"/>
                                <a:pt x="606961" y="559443"/>
                              </a:cubicBezTo>
                              <a:cubicBezTo>
                                <a:pt x="626843" y="559443"/>
                                <a:pt x="642961" y="543325"/>
                                <a:pt x="642961" y="523443"/>
                              </a:cubicBezTo>
                              <a:cubicBezTo>
                                <a:pt x="642961" y="503561"/>
                                <a:pt x="626843" y="487443"/>
                                <a:pt x="606961" y="487443"/>
                              </a:cubicBezTo>
                              <a:close/>
                              <a:moveTo>
                                <a:pt x="691345" y="336511"/>
                              </a:moveTo>
                              <a:cubicBezTo>
                                <a:pt x="769490" y="335080"/>
                                <a:pt x="847112" y="364668"/>
                                <a:pt x="901758" y="422110"/>
                              </a:cubicBezTo>
                              <a:cubicBezTo>
                                <a:pt x="999759" y="525126"/>
                                <a:pt x="990612" y="681640"/>
                                <a:pt x="881173" y="774306"/>
                              </a:cubicBezTo>
                              <a:lnTo>
                                <a:pt x="905846" y="903534"/>
                              </a:lnTo>
                              <a:lnTo>
                                <a:pt x="792422" y="824563"/>
                              </a:lnTo>
                              <a:cubicBezTo>
                                <a:pt x="666952" y="867914"/>
                                <a:pt x="525982" y="820668"/>
                                <a:pt x="459770" y="713074"/>
                              </a:cubicBezTo>
                              <a:cubicBezTo>
                                <a:pt x="386891" y="594648"/>
                                <a:pt x="429055" y="444146"/>
                                <a:pt x="554971" y="373268"/>
                              </a:cubicBezTo>
                              <a:cubicBezTo>
                                <a:pt x="597384" y="349394"/>
                                <a:pt x="644458" y="337369"/>
                                <a:pt x="691345" y="336511"/>
                              </a:cubicBezTo>
                              <a:close/>
                              <a:moveTo>
                                <a:pt x="547874" y="187267"/>
                              </a:moveTo>
                              <a:cubicBezTo>
                                <a:pt x="518051" y="187267"/>
                                <a:pt x="493874" y="211444"/>
                                <a:pt x="493874" y="241267"/>
                              </a:cubicBezTo>
                              <a:cubicBezTo>
                                <a:pt x="493874" y="271090"/>
                                <a:pt x="518051" y="295267"/>
                                <a:pt x="547874" y="295267"/>
                              </a:cubicBezTo>
                              <a:cubicBezTo>
                                <a:pt x="577697" y="295267"/>
                                <a:pt x="601874" y="271090"/>
                                <a:pt x="601874" y="241267"/>
                              </a:cubicBezTo>
                              <a:cubicBezTo>
                                <a:pt x="601874" y="211444"/>
                                <a:pt x="577697" y="187267"/>
                                <a:pt x="547874" y="187267"/>
                              </a:cubicBezTo>
                              <a:close/>
                              <a:moveTo>
                                <a:pt x="294449" y="187267"/>
                              </a:moveTo>
                              <a:cubicBezTo>
                                <a:pt x="264626" y="187267"/>
                                <a:pt x="240449" y="211444"/>
                                <a:pt x="240449" y="241267"/>
                              </a:cubicBezTo>
                              <a:cubicBezTo>
                                <a:pt x="240449" y="271090"/>
                                <a:pt x="264626" y="295267"/>
                                <a:pt x="294449" y="295267"/>
                              </a:cubicBezTo>
                              <a:cubicBezTo>
                                <a:pt x="324272" y="295267"/>
                                <a:pt x="348449" y="271090"/>
                                <a:pt x="348449" y="241267"/>
                              </a:cubicBezTo>
                              <a:cubicBezTo>
                                <a:pt x="348449" y="211444"/>
                                <a:pt x="324272" y="187267"/>
                                <a:pt x="294449" y="187267"/>
                              </a:cubicBezTo>
                              <a:close/>
                              <a:moveTo>
                                <a:pt x="408549" y="168"/>
                              </a:moveTo>
                              <a:cubicBezTo>
                                <a:pt x="456533" y="-1113"/>
                                <a:pt x="505397" y="4870"/>
                                <a:pt x="553141" y="18800"/>
                              </a:cubicBezTo>
                              <a:cubicBezTo>
                                <a:pt x="730896" y="70663"/>
                                <a:pt x="843952" y="217556"/>
                                <a:pt x="840274" y="375462"/>
                              </a:cubicBezTo>
                              <a:cubicBezTo>
                                <a:pt x="754752" y="310337"/>
                                <a:pt x="632797" y="302687"/>
                                <a:pt x="535419" y="357502"/>
                              </a:cubicBezTo>
                              <a:cubicBezTo>
                                <a:pt x="409503" y="428380"/>
                                <a:pt x="367339" y="578882"/>
                                <a:pt x="440218" y="697308"/>
                              </a:cubicBezTo>
                              <a:cubicBezTo>
                                <a:pt x="450352" y="713775"/>
                                <a:pt x="462237" y="728829"/>
                                <a:pt x="478397" y="739559"/>
                              </a:cubicBezTo>
                              <a:cubicBezTo>
                                <a:pt x="442192" y="745523"/>
                                <a:pt x="404623" y="745773"/>
                                <a:pt x="366675" y="741395"/>
                              </a:cubicBezTo>
                              <a:lnTo>
                                <a:pt x="245711" y="837584"/>
                              </a:lnTo>
                              <a:lnTo>
                                <a:pt x="214226" y="696474"/>
                              </a:lnTo>
                              <a:cubicBezTo>
                                <a:pt x="11680" y="595442"/>
                                <a:pt x="-59861" y="368389"/>
                                <a:pt x="54436" y="189343"/>
                              </a:cubicBezTo>
                              <a:cubicBezTo>
                                <a:pt x="128564" y="73222"/>
                                <a:pt x="264598" y="4010"/>
                                <a:pt x="408549" y="168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anchor="ctr"/>
                    </wps:wsp>
                  </a:graphicData>
                </a:graphic>
              </wp:anchor>
            </w:drawing>
          </mc:Choice>
          <mc:Fallback>
            <w:pict>
              <v:shape id="微信" o:spid="_x0000_s1026" o:spt="100" style="position:absolute;left:0pt;margin-left:258.7pt;margin-top:91.1pt;height:30pt;width:30.5pt;z-index:251721728;v-text-anchor:middle;mso-width-relative:page;mso-height-relative:page;" fillcolor="#000000 [3213]" filled="t" stroked="f" coordsize="969654,903534" o:gfxdata="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" path="m813088,487443c793206,487443,777088,503561,777088,523443c777088,543325,793206,559443,813088,559443c832970,559443,849088,543325,849088,523443c849088,503561,832970,487443,813088,487443xm606961,487443c587079,487443,570961,503561,570961,523443c570961,543325,587079,559443,606961,559443c626843,559443,642961,543325,642961,523443c642961,503561,626843,487443,606961,487443xm691345,336511c769490,335080,847112,364668,901758,422110c999759,525126,990612,681640,881173,774306l905846,903534,792422,824563c666952,867914,525982,820668,459770,713074c386891,594648,429055,444146,554971,373268c597384,349394,644458,337369,691345,336511xm547874,187267c518051,187267,493874,211444,493874,241267c493874,271090,518051,295267,547874,295267c577697,295267,601874,271090,601874,241267c601874,211444,577697,187267,547874,187267xm294449,187267c264626,187267,240449,211444,240449,241267c240449,271090,264626,295267,294449,295267c324272,295267,348449,271090,348449,241267c348449,211444,324272,187267,294449,187267xm408549,168c456533,-1113,505397,4870,553141,18800c730896,70663,843952,217556,840274,375462c754752,310337,632797,302687,535419,357502c409503,428380,367339,578882,440218,697308c450352,713775,462237,728829,478397,739559c442192,745523,404623,745773,366675,741395l245711,837584,214226,696474c11680,595442,-59861,368389,54436,189343c128564,73222,264598,4010,408549,168xe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5052060</wp:posOffset>
                </wp:positionH>
                <wp:positionV relativeFrom="paragraph">
                  <wp:posOffset>1139825</wp:posOffset>
                </wp:positionV>
                <wp:extent cx="246380" cy="417195"/>
                <wp:effectExtent l="50800" t="0" r="53340" b="1905"/>
                <wp:wrapNone/>
                <wp:docPr id="82" name="定位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195060" y="2054225"/>
                          <a:ext cx="246380" cy="4171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9792" h="955625">
                              <a:moveTo>
                                <a:pt x="279896" y="194422"/>
                              </a:moveTo>
                              <a:cubicBezTo>
                                <a:pt x="168660" y="194422"/>
                                <a:pt x="78485" y="284596"/>
                                <a:pt x="78485" y="395833"/>
                              </a:cubicBezTo>
                              <a:cubicBezTo>
                                <a:pt x="78485" y="507069"/>
                                <a:pt x="168660" y="597244"/>
                                <a:pt x="279896" y="597244"/>
                              </a:cubicBezTo>
                              <a:cubicBezTo>
                                <a:pt x="391133" y="597244"/>
                                <a:pt x="481307" y="507069"/>
                                <a:pt x="481307" y="395833"/>
                              </a:cubicBezTo>
                              <a:cubicBezTo>
                                <a:pt x="481307" y="284596"/>
                                <a:pt x="391133" y="194422"/>
                                <a:pt x="279896" y="194422"/>
                              </a:cubicBezTo>
                              <a:close/>
                              <a:moveTo>
                                <a:pt x="279896" y="0"/>
                              </a:moveTo>
                              <a:cubicBezTo>
                                <a:pt x="381198" y="-1"/>
                                <a:pt x="482501" y="38646"/>
                                <a:pt x="559792" y="115937"/>
                              </a:cubicBezTo>
                              <a:cubicBezTo>
                                <a:pt x="714375" y="270519"/>
                                <a:pt x="714375" y="521146"/>
                                <a:pt x="559792" y="675729"/>
                              </a:cubicBezTo>
                              <a:lnTo>
                                <a:pt x="279896" y="955625"/>
                              </a:lnTo>
                              <a:lnTo>
                                <a:pt x="0" y="675729"/>
                              </a:lnTo>
                              <a:cubicBezTo>
                                <a:pt x="-154583" y="521146"/>
                                <a:pt x="-154583" y="270519"/>
                                <a:pt x="0" y="115937"/>
                              </a:cubicBezTo>
                              <a:cubicBezTo>
                                <a:pt x="77291" y="38646"/>
                                <a:pt x="178594" y="-1"/>
                                <a:pt x="27989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lIns="91440" tIns="45720" rIns="91440" bIns="324000" anchor="ctr"/>
                    </wps:wsp>
                  </a:graphicData>
                </a:graphic>
              </wp:anchor>
            </w:drawing>
          </mc:Choice>
          <mc:Fallback>
            <w:pict>
              <v:shape id="定位" o:spid="_x0000_s1026" o:spt="100" style="position:absolute;left:0pt;margin-left:397.8pt;margin-top:89.75pt;height:32.85pt;width:19.4pt;z-index:251720704;v-text-anchor:middle;mso-width-relative:page;mso-height-relative:page;" fillcolor="#000000 [3213]" filled="t" stroked="f" coordsize="559792,955625" o:gfxdata="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" path="m279896,194422c168660,194422,78485,284596,78485,395833c78485,507069,168660,597244,279896,597244c391133,597244,481307,507069,481307,395833c481307,284596,391133,194422,279896,194422xm279896,0c381198,-1,482501,38646,559792,115937c714375,270519,714375,521146,559792,675729l279896,955625,0,675729c-154583,521146,-154583,270519,0,115937c77291,38646,178594,-1,279896,0xe">
                <v:fill on="t" focussize="0,0"/>
                <v:stroke on="f" weight="1pt" miterlimit="8" joinstyle="miter"/>
                <v:imagedata o:title=""/>
                <o:lock v:ext="edit" aspectratio="f"/>
                <v:textbox inset="2.54mm,1.27mm,2.54mm,9mm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-182880</wp:posOffset>
                </wp:positionH>
                <wp:positionV relativeFrom="paragraph">
                  <wp:posOffset>7752715</wp:posOffset>
                </wp:positionV>
                <wp:extent cx="524510" cy="406400"/>
                <wp:effectExtent l="0" t="0" r="1270" b="5080"/>
                <wp:wrapNone/>
                <wp:docPr id="81" name="学士帽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960120" y="8667115"/>
                          <a:ext cx="524510" cy="406400"/>
                        </a:xfrm>
                        <a:custGeom>
                          <a:avLst/>
                          <a:gdLst>
                            <a:gd name="T0" fmla="*/ 1395067 w 3931"/>
                            <a:gd name="T1" fmla="*/ 589725 h 2392"/>
                            <a:gd name="T2" fmla="*/ 928365 w 3931"/>
                            <a:gd name="T3" fmla="*/ 389484 h 2392"/>
                            <a:gd name="T4" fmla="*/ 403040 w 3931"/>
                            <a:gd name="T5" fmla="*/ 589725 h 2392"/>
                            <a:gd name="T6" fmla="*/ 256480 w 3931"/>
                            <a:gd name="T7" fmla="*/ 528782 h 2392"/>
                            <a:gd name="T8" fmla="*/ 256480 w 3931"/>
                            <a:gd name="T9" fmla="*/ 708403 h 2392"/>
                            <a:gd name="T10" fmla="*/ 296326 w 3931"/>
                            <a:gd name="T11" fmla="*/ 763389 h 2392"/>
                            <a:gd name="T12" fmla="*/ 255564 w 3931"/>
                            <a:gd name="T13" fmla="*/ 818375 h 2392"/>
                            <a:gd name="T14" fmla="*/ 299074 w 3931"/>
                            <a:gd name="T15" fmla="*/ 1011742 h 2392"/>
                            <a:gd name="T16" fmla="*/ 170834 w 3931"/>
                            <a:gd name="T17" fmla="*/ 1011742 h 2392"/>
                            <a:gd name="T18" fmla="*/ 214802 w 3931"/>
                            <a:gd name="T19" fmla="*/ 817458 h 2392"/>
                            <a:gd name="T20" fmla="*/ 179078 w 3931"/>
                            <a:gd name="T21" fmla="*/ 763389 h 2392"/>
                            <a:gd name="T22" fmla="*/ 213428 w 3931"/>
                            <a:gd name="T23" fmla="*/ 709777 h 2392"/>
                            <a:gd name="T24" fmla="*/ 213428 w 3931"/>
                            <a:gd name="T25" fmla="*/ 510911 h 2392"/>
                            <a:gd name="T26" fmla="*/ 0 w 3931"/>
                            <a:gd name="T27" fmla="*/ 421559 h 2392"/>
                            <a:gd name="T28" fmla="*/ 938899 w 3931"/>
                            <a:gd name="T29" fmla="*/ 0 h 2392"/>
                            <a:gd name="T30" fmla="*/ 1800397 w 3931"/>
                            <a:gd name="T31" fmla="*/ 427058 h 2392"/>
                            <a:gd name="T32" fmla="*/ 1395067 w 3931"/>
                            <a:gd name="T33" fmla="*/ 589725 h 2392"/>
                            <a:gd name="T34" fmla="*/ 917831 w 3931"/>
                            <a:gd name="T35" fmla="*/ 491208 h 2392"/>
                            <a:gd name="T36" fmla="*/ 1341481 w 3931"/>
                            <a:gd name="T37" fmla="*/ 635088 h 2392"/>
                            <a:gd name="T38" fmla="*/ 1341481 w 3931"/>
                            <a:gd name="T39" fmla="*/ 983791 h 2392"/>
                            <a:gd name="T40" fmla="*/ 896306 w 3931"/>
                            <a:gd name="T41" fmla="*/ 1096054 h 2392"/>
                            <a:gd name="T42" fmla="*/ 503342 w 3931"/>
                            <a:gd name="T43" fmla="*/ 983791 h 2392"/>
                            <a:gd name="T44" fmla="*/ 503342 w 3931"/>
                            <a:gd name="T45" fmla="*/ 635088 h 2392"/>
                            <a:gd name="T46" fmla="*/ 917831 w 3931"/>
                            <a:gd name="T47" fmla="*/ 491208 h 2392"/>
                            <a:gd name="T48" fmla="*/ 912335 w 3931"/>
                            <a:gd name="T49" fmla="*/ 1031904 h 2392"/>
                            <a:gd name="T50" fmla="*/ 1254003 w 3931"/>
                            <a:gd name="T51" fmla="*/ 946675 h 2392"/>
                            <a:gd name="T52" fmla="*/ 912335 w 3931"/>
                            <a:gd name="T53" fmla="*/ 860989 h 2392"/>
                            <a:gd name="T54" fmla="*/ 571126 w 3931"/>
                            <a:gd name="T55" fmla="*/ 946675 h 2392"/>
                            <a:gd name="T56" fmla="*/ 912335 w 3931"/>
                            <a:gd name="T57" fmla="*/ 1031904 h 2392"/>
                            <a:gd name="T58" fmla="*/ 0 60000 65536"/>
                            <a:gd name="T59" fmla="*/ 0 60000 65536"/>
                            <a:gd name="T60" fmla="*/ 0 60000 65536"/>
                            <a:gd name="T61" fmla="*/ 0 60000 65536"/>
                            <a:gd name="T62" fmla="*/ 0 60000 65536"/>
                            <a:gd name="T63" fmla="*/ 0 60000 65536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  <a:gd name="T72" fmla="*/ 0 60000 65536"/>
                            <a:gd name="T73" fmla="*/ 0 60000 65536"/>
                            <a:gd name="T74" fmla="*/ 0 60000 65536"/>
                            <a:gd name="T75" fmla="*/ 0 60000 65536"/>
                            <a:gd name="T76" fmla="*/ 0 60000 65536"/>
                            <a:gd name="T77" fmla="*/ 0 60000 65536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</a:gdLst>
                          <a:ahLst/>
                          <a:cxnLst>
                            <a:cxn ang="T58">
                              <a:pos x="T0" y="T1"/>
                            </a:cxn>
                            <a:cxn ang="T59">
                              <a:pos x="T2" y="T3"/>
                            </a:cxn>
                            <a:cxn ang="T60">
                              <a:pos x="T4" y="T5"/>
                            </a:cxn>
                            <a:cxn ang="T61">
                              <a:pos x="T6" y="T7"/>
                            </a:cxn>
                            <a:cxn ang="T62">
                              <a:pos x="T8" y="T9"/>
                            </a:cxn>
                            <a:cxn ang="T63">
                              <a:pos x="T10" y="T11"/>
                            </a:cxn>
                            <a:cxn ang="T64">
                              <a:pos x="T12" y="T13"/>
                            </a:cxn>
                            <a:cxn ang="T65">
                              <a:pos x="T14" y="T15"/>
                            </a:cxn>
                            <a:cxn ang="T66">
                              <a:pos x="T16" y="T17"/>
                            </a:cxn>
                            <a:cxn ang="T67">
                              <a:pos x="T18" y="T19"/>
                            </a:cxn>
                            <a:cxn ang="T68">
                              <a:pos x="T20" y="T21"/>
                            </a:cxn>
                            <a:cxn ang="T69">
                              <a:pos x="T22" y="T23"/>
                            </a:cxn>
                            <a:cxn ang="T70">
                              <a:pos x="T24" y="T25"/>
                            </a:cxn>
                            <a:cxn ang="T71">
                              <a:pos x="T26" y="T27"/>
                            </a:cxn>
                            <a:cxn ang="T72">
                              <a:pos x="T28" y="T29"/>
                            </a:cxn>
                            <a:cxn ang="T73">
                              <a:pos x="T30" y="T31"/>
                            </a:cxn>
                            <a:cxn ang="T74">
                              <a:pos x="T32" y="T33"/>
                            </a:cxn>
                            <a:cxn ang="T75">
                              <a:pos x="T34" y="T35"/>
                            </a:cxn>
                            <a:cxn ang="T76">
                              <a:pos x="T36" y="T37"/>
                            </a:cxn>
                            <a:cxn ang="T77">
                              <a:pos x="T38" y="T39"/>
                            </a:cxn>
                            <a:cxn ang="T78">
                              <a:pos x="T40" y="T41"/>
                            </a:cxn>
                            <a:cxn ang="T79">
                              <a:pos x="T42" y="T43"/>
                            </a:cxn>
                            <a:cxn ang="T80">
                              <a:pos x="T44" y="T45"/>
                            </a:cxn>
                            <a:cxn ang="T81">
                              <a:pos x="T46" y="T47"/>
                            </a:cxn>
                            <a:cxn ang="T82">
                              <a:pos x="T48" y="T49"/>
                            </a:cxn>
                            <a:cxn ang="T83">
                              <a:pos x="T50" y="T51"/>
                            </a:cxn>
                            <a:cxn ang="T84">
                              <a:pos x="T52" y="T53"/>
                            </a:cxn>
                            <a:cxn ang="T85">
                              <a:pos x="T54" y="T55"/>
                            </a:cxn>
                            <a:cxn ang="T86">
                              <a:pos x="T56" y="T57"/>
                            </a:cxn>
                          </a:cxnLst>
                          <a:rect l="0" t="0" r="r" b="b"/>
                          <a:pathLst>
                            <a:path w="3931" h="2392">
                              <a:moveTo>
                                <a:pt x="3046" y="1287"/>
                              </a:moveTo>
                              <a:cubicBezTo>
                                <a:pt x="3046" y="1287"/>
                                <a:pt x="2618" y="850"/>
                                <a:pt x="2027" y="850"/>
                              </a:cubicBezTo>
                              <a:cubicBezTo>
                                <a:pt x="1450" y="850"/>
                                <a:pt x="880" y="1287"/>
                                <a:pt x="880" y="1287"/>
                              </a:cubicBezTo>
                              <a:cubicBezTo>
                                <a:pt x="560" y="1154"/>
                                <a:pt x="560" y="1154"/>
                                <a:pt x="560" y="1154"/>
                              </a:cubicBezTo>
                              <a:cubicBezTo>
                                <a:pt x="560" y="1546"/>
                                <a:pt x="560" y="1546"/>
                                <a:pt x="560" y="1546"/>
                              </a:cubicBezTo>
                              <a:cubicBezTo>
                                <a:pt x="610" y="1563"/>
                                <a:pt x="647" y="1610"/>
                                <a:pt x="647" y="1666"/>
                              </a:cubicBezTo>
                              <a:cubicBezTo>
                                <a:pt x="647" y="1723"/>
                                <a:pt x="609" y="1769"/>
                                <a:pt x="558" y="1786"/>
                              </a:cubicBezTo>
                              <a:cubicBezTo>
                                <a:pt x="653" y="2208"/>
                                <a:pt x="653" y="2208"/>
                                <a:pt x="653" y="2208"/>
                              </a:cubicBezTo>
                              <a:cubicBezTo>
                                <a:pt x="373" y="2208"/>
                                <a:pt x="373" y="2208"/>
                                <a:pt x="373" y="2208"/>
                              </a:cubicBezTo>
                              <a:cubicBezTo>
                                <a:pt x="469" y="1784"/>
                                <a:pt x="469" y="1784"/>
                                <a:pt x="469" y="1784"/>
                              </a:cubicBezTo>
                              <a:cubicBezTo>
                                <a:pt x="423" y="1764"/>
                                <a:pt x="391" y="1719"/>
                                <a:pt x="391" y="1666"/>
                              </a:cubicBezTo>
                              <a:cubicBezTo>
                                <a:pt x="391" y="1614"/>
                                <a:pt x="422" y="1570"/>
                                <a:pt x="466" y="1549"/>
                              </a:cubicBezTo>
                              <a:cubicBezTo>
                                <a:pt x="466" y="1115"/>
                                <a:pt x="466" y="1115"/>
                                <a:pt x="466" y="1115"/>
                              </a:cubicBezTo>
                              <a:cubicBezTo>
                                <a:pt x="0" y="920"/>
                                <a:pt x="0" y="920"/>
                                <a:pt x="0" y="920"/>
                              </a:cubicBezTo>
                              <a:cubicBezTo>
                                <a:pt x="2050" y="0"/>
                                <a:pt x="2050" y="0"/>
                                <a:pt x="2050" y="0"/>
                              </a:cubicBezTo>
                              <a:cubicBezTo>
                                <a:pt x="3931" y="932"/>
                                <a:pt x="3931" y="932"/>
                                <a:pt x="3931" y="932"/>
                              </a:cubicBezTo>
                              <a:lnTo>
                                <a:pt x="3046" y="1287"/>
                              </a:lnTo>
                              <a:close/>
                              <a:moveTo>
                                <a:pt x="2004" y="1072"/>
                              </a:moveTo>
                              <a:cubicBezTo>
                                <a:pt x="2598" y="1072"/>
                                <a:pt x="2929" y="1386"/>
                                <a:pt x="2929" y="1386"/>
                              </a:cubicBezTo>
                              <a:cubicBezTo>
                                <a:pt x="2929" y="2147"/>
                                <a:pt x="2929" y="2147"/>
                                <a:pt x="2929" y="2147"/>
                              </a:cubicBezTo>
                              <a:cubicBezTo>
                                <a:pt x="2929" y="2147"/>
                                <a:pt x="2586" y="2392"/>
                                <a:pt x="1957" y="2392"/>
                              </a:cubicBezTo>
                              <a:cubicBezTo>
                                <a:pt x="1328" y="2392"/>
                                <a:pt x="1099" y="2147"/>
                                <a:pt x="1099" y="2147"/>
                              </a:cubicBezTo>
                              <a:cubicBezTo>
                                <a:pt x="1099" y="1386"/>
                                <a:pt x="1099" y="1386"/>
                                <a:pt x="1099" y="1386"/>
                              </a:cubicBezTo>
                              <a:cubicBezTo>
                                <a:pt x="1099" y="1386"/>
                                <a:pt x="1410" y="1072"/>
                                <a:pt x="2004" y="1072"/>
                              </a:cubicBezTo>
                              <a:close/>
                              <a:moveTo>
                                <a:pt x="1992" y="2252"/>
                              </a:moveTo>
                              <a:cubicBezTo>
                                <a:pt x="2404" y="2252"/>
                                <a:pt x="2738" y="2168"/>
                                <a:pt x="2738" y="2066"/>
                              </a:cubicBezTo>
                              <a:cubicBezTo>
                                <a:pt x="2738" y="1963"/>
                                <a:pt x="2404" y="1879"/>
                                <a:pt x="1992" y="1879"/>
                              </a:cubicBezTo>
                              <a:cubicBezTo>
                                <a:pt x="1581" y="1879"/>
                                <a:pt x="1247" y="1963"/>
                                <a:pt x="1247" y="2066"/>
                              </a:cubicBezTo>
                              <a:cubicBezTo>
                                <a:pt x="1247" y="2168"/>
                                <a:pt x="1581" y="2252"/>
                                <a:pt x="1992" y="2252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bodyPr anchor="ctr" anchorCtr="1"/>
                    </wps:wsp>
                  </a:graphicData>
                </a:graphic>
              </wp:anchor>
            </w:drawing>
          </mc:Choice>
          <mc:Fallback>
            <w:pict>
              <v:shape id="学士帽" o:spid="_x0000_s1026" o:spt="100" style="position:absolute;left:0pt;margin-left:-14.4pt;margin-top:610.45pt;height:32pt;width:41.3pt;z-index:251719680;v-text-anchor:middle-center;mso-width-relative:page;mso-height-relative:page;" fillcolor="#000000 [3213]" filled="t" stroked="f" coordsize="3931,2392" o:gfxdata="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" path="m3046,1287c3046,1287,2618,850,2027,850c1450,850,880,1287,880,1287c560,1154,560,1154,560,1154c560,1546,560,1546,560,1546c610,1563,647,1610,647,1666c647,1723,609,1769,558,1786c653,2208,653,2208,653,2208c373,2208,373,2208,373,2208c469,1784,469,1784,469,1784c423,1764,391,1719,391,1666c391,1614,422,1570,466,1549c466,1115,466,1115,466,1115c0,920,0,920,0,920c2050,0,2050,0,2050,0c3931,932,3931,932,3931,932l3046,1287xm2004,1072c2598,1072,2929,1386,2929,1386c2929,2147,2929,2147,2929,2147c2929,2147,2586,2392,1957,2392c1328,2392,1099,2147,1099,2147c1099,1386,1099,1386,1099,1386c1099,1386,1410,1072,2004,1072xm1992,2252c2404,2252,2738,2168,2738,2066c2738,1963,2404,1879,1992,1879c1581,1879,1247,1963,1247,2066c1247,2168,1581,2252,1992,2252xe">
                <v:path o:connectlocs="186142608,100194080;123870955,66173201;53777285,100194080;34221909,89839884;34221909,120357432;39538527,129699535;34099688,139041638;39905190,171894627;22794235,171894627;28660848,138885840;23894225,129699535;28477517,120590874;28477517,86803608;0,71622733;125276498,0;240225446,72557011;186142608,100194080;122465412,83456074;178992673,107901238;178992673,167145761;119593350,186219208;67160496,167145761;67160496,107901238;122465412,83456074;121732086,175320144;167320558,160839765;121732086,146281743;76204858,160839765;121732086,175320144" o:connectangles="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1597660</wp:posOffset>
                </wp:positionH>
                <wp:positionV relativeFrom="paragraph">
                  <wp:posOffset>6684010</wp:posOffset>
                </wp:positionV>
                <wp:extent cx="374650" cy="374650"/>
                <wp:effectExtent l="0" t="0" r="6350" b="6350"/>
                <wp:wrapNone/>
                <wp:docPr id="24" name="通讯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2740660" y="7598410"/>
                          <a:ext cx="374650" cy="374650"/>
                        </a:xfrm>
                        <a:custGeom>
                          <a:avLst/>
                          <a:gdLst/>
                          <a:ahLst/>
                          <a:cxnLst/>
                          <a:rect l="0" t="0" r="r" b="b"/>
                          <a:pathLst>
                            <a:path w="1622425" h="1601788">
                              <a:moveTo>
                                <a:pt x="1477962" y="927100"/>
                              </a:moveTo>
                              <a:lnTo>
                                <a:pt x="1622425" y="927100"/>
                              </a:lnTo>
                              <a:lnTo>
                                <a:pt x="1622425" y="1293813"/>
                              </a:lnTo>
                              <a:lnTo>
                                <a:pt x="1477962" y="1293813"/>
                              </a:lnTo>
                              <a:lnTo>
                                <a:pt x="1477962" y="927100"/>
                              </a:lnTo>
                              <a:close/>
                              <a:moveTo>
                                <a:pt x="1477962" y="463550"/>
                              </a:moveTo>
                              <a:lnTo>
                                <a:pt x="1622425" y="463550"/>
                              </a:lnTo>
                              <a:lnTo>
                                <a:pt x="1622425" y="830263"/>
                              </a:lnTo>
                              <a:lnTo>
                                <a:pt x="1477962" y="830263"/>
                              </a:lnTo>
                              <a:lnTo>
                                <a:pt x="1477962" y="463550"/>
                              </a:lnTo>
                              <a:close/>
                              <a:moveTo>
                                <a:pt x="871932" y="418865"/>
                              </a:moveTo>
                              <a:lnTo>
                                <a:pt x="866214" y="419183"/>
                              </a:lnTo>
                              <a:lnTo>
                                <a:pt x="859861" y="419183"/>
                              </a:lnTo>
                              <a:lnTo>
                                <a:pt x="848426" y="420453"/>
                              </a:lnTo>
                              <a:lnTo>
                                <a:pt x="837309" y="422359"/>
                              </a:lnTo>
                              <a:lnTo>
                                <a:pt x="826509" y="424582"/>
                              </a:lnTo>
                              <a:lnTo>
                                <a:pt x="815709" y="427440"/>
                              </a:lnTo>
                              <a:lnTo>
                                <a:pt x="805862" y="430298"/>
                              </a:lnTo>
                              <a:lnTo>
                                <a:pt x="796650" y="433473"/>
                              </a:lnTo>
                              <a:lnTo>
                                <a:pt x="787439" y="436649"/>
                              </a:lnTo>
                              <a:lnTo>
                                <a:pt x="771874" y="443000"/>
                              </a:lnTo>
                              <a:lnTo>
                                <a:pt x="766792" y="444906"/>
                              </a:lnTo>
                              <a:lnTo>
                                <a:pt x="762027" y="446811"/>
                              </a:lnTo>
                              <a:lnTo>
                                <a:pt x="757262" y="449034"/>
                              </a:lnTo>
                              <a:lnTo>
                                <a:pt x="752498" y="451257"/>
                              </a:lnTo>
                              <a:lnTo>
                                <a:pt x="748051" y="454115"/>
                              </a:lnTo>
                              <a:lnTo>
                                <a:pt x="743921" y="456655"/>
                              </a:lnTo>
                              <a:lnTo>
                                <a:pt x="739792" y="459831"/>
                              </a:lnTo>
                              <a:lnTo>
                                <a:pt x="735345" y="463324"/>
                              </a:lnTo>
                              <a:lnTo>
                                <a:pt x="731533" y="466817"/>
                              </a:lnTo>
                              <a:lnTo>
                                <a:pt x="728039" y="470628"/>
                              </a:lnTo>
                              <a:lnTo>
                                <a:pt x="724545" y="474757"/>
                              </a:lnTo>
                              <a:lnTo>
                                <a:pt x="721051" y="479202"/>
                              </a:lnTo>
                              <a:lnTo>
                                <a:pt x="718192" y="483966"/>
                              </a:lnTo>
                              <a:lnTo>
                                <a:pt x="715333" y="488729"/>
                              </a:lnTo>
                              <a:lnTo>
                                <a:pt x="712792" y="493810"/>
                              </a:lnTo>
                              <a:lnTo>
                                <a:pt x="710251" y="499526"/>
                              </a:lnTo>
                              <a:lnTo>
                                <a:pt x="708028" y="504925"/>
                              </a:lnTo>
                              <a:lnTo>
                                <a:pt x="706122" y="510959"/>
                              </a:lnTo>
                              <a:lnTo>
                                <a:pt x="704216" y="517310"/>
                              </a:lnTo>
                              <a:lnTo>
                                <a:pt x="702628" y="523979"/>
                              </a:lnTo>
                              <a:lnTo>
                                <a:pt x="701357" y="530648"/>
                              </a:lnTo>
                              <a:lnTo>
                                <a:pt x="700404" y="537952"/>
                              </a:lnTo>
                              <a:lnTo>
                                <a:pt x="699769" y="545256"/>
                              </a:lnTo>
                              <a:lnTo>
                                <a:pt x="699451" y="553512"/>
                              </a:lnTo>
                              <a:lnTo>
                                <a:pt x="699451" y="561451"/>
                              </a:lnTo>
                              <a:lnTo>
                                <a:pt x="699451" y="570025"/>
                              </a:lnTo>
                              <a:lnTo>
                                <a:pt x="700087" y="578600"/>
                              </a:lnTo>
                              <a:lnTo>
                                <a:pt x="700722" y="587809"/>
                              </a:lnTo>
                              <a:lnTo>
                                <a:pt x="701992" y="597018"/>
                              </a:lnTo>
                              <a:lnTo>
                                <a:pt x="703263" y="607180"/>
                              </a:lnTo>
                              <a:lnTo>
                                <a:pt x="705169" y="617025"/>
                              </a:lnTo>
                              <a:lnTo>
                                <a:pt x="707392" y="627504"/>
                              </a:lnTo>
                              <a:lnTo>
                                <a:pt x="708028" y="630998"/>
                              </a:lnTo>
                              <a:lnTo>
                                <a:pt x="708028" y="634173"/>
                              </a:lnTo>
                              <a:lnTo>
                                <a:pt x="707710" y="637666"/>
                              </a:lnTo>
                              <a:lnTo>
                                <a:pt x="707392" y="640524"/>
                              </a:lnTo>
                              <a:lnTo>
                                <a:pt x="706757" y="643065"/>
                              </a:lnTo>
                              <a:lnTo>
                                <a:pt x="705804" y="645605"/>
                              </a:lnTo>
                              <a:lnTo>
                                <a:pt x="703263" y="650051"/>
                              </a:lnTo>
                              <a:lnTo>
                                <a:pt x="701039" y="654815"/>
                              </a:lnTo>
                              <a:lnTo>
                                <a:pt x="699134" y="658626"/>
                              </a:lnTo>
                              <a:lnTo>
                                <a:pt x="698498" y="660531"/>
                              </a:lnTo>
                              <a:lnTo>
                                <a:pt x="697863" y="662436"/>
                              </a:lnTo>
                              <a:lnTo>
                                <a:pt x="697545" y="664342"/>
                              </a:lnTo>
                              <a:lnTo>
                                <a:pt x="697545" y="666247"/>
                              </a:lnTo>
                              <a:lnTo>
                                <a:pt x="699134" y="688794"/>
                              </a:lnTo>
                              <a:lnTo>
                                <a:pt x="700404" y="702132"/>
                              </a:lnTo>
                              <a:lnTo>
                                <a:pt x="701039" y="709436"/>
                              </a:lnTo>
                              <a:lnTo>
                                <a:pt x="702310" y="716104"/>
                              </a:lnTo>
                              <a:lnTo>
                                <a:pt x="703581" y="723408"/>
                              </a:lnTo>
                              <a:lnTo>
                                <a:pt x="705487" y="729760"/>
                              </a:lnTo>
                              <a:lnTo>
                                <a:pt x="707075" y="736111"/>
                              </a:lnTo>
                              <a:lnTo>
                                <a:pt x="709298" y="742145"/>
                              </a:lnTo>
                              <a:lnTo>
                                <a:pt x="711839" y="747226"/>
                              </a:lnTo>
                              <a:lnTo>
                                <a:pt x="714698" y="751989"/>
                              </a:lnTo>
                              <a:lnTo>
                                <a:pt x="716286" y="753894"/>
                              </a:lnTo>
                              <a:lnTo>
                                <a:pt x="718192" y="755800"/>
                              </a:lnTo>
                              <a:lnTo>
                                <a:pt x="719780" y="757705"/>
                              </a:lnTo>
                              <a:lnTo>
                                <a:pt x="722322" y="759293"/>
                              </a:lnTo>
                              <a:lnTo>
                                <a:pt x="725816" y="760563"/>
                              </a:lnTo>
                              <a:lnTo>
                                <a:pt x="731533" y="762151"/>
                              </a:lnTo>
                              <a:lnTo>
                                <a:pt x="736933" y="763104"/>
                              </a:lnTo>
                              <a:lnTo>
                                <a:pt x="738839" y="763421"/>
                              </a:lnTo>
                              <a:lnTo>
                                <a:pt x="739792" y="763104"/>
                              </a:lnTo>
                              <a:lnTo>
                                <a:pt x="745827" y="831062"/>
                              </a:lnTo>
                              <a:lnTo>
                                <a:pt x="747098" y="833603"/>
                              </a:lnTo>
                              <a:lnTo>
                                <a:pt x="748368" y="835826"/>
                              </a:lnTo>
                              <a:lnTo>
                                <a:pt x="749639" y="838049"/>
                              </a:lnTo>
                              <a:lnTo>
                                <a:pt x="751227" y="839954"/>
                              </a:lnTo>
                              <a:lnTo>
                                <a:pt x="754404" y="843765"/>
                              </a:lnTo>
                              <a:lnTo>
                                <a:pt x="757898" y="847576"/>
                              </a:lnTo>
                              <a:lnTo>
                                <a:pt x="761074" y="851386"/>
                              </a:lnTo>
                              <a:lnTo>
                                <a:pt x="762662" y="853609"/>
                              </a:lnTo>
                              <a:lnTo>
                                <a:pt x="763933" y="855832"/>
                              </a:lnTo>
                              <a:lnTo>
                                <a:pt x="765204" y="858373"/>
                              </a:lnTo>
                              <a:lnTo>
                                <a:pt x="766474" y="861548"/>
                              </a:lnTo>
                              <a:lnTo>
                                <a:pt x="767427" y="865042"/>
                              </a:lnTo>
                              <a:lnTo>
                                <a:pt x="768380" y="868852"/>
                              </a:lnTo>
                              <a:lnTo>
                                <a:pt x="751545" y="872663"/>
                              </a:lnTo>
                              <a:lnTo>
                                <a:pt x="744874" y="887271"/>
                              </a:lnTo>
                              <a:lnTo>
                                <a:pt x="740745" y="895528"/>
                              </a:lnTo>
                              <a:lnTo>
                                <a:pt x="736298" y="904102"/>
                              </a:lnTo>
                              <a:lnTo>
                                <a:pt x="731533" y="912358"/>
                              </a:lnTo>
                              <a:lnTo>
                                <a:pt x="726451" y="919980"/>
                              </a:lnTo>
                              <a:lnTo>
                                <a:pt x="723910" y="923156"/>
                              </a:lnTo>
                              <a:lnTo>
                                <a:pt x="721051" y="926014"/>
                              </a:lnTo>
                              <a:lnTo>
                                <a:pt x="718510" y="928555"/>
                              </a:lnTo>
                              <a:lnTo>
                                <a:pt x="715969" y="930778"/>
                              </a:lnTo>
                              <a:lnTo>
                                <a:pt x="680393" y="940622"/>
                              </a:lnTo>
                              <a:lnTo>
                                <a:pt x="648628" y="953960"/>
                              </a:lnTo>
                              <a:lnTo>
                                <a:pt x="615911" y="967932"/>
                              </a:lnTo>
                              <a:lnTo>
                                <a:pt x="551747" y="995243"/>
                              </a:lnTo>
                              <a:lnTo>
                                <a:pt x="544123" y="998101"/>
                              </a:lnTo>
                              <a:lnTo>
                                <a:pt x="537135" y="1000641"/>
                              </a:lnTo>
                              <a:lnTo>
                                <a:pt x="522524" y="1006040"/>
                              </a:lnTo>
                              <a:lnTo>
                                <a:pt x="507912" y="1011121"/>
                              </a:lnTo>
                              <a:lnTo>
                                <a:pt x="500924" y="1013979"/>
                              </a:lnTo>
                              <a:lnTo>
                                <a:pt x="493936" y="1016837"/>
                              </a:lnTo>
                              <a:lnTo>
                                <a:pt x="487583" y="1020648"/>
                              </a:lnTo>
                              <a:lnTo>
                                <a:pt x="481548" y="1024141"/>
                              </a:lnTo>
                              <a:lnTo>
                                <a:pt x="475512" y="1027952"/>
                              </a:lnTo>
                              <a:lnTo>
                                <a:pt x="470430" y="1032398"/>
                              </a:lnTo>
                              <a:lnTo>
                                <a:pt x="467889" y="1034938"/>
                              </a:lnTo>
                              <a:lnTo>
                                <a:pt x="465665" y="1037796"/>
                              </a:lnTo>
                              <a:lnTo>
                                <a:pt x="463442" y="1040337"/>
                              </a:lnTo>
                              <a:lnTo>
                                <a:pt x="461218" y="1043195"/>
                              </a:lnTo>
                              <a:lnTo>
                                <a:pt x="459313" y="1046370"/>
                              </a:lnTo>
                              <a:lnTo>
                                <a:pt x="457407" y="1049546"/>
                              </a:lnTo>
                              <a:lnTo>
                                <a:pt x="456136" y="1052722"/>
                              </a:lnTo>
                              <a:lnTo>
                                <a:pt x="454548" y="1056850"/>
                              </a:lnTo>
                              <a:lnTo>
                                <a:pt x="454230" y="1082573"/>
                              </a:lnTo>
                              <a:lnTo>
                                <a:pt x="453595" y="1116234"/>
                              </a:lnTo>
                              <a:lnTo>
                                <a:pt x="452960" y="1151484"/>
                              </a:lnTo>
                              <a:lnTo>
                                <a:pt x="452642" y="1167997"/>
                              </a:lnTo>
                              <a:lnTo>
                                <a:pt x="452960" y="1182605"/>
                              </a:lnTo>
                              <a:lnTo>
                                <a:pt x="1276928" y="1182605"/>
                              </a:lnTo>
                              <a:lnTo>
                                <a:pt x="1277245" y="1167997"/>
                              </a:lnTo>
                              <a:lnTo>
                                <a:pt x="1276928" y="1151484"/>
                              </a:lnTo>
                              <a:lnTo>
                                <a:pt x="1276292" y="1116234"/>
                              </a:lnTo>
                              <a:lnTo>
                                <a:pt x="1275339" y="1082573"/>
                              </a:lnTo>
                              <a:lnTo>
                                <a:pt x="1275022" y="1056850"/>
                              </a:lnTo>
                              <a:lnTo>
                                <a:pt x="1273751" y="1052722"/>
                              </a:lnTo>
                              <a:lnTo>
                                <a:pt x="1272163" y="1049546"/>
                              </a:lnTo>
                              <a:lnTo>
                                <a:pt x="1270257" y="1046370"/>
                              </a:lnTo>
                              <a:lnTo>
                                <a:pt x="1268669" y="1043195"/>
                              </a:lnTo>
                              <a:lnTo>
                                <a:pt x="1266445" y="1040337"/>
                              </a:lnTo>
                              <a:lnTo>
                                <a:pt x="1264222" y="1037796"/>
                              </a:lnTo>
                              <a:lnTo>
                                <a:pt x="1261998" y="1034938"/>
                              </a:lnTo>
                              <a:lnTo>
                                <a:pt x="1259775" y="1032398"/>
                              </a:lnTo>
                              <a:lnTo>
                                <a:pt x="1254057" y="1027952"/>
                              </a:lnTo>
                              <a:lnTo>
                                <a:pt x="1248340" y="1024141"/>
                              </a:lnTo>
                              <a:lnTo>
                                <a:pt x="1242304" y="1020648"/>
                              </a:lnTo>
                              <a:lnTo>
                                <a:pt x="1235634" y="1016837"/>
                              </a:lnTo>
                              <a:lnTo>
                                <a:pt x="1228963" y="1013979"/>
                              </a:lnTo>
                              <a:lnTo>
                                <a:pt x="1221658" y="1011121"/>
                              </a:lnTo>
                              <a:lnTo>
                                <a:pt x="1207681" y="1006040"/>
                              </a:lnTo>
                              <a:lnTo>
                                <a:pt x="1192752" y="1000641"/>
                              </a:lnTo>
                              <a:lnTo>
                                <a:pt x="1185446" y="998101"/>
                              </a:lnTo>
                              <a:lnTo>
                                <a:pt x="1178458" y="995243"/>
                              </a:lnTo>
                              <a:lnTo>
                                <a:pt x="1113659" y="967932"/>
                              </a:lnTo>
                              <a:lnTo>
                                <a:pt x="1080941" y="953960"/>
                              </a:lnTo>
                              <a:lnTo>
                                <a:pt x="1049177" y="940622"/>
                              </a:lnTo>
                              <a:lnTo>
                                <a:pt x="1013601" y="930778"/>
                              </a:lnTo>
                              <a:lnTo>
                                <a:pt x="1011060" y="928555"/>
                              </a:lnTo>
                              <a:lnTo>
                                <a:pt x="1008519" y="926014"/>
                              </a:lnTo>
                              <a:lnTo>
                                <a:pt x="1005977" y="923156"/>
                              </a:lnTo>
                              <a:lnTo>
                                <a:pt x="1003436" y="919980"/>
                              </a:lnTo>
                              <a:lnTo>
                                <a:pt x="998036" y="912358"/>
                              </a:lnTo>
                              <a:lnTo>
                                <a:pt x="993589" y="904102"/>
                              </a:lnTo>
                              <a:lnTo>
                                <a:pt x="989142" y="895528"/>
                              </a:lnTo>
                              <a:lnTo>
                                <a:pt x="985013" y="887271"/>
                              </a:lnTo>
                              <a:lnTo>
                                <a:pt x="978025" y="872663"/>
                              </a:lnTo>
                              <a:lnTo>
                                <a:pt x="955790" y="869487"/>
                              </a:lnTo>
                              <a:lnTo>
                                <a:pt x="956107" y="865359"/>
                              </a:lnTo>
                              <a:lnTo>
                                <a:pt x="956743" y="861231"/>
                              </a:lnTo>
                              <a:lnTo>
                                <a:pt x="957696" y="857738"/>
                              </a:lnTo>
                              <a:lnTo>
                                <a:pt x="958649" y="854562"/>
                              </a:lnTo>
                              <a:lnTo>
                                <a:pt x="960237" y="852021"/>
                              </a:lnTo>
                              <a:lnTo>
                                <a:pt x="961507" y="849481"/>
                              </a:lnTo>
                              <a:lnTo>
                                <a:pt x="965319" y="845035"/>
                              </a:lnTo>
                              <a:lnTo>
                                <a:pt x="968813" y="840272"/>
                              </a:lnTo>
                              <a:lnTo>
                                <a:pt x="972307" y="835826"/>
                              </a:lnTo>
                              <a:lnTo>
                                <a:pt x="973895" y="833603"/>
                              </a:lnTo>
                              <a:lnTo>
                                <a:pt x="975484" y="830745"/>
                              </a:lnTo>
                              <a:lnTo>
                                <a:pt x="977072" y="827887"/>
                              </a:lnTo>
                              <a:lnTo>
                                <a:pt x="978025" y="824393"/>
                              </a:lnTo>
                              <a:lnTo>
                                <a:pt x="978978" y="821218"/>
                              </a:lnTo>
                              <a:lnTo>
                                <a:pt x="979613" y="818042"/>
                              </a:lnTo>
                              <a:lnTo>
                                <a:pt x="980566" y="811373"/>
                              </a:lnTo>
                              <a:lnTo>
                                <a:pt x="981201" y="804069"/>
                              </a:lnTo>
                              <a:lnTo>
                                <a:pt x="981837" y="797083"/>
                              </a:lnTo>
                              <a:lnTo>
                                <a:pt x="982154" y="789779"/>
                              </a:lnTo>
                              <a:lnTo>
                                <a:pt x="983107" y="783110"/>
                              </a:lnTo>
                              <a:lnTo>
                                <a:pt x="983742" y="779935"/>
                              </a:lnTo>
                              <a:lnTo>
                                <a:pt x="984695" y="776759"/>
                              </a:lnTo>
                              <a:lnTo>
                                <a:pt x="985966" y="773266"/>
                              </a:lnTo>
                              <a:lnTo>
                                <a:pt x="987236" y="770408"/>
                              </a:lnTo>
                              <a:lnTo>
                                <a:pt x="988507" y="768502"/>
                              </a:lnTo>
                              <a:lnTo>
                                <a:pt x="989778" y="766915"/>
                              </a:lnTo>
                              <a:lnTo>
                                <a:pt x="991366" y="765327"/>
                              </a:lnTo>
                              <a:lnTo>
                                <a:pt x="992636" y="764056"/>
                              </a:lnTo>
                              <a:lnTo>
                                <a:pt x="996131" y="761834"/>
                              </a:lnTo>
                              <a:lnTo>
                                <a:pt x="999942" y="759928"/>
                              </a:lnTo>
                              <a:lnTo>
                                <a:pt x="1003436" y="758023"/>
                              </a:lnTo>
                              <a:lnTo>
                                <a:pt x="1006930" y="755800"/>
                              </a:lnTo>
                              <a:lnTo>
                                <a:pt x="1010107" y="753259"/>
                              </a:lnTo>
                              <a:lnTo>
                                <a:pt x="1011695" y="751989"/>
                              </a:lnTo>
                              <a:lnTo>
                                <a:pt x="1012966" y="750401"/>
                              </a:lnTo>
                              <a:lnTo>
                                <a:pt x="1014871" y="746908"/>
                              </a:lnTo>
                              <a:lnTo>
                                <a:pt x="1017095" y="743097"/>
                              </a:lnTo>
                              <a:lnTo>
                                <a:pt x="1019001" y="738651"/>
                              </a:lnTo>
                              <a:lnTo>
                                <a:pt x="1020589" y="734523"/>
                              </a:lnTo>
                              <a:lnTo>
                                <a:pt x="1023130" y="725631"/>
                              </a:lnTo>
                              <a:lnTo>
                                <a:pt x="1024718" y="717057"/>
                              </a:lnTo>
                              <a:lnTo>
                                <a:pt x="1025989" y="709753"/>
                              </a:lnTo>
                              <a:lnTo>
                                <a:pt x="1026942" y="701814"/>
                              </a:lnTo>
                              <a:lnTo>
                                <a:pt x="1027895" y="693875"/>
                              </a:lnTo>
                              <a:lnTo>
                                <a:pt x="1028213" y="685618"/>
                              </a:lnTo>
                              <a:lnTo>
                                <a:pt x="1027895" y="677362"/>
                              </a:lnTo>
                              <a:lnTo>
                                <a:pt x="1027577" y="673233"/>
                              </a:lnTo>
                              <a:lnTo>
                                <a:pt x="1026942" y="669105"/>
                              </a:lnTo>
                              <a:lnTo>
                                <a:pt x="1025989" y="665294"/>
                              </a:lnTo>
                              <a:lnTo>
                                <a:pt x="1025036" y="661484"/>
                              </a:lnTo>
                              <a:lnTo>
                                <a:pt x="1023766" y="657673"/>
                              </a:lnTo>
                              <a:lnTo>
                                <a:pt x="1022177" y="654180"/>
                              </a:lnTo>
                              <a:lnTo>
                                <a:pt x="1019001" y="647511"/>
                              </a:lnTo>
                              <a:lnTo>
                                <a:pt x="1015824" y="642747"/>
                              </a:lnTo>
                              <a:lnTo>
                                <a:pt x="1014871" y="640207"/>
                              </a:lnTo>
                              <a:lnTo>
                                <a:pt x="1013919" y="637349"/>
                              </a:lnTo>
                              <a:lnTo>
                                <a:pt x="1012966" y="633856"/>
                              </a:lnTo>
                              <a:lnTo>
                                <a:pt x="1012330" y="629410"/>
                              </a:lnTo>
                              <a:lnTo>
                                <a:pt x="1012013" y="626234"/>
                              </a:lnTo>
                              <a:lnTo>
                                <a:pt x="1012013" y="622106"/>
                              </a:lnTo>
                              <a:lnTo>
                                <a:pt x="1012330" y="612261"/>
                              </a:lnTo>
                              <a:lnTo>
                                <a:pt x="1012966" y="601147"/>
                              </a:lnTo>
                              <a:lnTo>
                                <a:pt x="1013919" y="588762"/>
                              </a:lnTo>
                              <a:lnTo>
                                <a:pt x="1016460" y="566215"/>
                              </a:lnTo>
                              <a:lnTo>
                                <a:pt x="1017095" y="557323"/>
                              </a:lnTo>
                              <a:lnTo>
                                <a:pt x="1017413" y="551607"/>
                              </a:lnTo>
                              <a:lnTo>
                                <a:pt x="1017730" y="534141"/>
                              </a:lnTo>
                              <a:lnTo>
                                <a:pt x="1017413" y="527472"/>
                              </a:lnTo>
                              <a:lnTo>
                                <a:pt x="1016777" y="521756"/>
                              </a:lnTo>
                              <a:lnTo>
                                <a:pt x="1015824" y="516040"/>
                              </a:lnTo>
                              <a:lnTo>
                                <a:pt x="1014236" y="509371"/>
                              </a:lnTo>
                              <a:lnTo>
                                <a:pt x="1010424" y="492222"/>
                              </a:lnTo>
                              <a:lnTo>
                                <a:pt x="1008836" y="488412"/>
                              </a:lnTo>
                              <a:lnTo>
                                <a:pt x="1006930" y="483966"/>
                              </a:lnTo>
                              <a:lnTo>
                                <a:pt x="1004707" y="478567"/>
                              </a:lnTo>
                              <a:lnTo>
                                <a:pt x="1001530" y="473169"/>
                              </a:lnTo>
                              <a:lnTo>
                                <a:pt x="997401" y="467770"/>
                              </a:lnTo>
                              <a:lnTo>
                                <a:pt x="995495" y="465547"/>
                              </a:lnTo>
                              <a:lnTo>
                                <a:pt x="993272" y="463324"/>
                              </a:lnTo>
                              <a:lnTo>
                                <a:pt x="991048" y="460784"/>
                              </a:lnTo>
                              <a:lnTo>
                                <a:pt x="988825" y="459196"/>
                              </a:lnTo>
                              <a:lnTo>
                                <a:pt x="962143" y="454750"/>
                              </a:lnTo>
                              <a:lnTo>
                                <a:pt x="945943" y="439825"/>
                              </a:lnTo>
                              <a:lnTo>
                                <a:pt x="939908" y="436331"/>
                              </a:lnTo>
                              <a:lnTo>
                                <a:pt x="933555" y="433156"/>
                              </a:lnTo>
                              <a:lnTo>
                                <a:pt x="927202" y="430298"/>
                              </a:lnTo>
                              <a:lnTo>
                                <a:pt x="921167" y="427757"/>
                              </a:lnTo>
                              <a:lnTo>
                                <a:pt x="915131" y="425534"/>
                              </a:lnTo>
                              <a:lnTo>
                                <a:pt x="908778" y="423629"/>
                              </a:lnTo>
                              <a:lnTo>
                                <a:pt x="902426" y="422041"/>
                              </a:lnTo>
                              <a:lnTo>
                                <a:pt x="896390" y="421088"/>
                              </a:lnTo>
                              <a:lnTo>
                                <a:pt x="890038" y="420136"/>
                              </a:lnTo>
                              <a:lnTo>
                                <a:pt x="884002" y="419501"/>
                              </a:lnTo>
                              <a:lnTo>
                                <a:pt x="878285" y="419183"/>
                              </a:lnTo>
                              <a:lnTo>
                                <a:pt x="871932" y="418865"/>
                              </a:lnTo>
                              <a:close/>
                              <a:moveTo>
                                <a:pt x="1477962" y="0"/>
                              </a:moveTo>
                              <a:lnTo>
                                <a:pt x="1622425" y="0"/>
                              </a:lnTo>
                              <a:lnTo>
                                <a:pt x="1622425" y="366713"/>
                              </a:lnTo>
                              <a:lnTo>
                                <a:pt x="1477962" y="366713"/>
                              </a:lnTo>
                              <a:lnTo>
                                <a:pt x="1477962" y="0"/>
                              </a:lnTo>
                              <a:close/>
                              <a:moveTo>
                                <a:pt x="326855" y="0"/>
                              </a:moveTo>
                              <a:lnTo>
                                <a:pt x="1403350" y="0"/>
                              </a:lnTo>
                              <a:lnTo>
                                <a:pt x="1403350" y="1601788"/>
                              </a:lnTo>
                              <a:lnTo>
                                <a:pt x="326855" y="1601788"/>
                              </a:lnTo>
                              <a:lnTo>
                                <a:pt x="326855" y="0"/>
                              </a:lnTo>
                              <a:close/>
                              <a:moveTo>
                                <a:pt x="90211" y="0"/>
                              </a:moveTo>
                              <a:lnTo>
                                <a:pt x="94975" y="0"/>
                              </a:lnTo>
                              <a:lnTo>
                                <a:pt x="212503" y="0"/>
                              </a:lnTo>
                              <a:lnTo>
                                <a:pt x="212503" y="1601788"/>
                              </a:lnTo>
                              <a:lnTo>
                                <a:pt x="94975" y="1601788"/>
                              </a:lnTo>
                              <a:lnTo>
                                <a:pt x="90211" y="1601788"/>
                              </a:lnTo>
                              <a:lnTo>
                                <a:pt x="85446" y="1601471"/>
                              </a:lnTo>
                              <a:lnTo>
                                <a:pt x="80681" y="1600835"/>
                              </a:lnTo>
                              <a:lnTo>
                                <a:pt x="75917" y="1599883"/>
                              </a:lnTo>
                              <a:lnTo>
                                <a:pt x="71470" y="1598930"/>
                              </a:lnTo>
                              <a:lnTo>
                                <a:pt x="67023" y="1597660"/>
                              </a:lnTo>
                              <a:lnTo>
                                <a:pt x="62258" y="1596072"/>
                              </a:lnTo>
                              <a:lnTo>
                                <a:pt x="58129" y="1594484"/>
                              </a:lnTo>
                              <a:lnTo>
                                <a:pt x="53999" y="1592261"/>
                              </a:lnTo>
                              <a:lnTo>
                                <a:pt x="49870" y="1590356"/>
                              </a:lnTo>
                              <a:lnTo>
                                <a:pt x="45740" y="1587815"/>
                              </a:lnTo>
                              <a:lnTo>
                                <a:pt x="41929" y="1585592"/>
                              </a:lnTo>
                              <a:lnTo>
                                <a:pt x="38117" y="1583052"/>
                              </a:lnTo>
                              <a:lnTo>
                                <a:pt x="34623" y="1580194"/>
                              </a:lnTo>
                              <a:lnTo>
                                <a:pt x="31446" y="1577336"/>
                              </a:lnTo>
                              <a:lnTo>
                                <a:pt x="27635" y="1573843"/>
                              </a:lnTo>
                              <a:lnTo>
                                <a:pt x="24776" y="1570667"/>
                              </a:lnTo>
                              <a:lnTo>
                                <a:pt x="21917" y="1567174"/>
                              </a:lnTo>
                              <a:lnTo>
                                <a:pt x="19058" y="1563681"/>
                              </a:lnTo>
                              <a:lnTo>
                                <a:pt x="16517" y="1559870"/>
                              </a:lnTo>
                              <a:lnTo>
                                <a:pt x="13976" y="1556059"/>
                              </a:lnTo>
                              <a:lnTo>
                                <a:pt x="11435" y="1551931"/>
                              </a:lnTo>
                              <a:lnTo>
                                <a:pt x="9211" y="1548120"/>
                              </a:lnTo>
                              <a:lnTo>
                                <a:pt x="7306" y="1543992"/>
                              </a:lnTo>
                              <a:lnTo>
                                <a:pt x="5717" y="1539228"/>
                              </a:lnTo>
                              <a:lnTo>
                                <a:pt x="4447" y="1535100"/>
                              </a:lnTo>
                              <a:lnTo>
                                <a:pt x="3176" y="1530654"/>
                              </a:lnTo>
                              <a:lnTo>
                                <a:pt x="1906" y="1525891"/>
                              </a:lnTo>
                              <a:lnTo>
                                <a:pt x="1270" y="1521127"/>
                              </a:lnTo>
                              <a:lnTo>
                                <a:pt x="635" y="1516364"/>
                              </a:lnTo>
                              <a:lnTo>
                                <a:pt x="317" y="1511600"/>
                              </a:lnTo>
                              <a:lnTo>
                                <a:pt x="0" y="1506837"/>
                              </a:lnTo>
                              <a:lnTo>
                                <a:pt x="0" y="94951"/>
                              </a:lnTo>
                              <a:lnTo>
                                <a:pt x="317" y="90188"/>
                              </a:lnTo>
                              <a:lnTo>
                                <a:pt x="635" y="85424"/>
                              </a:lnTo>
                              <a:lnTo>
                                <a:pt x="1270" y="80661"/>
                              </a:lnTo>
                              <a:lnTo>
                                <a:pt x="1906" y="75580"/>
                              </a:lnTo>
                              <a:lnTo>
                                <a:pt x="3176" y="71134"/>
                              </a:lnTo>
                              <a:lnTo>
                                <a:pt x="4447" y="66688"/>
                              </a:lnTo>
                              <a:lnTo>
                                <a:pt x="5717" y="62560"/>
                              </a:lnTo>
                              <a:lnTo>
                                <a:pt x="7306" y="57796"/>
                              </a:lnTo>
                              <a:lnTo>
                                <a:pt x="9211" y="53668"/>
                              </a:lnTo>
                              <a:lnTo>
                                <a:pt x="11435" y="49857"/>
                              </a:lnTo>
                              <a:lnTo>
                                <a:pt x="13976" y="45729"/>
                              </a:lnTo>
                              <a:lnTo>
                                <a:pt x="16517" y="41601"/>
                              </a:lnTo>
                              <a:lnTo>
                                <a:pt x="19058" y="38107"/>
                              </a:lnTo>
                              <a:lnTo>
                                <a:pt x="21917" y="34614"/>
                              </a:lnTo>
                              <a:lnTo>
                                <a:pt x="24776" y="31121"/>
                              </a:lnTo>
                              <a:lnTo>
                                <a:pt x="27635" y="27945"/>
                              </a:lnTo>
                              <a:lnTo>
                                <a:pt x="31446" y="24452"/>
                              </a:lnTo>
                              <a:lnTo>
                                <a:pt x="34623" y="21594"/>
                              </a:lnTo>
                              <a:lnTo>
                                <a:pt x="38117" y="18736"/>
                              </a:lnTo>
                              <a:lnTo>
                                <a:pt x="41929" y="16195"/>
                              </a:lnTo>
                              <a:lnTo>
                                <a:pt x="45740" y="13655"/>
                              </a:lnTo>
                              <a:lnTo>
                                <a:pt x="49870" y="11432"/>
                              </a:lnTo>
                              <a:lnTo>
                                <a:pt x="53999" y="9527"/>
                              </a:lnTo>
                              <a:lnTo>
                                <a:pt x="58129" y="7304"/>
                              </a:lnTo>
                              <a:lnTo>
                                <a:pt x="62258" y="5716"/>
                              </a:lnTo>
                              <a:lnTo>
                                <a:pt x="67023" y="4128"/>
                              </a:lnTo>
                              <a:lnTo>
                                <a:pt x="71470" y="2858"/>
                              </a:lnTo>
                              <a:lnTo>
                                <a:pt x="75917" y="1905"/>
                              </a:lnTo>
                              <a:lnTo>
                                <a:pt x="80681" y="952"/>
                              </a:lnTo>
                              <a:lnTo>
                                <a:pt x="85446" y="317"/>
                              </a:lnTo>
                              <a:lnTo>
                                <a:pt x="90211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通讯录" o:spid="_x0000_s1026" o:spt="100" style="position:absolute;left:0pt;margin-left:125.8pt;margin-top:526.3pt;height:29.5pt;width:29.5pt;z-index:251718656;v-text-anchor:middle;mso-width-relative:page;mso-height-relative:page;" fillcolor="#000000 [3213]" filled="t" stroked="f" coordsize="1622425,1601788" o:gfxdata="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" path="m1477962,927100l1622425,927100,1622425,1293813,1477962,1293813,1477962,927100xm1477962,463550l1622425,463550,1622425,830263,1477962,830263,1477962,463550xm871932,418865l866214,419183,859861,419183,848426,420453,837309,422359,826509,424582,815709,427440,805862,430298,796650,433473,787439,436649,771874,443000,766792,444906,762027,446811,757262,449034,752498,451257,748051,454115,743921,456655,739792,459831,735345,463324,731533,466817,728039,470628,724545,474757,721051,479202,718192,483966,715333,488729,712792,493810,710251,499526,708028,504925,706122,510959,704216,517310,702628,523979,701357,530648,700404,537952,699769,545256,699451,553512,699451,561451,699451,570025,700087,578600,700722,587809,701992,597018,703263,607180,705169,617025,707392,627504,708028,630998,708028,634173,707710,637666,707392,640524,706757,643065,705804,645605,703263,650051,701039,654815,699134,658626,698498,660531,697863,662436,697545,664342,697545,666247,699134,688794,700404,702132,701039,709436,702310,716104,703581,723408,705487,729760,707075,736111,709298,742145,711839,747226,714698,751989,716286,753894,718192,755800,719780,757705,722322,759293,725816,760563,731533,762151,736933,763104,738839,763421,739792,763104,745827,831062,747098,833603,748368,835826,749639,838049,751227,839954,754404,843765,757898,847576,761074,851386,762662,853609,763933,855832,765204,858373,766474,861548,767427,865042,768380,868852,751545,872663,744874,887271,740745,895528,736298,904102,731533,912358,726451,919980,723910,923156,721051,926014,718510,928555,715969,930778,680393,940622,648628,953960,615911,967932,551747,995243,544123,998101,537135,1000641,522524,1006040,507912,1011121,500924,1013979,493936,1016837,487583,1020648,481548,1024141,475512,1027952,470430,1032398,467889,1034938,465665,1037796,463442,1040337,461218,1043195,459313,1046370,457407,1049546,456136,1052722,454548,1056850,454230,1082573,453595,1116234,452960,1151484,452642,1167997,452960,1182605,1276928,1182605,1277245,1167997,1276928,1151484,1276292,1116234,1275339,1082573,1275022,1056850,1273751,1052722,1272163,1049546,1270257,1046370,1268669,1043195,1266445,1040337,1264222,1037796,1261998,1034938,1259775,1032398,1254057,1027952,1248340,1024141,1242304,1020648,1235634,1016837,1228963,1013979,1221658,1011121,1207681,1006040,1192752,1000641,1185446,998101,1178458,995243,1113659,967932,1080941,953960,1049177,940622,1013601,930778,1011060,928555,1008519,926014,1005977,923156,1003436,919980,998036,912358,993589,904102,989142,895528,985013,887271,978025,872663,955790,869487,956107,865359,956743,861231,957696,857738,958649,854562,960237,852021,961507,849481,965319,845035,968813,840272,972307,835826,973895,833603,975484,830745,977072,827887,978025,824393,978978,821218,979613,818042,980566,811373,981201,804069,981837,797083,982154,789779,983107,783110,983742,779935,984695,776759,985966,773266,987236,770408,988507,768502,989778,766915,991366,765327,992636,764056,996131,761834,999942,759928,1003436,758023,1006930,755800,1010107,753259,1011695,751989,1012966,750401,1014871,746908,1017095,743097,1019001,738651,1020589,734523,1023130,725631,1024718,717057,1025989,709753,1026942,701814,1027895,693875,1028213,685618,1027895,677362,1027577,673233,1026942,669105,1025989,665294,1025036,661484,1023766,657673,1022177,654180,1019001,647511,1015824,642747,1014871,640207,1013919,637349,1012966,633856,1012330,629410,1012013,626234,1012013,622106,1012330,612261,1012966,601147,1013919,588762,1016460,566215,1017095,557323,1017413,551607,1017730,534141,1017413,527472,1016777,521756,1015824,516040,1014236,509371,1010424,492222,1008836,488412,1006930,483966,1004707,478567,1001530,473169,997401,467770,995495,465547,993272,463324,991048,460784,988825,459196,962143,454750,945943,439825,939908,436331,933555,433156,927202,430298,921167,427757,915131,425534,908778,423629,902426,422041,896390,421088,890038,420136,884002,419501,878285,419183,871932,418865xm1477962,0l1622425,0,1622425,366713,1477962,366713,1477962,0xm326855,0l1403350,0,1403350,1601788,326855,1601788,326855,0xm90211,0l94975,0,212503,0,212503,1601788,94975,1601788,90211,1601788,85446,1601471,80681,1600835,75917,1599883,71470,1598930,67023,1597660,62258,1596072,58129,1594484,53999,1592261,49870,1590356,45740,1587815,41929,1585592,38117,1583052,34623,1580194,31446,1577336,27635,1573843,24776,1570667,21917,1567174,19058,1563681,16517,1559870,13976,1556059,11435,1551931,9211,1548120,7306,1543992,5717,1539228,4447,1535100,3176,1530654,1906,1525891,1270,1521127,635,1516364,317,1511600,0,1506837,0,94951,317,90188,635,85424,1270,80661,1906,75580,3176,71134,4447,66688,5717,62560,7306,57796,9211,53668,11435,49857,13976,45729,16517,41601,19058,38107,21917,34614,24776,31121,27635,27945,31446,24452,34623,21594,38117,18736,41929,16195,45740,13655,49870,11432,53999,9527,58129,7304,62258,5716,67023,4128,71470,2858,75917,1905,80681,952,85446,317,90211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3273425</wp:posOffset>
                </wp:positionH>
                <wp:positionV relativeFrom="paragraph">
                  <wp:posOffset>7742555</wp:posOffset>
                </wp:positionV>
                <wp:extent cx="425450" cy="425450"/>
                <wp:effectExtent l="0" t="0" r="1270" b="1270"/>
                <wp:wrapNone/>
                <wp:docPr id="77" name="齿轮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4416425" y="8656955"/>
                          <a:ext cx="425450" cy="425450"/>
                        </a:xfrm>
                        <a:custGeom>
                          <a:avLst/>
                          <a:gdLst>
                            <a:gd name="T0" fmla="*/ 1678526 w 2768"/>
                            <a:gd name="T1" fmla="*/ 720029 h 2768"/>
                            <a:gd name="T2" fmla="*/ 1532963 w 2768"/>
                            <a:gd name="T3" fmla="*/ 720029 h 2768"/>
                            <a:gd name="T4" fmla="*/ 1472528 w 2768"/>
                            <a:gd name="T5" fmla="*/ 574982 h 2768"/>
                            <a:gd name="T6" fmla="*/ 1577152 w 2768"/>
                            <a:gd name="T7" fmla="*/ 469612 h 2768"/>
                            <a:gd name="T8" fmla="*/ 1577152 w 2768"/>
                            <a:gd name="T9" fmla="*/ 299199 h 2768"/>
                            <a:gd name="T10" fmla="*/ 1492023 w 2768"/>
                            <a:gd name="T11" fmla="*/ 213992 h 2768"/>
                            <a:gd name="T12" fmla="*/ 1321766 w 2768"/>
                            <a:gd name="T13" fmla="*/ 213992 h 2768"/>
                            <a:gd name="T14" fmla="*/ 1215193 w 2768"/>
                            <a:gd name="T15" fmla="*/ 320663 h 2768"/>
                            <a:gd name="T16" fmla="*/ 1079378 w 2768"/>
                            <a:gd name="T17" fmla="*/ 265376 h 2768"/>
                            <a:gd name="T18" fmla="*/ 1079378 w 2768"/>
                            <a:gd name="T19" fmla="*/ 119680 h 2768"/>
                            <a:gd name="T20" fmla="*/ 959158 w 2768"/>
                            <a:gd name="T21" fmla="*/ 0 h 2768"/>
                            <a:gd name="T22" fmla="*/ 839588 w 2768"/>
                            <a:gd name="T23" fmla="*/ 0 h 2768"/>
                            <a:gd name="T24" fmla="*/ 719368 w 2768"/>
                            <a:gd name="T25" fmla="*/ 119680 h 2768"/>
                            <a:gd name="T26" fmla="*/ 719368 w 2768"/>
                            <a:gd name="T27" fmla="*/ 265376 h 2768"/>
                            <a:gd name="T28" fmla="*/ 579004 w 2768"/>
                            <a:gd name="T29" fmla="*/ 323265 h 2768"/>
                            <a:gd name="T30" fmla="*/ 469182 w 2768"/>
                            <a:gd name="T31" fmla="*/ 213992 h 2768"/>
                            <a:gd name="T32" fmla="*/ 298925 w 2768"/>
                            <a:gd name="T33" fmla="*/ 213992 h 2768"/>
                            <a:gd name="T34" fmla="*/ 213796 w 2768"/>
                            <a:gd name="T35" fmla="*/ 299199 h 2768"/>
                            <a:gd name="T36" fmla="*/ 213796 w 2768"/>
                            <a:gd name="T37" fmla="*/ 469612 h 2768"/>
                            <a:gd name="T38" fmla="*/ 322968 w 2768"/>
                            <a:gd name="T39" fmla="*/ 579535 h 2768"/>
                            <a:gd name="T40" fmla="*/ 265133 w 2768"/>
                            <a:gd name="T41" fmla="*/ 720029 h 2768"/>
                            <a:gd name="T42" fmla="*/ 119570 w 2768"/>
                            <a:gd name="T43" fmla="*/ 720029 h 2768"/>
                            <a:gd name="T44" fmla="*/ 0 w 2768"/>
                            <a:gd name="T45" fmla="*/ 839708 h 2768"/>
                            <a:gd name="T46" fmla="*/ 0 w 2768"/>
                            <a:gd name="T47" fmla="*/ 960038 h 2768"/>
                            <a:gd name="T48" fmla="*/ 119570 w 2768"/>
                            <a:gd name="T49" fmla="*/ 1080368 h 2768"/>
                            <a:gd name="T50" fmla="*/ 265133 w 2768"/>
                            <a:gd name="T51" fmla="*/ 1080368 h 2768"/>
                            <a:gd name="T52" fmla="*/ 320369 w 2768"/>
                            <a:gd name="T53" fmla="*/ 1216309 h 2768"/>
                            <a:gd name="T54" fmla="*/ 213796 w 2768"/>
                            <a:gd name="T55" fmla="*/ 1322980 h 2768"/>
                            <a:gd name="T56" fmla="*/ 213796 w 2768"/>
                            <a:gd name="T57" fmla="*/ 1493393 h 2768"/>
                            <a:gd name="T58" fmla="*/ 298925 w 2768"/>
                            <a:gd name="T59" fmla="*/ 1578600 h 2768"/>
                            <a:gd name="T60" fmla="*/ 469182 w 2768"/>
                            <a:gd name="T61" fmla="*/ 1578600 h 2768"/>
                            <a:gd name="T62" fmla="*/ 573805 w 2768"/>
                            <a:gd name="T63" fmla="*/ 1473880 h 2768"/>
                            <a:gd name="T64" fmla="*/ 719368 w 2768"/>
                            <a:gd name="T65" fmla="*/ 1534370 h 2768"/>
                            <a:gd name="T66" fmla="*/ 719368 w 2768"/>
                            <a:gd name="T67" fmla="*/ 1680067 h 2768"/>
                            <a:gd name="T68" fmla="*/ 839588 w 2768"/>
                            <a:gd name="T69" fmla="*/ 1800397 h 2768"/>
                            <a:gd name="T70" fmla="*/ 959158 w 2768"/>
                            <a:gd name="T71" fmla="*/ 1800397 h 2768"/>
                            <a:gd name="T72" fmla="*/ 1079378 w 2768"/>
                            <a:gd name="T73" fmla="*/ 1680067 h 2768"/>
                            <a:gd name="T74" fmla="*/ 1079378 w 2768"/>
                            <a:gd name="T75" fmla="*/ 1534370 h 2768"/>
                            <a:gd name="T76" fmla="*/ 1219742 w 2768"/>
                            <a:gd name="T77" fmla="*/ 1476482 h 2768"/>
                            <a:gd name="T78" fmla="*/ 1321766 w 2768"/>
                            <a:gd name="T79" fmla="*/ 1578600 h 2768"/>
                            <a:gd name="T80" fmla="*/ 1492023 w 2768"/>
                            <a:gd name="T81" fmla="*/ 1578600 h 2768"/>
                            <a:gd name="T82" fmla="*/ 1577152 w 2768"/>
                            <a:gd name="T83" fmla="*/ 1493393 h 2768"/>
                            <a:gd name="T84" fmla="*/ 1577152 w 2768"/>
                            <a:gd name="T85" fmla="*/ 1322980 h 2768"/>
                            <a:gd name="T86" fmla="*/ 1475128 w 2768"/>
                            <a:gd name="T87" fmla="*/ 1220862 h 2768"/>
                            <a:gd name="T88" fmla="*/ 1532963 w 2768"/>
                            <a:gd name="T89" fmla="*/ 1080368 h 2768"/>
                            <a:gd name="T90" fmla="*/ 1678526 w 2768"/>
                            <a:gd name="T91" fmla="*/ 1080368 h 2768"/>
                            <a:gd name="T92" fmla="*/ 1798746 w 2768"/>
                            <a:gd name="T93" fmla="*/ 960038 h 2768"/>
                            <a:gd name="T94" fmla="*/ 1798746 w 2768"/>
                            <a:gd name="T95" fmla="*/ 839708 h 2768"/>
                            <a:gd name="T96" fmla="*/ 1678526 w 2768"/>
                            <a:gd name="T97" fmla="*/ 720029 h 2768"/>
                            <a:gd name="T98" fmla="*/ 899373 w 2768"/>
                            <a:gd name="T99" fmla="*/ 1259888 h 2768"/>
                            <a:gd name="T100" fmla="*/ 539364 w 2768"/>
                            <a:gd name="T101" fmla="*/ 900199 h 2768"/>
                            <a:gd name="T102" fmla="*/ 899373 w 2768"/>
                            <a:gd name="T103" fmla="*/ 539859 h 2768"/>
                            <a:gd name="T104" fmla="*/ 1258732 w 2768"/>
                            <a:gd name="T105" fmla="*/ 900199 h 2768"/>
                            <a:gd name="T106" fmla="*/ 899373 w 2768"/>
                            <a:gd name="T107" fmla="*/ 1259888 h 2768"/>
                            <a:gd name="T108" fmla="*/ 899373 w 2768"/>
                            <a:gd name="T109" fmla="*/ 720029 h 2768"/>
                            <a:gd name="T110" fmla="*/ 719368 w 2768"/>
                            <a:gd name="T111" fmla="*/ 900199 h 2768"/>
                            <a:gd name="T112" fmla="*/ 899373 w 2768"/>
                            <a:gd name="T113" fmla="*/ 1080368 h 2768"/>
                            <a:gd name="T114" fmla="*/ 1079378 w 2768"/>
                            <a:gd name="T115" fmla="*/ 900199 h 2768"/>
                            <a:gd name="T116" fmla="*/ 899373 w 2768"/>
                            <a:gd name="T117" fmla="*/ 720029 h 2768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</a:gdLst>
                          <a:ahLst/>
                          <a:cxnLst>
                            <a:cxn ang="T118">
                              <a:pos x="T0" y="T1"/>
                            </a:cxn>
                            <a:cxn ang="T119">
                              <a:pos x="T2" y="T3"/>
                            </a:cxn>
                            <a:cxn ang="T120">
                              <a:pos x="T4" y="T5"/>
                            </a:cxn>
                            <a:cxn ang="T121">
                              <a:pos x="T6" y="T7"/>
                            </a:cxn>
                            <a:cxn ang="T122">
                              <a:pos x="T8" y="T9"/>
                            </a:cxn>
                            <a:cxn ang="T123">
                              <a:pos x="T10" y="T11"/>
                            </a:cxn>
                            <a:cxn ang="T124">
                              <a:pos x="T12" y="T13"/>
                            </a:cxn>
                            <a:cxn ang="T125">
                              <a:pos x="T14" y="T15"/>
                            </a:cxn>
                            <a:cxn ang="T126">
                              <a:pos x="T16" y="T17"/>
                            </a:cxn>
                            <a:cxn ang="T127">
                              <a:pos x="T18" y="T19"/>
                            </a:cxn>
                            <a:cxn ang="T128">
                              <a:pos x="T20" y="T21"/>
                            </a:cxn>
                            <a:cxn ang="T129">
                              <a:pos x="T22" y="T23"/>
                            </a:cxn>
                            <a:cxn ang="T130">
                              <a:pos x="T24" y="T25"/>
                            </a:cxn>
                            <a:cxn ang="T131">
                              <a:pos x="T26" y="T27"/>
                            </a:cxn>
                            <a:cxn ang="T132">
                              <a:pos x="T28" y="T29"/>
                            </a:cxn>
                            <a:cxn ang="T133">
                              <a:pos x="T30" y="T31"/>
                            </a:cxn>
                            <a:cxn ang="T134">
                              <a:pos x="T32" y="T33"/>
                            </a:cxn>
                            <a:cxn ang="T135">
                              <a:pos x="T34" y="T35"/>
                            </a:cxn>
                            <a:cxn ang="T136">
                              <a:pos x="T36" y="T37"/>
                            </a:cxn>
                            <a:cxn ang="T137">
                              <a:pos x="T38" y="T39"/>
                            </a:cxn>
                            <a:cxn ang="T138">
                              <a:pos x="T40" y="T41"/>
                            </a:cxn>
                            <a:cxn ang="T139">
                              <a:pos x="T42" y="T43"/>
                            </a:cxn>
                            <a:cxn ang="T140">
                              <a:pos x="T44" y="T45"/>
                            </a:cxn>
                            <a:cxn ang="T141">
                              <a:pos x="T46" y="T47"/>
                            </a:cxn>
                            <a:cxn ang="T142">
                              <a:pos x="T48" y="T49"/>
                            </a:cxn>
                            <a:cxn ang="T143">
                              <a:pos x="T50" y="T51"/>
                            </a:cxn>
                            <a:cxn ang="T144">
                              <a:pos x="T52" y="T53"/>
                            </a:cxn>
                            <a:cxn ang="T145">
                              <a:pos x="T54" y="T55"/>
                            </a:cxn>
                            <a:cxn ang="T146">
                              <a:pos x="T56" y="T57"/>
                            </a:cxn>
                            <a:cxn ang="T147">
                              <a:pos x="T58" y="T59"/>
                            </a:cxn>
                            <a:cxn ang="T148">
                              <a:pos x="T60" y="T61"/>
                            </a:cxn>
                            <a:cxn ang="T149">
                              <a:pos x="T62" y="T63"/>
                            </a:cxn>
                            <a:cxn ang="T150">
                              <a:pos x="T64" y="T65"/>
                            </a:cxn>
                            <a:cxn ang="T151">
                              <a:pos x="T66" y="T67"/>
                            </a:cxn>
                            <a:cxn ang="T152">
                              <a:pos x="T68" y="T69"/>
                            </a:cxn>
                            <a:cxn ang="T153">
                              <a:pos x="T70" y="T71"/>
                            </a:cxn>
                            <a:cxn ang="T154">
                              <a:pos x="T72" y="T73"/>
                            </a:cxn>
                            <a:cxn ang="T155">
                              <a:pos x="T74" y="T75"/>
                            </a:cxn>
                            <a:cxn ang="T156">
                              <a:pos x="T76" y="T77"/>
                            </a:cxn>
                            <a:cxn ang="T157">
                              <a:pos x="T78" y="T79"/>
                            </a:cxn>
                            <a:cxn ang="T158">
                              <a:pos x="T80" y="T81"/>
                            </a:cxn>
                            <a:cxn ang="T159">
                              <a:pos x="T82" y="T83"/>
                            </a:cxn>
                            <a:cxn ang="T160">
                              <a:pos x="T84" y="T85"/>
                            </a:cxn>
                            <a:cxn ang="T161">
                              <a:pos x="T86" y="T87"/>
                            </a:cxn>
                            <a:cxn ang="T162">
                              <a:pos x="T88" y="T89"/>
                            </a:cxn>
                            <a:cxn ang="T163">
                              <a:pos x="T90" y="T91"/>
                            </a:cxn>
                            <a:cxn ang="T164">
                              <a:pos x="T92" y="T93"/>
                            </a:cxn>
                            <a:cxn ang="T165">
                              <a:pos x="T94" y="T95"/>
                            </a:cxn>
                            <a:cxn ang="T166">
                              <a:pos x="T96" y="T97"/>
                            </a:cxn>
                            <a:cxn ang="T167">
                              <a:pos x="T98" y="T99"/>
                            </a:cxn>
                            <a:cxn ang="T168">
                              <a:pos x="T100" y="T101"/>
                            </a:cxn>
                            <a:cxn ang="T169">
                              <a:pos x="T102" y="T103"/>
                            </a:cxn>
                            <a:cxn ang="T170">
                              <a:pos x="T104" y="T105"/>
                            </a:cxn>
                            <a:cxn ang="T171">
                              <a:pos x="T106" y="T107"/>
                            </a:cxn>
                            <a:cxn ang="T172">
                              <a:pos x="T108" y="T109"/>
                            </a:cxn>
                            <a:cxn ang="T173">
                              <a:pos x="T110" y="T111"/>
                            </a:cxn>
                            <a:cxn ang="T174">
                              <a:pos x="T112" y="T113"/>
                            </a:cxn>
                            <a:cxn ang="T175">
                              <a:pos x="T114" y="T115"/>
                            </a:cxn>
                            <a:cxn ang="T176">
                              <a:pos x="T116" y="T117"/>
                            </a:cxn>
                          </a:cxnLst>
                          <a:rect l="0" t="0" r="r" b="b"/>
                          <a:pathLst>
                            <a:path w="2768" h="2768">
                              <a:moveTo>
                                <a:pt x="2583" y="1107"/>
                              </a:moveTo>
                              <a:cubicBezTo>
                                <a:pt x="2359" y="1107"/>
                                <a:pt x="2359" y="1107"/>
                                <a:pt x="2359" y="1107"/>
                              </a:cubicBezTo>
                              <a:cubicBezTo>
                                <a:pt x="2337" y="1028"/>
                                <a:pt x="2306" y="953"/>
                                <a:pt x="2266" y="884"/>
                              </a:cubicBezTo>
                              <a:cubicBezTo>
                                <a:pt x="2427" y="722"/>
                                <a:pt x="2427" y="722"/>
                                <a:pt x="2427" y="722"/>
                              </a:cubicBezTo>
                              <a:cubicBezTo>
                                <a:pt x="2500" y="650"/>
                                <a:pt x="2500" y="532"/>
                                <a:pt x="2427" y="460"/>
                              </a:cubicBezTo>
                              <a:cubicBezTo>
                                <a:pt x="2296" y="329"/>
                                <a:pt x="2296" y="329"/>
                                <a:pt x="2296" y="329"/>
                              </a:cubicBezTo>
                              <a:cubicBezTo>
                                <a:pt x="2224" y="256"/>
                                <a:pt x="2106" y="256"/>
                                <a:pt x="2034" y="329"/>
                              </a:cubicBezTo>
                              <a:cubicBezTo>
                                <a:pt x="1870" y="493"/>
                                <a:pt x="1870" y="493"/>
                                <a:pt x="1870" y="493"/>
                              </a:cubicBezTo>
                              <a:cubicBezTo>
                                <a:pt x="1804" y="457"/>
                                <a:pt x="1734" y="429"/>
                                <a:pt x="1661" y="408"/>
                              </a:cubicBezTo>
                              <a:cubicBezTo>
                                <a:pt x="1661" y="184"/>
                                <a:pt x="1661" y="184"/>
                                <a:pt x="1661" y="184"/>
                              </a:cubicBezTo>
                              <a:cubicBezTo>
                                <a:pt x="1661" y="83"/>
                                <a:pt x="1578" y="0"/>
                                <a:pt x="1476" y="0"/>
                              </a:cubicBezTo>
                              <a:cubicBezTo>
                                <a:pt x="1292" y="0"/>
                                <a:pt x="1292" y="0"/>
                                <a:pt x="1292" y="0"/>
                              </a:cubicBezTo>
                              <a:cubicBezTo>
                                <a:pt x="1190" y="0"/>
                                <a:pt x="1107" y="83"/>
                                <a:pt x="1107" y="184"/>
                              </a:cubicBezTo>
                              <a:cubicBezTo>
                                <a:pt x="1107" y="408"/>
                                <a:pt x="1107" y="408"/>
                                <a:pt x="1107" y="408"/>
                              </a:cubicBezTo>
                              <a:cubicBezTo>
                                <a:pt x="1031" y="430"/>
                                <a:pt x="958" y="459"/>
                                <a:pt x="891" y="497"/>
                              </a:cubicBezTo>
                              <a:cubicBezTo>
                                <a:pt x="722" y="329"/>
                                <a:pt x="722" y="329"/>
                                <a:pt x="722" y="329"/>
                              </a:cubicBezTo>
                              <a:cubicBezTo>
                                <a:pt x="650" y="256"/>
                                <a:pt x="532" y="256"/>
                                <a:pt x="460" y="329"/>
                              </a:cubicBezTo>
                              <a:cubicBezTo>
                                <a:pt x="329" y="460"/>
                                <a:pt x="329" y="460"/>
                                <a:pt x="329" y="460"/>
                              </a:cubicBezTo>
                              <a:cubicBezTo>
                                <a:pt x="256" y="532"/>
                                <a:pt x="256" y="650"/>
                                <a:pt x="329" y="722"/>
                              </a:cubicBezTo>
                              <a:cubicBezTo>
                                <a:pt x="497" y="891"/>
                                <a:pt x="497" y="891"/>
                                <a:pt x="497" y="891"/>
                              </a:cubicBezTo>
                              <a:cubicBezTo>
                                <a:pt x="460" y="958"/>
                                <a:pt x="430" y="1031"/>
                                <a:pt x="408" y="1107"/>
                              </a:cubicBezTo>
                              <a:cubicBezTo>
                                <a:pt x="184" y="1107"/>
                                <a:pt x="184" y="1107"/>
                                <a:pt x="184" y="1107"/>
                              </a:cubicBezTo>
                              <a:cubicBezTo>
                                <a:pt x="83" y="1107"/>
                                <a:pt x="0" y="1190"/>
                                <a:pt x="0" y="1291"/>
                              </a:cubicBezTo>
                              <a:cubicBezTo>
                                <a:pt x="0" y="1476"/>
                                <a:pt x="0" y="1476"/>
                                <a:pt x="0" y="1476"/>
                              </a:cubicBezTo>
                              <a:cubicBezTo>
                                <a:pt x="0" y="1578"/>
                                <a:pt x="83" y="1661"/>
                                <a:pt x="184" y="1661"/>
                              </a:cubicBezTo>
                              <a:cubicBezTo>
                                <a:pt x="408" y="1661"/>
                                <a:pt x="408" y="1661"/>
                                <a:pt x="408" y="1661"/>
                              </a:cubicBezTo>
                              <a:cubicBezTo>
                                <a:pt x="429" y="1734"/>
                                <a:pt x="457" y="1804"/>
                                <a:pt x="493" y="1870"/>
                              </a:cubicBezTo>
                              <a:cubicBezTo>
                                <a:pt x="329" y="2034"/>
                                <a:pt x="329" y="2034"/>
                                <a:pt x="329" y="2034"/>
                              </a:cubicBezTo>
                              <a:cubicBezTo>
                                <a:pt x="256" y="2106"/>
                                <a:pt x="256" y="2224"/>
                                <a:pt x="329" y="2296"/>
                              </a:cubicBezTo>
                              <a:cubicBezTo>
                                <a:pt x="460" y="2427"/>
                                <a:pt x="460" y="2427"/>
                                <a:pt x="460" y="2427"/>
                              </a:cubicBezTo>
                              <a:cubicBezTo>
                                <a:pt x="532" y="2500"/>
                                <a:pt x="650" y="2500"/>
                                <a:pt x="722" y="2427"/>
                              </a:cubicBezTo>
                              <a:cubicBezTo>
                                <a:pt x="883" y="2266"/>
                                <a:pt x="883" y="2266"/>
                                <a:pt x="883" y="2266"/>
                              </a:cubicBezTo>
                              <a:cubicBezTo>
                                <a:pt x="953" y="2306"/>
                                <a:pt x="1028" y="2337"/>
                                <a:pt x="1107" y="2359"/>
                              </a:cubicBezTo>
                              <a:cubicBezTo>
                                <a:pt x="1107" y="2583"/>
                                <a:pt x="1107" y="2583"/>
                                <a:pt x="1107" y="2583"/>
                              </a:cubicBezTo>
                              <a:cubicBezTo>
                                <a:pt x="1107" y="2685"/>
                                <a:pt x="1190" y="2768"/>
                                <a:pt x="1292" y="2768"/>
                              </a:cubicBezTo>
                              <a:cubicBezTo>
                                <a:pt x="1476" y="2768"/>
                                <a:pt x="1476" y="2768"/>
                                <a:pt x="1476" y="2768"/>
                              </a:cubicBezTo>
                              <a:cubicBezTo>
                                <a:pt x="1578" y="2768"/>
                                <a:pt x="1661" y="2685"/>
                                <a:pt x="1661" y="2583"/>
                              </a:cubicBezTo>
                              <a:cubicBezTo>
                                <a:pt x="1661" y="2359"/>
                                <a:pt x="1661" y="2359"/>
                                <a:pt x="1661" y="2359"/>
                              </a:cubicBezTo>
                              <a:cubicBezTo>
                                <a:pt x="1737" y="2338"/>
                                <a:pt x="1809" y="2308"/>
                                <a:pt x="1877" y="2270"/>
                              </a:cubicBezTo>
                              <a:cubicBezTo>
                                <a:pt x="2034" y="2427"/>
                                <a:pt x="2034" y="2427"/>
                                <a:pt x="2034" y="2427"/>
                              </a:cubicBezTo>
                              <a:cubicBezTo>
                                <a:pt x="2106" y="2500"/>
                                <a:pt x="2224" y="2500"/>
                                <a:pt x="2296" y="2427"/>
                              </a:cubicBezTo>
                              <a:cubicBezTo>
                                <a:pt x="2427" y="2296"/>
                                <a:pt x="2427" y="2296"/>
                                <a:pt x="2427" y="2296"/>
                              </a:cubicBezTo>
                              <a:cubicBezTo>
                                <a:pt x="2500" y="2224"/>
                                <a:pt x="2500" y="2106"/>
                                <a:pt x="2427" y="2034"/>
                              </a:cubicBezTo>
                              <a:cubicBezTo>
                                <a:pt x="2270" y="1877"/>
                                <a:pt x="2270" y="1877"/>
                                <a:pt x="2270" y="1877"/>
                              </a:cubicBezTo>
                              <a:cubicBezTo>
                                <a:pt x="2308" y="1809"/>
                                <a:pt x="2338" y="1737"/>
                                <a:pt x="2359" y="1661"/>
                              </a:cubicBezTo>
                              <a:cubicBezTo>
                                <a:pt x="2583" y="1661"/>
                                <a:pt x="2583" y="1661"/>
                                <a:pt x="2583" y="1661"/>
                              </a:cubicBezTo>
                              <a:cubicBezTo>
                                <a:pt x="2685" y="1661"/>
                                <a:pt x="2768" y="1578"/>
                                <a:pt x="2768" y="1476"/>
                              </a:cubicBezTo>
                              <a:cubicBezTo>
                                <a:pt x="2768" y="1291"/>
                                <a:pt x="2768" y="1291"/>
                                <a:pt x="2768" y="1291"/>
                              </a:cubicBezTo>
                              <a:cubicBezTo>
                                <a:pt x="2768" y="1190"/>
                                <a:pt x="2685" y="1107"/>
                                <a:pt x="2583" y="1107"/>
                              </a:cubicBezTo>
                              <a:close/>
                              <a:moveTo>
                                <a:pt x="1384" y="1937"/>
                              </a:moveTo>
                              <a:cubicBezTo>
                                <a:pt x="1078" y="1937"/>
                                <a:pt x="830" y="1690"/>
                                <a:pt x="830" y="1384"/>
                              </a:cubicBezTo>
                              <a:cubicBezTo>
                                <a:pt x="830" y="1078"/>
                                <a:pt x="1078" y="830"/>
                                <a:pt x="1384" y="830"/>
                              </a:cubicBezTo>
                              <a:cubicBezTo>
                                <a:pt x="1689" y="830"/>
                                <a:pt x="1937" y="1078"/>
                                <a:pt x="1937" y="1384"/>
                              </a:cubicBezTo>
                              <a:cubicBezTo>
                                <a:pt x="1937" y="1690"/>
                                <a:pt x="1689" y="1937"/>
                                <a:pt x="1384" y="1937"/>
                              </a:cubicBezTo>
                              <a:close/>
                              <a:moveTo>
                                <a:pt x="1384" y="1107"/>
                              </a:moveTo>
                              <a:cubicBezTo>
                                <a:pt x="1231" y="1107"/>
                                <a:pt x="1107" y="1231"/>
                                <a:pt x="1107" y="1384"/>
                              </a:cubicBezTo>
                              <a:cubicBezTo>
                                <a:pt x="1107" y="1537"/>
                                <a:pt x="1231" y="1661"/>
                                <a:pt x="1384" y="1661"/>
                              </a:cubicBezTo>
                              <a:cubicBezTo>
                                <a:pt x="1537" y="1661"/>
                                <a:pt x="1661" y="1537"/>
                                <a:pt x="1661" y="1384"/>
                              </a:cubicBezTo>
                              <a:cubicBezTo>
                                <a:pt x="1661" y="1231"/>
                                <a:pt x="1537" y="1107"/>
                                <a:pt x="1384" y="110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bodyPr anchor="ctr" anchorCtr="1"/>
                    </wps:wsp>
                  </a:graphicData>
                </a:graphic>
              </wp:anchor>
            </w:drawing>
          </mc:Choice>
          <mc:Fallback>
            <w:pict>
              <v:shape id="齿轮" o:spid="_x0000_s1026" o:spt="100" style="position:absolute;left:0pt;margin-left:257.75pt;margin-top:609.65pt;height:33.5pt;width:33.5pt;z-index:251717632;v-text-anchor:middle-center;mso-width-relative:page;mso-height-relative:page;" fillcolor="#000000 [3213]" filled="t" stroked="f" coordsize="2768,2768" o:gfxdata="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" path="m2583,1107c2359,1107,2359,1107,2359,1107c2337,1028,2306,953,2266,884c2427,722,2427,722,2427,722c2500,650,2500,532,2427,460c2296,329,2296,329,2296,329c2224,256,2106,256,2034,329c1870,493,1870,493,1870,493c1804,457,1734,429,1661,408c1661,184,1661,184,1661,184c1661,83,1578,0,1476,0c1292,0,1292,0,1292,0c1190,0,1107,83,1107,184c1107,408,1107,408,1107,408c1031,430,958,459,891,497c722,329,722,329,722,329c650,256,532,256,460,329c329,460,329,460,329,460c256,532,256,650,329,722c497,891,497,891,497,891c460,958,430,1031,408,1107c184,1107,184,1107,184,1107c83,1107,0,1190,0,1291c0,1476,0,1476,0,1476c0,1578,83,1661,184,1661c408,1661,408,1661,408,1661c429,1734,457,1804,493,1870c329,2034,329,2034,329,2034c256,2106,256,2224,329,2296c460,2427,460,2427,460,2427c532,2500,650,2500,722,2427c883,2266,883,2266,883,2266c953,2306,1028,2337,1107,2359c1107,2583,1107,2583,1107,2583c1107,2685,1190,2768,1292,2768c1476,2768,1476,2768,1476,2768c1578,2768,1661,2685,1661,2583c1661,2359,1661,2359,1661,2359c1737,2338,1809,2308,1877,2270c2034,2427,2034,2427,2034,2427c2106,2500,2224,2500,2296,2427c2427,2296,2427,2296,2427,2296c2500,2224,2500,2106,2427,2034c2270,1877,2270,1877,2270,1877c2308,1809,2338,1737,2359,1661c2583,1661,2583,1661,2583,1661c2685,1661,2768,1578,2768,1476c2768,1291,2768,1291,2768,1291c2768,1190,2685,1107,2583,1107xm1384,1937c1078,1937,830,1690,830,1384c830,1078,1078,830,1384,830c1689,830,1937,1078,1937,1384c1937,1690,1689,1937,1384,1937xm1384,1107c1231,1107,1107,1231,1107,1384c1107,1537,1231,1661,1384,1661c1537,1661,1661,1537,1661,1384c1661,1231,1537,1107,1384,1107xe">
                <v:path o:connectlocs="257994539,110670642;235621065,110670642;226332022,88376478;242413048,72180789;242413048,45987794;229328462,32891219;203159445,32891219;186778851,49286876;165903674,40789096;165903674,18395179;147425495,0;129047223,0;110569044,18395179;110569044,40789096;88994671,49686811;72114697,32891219;45945679,32891219;32861094,45987794;32861094,72180789;49641161,89076288;40751746,110670642;18378271,110670642;0,129065667;0,147560754;18378271,166055840;40751746,166055840;49241687,186950384;32861094,203346040;32861094,229539036;45945679,242635610;72114697,242635610;88195569,226539828;110569044,235837325;110569044,258231396;129047223,276726482;147425495,276726482;165903674,258231396;165903674,235837325;187478046,226939764;203159445,242635610;229328462,242635610;242413048,229539036;242413048,203346040;226731650,187650194;235621065,166055840;257994539,166055840;276472718,147560754;276472718,129065667;257994539,110670642;138236359,193648608;82901883,138363318;138236359,82977966;193470928,138363318;138236359,193648608;138236359,110670642;110569044,138363318;138236359,166055840;165903674,138363318;138236359,110670642" o:connectangles="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1572260</wp:posOffset>
                </wp:positionH>
                <wp:positionV relativeFrom="paragraph">
                  <wp:posOffset>7742555</wp:posOffset>
                </wp:positionV>
                <wp:extent cx="425450" cy="425450"/>
                <wp:effectExtent l="0" t="0" r="1270" b="1270"/>
                <wp:wrapNone/>
                <wp:docPr id="74" name="奖杯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2715260" y="8656955"/>
                          <a:ext cx="425450" cy="425450"/>
                        </a:xfrm>
                        <a:custGeom>
                          <a:avLst/>
                          <a:gdLst>
                            <a:gd name="T0" fmla="*/ 2147483646 w 4409"/>
                            <a:gd name="T1" fmla="*/ 2147483646 h 4408"/>
                            <a:gd name="T2" fmla="*/ 2147483646 w 4409"/>
                            <a:gd name="T3" fmla="*/ 2147483646 h 4408"/>
                            <a:gd name="T4" fmla="*/ 2147483646 w 4409"/>
                            <a:gd name="T5" fmla="*/ 2147483646 h 4408"/>
                            <a:gd name="T6" fmla="*/ 2147483646 w 4409"/>
                            <a:gd name="T7" fmla="*/ 2147483646 h 4408"/>
                            <a:gd name="T8" fmla="*/ 2147483646 w 4409"/>
                            <a:gd name="T9" fmla="*/ 2147483646 h 4408"/>
                            <a:gd name="T10" fmla="*/ 2147483646 w 4409"/>
                            <a:gd name="T11" fmla="*/ 2147483646 h 4408"/>
                            <a:gd name="T12" fmla="*/ 2147483646 w 4409"/>
                            <a:gd name="T13" fmla="*/ 2147483646 h 4408"/>
                            <a:gd name="T14" fmla="*/ 2147483646 w 4409"/>
                            <a:gd name="T15" fmla="*/ 2147483646 h 4408"/>
                            <a:gd name="T16" fmla="*/ 481718167 w 4409"/>
                            <a:gd name="T17" fmla="*/ 2147483646 h 4408"/>
                            <a:gd name="T18" fmla="*/ 321145301 w 4409"/>
                            <a:gd name="T19" fmla="*/ 2147483646 h 4408"/>
                            <a:gd name="T20" fmla="*/ 2147483646 w 4409"/>
                            <a:gd name="T21" fmla="*/ 2147483646 h 4408"/>
                            <a:gd name="T22" fmla="*/ 2147483646 w 4409"/>
                            <a:gd name="T23" fmla="*/ 2147483646 h 4408"/>
                            <a:gd name="T24" fmla="*/ 2147483646 w 4409"/>
                            <a:gd name="T25" fmla="*/ 2147483646 h 4408"/>
                            <a:gd name="T26" fmla="*/ 2147483646 w 4409"/>
                            <a:gd name="T27" fmla="*/ 2147483646 h 4408"/>
                            <a:gd name="T28" fmla="*/ 2147483646 w 4409"/>
                            <a:gd name="T29" fmla="*/ 2147483646 h 4408"/>
                            <a:gd name="T30" fmla="*/ 2147483646 w 4409"/>
                            <a:gd name="T31" fmla="*/ 2147483646 h 4408"/>
                            <a:gd name="T32" fmla="*/ 2147483646 w 4409"/>
                            <a:gd name="T33" fmla="*/ 2147483646 h 4408"/>
                            <a:gd name="T34" fmla="*/ 2147483646 w 4409"/>
                            <a:gd name="T35" fmla="*/ 2147483646 h 4408"/>
                            <a:gd name="T36" fmla="*/ 2147483646 w 4409"/>
                            <a:gd name="T37" fmla="*/ 2147483646 h 4408"/>
                            <a:gd name="T38" fmla="*/ 2147483646 w 4409"/>
                            <a:gd name="T39" fmla="*/ 2147483646 h 4408"/>
                            <a:gd name="T40" fmla="*/ 2147483646 w 4409"/>
                            <a:gd name="T41" fmla="*/ 2147483646 h 4408"/>
                            <a:gd name="T42" fmla="*/ 2147483646 w 4409"/>
                            <a:gd name="T43" fmla="*/ 2147483646 h 4408"/>
                            <a:gd name="T44" fmla="*/ 2147483646 w 4409"/>
                            <a:gd name="T45" fmla="*/ 2147483646 h 4408"/>
                            <a:gd name="T46" fmla="*/ 2147483646 w 4409"/>
                            <a:gd name="T47" fmla="*/ 2147483646 h 4408"/>
                            <a:gd name="T48" fmla="*/ 2147483646 w 4409"/>
                            <a:gd name="T49" fmla="*/ 2147483646 h 4408"/>
                            <a:gd name="T50" fmla="*/ 2147483646 w 4409"/>
                            <a:gd name="T51" fmla="*/ 2147483646 h 4408"/>
                            <a:gd name="T52" fmla="*/ 2147483646 w 4409"/>
                            <a:gd name="T53" fmla="*/ 2147483646 h 4408"/>
                            <a:gd name="T54" fmla="*/ 2147483646 w 4409"/>
                            <a:gd name="T55" fmla="*/ 2147483646 h 4408"/>
                            <a:gd name="T56" fmla="*/ 2147483646 w 4409"/>
                            <a:gd name="T57" fmla="*/ 2147483646 h 4408"/>
                            <a:gd name="T58" fmla="*/ 2147483646 w 4409"/>
                            <a:gd name="T59" fmla="*/ 2147483646 h 4408"/>
                            <a:gd name="T60" fmla="*/ 2147483646 w 4409"/>
                            <a:gd name="T61" fmla="*/ 2147483646 h 4408"/>
                            <a:gd name="T62" fmla="*/ 2147483646 w 4409"/>
                            <a:gd name="T63" fmla="*/ 2147483646 h 4408"/>
                            <a:gd name="T64" fmla="*/ 2147483646 w 4409"/>
                            <a:gd name="T65" fmla="*/ 2147483646 h 4408"/>
                            <a:gd name="T66" fmla="*/ 2147483646 w 4409"/>
                            <a:gd name="T67" fmla="*/ 2147483646 h 4408"/>
                            <a:gd name="T68" fmla="*/ 2147483646 w 4409"/>
                            <a:gd name="T69" fmla="*/ 2147483646 h 4408"/>
                            <a:gd name="T70" fmla="*/ 2147483646 w 4409"/>
                            <a:gd name="T71" fmla="*/ 2147483646 h 4408"/>
                            <a:gd name="T72" fmla="*/ 2147483646 w 4409"/>
                            <a:gd name="T73" fmla="*/ 2147483646 h 4408"/>
                            <a:gd name="T74" fmla="*/ 2147483646 w 4409"/>
                            <a:gd name="T75" fmla="*/ 2147483646 h 4408"/>
                            <a:gd name="T76" fmla="*/ 2147483646 w 4409"/>
                            <a:gd name="T77" fmla="*/ 2147483646 h 4408"/>
                            <a:gd name="T78" fmla="*/ 2147483646 w 4409"/>
                            <a:gd name="T79" fmla="*/ 2147483646 h 4408"/>
                            <a:gd name="T80" fmla="*/ 2147483646 w 4409"/>
                            <a:gd name="T81" fmla="*/ 2147483646 h 4408"/>
                            <a:gd name="T82" fmla="*/ 2147483646 w 4409"/>
                            <a:gd name="T83" fmla="*/ 2147483646 h 4408"/>
                            <a:gd name="T84" fmla="*/ 2147483646 w 4409"/>
                            <a:gd name="T85" fmla="*/ 2147483646 h 4408"/>
                            <a:gd name="T86" fmla="*/ 2147483646 w 4409"/>
                            <a:gd name="T87" fmla="*/ 2147483646 h 4408"/>
                            <a:gd name="T88" fmla="*/ 2147483646 w 4409"/>
                            <a:gd name="T89" fmla="*/ 2147483646 h 4408"/>
                            <a:gd name="T90" fmla="*/ 2147483646 w 4409"/>
                            <a:gd name="T91" fmla="*/ 2147483646 h 4408"/>
                            <a:gd name="T92" fmla="*/ 2147483646 w 4409"/>
                            <a:gd name="T93" fmla="*/ 2147483646 h 4408"/>
                            <a:gd name="T94" fmla="*/ 2147483646 w 4409"/>
                            <a:gd name="T95" fmla="*/ 2147483646 h 4408"/>
                            <a:gd name="T96" fmla="*/ 2147483646 w 4409"/>
                            <a:gd name="T97" fmla="*/ 2147483646 h 4408"/>
                            <a:gd name="T98" fmla="*/ 2147483646 w 4409"/>
                            <a:gd name="T99" fmla="*/ 2147483646 h 4408"/>
                            <a:gd name="T100" fmla="*/ 2147483646 w 4409"/>
                            <a:gd name="T101" fmla="*/ 2147483646 h 4408"/>
                            <a:gd name="T102" fmla="*/ 2147483646 w 4409"/>
                            <a:gd name="T103" fmla="*/ 2147483646 h 4408"/>
                            <a:gd name="T104" fmla="*/ 2147483646 w 4409"/>
                            <a:gd name="T105" fmla="*/ 2147483646 h 4408"/>
                            <a:gd name="T106" fmla="*/ 2147483646 w 4409"/>
                            <a:gd name="T107" fmla="*/ 2147483646 h 4408"/>
                            <a:gd name="T108" fmla="*/ 2147483646 w 4409"/>
                            <a:gd name="T109" fmla="*/ 2147483646 h 4408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</a:gdLst>
                          <a:ahLst/>
                          <a:cxnLst>
                            <a:cxn ang="T110">
                              <a:pos x="T0" y="T1"/>
                            </a:cxn>
                            <a:cxn ang="T111">
                              <a:pos x="T2" y="T3"/>
                            </a:cxn>
                            <a:cxn ang="T112">
                              <a:pos x="T4" y="T5"/>
                            </a:cxn>
                            <a:cxn ang="T113">
                              <a:pos x="T6" y="T7"/>
                            </a:cxn>
                            <a:cxn ang="T114">
                              <a:pos x="T8" y="T9"/>
                            </a:cxn>
                            <a:cxn ang="T115">
                              <a:pos x="T10" y="T11"/>
                            </a:cxn>
                            <a:cxn ang="T116">
                              <a:pos x="T12" y="T13"/>
                            </a:cxn>
                            <a:cxn ang="T117">
                              <a:pos x="T14" y="T15"/>
                            </a:cxn>
                            <a:cxn ang="T118">
                              <a:pos x="T16" y="T17"/>
                            </a:cxn>
                            <a:cxn ang="T119">
                              <a:pos x="T18" y="T19"/>
                            </a:cxn>
                            <a:cxn ang="T120">
                              <a:pos x="T20" y="T21"/>
                            </a:cxn>
                            <a:cxn ang="T121">
                              <a:pos x="T22" y="T23"/>
                            </a:cxn>
                            <a:cxn ang="T122">
                              <a:pos x="T24" y="T25"/>
                            </a:cxn>
                            <a:cxn ang="T123">
                              <a:pos x="T26" y="T27"/>
                            </a:cxn>
                            <a:cxn ang="T124">
                              <a:pos x="T28" y="T29"/>
                            </a:cxn>
                            <a:cxn ang="T125">
                              <a:pos x="T30" y="T31"/>
                            </a:cxn>
                            <a:cxn ang="T126">
                              <a:pos x="T32" y="T33"/>
                            </a:cxn>
                            <a:cxn ang="T127">
                              <a:pos x="T34" y="T35"/>
                            </a:cxn>
                            <a:cxn ang="T128">
                              <a:pos x="T36" y="T37"/>
                            </a:cxn>
                            <a:cxn ang="T129">
                              <a:pos x="T38" y="T39"/>
                            </a:cxn>
                            <a:cxn ang="T130">
                              <a:pos x="T40" y="T41"/>
                            </a:cxn>
                            <a:cxn ang="T131">
                              <a:pos x="T42" y="T43"/>
                            </a:cxn>
                            <a:cxn ang="T132">
                              <a:pos x="T44" y="T45"/>
                            </a:cxn>
                            <a:cxn ang="T133">
                              <a:pos x="T46" y="T47"/>
                            </a:cxn>
                            <a:cxn ang="T134">
                              <a:pos x="T48" y="T49"/>
                            </a:cxn>
                            <a:cxn ang="T135">
                              <a:pos x="T50" y="T51"/>
                            </a:cxn>
                            <a:cxn ang="T136">
                              <a:pos x="T52" y="T53"/>
                            </a:cxn>
                            <a:cxn ang="T137">
                              <a:pos x="T54" y="T55"/>
                            </a:cxn>
                            <a:cxn ang="T138">
                              <a:pos x="T56" y="T57"/>
                            </a:cxn>
                            <a:cxn ang="T139">
                              <a:pos x="T58" y="T59"/>
                            </a:cxn>
                            <a:cxn ang="T140">
                              <a:pos x="T60" y="T61"/>
                            </a:cxn>
                            <a:cxn ang="T141">
                              <a:pos x="T62" y="T63"/>
                            </a:cxn>
                            <a:cxn ang="T142">
                              <a:pos x="T64" y="T65"/>
                            </a:cxn>
                            <a:cxn ang="T143">
                              <a:pos x="T66" y="T67"/>
                            </a:cxn>
                            <a:cxn ang="T144">
                              <a:pos x="T68" y="T69"/>
                            </a:cxn>
                            <a:cxn ang="T145">
                              <a:pos x="T70" y="T71"/>
                            </a:cxn>
                            <a:cxn ang="T146">
                              <a:pos x="T72" y="T73"/>
                            </a:cxn>
                            <a:cxn ang="T147">
                              <a:pos x="T74" y="T75"/>
                            </a:cxn>
                            <a:cxn ang="T148">
                              <a:pos x="T76" y="T77"/>
                            </a:cxn>
                            <a:cxn ang="T149">
                              <a:pos x="T78" y="T79"/>
                            </a:cxn>
                            <a:cxn ang="T150">
                              <a:pos x="T80" y="T81"/>
                            </a:cxn>
                            <a:cxn ang="T151">
                              <a:pos x="T82" y="T83"/>
                            </a:cxn>
                            <a:cxn ang="T152">
                              <a:pos x="T84" y="T85"/>
                            </a:cxn>
                            <a:cxn ang="T153">
                              <a:pos x="T86" y="T87"/>
                            </a:cxn>
                            <a:cxn ang="T154">
                              <a:pos x="T88" y="T89"/>
                            </a:cxn>
                            <a:cxn ang="T155">
                              <a:pos x="T90" y="T91"/>
                            </a:cxn>
                            <a:cxn ang="T156">
                              <a:pos x="T92" y="T93"/>
                            </a:cxn>
                            <a:cxn ang="T157">
                              <a:pos x="T94" y="T95"/>
                            </a:cxn>
                            <a:cxn ang="T158">
                              <a:pos x="T96" y="T97"/>
                            </a:cxn>
                            <a:cxn ang="T159">
                              <a:pos x="T98" y="T99"/>
                            </a:cxn>
                            <a:cxn ang="T160">
                              <a:pos x="T100" y="T101"/>
                            </a:cxn>
                            <a:cxn ang="T161">
                              <a:pos x="T102" y="T103"/>
                            </a:cxn>
                            <a:cxn ang="T162">
                              <a:pos x="T104" y="T105"/>
                            </a:cxn>
                            <a:cxn ang="T163">
                              <a:pos x="T106" y="T107"/>
                            </a:cxn>
                            <a:cxn ang="T164">
                              <a:pos x="T108" y="T109"/>
                            </a:cxn>
                          </a:cxnLst>
                          <a:rect l="0" t="0" r="r" b="b"/>
                          <a:pathLst>
                            <a:path w="4409" h="4408">
                              <a:moveTo>
                                <a:pt x="3025" y="2127"/>
                              </a:moveTo>
                              <a:lnTo>
                                <a:pt x="3025" y="2127"/>
                              </a:lnTo>
                              <a:lnTo>
                                <a:pt x="3097" y="2107"/>
                              </a:lnTo>
                              <a:lnTo>
                                <a:pt x="3179" y="2081"/>
                              </a:lnTo>
                              <a:lnTo>
                                <a:pt x="3271" y="2053"/>
                              </a:lnTo>
                              <a:lnTo>
                                <a:pt x="3375" y="2020"/>
                              </a:lnTo>
                              <a:lnTo>
                                <a:pt x="3429" y="2002"/>
                              </a:lnTo>
                              <a:lnTo>
                                <a:pt x="3481" y="1982"/>
                              </a:lnTo>
                              <a:lnTo>
                                <a:pt x="3532" y="1961"/>
                              </a:lnTo>
                              <a:lnTo>
                                <a:pt x="3580" y="1938"/>
                              </a:lnTo>
                              <a:lnTo>
                                <a:pt x="3626" y="1914"/>
                              </a:lnTo>
                              <a:lnTo>
                                <a:pt x="3672" y="1889"/>
                              </a:lnTo>
                              <a:lnTo>
                                <a:pt x="3715" y="1861"/>
                              </a:lnTo>
                              <a:lnTo>
                                <a:pt x="3756" y="1834"/>
                              </a:lnTo>
                              <a:lnTo>
                                <a:pt x="3797" y="1804"/>
                              </a:lnTo>
                              <a:lnTo>
                                <a:pt x="3834" y="1774"/>
                              </a:lnTo>
                              <a:lnTo>
                                <a:pt x="3871" y="1744"/>
                              </a:lnTo>
                              <a:lnTo>
                                <a:pt x="3906" y="1711"/>
                              </a:lnTo>
                              <a:lnTo>
                                <a:pt x="3940" y="1679"/>
                              </a:lnTo>
                              <a:lnTo>
                                <a:pt x="3971" y="1644"/>
                              </a:lnTo>
                              <a:lnTo>
                                <a:pt x="4002" y="1610"/>
                              </a:lnTo>
                              <a:lnTo>
                                <a:pt x="4031" y="1575"/>
                              </a:lnTo>
                              <a:lnTo>
                                <a:pt x="4059" y="1539"/>
                              </a:lnTo>
                              <a:lnTo>
                                <a:pt x="4085" y="1502"/>
                              </a:lnTo>
                              <a:lnTo>
                                <a:pt x="4110" y="1466"/>
                              </a:lnTo>
                              <a:lnTo>
                                <a:pt x="4134" y="1428"/>
                              </a:lnTo>
                              <a:lnTo>
                                <a:pt x="4157" y="1390"/>
                              </a:lnTo>
                              <a:lnTo>
                                <a:pt x="4177" y="1351"/>
                              </a:lnTo>
                              <a:lnTo>
                                <a:pt x="4198" y="1312"/>
                              </a:lnTo>
                              <a:lnTo>
                                <a:pt x="4217" y="1274"/>
                              </a:lnTo>
                              <a:lnTo>
                                <a:pt x="4234" y="1235"/>
                              </a:lnTo>
                              <a:lnTo>
                                <a:pt x="4251" y="1196"/>
                              </a:lnTo>
                              <a:lnTo>
                                <a:pt x="4267" y="1156"/>
                              </a:lnTo>
                              <a:lnTo>
                                <a:pt x="4281" y="1117"/>
                              </a:lnTo>
                              <a:lnTo>
                                <a:pt x="4295" y="1078"/>
                              </a:lnTo>
                              <a:lnTo>
                                <a:pt x="4307" y="1039"/>
                              </a:lnTo>
                              <a:lnTo>
                                <a:pt x="4319" y="1000"/>
                              </a:lnTo>
                              <a:lnTo>
                                <a:pt x="4329" y="961"/>
                              </a:lnTo>
                              <a:lnTo>
                                <a:pt x="4340" y="923"/>
                              </a:lnTo>
                              <a:lnTo>
                                <a:pt x="4349" y="884"/>
                              </a:lnTo>
                              <a:lnTo>
                                <a:pt x="4357" y="847"/>
                              </a:lnTo>
                              <a:lnTo>
                                <a:pt x="4365" y="809"/>
                              </a:lnTo>
                              <a:lnTo>
                                <a:pt x="4377" y="736"/>
                              </a:lnTo>
                              <a:lnTo>
                                <a:pt x="4387" y="665"/>
                              </a:lnTo>
                              <a:lnTo>
                                <a:pt x="4395" y="598"/>
                              </a:lnTo>
                              <a:lnTo>
                                <a:pt x="4401" y="534"/>
                              </a:lnTo>
                              <a:lnTo>
                                <a:pt x="4405" y="474"/>
                              </a:lnTo>
                              <a:lnTo>
                                <a:pt x="4407" y="418"/>
                              </a:lnTo>
                              <a:lnTo>
                                <a:pt x="4409" y="367"/>
                              </a:lnTo>
                              <a:lnTo>
                                <a:pt x="4409" y="321"/>
                              </a:lnTo>
                              <a:lnTo>
                                <a:pt x="4409" y="281"/>
                              </a:lnTo>
                              <a:lnTo>
                                <a:pt x="4407" y="247"/>
                              </a:lnTo>
                              <a:lnTo>
                                <a:pt x="4404" y="201"/>
                              </a:lnTo>
                              <a:lnTo>
                                <a:pt x="4403" y="183"/>
                              </a:lnTo>
                              <a:lnTo>
                                <a:pt x="3786" y="183"/>
                              </a:lnTo>
                              <a:lnTo>
                                <a:pt x="3491" y="183"/>
                              </a:lnTo>
                              <a:lnTo>
                                <a:pt x="3491" y="0"/>
                              </a:lnTo>
                              <a:lnTo>
                                <a:pt x="919" y="0"/>
                              </a:lnTo>
                              <a:lnTo>
                                <a:pt x="919" y="183"/>
                              </a:lnTo>
                              <a:lnTo>
                                <a:pt x="624" y="183"/>
                              </a:lnTo>
                              <a:lnTo>
                                <a:pt x="6" y="183"/>
                              </a:lnTo>
                              <a:lnTo>
                                <a:pt x="5" y="201"/>
                              </a:lnTo>
                              <a:lnTo>
                                <a:pt x="2" y="247"/>
                              </a:lnTo>
                              <a:lnTo>
                                <a:pt x="1" y="282"/>
                              </a:lnTo>
                              <a:lnTo>
                                <a:pt x="0" y="321"/>
                              </a:lnTo>
                              <a:lnTo>
                                <a:pt x="1" y="367"/>
                              </a:lnTo>
                              <a:lnTo>
                                <a:pt x="2" y="419"/>
                              </a:lnTo>
                              <a:lnTo>
                                <a:pt x="4" y="475"/>
                              </a:lnTo>
                              <a:lnTo>
                                <a:pt x="8" y="535"/>
                              </a:lnTo>
                              <a:lnTo>
                                <a:pt x="14" y="599"/>
                              </a:lnTo>
                              <a:lnTo>
                                <a:pt x="22" y="667"/>
                              </a:lnTo>
                              <a:lnTo>
                                <a:pt x="32" y="737"/>
                              </a:lnTo>
                              <a:lnTo>
                                <a:pt x="45" y="811"/>
                              </a:lnTo>
                              <a:lnTo>
                                <a:pt x="52" y="848"/>
                              </a:lnTo>
                              <a:lnTo>
                                <a:pt x="61" y="886"/>
                              </a:lnTo>
                              <a:lnTo>
                                <a:pt x="69" y="924"/>
                              </a:lnTo>
                              <a:lnTo>
                                <a:pt x="79" y="962"/>
                              </a:lnTo>
                              <a:lnTo>
                                <a:pt x="91" y="1002"/>
                              </a:lnTo>
                              <a:lnTo>
                                <a:pt x="102" y="1041"/>
                              </a:lnTo>
                              <a:lnTo>
                                <a:pt x="115" y="1080"/>
                              </a:lnTo>
                              <a:lnTo>
                                <a:pt x="128" y="1120"/>
                              </a:lnTo>
                              <a:lnTo>
                                <a:pt x="142" y="1158"/>
                              </a:lnTo>
                              <a:lnTo>
                                <a:pt x="159" y="1198"/>
                              </a:lnTo>
                              <a:lnTo>
                                <a:pt x="175" y="1237"/>
                              </a:lnTo>
                              <a:lnTo>
                                <a:pt x="193" y="1276"/>
                              </a:lnTo>
                              <a:lnTo>
                                <a:pt x="211" y="1315"/>
                              </a:lnTo>
                              <a:lnTo>
                                <a:pt x="232" y="1354"/>
                              </a:lnTo>
                              <a:lnTo>
                                <a:pt x="253" y="1392"/>
                              </a:lnTo>
                              <a:lnTo>
                                <a:pt x="275" y="1430"/>
                              </a:lnTo>
                              <a:lnTo>
                                <a:pt x="299" y="1468"/>
                              </a:lnTo>
                              <a:lnTo>
                                <a:pt x="324" y="1504"/>
                              </a:lnTo>
                              <a:lnTo>
                                <a:pt x="350" y="1541"/>
                              </a:lnTo>
                              <a:lnTo>
                                <a:pt x="378" y="1577"/>
                              </a:lnTo>
                              <a:lnTo>
                                <a:pt x="407" y="1612"/>
                              </a:lnTo>
                              <a:lnTo>
                                <a:pt x="438" y="1646"/>
                              </a:lnTo>
                              <a:lnTo>
                                <a:pt x="470" y="1681"/>
                              </a:lnTo>
                              <a:lnTo>
                                <a:pt x="503" y="1713"/>
                              </a:lnTo>
                              <a:lnTo>
                                <a:pt x="538" y="1746"/>
                              </a:lnTo>
                              <a:lnTo>
                                <a:pt x="574" y="1776"/>
                              </a:lnTo>
                              <a:lnTo>
                                <a:pt x="613" y="1806"/>
                              </a:lnTo>
                              <a:lnTo>
                                <a:pt x="653" y="1835"/>
                              </a:lnTo>
                              <a:lnTo>
                                <a:pt x="694" y="1863"/>
                              </a:lnTo>
                              <a:lnTo>
                                <a:pt x="738" y="1890"/>
                              </a:lnTo>
                              <a:lnTo>
                                <a:pt x="782" y="1915"/>
                              </a:lnTo>
                              <a:lnTo>
                                <a:pt x="829" y="1939"/>
                              </a:lnTo>
                              <a:lnTo>
                                <a:pt x="878" y="1962"/>
                              </a:lnTo>
                              <a:lnTo>
                                <a:pt x="928" y="1983"/>
                              </a:lnTo>
                              <a:lnTo>
                                <a:pt x="981" y="2002"/>
                              </a:lnTo>
                              <a:lnTo>
                                <a:pt x="1035" y="2020"/>
                              </a:lnTo>
                              <a:lnTo>
                                <a:pt x="1137" y="2053"/>
                              </a:lnTo>
                              <a:lnTo>
                                <a:pt x="1230" y="2080"/>
                              </a:lnTo>
                              <a:lnTo>
                                <a:pt x="1311" y="2105"/>
                              </a:lnTo>
                              <a:lnTo>
                                <a:pt x="1384" y="2125"/>
                              </a:lnTo>
                              <a:lnTo>
                                <a:pt x="1417" y="2164"/>
                              </a:lnTo>
                              <a:lnTo>
                                <a:pt x="1452" y="2203"/>
                              </a:lnTo>
                              <a:lnTo>
                                <a:pt x="1488" y="2241"/>
                              </a:lnTo>
                              <a:lnTo>
                                <a:pt x="1525" y="2275"/>
                              </a:lnTo>
                              <a:lnTo>
                                <a:pt x="1562" y="2309"/>
                              </a:lnTo>
                              <a:lnTo>
                                <a:pt x="1600" y="2340"/>
                              </a:lnTo>
                              <a:lnTo>
                                <a:pt x="1639" y="2370"/>
                              </a:lnTo>
                              <a:lnTo>
                                <a:pt x="1679" y="2398"/>
                              </a:lnTo>
                              <a:lnTo>
                                <a:pt x="1720" y="2424"/>
                              </a:lnTo>
                              <a:lnTo>
                                <a:pt x="1761" y="2449"/>
                              </a:lnTo>
                              <a:lnTo>
                                <a:pt x="1803" y="2471"/>
                              </a:lnTo>
                              <a:lnTo>
                                <a:pt x="1845" y="2490"/>
                              </a:lnTo>
                              <a:lnTo>
                                <a:pt x="1888" y="2508"/>
                              </a:lnTo>
                              <a:lnTo>
                                <a:pt x="1933" y="2525"/>
                              </a:lnTo>
                              <a:lnTo>
                                <a:pt x="1976" y="2538"/>
                              </a:lnTo>
                              <a:lnTo>
                                <a:pt x="2021" y="2549"/>
                              </a:lnTo>
                              <a:lnTo>
                                <a:pt x="2021" y="3864"/>
                              </a:lnTo>
                              <a:lnTo>
                                <a:pt x="1963" y="3868"/>
                              </a:lnTo>
                              <a:lnTo>
                                <a:pt x="1906" y="3873"/>
                              </a:lnTo>
                              <a:lnTo>
                                <a:pt x="1850" y="3880"/>
                              </a:lnTo>
                              <a:lnTo>
                                <a:pt x="1795" y="3887"/>
                              </a:lnTo>
                              <a:lnTo>
                                <a:pt x="1741" y="3895"/>
                              </a:lnTo>
                              <a:lnTo>
                                <a:pt x="1688" y="3904"/>
                              </a:lnTo>
                              <a:lnTo>
                                <a:pt x="1636" y="3915"/>
                              </a:lnTo>
                              <a:lnTo>
                                <a:pt x="1587" y="3926"/>
                              </a:lnTo>
                              <a:lnTo>
                                <a:pt x="1537" y="3939"/>
                              </a:lnTo>
                              <a:lnTo>
                                <a:pt x="1489" y="3951"/>
                              </a:lnTo>
                              <a:lnTo>
                                <a:pt x="1444" y="3965"/>
                              </a:lnTo>
                              <a:lnTo>
                                <a:pt x="1399" y="3980"/>
                              </a:lnTo>
                              <a:lnTo>
                                <a:pt x="1355" y="3995"/>
                              </a:lnTo>
                              <a:lnTo>
                                <a:pt x="1314" y="4012"/>
                              </a:lnTo>
                              <a:lnTo>
                                <a:pt x="1274" y="4029"/>
                              </a:lnTo>
                              <a:lnTo>
                                <a:pt x="1237" y="4046"/>
                              </a:lnTo>
                              <a:lnTo>
                                <a:pt x="1200" y="4065"/>
                              </a:lnTo>
                              <a:lnTo>
                                <a:pt x="1166" y="4085"/>
                              </a:lnTo>
                              <a:lnTo>
                                <a:pt x="1134" y="4104"/>
                              </a:lnTo>
                              <a:lnTo>
                                <a:pt x="1104" y="4124"/>
                              </a:lnTo>
                              <a:lnTo>
                                <a:pt x="1076" y="4146"/>
                              </a:lnTo>
                              <a:lnTo>
                                <a:pt x="1049" y="4167"/>
                              </a:lnTo>
                              <a:lnTo>
                                <a:pt x="1026" y="4189"/>
                              </a:lnTo>
                              <a:lnTo>
                                <a:pt x="1004" y="4211"/>
                              </a:lnTo>
                              <a:lnTo>
                                <a:pt x="984" y="4235"/>
                              </a:lnTo>
                              <a:lnTo>
                                <a:pt x="968" y="4259"/>
                              </a:lnTo>
                              <a:lnTo>
                                <a:pt x="953" y="4282"/>
                              </a:lnTo>
                              <a:lnTo>
                                <a:pt x="947" y="4295"/>
                              </a:lnTo>
                              <a:lnTo>
                                <a:pt x="941" y="4307"/>
                              </a:lnTo>
                              <a:lnTo>
                                <a:pt x="936" y="4320"/>
                              </a:lnTo>
                              <a:lnTo>
                                <a:pt x="931" y="4332"/>
                              </a:lnTo>
                              <a:lnTo>
                                <a:pt x="927" y="4344"/>
                              </a:lnTo>
                              <a:lnTo>
                                <a:pt x="924" y="4358"/>
                              </a:lnTo>
                              <a:lnTo>
                                <a:pt x="922" y="4370"/>
                              </a:lnTo>
                              <a:lnTo>
                                <a:pt x="920" y="4383"/>
                              </a:lnTo>
                              <a:lnTo>
                                <a:pt x="919" y="4396"/>
                              </a:lnTo>
                              <a:lnTo>
                                <a:pt x="919" y="4408"/>
                              </a:lnTo>
                              <a:lnTo>
                                <a:pt x="3491" y="4408"/>
                              </a:lnTo>
                              <a:lnTo>
                                <a:pt x="3491" y="4396"/>
                              </a:lnTo>
                              <a:lnTo>
                                <a:pt x="3490" y="4383"/>
                              </a:lnTo>
                              <a:lnTo>
                                <a:pt x="3488" y="4370"/>
                              </a:lnTo>
                              <a:lnTo>
                                <a:pt x="3486" y="4358"/>
                              </a:lnTo>
                              <a:lnTo>
                                <a:pt x="3482" y="4344"/>
                              </a:lnTo>
                              <a:lnTo>
                                <a:pt x="3478" y="4332"/>
                              </a:lnTo>
                              <a:lnTo>
                                <a:pt x="3474" y="4320"/>
                              </a:lnTo>
                              <a:lnTo>
                                <a:pt x="3469" y="4307"/>
                              </a:lnTo>
                              <a:lnTo>
                                <a:pt x="3463" y="4295"/>
                              </a:lnTo>
                              <a:lnTo>
                                <a:pt x="3457" y="4282"/>
                              </a:lnTo>
                              <a:lnTo>
                                <a:pt x="3443" y="4259"/>
                              </a:lnTo>
                              <a:lnTo>
                                <a:pt x="3426" y="4235"/>
                              </a:lnTo>
                              <a:lnTo>
                                <a:pt x="3406" y="4211"/>
                              </a:lnTo>
                              <a:lnTo>
                                <a:pt x="3384" y="4189"/>
                              </a:lnTo>
                              <a:lnTo>
                                <a:pt x="3361" y="4167"/>
                              </a:lnTo>
                              <a:lnTo>
                                <a:pt x="3334" y="4146"/>
                              </a:lnTo>
                              <a:lnTo>
                                <a:pt x="3306" y="4124"/>
                              </a:lnTo>
                              <a:lnTo>
                                <a:pt x="3276" y="4104"/>
                              </a:lnTo>
                              <a:lnTo>
                                <a:pt x="3244" y="4085"/>
                              </a:lnTo>
                              <a:lnTo>
                                <a:pt x="3210" y="4065"/>
                              </a:lnTo>
                              <a:lnTo>
                                <a:pt x="3173" y="4046"/>
                              </a:lnTo>
                              <a:lnTo>
                                <a:pt x="3136" y="4029"/>
                              </a:lnTo>
                              <a:lnTo>
                                <a:pt x="3096" y="4012"/>
                              </a:lnTo>
                              <a:lnTo>
                                <a:pt x="3054" y="3995"/>
                              </a:lnTo>
                              <a:lnTo>
                                <a:pt x="3011" y="3980"/>
                              </a:lnTo>
                              <a:lnTo>
                                <a:pt x="2966" y="3965"/>
                              </a:lnTo>
                              <a:lnTo>
                                <a:pt x="2921" y="3951"/>
                              </a:lnTo>
                              <a:lnTo>
                                <a:pt x="2873" y="3939"/>
                              </a:lnTo>
                              <a:lnTo>
                                <a:pt x="2823" y="3926"/>
                              </a:lnTo>
                              <a:lnTo>
                                <a:pt x="2773" y="3915"/>
                              </a:lnTo>
                              <a:lnTo>
                                <a:pt x="2722" y="3904"/>
                              </a:lnTo>
                              <a:lnTo>
                                <a:pt x="2669" y="3895"/>
                              </a:lnTo>
                              <a:lnTo>
                                <a:pt x="2615" y="3887"/>
                              </a:lnTo>
                              <a:lnTo>
                                <a:pt x="2559" y="3880"/>
                              </a:lnTo>
                              <a:lnTo>
                                <a:pt x="2504" y="3873"/>
                              </a:lnTo>
                              <a:lnTo>
                                <a:pt x="2447" y="3868"/>
                              </a:lnTo>
                              <a:lnTo>
                                <a:pt x="2389" y="3864"/>
                              </a:lnTo>
                              <a:lnTo>
                                <a:pt x="2389" y="2549"/>
                              </a:lnTo>
                              <a:lnTo>
                                <a:pt x="2434" y="2538"/>
                              </a:lnTo>
                              <a:lnTo>
                                <a:pt x="2477" y="2525"/>
                              </a:lnTo>
                              <a:lnTo>
                                <a:pt x="2521" y="2508"/>
                              </a:lnTo>
                              <a:lnTo>
                                <a:pt x="2565" y="2491"/>
                              </a:lnTo>
                              <a:lnTo>
                                <a:pt x="2607" y="2471"/>
                              </a:lnTo>
                              <a:lnTo>
                                <a:pt x="2649" y="2449"/>
                              </a:lnTo>
                              <a:lnTo>
                                <a:pt x="2689" y="2425"/>
                              </a:lnTo>
                              <a:lnTo>
                                <a:pt x="2730" y="2399"/>
                              </a:lnTo>
                              <a:lnTo>
                                <a:pt x="2769" y="2370"/>
                              </a:lnTo>
                              <a:lnTo>
                                <a:pt x="2809" y="2341"/>
                              </a:lnTo>
                              <a:lnTo>
                                <a:pt x="2846" y="2310"/>
                              </a:lnTo>
                              <a:lnTo>
                                <a:pt x="2884" y="2276"/>
                              </a:lnTo>
                              <a:lnTo>
                                <a:pt x="2921" y="2242"/>
                              </a:lnTo>
                              <a:lnTo>
                                <a:pt x="2956" y="2205"/>
                              </a:lnTo>
                              <a:lnTo>
                                <a:pt x="2992" y="2167"/>
                              </a:lnTo>
                              <a:lnTo>
                                <a:pt x="3025" y="2127"/>
                              </a:lnTo>
                              <a:close/>
                              <a:moveTo>
                                <a:pt x="3491" y="791"/>
                              </a:moveTo>
                              <a:lnTo>
                                <a:pt x="3491" y="367"/>
                              </a:lnTo>
                              <a:lnTo>
                                <a:pt x="3786" y="367"/>
                              </a:lnTo>
                              <a:lnTo>
                                <a:pt x="4226" y="367"/>
                              </a:lnTo>
                              <a:lnTo>
                                <a:pt x="4226" y="403"/>
                              </a:lnTo>
                              <a:lnTo>
                                <a:pt x="4225" y="441"/>
                              </a:lnTo>
                              <a:lnTo>
                                <a:pt x="4223" y="482"/>
                              </a:lnTo>
                              <a:lnTo>
                                <a:pt x="4220" y="525"/>
                              </a:lnTo>
                              <a:lnTo>
                                <a:pt x="4216" y="570"/>
                              </a:lnTo>
                              <a:lnTo>
                                <a:pt x="4211" y="617"/>
                              </a:lnTo>
                              <a:lnTo>
                                <a:pt x="4205" y="665"/>
                              </a:lnTo>
                              <a:lnTo>
                                <a:pt x="4198" y="716"/>
                              </a:lnTo>
                              <a:lnTo>
                                <a:pt x="4188" y="767"/>
                              </a:lnTo>
                              <a:lnTo>
                                <a:pt x="4177" y="819"/>
                              </a:lnTo>
                              <a:lnTo>
                                <a:pt x="4165" y="873"/>
                              </a:lnTo>
                              <a:lnTo>
                                <a:pt x="4152" y="927"/>
                              </a:lnTo>
                              <a:lnTo>
                                <a:pt x="4136" y="982"/>
                              </a:lnTo>
                              <a:lnTo>
                                <a:pt x="4117" y="1037"/>
                              </a:lnTo>
                              <a:lnTo>
                                <a:pt x="4097" y="1091"/>
                              </a:lnTo>
                              <a:lnTo>
                                <a:pt x="4075" y="1146"/>
                              </a:lnTo>
                              <a:lnTo>
                                <a:pt x="4050" y="1201"/>
                              </a:lnTo>
                              <a:lnTo>
                                <a:pt x="4037" y="1227"/>
                              </a:lnTo>
                              <a:lnTo>
                                <a:pt x="4023" y="1255"/>
                              </a:lnTo>
                              <a:lnTo>
                                <a:pt x="4009" y="1281"/>
                              </a:lnTo>
                              <a:lnTo>
                                <a:pt x="3994" y="1307"/>
                              </a:lnTo>
                              <a:lnTo>
                                <a:pt x="3977" y="1334"/>
                              </a:lnTo>
                              <a:lnTo>
                                <a:pt x="3961" y="1360"/>
                              </a:lnTo>
                              <a:lnTo>
                                <a:pt x="3944" y="1385"/>
                              </a:lnTo>
                              <a:lnTo>
                                <a:pt x="3926" y="1412"/>
                              </a:lnTo>
                              <a:lnTo>
                                <a:pt x="3907" y="1436"/>
                              </a:lnTo>
                              <a:lnTo>
                                <a:pt x="3887" y="1462"/>
                              </a:lnTo>
                              <a:lnTo>
                                <a:pt x="3867" y="1486"/>
                              </a:lnTo>
                              <a:lnTo>
                                <a:pt x="3847" y="1510"/>
                              </a:lnTo>
                              <a:lnTo>
                                <a:pt x="3824" y="1534"/>
                              </a:lnTo>
                              <a:lnTo>
                                <a:pt x="3802" y="1557"/>
                              </a:lnTo>
                              <a:lnTo>
                                <a:pt x="3779" y="1579"/>
                              </a:lnTo>
                              <a:lnTo>
                                <a:pt x="3754" y="1602"/>
                              </a:lnTo>
                              <a:lnTo>
                                <a:pt x="3729" y="1623"/>
                              </a:lnTo>
                              <a:lnTo>
                                <a:pt x="3703" y="1644"/>
                              </a:lnTo>
                              <a:lnTo>
                                <a:pt x="3676" y="1664"/>
                              </a:lnTo>
                              <a:lnTo>
                                <a:pt x="3649" y="1685"/>
                              </a:lnTo>
                              <a:lnTo>
                                <a:pt x="3619" y="1704"/>
                              </a:lnTo>
                              <a:lnTo>
                                <a:pt x="3590" y="1722"/>
                              </a:lnTo>
                              <a:lnTo>
                                <a:pt x="3560" y="1740"/>
                              </a:lnTo>
                              <a:lnTo>
                                <a:pt x="3528" y="1758"/>
                              </a:lnTo>
                              <a:lnTo>
                                <a:pt x="3496" y="1775"/>
                              </a:lnTo>
                              <a:lnTo>
                                <a:pt x="3462" y="1790"/>
                              </a:lnTo>
                              <a:lnTo>
                                <a:pt x="3428" y="1805"/>
                              </a:lnTo>
                              <a:lnTo>
                                <a:pt x="3392" y="1820"/>
                              </a:lnTo>
                              <a:lnTo>
                                <a:pt x="3357" y="1833"/>
                              </a:lnTo>
                              <a:lnTo>
                                <a:pt x="3319" y="1846"/>
                              </a:lnTo>
                              <a:lnTo>
                                <a:pt x="3192" y="1886"/>
                              </a:lnTo>
                              <a:lnTo>
                                <a:pt x="3227" y="1825"/>
                              </a:lnTo>
                              <a:lnTo>
                                <a:pt x="3258" y="1763"/>
                              </a:lnTo>
                              <a:lnTo>
                                <a:pt x="3289" y="1700"/>
                              </a:lnTo>
                              <a:lnTo>
                                <a:pt x="3317" y="1635"/>
                              </a:lnTo>
                              <a:lnTo>
                                <a:pt x="3345" y="1569"/>
                              </a:lnTo>
                              <a:lnTo>
                                <a:pt x="3369" y="1501"/>
                              </a:lnTo>
                              <a:lnTo>
                                <a:pt x="3391" y="1433"/>
                              </a:lnTo>
                              <a:lnTo>
                                <a:pt x="3411" y="1364"/>
                              </a:lnTo>
                              <a:lnTo>
                                <a:pt x="3430" y="1294"/>
                              </a:lnTo>
                              <a:lnTo>
                                <a:pt x="3446" y="1223"/>
                              </a:lnTo>
                              <a:lnTo>
                                <a:pt x="3459" y="1152"/>
                              </a:lnTo>
                              <a:lnTo>
                                <a:pt x="3470" y="1080"/>
                              </a:lnTo>
                              <a:lnTo>
                                <a:pt x="3475" y="1044"/>
                              </a:lnTo>
                              <a:lnTo>
                                <a:pt x="3479" y="1008"/>
                              </a:lnTo>
                              <a:lnTo>
                                <a:pt x="3482" y="972"/>
                              </a:lnTo>
                              <a:lnTo>
                                <a:pt x="3486" y="936"/>
                              </a:lnTo>
                              <a:lnTo>
                                <a:pt x="3488" y="900"/>
                              </a:lnTo>
                              <a:lnTo>
                                <a:pt x="3490" y="863"/>
                              </a:lnTo>
                              <a:lnTo>
                                <a:pt x="3491" y="828"/>
                              </a:lnTo>
                              <a:lnTo>
                                <a:pt x="3491" y="791"/>
                              </a:lnTo>
                              <a:close/>
                              <a:moveTo>
                                <a:pt x="1091" y="1846"/>
                              </a:moveTo>
                              <a:lnTo>
                                <a:pt x="1091" y="1846"/>
                              </a:lnTo>
                              <a:lnTo>
                                <a:pt x="1053" y="1833"/>
                              </a:lnTo>
                              <a:lnTo>
                                <a:pt x="1017" y="1820"/>
                              </a:lnTo>
                              <a:lnTo>
                                <a:pt x="981" y="1805"/>
                              </a:lnTo>
                              <a:lnTo>
                                <a:pt x="947" y="1791"/>
                              </a:lnTo>
                              <a:lnTo>
                                <a:pt x="913" y="1775"/>
                              </a:lnTo>
                              <a:lnTo>
                                <a:pt x="881" y="1759"/>
                              </a:lnTo>
                              <a:lnTo>
                                <a:pt x="849" y="1741"/>
                              </a:lnTo>
                              <a:lnTo>
                                <a:pt x="819" y="1723"/>
                              </a:lnTo>
                              <a:lnTo>
                                <a:pt x="789" y="1705"/>
                              </a:lnTo>
                              <a:lnTo>
                                <a:pt x="760" y="1686"/>
                              </a:lnTo>
                              <a:lnTo>
                                <a:pt x="733" y="1665"/>
                              </a:lnTo>
                              <a:lnTo>
                                <a:pt x="705" y="1645"/>
                              </a:lnTo>
                              <a:lnTo>
                                <a:pt x="680" y="1624"/>
                              </a:lnTo>
                              <a:lnTo>
                                <a:pt x="655" y="1603"/>
                              </a:lnTo>
                              <a:lnTo>
                                <a:pt x="630" y="1580"/>
                              </a:lnTo>
                              <a:lnTo>
                                <a:pt x="607" y="1558"/>
                              </a:lnTo>
                              <a:lnTo>
                                <a:pt x="585" y="1535"/>
                              </a:lnTo>
                              <a:lnTo>
                                <a:pt x="562" y="1511"/>
                              </a:lnTo>
                              <a:lnTo>
                                <a:pt x="541" y="1487"/>
                              </a:lnTo>
                              <a:lnTo>
                                <a:pt x="521" y="1463"/>
                              </a:lnTo>
                              <a:lnTo>
                                <a:pt x="501" y="1438"/>
                              </a:lnTo>
                              <a:lnTo>
                                <a:pt x="483" y="1413"/>
                              </a:lnTo>
                              <a:lnTo>
                                <a:pt x="465" y="1387"/>
                              </a:lnTo>
                              <a:lnTo>
                                <a:pt x="448" y="1361"/>
                              </a:lnTo>
                              <a:lnTo>
                                <a:pt x="431" y="1336"/>
                              </a:lnTo>
                              <a:lnTo>
                                <a:pt x="415" y="1309"/>
                              </a:lnTo>
                              <a:lnTo>
                                <a:pt x="400" y="1283"/>
                              </a:lnTo>
                              <a:lnTo>
                                <a:pt x="386" y="1256"/>
                              </a:lnTo>
                              <a:lnTo>
                                <a:pt x="372" y="1229"/>
                              </a:lnTo>
                              <a:lnTo>
                                <a:pt x="358" y="1202"/>
                              </a:lnTo>
                              <a:lnTo>
                                <a:pt x="334" y="1147"/>
                              </a:lnTo>
                              <a:lnTo>
                                <a:pt x="312" y="1092"/>
                              </a:lnTo>
                              <a:lnTo>
                                <a:pt x="291" y="1038"/>
                              </a:lnTo>
                              <a:lnTo>
                                <a:pt x="273" y="983"/>
                              </a:lnTo>
                              <a:lnTo>
                                <a:pt x="258" y="928"/>
                              </a:lnTo>
                              <a:lnTo>
                                <a:pt x="244" y="874"/>
                              </a:lnTo>
                              <a:lnTo>
                                <a:pt x="232" y="820"/>
                              </a:lnTo>
                              <a:lnTo>
                                <a:pt x="221" y="768"/>
                              </a:lnTo>
                              <a:lnTo>
                                <a:pt x="212" y="716"/>
                              </a:lnTo>
                              <a:lnTo>
                                <a:pt x="204" y="666"/>
                              </a:lnTo>
                              <a:lnTo>
                                <a:pt x="198" y="618"/>
                              </a:lnTo>
                              <a:lnTo>
                                <a:pt x="194" y="570"/>
                              </a:lnTo>
                              <a:lnTo>
                                <a:pt x="190" y="525"/>
                              </a:lnTo>
                              <a:lnTo>
                                <a:pt x="187" y="482"/>
                              </a:lnTo>
                              <a:lnTo>
                                <a:pt x="185" y="441"/>
                              </a:lnTo>
                              <a:lnTo>
                                <a:pt x="184" y="404"/>
                              </a:lnTo>
                              <a:lnTo>
                                <a:pt x="184" y="367"/>
                              </a:lnTo>
                              <a:lnTo>
                                <a:pt x="624" y="367"/>
                              </a:lnTo>
                              <a:lnTo>
                                <a:pt x="919" y="367"/>
                              </a:lnTo>
                              <a:lnTo>
                                <a:pt x="919" y="791"/>
                              </a:lnTo>
                              <a:lnTo>
                                <a:pt x="919" y="828"/>
                              </a:lnTo>
                              <a:lnTo>
                                <a:pt x="920" y="863"/>
                              </a:lnTo>
                              <a:lnTo>
                                <a:pt x="922" y="900"/>
                              </a:lnTo>
                              <a:lnTo>
                                <a:pt x="924" y="936"/>
                              </a:lnTo>
                              <a:lnTo>
                                <a:pt x="927" y="972"/>
                              </a:lnTo>
                              <a:lnTo>
                                <a:pt x="930" y="1008"/>
                              </a:lnTo>
                              <a:lnTo>
                                <a:pt x="935" y="1044"/>
                              </a:lnTo>
                              <a:lnTo>
                                <a:pt x="940" y="1080"/>
                              </a:lnTo>
                              <a:lnTo>
                                <a:pt x="951" y="1151"/>
                              </a:lnTo>
                              <a:lnTo>
                                <a:pt x="964" y="1223"/>
                              </a:lnTo>
                              <a:lnTo>
                                <a:pt x="980" y="1293"/>
                              </a:lnTo>
                              <a:lnTo>
                                <a:pt x="998" y="1363"/>
                              </a:lnTo>
                              <a:lnTo>
                                <a:pt x="1019" y="1432"/>
                              </a:lnTo>
                              <a:lnTo>
                                <a:pt x="1041" y="1501"/>
                              </a:lnTo>
                              <a:lnTo>
                                <a:pt x="1065" y="1568"/>
                              </a:lnTo>
                              <a:lnTo>
                                <a:pt x="1092" y="1634"/>
                              </a:lnTo>
                              <a:lnTo>
                                <a:pt x="1120" y="1699"/>
                              </a:lnTo>
                              <a:lnTo>
                                <a:pt x="1151" y="1763"/>
                              </a:lnTo>
                              <a:lnTo>
                                <a:pt x="1183" y="1825"/>
                              </a:lnTo>
                              <a:lnTo>
                                <a:pt x="1217" y="1885"/>
                              </a:lnTo>
                              <a:lnTo>
                                <a:pt x="1091" y="1846"/>
                              </a:lnTo>
                              <a:close/>
                              <a:moveTo>
                                <a:pt x="2205" y="1626"/>
                              </a:moveTo>
                              <a:lnTo>
                                <a:pt x="1637" y="2020"/>
                              </a:lnTo>
                              <a:lnTo>
                                <a:pt x="1837" y="1359"/>
                              </a:lnTo>
                              <a:lnTo>
                                <a:pt x="1287" y="940"/>
                              </a:lnTo>
                              <a:lnTo>
                                <a:pt x="1978" y="927"/>
                              </a:lnTo>
                              <a:lnTo>
                                <a:pt x="2205" y="274"/>
                              </a:lnTo>
                              <a:lnTo>
                                <a:pt x="2433" y="927"/>
                              </a:lnTo>
                              <a:lnTo>
                                <a:pt x="3123" y="940"/>
                              </a:lnTo>
                              <a:lnTo>
                                <a:pt x="2573" y="1359"/>
                              </a:lnTo>
                              <a:lnTo>
                                <a:pt x="2772" y="2020"/>
                              </a:lnTo>
                              <a:lnTo>
                                <a:pt x="2205" y="1626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奖杯" o:spid="_x0000_s1026" o:spt="100" style="position:absolute;left:0pt;margin-left:123.8pt;margin-top:609.65pt;height:33.5pt;width:33.5pt;z-index:251716608;v-text-anchor:middle;mso-width-relative:page;mso-height-relative:page;" fillcolor="#000000 [3213]" filled="t" stroked="f" coordsize="4409,4408" o:gfxdata="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" path="m3025,2127l3025,2127,3097,2107,3179,2081,3271,2053,3375,2020,3429,2002,3481,1982,3532,1961,3580,1938,3626,1914,3672,1889,3715,1861,3756,1834,3797,1804,3834,1774,3871,1744,3906,1711,3940,1679,3971,1644,4002,1610,4031,1575,4059,1539,4085,1502,4110,1466,4134,1428,4157,1390,4177,1351,4198,1312,4217,1274,4234,1235,4251,1196,4267,1156,4281,1117,4295,1078,4307,1039,4319,1000,4329,961,4340,923,4349,884,4357,847,4365,809,4377,736,4387,665,4395,598,4401,534,4405,474,4407,418,4409,367,4409,321,4409,281,4407,247,4404,201,4403,183,3786,183,3491,183,3491,0,919,0,919,183,624,183,6,183,5,201,2,247,1,282,0,321,1,367,2,419,4,475,8,535,14,599,22,667,32,737,45,811,52,848,61,886,69,924,79,962,91,1002,102,1041,115,1080,128,1120,142,1158,159,1198,175,1237,193,1276,211,1315,232,1354,253,1392,275,1430,299,1468,324,1504,350,1541,378,1577,407,1612,438,1646,470,1681,503,1713,538,1746,574,1776,613,1806,653,1835,694,1863,738,1890,782,1915,829,1939,878,1962,928,1983,981,2002,1035,2020,1137,2053,1230,2080,1311,2105,1384,2125,1417,2164,1452,2203,1488,2241,1525,2275,1562,2309,1600,2340,1639,2370,1679,2398,1720,2424,1761,2449,1803,2471,1845,2490,1888,2508,1933,2525,1976,2538,2021,2549,2021,3864,1963,3868,1906,3873,1850,3880,1795,3887,1741,3895,1688,3904,1636,3915,1587,3926,1537,3939,1489,3951,1444,3965,1399,3980,1355,3995,1314,4012,1274,4029,1237,4046,1200,4065,1166,4085,1134,4104,1104,4124,1076,4146,1049,4167,1026,4189,1004,4211,984,4235,968,4259,953,4282,947,4295,941,4307,936,4320,931,4332,927,4344,924,4358,922,4370,920,4383,919,4396,919,4408,3491,4408,3491,4396,3490,4383,3488,4370,3486,4358,3482,4344,3478,4332,3474,4320,3469,4307,3463,4295,3457,4282,3443,4259,3426,4235,3406,4211,3384,4189,3361,4167,3334,4146,3306,4124,3276,4104,3244,4085,3210,4065,3173,4046,3136,4029,3096,4012,3054,3995,3011,3980,2966,3965,2921,3951,2873,3939,2823,3926,2773,3915,2722,3904,2669,3895,2615,3887,2559,3880,2504,3873,2447,3868,2389,3864,2389,2549,2434,2538,2477,2525,2521,2508,2565,2491,2607,2471,2649,2449,2689,2425,2730,2399,2769,2370,2809,2341,2846,2310,2884,2276,2921,2242,2956,2205,2992,2167,3025,2127xm3491,791l3491,367,3786,367,4226,367,4226,403,4225,441,4223,482,4220,525,4216,570,4211,617,4205,665,4198,716,4188,767,4177,819,4165,873,4152,927,4136,982,4117,1037,4097,1091,4075,1146,4050,1201,4037,1227,4023,1255,4009,1281,3994,1307,3977,1334,3961,1360,3944,1385,3926,1412,3907,1436,3887,1462,3867,1486,3847,1510,3824,1534,3802,1557,3779,1579,3754,1602,3729,1623,3703,1644,3676,1664,3649,1685,3619,1704,3590,1722,3560,1740,3528,1758,3496,1775,3462,1790,3428,1805,3392,1820,3357,1833,3319,1846,3192,1886,3227,1825,3258,1763,3289,1700,3317,1635,3345,1569,3369,1501,3391,1433,3411,1364,3430,1294,3446,1223,3459,1152,3470,1080,3475,1044,3479,1008,3482,972,3486,936,3488,900,3490,863,3491,828,3491,791xm1091,1846l1091,1846,1053,1833,1017,1820,981,1805,947,1791,913,1775,881,1759,849,1741,819,1723,789,1705,760,1686,733,1665,705,1645,680,1624,655,1603,630,1580,607,1558,585,1535,562,1511,541,1487,521,1463,501,1438,483,1413,465,1387,448,1361,431,1336,415,1309,400,1283,386,1256,372,1229,358,1202,334,1147,312,1092,291,1038,273,983,258,928,244,874,232,820,221,768,212,716,204,666,198,618,194,570,190,525,187,482,185,441,184,404,184,367,624,367,919,367,919,791,919,828,920,863,922,900,924,936,927,972,930,1008,935,1044,940,1080,951,1151,964,1223,980,1293,998,1363,1019,1432,1041,1501,1065,1568,1092,1634,1120,1699,1151,1763,1183,1825,1217,1885,1091,1846xm2205,1626l1637,2020,1837,1359,1287,940,1978,927,2205,274,2433,927,3123,940,2573,1359,2772,2020,2205,1626xe">
                <v:path o:connectlocs="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4944745</wp:posOffset>
                </wp:positionH>
                <wp:positionV relativeFrom="paragraph">
                  <wp:posOffset>7743190</wp:posOffset>
                </wp:positionV>
                <wp:extent cx="476250" cy="454025"/>
                <wp:effectExtent l="0" t="0" r="3810" b="3175"/>
                <wp:wrapNone/>
                <wp:docPr id="73" name="头像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6087745" y="8657590"/>
                          <a:ext cx="476250" cy="454025"/>
                        </a:xfrm>
                        <a:custGeom>
                          <a:avLst/>
                          <a:gdLst>
                            <a:gd name="T0" fmla="*/ 998361 w 2143126"/>
                            <a:gd name="T1" fmla="*/ 954845 h 2003425"/>
                            <a:gd name="T2" fmla="*/ 1036226 w 2143126"/>
                            <a:gd name="T3" fmla="*/ 1068994 h 2003425"/>
                            <a:gd name="T4" fmla="*/ 960496 w 2143126"/>
                            <a:gd name="T5" fmla="*/ 1088058 h 2003425"/>
                            <a:gd name="T6" fmla="*/ 904757 w 2143126"/>
                            <a:gd name="T7" fmla="*/ 1138896 h 2003425"/>
                            <a:gd name="T8" fmla="*/ 878416 w 2143126"/>
                            <a:gd name="T9" fmla="*/ 1211621 h 2003425"/>
                            <a:gd name="T10" fmla="*/ 887119 w 2143126"/>
                            <a:gd name="T11" fmla="*/ 1461808 h 2003425"/>
                            <a:gd name="T12" fmla="*/ 929687 w 2143126"/>
                            <a:gd name="T13" fmla="*/ 1524884 h 2003425"/>
                            <a:gd name="T14" fmla="*/ 996480 w 2143126"/>
                            <a:gd name="T15" fmla="*/ 1561130 h 2003425"/>
                            <a:gd name="T16" fmla="*/ 1061391 w 2143126"/>
                            <a:gd name="T17" fmla="*/ 1588431 h 2003425"/>
                            <a:gd name="T18" fmla="*/ 912989 w 2143126"/>
                            <a:gd name="T19" fmla="*/ 1679515 h 2003425"/>
                            <a:gd name="T20" fmla="*/ 741538 w 2143126"/>
                            <a:gd name="T21" fmla="*/ 1734354 h 2003425"/>
                            <a:gd name="T22" fmla="*/ 582554 w 2143126"/>
                            <a:gd name="T23" fmla="*/ 1752947 h 2003425"/>
                            <a:gd name="T24" fmla="*/ 426391 w 2143126"/>
                            <a:gd name="T25" fmla="*/ 1735060 h 2003425"/>
                            <a:gd name="T26" fmla="*/ 305270 w 2143126"/>
                            <a:gd name="T27" fmla="*/ 1700933 h 2003425"/>
                            <a:gd name="T28" fmla="*/ 189795 w 2143126"/>
                            <a:gd name="T29" fmla="*/ 1648919 h 2003425"/>
                            <a:gd name="T30" fmla="*/ 92428 w 2143126"/>
                            <a:gd name="T31" fmla="*/ 1579252 h 2003425"/>
                            <a:gd name="T32" fmla="*/ 24930 w 2143126"/>
                            <a:gd name="T33" fmla="*/ 1491934 h 2003425"/>
                            <a:gd name="T34" fmla="*/ 0 w 2143126"/>
                            <a:gd name="T35" fmla="*/ 1387435 h 2003425"/>
                            <a:gd name="T36" fmla="*/ 27046 w 2143126"/>
                            <a:gd name="T37" fmla="*/ 1200560 h 2003425"/>
                            <a:gd name="T38" fmla="*/ 103011 w 2143126"/>
                            <a:gd name="T39" fmla="*/ 1036279 h 2003425"/>
                            <a:gd name="T40" fmla="*/ 219427 w 2143126"/>
                            <a:gd name="T41" fmla="*/ 904242 h 2003425"/>
                            <a:gd name="T42" fmla="*/ 1563597 w 2143126"/>
                            <a:gd name="T43" fmla="*/ 863771 h 2003425"/>
                            <a:gd name="T44" fmla="*/ 1589461 w 2143126"/>
                            <a:gd name="T45" fmla="*/ 911758 h 2003425"/>
                            <a:gd name="T46" fmla="*/ 1888071 w 2143126"/>
                            <a:gd name="T47" fmla="*/ 1186744 h 2003425"/>
                            <a:gd name="T48" fmla="*/ 1904765 w 2143126"/>
                            <a:gd name="T49" fmla="*/ 1413273 h 2003425"/>
                            <a:gd name="T50" fmla="*/ 1874434 w 2143126"/>
                            <a:gd name="T51" fmla="*/ 1458437 h 2003425"/>
                            <a:gd name="T52" fmla="*/ 1586640 w 2143126"/>
                            <a:gd name="T53" fmla="*/ 1740480 h 2003425"/>
                            <a:gd name="T54" fmla="*/ 1548549 w 2143126"/>
                            <a:gd name="T55" fmla="*/ 1778588 h 2003425"/>
                            <a:gd name="T56" fmla="*/ 1319067 w 2143126"/>
                            <a:gd name="T57" fmla="*/ 1771296 h 2003425"/>
                            <a:gd name="T58" fmla="*/ 1293439 w 2143126"/>
                            <a:gd name="T59" fmla="*/ 1723073 h 2003425"/>
                            <a:gd name="T60" fmla="*/ 998826 w 2143126"/>
                            <a:gd name="T61" fmla="*/ 1452086 h 2003425"/>
                            <a:gd name="T62" fmla="*/ 977900 w 2143126"/>
                            <a:gd name="T63" fmla="*/ 1406918 h 2003425"/>
                            <a:gd name="T64" fmla="*/ 994829 w 2143126"/>
                            <a:gd name="T65" fmla="*/ 1186744 h 2003425"/>
                            <a:gd name="T66" fmla="*/ 1293439 w 2143126"/>
                            <a:gd name="T67" fmla="*/ 1169336 h 2003425"/>
                            <a:gd name="T68" fmla="*/ 1314600 w 2143126"/>
                            <a:gd name="T69" fmla="*/ 867064 h 2003425"/>
                            <a:gd name="T70" fmla="*/ 603832 w 2143126"/>
                            <a:gd name="T71" fmla="*/ 471 h 2003425"/>
                            <a:gd name="T72" fmla="*/ 704462 w 2143126"/>
                            <a:gd name="T73" fmla="*/ 18605 h 2003425"/>
                            <a:gd name="T74" fmla="*/ 794983 w 2143126"/>
                            <a:gd name="T75" fmla="*/ 59582 h 2003425"/>
                            <a:gd name="T76" fmla="*/ 872336 w 2143126"/>
                            <a:gd name="T77" fmla="*/ 120106 h 2003425"/>
                            <a:gd name="T78" fmla="*/ 932761 w 2143126"/>
                            <a:gd name="T79" fmla="*/ 197587 h 2003425"/>
                            <a:gd name="T80" fmla="*/ 973672 w 2143126"/>
                            <a:gd name="T81" fmla="*/ 288019 h 2003425"/>
                            <a:gd name="T82" fmla="*/ 991541 w 2143126"/>
                            <a:gd name="T83" fmla="*/ 389049 h 2003425"/>
                            <a:gd name="T84" fmla="*/ 983782 w 2143126"/>
                            <a:gd name="T85" fmla="*/ 492671 h 2003425"/>
                            <a:gd name="T86" fmla="*/ 951806 w 2143126"/>
                            <a:gd name="T87" fmla="*/ 587578 h 2003425"/>
                            <a:gd name="T88" fmla="*/ 898669 w 2143126"/>
                            <a:gd name="T89" fmla="*/ 670710 h 2003425"/>
                            <a:gd name="T90" fmla="*/ 827664 w 2143126"/>
                            <a:gd name="T91" fmla="*/ 738535 h 2003425"/>
                            <a:gd name="T92" fmla="*/ 742316 w 2143126"/>
                            <a:gd name="T93" fmla="*/ 787519 h 2003425"/>
                            <a:gd name="T94" fmla="*/ 645213 w 2143126"/>
                            <a:gd name="T95" fmla="*/ 815073 h 2003425"/>
                            <a:gd name="T96" fmla="*/ 540820 w 2143126"/>
                            <a:gd name="T97" fmla="*/ 817663 h 2003425"/>
                            <a:gd name="T98" fmla="*/ 442071 w 2143126"/>
                            <a:gd name="T99" fmla="*/ 795055 h 2003425"/>
                            <a:gd name="T100" fmla="*/ 354138 w 2143126"/>
                            <a:gd name="T101" fmla="*/ 749839 h 2003425"/>
                            <a:gd name="T102" fmla="*/ 279840 w 2143126"/>
                            <a:gd name="T103" fmla="*/ 685546 h 2003425"/>
                            <a:gd name="T104" fmla="*/ 222941 w 2143126"/>
                            <a:gd name="T105" fmla="*/ 605476 h 2003425"/>
                            <a:gd name="T106" fmla="*/ 186499 w 2143126"/>
                            <a:gd name="T107" fmla="*/ 512453 h 2003425"/>
                            <a:gd name="T108" fmla="*/ 173567 w 2143126"/>
                            <a:gd name="T109" fmla="*/ 410009 h 2003425"/>
                            <a:gd name="T110" fmla="*/ 186499 w 2143126"/>
                            <a:gd name="T111" fmla="*/ 307566 h 2003425"/>
                            <a:gd name="T112" fmla="*/ 222941 w 2143126"/>
                            <a:gd name="T113" fmla="*/ 214542 h 2003425"/>
                            <a:gd name="T114" fmla="*/ 279840 w 2143126"/>
                            <a:gd name="T115" fmla="*/ 134472 h 2003425"/>
                            <a:gd name="T116" fmla="*/ 354138 w 2143126"/>
                            <a:gd name="T117" fmla="*/ 70179 h 2003425"/>
                            <a:gd name="T118" fmla="*/ 442071 w 2143126"/>
                            <a:gd name="T119" fmla="*/ 24963 h 2003425"/>
                            <a:gd name="T120" fmla="*/ 540820 w 2143126"/>
                            <a:gd name="T121" fmla="*/ 2120 h 2003425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2143126" h="2003425">
                              <a:moveTo>
                                <a:pt x="277813" y="992187"/>
                              </a:moveTo>
                              <a:lnTo>
                                <a:pt x="655373" y="1306682"/>
                              </a:lnTo>
                              <a:lnTo>
                                <a:pt x="1033198" y="992187"/>
                              </a:lnTo>
                              <a:lnTo>
                                <a:pt x="1046957" y="1002776"/>
                              </a:lnTo>
                              <a:lnTo>
                                <a:pt x="1060186" y="1013895"/>
                              </a:lnTo>
                              <a:lnTo>
                                <a:pt x="1073415" y="1025278"/>
                              </a:lnTo>
                              <a:lnTo>
                                <a:pt x="1086379" y="1036926"/>
                              </a:lnTo>
                              <a:lnTo>
                                <a:pt x="1098815" y="1049103"/>
                              </a:lnTo>
                              <a:lnTo>
                                <a:pt x="1111251" y="1061281"/>
                              </a:lnTo>
                              <a:lnTo>
                                <a:pt x="1123157" y="1073988"/>
                              </a:lnTo>
                              <a:lnTo>
                                <a:pt x="1134534" y="1087224"/>
                              </a:lnTo>
                              <a:lnTo>
                                <a:pt x="1145911" y="1100460"/>
                              </a:lnTo>
                              <a:lnTo>
                                <a:pt x="1156759" y="1114226"/>
                              </a:lnTo>
                              <a:lnTo>
                                <a:pt x="1167607" y="1128256"/>
                              </a:lnTo>
                              <a:lnTo>
                                <a:pt x="1177926" y="1142552"/>
                              </a:lnTo>
                              <a:lnTo>
                                <a:pt x="1187980" y="1157112"/>
                              </a:lnTo>
                              <a:lnTo>
                                <a:pt x="1197505" y="1171672"/>
                              </a:lnTo>
                              <a:lnTo>
                                <a:pt x="1207030" y="1187026"/>
                              </a:lnTo>
                              <a:lnTo>
                                <a:pt x="1216026" y="1202380"/>
                              </a:lnTo>
                              <a:lnTo>
                                <a:pt x="1165755" y="1202380"/>
                              </a:lnTo>
                              <a:lnTo>
                                <a:pt x="1156494" y="1202645"/>
                              </a:lnTo>
                              <a:lnTo>
                                <a:pt x="1147499" y="1203174"/>
                              </a:lnTo>
                              <a:lnTo>
                                <a:pt x="1138503" y="1204498"/>
                              </a:lnTo>
                              <a:lnTo>
                                <a:pt x="1129507" y="1206086"/>
                              </a:lnTo>
                              <a:lnTo>
                                <a:pt x="1121040" y="1207939"/>
                              </a:lnTo>
                              <a:lnTo>
                                <a:pt x="1112574" y="1210322"/>
                              </a:lnTo>
                              <a:lnTo>
                                <a:pt x="1104371" y="1213234"/>
                              </a:lnTo>
                              <a:lnTo>
                                <a:pt x="1096434" y="1216410"/>
                              </a:lnTo>
                              <a:lnTo>
                                <a:pt x="1088232" y="1219852"/>
                              </a:lnTo>
                              <a:lnTo>
                                <a:pt x="1080559" y="1223823"/>
                              </a:lnTo>
                              <a:lnTo>
                                <a:pt x="1073150" y="1228323"/>
                              </a:lnTo>
                              <a:lnTo>
                                <a:pt x="1066006" y="1232823"/>
                              </a:lnTo>
                              <a:lnTo>
                                <a:pt x="1059127" y="1237853"/>
                              </a:lnTo>
                              <a:lnTo>
                                <a:pt x="1052248" y="1243148"/>
                              </a:lnTo>
                              <a:lnTo>
                                <a:pt x="1045898" y="1248972"/>
                              </a:lnTo>
                              <a:lnTo>
                                <a:pt x="1039548" y="1254796"/>
                              </a:lnTo>
                              <a:lnTo>
                                <a:pt x="1033727" y="1260884"/>
                              </a:lnTo>
                              <a:lnTo>
                                <a:pt x="1027907" y="1267503"/>
                              </a:lnTo>
                              <a:lnTo>
                                <a:pt x="1022615" y="1274121"/>
                              </a:lnTo>
                              <a:lnTo>
                                <a:pt x="1017852" y="1281004"/>
                              </a:lnTo>
                              <a:lnTo>
                                <a:pt x="1013090" y="1288416"/>
                              </a:lnTo>
                              <a:lnTo>
                                <a:pt x="1008857" y="1295828"/>
                              </a:lnTo>
                              <a:lnTo>
                                <a:pt x="1004888" y="1303505"/>
                              </a:lnTo>
                              <a:lnTo>
                                <a:pt x="1001448" y="1311447"/>
                              </a:lnTo>
                              <a:lnTo>
                                <a:pt x="998009" y="1319389"/>
                              </a:lnTo>
                              <a:lnTo>
                                <a:pt x="995363" y="1327860"/>
                              </a:lnTo>
                              <a:lnTo>
                                <a:pt x="992717" y="1336067"/>
                              </a:lnTo>
                              <a:lnTo>
                                <a:pt x="990865" y="1344803"/>
                              </a:lnTo>
                              <a:lnTo>
                                <a:pt x="989277" y="1353803"/>
                              </a:lnTo>
                              <a:lnTo>
                                <a:pt x="988219" y="1362804"/>
                              </a:lnTo>
                              <a:lnTo>
                                <a:pt x="987425" y="1371540"/>
                              </a:lnTo>
                              <a:lnTo>
                                <a:pt x="987161" y="1380806"/>
                              </a:lnTo>
                              <a:lnTo>
                                <a:pt x="987161" y="1582792"/>
                              </a:lnTo>
                              <a:lnTo>
                                <a:pt x="987425" y="1592057"/>
                              </a:lnTo>
                              <a:lnTo>
                                <a:pt x="988219" y="1601323"/>
                              </a:lnTo>
                              <a:lnTo>
                                <a:pt x="989277" y="1610059"/>
                              </a:lnTo>
                              <a:lnTo>
                                <a:pt x="990865" y="1619059"/>
                              </a:lnTo>
                              <a:lnTo>
                                <a:pt x="992717" y="1627531"/>
                              </a:lnTo>
                              <a:lnTo>
                                <a:pt x="995363" y="1636002"/>
                              </a:lnTo>
                              <a:lnTo>
                                <a:pt x="998009" y="1644208"/>
                              </a:lnTo>
                              <a:lnTo>
                                <a:pt x="1001448" y="1652150"/>
                              </a:lnTo>
                              <a:lnTo>
                                <a:pt x="1004888" y="1660357"/>
                              </a:lnTo>
                              <a:lnTo>
                                <a:pt x="1008857" y="1668034"/>
                              </a:lnTo>
                              <a:lnTo>
                                <a:pt x="1013090" y="1675446"/>
                              </a:lnTo>
                              <a:lnTo>
                                <a:pt x="1017852" y="1682858"/>
                              </a:lnTo>
                              <a:lnTo>
                                <a:pt x="1022615" y="1689477"/>
                              </a:lnTo>
                              <a:lnTo>
                                <a:pt x="1027907" y="1696360"/>
                              </a:lnTo>
                              <a:lnTo>
                                <a:pt x="1033727" y="1702713"/>
                              </a:lnTo>
                              <a:lnTo>
                                <a:pt x="1039548" y="1709066"/>
                              </a:lnTo>
                              <a:lnTo>
                                <a:pt x="1045898" y="1715155"/>
                              </a:lnTo>
                              <a:lnTo>
                                <a:pt x="1052248" y="1720714"/>
                              </a:lnTo>
                              <a:lnTo>
                                <a:pt x="1059127" y="1726009"/>
                              </a:lnTo>
                              <a:lnTo>
                                <a:pt x="1066006" y="1730774"/>
                              </a:lnTo>
                              <a:lnTo>
                                <a:pt x="1073150" y="1735539"/>
                              </a:lnTo>
                              <a:lnTo>
                                <a:pt x="1080559" y="1739775"/>
                              </a:lnTo>
                              <a:lnTo>
                                <a:pt x="1088232" y="1743746"/>
                              </a:lnTo>
                              <a:lnTo>
                                <a:pt x="1096434" y="1747452"/>
                              </a:lnTo>
                              <a:lnTo>
                                <a:pt x="1104371" y="1750628"/>
                              </a:lnTo>
                              <a:lnTo>
                                <a:pt x="1112574" y="1753276"/>
                              </a:lnTo>
                              <a:lnTo>
                                <a:pt x="1121040" y="1755923"/>
                              </a:lnTo>
                              <a:lnTo>
                                <a:pt x="1129507" y="1757776"/>
                              </a:lnTo>
                              <a:lnTo>
                                <a:pt x="1138503" y="1759364"/>
                              </a:lnTo>
                              <a:lnTo>
                                <a:pt x="1147499" y="1760423"/>
                              </a:lnTo>
                              <a:lnTo>
                                <a:pt x="1156494" y="1761218"/>
                              </a:lnTo>
                              <a:lnTo>
                                <a:pt x="1165755" y="1761482"/>
                              </a:lnTo>
                              <a:lnTo>
                                <a:pt x="1220788" y="1761482"/>
                              </a:lnTo>
                              <a:lnTo>
                                <a:pt x="1214703" y="1767836"/>
                              </a:lnTo>
                              <a:lnTo>
                                <a:pt x="1207824" y="1774454"/>
                              </a:lnTo>
                              <a:lnTo>
                                <a:pt x="1201209" y="1780543"/>
                              </a:lnTo>
                              <a:lnTo>
                                <a:pt x="1194065" y="1786631"/>
                              </a:lnTo>
                              <a:lnTo>
                                <a:pt x="1179513" y="1798809"/>
                              </a:lnTo>
                              <a:lnTo>
                                <a:pt x="1164696" y="1810457"/>
                              </a:lnTo>
                              <a:lnTo>
                                <a:pt x="1149086" y="1821575"/>
                              </a:lnTo>
                              <a:lnTo>
                                <a:pt x="1132946" y="1832429"/>
                              </a:lnTo>
                              <a:lnTo>
                                <a:pt x="1116278" y="1842753"/>
                              </a:lnTo>
                              <a:lnTo>
                                <a:pt x="1099079" y="1853078"/>
                              </a:lnTo>
                              <a:lnTo>
                                <a:pt x="1081617" y="1862608"/>
                              </a:lnTo>
                              <a:lnTo>
                                <a:pt x="1063625" y="1871873"/>
                              </a:lnTo>
                              <a:lnTo>
                                <a:pt x="1045369" y="1880344"/>
                              </a:lnTo>
                              <a:lnTo>
                                <a:pt x="1027113" y="1889080"/>
                              </a:lnTo>
                              <a:lnTo>
                                <a:pt x="1008063" y="1897022"/>
                              </a:lnTo>
                              <a:lnTo>
                                <a:pt x="989277" y="1904435"/>
                              </a:lnTo>
                              <a:lnTo>
                                <a:pt x="970227" y="1911847"/>
                              </a:lnTo>
                              <a:lnTo>
                                <a:pt x="950913" y="1918730"/>
                              </a:lnTo>
                              <a:lnTo>
                                <a:pt x="931334" y="1924819"/>
                              </a:lnTo>
                              <a:lnTo>
                                <a:pt x="912019" y="1930907"/>
                              </a:lnTo>
                              <a:lnTo>
                                <a:pt x="892704" y="1936467"/>
                              </a:lnTo>
                              <a:lnTo>
                                <a:pt x="873125" y="1941761"/>
                              </a:lnTo>
                              <a:lnTo>
                                <a:pt x="853811" y="1946526"/>
                              </a:lnTo>
                              <a:lnTo>
                                <a:pt x="834231" y="1950762"/>
                              </a:lnTo>
                              <a:lnTo>
                                <a:pt x="815181" y="1954733"/>
                              </a:lnTo>
                              <a:lnTo>
                                <a:pt x="796131" y="1958174"/>
                              </a:lnTo>
                              <a:lnTo>
                                <a:pt x="777346" y="1961351"/>
                              </a:lnTo>
                              <a:lnTo>
                                <a:pt x="758825" y="1963998"/>
                              </a:lnTo>
                              <a:lnTo>
                                <a:pt x="740569" y="1966381"/>
                              </a:lnTo>
                              <a:lnTo>
                                <a:pt x="722842" y="1968234"/>
                              </a:lnTo>
                              <a:lnTo>
                                <a:pt x="705115" y="1969557"/>
                              </a:lnTo>
                              <a:lnTo>
                                <a:pt x="688181" y="1970881"/>
                              </a:lnTo>
                              <a:lnTo>
                                <a:pt x="671513" y="1971410"/>
                              </a:lnTo>
                              <a:lnTo>
                                <a:pt x="655373" y="1971675"/>
                              </a:lnTo>
                              <a:lnTo>
                                <a:pt x="644261" y="1971410"/>
                              </a:lnTo>
                              <a:lnTo>
                                <a:pt x="632354" y="1971146"/>
                              </a:lnTo>
                              <a:lnTo>
                                <a:pt x="620713" y="1970881"/>
                              </a:lnTo>
                              <a:lnTo>
                                <a:pt x="608806" y="1969822"/>
                              </a:lnTo>
                              <a:lnTo>
                                <a:pt x="596636" y="1969028"/>
                              </a:lnTo>
                              <a:lnTo>
                                <a:pt x="584200" y="1967969"/>
                              </a:lnTo>
                              <a:lnTo>
                                <a:pt x="558800" y="1965057"/>
                              </a:lnTo>
                              <a:lnTo>
                                <a:pt x="532871" y="1961616"/>
                              </a:lnTo>
                              <a:lnTo>
                                <a:pt x="506413" y="1956850"/>
                              </a:lnTo>
                              <a:lnTo>
                                <a:pt x="479690" y="1951556"/>
                              </a:lnTo>
                              <a:lnTo>
                                <a:pt x="465931" y="1948644"/>
                              </a:lnTo>
                              <a:lnTo>
                                <a:pt x="452438" y="1945467"/>
                              </a:lnTo>
                              <a:lnTo>
                                <a:pt x="438944" y="1942026"/>
                              </a:lnTo>
                              <a:lnTo>
                                <a:pt x="425450" y="1938849"/>
                              </a:lnTo>
                              <a:lnTo>
                                <a:pt x="411427" y="1935143"/>
                              </a:lnTo>
                              <a:lnTo>
                                <a:pt x="397933" y="1930907"/>
                              </a:lnTo>
                              <a:lnTo>
                                <a:pt x="384175" y="1926672"/>
                              </a:lnTo>
                              <a:lnTo>
                                <a:pt x="370417" y="1922436"/>
                              </a:lnTo>
                              <a:lnTo>
                                <a:pt x="356923" y="1917671"/>
                              </a:lnTo>
                              <a:lnTo>
                                <a:pt x="343429" y="1913171"/>
                              </a:lnTo>
                              <a:lnTo>
                                <a:pt x="329935" y="1908141"/>
                              </a:lnTo>
                              <a:lnTo>
                                <a:pt x="316442" y="1902846"/>
                              </a:lnTo>
                              <a:lnTo>
                                <a:pt x="302948" y="1897816"/>
                              </a:lnTo>
                              <a:lnTo>
                                <a:pt x="289983" y="1892257"/>
                              </a:lnTo>
                              <a:lnTo>
                                <a:pt x="276754" y="1886433"/>
                              </a:lnTo>
                              <a:lnTo>
                                <a:pt x="263790" y="1880344"/>
                              </a:lnTo>
                              <a:lnTo>
                                <a:pt x="250825" y="1874256"/>
                              </a:lnTo>
                              <a:lnTo>
                                <a:pt x="238390" y="1867902"/>
                              </a:lnTo>
                              <a:lnTo>
                                <a:pt x="225954" y="1861284"/>
                              </a:lnTo>
                              <a:lnTo>
                                <a:pt x="213519" y="1854666"/>
                              </a:lnTo>
                              <a:lnTo>
                                <a:pt x="201613" y="1847783"/>
                              </a:lnTo>
                              <a:lnTo>
                                <a:pt x="189706" y="1840635"/>
                              </a:lnTo>
                              <a:lnTo>
                                <a:pt x="177800" y="1833223"/>
                              </a:lnTo>
                              <a:lnTo>
                                <a:pt x="166423" y="1825546"/>
                              </a:lnTo>
                              <a:lnTo>
                                <a:pt x="155310" y="1817869"/>
                              </a:lnTo>
                              <a:lnTo>
                                <a:pt x="144462" y="1810192"/>
                              </a:lnTo>
                              <a:lnTo>
                                <a:pt x="133879" y="1801721"/>
                              </a:lnTo>
                              <a:lnTo>
                                <a:pt x="123560" y="1793514"/>
                              </a:lnTo>
                              <a:lnTo>
                                <a:pt x="113771" y="1785043"/>
                              </a:lnTo>
                              <a:lnTo>
                                <a:pt x="103981" y="1776307"/>
                              </a:lnTo>
                              <a:lnTo>
                                <a:pt x="94721" y="1767306"/>
                              </a:lnTo>
                              <a:lnTo>
                                <a:pt x="85725" y="1758306"/>
                              </a:lnTo>
                              <a:lnTo>
                                <a:pt x="76994" y="1749040"/>
                              </a:lnTo>
                              <a:lnTo>
                                <a:pt x="68792" y="1739510"/>
                              </a:lnTo>
                              <a:lnTo>
                                <a:pt x="61119" y="1729715"/>
                              </a:lnTo>
                              <a:lnTo>
                                <a:pt x="53710" y="1719655"/>
                              </a:lnTo>
                              <a:lnTo>
                                <a:pt x="46567" y="1709596"/>
                              </a:lnTo>
                              <a:lnTo>
                                <a:pt x="40217" y="1699536"/>
                              </a:lnTo>
                              <a:lnTo>
                                <a:pt x="33867" y="1688947"/>
                              </a:lnTo>
                              <a:lnTo>
                                <a:pt x="28046" y="1678093"/>
                              </a:lnTo>
                              <a:lnTo>
                                <a:pt x="23019" y="1667240"/>
                              </a:lnTo>
                              <a:lnTo>
                                <a:pt x="18256" y="1656386"/>
                              </a:lnTo>
                              <a:lnTo>
                                <a:pt x="14287" y="1645267"/>
                              </a:lnTo>
                              <a:lnTo>
                                <a:pt x="10583" y="1633619"/>
                              </a:lnTo>
                              <a:lnTo>
                                <a:pt x="7144" y="1621971"/>
                              </a:lnTo>
                              <a:lnTo>
                                <a:pt x="4762" y="1610059"/>
                              </a:lnTo>
                              <a:lnTo>
                                <a:pt x="2381" y="1597881"/>
                              </a:lnTo>
                              <a:lnTo>
                                <a:pt x="1058" y="1585969"/>
                              </a:lnTo>
                              <a:lnTo>
                                <a:pt x="265" y="1573262"/>
                              </a:lnTo>
                              <a:lnTo>
                                <a:pt x="0" y="1560555"/>
                              </a:lnTo>
                              <a:lnTo>
                                <a:pt x="265" y="1538847"/>
                              </a:lnTo>
                              <a:lnTo>
                                <a:pt x="1323" y="1517140"/>
                              </a:lnTo>
                              <a:lnTo>
                                <a:pt x="2910" y="1495697"/>
                              </a:lnTo>
                              <a:lnTo>
                                <a:pt x="5027" y="1473989"/>
                              </a:lnTo>
                              <a:lnTo>
                                <a:pt x="7673" y="1452811"/>
                              </a:lnTo>
                              <a:lnTo>
                                <a:pt x="11112" y="1431633"/>
                              </a:lnTo>
                              <a:lnTo>
                                <a:pt x="15081" y="1410984"/>
                              </a:lnTo>
                              <a:lnTo>
                                <a:pt x="19844" y="1390336"/>
                              </a:lnTo>
                              <a:lnTo>
                                <a:pt x="24606" y="1370481"/>
                              </a:lnTo>
                              <a:lnTo>
                                <a:pt x="30427" y="1350362"/>
                              </a:lnTo>
                              <a:lnTo>
                                <a:pt x="36777" y="1330243"/>
                              </a:lnTo>
                              <a:lnTo>
                                <a:pt x="43392" y="1310918"/>
                              </a:lnTo>
                              <a:lnTo>
                                <a:pt x="50800" y="1291857"/>
                              </a:lnTo>
                              <a:lnTo>
                                <a:pt x="58473" y="1272532"/>
                              </a:lnTo>
                              <a:lnTo>
                                <a:pt x="66940" y="1254002"/>
                              </a:lnTo>
                              <a:lnTo>
                                <a:pt x="75935" y="1235735"/>
                              </a:lnTo>
                              <a:lnTo>
                                <a:pt x="85196" y="1217734"/>
                              </a:lnTo>
                              <a:lnTo>
                                <a:pt x="94985" y="1199733"/>
                              </a:lnTo>
                              <a:lnTo>
                                <a:pt x="105040" y="1182525"/>
                              </a:lnTo>
                              <a:lnTo>
                                <a:pt x="115887" y="1165583"/>
                              </a:lnTo>
                              <a:lnTo>
                                <a:pt x="127265" y="1148905"/>
                              </a:lnTo>
                              <a:lnTo>
                                <a:pt x="138642" y="1132757"/>
                              </a:lnTo>
                              <a:lnTo>
                                <a:pt x="151077" y="1116873"/>
                              </a:lnTo>
                              <a:lnTo>
                                <a:pt x="163512" y="1101254"/>
                              </a:lnTo>
                              <a:lnTo>
                                <a:pt x="176213" y="1086165"/>
                              </a:lnTo>
                              <a:lnTo>
                                <a:pt x="189706" y="1071605"/>
                              </a:lnTo>
                              <a:lnTo>
                                <a:pt x="203465" y="1057045"/>
                              </a:lnTo>
                              <a:lnTo>
                                <a:pt x="217752" y="1043279"/>
                              </a:lnTo>
                              <a:lnTo>
                                <a:pt x="232040" y="1030043"/>
                              </a:lnTo>
                              <a:lnTo>
                                <a:pt x="246856" y="1017071"/>
                              </a:lnTo>
                              <a:lnTo>
                                <a:pt x="261938" y="1004364"/>
                              </a:lnTo>
                              <a:lnTo>
                                <a:pt x="277813" y="992187"/>
                              </a:lnTo>
                              <a:close/>
                              <a:moveTo>
                                <a:pt x="1520719" y="960437"/>
                              </a:moveTo>
                              <a:lnTo>
                                <a:pt x="1722545" y="960437"/>
                              </a:lnTo>
                              <a:lnTo>
                                <a:pt x="1729158" y="960966"/>
                              </a:lnTo>
                              <a:lnTo>
                                <a:pt x="1735771" y="961760"/>
                              </a:lnTo>
                              <a:lnTo>
                                <a:pt x="1742119" y="963347"/>
                              </a:lnTo>
                              <a:lnTo>
                                <a:pt x="1747939" y="965464"/>
                              </a:lnTo>
                              <a:lnTo>
                                <a:pt x="1754023" y="968110"/>
                              </a:lnTo>
                              <a:lnTo>
                                <a:pt x="1759048" y="971550"/>
                              </a:lnTo>
                              <a:lnTo>
                                <a:pt x="1764074" y="975254"/>
                              </a:lnTo>
                              <a:lnTo>
                                <a:pt x="1769100" y="979752"/>
                              </a:lnTo>
                              <a:lnTo>
                                <a:pt x="1773068" y="984250"/>
                              </a:lnTo>
                              <a:lnTo>
                                <a:pt x="1776771" y="989277"/>
                              </a:lnTo>
                              <a:lnTo>
                                <a:pt x="1780210" y="994304"/>
                              </a:lnTo>
                              <a:lnTo>
                                <a:pt x="1782855" y="1000389"/>
                              </a:lnTo>
                              <a:lnTo>
                                <a:pt x="1784971" y="1006210"/>
                              </a:lnTo>
                              <a:lnTo>
                                <a:pt x="1786558" y="1012560"/>
                              </a:lnTo>
                              <a:lnTo>
                                <a:pt x="1787881" y="1019175"/>
                              </a:lnTo>
                              <a:lnTo>
                                <a:pt x="1788145" y="1025525"/>
                              </a:lnTo>
                              <a:lnTo>
                                <a:pt x="1788145" y="1315243"/>
                              </a:lnTo>
                              <a:lnTo>
                                <a:pt x="2077526" y="1315243"/>
                              </a:lnTo>
                              <a:lnTo>
                                <a:pt x="2084139" y="1315508"/>
                              </a:lnTo>
                              <a:lnTo>
                                <a:pt x="2090752" y="1316831"/>
                              </a:lnTo>
                              <a:lnTo>
                                <a:pt x="2097100" y="1318418"/>
                              </a:lnTo>
                              <a:lnTo>
                                <a:pt x="2102920" y="1320535"/>
                              </a:lnTo>
                              <a:lnTo>
                                <a:pt x="2108739" y="1323181"/>
                              </a:lnTo>
                              <a:lnTo>
                                <a:pt x="2114029" y="1326621"/>
                              </a:lnTo>
                              <a:lnTo>
                                <a:pt x="2119320" y="1330325"/>
                              </a:lnTo>
                              <a:lnTo>
                                <a:pt x="2124081" y="1334823"/>
                              </a:lnTo>
                              <a:lnTo>
                                <a:pt x="2128049" y="1339321"/>
                              </a:lnTo>
                              <a:lnTo>
                                <a:pt x="2132016" y="1344348"/>
                              </a:lnTo>
                              <a:lnTo>
                                <a:pt x="2134926" y="1349904"/>
                              </a:lnTo>
                              <a:lnTo>
                                <a:pt x="2137836" y="1355460"/>
                              </a:lnTo>
                              <a:lnTo>
                                <a:pt x="2139952" y="1361546"/>
                              </a:lnTo>
                              <a:lnTo>
                                <a:pt x="2141804" y="1367631"/>
                              </a:lnTo>
                              <a:lnTo>
                                <a:pt x="2142862" y="1374246"/>
                              </a:lnTo>
                              <a:lnTo>
                                <a:pt x="2143126" y="1380860"/>
                              </a:lnTo>
                              <a:lnTo>
                                <a:pt x="2143126" y="1582737"/>
                              </a:lnTo>
                              <a:lnTo>
                                <a:pt x="2142862" y="1589617"/>
                              </a:lnTo>
                              <a:lnTo>
                                <a:pt x="2141804" y="1595967"/>
                              </a:lnTo>
                              <a:lnTo>
                                <a:pt x="2139952" y="1602581"/>
                              </a:lnTo>
                              <a:lnTo>
                                <a:pt x="2137836" y="1608402"/>
                              </a:lnTo>
                              <a:lnTo>
                                <a:pt x="2134926" y="1614223"/>
                              </a:lnTo>
                              <a:lnTo>
                                <a:pt x="2132016" y="1619514"/>
                              </a:lnTo>
                              <a:lnTo>
                                <a:pt x="2128049" y="1624806"/>
                              </a:lnTo>
                              <a:lnTo>
                                <a:pt x="2124081" y="1629304"/>
                              </a:lnTo>
                              <a:lnTo>
                                <a:pt x="2119320" y="1633273"/>
                              </a:lnTo>
                              <a:lnTo>
                                <a:pt x="2114029" y="1637242"/>
                              </a:lnTo>
                              <a:lnTo>
                                <a:pt x="2108739" y="1640417"/>
                              </a:lnTo>
                              <a:lnTo>
                                <a:pt x="2102920" y="1643327"/>
                              </a:lnTo>
                              <a:lnTo>
                                <a:pt x="2097100" y="1645708"/>
                              </a:lnTo>
                              <a:lnTo>
                                <a:pt x="2090752" y="1647296"/>
                              </a:lnTo>
                              <a:lnTo>
                                <a:pt x="2084139" y="1648090"/>
                              </a:lnTo>
                              <a:lnTo>
                                <a:pt x="2077526" y="1648354"/>
                              </a:lnTo>
                              <a:lnTo>
                                <a:pt x="1788145" y="1648354"/>
                              </a:lnTo>
                              <a:lnTo>
                                <a:pt x="1788145" y="1938073"/>
                              </a:lnTo>
                              <a:lnTo>
                                <a:pt x="1787881" y="1944688"/>
                              </a:lnTo>
                              <a:lnTo>
                                <a:pt x="1786558" y="1951038"/>
                              </a:lnTo>
                              <a:lnTo>
                                <a:pt x="1784971" y="1957652"/>
                              </a:lnTo>
                              <a:lnTo>
                                <a:pt x="1782855" y="1963473"/>
                              </a:lnTo>
                              <a:lnTo>
                                <a:pt x="1780210" y="1969294"/>
                              </a:lnTo>
                              <a:lnTo>
                                <a:pt x="1776771" y="1974586"/>
                              </a:lnTo>
                              <a:lnTo>
                                <a:pt x="1773068" y="1979877"/>
                              </a:lnTo>
                              <a:lnTo>
                                <a:pt x="1769100" y="1984375"/>
                              </a:lnTo>
                              <a:lnTo>
                                <a:pt x="1764074" y="1988344"/>
                              </a:lnTo>
                              <a:lnTo>
                                <a:pt x="1759048" y="1992313"/>
                              </a:lnTo>
                              <a:lnTo>
                                <a:pt x="1754023" y="1995488"/>
                              </a:lnTo>
                              <a:lnTo>
                                <a:pt x="1747939" y="1998398"/>
                              </a:lnTo>
                              <a:lnTo>
                                <a:pt x="1742119" y="2000515"/>
                              </a:lnTo>
                              <a:lnTo>
                                <a:pt x="1735771" y="2002367"/>
                              </a:lnTo>
                              <a:lnTo>
                                <a:pt x="1729158" y="2003161"/>
                              </a:lnTo>
                              <a:lnTo>
                                <a:pt x="1722545" y="2003425"/>
                              </a:lnTo>
                              <a:lnTo>
                                <a:pt x="1520719" y="2003425"/>
                              </a:lnTo>
                              <a:lnTo>
                                <a:pt x="1513842" y="2003161"/>
                              </a:lnTo>
                              <a:lnTo>
                                <a:pt x="1507493" y="2002367"/>
                              </a:lnTo>
                              <a:lnTo>
                                <a:pt x="1500880" y="2000515"/>
                              </a:lnTo>
                              <a:lnTo>
                                <a:pt x="1495061" y="1998398"/>
                              </a:lnTo>
                              <a:lnTo>
                                <a:pt x="1489242" y="1995488"/>
                              </a:lnTo>
                              <a:lnTo>
                                <a:pt x="1483951" y="1992313"/>
                              </a:lnTo>
                              <a:lnTo>
                                <a:pt x="1478926" y="1988344"/>
                              </a:lnTo>
                              <a:lnTo>
                                <a:pt x="1474429" y="1984375"/>
                              </a:lnTo>
                              <a:lnTo>
                                <a:pt x="1470197" y="1979877"/>
                              </a:lnTo>
                              <a:lnTo>
                                <a:pt x="1466493" y="1974586"/>
                              </a:lnTo>
                              <a:lnTo>
                                <a:pt x="1463055" y="1969294"/>
                              </a:lnTo>
                              <a:lnTo>
                                <a:pt x="1460145" y="1963473"/>
                              </a:lnTo>
                              <a:lnTo>
                                <a:pt x="1458029" y="1957652"/>
                              </a:lnTo>
                              <a:lnTo>
                                <a:pt x="1456442" y="1951038"/>
                              </a:lnTo>
                              <a:lnTo>
                                <a:pt x="1455384" y="1944688"/>
                              </a:lnTo>
                              <a:lnTo>
                                <a:pt x="1455119" y="1938073"/>
                              </a:lnTo>
                              <a:lnTo>
                                <a:pt x="1455119" y="1648354"/>
                              </a:lnTo>
                              <a:lnTo>
                                <a:pt x="1294822" y="1648354"/>
                              </a:lnTo>
                              <a:lnTo>
                                <a:pt x="1165738" y="1648354"/>
                              </a:lnTo>
                              <a:lnTo>
                                <a:pt x="1158861" y="1648090"/>
                              </a:lnTo>
                              <a:lnTo>
                                <a:pt x="1152512" y="1647296"/>
                              </a:lnTo>
                              <a:lnTo>
                                <a:pt x="1145899" y="1645708"/>
                              </a:lnTo>
                              <a:lnTo>
                                <a:pt x="1140080" y="1643327"/>
                              </a:lnTo>
                              <a:lnTo>
                                <a:pt x="1134261" y="1640417"/>
                              </a:lnTo>
                              <a:lnTo>
                                <a:pt x="1128970" y="1637242"/>
                              </a:lnTo>
                              <a:lnTo>
                                <a:pt x="1123680" y="1633273"/>
                              </a:lnTo>
                              <a:lnTo>
                                <a:pt x="1119183" y="1629304"/>
                              </a:lnTo>
                              <a:lnTo>
                                <a:pt x="1115216" y="1624806"/>
                              </a:lnTo>
                              <a:lnTo>
                                <a:pt x="1111248" y="1619514"/>
                              </a:lnTo>
                              <a:lnTo>
                                <a:pt x="1108074" y="1614223"/>
                              </a:lnTo>
                              <a:lnTo>
                                <a:pt x="1105164" y="1608402"/>
                              </a:lnTo>
                              <a:lnTo>
                                <a:pt x="1103048" y="1602581"/>
                              </a:lnTo>
                              <a:lnTo>
                                <a:pt x="1101196" y="1595967"/>
                              </a:lnTo>
                              <a:lnTo>
                                <a:pt x="1100403" y="1589617"/>
                              </a:lnTo>
                              <a:lnTo>
                                <a:pt x="1100138" y="1582737"/>
                              </a:lnTo>
                              <a:lnTo>
                                <a:pt x="1100138" y="1582469"/>
                              </a:lnTo>
                              <a:lnTo>
                                <a:pt x="1100138" y="1381393"/>
                              </a:lnTo>
                              <a:lnTo>
                                <a:pt x="1100138" y="1380860"/>
                              </a:lnTo>
                              <a:lnTo>
                                <a:pt x="1100403" y="1374246"/>
                              </a:lnTo>
                              <a:lnTo>
                                <a:pt x="1101196" y="1367631"/>
                              </a:lnTo>
                              <a:lnTo>
                                <a:pt x="1103048" y="1361546"/>
                              </a:lnTo>
                              <a:lnTo>
                                <a:pt x="1105164" y="1355460"/>
                              </a:lnTo>
                              <a:lnTo>
                                <a:pt x="1108074" y="1349904"/>
                              </a:lnTo>
                              <a:lnTo>
                                <a:pt x="1111248" y="1344348"/>
                              </a:lnTo>
                              <a:lnTo>
                                <a:pt x="1115216" y="1339321"/>
                              </a:lnTo>
                              <a:lnTo>
                                <a:pt x="1119183" y="1334823"/>
                              </a:lnTo>
                              <a:lnTo>
                                <a:pt x="1123680" y="1330325"/>
                              </a:lnTo>
                              <a:lnTo>
                                <a:pt x="1128970" y="1326621"/>
                              </a:lnTo>
                              <a:lnTo>
                                <a:pt x="1134261" y="1323181"/>
                              </a:lnTo>
                              <a:lnTo>
                                <a:pt x="1140080" y="1320535"/>
                              </a:lnTo>
                              <a:lnTo>
                                <a:pt x="1145899" y="1318418"/>
                              </a:lnTo>
                              <a:lnTo>
                                <a:pt x="1152512" y="1316831"/>
                              </a:lnTo>
                              <a:lnTo>
                                <a:pt x="1158861" y="1315508"/>
                              </a:lnTo>
                              <a:lnTo>
                                <a:pt x="1165738" y="1315243"/>
                              </a:lnTo>
                              <a:lnTo>
                                <a:pt x="1268635" y="1315243"/>
                              </a:lnTo>
                              <a:lnTo>
                                <a:pt x="1455119" y="1315243"/>
                              </a:lnTo>
                              <a:lnTo>
                                <a:pt x="1455119" y="1025525"/>
                              </a:lnTo>
                              <a:lnTo>
                                <a:pt x="1455384" y="1019175"/>
                              </a:lnTo>
                              <a:lnTo>
                                <a:pt x="1456442" y="1012560"/>
                              </a:lnTo>
                              <a:lnTo>
                                <a:pt x="1458029" y="1006210"/>
                              </a:lnTo>
                              <a:lnTo>
                                <a:pt x="1460145" y="1000389"/>
                              </a:lnTo>
                              <a:lnTo>
                                <a:pt x="1463055" y="994304"/>
                              </a:lnTo>
                              <a:lnTo>
                                <a:pt x="1466493" y="989277"/>
                              </a:lnTo>
                              <a:lnTo>
                                <a:pt x="1470197" y="984250"/>
                              </a:lnTo>
                              <a:lnTo>
                                <a:pt x="1474429" y="979752"/>
                              </a:lnTo>
                              <a:lnTo>
                                <a:pt x="1478926" y="975254"/>
                              </a:lnTo>
                              <a:lnTo>
                                <a:pt x="1483951" y="971550"/>
                              </a:lnTo>
                              <a:lnTo>
                                <a:pt x="1489242" y="968110"/>
                              </a:lnTo>
                              <a:lnTo>
                                <a:pt x="1495061" y="965464"/>
                              </a:lnTo>
                              <a:lnTo>
                                <a:pt x="1500880" y="963347"/>
                              </a:lnTo>
                              <a:lnTo>
                                <a:pt x="1507493" y="961760"/>
                              </a:lnTo>
                              <a:lnTo>
                                <a:pt x="1513842" y="960966"/>
                              </a:lnTo>
                              <a:lnTo>
                                <a:pt x="1520719" y="960437"/>
                              </a:lnTo>
                              <a:close/>
                              <a:moveTo>
                                <a:pt x="655770" y="0"/>
                              </a:moveTo>
                              <a:lnTo>
                                <a:pt x="667673" y="265"/>
                              </a:lnTo>
                              <a:lnTo>
                                <a:pt x="679311" y="530"/>
                              </a:lnTo>
                              <a:lnTo>
                                <a:pt x="691214" y="1589"/>
                              </a:lnTo>
                              <a:lnTo>
                                <a:pt x="702852" y="2384"/>
                              </a:lnTo>
                              <a:lnTo>
                                <a:pt x="714226" y="3708"/>
                              </a:lnTo>
                              <a:lnTo>
                                <a:pt x="725865" y="5563"/>
                              </a:lnTo>
                              <a:lnTo>
                                <a:pt x="737238" y="7417"/>
                              </a:lnTo>
                              <a:lnTo>
                                <a:pt x="748348" y="9536"/>
                              </a:lnTo>
                              <a:lnTo>
                                <a:pt x="759721" y="11920"/>
                              </a:lnTo>
                              <a:lnTo>
                                <a:pt x="770566" y="14569"/>
                              </a:lnTo>
                              <a:lnTo>
                                <a:pt x="781676" y="17483"/>
                              </a:lnTo>
                              <a:lnTo>
                                <a:pt x="792520" y="20926"/>
                              </a:lnTo>
                              <a:lnTo>
                                <a:pt x="803365" y="24370"/>
                              </a:lnTo>
                              <a:lnTo>
                                <a:pt x="813945" y="28078"/>
                              </a:lnTo>
                              <a:lnTo>
                                <a:pt x="824526" y="32051"/>
                              </a:lnTo>
                              <a:lnTo>
                                <a:pt x="835106" y="36290"/>
                              </a:lnTo>
                              <a:lnTo>
                                <a:pt x="845157" y="40793"/>
                              </a:lnTo>
                              <a:lnTo>
                                <a:pt x="855473" y="45561"/>
                              </a:lnTo>
                              <a:lnTo>
                                <a:pt x="865260" y="50594"/>
                              </a:lnTo>
                              <a:lnTo>
                                <a:pt x="875047" y="55891"/>
                              </a:lnTo>
                              <a:lnTo>
                                <a:pt x="884833" y="61189"/>
                              </a:lnTo>
                              <a:lnTo>
                                <a:pt x="894356" y="67017"/>
                              </a:lnTo>
                              <a:lnTo>
                                <a:pt x="903613" y="72844"/>
                              </a:lnTo>
                              <a:lnTo>
                                <a:pt x="912871" y="78936"/>
                              </a:lnTo>
                              <a:lnTo>
                                <a:pt x="922129" y="85029"/>
                              </a:lnTo>
                              <a:lnTo>
                                <a:pt x="931122" y="91651"/>
                              </a:lnTo>
                              <a:lnTo>
                                <a:pt x="939851" y="98273"/>
                              </a:lnTo>
                              <a:lnTo>
                                <a:pt x="948315" y="105425"/>
                              </a:lnTo>
                              <a:lnTo>
                                <a:pt x="957044" y="112577"/>
                              </a:lnTo>
                              <a:lnTo>
                                <a:pt x="965244" y="119994"/>
                              </a:lnTo>
                              <a:lnTo>
                                <a:pt x="973443" y="127411"/>
                              </a:lnTo>
                              <a:lnTo>
                                <a:pt x="981379" y="135093"/>
                              </a:lnTo>
                              <a:lnTo>
                                <a:pt x="989049" y="143039"/>
                              </a:lnTo>
                              <a:lnTo>
                                <a:pt x="996456" y="151251"/>
                              </a:lnTo>
                              <a:lnTo>
                                <a:pt x="1003862" y="159462"/>
                              </a:lnTo>
                              <a:lnTo>
                                <a:pt x="1011003" y="167939"/>
                              </a:lnTo>
                              <a:lnTo>
                                <a:pt x="1018145" y="176415"/>
                              </a:lnTo>
                              <a:lnTo>
                                <a:pt x="1024493" y="185421"/>
                              </a:lnTo>
                              <a:lnTo>
                                <a:pt x="1031370" y="194427"/>
                              </a:lnTo>
                              <a:lnTo>
                                <a:pt x="1037454" y="203434"/>
                              </a:lnTo>
                              <a:lnTo>
                                <a:pt x="1043538" y="212440"/>
                              </a:lnTo>
                              <a:lnTo>
                                <a:pt x="1049357" y="222241"/>
                              </a:lnTo>
                              <a:lnTo>
                                <a:pt x="1054912" y="231777"/>
                              </a:lnTo>
                              <a:lnTo>
                                <a:pt x="1060466" y="241312"/>
                              </a:lnTo>
                              <a:lnTo>
                                <a:pt x="1065756" y="251113"/>
                              </a:lnTo>
                              <a:lnTo>
                                <a:pt x="1070782" y="261444"/>
                              </a:lnTo>
                              <a:lnTo>
                                <a:pt x="1075279" y="271510"/>
                              </a:lnTo>
                              <a:lnTo>
                                <a:pt x="1080040" y="281575"/>
                              </a:lnTo>
                              <a:lnTo>
                                <a:pt x="1084272" y="292171"/>
                              </a:lnTo>
                              <a:lnTo>
                                <a:pt x="1088240" y="302766"/>
                              </a:lnTo>
                              <a:lnTo>
                                <a:pt x="1091943" y="313097"/>
                              </a:lnTo>
                              <a:lnTo>
                                <a:pt x="1095381" y="323957"/>
                              </a:lnTo>
                              <a:lnTo>
                                <a:pt x="1098820" y="335083"/>
                              </a:lnTo>
                              <a:lnTo>
                                <a:pt x="1101465" y="345943"/>
                              </a:lnTo>
                              <a:lnTo>
                                <a:pt x="1104375" y="357068"/>
                              </a:lnTo>
                              <a:lnTo>
                                <a:pt x="1106755" y="368458"/>
                              </a:lnTo>
                              <a:lnTo>
                                <a:pt x="1108871" y="379584"/>
                              </a:lnTo>
                              <a:lnTo>
                                <a:pt x="1110723" y="390974"/>
                              </a:lnTo>
                              <a:lnTo>
                                <a:pt x="1112310" y="402364"/>
                              </a:lnTo>
                              <a:lnTo>
                                <a:pt x="1113897" y="414019"/>
                              </a:lnTo>
                              <a:lnTo>
                                <a:pt x="1114691" y="425674"/>
                              </a:lnTo>
                              <a:lnTo>
                                <a:pt x="1115484" y="437594"/>
                              </a:lnTo>
                              <a:lnTo>
                                <a:pt x="1116013" y="449249"/>
                              </a:lnTo>
                              <a:lnTo>
                                <a:pt x="1116013" y="461169"/>
                              </a:lnTo>
                              <a:lnTo>
                                <a:pt x="1116013" y="473089"/>
                              </a:lnTo>
                              <a:lnTo>
                                <a:pt x="1115484" y="485009"/>
                              </a:lnTo>
                              <a:lnTo>
                                <a:pt x="1114691" y="496664"/>
                              </a:lnTo>
                              <a:lnTo>
                                <a:pt x="1113897" y="508584"/>
                              </a:lnTo>
                              <a:lnTo>
                                <a:pt x="1112310" y="519974"/>
                              </a:lnTo>
                              <a:lnTo>
                                <a:pt x="1110723" y="531364"/>
                              </a:lnTo>
                              <a:lnTo>
                                <a:pt x="1108871" y="542754"/>
                              </a:lnTo>
                              <a:lnTo>
                                <a:pt x="1106755" y="554145"/>
                              </a:lnTo>
                              <a:lnTo>
                                <a:pt x="1104375" y="565270"/>
                              </a:lnTo>
                              <a:lnTo>
                                <a:pt x="1101465" y="576395"/>
                              </a:lnTo>
                              <a:lnTo>
                                <a:pt x="1098820" y="587520"/>
                              </a:lnTo>
                              <a:lnTo>
                                <a:pt x="1095381" y="598381"/>
                              </a:lnTo>
                              <a:lnTo>
                                <a:pt x="1091943" y="608976"/>
                              </a:lnTo>
                              <a:lnTo>
                                <a:pt x="1088240" y="619572"/>
                              </a:lnTo>
                              <a:lnTo>
                                <a:pt x="1084272" y="630167"/>
                              </a:lnTo>
                              <a:lnTo>
                                <a:pt x="1080040" y="640498"/>
                              </a:lnTo>
                              <a:lnTo>
                                <a:pt x="1075279" y="650828"/>
                              </a:lnTo>
                              <a:lnTo>
                                <a:pt x="1070782" y="660894"/>
                              </a:lnTo>
                              <a:lnTo>
                                <a:pt x="1065756" y="671225"/>
                              </a:lnTo>
                              <a:lnTo>
                                <a:pt x="1060466" y="681026"/>
                              </a:lnTo>
                              <a:lnTo>
                                <a:pt x="1054912" y="690562"/>
                              </a:lnTo>
                              <a:lnTo>
                                <a:pt x="1049357" y="700097"/>
                              </a:lnTo>
                              <a:lnTo>
                                <a:pt x="1043538" y="709633"/>
                              </a:lnTo>
                              <a:lnTo>
                                <a:pt x="1037454" y="718904"/>
                              </a:lnTo>
                              <a:lnTo>
                                <a:pt x="1031370" y="727911"/>
                              </a:lnTo>
                              <a:lnTo>
                                <a:pt x="1024493" y="736917"/>
                              </a:lnTo>
                              <a:lnTo>
                                <a:pt x="1018145" y="745658"/>
                              </a:lnTo>
                              <a:lnTo>
                                <a:pt x="1011003" y="754399"/>
                              </a:lnTo>
                              <a:lnTo>
                                <a:pt x="1003862" y="762611"/>
                              </a:lnTo>
                              <a:lnTo>
                                <a:pt x="996456" y="771087"/>
                              </a:lnTo>
                              <a:lnTo>
                                <a:pt x="989049" y="779034"/>
                              </a:lnTo>
                              <a:lnTo>
                                <a:pt x="981379" y="787245"/>
                              </a:lnTo>
                              <a:lnTo>
                                <a:pt x="973443" y="794927"/>
                              </a:lnTo>
                              <a:lnTo>
                                <a:pt x="965244" y="802344"/>
                              </a:lnTo>
                              <a:lnTo>
                                <a:pt x="957044" y="809761"/>
                              </a:lnTo>
                              <a:lnTo>
                                <a:pt x="948315" y="816648"/>
                              </a:lnTo>
                              <a:lnTo>
                                <a:pt x="939851" y="823800"/>
                              </a:lnTo>
                              <a:lnTo>
                                <a:pt x="931122" y="830687"/>
                              </a:lnTo>
                              <a:lnTo>
                                <a:pt x="922129" y="837044"/>
                              </a:lnTo>
                              <a:lnTo>
                                <a:pt x="912871" y="843402"/>
                              </a:lnTo>
                              <a:lnTo>
                                <a:pt x="903613" y="849494"/>
                              </a:lnTo>
                              <a:lnTo>
                                <a:pt x="894356" y="855321"/>
                              </a:lnTo>
                              <a:lnTo>
                                <a:pt x="884833" y="861149"/>
                              </a:lnTo>
                              <a:lnTo>
                                <a:pt x="875047" y="866447"/>
                              </a:lnTo>
                              <a:lnTo>
                                <a:pt x="865260" y="871744"/>
                              </a:lnTo>
                              <a:lnTo>
                                <a:pt x="855473" y="876512"/>
                              </a:lnTo>
                              <a:lnTo>
                                <a:pt x="845157" y="881545"/>
                              </a:lnTo>
                              <a:lnTo>
                                <a:pt x="835106" y="885783"/>
                              </a:lnTo>
                              <a:lnTo>
                                <a:pt x="824526" y="890287"/>
                              </a:lnTo>
                              <a:lnTo>
                                <a:pt x="813945" y="894260"/>
                              </a:lnTo>
                              <a:lnTo>
                                <a:pt x="803365" y="897968"/>
                              </a:lnTo>
                              <a:lnTo>
                                <a:pt x="792520" y="901412"/>
                              </a:lnTo>
                              <a:lnTo>
                                <a:pt x="781676" y="904590"/>
                              </a:lnTo>
                              <a:lnTo>
                                <a:pt x="770566" y="907769"/>
                              </a:lnTo>
                              <a:lnTo>
                                <a:pt x="759721" y="910153"/>
                              </a:lnTo>
                              <a:lnTo>
                                <a:pt x="748348" y="912802"/>
                              </a:lnTo>
                              <a:lnTo>
                                <a:pt x="737238" y="914921"/>
                              </a:lnTo>
                              <a:lnTo>
                                <a:pt x="725865" y="916775"/>
                              </a:lnTo>
                              <a:lnTo>
                                <a:pt x="714226" y="918629"/>
                              </a:lnTo>
                              <a:lnTo>
                                <a:pt x="702852" y="919689"/>
                              </a:lnTo>
                              <a:lnTo>
                                <a:pt x="691214" y="920749"/>
                              </a:lnTo>
                              <a:lnTo>
                                <a:pt x="679311" y="921543"/>
                              </a:lnTo>
                              <a:lnTo>
                                <a:pt x="667673" y="922073"/>
                              </a:lnTo>
                              <a:lnTo>
                                <a:pt x="655770" y="922338"/>
                              </a:lnTo>
                              <a:lnTo>
                                <a:pt x="643867" y="922073"/>
                              </a:lnTo>
                              <a:lnTo>
                                <a:pt x="631965" y="921543"/>
                              </a:lnTo>
                              <a:lnTo>
                                <a:pt x="620326" y="920749"/>
                              </a:lnTo>
                              <a:lnTo>
                                <a:pt x="608423" y="919689"/>
                              </a:lnTo>
                              <a:lnTo>
                                <a:pt x="597050" y="918629"/>
                              </a:lnTo>
                              <a:lnTo>
                                <a:pt x="585676" y="916775"/>
                              </a:lnTo>
                              <a:lnTo>
                                <a:pt x="574302" y="914921"/>
                              </a:lnTo>
                              <a:lnTo>
                                <a:pt x="562928" y="912802"/>
                              </a:lnTo>
                              <a:lnTo>
                                <a:pt x="551819" y="910153"/>
                              </a:lnTo>
                              <a:lnTo>
                                <a:pt x="540709" y="907769"/>
                              </a:lnTo>
                              <a:lnTo>
                                <a:pt x="529600" y="904590"/>
                              </a:lnTo>
                              <a:lnTo>
                                <a:pt x="518755" y="901412"/>
                              </a:lnTo>
                              <a:lnTo>
                                <a:pt x="508175" y="897968"/>
                              </a:lnTo>
                              <a:lnTo>
                                <a:pt x="497330" y="894260"/>
                              </a:lnTo>
                              <a:lnTo>
                                <a:pt x="486750" y="890287"/>
                              </a:lnTo>
                              <a:lnTo>
                                <a:pt x="476699" y="885783"/>
                              </a:lnTo>
                              <a:lnTo>
                                <a:pt x="466118" y="881545"/>
                              </a:lnTo>
                              <a:lnTo>
                                <a:pt x="456067" y="876512"/>
                              </a:lnTo>
                              <a:lnTo>
                                <a:pt x="446280" y="871744"/>
                              </a:lnTo>
                              <a:lnTo>
                                <a:pt x="436229" y="866447"/>
                              </a:lnTo>
                              <a:lnTo>
                                <a:pt x="426442" y="861149"/>
                              </a:lnTo>
                              <a:lnTo>
                                <a:pt x="416920" y="855321"/>
                              </a:lnTo>
                              <a:lnTo>
                                <a:pt x="407662" y="849494"/>
                              </a:lnTo>
                              <a:lnTo>
                                <a:pt x="398405" y="843402"/>
                              </a:lnTo>
                              <a:lnTo>
                                <a:pt x="389147" y="837044"/>
                              </a:lnTo>
                              <a:lnTo>
                                <a:pt x="380154" y="830687"/>
                              </a:lnTo>
                              <a:lnTo>
                                <a:pt x="371689" y="823800"/>
                              </a:lnTo>
                              <a:lnTo>
                                <a:pt x="362961" y="816648"/>
                              </a:lnTo>
                              <a:lnTo>
                                <a:pt x="354232" y="809761"/>
                              </a:lnTo>
                              <a:lnTo>
                                <a:pt x="346297" y="802344"/>
                              </a:lnTo>
                              <a:lnTo>
                                <a:pt x="338097" y="794927"/>
                              </a:lnTo>
                              <a:lnTo>
                                <a:pt x="330426" y="787245"/>
                              </a:lnTo>
                              <a:lnTo>
                                <a:pt x="322491" y="779034"/>
                              </a:lnTo>
                              <a:lnTo>
                                <a:pt x="314820" y="771087"/>
                              </a:lnTo>
                              <a:lnTo>
                                <a:pt x="307414" y="762611"/>
                              </a:lnTo>
                              <a:lnTo>
                                <a:pt x="300537" y="754399"/>
                              </a:lnTo>
                              <a:lnTo>
                                <a:pt x="293660" y="745658"/>
                              </a:lnTo>
                              <a:lnTo>
                                <a:pt x="286782" y="736917"/>
                              </a:lnTo>
                              <a:lnTo>
                                <a:pt x="280434" y="727911"/>
                              </a:lnTo>
                              <a:lnTo>
                                <a:pt x="273822" y="718904"/>
                              </a:lnTo>
                              <a:lnTo>
                                <a:pt x="267738" y="709633"/>
                              </a:lnTo>
                              <a:lnTo>
                                <a:pt x="261919" y="700097"/>
                              </a:lnTo>
                              <a:lnTo>
                                <a:pt x="256364" y="690562"/>
                              </a:lnTo>
                              <a:lnTo>
                                <a:pt x="250809" y="681026"/>
                              </a:lnTo>
                              <a:lnTo>
                                <a:pt x="245784" y="671225"/>
                              </a:lnTo>
                              <a:lnTo>
                                <a:pt x="240758" y="660894"/>
                              </a:lnTo>
                              <a:lnTo>
                                <a:pt x="235997" y="650828"/>
                              </a:lnTo>
                              <a:lnTo>
                                <a:pt x="231765" y="640498"/>
                              </a:lnTo>
                              <a:lnTo>
                                <a:pt x="227268" y="630167"/>
                              </a:lnTo>
                              <a:lnTo>
                                <a:pt x="223301" y="619572"/>
                              </a:lnTo>
                              <a:lnTo>
                                <a:pt x="219598" y="608976"/>
                              </a:lnTo>
                              <a:lnTo>
                                <a:pt x="215895" y="598381"/>
                              </a:lnTo>
                              <a:lnTo>
                                <a:pt x="212985" y="587520"/>
                              </a:lnTo>
                              <a:lnTo>
                                <a:pt x="209811" y="576395"/>
                              </a:lnTo>
                              <a:lnTo>
                                <a:pt x="207166" y="565270"/>
                              </a:lnTo>
                              <a:lnTo>
                                <a:pt x="204521" y="554145"/>
                              </a:lnTo>
                              <a:lnTo>
                                <a:pt x="202405" y="542754"/>
                              </a:lnTo>
                              <a:lnTo>
                                <a:pt x="200553" y="531364"/>
                              </a:lnTo>
                              <a:lnTo>
                                <a:pt x="198966" y="519974"/>
                              </a:lnTo>
                              <a:lnTo>
                                <a:pt x="197908" y="508584"/>
                              </a:lnTo>
                              <a:lnTo>
                                <a:pt x="196585" y="496664"/>
                              </a:lnTo>
                              <a:lnTo>
                                <a:pt x="196056" y="485009"/>
                              </a:lnTo>
                              <a:lnTo>
                                <a:pt x="195527" y="473089"/>
                              </a:lnTo>
                              <a:lnTo>
                                <a:pt x="195263" y="461169"/>
                              </a:lnTo>
                              <a:lnTo>
                                <a:pt x="195527" y="449249"/>
                              </a:lnTo>
                              <a:lnTo>
                                <a:pt x="196056" y="437594"/>
                              </a:lnTo>
                              <a:lnTo>
                                <a:pt x="196585" y="425674"/>
                              </a:lnTo>
                              <a:lnTo>
                                <a:pt x="197908" y="414019"/>
                              </a:lnTo>
                              <a:lnTo>
                                <a:pt x="198966" y="402364"/>
                              </a:lnTo>
                              <a:lnTo>
                                <a:pt x="200553" y="390974"/>
                              </a:lnTo>
                              <a:lnTo>
                                <a:pt x="202405" y="379584"/>
                              </a:lnTo>
                              <a:lnTo>
                                <a:pt x="204521" y="368458"/>
                              </a:lnTo>
                              <a:lnTo>
                                <a:pt x="207166" y="357068"/>
                              </a:lnTo>
                              <a:lnTo>
                                <a:pt x="209811" y="345943"/>
                              </a:lnTo>
                              <a:lnTo>
                                <a:pt x="212985" y="335083"/>
                              </a:lnTo>
                              <a:lnTo>
                                <a:pt x="215895" y="323957"/>
                              </a:lnTo>
                              <a:lnTo>
                                <a:pt x="219598" y="313097"/>
                              </a:lnTo>
                              <a:lnTo>
                                <a:pt x="223301" y="302766"/>
                              </a:lnTo>
                              <a:lnTo>
                                <a:pt x="227268" y="292171"/>
                              </a:lnTo>
                              <a:lnTo>
                                <a:pt x="231765" y="281575"/>
                              </a:lnTo>
                              <a:lnTo>
                                <a:pt x="235997" y="271510"/>
                              </a:lnTo>
                              <a:lnTo>
                                <a:pt x="240758" y="261444"/>
                              </a:lnTo>
                              <a:lnTo>
                                <a:pt x="245784" y="251113"/>
                              </a:lnTo>
                              <a:lnTo>
                                <a:pt x="250809" y="241312"/>
                              </a:lnTo>
                              <a:lnTo>
                                <a:pt x="256364" y="231777"/>
                              </a:lnTo>
                              <a:lnTo>
                                <a:pt x="261919" y="222241"/>
                              </a:lnTo>
                              <a:lnTo>
                                <a:pt x="267738" y="212440"/>
                              </a:lnTo>
                              <a:lnTo>
                                <a:pt x="273822" y="203434"/>
                              </a:lnTo>
                              <a:lnTo>
                                <a:pt x="280434" y="194427"/>
                              </a:lnTo>
                              <a:lnTo>
                                <a:pt x="286782" y="185421"/>
                              </a:lnTo>
                              <a:lnTo>
                                <a:pt x="293660" y="176415"/>
                              </a:lnTo>
                              <a:lnTo>
                                <a:pt x="300537" y="167939"/>
                              </a:lnTo>
                              <a:lnTo>
                                <a:pt x="307414" y="159462"/>
                              </a:lnTo>
                              <a:lnTo>
                                <a:pt x="314820" y="151251"/>
                              </a:lnTo>
                              <a:lnTo>
                                <a:pt x="322491" y="143039"/>
                              </a:lnTo>
                              <a:lnTo>
                                <a:pt x="330426" y="135093"/>
                              </a:lnTo>
                              <a:lnTo>
                                <a:pt x="338097" y="127411"/>
                              </a:lnTo>
                              <a:lnTo>
                                <a:pt x="346297" y="119994"/>
                              </a:lnTo>
                              <a:lnTo>
                                <a:pt x="354232" y="112577"/>
                              </a:lnTo>
                              <a:lnTo>
                                <a:pt x="362961" y="105425"/>
                              </a:lnTo>
                              <a:lnTo>
                                <a:pt x="371689" y="98273"/>
                              </a:lnTo>
                              <a:lnTo>
                                <a:pt x="380154" y="91651"/>
                              </a:lnTo>
                              <a:lnTo>
                                <a:pt x="389147" y="85029"/>
                              </a:lnTo>
                              <a:lnTo>
                                <a:pt x="398405" y="78936"/>
                              </a:lnTo>
                              <a:lnTo>
                                <a:pt x="407662" y="72844"/>
                              </a:lnTo>
                              <a:lnTo>
                                <a:pt x="416920" y="67017"/>
                              </a:lnTo>
                              <a:lnTo>
                                <a:pt x="426442" y="61189"/>
                              </a:lnTo>
                              <a:lnTo>
                                <a:pt x="436229" y="55891"/>
                              </a:lnTo>
                              <a:lnTo>
                                <a:pt x="446280" y="50594"/>
                              </a:lnTo>
                              <a:lnTo>
                                <a:pt x="456067" y="45561"/>
                              </a:lnTo>
                              <a:lnTo>
                                <a:pt x="466118" y="40793"/>
                              </a:lnTo>
                              <a:lnTo>
                                <a:pt x="476699" y="36290"/>
                              </a:lnTo>
                              <a:lnTo>
                                <a:pt x="486750" y="32051"/>
                              </a:lnTo>
                              <a:lnTo>
                                <a:pt x="497330" y="28078"/>
                              </a:lnTo>
                              <a:lnTo>
                                <a:pt x="508175" y="24370"/>
                              </a:lnTo>
                              <a:lnTo>
                                <a:pt x="518755" y="20926"/>
                              </a:lnTo>
                              <a:lnTo>
                                <a:pt x="529600" y="17483"/>
                              </a:lnTo>
                              <a:lnTo>
                                <a:pt x="540709" y="14569"/>
                              </a:lnTo>
                              <a:lnTo>
                                <a:pt x="551819" y="11920"/>
                              </a:lnTo>
                              <a:lnTo>
                                <a:pt x="562928" y="9536"/>
                              </a:lnTo>
                              <a:lnTo>
                                <a:pt x="574302" y="7417"/>
                              </a:lnTo>
                              <a:lnTo>
                                <a:pt x="585676" y="5563"/>
                              </a:lnTo>
                              <a:lnTo>
                                <a:pt x="597050" y="3708"/>
                              </a:lnTo>
                              <a:lnTo>
                                <a:pt x="608423" y="2384"/>
                              </a:lnTo>
                              <a:lnTo>
                                <a:pt x="620326" y="1589"/>
                              </a:lnTo>
                              <a:lnTo>
                                <a:pt x="631965" y="530"/>
                              </a:lnTo>
                              <a:lnTo>
                                <a:pt x="643867" y="265"/>
                              </a:lnTo>
                              <a:lnTo>
                                <a:pt x="65577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头像" o:spid="_x0000_s1026" o:spt="100" style="position:absolute;left:0pt;margin-left:389.35pt;margin-top:609.7pt;height:35.75pt;width:37.5pt;z-index:251715584;v-text-anchor:middle;mso-width-relative:page;mso-height-relative:page;" fillcolor="#000000 [3213]" filled="t" stroked="f" coordsize="2143126,2003425" o:gfxdata="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" path="m277813,992187l655373,1306682,1033198,992187,1046957,1002776,1060186,1013895,1073415,1025278,1086379,1036926,1098815,1049103,1111251,1061281,1123157,1073988,1134534,1087224,1145911,1100460,1156759,1114226,1167607,1128256,1177926,1142552,1187980,1157112,1197505,1171672,1207030,1187026,1216026,1202380,1165755,1202380,1156494,1202645,1147499,1203174,1138503,1204498,1129507,1206086,1121040,1207939,1112574,1210322,1104371,1213234,1096434,1216410,1088232,1219852,1080559,1223823,1073150,1228323,1066006,1232823,1059127,1237853,1052248,1243148,1045898,1248972,1039548,1254796,1033727,1260884,1027907,1267503,1022615,1274121,1017852,1281004,1013090,1288416,1008857,1295828,1004888,1303505,1001448,1311447,998009,1319389,995363,1327860,992717,1336067,990865,1344803,989277,1353803,988219,1362804,987425,1371540,987161,1380806,987161,1582792,987425,1592057,988219,1601323,989277,1610059,990865,1619059,992717,1627531,995363,1636002,998009,1644208,1001448,1652150,1004888,1660357,1008857,1668034,1013090,1675446,1017852,1682858,1022615,1689477,1027907,1696360,1033727,1702713,1039548,1709066,1045898,1715155,1052248,1720714,1059127,1726009,1066006,1730774,1073150,1735539,1080559,1739775,1088232,1743746,1096434,1747452,1104371,1750628,1112574,1753276,1121040,1755923,1129507,1757776,1138503,1759364,1147499,1760423,1156494,1761218,1165755,1761482,1220788,1761482,1214703,1767836,1207824,1774454,1201209,1780543,1194065,1786631,1179513,1798809,1164696,1810457,1149086,1821575,1132946,1832429,1116278,1842753,1099079,1853078,1081617,1862608,1063625,1871873,1045369,1880344,1027113,1889080,1008063,1897022,989277,1904435,970227,1911847,950913,1918730,931334,1924819,912019,1930907,892704,1936467,873125,1941761,853811,1946526,834231,1950762,815181,1954733,796131,1958174,777346,1961351,758825,1963998,740569,1966381,722842,1968234,705115,1969557,688181,1970881,671513,1971410,655373,1971675,644261,1971410,632354,1971146,620713,1970881,608806,1969822,596636,1969028,584200,1967969,558800,1965057,532871,1961616,506413,1956850,479690,1951556,465931,1948644,452438,1945467,438944,1942026,425450,1938849,411427,1935143,397933,1930907,384175,1926672,370417,1922436,356923,1917671,343429,1913171,329935,1908141,316442,1902846,302948,1897816,289983,1892257,276754,1886433,263790,1880344,250825,1874256,238390,1867902,225954,1861284,213519,1854666,201613,1847783,189706,1840635,177800,1833223,166423,1825546,155310,1817869,144462,1810192,133879,1801721,123560,1793514,113771,1785043,103981,1776307,94721,1767306,85725,1758306,76994,1749040,68792,1739510,61119,1729715,53710,1719655,46567,1709596,40217,1699536,33867,1688947,28046,1678093,23019,1667240,18256,1656386,14287,1645267,10583,1633619,7144,1621971,4762,1610059,2381,1597881,1058,1585969,265,1573262,0,1560555,265,1538847,1323,1517140,2910,1495697,5027,1473989,7673,1452811,11112,1431633,15081,1410984,19844,1390336,24606,1370481,30427,1350362,36777,1330243,43392,1310918,50800,1291857,58473,1272532,66940,1254002,75935,1235735,85196,1217734,94985,1199733,105040,1182525,115887,1165583,127265,1148905,138642,1132757,151077,1116873,163512,1101254,176213,1086165,189706,1071605,203465,1057045,217752,1043279,232040,1030043,246856,1017071,261938,1004364,277813,992187xm1520719,960437l1722545,960437,1729158,960966,1735771,961760,1742119,963347,1747939,965464,1754023,968110,1759048,971550,1764074,975254,1769100,979752,1773068,984250,1776771,989277,1780210,994304,1782855,1000389,1784971,1006210,1786558,1012560,1787881,1019175,1788145,1025525,1788145,1315243,2077526,1315243,2084139,1315508,2090752,1316831,2097100,1318418,2102920,1320535,2108739,1323181,2114029,1326621,2119320,1330325,2124081,1334823,2128049,1339321,2132016,1344348,2134926,1349904,2137836,1355460,2139952,1361546,2141804,1367631,2142862,1374246,2143126,1380860,2143126,1582737,2142862,1589617,2141804,1595967,2139952,1602581,2137836,1608402,2134926,1614223,2132016,1619514,2128049,1624806,2124081,1629304,2119320,1633273,2114029,1637242,2108739,1640417,2102920,1643327,2097100,1645708,2090752,1647296,2084139,1648090,2077526,1648354,1788145,1648354,1788145,1938073,1787881,1944688,1786558,1951038,1784971,1957652,1782855,1963473,1780210,1969294,1776771,1974586,1773068,1979877,1769100,1984375,1764074,1988344,1759048,1992313,1754023,1995488,1747939,1998398,1742119,2000515,1735771,2002367,1729158,2003161,1722545,2003425,1520719,2003425,1513842,2003161,1507493,2002367,1500880,2000515,1495061,1998398,1489242,1995488,1483951,1992313,1478926,1988344,1474429,1984375,1470197,1979877,1466493,1974586,1463055,1969294,1460145,1963473,1458029,1957652,1456442,1951038,1455384,1944688,1455119,1938073,1455119,1648354,1294822,1648354,1165738,1648354,1158861,1648090,1152512,1647296,1145899,1645708,1140080,1643327,1134261,1640417,1128970,1637242,1123680,1633273,1119183,1629304,1115216,1624806,1111248,1619514,1108074,1614223,1105164,1608402,1103048,1602581,1101196,1595967,1100403,1589617,1100138,1582737,1100138,1582469,1100138,1381393,1100138,1380860,1100403,1374246,1101196,1367631,1103048,1361546,1105164,1355460,1108074,1349904,1111248,1344348,1115216,1339321,1119183,1334823,1123680,1330325,1128970,1326621,1134261,1323181,1140080,1320535,1145899,1318418,1152512,1316831,1158861,1315508,1165738,1315243,1268635,1315243,1455119,1315243,1455119,1025525,1455384,1019175,1456442,1012560,1458029,1006210,1460145,1000389,1463055,994304,1466493,989277,1470197,984250,1474429,979752,1478926,975254,1483951,971550,1489242,968110,1495061,965464,1500880,963347,1507493,961760,1513842,960966,1520719,960437xm655770,0l667673,265,679311,530,691214,1589,702852,2384,714226,3708,725865,5563,737238,7417,748348,9536,759721,11920,770566,14569,781676,17483,792520,20926,803365,24370,813945,28078,824526,32051,835106,36290,845157,40793,855473,45561,865260,50594,875047,55891,884833,61189,894356,67017,903613,72844,912871,78936,922129,85029,931122,91651,939851,98273,948315,105425,957044,112577,965244,119994,973443,127411,981379,135093,989049,143039,996456,151251,1003862,159462,1011003,167939,1018145,176415,1024493,185421,1031370,194427,1037454,203434,1043538,212440,1049357,222241,1054912,231777,1060466,241312,1065756,251113,1070782,261444,1075279,271510,1080040,281575,1084272,292171,1088240,302766,1091943,313097,1095381,323957,1098820,335083,1101465,345943,1104375,357068,1106755,368458,1108871,379584,1110723,390974,1112310,402364,1113897,414019,1114691,425674,1115484,437594,1116013,449249,1116013,461169,1116013,473089,1115484,485009,1114691,496664,1113897,508584,1112310,519974,1110723,531364,1108871,542754,1106755,554145,1104375,565270,1101465,576395,1098820,587520,1095381,598381,1091943,608976,1088240,619572,1084272,630167,1080040,640498,1075279,650828,1070782,660894,1065756,671225,1060466,681026,1054912,690562,1049357,700097,1043538,709633,1037454,718904,1031370,727911,1024493,736917,1018145,745658,1011003,754399,1003862,762611,996456,771087,989049,779034,981379,787245,973443,794927,965244,802344,957044,809761,948315,816648,939851,823800,931122,830687,922129,837044,912871,843402,903613,849494,894356,855321,884833,861149,875047,866447,865260,871744,855473,876512,845157,881545,835106,885783,824526,890287,813945,894260,803365,897968,792520,901412,781676,904590,770566,907769,759721,910153,748348,912802,737238,914921,725865,916775,714226,918629,702852,919689,691214,920749,679311,921543,667673,922073,655770,922338,643867,922073,631965,921543,620326,920749,608423,919689,597050,918629,585676,916775,574302,914921,562928,912802,551819,910153,540709,907769,529600,904590,518755,901412,508175,897968,497330,894260,486750,890287,476699,885783,466118,881545,456067,876512,446280,871744,436229,866447,426442,861149,416920,855321,407662,849494,398405,843402,389147,837044,380154,830687,371689,823800,362961,816648,354232,809761,346297,802344,338097,794927,330426,787245,322491,779034,314820,771087,307414,762611,300537,754399,293660,745658,286782,736917,280434,727911,273822,718904,267738,709633,261919,700097,256364,690562,250809,681026,245784,671225,240758,660894,235997,650828,231765,640498,227268,630167,223301,619572,219598,608976,215895,598381,212985,587520,209811,576395,207166,565270,204521,554145,202405,542754,200553,531364,198966,519974,197908,508584,196585,496664,196056,485009,195527,473089,195263,461169,195527,449249,196056,437594,196585,425674,197908,414019,198966,402364,200553,390974,202405,379584,204521,368458,207166,357068,209811,345943,212985,335083,215895,323957,219598,313097,223301,302766,227268,292171,231765,281575,235997,271510,240758,261444,245784,251113,250809,241312,256364,231777,261919,222241,267738,212440,273822,203434,280434,194427,286782,185421,293660,176415,300537,167939,307414,159462,314820,151251,322491,143039,330426,135093,338097,127411,346297,119994,354232,112577,362961,105425,371689,98273,380154,91651,389147,85029,398405,78936,407662,72844,416920,67017,426442,61189,436229,55891,446280,50594,456067,45561,466118,40793,476699,36290,486750,32051,497330,28078,508175,24370,518755,20926,529600,17483,540709,14569,551819,11920,562928,9536,574302,7417,585676,5563,597050,3708,608423,2384,620326,1589,631965,530,643867,265,655770,0xe">
                <v:path o:connectlocs="221857,216391;230272,242260;213443,246580;201057,258101;195203,274582;197137,331281;206597,345575;221439,353790;235864,359977;202886,380619;164786,393046;129456,397260;94753,393206;67837,385472;42176,373685;20539,357897;5539,338108;0,314426;6010,272076;22891,234846;48761,204923;347465,195751;353213,206626;419571,268945;423280,320282;416540,330517;352586,394435;344121,403071;293125,401418;287430,390490;221961,329078;217311,318841;221073,268945;287430,265000;292133,196497;134184,106;156547,4216;176662,13502;193852,27218;207280,44778;216371,65272;220342,88167;218618,111651;211512,133159;199704,151999;183925,167370;164959,178471;143380,184715;120182,185302;98237,180178;78697,169931;62186,155361;49542,137215;41444,116134;38570,92918;41444,69701;49542,48620;62186,30474;78697,15904;98237,5657;120182,480" o:connectangles="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-111125</wp:posOffset>
                </wp:positionH>
                <wp:positionV relativeFrom="paragraph">
                  <wp:posOffset>6680835</wp:posOffset>
                </wp:positionV>
                <wp:extent cx="381000" cy="381000"/>
                <wp:effectExtent l="0" t="0" r="0" b="0"/>
                <wp:wrapNone/>
                <wp:docPr id="72" name="对话框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1031875" y="7595235"/>
                          <a:ext cx="381000" cy="381000"/>
                        </a:xfrm>
                        <a:custGeom>
                          <a:avLst/>
                          <a:gdLst>
                            <a:gd name="T0" fmla="*/ 1678361 w 3644"/>
                            <a:gd name="T1" fmla="*/ 0 h 3384"/>
                            <a:gd name="T2" fmla="*/ 122036 w 3644"/>
                            <a:gd name="T3" fmla="*/ 0 h 3384"/>
                            <a:gd name="T4" fmla="*/ 0 w 3644"/>
                            <a:gd name="T5" fmla="*/ 122102 h 3384"/>
                            <a:gd name="T6" fmla="*/ 0 w 3644"/>
                            <a:gd name="T7" fmla="*/ 1180975 h 3384"/>
                            <a:gd name="T8" fmla="*/ 122036 w 3644"/>
                            <a:gd name="T9" fmla="*/ 1303077 h 3384"/>
                            <a:gd name="T10" fmla="*/ 1012847 w 3644"/>
                            <a:gd name="T11" fmla="*/ 1303077 h 3384"/>
                            <a:gd name="T12" fmla="*/ 1269764 w 3644"/>
                            <a:gd name="T13" fmla="*/ 1672842 h 3384"/>
                            <a:gd name="T14" fmla="*/ 1253954 w 3644"/>
                            <a:gd name="T15" fmla="*/ 1303077 h 3384"/>
                            <a:gd name="T16" fmla="*/ 1678361 w 3644"/>
                            <a:gd name="T17" fmla="*/ 1303077 h 3384"/>
                            <a:gd name="T18" fmla="*/ 1800397 w 3644"/>
                            <a:gd name="T19" fmla="*/ 1180975 h 3384"/>
                            <a:gd name="T20" fmla="*/ 1800397 w 3644"/>
                            <a:gd name="T21" fmla="*/ 122102 h 3384"/>
                            <a:gd name="T22" fmla="*/ 1678361 w 3644"/>
                            <a:gd name="T23" fmla="*/ 0 h 3384"/>
                            <a:gd name="T24" fmla="*/ 1069171 w 3644"/>
                            <a:gd name="T25" fmla="*/ 932817 h 3384"/>
                            <a:gd name="T26" fmla="*/ 369566 w 3644"/>
                            <a:gd name="T27" fmla="*/ 932817 h 3384"/>
                            <a:gd name="T28" fmla="*/ 313241 w 3644"/>
                            <a:gd name="T29" fmla="*/ 876957 h 3384"/>
                            <a:gd name="T30" fmla="*/ 369566 w 3644"/>
                            <a:gd name="T31" fmla="*/ 820602 h 3384"/>
                            <a:gd name="T32" fmla="*/ 1069171 w 3644"/>
                            <a:gd name="T33" fmla="*/ 820602 h 3384"/>
                            <a:gd name="T34" fmla="*/ 1125495 w 3644"/>
                            <a:gd name="T35" fmla="*/ 876957 h 3384"/>
                            <a:gd name="T36" fmla="*/ 1069171 w 3644"/>
                            <a:gd name="T37" fmla="*/ 932817 h 3384"/>
                            <a:gd name="T38" fmla="*/ 1430831 w 3644"/>
                            <a:gd name="T39" fmla="*/ 691580 h 3384"/>
                            <a:gd name="T40" fmla="*/ 369566 w 3644"/>
                            <a:gd name="T41" fmla="*/ 691580 h 3384"/>
                            <a:gd name="T42" fmla="*/ 313241 w 3644"/>
                            <a:gd name="T43" fmla="*/ 635225 h 3384"/>
                            <a:gd name="T44" fmla="*/ 369566 w 3644"/>
                            <a:gd name="T45" fmla="*/ 579365 h 3384"/>
                            <a:gd name="T46" fmla="*/ 1430831 w 3644"/>
                            <a:gd name="T47" fmla="*/ 579365 h 3384"/>
                            <a:gd name="T48" fmla="*/ 1487156 w 3644"/>
                            <a:gd name="T49" fmla="*/ 635225 h 3384"/>
                            <a:gd name="T50" fmla="*/ 1430831 w 3644"/>
                            <a:gd name="T51" fmla="*/ 691580 h 3384"/>
                            <a:gd name="T52" fmla="*/ 1430831 w 3644"/>
                            <a:gd name="T53" fmla="*/ 450343 h 3384"/>
                            <a:gd name="T54" fmla="*/ 369566 w 3644"/>
                            <a:gd name="T55" fmla="*/ 450343 h 3384"/>
                            <a:gd name="T56" fmla="*/ 313241 w 3644"/>
                            <a:gd name="T57" fmla="*/ 393988 h 3384"/>
                            <a:gd name="T58" fmla="*/ 369566 w 3644"/>
                            <a:gd name="T59" fmla="*/ 337633 h 3384"/>
                            <a:gd name="T60" fmla="*/ 1430831 w 3644"/>
                            <a:gd name="T61" fmla="*/ 337633 h 3384"/>
                            <a:gd name="T62" fmla="*/ 1487156 w 3644"/>
                            <a:gd name="T63" fmla="*/ 393988 h 3384"/>
                            <a:gd name="T64" fmla="*/ 1430831 w 3644"/>
                            <a:gd name="T65" fmla="*/ 450343 h 3384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  <a:gd name="T72" fmla="*/ 0 60000 65536"/>
                            <a:gd name="T73" fmla="*/ 0 60000 65536"/>
                            <a:gd name="T74" fmla="*/ 0 60000 65536"/>
                            <a:gd name="T75" fmla="*/ 0 60000 65536"/>
                            <a:gd name="T76" fmla="*/ 0 60000 65536"/>
                            <a:gd name="T77" fmla="*/ 0 60000 65536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  <a:gd name="T87" fmla="*/ 0 60000 65536"/>
                            <a:gd name="T88" fmla="*/ 0 60000 65536"/>
                            <a:gd name="T89" fmla="*/ 0 60000 655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  <a:gd name="T96" fmla="*/ 0 60000 65536"/>
                            <a:gd name="T97" fmla="*/ 0 60000 65536"/>
                            <a:gd name="T98" fmla="*/ 0 60000 65536"/>
                          </a:gdLst>
                          <a:ahLst/>
                          <a:cxnLst>
                            <a:cxn ang="T66">
                              <a:pos x="T0" y="T1"/>
                            </a:cxn>
                            <a:cxn ang="T67">
                              <a:pos x="T2" y="T3"/>
                            </a:cxn>
                            <a:cxn ang="T68">
                              <a:pos x="T4" y="T5"/>
                            </a:cxn>
                            <a:cxn ang="T69">
                              <a:pos x="T6" y="T7"/>
                            </a:cxn>
                            <a:cxn ang="T70">
                              <a:pos x="T8" y="T9"/>
                            </a:cxn>
                            <a:cxn ang="T71">
                              <a:pos x="T10" y="T11"/>
                            </a:cxn>
                            <a:cxn ang="T72">
                              <a:pos x="T12" y="T13"/>
                            </a:cxn>
                            <a:cxn ang="T73">
                              <a:pos x="T14" y="T15"/>
                            </a:cxn>
                            <a:cxn ang="T74">
                              <a:pos x="T16" y="T17"/>
                            </a:cxn>
                            <a:cxn ang="T75">
                              <a:pos x="T18" y="T19"/>
                            </a:cxn>
                            <a:cxn ang="T76">
                              <a:pos x="T20" y="T21"/>
                            </a:cxn>
                            <a:cxn ang="T77">
                              <a:pos x="T22" y="T23"/>
                            </a:cxn>
                            <a:cxn ang="T78">
                              <a:pos x="T24" y="T25"/>
                            </a:cxn>
                            <a:cxn ang="T79">
                              <a:pos x="T26" y="T27"/>
                            </a:cxn>
                            <a:cxn ang="T80">
                              <a:pos x="T28" y="T29"/>
                            </a:cxn>
                            <a:cxn ang="T81">
                              <a:pos x="T30" y="T31"/>
                            </a:cxn>
                            <a:cxn ang="T82">
                              <a:pos x="T32" y="T33"/>
                            </a:cxn>
                            <a:cxn ang="T83">
                              <a:pos x="T34" y="T35"/>
                            </a:cxn>
                            <a:cxn ang="T84">
                              <a:pos x="T36" y="T37"/>
                            </a:cxn>
                            <a:cxn ang="T85">
                              <a:pos x="T38" y="T39"/>
                            </a:cxn>
                            <a:cxn ang="T86">
                              <a:pos x="T40" y="T41"/>
                            </a:cxn>
                            <a:cxn ang="T87">
                              <a:pos x="T42" y="T43"/>
                            </a:cxn>
                            <a:cxn ang="T88">
                              <a:pos x="T44" y="T45"/>
                            </a:cxn>
                            <a:cxn ang="T89">
                              <a:pos x="T46" y="T47"/>
                            </a:cxn>
                            <a:cxn ang="T90">
                              <a:pos x="T48" y="T49"/>
                            </a:cxn>
                            <a:cxn ang="T91">
                              <a:pos x="T50" y="T51"/>
                            </a:cxn>
                            <a:cxn ang="T92">
                              <a:pos x="T52" y="T53"/>
                            </a:cxn>
                            <a:cxn ang="T93">
                              <a:pos x="T54" y="T55"/>
                            </a:cxn>
                            <a:cxn ang="T94">
                              <a:pos x="T56" y="T57"/>
                            </a:cxn>
                            <a:cxn ang="T95">
                              <a:pos x="T58" y="T59"/>
                            </a:cxn>
                            <a:cxn ang="T96">
                              <a:pos x="T60" y="T61"/>
                            </a:cxn>
                            <a:cxn ang="T97">
                              <a:pos x="T62" y="T63"/>
                            </a:cxn>
                            <a:cxn ang="T98">
                              <a:pos x="T64" y="T65"/>
                            </a:cxn>
                          </a:cxnLst>
                          <a:rect l="0" t="0" r="r" b="b"/>
                          <a:pathLst>
                            <a:path w="3644" h="3384">
                              <a:moveTo>
                                <a:pt x="3397" y="0"/>
                              </a:moveTo>
                              <a:cubicBezTo>
                                <a:pt x="247" y="0"/>
                                <a:pt x="247" y="0"/>
                                <a:pt x="247" y="0"/>
                              </a:cubicBezTo>
                              <a:cubicBezTo>
                                <a:pt x="110" y="0"/>
                                <a:pt x="0" y="111"/>
                                <a:pt x="0" y="247"/>
                              </a:cubicBezTo>
                              <a:cubicBezTo>
                                <a:pt x="0" y="2389"/>
                                <a:pt x="0" y="2389"/>
                                <a:pt x="0" y="2389"/>
                              </a:cubicBezTo>
                              <a:cubicBezTo>
                                <a:pt x="0" y="2525"/>
                                <a:pt x="110" y="2636"/>
                                <a:pt x="247" y="2636"/>
                              </a:cubicBezTo>
                              <a:cubicBezTo>
                                <a:pt x="2050" y="2636"/>
                                <a:pt x="2050" y="2636"/>
                                <a:pt x="2050" y="2636"/>
                              </a:cubicBezTo>
                              <a:cubicBezTo>
                                <a:pt x="2570" y="3384"/>
                                <a:pt x="2570" y="3384"/>
                                <a:pt x="2570" y="3384"/>
                              </a:cubicBezTo>
                              <a:cubicBezTo>
                                <a:pt x="2538" y="2636"/>
                                <a:pt x="2538" y="2636"/>
                                <a:pt x="2538" y="2636"/>
                              </a:cubicBezTo>
                              <a:cubicBezTo>
                                <a:pt x="3397" y="2636"/>
                                <a:pt x="3397" y="2636"/>
                                <a:pt x="3397" y="2636"/>
                              </a:cubicBezTo>
                              <a:cubicBezTo>
                                <a:pt x="3534" y="2636"/>
                                <a:pt x="3644" y="2525"/>
                                <a:pt x="3644" y="2389"/>
                              </a:cubicBezTo>
                              <a:cubicBezTo>
                                <a:pt x="3644" y="247"/>
                                <a:pt x="3644" y="247"/>
                                <a:pt x="3644" y="247"/>
                              </a:cubicBezTo>
                              <a:cubicBezTo>
                                <a:pt x="3644" y="111"/>
                                <a:pt x="3534" y="0"/>
                                <a:pt x="3397" y="0"/>
                              </a:cubicBezTo>
                              <a:close/>
                              <a:moveTo>
                                <a:pt x="2164" y="1887"/>
                              </a:moveTo>
                              <a:cubicBezTo>
                                <a:pt x="748" y="1887"/>
                                <a:pt x="748" y="1887"/>
                                <a:pt x="748" y="1887"/>
                              </a:cubicBezTo>
                              <a:cubicBezTo>
                                <a:pt x="685" y="1887"/>
                                <a:pt x="634" y="1837"/>
                                <a:pt x="634" y="1774"/>
                              </a:cubicBezTo>
                              <a:cubicBezTo>
                                <a:pt x="634" y="1711"/>
                                <a:pt x="685" y="1660"/>
                                <a:pt x="748" y="1660"/>
                              </a:cubicBezTo>
                              <a:cubicBezTo>
                                <a:pt x="2164" y="1660"/>
                                <a:pt x="2164" y="1660"/>
                                <a:pt x="2164" y="1660"/>
                              </a:cubicBezTo>
                              <a:cubicBezTo>
                                <a:pt x="2227" y="1660"/>
                                <a:pt x="2278" y="1711"/>
                                <a:pt x="2278" y="1774"/>
                              </a:cubicBezTo>
                              <a:cubicBezTo>
                                <a:pt x="2278" y="1837"/>
                                <a:pt x="2227" y="1887"/>
                                <a:pt x="2164" y="1887"/>
                              </a:cubicBezTo>
                              <a:close/>
                              <a:moveTo>
                                <a:pt x="2896" y="1399"/>
                              </a:moveTo>
                              <a:cubicBezTo>
                                <a:pt x="748" y="1399"/>
                                <a:pt x="748" y="1399"/>
                                <a:pt x="748" y="1399"/>
                              </a:cubicBezTo>
                              <a:cubicBezTo>
                                <a:pt x="685" y="1399"/>
                                <a:pt x="634" y="1348"/>
                                <a:pt x="634" y="1285"/>
                              </a:cubicBezTo>
                              <a:cubicBezTo>
                                <a:pt x="634" y="1223"/>
                                <a:pt x="685" y="1172"/>
                                <a:pt x="748" y="1172"/>
                              </a:cubicBezTo>
                              <a:cubicBezTo>
                                <a:pt x="2896" y="1172"/>
                                <a:pt x="2896" y="1172"/>
                                <a:pt x="2896" y="1172"/>
                              </a:cubicBezTo>
                              <a:cubicBezTo>
                                <a:pt x="2959" y="1172"/>
                                <a:pt x="3010" y="1223"/>
                                <a:pt x="3010" y="1285"/>
                              </a:cubicBezTo>
                              <a:cubicBezTo>
                                <a:pt x="3010" y="1348"/>
                                <a:pt x="2959" y="1399"/>
                                <a:pt x="2896" y="1399"/>
                              </a:cubicBezTo>
                              <a:close/>
                              <a:moveTo>
                                <a:pt x="2896" y="911"/>
                              </a:moveTo>
                              <a:cubicBezTo>
                                <a:pt x="748" y="911"/>
                                <a:pt x="748" y="911"/>
                                <a:pt x="748" y="911"/>
                              </a:cubicBezTo>
                              <a:cubicBezTo>
                                <a:pt x="685" y="911"/>
                                <a:pt x="634" y="860"/>
                                <a:pt x="634" y="797"/>
                              </a:cubicBezTo>
                              <a:cubicBezTo>
                                <a:pt x="634" y="734"/>
                                <a:pt x="685" y="683"/>
                                <a:pt x="748" y="683"/>
                              </a:cubicBezTo>
                              <a:cubicBezTo>
                                <a:pt x="2896" y="683"/>
                                <a:pt x="2896" y="683"/>
                                <a:pt x="2896" y="683"/>
                              </a:cubicBezTo>
                              <a:cubicBezTo>
                                <a:pt x="2959" y="683"/>
                                <a:pt x="3010" y="734"/>
                                <a:pt x="3010" y="797"/>
                              </a:cubicBezTo>
                              <a:cubicBezTo>
                                <a:pt x="3010" y="860"/>
                                <a:pt x="2959" y="911"/>
                                <a:pt x="2896" y="911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bodyPr anchor="ctr" anchorCtr="1"/>
                    </wps:wsp>
                  </a:graphicData>
                </a:graphic>
              </wp:anchor>
            </w:drawing>
          </mc:Choice>
          <mc:Fallback>
            <w:pict>
              <v:shape id="对话框" o:spid="_x0000_s1026" o:spt="100" style="position:absolute;left:0pt;margin-left:-8.75pt;margin-top:526.05pt;height:30pt;width:30pt;z-index:251714560;v-text-anchor:middle-center;mso-width-relative:page;mso-height-relative:page;" fillcolor="#000000 [3213]" filled="t" stroked="f" coordsize="3644,3384" o:gfxdata="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" path="m3397,0c247,0,247,0,247,0c110,0,0,111,0,247c0,2389,0,2389,0,2389c0,2525,110,2636,247,2636c2050,2636,2050,2636,2050,2636c2570,3384,2570,3384,2570,3384c2538,2636,2538,2636,2538,2636c3397,2636,3397,2636,3397,2636c3534,2636,3644,2525,3644,2389c3644,247,3644,247,3644,247c3644,111,3534,0,3397,0xm2164,1887c748,1887,748,1887,748,1887c685,1887,634,1837,634,1774c634,1711,685,1660,748,1660c2164,1660,2164,1660,2164,1660c2227,1660,2278,1711,2278,1774c2278,1837,2227,1887,2164,1887xm2896,1399c748,1399,748,1399,748,1399c685,1399,634,1348,634,1285c634,1223,685,1172,748,1172c2896,1172,2896,1172,2896,1172c2959,1172,3010,1223,3010,1285c3010,1348,2959,1399,2896,1399xm2896,911c748,911,748,911,748,911c685,911,634,860,634,797c634,734,685,683,748,683c2896,683,2896,683,2896,683c2959,683,3010,734,3010,797c3010,860,2959,911,2896,911xe">
                <v:path o:connectlocs="175481762,0;12759526,0;0,13747299;0,132964383;12759526,146711683;105898657,146711683;132760725,188343026;131107704,146711683;175481762,146711683;188241288,132964383;188241288,13747299;175481762,0;111787637,105024609;38640133,105024609;32751048,98735406;38640133,92390473;111787637,92390473;117676617,98735406;111787637,105024609;149601155,77864060;38640133,77864060;32751048,71519126;38640133,65229924;149601155,65229924;155490240,71519126;149601155,77864060;149601155,50703511;38640133,50703511;32751048,44358578;38640133,38013644;149601155,38013644;155490240,44358578;149601155,50703511" o:connectangles="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1588135</wp:posOffset>
                </wp:positionH>
                <wp:positionV relativeFrom="paragraph">
                  <wp:posOffset>1134745</wp:posOffset>
                </wp:positionV>
                <wp:extent cx="378460" cy="427355"/>
                <wp:effectExtent l="0" t="0" r="0" b="6985"/>
                <wp:wrapNone/>
                <wp:docPr id="71" name="QQ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31135" y="2049145"/>
                          <a:ext cx="378460" cy="427355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21195" y="289667"/>
                            </a:cxn>
                            <a:cxn ang="0">
                              <a:pos x="15543" y="384338"/>
                            </a:cxn>
                            <a:cxn ang="0">
                              <a:pos x="57933" y="354665"/>
                            </a:cxn>
                            <a:cxn ang="0">
                              <a:pos x="100323" y="419664"/>
                            </a:cxn>
                            <a:cxn ang="0">
                              <a:pos x="62172" y="457815"/>
                            </a:cxn>
                            <a:cxn ang="0">
                              <a:pos x="151192" y="503031"/>
                            </a:cxn>
                            <a:cxn ang="0">
                              <a:pos x="238798" y="464880"/>
                            </a:cxn>
                            <a:cxn ang="0">
                              <a:pos x="248689" y="464880"/>
                            </a:cxn>
                            <a:cxn ang="0">
                              <a:pos x="336295" y="503031"/>
                            </a:cxn>
                            <a:cxn ang="0">
                              <a:pos x="425315" y="457815"/>
                            </a:cxn>
                            <a:cxn ang="0">
                              <a:pos x="388577" y="419664"/>
                            </a:cxn>
                            <a:cxn ang="0">
                              <a:pos x="430967" y="354665"/>
                            </a:cxn>
                            <a:cxn ang="0">
                              <a:pos x="473357" y="384338"/>
                            </a:cxn>
                            <a:cxn ang="0">
                              <a:pos x="466292" y="289667"/>
                            </a:cxn>
                            <a:cxn ang="0">
                              <a:pos x="415424" y="223255"/>
                            </a:cxn>
                            <a:cxn ang="0">
                              <a:pos x="416837" y="217603"/>
                            </a:cxn>
                            <a:cxn ang="0">
                              <a:pos x="405533" y="180865"/>
                            </a:cxn>
                            <a:cxn ang="0">
                              <a:pos x="406946" y="178039"/>
                            </a:cxn>
                            <a:cxn ang="0">
                              <a:pos x="402707" y="161083"/>
                            </a:cxn>
                            <a:cxn ang="0">
                              <a:pos x="244450" y="0"/>
                            </a:cxn>
                            <a:cxn ang="0">
                              <a:pos x="86193" y="161083"/>
                            </a:cxn>
                            <a:cxn ang="0">
                              <a:pos x="81954" y="178039"/>
                            </a:cxn>
                            <a:cxn ang="0">
                              <a:pos x="81954" y="180865"/>
                            </a:cxn>
                            <a:cxn ang="0">
                              <a:pos x="72063" y="217603"/>
                            </a:cxn>
                            <a:cxn ang="0">
                              <a:pos x="72063" y="223255"/>
                            </a:cxn>
                            <a:cxn ang="0">
                              <a:pos x="21195" y="289667"/>
                            </a:cxn>
                          </a:cxnLst>
                          <a:rect l="0" t="0" r="0" b="0"/>
                          <a:pathLst>
                            <a:path w="346" h="356">
                              <a:moveTo>
                                <a:pt x="15" y="205"/>
                              </a:moveTo>
                              <a:cubicBezTo>
                                <a:pt x="2" y="237"/>
                                <a:pt x="0" y="267"/>
                                <a:pt x="11" y="272"/>
                              </a:cubicBezTo>
                              <a:cubicBezTo>
                                <a:pt x="18" y="276"/>
                                <a:pt x="30" y="267"/>
                                <a:pt x="41" y="251"/>
                              </a:cubicBezTo>
                              <a:cubicBezTo>
                                <a:pt x="45" y="269"/>
                                <a:pt x="55" y="285"/>
                                <a:pt x="71" y="297"/>
                              </a:cubicBezTo>
                              <a:cubicBezTo>
                                <a:pt x="55" y="303"/>
                                <a:pt x="44" y="313"/>
                                <a:pt x="44" y="324"/>
                              </a:cubicBezTo>
                              <a:cubicBezTo>
                                <a:pt x="44" y="342"/>
                                <a:pt x="72" y="356"/>
                                <a:pt x="107" y="356"/>
                              </a:cubicBezTo>
                              <a:cubicBezTo>
                                <a:pt x="138" y="356"/>
                                <a:pt x="164" y="344"/>
                                <a:pt x="169" y="329"/>
                              </a:cubicBezTo>
                              <a:cubicBezTo>
                                <a:pt x="170" y="329"/>
                                <a:pt x="175" y="329"/>
                                <a:pt x="176" y="329"/>
                              </a:cubicBezTo>
                              <a:cubicBezTo>
                                <a:pt x="181" y="344"/>
                                <a:pt x="207" y="356"/>
                                <a:pt x="238" y="356"/>
                              </a:cubicBezTo>
                              <a:cubicBezTo>
                                <a:pt x="273" y="356"/>
                                <a:pt x="301" y="342"/>
                                <a:pt x="301" y="324"/>
                              </a:cubicBezTo>
                              <a:cubicBezTo>
                                <a:pt x="301" y="313"/>
                                <a:pt x="291" y="303"/>
                                <a:pt x="275" y="297"/>
                              </a:cubicBezTo>
                              <a:cubicBezTo>
                                <a:pt x="290" y="285"/>
                                <a:pt x="301" y="269"/>
                                <a:pt x="305" y="251"/>
                              </a:cubicBezTo>
                              <a:cubicBezTo>
                                <a:pt x="316" y="267"/>
                                <a:pt x="327" y="276"/>
                                <a:pt x="335" y="272"/>
                              </a:cubicBezTo>
                              <a:cubicBezTo>
                                <a:pt x="346" y="267"/>
                                <a:pt x="343" y="237"/>
                                <a:pt x="330" y="205"/>
                              </a:cubicBezTo>
                              <a:cubicBezTo>
                                <a:pt x="319" y="181"/>
                                <a:pt x="305" y="162"/>
                                <a:pt x="294" y="158"/>
                              </a:cubicBezTo>
                              <a:cubicBezTo>
                                <a:pt x="295" y="157"/>
                                <a:pt x="295" y="155"/>
                                <a:pt x="295" y="154"/>
                              </a:cubicBezTo>
                              <a:cubicBezTo>
                                <a:pt x="295" y="144"/>
                                <a:pt x="292" y="135"/>
                                <a:pt x="287" y="128"/>
                              </a:cubicBezTo>
                              <a:cubicBezTo>
                                <a:pt x="288" y="128"/>
                                <a:pt x="288" y="127"/>
                                <a:pt x="288" y="126"/>
                              </a:cubicBezTo>
                              <a:cubicBezTo>
                                <a:pt x="288" y="122"/>
                                <a:pt x="287" y="118"/>
                                <a:pt x="285" y="114"/>
                              </a:cubicBezTo>
                              <a:cubicBezTo>
                                <a:pt x="282" y="50"/>
                                <a:pt x="240" y="0"/>
                                <a:pt x="173" y="0"/>
                              </a:cubicBezTo>
                              <a:cubicBezTo>
                                <a:pt x="105" y="0"/>
                                <a:pt x="63" y="50"/>
                                <a:pt x="61" y="114"/>
                              </a:cubicBezTo>
                              <a:cubicBezTo>
                                <a:pt x="59" y="118"/>
                                <a:pt x="58" y="122"/>
                                <a:pt x="58" y="126"/>
                              </a:cubicBezTo>
                              <a:cubicBezTo>
                                <a:pt x="58" y="127"/>
                                <a:pt x="58" y="128"/>
                                <a:pt x="58" y="128"/>
                              </a:cubicBezTo>
                              <a:cubicBezTo>
                                <a:pt x="53" y="135"/>
                                <a:pt x="51" y="144"/>
                                <a:pt x="51" y="154"/>
                              </a:cubicBezTo>
                              <a:cubicBezTo>
                                <a:pt x="51" y="155"/>
                                <a:pt x="51" y="157"/>
                                <a:pt x="51" y="158"/>
                              </a:cubicBezTo>
                              <a:cubicBezTo>
                                <a:pt x="40" y="162"/>
                                <a:pt x="26" y="181"/>
                                <a:pt x="15" y="205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tx1"/>
                        </a:solidFill>
                        <a:ln w="9525"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QQ" o:spid="_x0000_s1026" o:spt="100" style="position:absolute;left:0pt;margin-left:125.05pt;margin-top:89.35pt;height:33.65pt;width:29.8pt;z-index:251713536;mso-width-relative:page;mso-height-relative:page;" fillcolor="#000000 [3213]" filled="t" stroked="f" coordsize="346,356" o:gfxdata="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" path="m15,205c2,237,0,267,11,272c18,276,30,267,41,251c45,269,55,285,71,297c55,303,44,313,44,324c44,342,72,356,107,356c138,356,164,344,169,329c170,329,175,329,176,329c181,344,207,356,238,356c273,356,301,342,301,324c301,313,291,303,275,297c290,285,301,269,305,251c316,267,327,276,335,272c346,267,343,237,330,205c319,181,305,162,294,158c295,157,295,155,295,154c295,144,292,135,287,128c288,128,288,127,288,126c288,122,287,118,285,114c282,50,240,0,173,0c105,0,63,50,61,114c59,118,58,122,58,126c58,127,58,128,58,128c53,135,51,144,51,154c51,155,51,157,51,158c40,162,26,181,15,205xe">
                <v:path o:connectlocs="21195,289667;15543,384338;57933,354665;100323,419664;62172,457815;151192,503031;238798,464880;248689,464880;336295,503031;425315,457815;388577,419664;430967,354665;473357,384338;466292,289667;415424,223255;416837,217603;405533,180865;406946,178039;402707,161083;244450,0;86193,161083;81954,178039;81954,180865;72063,217603;72063,223255;21195,289667" o:connectangles="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712512" behindDoc="1" locked="0" layoutInCell="1" allowOverlap="1">
            <wp:simplePos x="0" y="0"/>
            <wp:positionH relativeFrom="column">
              <wp:posOffset>-1143635</wp:posOffset>
            </wp:positionH>
            <wp:positionV relativeFrom="paragraph">
              <wp:posOffset>-956945</wp:posOffset>
            </wp:positionV>
            <wp:extent cx="7559040" cy="10692130"/>
            <wp:effectExtent l="0" t="0" r="0" b="6350"/>
            <wp:wrapNone/>
            <wp:docPr id="69" name="图片 69" descr="操作指南-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操作指南-0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1488" behindDoc="1" locked="0" layoutInCell="1" allowOverlap="1">
            <wp:simplePos x="0" y="0"/>
            <wp:positionH relativeFrom="column">
              <wp:posOffset>-1129665</wp:posOffset>
            </wp:positionH>
            <wp:positionV relativeFrom="paragraph">
              <wp:posOffset>-919480</wp:posOffset>
            </wp:positionV>
            <wp:extent cx="7559040" cy="10692130"/>
            <wp:effectExtent l="0" t="0" r="0" b="6350"/>
            <wp:wrapNone/>
            <wp:docPr id="67" name="图片 67" descr="操作指南-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操作指南-0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</pic:spPr>
                </pic:pic>
              </a:graphicData>
            </a:graphic>
          </wp:anchor>
        </w:drawing>
      </w:r>
    </w:p>
    <w:p>
      <w:pPr>
        <w:rPr>
          <w:sz w:val="21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-125095</wp:posOffset>
                </wp:positionH>
                <wp:positionV relativeFrom="paragraph">
                  <wp:posOffset>316230</wp:posOffset>
                </wp:positionV>
                <wp:extent cx="5557520" cy="5521325"/>
                <wp:effectExtent l="0" t="0" r="5080" b="3175"/>
                <wp:wrapNone/>
                <wp:docPr id="114" name="组合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7520" cy="5521325"/>
                          <a:chOff x="6580" y="54497"/>
                          <a:chExt cx="8752" cy="8695"/>
                        </a:xfrm>
                      </wpg:grpSpPr>
                      <wps:wsp>
                        <wps:cNvPr id="369" name="任意多边形 369"/>
                        <wps:cNvSpPr>
                          <a:spLocks noChangeAspect="1"/>
                        </wps:cNvSpPr>
                        <wps:spPr>
                          <a:xfrm>
                            <a:off x="12017" y="57989"/>
                            <a:ext cx="410" cy="407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56" y="0"/>
                              </a:cxn>
                              <a:cxn ang="0">
                                <a:pos x="0" y="56"/>
                              </a:cxn>
                              <a:cxn ang="0">
                                <a:pos x="56" y="113"/>
                              </a:cxn>
                              <a:cxn ang="0">
                                <a:pos x="113" y="56"/>
                              </a:cxn>
                              <a:cxn ang="0">
                                <a:pos x="56" y="0"/>
                              </a:cxn>
                              <a:cxn ang="0">
                                <a:pos x="56" y="104"/>
                              </a:cxn>
                              <a:cxn ang="0">
                                <a:pos x="8" y="56"/>
                              </a:cxn>
                              <a:cxn ang="0">
                                <a:pos x="56" y="8"/>
                              </a:cxn>
                              <a:cxn ang="0">
                                <a:pos x="105" y="56"/>
                              </a:cxn>
                              <a:cxn ang="0">
                                <a:pos x="56" y="104"/>
                              </a:cxn>
                              <a:cxn ang="0">
                                <a:pos x="74" y="86"/>
                              </a:cxn>
                              <a:cxn ang="0">
                                <a:pos x="77" y="84"/>
                              </a:cxn>
                              <a:cxn ang="0">
                                <a:pos x="71" y="76"/>
                              </a:cxn>
                              <a:cxn ang="0">
                                <a:pos x="65" y="67"/>
                              </a:cxn>
                              <a:cxn ang="0">
                                <a:pos x="61" y="69"/>
                              </a:cxn>
                              <a:cxn ang="0">
                                <a:pos x="48" y="44"/>
                              </a:cxn>
                              <a:cxn ang="0">
                                <a:pos x="52" y="42"/>
                              </a:cxn>
                              <a:cxn ang="0">
                                <a:pos x="47" y="33"/>
                              </a:cxn>
                              <a:cxn ang="0">
                                <a:pos x="43" y="23"/>
                              </a:cxn>
                              <a:cxn ang="0">
                                <a:pos x="41" y="25"/>
                              </a:cxn>
                              <a:cxn ang="0">
                                <a:pos x="35" y="35"/>
                              </a:cxn>
                              <a:cxn ang="0">
                                <a:pos x="35" y="35"/>
                              </a:cxn>
                              <a:cxn ang="0">
                                <a:pos x="35" y="35"/>
                              </a:cxn>
                              <a:cxn ang="0">
                                <a:pos x="35" y="38"/>
                              </a:cxn>
                              <a:cxn ang="0">
                                <a:pos x="35" y="38"/>
                              </a:cxn>
                              <a:cxn ang="0">
                                <a:pos x="35" y="38"/>
                              </a:cxn>
                              <a:cxn ang="0">
                                <a:pos x="60" y="83"/>
                              </a:cxn>
                              <a:cxn ang="0">
                                <a:pos x="60" y="83"/>
                              </a:cxn>
                              <a:cxn ang="0">
                                <a:pos x="62" y="85"/>
                              </a:cxn>
                              <a:cxn ang="0">
                                <a:pos x="74" y="86"/>
                              </a:cxn>
                              <a:cxn ang="0">
                                <a:pos x="74" y="86"/>
                              </a:cxn>
                              <a:cxn ang="0">
                                <a:pos x="79" y="83"/>
                              </a:cxn>
                              <a:cxn ang="0">
                                <a:pos x="73" y="74"/>
                              </a:cxn>
                              <a:cxn ang="0">
                                <a:pos x="68" y="66"/>
                              </a:cxn>
                              <a:cxn ang="0">
                                <a:pos x="71" y="64"/>
                              </a:cxn>
                              <a:cxn ang="0">
                                <a:pos x="82" y="81"/>
                              </a:cxn>
                              <a:cxn ang="0">
                                <a:pos x="79" y="83"/>
                              </a:cxn>
                              <a:cxn ang="0">
                                <a:pos x="54" y="41"/>
                              </a:cxn>
                              <a:cxn ang="0">
                                <a:pos x="50" y="32"/>
                              </a:cxn>
                              <a:cxn ang="0">
                                <a:pos x="46" y="22"/>
                              </a:cxn>
                              <a:cxn ang="0">
                                <a:pos x="48" y="20"/>
                              </a:cxn>
                              <a:cxn ang="0">
                                <a:pos x="57" y="39"/>
                              </a:cxn>
                              <a:cxn ang="0">
                                <a:pos x="54" y="41"/>
                              </a:cxn>
                              <a:cxn ang="0">
                                <a:pos x="54" y="41"/>
                              </a:cxn>
                              <a:cxn ang="0">
                                <a:pos x="54" y="41"/>
                              </a:cxn>
                            </a:cxnLst>
                            <a:pathLst>
                              <a:path w="113" h="113">
                                <a:moveTo>
                                  <a:pt x="56" y="0"/>
                                </a:moveTo>
                                <a:cubicBezTo>
                                  <a:pt x="25" y="0"/>
                                  <a:pt x="0" y="25"/>
                                  <a:pt x="0" y="56"/>
                                </a:cubicBezTo>
                                <a:cubicBezTo>
                                  <a:pt x="0" y="87"/>
                                  <a:pt x="25" y="113"/>
                                  <a:pt x="56" y="113"/>
                                </a:cubicBezTo>
                                <a:cubicBezTo>
                                  <a:pt x="88" y="113"/>
                                  <a:pt x="113" y="87"/>
                                  <a:pt x="113" y="56"/>
                                </a:cubicBezTo>
                                <a:cubicBezTo>
                                  <a:pt x="113" y="25"/>
                                  <a:pt x="88" y="0"/>
                                  <a:pt x="56" y="0"/>
                                </a:cubicBezTo>
                                <a:close/>
                                <a:moveTo>
                                  <a:pt x="56" y="104"/>
                                </a:moveTo>
                                <a:cubicBezTo>
                                  <a:pt x="30" y="104"/>
                                  <a:pt x="8" y="83"/>
                                  <a:pt x="8" y="56"/>
                                </a:cubicBezTo>
                                <a:cubicBezTo>
                                  <a:pt x="8" y="29"/>
                                  <a:pt x="30" y="8"/>
                                  <a:pt x="56" y="8"/>
                                </a:cubicBezTo>
                                <a:cubicBezTo>
                                  <a:pt x="83" y="8"/>
                                  <a:pt x="105" y="29"/>
                                  <a:pt x="105" y="56"/>
                                </a:cubicBezTo>
                                <a:cubicBezTo>
                                  <a:pt x="105" y="83"/>
                                  <a:pt x="83" y="104"/>
                                  <a:pt x="56" y="104"/>
                                </a:cubicBezTo>
                                <a:close/>
                                <a:moveTo>
                                  <a:pt x="74" y="86"/>
                                </a:moveTo>
                                <a:cubicBezTo>
                                  <a:pt x="77" y="84"/>
                                  <a:pt x="77" y="84"/>
                                  <a:pt x="77" y="84"/>
                                </a:cubicBezTo>
                                <a:cubicBezTo>
                                  <a:pt x="75" y="81"/>
                                  <a:pt x="73" y="78"/>
                                  <a:pt x="71" y="76"/>
                                </a:cubicBezTo>
                                <a:cubicBezTo>
                                  <a:pt x="69" y="73"/>
                                  <a:pt x="67" y="70"/>
                                  <a:pt x="65" y="67"/>
                                </a:cubicBezTo>
                                <a:cubicBezTo>
                                  <a:pt x="61" y="69"/>
                                  <a:pt x="61" y="69"/>
                                  <a:pt x="61" y="69"/>
                                </a:cubicBezTo>
                                <a:cubicBezTo>
                                  <a:pt x="56" y="62"/>
                                  <a:pt x="51" y="53"/>
                                  <a:pt x="48" y="44"/>
                                </a:cubicBezTo>
                                <a:cubicBezTo>
                                  <a:pt x="52" y="42"/>
                                  <a:pt x="52" y="42"/>
                                  <a:pt x="52" y="42"/>
                                </a:cubicBezTo>
                                <a:cubicBezTo>
                                  <a:pt x="50" y="39"/>
                                  <a:pt x="49" y="36"/>
                                  <a:pt x="47" y="33"/>
                                </a:cubicBezTo>
                                <a:cubicBezTo>
                                  <a:pt x="46" y="30"/>
                                  <a:pt x="44" y="27"/>
                                  <a:pt x="43" y="23"/>
                                </a:cubicBezTo>
                                <a:cubicBezTo>
                                  <a:pt x="41" y="25"/>
                                  <a:pt x="41" y="25"/>
                                  <a:pt x="41" y="25"/>
                                </a:cubicBezTo>
                                <a:cubicBezTo>
                                  <a:pt x="36" y="27"/>
                                  <a:pt x="34" y="31"/>
                                  <a:pt x="35" y="35"/>
                                </a:cubicBezTo>
                                <a:cubicBezTo>
                                  <a:pt x="35" y="35"/>
                                  <a:pt x="35" y="35"/>
                                  <a:pt x="35" y="35"/>
                                </a:cubicBezTo>
                                <a:cubicBezTo>
                                  <a:pt x="35" y="35"/>
                                  <a:pt x="35" y="35"/>
                                  <a:pt x="35" y="35"/>
                                </a:cubicBezTo>
                                <a:cubicBezTo>
                                  <a:pt x="35" y="36"/>
                                  <a:pt x="35" y="37"/>
                                  <a:pt x="35" y="38"/>
                                </a:cubicBezTo>
                                <a:cubicBezTo>
                                  <a:pt x="35" y="38"/>
                                  <a:pt x="35" y="38"/>
                                  <a:pt x="35" y="38"/>
                                </a:cubicBezTo>
                                <a:cubicBezTo>
                                  <a:pt x="35" y="38"/>
                                  <a:pt x="35" y="38"/>
                                  <a:pt x="35" y="38"/>
                                </a:cubicBezTo>
                                <a:cubicBezTo>
                                  <a:pt x="40" y="55"/>
                                  <a:pt x="48" y="70"/>
                                  <a:pt x="60" y="83"/>
                                </a:cubicBezTo>
                                <a:cubicBezTo>
                                  <a:pt x="60" y="83"/>
                                  <a:pt x="60" y="83"/>
                                  <a:pt x="60" y="83"/>
                                </a:cubicBezTo>
                                <a:cubicBezTo>
                                  <a:pt x="61" y="84"/>
                                  <a:pt x="61" y="84"/>
                                  <a:pt x="62" y="85"/>
                                </a:cubicBezTo>
                                <a:cubicBezTo>
                                  <a:pt x="65" y="88"/>
                                  <a:pt x="69" y="88"/>
                                  <a:pt x="74" y="86"/>
                                </a:cubicBezTo>
                                <a:cubicBezTo>
                                  <a:pt x="74" y="86"/>
                                  <a:pt x="74" y="86"/>
                                  <a:pt x="74" y="86"/>
                                </a:cubicBezTo>
                                <a:close/>
                                <a:moveTo>
                                  <a:pt x="79" y="83"/>
                                </a:moveTo>
                                <a:cubicBezTo>
                                  <a:pt x="77" y="80"/>
                                  <a:pt x="75" y="77"/>
                                  <a:pt x="73" y="74"/>
                                </a:cubicBezTo>
                                <a:cubicBezTo>
                                  <a:pt x="71" y="71"/>
                                  <a:pt x="69" y="69"/>
                                  <a:pt x="68" y="66"/>
                                </a:cubicBezTo>
                                <a:cubicBezTo>
                                  <a:pt x="71" y="64"/>
                                  <a:pt x="71" y="64"/>
                                  <a:pt x="71" y="64"/>
                                </a:cubicBezTo>
                                <a:cubicBezTo>
                                  <a:pt x="73" y="64"/>
                                  <a:pt x="80" y="73"/>
                                  <a:pt x="82" y="81"/>
                                </a:cubicBezTo>
                                <a:cubicBezTo>
                                  <a:pt x="79" y="83"/>
                                  <a:pt x="79" y="83"/>
                                  <a:pt x="79" y="83"/>
                                </a:cubicBezTo>
                                <a:close/>
                                <a:moveTo>
                                  <a:pt x="54" y="41"/>
                                </a:moveTo>
                                <a:cubicBezTo>
                                  <a:pt x="52" y="38"/>
                                  <a:pt x="51" y="35"/>
                                  <a:pt x="50" y="32"/>
                                </a:cubicBezTo>
                                <a:cubicBezTo>
                                  <a:pt x="48" y="29"/>
                                  <a:pt x="47" y="25"/>
                                  <a:pt x="46" y="22"/>
                                </a:cubicBezTo>
                                <a:cubicBezTo>
                                  <a:pt x="48" y="20"/>
                                  <a:pt x="48" y="20"/>
                                  <a:pt x="48" y="20"/>
                                </a:cubicBezTo>
                                <a:cubicBezTo>
                                  <a:pt x="52" y="23"/>
                                  <a:pt x="57" y="36"/>
                                  <a:pt x="57" y="39"/>
                                </a:cubicBezTo>
                                <a:cubicBezTo>
                                  <a:pt x="54" y="41"/>
                                  <a:pt x="54" y="41"/>
                                  <a:pt x="54" y="41"/>
                                </a:cubicBezTo>
                                <a:close/>
                                <a:moveTo>
                                  <a:pt x="54" y="41"/>
                                </a:moveTo>
                                <a:cubicBezTo>
                                  <a:pt x="54" y="41"/>
                                  <a:pt x="54" y="41"/>
                                  <a:pt x="54" y="41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80" name="任意多边形 380"/>
                        <wps:cNvSpPr>
                          <a:spLocks noChangeAspect="1"/>
                        </wps:cNvSpPr>
                        <wps:spPr>
                          <a:xfrm>
                            <a:off x="12900" y="60393"/>
                            <a:ext cx="426" cy="388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436767417" y="0"/>
                              </a:cxn>
                              <a:cxn ang="0">
                                <a:pos x="0" y="443607496"/>
                              </a:cxn>
                              <a:cxn ang="0">
                                <a:pos x="81893890" y="526784832"/>
                              </a:cxn>
                              <a:cxn ang="0">
                                <a:pos x="163787781" y="443607496"/>
                              </a:cxn>
                              <a:cxn ang="0">
                                <a:pos x="163787781" y="804041379"/>
                              </a:cxn>
                              <a:cxn ang="0">
                                <a:pos x="382171489" y="804041379"/>
                              </a:cxn>
                              <a:cxn ang="0">
                                <a:pos x="382171489" y="637686706"/>
                              </a:cxn>
                              <a:cxn ang="0">
                                <a:pos x="491359648" y="637686706"/>
                              </a:cxn>
                              <a:cxn ang="0">
                                <a:pos x="491359648" y="804041379"/>
                              </a:cxn>
                              <a:cxn ang="0">
                                <a:pos x="709743356" y="804041379"/>
                              </a:cxn>
                              <a:cxn ang="0">
                                <a:pos x="709743356" y="443607496"/>
                              </a:cxn>
                              <a:cxn ang="0">
                                <a:pos x="791637247" y="526784832"/>
                              </a:cxn>
                              <a:cxn ang="0">
                                <a:pos x="873531138" y="443607496"/>
                              </a:cxn>
                              <a:cxn ang="0">
                                <a:pos x="436767417" y="0"/>
                              </a:cxn>
                              <a:cxn ang="0">
                                <a:pos x="436767417" y="360433882"/>
                              </a:cxn>
                              <a:cxn ang="0">
                                <a:pos x="382171489" y="304981084"/>
                              </a:cxn>
                              <a:cxn ang="0">
                                <a:pos x="436767417" y="249528286"/>
                              </a:cxn>
                              <a:cxn ang="0">
                                <a:pos x="491359648" y="304981084"/>
                              </a:cxn>
                              <a:cxn ang="0">
                                <a:pos x="436767417" y="360433882"/>
                              </a:cxn>
                            </a:cxnLst>
                            <a:pathLst>
                              <a:path w="64" h="58">
                                <a:moveTo>
                                  <a:pt x="32" y="0"/>
                                </a:moveTo>
                                <a:cubicBezTo>
                                  <a:pt x="0" y="32"/>
                                  <a:pt x="0" y="32"/>
                                  <a:pt x="0" y="32"/>
                                </a:cubicBezTo>
                                <a:cubicBezTo>
                                  <a:pt x="6" y="38"/>
                                  <a:pt x="6" y="38"/>
                                  <a:pt x="6" y="38"/>
                                </a:cubicBezTo>
                                <a:cubicBezTo>
                                  <a:pt x="12" y="32"/>
                                  <a:pt x="12" y="32"/>
                                  <a:pt x="12" y="32"/>
                                </a:cubicBezTo>
                                <a:cubicBezTo>
                                  <a:pt x="12" y="58"/>
                                  <a:pt x="12" y="58"/>
                                  <a:pt x="12" y="58"/>
                                </a:cubicBezTo>
                                <a:cubicBezTo>
                                  <a:pt x="28" y="58"/>
                                  <a:pt x="28" y="58"/>
                                  <a:pt x="28" y="58"/>
                                </a:cubicBezTo>
                                <a:cubicBezTo>
                                  <a:pt x="28" y="46"/>
                                  <a:pt x="28" y="46"/>
                                  <a:pt x="28" y="46"/>
                                </a:cubicBezTo>
                                <a:cubicBezTo>
                                  <a:pt x="36" y="46"/>
                                  <a:pt x="36" y="46"/>
                                  <a:pt x="36" y="46"/>
                                </a:cubicBezTo>
                                <a:cubicBezTo>
                                  <a:pt x="36" y="58"/>
                                  <a:pt x="36" y="58"/>
                                  <a:pt x="36" y="58"/>
                                </a:cubicBezTo>
                                <a:cubicBezTo>
                                  <a:pt x="52" y="58"/>
                                  <a:pt x="52" y="58"/>
                                  <a:pt x="52" y="58"/>
                                </a:cubicBezTo>
                                <a:cubicBezTo>
                                  <a:pt x="52" y="32"/>
                                  <a:pt x="52" y="32"/>
                                  <a:pt x="52" y="32"/>
                                </a:cubicBezTo>
                                <a:cubicBezTo>
                                  <a:pt x="58" y="38"/>
                                  <a:pt x="58" y="38"/>
                                  <a:pt x="58" y="38"/>
                                </a:cubicBezTo>
                                <a:cubicBezTo>
                                  <a:pt x="64" y="32"/>
                                  <a:pt x="64" y="32"/>
                                  <a:pt x="64" y="32"/>
                                </a:cubicBezTo>
                                <a:lnTo>
                                  <a:pt x="32" y="0"/>
                                </a:lnTo>
                                <a:close/>
                                <a:moveTo>
                                  <a:pt x="32" y="26"/>
                                </a:moveTo>
                                <a:cubicBezTo>
                                  <a:pt x="30" y="26"/>
                                  <a:pt x="28" y="24"/>
                                  <a:pt x="28" y="22"/>
                                </a:cubicBezTo>
                                <a:cubicBezTo>
                                  <a:pt x="28" y="20"/>
                                  <a:pt x="30" y="18"/>
                                  <a:pt x="32" y="18"/>
                                </a:cubicBezTo>
                                <a:cubicBezTo>
                                  <a:pt x="34" y="18"/>
                                  <a:pt x="36" y="20"/>
                                  <a:pt x="36" y="22"/>
                                </a:cubicBezTo>
                                <a:cubicBezTo>
                                  <a:pt x="36" y="24"/>
                                  <a:pt x="34" y="26"/>
                                  <a:pt x="32" y="2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60" name="任意多边形 360"/>
                        <wps:cNvSpPr/>
                        <wps:spPr>
                          <a:xfrm>
                            <a:off x="9434" y="57991"/>
                            <a:ext cx="282" cy="40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375804" y="476599"/>
                              </a:cxn>
                              <a:cxn ang="0">
                                <a:pos x="317928" y="534476"/>
                              </a:cxn>
                              <a:cxn ang="0">
                                <a:pos x="57920" y="534476"/>
                              </a:cxn>
                              <a:cxn ang="0">
                                <a:pos x="25" y="476599"/>
                              </a:cxn>
                              <a:cxn ang="0">
                                <a:pos x="25" y="57901"/>
                              </a:cxn>
                              <a:cxn ang="0">
                                <a:pos x="57920" y="25"/>
                              </a:cxn>
                              <a:cxn ang="0">
                                <a:pos x="317928" y="25"/>
                              </a:cxn>
                              <a:cxn ang="0">
                                <a:pos x="375804" y="57901"/>
                              </a:cxn>
                              <a:cxn ang="0">
                                <a:pos x="375804" y="476599"/>
                              </a:cxn>
                              <a:cxn ang="0">
                                <a:pos x="342398" y="57901"/>
                              </a:cxn>
                              <a:cxn ang="0">
                                <a:pos x="317928" y="33411"/>
                              </a:cxn>
                              <a:cxn ang="0">
                                <a:pos x="57920" y="33411"/>
                              </a:cxn>
                              <a:cxn ang="0">
                                <a:pos x="33430" y="57901"/>
                              </a:cxn>
                              <a:cxn ang="0">
                                <a:pos x="33430" y="476579"/>
                              </a:cxn>
                              <a:cxn ang="0">
                                <a:pos x="57920" y="501050"/>
                              </a:cxn>
                              <a:cxn ang="0">
                                <a:pos x="317928" y="501050"/>
                              </a:cxn>
                              <a:cxn ang="0">
                                <a:pos x="342398" y="476579"/>
                              </a:cxn>
                              <a:cxn ang="0">
                                <a:pos x="342398" y="57901"/>
                              </a:cxn>
                            </a:cxnLst>
                            <a:pathLst>
                              <a:path w="375414" h="534286">
                                <a:moveTo>
                                  <a:pt x="375804" y="476599"/>
                                </a:moveTo>
                                <a:cubicBezTo>
                                  <a:pt x="375793" y="508559"/>
                                  <a:pt x="349887" y="534464"/>
                                  <a:pt x="317928" y="534475"/>
                                </a:cubicBezTo>
                                <a:lnTo>
                                  <a:pt x="57920" y="534475"/>
                                </a:lnTo>
                                <a:cubicBezTo>
                                  <a:pt x="25953" y="534475"/>
                                  <a:pt x="36" y="508566"/>
                                  <a:pt x="25" y="476599"/>
                                </a:cubicBezTo>
                                <a:lnTo>
                                  <a:pt x="25" y="57901"/>
                                </a:lnTo>
                                <a:cubicBezTo>
                                  <a:pt x="36" y="25934"/>
                                  <a:pt x="25953" y="25"/>
                                  <a:pt x="57920" y="25"/>
                                </a:cubicBezTo>
                                <a:lnTo>
                                  <a:pt x="317928" y="25"/>
                                </a:lnTo>
                                <a:cubicBezTo>
                                  <a:pt x="349887" y="36"/>
                                  <a:pt x="375793" y="25941"/>
                                  <a:pt x="375804" y="57901"/>
                                </a:cubicBezTo>
                                <a:lnTo>
                                  <a:pt x="375804" y="476599"/>
                                </a:lnTo>
                                <a:close/>
                                <a:moveTo>
                                  <a:pt x="342398" y="57901"/>
                                </a:moveTo>
                                <a:cubicBezTo>
                                  <a:pt x="342398" y="44392"/>
                                  <a:pt x="331456" y="33411"/>
                                  <a:pt x="317928" y="33411"/>
                                </a:cubicBezTo>
                                <a:lnTo>
                                  <a:pt x="57920" y="33411"/>
                                </a:lnTo>
                                <a:cubicBezTo>
                                  <a:pt x="44392" y="33411"/>
                                  <a:pt x="33430" y="44373"/>
                                  <a:pt x="33430" y="57901"/>
                                </a:cubicBezTo>
                                <a:lnTo>
                                  <a:pt x="33430" y="476579"/>
                                </a:lnTo>
                                <a:cubicBezTo>
                                  <a:pt x="33452" y="490093"/>
                                  <a:pt x="44407" y="501040"/>
                                  <a:pt x="57920" y="501050"/>
                                </a:cubicBezTo>
                                <a:lnTo>
                                  <a:pt x="317928" y="501050"/>
                                </a:lnTo>
                                <a:cubicBezTo>
                                  <a:pt x="331436" y="501050"/>
                                  <a:pt x="342398" y="490089"/>
                                  <a:pt x="342398" y="476579"/>
                                </a:cubicBezTo>
                                <a:lnTo>
                                  <a:pt x="342398" y="579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 w="558">
                            <a:noFill/>
                          </a:ln>
                        </wps:spPr>
                        <wps:bodyPr anchor="ctr" upright="1"/>
                      </wps:wsp>
                      <wps:wsp>
                        <wps:cNvPr id="361" name="任意多边形 158"/>
                        <wps:cNvSpPr>
                          <a:spLocks noChangeAspect="1"/>
                        </wps:cNvSpPr>
                        <wps:spPr>
                          <a:xfrm>
                            <a:off x="6643" y="58016"/>
                            <a:ext cx="351" cy="353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92" y="23"/>
                              </a:cxn>
                              <a:cxn ang="0">
                                <a:pos x="92" y="69"/>
                              </a:cxn>
                              <a:cxn ang="0">
                                <a:pos x="69" y="92"/>
                              </a:cxn>
                              <a:cxn ang="0">
                                <a:pos x="29" y="92"/>
                              </a:cxn>
                              <a:cxn ang="0">
                                <a:pos x="25" y="93"/>
                              </a:cxn>
                              <a:cxn ang="0">
                                <a:pos x="15" y="88"/>
                              </a:cxn>
                              <a:cxn ang="0">
                                <a:pos x="15" y="71"/>
                              </a:cxn>
                              <a:cxn ang="0">
                                <a:pos x="14" y="67"/>
                              </a:cxn>
                              <a:cxn ang="0">
                                <a:pos x="15" y="61"/>
                              </a:cxn>
                              <a:cxn ang="0">
                                <a:pos x="59" y="16"/>
                              </a:cxn>
                              <a:cxn ang="0">
                                <a:pos x="63" y="15"/>
                              </a:cxn>
                              <a:cxn ang="0">
                                <a:pos x="78" y="29"/>
                              </a:cxn>
                              <a:cxn ang="0">
                                <a:pos x="63" y="44"/>
                              </a:cxn>
                              <a:cxn ang="0">
                                <a:pos x="51" y="36"/>
                              </a:cxn>
                              <a:cxn ang="0">
                                <a:pos x="34" y="53"/>
                              </a:cxn>
                              <a:cxn ang="0">
                                <a:pos x="43" y="67"/>
                              </a:cxn>
                              <a:cxn ang="0">
                                <a:pos x="29" y="81"/>
                              </a:cxn>
                              <a:cxn ang="0">
                                <a:pos x="19" y="77"/>
                              </a:cxn>
                              <a:cxn ang="0">
                                <a:pos x="19" y="85"/>
                              </a:cxn>
                              <a:cxn ang="0">
                                <a:pos x="23" y="87"/>
                              </a:cxn>
                              <a:cxn ang="0">
                                <a:pos x="23" y="87"/>
                              </a:cxn>
                              <a:cxn ang="0">
                                <a:pos x="69" y="87"/>
                              </a:cxn>
                              <a:cxn ang="0">
                                <a:pos x="86" y="69"/>
                              </a:cxn>
                              <a:cxn ang="0">
                                <a:pos x="86" y="23"/>
                              </a:cxn>
                              <a:cxn ang="0">
                                <a:pos x="69" y="6"/>
                              </a:cxn>
                              <a:cxn ang="0">
                                <a:pos x="23" y="6"/>
                              </a:cxn>
                              <a:cxn ang="0">
                                <a:pos x="6" y="23"/>
                              </a:cxn>
                              <a:cxn ang="0">
                                <a:pos x="6" y="69"/>
                              </a:cxn>
                              <a:cxn ang="0">
                                <a:pos x="0" y="69"/>
                              </a:cxn>
                              <a:cxn ang="0">
                                <a:pos x="0" y="23"/>
                              </a:cxn>
                              <a:cxn ang="0">
                                <a:pos x="23" y="0"/>
                              </a:cxn>
                              <a:cxn ang="0">
                                <a:pos x="69" y="0"/>
                              </a:cxn>
                              <a:cxn ang="0">
                                <a:pos x="92" y="23"/>
                              </a:cxn>
                              <a:cxn ang="0">
                                <a:pos x="92" y="23"/>
                              </a:cxn>
                              <a:cxn ang="0">
                                <a:pos x="92" y="23"/>
                              </a:cxn>
                            </a:cxnLst>
                            <a:pathLst>
                              <a:path w="92" h="93">
                                <a:moveTo>
                                  <a:pt x="92" y="23"/>
                                </a:moveTo>
                                <a:cubicBezTo>
                                  <a:pt x="92" y="69"/>
                                  <a:pt x="92" y="69"/>
                                  <a:pt x="92" y="69"/>
                                </a:cubicBezTo>
                                <a:cubicBezTo>
                                  <a:pt x="92" y="82"/>
                                  <a:pt x="82" y="92"/>
                                  <a:pt x="69" y="92"/>
                                </a:cubicBezTo>
                                <a:cubicBezTo>
                                  <a:pt x="29" y="92"/>
                                  <a:pt x="29" y="92"/>
                                  <a:pt x="29" y="92"/>
                                </a:cubicBezTo>
                                <a:cubicBezTo>
                                  <a:pt x="28" y="93"/>
                                  <a:pt x="26" y="93"/>
                                  <a:pt x="25" y="93"/>
                                </a:cubicBezTo>
                                <a:cubicBezTo>
                                  <a:pt x="20" y="93"/>
                                  <a:pt x="17" y="91"/>
                                  <a:pt x="15" y="88"/>
                                </a:cubicBezTo>
                                <a:cubicBezTo>
                                  <a:pt x="11" y="83"/>
                                  <a:pt x="13" y="76"/>
                                  <a:pt x="15" y="71"/>
                                </a:cubicBezTo>
                                <a:cubicBezTo>
                                  <a:pt x="15" y="69"/>
                                  <a:pt x="14" y="68"/>
                                  <a:pt x="14" y="67"/>
                                </a:cubicBezTo>
                                <a:cubicBezTo>
                                  <a:pt x="14" y="65"/>
                                  <a:pt x="15" y="63"/>
                                  <a:pt x="15" y="61"/>
                                </a:cubicBezTo>
                                <a:cubicBezTo>
                                  <a:pt x="18" y="49"/>
                                  <a:pt x="28" y="22"/>
                                  <a:pt x="59" y="16"/>
                                </a:cubicBezTo>
                                <a:cubicBezTo>
                                  <a:pt x="60" y="15"/>
                                  <a:pt x="62" y="15"/>
                                  <a:pt x="63" y="15"/>
                                </a:cubicBezTo>
                                <a:cubicBezTo>
                                  <a:pt x="71" y="15"/>
                                  <a:pt x="78" y="21"/>
                                  <a:pt x="78" y="29"/>
                                </a:cubicBezTo>
                                <a:cubicBezTo>
                                  <a:pt x="78" y="37"/>
                                  <a:pt x="71" y="44"/>
                                  <a:pt x="63" y="44"/>
                                </a:cubicBezTo>
                                <a:cubicBezTo>
                                  <a:pt x="58" y="44"/>
                                  <a:pt x="53" y="40"/>
                                  <a:pt x="51" y="36"/>
                                </a:cubicBezTo>
                                <a:cubicBezTo>
                                  <a:pt x="45" y="39"/>
                                  <a:pt x="38" y="45"/>
                                  <a:pt x="34" y="53"/>
                                </a:cubicBezTo>
                                <a:cubicBezTo>
                                  <a:pt x="39" y="56"/>
                                  <a:pt x="43" y="61"/>
                                  <a:pt x="43" y="67"/>
                                </a:cubicBezTo>
                                <a:cubicBezTo>
                                  <a:pt x="43" y="75"/>
                                  <a:pt x="37" y="81"/>
                                  <a:pt x="29" y="81"/>
                                </a:cubicBezTo>
                                <a:cubicBezTo>
                                  <a:pt x="25" y="81"/>
                                  <a:pt x="22" y="80"/>
                                  <a:pt x="19" y="77"/>
                                </a:cubicBezTo>
                                <a:cubicBezTo>
                                  <a:pt x="18" y="80"/>
                                  <a:pt x="18" y="83"/>
                                  <a:pt x="19" y="85"/>
                                </a:cubicBezTo>
                                <a:cubicBezTo>
                                  <a:pt x="20" y="86"/>
                                  <a:pt x="21" y="86"/>
                                  <a:pt x="23" y="87"/>
                                </a:cubicBezTo>
                                <a:cubicBezTo>
                                  <a:pt x="23" y="87"/>
                                  <a:pt x="23" y="87"/>
                                  <a:pt x="23" y="87"/>
                                </a:cubicBezTo>
                                <a:cubicBezTo>
                                  <a:pt x="69" y="87"/>
                                  <a:pt x="69" y="87"/>
                                  <a:pt x="69" y="87"/>
                                </a:cubicBezTo>
                                <a:cubicBezTo>
                                  <a:pt x="78" y="87"/>
                                  <a:pt x="86" y="79"/>
                                  <a:pt x="86" y="69"/>
                                </a:cubicBezTo>
                                <a:cubicBezTo>
                                  <a:pt x="86" y="23"/>
                                  <a:pt x="86" y="23"/>
                                  <a:pt x="86" y="23"/>
                                </a:cubicBezTo>
                                <a:cubicBezTo>
                                  <a:pt x="86" y="14"/>
                                  <a:pt x="78" y="6"/>
                                  <a:pt x="69" y="6"/>
                                </a:cubicBezTo>
                                <a:cubicBezTo>
                                  <a:pt x="23" y="6"/>
                                  <a:pt x="23" y="6"/>
                                  <a:pt x="23" y="6"/>
                                </a:cubicBezTo>
                                <a:cubicBezTo>
                                  <a:pt x="13" y="6"/>
                                  <a:pt x="6" y="14"/>
                                  <a:pt x="6" y="23"/>
                                </a:cubicBezTo>
                                <a:cubicBezTo>
                                  <a:pt x="6" y="69"/>
                                  <a:pt x="6" y="69"/>
                                  <a:pt x="6" y="69"/>
                                </a:cubicBezTo>
                                <a:cubicBezTo>
                                  <a:pt x="0" y="69"/>
                                  <a:pt x="0" y="69"/>
                                  <a:pt x="0" y="69"/>
                                </a:cubicBezTo>
                                <a:cubicBezTo>
                                  <a:pt x="0" y="23"/>
                                  <a:pt x="0" y="23"/>
                                  <a:pt x="0" y="23"/>
                                </a:cubicBezTo>
                                <a:cubicBezTo>
                                  <a:pt x="0" y="11"/>
                                  <a:pt x="10" y="0"/>
                                  <a:pt x="23" y="0"/>
                                </a:cubicBezTo>
                                <a:cubicBezTo>
                                  <a:pt x="69" y="0"/>
                                  <a:pt x="69" y="0"/>
                                  <a:pt x="69" y="0"/>
                                </a:cubicBezTo>
                                <a:cubicBezTo>
                                  <a:pt x="82" y="0"/>
                                  <a:pt x="92" y="11"/>
                                  <a:pt x="92" y="23"/>
                                </a:cubicBezTo>
                                <a:close/>
                                <a:moveTo>
                                  <a:pt x="92" y="23"/>
                                </a:moveTo>
                                <a:cubicBezTo>
                                  <a:pt x="92" y="23"/>
                                  <a:pt x="92" y="23"/>
                                  <a:pt x="92" y="23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62" name="任意多边形 159"/>
                        <wps:cNvSpPr>
                          <a:spLocks noChangeAspect="1"/>
                        </wps:cNvSpPr>
                        <wps:spPr>
                          <a:xfrm>
                            <a:off x="7540" y="58031"/>
                            <a:ext cx="400" cy="323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58" y="0"/>
                              </a:cxn>
                              <a:cxn ang="0">
                                <a:pos x="0" y="21"/>
                              </a:cxn>
                              <a:cxn ang="0">
                                <a:pos x="3" y="44"/>
                              </a:cxn>
                              <a:cxn ang="0">
                                <a:pos x="29" y="35"/>
                              </a:cxn>
                              <a:cxn ang="0">
                                <a:pos x="87" y="26"/>
                              </a:cxn>
                              <a:cxn ang="0">
                                <a:pos x="89" y="36"/>
                              </a:cxn>
                              <a:cxn ang="0">
                                <a:pos x="115" y="42"/>
                              </a:cxn>
                              <a:cxn ang="0">
                                <a:pos x="114" y="17"/>
                              </a:cxn>
                              <a:cxn ang="0">
                                <a:pos x="108" y="71"/>
                              </a:cxn>
                              <a:cxn ang="0">
                                <a:pos x="80" y="42"/>
                              </a:cxn>
                              <a:cxn ang="0">
                                <a:pos x="44" y="23"/>
                              </a:cxn>
                              <a:cxn ang="0">
                                <a:pos x="11" y="63"/>
                              </a:cxn>
                              <a:cxn ang="0">
                                <a:pos x="6" y="88"/>
                              </a:cxn>
                              <a:cxn ang="0">
                                <a:pos x="105" y="93"/>
                              </a:cxn>
                              <a:cxn ang="0">
                                <a:pos x="45" y="80"/>
                              </a:cxn>
                              <a:cxn ang="0">
                                <a:pos x="34" y="75"/>
                              </a:cxn>
                              <a:cxn ang="0">
                                <a:pos x="45" y="80"/>
                              </a:cxn>
                              <a:cxn ang="0">
                                <a:pos x="34" y="69"/>
                              </a:cxn>
                              <a:cxn ang="0">
                                <a:pos x="45" y="63"/>
                              </a:cxn>
                              <a:cxn ang="0">
                                <a:pos x="45" y="58"/>
                              </a:cxn>
                              <a:cxn ang="0">
                                <a:pos x="34" y="52"/>
                              </a:cxn>
                              <a:cxn ang="0">
                                <a:pos x="45" y="58"/>
                              </a:cxn>
                              <a:cxn ang="0">
                                <a:pos x="50" y="80"/>
                              </a:cxn>
                              <a:cxn ang="0">
                                <a:pos x="61" y="75"/>
                              </a:cxn>
                              <a:cxn ang="0">
                                <a:pos x="61" y="69"/>
                              </a:cxn>
                              <a:cxn ang="0">
                                <a:pos x="50" y="63"/>
                              </a:cxn>
                              <a:cxn ang="0">
                                <a:pos x="61" y="69"/>
                              </a:cxn>
                              <a:cxn ang="0">
                                <a:pos x="50" y="58"/>
                              </a:cxn>
                              <a:cxn ang="0">
                                <a:pos x="61" y="52"/>
                              </a:cxn>
                              <a:cxn ang="0">
                                <a:pos x="78" y="80"/>
                              </a:cxn>
                              <a:cxn ang="0">
                                <a:pos x="66" y="75"/>
                              </a:cxn>
                              <a:cxn ang="0">
                                <a:pos x="78" y="80"/>
                              </a:cxn>
                              <a:cxn ang="0">
                                <a:pos x="66" y="69"/>
                              </a:cxn>
                              <a:cxn ang="0">
                                <a:pos x="78" y="63"/>
                              </a:cxn>
                              <a:cxn ang="0">
                                <a:pos x="78" y="58"/>
                              </a:cxn>
                              <a:cxn ang="0">
                                <a:pos x="66" y="52"/>
                              </a:cxn>
                              <a:cxn ang="0">
                                <a:pos x="78" y="58"/>
                              </a:cxn>
                              <a:cxn ang="0">
                                <a:pos x="78" y="58"/>
                              </a:cxn>
                            </a:cxnLst>
                            <a:pathLst>
                              <a:path w="115" h="93">
                                <a:moveTo>
                                  <a:pt x="114" y="17"/>
                                </a:moveTo>
                                <a:cubicBezTo>
                                  <a:pt x="114" y="17"/>
                                  <a:pt x="101" y="0"/>
                                  <a:pt x="58" y="0"/>
                                </a:cubicBezTo>
                                <a:cubicBezTo>
                                  <a:pt x="15" y="0"/>
                                  <a:pt x="2" y="17"/>
                                  <a:pt x="2" y="17"/>
                                </a:cubicBezTo>
                                <a:cubicBezTo>
                                  <a:pt x="1" y="18"/>
                                  <a:pt x="0" y="20"/>
                                  <a:pt x="0" y="21"/>
                                </a:cubicBezTo>
                                <a:cubicBezTo>
                                  <a:pt x="0" y="42"/>
                                  <a:pt x="0" y="42"/>
                                  <a:pt x="0" y="42"/>
                                </a:cubicBezTo>
                                <a:cubicBezTo>
                                  <a:pt x="0" y="44"/>
                                  <a:pt x="1" y="44"/>
                                  <a:pt x="3" y="44"/>
                                </a:cubicBezTo>
                                <a:cubicBezTo>
                                  <a:pt x="27" y="38"/>
                                  <a:pt x="27" y="38"/>
                                  <a:pt x="27" y="38"/>
                                </a:cubicBezTo>
                                <a:cubicBezTo>
                                  <a:pt x="28" y="37"/>
                                  <a:pt x="29" y="36"/>
                                  <a:pt x="29" y="35"/>
                                </a:cubicBezTo>
                                <a:cubicBezTo>
                                  <a:pt x="29" y="26"/>
                                  <a:pt x="29" y="26"/>
                                  <a:pt x="29" y="26"/>
                                </a:cubicBezTo>
                                <a:cubicBezTo>
                                  <a:pt x="29" y="9"/>
                                  <a:pt x="87" y="10"/>
                                  <a:pt x="87" y="26"/>
                                </a:cubicBezTo>
                                <a:cubicBezTo>
                                  <a:pt x="87" y="33"/>
                                  <a:pt x="87" y="33"/>
                                  <a:pt x="87" y="33"/>
                                </a:cubicBezTo>
                                <a:cubicBezTo>
                                  <a:pt x="87" y="34"/>
                                  <a:pt x="88" y="36"/>
                                  <a:pt x="89" y="36"/>
                                </a:cubicBezTo>
                                <a:cubicBezTo>
                                  <a:pt x="113" y="44"/>
                                  <a:pt x="113" y="44"/>
                                  <a:pt x="113" y="44"/>
                                </a:cubicBezTo>
                                <a:cubicBezTo>
                                  <a:pt x="114" y="44"/>
                                  <a:pt x="115" y="44"/>
                                  <a:pt x="115" y="42"/>
                                </a:cubicBezTo>
                                <a:cubicBezTo>
                                  <a:pt x="115" y="21"/>
                                  <a:pt x="115" y="21"/>
                                  <a:pt x="115" y="21"/>
                                </a:cubicBezTo>
                                <a:cubicBezTo>
                                  <a:pt x="115" y="20"/>
                                  <a:pt x="115" y="18"/>
                                  <a:pt x="114" y="17"/>
                                </a:cubicBezTo>
                                <a:close/>
                                <a:moveTo>
                                  <a:pt x="109" y="88"/>
                                </a:moveTo>
                                <a:cubicBezTo>
                                  <a:pt x="108" y="71"/>
                                  <a:pt x="108" y="71"/>
                                  <a:pt x="108" y="71"/>
                                </a:cubicBezTo>
                                <a:cubicBezTo>
                                  <a:pt x="108" y="68"/>
                                  <a:pt x="106" y="65"/>
                                  <a:pt x="104" y="63"/>
                                </a:cubicBezTo>
                                <a:cubicBezTo>
                                  <a:pt x="80" y="42"/>
                                  <a:pt x="80" y="42"/>
                                  <a:pt x="80" y="42"/>
                                </a:cubicBezTo>
                                <a:cubicBezTo>
                                  <a:pt x="80" y="42"/>
                                  <a:pt x="79" y="23"/>
                                  <a:pt x="71" y="23"/>
                                </a:cubicBezTo>
                                <a:cubicBezTo>
                                  <a:pt x="44" y="23"/>
                                  <a:pt x="44" y="23"/>
                                  <a:pt x="44" y="23"/>
                                </a:cubicBezTo>
                                <a:cubicBezTo>
                                  <a:pt x="35" y="23"/>
                                  <a:pt x="36" y="41"/>
                                  <a:pt x="36" y="41"/>
                                </a:cubicBezTo>
                                <a:cubicBezTo>
                                  <a:pt x="34" y="42"/>
                                  <a:pt x="11" y="63"/>
                                  <a:pt x="11" y="63"/>
                                </a:cubicBezTo>
                                <a:cubicBezTo>
                                  <a:pt x="9" y="65"/>
                                  <a:pt x="8" y="68"/>
                                  <a:pt x="7" y="71"/>
                                </a:cubicBezTo>
                                <a:cubicBezTo>
                                  <a:pt x="6" y="88"/>
                                  <a:pt x="6" y="88"/>
                                  <a:pt x="6" y="88"/>
                                </a:cubicBezTo>
                                <a:cubicBezTo>
                                  <a:pt x="6" y="91"/>
                                  <a:pt x="8" y="93"/>
                                  <a:pt x="11" y="93"/>
                                </a:cubicBezTo>
                                <a:cubicBezTo>
                                  <a:pt x="105" y="93"/>
                                  <a:pt x="105" y="93"/>
                                  <a:pt x="105" y="93"/>
                                </a:cubicBezTo>
                                <a:cubicBezTo>
                                  <a:pt x="107" y="93"/>
                                  <a:pt x="109" y="91"/>
                                  <a:pt x="109" y="88"/>
                                </a:cubicBezTo>
                                <a:close/>
                                <a:moveTo>
                                  <a:pt x="45" y="80"/>
                                </a:moveTo>
                                <a:cubicBezTo>
                                  <a:pt x="34" y="80"/>
                                  <a:pt x="34" y="80"/>
                                  <a:pt x="34" y="80"/>
                                </a:cubicBezTo>
                                <a:cubicBezTo>
                                  <a:pt x="34" y="75"/>
                                  <a:pt x="34" y="75"/>
                                  <a:pt x="34" y="75"/>
                                </a:cubicBezTo>
                                <a:cubicBezTo>
                                  <a:pt x="45" y="75"/>
                                  <a:pt x="45" y="75"/>
                                  <a:pt x="45" y="75"/>
                                </a:cubicBezTo>
                                <a:cubicBezTo>
                                  <a:pt x="45" y="80"/>
                                  <a:pt x="45" y="80"/>
                                  <a:pt x="45" y="80"/>
                                </a:cubicBezTo>
                                <a:close/>
                                <a:moveTo>
                                  <a:pt x="45" y="69"/>
                                </a:moveTo>
                                <a:cubicBezTo>
                                  <a:pt x="34" y="69"/>
                                  <a:pt x="34" y="69"/>
                                  <a:pt x="34" y="69"/>
                                </a:cubicBezTo>
                                <a:cubicBezTo>
                                  <a:pt x="34" y="63"/>
                                  <a:pt x="34" y="63"/>
                                  <a:pt x="34" y="63"/>
                                </a:cubicBezTo>
                                <a:cubicBezTo>
                                  <a:pt x="45" y="63"/>
                                  <a:pt x="45" y="63"/>
                                  <a:pt x="45" y="63"/>
                                </a:cubicBezTo>
                                <a:cubicBezTo>
                                  <a:pt x="45" y="69"/>
                                  <a:pt x="45" y="69"/>
                                  <a:pt x="45" y="69"/>
                                </a:cubicBezTo>
                                <a:close/>
                                <a:moveTo>
                                  <a:pt x="45" y="58"/>
                                </a:moveTo>
                                <a:cubicBezTo>
                                  <a:pt x="34" y="58"/>
                                  <a:pt x="34" y="58"/>
                                  <a:pt x="34" y="58"/>
                                </a:cubicBezTo>
                                <a:cubicBezTo>
                                  <a:pt x="34" y="52"/>
                                  <a:pt x="34" y="52"/>
                                  <a:pt x="34" y="52"/>
                                </a:cubicBezTo>
                                <a:cubicBezTo>
                                  <a:pt x="45" y="52"/>
                                  <a:pt x="45" y="52"/>
                                  <a:pt x="45" y="52"/>
                                </a:cubicBezTo>
                                <a:cubicBezTo>
                                  <a:pt x="45" y="58"/>
                                  <a:pt x="45" y="58"/>
                                  <a:pt x="45" y="58"/>
                                </a:cubicBezTo>
                                <a:close/>
                                <a:moveTo>
                                  <a:pt x="61" y="80"/>
                                </a:moveTo>
                                <a:cubicBezTo>
                                  <a:pt x="50" y="80"/>
                                  <a:pt x="50" y="80"/>
                                  <a:pt x="50" y="80"/>
                                </a:cubicBezTo>
                                <a:cubicBezTo>
                                  <a:pt x="50" y="75"/>
                                  <a:pt x="50" y="75"/>
                                  <a:pt x="50" y="75"/>
                                </a:cubicBezTo>
                                <a:cubicBezTo>
                                  <a:pt x="61" y="75"/>
                                  <a:pt x="61" y="75"/>
                                  <a:pt x="61" y="75"/>
                                </a:cubicBezTo>
                                <a:cubicBezTo>
                                  <a:pt x="61" y="80"/>
                                  <a:pt x="61" y="80"/>
                                  <a:pt x="61" y="80"/>
                                </a:cubicBezTo>
                                <a:close/>
                                <a:moveTo>
                                  <a:pt x="61" y="69"/>
                                </a:moveTo>
                                <a:cubicBezTo>
                                  <a:pt x="50" y="69"/>
                                  <a:pt x="50" y="69"/>
                                  <a:pt x="50" y="69"/>
                                </a:cubicBezTo>
                                <a:cubicBezTo>
                                  <a:pt x="50" y="63"/>
                                  <a:pt x="50" y="63"/>
                                  <a:pt x="50" y="63"/>
                                </a:cubicBezTo>
                                <a:cubicBezTo>
                                  <a:pt x="61" y="63"/>
                                  <a:pt x="61" y="63"/>
                                  <a:pt x="61" y="63"/>
                                </a:cubicBezTo>
                                <a:cubicBezTo>
                                  <a:pt x="61" y="69"/>
                                  <a:pt x="61" y="69"/>
                                  <a:pt x="61" y="69"/>
                                </a:cubicBezTo>
                                <a:close/>
                                <a:moveTo>
                                  <a:pt x="61" y="58"/>
                                </a:moveTo>
                                <a:cubicBezTo>
                                  <a:pt x="50" y="58"/>
                                  <a:pt x="50" y="58"/>
                                  <a:pt x="50" y="58"/>
                                </a:cubicBezTo>
                                <a:cubicBezTo>
                                  <a:pt x="50" y="52"/>
                                  <a:pt x="50" y="52"/>
                                  <a:pt x="50" y="52"/>
                                </a:cubicBezTo>
                                <a:cubicBezTo>
                                  <a:pt x="61" y="52"/>
                                  <a:pt x="61" y="52"/>
                                  <a:pt x="61" y="52"/>
                                </a:cubicBezTo>
                                <a:cubicBezTo>
                                  <a:pt x="61" y="58"/>
                                  <a:pt x="61" y="58"/>
                                  <a:pt x="61" y="58"/>
                                </a:cubicBezTo>
                                <a:close/>
                                <a:moveTo>
                                  <a:pt x="78" y="80"/>
                                </a:moveTo>
                                <a:cubicBezTo>
                                  <a:pt x="66" y="80"/>
                                  <a:pt x="66" y="80"/>
                                  <a:pt x="66" y="80"/>
                                </a:cubicBezTo>
                                <a:cubicBezTo>
                                  <a:pt x="66" y="75"/>
                                  <a:pt x="66" y="75"/>
                                  <a:pt x="66" y="75"/>
                                </a:cubicBezTo>
                                <a:cubicBezTo>
                                  <a:pt x="78" y="75"/>
                                  <a:pt x="78" y="75"/>
                                  <a:pt x="78" y="75"/>
                                </a:cubicBezTo>
                                <a:cubicBezTo>
                                  <a:pt x="78" y="80"/>
                                  <a:pt x="78" y="80"/>
                                  <a:pt x="78" y="80"/>
                                </a:cubicBezTo>
                                <a:close/>
                                <a:moveTo>
                                  <a:pt x="78" y="69"/>
                                </a:moveTo>
                                <a:cubicBezTo>
                                  <a:pt x="66" y="69"/>
                                  <a:pt x="66" y="69"/>
                                  <a:pt x="66" y="69"/>
                                </a:cubicBezTo>
                                <a:cubicBezTo>
                                  <a:pt x="66" y="63"/>
                                  <a:pt x="66" y="63"/>
                                  <a:pt x="66" y="63"/>
                                </a:cubicBezTo>
                                <a:cubicBezTo>
                                  <a:pt x="78" y="63"/>
                                  <a:pt x="78" y="63"/>
                                  <a:pt x="78" y="63"/>
                                </a:cubicBezTo>
                                <a:cubicBezTo>
                                  <a:pt x="78" y="69"/>
                                  <a:pt x="78" y="69"/>
                                  <a:pt x="78" y="69"/>
                                </a:cubicBezTo>
                                <a:close/>
                                <a:moveTo>
                                  <a:pt x="78" y="58"/>
                                </a:moveTo>
                                <a:cubicBezTo>
                                  <a:pt x="66" y="58"/>
                                  <a:pt x="66" y="58"/>
                                  <a:pt x="66" y="58"/>
                                </a:cubicBezTo>
                                <a:cubicBezTo>
                                  <a:pt x="66" y="52"/>
                                  <a:pt x="66" y="52"/>
                                  <a:pt x="66" y="52"/>
                                </a:cubicBezTo>
                                <a:cubicBezTo>
                                  <a:pt x="78" y="52"/>
                                  <a:pt x="78" y="52"/>
                                  <a:pt x="78" y="52"/>
                                </a:cubicBezTo>
                                <a:cubicBezTo>
                                  <a:pt x="78" y="58"/>
                                  <a:pt x="78" y="58"/>
                                  <a:pt x="78" y="58"/>
                                </a:cubicBezTo>
                                <a:close/>
                                <a:moveTo>
                                  <a:pt x="78" y="58"/>
                                </a:moveTo>
                                <a:cubicBezTo>
                                  <a:pt x="78" y="58"/>
                                  <a:pt x="78" y="58"/>
                                  <a:pt x="78" y="58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63" name="任意多边形 363"/>
                        <wps:cNvSpPr>
                          <a:spLocks noChangeAspect="1"/>
                        </wps:cNvSpPr>
                        <wps:spPr>
                          <a:xfrm>
                            <a:off x="13928" y="58008"/>
                            <a:ext cx="367" cy="370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44" y="36"/>
                              </a:cxn>
                              <a:cxn ang="0">
                                <a:pos x="36" y="44"/>
                              </a:cxn>
                              <a:cxn ang="0">
                                <a:pos x="24" y="36"/>
                              </a:cxn>
                              <a:cxn ang="0">
                                <a:pos x="16" y="24"/>
                              </a:cxn>
                              <a:cxn ang="0">
                                <a:pos x="24" y="16"/>
                              </a:cxn>
                              <a:cxn ang="0">
                                <a:pos x="12" y="0"/>
                              </a:cxn>
                              <a:cxn ang="0">
                                <a:pos x="0" y="12"/>
                              </a:cxn>
                              <a:cxn ang="0">
                                <a:pos x="16" y="44"/>
                              </a:cxn>
                              <a:cxn ang="0">
                                <a:pos x="48" y="60"/>
                              </a:cxn>
                              <a:cxn ang="0">
                                <a:pos x="60" y="48"/>
                              </a:cxn>
                              <a:cxn ang="0">
                                <a:pos x="44" y="36"/>
                              </a:cxn>
                            </a:cxnLst>
                            <a:pathLst>
                              <a:path w="60" h="60">
                                <a:moveTo>
                                  <a:pt x="44" y="36"/>
                                </a:moveTo>
                                <a:cubicBezTo>
                                  <a:pt x="40" y="40"/>
                                  <a:pt x="40" y="44"/>
                                  <a:pt x="36" y="44"/>
                                </a:cubicBezTo>
                                <a:cubicBezTo>
                                  <a:pt x="32" y="44"/>
                                  <a:pt x="28" y="40"/>
                                  <a:pt x="24" y="36"/>
                                </a:cubicBezTo>
                                <a:cubicBezTo>
                                  <a:pt x="20" y="32"/>
                                  <a:pt x="16" y="28"/>
                                  <a:pt x="16" y="24"/>
                                </a:cubicBezTo>
                                <a:cubicBezTo>
                                  <a:pt x="16" y="20"/>
                                  <a:pt x="20" y="20"/>
                                  <a:pt x="24" y="16"/>
                                </a:cubicBezTo>
                                <a:cubicBezTo>
                                  <a:pt x="28" y="12"/>
                                  <a:pt x="16" y="0"/>
                                  <a:pt x="12" y="0"/>
                                </a:cubicBezTo>
                                <a:cubicBezTo>
                                  <a:pt x="8" y="0"/>
                                  <a:pt x="0" y="12"/>
                                  <a:pt x="0" y="12"/>
                                </a:cubicBezTo>
                                <a:cubicBezTo>
                                  <a:pt x="0" y="20"/>
                                  <a:pt x="8" y="36"/>
                                  <a:pt x="16" y="44"/>
                                </a:cubicBezTo>
                                <a:cubicBezTo>
                                  <a:pt x="24" y="52"/>
                                  <a:pt x="40" y="60"/>
                                  <a:pt x="48" y="60"/>
                                </a:cubicBezTo>
                                <a:cubicBezTo>
                                  <a:pt x="48" y="60"/>
                                  <a:pt x="60" y="52"/>
                                  <a:pt x="60" y="48"/>
                                </a:cubicBezTo>
                                <a:cubicBezTo>
                                  <a:pt x="60" y="44"/>
                                  <a:pt x="48" y="32"/>
                                  <a:pt x="44" y="36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64" name="任意多边形 364"/>
                        <wps:cNvSpPr/>
                        <wps:spPr>
                          <a:xfrm>
                            <a:off x="8437" y="58016"/>
                            <a:ext cx="323" cy="354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92" y="0"/>
                              </a:cxn>
                              <a:cxn ang="0">
                                <a:pos x="11" y="0"/>
                              </a:cxn>
                              <a:cxn ang="0">
                                <a:pos x="0" y="12"/>
                              </a:cxn>
                              <a:cxn ang="0">
                                <a:pos x="0" y="27"/>
                              </a:cxn>
                              <a:cxn ang="0">
                                <a:pos x="2" y="27"/>
                              </a:cxn>
                              <a:cxn ang="0">
                                <a:pos x="7" y="32"/>
                              </a:cxn>
                              <a:cxn ang="0">
                                <a:pos x="2" y="37"/>
                              </a:cxn>
                              <a:cxn ang="0">
                                <a:pos x="0" y="37"/>
                              </a:cxn>
                              <a:cxn ang="0">
                                <a:pos x="0" y="52"/>
                              </a:cxn>
                              <a:cxn ang="0">
                                <a:pos x="2" y="52"/>
                              </a:cxn>
                              <a:cxn ang="0">
                                <a:pos x="7" y="57"/>
                              </a:cxn>
                              <a:cxn ang="0">
                                <a:pos x="2" y="62"/>
                              </a:cxn>
                              <a:cxn ang="0">
                                <a:pos x="0" y="62"/>
                              </a:cxn>
                              <a:cxn ang="0">
                                <a:pos x="0" y="76"/>
                              </a:cxn>
                              <a:cxn ang="0">
                                <a:pos x="2" y="76"/>
                              </a:cxn>
                              <a:cxn ang="0">
                                <a:pos x="7" y="81"/>
                              </a:cxn>
                              <a:cxn ang="0">
                                <a:pos x="2" y="86"/>
                              </a:cxn>
                              <a:cxn ang="0">
                                <a:pos x="0" y="86"/>
                              </a:cxn>
                              <a:cxn ang="0">
                                <a:pos x="0" y="101"/>
                              </a:cxn>
                              <a:cxn ang="0">
                                <a:pos x="11" y="113"/>
                              </a:cxn>
                              <a:cxn ang="0">
                                <a:pos x="92" y="113"/>
                              </a:cxn>
                              <a:cxn ang="0">
                                <a:pos x="103" y="101"/>
                              </a:cxn>
                              <a:cxn ang="0">
                                <a:pos x="103" y="12"/>
                              </a:cxn>
                              <a:cxn ang="0">
                                <a:pos x="92" y="0"/>
                              </a:cxn>
                              <a:cxn ang="0">
                                <a:pos x="76" y="94"/>
                              </a:cxn>
                              <a:cxn ang="0">
                                <a:pos x="43" y="67"/>
                              </a:cxn>
                              <a:cxn ang="0">
                                <a:pos x="37" y="25"/>
                              </a:cxn>
                              <a:cxn ang="0">
                                <a:pos x="53" y="28"/>
                              </a:cxn>
                              <a:cxn ang="0">
                                <a:pos x="49" y="43"/>
                              </a:cxn>
                              <a:cxn ang="0">
                                <a:pos x="53" y="61"/>
                              </a:cxn>
                              <a:cxn ang="0">
                                <a:pos x="67" y="75"/>
                              </a:cxn>
                              <a:cxn ang="0">
                                <a:pos x="82" y="78"/>
                              </a:cxn>
                              <a:cxn ang="0">
                                <a:pos x="76" y="94"/>
                              </a:cxn>
                              <a:cxn ang="0">
                                <a:pos x="76" y="94"/>
                              </a:cxn>
                              <a:cxn ang="0">
                                <a:pos x="76" y="94"/>
                              </a:cxn>
                            </a:cxnLst>
                            <a:pathLst>
                              <a:path w="103" h="113">
                                <a:moveTo>
                                  <a:pt x="92" y="0"/>
                                </a:moveTo>
                                <a:cubicBezTo>
                                  <a:pt x="11" y="0"/>
                                  <a:pt x="11" y="0"/>
                                  <a:pt x="11" y="0"/>
                                </a:cubicBezTo>
                                <a:cubicBezTo>
                                  <a:pt x="5" y="0"/>
                                  <a:pt x="0" y="5"/>
                                  <a:pt x="0" y="12"/>
                                </a:cubicBezTo>
                                <a:cubicBezTo>
                                  <a:pt x="0" y="27"/>
                                  <a:pt x="0" y="27"/>
                                  <a:pt x="0" y="27"/>
                                </a:cubicBezTo>
                                <a:cubicBezTo>
                                  <a:pt x="2" y="27"/>
                                  <a:pt x="2" y="27"/>
                                  <a:pt x="2" y="27"/>
                                </a:cubicBezTo>
                                <a:cubicBezTo>
                                  <a:pt x="5" y="27"/>
                                  <a:pt x="7" y="29"/>
                                  <a:pt x="7" y="32"/>
                                </a:cubicBezTo>
                                <a:cubicBezTo>
                                  <a:pt x="7" y="35"/>
                                  <a:pt x="5" y="37"/>
                                  <a:pt x="2" y="37"/>
                                </a:cubicBezTo>
                                <a:cubicBezTo>
                                  <a:pt x="0" y="37"/>
                                  <a:pt x="0" y="37"/>
                                  <a:pt x="0" y="37"/>
                                </a:cubicBezTo>
                                <a:cubicBezTo>
                                  <a:pt x="0" y="52"/>
                                  <a:pt x="0" y="52"/>
                                  <a:pt x="0" y="52"/>
                                </a:cubicBezTo>
                                <a:cubicBezTo>
                                  <a:pt x="2" y="52"/>
                                  <a:pt x="2" y="52"/>
                                  <a:pt x="2" y="52"/>
                                </a:cubicBezTo>
                                <a:cubicBezTo>
                                  <a:pt x="5" y="52"/>
                                  <a:pt x="7" y="54"/>
                                  <a:pt x="7" y="57"/>
                                </a:cubicBezTo>
                                <a:cubicBezTo>
                                  <a:pt x="7" y="59"/>
                                  <a:pt x="5" y="62"/>
                                  <a:pt x="2" y="62"/>
                                </a:cubicBezTo>
                                <a:cubicBezTo>
                                  <a:pt x="0" y="62"/>
                                  <a:pt x="0" y="62"/>
                                  <a:pt x="0" y="62"/>
                                </a:cubicBezTo>
                                <a:cubicBezTo>
                                  <a:pt x="0" y="76"/>
                                  <a:pt x="0" y="76"/>
                                  <a:pt x="0" y="76"/>
                                </a:cubicBezTo>
                                <a:cubicBezTo>
                                  <a:pt x="2" y="76"/>
                                  <a:pt x="2" y="76"/>
                                  <a:pt x="2" y="76"/>
                                </a:cubicBezTo>
                                <a:cubicBezTo>
                                  <a:pt x="5" y="76"/>
                                  <a:pt x="7" y="79"/>
                                  <a:pt x="7" y="81"/>
                                </a:cubicBezTo>
                                <a:cubicBezTo>
                                  <a:pt x="7" y="84"/>
                                  <a:pt x="5" y="86"/>
                                  <a:pt x="2" y="86"/>
                                </a:cubicBezTo>
                                <a:cubicBezTo>
                                  <a:pt x="0" y="86"/>
                                  <a:pt x="0" y="86"/>
                                  <a:pt x="0" y="86"/>
                                </a:cubicBezTo>
                                <a:cubicBezTo>
                                  <a:pt x="0" y="101"/>
                                  <a:pt x="0" y="101"/>
                                  <a:pt x="0" y="101"/>
                                </a:cubicBezTo>
                                <a:cubicBezTo>
                                  <a:pt x="0" y="108"/>
                                  <a:pt x="5" y="113"/>
                                  <a:pt x="11" y="113"/>
                                </a:cubicBezTo>
                                <a:cubicBezTo>
                                  <a:pt x="92" y="113"/>
                                  <a:pt x="92" y="113"/>
                                  <a:pt x="92" y="113"/>
                                </a:cubicBezTo>
                                <a:cubicBezTo>
                                  <a:pt x="99" y="113"/>
                                  <a:pt x="103" y="108"/>
                                  <a:pt x="103" y="101"/>
                                </a:cubicBezTo>
                                <a:cubicBezTo>
                                  <a:pt x="103" y="12"/>
                                  <a:pt x="103" y="12"/>
                                  <a:pt x="103" y="12"/>
                                </a:cubicBezTo>
                                <a:cubicBezTo>
                                  <a:pt x="103" y="5"/>
                                  <a:pt x="99" y="0"/>
                                  <a:pt x="92" y="0"/>
                                </a:cubicBezTo>
                                <a:close/>
                                <a:moveTo>
                                  <a:pt x="76" y="94"/>
                                </a:moveTo>
                                <a:cubicBezTo>
                                  <a:pt x="71" y="97"/>
                                  <a:pt x="55" y="88"/>
                                  <a:pt x="43" y="67"/>
                                </a:cubicBezTo>
                                <a:cubicBezTo>
                                  <a:pt x="31" y="46"/>
                                  <a:pt x="31" y="28"/>
                                  <a:pt x="37" y="25"/>
                                </a:cubicBezTo>
                                <a:cubicBezTo>
                                  <a:pt x="42" y="22"/>
                                  <a:pt x="48" y="17"/>
                                  <a:pt x="53" y="28"/>
                                </a:cubicBezTo>
                                <a:cubicBezTo>
                                  <a:pt x="58" y="38"/>
                                  <a:pt x="54" y="40"/>
                                  <a:pt x="49" y="43"/>
                                </a:cubicBezTo>
                                <a:cubicBezTo>
                                  <a:pt x="45" y="45"/>
                                  <a:pt x="49" y="53"/>
                                  <a:pt x="53" y="61"/>
                                </a:cubicBezTo>
                                <a:cubicBezTo>
                                  <a:pt x="58" y="69"/>
                                  <a:pt x="63" y="77"/>
                                  <a:pt x="67" y="75"/>
                                </a:cubicBezTo>
                                <a:cubicBezTo>
                                  <a:pt x="72" y="72"/>
                                  <a:pt x="75" y="69"/>
                                  <a:pt x="82" y="78"/>
                                </a:cubicBezTo>
                                <a:cubicBezTo>
                                  <a:pt x="89" y="88"/>
                                  <a:pt x="81" y="91"/>
                                  <a:pt x="76" y="94"/>
                                </a:cubicBezTo>
                                <a:close/>
                                <a:moveTo>
                                  <a:pt x="76" y="94"/>
                                </a:moveTo>
                                <a:cubicBezTo>
                                  <a:pt x="76" y="94"/>
                                  <a:pt x="76" y="94"/>
                                  <a:pt x="76" y="94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67" name="任意多边形 367"/>
                        <wps:cNvSpPr>
                          <a:spLocks noChangeAspect="1"/>
                        </wps:cNvSpPr>
                        <wps:spPr>
                          <a:xfrm>
                            <a:off x="10250" y="58025"/>
                            <a:ext cx="473" cy="33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75371516" y="352788747"/>
                              </a:cxn>
                              <a:cxn ang="0">
                                <a:pos x="309858861" y="439947169"/>
                              </a:cxn>
                              <a:cxn ang="0">
                                <a:pos x="544346206" y="352788747"/>
                              </a:cxn>
                              <a:cxn ang="0">
                                <a:pos x="309858861" y="70558564"/>
                              </a:cxn>
                              <a:cxn ang="0">
                                <a:pos x="75371516" y="352788747"/>
                              </a:cxn>
                              <a:cxn ang="0">
                                <a:pos x="309858861" y="107911300"/>
                              </a:cxn>
                              <a:cxn ang="0">
                                <a:pos x="406165433" y="207522672"/>
                              </a:cxn>
                              <a:cxn ang="0">
                                <a:pos x="309858861" y="307132007"/>
                              </a:cxn>
                              <a:cxn ang="0">
                                <a:pos x="209364869" y="207522672"/>
                              </a:cxn>
                              <a:cxn ang="0">
                                <a:pos x="309858861" y="107911300"/>
                              </a:cxn>
                              <a:cxn ang="0">
                                <a:pos x="519223731" y="182618811"/>
                              </a:cxn>
                              <a:cxn ang="0">
                                <a:pos x="309858861" y="49805685"/>
                              </a:cxn>
                              <a:cxn ang="0">
                                <a:pos x="104681412" y="182618811"/>
                              </a:cxn>
                              <a:cxn ang="0">
                                <a:pos x="37684735" y="182618811"/>
                              </a:cxn>
                              <a:cxn ang="0">
                                <a:pos x="309858861" y="0"/>
                              </a:cxn>
                              <a:cxn ang="0">
                                <a:pos x="582032987" y="182618811"/>
                              </a:cxn>
                              <a:cxn ang="0">
                                <a:pos x="519223731" y="182618811"/>
                              </a:cxn>
                              <a:cxn ang="0">
                                <a:pos x="519223731" y="182618811"/>
                              </a:cxn>
                              <a:cxn ang="0">
                                <a:pos x="519223731" y="182618811"/>
                              </a:cxn>
                            </a:cxnLst>
                            <a:pathLst>
                              <a:path w="149" h="106">
                                <a:moveTo>
                                  <a:pt x="18" y="85"/>
                                </a:moveTo>
                                <a:cubicBezTo>
                                  <a:pt x="18" y="106"/>
                                  <a:pt x="27" y="106"/>
                                  <a:pt x="74" y="106"/>
                                </a:cubicBezTo>
                                <a:cubicBezTo>
                                  <a:pt x="120" y="106"/>
                                  <a:pt x="130" y="106"/>
                                  <a:pt x="130" y="85"/>
                                </a:cubicBezTo>
                                <a:cubicBezTo>
                                  <a:pt x="130" y="62"/>
                                  <a:pt x="105" y="17"/>
                                  <a:pt x="74" y="17"/>
                                </a:cubicBezTo>
                                <a:cubicBezTo>
                                  <a:pt x="43" y="17"/>
                                  <a:pt x="18" y="62"/>
                                  <a:pt x="18" y="85"/>
                                </a:cubicBezTo>
                                <a:close/>
                                <a:moveTo>
                                  <a:pt x="74" y="26"/>
                                </a:moveTo>
                                <a:cubicBezTo>
                                  <a:pt x="87" y="26"/>
                                  <a:pt x="97" y="37"/>
                                  <a:pt x="97" y="50"/>
                                </a:cubicBezTo>
                                <a:cubicBezTo>
                                  <a:pt x="97" y="64"/>
                                  <a:pt x="87" y="74"/>
                                  <a:pt x="74" y="74"/>
                                </a:cubicBezTo>
                                <a:cubicBezTo>
                                  <a:pt x="60" y="74"/>
                                  <a:pt x="50" y="64"/>
                                  <a:pt x="50" y="50"/>
                                </a:cubicBezTo>
                                <a:cubicBezTo>
                                  <a:pt x="50" y="37"/>
                                  <a:pt x="60" y="26"/>
                                  <a:pt x="74" y="26"/>
                                </a:cubicBezTo>
                                <a:close/>
                                <a:moveTo>
                                  <a:pt x="124" y="44"/>
                                </a:moveTo>
                                <a:cubicBezTo>
                                  <a:pt x="114" y="28"/>
                                  <a:pt x="97" y="12"/>
                                  <a:pt x="74" y="12"/>
                                </a:cubicBezTo>
                                <a:cubicBezTo>
                                  <a:pt x="51" y="12"/>
                                  <a:pt x="33" y="30"/>
                                  <a:pt x="25" y="44"/>
                                </a:cubicBezTo>
                                <a:cubicBezTo>
                                  <a:pt x="21" y="51"/>
                                  <a:pt x="12" y="50"/>
                                  <a:pt x="9" y="44"/>
                                </a:cubicBezTo>
                                <a:cubicBezTo>
                                  <a:pt x="7" y="39"/>
                                  <a:pt x="0" y="0"/>
                                  <a:pt x="74" y="0"/>
                                </a:cubicBezTo>
                                <a:cubicBezTo>
                                  <a:pt x="149" y="0"/>
                                  <a:pt x="141" y="41"/>
                                  <a:pt x="139" y="44"/>
                                </a:cubicBezTo>
                                <a:cubicBezTo>
                                  <a:pt x="134" y="51"/>
                                  <a:pt x="125" y="47"/>
                                  <a:pt x="124" y="44"/>
                                </a:cubicBezTo>
                                <a:close/>
                                <a:moveTo>
                                  <a:pt x="124" y="44"/>
                                </a:moveTo>
                                <a:cubicBezTo>
                                  <a:pt x="124" y="44"/>
                                  <a:pt x="124" y="44"/>
                                  <a:pt x="124" y="44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68" name="任意多边形 368"/>
                        <wps:cNvSpPr>
                          <a:spLocks noChangeAspect="1"/>
                        </wps:cNvSpPr>
                        <wps:spPr>
                          <a:xfrm>
                            <a:off x="11058" y="57998"/>
                            <a:ext cx="389" cy="389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73633" y="183628"/>
                              </a:cxn>
                              <a:cxn ang="0">
                                <a:pos x="73633" y="184083"/>
                              </a:cxn>
                              <a:cxn ang="0">
                                <a:pos x="69997" y="184083"/>
                              </a:cxn>
                              <a:cxn ang="0">
                                <a:pos x="69088" y="184083"/>
                              </a:cxn>
                              <a:cxn ang="0">
                                <a:pos x="38634" y="154084"/>
                              </a:cxn>
                              <a:cxn ang="0">
                                <a:pos x="46816" y="132267"/>
                              </a:cxn>
                              <a:cxn ang="0">
                                <a:pos x="68178" y="122267"/>
                              </a:cxn>
                              <a:cxn ang="0">
                                <a:pos x="69088" y="122267"/>
                              </a:cxn>
                              <a:cxn ang="0">
                                <a:pos x="87269" y="128176"/>
                              </a:cxn>
                              <a:cxn ang="0">
                                <a:pos x="109540" y="117267"/>
                              </a:cxn>
                              <a:cxn ang="0">
                                <a:pos x="114086" y="94541"/>
                              </a:cxn>
                              <a:cxn ang="0">
                                <a:pos x="109540" y="90450"/>
                              </a:cxn>
                              <a:cxn ang="0">
                                <a:pos x="108631" y="89541"/>
                              </a:cxn>
                              <a:cxn ang="0">
                                <a:pos x="100904" y="70451"/>
                              </a:cxn>
                              <a:cxn ang="0">
                                <a:pos x="130903" y="39089"/>
                              </a:cxn>
                              <a:cxn ang="0">
                                <a:pos x="131812" y="39089"/>
                              </a:cxn>
                              <a:cxn ang="0">
                                <a:pos x="161356" y="62724"/>
                              </a:cxn>
                              <a:cxn ang="0">
                                <a:pos x="139539" y="141812"/>
                              </a:cxn>
                              <a:cxn ang="0">
                                <a:pos x="73633" y="183628"/>
                              </a:cxn>
                              <a:cxn ang="0">
                                <a:pos x="72269" y="168174"/>
                              </a:cxn>
                              <a:cxn ang="0">
                                <a:pos x="127267" y="132721"/>
                              </a:cxn>
                              <a:cxn ang="0">
                                <a:pos x="146357" y="66815"/>
                              </a:cxn>
                              <a:cxn ang="0">
                                <a:pos x="131812" y="54088"/>
                              </a:cxn>
                              <a:cxn ang="0">
                                <a:pos x="116358" y="69997"/>
                              </a:cxn>
                              <a:cxn ang="0">
                                <a:pos x="120449" y="79542"/>
                              </a:cxn>
                              <a:cxn ang="0">
                                <a:pos x="120449" y="79996"/>
                              </a:cxn>
                              <a:cxn ang="0">
                                <a:pos x="123176" y="82269"/>
                              </a:cxn>
                              <a:cxn ang="0">
                                <a:pos x="124994" y="83632"/>
                              </a:cxn>
                              <a:cxn ang="0">
                                <a:pos x="121813" y="126812"/>
                              </a:cxn>
                              <a:cxn ang="0">
                                <a:pos x="91814" y="144539"/>
                              </a:cxn>
                              <a:cxn ang="0">
                                <a:pos x="80451" y="142266"/>
                              </a:cxn>
                              <a:cxn ang="0">
                                <a:pos x="78633" y="140903"/>
                              </a:cxn>
                              <a:cxn ang="0">
                                <a:pos x="69088" y="137721"/>
                              </a:cxn>
                              <a:cxn ang="0">
                                <a:pos x="58179" y="142721"/>
                              </a:cxn>
                              <a:cxn ang="0">
                                <a:pos x="54088" y="153629"/>
                              </a:cxn>
                              <a:cxn ang="0">
                                <a:pos x="69088" y="168174"/>
                              </a:cxn>
                              <a:cxn ang="0">
                                <a:pos x="69088" y="168174"/>
                              </a:cxn>
                              <a:cxn ang="0">
                                <a:pos x="69997" y="168174"/>
                              </a:cxn>
                              <a:cxn ang="0">
                                <a:pos x="72269" y="168174"/>
                              </a:cxn>
                              <a:cxn ang="0">
                                <a:pos x="107722" y="215900"/>
                              </a:cxn>
                              <a:cxn ang="0">
                                <a:pos x="65906" y="207264"/>
                              </a:cxn>
                              <a:cxn ang="0">
                                <a:pos x="61815" y="197264"/>
                              </a:cxn>
                              <a:cxn ang="0">
                                <a:pos x="72269" y="193173"/>
                              </a:cxn>
                              <a:cxn ang="0">
                                <a:pos x="107722" y="200446"/>
                              </a:cxn>
                              <a:cxn ang="0">
                                <a:pos x="200446" y="107722"/>
                              </a:cxn>
                              <a:cxn ang="0">
                                <a:pos x="107722" y="15453"/>
                              </a:cxn>
                              <a:cxn ang="0">
                                <a:pos x="15453" y="107722"/>
                              </a:cxn>
                              <a:cxn ang="0">
                                <a:pos x="29544" y="156811"/>
                              </a:cxn>
                              <a:cxn ang="0">
                                <a:pos x="26817" y="167720"/>
                              </a:cxn>
                              <a:cxn ang="0">
                                <a:pos x="16362" y="164993"/>
                              </a:cxn>
                              <a:cxn ang="0">
                                <a:pos x="0" y="107722"/>
                              </a:cxn>
                              <a:cxn ang="0">
                                <a:pos x="107722" y="0"/>
                              </a:cxn>
                              <a:cxn ang="0">
                                <a:pos x="215900" y="107722"/>
                              </a:cxn>
                              <a:cxn ang="0">
                                <a:pos x="107722" y="215900"/>
                              </a:cxn>
                              <a:cxn ang="0">
                                <a:pos x="107722" y="215900"/>
                              </a:cxn>
                              <a:cxn ang="0">
                                <a:pos x="107722" y="215900"/>
                              </a:cxn>
                            </a:cxnLst>
                            <a:pathLst>
                              <a:path w="475" h="475">
                                <a:moveTo>
                                  <a:pt x="162" y="404"/>
                                </a:moveTo>
                                <a:cubicBezTo>
                                  <a:pt x="162" y="405"/>
                                  <a:pt x="162" y="405"/>
                                  <a:pt x="162" y="405"/>
                                </a:cubicBezTo>
                                <a:cubicBezTo>
                                  <a:pt x="158" y="405"/>
                                  <a:pt x="156" y="405"/>
                                  <a:pt x="154" y="405"/>
                                </a:cubicBezTo>
                                <a:cubicBezTo>
                                  <a:pt x="152" y="405"/>
                                  <a:pt x="152" y="405"/>
                                  <a:pt x="152" y="405"/>
                                </a:cubicBezTo>
                                <a:cubicBezTo>
                                  <a:pt x="116" y="405"/>
                                  <a:pt x="86" y="376"/>
                                  <a:pt x="85" y="339"/>
                                </a:cubicBezTo>
                                <a:cubicBezTo>
                                  <a:pt x="84" y="321"/>
                                  <a:pt x="91" y="304"/>
                                  <a:pt x="103" y="291"/>
                                </a:cubicBezTo>
                                <a:cubicBezTo>
                                  <a:pt x="116" y="278"/>
                                  <a:pt x="132" y="270"/>
                                  <a:pt x="150" y="269"/>
                                </a:cubicBezTo>
                                <a:cubicBezTo>
                                  <a:pt x="150" y="269"/>
                                  <a:pt x="152" y="269"/>
                                  <a:pt x="152" y="269"/>
                                </a:cubicBezTo>
                                <a:cubicBezTo>
                                  <a:pt x="167" y="269"/>
                                  <a:pt x="180" y="274"/>
                                  <a:pt x="192" y="282"/>
                                </a:cubicBezTo>
                                <a:cubicBezTo>
                                  <a:pt x="208" y="288"/>
                                  <a:pt x="224" y="280"/>
                                  <a:pt x="241" y="258"/>
                                </a:cubicBezTo>
                                <a:cubicBezTo>
                                  <a:pt x="257" y="237"/>
                                  <a:pt x="260" y="220"/>
                                  <a:pt x="251" y="208"/>
                                </a:cubicBezTo>
                                <a:cubicBezTo>
                                  <a:pt x="247" y="205"/>
                                  <a:pt x="244" y="203"/>
                                  <a:pt x="241" y="199"/>
                                </a:cubicBezTo>
                                <a:cubicBezTo>
                                  <a:pt x="240" y="199"/>
                                  <a:pt x="240" y="198"/>
                                  <a:pt x="239" y="197"/>
                                </a:cubicBezTo>
                                <a:cubicBezTo>
                                  <a:pt x="229" y="186"/>
                                  <a:pt x="223" y="170"/>
                                  <a:pt x="222" y="155"/>
                                </a:cubicBezTo>
                                <a:cubicBezTo>
                                  <a:pt x="221" y="118"/>
                                  <a:pt x="251" y="87"/>
                                  <a:pt x="288" y="86"/>
                                </a:cubicBezTo>
                                <a:cubicBezTo>
                                  <a:pt x="288" y="86"/>
                                  <a:pt x="289" y="86"/>
                                  <a:pt x="290" y="86"/>
                                </a:cubicBezTo>
                                <a:cubicBezTo>
                                  <a:pt x="321" y="86"/>
                                  <a:pt x="348" y="108"/>
                                  <a:pt x="355" y="138"/>
                                </a:cubicBezTo>
                                <a:cubicBezTo>
                                  <a:pt x="361" y="155"/>
                                  <a:pt x="375" y="222"/>
                                  <a:pt x="307" y="312"/>
                                </a:cubicBezTo>
                                <a:cubicBezTo>
                                  <a:pt x="245" y="395"/>
                                  <a:pt x="185" y="404"/>
                                  <a:pt x="162" y="404"/>
                                </a:cubicBezTo>
                                <a:close/>
                                <a:moveTo>
                                  <a:pt x="159" y="370"/>
                                </a:moveTo>
                                <a:cubicBezTo>
                                  <a:pt x="169" y="371"/>
                                  <a:pt x="222" y="369"/>
                                  <a:pt x="280" y="292"/>
                                </a:cubicBezTo>
                                <a:cubicBezTo>
                                  <a:pt x="339" y="213"/>
                                  <a:pt x="326" y="157"/>
                                  <a:pt x="322" y="147"/>
                                </a:cubicBezTo>
                                <a:cubicBezTo>
                                  <a:pt x="319" y="130"/>
                                  <a:pt x="305" y="119"/>
                                  <a:pt x="290" y="119"/>
                                </a:cubicBezTo>
                                <a:cubicBezTo>
                                  <a:pt x="270" y="120"/>
                                  <a:pt x="256" y="135"/>
                                  <a:pt x="256" y="154"/>
                                </a:cubicBezTo>
                                <a:cubicBezTo>
                                  <a:pt x="256" y="164"/>
                                  <a:pt x="261" y="171"/>
                                  <a:pt x="265" y="175"/>
                                </a:cubicBezTo>
                                <a:cubicBezTo>
                                  <a:pt x="265" y="175"/>
                                  <a:pt x="265" y="175"/>
                                  <a:pt x="265" y="176"/>
                                </a:cubicBezTo>
                                <a:cubicBezTo>
                                  <a:pt x="267" y="178"/>
                                  <a:pt x="269" y="180"/>
                                  <a:pt x="271" y="181"/>
                                </a:cubicBezTo>
                                <a:cubicBezTo>
                                  <a:pt x="273" y="182"/>
                                  <a:pt x="274" y="183"/>
                                  <a:pt x="275" y="184"/>
                                </a:cubicBezTo>
                                <a:cubicBezTo>
                                  <a:pt x="285" y="196"/>
                                  <a:pt x="305" y="228"/>
                                  <a:pt x="268" y="279"/>
                                </a:cubicBezTo>
                                <a:cubicBezTo>
                                  <a:pt x="243" y="311"/>
                                  <a:pt x="219" y="318"/>
                                  <a:pt x="202" y="318"/>
                                </a:cubicBezTo>
                                <a:cubicBezTo>
                                  <a:pt x="193" y="318"/>
                                  <a:pt x="185" y="316"/>
                                  <a:pt x="177" y="313"/>
                                </a:cubicBezTo>
                                <a:cubicBezTo>
                                  <a:pt x="175" y="312"/>
                                  <a:pt x="174" y="311"/>
                                  <a:pt x="173" y="310"/>
                                </a:cubicBezTo>
                                <a:cubicBezTo>
                                  <a:pt x="169" y="307"/>
                                  <a:pt x="162" y="303"/>
                                  <a:pt x="152" y="303"/>
                                </a:cubicBezTo>
                                <a:cubicBezTo>
                                  <a:pt x="142" y="303"/>
                                  <a:pt x="134" y="307"/>
                                  <a:pt x="128" y="314"/>
                                </a:cubicBezTo>
                                <a:cubicBezTo>
                                  <a:pt x="122" y="320"/>
                                  <a:pt x="119" y="329"/>
                                  <a:pt x="119" y="338"/>
                                </a:cubicBezTo>
                                <a:cubicBezTo>
                                  <a:pt x="119" y="356"/>
                                  <a:pt x="134" y="370"/>
                                  <a:pt x="152" y="370"/>
                                </a:cubicBezTo>
                                <a:cubicBezTo>
                                  <a:pt x="152" y="370"/>
                                  <a:pt x="152" y="370"/>
                                  <a:pt x="152" y="370"/>
                                </a:cubicBezTo>
                                <a:cubicBezTo>
                                  <a:pt x="153" y="370"/>
                                  <a:pt x="154" y="370"/>
                                  <a:pt x="154" y="370"/>
                                </a:cubicBezTo>
                                <a:cubicBezTo>
                                  <a:pt x="156" y="370"/>
                                  <a:pt x="158" y="370"/>
                                  <a:pt x="159" y="370"/>
                                </a:cubicBezTo>
                                <a:close/>
                                <a:moveTo>
                                  <a:pt x="237" y="475"/>
                                </a:moveTo>
                                <a:cubicBezTo>
                                  <a:pt x="205" y="475"/>
                                  <a:pt x="174" y="469"/>
                                  <a:pt x="145" y="456"/>
                                </a:cubicBezTo>
                                <a:cubicBezTo>
                                  <a:pt x="137" y="453"/>
                                  <a:pt x="133" y="443"/>
                                  <a:pt x="136" y="434"/>
                                </a:cubicBezTo>
                                <a:cubicBezTo>
                                  <a:pt x="140" y="426"/>
                                  <a:pt x="150" y="422"/>
                                  <a:pt x="159" y="425"/>
                                </a:cubicBezTo>
                                <a:cubicBezTo>
                                  <a:pt x="183" y="436"/>
                                  <a:pt x="210" y="441"/>
                                  <a:pt x="237" y="441"/>
                                </a:cubicBezTo>
                                <a:cubicBezTo>
                                  <a:pt x="350" y="441"/>
                                  <a:pt x="441" y="350"/>
                                  <a:pt x="441" y="237"/>
                                </a:cubicBezTo>
                                <a:cubicBezTo>
                                  <a:pt x="441" y="125"/>
                                  <a:pt x="350" y="34"/>
                                  <a:pt x="237" y="34"/>
                                </a:cubicBezTo>
                                <a:cubicBezTo>
                                  <a:pt x="125" y="34"/>
                                  <a:pt x="34" y="125"/>
                                  <a:pt x="34" y="237"/>
                                </a:cubicBezTo>
                                <a:cubicBezTo>
                                  <a:pt x="34" y="276"/>
                                  <a:pt x="45" y="313"/>
                                  <a:pt x="65" y="345"/>
                                </a:cubicBezTo>
                                <a:cubicBezTo>
                                  <a:pt x="70" y="353"/>
                                  <a:pt x="67" y="364"/>
                                  <a:pt x="59" y="369"/>
                                </a:cubicBezTo>
                                <a:cubicBezTo>
                                  <a:pt x="52" y="374"/>
                                  <a:pt x="41" y="371"/>
                                  <a:pt x="36" y="363"/>
                                </a:cubicBezTo>
                                <a:cubicBezTo>
                                  <a:pt x="12" y="326"/>
                                  <a:pt x="0" y="282"/>
                                  <a:pt x="0" y="237"/>
                                </a:cubicBezTo>
                                <a:cubicBezTo>
                                  <a:pt x="0" y="106"/>
                                  <a:pt x="106" y="0"/>
                                  <a:pt x="237" y="0"/>
                                </a:cubicBezTo>
                                <a:cubicBezTo>
                                  <a:pt x="368" y="0"/>
                                  <a:pt x="475" y="106"/>
                                  <a:pt x="475" y="237"/>
                                </a:cubicBezTo>
                                <a:cubicBezTo>
                                  <a:pt x="475" y="368"/>
                                  <a:pt x="368" y="475"/>
                                  <a:pt x="237" y="475"/>
                                </a:cubicBezTo>
                                <a:close/>
                                <a:moveTo>
                                  <a:pt x="237" y="475"/>
                                </a:moveTo>
                                <a:cubicBezTo>
                                  <a:pt x="237" y="475"/>
                                  <a:pt x="237" y="475"/>
                                  <a:pt x="237" y="475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70" name="任意多边形 370"/>
                        <wps:cNvSpPr/>
                        <wps:spPr>
                          <a:xfrm>
                            <a:off x="12982" y="58013"/>
                            <a:ext cx="368" cy="359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0" y="42003"/>
                              </a:cxn>
                              <a:cxn ang="0">
                                <a:pos x="41863" y="0"/>
                              </a:cxn>
                              <a:cxn ang="0">
                                <a:pos x="209596" y="0"/>
                              </a:cxn>
                              <a:cxn ang="0">
                                <a:pos x="251460" y="42003"/>
                              </a:cxn>
                              <a:cxn ang="0">
                                <a:pos x="251460" y="209456"/>
                              </a:cxn>
                              <a:cxn ang="0">
                                <a:pos x="209596" y="251460"/>
                              </a:cxn>
                              <a:cxn ang="0">
                                <a:pos x="41863" y="251460"/>
                              </a:cxn>
                              <a:cxn ang="0">
                                <a:pos x="0" y="209456"/>
                              </a:cxn>
                              <a:cxn ang="0">
                                <a:pos x="0" y="42003"/>
                              </a:cxn>
                              <a:cxn ang="0">
                                <a:pos x="199201" y="182294"/>
                              </a:cxn>
                              <a:cxn ang="0">
                                <a:pos x="190491" y="192375"/>
                              </a:cxn>
                              <a:cxn ang="0">
                                <a:pos x="154247" y="188735"/>
                              </a:cxn>
                              <a:cxn ang="0">
                                <a:pos x="145537" y="183694"/>
                              </a:cxn>
                              <a:cxn ang="0">
                                <a:pos x="102831" y="147011"/>
                              </a:cxn>
                              <a:cxn ang="0">
                                <a:pos x="102831" y="147011"/>
                              </a:cxn>
                              <a:cxn ang="0">
                                <a:pos x="75297" y="63845"/>
                              </a:cxn>
                              <a:cxn ang="0">
                                <a:pos x="105360" y="70285"/>
                              </a:cxn>
                              <a:cxn ang="0">
                                <a:pos x="110417" y="99127"/>
                              </a:cxn>
                              <a:cxn ang="0">
                                <a:pos x="126713" y="138331"/>
                              </a:cxn>
                              <a:cxn ang="0">
                                <a:pos x="161833" y="152052"/>
                              </a:cxn>
                              <a:cxn ang="0">
                                <a:pos x="191615" y="157092"/>
                              </a:cxn>
                              <a:cxn ang="0">
                                <a:pos x="199201" y="182294"/>
                              </a:cxn>
                              <a:cxn ang="0">
                                <a:pos x="199201" y="182294"/>
                              </a:cxn>
                              <a:cxn ang="0">
                                <a:pos x="199201" y="182294"/>
                              </a:cxn>
                            </a:cxnLst>
                            <a:pathLst>
                              <a:path w="895" h="898">
                                <a:moveTo>
                                  <a:pt x="0" y="150"/>
                                </a:moveTo>
                                <a:cubicBezTo>
                                  <a:pt x="0" y="67"/>
                                  <a:pt x="67" y="0"/>
                                  <a:pt x="149" y="0"/>
                                </a:cubicBezTo>
                                <a:cubicBezTo>
                                  <a:pt x="746" y="0"/>
                                  <a:pt x="746" y="0"/>
                                  <a:pt x="746" y="0"/>
                                </a:cubicBezTo>
                                <a:cubicBezTo>
                                  <a:pt x="828" y="0"/>
                                  <a:pt x="895" y="67"/>
                                  <a:pt x="895" y="150"/>
                                </a:cubicBezTo>
                                <a:cubicBezTo>
                                  <a:pt x="895" y="748"/>
                                  <a:pt x="895" y="748"/>
                                  <a:pt x="895" y="748"/>
                                </a:cubicBezTo>
                                <a:cubicBezTo>
                                  <a:pt x="895" y="831"/>
                                  <a:pt x="828" y="898"/>
                                  <a:pt x="746" y="898"/>
                                </a:cubicBezTo>
                                <a:cubicBezTo>
                                  <a:pt x="149" y="898"/>
                                  <a:pt x="149" y="898"/>
                                  <a:pt x="149" y="898"/>
                                </a:cubicBezTo>
                                <a:cubicBezTo>
                                  <a:pt x="67" y="898"/>
                                  <a:pt x="0" y="831"/>
                                  <a:pt x="0" y="748"/>
                                </a:cubicBezTo>
                                <a:lnTo>
                                  <a:pt x="0" y="150"/>
                                </a:lnTo>
                                <a:close/>
                                <a:moveTo>
                                  <a:pt x="709" y="651"/>
                                </a:moveTo>
                                <a:cubicBezTo>
                                  <a:pt x="696" y="678"/>
                                  <a:pt x="678" y="687"/>
                                  <a:pt x="678" y="687"/>
                                </a:cubicBezTo>
                                <a:cubicBezTo>
                                  <a:pt x="642" y="705"/>
                                  <a:pt x="593" y="696"/>
                                  <a:pt x="549" y="674"/>
                                </a:cubicBezTo>
                                <a:cubicBezTo>
                                  <a:pt x="549" y="674"/>
                                  <a:pt x="549" y="674"/>
                                  <a:pt x="518" y="656"/>
                                </a:cubicBezTo>
                                <a:cubicBezTo>
                                  <a:pt x="455" y="624"/>
                                  <a:pt x="366" y="525"/>
                                  <a:pt x="366" y="525"/>
                                </a:cubicBezTo>
                                <a:cubicBezTo>
                                  <a:pt x="366" y="525"/>
                                  <a:pt x="366" y="525"/>
                                  <a:pt x="366" y="525"/>
                                </a:cubicBezTo>
                                <a:cubicBezTo>
                                  <a:pt x="304" y="462"/>
                                  <a:pt x="184" y="300"/>
                                  <a:pt x="268" y="228"/>
                                </a:cubicBezTo>
                                <a:cubicBezTo>
                                  <a:pt x="313" y="192"/>
                                  <a:pt x="344" y="206"/>
                                  <a:pt x="375" y="251"/>
                                </a:cubicBezTo>
                                <a:cubicBezTo>
                                  <a:pt x="406" y="291"/>
                                  <a:pt x="429" y="318"/>
                                  <a:pt x="393" y="354"/>
                                </a:cubicBezTo>
                                <a:cubicBezTo>
                                  <a:pt x="393" y="354"/>
                                  <a:pt x="348" y="390"/>
                                  <a:pt x="451" y="494"/>
                                </a:cubicBezTo>
                                <a:cubicBezTo>
                                  <a:pt x="544" y="579"/>
                                  <a:pt x="576" y="543"/>
                                  <a:pt x="576" y="543"/>
                                </a:cubicBezTo>
                                <a:cubicBezTo>
                                  <a:pt x="602" y="507"/>
                                  <a:pt x="642" y="530"/>
                                  <a:pt x="682" y="561"/>
                                </a:cubicBezTo>
                                <a:cubicBezTo>
                                  <a:pt x="718" y="588"/>
                                  <a:pt x="731" y="615"/>
                                  <a:pt x="709" y="651"/>
                                </a:cubicBezTo>
                                <a:close/>
                                <a:moveTo>
                                  <a:pt x="709" y="651"/>
                                </a:moveTo>
                                <a:cubicBezTo>
                                  <a:pt x="709" y="651"/>
                                  <a:pt x="709" y="651"/>
                                  <a:pt x="709" y="651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72" name="任意多边形 372"/>
                        <wps:cNvSpPr/>
                        <wps:spPr>
                          <a:xfrm>
                            <a:off x="14840" y="58001"/>
                            <a:ext cx="398" cy="390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99962" y="31265"/>
                              </a:cxn>
                              <a:cxn ang="0">
                                <a:pos x="114890" y="45803"/>
                              </a:cxn>
                              <a:cxn ang="0">
                                <a:pos x="142067" y="81829"/>
                              </a:cxn>
                              <a:cxn ang="0">
                                <a:pos x="175109" y="141144"/>
                              </a:cxn>
                              <a:cxn ang="0">
                                <a:pos x="167482" y="157073"/>
                              </a:cxn>
                              <a:cxn ang="0">
                                <a:pos x="151040" y="205759"/>
                              </a:cxn>
                              <a:cxn ang="0">
                                <a:pos x="217591" y="303951"/>
                              </a:cxn>
                              <a:cxn ang="0">
                                <a:pos x="265171" y="346070"/>
                              </a:cxn>
                              <a:cxn ang="0">
                                <a:pos x="314753" y="369430"/>
                              </a:cxn>
                              <a:cxn ang="0">
                                <a:pos x="362502" y="354531"/>
                              </a:cxn>
                              <a:cxn ang="0">
                                <a:pos x="386145" y="345272"/>
                              </a:cxn>
                              <a:cxn ang="0">
                                <a:pos x="448618" y="381178"/>
                              </a:cxn>
                              <a:cxn ang="0">
                                <a:pos x="486245" y="409945"/>
                              </a:cxn>
                              <a:cxn ang="0">
                                <a:pos x="501600" y="424400"/>
                              </a:cxn>
                              <a:cxn ang="0">
                                <a:pos x="477301" y="467408"/>
                              </a:cxn>
                              <a:cxn ang="0">
                                <a:pos x="429745" y="489860"/>
                              </a:cxn>
                              <a:cxn ang="0">
                                <a:pos x="308385" y="448973"/>
                              </a:cxn>
                              <a:cxn ang="0">
                                <a:pos x="174599" y="343895"/>
                              </a:cxn>
                              <a:cxn ang="0">
                                <a:pos x="70215" y="213098"/>
                              </a:cxn>
                              <a:cxn ang="0">
                                <a:pos x="40517" y="151851"/>
                              </a:cxn>
                              <a:cxn ang="0">
                                <a:pos x="30586" y="102894"/>
                              </a:cxn>
                              <a:cxn ang="0">
                                <a:pos x="37647" y="82468"/>
                              </a:cxn>
                              <a:cxn ang="0">
                                <a:pos x="59430" y="56755"/>
                              </a:cxn>
                              <a:cxn ang="0">
                                <a:pos x="86796" y="37028"/>
                              </a:cxn>
                              <a:cxn ang="0">
                                <a:pos x="99962" y="31265"/>
                              </a:cxn>
                              <a:cxn ang="0">
                                <a:pos x="102919" y="27"/>
                              </a:cxn>
                              <a:cxn ang="0">
                                <a:pos x="27" y="102894"/>
                              </a:cxn>
                              <a:cxn ang="0">
                                <a:pos x="429744" y="520410"/>
                              </a:cxn>
                              <a:cxn ang="0">
                                <a:pos x="532637" y="417544"/>
                              </a:cxn>
                              <a:cxn ang="0">
                                <a:pos x="387375" y="314679"/>
                              </a:cxn>
                              <a:cxn ang="0">
                                <a:pos x="314752" y="338879"/>
                              </a:cxn>
                              <a:cxn ang="0">
                                <a:pos x="181597" y="205759"/>
                              </a:cxn>
                              <a:cxn ang="0">
                                <a:pos x="205805" y="139202"/>
                              </a:cxn>
                              <a:cxn ang="0">
                                <a:pos x="102919" y="27"/>
                              </a:cxn>
                              <a:cxn ang="0">
                                <a:pos x="102919" y="27"/>
                              </a:cxn>
                            </a:cxnLst>
                            <a:pathLst>
                              <a:path w="532138" h="520193">
                                <a:moveTo>
                                  <a:pt x="99964" y="31273"/>
                                </a:moveTo>
                                <a:cubicBezTo>
                                  <a:pt x="102635" y="33260"/>
                                  <a:pt x="107544" y="37461"/>
                                  <a:pt x="114892" y="45815"/>
                                </a:cubicBezTo>
                                <a:cubicBezTo>
                                  <a:pt x="123257" y="55326"/>
                                  <a:pt x="132654" y="67787"/>
                                  <a:pt x="142070" y="81850"/>
                                </a:cubicBezTo>
                                <a:cubicBezTo>
                                  <a:pt x="161144" y="110343"/>
                                  <a:pt x="172489" y="133456"/>
                                  <a:pt x="175112" y="141179"/>
                                </a:cubicBezTo>
                                <a:cubicBezTo>
                                  <a:pt x="174503" y="145426"/>
                                  <a:pt x="171913" y="149849"/>
                                  <a:pt x="167485" y="157112"/>
                                </a:cubicBezTo>
                                <a:cubicBezTo>
                                  <a:pt x="160546" y="168495"/>
                                  <a:pt x="151043" y="184085"/>
                                  <a:pt x="151043" y="205810"/>
                                </a:cubicBezTo>
                                <a:cubicBezTo>
                                  <a:pt x="151043" y="213796"/>
                                  <a:pt x="151043" y="238100"/>
                                  <a:pt x="217595" y="304026"/>
                                </a:cubicBezTo>
                                <a:cubicBezTo>
                                  <a:pt x="233991" y="320269"/>
                                  <a:pt x="250889" y="335231"/>
                                  <a:pt x="265175" y="346156"/>
                                </a:cubicBezTo>
                                <a:cubicBezTo>
                                  <a:pt x="286877" y="362752"/>
                                  <a:pt x="301242" y="369521"/>
                                  <a:pt x="314758" y="369521"/>
                                </a:cubicBezTo>
                                <a:cubicBezTo>
                                  <a:pt x="333905" y="369521"/>
                                  <a:pt x="349764" y="361258"/>
                                  <a:pt x="362508" y="354619"/>
                                </a:cubicBezTo>
                                <a:cubicBezTo>
                                  <a:pt x="371534" y="349915"/>
                                  <a:pt x="379402" y="345817"/>
                                  <a:pt x="386151" y="345357"/>
                                </a:cubicBezTo>
                                <a:cubicBezTo>
                                  <a:pt x="392558" y="347104"/>
                                  <a:pt x="414477" y="357444"/>
                                  <a:pt x="448625" y="381272"/>
                                </a:cubicBezTo>
                                <a:cubicBezTo>
                                  <a:pt x="462495" y="390950"/>
                                  <a:pt x="475859" y="401169"/>
                                  <a:pt x="486253" y="410046"/>
                                </a:cubicBezTo>
                                <a:cubicBezTo>
                                  <a:pt x="494318" y="416934"/>
                                  <a:pt x="499007" y="421642"/>
                                  <a:pt x="501608" y="424505"/>
                                </a:cubicBezTo>
                                <a:cubicBezTo>
                                  <a:pt x="499547" y="439374"/>
                                  <a:pt x="490946" y="454722"/>
                                  <a:pt x="477309" y="467524"/>
                                </a:cubicBezTo>
                                <a:cubicBezTo>
                                  <a:pt x="462774" y="481166"/>
                                  <a:pt x="444107" y="489981"/>
                                  <a:pt x="429752" y="489981"/>
                                </a:cubicBezTo>
                                <a:cubicBezTo>
                                  <a:pt x="396367" y="489981"/>
                                  <a:pt x="354401" y="475839"/>
                                  <a:pt x="308390" y="449084"/>
                                </a:cubicBezTo>
                                <a:cubicBezTo>
                                  <a:pt x="264003" y="423275"/>
                                  <a:pt x="217740" y="386930"/>
                                  <a:pt x="174602" y="343980"/>
                                </a:cubicBezTo>
                                <a:cubicBezTo>
                                  <a:pt x="132226" y="301788"/>
                                  <a:pt x="96130" y="256548"/>
                                  <a:pt x="70217" y="213151"/>
                                </a:cubicBezTo>
                                <a:cubicBezTo>
                                  <a:pt x="57249" y="191434"/>
                                  <a:pt x="47258" y="170823"/>
                                  <a:pt x="40518" y="151889"/>
                                </a:cubicBezTo>
                                <a:cubicBezTo>
                                  <a:pt x="33929" y="133377"/>
                                  <a:pt x="30587" y="116902"/>
                                  <a:pt x="30587" y="102920"/>
                                </a:cubicBezTo>
                                <a:cubicBezTo>
                                  <a:pt x="30587" y="97262"/>
                                  <a:pt x="33029" y="90197"/>
                                  <a:pt x="37648" y="82489"/>
                                </a:cubicBezTo>
                                <a:cubicBezTo>
                                  <a:pt x="42746" y="73984"/>
                                  <a:pt x="50278" y="65090"/>
                                  <a:pt x="59431" y="56769"/>
                                </a:cubicBezTo>
                                <a:cubicBezTo>
                                  <a:pt x="67963" y="49015"/>
                                  <a:pt x="77682" y="42007"/>
                                  <a:pt x="86798" y="37038"/>
                                </a:cubicBezTo>
                                <a:cubicBezTo>
                                  <a:pt x="92716" y="33813"/>
                                  <a:pt x="97164" y="32107"/>
                                  <a:pt x="99964" y="31273"/>
                                </a:cubicBezTo>
                                <a:moveTo>
                                  <a:pt x="102921" y="28"/>
                                </a:moveTo>
                                <a:cubicBezTo>
                                  <a:pt x="72656" y="28"/>
                                  <a:pt x="28" y="53744"/>
                                  <a:pt x="28" y="102920"/>
                                </a:cubicBezTo>
                                <a:cubicBezTo>
                                  <a:pt x="28" y="246668"/>
                                  <a:pt x="264822" y="520539"/>
                                  <a:pt x="429751" y="520539"/>
                                </a:cubicBezTo>
                                <a:cubicBezTo>
                                  <a:pt x="475143" y="520539"/>
                                  <a:pt x="532646" y="472875"/>
                                  <a:pt x="532646" y="417647"/>
                                </a:cubicBezTo>
                                <a:cubicBezTo>
                                  <a:pt x="532646" y="398735"/>
                                  <a:pt x="414620" y="314757"/>
                                  <a:pt x="387381" y="314757"/>
                                </a:cubicBezTo>
                                <a:cubicBezTo>
                                  <a:pt x="359392" y="314757"/>
                                  <a:pt x="338963" y="338963"/>
                                  <a:pt x="314757" y="338963"/>
                                </a:cubicBezTo>
                                <a:cubicBezTo>
                                  <a:pt x="290545" y="338963"/>
                                  <a:pt x="181600" y="232290"/>
                                  <a:pt x="181600" y="205810"/>
                                </a:cubicBezTo>
                                <a:cubicBezTo>
                                  <a:pt x="181600" y="179333"/>
                                  <a:pt x="205809" y="166472"/>
                                  <a:pt x="205809" y="139237"/>
                                </a:cubicBezTo>
                                <a:cubicBezTo>
                                  <a:pt x="205810" y="119566"/>
                                  <a:pt x="133182" y="28"/>
                                  <a:pt x="102921" y="28"/>
                                </a:cubicBezTo>
                                <a:lnTo>
                                  <a:pt x="102921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 w="595">
                            <a:noFill/>
                          </a:ln>
                        </wps:spPr>
                        <wps:bodyPr anchor="ctr" upright="1"/>
                      </wps:wsp>
                      <wps:wsp>
                        <wps:cNvPr id="374" name="任意多边形 374"/>
                        <wps:cNvSpPr>
                          <a:spLocks noChangeAspect="1"/>
                        </wps:cNvSpPr>
                        <wps:spPr>
                          <a:xfrm flipH="1">
                            <a:off x="8385" y="60423"/>
                            <a:ext cx="264" cy="328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43" y="107"/>
                              </a:cxn>
                              <a:cxn ang="0">
                                <a:pos x="41" y="105"/>
                              </a:cxn>
                              <a:cxn ang="0">
                                <a:pos x="6" y="65"/>
                              </a:cxn>
                              <a:cxn ang="0">
                                <a:pos x="0" y="43"/>
                              </a:cxn>
                              <a:cxn ang="0">
                                <a:pos x="13" y="13"/>
                              </a:cxn>
                              <a:cxn ang="0">
                                <a:pos x="43" y="0"/>
                              </a:cxn>
                              <a:cxn ang="0">
                                <a:pos x="73" y="13"/>
                              </a:cxn>
                              <a:cxn ang="0">
                                <a:pos x="86" y="43"/>
                              </a:cxn>
                              <a:cxn ang="0">
                                <a:pos x="80" y="65"/>
                              </a:cxn>
                              <a:cxn ang="0">
                                <a:pos x="45" y="105"/>
                              </a:cxn>
                              <a:cxn ang="0">
                                <a:pos x="43" y="107"/>
                              </a:cxn>
                              <a:cxn ang="0">
                                <a:pos x="43" y="6"/>
                              </a:cxn>
                              <a:cxn ang="0">
                                <a:pos x="6" y="43"/>
                              </a:cxn>
                              <a:cxn ang="0">
                                <a:pos x="11" y="62"/>
                              </a:cxn>
                              <a:cxn ang="0">
                                <a:pos x="43" y="99"/>
                              </a:cxn>
                              <a:cxn ang="0">
                                <a:pos x="75" y="62"/>
                              </a:cxn>
                              <a:cxn ang="0">
                                <a:pos x="80" y="43"/>
                              </a:cxn>
                              <a:cxn ang="0">
                                <a:pos x="43" y="6"/>
                              </a:cxn>
                              <a:cxn ang="0">
                                <a:pos x="79" y="117"/>
                              </a:cxn>
                              <a:cxn ang="0">
                                <a:pos x="8" y="117"/>
                              </a:cxn>
                              <a:cxn ang="0">
                                <a:pos x="5" y="114"/>
                              </a:cxn>
                              <a:cxn ang="0">
                                <a:pos x="8" y="112"/>
                              </a:cxn>
                              <a:cxn ang="0">
                                <a:pos x="79" y="112"/>
                              </a:cxn>
                              <a:cxn ang="0">
                                <a:pos x="81" y="114"/>
                              </a:cxn>
                              <a:cxn ang="0">
                                <a:pos x="79" y="117"/>
                              </a:cxn>
                              <a:cxn ang="0">
                                <a:pos x="79" y="117"/>
                              </a:cxn>
                              <a:cxn ang="0">
                                <a:pos x="79" y="117"/>
                              </a:cxn>
                            </a:cxnLst>
                            <a:pathLst>
                              <a:path w="86" h="117">
                                <a:moveTo>
                                  <a:pt x="43" y="107"/>
                                </a:moveTo>
                                <a:cubicBezTo>
                                  <a:pt x="41" y="105"/>
                                  <a:pt x="41" y="105"/>
                                  <a:pt x="41" y="105"/>
                                </a:cubicBezTo>
                                <a:cubicBezTo>
                                  <a:pt x="40" y="104"/>
                                  <a:pt x="13" y="77"/>
                                  <a:pt x="6" y="65"/>
                                </a:cubicBezTo>
                                <a:cubicBezTo>
                                  <a:pt x="2" y="58"/>
                                  <a:pt x="0" y="51"/>
                                  <a:pt x="0" y="43"/>
                                </a:cubicBezTo>
                                <a:cubicBezTo>
                                  <a:pt x="0" y="32"/>
                                  <a:pt x="4" y="21"/>
                                  <a:pt x="13" y="13"/>
                                </a:cubicBezTo>
                                <a:cubicBezTo>
                                  <a:pt x="21" y="4"/>
                                  <a:pt x="32" y="0"/>
                                  <a:pt x="43" y="0"/>
                                </a:cubicBezTo>
                                <a:cubicBezTo>
                                  <a:pt x="54" y="0"/>
                                  <a:pt x="65" y="4"/>
                                  <a:pt x="73" y="13"/>
                                </a:cubicBezTo>
                                <a:cubicBezTo>
                                  <a:pt x="82" y="21"/>
                                  <a:pt x="86" y="32"/>
                                  <a:pt x="86" y="43"/>
                                </a:cubicBezTo>
                                <a:cubicBezTo>
                                  <a:pt x="86" y="51"/>
                                  <a:pt x="84" y="58"/>
                                  <a:pt x="80" y="65"/>
                                </a:cubicBezTo>
                                <a:cubicBezTo>
                                  <a:pt x="73" y="77"/>
                                  <a:pt x="46" y="104"/>
                                  <a:pt x="45" y="105"/>
                                </a:cubicBezTo>
                                <a:cubicBezTo>
                                  <a:pt x="43" y="107"/>
                                  <a:pt x="43" y="107"/>
                                  <a:pt x="43" y="107"/>
                                </a:cubicBezTo>
                                <a:close/>
                                <a:moveTo>
                                  <a:pt x="43" y="6"/>
                                </a:moveTo>
                                <a:cubicBezTo>
                                  <a:pt x="22" y="6"/>
                                  <a:pt x="6" y="22"/>
                                  <a:pt x="6" y="43"/>
                                </a:cubicBezTo>
                                <a:cubicBezTo>
                                  <a:pt x="6" y="50"/>
                                  <a:pt x="7" y="56"/>
                                  <a:pt x="11" y="62"/>
                                </a:cubicBezTo>
                                <a:cubicBezTo>
                                  <a:pt x="17" y="72"/>
                                  <a:pt x="37" y="92"/>
                                  <a:pt x="43" y="99"/>
                                </a:cubicBezTo>
                                <a:cubicBezTo>
                                  <a:pt x="49" y="92"/>
                                  <a:pt x="70" y="71"/>
                                  <a:pt x="75" y="62"/>
                                </a:cubicBezTo>
                                <a:cubicBezTo>
                                  <a:pt x="79" y="56"/>
                                  <a:pt x="80" y="50"/>
                                  <a:pt x="80" y="43"/>
                                </a:cubicBezTo>
                                <a:cubicBezTo>
                                  <a:pt x="80" y="22"/>
                                  <a:pt x="64" y="6"/>
                                  <a:pt x="43" y="6"/>
                                </a:cubicBezTo>
                                <a:close/>
                                <a:moveTo>
                                  <a:pt x="79" y="117"/>
                                </a:moveTo>
                                <a:cubicBezTo>
                                  <a:pt x="8" y="117"/>
                                  <a:pt x="8" y="117"/>
                                  <a:pt x="8" y="117"/>
                                </a:cubicBezTo>
                                <a:cubicBezTo>
                                  <a:pt x="6" y="117"/>
                                  <a:pt x="5" y="116"/>
                                  <a:pt x="5" y="114"/>
                                </a:cubicBezTo>
                                <a:cubicBezTo>
                                  <a:pt x="5" y="113"/>
                                  <a:pt x="6" y="112"/>
                                  <a:pt x="8" y="112"/>
                                </a:cubicBezTo>
                                <a:cubicBezTo>
                                  <a:pt x="79" y="112"/>
                                  <a:pt x="79" y="112"/>
                                  <a:pt x="79" y="112"/>
                                </a:cubicBezTo>
                                <a:cubicBezTo>
                                  <a:pt x="80" y="112"/>
                                  <a:pt x="81" y="113"/>
                                  <a:pt x="81" y="114"/>
                                </a:cubicBezTo>
                                <a:cubicBezTo>
                                  <a:pt x="81" y="116"/>
                                  <a:pt x="80" y="117"/>
                                  <a:pt x="79" y="117"/>
                                </a:cubicBezTo>
                                <a:close/>
                                <a:moveTo>
                                  <a:pt x="79" y="117"/>
                                </a:moveTo>
                                <a:cubicBezTo>
                                  <a:pt x="79" y="117"/>
                                  <a:pt x="79" y="117"/>
                                  <a:pt x="79" y="117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75" name="任意多边形 375"/>
                        <wps:cNvSpPr/>
                        <wps:spPr>
                          <a:xfrm flipH="1">
                            <a:off x="9301" y="60406"/>
                            <a:ext cx="278" cy="36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41" y="109"/>
                              </a:cxn>
                              <a:cxn ang="0">
                                <a:pos x="0" y="41"/>
                              </a:cxn>
                              <a:cxn ang="0">
                                <a:pos x="41" y="0"/>
                              </a:cxn>
                              <a:cxn ang="0">
                                <a:pos x="82" y="41"/>
                              </a:cxn>
                              <a:cxn ang="0">
                                <a:pos x="41" y="109"/>
                              </a:cxn>
                              <a:cxn ang="0">
                                <a:pos x="41" y="14"/>
                              </a:cxn>
                              <a:cxn ang="0">
                                <a:pos x="13" y="41"/>
                              </a:cxn>
                              <a:cxn ang="0">
                                <a:pos x="41" y="69"/>
                              </a:cxn>
                              <a:cxn ang="0">
                                <a:pos x="68" y="41"/>
                              </a:cxn>
                              <a:cxn ang="0">
                                <a:pos x="41" y="14"/>
                              </a:cxn>
                              <a:cxn ang="0">
                                <a:pos x="41" y="14"/>
                              </a:cxn>
                              <a:cxn ang="0">
                                <a:pos x="41" y="14"/>
                              </a:cxn>
                            </a:cxnLst>
                            <a:pathLst>
                              <a:path w="82" h="109">
                                <a:moveTo>
                                  <a:pt x="41" y="109"/>
                                </a:moveTo>
                                <a:cubicBezTo>
                                  <a:pt x="41" y="109"/>
                                  <a:pt x="0" y="64"/>
                                  <a:pt x="0" y="41"/>
                                </a:cubicBezTo>
                                <a:cubicBezTo>
                                  <a:pt x="0" y="19"/>
                                  <a:pt x="18" y="0"/>
                                  <a:pt x="41" y="0"/>
                                </a:cubicBezTo>
                                <a:cubicBezTo>
                                  <a:pt x="63" y="0"/>
                                  <a:pt x="82" y="19"/>
                                  <a:pt x="82" y="41"/>
                                </a:cubicBezTo>
                                <a:cubicBezTo>
                                  <a:pt x="82" y="64"/>
                                  <a:pt x="41" y="109"/>
                                  <a:pt x="41" y="109"/>
                                </a:cubicBezTo>
                                <a:close/>
                                <a:moveTo>
                                  <a:pt x="41" y="14"/>
                                </a:moveTo>
                                <a:cubicBezTo>
                                  <a:pt x="26" y="14"/>
                                  <a:pt x="13" y="26"/>
                                  <a:pt x="13" y="41"/>
                                </a:cubicBezTo>
                                <a:cubicBezTo>
                                  <a:pt x="13" y="56"/>
                                  <a:pt x="26" y="69"/>
                                  <a:pt x="41" y="69"/>
                                </a:cubicBezTo>
                                <a:cubicBezTo>
                                  <a:pt x="56" y="69"/>
                                  <a:pt x="68" y="56"/>
                                  <a:pt x="68" y="41"/>
                                </a:cubicBezTo>
                                <a:cubicBezTo>
                                  <a:pt x="68" y="26"/>
                                  <a:pt x="56" y="14"/>
                                  <a:pt x="41" y="14"/>
                                </a:cubicBezTo>
                                <a:close/>
                                <a:moveTo>
                                  <a:pt x="41" y="14"/>
                                </a:moveTo>
                                <a:cubicBezTo>
                                  <a:pt x="41" y="14"/>
                                  <a:pt x="41" y="14"/>
                                  <a:pt x="41" y="14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76" name="任意多边形 376"/>
                        <wps:cNvSpPr>
                          <a:spLocks noChangeAspect="1"/>
                        </wps:cNvSpPr>
                        <wps:spPr>
                          <a:xfrm flipH="1">
                            <a:off x="10198" y="60420"/>
                            <a:ext cx="335" cy="33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185057142" y="236041736"/>
                              </a:cxn>
                              <a:cxn ang="0">
                                <a:pos x="85184544" y="74539081"/>
                              </a:cxn>
                              <a:cxn ang="0">
                                <a:pos x="185057142" y="0"/>
                              </a:cxn>
                              <a:cxn ang="0">
                                <a:pos x="287866666" y="74539081"/>
                              </a:cxn>
                              <a:cxn ang="0">
                                <a:pos x="185057142" y="236041736"/>
                              </a:cxn>
                              <a:cxn ang="0">
                                <a:pos x="255555346" y="64601377"/>
                              </a:cxn>
                              <a:cxn ang="0">
                                <a:pos x="229117877" y="32299900"/>
                              </a:cxn>
                              <a:cxn ang="0">
                                <a:pos x="226180952" y="32299900"/>
                              </a:cxn>
                              <a:cxn ang="0">
                                <a:pos x="220305388" y="29816262"/>
                              </a:cxn>
                              <a:cxn ang="0">
                                <a:pos x="214431537" y="27331048"/>
                              </a:cxn>
                              <a:cxn ang="0">
                                <a:pos x="208555973" y="24845835"/>
                              </a:cxn>
                              <a:cxn ang="0">
                                <a:pos x="199743483" y="22362197"/>
                              </a:cxn>
                              <a:cxn ang="0">
                                <a:pos x="185057142" y="22362197"/>
                              </a:cxn>
                              <a:cxn ang="0">
                                <a:pos x="185057142" y="22362197"/>
                              </a:cxn>
                              <a:cxn ang="0">
                                <a:pos x="185057142" y="22362197"/>
                              </a:cxn>
                              <a:cxn ang="0">
                                <a:pos x="170370802" y="22362197"/>
                              </a:cxn>
                              <a:cxn ang="0">
                                <a:pos x="143933333" y="32299900"/>
                              </a:cxn>
                              <a:cxn ang="0">
                                <a:pos x="143933333" y="32299900"/>
                              </a:cxn>
                              <a:cxn ang="0">
                                <a:pos x="135120843" y="37270328"/>
                              </a:cxn>
                              <a:cxn ang="0">
                                <a:pos x="135120843" y="37270328"/>
                              </a:cxn>
                              <a:cxn ang="0">
                                <a:pos x="129246992" y="42239180"/>
                              </a:cxn>
                              <a:cxn ang="0">
                                <a:pos x="123371428" y="47208032"/>
                              </a:cxn>
                              <a:cxn ang="0">
                                <a:pos x="123371428" y="49693245"/>
                              </a:cxn>
                              <a:cxn ang="0">
                                <a:pos x="117495864" y="54662097"/>
                              </a:cxn>
                              <a:cxn ang="0">
                                <a:pos x="117495864" y="57147311"/>
                              </a:cxn>
                              <a:cxn ang="0">
                                <a:pos x="114558938" y="64601377"/>
                              </a:cxn>
                              <a:cxn ang="0">
                                <a:pos x="111622013" y="74539081"/>
                              </a:cxn>
                              <a:cxn ang="0">
                                <a:pos x="185057142" y="203741835"/>
                              </a:cxn>
                              <a:cxn ang="0">
                                <a:pos x="258492272" y="74539081"/>
                              </a:cxn>
                              <a:cxn ang="0">
                                <a:pos x="255555346" y="64601377"/>
                              </a:cxn>
                              <a:cxn ang="0">
                                <a:pos x="158619673" y="72055443"/>
                              </a:cxn>
                              <a:cxn ang="0">
                                <a:pos x="185057142" y="47208032"/>
                              </a:cxn>
                              <a:cxn ang="0">
                                <a:pos x="214431537" y="72055443"/>
                              </a:cxn>
                              <a:cxn ang="0">
                                <a:pos x="185057142" y="94416064"/>
                              </a:cxn>
                              <a:cxn ang="0">
                                <a:pos x="158619673" y="72055443"/>
                              </a:cxn>
                              <a:cxn ang="0">
                                <a:pos x="305491646" y="163986293"/>
                              </a:cxn>
                              <a:cxn ang="0">
                                <a:pos x="305491646" y="188833704"/>
                              </a:cxn>
                              <a:cxn ang="0">
                                <a:pos x="340739891" y="181379638"/>
                              </a:cxn>
                              <a:cxn ang="0">
                                <a:pos x="340739891" y="280766130"/>
                              </a:cxn>
                              <a:cxn ang="0">
                                <a:pos x="240867292" y="313066031"/>
                              </a:cxn>
                              <a:cxn ang="0">
                                <a:pos x="129246992" y="280766130"/>
                              </a:cxn>
                              <a:cxn ang="0">
                                <a:pos x="29374394" y="305611965"/>
                              </a:cxn>
                              <a:cxn ang="0">
                                <a:pos x="29374394" y="203741835"/>
                              </a:cxn>
                              <a:cxn ang="0">
                                <a:pos x="73435129" y="188833704"/>
                              </a:cxn>
                              <a:cxn ang="0">
                                <a:pos x="46999373" y="171440359"/>
                              </a:cxn>
                              <a:cxn ang="0">
                                <a:pos x="0" y="196287770"/>
                              </a:cxn>
                              <a:cxn ang="0">
                                <a:pos x="0" y="320520097"/>
                              </a:cxn>
                              <a:cxn ang="0">
                                <a:pos x="29374394" y="335428228"/>
                              </a:cxn>
                              <a:cxn ang="0">
                                <a:pos x="129246992" y="305611965"/>
                              </a:cxn>
                              <a:cxn ang="0">
                                <a:pos x="240867292" y="335428228"/>
                              </a:cxn>
                              <a:cxn ang="0">
                                <a:pos x="370114285" y="298157900"/>
                              </a:cxn>
                              <a:cxn ang="0">
                                <a:pos x="370114285" y="156532227"/>
                              </a:cxn>
                              <a:cxn ang="0">
                                <a:pos x="305491646" y="163986293"/>
                              </a:cxn>
                              <a:cxn ang="0">
                                <a:pos x="305491646" y="163986293"/>
                              </a:cxn>
                              <a:cxn ang="0">
                                <a:pos x="305491646" y="163986293"/>
                              </a:cxn>
                            </a:cxnLst>
                            <a:pathLst>
                              <a:path w="126" h="137">
                                <a:moveTo>
                                  <a:pt x="63" y="95"/>
                                </a:moveTo>
                                <a:cubicBezTo>
                                  <a:pt x="63" y="95"/>
                                  <a:pt x="29" y="60"/>
                                  <a:pt x="29" y="30"/>
                                </a:cubicBezTo>
                                <a:cubicBezTo>
                                  <a:pt x="29" y="0"/>
                                  <a:pt x="63" y="0"/>
                                  <a:pt x="63" y="0"/>
                                </a:cubicBezTo>
                                <a:cubicBezTo>
                                  <a:pt x="63" y="0"/>
                                  <a:pt x="98" y="0"/>
                                  <a:pt x="98" y="30"/>
                                </a:cubicBezTo>
                                <a:cubicBezTo>
                                  <a:pt x="98" y="60"/>
                                  <a:pt x="63" y="95"/>
                                  <a:pt x="63" y="95"/>
                                </a:cubicBezTo>
                                <a:close/>
                                <a:moveTo>
                                  <a:pt x="87" y="26"/>
                                </a:moveTo>
                                <a:cubicBezTo>
                                  <a:pt x="86" y="21"/>
                                  <a:pt x="83" y="17"/>
                                  <a:pt x="78" y="13"/>
                                </a:cubicBezTo>
                                <a:cubicBezTo>
                                  <a:pt x="78" y="13"/>
                                  <a:pt x="78" y="13"/>
                                  <a:pt x="77" y="13"/>
                                </a:cubicBezTo>
                                <a:cubicBezTo>
                                  <a:pt x="76" y="12"/>
                                  <a:pt x="76" y="12"/>
                                  <a:pt x="75" y="12"/>
                                </a:cubicBezTo>
                                <a:cubicBezTo>
                                  <a:pt x="74" y="11"/>
                                  <a:pt x="74" y="11"/>
                                  <a:pt x="73" y="11"/>
                                </a:cubicBezTo>
                                <a:cubicBezTo>
                                  <a:pt x="72" y="10"/>
                                  <a:pt x="71" y="10"/>
                                  <a:pt x="71" y="10"/>
                                </a:cubicBezTo>
                                <a:cubicBezTo>
                                  <a:pt x="70" y="10"/>
                                  <a:pt x="69" y="10"/>
                                  <a:pt x="68" y="9"/>
                                </a:cubicBezTo>
                                <a:cubicBezTo>
                                  <a:pt x="67" y="9"/>
                                  <a:pt x="65" y="9"/>
                                  <a:pt x="63" y="9"/>
                                </a:cubicBezTo>
                                <a:cubicBezTo>
                                  <a:pt x="63" y="9"/>
                                  <a:pt x="63" y="9"/>
                                  <a:pt x="63" y="9"/>
                                </a:cubicBezTo>
                                <a:cubicBezTo>
                                  <a:pt x="63" y="9"/>
                                  <a:pt x="63" y="9"/>
                                  <a:pt x="63" y="9"/>
                                </a:cubicBezTo>
                                <a:cubicBezTo>
                                  <a:pt x="61" y="9"/>
                                  <a:pt x="60" y="9"/>
                                  <a:pt x="58" y="9"/>
                                </a:cubicBezTo>
                                <a:cubicBezTo>
                                  <a:pt x="55" y="10"/>
                                  <a:pt x="52" y="11"/>
                                  <a:pt x="49" y="13"/>
                                </a:cubicBezTo>
                                <a:cubicBezTo>
                                  <a:pt x="49" y="13"/>
                                  <a:pt x="49" y="13"/>
                                  <a:pt x="49" y="13"/>
                                </a:cubicBezTo>
                                <a:cubicBezTo>
                                  <a:pt x="48" y="13"/>
                                  <a:pt x="47" y="14"/>
                                  <a:pt x="46" y="15"/>
                                </a:cubicBezTo>
                                <a:cubicBezTo>
                                  <a:pt x="46" y="15"/>
                                  <a:pt x="46" y="15"/>
                                  <a:pt x="46" y="15"/>
                                </a:cubicBezTo>
                                <a:cubicBezTo>
                                  <a:pt x="45" y="16"/>
                                  <a:pt x="44" y="16"/>
                                  <a:pt x="44" y="17"/>
                                </a:cubicBezTo>
                                <a:cubicBezTo>
                                  <a:pt x="43" y="18"/>
                                  <a:pt x="43" y="18"/>
                                  <a:pt x="42" y="19"/>
                                </a:cubicBezTo>
                                <a:cubicBezTo>
                                  <a:pt x="42" y="19"/>
                                  <a:pt x="42" y="19"/>
                                  <a:pt x="42" y="20"/>
                                </a:cubicBezTo>
                                <a:cubicBezTo>
                                  <a:pt x="41" y="21"/>
                                  <a:pt x="41" y="21"/>
                                  <a:pt x="40" y="22"/>
                                </a:cubicBezTo>
                                <a:cubicBezTo>
                                  <a:pt x="40" y="23"/>
                                  <a:pt x="40" y="23"/>
                                  <a:pt x="40" y="23"/>
                                </a:cubicBezTo>
                                <a:cubicBezTo>
                                  <a:pt x="40" y="24"/>
                                  <a:pt x="39" y="25"/>
                                  <a:pt x="39" y="26"/>
                                </a:cubicBezTo>
                                <a:cubicBezTo>
                                  <a:pt x="39" y="28"/>
                                  <a:pt x="38" y="29"/>
                                  <a:pt x="38" y="30"/>
                                </a:cubicBezTo>
                                <a:cubicBezTo>
                                  <a:pt x="38" y="52"/>
                                  <a:pt x="63" y="82"/>
                                  <a:pt x="63" y="82"/>
                                </a:cubicBezTo>
                                <a:cubicBezTo>
                                  <a:pt x="63" y="82"/>
                                  <a:pt x="88" y="52"/>
                                  <a:pt x="88" y="30"/>
                                </a:cubicBezTo>
                                <a:cubicBezTo>
                                  <a:pt x="88" y="29"/>
                                  <a:pt x="88" y="28"/>
                                  <a:pt x="87" y="26"/>
                                </a:cubicBezTo>
                                <a:close/>
                                <a:moveTo>
                                  <a:pt x="54" y="29"/>
                                </a:moveTo>
                                <a:cubicBezTo>
                                  <a:pt x="54" y="23"/>
                                  <a:pt x="58" y="19"/>
                                  <a:pt x="63" y="19"/>
                                </a:cubicBezTo>
                                <a:cubicBezTo>
                                  <a:pt x="68" y="19"/>
                                  <a:pt x="73" y="23"/>
                                  <a:pt x="73" y="29"/>
                                </a:cubicBezTo>
                                <a:cubicBezTo>
                                  <a:pt x="73" y="34"/>
                                  <a:pt x="68" y="38"/>
                                  <a:pt x="63" y="38"/>
                                </a:cubicBezTo>
                                <a:cubicBezTo>
                                  <a:pt x="58" y="38"/>
                                  <a:pt x="54" y="34"/>
                                  <a:pt x="54" y="29"/>
                                </a:cubicBezTo>
                                <a:close/>
                                <a:moveTo>
                                  <a:pt x="104" y="66"/>
                                </a:moveTo>
                                <a:cubicBezTo>
                                  <a:pt x="104" y="66"/>
                                  <a:pt x="101" y="75"/>
                                  <a:pt x="104" y="76"/>
                                </a:cubicBezTo>
                                <a:cubicBezTo>
                                  <a:pt x="107" y="77"/>
                                  <a:pt x="116" y="73"/>
                                  <a:pt x="116" y="73"/>
                                </a:cubicBezTo>
                                <a:cubicBezTo>
                                  <a:pt x="116" y="113"/>
                                  <a:pt x="116" y="113"/>
                                  <a:pt x="116" y="113"/>
                                </a:cubicBezTo>
                                <a:cubicBezTo>
                                  <a:pt x="116" y="113"/>
                                  <a:pt x="85" y="126"/>
                                  <a:pt x="82" y="126"/>
                                </a:cubicBezTo>
                                <a:cubicBezTo>
                                  <a:pt x="79" y="125"/>
                                  <a:pt x="47" y="112"/>
                                  <a:pt x="44" y="113"/>
                                </a:cubicBezTo>
                                <a:cubicBezTo>
                                  <a:pt x="41" y="115"/>
                                  <a:pt x="10" y="123"/>
                                  <a:pt x="10" y="123"/>
                                </a:cubicBezTo>
                                <a:cubicBezTo>
                                  <a:pt x="10" y="82"/>
                                  <a:pt x="10" y="82"/>
                                  <a:pt x="10" y="82"/>
                                </a:cubicBezTo>
                                <a:cubicBezTo>
                                  <a:pt x="10" y="82"/>
                                  <a:pt x="24" y="78"/>
                                  <a:pt x="25" y="76"/>
                                </a:cubicBezTo>
                                <a:cubicBezTo>
                                  <a:pt x="27" y="72"/>
                                  <a:pt x="26" y="65"/>
                                  <a:pt x="16" y="69"/>
                                </a:cubicBezTo>
                                <a:cubicBezTo>
                                  <a:pt x="6" y="74"/>
                                  <a:pt x="0" y="79"/>
                                  <a:pt x="0" y="79"/>
                                </a:cubicBezTo>
                                <a:cubicBezTo>
                                  <a:pt x="0" y="129"/>
                                  <a:pt x="0" y="129"/>
                                  <a:pt x="0" y="129"/>
                                </a:cubicBezTo>
                                <a:cubicBezTo>
                                  <a:pt x="0" y="129"/>
                                  <a:pt x="3" y="137"/>
                                  <a:pt x="10" y="135"/>
                                </a:cubicBezTo>
                                <a:cubicBezTo>
                                  <a:pt x="16" y="133"/>
                                  <a:pt x="44" y="123"/>
                                  <a:pt x="44" y="123"/>
                                </a:cubicBezTo>
                                <a:cubicBezTo>
                                  <a:pt x="44" y="123"/>
                                  <a:pt x="78" y="135"/>
                                  <a:pt x="82" y="135"/>
                                </a:cubicBezTo>
                                <a:cubicBezTo>
                                  <a:pt x="86" y="136"/>
                                  <a:pt x="126" y="124"/>
                                  <a:pt x="126" y="120"/>
                                </a:cubicBezTo>
                                <a:cubicBezTo>
                                  <a:pt x="126" y="106"/>
                                  <a:pt x="126" y="66"/>
                                  <a:pt x="126" y="63"/>
                                </a:cubicBezTo>
                                <a:cubicBezTo>
                                  <a:pt x="125" y="61"/>
                                  <a:pt x="110" y="64"/>
                                  <a:pt x="104" y="66"/>
                                </a:cubicBezTo>
                                <a:close/>
                                <a:moveTo>
                                  <a:pt x="104" y="66"/>
                                </a:moveTo>
                                <a:cubicBezTo>
                                  <a:pt x="104" y="66"/>
                                  <a:pt x="104" y="66"/>
                                  <a:pt x="104" y="66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77" name="任意多边形 377"/>
                        <wps:cNvSpPr>
                          <a:spLocks noChangeAspect="1"/>
                        </wps:cNvSpPr>
                        <wps:spPr>
                          <a:xfrm flipH="1">
                            <a:off x="11006" y="60409"/>
                            <a:ext cx="335" cy="357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74845333" y="215235692"/>
                              </a:cxn>
                              <a:cxn ang="0">
                                <a:pos x="0" y="126934253"/>
                              </a:cxn>
                              <a:cxn ang="0">
                                <a:pos x="74845333" y="38632813"/>
                              </a:cxn>
                              <a:cxn ang="0">
                                <a:pos x="259080000" y="0"/>
                              </a:cxn>
                              <a:cxn ang="0">
                                <a:pos x="259080000" y="0"/>
                              </a:cxn>
                              <a:cxn ang="0">
                                <a:pos x="443314666" y="38632813"/>
                              </a:cxn>
                              <a:cxn ang="0">
                                <a:pos x="518160000" y="126934253"/>
                              </a:cxn>
                              <a:cxn ang="0">
                                <a:pos x="443314666" y="215235692"/>
                              </a:cxn>
                              <a:cxn ang="0">
                                <a:pos x="408770666" y="201438021"/>
                              </a:cxn>
                              <a:cxn ang="0">
                                <a:pos x="408770666" y="52428823"/>
                              </a:cxn>
                              <a:cxn ang="0">
                                <a:pos x="259080000" y="22074944"/>
                              </a:cxn>
                              <a:cxn ang="0">
                                <a:pos x="259080000" y="22074944"/>
                              </a:cxn>
                              <a:cxn ang="0">
                                <a:pos x="109389333" y="52428823"/>
                              </a:cxn>
                              <a:cxn ang="0">
                                <a:pos x="109389333" y="201438021"/>
                              </a:cxn>
                              <a:cxn ang="0">
                                <a:pos x="74845333" y="215235692"/>
                              </a:cxn>
                              <a:cxn ang="0">
                                <a:pos x="259080000" y="358726153"/>
                              </a:cxn>
                              <a:cxn ang="0">
                                <a:pos x="120904000" y="253868506"/>
                              </a:cxn>
                              <a:cxn ang="0">
                                <a:pos x="161205333" y="242829373"/>
                              </a:cxn>
                              <a:cxn ang="0">
                                <a:pos x="259080000" y="317334802"/>
                              </a:cxn>
                              <a:cxn ang="0">
                                <a:pos x="356954666" y="242829373"/>
                              </a:cxn>
                              <a:cxn ang="0">
                                <a:pos x="397256000" y="253868506"/>
                              </a:cxn>
                              <a:cxn ang="0">
                                <a:pos x="259080000" y="358726153"/>
                              </a:cxn>
                              <a:cxn ang="0">
                                <a:pos x="259080000" y="190400549"/>
                              </a:cxn>
                              <a:cxn ang="0">
                                <a:pos x="120904000" y="124174054"/>
                              </a:cxn>
                              <a:cxn ang="0">
                                <a:pos x="259080000" y="57947560"/>
                              </a:cxn>
                              <a:cxn ang="0">
                                <a:pos x="397256000" y="124174054"/>
                              </a:cxn>
                              <a:cxn ang="0">
                                <a:pos x="259080000" y="190400549"/>
                              </a:cxn>
                              <a:cxn ang="0">
                                <a:pos x="259080000" y="77263966"/>
                              </a:cxn>
                              <a:cxn ang="0">
                                <a:pos x="161205333" y="124174054"/>
                              </a:cxn>
                              <a:cxn ang="0">
                                <a:pos x="259080000" y="171084142"/>
                              </a:cxn>
                              <a:cxn ang="0">
                                <a:pos x="351197333" y="124174054"/>
                              </a:cxn>
                              <a:cxn ang="0">
                                <a:pos x="259080000" y="77263966"/>
                              </a:cxn>
                              <a:cxn ang="0">
                                <a:pos x="259080000" y="77263966"/>
                              </a:cxn>
                              <a:cxn ang="0">
                                <a:pos x="259080000" y="77263966"/>
                              </a:cxn>
                            </a:cxnLst>
                            <a:pathLst>
                              <a:path w="90" h="130">
                                <a:moveTo>
                                  <a:pt x="13" y="78"/>
                                </a:moveTo>
                                <a:cubicBezTo>
                                  <a:pt x="5" y="69"/>
                                  <a:pt x="0" y="58"/>
                                  <a:pt x="0" y="46"/>
                                </a:cubicBezTo>
                                <a:cubicBezTo>
                                  <a:pt x="0" y="34"/>
                                  <a:pt x="5" y="22"/>
                                  <a:pt x="13" y="14"/>
                                </a:cubicBezTo>
                                <a:cubicBezTo>
                                  <a:pt x="22" y="5"/>
                                  <a:pt x="33" y="0"/>
                                  <a:pt x="45" y="0"/>
                                </a:cubicBezTo>
                                <a:cubicBezTo>
                                  <a:pt x="45" y="0"/>
                                  <a:pt x="45" y="0"/>
                                  <a:pt x="45" y="0"/>
                                </a:cubicBezTo>
                                <a:cubicBezTo>
                                  <a:pt x="57" y="0"/>
                                  <a:pt x="68" y="5"/>
                                  <a:pt x="77" y="14"/>
                                </a:cubicBezTo>
                                <a:cubicBezTo>
                                  <a:pt x="85" y="22"/>
                                  <a:pt x="90" y="34"/>
                                  <a:pt x="90" y="46"/>
                                </a:cubicBezTo>
                                <a:cubicBezTo>
                                  <a:pt x="90" y="58"/>
                                  <a:pt x="85" y="69"/>
                                  <a:pt x="77" y="78"/>
                                </a:cubicBezTo>
                                <a:cubicBezTo>
                                  <a:pt x="71" y="73"/>
                                  <a:pt x="71" y="73"/>
                                  <a:pt x="71" y="73"/>
                                </a:cubicBezTo>
                                <a:cubicBezTo>
                                  <a:pt x="85" y="58"/>
                                  <a:pt x="85" y="34"/>
                                  <a:pt x="71" y="19"/>
                                </a:cubicBezTo>
                                <a:cubicBezTo>
                                  <a:pt x="64" y="12"/>
                                  <a:pt x="55" y="8"/>
                                  <a:pt x="45" y="8"/>
                                </a:cubicBezTo>
                                <a:cubicBezTo>
                                  <a:pt x="45" y="8"/>
                                  <a:pt x="45" y="8"/>
                                  <a:pt x="45" y="8"/>
                                </a:cubicBezTo>
                                <a:cubicBezTo>
                                  <a:pt x="35" y="8"/>
                                  <a:pt x="26" y="12"/>
                                  <a:pt x="19" y="19"/>
                                </a:cubicBezTo>
                                <a:cubicBezTo>
                                  <a:pt x="4" y="34"/>
                                  <a:pt x="4" y="58"/>
                                  <a:pt x="19" y="73"/>
                                </a:cubicBezTo>
                                <a:cubicBezTo>
                                  <a:pt x="13" y="78"/>
                                  <a:pt x="13" y="78"/>
                                  <a:pt x="13" y="78"/>
                                </a:cubicBezTo>
                                <a:close/>
                                <a:moveTo>
                                  <a:pt x="45" y="130"/>
                                </a:moveTo>
                                <a:cubicBezTo>
                                  <a:pt x="21" y="92"/>
                                  <a:pt x="21" y="92"/>
                                  <a:pt x="21" y="92"/>
                                </a:cubicBezTo>
                                <a:cubicBezTo>
                                  <a:pt x="28" y="88"/>
                                  <a:pt x="28" y="88"/>
                                  <a:pt x="28" y="88"/>
                                </a:cubicBezTo>
                                <a:cubicBezTo>
                                  <a:pt x="45" y="115"/>
                                  <a:pt x="45" y="115"/>
                                  <a:pt x="45" y="115"/>
                                </a:cubicBezTo>
                                <a:cubicBezTo>
                                  <a:pt x="62" y="88"/>
                                  <a:pt x="62" y="88"/>
                                  <a:pt x="62" y="88"/>
                                </a:cubicBezTo>
                                <a:cubicBezTo>
                                  <a:pt x="69" y="92"/>
                                  <a:pt x="69" y="92"/>
                                  <a:pt x="69" y="92"/>
                                </a:cubicBezTo>
                                <a:lnTo>
                                  <a:pt x="45" y="130"/>
                                </a:lnTo>
                                <a:close/>
                                <a:moveTo>
                                  <a:pt x="45" y="69"/>
                                </a:moveTo>
                                <a:cubicBezTo>
                                  <a:pt x="32" y="69"/>
                                  <a:pt x="21" y="58"/>
                                  <a:pt x="21" y="45"/>
                                </a:cubicBezTo>
                                <a:cubicBezTo>
                                  <a:pt x="21" y="32"/>
                                  <a:pt x="32" y="21"/>
                                  <a:pt x="45" y="21"/>
                                </a:cubicBezTo>
                                <a:cubicBezTo>
                                  <a:pt x="58" y="21"/>
                                  <a:pt x="69" y="32"/>
                                  <a:pt x="69" y="45"/>
                                </a:cubicBezTo>
                                <a:cubicBezTo>
                                  <a:pt x="69" y="58"/>
                                  <a:pt x="58" y="69"/>
                                  <a:pt x="45" y="69"/>
                                </a:cubicBezTo>
                                <a:close/>
                                <a:moveTo>
                                  <a:pt x="45" y="28"/>
                                </a:moveTo>
                                <a:cubicBezTo>
                                  <a:pt x="36" y="28"/>
                                  <a:pt x="28" y="36"/>
                                  <a:pt x="28" y="45"/>
                                </a:cubicBezTo>
                                <a:cubicBezTo>
                                  <a:pt x="28" y="54"/>
                                  <a:pt x="36" y="62"/>
                                  <a:pt x="45" y="62"/>
                                </a:cubicBezTo>
                                <a:cubicBezTo>
                                  <a:pt x="54" y="62"/>
                                  <a:pt x="61" y="54"/>
                                  <a:pt x="61" y="45"/>
                                </a:cubicBezTo>
                                <a:cubicBezTo>
                                  <a:pt x="61" y="36"/>
                                  <a:pt x="54" y="28"/>
                                  <a:pt x="45" y="28"/>
                                </a:cubicBezTo>
                                <a:close/>
                                <a:moveTo>
                                  <a:pt x="45" y="28"/>
                                </a:moveTo>
                                <a:cubicBezTo>
                                  <a:pt x="45" y="28"/>
                                  <a:pt x="45" y="28"/>
                                  <a:pt x="45" y="28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78" name="任意多边形 378"/>
                        <wps:cNvSpPr>
                          <a:spLocks noChangeAspect="1"/>
                        </wps:cNvSpPr>
                        <wps:spPr>
                          <a:xfrm flipH="1">
                            <a:off x="11965" y="60421"/>
                            <a:ext cx="333" cy="333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24" y="0"/>
                              </a:cxn>
                              <a:cxn ang="0">
                                <a:pos x="17" y="11"/>
                              </a:cxn>
                              <a:cxn ang="0">
                                <a:pos x="16" y="13"/>
                              </a:cxn>
                              <a:cxn ang="0">
                                <a:pos x="15" y="17"/>
                              </a:cxn>
                              <a:cxn ang="0">
                                <a:pos x="14" y="20"/>
                              </a:cxn>
                              <a:cxn ang="0">
                                <a:pos x="14" y="88"/>
                              </a:cxn>
                              <a:cxn ang="0">
                                <a:pos x="21" y="95"/>
                              </a:cxn>
                              <a:cxn ang="0">
                                <a:pos x="88" y="95"/>
                              </a:cxn>
                              <a:cxn ang="0">
                                <a:pos x="95" y="88"/>
                              </a:cxn>
                              <a:cxn ang="0">
                                <a:pos x="95" y="20"/>
                              </a:cxn>
                              <a:cxn ang="0">
                                <a:pos x="95" y="18"/>
                              </a:cxn>
                              <a:cxn ang="0">
                                <a:pos x="91" y="10"/>
                              </a:cxn>
                              <a:cxn ang="0">
                                <a:pos x="84" y="0"/>
                              </a:cxn>
                              <a:cxn ang="0">
                                <a:pos x="89" y="0"/>
                              </a:cxn>
                              <a:cxn ang="0">
                                <a:pos x="90" y="0"/>
                              </a:cxn>
                              <a:cxn ang="0">
                                <a:pos x="106" y="10"/>
                              </a:cxn>
                              <a:cxn ang="0">
                                <a:pos x="109" y="17"/>
                              </a:cxn>
                              <a:cxn ang="0">
                                <a:pos x="109" y="92"/>
                              </a:cxn>
                              <a:cxn ang="0">
                                <a:pos x="108" y="93"/>
                              </a:cxn>
                              <a:cxn ang="0">
                                <a:pos x="101" y="105"/>
                              </a:cxn>
                              <a:cxn ang="0">
                                <a:pos x="92" y="109"/>
                              </a:cxn>
                              <a:cxn ang="0">
                                <a:pos x="17" y="109"/>
                              </a:cxn>
                              <a:cxn ang="0">
                                <a:pos x="14" y="108"/>
                              </a:cxn>
                              <a:cxn ang="0">
                                <a:pos x="1" y="95"/>
                              </a:cxn>
                              <a:cxn ang="0">
                                <a:pos x="0" y="89"/>
                              </a:cxn>
                              <a:cxn ang="0">
                                <a:pos x="0" y="20"/>
                              </a:cxn>
                              <a:cxn ang="0">
                                <a:pos x="1" y="13"/>
                              </a:cxn>
                              <a:cxn ang="0">
                                <a:pos x="13" y="1"/>
                              </a:cxn>
                              <a:cxn ang="0">
                                <a:pos x="20" y="0"/>
                              </a:cxn>
                              <a:cxn ang="0">
                                <a:pos x="24" y="0"/>
                              </a:cxn>
                              <a:cxn ang="0">
                                <a:pos x="56" y="0"/>
                              </a:cxn>
                              <a:cxn ang="0">
                                <a:pos x="60" y="0"/>
                              </a:cxn>
                              <a:cxn ang="0">
                                <a:pos x="81" y="19"/>
                              </a:cxn>
                              <a:cxn ang="0">
                                <a:pos x="80" y="36"/>
                              </a:cxn>
                              <a:cxn ang="0">
                                <a:pos x="70" y="57"/>
                              </a:cxn>
                              <a:cxn ang="0">
                                <a:pos x="55" y="82"/>
                              </a:cxn>
                              <a:cxn ang="0">
                                <a:pos x="47" y="70"/>
                              </a:cxn>
                              <a:cxn ang="0">
                                <a:pos x="30" y="40"/>
                              </a:cxn>
                              <a:cxn ang="0">
                                <a:pos x="27" y="29"/>
                              </a:cxn>
                              <a:cxn ang="0">
                                <a:pos x="30" y="16"/>
                              </a:cxn>
                              <a:cxn ang="0">
                                <a:pos x="47" y="1"/>
                              </a:cxn>
                              <a:cxn ang="0">
                                <a:pos x="52" y="0"/>
                              </a:cxn>
                              <a:cxn ang="0">
                                <a:pos x="53" y="0"/>
                              </a:cxn>
                              <a:cxn ang="0">
                                <a:pos x="56" y="0"/>
                              </a:cxn>
                              <a:cxn ang="0">
                                <a:pos x="68" y="27"/>
                              </a:cxn>
                              <a:cxn ang="0">
                                <a:pos x="54" y="14"/>
                              </a:cxn>
                              <a:cxn ang="0">
                                <a:pos x="41" y="27"/>
                              </a:cxn>
                              <a:cxn ang="0">
                                <a:pos x="54" y="40"/>
                              </a:cxn>
                              <a:cxn ang="0">
                                <a:pos x="68" y="27"/>
                              </a:cxn>
                              <a:cxn ang="0">
                                <a:pos x="68" y="27"/>
                              </a:cxn>
                              <a:cxn ang="0">
                                <a:pos x="68" y="27"/>
                              </a:cxn>
                            </a:cxnLst>
                            <a:pathLst>
                              <a:path w="109" h="109">
                                <a:moveTo>
                                  <a:pt x="24" y="0"/>
                                </a:moveTo>
                                <a:cubicBezTo>
                                  <a:pt x="22" y="3"/>
                                  <a:pt x="19" y="7"/>
                                  <a:pt x="17" y="11"/>
                                </a:cubicBezTo>
                                <a:cubicBezTo>
                                  <a:pt x="17" y="11"/>
                                  <a:pt x="17" y="12"/>
                                  <a:pt x="16" y="13"/>
                                </a:cubicBezTo>
                                <a:cubicBezTo>
                                  <a:pt x="16" y="14"/>
                                  <a:pt x="15" y="16"/>
                                  <a:pt x="15" y="17"/>
                                </a:cubicBezTo>
                                <a:cubicBezTo>
                                  <a:pt x="14" y="18"/>
                                  <a:pt x="14" y="19"/>
                                  <a:pt x="14" y="20"/>
                                </a:cubicBezTo>
                                <a:cubicBezTo>
                                  <a:pt x="14" y="43"/>
                                  <a:pt x="14" y="65"/>
                                  <a:pt x="14" y="88"/>
                                </a:cubicBezTo>
                                <a:cubicBezTo>
                                  <a:pt x="14" y="92"/>
                                  <a:pt x="16" y="95"/>
                                  <a:pt x="21" y="95"/>
                                </a:cubicBezTo>
                                <a:cubicBezTo>
                                  <a:pt x="43" y="95"/>
                                  <a:pt x="66" y="95"/>
                                  <a:pt x="88" y="95"/>
                                </a:cubicBezTo>
                                <a:cubicBezTo>
                                  <a:pt x="92" y="95"/>
                                  <a:pt x="95" y="92"/>
                                  <a:pt x="95" y="88"/>
                                </a:cubicBezTo>
                                <a:cubicBezTo>
                                  <a:pt x="95" y="65"/>
                                  <a:pt x="95" y="43"/>
                                  <a:pt x="95" y="20"/>
                                </a:cubicBezTo>
                                <a:cubicBezTo>
                                  <a:pt x="95" y="20"/>
                                  <a:pt x="95" y="19"/>
                                  <a:pt x="95" y="18"/>
                                </a:cubicBezTo>
                                <a:cubicBezTo>
                                  <a:pt x="93" y="15"/>
                                  <a:pt x="92" y="12"/>
                                  <a:pt x="91" y="10"/>
                                </a:cubicBezTo>
                                <a:cubicBezTo>
                                  <a:pt x="89" y="6"/>
                                  <a:pt x="87" y="3"/>
                                  <a:pt x="84" y="0"/>
                                </a:cubicBezTo>
                                <a:cubicBezTo>
                                  <a:pt x="89" y="0"/>
                                  <a:pt x="89" y="0"/>
                                  <a:pt x="89" y="0"/>
                                </a:cubicBezTo>
                                <a:cubicBezTo>
                                  <a:pt x="90" y="0"/>
                                  <a:pt x="90" y="0"/>
                                  <a:pt x="90" y="0"/>
                                </a:cubicBezTo>
                                <a:cubicBezTo>
                                  <a:pt x="97" y="1"/>
                                  <a:pt x="103" y="4"/>
                                  <a:pt x="106" y="10"/>
                                </a:cubicBezTo>
                                <a:cubicBezTo>
                                  <a:pt x="107" y="12"/>
                                  <a:pt x="108" y="15"/>
                                  <a:pt x="109" y="17"/>
                                </a:cubicBezTo>
                                <a:cubicBezTo>
                                  <a:pt x="109" y="92"/>
                                  <a:pt x="109" y="92"/>
                                  <a:pt x="109" y="92"/>
                                </a:cubicBezTo>
                                <a:cubicBezTo>
                                  <a:pt x="109" y="92"/>
                                  <a:pt x="109" y="92"/>
                                  <a:pt x="108" y="93"/>
                                </a:cubicBezTo>
                                <a:cubicBezTo>
                                  <a:pt x="107" y="98"/>
                                  <a:pt x="105" y="102"/>
                                  <a:pt x="101" y="105"/>
                                </a:cubicBezTo>
                                <a:cubicBezTo>
                                  <a:pt x="98" y="107"/>
                                  <a:pt x="95" y="108"/>
                                  <a:pt x="92" y="109"/>
                                </a:cubicBezTo>
                                <a:cubicBezTo>
                                  <a:pt x="17" y="109"/>
                                  <a:pt x="17" y="109"/>
                                  <a:pt x="17" y="109"/>
                                </a:cubicBezTo>
                                <a:cubicBezTo>
                                  <a:pt x="16" y="108"/>
                                  <a:pt x="15" y="108"/>
                                  <a:pt x="14" y="108"/>
                                </a:cubicBezTo>
                                <a:cubicBezTo>
                                  <a:pt x="7" y="106"/>
                                  <a:pt x="3" y="101"/>
                                  <a:pt x="1" y="95"/>
                                </a:cubicBezTo>
                                <a:cubicBezTo>
                                  <a:pt x="0" y="93"/>
                                  <a:pt x="0" y="91"/>
                                  <a:pt x="0" y="89"/>
                                </a:cubicBezTo>
                                <a:cubicBezTo>
                                  <a:pt x="0" y="20"/>
                                  <a:pt x="0" y="20"/>
                                  <a:pt x="0" y="20"/>
                                </a:cubicBezTo>
                                <a:cubicBezTo>
                                  <a:pt x="0" y="18"/>
                                  <a:pt x="0" y="15"/>
                                  <a:pt x="1" y="13"/>
                                </a:cubicBezTo>
                                <a:cubicBezTo>
                                  <a:pt x="3" y="7"/>
                                  <a:pt x="7" y="3"/>
                                  <a:pt x="13" y="1"/>
                                </a:cubicBezTo>
                                <a:cubicBezTo>
                                  <a:pt x="15" y="0"/>
                                  <a:pt x="18" y="0"/>
                                  <a:pt x="20" y="0"/>
                                </a:cubicBezTo>
                                <a:cubicBezTo>
                                  <a:pt x="24" y="0"/>
                                  <a:pt x="24" y="0"/>
                                  <a:pt x="24" y="0"/>
                                </a:cubicBezTo>
                                <a:close/>
                                <a:moveTo>
                                  <a:pt x="56" y="0"/>
                                </a:moveTo>
                                <a:cubicBezTo>
                                  <a:pt x="57" y="0"/>
                                  <a:pt x="58" y="0"/>
                                  <a:pt x="60" y="0"/>
                                </a:cubicBezTo>
                                <a:cubicBezTo>
                                  <a:pt x="70" y="3"/>
                                  <a:pt x="77" y="9"/>
                                  <a:pt x="81" y="19"/>
                                </a:cubicBezTo>
                                <a:cubicBezTo>
                                  <a:pt x="82" y="25"/>
                                  <a:pt x="82" y="31"/>
                                  <a:pt x="80" y="36"/>
                                </a:cubicBezTo>
                                <a:cubicBezTo>
                                  <a:pt x="77" y="44"/>
                                  <a:pt x="74" y="50"/>
                                  <a:pt x="70" y="57"/>
                                </a:cubicBezTo>
                                <a:cubicBezTo>
                                  <a:pt x="65" y="65"/>
                                  <a:pt x="60" y="74"/>
                                  <a:pt x="55" y="82"/>
                                </a:cubicBezTo>
                                <a:cubicBezTo>
                                  <a:pt x="52" y="78"/>
                                  <a:pt x="49" y="74"/>
                                  <a:pt x="47" y="70"/>
                                </a:cubicBezTo>
                                <a:cubicBezTo>
                                  <a:pt x="41" y="60"/>
                                  <a:pt x="35" y="51"/>
                                  <a:pt x="30" y="40"/>
                                </a:cubicBezTo>
                                <a:cubicBezTo>
                                  <a:pt x="29" y="36"/>
                                  <a:pt x="28" y="33"/>
                                  <a:pt x="27" y="29"/>
                                </a:cubicBezTo>
                                <a:cubicBezTo>
                                  <a:pt x="27" y="24"/>
                                  <a:pt x="28" y="20"/>
                                  <a:pt x="30" y="16"/>
                                </a:cubicBezTo>
                                <a:cubicBezTo>
                                  <a:pt x="33" y="8"/>
                                  <a:pt x="39" y="3"/>
                                  <a:pt x="47" y="1"/>
                                </a:cubicBezTo>
                                <a:cubicBezTo>
                                  <a:pt x="48" y="0"/>
                                  <a:pt x="50" y="0"/>
                                  <a:pt x="52" y="0"/>
                                </a:cubicBezTo>
                                <a:cubicBezTo>
                                  <a:pt x="52" y="0"/>
                                  <a:pt x="53" y="0"/>
                                  <a:pt x="53" y="0"/>
                                </a:cubicBezTo>
                                <a:cubicBezTo>
                                  <a:pt x="54" y="0"/>
                                  <a:pt x="55" y="0"/>
                                  <a:pt x="56" y="0"/>
                                </a:cubicBezTo>
                                <a:close/>
                                <a:moveTo>
                                  <a:pt x="68" y="27"/>
                                </a:moveTo>
                                <a:cubicBezTo>
                                  <a:pt x="67" y="19"/>
                                  <a:pt x="62" y="14"/>
                                  <a:pt x="54" y="14"/>
                                </a:cubicBezTo>
                                <a:cubicBezTo>
                                  <a:pt x="47" y="14"/>
                                  <a:pt x="41" y="19"/>
                                  <a:pt x="41" y="27"/>
                                </a:cubicBezTo>
                                <a:cubicBezTo>
                                  <a:pt x="41" y="35"/>
                                  <a:pt x="46" y="40"/>
                                  <a:pt x="54" y="40"/>
                                </a:cubicBezTo>
                                <a:cubicBezTo>
                                  <a:pt x="62" y="41"/>
                                  <a:pt x="67" y="35"/>
                                  <a:pt x="68" y="27"/>
                                </a:cubicBezTo>
                                <a:close/>
                                <a:moveTo>
                                  <a:pt x="68" y="27"/>
                                </a:moveTo>
                                <a:cubicBezTo>
                                  <a:pt x="68" y="27"/>
                                  <a:pt x="68" y="27"/>
                                  <a:pt x="68" y="27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79" name="任意多边形 379"/>
                        <wps:cNvSpPr>
                          <a:spLocks noChangeAspect="1"/>
                        </wps:cNvSpPr>
                        <wps:spPr>
                          <a:xfrm>
                            <a:off x="13876" y="60420"/>
                            <a:ext cx="414" cy="33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266057" y="123739"/>
                              </a:cxn>
                              <a:cxn ang="0">
                                <a:pos x="249991" y="138562"/>
                              </a:cxn>
                              <a:cxn ang="0">
                                <a:pos x="231354" y="126962"/>
                              </a:cxn>
                              <a:cxn ang="0">
                                <a:pos x="195365" y="92804"/>
                              </a:cxn>
                              <a:cxn ang="0">
                                <a:pos x="158734" y="58002"/>
                              </a:cxn>
                              <a:cxn ang="0">
                                <a:pos x="133028" y="41891"/>
                              </a:cxn>
                              <a:cxn ang="0">
                                <a:pos x="106680" y="58647"/>
                              </a:cxn>
                              <a:cxn ang="0">
                                <a:pos x="70048" y="93449"/>
                              </a:cxn>
                              <a:cxn ang="0">
                                <a:pos x="34703" y="126317"/>
                              </a:cxn>
                              <a:cxn ang="0">
                                <a:pos x="16708" y="136629"/>
                              </a:cxn>
                              <a:cxn ang="0">
                                <a:pos x="0" y="121161"/>
                              </a:cxn>
                              <a:cxn ang="0">
                                <a:pos x="14138" y="101182"/>
                              </a:cxn>
                              <a:cxn ang="0">
                                <a:pos x="58481" y="59936"/>
                              </a:cxn>
                              <a:cxn ang="0">
                                <a:pos x="102181" y="18689"/>
                              </a:cxn>
                              <a:cxn ang="0">
                                <a:pos x="133671" y="0"/>
                              </a:cxn>
                              <a:cxn ang="0">
                                <a:pos x="160020" y="14178"/>
                              </a:cxn>
                              <a:cxn ang="0">
                                <a:pos x="188296" y="41891"/>
                              </a:cxn>
                              <a:cxn ang="0">
                                <a:pos x="224927" y="77337"/>
                              </a:cxn>
                              <a:cxn ang="0">
                                <a:pos x="253846" y="105049"/>
                              </a:cxn>
                              <a:cxn ang="0">
                                <a:pos x="116962" y="73470"/>
                              </a:cxn>
                              <a:cxn ang="0">
                                <a:pos x="149737" y="73470"/>
                              </a:cxn>
                              <a:cxn ang="0">
                                <a:pos x="164518" y="87004"/>
                              </a:cxn>
                              <a:cxn ang="0">
                                <a:pos x="192795" y="113428"/>
                              </a:cxn>
                              <a:cxn ang="0">
                                <a:pos x="231996" y="201077"/>
                              </a:cxn>
                              <a:cxn ang="0">
                                <a:pos x="215930" y="215900"/>
                              </a:cxn>
                              <a:cxn ang="0">
                                <a:pos x="165803" y="174653"/>
                              </a:cxn>
                              <a:cxn ang="0">
                                <a:pos x="107322" y="166275"/>
                              </a:cxn>
                              <a:cxn ang="0">
                                <a:pos x="98968" y="174653"/>
                              </a:cxn>
                              <a:cxn ang="0">
                                <a:pos x="98968" y="196565"/>
                              </a:cxn>
                              <a:cxn ang="0">
                                <a:pos x="50126" y="215900"/>
                              </a:cxn>
                              <a:cxn ang="0">
                                <a:pos x="33417" y="203010"/>
                              </a:cxn>
                              <a:cxn ang="0">
                                <a:pos x="73262" y="113428"/>
                              </a:cxn>
                              <a:cxn ang="0">
                                <a:pos x="101538" y="87648"/>
                              </a:cxn>
                              <a:cxn ang="0">
                                <a:pos x="116962" y="73470"/>
                              </a:cxn>
                              <a:cxn ang="0">
                                <a:pos x="116962" y="73470"/>
                              </a:cxn>
                            </a:cxnLst>
                            <a:pathLst>
                              <a:path w="415" h="335">
                                <a:moveTo>
                                  <a:pt x="405" y="173"/>
                                </a:moveTo>
                                <a:cubicBezTo>
                                  <a:pt x="411" y="179"/>
                                  <a:pt x="414" y="185"/>
                                  <a:pt x="414" y="192"/>
                                </a:cubicBezTo>
                                <a:cubicBezTo>
                                  <a:pt x="415" y="198"/>
                                  <a:pt x="412" y="204"/>
                                  <a:pt x="408" y="208"/>
                                </a:cubicBezTo>
                                <a:cubicBezTo>
                                  <a:pt x="402" y="213"/>
                                  <a:pt x="396" y="215"/>
                                  <a:pt x="389" y="215"/>
                                </a:cubicBezTo>
                                <a:cubicBezTo>
                                  <a:pt x="383" y="214"/>
                                  <a:pt x="377" y="213"/>
                                  <a:pt x="373" y="209"/>
                                </a:cubicBezTo>
                                <a:cubicBezTo>
                                  <a:pt x="372" y="208"/>
                                  <a:pt x="367" y="204"/>
                                  <a:pt x="360" y="197"/>
                                </a:cubicBezTo>
                                <a:cubicBezTo>
                                  <a:pt x="353" y="191"/>
                                  <a:pt x="345" y="183"/>
                                  <a:pt x="335" y="174"/>
                                </a:cubicBezTo>
                                <a:cubicBezTo>
                                  <a:pt x="325" y="164"/>
                                  <a:pt x="315" y="155"/>
                                  <a:pt x="304" y="144"/>
                                </a:cubicBezTo>
                                <a:cubicBezTo>
                                  <a:pt x="293" y="133"/>
                                  <a:pt x="282" y="123"/>
                                  <a:pt x="272" y="114"/>
                                </a:cubicBezTo>
                                <a:cubicBezTo>
                                  <a:pt x="262" y="105"/>
                                  <a:pt x="254" y="97"/>
                                  <a:pt x="247" y="90"/>
                                </a:cubicBezTo>
                                <a:cubicBezTo>
                                  <a:pt x="240" y="83"/>
                                  <a:pt x="235" y="79"/>
                                  <a:pt x="233" y="77"/>
                                </a:cubicBezTo>
                                <a:cubicBezTo>
                                  <a:pt x="224" y="69"/>
                                  <a:pt x="216" y="65"/>
                                  <a:pt x="207" y="65"/>
                                </a:cubicBezTo>
                                <a:cubicBezTo>
                                  <a:pt x="199" y="66"/>
                                  <a:pt x="190" y="70"/>
                                  <a:pt x="182" y="77"/>
                                </a:cubicBezTo>
                                <a:cubicBezTo>
                                  <a:pt x="179" y="79"/>
                                  <a:pt x="174" y="84"/>
                                  <a:pt x="166" y="91"/>
                                </a:cubicBezTo>
                                <a:cubicBezTo>
                                  <a:pt x="159" y="98"/>
                                  <a:pt x="150" y="106"/>
                                  <a:pt x="140" y="116"/>
                                </a:cubicBezTo>
                                <a:cubicBezTo>
                                  <a:pt x="130" y="125"/>
                                  <a:pt x="120" y="135"/>
                                  <a:pt x="109" y="145"/>
                                </a:cubicBezTo>
                                <a:cubicBezTo>
                                  <a:pt x="98" y="155"/>
                                  <a:pt x="88" y="165"/>
                                  <a:pt x="78" y="173"/>
                                </a:cubicBezTo>
                                <a:cubicBezTo>
                                  <a:pt x="69" y="182"/>
                                  <a:pt x="61" y="190"/>
                                  <a:pt x="54" y="196"/>
                                </a:cubicBezTo>
                                <a:cubicBezTo>
                                  <a:pt x="48" y="202"/>
                                  <a:pt x="43" y="206"/>
                                  <a:pt x="42" y="207"/>
                                </a:cubicBezTo>
                                <a:cubicBezTo>
                                  <a:pt x="38" y="210"/>
                                  <a:pt x="32" y="212"/>
                                  <a:pt x="26" y="212"/>
                                </a:cubicBezTo>
                                <a:cubicBezTo>
                                  <a:pt x="19" y="213"/>
                                  <a:pt x="13" y="210"/>
                                  <a:pt x="8" y="206"/>
                                </a:cubicBezTo>
                                <a:cubicBezTo>
                                  <a:pt x="2" y="201"/>
                                  <a:pt x="0" y="195"/>
                                  <a:pt x="0" y="188"/>
                                </a:cubicBezTo>
                                <a:cubicBezTo>
                                  <a:pt x="0" y="181"/>
                                  <a:pt x="3" y="176"/>
                                  <a:pt x="7" y="171"/>
                                </a:cubicBezTo>
                                <a:cubicBezTo>
                                  <a:pt x="9" y="170"/>
                                  <a:pt x="14" y="165"/>
                                  <a:pt x="22" y="157"/>
                                </a:cubicBezTo>
                                <a:cubicBezTo>
                                  <a:pt x="31" y="149"/>
                                  <a:pt x="41" y="140"/>
                                  <a:pt x="53" y="129"/>
                                </a:cubicBezTo>
                                <a:cubicBezTo>
                                  <a:pt x="65" y="118"/>
                                  <a:pt x="77" y="106"/>
                                  <a:pt x="91" y="93"/>
                                </a:cubicBezTo>
                                <a:cubicBezTo>
                                  <a:pt x="105" y="80"/>
                                  <a:pt x="117" y="69"/>
                                  <a:pt x="129" y="58"/>
                                </a:cubicBezTo>
                                <a:cubicBezTo>
                                  <a:pt x="141" y="47"/>
                                  <a:pt x="151" y="37"/>
                                  <a:pt x="159" y="29"/>
                                </a:cubicBezTo>
                                <a:cubicBezTo>
                                  <a:pt x="167" y="21"/>
                                  <a:pt x="172" y="17"/>
                                  <a:pt x="174" y="15"/>
                                </a:cubicBezTo>
                                <a:cubicBezTo>
                                  <a:pt x="184" y="5"/>
                                  <a:pt x="195" y="0"/>
                                  <a:pt x="208" y="0"/>
                                </a:cubicBezTo>
                                <a:cubicBezTo>
                                  <a:pt x="220" y="0"/>
                                  <a:pt x="230" y="4"/>
                                  <a:pt x="238" y="12"/>
                                </a:cubicBezTo>
                                <a:cubicBezTo>
                                  <a:pt x="240" y="14"/>
                                  <a:pt x="244" y="17"/>
                                  <a:pt x="249" y="22"/>
                                </a:cubicBezTo>
                                <a:cubicBezTo>
                                  <a:pt x="254" y="27"/>
                                  <a:pt x="260" y="33"/>
                                  <a:pt x="268" y="40"/>
                                </a:cubicBezTo>
                                <a:cubicBezTo>
                                  <a:pt x="276" y="48"/>
                                  <a:pt x="284" y="56"/>
                                  <a:pt x="293" y="65"/>
                                </a:cubicBezTo>
                                <a:cubicBezTo>
                                  <a:pt x="303" y="74"/>
                                  <a:pt x="312" y="83"/>
                                  <a:pt x="322" y="92"/>
                                </a:cubicBezTo>
                                <a:cubicBezTo>
                                  <a:pt x="331" y="102"/>
                                  <a:pt x="341" y="111"/>
                                  <a:pt x="350" y="120"/>
                                </a:cubicBezTo>
                                <a:cubicBezTo>
                                  <a:pt x="359" y="129"/>
                                  <a:pt x="368" y="137"/>
                                  <a:pt x="375" y="144"/>
                                </a:cubicBezTo>
                                <a:cubicBezTo>
                                  <a:pt x="383" y="152"/>
                                  <a:pt x="390" y="158"/>
                                  <a:pt x="395" y="163"/>
                                </a:cubicBezTo>
                                <a:lnTo>
                                  <a:pt x="405" y="173"/>
                                </a:lnTo>
                                <a:close/>
                                <a:moveTo>
                                  <a:pt x="182" y="114"/>
                                </a:moveTo>
                                <a:cubicBezTo>
                                  <a:pt x="189" y="107"/>
                                  <a:pt x="197" y="104"/>
                                  <a:pt x="207" y="104"/>
                                </a:cubicBezTo>
                                <a:cubicBezTo>
                                  <a:pt x="216" y="103"/>
                                  <a:pt x="225" y="107"/>
                                  <a:pt x="233" y="114"/>
                                </a:cubicBezTo>
                                <a:cubicBezTo>
                                  <a:pt x="234" y="114"/>
                                  <a:pt x="236" y="117"/>
                                  <a:pt x="240" y="121"/>
                                </a:cubicBezTo>
                                <a:cubicBezTo>
                                  <a:pt x="256" y="135"/>
                                  <a:pt x="256" y="135"/>
                                  <a:pt x="256" y="135"/>
                                </a:cubicBezTo>
                                <a:cubicBezTo>
                                  <a:pt x="262" y="141"/>
                                  <a:pt x="269" y="147"/>
                                  <a:pt x="276" y="155"/>
                                </a:cubicBezTo>
                                <a:cubicBezTo>
                                  <a:pt x="284" y="162"/>
                                  <a:pt x="292" y="169"/>
                                  <a:pt x="300" y="176"/>
                                </a:cubicBezTo>
                                <a:cubicBezTo>
                                  <a:pt x="318" y="193"/>
                                  <a:pt x="339" y="212"/>
                                  <a:pt x="361" y="233"/>
                                </a:cubicBezTo>
                                <a:cubicBezTo>
                                  <a:pt x="361" y="312"/>
                                  <a:pt x="361" y="312"/>
                                  <a:pt x="361" y="312"/>
                                </a:cubicBezTo>
                                <a:cubicBezTo>
                                  <a:pt x="361" y="318"/>
                                  <a:pt x="359" y="323"/>
                                  <a:pt x="355" y="328"/>
                                </a:cubicBezTo>
                                <a:cubicBezTo>
                                  <a:pt x="350" y="332"/>
                                  <a:pt x="344" y="335"/>
                                  <a:pt x="336" y="335"/>
                                </a:cubicBezTo>
                                <a:cubicBezTo>
                                  <a:pt x="258" y="335"/>
                                  <a:pt x="258" y="335"/>
                                  <a:pt x="258" y="335"/>
                                </a:cubicBezTo>
                                <a:cubicBezTo>
                                  <a:pt x="258" y="271"/>
                                  <a:pt x="258" y="271"/>
                                  <a:pt x="258" y="271"/>
                                </a:cubicBezTo>
                                <a:cubicBezTo>
                                  <a:pt x="258" y="262"/>
                                  <a:pt x="254" y="258"/>
                                  <a:pt x="245" y="258"/>
                                </a:cubicBezTo>
                                <a:cubicBezTo>
                                  <a:pt x="167" y="258"/>
                                  <a:pt x="167" y="258"/>
                                  <a:pt x="167" y="258"/>
                                </a:cubicBezTo>
                                <a:cubicBezTo>
                                  <a:pt x="162" y="258"/>
                                  <a:pt x="159" y="259"/>
                                  <a:pt x="157" y="262"/>
                                </a:cubicBezTo>
                                <a:cubicBezTo>
                                  <a:pt x="155" y="265"/>
                                  <a:pt x="154" y="268"/>
                                  <a:pt x="154" y="271"/>
                                </a:cubicBezTo>
                                <a:cubicBezTo>
                                  <a:pt x="154" y="273"/>
                                  <a:pt x="154" y="277"/>
                                  <a:pt x="154" y="284"/>
                                </a:cubicBezTo>
                                <a:cubicBezTo>
                                  <a:pt x="154" y="291"/>
                                  <a:pt x="154" y="298"/>
                                  <a:pt x="154" y="305"/>
                                </a:cubicBezTo>
                                <a:cubicBezTo>
                                  <a:pt x="154" y="335"/>
                                  <a:pt x="154" y="335"/>
                                  <a:pt x="154" y="335"/>
                                </a:cubicBezTo>
                                <a:cubicBezTo>
                                  <a:pt x="78" y="335"/>
                                  <a:pt x="78" y="335"/>
                                  <a:pt x="78" y="335"/>
                                </a:cubicBezTo>
                                <a:cubicBezTo>
                                  <a:pt x="70" y="335"/>
                                  <a:pt x="64" y="333"/>
                                  <a:pt x="59" y="330"/>
                                </a:cubicBezTo>
                                <a:cubicBezTo>
                                  <a:pt x="55" y="326"/>
                                  <a:pt x="52" y="321"/>
                                  <a:pt x="52" y="315"/>
                                </a:cubicBezTo>
                                <a:cubicBezTo>
                                  <a:pt x="52" y="232"/>
                                  <a:pt x="52" y="232"/>
                                  <a:pt x="52" y="232"/>
                                </a:cubicBezTo>
                                <a:cubicBezTo>
                                  <a:pt x="75" y="212"/>
                                  <a:pt x="95" y="193"/>
                                  <a:pt x="114" y="176"/>
                                </a:cubicBezTo>
                                <a:cubicBezTo>
                                  <a:pt x="122" y="169"/>
                                  <a:pt x="129" y="162"/>
                                  <a:pt x="137" y="155"/>
                                </a:cubicBezTo>
                                <a:cubicBezTo>
                                  <a:pt x="145" y="148"/>
                                  <a:pt x="152" y="142"/>
                                  <a:pt x="158" y="136"/>
                                </a:cubicBezTo>
                                <a:cubicBezTo>
                                  <a:pt x="164" y="130"/>
                                  <a:pt x="170" y="125"/>
                                  <a:pt x="174" y="121"/>
                                </a:cubicBezTo>
                                <a:cubicBezTo>
                                  <a:pt x="178" y="117"/>
                                  <a:pt x="181" y="115"/>
                                  <a:pt x="182" y="114"/>
                                </a:cubicBezTo>
                                <a:close/>
                                <a:moveTo>
                                  <a:pt x="182" y="114"/>
                                </a:moveTo>
                                <a:cubicBezTo>
                                  <a:pt x="182" y="114"/>
                                  <a:pt x="182" y="114"/>
                                  <a:pt x="182" y="114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81" name="任意多边形 190"/>
                        <wps:cNvSpPr>
                          <a:spLocks noChangeAspect="1"/>
                        </wps:cNvSpPr>
                        <wps:spPr>
                          <a:xfrm>
                            <a:off x="14788" y="60395"/>
                            <a:ext cx="385" cy="385"/>
                          </a:xfrm>
                          <a:custGeom>
                            <a:avLst/>
                            <a:gdLst>
                              <a:gd name="G0" fmla="val 0"/>
                            </a:gdLst>
                            <a:ahLst/>
                            <a:cxnLst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0"/>
                              </a:cxn>
                              <a:cxn ang="0">
                                <a:pos x="0" y="G0"/>
                              </a:cxn>
                              <a:cxn ang="0">
                                <a:pos x="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</a:cxnLst>
                            <a:pathLst>
                              <a:path w="151" h="128">
                                <a:moveTo>
                                  <a:pt x="151" y="76"/>
                                </a:moveTo>
                                <a:lnTo>
                                  <a:pt x="123" y="47"/>
                                </a:lnTo>
                                <a:lnTo>
                                  <a:pt x="123" y="5"/>
                                </a:lnTo>
                                <a:lnTo>
                                  <a:pt x="104" y="5"/>
                                </a:lnTo>
                                <a:lnTo>
                                  <a:pt x="104" y="28"/>
                                </a:lnTo>
                                <a:lnTo>
                                  <a:pt x="75" y="0"/>
                                </a:lnTo>
                                <a:lnTo>
                                  <a:pt x="0" y="76"/>
                                </a:lnTo>
                                <a:lnTo>
                                  <a:pt x="0" y="80"/>
                                </a:lnTo>
                                <a:lnTo>
                                  <a:pt x="19" y="80"/>
                                </a:lnTo>
                                <a:lnTo>
                                  <a:pt x="19" y="128"/>
                                </a:lnTo>
                                <a:lnTo>
                                  <a:pt x="66" y="128"/>
                                </a:lnTo>
                                <a:lnTo>
                                  <a:pt x="66" y="99"/>
                                </a:lnTo>
                                <a:lnTo>
                                  <a:pt x="85" y="99"/>
                                </a:lnTo>
                                <a:lnTo>
                                  <a:pt x="85" y="128"/>
                                </a:lnTo>
                                <a:lnTo>
                                  <a:pt x="132" y="128"/>
                                </a:lnTo>
                                <a:lnTo>
                                  <a:pt x="132" y="80"/>
                                </a:lnTo>
                                <a:lnTo>
                                  <a:pt x="151" y="80"/>
                                </a:lnTo>
                                <a:lnTo>
                                  <a:pt x="151" y="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 w="12700">
                            <a:noFill/>
                          </a:ln>
                        </wps:spPr>
                        <wps:bodyPr upright="1"/>
                      </wps:wsp>
                      <wps:wsp>
                        <wps:cNvPr id="382" name="任意多边形 382"/>
                        <wps:cNvSpPr>
                          <a:spLocks noChangeAspect="1"/>
                        </wps:cNvSpPr>
                        <wps:spPr>
                          <a:xfrm flipH="1">
                            <a:off x="6621" y="60404"/>
                            <a:ext cx="351" cy="346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57" y="113"/>
                              </a:cxn>
                              <a:cxn ang="0">
                                <a:pos x="0" y="57"/>
                              </a:cxn>
                              <a:cxn ang="0">
                                <a:pos x="57" y="0"/>
                              </a:cxn>
                              <a:cxn ang="0">
                                <a:pos x="113" y="57"/>
                              </a:cxn>
                              <a:cxn ang="0">
                                <a:pos x="57" y="113"/>
                              </a:cxn>
                              <a:cxn ang="0">
                                <a:pos x="57" y="20"/>
                              </a:cxn>
                              <a:cxn ang="0">
                                <a:pos x="28" y="49"/>
                              </a:cxn>
                              <a:cxn ang="0">
                                <a:pos x="57" y="94"/>
                              </a:cxn>
                              <a:cxn ang="0">
                                <a:pos x="85" y="49"/>
                              </a:cxn>
                              <a:cxn ang="0">
                                <a:pos x="57" y="20"/>
                              </a:cxn>
                              <a:cxn ang="0">
                                <a:pos x="40" y="49"/>
                              </a:cxn>
                              <a:cxn ang="0">
                                <a:pos x="57" y="31"/>
                              </a:cxn>
                              <a:cxn ang="0">
                                <a:pos x="74" y="49"/>
                              </a:cxn>
                              <a:cxn ang="0">
                                <a:pos x="57" y="66"/>
                              </a:cxn>
                              <a:cxn ang="0">
                                <a:pos x="40" y="49"/>
                              </a:cxn>
                              <a:cxn ang="0">
                                <a:pos x="40" y="49"/>
                              </a:cxn>
                              <a:cxn ang="0">
                                <a:pos x="40" y="49"/>
                              </a:cxn>
                            </a:cxnLst>
                            <a:pathLst>
                              <a:path w="113" h="113">
                                <a:moveTo>
                                  <a:pt x="57" y="113"/>
                                </a:moveTo>
                                <a:cubicBezTo>
                                  <a:pt x="25" y="113"/>
                                  <a:pt x="0" y="88"/>
                                  <a:pt x="0" y="57"/>
                                </a:cubicBezTo>
                                <a:cubicBezTo>
                                  <a:pt x="0" y="25"/>
                                  <a:pt x="25" y="0"/>
                                  <a:pt x="57" y="0"/>
                                </a:cubicBezTo>
                                <a:cubicBezTo>
                                  <a:pt x="88" y="0"/>
                                  <a:pt x="113" y="25"/>
                                  <a:pt x="113" y="57"/>
                                </a:cubicBezTo>
                                <a:cubicBezTo>
                                  <a:pt x="113" y="88"/>
                                  <a:pt x="88" y="113"/>
                                  <a:pt x="57" y="113"/>
                                </a:cubicBezTo>
                                <a:close/>
                                <a:moveTo>
                                  <a:pt x="57" y="20"/>
                                </a:moveTo>
                                <a:cubicBezTo>
                                  <a:pt x="41" y="20"/>
                                  <a:pt x="28" y="33"/>
                                  <a:pt x="28" y="49"/>
                                </a:cubicBezTo>
                                <a:cubicBezTo>
                                  <a:pt x="28" y="65"/>
                                  <a:pt x="57" y="94"/>
                                  <a:pt x="57" y="94"/>
                                </a:cubicBezTo>
                                <a:cubicBezTo>
                                  <a:pt x="57" y="94"/>
                                  <a:pt x="85" y="65"/>
                                  <a:pt x="85" y="49"/>
                                </a:cubicBezTo>
                                <a:cubicBezTo>
                                  <a:pt x="85" y="33"/>
                                  <a:pt x="72" y="20"/>
                                  <a:pt x="57" y="20"/>
                                </a:cubicBezTo>
                                <a:close/>
                                <a:moveTo>
                                  <a:pt x="40" y="49"/>
                                </a:moveTo>
                                <a:cubicBezTo>
                                  <a:pt x="40" y="39"/>
                                  <a:pt x="47" y="31"/>
                                  <a:pt x="57" y="31"/>
                                </a:cubicBezTo>
                                <a:cubicBezTo>
                                  <a:pt x="66" y="31"/>
                                  <a:pt x="74" y="39"/>
                                  <a:pt x="74" y="49"/>
                                </a:cubicBezTo>
                                <a:cubicBezTo>
                                  <a:pt x="74" y="58"/>
                                  <a:pt x="66" y="66"/>
                                  <a:pt x="57" y="66"/>
                                </a:cubicBezTo>
                                <a:cubicBezTo>
                                  <a:pt x="47" y="66"/>
                                  <a:pt x="40" y="58"/>
                                  <a:pt x="40" y="49"/>
                                </a:cubicBezTo>
                                <a:close/>
                                <a:moveTo>
                                  <a:pt x="40" y="49"/>
                                </a:moveTo>
                                <a:cubicBezTo>
                                  <a:pt x="40" y="49"/>
                                  <a:pt x="40" y="49"/>
                                  <a:pt x="40" y="49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83" name="任意多边形 383"/>
                        <wps:cNvSpPr>
                          <a:spLocks noChangeAspect="1"/>
                        </wps:cNvSpPr>
                        <wps:spPr>
                          <a:xfrm flipH="1">
                            <a:off x="7521" y="60413"/>
                            <a:ext cx="330" cy="329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24" y="0"/>
                              </a:cxn>
                              <a:cxn ang="0">
                                <a:pos x="17" y="11"/>
                              </a:cxn>
                              <a:cxn ang="0">
                                <a:pos x="16" y="13"/>
                              </a:cxn>
                              <a:cxn ang="0">
                                <a:pos x="15" y="17"/>
                              </a:cxn>
                              <a:cxn ang="0">
                                <a:pos x="14" y="20"/>
                              </a:cxn>
                              <a:cxn ang="0">
                                <a:pos x="14" y="88"/>
                              </a:cxn>
                              <a:cxn ang="0">
                                <a:pos x="21" y="95"/>
                              </a:cxn>
                              <a:cxn ang="0">
                                <a:pos x="88" y="95"/>
                              </a:cxn>
                              <a:cxn ang="0">
                                <a:pos x="95" y="88"/>
                              </a:cxn>
                              <a:cxn ang="0">
                                <a:pos x="95" y="20"/>
                              </a:cxn>
                              <a:cxn ang="0">
                                <a:pos x="95" y="18"/>
                              </a:cxn>
                              <a:cxn ang="0">
                                <a:pos x="91" y="10"/>
                              </a:cxn>
                              <a:cxn ang="0">
                                <a:pos x="84" y="0"/>
                              </a:cxn>
                              <a:cxn ang="0">
                                <a:pos x="89" y="0"/>
                              </a:cxn>
                              <a:cxn ang="0">
                                <a:pos x="90" y="0"/>
                              </a:cxn>
                              <a:cxn ang="0">
                                <a:pos x="106" y="10"/>
                              </a:cxn>
                              <a:cxn ang="0">
                                <a:pos x="109" y="17"/>
                              </a:cxn>
                              <a:cxn ang="0">
                                <a:pos x="109" y="92"/>
                              </a:cxn>
                              <a:cxn ang="0">
                                <a:pos x="108" y="93"/>
                              </a:cxn>
                              <a:cxn ang="0">
                                <a:pos x="101" y="105"/>
                              </a:cxn>
                              <a:cxn ang="0">
                                <a:pos x="92" y="109"/>
                              </a:cxn>
                              <a:cxn ang="0">
                                <a:pos x="17" y="109"/>
                              </a:cxn>
                              <a:cxn ang="0">
                                <a:pos x="14" y="108"/>
                              </a:cxn>
                              <a:cxn ang="0">
                                <a:pos x="1" y="95"/>
                              </a:cxn>
                              <a:cxn ang="0">
                                <a:pos x="0" y="89"/>
                              </a:cxn>
                              <a:cxn ang="0">
                                <a:pos x="0" y="20"/>
                              </a:cxn>
                              <a:cxn ang="0">
                                <a:pos x="1" y="13"/>
                              </a:cxn>
                              <a:cxn ang="0">
                                <a:pos x="13" y="1"/>
                              </a:cxn>
                              <a:cxn ang="0">
                                <a:pos x="20" y="0"/>
                              </a:cxn>
                              <a:cxn ang="0">
                                <a:pos x="24" y="0"/>
                              </a:cxn>
                              <a:cxn ang="0">
                                <a:pos x="56" y="0"/>
                              </a:cxn>
                              <a:cxn ang="0">
                                <a:pos x="60" y="0"/>
                              </a:cxn>
                              <a:cxn ang="0">
                                <a:pos x="81" y="19"/>
                              </a:cxn>
                              <a:cxn ang="0">
                                <a:pos x="80" y="36"/>
                              </a:cxn>
                              <a:cxn ang="0">
                                <a:pos x="70" y="57"/>
                              </a:cxn>
                              <a:cxn ang="0">
                                <a:pos x="55" y="82"/>
                              </a:cxn>
                              <a:cxn ang="0">
                                <a:pos x="47" y="70"/>
                              </a:cxn>
                              <a:cxn ang="0">
                                <a:pos x="30" y="40"/>
                              </a:cxn>
                              <a:cxn ang="0">
                                <a:pos x="27" y="29"/>
                              </a:cxn>
                              <a:cxn ang="0">
                                <a:pos x="30" y="16"/>
                              </a:cxn>
                              <a:cxn ang="0">
                                <a:pos x="47" y="1"/>
                              </a:cxn>
                              <a:cxn ang="0">
                                <a:pos x="52" y="0"/>
                              </a:cxn>
                              <a:cxn ang="0">
                                <a:pos x="53" y="0"/>
                              </a:cxn>
                              <a:cxn ang="0">
                                <a:pos x="56" y="0"/>
                              </a:cxn>
                              <a:cxn ang="0">
                                <a:pos x="68" y="27"/>
                              </a:cxn>
                              <a:cxn ang="0">
                                <a:pos x="54" y="14"/>
                              </a:cxn>
                              <a:cxn ang="0">
                                <a:pos x="41" y="27"/>
                              </a:cxn>
                              <a:cxn ang="0">
                                <a:pos x="54" y="40"/>
                              </a:cxn>
                              <a:cxn ang="0">
                                <a:pos x="68" y="27"/>
                              </a:cxn>
                              <a:cxn ang="0">
                                <a:pos x="68" y="27"/>
                              </a:cxn>
                              <a:cxn ang="0">
                                <a:pos x="68" y="27"/>
                              </a:cxn>
                            </a:cxnLst>
                            <a:pathLst>
                              <a:path w="109" h="109">
                                <a:moveTo>
                                  <a:pt x="24" y="0"/>
                                </a:moveTo>
                                <a:cubicBezTo>
                                  <a:pt x="22" y="3"/>
                                  <a:pt x="19" y="7"/>
                                  <a:pt x="17" y="11"/>
                                </a:cubicBezTo>
                                <a:cubicBezTo>
                                  <a:pt x="17" y="11"/>
                                  <a:pt x="17" y="12"/>
                                  <a:pt x="16" y="13"/>
                                </a:cubicBezTo>
                                <a:cubicBezTo>
                                  <a:pt x="16" y="14"/>
                                  <a:pt x="15" y="16"/>
                                  <a:pt x="15" y="17"/>
                                </a:cubicBezTo>
                                <a:cubicBezTo>
                                  <a:pt x="14" y="18"/>
                                  <a:pt x="14" y="19"/>
                                  <a:pt x="14" y="20"/>
                                </a:cubicBezTo>
                                <a:cubicBezTo>
                                  <a:pt x="14" y="43"/>
                                  <a:pt x="14" y="65"/>
                                  <a:pt x="14" y="88"/>
                                </a:cubicBezTo>
                                <a:cubicBezTo>
                                  <a:pt x="14" y="92"/>
                                  <a:pt x="16" y="95"/>
                                  <a:pt x="21" y="95"/>
                                </a:cubicBezTo>
                                <a:cubicBezTo>
                                  <a:pt x="43" y="95"/>
                                  <a:pt x="66" y="95"/>
                                  <a:pt x="88" y="95"/>
                                </a:cubicBezTo>
                                <a:cubicBezTo>
                                  <a:pt x="92" y="95"/>
                                  <a:pt x="95" y="92"/>
                                  <a:pt x="95" y="88"/>
                                </a:cubicBezTo>
                                <a:cubicBezTo>
                                  <a:pt x="95" y="65"/>
                                  <a:pt x="95" y="43"/>
                                  <a:pt x="95" y="20"/>
                                </a:cubicBezTo>
                                <a:cubicBezTo>
                                  <a:pt x="95" y="20"/>
                                  <a:pt x="95" y="19"/>
                                  <a:pt x="95" y="18"/>
                                </a:cubicBezTo>
                                <a:cubicBezTo>
                                  <a:pt x="93" y="15"/>
                                  <a:pt x="92" y="12"/>
                                  <a:pt x="91" y="10"/>
                                </a:cubicBezTo>
                                <a:cubicBezTo>
                                  <a:pt x="89" y="6"/>
                                  <a:pt x="87" y="3"/>
                                  <a:pt x="84" y="0"/>
                                </a:cubicBezTo>
                                <a:cubicBezTo>
                                  <a:pt x="89" y="0"/>
                                  <a:pt x="89" y="0"/>
                                  <a:pt x="89" y="0"/>
                                </a:cubicBezTo>
                                <a:cubicBezTo>
                                  <a:pt x="90" y="0"/>
                                  <a:pt x="90" y="0"/>
                                  <a:pt x="90" y="0"/>
                                </a:cubicBezTo>
                                <a:cubicBezTo>
                                  <a:pt x="97" y="1"/>
                                  <a:pt x="103" y="4"/>
                                  <a:pt x="106" y="10"/>
                                </a:cubicBezTo>
                                <a:cubicBezTo>
                                  <a:pt x="107" y="12"/>
                                  <a:pt x="108" y="15"/>
                                  <a:pt x="109" y="17"/>
                                </a:cubicBezTo>
                                <a:cubicBezTo>
                                  <a:pt x="109" y="92"/>
                                  <a:pt x="109" y="92"/>
                                  <a:pt x="109" y="92"/>
                                </a:cubicBezTo>
                                <a:cubicBezTo>
                                  <a:pt x="109" y="92"/>
                                  <a:pt x="109" y="92"/>
                                  <a:pt x="108" y="93"/>
                                </a:cubicBezTo>
                                <a:cubicBezTo>
                                  <a:pt x="107" y="98"/>
                                  <a:pt x="105" y="102"/>
                                  <a:pt x="101" y="105"/>
                                </a:cubicBezTo>
                                <a:cubicBezTo>
                                  <a:pt x="98" y="107"/>
                                  <a:pt x="95" y="108"/>
                                  <a:pt x="92" y="109"/>
                                </a:cubicBezTo>
                                <a:cubicBezTo>
                                  <a:pt x="17" y="109"/>
                                  <a:pt x="17" y="109"/>
                                  <a:pt x="17" y="109"/>
                                </a:cubicBezTo>
                                <a:cubicBezTo>
                                  <a:pt x="16" y="108"/>
                                  <a:pt x="15" y="108"/>
                                  <a:pt x="14" y="108"/>
                                </a:cubicBezTo>
                                <a:cubicBezTo>
                                  <a:pt x="7" y="106"/>
                                  <a:pt x="3" y="101"/>
                                  <a:pt x="1" y="95"/>
                                </a:cubicBezTo>
                                <a:cubicBezTo>
                                  <a:pt x="0" y="93"/>
                                  <a:pt x="0" y="91"/>
                                  <a:pt x="0" y="89"/>
                                </a:cubicBezTo>
                                <a:cubicBezTo>
                                  <a:pt x="0" y="20"/>
                                  <a:pt x="0" y="20"/>
                                  <a:pt x="0" y="20"/>
                                </a:cubicBezTo>
                                <a:cubicBezTo>
                                  <a:pt x="0" y="18"/>
                                  <a:pt x="0" y="15"/>
                                  <a:pt x="1" y="13"/>
                                </a:cubicBezTo>
                                <a:cubicBezTo>
                                  <a:pt x="3" y="7"/>
                                  <a:pt x="7" y="3"/>
                                  <a:pt x="13" y="1"/>
                                </a:cubicBezTo>
                                <a:cubicBezTo>
                                  <a:pt x="15" y="0"/>
                                  <a:pt x="18" y="0"/>
                                  <a:pt x="20" y="0"/>
                                </a:cubicBezTo>
                                <a:cubicBezTo>
                                  <a:pt x="24" y="0"/>
                                  <a:pt x="24" y="0"/>
                                  <a:pt x="24" y="0"/>
                                </a:cubicBezTo>
                                <a:close/>
                                <a:moveTo>
                                  <a:pt x="56" y="0"/>
                                </a:moveTo>
                                <a:cubicBezTo>
                                  <a:pt x="57" y="0"/>
                                  <a:pt x="58" y="0"/>
                                  <a:pt x="60" y="0"/>
                                </a:cubicBezTo>
                                <a:cubicBezTo>
                                  <a:pt x="70" y="3"/>
                                  <a:pt x="77" y="9"/>
                                  <a:pt x="81" y="19"/>
                                </a:cubicBezTo>
                                <a:cubicBezTo>
                                  <a:pt x="82" y="25"/>
                                  <a:pt x="82" y="31"/>
                                  <a:pt x="80" y="36"/>
                                </a:cubicBezTo>
                                <a:cubicBezTo>
                                  <a:pt x="77" y="44"/>
                                  <a:pt x="74" y="50"/>
                                  <a:pt x="70" y="57"/>
                                </a:cubicBezTo>
                                <a:cubicBezTo>
                                  <a:pt x="65" y="65"/>
                                  <a:pt x="60" y="74"/>
                                  <a:pt x="55" y="82"/>
                                </a:cubicBezTo>
                                <a:cubicBezTo>
                                  <a:pt x="52" y="78"/>
                                  <a:pt x="49" y="74"/>
                                  <a:pt x="47" y="70"/>
                                </a:cubicBezTo>
                                <a:cubicBezTo>
                                  <a:pt x="41" y="60"/>
                                  <a:pt x="35" y="51"/>
                                  <a:pt x="30" y="40"/>
                                </a:cubicBezTo>
                                <a:cubicBezTo>
                                  <a:pt x="29" y="36"/>
                                  <a:pt x="28" y="33"/>
                                  <a:pt x="27" y="29"/>
                                </a:cubicBezTo>
                                <a:cubicBezTo>
                                  <a:pt x="27" y="24"/>
                                  <a:pt x="28" y="20"/>
                                  <a:pt x="30" y="16"/>
                                </a:cubicBezTo>
                                <a:cubicBezTo>
                                  <a:pt x="33" y="8"/>
                                  <a:pt x="39" y="3"/>
                                  <a:pt x="47" y="1"/>
                                </a:cubicBezTo>
                                <a:cubicBezTo>
                                  <a:pt x="48" y="0"/>
                                  <a:pt x="50" y="0"/>
                                  <a:pt x="52" y="0"/>
                                </a:cubicBezTo>
                                <a:cubicBezTo>
                                  <a:pt x="52" y="0"/>
                                  <a:pt x="53" y="0"/>
                                  <a:pt x="53" y="0"/>
                                </a:cubicBezTo>
                                <a:cubicBezTo>
                                  <a:pt x="54" y="0"/>
                                  <a:pt x="55" y="0"/>
                                  <a:pt x="56" y="0"/>
                                </a:cubicBezTo>
                                <a:close/>
                                <a:moveTo>
                                  <a:pt x="68" y="27"/>
                                </a:moveTo>
                                <a:cubicBezTo>
                                  <a:pt x="67" y="19"/>
                                  <a:pt x="62" y="14"/>
                                  <a:pt x="54" y="14"/>
                                </a:cubicBezTo>
                                <a:cubicBezTo>
                                  <a:pt x="47" y="14"/>
                                  <a:pt x="41" y="19"/>
                                  <a:pt x="41" y="27"/>
                                </a:cubicBezTo>
                                <a:cubicBezTo>
                                  <a:pt x="41" y="35"/>
                                  <a:pt x="46" y="40"/>
                                  <a:pt x="54" y="40"/>
                                </a:cubicBezTo>
                                <a:cubicBezTo>
                                  <a:pt x="62" y="41"/>
                                  <a:pt x="67" y="35"/>
                                  <a:pt x="68" y="27"/>
                                </a:cubicBezTo>
                                <a:close/>
                                <a:moveTo>
                                  <a:pt x="68" y="27"/>
                                </a:moveTo>
                                <a:cubicBezTo>
                                  <a:pt x="68" y="27"/>
                                  <a:pt x="68" y="27"/>
                                  <a:pt x="68" y="27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84" name="任意多边形 384"/>
                        <wps:cNvSpPr>
                          <a:spLocks noChangeAspect="1"/>
                        </wps:cNvSpPr>
                        <wps:spPr>
                          <a:xfrm>
                            <a:off x="14861" y="54525"/>
                            <a:ext cx="321" cy="390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133664" y="2092"/>
                              </a:cxn>
                              <a:cxn ang="0">
                                <a:pos x="161657" y="13948"/>
                              </a:cxn>
                              <a:cxn ang="0">
                                <a:pos x="181252" y="42542"/>
                              </a:cxn>
                              <a:cxn ang="0">
                                <a:pos x="187550" y="86480"/>
                              </a:cxn>
                              <a:cxn ang="0">
                                <a:pos x="193149" y="95546"/>
                              </a:cxn>
                              <a:cxn ang="0">
                                <a:pos x="190350" y="112982"/>
                              </a:cxn>
                              <a:cxn ang="0">
                                <a:pos x="181252" y="121351"/>
                              </a:cxn>
                              <a:cxn ang="0">
                                <a:pos x="174954" y="138089"/>
                              </a:cxn>
                              <a:cxn ang="0">
                                <a:pos x="161657" y="150643"/>
                              </a:cxn>
                              <a:cxn ang="0">
                                <a:pos x="156758" y="170171"/>
                              </a:cxn>
                              <a:cxn ang="0">
                                <a:pos x="165856" y="187606"/>
                              </a:cxn>
                              <a:cxn ang="0">
                                <a:pos x="193849" y="199462"/>
                              </a:cxn>
                              <a:cxn ang="0">
                                <a:pos x="224641" y="212016"/>
                              </a:cxn>
                              <a:cxn ang="0">
                                <a:pos x="235838" y="235728"/>
                              </a:cxn>
                              <a:cxn ang="0">
                                <a:pos x="235138" y="262230"/>
                              </a:cxn>
                              <a:cxn ang="0">
                                <a:pos x="223941" y="275481"/>
                              </a:cxn>
                              <a:cxn ang="0">
                                <a:pos x="185451" y="282456"/>
                              </a:cxn>
                              <a:cxn ang="0">
                                <a:pos x="136464" y="286640"/>
                              </a:cxn>
                              <a:cxn ang="0">
                                <a:pos x="97974" y="286640"/>
                              </a:cxn>
                              <a:cxn ang="0">
                                <a:pos x="51086" y="283153"/>
                              </a:cxn>
                              <a:cxn ang="0">
                                <a:pos x="13996" y="277574"/>
                              </a:cxn>
                              <a:cxn ang="0">
                                <a:pos x="1399" y="260138"/>
                              </a:cxn>
                              <a:cxn ang="0">
                                <a:pos x="11197" y="214108"/>
                              </a:cxn>
                              <a:cxn ang="0">
                                <a:pos x="46887" y="198765"/>
                              </a:cxn>
                              <a:cxn ang="0">
                                <a:pos x="74180" y="184119"/>
                              </a:cxn>
                              <a:cxn ang="0">
                                <a:pos x="79779" y="170171"/>
                              </a:cxn>
                              <a:cxn ang="0">
                                <a:pos x="74880" y="151340"/>
                              </a:cxn>
                              <a:cxn ang="0">
                                <a:pos x="62283" y="138089"/>
                              </a:cxn>
                              <a:cxn ang="0">
                                <a:pos x="55985" y="121351"/>
                              </a:cxn>
                              <a:cxn ang="0">
                                <a:pos x="48287" y="115772"/>
                              </a:cxn>
                              <a:cxn ang="0">
                                <a:pos x="43388" y="99033"/>
                              </a:cxn>
                              <a:cxn ang="0">
                                <a:pos x="48987" y="86480"/>
                              </a:cxn>
                              <a:cxn ang="0">
                                <a:pos x="53885" y="44635"/>
                              </a:cxn>
                              <a:cxn ang="0">
                                <a:pos x="75580" y="12553"/>
                              </a:cxn>
                              <a:cxn ang="0">
                                <a:pos x="103572" y="697"/>
                              </a:cxn>
                              <a:cxn ang="0">
                                <a:pos x="116869" y="0"/>
                              </a:cxn>
                            </a:cxnLst>
                            <a:pathLst>
                              <a:path w="338" h="412">
                                <a:moveTo>
                                  <a:pt x="167" y="0"/>
                                </a:moveTo>
                                <a:cubicBezTo>
                                  <a:pt x="175" y="0"/>
                                  <a:pt x="183" y="1"/>
                                  <a:pt x="191" y="3"/>
                                </a:cubicBezTo>
                                <a:cubicBezTo>
                                  <a:pt x="199" y="4"/>
                                  <a:pt x="206" y="7"/>
                                  <a:pt x="213" y="10"/>
                                </a:cubicBezTo>
                                <a:cubicBezTo>
                                  <a:pt x="220" y="13"/>
                                  <a:pt x="226" y="16"/>
                                  <a:pt x="231" y="20"/>
                                </a:cubicBezTo>
                                <a:cubicBezTo>
                                  <a:pt x="237" y="24"/>
                                  <a:pt x="241" y="28"/>
                                  <a:pt x="244" y="32"/>
                                </a:cubicBezTo>
                                <a:cubicBezTo>
                                  <a:pt x="251" y="40"/>
                                  <a:pt x="256" y="50"/>
                                  <a:pt x="259" y="61"/>
                                </a:cubicBezTo>
                                <a:cubicBezTo>
                                  <a:pt x="263" y="71"/>
                                  <a:pt x="265" y="81"/>
                                  <a:pt x="266" y="91"/>
                                </a:cubicBezTo>
                                <a:cubicBezTo>
                                  <a:pt x="268" y="102"/>
                                  <a:pt x="268" y="113"/>
                                  <a:pt x="268" y="124"/>
                                </a:cubicBezTo>
                                <a:cubicBezTo>
                                  <a:pt x="270" y="126"/>
                                  <a:pt x="272" y="127"/>
                                  <a:pt x="273" y="130"/>
                                </a:cubicBezTo>
                                <a:cubicBezTo>
                                  <a:pt x="274" y="131"/>
                                  <a:pt x="275" y="134"/>
                                  <a:pt x="276" y="137"/>
                                </a:cubicBezTo>
                                <a:cubicBezTo>
                                  <a:pt x="276" y="140"/>
                                  <a:pt x="276" y="144"/>
                                  <a:pt x="276" y="148"/>
                                </a:cubicBezTo>
                                <a:cubicBezTo>
                                  <a:pt x="275" y="154"/>
                                  <a:pt x="274" y="158"/>
                                  <a:pt x="272" y="162"/>
                                </a:cubicBezTo>
                                <a:cubicBezTo>
                                  <a:pt x="271" y="165"/>
                                  <a:pt x="269" y="168"/>
                                  <a:pt x="266" y="170"/>
                                </a:cubicBezTo>
                                <a:cubicBezTo>
                                  <a:pt x="264" y="172"/>
                                  <a:pt x="261" y="174"/>
                                  <a:pt x="259" y="174"/>
                                </a:cubicBezTo>
                                <a:cubicBezTo>
                                  <a:pt x="257" y="179"/>
                                  <a:pt x="256" y="183"/>
                                  <a:pt x="254" y="188"/>
                                </a:cubicBezTo>
                                <a:cubicBezTo>
                                  <a:pt x="253" y="191"/>
                                  <a:pt x="252" y="195"/>
                                  <a:pt x="250" y="198"/>
                                </a:cubicBezTo>
                                <a:cubicBezTo>
                                  <a:pt x="248" y="201"/>
                                  <a:pt x="246" y="204"/>
                                  <a:pt x="244" y="206"/>
                                </a:cubicBezTo>
                                <a:cubicBezTo>
                                  <a:pt x="239" y="210"/>
                                  <a:pt x="234" y="214"/>
                                  <a:pt x="231" y="216"/>
                                </a:cubicBezTo>
                                <a:cubicBezTo>
                                  <a:pt x="228" y="219"/>
                                  <a:pt x="226" y="224"/>
                                  <a:pt x="224" y="231"/>
                                </a:cubicBezTo>
                                <a:cubicBezTo>
                                  <a:pt x="224" y="235"/>
                                  <a:pt x="223" y="239"/>
                                  <a:pt x="224" y="244"/>
                                </a:cubicBezTo>
                                <a:cubicBezTo>
                                  <a:pt x="224" y="248"/>
                                  <a:pt x="225" y="252"/>
                                  <a:pt x="227" y="256"/>
                                </a:cubicBezTo>
                                <a:cubicBezTo>
                                  <a:pt x="229" y="261"/>
                                  <a:pt x="232" y="265"/>
                                  <a:pt x="237" y="269"/>
                                </a:cubicBezTo>
                                <a:cubicBezTo>
                                  <a:pt x="241" y="272"/>
                                  <a:pt x="247" y="276"/>
                                  <a:pt x="254" y="279"/>
                                </a:cubicBezTo>
                                <a:cubicBezTo>
                                  <a:pt x="261" y="282"/>
                                  <a:pt x="269" y="284"/>
                                  <a:pt x="277" y="286"/>
                                </a:cubicBezTo>
                                <a:cubicBezTo>
                                  <a:pt x="285" y="288"/>
                                  <a:pt x="293" y="291"/>
                                  <a:pt x="301" y="294"/>
                                </a:cubicBezTo>
                                <a:cubicBezTo>
                                  <a:pt x="308" y="297"/>
                                  <a:pt x="315" y="300"/>
                                  <a:pt x="321" y="304"/>
                                </a:cubicBezTo>
                                <a:cubicBezTo>
                                  <a:pt x="327" y="309"/>
                                  <a:pt x="331" y="315"/>
                                  <a:pt x="333" y="322"/>
                                </a:cubicBezTo>
                                <a:cubicBezTo>
                                  <a:pt x="335" y="326"/>
                                  <a:pt x="336" y="332"/>
                                  <a:pt x="337" y="338"/>
                                </a:cubicBezTo>
                                <a:cubicBezTo>
                                  <a:pt x="337" y="345"/>
                                  <a:pt x="338" y="351"/>
                                  <a:pt x="338" y="358"/>
                                </a:cubicBezTo>
                                <a:cubicBezTo>
                                  <a:pt x="338" y="364"/>
                                  <a:pt x="337" y="370"/>
                                  <a:pt x="336" y="376"/>
                                </a:cubicBezTo>
                                <a:cubicBezTo>
                                  <a:pt x="335" y="382"/>
                                  <a:pt x="334" y="386"/>
                                  <a:pt x="332" y="389"/>
                                </a:cubicBezTo>
                                <a:cubicBezTo>
                                  <a:pt x="330" y="391"/>
                                  <a:pt x="327" y="393"/>
                                  <a:pt x="320" y="395"/>
                                </a:cubicBezTo>
                                <a:cubicBezTo>
                                  <a:pt x="314" y="397"/>
                                  <a:pt x="306" y="399"/>
                                  <a:pt x="296" y="401"/>
                                </a:cubicBezTo>
                                <a:cubicBezTo>
                                  <a:pt x="287" y="402"/>
                                  <a:pt x="276" y="404"/>
                                  <a:pt x="265" y="405"/>
                                </a:cubicBezTo>
                                <a:cubicBezTo>
                                  <a:pt x="253" y="407"/>
                                  <a:pt x="241" y="408"/>
                                  <a:pt x="229" y="409"/>
                                </a:cubicBezTo>
                                <a:cubicBezTo>
                                  <a:pt x="218" y="410"/>
                                  <a:pt x="206" y="411"/>
                                  <a:pt x="195" y="411"/>
                                </a:cubicBezTo>
                                <a:cubicBezTo>
                                  <a:pt x="185" y="412"/>
                                  <a:pt x="175" y="412"/>
                                  <a:pt x="167" y="412"/>
                                </a:cubicBezTo>
                                <a:cubicBezTo>
                                  <a:pt x="159" y="412"/>
                                  <a:pt x="150" y="412"/>
                                  <a:pt x="140" y="411"/>
                                </a:cubicBezTo>
                                <a:cubicBezTo>
                                  <a:pt x="129" y="411"/>
                                  <a:pt x="118" y="410"/>
                                  <a:pt x="107" y="409"/>
                                </a:cubicBezTo>
                                <a:cubicBezTo>
                                  <a:pt x="96" y="408"/>
                                  <a:pt x="84" y="407"/>
                                  <a:pt x="73" y="406"/>
                                </a:cubicBezTo>
                                <a:cubicBezTo>
                                  <a:pt x="62" y="404"/>
                                  <a:pt x="52" y="403"/>
                                  <a:pt x="43" y="402"/>
                                </a:cubicBezTo>
                                <a:cubicBezTo>
                                  <a:pt x="34" y="400"/>
                                  <a:pt x="26" y="399"/>
                                  <a:pt x="20" y="398"/>
                                </a:cubicBezTo>
                                <a:cubicBezTo>
                                  <a:pt x="14" y="396"/>
                                  <a:pt x="10" y="395"/>
                                  <a:pt x="8" y="394"/>
                                </a:cubicBezTo>
                                <a:cubicBezTo>
                                  <a:pt x="5" y="391"/>
                                  <a:pt x="3" y="385"/>
                                  <a:pt x="2" y="373"/>
                                </a:cubicBezTo>
                                <a:cubicBezTo>
                                  <a:pt x="0" y="362"/>
                                  <a:pt x="1" y="348"/>
                                  <a:pt x="4" y="330"/>
                                </a:cubicBezTo>
                                <a:cubicBezTo>
                                  <a:pt x="5" y="320"/>
                                  <a:pt x="9" y="312"/>
                                  <a:pt x="16" y="307"/>
                                </a:cubicBezTo>
                                <a:cubicBezTo>
                                  <a:pt x="23" y="301"/>
                                  <a:pt x="30" y="297"/>
                                  <a:pt x="39" y="294"/>
                                </a:cubicBezTo>
                                <a:cubicBezTo>
                                  <a:pt x="48" y="291"/>
                                  <a:pt x="57" y="288"/>
                                  <a:pt x="67" y="285"/>
                                </a:cubicBezTo>
                                <a:cubicBezTo>
                                  <a:pt x="77" y="283"/>
                                  <a:pt x="85" y="279"/>
                                  <a:pt x="92" y="275"/>
                                </a:cubicBezTo>
                                <a:cubicBezTo>
                                  <a:pt x="98" y="271"/>
                                  <a:pt x="103" y="268"/>
                                  <a:pt x="106" y="264"/>
                                </a:cubicBezTo>
                                <a:cubicBezTo>
                                  <a:pt x="109" y="261"/>
                                  <a:pt x="111" y="258"/>
                                  <a:pt x="112" y="255"/>
                                </a:cubicBezTo>
                                <a:cubicBezTo>
                                  <a:pt x="114" y="251"/>
                                  <a:pt x="114" y="248"/>
                                  <a:pt x="114" y="244"/>
                                </a:cubicBezTo>
                                <a:cubicBezTo>
                                  <a:pt x="114" y="241"/>
                                  <a:pt x="114" y="237"/>
                                  <a:pt x="114" y="232"/>
                                </a:cubicBezTo>
                                <a:cubicBezTo>
                                  <a:pt x="113" y="226"/>
                                  <a:pt x="111" y="221"/>
                                  <a:pt x="107" y="217"/>
                                </a:cubicBezTo>
                                <a:cubicBezTo>
                                  <a:pt x="103" y="214"/>
                                  <a:pt x="99" y="210"/>
                                  <a:pt x="95" y="206"/>
                                </a:cubicBezTo>
                                <a:cubicBezTo>
                                  <a:pt x="92" y="204"/>
                                  <a:pt x="90" y="201"/>
                                  <a:pt x="89" y="198"/>
                                </a:cubicBezTo>
                                <a:cubicBezTo>
                                  <a:pt x="87" y="195"/>
                                  <a:pt x="86" y="191"/>
                                  <a:pt x="84" y="188"/>
                                </a:cubicBezTo>
                                <a:cubicBezTo>
                                  <a:pt x="83" y="183"/>
                                  <a:pt x="82" y="179"/>
                                  <a:pt x="80" y="174"/>
                                </a:cubicBezTo>
                                <a:cubicBezTo>
                                  <a:pt x="78" y="174"/>
                                  <a:pt x="76" y="173"/>
                                  <a:pt x="74" y="171"/>
                                </a:cubicBezTo>
                                <a:cubicBezTo>
                                  <a:pt x="73" y="170"/>
                                  <a:pt x="71" y="168"/>
                                  <a:pt x="69" y="166"/>
                                </a:cubicBezTo>
                                <a:cubicBezTo>
                                  <a:pt x="67" y="163"/>
                                  <a:pt x="65" y="160"/>
                                  <a:pt x="64" y="155"/>
                                </a:cubicBezTo>
                                <a:cubicBezTo>
                                  <a:pt x="62" y="150"/>
                                  <a:pt x="62" y="146"/>
                                  <a:pt x="62" y="142"/>
                                </a:cubicBezTo>
                                <a:cubicBezTo>
                                  <a:pt x="63" y="138"/>
                                  <a:pt x="63" y="135"/>
                                  <a:pt x="65" y="132"/>
                                </a:cubicBezTo>
                                <a:cubicBezTo>
                                  <a:pt x="66" y="129"/>
                                  <a:pt x="67" y="127"/>
                                  <a:pt x="70" y="124"/>
                                </a:cubicBezTo>
                                <a:cubicBezTo>
                                  <a:pt x="70" y="113"/>
                                  <a:pt x="70" y="103"/>
                                  <a:pt x="72" y="93"/>
                                </a:cubicBezTo>
                                <a:cubicBezTo>
                                  <a:pt x="73" y="84"/>
                                  <a:pt x="75" y="74"/>
                                  <a:pt x="77" y="64"/>
                                </a:cubicBezTo>
                                <a:cubicBezTo>
                                  <a:pt x="80" y="54"/>
                                  <a:pt x="85" y="45"/>
                                  <a:pt x="90" y="37"/>
                                </a:cubicBezTo>
                                <a:cubicBezTo>
                                  <a:pt x="96" y="29"/>
                                  <a:pt x="101" y="23"/>
                                  <a:pt x="108" y="18"/>
                                </a:cubicBezTo>
                                <a:cubicBezTo>
                                  <a:pt x="114" y="14"/>
                                  <a:pt x="121" y="10"/>
                                  <a:pt x="128" y="7"/>
                                </a:cubicBezTo>
                                <a:cubicBezTo>
                                  <a:pt x="134" y="4"/>
                                  <a:pt x="141" y="2"/>
                                  <a:pt x="148" y="1"/>
                                </a:cubicBezTo>
                                <a:cubicBezTo>
                                  <a:pt x="154" y="0"/>
                                  <a:pt x="161" y="0"/>
                                  <a:pt x="167" y="0"/>
                                </a:cubicBezTo>
                                <a:close/>
                                <a:moveTo>
                                  <a:pt x="167" y="0"/>
                                </a:move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85" name="任意多边形 385"/>
                        <wps:cNvSpPr>
                          <a:spLocks noChangeAspect="1"/>
                        </wps:cNvSpPr>
                        <wps:spPr>
                          <a:xfrm>
                            <a:off x="14020" y="54553"/>
                            <a:ext cx="421" cy="324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34227" y="0"/>
                              </a:cxn>
                              <a:cxn ang="0">
                                <a:pos x="0" y="252463"/>
                              </a:cxn>
                              <a:cxn ang="0">
                                <a:pos x="46397" y="287338"/>
                              </a:cxn>
                              <a:cxn ang="0">
                                <a:pos x="54003" y="287338"/>
                              </a:cxn>
                              <a:cxn ang="0">
                                <a:pos x="58567" y="287338"/>
                              </a:cxn>
                              <a:cxn ang="0">
                                <a:pos x="197759" y="287338"/>
                              </a:cxn>
                              <a:cxn ang="0">
                                <a:pos x="203844" y="287338"/>
                              </a:cxn>
                              <a:cxn ang="0">
                                <a:pos x="208407" y="287338"/>
                              </a:cxn>
                              <a:cxn ang="0">
                                <a:pos x="382588" y="252463"/>
                              </a:cxn>
                              <a:cxn ang="0">
                                <a:pos x="348360" y="0"/>
                              </a:cxn>
                              <a:cxn ang="0">
                                <a:pos x="202322" y="263077"/>
                              </a:cxn>
                              <a:cxn ang="0">
                                <a:pos x="201562" y="263077"/>
                              </a:cxn>
                              <a:cxn ang="0">
                                <a:pos x="54003" y="263077"/>
                              </a:cxn>
                              <a:cxn ang="0">
                                <a:pos x="54003" y="263077"/>
                              </a:cxn>
                              <a:cxn ang="0">
                                <a:pos x="42594" y="262319"/>
                              </a:cxn>
                              <a:cxn ang="0">
                                <a:pos x="127782" y="191811"/>
                              </a:cxn>
                              <a:cxn ang="0">
                                <a:pos x="213732" y="262319"/>
                              </a:cxn>
                              <a:cxn ang="0">
                                <a:pos x="359009" y="252463"/>
                              </a:cxn>
                              <a:cxn ang="0">
                                <a:pos x="238071" y="263077"/>
                              </a:cxn>
                              <a:cxn ang="0">
                                <a:pos x="211450" y="201667"/>
                              </a:cxn>
                              <a:cxn ang="0">
                                <a:pos x="44876" y="201667"/>
                              </a:cxn>
                              <a:cxn ang="0">
                                <a:pos x="23578" y="34874"/>
                              </a:cxn>
                              <a:cxn ang="0">
                                <a:pos x="348360" y="24260"/>
                              </a:cxn>
                              <a:cxn ang="0">
                                <a:pos x="359009" y="252463"/>
                              </a:cxn>
                              <a:cxn ang="0">
                                <a:pos x="71497" y="104624"/>
                              </a:cxn>
                              <a:cxn ang="0">
                                <a:pos x="185589" y="104624"/>
                              </a:cxn>
                              <a:cxn ang="0">
                                <a:pos x="128543" y="137982"/>
                              </a:cxn>
                              <a:cxn ang="0">
                                <a:pos x="128543" y="72024"/>
                              </a:cxn>
                              <a:cxn ang="0">
                                <a:pos x="128543" y="137982"/>
                              </a:cxn>
                              <a:cxn ang="0">
                                <a:pos x="334669" y="47763"/>
                              </a:cxn>
                              <a:cxn ang="0">
                                <a:pos x="216013" y="72024"/>
                              </a:cxn>
                              <a:cxn ang="0">
                                <a:pos x="216013" y="95526"/>
                              </a:cxn>
                              <a:cxn ang="0">
                                <a:pos x="334669" y="119787"/>
                              </a:cxn>
                              <a:cxn ang="0">
                                <a:pos x="216013" y="95526"/>
                              </a:cxn>
                              <a:cxn ang="0">
                                <a:pos x="288272" y="143289"/>
                              </a:cxn>
                              <a:cxn ang="0">
                                <a:pos x="216013" y="167550"/>
                              </a:cxn>
                              <a:cxn ang="0">
                                <a:pos x="216013" y="143289"/>
                              </a:cxn>
                            </a:cxnLst>
                            <a:pathLst>
                              <a:path w="503" h="379">
                                <a:moveTo>
                                  <a:pt x="458" y="0"/>
                                </a:moveTo>
                                <a:cubicBezTo>
                                  <a:pt x="45" y="0"/>
                                  <a:pt x="45" y="0"/>
                                  <a:pt x="45" y="0"/>
                                </a:cubicBezTo>
                                <a:cubicBezTo>
                                  <a:pt x="20" y="0"/>
                                  <a:pt x="0" y="21"/>
                                  <a:pt x="0" y="46"/>
                                </a:cubicBezTo>
                                <a:cubicBezTo>
                                  <a:pt x="0" y="333"/>
                                  <a:pt x="0" y="333"/>
                                  <a:pt x="0" y="333"/>
                                </a:cubicBezTo>
                                <a:cubicBezTo>
                                  <a:pt x="0" y="358"/>
                                  <a:pt x="20" y="379"/>
                                  <a:pt x="45" y="379"/>
                                </a:cubicBezTo>
                                <a:cubicBezTo>
                                  <a:pt x="61" y="379"/>
                                  <a:pt x="61" y="379"/>
                                  <a:pt x="61" y="379"/>
                                </a:cubicBezTo>
                                <a:cubicBezTo>
                                  <a:pt x="63" y="379"/>
                                  <a:pt x="65" y="379"/>
                                  <a:pt x="66" y="379"/>
                                </a:cubicBezTo>
                                <a:cubicBezTo>
                                  <a:pt x="68" y="379"/>
                                  <a:pt x="70" y="379"/>
                                  <a:pt x="71" y="379"/>
                                </a:cubicBezTo>
                                <a:cubicBezTo>
                                  <a:pt x="72" y="379"/>
                                  <a:pt x="73" y="379"/>
                                  <a:pt x="74" y="379"/>
                                </a:cubicBezTo>
                                <a:cubicBezTo>
                                  <a:pt x="75" y="379"/>
                                  <a:pt x="76" y="379"/>
                                  <a:pt x="77" y="379"/>
                                </a:cubicBezTo>
                                <a:cubicBezTo>
                                  <a:pt x="257" y="379"/>
                                  <a:pt x="257" y="379"/>
                                  <a:pt x="257" y="379"/>
                                </a:cubicBezTo>
                                <a:cubicBezTo>
                                  <a:pt x="258" y="379"/>
                                  <a:pt x="259" y="379"/>
                                  <a:pt x="260" y="379"/>
                                </a:cubicBezTo>
                                <a:cubicBezTo>
                                  <a:pt x="262" y="379"/>
                                  <a:pt x="264" y="379"/>
                                  <a:pt x="266" y="379"/>
                                </a:cubicBezTo>
                                <a:cubicBezTo>
                                  <a:pt x="268" y="379"/>
                                  <a:pt x="268" y="379"/>
                                  <a:pt x="268" y="379"/>
                                </a:cubicBezTo>
                                <a:cubicBezTo>
                                  <a:pt x="269" y="379"/>
                                  <a:pt x="269" y="379"/>
                                  <a:pt x="269" y="379"/>
                                </a:cubicBezTo>
                                <a:cubicBezTo>
                                  <a:pt x="270" y="379"/>
                                  <a:pt x="272" y="379"/>
                                  <a:pt x="274" y="379"/>
                                </a:cubicBezTo>
                                <a:cubicBezTo>
                                  <a:pt x="458" y="379"/>
                                  <a:pt x="458" y="379"/>
                                  <a:pt x="458" y="379"/>
                                </a:cubicBezTo>
                                <a:cubicBezTo>
                                  <a:pt x="483" y="379"/>
                                  <a:pt x="503" y="358"/>
                                  <a:pt x="503" y="333"/>
                                </a:cubicBezTo>
                                <a:cubicBezTo>
                                  <a:pt x="503" y="46"/>
                                  <a:pt x="503" y="46"/>
                                  <a:pt x="503" y="46"/>
                                </a:cubicBezTo>
                                <a:cubicBezTo>
                                  <a:pt x="503" y="21"/>
                                  <a:pt x="483" y="0"/>
                                  <a:pt x="458" y="0"/>
                                </a:cubicBezTo>
                                <a:close/>
                                <a:moveTo>
                                  <a:pt x="273" y="347"/>
                                </a:moveTo>
                                <a:cubicBezTo>
                                  <a:pt x="266" y="347"/>
                                  <a:pt x="266" y="347"/>
                                  <a:pt x="266" y="347"/>
                                </a:cubicBezTo>
                                <a:cubicBezTo>
                                  <a:pt x="265" y="347"/>
                                  <a:pt x="265" y="347"/>
                                  <a:pt x="265" y="347"/>
                                </a:cubicBezTo>
                                <a:cubicBezTo>
                                  <a:pt x="265" y="347"/>
                                  <a:pt x="265" y="347"/>
                                  <a:pt x="265" y="347"/>
                                </a:cubicBezTo>
                                <a:cubicBezTo>
                                  <a:pt x="72" y="347"/>
                                  <a:pt x="72" y="347"/>
                                  <a:pt x="72" y="347"/>
                                </a:cubicBezTo>
                                <a:cubicBezTo>
                                  <a:pt x="71" y="347"/>
                                  <a:pt x="71" y="347"/>
                                  <a:pt x="71" y="347"/>
                                </a:cubicBezTo>
                                <a:cubicBezTo>
                                  <a:pt x="71" y="347"/>
                                  <a:pt x="71" y="347"/>
                                  <a:pt x="71" y="347"/>
                                </a:cubicBezTo>
                                <a:cubicBezTo>
                                  <a:pt x="71" y="347"/>
                                  <a:pt x="71" y="347"/>
                                  <a:pt x="71" y="347"/>
                                </a:cubicBezTo>
                                <a:cubicBezTo>
                                  <a:pt x="62" y="347"/>
                                  <a:pt x="62" y="347"/>
                                  <a:pt x="62" y="347"/>
                                </a:cubicBezTo>
                                <a:cubicBezTo>
                                  <a:pt x="59" y="347"/>
                                  <a:pt x="57" y="346"/>
                                  <a:pt x="56" y="346"/>
                                </a:cubicBezTo>
                                <a:cubicBezTo>
                                  <a:pt x="57" y="330"/>
                                  <a:pt x="64" y="307"/>
                                  <a:pt x="82" y="288"/>
                                </a:cubicBezTo>
                                <a:cubicBezTo>
                                  <a:pt x="97" y="272"/>
                                  <a:pt x="124" y="253"/>
                                  <a:pt x="168" y="253"/>
                                </a:cubicBezTo>
                                <a:cubicBezTo>
                                  <a:pt x="213" y="253"/>
                                  <a:pt x="240" y="272"/>
                                  <a:pt x="254" y="288"/>
                                </a:cubicBezTo>
                                <a:cubicBezTo>
                                  <a:pt x="273" y="307"/>
                                  <a:pt x="280" y="330"/>
                                  <a:pt x="281" y="346"/>
                                </a:cubicBezTo>
                                <a:cubicBezTo>
                                  <a:pt x="279" y="346"/>
                                  <a:pt x="276" y="347"/>
                                  <a:pt x="273" y="347"/>
                                </a:cubicBezTo>
                                <a:close/>
                                <a:moveTo>
                                  <a:pt x="472" y="333"/>
                                </a:moveTo>
                                <a:cubicBezTo>
                                  <a:pt x="472" y="341"/>
                                  <a:pt x="466" y="347"/>
                                  <a:pt x="458" y="347"/>
                                </a:cubicBezTo>
                                <a:cubicBezTo>
                                  <a:pt x="313" y="347"/>
                                  <a:pt x="313" y="347"/>
                                  <a:pt x="313" y="347"/>
                                </a:cubicBezTo>
                                <a:cubicBezTo>
                                  <a:pt x="313" y="334"/>
                                  <a:pt x="310" y="321"/>
                                  <a:pt x="304" y="308"/>
                                </a:cubicBezTo>
                                <a:cubicBezTo>
                                  <a:pt x="298" y="293"/>
                                  <a:pt x="289" y="278"/>
                                  <a:pt x="278" y="266"/>
                                </a:cubicBezTo>
                                <a:cubicBezTo>
                                  <a:pt x="258" y="246"/>
                                  <a:pt x="224" y="221"/>
                                  <a:pt x="168" y="221"/>
                                </a:cubicBezTo>
                                <a:cubicBezTo>
                                  <a:pt x="112" y="221"/>
                                  <a:pt x="78" y="246"/>
                                  <a:pt x="59" y="266"/>
                                </a:cubicBezTo>
                                <a:cubicBezTo>
                                  <a:pt x="47" y="280"/>
                                  <a:pt x="37" y="295"/>
                                  <a:pt x="31" y="312"/>
                                </a:cubicBezTo>
                                <a:cubicBezTo>
                                  <a:pt x="31" y="46"/>
                                  <a:pt x="31" y="46"/>
                                  <a:pt x="31" y="46"/>
                                </a:cubicBezTo>
                                <a:cubicBezTo>
                                  <a:pt x="31" y="38"/>
                                  <a:pt x="37" y="32"/>
                                  <a:pt x="45" y="32"/>
                                </a:cubicBezTo>
                                <a:cubicBezTo>
                                  <a:pt x="458" y="32"/>
                                  <a:pt x="458" y="32"/>
                                  <a:pt x="458" y="32"/>
                                </a:cubicBezTo>
                                <a:cubicBezTo>
                                  <a:pt x="466" y="32"/>
                                  <a:pt x="472" y="38"/>
                                  <a:pt x="472" y="46"/>
                                </a:cubicBezTo>
                                <a:cubicBezTo>
                                  <a:pt x="472" y="333"/>
                                  <a:pt x="472" y="333"/>
                                  <a:pt x="472" y="333"/>
                                </a:cubicBezTo>
                                <a:close/>
                                <a:moveTo>
                                  <a:pt x="169" y="64"/>
                                </a:moveTo>
                                <a:cubicBezTo>
                                  <a:pt x="128" y="64"/>
                                  <a:pt x="94" y="97"/>
                                  <a:pt x="94" y="138"/>
                                </a:cubicBezTo>
                                <a:cubicBezTo>
                                  <a:pt x="94" y="180"/>
                                  <a:pt x="128" y="213"/>
                                  <a:pt x="169" y="213"/>
                                </a:cubicBezTo>
                                <a:cubicBezTo>
                                  <a:pt x="210" y="213"/>
                                  <a:pt x="244" y="180"/>
                                  <a:pt x="244" y="138"/>
                                </a:cubicBezTo>
                                <a:cubicBezTo>
                                  <a:pt x="244" y="97"/>
                                  <a:pt x="210" y="64"/>
                                  <a:pt x="169" y="64"/>
                                </a:cubicBezTo>
                                <a:close/>
                                <a:moveTo>
                                  <a:pt x="169" y="182"/>
                                </a:moveTo>
                                <a:cubicBezTo>
                                  <a:pt x="145" y="182"/>
                                  <a:pt x="126" y="162"/>
                                  <a:pt x="126" y="138"/>
                                </a:cubicBezTo>
                                <a:cubicBezTo>
                                  <a:pt x="126" y="114"/>
                                  <a:pt x="145" y="95"/>
                                  <a:pt x="169" y="95"/>
                                </a:cubicBezTo>
                                <a:cubicBezTo>
                                  <a:pt x="193" y="95"/>
                                  <a:pt x="212" y="114"/>
                                  <a:pt x="212" y="138"/>
                                </a:cubicBezTo>
                                <a:cubicBezTo>
                                  <a:pt x="212" y="162"/>
                                  <a:pt x="193" y="182"/>
                                  <a:pt x="169" y="182"/>
                                </a:cubicBezTo>
                                <a:close/>
                                <a:moveTo>
                                  <a:pt x="284" y="63"/>
                                </a:moveTo>
                                <a:cubicBezTo>
                                  <a:pt x="440" y="63"/>
                                  <a:pt x="440" y="63"/>
                                  <a:pt x="440" y="63"/>
                                </a:cubicBezTo>
                                <a:cubicBezTo>
                                  <a:pt x="440" y="95"/>
                                  <a:pt x="440" y="95"/>
                                  <a:pt x="440" y="95"/>
                                </a:cubicBezTo>
                                <a:cubicBezTo>
                                  <a:pt x="284" y="95"/>
                                  <a:pt x="284" y="95"/>
                                  <a:pt x="284" y="95"/>
                                </a:cubicBezTo>
                                <a:cubicBezTo>
                                  <a:pt x="284" y="63"/>
                                  <a:pt x="284" y="63"/>
                                  <a:pt x="284" y="63"/>
                                </a:cubicBezTo>
                                <a:close/>
                                <a:moveTo>
                                  <a:pt x="284" y="126"/>
                                </a:moveTo>
                                <a:cubicBezTo>
                                  <a:pt x="440" y="126"/>
                                  <a:pt x="440" y="126"/>
                                  <a:pt x="440" y="126"/>
                                </a:cubicBezTo>
                                <a:cubicBezTo>
                                  <a:pt x="440" y="158"/>
                                  <a:pt x="440" y="158"/>
                                  <a:pt x="440" y="158"/>
                                </a:cubicBezTo>
                                <a:cubicBezTo>
                                  <a:pt x="284" y="158"/>
                                  <a:pt x="284" y="158"/>
                                  <a:pt x="284" y="158"/>
                                </a:cubicBezTo>
                                <a:cubicBezTo>
                                  <a:pt x="284" y="126"/>
                                  <a:pt x="284" y="126"/>
                                  <a:pt x="284" y="126"/>
                                </a:cubicBezTo>
                                <a:close/>
                                <a:moveTo>
                                  <a:pt x="284" y="189"/>
                                </a:moveTo>
                                <a:cubicBezTo>
                                  <a:pt x="379" y="189"/>
                                  <a:pt x="379" y="189"/>
                                  <a:pt x="379" y="189"/>
                                </a:cubicBezTo>
                                <a:cubicBezTo>
                                  <a:pt x="379" y="221"/>
                                  <a:pt x="379" y="221"/>
                                  <a:pt x="379" y="221"/>
                                </a:cubicBezTo>
                                <a:cubicBezTo>
                                  <a:pt x="284" y="221"/>
                                  <a:pt x="284" y="221"/>
                                  <a:pt x="284" y="221"/>
                                </a:cubicBezTo>
                                <a:cubicBezTo>
                                  <a:pt x="284" y="189"/>
                                  <a:pt x="284" y="189"/>
                                  <a:pt x="284" y="189"/>
                                </a:cubicBezTo>
                                <a:close/>
                                <a:moveTo>
                                  <a:pt x="284" y="189"/>
                                </a:moveTo>
                                <a:cubicBezTo>
                                  <a:pt x="284" y="189"/>
                                  <a:pt x="284" y="189"/>
                                  <a:pt x="284" y="189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86" name="任意多边形 386"/>
                        <wps:cNvSpPr>
                          <a:spLocks noChangeAspect="1"/>
                        </wps:cNvSpPr>
                        <wps:spPr>
                          <a:xfrm>
                            <a:off x="13066" y="54515"/>
                            <a:ext cx="391" cy="40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498290850" y="166950989"/>
                              </a:cxn>
                              <a:cxn ang="0">
                                <a:pos x="472830525" y="166950989"/>
                              </a:cxn>
                              <a:cxn ang="0">
                                <a:pos x="440095005" y="203245013"/>
                              </a:cxn>
                              <a:cxn ang="0">
                                <a:pos x="425546520" y="225021809"/>
                              </a:cxn>
                              <a:cxn ang="0">
                                <a:pos x="400086195" y="221391074"/>
                              </a:cxn>
                              <a:cxn ang="0">
                                <a:pos x="294610155" y="166950989"/>
                              </a:cxn>
                              <a:cxn ang="0">
                                <a:pos x="345528900" y="87105277"/>
                              </a:cxn>
                              <a:cxn ang="0">
                                <a:pos x="174583725" y="87105277"/>
                              </a:cxn>
                              <a:cxn ang="0">
                                <a:pos x="225504375" y="166950989"/>
                              </a:cxn>
                              <a:cxn ang="0">
                                <a:pos x="130938270" y="203245013"/>
                              </a:cxn>
                              <a:cxn ang="0">
                                <a:pos x="65469135" y="395601630"/>
                              </a:cxn>
                              <a:cxn ang="0">
                                <a:pos x="7275195" y="515370197"/>
                              </a:cxn>
                              <a:cxn ang="0">
                                <a:pos x="3636645" y="537146993"/>
                              </a:cxn>
                              <a:cxn ang="0">
                                <a:pos x="501927495" y="548035390"/>
                              </a:cxn>
                              <a:cxn ang="0">
                                <a:pos x="516475980" y="511741366"/>
                              </a:cxn>
                              <a:cxn ang="0">
                                <a:pos x="432821715" y="406490027"/>
                              </a:cxn>
                              <a:cxn ang="0">
                                <a:pos x="374625870" y="384713232"/>
                              </a:cxn>
                              <a:cxn ang="0">
                                <a:pos x="385537710" y="355678774"/>
                              </a:cxn>
                              <a:cxn ang="0">
                                <a:pos x="410998035" y="373824835"/>
                              </a:cxn>
                              <a:cxn ang="0">
                                <a:pos x="505564140" y="290350291"/>
                              </a:cxn>
                              <a:cxn ang="0">
                                <a:pos x="527387820" y="246796701"/>
                              </a:cxn>
                              <a:cxn ang="0">
                                <a:pos x="494652300" y="166950989"/>
                              </a:cxn>
                              <a:cxn ang="0">
                                <a:pos x="258237990" y="29034458"/>
                              </a:cxn>
                              <a:cxn ang="0">
                                <a:pos x="287334960" y="137916531"/>
                              </a:cxn>
                              <a:cxn ang="0">
                                <a:pos x="258237990" y="145174194"/>
                              </a:cxn>
                              <a:cxn ang="0">
                                <a:pos x="236414310" y="141545362"/>
                              </a:cxn>
                              <a:cxn ang="0">
                                <a:pos x="396449550" y="406490027"/>
                              </a:cxn>
                              <a:cxn ang="0">
                                <a:pos x="501927495" y="526258595"/>
                              </a:cxn>
                              <a:cxn ang="0">
                                <a:pos x="501927495" y="526258595"/>
                              </a:cxn>
                              <a:cxn ang="0">
                                <a:pos x="21823680" y="526258595"/>
                              </a:cxn>
                              <a:cxn ang="0">
                                <a:pos x="21823680" y="526258595"/>
                              </a:cxn>
                              <a:cxn ang="0">
                                <a:pos x="21823680" y="526258595"/>
                              </a:cxn>
                              <a:cxn ang="0">
                                <a:pos x="141848205" y="482706908"/>
                              </a:cxn>
                              <a:cxn ang="0">
                                <a:pos x="196405500" y="493595305"/>
                              </a:cxn>
                              <a:cxn ang="0">
                                <a:pos x="218229180" y="417378425"/>
                              </a:cxn>
                              <a:cxn ang="0">
                                <a:pos x="396449550" y="406490027"/>
                              </a:cxn>
                              <a:cxn ang="0">
                                <a:pos x="494652300" y="250427435"/>
                              </a:cxn>
                              <a:cxn ang="0">
                                <a:pos x="443731650" y="348419208"/>
                              </a:cxn>
                              <a:cxn ang="0">
                                <a:pos x="407361390" y="337530810"/>
                              </a:cxn>
                              <a:cxn ang="0">
                                <a:pos x="363715935" y="293979123"/>
                              </a:cxn>
                              <a:cxn ang="0">
                                <a:pos x="341892255" y="304867520"/>
                              </a:cxn>
                              <a:cxn ang="0">
                                <a:pos x="258237990" y="384713232"/>
                              </a:cxn>
                              <a:cxn ang="0">
                                <a:pos x="181857015" y="377455569"/>
                              </a:cxn>
                              <a:cxn ang="0">
                                <a:pos x="174583725" y="286719557"/>
                              </a:cxn>
                              <a:cxn ang="0">
                                <a:pos x="138211560" y="366567171"/>
                              </a:cxn>
                              <a:cxn ang="0">
                                <a:pos x="200044050" y="457301281"/>
                              </a:cxn>
                              <a:cxn ang="0">
                                <a:pos x="170947080" y="468189678"/>
                              </a:cxn>
                              <a:cxn ang="0">
                                <a:pos x="83654265" y="377455569"/>
                              </a:cxn>
                              <a:cxn ang="0">
                                <a:pos x="152760045" y="221391074"/>
                              </a:cxn>
                              <a:cxn ang="0">
                                <a:pos x="243689505" y="192356616"/>
                              </a:cxn>
                              <a:cxn ang="0">
                                <a:pos x="232777665" y="344790376"/>
                              </a:cxn>
                              <a:cxn ang="0">
                                <a:pos x="287334960" y="341161545"/>
                              </a:cxn>
                              <a:cxn ang="0">
                                <a:pos x="276423120" y="192356616"/>
                              </a:cxn>
                              <a:cxn ang="0">
                                <a:pos x="378264420" y="235910206"/>
                              </a:cxn>
                              <a:cxn ang="0">
                                <a:pos x="410998035" y="279461894"/>
                              </a:cxn>
                              <a:cxn ang="0">
                                <a:pos x="432821715" y="275833062"/>
                              </a:cxn>
                              <a:cxn ang="0">
                                <a:pos x="451006845" y="239539038"/>
                              </a:cxn>
                              <a:cxn ang="0">
                                <a:pos x="461918685" y="214133411"/>
                              </a:cxn>
                              <a:cxn ang="0">
                                <a:pos x="480103815" y="192356616"/>
                              </a:cxn>
                              <a:cxn ang="0">
                                <a:pos x="491015655" y="192356616"/>
                              </a:cxn>
                              <a:cxn ang="0">
                                <a:pos x="501927495" y="235910206"/>
                              </a:cxn>
                            </a:cxnLst>
                            <a:pathLst>
                              <a:path w="150" h="151">
                                <a:moveTo>
                                  <a:pt x="136" y="46"/>
                                </a:moveTo>
                                <a:cubicBezTo>
                                  <a:pt x="137" y="46"/>
                                  <a:pt x="137" y="46"/>
                                  <a:pt x="137" y="46"/>
                                </a:cubicBezTo>
                                <a:cubicBezTo>
                                  <a:pt x="136" y="46"/>
                                  <a:pt x="136" y="46"/>
                                  <a:pt x="136" y="46"/>
                                </a:cubicBezTo>
                                <a:cubicBezTo>
                                  <a:pt x="134" y="45"/>
                                  <a:pt x="132" y="46"/>
                                  <a:pt x="130" y="46"/>
                                </a:cubicBezTo>
                                <a:cubicBezTo>
                                  <a:pt x="125" y="47"/>
                                  <a:pt x="123" y="52"/>
                                  <a:pt x="121" y="55"/>
                                </a:cubicBezTo>
                                <a:cubicBezTo>
                                  <a:pt x="121" y="56"/>
                                  <a:pt x="121" y="56"/>
                                  <a:pt x="121" y="56"/>
                                </a:cubicBezTo>
                                <a:cubicBezTo>
                                  <a:pt x="121" y="56"/>
                                  <a:pt x="119" y="60"/>
                                  <a:pt x="119" y="60"/>
                                </a:cubicBezTo>
                                <a:cubicBezTo>
                                  <a:pt x="117" y="62"/>
                                  <a:pt x="117" y="62"/>
                                  <a:pt x="117" y="62"/>
                                </a:cubicBezTo>
                                <a:cubicBezTo>
                                  <a:pt x="117" y="64"/>
                                  <a:pt x="116" y="65"/>
                                  <a:pt x="115" y="67"/>
                                </a:cubicBezTo>
                                <a:cubicBezTo>
                                  <a:pt x="114" y="65"/>
                                  <a:pt x="112" y="63"/>
                                  <a:pt x="110" y="61"/>
                                </a:cubicBezTo>
                                <a:cubicBezTo>
                                  <a:pt x="104" y="52"/>
                                  <a:pt x="99" y="47"/>
                                  <a:pt x="87" y="46"/>
                                </a:cubicBezTo>
                                <a:cubicBezTo>
                                  <a:pt x="85" y="46"/>
                                  <a:pt x="83" y="46"/>
                                  <a:pt x="81" y="46"/>
                                </a:cubicBezTo>
                                <a:cubicBezTo>
                                  <a:pt x="82" y="45"/>
                                  <a:pt x="82" y="45"/>
                                  <a:pt x="83" y="45"/>
                                </a:cubicBezTo>
                                <a:cubicBezTo>
                                  <a:pt x="91" y="40"/>
                                  <a:pt x="95" y="32"/>
                                  <a:pt x="95" y="24"/>
                                </a:cubicBezTo>
                                <a:cubicBezTo>
                                  <a:pt x="95" y="11"/>
                                  <a:pt x="85" y="0"/>
                                  <a:pt x="71" y="0"/>
                                </a:cubicBezTo>
                                <a:cubicBezTo>
                                  <a:pt x="58" y="0"/>
                                  <a:pt x="48" y="11"/>
                                  <a:pt x="48" y="24"/>
                                </a:cubicBezTo>
                                <a:cubicBezTo>
                                  <a:pt x="48" y="33"/>
                                  <a:pt x="53" y="42"/>
                                  <a:pt x="62" y="46"/>
                                </a:cubicBezTo>
                                <a:cubicBezTo>
                                  <a:pt x="62" y="46"/>
                                  <a:pt x="62" y="46"/>
                                  <a:pt x="62" y="46"/>
                                </a:cubicBezTo>
                                <a:cubicBezTo>
                                  <a:pt x="60" y="46"/>
                                  <a:pt x="58" y="46"/>
                                  <a:pt x="55" y="47"/>
                                </a:cubicBezTo>
                                <a:cubicBezTo>
                                  <a:pt x="48" y="47"/>
                                  <a:pt x="41" y="49"/>
                                  <a:pt x="36" y="56"/>
                                </a:cubicBezTo>
                                <a:cubicBezTo>
                                  <a:pt x="29" y="68"/>
                                  <a:pt x="20" y="84"/>
                                  <a:pt x="16" y="93"/>
                                </a:cubicBezTo>
                                <a:cubicBezTo>
                                  <a:pt x="12" y="99"/>
                                  <a:pt x="13" y="103"/>
                                  <a:pt x="18" y="109"/>
                                </a:cubicBezTo>
                                <a:cubicBezTo>
                                  <a:pt x="18" y="109"/>
                                  <a:pt x="20" y="111"/>
                                  <a:pt x="23" y="115"/>
                                </a:cubicBezTo>
                                <a:cubicBezTo>
                                  <a:pt x="2" y="142"/>
                                  <a:pt x="2" y="142"/>
                                  <a:pt x="2" y="142"/>
                                </a:cubicBezTo>
                                <a:cubicBezTo>
                                  <a:pt x="2" y="141"/>
                                  <a:pt x="2" y="141"/>
                                  <a:pt x="2" y="141"/>
                                </a:cubicBezTo>
                                <a:cubicBezTo>
                                  <a:pt x="0" y="143"/>
                                  <a:pt x="0" y="145"/>
                                  <a:pt x="1" y="148"/>
                                </a:cubicBezTo>
                                <a:cubicBezTo>
                                  <a:pt x="2" y="150"/>
                                  <a:pt x="4" y="151"/>
                                  <a:pt x="6" y="151"/>
                                </a:cubicBezTo>
                                <a:cubicBezTo>
                                  <a:pt x="138" y="151"/>
                                  <a:pt x="138" y="151"/>
                                  <a:pt x="138" y="151"/>
                                </a:cubicBezTo>
                                <a:cubicBezTo>
                                  <a:pt x="141" y="151"/>
                                  <a:pt x="143" y="150"/>
                                  <a:pt x="144" y="148"/>
                                </a:cubicBezTo>
                                <a:cubicBezTo>
                                  <a:pt x="144" y="145"/>
                                  <a:pt x="144" y="143"/>
                                  <a:pt x="142" y="141"/>
                                </a:cubicBezTo>
                                <a:cubicBezTo>
                                  <a:pt x="143" y="142"/>
                                  <a:pt x="143" y="142"/>
                                  <a:pt x="143" y="142"/>
                                </a:cubicBezTo>
                                <a:cubicBezTo>
                                  <a:pt x="119" y="112"/>
                                  <a:pt x="119" y="112"/>
                                  <a:pt x="119" y="112"/>
                                </a:cubicBezTo>
                                <a:cubicBezTo>
                                  <a:pt x="116" y="108"/>
                                  <a:pt x="115" y="106"/>
                                  <a:pt x="109" y="106"/>
                                </a:cubicBezTo>
                                <a:cubicBezTo>
                                  <a:pt x="103" y="106"/>
                                  <a:pt x="103" y="106"/>
                                  <a:pt x="103" y="106"/>
                                </a:cubicBezTo>
                                <a:cubicBezTo>
                                  <a:pt x="102" y="102"/>
                                  <a:pt x="102" y="98"/>
                                  <a:pt x="102" y="93"/>
                                </a:cubicBezTo>
                                <a:cubicBezTo>
                                  <a:pt x="104" y="95"/>
                                  <a:pt x="105" y="97"/>
                                  <a:pt x="106" y="98"/>
                                </a:cubicBezTo>
                                <a:cubicBezTo>
                                  <a:pt x="107" y="99"/>
                                  <a:pt x="107" y="99"/>
                                  <a:pt x="107" y="99"/>
                                </a:cubicBezTo>
                                <a:cubicBezTo>
                                  <a:pt x="109" y="100"/>
                                  <a:pt x="110" y="102"/>
                                  <a:pt x="113" y="103"/>
                                </a:cubicBezTo>
                                <a:cubicBezTo>
                                  <a:pt x="117" y="105"/>
                                  <a:pt x="122" y="104"/>
                                  <a:pt x="126" y="102"/>
                                </a:cubicBezTo>
                                <a:cubicBezTo>
                                  <a:pt x="129" y="99"/>
                                  <a:pt x="131" y="97"/>
                                  <a:pt x="139" y="80"/>
                                </a:cubicBezTo>
                                <a:cubicBezTo>
                                  <a:pt x="139" y="80"/>
                                  <a:pt x="143" y="72"/>
                                  <a:pt x="143" y="72"/>
                                </a:cubicBezTo>
                                <a:cubicBezTo>
                                  <a:pt x="143" y="71"/>
                                  <a:pt x="144" y="69"/>
                                  <a:pt x="145" y="68"/>
                                </a:cubicBezTo>
                                <a:cubicBezTo>
                                  <a:pt x="146" y="64"/>
                                  <a:pt x="150" y="57"/>
                                  <a:pt x="145" y="51"/>
                                </a:cubicBezTo>
                                <a:cubicBezTo>
                                  <a:pt x="143" y="48"/>
                                  <a:pt x="140" y="46"/>
                                  <a:pt x="136" y="46"/>
                                </a:cubicBezTo>
                                <a:close/>
                                <a:moveTo>
                                  <a:pt x="55" y="24"/>
                                </a:moveTo>
                                <a:cubicBezTo>
                                  <a:pt x="55" y="15"/>
                                  <a:pt x="62" y="8"/>
                                  <a:pt x="71" y="8"/>
                                </a:cubicBezTo>
                                <a:cubicBezTo>
                                  <a:pt x="80" y="8"/>
                                  <a:pt x="88" y="15"/>
                                  <a:pt x="88" y="24"/>
                                </a:cubicBezTo>
                                <a:cubicBezTo>
                                  <a:pt x="88" y="30"/>
                                  <a:pt x="85" y="35"/>
                                  <a:pt x="79" y="38"/>
                                </a:cubicBezTo>
                                <a:cubicBezTo>
                                  <a:pt x="79" y="39"/>
                                  <a:pt x="78" y="39"/>
                                  <a:pt x="77" y="39"/>
                                </a:cubicBezTo>
                                <a:cubicBezTo>
                                  <a:pt x="75" y="40"/>
                                  <a:pt x="73" y="40"/>
                                  <a:pt x="71" y="40"/>
                                </a:cubicBezTo>
                                <a:cubicBezTo>
                                  <a:pt x="70" y="40"/>
                                  <a:pt x="69" y="40"/>
                                  <a:pt x="68" y="40"/>
                                </a:cubicBezTo>
                                <a:cubicBezTo>
                                  <a:pt x="67" y="40"/>
                                  <a:pt x="66" y="39"/>
                                  <a:pt x="65" y="39"/>
                                </a:cubicBezTo>
                                <a:cubicBezTo>
                                  <a:pt x="59" y="36"/>
                                  <a:pt x="55" y="30"/>
                                  <a:pt x="55" y="24"/>
                                </a:cubicBezTo>
                                <a:close/>
                                <a:moveTo>
                                  <a:pt x="109" y="112"/>
                                </a:moveTo>
                                <a:cubicBezTo>
                                  <a:pt x="112" y="112"/>
                                  <a:pt x="112" y="112"/>
                                  <a:pt x="115" y="115"/>
                                </a:cubicBezTo>
                                <a:cubicBezTo>
                                  <a:pt x="138" y="145"/>
                                  <a:pt x="138" y="145"/>
                                  <a:pt x="138" y="145"/>
                                </a:cubicBezTo>
                                <a:cubicBezTo>
                                  <a:pt x="138" y="145"/>
                                  <a:pt x="138" y="145"/>
                                  <a:pt x="138" y="145"/>
                                </a:cubicBezTo>
                                <a:cubicBezTo>
                                  <a:pt x="138" y="145"/>
                                  <a:pt x="138" y="145"/>
                                  <a:pt x="138" y="145"/>
                                </a:cubicBezTo>
                                <a:cubicBezTo>
                                  <a:pt x="138" y="145"/>
                                  <a:pt x="138" y="145"/>
                                  <a:pt x="138" y="145"/>
                                </a:cubicBezTo>
                                <a:cubicBezTo>
                                  <a:pt x="6" y="145"/>
                                  <a:pt x="6" y="145"/>
                                  <a:pt x="6" y="145"/>
                                </a:cubicBezTo>
                                <a:cubicBezTo>
                                  <a:pt x="6" y="145"/>
                                  <a:pt x="6" y="145"/>
                                  <a:pt x="6" y="145"/>
                                </a:cubicBezTo>
                                <a:cubicBezTo>
                                  <a:pt x="6" y="145"/>
                                  <a:pt x="6" y="145"/>
                                  <a:pt x="6" y="145"/>
                                </a:cubicBezTo>
                                <a:cubicBezTo>
                                  <a:pt x="6" y="145"/>
                                  <a:pt x="6" y="145"/>
                                  <a:pt x="6" y="145"/>
                                </a:cubicBezTo>
                                <a:cubicBezTo>
                                  <a:pt x="6" y="145"/>
                                  <a:pt x="6" y="145"/>
                                  <a:pt x="6" y="145"/>
                                </a:cubicBezTo>
                                <a:cubicBezTo>
                                  <a:pt x="27" y="119"/>
                                  <a:pt x="27" y="119"/>
                                  <a:pt x="27" y="119"/>
                                </a:cubicBezTo>
                                <a:cubicBezTo>
                                  <a:pt x="33" y="126"/>
                                  <a:pt x="39" y="133"/>
                                  <a:pt x="39" y="133"/>
                                </a:cubicBezTo>
                                <a:cubicBezTo>
                                  <a:pt x="41" y="134"/>
                                  <a:pt x="42" y="136"/>
                                  <a:pt x="44" y="136"/>
                                </a:cubicBezTo>
                                <a:cubicBezTo>
                                  <a:pt x="47" y="138"/>
                                  <a:pt x="51" y="138"/>
                                  <a:pt x="54" y="136"/>
                                </a:cubicBezTo>
                                <a:cubicBezTo>
                                  <a:pt x="58" y="135"/>
                                  <a:pt x="60" y="132"/>
                                  <a:pt x="62" y="129"/>
                                </a:cubicBezTo>
                                <a:cubicBezTo>
                                  <a:pt x="63" y="124"/>
                                  <a:pt x="63" y="119"/>
                                  <a:pt x="60" y="115"/>
                                </a:cubicBezTo>
                                <a:cubicBezTo>
                                  <a:pt x="59" y="114"/>
                                  <a:pt x="58" y="113"/>
                                  <a:pt x="57" y="112"/>
                                </a:cubicBezTo>
                                <a:lnTo>
                                  <a:pt x="109" y="112"/>
                                </a:lnTo>
                                <a:close/>
                                <a:moveTo>
                                  <a:pt x="138" y="65"/>
                                </a:moveTo>
                                <a:cubicBezTo>
                                  <a:pt x="137" y="66"/>
                                  <a:pt x="137" y="68"/>
                                  <a:pt x="136" y="69"/>
                                </a:cubicBezTo>
                                <a:cubicBezTo>
                                  <a:pt x="136" y="69"/>
                                  <a:pt x="132" y="77"/>
                                  <a:pt x="132" y="77"/>
                                </a:cubicBezTo>
                                <a:cubicBezTo>
                                  <a:pt x="125" y="93"/>
                                  <a:pt x="123" y="94"/>
                                  <a:pt x="122" y="96"/>
                                </a:cubicBezTo>
                                <a:cubicBezTo>
                                  <a:pt x="120" y="97"/>
                                  <a:pt x="118" y="97"/>
                                  <a:pt x="116" y="96"/>
                                </a:cubicBezTo>
                                <a:cubicBezTo>
                                  <a:pt x="115" y="96"/>
                                  <a:pt x="113" y="95"/>
                                  <a:pt x="112" y="93"/>
                                </a:cubicBezTo>
                                <a:cubicBezTo>
                                  <a:pt x="111" y="93"/>
                                  <a:pt x="111" y="93"/>
                                  <a:pt x="111" y="93"/>
                                </a:cubicBezTo>
                                <a:cubicBezTo>
                                  <a:pt x="109" y="90"/>
                                  <a:pt x="105" y="86"/>
                                  <a:pt x="100" y="81"/>
                                </a:cubicBezTo>
                                <a:cubicBezTo>
                                  <a:pt x="93" y="73"/>
                                  <a:pt x="93" y="73"/>
                                  <a:pt x="93" y="73"/>
                                </a:cubicBezTo>
                                <a:cubicBezTo>
                                  <a:pt x="94" y="84"/>
                                  <a:pt x="94" y="84"/>
                                  <a:pt x="94" y="84"/>
                                </a:cubicBezTo>
                                <a:cubicBezTo>
                                  <a:pt x="94" y="91"/>
                                  <a:pt x="95" y="99"/>
                                  <a:pt x="95" y="106"/>
                                </a:cubicBezTo>
                                <a:cubicBezTo>
                                  <a:pt x="71" y="106"/>
                                  <a:pt x="71" y="106"/>
                                  <a:pt x="71" y="106"/>
                                </a:cubicBezTo>
                                <a:cubicBezTo>
                                  <a:pt x="52" y="106"/>
                                  <a:pt x="52" y="106"/>
                                  <a:pt x="52" y="106"/>
                                </a:cubicBezTo>
                                <a:cubicBezTo>
                                  <a:pt x="51" y="106"/>
                                  <a:pt x="51" y="105"/>
                                  <a:pt x="50" y="104"/>
                                </a:cubicBezTo>
                                <a:cubicBezTo>
                                  <a:pt x="50" y="104"/>
                                  <a:pt x="49" y="103"/>
                                  <a:pt x="49" y="102"/>
                                </a:cubicBezTo>
                                <a:cubicBezTo>
                                  <a:pt x="48" y="79"/>
                                  <a:pt x="48" y="79"/>
                                  <a:pt x="48" y="79"/>
                                </a:cubicBezTo>
                                <a:cubicBezTo>
                                  <a:pt x="36" y="99"/>
                                  <a:pt x="36" y="99"/>
                                  <a:pt x="36" y="99"/>
                                </a:cubicBezTo>
                                <a:cubicBezTo>
                                  <a:pt x="38" y="101"/>
                                  <a:pt x="38" y="101"/>
                                  <a:pt x="38" y="101"/>
                                </a:cubicBezTo>
                                <a:cubicBezTo>
                                  <a:pt x="38" y="101"/>
                                  <a:pt x="48" y="113"/>
                                  <a:pt x="54" y="120"/>
                                </a:cubicBezTo>
                                <a:cubicBezTo>
                                  <a:pt x="55" y="122"/>
                                  <a:pt x="56" y="124"/>
                                  <a:pt x="55" y="126"/>
                                </a:cubicBezTo>
                                <a:cubicBezTo>
                                  <a:pt x="54" y="127"/>
                                  <a:pt x="53" y="129"/>
                                  <a:pt x="52" y="129"/>
                                </a:cubicBezTo>
                                <a:cubicBezTo>
                                  <a:pt x="50" y="130"/>
                                  <a:pt x="48" y="130"/>
                                  <a:pt x="47" y="129"/>
                                </a:cubicBezTo>
                                <a:cubicBezTo>
                                  <a:pt x="46" y="129"/>
                                  <a:pt x="45" y="129"/>
                                  <a:pt x="45" y="128"/>
                                </a:cubicBezTo>
                                <a:cubicBezTo>
                                  <a:pt x="45" y="128"/>
                                  <a:pt x="23" y="104"/>
                                  <a:pt x="23" y="104"/>
                                </a:cubicBezTo>
                                <a:cubicBezTo>
                                  <a:pt x="20" y="101"/>
                                  <a:pt x="20" y="100"/>
                                  <a:pt x="22" y="96"/>
                                </a:cubicBezTo>
                                <a:cubicBezTo>
                                  <a:pt x="27" y="87"/>
                                  <a:pt x="35" y="71"/>
                                  <a:pt x="42" y="61"/>
                                </a:cubicBezTo>
                                <a:cubicBezTo>
                                  <a:pt x="45" y="56"/>
                                  <a:pt x="49" y="55"/>
                                  <a:pt x="56" y="54"/>
                                </a:cubicBezTo>
                                <a:cubicBezTo>
                                  <a:pt x="60" y="53"/>
                                  <a:pt x="63" y="53"/>
                                  <a:pt x="67" y="53"/>
                                </a:cubicBezTo>
                                <a:cubicBezTo>
                                  <a:pt x="69" y="60"/>
                                  <a:pt x="69" y="60"/>
                                  <a:pt x="69" y="60"/>
                                </a:cubicBezTo>
                                <a:cubicBezTo>
                                  <a:pt x="64" y="95"/>
                                  <a:pt x="64" y="95"/>
                                  <a:pt x="64" y="95"/>
                                </a:cubicBezTo>
                                <a:cubicBezTo>
                                  <a:pt x="72" y="102"/>
                                  <a:pt x="72" y="102"/>
                                  <a:pt x="72" y="102"/>
                                </a:cubicBezTo>
                                <a:cubicBezTo>
                                  <a:pt x="79" y="94"/>
                                  <a:pt x="79" y="94"/>
                                  <a:pt x="79" y="94"/>
                                </a:cubicBezTo>
                                <a:cubicBezTo>
                                  <a:pt x="73" y="60"/>
                                  <a:pt x="73" y="60"/>
                                  <a:pt x="73" y="60"/>
                                </a:cubicBezTo>
                                <a:cubicBezTo>
                                  <a:pt x="76" y="53"/>
                                  <a:pt x="76" y="53"/>
                                  <a:pt x="76" y="53"/>
                                </a:cubicBezTo>
                                <a:cubicBezTo>
                                  <a:pt x="80" y="53"/>
                                  <a:pt x="83" y="53"/>
                                  <a:pt x="86" y="53"/>
                                </a:cubicBezTo>
                                <a:cubicBezTo>
                                  <a:pt x="95" y="54"/>
                                  <a:pt x="98" y="58"/>
                                  <a:pt x="104" y="65"/>
                                </a:cubicBezTo>
                                <a:cubicBezTo>
                                  <a:pt x="106" y="68"/>
                                  <a:pt x="108" y="70"/>
                                  <a:pt x="110" y="72"/>
                                </a:cubicBezTo>
                                <a:cubicBezTo>
                                  <a:pt x="111" y="74"/>
                                  <a:pt x="112" y="76"/>
                                  <a:pt x="113" y="77"/>
                                </a:cubicBezTo>
                                <a:cubicBezTo>
                                  <a:pt x="117" y="81"/>
                                  <a:pt x="117" y="81"/>
                                  <a:pt x="117" y="81"/>
                                </a:cubicBezTo>
                                <a:cubicBezTo>
                                  <a:pt x="117" y="81"/>
                                  <a:pt x="119" y="76"/>
                                  <a:pt x="119" y="76"/>
                                </a:cubicBezTo>
                                <a:cubicBezTo>
                                  <a:pt x="121" y="71"/>
                                  <a:pt x="121" y="71"/>
                                  <a:pt x="121" y="71"/>
                                </a:cubicBezTo>
                                <a:cubicBezTo>
                                  <a:pt x="122" y="69"/>
                                  <a:pt x="123" y="68"/>
                                  <a:pt x="124" y="66"/>
                                </a:cubicBezTo>
                                <a:cubicBezTo>
                                  <a:pt x="124" y="66"/>
                                  <a:pt x="125" y="63"/>
                                  <a:pt x="125" y="63"/>
                                </a:cubicBezTo>
                                <a:cubicBezTo>
                                  <a:pt x="127" y="59"/>
                                  <a:pt x="127" y="59"/>
                                  <a:pt x="127" y="59"/>
                                </a:cubicBezTo>
                                <a:cubicBezTo>
                                  <a:pt x="127" y="59"/>
                                  <a:pt x="127" y="59"/>
                                  <a:pt x="127" y="59"/>
                                </a:cubicBezTo>
                                <a:cubicBezTo>
                                  <a:pt x="129" y="55"/>
                                  <a:pt x="130" y="54"/>
                                  <a:pt x="132" y="53"/>
                                </a:cubicBezTo>
                                <a:cubicBezTo>
                                  <a:pt x="133" y="53"/>
                                  <a:pt x="134" y="53"/>
                                  <a:pt x="135" y="53"/>
                                </a:cubicBezTo>
                                <a:cubicBezTo>
                                  <a:pt x="135" y="53"/>
                                  <a:pt x="135" y="53"/>
                                  <a:pt x="135" y="53"/>
                                </a:cubicBezTo>
                                <a:cubicBezTo>
                                  <a:pt x="137" y="53"/>
                                  <a:pt x="138" y="54"/>
                                  <a:pt x="139" y="55"/>
                                </a:cubicBezTo>
                                <a:cubicBezTo>
                                  <a:pt x="141" y="58"/>
                                  <a:pt x="140" y="60"/>
                                  <a:pt x="138" y="6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87" name="任意多边形 387"/>
                        <wps:cNvSpPr>
                          <a:spLocks noChangeAspect="1"/>
                        </wps:cNvSpPr>
                        <wps:spPr>
                          <a:xfrm>
                            <a:off x="7578" y="54530"/>
                            <a:ext cx="346" cy="36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225608" y="250825"/>
                              </a:cxn>
                              <a:cxn ang="0">
                                <a:pos x="24571" y="250825"/>
                              </a:cxn>
                              <a:cxn ang="0">
                                <a:pos x="0" y="224188"/>
                              </a:cxn>
                              <a:cxn ang="0">
                                <a:pos x="0" y="24416"/>
                              </a:cxn>
                              <a:cxn ang="0">
                                <a:pos x="24571" y="0"/>
                              </a:cxn>
                              <a:cxn ang="0">
                                <a:pos x="225608" y="0"/>
                              </a:cxn>
                              <a:cxn ang="0">
                                <a:pos x="252413" y="24416"/>
                              </a:cxn>
                              <a:cxn ang="0">
                                <a:pos x="252413" y="224188"/>
                              </a:cxn>
                              <a:cxn ang="0">
                                <a:pos x="225608" y="250825"/>
                              </a:cxn>
                              <a:cxn ang="0">
                                <a:pos x="225608" y="250825"/>
                              </a:cxn>
                              <a:cxn ang="0">
                                <a:pos x="243478" y="24416"/>
                              </a:cxn>
                              <a:cxn ang="0">
                                <a:pos x="225608" y="8878"/>
                              </a:cxn>
                              <a:cxn ang="0">
                                <a:pos x="24571" y="8878"/>
                              </a:cxn>
                              <a:cxn ang="0">
                                <a:pos x="8934" y="31075"/>
                              </a:cxn>
                              <a:cxn ang="0">
                                <a:pos x="8934" y="224188"/>
                              </a:cxn>
                              <a:cxn ang="0">
                                <a:pos x="24571" y="241946"/>
                              </a:cxn>
                              <a:cxn ang="0">
                                <a:pos x="225608" y="241946"/>
                              </a:cxn>
                              <a:cxn ang="0">
                                <a:pos x="243478" y="224188"/>
                              </a:cxn>
                              <a:cxn ang="0">
                                <a:pos x="243478" y="24416"/>
                              </a:cxn>
                              <a:cxn ang="0">
                                <a:pos x="243478" y="24416"/>
                              </a:cxn>
                              <a:cxn ang="0">
                                <a:pos x="51376" y="193113"/>
                              </a:cxn>
                              <a:cxn ang="0">
                                <a:pos x="62544" y="157598"/>
                              </a:cxn>
                              <a:cxn ang="0">
                                <a:pos x="100518" y="139840"/>
                              </a:cxn>
                              <a:cxn ang="0">
                                <a:pos x="127323" y="162037"/>
                              </a:cxn>
                              <a:cxn ang="0">
                                <a:pos x="154128" y="139840"/>
                              </a:cxn>
                              <a:cxn ang="0">
                                <a:pos x="192101" y="157598"/>
                              </a:cxn>
                              <a:cxn ang="0">
                                <a:pos x="201036" y="193113"/>
                              </a:cxn>
                              <a:cxn ang="0">
                                <a:pos x="51376" y="193113"/>
                              </a:cxn>
                              <a:cxn ang="0">
                                <a:pos x="51376" y="193113"/>
                              </a:cxn>
                              <a:cxn ang="0">
                                <a:pos x="125089" y="137620"/>
                              </a:cxn>
                              <a:cxn ang="0">
                                <a:pos x="93817" y="97666"/>
                              </a:cxn>
                              <a:cxn ang="0">
                                <a:pos x="125089" y="55492"/>
                              </a:cxn>
                              <a:cxn ang="0">
                                <a:pos x="156362" y="97666"/>
                              </a:cxn>
                              <a:cxn ang="0">
                                <a:pos x="125089" y="137620"/>
                              </a:cxn>
                              <a:cxn ang="0">
                                <a:pos x="125089" y="137620"/>
                              </a:cxn>
                              <a:cxn ang="0">
                                <a:pos x="125089" y="137620"/>
                              </a:cxn>
                              <a:cxn ang="0">
                                <a:pos x="125089" y="137620"/>
                              </a:cxn>
                            </a:cxnLst>
                            <a:pathLst>
                              <a:path w="113" h="113">
                                <a:moveTo>
                                  <a:pt x="101" y="113"/>
                                </a:moveTo>
                                <a:cubicBezTo>
                                  <a:pt x="11" y="113"/>
                                  <a:pt x="11" y="113"/>
                                  <a:pt x="11" y="113"/>
                                </a:cubicBezTo>
                                <a:cubicBezTo>
                                  <a:pt x="5" y="113"/>
                                  <a:pt x="0" y="108"/>
                                  <a:pt x="0" y="101"/>
                                </a:cubicBezTo>
                                <a:cubicBezTo>
                                  <a:pt x="0" y="11"/>
                                  <a:pt x="0" y="11"/>
                                  <a:pt x="0" y="11"/>
                                </a:cubicBezTo>
                                <a:cubicBezTo>
                                  <a:pt x="0" y="5"/>
                                  <a:pt x="5" y="0"/>
                                  <a:pt x="11" y="0"/>
                                </a:cubicBezTo>
                                <a:cubicBezTo>
                                  <a:pt x="101" y="0"/>
                                  <a:pt x="101" y="0"/>
                                  <a:pt x="101" y="0"/>
                                </a:cubicBezTo>
                                <a:cubicBezTo>
                                  <a:pt x="108" y="0"/>
                                  <a:pt x="113" y="5"/>
                                  <a:pt x="113" y="11"/>
                                </a:cubicBezTo>
                                <a:cubicBezTo>
                                  <a:pt x="113" y="101"/>
                                  <a:pt x="113" y="101"/>
                                  <a:pt x="113" y="101"/>
                                </a:cubicBezTo>
                                <a:cubicBezTo>
                                  <a:pt x="113" y="108"/>
                                  <a:pt x="108" y="113"/>
                                  <a:pt x="101" y="113"/>
                                </a:cubicBezTo>
                                <a:cubicBezTo>
                                  <a:pt x="101" y="113"/>
                                  <a:pt x="101" y="113"/>
                                  <a:pt x="101" y="113"/>
                                </a:cubicBezTo>
                                <a:close/>
                                <a:moveTo>
                                  <a:pt x="109" y="11"/>
                                </a:moveTo>
                                <a:cubicBezTo>
                                  <a:pt x="109" y="8"/>
                                  <a:pt x="105" y="4"/>
                                  <a:pt x="101" y="4"/>
                                </a:cubicBezTo>
                                <a:cubicBezTo>
                                  <a:pt x="11" y="4"/>
                                  <a:pt x="11" y="4"/>
                                  <a:pt x="11" y="4"/>
                                </a:cubicBezTo>
                                <a:cubicBezTo>
                                  <a:pt x="8" y="4"/>
                                  <a:pt x="4" y="10"/>
                                  <a:pt x="4" y="14"/>
                                </a:cubicBezTo>
                                <a:cubicBezTo>
                                  <a:pt x="4" y="101"/>
                                  <a:pt x="4" y="101"/>
                                  <a:pt x="4" y="101"/>
                                </a:cubicBezTo>
                                <a:cubicBezTo>
                                  <a:pt x="4" y="105"/>
                                  <a:pt x="8" y="109"/>
                                  <a:pt x="11" y="109"/>
                                </a:cubicBezTo>
                                <a:cubicBezTo>
                                  <a:pt x="101" y="109"/>
                                  <a:pt x="101" y="109"/>
                                  <a:pt x="101" y="109"/>
                                </a:cubicBezTo>
                                <a:cubicBezTo>
                                  <a:pt x="105" y="109"/>
                                  <a:pt x="109" y="105"/>
                                  <a:pt x="109" y="101"/>
                                </a:cubicBezTo>
                                <a:cubicBezTo>
                                  <a:pt x="109" y="11"/>
                                  <a:pt x="109" y="11"/>
                                  <a:pt x="109" y="11"/>
                                </a:cubicBezTo>
                                <a:cubicBezTo>
                                  <a:pt x="109" y="11"/>
                                  <a:pt x="109" y="11"/>
                                  <a:pt x="109" y="11"/>
                                </a:cubicBezTo>
                                <a:close/>
                                <a:moveTo>
                                  <a:pt x="23" y="87"/>
                                </a:moveTo>
                                <a:cubicBezTo>
                                  <a:pt x="23" y="87"/>
                                  <a:pt x="23" y="74"/>
                                  <a:pt x="28" y="71"/>
                                </a:cubicBezTo>
                                <a:cubicBezTo>
                                  <a:pt x="32" y="68"/>
                                  <a:pt x="45" y="63"/>
                                  <a:pt x="45" y="63"/>
                                </a:cubicBezTo>
                                <a:cubicBezTo>
                                  <a:pt x="45" y="63"/>
                                  <a:pt x="53" y="73"/>
                                  <a:pt x="57" y="73"/>
                                </a:cubicBezTo>
                                <a:cubicBezTo>
                                  <a:pt x="60" y="73"/>
                                  <a:pt x="69" y="63"/>
                                  <a:pt x="69" y="63"/>
                                </a:cubicBezTo>
                                <a:cubicBezTo>
                                  <a:pt x="69" y="63"/>
                                  <a:pt x="81" y="68"/>
                                  <a:pt x="86" y="71"/>
                                </a:cubicBezTo>
                                <a:cubicBezTo>
                                  <a:pt x="91" y="75"/>
                                  <a:pt x="90" y="87"/>
                                  <a:pt x="90" y="87"/>
                                </a:cubicBezTo>
                                <a:cubicBezTo>
                                  <a:pt x="23" y="87"/>
                                  <a:pt x="23" y="87"/>
                                  <a:pt x="23" y="87"/>
                                </a:cubicBezTo>
                                <a:cubicBezTo>
                                  <a:pt x="23" y="87"/>
                                  <a:pt x="23" y="87"/>
                                  <a:pt x="23" y="87"/>
                                </a:cubicBezTo>
                                <a:close/>
                                <a:moveTo>
                                  <a:pt x="56" y="62"/>
                                </a:moveTo>
                                <a:cubicBezTo>
                                  <a:pt x="48" y="62"/>
                                  <a:pt x="42" y="55"/>
                                  <a:pt x="42" y="44"/>
                                </a:cubicBezTo>
                                <a:cubicBezTo>
                                  <a:pt x="42" y="34"/>
                                  <a:pt x="48" y="25"/>
                                  <a:pt x="56" y="25"/>
                                </a:cubicBezTo>
                                <a:cubicBezTo>
                                  <a:pt x="63" y="25"/>
                                  <a:pt x="70" y="34"/>
                                  <a:pt x="70" y="44"/>
                                </a:cubicBezTo>
                                <a:cubicBezTo>
                                  <a:pt x="70" y="55"/>
                                  <a:pt x="63" y="62"/>
                                  <a:pt x="56" y="62"/>
                                </a:cubicBezTo>
                                <a:cubicBezTo>
                                  <a:pt x="56" y="62"/>
                                  <a:pt x="56" y="62"/>
                                  <a:pt x="56" y="62"/>
                                </a:cubicBezTo>
                                <a:close/>
                                <a:moveTo>
                                  <a:pt x="56" y="62"/>
                                </a:moveTo>
                                <a:cubicBezTo>
                                  <a:pt x="56" y="62"/>
                                  <a:pt x="56" y="62"/>
                                  <a:pt x="56" y="62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88" name="任意多边形 388"/>
                        <wps:cNvSpPr>
                          <a:spLocks noChangeAspect="1"/>
                        </wps:cNvSpPr>
                        <wps:spPr>
                          <a:xfrm>
                            <a:off x="11126" y="54518"/>
                            <a:ext cx="342" cy="36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193018" y="0"/>
                              </a:cxn>
                              <a:cxn ang="0">
                                <a:pos x="54345" y="0"/>
                              </a:cxn>
                              <a:cxn ang="0">
                                <a:pos x="0" y="56154"/>
                              </a:cxn>
                              <a:cxn ang="0">
                                <a:pos x="0" y="194670"/>
                              </a:cxn>
                              <a:cxn ang="0">
                                <a:pos x="54345" y="250825"/>
                              </a:cxn>
                              <a:cxn ang="0">
                                <a:pos x="193018" y="250825"/>
                              </a:cxn>
                              <a:cxn ang="0">
                                <a:pos x="249238" y="194670"/>
                              </a:cxn>
                              <a:cxn ang="0">
                                <a:pos x="249238" y="56154"/>
                              </a:cxn>
                              <a:cxn ang="0">
                                <a:pos x="193018" y="0"/>
                              </a:cxn>
                              <a:cxn ang="0">
                                <a:pos x="48723" y="205901"/>
                              </a:cxn>
                              <a:cxn ang="0">
                                <a:pos x="52471" y="179695"/>
                              </a:cxn>
                              <a:cxn ang="0">
                                <a:pos x="84328" y="164720"/>
                              </a:cxn>
                              <a:cxn ang="0">
                                <a:pos x="104942" y="147874"/>
                              </a:cxn>
                              <a:cxn ang="0">
                                <a:pos x="104942" y="136643"/>
                              </a:cxn>
                              <a:cxn ang="0">
                                <a:pos x="91824" y="119797"/>
                              </a:cxn>
                              <a:cxn ang="0">
                                <a:pos x="84328" y="110437"/>
                              </a:cxn>
                              <a:cxn ang="0">
                                <a:pos x="88076" y="95463"/>
                              </a:cxn>
                              <a:cxn ang="0">
                                <a:pos x="89950" y="91719"/>
                              </a:cxn>
                              <a:cxn ang="0">
                                <a:pos x="89950" y="69257"/>
                              </a:cxn>
                              <a:cxn ang="0">
                                <a:pos x="103068" y="50539"/>
                              </a:cxn>
                              <a:cxn ang="0">
                                <a:pos x="110564" y="50539"/>
                              </a:cxn>
                              <a:cxn ang="0">
                                <a:pos x="118060" y="48667"/>
                              </a:cxn>
                              <a:cxn ang="0">
                                <a:pos x="129303" y="44923"/>
                              </a:cxn>
                              <a:cxn ang="0">
                                <a:pos x="140547" y="54283"/>
                              </a:cxn>
                              <a:cxn ang="0">
                                <a:pos x="149917" y="54283"/>
                              </a:cxn>
                              <a:cxn ang="0">
                                <a:pos x="157413" y="71129"/>
                              </a:cxn>
                              <a:cxn ang="0">
                                <a:pos x="157413" y="91719"/>
                              </a:cxn>
                              <a:cxn ang="0">
                                <a:pos x="159287" y="95463"/>
                              </a:cxn>
                              <a:cxn ang="0">
                                <a:pos x="163035" y="112309"/>
                              </a:cxn>
                              <a:cxn ang="0">
                                <a:pos x="153665" y="119797"/>
                              </a:cxn>
                              <a:cxn ang="0">
                                <a:pos x="142421" y="136643"/>
                              </a:cxn>
                              <a:cxn ang="0">
                                <a:pos x="142421" y="147874"/>
                              </a:cxn>
                              <a:cxn ang="0">
                                <a:pos x="161161" y="164720"/>
                              </a:cxn>
                              <a:cxn ang="0">
                                <a:pos x="194892" y="179695"/>
                              </a:cxn>
                              <a:cxn ang="0">
                                <a:pos x="200514" y="205901"/>
                              </a:cxn>
                              <a:cxn ang="0">
                                <a:pos x="48723" y="205901"/>
                              </a:cxn>
                              <a:cxn ang="0">
                                <a:pos x="48723" y="205901"/>
                              </a:cxn>
                              <a:cxn ang="0">
                                <a:pos x="48723" y="205901"/>
                              </a:cxn>
                            </a:cxnLst>
                            <a:pathLst>
                              <a:path w="133" h="134">
                                <a:moveTo>
                                  <a:pt x="103" y="0"/>
                                </a:moveTo>
                                <a:cubicBezTo>
                                  <a:pt x="29" y="0"/>
                                  <a:pt x="29" y="0"/>
                                  <a:pt x="29" y="0"/>
                                </a:cubicBezTo>
                                <a:cubicBezTo>
                                  <a:pt x="13" y="0"/>
                                  <a:pt x="0" y="13"/>
                                  <a:pt x="0" y="30"/>
                                </a:cubicBezTo>
                                <a:cubicBezTo>
                                  <a:pt x="0" y="104"/>
                                  <a:pt x="0" y="104"/>
                                  <a:pt x="0" y="104"/>
                                </a:cubicBezTo>
                                <a:cubicBezTo>
                                  <a:pt x="0" y="121"/>
                                  <a:pt x="13" y="134"/>
                                  <a:pt x="29" y="134"/>
                                </a:cubicBezTo>
                                <a:cubicBezTo>
                                  <a:pt x="103" y="134"/>
                                  <a:pt x="103" y="134"/>
                                  <a:pt x="103" y="134"/>
                                </a:cubicBezTo>
                                <a:cubicBezTo>
                                  <a:pt x="120" y="134"/>
                                  <a:pt x="133" y="121"/>
                                  <a:pt x="133" y="104"/>
                                </a:cubicBezTo>
                                <a:cubicBezTo>
                                  <a:pt x="133" y="30"/>
                                  <a:pt x="133" y="30"/>
                                  <a:pt x="133" y="30"/>
                                </a:cubicBezTo>
                                <a:cubicBezTo>
                                  <a:pt x="133" y="13"/>
                                  <a:pt x="120" y="0"/>
                                  <a:pt x="103" y="0"/>
                                </a:cubicBezTo>
                                <a:close/>
                                <a:moveTo>
                                  <a:pt x="26" y="110"/>
                                </a:moveTo>
                                <a:cubicBezTo>
                                  <a:pt x="26" y="110"/>
                                  <a:pt x="26" y="99"/>
                                  <a:pt x="28" y="96"/>
                                </a:cubicBezTo>
                                <a:cubicBezTo>
                                  <a:pt x="30" y="94"/>
                                  <a:pt x="33" y="90"/>
                                  <a:pt x="45" y="88"/>
                                </a:cubicBezTo>
                                <a:cubicBezTo>
                                  <a:pt x="58" y="86"/>
                                  <a:pt x="56" y="79"/>
                                  <a:pt x="56" y="79"/>
                                </a:cubicBezTo>
                                <a:cubicBezTo>
                                  <a:pt x="56" y="76"/>
                                  <a:pt x="56" y="73"/>
                                  <a:pt x="56" y="73"/>
                                </a:cubicBezTo>
                                <a:cubicBezTo>
                                  <a:pt x="56" y="73"/>
                                  <a:pt x="51" y="70"/>
                                  <a:pt x="49" y="64"/>
                                </a:cubicBezTo>
                                <a:cubicBezTo>
                                  <a:pt x="45" y="63"/>
                                  <a:pt x="46" y="61"/>
                                  <a:pt x="45" y="59"/>
                                </a:cubicBezTo>
                                <a:cubicBezTo>
                                  <a:pt x="45" y="59"/>
                                  <a:pt x="44" y="50"/>
                                  <a:pt x="47" y="51"/>
                                </a:cubicBezTo>
                                <a:cubicBezTo>
                                  <a:pt x="47" y="51"/>
                                  <a:pt x="48" y="51"/>
                                  <a:pt x="48" y="49"/>
                                </a:cubicBezTo>
                                <a:cubicBezTo>
                                  <a:pt x="48" y="45"/>
                                  <a:pt x="48" y="39"/>
                                  <a:pt x="48" y="37"/>
                                </a:cubicBezTo>
                                <a:cubicBezTo>
                                  <a:pt x="48" y="34"/>
                                  <a:pt x="50" y="28"/>
                                  <a:pt x="55" y="27"/>
                                </a:cubicBezTo>
                                <a:cubicBezTo>
                                  <a:pt x="59" y="26"/>
                                  <a:pt x="57" y="27"/>
                                  <a:pt x="59" y="27"/>
                                </a:cubicBezTo>
                                <a:cubicBezTo>
                                  <a:pt x="60" y="27"/>
                                  <a:pt x="60" y="26"/>
                                  <a:pt x="63" y="26"/>
                                </a:cubicBezTo>
                                <a:cubicBezTo>
                                  <a:pt x="69" y="24"/>
                                  <a:pt x="69" y="24"/>
                                  <a:pt x="69" y="24"/>
                                </a:cubicBezTo>
                                <a:cubicBezTo>
                                  <a:pt x="71" y="24"/>
                                  <a:pt x="73" y="28"/>
                                  <a:pt x="75" y="29"/>
                                </a:cubicBezTo>
                                <a:cubicBezTo>
                                  <a:pt x="76" y="29"/>
                                  <a:pt x="77" y="28"/>
                                  <a:pt x="80" y="29"/>
                                </a:cubicBezTo>
                                <a:cubicBezTo>
                                  <a:pt x="84" y="30"/>
                                  <a:pt x="84" y="36"/>
                                  <a:pt x="84" y="38"/>
                                </a:cubicBezTo>
                                <a:cubicBezTo>
                                  <a:pt x="84" y="41"/>
                                  <a:pt x="85" y="47"/>
                                  <a:pt x="84" y="49"/>
                                </a:cubicBezTo>
                                <a:cubicBezTo>
                                  <a:pt x="84" y="51"/>
                                  <a:pt x="85" y="51"/>
                                  <a:pt x="85" y="51"/>
                                </a:cubicBezTo>
                                <a:cubicBezTo>
                                  <a:pt x="88" y="51"/>
                                  <a:pt x="87" y="60"/>
                                  <a:pt x="87" y="60"/>
                                </a:cubicBezTo>
                                <a:cubicBezTo>
                                  <a:pt x="87" y="62"/>
                                  <a:pt x="85" y="62"/>
                                  <a:pt x="82" y="64"/>
                                </a:cubicBezTo>
                                <a:cubicBezTo>
                                  <a:pt x="80" y="70"/>
                                  <a:pt x="76" y="73"/>
                                  <a:pt x="76" y="73"/>
                                </a:cubicBezTo>
                                <a:cubicBezTo>
                                  <a:pt x="76" y="73"/>
                                  <a:pt x="76" y="78"/>
                                  <a:pt x="76" y="79"/>
                                </a:cubicBezTo>
                                <a:cubicBezTo>
                                  <a:pt x="76" y="79"/>
                                  <a:pt x="74" y="86"/>
                                  <a:pt x="86" y="88"/>
                                </a:cubicBezTo>
                                <a:cubicBezTo>
                                  <a:pt x="99" y="90"/>
                                  <a:pt x="102" y="94"/>
                                  <a:pt x="104" y="96"/>
                                </a:cubicBezTo>
                                <a:cubicBezTo>
                                  <a:pt x="106" y="99"/>
                                  <a:pt x="107" y="110"/>
                                  <a:pt x="107" y="110"/>
                                </a:cubicBezTo>
                                <a:cubicBezTo>
                                  <a:pt x="26" y="110"/>
                                  <a:pt x="26" y="110"/>
                                  <a:pt x="26" y="110"/>
                                </a:cubicBezTo>
                                <a:close/>
                                <a:moveTo>
                                  <a:pt x="26" y="110"/>
                                </a:moveTo>
                                <a:cubicBezTo>
                                  <a:pt x="26" y="110"/>
                                  <a:pt x="26" y="110"/>
                                  <a:pt x="26" y="110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89" name="任意多边形 389"/>
                        <wps:cNvSpPr>
                          <a:spLocks noChangeAspect="1"/>
                        </wps:cNvSpPr>
                        <wps:spPr>
                          <a:xfrm>
                            <a:off x="12092" y="54516"/>
                            <a:ext cx="357" cy="387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90629" y="287338"/>
                              </a:cxn>
                              <a:cxn ang="0">
                                <a:pos x="82929" y="179142"/>
                              </a:cxn>
                              <a:cxn ang="0">
                                <a:pos x="47980" y="74495"/>
                              </a:cxn>
                              <a:cxn ang="0">
                                <a:pos x="191921" y="74495"/>
                              </a:cxn>
                              <a:cxn ang="0">
                                <a:pos x="158157" y="152537"/>
                              </a:cxn>
                              <a:cxn ang="0">
                                <a:pos x="171782" y="74495"/>
                              </a:cxn>
                              <a:cxn ang="0">
                                <a:pos x="68120" y="74495"/>
                              </a:cxn>
                              <a:cxn ang="0">
                                <a:pos x="103661" y="169683"/>
                              </a:cxn>
                              <a:cxn ang="0">
                                <a:pos x="94183" y="198653"/>
                              </a:cxn>
                              <a:cxn ang="0">
                                <a:pos x="92406" y="266644"/>
                              </a:cxn>
                              <a:cxn ang="0">
                                <a:pos x="91814" y="287338"/>
                              </a:cxn>
                              <a:cxn ang="0">
                                <a:pos x="235756" y="285564"/>
                              </a:cxn>
                              <a:cxn ang="0">
                                <a:pos x="163489" y="285564"/>
                              </a:cxn>
                              <a:cxn ang="0">
                                <a:pos x="148087" y="274922"/>
                              </a:cxn>
                              <a:cxn ang="0">
                                <a:pos x="125578" y="201018"/>
                              </a:cxn>
                              <a:cxn ang="0">
                                <a:pos x="131502" y="183872"/>
                              </a:cxn>
                              <a:cxn ang="0">
                                <a:pos x="190737" y="138939"/>
                              </a:cxn>
                              <a:cxn ang="0">
                                <a:pos x="200214" y="133026"/>
                              </a:cxn>
                              <a:cxn ang="0">
                                <a:pos x="227463" y="177960"/>
                              </a:cxn>
                              <a:cxn ang="0">
                                <a:pos x="276628" y="190967"/>
                              </a:cxn>
                              <a:cxn ang="0">
                                <a:pos x="244048" y="231762"/>
                              </a:cxn>
                              <a:cxn ang="0">
                                <a:pos x="251157" y="276695"/>
                              </a:cxn>
                              <a:cxn ang="0">
                                <a:pos x="241087" y="286746"/>
                              </a:cxn>
                              <a:cxn ang="0">
                                <a:pos x="204953" y="244769"/>
                              </a:cxn>
                              <a:cxn ang="0">
                                <a:pos x="223316" y="229988"/>
                              </a:cxn>
                              <a:cxn ang="0">
                                <a:pos x="245233" y="201609"/>
                              </a:cxn>
                              <a:cxn ang="0">
                                <a:pos x="211469" y="191558"/>
                              </a:cxn>
                              <a:cxn ang="0">
                                <a:pos x="188367" y="191558"/>
                              </a:cxn>
                              <a:cxn ang="0">
                                <a:pos x="154603" y="201018"/>
                              </a:cxn>
                              <a:cxn ang="0">
                                <a:pos x="176520" y="229988"/>
                              </a:cxn>
                              <a:cxn ang="0">
                                <a:pos x="194883" y="244769"/>
                              </a:cxn>
                              <a:cxn ang="0">
                                <a:pos x="199622" y="243586"/>
                              </a:cxn>
                            </a:cxnLst>
                            <a:pathLst>
                              <a:path w="469" h="486">
                                <a:moveTo>
                                  <a:pt x="155" y="486"/>
                                </a:moveTo>
                                <a:cubicBezTo>
                                  <a:pt x="154" y="486"/>
                                  <a:pt x="154" y="486"/>
                                  <a:pt x="153" y="486"/>
                                </a:cubicBezTo>
                                <a:cubicBezTo>
                                  <a:pt x="66" y="478"/>
                                  <a:pt x="0" y="437"/>
                                  <a:pt x="0" y="389"/>
                                </a:cubicBezTo>
                                <a:cubicBezTo>
                                  <a:pt x="0" y="343"/>
                                  <a:pt x="70" y="313"/>
                                  <a:pt x="140" y="303"/>
                                </a:cubicBezTo>
                                <a:cubicBezTo>
                                  <a:pt x="140" y="296"/>
                                  <a:pt x="140" y="296"/>
                                  <a:pt x="140" y="296"/>
                                </a:cubicBezTo>
                                <a:cubicBezTo>
                                  <a:pt x="88" y="257"/>
                                  <a:pt x="81" y="185"/>
                                  <a:pt x="81" y="126"/>
                                </a:cubicBezTo>
                                <a:cubicBezTo>
                                  <a:pt x="81" y="47"/>
                                  <a:pt x="127" y="0"/>
                                  <a:pt x="205" y="0"/>
                                </a:cubicBezTo>
                                <a:cubicBezTo>
                                  <a:pt x="282" y="0"/>
                                  <a:pt x="324" y="45"/>
                                  <a:pt x="324" y="126"/>
                                </a:cubicBezTo>
                                <a:cubicBezTo>
                                  <a:pt x="324" y="164"/>
                                  <a:pt x="312" y="212"/>
                                  <a:pt x="291" y="251"/>
                                </a:cubicBezTo>
                                <a:cubicBezTo>
                                  <a:pt x="286" y="259"/>
                                  <a:pt x="276" y="263"/>
                                  <a:pt x="267" y="258"/>
                                </a:cubicBezTo>
                                <a:cubicBezTo>
                                  <a:pt x="259" y="254"/>
                                  <a:pt x="256" y="243"/>
                                  <a:pt x="260" y="235"/>
                                </a:cubicBezTo>
                                <a:cubicBezTo>
                                  <a:pt x="278" y="201"/>
                                  <a:pt x="290" y="158"/>
                                  <a:pt x="290" y="126"/>
                                </a:cubicBezTo>
                                <a:cubicBezTo>
                                  <a:pt x="290" y="65"/>
                                  <a:pt x="262" y="35"/>
                                  <a:pt x="205" y="35"/>
                                </a:cubicBezTo>
                                <a:cubicBezTo>
                                  <a:pt x="145" y="35"/>
                                  <a:pt x="115" y="66"/>
                                  <a:pt x="115" y="126"/>
                                </a:cubicBezTo>
                                <a:cubicBezTo>
                                  <a:pt x="115" y="182"/>
                                  <a:pt x="121" y="244"/>
                                  <a:pt x="167" y="273"/>
                                </a:cubicBezTo>
                                <a:cubicBezTo>
                                  <a:pt x="172" y="276"/>
                                  <a:pt x="175" y="281"/>
                                  <a:pt x="175" y="287"/>
                                </a:cubicBezTo>
                                <a:cubicBezTo>
                                  <a:pt x="175" y="318"/>
                                  <a:pt x="175" y="318"/>
                                  <a:pt x="175" y="318"/>
                                </a:cubicBezTo>
                                <a:cubicBezTo>
                                  <a:pt x="175" y="327"/>
                                  <a:pt x="168" y="335"/>
                                  <a:pt x="159" y="336"/>
                                </a:cubicBezTo>
                                <a:cubicBezTo>
                                  <a:pt x="83" y="344"/>
                                  <a:pt x="35" y="373"/>
                                  <a:pt x="35" y="389"/>
                                </a:cubicBezTo>
                                <a:cubicBezTo>
                                  <a:pt x="35" y="411"/>
                                  <a:pt x="81" y="444"/>
                                  <a:pt x="156" y="451"/>
                                </a:cubicBezTo>
                                <a:cubicBezTo>
                                  <a:pt x="166" y="452"/>
                                  <a:pt x="173" y="460"/>
                                  <a:pt x="172" y="470"/>
                                </a:cubicBezTo>
                                <a:cubicBezTo>
                                  <a:pt x="171" y="479"/>
                                  <a:pt x="164" y="486"/>
                                  <a:pt x="155" y="486"/>
                                </a:cubicBezTo>
                                <a:close/>
                                <a:moveTo>
                                  <a:pt x="407" y="485"/>
                                </a:moveTo>
                                <a:cubicBezTo>
                                  <a:pt x="404" y="485"/>
                                  <a:pt x="401" y="485"/>
                                  <a:pt x="398" y="483"/>
                                </a:cubicBezTo>
                                <a:cubicBezTo>
                                  <a:pt x="337" y="449"/>
                                  <a:pt x="337" y="449"/>
                                  <a:pt x="337" y="449"/>
                                </a:cubicBezTo>
                                <a:cubicBezTo>
                                  <a:pt x="276" y="483"/>
                                  <a:pt x="276" y="483"/>
                                  <a:pt x="276" y="483"/>
                                </a:cubicBezTo>
                                <a:cubicBezTo>
                                  <a:pt x="270" y="486"/>
                                  <a:pt x="263" y="486"/>
                                  <a:pt x="258" y="482"/>
                                </a:cubicBezTo>
                                <a:cubicBezTo>
                                  <a:pt x="252" y="478"/>
                                  <a:pt x="249" y="471"/>
                                  <a:pt x="250" y="465"/>
                                </a:cubicBezTo>
                                <a:cubicBezTo>
                                  <a:pt x="262" y="392"/>
                                  <a:pt x="262" y="392"/>
                                  <a:pt x="262" y="392"/>
                                </a:cubicBezTo>
                                <a:cubicBezTo>
                                  <a:pt x="212" y="340"/>
                                  <a:pt x="212" y="340"/>
                                  <a:pt x="212" y="340"/>
                                </a:cubicBezTo>
                                <a:cubicBezTo>
                                  <a:pt x="208" y="336"/>
                                  <a:pt x="206" y="329"/>
                                  <a:pt x="208" y="323"/>
                                </a:cubicBezTo>
                                <a:cubicBezTo>
                                  <a:pt x="210" y="317"/>
                                  <a:pt x="216" y="312"/>
                                  <a:pt x="222" y="311"/>
                                </a:cubicBezTo>
                                <a:cubicBezTo>
                                  <a:pt x="291" y="301"/>
                                  <a:pt x="291" y="301"/>
                                  <a:pt x="291" y="301"/>
                                </a:cubicBezTo>
                                <a:cubicBezTo>
                                  <a:pt x="322" y="235"/>
                                  <a:pt x="322" y="235"/>
                                  <a:pt x="322" y="235"/>
                                </a:cubicBezTo>
                                <a:cubicBezTo>
                                  <a:pt x="325" y="229"/>
                                  <a:pt x="331" y="225"/>
                                  <a:pt x="338" y="225"/>
                                </a:cubicBezTo>
                                <a:cubicBezTo>
                                  <a:pt x="338" y="225"/>
                                  <a:pt x="338" y="225"/>
                                  <a:pt x="338" y="225"/>
                                </a:cubicBezTo>
                                <a:cubicBezTo>
                                  <a:pt x="344" y="225"/>
                                  <a:pt x="350" y="229"/>
                                  <a:pt x="353" y="235"/>
                                </a:cubicBezTo>
                                <a:cubicBezTo>
                                  <a:pt x="384" y="301"/>
                                  <a:pt x="384" y="301"/>
                                  <a:pt x="384" y="301"/>
                                </a:cubicBezTo>
                                <a:cubicBezTo>
                                  <a:pt x="453" y="312"/>
                                  <a:pt x="453" y="312"/>
                                  <a:pt x="453" y="312"/>
                                </a:cubicBezTo>
                                <a:cubicBezTo>
                                  <a:pt x="459" y="313"/>
                                  <a:pt x="464" y="317"/>
                                  <a:pt x="467" y="323"/>
                                </a:cubicBezTo>
                                <a:cubicBezTo>
                                  <a:pt x="469" y="329"/>
                                  <a:pt x="467" y="336"/>
                                  <a:pt x="462" y="341"/>
                                </a:cubicBezTo>
                                <a:cubicBezTo>
                                  <a:pt x="412" y="392"/>
                                  <a:pt x="412" y="392"/>
                                  <a:pt x="412" y="392"/>
                                </a:cubicBezTo>
                                <a:cubicBezTo>
                                  <a:pt x="423" y="462"/>
                                  <a:pt x="423" y="462"/>
                                  <a:pt x="423" y="462"/>
                                </a:cubicBezTo>
                                <a:cubicBezTo>
                                  <a:pt x="424" y="464"/>
                                  <a:pt x="424" y="466"/>
                                  <a:pt x="424" y="468"/>
                                </a:cubicBezTo>
                                <a:cubicBezTo>
                                  <a:pt x="424" y="477"/>
                                  <a:pt x="417" y="485"/>
                                  <a:pt x="407" y="485"/>
                                </a:cubicBezTo>
                                <a:cubicBezTo>
                                  <a:pt x="407" y="485"/>
                                  <a:pt x="407" y="485"/>
                                  <a:pt x="407" y="485"/>
                                </a:cubicBezTo>
                                <a:close/>
                                <a:moveTo>
                                  <a:pt x="337" y="412"/>
                                </a:moveTo>
                                <a:cubicBezTo>
                                  <a:pt x="340" y="412"/>
                                  <a:pt x="343" y="413"/>
                                  <a:pt x="346" y="414"/>
                                </a:cubicBezTo>
                                <a:cubicBezTo>
                                  <a:pt x="384" y="435"/>
                                  <a:pt x="384" y="435"/>
                                  <a:pt x="384" y="435"/>
                                </a:cubicBezTo>
                                <a:cubicBezTo>
                                  <a:pt x="377" y="389"/>
                                  <a:pt x="377" y="389"/>
                                  <a:pt x="377" y="389"/>
                                </a:cubicBezTo>
                                <a:cubicBezTo>
                                  <a:pt x="376" y="384"/>
                                  <a:pt x="377" y="378"/>
                                  <a:pt x="381" y="374"/>
                                </a:cubicBezTo>
                                <a:cubicBezTo>
                                  <a:pt x="414" y="341"/>
                                  <a:pt x="414" y="341"/>
                                  <a:pt x="414" y="341"/>
                                </a:cubicBezTo>
                                <a:cubicBezTo>
                                  <a:pt x="370" y="334"/>
                                  <a:pt x="370" y="334"/>
                                  <a:pt x="370" y="334"/>
                                </a:cubicBezTo>
                                <a:cubicBezTo>
                                  <a:pt x="364" y="333"/>
                                  <a:pt x="359" y="329"/>
                                  <a:pt x="357" y="324"/>
                                </a:cubicBezTo>
                                <a:cubicBezTo>
                                  <a:pt x="338" y="283"/>
                                  <a:pt x="338" y="283"/>
                                  <a:pt x="338" y="283"/>
                                </a:cubicBezTo>
                                <a:cubicBezTo>
                                  <a:pt x="318" y="324"/>
                                  <a:pt x="318" y="324"/>
                                  <a:pt x="318" y="324"/>
                                </a:cubicBezTo>
                                <a:cubicBezTo>
                                  <a:pt x="316" y="329"/>
                                  <a:pt x="311" y="333"/>
                                  <a:pt x="305" y="334"/>
                                </a:cubicBezTo>
                                <a:cubicBezTo>
                                  <a:pt x="261" y="340"/>
                                  <a:pt x="261" y="340"/>
                                  <a:pt x="261" y="340"/>
                                </a:cubicBezTo>
                                <a:cubicBezTo>
                                  <a:pt x="293" y="374"/>
                                  <a:pt x="293" y="374"/>
                                  <a:pt x="293" y="374"/>
                                </a:cubicBezTo>
                                <a:cubicBezTo>
                                  <a:pt x="297" y="378"/>
                                  <a:pt x="299" y="384"/>
                                  <a:pt x="298" y="389"/>
                                </a:cubicBezTo>
                                <a:cubicBezTo>
                                  <a:pt x="290" y="435"/>
                                  <a:pt x="290" y="435"/>
                                  <a:pt x="290" y="435"/>
                                </a:cubicBezTo>
                                <a:cubicBezTo>
                                  <a:pt x="329" y="414"/>
                                  <a:pt x="329" y="414"/>
                                  <a:pt x="329" y="414"/>
                                </a:cubicBezTo>
                                <a:cubicBezTo>
                                  <a:pt x="331" y="413"/>
                                  <a:pt x="334" y="412"/>
                                  <a:pt x="337" y="412"/>
                                </a:cubicBezTo>
                                <a:close/>
                                <a:moveTo>
                                  <a:pt x="337" y="412"/>
                                </a:moveTo>
                                <a:cubicBezTo>
                                  <a:pt x="337" y="412"/>
                                  <a:pt x="337" y="412"/>
                                  <a:pt x="337" y="412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90" name="任意多边形 390"/>
                        <wps:cNvSpPr>
                          <a:spLocks noChangeAspect="1"/>
                        </wps:cNvSpPr>
                        <wps:spPr>
                          <a:xfrm>
                            <a:off x="8482" y="54504"/>
                            <a:ext cx="297" cy="390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225941" y="220824"/>
                              </a:cxn>
                              <a:cxn ang="0">
                                <a:pos x="225941" y="231466"/>
                              </a:cxn>
                              <a:cxn ang="0">
                                <a:pos x="228600" y="244769"/>
                              </a:cxn>
                              <a:cxn ang="0">
                                <a:pos x="225941" y="258072"/>
                              </a:cxn>
                              <a:cxn ang="0">
                                <a:pos x="223283" y="268714"/>
                              </a:cxn>
                              <a:cxn ang="0">
                                <a:pos x="215309" y="271374"/>
                              </a:cxn>
                              <a:cxn ang="0">
                                <a:pos x="199360" y="276695"/>
                              </a:cxn>
                              <a:cxn ang="0">
                                <a:pos x="178095" y="279356"/>
                              </a:cxn>
                              <a:cxn ang="0">
                                <a:pos x="154172" y="282016"/>
                              </a:cxn>
                              <a:cxn ang="0">
                                <a:pos x="130248" y="284677"/>
                              </a:cxn>
                              <a:cxn ang="0">
                                <a:pos x="111641" y="287338"/>
                              </a:cxn>
                              <a:cxn ang="0">
                                <a:pos x="82402" y="284677"/>
                              </a:cxn>
                              <a:cxn ang="0">
                                <a:pos x="47846" y="279356"/>
                              </a:cxn>
                              <a:cxn ang="0">
                                <a:pos x="18606" y="274035"/>
                              </a:cxn>
                              <a:cxn ang="0">
                                <a:pos x="5316" y="271374"/>
                              </a:cxn>
                              <a:cxn ang="0">
                                <a:pos x="0" y="255411"/>
                              </a:cxn>
                              <a:cxn ang="0">
                                <a:pos x="2658" y="226145"/>
                              </a:cxn>
                              <a:cxn ang="0">
                                <a:pos x="10632" y="210182"/>
                              </a:cxn>
                              <a:cxn ang="0">
                                <a:pos x="26581" y="202200"/>
                              </a:cxn>
                              <a:cxn ang="0">
                                <a:pos x="45188" y="196879"/>
                              </a:cxn>
                              <a:cxn ang="0">
                                <a:pos x="63795" y="188898"/>
                              </a:cxn>
                              <a:cxn ang="0">
                                <a:pos x="71769" y="183577"/>
                              </a:cxn>
                              <a:cxn ang="0">
                                <a:pos x="74427" y="175595"/>
                              </a:cxn>
                              <a:cxn ang="0">
                                <a:pos x="77086" y="170274"/>
                              </a:cxn>
                              <a:cxn ang="0">
                                <a:pos x="77086" y="162292"/>
                              </a:cxn>
                              <a:cxn ang="0">
                                <a:pos x="53162" y="159632"/>
                              </a:cxn>
                              <a:cxn ang="0">
                                <a:pos x="42530" y="148990"/>
                              </a:cxn>
                              <a:cxn ang="0">
                                <a:pos x="37213" y="133026"/>
                              </a:cxn>
                              <a:cxn ang="0">
                                <a:pos x="34555" y="106421"/>
                              </a:cxn>
                              <a:cxn ang="0">
                                <a:pos x="37213" y="77155"/>
                              </a:cxn>
                              <a:cxn ang="0">
                                <a:pos x="42530" y="45229"/>
                              </a:cxn>
                              <a:cxn ang="0">
                                <a:pos x="58479" y="21284"/>
                              </a:cxn>
                              <a:cxn ang="0">
                                <a:pos x="90376" y="5321"/>
                              </a:cxn>
                              <a:cxn ang="0">
                                <a:pos x="111641" y="0"/>
                              </a:cxn>
                              <a:cxn ang="0">
                                <a:pos x="116958" y="0"/>
                              </a:cxn>
                              <a:cxn ang="0">
                                <a:pos x="122274" y="0"/>
                              </a:cxn>
                              <a:cxn ang="0">
                                <a:pos x="148855" y="5321"/>
                              </a:cxn>
                              <a:cxn ang="0">
                                <a:pos x="167462" y="21284"/>
                              </a:cxn>
                              <a:cxn ang="0">
                                <a:pos x="180753" y="42568"/>
                              </a:cxn>
                              <a:cxn ang="0">
                                <a:pos x="191386" y="63852"/>
                              </a:cxn>
                              <a:cxn ang="0">
                                <a:pos x="194044" y="87797"/>
                              </a:cxn>
                              <a:cxn ang="0">
                                <a:pos x="196702" y="106421"/>
                              </a:cxn>
                              <a:cxn ang="0">
                                <a:pos x="191386" y="127705"/>
                              </a:cxn>
                              <a:cxn ang="0">
                                <a:pos x="186069" y="143669"/>
                              </a:cxn>
                              <a:cxn ang="0">
                                <a:pos x="178095" y="159632"/>
                              </a:cxn>
                              <a:cxn ang="0">
                                <a:pos x="148855" y="162292"/>
                              </a:cxn>
                              <a:cxn ang="0">
                                <a:pos x="154172" y="178255"/>
                              </a:cxn>
                              <a:cxn ang="0">
                                <a:pos x="170120" y="191558"/>
                              </a:cxn>
                              <a:cxn ang="0">
                                <a:pos x="186069" y="196879"/>
                              </a:cxn>
                              <a:cxn ang="0">
                                <a:pos x="202018" y="202200"/>
                              </a:cxn>
                              <a:cxn ang="0">
                                <a:pos x="215309" y="210182"/>
                              </a:cxn>
                              <a:cxn ang="0">
                                <a:pos x="225941" y="220824"/>
                              </a:cxn>
                              <a:cxn ang="0">
                                <a:pos x="225941" y="220824"/>
                              </a:cxn>
                              <a:cxn ang="0">
                                <a:pos x="225941" y="220824"/>
                              </a:cxn>
                            </a:cxnLst>
                            <a:pathLst>
                              <a:path w="86" h="108">
                                <a:moveTo>
                                  <a:pt x="85" y="83"/>
                                </a:moveTo>
                                <a:cubicBezTo>
                                  <a:pt x="85" y="84"/>
                                  <a:pt x="85" y="86"/>
                                  <a:pt x="85" y="87"/>
                                </a:cubicBezTo>
                                <a:cubicBezTo>
                                  <a:pt x="86" y="89"/>
                                  <a:pt x="86" y="91"/>
                                  <a:pt x="86" y="92"/>
                                </a:cubicBezTo>
                                <a:cubicBezTo>
                                  <a:pt x="86" y="94"/>
                                  <a:pt x="86" y="96"/>
                                  <a:pt x="85" y="97"/>
                                </a:cubicBezTo>
                                <a:cubicBezTo>
                                  <a:pt x="85" y="99"/>
                                  <a:pt x="85" y="100"/>
                                  <a:pt x="84" y="101"/>
                                </a:cubicBezTo>
                                <a:cubicBezTo>
                                  <a:pt x="84" y="101"/>
                                  <a:pt x="83" y="102"/>
                                  <a:pt x="81" y="102"/>
                                </a:cubicBezTo>
                                <a:cubicBezTo>
                                  <a:pt x="80" y="103"/>
                                  <a:pt x="78" y="103"/>
                                  <a:pt x="75" y="104"/>
                                </a:cubicBezTo>
                                <a:cubicBezTo>
                                  <a:pt x="73" y="104"/>
                                  <a:pt x="70" y="105"/>
                                  <a:pt x="67" y="105"/>
                                </a:cubicBezTo>
                                <a:cubicBezTo>
                                  <a:pt x="64" y="106"/>
                                  <a:pt x="61" y="106"/>
                                  <a:pt x="58" y="106"/>
                                </a:cubicBezTo>
                                <a:cubicBezTo>
                                  <a:pt x="55" y="107"/>
                                  <a:pt x="52" y="107"/>
                                  <a:pt x="49" y="107"/>
                                </a:cubicBezTo>
                                <a:cubicBezTo>
                                  <a:pt x="46" y="107"/>
                                  <a:pt x="44" y="108"/>
                                  <a:pt x="42" y="108"/>
                                </a:cubicBezTo>
                                <a:cubicBezTo>
                                  <a:pt x="39" y="108"/>
                                  <a:pt x="35" y="107"/>
                                  <a:pt x="31" y="107"/>
                                </a:cubicBezTo>
                                <a:cubicBezTo>
                                  <a:pt x="26" y="107"/>
                                  <a:pt x="22" y="106"/>
                                  <a:pt x="18" y="105"/>
                                </a:cubicBezTo>
                                <a:cubicBezTo>
                                  <a:pt x="14" y="105"/>
                                  <a:pt x="11" y="104"/>
                                  <a:pt x="7" y="103"/>
                                </a:cubicBezTo>
                                <a:cubicBezTo>
                                  <a:pt x="4" y="103"/>
                                  <a:pt x="3" y="102"/>
                                  <a:pt x="2" y="102"/>
                                </a:cubicBezTo>
                                <a:cubicBezTo>
                                  <a:pt x="1" y="101"/>
                                  <a:pt x="1" y="99"/>
                                  <a:pt x="0" y="96"/>
                                </a:cubicBezTo>
                                <a:cubicBezTo>
                                  <a:pt x="0" y="93"/>
                                  <a:pt x="0" y="90"/>
                                  <a:pt x="1" y="85"/>
                                </a:cubicBezTo>
                                <a:cubicBezTo>
                                  <a:pt x="1" y="82"/>
                                  <a:pt x="2" y="80"/>
                                  <a:pt x="4" y="79"/>
                                </a:cubicBezTo>
                                <a:cubicBezTo>
                                  <a:pt x="6" y="78"/>
                                  <a:pt x="8" y="77"/>
                                  <a:pt x="10" y="76"/>
                                </a:cubicBezTo>
                                <a:cubicBezTo>
                                  <a:pt x="12" y="75"/>
                                  <a:pt x="15" y="74"/>
                                  <a:pt x="17" y="74"/>
                                </a:cubicBezTo>
                                <a:cubicBezTo>
                                  <a:pt x="20" y="73"/>
                                  <a:pt x="22" y="72"/>
                                  <a:pt x="24" y="71"/>
                                </a:cubicBezTo>
                                <a:cubicBezTo>
                                  <a:pt x="25" y="70"/>
                                  <a:pt x="26" y="69"/>
                                  <a:pt x="27" y="69"/>
                                </a:cubicBezTo>
                                <a:cubicBezTo>
                                  <a:pt x="27" y="68"/>
                                  <a:pt x="28" y="67"/>
                                  <a:pt x="28" y="66"/>
                                </a:cubicBezTo>
                                <a:cubicBezTo>
                                  <a:pt x="29" y="66"/>
                                  <a:pt x="29" y="65"/>
                                  <a:pt x="29" y="64"/>
                                </a:cubicBezTo>
                                <a:cubicBezTo>
                                  <a:pt x="29" y="63"/>
                                  <a:pt x="29" y="62"/>
                                  <a:pt x="29" y="61"/>
                                </a:cubicBezTo>
                                <a:cubicBezTo>
                                  <a:pt x="20" y="60"/>
                                  <a:pt x="20" y="60"/>
                                  <a:pt x="20" y="60"/>
                                </a:cubicBezTo>
                                <a:cubicBezTo>
                                  <a:pt x="19" y="59"/>
                                  <a:pt x="17" y="58"/>
                                  <a:pt x="16" y="56"/>
                                </a:cubicBezTo>
                                <a:cubicBezTo>
                                  <a:pt x="16" y="54"/>
                                  <a:pt x="15" y="52"/>
                                  <a:pt x="14" y="50"/>
                                </a:cubicBezTo>
                                <a:cubicBezTo>
                                  <a:pt x="13" y="47"/>
                                  <a:pt x="13" y="44"/>
                                  <a:pt x="13" y="40"/>
                                </a:cubicBezTo>
                                <a:cubicBezTo>
                                  <a:pt x="13" y="36"/>
                                  <a:pt x="13" y="33"/>
                                  <a:pt x="14" y="29"/>
                                </a:cubicBezTo>
                                <a:cubicBezTo>
                                  <a:pt x="14" y="25"/>
                                  <a:pt x="15" y="21"/>
                                  <a:pt x="16" y="17"/>
                                </a:cubicBezTo>
                                <a:cubicBezTo>
                                  <a:pt x="18" y="14"/>
                                  <a:pt x="20" y="11"/>
                                  <a:pt x="22" y="8"/>
                                </a:cubicBezTo>
                                <a:cubicBezTo>
                                  <a:pt x="25" y="5"/>
                                  <a:pt x="29" y="3"/>
                                  <a:pt x="34" y="2"/>
                                </a:cubicBezTo>
                                <a:cubicBezTo>
                                  <a:pt x="36" y="1"/>
                                  <a:pt x="39" y="0"/>
                                  <a:pt x="42" y="0"/>
                                </a:cubicBezTo>
                                <a:cubicBezTo>
                                  <a:pt x="43" y="0"/>
                                  <a:pt x="43" y="0"/>
                                  <a:pt x="44" y="0"/>
                                </a:cubicBezTo>
                                <a:cubicBezTo>
                                  <a:pt x="45" y="0"/>
                                  <a:pt x="46" y="0"/>
                                  <a:pt x="46" y="0"/>
                                </a:cubicBezTo>
                                <a:cubicBezTo>
                                  <a:pt x="50" y="0"/>
                                  <a:pt x="53" y="1"/>
                                  <a:pt x="56" y="2"/>
                                </a:cubicBezTo>
                                <a:cubicBezTo>
                                  <a:pt x="59" y="4"/>
                                  <a:pt x="61" y="5"/>
                                  <a:pt x="63" y="8"/>
                                </a:cubicBezTo>
                                <a:cubicBezTo>
                                  <a:pt x="65" y="10"/>
                                  <a:pt x="67" y="13"/>
                                  <a:pt x="68" y="16"/>
                                </a:cubicBezTo>
                                <a:cubicBezTo>
                                  <a:pt x="70" y="19"/>
                                  <a:pt x="71" y="21"/>
                                  <a:pt x="72" y="24"/>
                                </a:cubicBezTo>
                                <a:cubicBezTo>
                                  <a:pt x="73" y="27"/>
                                  <a:pt x="73" y="30"/>
                                  <a:pt x="73" y="33"/>
                                </a:cubicBezTo>
                                <a:cubicBezTo>
                                  <a:pt x="74" y="36"/>
                                  <a:pt x="74" y="38"/>
                                  <a:pt x="74" y="40"/>
                                </a:cubicBezTo>
                                <a:cubicBezTo>
                                  <a:pt x="74" y="43"/>
                                  <a:pt x="73" y="46"/>
                                  <a:pt x="72" y="48"/>
                                </a:cubicBezTo>
                                <a:cubicBezTo>
                                  <a:pt x="72" y="50"/>
                                  <a:pt x="71" y="53"/>
                                  <a:pt x="70" y="54"/>
                                </a:cubicBezTo>
                                <a:cubicBezTo>
                                  <a:pt x="69" y="56"/>
                                  <a:pt x="68" y="58"/>
                                  <a:pt x="67" y="60"/>
                                </a:cubicBezTo>
                                <a:cubicBezTo>
                                  <a:pt x="56" y="61"/>
                                  <a:pt x="56" y="61"/>
                                  <a:pt x="56" y="61"/>
                                </a:cubicBezTo>
                                <a:cubicBezTo>
                                  <a:pt x="56" y="63"/>
                                  <a:pt x="57" y="65"/>
                                  <a:pt x="58" y="67"/>
                                </a:cubicBezTo>
                                <a:cubicBezTo>
                                  <a:pt x="59" y="69"/>
                                  <a:pt x="61" y="71"/>
                                  <a:pt x="64" y="72"/>
                                </a:cubicBezTo>
                                <a:cubicBezTo>
                                  <a:pt x="66" y="73"/>
                                  <a:pt x="68" y="73"/>
                                  <a:pt x="70" y="74"/>
                                </a:cubicBezTo>
                                <a:cubicBezTo>
                                  <a:pt x="72" y="74"/>
                                  <a:pt x="74" y="75"/>
                                  <a:pt x="76" y="76"/>
                                </a:cubicBezTo>
                                <a:cubicBezTo>
                                  <a:pt x="78" y="77"/>
                                  <a:pt x="80" y="77"/>
                                  <a:pt x="81" y="79"/>
                                </a:cubicBezTo>
                                <a:cubicBezTo>
                                  <a:pt x="83" y="80"/>
                                  <a:pt x="84" y="81"/>
                                  <a:pt x="85" y="83"/>
                                </a:cubicBezTo>
                                <a:close/>
                                <a:moveTo>
                                  <a:pt x="85" y="83"/>
                                </a:moveTo>
                                <a:cubicBezTo>
                                  <a:pt x="85" y="83"/>
                                  <a:pt x="85" y="83"/>
                                  <a:pt x="85" y="83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91" name="任意多边形 391"/>
                        <wps:cNvSpPr>
                          <a:spLocks noChangeAspect="1"/>
                        </wps:cNvSpPr>
                        <wps:spPr>
                          <a:xfrm flipH="1">
                            <a:off x="9407" y="54498"/>
                            <a:ext cx="381" cy="40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144390" y="0"/>
                              </a:cxn>
                              <a:cxn ang="0">
                                <a:pos x="0" y="145188"/>
                              </a:cxn>
                              <a:cxn ang="0">
                                <a:pos x="144390" y="288925"/>
                              </a:cxn>
                              <a:cxn ang="0">
                                <a:pos x="287338" y="145188"/>
                              </a:cxn>
                              <a:cxn ang="0">
                                <a:pos x="144390" y="0"/>
                              </a:cxn>
                              <a:cxn ang="0">
                                <a:pos x="225249" y="238109"/>
                              </a:cxn>
                              <a:cxn ang="0">
                                <a:pos x="218030" y="227945"/>
                              </a:cxn>
                              <a:cxn ang="0">
                                <a:pos x="174713" y="213427"/>
                              </a:cxn>
                              <a:cxn ang="0">
                                <a:pos x="174713" y="209071"/>
                              </a:cxn>
                              <a:cxn ang="0">
                                <a:pos x="207922" y="121958"/>
                              </a:cxn>
                              <a:cxn ang="0">
                                <a:pos x="148722" y="58075"/>
                              </a:cxn>
                              <a:cxn ang="0">
                                <a:pos x="86634" y="121958"/>
                              </a:cxn>
                              <a:cxn ang="0">
                                <a:pos x="112624" y="207619"/>
                              </a:cxn>
                              <a:cxn ang="0">
                                <a:pos x="112624" y="211975"/>
                              </a:cxn>
                              <a:cxn ang="0">
                                <a:pos x="67863" y="225042"/>
                              </a:cxn>
                              <a:cxn ang="0">
                                <a:pos x="62088" y="236657"/>
                              </a:cxn>
                              <a:cxn ang="0">
                                <a:pos x="20214" y="145188"/>
                              </a:cxn>
                              <a:cxn ang="0">
                                <a:pos x="144390" y="20326"/>
                              </a:cxn>
                              <a:cxn ang="0">
                                <a:pos x="267123" y="145188"/>
                              </a:cxn>
                              <a:cxn ang="0">
                                <a:pos x="225249" y="238109"/>
                              </a:cxn>
                              <a:cxn ang="0">
                                <a:pos x="225249" y="238109"/>
                              </a:cxn>
                              <a:cxn ang="0">
                                <a:pos x="225249" y="238109"/>
                              </a:cxn>
                            </a:cxnLst>
                            <a:pathLst>
                              <a:path w="199" h="199">
                                <a:moveTo>
                                  <a:pt x="100" y="0"/>
                                </a:moveTo>
                                <a:cubicBezTo>
                                  <a:pt x="45" y="0"/>
                                  <a:pt x="0" y="45"/>
                                  <a:pt x="0" y="100"/>
                                </a:cubicBezTo>
                                <a:cubicBezTo>
                                  <a:pt x="0" y="155"/>
                                  <a:pt x="45" y="199"/>
                                  <a:pt x="100" y="199"/>
                                </a:cubicBezTo>
                                <a:cubicBezTo>
                                  <a:pt x="155" y="199"/>
                                  <a:pt x="199" y="155"/>
                                  <a:pt x="199" y="100"/>
                                </a:cubicBezTo>
                                <a:cubicBezTo>
                                  <a:pt x="199" y="45"/>
                                  <a:pt x="155" y="0"/>
                                  <a:pt x="100" y="0"/>
                                </a:cubicBezTo>
                                <a:close/>
                                <a:moveTo>
                                  <a:pt x="156" y="164"/>
                                </a:moveTo>
                                <a:cubicBezTo>
                                  <a:pt x="156" y="161"/>
                                  <a:pt x="154" y="158"/>
                                  <a:pt x="151" y="157"/>
                                </a:cubicBezTo>
                                <a:cubicBezTo>
                                  <a:pt x="147" y="155"/>
                                  <a:pt x="135" y="150"/>
                                  <a:pt x="121" y="147"/>
                                </a:cubicBezTo>
                                <a:cubicBezTo>
                                  <a:pt x="121" y="144"/>
                                  <a:pt x="121" y="144"/>
                                  <a:pt x="121" y="144"/>
                                </a:cubicBezTo>
                                <a:cubicBezTo>
                                  <a:pt x="135" y="130"/>
                                  <a:pt x="144" y="104"/>
                                  <a:pt x="144" y="84"/>
                                </a:cubicBezTo>
                                <a:cubicBezTo>
                                  <a:pt x="144" y="56"/>
                                  <a:pt x="129" y="40"/>
                                  <a:pt x="103" y="40"/>
                                </a:cubicBezTo>
                                <a:cubicBezTo>
                                  <a:pt x="77" y="40"/>
                                  <a:pt x="60" y="57"/>
                                  <a:pt x="60" y="84"/>
                                </a:cubicBezTo>
                                <a:cubicBezTo>
                                  <a:pt x="60" y="94"/>
                                  <a:pt x="64" y="125"/>
                                  <a:pt x="78" y="143"/>
                                </a:cubicBezTo>
                                <a:cubicBezTo>
                                  <a:pt x="78" y="146"/>
                                  <a:pt x="78" y="146"/>
                                  <a:pt x="78" y="146"/>
                                </a:cubicBezTo>
                                <a:cubicBezTo>
                                  <a:pt x="71" y="148"/>
                                  <a:pt x="56" y="152"/>
                                  <a:pt x="47" y="155"/>
                                </a:cubicBezTo>
                                <a:cubicBezTo>
                                  <a:pt x="43" y="156"/>
                                  <a:pt x="42" y="160"/>
                                  <a:pt x="43" y="163"/>
                                </a:cubicBezTo>
                                <a:cubicBezTo>
                                  <a:pt x="25" y="148"/>
                                  <a:pt x="14" y="125"/>
                                  <a:pt x="14" y="100"/>
                                </a:cubicBezTo>
                                <a:cubicBezTo>
                                  <a:pt x="14" y="53"/>
                                  <a:pt x="52" y="14"/>
                                  <a:pt x="100" y="14"/>
                                </a:cubicBezTo>
                                <a:cubicBezTo>
                                  <a:pt x="147" y="14"/>
                                  <a:pt x="185" y="53"/>
                                  <a:pt x="185" y="100"/>
                                </a:cubicBezTo>
                                <a:cubicBezTo>
                                  <a:pt x="185" y="125"/>
                                  <a:pt x="174" y="148"/>
                                  <a:pt x="156" y="164"/>
                                </a:cubicBezTo>
                                <a:close/>
                                <a:moveTo>
                                  <a:pt x="156" y="164"/>
                                </a:moveTo>
                                <a:cubicBezTo>
                                  <a:pt x="156" y="164"/>
                                  <a:pt x="156" y="164"/>
                                  <a:pt x="156" y="164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92" name="任意多边形 206"/>
                        <wps:cNvSpPr>
                          <a:spLocks noChangeAspect="1"/>
                        </wps:cNvSpPr>
                        <wps:spPr>
                          <a:xfrm>
                            <a:off x="10311" y="54497"/>
                            <a:ext cx="376" cy="398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238" y="0"/>
                              </a:cxn>
                              <a:cxn ang="0">
                                <a:pos x="0" y="237"/>
                              </a:cxn>
                              <a:cxn ang="0">
                                <a:pos x="238" y="471"/>
                              </a:cxn>
                              <a:cxn ang="0">
                                <a:pos x="472" y="237"/>
                              </a:cxn>
                              <a:cxn ang="0">
                                <a:pos x="238" y="0"/>
                              </a:cxn>
                              <a:cxn ang="0">
                                <a:pos x="378" y="381"/>
                              </a:cxn>
                              <a:cxn ang="0">
                                <a:pos x="238" y="284"/>
                              </a:cxn>
                              <a:cxn ang="0">
                                <a:pos x="102" y="390"/>
                              </a:cxn>
                              <a:cxn ang="0">
                                <a:pos x="34" y="237"/>
                              </a:cxn>
                              <a:cxn ang="0">
                                <a:pos x="238" y="33"/>
                              </a:cxn>
                              <a:cxn ang="0">
                                <a:pos x="442" y="237"/>
                              </a:cxn>
                              <a:cxn ang="0">
                                <a:pos x="378" y="381"/>
                              </a:cxn>
                              <a:cxn ang="0">
                                <a:pos x="238" y="106"/>
                              </a:cxn>
                              <a:cxn ang="0">
                                <a:pos x="161" y="186"/>
                              </a:cxn>
                              <a:cxn ang="0">
                                <a:pos x="238" y="267"/>
                              </a:cxn>
                              <a:cxn ang="0">
                                <a:pos x="318" y="186"/>
                              </a:cxn>
                              <a:cxn ang="0">
                                <a:pos x="238" y="106"/>
                              </a:cxn>
                              <a:cxn ang="0">
                                <a:pos x="238" y="106"/>
                              </a:cxn>
                              <a:cxn ang="0">
                                <a:pos x="238" y="106"/>
                              </a:cxn>
                            </a:cxnLst>
                            <a:pathLst>
                              <a:path w="111" h="111">
                                <a:moveTo>
                                  <a:pt x="56" y="0"/>
                                </a:moveTo>
                                <a:cubicBezTo>
                                  <a:pt x="25" y="0"/>
                                  <a:pt x="0" y="25"/>
                                  <a:pt x="0" y="56"/>
                                </a:cubicBezTo>
                                <a:cubicBezTo>
                                  <a:pt x="0" y="86"/>
                                  <a:pt x="25" y="111"/>
                                  <a:pt x="56" y="111"/>
                                </a:cubicBezTo>
                                <a:cubicBezTo>
                                  <a:pt x="86" y="111"/>
                                  <a:pt x="111" y="86"/>
                                  <a:pt x="111" y="56"/>
                                </a:cubicBezTo>
                                <a:cubicBezTo>
                                  <a:pt x="111" y="25"/>
                                  <a:pt x="86" y="0"/>
                                  <a:pt x="56" y="0"/>
                                </a:cubicBezTo>
                                <a:close/>
                                <a:moveTo>
                                  <a:pt x="89" y="90"/>
                                </a:moveTo>
                                <a:cubicBezTo>
                                  <a:pt x="84" y="77"/>
                                  <a:pt x="72" y="67"/>
                                  <a:pt x="56" y="67"/>
                                </a:cubicBezTo>
                                <a:cubicBezTo>
                                  <a:pt x="41" y="67"/>
                                  <a:pt x="28" y="77"/>
                                  <a:pt x="24" y="92"/>
                                </a:cubicBezTo>
                                <a:cubicBezTo>
                                  <a:pt x="14" y="83"/>
                                  <a:pt x="8" y="70"/>
                                  <a:pt x="8" y="56"/>
                                </a:cubicBezTo>
                                <a:cubicBezTo>
                                  <a:pt x="8" y="29"/>
                                  <a:pt x="29" y="8"/>
                                  <a:pt x="56" y="8"/>
                                </a:cubicBezTo>
                                <a:cubicBezTo>
                                  <a:pt x="82" y="8"/>
                                  <a:pt x="104" y="29"/>
                                  <a:pt x="104" y="56"/>
                                </a:cubicBezTo>
                                <a:cubicBezTo>
                                  <a:pt x="104" y="69"/>
                                  <a:pt x="98" y="82"/>
                                  <a:pt x="89" y="90"/>
                                </a:cubicBezTo>
                                <a:close/>
                                <a:moveTo>
                                  <a:pt x="56" y="25"/>
                                </a:moveTo>
                                <a:cubicBezTo>
                                  <a:pt x="46" y="25"/>
                                  <a:pt x="38" y="34"/>
                                  <a:pt x="38" y="44"/>
                                </a:cubicBezTo>
                                <a:cubicBezTo>
                                  <a:pt x="38" y="54"/>
                                  <a:pt x="46" y="63"/>
                                  <a:pt x="56" y="63"/>
                                </a:cubicBezTo>
                                <a:cubicBezTo>
                                  <a:pt x="67" y="63"/>
                                  <a:pt x="75" y="54"/>
                                  <a:pt x="75" y="44"/>
                                </a:cubicBezTo>
                                <a:cubicBezTo>
                                  <a:pt x="75" y="34"/>
                                  <a:pt x="67" y="25"/>
                                  <a:pt x="56" y="25"/>
                                </a:cubicBezTo>
                                <a:close/>
                                <a:moveTo>
                                  <a:pt x="56" y="25"/>
                                </a:moveTo>
                                <a:cubicBezTo>
                                  <a:pt x="56" y="25"/>
                                  <a:pt x="56" y="25"/>
                                  <a:pt x="56" y="25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 w="12700">
                            <a:noFill/>
                          </a:ln>
                        </wps:spPr>
                        <wps:bodyPr upright="1"/>
                      </wps:wsp>
                      <wps:wsp>
                        <wps:cNvPr id="393" name="任意多边形 393"/>
                        <wps:cNvSpPr>
                          <a:spLocks noChangeAspect="1"/>
                        </wps:cNvSpPr>
                        <wps:spPr>
                          <a:xfrm>
                            <a:off x="6674" y="54512"/>
                            <a:ext cx="296" cy="387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232287" y="235874"/>
                              </a:cxn>
                              <a:cxn ang="0">
                                <a:pos x="232287" y="262678"/>
                              </a:cxn>
                              <a:cxn ang="0">
                                <a:pos x="220458" y="275544"/>
                              </a:cxn>
                              <a:cxn ang="0">
                                <a:pos x="182818" y="283049"/>
                              </a:cxn>
                              <a:cxn ang="0">
                                <a:pos x="135501" y="287338"/>
                              </a:cxn>
                              <a:cxn ang="0">
                                <a:pos x="96786" y="286265"/>
                              </a:cxn>
                              <a:cxn ang="0">
                                <a:pos x="50544" y="283049"/>
                              </a:cxn>
                              <a:cxn ang="0">
                                <a:pos x="12904" y="277688"/>
                              </a:cxn>
                              <a:cxn ang="0">
                                <a:pos x="1075" y="260534"/>
                              </a:cxn>
                              <a:cxn ang="0">
                                <a:pos x="10754" y="213359"/>
                              </a:cxn>
                              <a:cxn ang="0">
                                <a:pos x="46242" y="199421"/>
                              </a:cxn>
                              <a:cxn ang="0">
                                <a:pos x="73127" y="184410"/>
                              </a:cxn>
                              <a:cxn ang="0">
                                <a:pos x="78504" y="170472"/>
                              </a:cxn>
                              <a:cxn ang="0">
                                <a:pos x="74202" y="151174"/>
                              </a:cxn>
                              <a:cxn ang="0">
                                <a:pos x="61298" y="138308"/>
                              </a:cxn>
                              <a:cxn ang="0">
                                <a:pos x="54845" y="122225"/>
                              </a:cxn>
                              <a:cxn ang="0">
                                <a:pos x="51619" y="115792"/>
                              </a:cxn>
                              <a:cxn ang="0">
                                <a:pos x="46242" y="98638"/>
                              </a:cxn>
                              <a:cxn ang="0">
                                <a:pos x="48393" y="86844"/>
                              </a:cxn>
                              <a:cxn ang="0">
                                <a:pos x="53770" y="45030"/>
                              </a:cxn>
                              <a:cxn ang="0">
                                <a:pos x="74202" y="12865"/>
                              </a:cxn>
                              <a:cxn ang="0">
                                <a:pos x="102163" y="1072"/>
                              </a:cxn>
                              <a:cxn ang="0">
                                <a:pos x="127973" y="2144"/>
                              </a:cxn>
                              <a:cxn ang="0">
                                <a:pos x="139802" y="8577"/>
                              </a:cxn>
                              <a:cxn ang="0">
                                <a:pos x="150556" y="12865"/>
                              </a:cxn>
                              <a:cxn ang="0">
                                <a:pos x="161310" y="16082"/>
                              </a:cxn>
                              <a:cxn ang="0">
                                <a:pos x="177441" y="42886"/>
                              </a:cxn>
                              <a:cxn ang="0">
                                <a:pos x="183894" y="86844"/>
                              </a:cxn>
                              <a:cxn ang="0">
                                <a:pos x="186045" y="95421"/>
                              </a:cxn>
                              <a:cxn ang="0">
                                <a:pos x="183894" y="113648"/>
                              </a:cxn>
                              <a:cxn ang="0">
                                <a:pos x="177441" y="122225"/>
                              </a:cxn>
                              <a:cxn ang="0">
                                <a:pos x="170989" y="138308"/>
                              </a:cxn>
                              <a:cxn ang="0">
                                <a:pos x="158084" y="151174"/>
                              </a:cxn>
                              <a:cxn ang="0">
                                <a:pos x="152707" y="169400"/>
                              </a:cxn>
                              <a:cxn ang="0">
                                <a:pos x="161310" y="187627"/>
                              </a:cxn>
                              <a:cxn ang="0">
                                <a:pos x="190346" y="199421"/>
                              </a:cxn>
                              <a:cxn ang="0">
                                <a:pos x="220458" y="212287"/>
                              </a:cxn>
                              <a:cxn ang="0">
                                <a:pos x="129048" y="214431"/>
                              </a:cxn>
                              <a:cxn ang="0">
                                <a:pos x="126897" y="206926"/>
                              </a:cxn>
                              <a:cxn ang="0">
                                <a:pos x="108615" y="202637"/>
                              </a:cxn>
                              <a:cxn ang="0">
                                <a:pos x="103238" y="210142"/>
                              </a:cxn>
                              <a:cxn ang="0">
                                <a:pos x="107540" y="220864"/>
                              </a:cxn>
                              <a:cxn ang="0">
                                <a:pos x="108615" y="233730"/>
                              </a:cxn>
                              <a:cxn ang="0">
                                <a:pos x="104314" y="255173"/>
                              </a:cxn>
                              <a:cxn ang="0">
                                <a:pos x="105389" y="265894"/>
                              </a:cxn>
                              <a:cxn ang="0">
                                <a:pos x="112917" y="274472"/>
                              </a:cxn>
                              <a:cxn ang="0">
                                <a:pos x="120445" y="274472"/>
                              </a:cxn>
                              <a:cxn ang="0">
                                <a:pos x="127973" y="266967"/>
                              </a:cxn>
                              <a:cxn ang="0">
                                <a:pos x="127973" y="256245"/>
                              </a:cxn>
                              <a:cxn ang="0">
                                <a:pos x="123671" y="234802"/>
                              </a:cxn>
                              <a:cxn ang="0">
                                <a:pos x="124747" y="221936"/>
                              </a:cxn>
                              <a:cxn ang="0">
                                <a:pos x="129048" y="214431"/>
                              </a:cxn>
                            </a:cxnLst>
                            <a:pathLst>
                              <a:path w="217" h="268">
                                <a:moveTo>
                                  <a:pt x="214" y="210"/>
                                </a:moveTo>
                                <a:cubicBezTo>
                                  <a:pt x="214" y="212"/>
                                  <a:pt x="215" y="216"/>
                                  <a:pt x="216" y="220"/>
                                </a:cubicBezTo>
                                <a:cubicBezTo>
                                  <a:pt x="216" y="224"/>
                                  <a:pt x="217" y="228"/>
                                  <a:pt x="217" y="233"/>
                                </a:cubicBezTo>
                                <a:cubicBezTo>
                                  <a:pt x="217" y="237"/>
                                  <a:pt x="216" y="241"/>
                                  <a:pt x="216" y="245"/>
                                </a:cubicBezTo>
                                <a:cubicBezTo>
                                  <a:pt x="215" y="248"/>
                                  <a:pt x="214" y="251"/>
                                  <a:pt x="212" y="253"/>
                                </a:cubicBezTo>
                                <a:cubicBezTo>
                                  <a:pt x="211" y="255"/>
                                  <a:pt x="209" y="256"/>
                                  <a:pt x="205" y="257"/>
                                </a:cubicBezTo>
                                <a:cubicBezTo>
                                  <a:pt x="201" y="258"/>
                                  <a:pt x="196" y="260"/>
                                  <a:pt x="190" y="261"/>
                                </a:cubicBezTo>
                                <a:cubicBezTo>
                                  <a:pt x="184" y="262"/>
                                  <a:pt x="177" y="263"/>
                                  <a:pt x="170" y="264"/>
                                </a:cubicBezTo>
                                <a:cubicBezTo>
                                  <a:pt x="163" y="265"/>
                                  <a:pt x="155" y="265"/>
                                  <a:pt x="148" y="266"/>
                                </a:cubicBezTo>
                                <a:cubicBezTo>
                                  <a:pt x="141" y="267"/>
                                  <a:pt x="133" y="267"/>
                                  <a:pt x="126" y="268"/>
                                </a:cubicBezTo>
                                <a:cubicBezTo>
                                  <a:pt x="119" y="268"/>
                                  <a:pt x="113" y="268"/>
                                  <a:pt x="108" y="268"/>
                                </a:cubicBezTo>
                                <a:cubicBezTo>
                                  <a:pt x="103" y="268"/>
                                  <a:pt x="97" y="268"/>
                                  <a:pt x="90" y="267"/>
                                </a:cubicBezTo>
                                <a:cubicBezTo>
                                  <a:pt x="83" y="267"/>
                                  <a:pt x="76" y="267"/>
                                  <a:pt x="69" y="266"/>
                                </a:cubicBezTo>
                                <a:cubicBezTo>
                                  <a:pt x="61" y="265"/>
                                  <a:pt x="54" y="265"/>
                                  <a:pt x="47" y="264"/>
                                </a:cubicBezTo>
                                <a:cubicBezTo>
                                  <a:pt x="40" y="263"/>
                                  <a:pt x="33" y="262"/>
                                  <a:pt x="27" y="261"/>
                                </a:cubicBezTo>
                                <a:cubicBezTo>
                                  <a:pt x="22" y="260"/>
                                  <a:pt x="16" y="259"/>
                                  <a:pt x="12" y="259"/>
                                </a:cubicBezTo>
                                <a:cubicBezTo>
                                  <a:pt x="8" y="258"/>
                                  <a:pt x="6" y="257"/>
                                  <a:pt x="5" y="256"/>
                                </a:cubicBezTo>
                                <a:cubicBezTo>
                                  <a:pt x="3" y="254"/>
                                  <a:pt x="1" y="250"/>
                                  <a:pt x="1" y="243"/>
                                </a:cubicBezTo>
                                <a:cubicBezTo>
                                  <a:pt x="0" y="236"/>
                                  <a:pt x="0" y="226"/>
                                  <a:pt x="2" y="215"/>
                                </a:cubicBezTo>
                                <a:cubicBezTo>
                                  <a:pt x="3" y="208"/>
                                  <a:pt x="5" y="203"/>
                                  <a:pt x="10" y="199"/>
                                </a:cubicBezTo>
                                <a:cubicBezTo>
                                  <a:pt x="14" y="196"/>
                                  <a:pt x="19" y="193"/>
                                  <a:pt x="25" y="191"/>
                                </a:cubicBezTo>
                                <a:cubicBezTo>
                                  <a:pt x="31" y="189"/>
                                  <a:pt x="37" y="187"/>
                                  <a:pt x="43" y="186"/>
                                </a:cubicBezTo>
                                <a:cubicBezTo>
                                  <a:pt x="49" y="184"/>
                                  <a:pt x="55" y="182"/>
                                  <a:pt x="59" y="179"/>
                                </a:cubicBezTo>
                                <a:cubicBezTo>
                                  <a:pt x="63" y="176"/>
                                  <a:pt x="66" y="174"/>
                                  <a:pt x="68" y="172"/>
                                </a:cubicBezTo>
                                <a:cubicBezTo>
                                  <a:pt x="70" y="170"/>
                                  <a:pt x="71" y="168"/>
                                  <a:pt x="72" y="166"/>
                                </a:cubicBezTo>
                                <a:cubicBezTo>
                                  <a:pt x="73" y="164"/>
                                  <a:pt x="73" y="161"/>
                                  <a:pt x="73" y="159"/>
                                </a:cubicBezTo>
                                <a:cubicBezTo>
                                  <a:pt x="73" y="157"/>
                                  <a:pt x="73" y="154"/>
                                  <a:pt x="73" y="151"/>
                                </a:cubicBezTo>
                                <a:cubicBezTo>
                                  <a:pt x="73" y="147"/>
                                  <a:pt x="71" y="144"/>
                                  <a:pt x="69" y="141"/>
                                </a:cubicBezTo>
                                <a:cubicBezTo>
                                  <a:pt x="67" y="139"/>
                                  <a:pt x="64" y="137"/>
                                  <a:pt x="61" y="134"/>
                                </a:cubicBezTo>
                                <a:cubicBezTo>
                                  <a:pt x="59" y="133"/>
                                  <a:pt x="58" y="131"/>
                                  <a:pt x="57" y="129"/>
                                </a:cubicBezTo>
                                <a:cubicBezTo>
                                  <a:pt x="56" y="127"/>
                                  <a:pt x="55" y="124"/>
                                  <a:pt x="54" y="122"/>
                                </a:cubicBezTo>
                                <a:cubicBezTo>
                                  <a:pt x="53" y="120"/>
                                  <a:pt x="52" y="117"/>
                                  <a:pt x="51" y="114"/>
                                </a:cubicBezTo>
                                <a:cubicBezTo>
                                  <a:pt x="51" y="113"/>
                                  <a:pt x="50" y="113"/>
                                  <a:pt x="50" y="112"/>
                                </a:cubicBezTo>
                                <a:cubicBezTo>
                                  <a:pt x="49" y="111"/>
                                  <a:pt x="48" y="109"/>
                                  <a:pt x="48" y="108"/>
                                </a:cubicBezTo>
                                <a:cubicBezTo>
                                  <a:pt x="47" y="106"/>
                                  <a:pt x="46" y="104"/>
                                  <a:pt x="45" y="101"/>
                                </a:cubicBezTo>
                                <a:cubicBezTo>
                                  <a:pt x="44" y="97"/>
                                  <a:pt x="43" y="95"/>
                                  <a:pt x="43" y="92"/>
                                </a:cubicBezTo>
                                <a:cubicBezTo>
                                  <a:pt x="43" y="90"/>
                                  <a:pt x="43" y="88"/>
                                  <a:pt x="43" y="86"/>
                                </a:cubicBezTo>
                                <a:cubicBezTo>
                                  <a:pt x="43" y="84"/>
                                  <a:pt x="44" y="82"/>
                                  <a:pt x="45" y="81"/>
                                </a:cubicBezTo>
                                <a:cubicBezTo>
                                  <a:pt x="45" y="74"/>
                                  <a:pt x="45" y="67"/>
                                  <a:pt x="46" y="60"/>
                                </a:cubicBezTo>
                                <a:cubicBezTo>
                                  <a:pt x="47" y="55"/>
                                  <a:pt x="48" y="48"/>
                                  <a:pt x="50" y="42"/>
                                </a:cubicBezTo>
                                <a:cubicBezTo>
                                  <a:pt x="51" y="35"/>
                                  <a:pt x="54" y="29"/>
                                  <a:pt x="58" y="24"/>
                                </a:cubicBezTo>
                                <a:cubicBezTo>
                                  <a:pt x="62" y="19"/>
                                  <a:pt x="65" y="15"/>
                                  <a:pt x="69" y="12"/>
                                </a:cubicBezTo>
                                <a:cubicBezTo>
                                  <a:pt x="73" y="9"/>
                                  <a:pt x="78" y="6"/>
                                  <a:pt x="82" y="5"/>
                                </a:cubicBezTo>
                                <a:cubicBezTo>
                                  <a:pt x="86" y="3"/>
                                  <a:pt x="91" y="2"/>
                                  <a:pt x="95" y="1"/>
                                </a:cubicBezTo>
                                <a:cubicBezTo>
                                  <a:pt x="100" y="0"/>
                                  <a:pt x="104" y="0"/>
                                  <a:pt x="108" y="0"/>
                                </a:cubicBezTo>
                                <a:cubicBezTo>
                                  <a:pt x="113" y="0"/>
                                  <a:pt x="116" y="1"/>
                                  <a:pt x="119" y="2"/>
                                </a:cubicBezTo>
                                <a:cubicBezTo>
                                  <a:pt x="122" y="2"/>
                                  <a:pt x="124" y="3"/>
                                  <a:pt x="126" y="4"/>
                                </a:cubicBezTo>
                                <a:cubicBezTo>
                                  <a:pt x="128" y="5"/>
                                  <a:pt x="129" y="6"/>
                                  <a:pt x="130" y="8"/>
                                </a:cubicBezTo>
                                <a:cubicBezTo>
                                  <a:pt x="132" y="9"/>
                                  <a:pt x="133" y="10"/>
                                  <a:pt x="134" y="12"/>
                                </a:cubicBezTo>
                                <a:cubicBezTo>
                                  <a:pt x="140" y="12"/>
                                  <a:pt x="140" y="12"/>
                                  <a:pt x="140" y="12"/>
                                </a:cubicBezTo>
                                <a:cubicBezTo>
                                  <a:pt x="142" y="12"/>
                                  <a:pt x="143" y="12"/>
                                  <a:pt x="145" y="12"/>
                                </a:cubicBezTo>
                                <a:cubicBezTo>
                                  <a:pt x="147" y="13"/>
                                  <a:pt x="148" y="14"/>
                                  <a:pt x="150" y="15"/>
                                </a:cubicBezTo>
                                <a:cubicBezTo>
                                  <a:pt x="151" y="16"/>
                                  <a:pt x="153" y="18"/>
                                  <a:pt x="155" y="21"/>
                                </a:cubicBezTo>
                                <a:cubicBezTo>
                                  <a:pt x="160" y="27"/>
                                  <a:pt x="163" y="33"/>
                                  <a:pt x="165" y="40"/>
                                </a:cubicBezTo>
                                <a:cubicBezTo>
                                  <a:pt x="167" y="47"/>
                                  <a:pt x="169" y="53"/>
                                  <a:pt x="170" y="60"/>
                                </a:cubicBezTo>
                                <a:cubicBezTo>
                                  <a:pt x="171" y="67"/>
                                  <a:pt x="171" y="74"/>
                                  <a:pt x="171" y="81"/>
                                </a:cubicBezTo>
                                <a:cubicBezTo>
                                  <a:pt x="172" y="82"/>
                                  <a:pt x="172" y="83"/>
                                  <a:pt x="172" y="84"/>
                                </a:cubicBezTo>
                                <a:cubicBezTo>
                                  <a:pt x="173" y="86"/>
                                  <a:pt x="173" y="87"/>
                                  <a:pt x="173" y="89"/>
                                </a:cubicBezTo>
                                <a:cubicBezTo>
                                  <a:pt x="173" y="91"/>
                                  <a:pt x="173" y="94"/>
                                  <a:pt x="172" y="97"/>
                                </a:cubicBezTo>
                                <a:cubicBezTo>
                                  <a:pt x="172" y="100"/>
                                  <a:pt x="171" y="103"/>
                                  <a:pt x="171" y="106"/>
                                </a:cubicBezTo>
                                <a:cubicBezTo>
                                  <a:pt x="170" y="108"/>
                                  <a:pt x="169" y="110"/>
                                  <a:pt x="168" y="111"/>
                                </a:cubicBezTo>
                                <a:cubicBezTo>
                                  <a:pt x="167" y="112"/>
                                  <a:pt x="166" y="113"/>
                                  <a:pt x="165" y="114"/>
                                </a:cubicBezTo>
                                <a:cubicBezTo>
                                  <a:pt x="164" y="117"/>
                                  <a:pt x="163" y="120"/>
                                  <a:pt x="162" y="122"/>
                                </a:cubicBezTo>
                                <a:cubicBezTo>
                                  <a:pt x="161" y="124"/>
                                  <a:pt x="160" y="127"/>
                                  <a:pt x="159" y="129"/>
                                </a:cubicBezTo>
                                <a:cubicBezTo>
                                  <a:pt x="158" y="131"/>
                                  <a:pt x="157" y="133"/>
                                  <a:pt x="155" y="134"/>
                                </a:cubicBezTo>
                                <a:cubicBezTo>
                                  <a:pt x="152" y="137"/>
                                  <a:pt x="149" y="139"/>
                                  <a:pt x="147" y="141"/>
                                </a:cubicBezTo>
                                <a:cubicBezTo>
                                  <a:pt x="145" y="143"/>
                                  <a:pt x="143" y="146"/>
                                  <a:pt x="143" y="150"/>
                                </a:cubicBezTo>
                                <a:cubicBezTo>
                                  <a:pt x="142" y="153"/>
                                  <a:pt x="142" y="156"/>
                                  <a:pt x="142" y="158"/>
                                </a:cubicBezTo>
                                <a:cubicBezTo>
                                  <a:pt x="142" y="161"/>
                                  <a:pt x="143" y="164"/>
                                  <a:pt x="144" y="167"/>
                                </a:cubicBezTo>
                                <a:cubicBezTo>
                                  <a:pt x="146" y="170"/>
                                  <a:pt x="148" y="172"/>
                                  <a:pt x="150" y="175"/>
                                </a:cubicBezTo>
                                <a:cubicBezTo>
                                  <a:pt x="153" y="177"/>
                                  <a:pt x="157" y="179"/>
                                  <a:pt x="162" y="181"/>
                                </a:cubicBezTo>
                                <a:cubicBezTo>
                                  <a:pt x="167" y="183"/>
                                  <a:pt x="172" y="185"/>
                                  <a:pt x="177" y="186"/>
                                </a:cubicBezTo>
                                <a:cubicBezTo>
                                  <a:pt x="182" y="188"/>
                                  <a:pt x="187" y="189"/>
                                  <a:pt x="192" y="191"/>
                                </a:cubicBezTo>
                                <a:cubicBezTo>
                                  <a:pt x="197" y="193"/>
                                  <a:pt x="202" y="195"/>
                                  <a:pt x="205" y="198"/>
                                </a:cubicBezTo>
                                <a:cubicBezTo>
                                  <a:pt x="209" y="201"/>
                                  <a:pt x="212" y="205"/>
                                  <a:pt x="214" y="210"/>
                                </a:cubicBezTo>
                                <a:close/>
                                <a:moveTo>
                                  <a:pt x="120" y="200"/>
                                </a:moveTo>
                                <a:cubicBezTo>
                                  <a:pt x="121" y="199"/>
                                  <a:pt x="121" y="198"/>
                                  <a:pt x="120" y="196"/>
                                </a:cubicBezTo>
                                <a:cubicBezTo>
                                  <a:pt x="120" y="195"/>
                                  <a:pt x="119" y="194"/>
                                  <a:pt x="118" y="193"/>
                                </a:cubicBezTo>
                                <a:cubicBezTo>
                                  <a:pt x="117" y="192"/>
                                  <a:pt x="116" y="190"/>
                                  <a:pt x="115" y="189"/>
                                </a:cubicBezTo>
                                <a:cubicBezTo>
                                  <a:pt x="101" y="189"/>
                                  <a:pt x="101" y="189"/>
                                  <a:pt x="101" y="189"/>
                                </a:cubicBezTo>
                                <a:cubicBezTo>
                                  <a:pt x="100" y="190"/>
                                  <a:pt x="99" y="192"/>
                                  <a:pt x="98" y="193"/>
                                </a:cubicBezTo>
                                <a:cubicBezTo>
                                  <a:pt x="97" y="194"/>
                                  <a:pt x="97" y="195"/>
                                  <a:pt x="96" y="196"/>
                                </a:cubicBezTo>
                                <a:cubicBezTo>
                                  <a:pt x="96" y="197"/>
                                  <a:pt x="96" y="198"/>
                                  <a:pt x="96" y="199"/>
                                </a:cubicBezTo>
                                <a:cubicBezTo>
                                  <a:pt x="98" y="202"/>
                                  <a:pt x="99" y="204"/>
                                  <a:pt x="100" y="206"/>
                                </a:cubicBezTo>
                                <a:cubicBezTo>
                                  <a:pt x="101" y="208"/>
                                  <a:pt x="102" y="210"/>
                                  <a:pt x="103" y="211"/>
                                </a:cubicBezTo>
                                <a:cubicBezTo>
                                  <a:pt x="103" y="213"/>
                                  <a:pt x="102" y="215"/>
                                  <a:pt x="101" y="218"/>
                                </a:cubicBezTo>
                                <a:cubicBezTo>
                                  <a:pt x="101" y="222"/>
                                  <a:pt x="100" y="225"/>
                                  <a:pt x="99" y="228"/>
                                </a:cubicBezTo>
                                <a:cubicBezTo>
                                  <a:pt x="99" y="232"/>
                                  <a:pt x="98" y="235"/>
                                  <a:pt x="97" y="238"/>
                                </a:cubicBezTo>
                                <a:cubicBezTo>
                                  <a:pt x="97" y="241"/>
                                  <a:pt x="97" y="243"/>
                                  <a:pt x="97" y="245"/>
                                </a:cubicBezTo>
                                <a:cubicBezTo>
                                  <a:pt x="97" y="246"/>
                                  <a:pt x="97" y="247"/>
                                  <a:pt x="98" y="248"/>
                                </a:cubicBezTo>
                                <a:cubicBezTo>
                                  <a:pt x="99" y="250"/>
                                  <a:pt x="100" y="251"/>
                                  <a:pt x="101" y="252"/>
                                </a:cubicBezTo>
                                <a:cubicBezTo>
                                  <a:pt x="102" y="254"/>
                                  <a:pt x="103" y="255"/>
                                  <a:pt x="105" y="256"/>
                                </a:cubicBezTo>
                                <a:cubicBezTo>
                                  <a:pt x="106" y="257"/>
                                  <a:pt x="107" y="258"/>
                                  <a:pt x="108" y="258"/>
                                </a:cubicBezTo>
                                <a:cubicBezTo>
                                  <a:pt x="109" y="258"/>
                                  <a:pt x="110" y="257"/>
                                  <a:pt x="112" y="256"/>
                                </a:cubicBezTo>
                                <a:cubicBezTo>
                                  <a:pt x="113" y="255"/>
                                  <a:pt x="114" y="254"/>
                                  <a:pt x="115" y="253"/>
                                </a:cubicBezTo>
                                <a:cubicBezTo>
                                  <a:pt x="117" y="252"/>
                                  <a:pt x="118" y="250"/>
                                  <a:pt x="119" y="249"/>
                                </a:cubicBezTo>
                                <a:cubicBezTo>
                                  <a:pt x="120" y="247"/>
                                  <a:pt x="120" y="246"/>
                                  <a:pt x="120" y="245"/>
                                </a:cubicBezTo>
                                <a:cubicBezTo>
                                  <a:pt x="120" y="244"/>
                                  <a:pt x="120" y="242"/>
                                  <a:pt x="119" y="239"/>
                                </a:cubicBezTo>
                                <a:cubicBezTo>
                                  <a:pt x="119" y="236"/>
                                  <a:pt x="118" y="233"/>
                                  <a:pt x="117" y="230"/>
                                </a:cubicBezTo>
                                <a:cubicBezTo>
                                  <a:pt x="117" y="226"/>
                                  <a:pt x="116" y="223"/>
                                  <a:pt x="115" y="219"/>
                                </a:cubicBezTo>
                                <a:cubicBezTo>
                                  <a:pt x="114" y="216"/>
                                  <a:pt x="114" y="214"/>
                                  <a:pt x="113" y="212"/>
                                </a:cubicBezTo>
                                <a:cubicBezTo>
                                  <a:pt x="114" y="211"/>
                                  <a:pt x="115" y="209"/>
                                  <a:pt x="116" y="207"/>
                                </a:cubicBezTo>
                                <a:cubicBezTo>
                                  <a:pt x="117" y="206"/>
                                  <a:pt x="119" y="203"/>
                                  <a:pt x="120" y="200"/>
                                </a:cubicBezTo>
                                <a:close/>
                                <a:moveTo>
                                  <a:pt x="120" y="200"/>
                                </a:moveTo>
                                <a:cubicBezTo>
                                  <a:pt x="120" y="200"/>
                                  <a:pt x="120" y="200"/>
                                  <a:pt x="120" y="200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upright="1"/>
                      </wps:wsp>
                      <wps:wsp>
                        <wps:cNvPr id="394" name="任意多边形 394"/>
                        <wps:cNvSpPr>
                          <a:spLocks noChangeAspect="1"/>
                        </wps:cNvSpPr>
                        <wps:spPr>
                          <a:xfrm>
                            <a:off x="6643" y="59229"/>
                            <a:ext cx="426" cy="33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1105" y="21036"/>
                              </a:cxn>
                              <a:cxn ang="0">
                                <a:pos x="0" y="14946"/>
                              </a:cxn>
                              <a:cxn ang="0">
                                <a:pos x="16025" y="0"/>
                              </a:cxn>
                              <a:cxn ang="0">
                                <a:pos x="249771" y="3875"/>
                              </a:cxn>
                              <a:cxn ang="0">
                                <a:pos x="253639" y="17714"/>
                              </a:cxn>
                              <a:cxn ang="0">
                                <a:pos x="248666" y="24911"/>
                              </a:cxn>
                              <a:cxn ang="0">
                                <a:pos x="132069" y="94110"/>
                              </a:cxn>
                              <a:cxn ang="0">
                                <a:pos x="122122" y="94663"/>
                              </a:cxn>
                              <a:cxn ang="0">
                                <a:pos x="4973" y="24911"/>
                              </a:cxn>
                              <a:cxn ang="0">
                                <a:pos x="161356" y="136183"/>
                              </a:cxn>
                              <a:cxn ang="0">
                                <a:pos x="153067" y="151130"/>
                              </a:cxn>
                              <a:cxn ang="0">
                                <a:pos x="152515" y="178809"/>
                              </a:cxn>
                              <a:cxn ang="0">
                                <a:pos x="152515" y="185452"/>
                              </a:cxn>
                              <a:cxn ang="0">
                                <a:pos x="79573" y="184898"/>
                              </a:cxn>
                              <a:cxn ang="0">
                                <a:pos x="31497" y="184898"/>
                              </a:cxn>
                              <a:cxn ang="0">
                                <a:pos x="6078" y="175487"/>
                              </a:cxn>
                              <a:cxn ang="0">
                                <a:pos x="0" y="155558"/>
                              </a:cxn>
                              <a:cxn ang="0">
                                <a:pos x="2762" y="48715"/>
                              </a:cxn>
                              <a:cxn ang="0">
                                <a:pos x="14367" y="53144"/>
                              </a:cxn>
                              <a:cxn ang="0">
                                <a:pos x="32602" y="64770"/>
                              </a:cxn>
                              <a:cxn ang="0">
                                <a:pos x="50838" y="76395"/>
                              </a:cxn>
                              <a:cxn ang="0">
                                <a:pos x="59679" y="85252"/>
                              </a:cxn>
                              <a:cxn ang="0">
                                <a:pos x="55259" y="98538"/>
                              </a:cxn>
                              <a:cxn ang="0">
                                <a:pos x="46417" y="115700"/>
                              </a:cxn>
                              <a:cxn ang="0">
                                <a:pos x="43654" y="126772"/>
                              </a:cxn>
                              <a:cxn ang="0">
                                <a:pos x="54153" y="121789"/>
                              </a:cxn>
                              <a:cxn ang="0">
                                <a:pos x="69073" y="105182"/>
                              </a:cxn>
                              <a:cxn ang="0">
                                <a:pos x="80678" y="97431"/>
                              </a:cxn>
                              <a:cxn ang="0">
                                <a:pos x="92835" y="101306"/>
                              </a:cxn>
                              <a:cxn ang="0">
                                <a:pos x="107755" y="111271"/>
                              </a:cxn>
                              <a:cxn ang="0">
                                <a:pos x="121570" y="119021"/>
                              </a:cxn>
                              <a:cxn ang="0">
                                <a:pos x="134832" y="117914"/>
                              </a:cxn>
                              <a:cxn ang="0">
                                <a:pos x="144226" y="112932"/>
                              </a:cxn>
                              <a:cxn ang="0">
                                <a:pos x="160251" y="102967"/>
                              </a:cxn>
                              <a:cxn ang="0">
                                <a:pos x="200038" y="78609"/>
                              </a:cxn>
                              <a:cxn ang="0">
                                <a:pos x="210537" y="71966"/>
                              </a:cxn>
                              <a:cxn ang="0">
                                <a:pos x="229325" y="59787"/>
                              </a:cxn>
                              <a:cxn ang="0">
                                <a:pos x="242587" y="50930"/>
                              </a:cxn>
                              <a:cxn ang="0">
                                <a:pos x="253639" y="52591"/>
                              </a:cxn>
                              <a:cxn ang="0">
                                <a:pos x="238719" y="111271"/>
                              </a:cxn>
                              <a:cxn ang="0">
                                <a:pos x="215510" y="99092"/>
                              </a:cxn>
                              <a:cxn ang="0">
                                <a:pos x="203906" y="114039"/>
                              </a:cxn>
                              <a:cxn ang="0">
                                <a:pos x="202248" y="128432"/>
                              </a:cxn>
                              <a:cxn ang="0">
                                <a:pos x="201695" y="133968"/>
                              </a:cxn>
                              <a:cxn ang="0">
                                <a:pos x="170198" y="133968"/>
                              </a:cxn>
                              <a:cxn ang="0">
                                <a:pos x="274085" y="169952"/>
                              </a:cxn>
                              <a:cxn ang="0">
                                <a:pos x="261928" y="184345"/>
                              </a:cxn>
                              <a:cxn ang="0">
                                <a:pos x="239824" y="202613"/>
                              </a:cxn>
                              <a:cxn ang="0">
                                <a:pos x="221589" y="215900"/>
                              </a:cxn>
                              <a:cxn ang="0">
                                <a:pos x="219378" y="196524"/>
                              </a:cxn>
                              <a:cxn ang="0">
                                <a:pos x="211089" y="186006"/>
                              </a:cxn>
                              <a:cxn ang="0">
                                <a:pos x="172408" y="183238"/>
                              </a:cxn>
                              <a:cxn ang="0">
                                <a:pos x="168540" y="162755"/>
                              </a:cxn>
                              <a:cxn ang="0">
                                <a:pos x="179592" y="151683"/>
                              </a:cxn>
                              <a:cxn ang="0">
                                <a:pos x="190644" y="151683"/>
                              </a:cxn>
                              <a:cxn ang="0">
                                <a:pos x="209432" y="152237"/>
                              </a:cxn>
                              <a:cxn ang="0">
                                <a:pos x="219378" y="143379"/>
                              </a:cxn>
                              <a:cxn ang="0">
                                <a:pos x="221036" y="125111"/>
                              </a:cxn>
                              <a:cxn ang="0">
                                <a:pos x="236509" y="135075"/>
                              </a:cxn>
                              <a:cxn ang="0">
                                <a:pos x="260270" y="153897"/>
                              </a:cxn>
                              <a:cxn ang="0">
                                <a:pos x="270769" y="162201"/>
                              </a:cxn>
                            </a:cxnLst>
                            <a:pathLst>
                              <a:path w="497" h="390">
                                <a:moveTo>
                                  <a:pt x="9" y="45"/>
                                </a:moveTo>
                                <a:cubicBezTo>
                                  <a:pt x="5" y="42"/>
                                  <a:pt x="3" y="40"/>
                                  <a:pt x="2" y="38"/>
                                </a:cubicBezTo>
                                <a:cubicBezTo>
                                  <a:pt x="1" y="37"/>
                                  <a:pt x="0" y="35"/>
                                  <a:pt x="0" y="32"/>
                                </a:cubicBezTo>
                                <a:cubicBezTo>
                                  <a:pt x="0" y="27"/>
                                  <a:pt x="0" y="27"/>
                                  <a:pt x="0" y="27"/>
                                </a:cubicBezTo>
                                <a:cubicBezTo>
                                  <a:pt x="0" y="19"/>
                                  <a:pt x="3" y="12"/>
                                  <a:pt x="7" y="7"/>
                                </a:cubicBezTo>
                                <a:cubicBezTo>
                                  <a:pt x="11" y="2"/>
                                  <a:pt x="18" y="0"/>
                                  <a:pt x="29" y="0"/>
                                </a:cubicBezTo>
                                <a:cubicBezTo>
                                  <a:pt x="430" y="0"/>
                                  <a:pt x="430" y="0"/>
                                  <a:pt x="430" y="0"/>
                                </a:cubicBezTo>
                                <a:cubicBezTo>
                                  <a:pt x="441" y="0"/>
                                  <a:pt x="448" y="3"/>
                                  <a:pt x="452" y="7"/>
                                </a:cubicBezTo>
                                <a:cubicBezTo>
                                  <a:pt x="457" y="12"/>
                                  <a:pt x="459" y="18"/>
                                  <a:pt x="459" y="26"/>
                                </a:cubicBezTo>
                                <a:cubicBezTo>
                                  <a:pt x="459" y="32"/>
                                  <a:pt x="459" y="32"/>
                                  <a:pt x="459" y="32"/>
                                </a:cubicBezTo>
                                <a:cubicBezTo>
                                  <a:pt x="459" y="35"/>
                                  <a:pt x="459" y="37"/>
                                  <a:pt x="458" y="38"/>
                                </a:cubicBezTo>
                                <a:cubicBezTo>
                                  <a:pt x="458" y="39"/>
                                  <a:pt x="455" y="41"/>
                                  <a:pt x="450" y="45"/>
                                </a:cubicBezTo>
                                <a:cubicBezTo>
                                  <a:pt x="251" y="165"/>
                                  <a:pt x="251" y="165"/>
                                  <a:pt x="251" y="165"/>
                                </a:cubicBezTo>
                                <a:cubicBezTo>
                                  <a:pt x="248" y="166"/>
                                  <a:pt x="244" y="168"/>
                                  <a:pt x="239" y="170"/>
                                </a:cubicBezTo>
                                <a:cubicBezTo>
                                  <a:pt x="235" y="172"/>
                                  <a:pt x="231" y="174"/>
                                  <a:pt x="230" y="174"/>
                                </a:cubicBezTo>
                                <a:cubicBezTo>
                                  <a:pt x="228" y="174"/>
                                  <a:pt x="225" y="173"/>
                                  <a:pt x="221" y="171"/>
                                </a:cubicBezTo>
                                <a:cubicBezTo>
                                  <a:pt x="217" y="169"/>
                                  <a:pt x="213" y="167"/>
                                  <a:pt x="208" y="164"/>
                                </a:cubicBezTo>
                                <a:lnTo>
                                  <a:pt x="9" y="45"/>
                                </a:lnTo>
                                <a:close/>
                                <a:moveTo>
                                  <a:pt x="308" y="242"/>
                                </a:moveTo>
                                <a:cubicBezTo>
                                  <a:pt x="301" y="242"/>
                                  <a:pt x="296" y="243"/>
                                  <a:pt x="292" y="246"/>
                                </a:cubicBezTo>
                                <a:cubicBezTo>
                                  <a:pt x="287" y="249"/>
                                  <a:pt x="284" y="253"/>
                                  <a:pt x="282" y="258"/>
                                </a:cubicBezTo>
                                <a:cubicBezTo>
                                  <a:pt x="279" y="262"/>
                                  <a:pt x="278" y="267"/>
                                  <a:pt x="277" y="273"/>
                                </a:cubicBezTo>
                                <a:cubicBezTo>
                                  <a:pt x="276" y="279"/>
                                  <a:pt x="276" y="284"/>
                                  <a:pt x="276" y="289"/>
                                </a:cubicBezTo>
                                <a:cubicBezTo>
                                  <a:pt x="276" y="323"/>
                                  <a:pt x="276" y="323"/>
                                  <a:pt x="276" y="323"/>
                                </a:cubicBezTo>
                                <a:cubicBezTo>
                                  <a:pt x="276" y="329"/>
                                  <a:pt x="276" y="329"/>
                                  <a:pt x="276" y="329"/>
                                </a:cubicBezTo>
                                <a:cubicBezTo>
                                  <a:pt x="276" y="331"/>
                                  <a:pt x="276" y="333"/>
                                  <a:pt x="276" y="335"/>
                                </a:cubicBezTo>
                                <a:cubicBezTo>
                                  <a:pt x="209" y="335"/>
                                  <a:pt x="209" y="335"/>
                                  <a:pt x="209" y="335"/>
                                </a:cubicBezTo>
                                <a:cubicBezTo>
                                  <a:pt x="186" y="335"/>
                                  <a:pt x="164" y="334"/>
                                  <a:pt x="144" y="334"/>
                                </a:cubicBezTo>
                                <a:cubicBezTo>
                                  <a:pt x="124" y="334"/>
                                  <a:pt x="106" y="334"/>
                                  <a:pt x="91" y="334"/>
                                </a:cubicBezTo>
                                <a:cubicBezTo>
                                  <a:pt x="57" y="334"/>
                                  <a:pt x="57" y="334"/>
                                  <a:pt x="57" y="334"/>
                                </a:cubicBezTo>
                                <a:cubicBezTo>
                                  <a:pt x="46" y="334"/>
                                  <a:pt x="36" y="332"/>
                                  <a:pt x="29" y="329"/>
                                </a:cubicBezTo>
                                <a:cubicBezTo>
                                  <a:pt x="21" y="326"/>
                                  <a:pt x="15" y="322"/>
                                  <a:pt x="11" y="317"/>
                                </a:cubicBezTo>
                                <a:cubicBezTo>
                                  <a:pt x="7" y="313"/>
                                  <a:pt x="4" y="307"/>
                                  <a:pt x="2" y="301"/>
                                </a:cubicBezTo>
                                <a:cubicBezTo>
                                  <a:pt x="1" y="294"/>
                                  <a:pt x="0" y="288"/>
                                  <a:pt x="0" y="281"/>
                                </a:cubicBezTo>
                                <a:cubicBezTo>
                                  <a:pt x="0" y="101"/>
                                  <a:pt x="0" y="101"/>
                                  <a:pt x="0" y="101"/>
                                </a:cubicBezTo>
                                <a:cubicBezTo>
                                  <a:pt x="0" y="94"/>
                                  <a:pt x="2" y="90"/>
                                  <a:pt x="5" y="88"/>
                                </a:cubicBezTo>
                                <a:cubicBezTo>
                                  <a:pt x="8" y="86"/>
                                  <a:pt x="12" y="87"/>
                                  <a:pt x="17" y="91"/>
                                </a:cubicBezTo>
                                <a:cubicBezTo>
                                  <a:pt x="19" y="92"/>
                                  <a:pt x="22" y="93"/>
                                  <a:pt x="26" y="96"/>
                                </a:cubicBezTo>
                                <a:cubicBezTo>
                                  <a:pt x="30" y="99"/>
                                  <a:pt x="35" y="102"/>
                                  <a:pt x="41" y="106"/>
                                </a:cubicBezTo>
                                <a:cubicBezTo>
                                  <a:pt x="47" y="109"/>
                                  <a:pt x="53" y="113"/>
                                  <a:pt x="59" y="117"/>
                                </a:cubicBezTo>
                                <a:cubicBezTo>
                                  <a:pt x="65" y="121"/>
                                  <a:pt x="71" y="125"/>
                                  <a:pt x="77" y="129"/>
                                </a:cubicBezTo>
                                <a:cubicBezTo>
                                  <a:pt x="83" y="132"/>
                                  <a:pt x="88" y="135"/>
                                  <a:pt x="92" y="138"/>
                                </a:cubicBezTo>
                                <a:cubicBezTo>
                                  <a:pt x="96" y="140"/>
                                  <a:pt x="99" y="142"/>
                                  <a:pt x="100" y="143"/>
                                </a:cubicBezTo>
                                <a:cubicBezTo>
                                  <a:pt x="104" y="146"/>
                                  <a:pt x="107" y="149"/>
                                  <a:pt x="108" y="154"/>
                                </a:cubicBezTo>
                                <a:cubicBezTo>
                                  <a:pt x="108" y="158"/>
                                  <a:pt x="108" y="162"/>
                                  <a:pt x="106" y="165"/>
                                </a:cubicBezTo>
                                <a:cubicBezTo>
                                  <a:pt x="105" y="168"/>
                                  <a:pt x="103" y="173"/>
                                  <a:pt x="100" y="178"/>
                                </a:cubicBezTo>
                                <a:cubicBezTo>
                                  <a:pt x="98" y="183"/>
                                  <a:pt x="95" y="188"/>
                                  <a:pt x="92" y="194"/>
                                </a:cubicBezTo>
                                <a:cubicBezTo>
                                  <a:pt x="89" y="199"/>
                                  <a:pt x="86" y="204"/>
                                  <a:pt x="84" y="209"/>
                                </a:cubicBezTo>
                                <a:cubicBezTo>
                                  <a:pt x="81" y="214"/>
                                  <a:pt x="79" y="217"/>
                                  <a:pt x="78" y="220"/>
                                </a:cubicBezTo>
                                <a:cubicBezTo>
                                  <a:pt x="76" y="225"/>
                                  <a:pt x="77" y="228"/>
                                  <a:pt x="79" y="229"/>
                                </a:cubicBezTo>
                                <a:cubicBezTo>
                                  <a:pt x="81" y="231"/>
                                  <a:pt x="85" y="230"/>
                                  <a:pt x="90" y="227"/>
                                </a:cubicBezTo>
                                <a:cubicBezTo>
                                  <a:pt x="91" y="227"/>
                                  <a:pt x="93" y="224"/>
                                  <a:pt x="98" y="220"/>
                                </a:cubicBezTo>
                                <a:cubicBezTo>
                                  <a:pt x="102" y="215"/>
                                  <a:pt x="107" y="211"/>
                                  <a:pt x="112" y="205"/>
                                </a:cubicBezTo>
                                <a:cubicBezTo>
                                  <a:pt x="116" y="200"/>
                                  <a:pt x="121" y="195"/>
                                  <a:pt x="125" y="190"/>
                                </a:cubicBezTo>
                                <a:cubicBezTo>
                                  <a:pt x="130" y="185"/>
                                  <a:pt x="133" y="183"/>
                                  <a:pt x="134" y="182"/>
                                </a:cubicBezTo>
                                <a:cubicBezTo>
                                  <a:pt x="137" y="179"/>
                                  <a:pt x="141" y="177"/>
                                  <a:pt x="146" y="176"/>
                                </a:cubicBezTo>
                                <a:cubicBezTo>
                                  <a:pt x="151" y="175"/>
                                  <a:pt x="155" y="175"/>
                                  <a:pt x="158" y="177"/>
                                </a:cubicBezTo>
                                <a:cubicBezTo>
                                  <a:pt x="161" y="179"/>
                                  <a:pt x="164" y="180"/>
                                  <a:pt x="168" y="183"/>
                                </a:cubicBezTo>
                                <a:cubicBezTo>
                                  <a:pt x="171" y="186"/>
                                  <a:pt x="176" y="189"/>
                                  <a:pt x="180" y="192"/>
                                </a:cubicBezTo>
                                <a:cubicBezTo>
                                  <a:pt x="185" y="195"/>
                                  <a:pt x="190" y="198"/>
                                  <a:pt x="195" y="201"/>
                                </a:cubicBezTo>
                                <a:cubicBezTo>
                                  <a:pt x="208" y="210"/>
                                  <a:pt x="208" y="210"/>
                                  <a:pt x="208" y="210"/>
                                </a:cubicBezTo>
                                <a:cubicBezTo>
                                  <a:pt x="212" y="212"/>
                                  <a:pt x="216" y="214"/>
                                  <a:pt x="220" y="215"/>
                                </a:cubicBezTo>
                                <a:cubicBezTo>
                                  <a:pt x="225" y="215"/>
                                  <a:pt x="229" y="216"/>
                                  <a:pt x="233" y="215"/>
                                </a:cubicBezTo>
                                <a:cubicBezTo>
                                  <a:pt x="237" y="215"/>
                                  <a:pt x="241" y="214"/>
                                  <a:pt x="244" y="213"/>
                                </a:cubicBezTo>
                                <a:cubicBezTo>
                                  <a:pt x="247" y="212"/>
                                  <a:pt x="250" y="211"/>
                                  <a:pt x="251" y="210"/>
                                </a:cubicBezTo>
                                <a:cubicBezTo>
                                  <a:pt x="253" y="209"/>
                                  <a:pt x="256" y="207"/>
                                  <a:pt x="261" y="204"/>
                                </a:cubicBezTo>
                                <a:cubicBezTo>
                                  <a:pt x="265" y="202"/>
                                  <a:pt x="270" y="199"/>
                                  <a:pt x="275" y="195"/>
                                </a:cubicBezTo>
                                <a:cubicBezTo>
                                  <a:pt x="281" y="192"/>
                                  <a:pt x="286" y="189"/>
                                  <a:pt x="290" y="186"/>
                                </a:cubicBezTo>
                                <a:cubicBezTo>
                                  <a:pt x="295" y="183"/>
                                  <a:pt x="299" y="181"/>
                                  <a:pt x="301" y="180"/>
                                </a:cubicBezTo>
                                <a:cubicBezTo>
                                  <a:pt x="362" y="142"/>
                                  <a:pt x="362" y="142"/>
                                  <a:pt x="362" y="142"/>
                                </a:cubicBezTo>
                                <a:cubicBezTo>
                                  <a:pt x="363" y="141"/>
                                  <a:pt x="365" y="140"/>
                                  <a:pt x="368" y="138"/>
                                </a:cubicBezTo>
                                <a:cubicBezTo>
                                  <a:pt x="372" y="136"/>
                                  <a:pt x="376" y="133"/>
                                  <a:pt x="381" y="130"/>
                                </a:cubicBezTo>
                                <a:cubicBezTo>
                                  <a:pt x="386" y="126"/>
                                  <a:pt x="392" y="123"/>
                                  <a:pt x="398" y="119"/>
                                </a:cubicBezTo>
                                <a:cubicBezTo>
                                  <a:pt x="404" y="115"/>
                                  <a:pt x="409" y="111"/>
                                  <a:pt x="415" y="108"/>
                                </a:cubicBezTo>
                                <a:cubicBezTo>
                                  <a:pt x="420" y="104"/>
                                  <a:pt x="425" y="101"/>
                                  <a:pt x="429" y="98"/>
                                </a:cubicBezTo>
                                <a:cubicBezTo>
                                  <a:pt x="434" y="95"/>
                                  <a:pt x="437" y="93"/>
                                  <a:pt x="439" y="92"/>
                                </a:cubicBezTo>
                                <a:cubicBezTo>
                                  <a:pt x="445" y="88"/>
                                  <a:pt x="450" y="87"/>
                                  <a:pt x="454" y="87"/>
                                </a:cubicBezTo>
                                <a:cubicBezTo>
                                  <a:pt x="457" y="88"/>
                                  <a:pt x="459" y="91"/>
                                  <a:pt x="459" y="95"/>
                                </a:cubicBezTo>
                                <a:cubicBezTo>
                                  <a:pt x="459" y="222"/>
                                  <a:pt x="459" y="222"/>
                                  <a:pt x="459" y="222"/>
                                </a:cubicBezTo>
                                <a:cubicBezTo>
                                  <a:pt x="450" y="215"/>
                                  <a:pt x="441" y="208"/>
                                  <a:pt x="432" y="201"/>
                                </a:cubicBezTo>
                                <a:cubicBezTo>
                                  <a:pt x="424" y="195"/>
                                  <a:pt x="416" y="189"/>
                                  <a:pt x="409" y="185"/>
                                </a:cubicBezTo>
                                <a:cubicBezTo>
                                  <a:pt x="401" y="180"/>
                                  <a:pt x="395" y="178"/>
                                  <a:pt x="390" y="179"/>
                                </a:cubicBezTo>
                                <a:cubicBezTo>
                                  <a:pt x="384" y="181"/>
                                  <a:pt x="380" y="184"/>
                                  <a:pt x="377" y="189"/>
                                </a:cubicBezTo>
                                <a:cubicBezTo>
                                  <a:pt x="373" y="194"/>
                                  <a:pt x="371" y="199"/>
                                  <a:pt x="369" y="206"/>
                                </a:cubicBezTo>
                                <a:cubicBezTo>
                                  <a:pt x="367" y="212"/>
                                  <a:pt x="366" y="218"/>
                                  <a:pt x="366" y="223"/>
                                </a:cubicBezTo>
                                <a:cubicBezTo>
                                  <a:pt x="366" y="227"/>
                                  <a:pt x="366" y="230"/>
                                  <a:pt x="366" y="232"/>
                                </a:cubicBezTo>
                                <a:cubicBezTo>
                                  <a:pt x="366" y="235"/>
                                  <a:pt x="366" y="236"/>
                                  <a:pt x="366" y="238"/>
                                </a:cubicBezTo>
                                <a:cubicBezTo>
                                  <a:pt x="365" y="240"/>
                                  <a:pt x="365" y="241"/>
                                  <a:pt x="365" y="242"/>
                                </a:cubicBezTo>
                                <a:cubicBezTo>
                                  <a:pt x="358" y="242"/>
                                  <a:pt x="358" y="242"/>
                                  <a:pt x="358" y="242"/>
                                </a:cubicBezTo>
                                <a:cubicBezTo>
                                  <a:pt x="308" y="242"/>
                                  <a:pt x="308" y="242"/>
                                  <a:pt x="308" y="242"/>
                                </a:cubicBezTo>
                                <a:close/>
                                <a:moveTo>
                                  <a:pt x="490" y="293"/>
                                </a:moveTo>
                                <a:cubicBezTo>
                                  <a:pt x="494" y="296"/>
                                  <a:pt x="496" y="301"/>
                                  <a:pt x="496" y="307"/>
                                </a:cubicBezTo>
                                <a:cubicBezTo>
                                  <a:pt x="497" y="313"/>
                                  <a:pt x="495" y="317"/>
                                  <a:pt x="491" y="319"/>
                                </a:cubicBezTo>
                                <a:cubicBezTo>
                                  <a:pt x="486" y="323"/>
                                  <a:pt x="481" y="328"/>
                                  <a:pt x="474" y="333"/>
                                </a:cubicBezTo>
                                <a:cubicBezTo>
                                  <a:pt x="468" y="339"/>
                                  <a:pt x="461" y="344"/>
                                  <a:pt x="454" y="350"/>
                                </a:cubicBezTo>
                                <a:cubicBezTo>
                                  <a:pt x="447" y="355"/>
                                  <a:pt x="440" y="361"/>
                                  <a:pt x="434" y="366"/>
                                </a:cubicBezTo>
                                <a:cubicBezTo>
                                  <a:pt x="427" y="372"/>
                                  <a:pt x="421" y="377"/>
                                  <a:pt x="415" y="381"/>
                                </a:cubicBezTo>
                                <a:cubicBezTo>
                                  <a:pt x="409" y="386"/>
                                  <a:pt x="404" y="389"/>
                                  <a:pt x="401" y="390"/>
                                </a:cubicBezTo>
                                <a:cubicBezTo>
                                  <a:pt x="398" y="390"/>
                                  <a:pt x="397" y="386"/>
                                  <a:pt x="397" y="377"/>
                                </a:cubicBezTo>
                                <a:cubicBezTo>
                                  <a:pt x="397" y="355"/>
                                  <a:pt x="397" y="355"/>
                                  <a:pt x="397" y="355"/>
                                </a:cubicBezTo>
                                <a:cubicBezTo>
                                  <a:pt x="397" y="349"/>
                                  <a:pt x="395" y="345"/>
                                  <a:pt x="393" y="341"/>
                                </a:cubicBezTo>
                                <a:cubicBezTo>
                                  <a:pt x="390" y="338"/>
                                  <a:pt x="386" y="336"/>
                                  <a:pt x="382" y="336"/>
                                </a:cubicBezTo>
                                <a:cubicBezTo>
                                  <a:pt x="325" y="336"/>
                                  <a:pt x="325" y="336"/>
                                  <a:pt x="325" y="336"/>
                                </a:cubicBezTo>
                                <a:cubicBezTo>
                                  <a:pt x="321" y="336"/>
                                  <a:pt x="316" y="334"/>
                                  <a:pt x="312" y="331"/>
                                </a:cubicBezTo>
                                <a:cubicBezTo>
                                  <a:pt x="307" y="328"/>
                                  <a:pt x="305" y="324"/>
                                  <a:pt x="305" y="318"/>
                                </a:cubicBezTo>
                                <a:cubicBezTo>
                                  <a:pt x="305" y="294"/>
                                  <a:pt x="305" y="294"/>
                                  <a:pt x="305" y="294"/>
                                </a:cubicBezTo>
                                <a:cubicBezTo>
                                  <a:pt x="305" y="285"/>
                                  <a:pt x="307" y="279"/>
                                  <a:pt x="310" y="277"/>
                                </a:cubicBezTo>
                                <a:cubicBezTo>
                                  <a:pt x="313" y="275"/>
                                  <a:pt x="318" y="274"/>
                                  <a:pt x="325" y="274"/>
                                </a:cubicBezTo>
                                <a:cubicBezTo>
                                  <a:pt x="335" y="274"/>
                                  <a:pt x="335" y="274"/>
                                  <a:pt x="335" y="274"/>
                                </a:cubicBezTo>
                                <a:cubicBezTo>
                                  <a:pt x="338" y="274"/>
                                  <a:pt x="341" y="274"/>
                                  <a:pt x="345" y="274"/>
                                </a:cubicBezTo>
                                <a:cubicBezTo>
                                  <a:pt x="349" y="275"/>
                                  <a:pt x="353" y="275"/>
                                  <a:pt x="358" y="275"/>
                                </a:cubicBezTo>
                                <a:cubicBezTo>
                                  <a:pt x="379" y="275"/>
                                  <a:pt x="379" y="275"/>
                                  <a:pt x="379" y="275"/>
                                </a:cubicBezTo>
                                <a:cubicBezTo>
                                  <a:pt x="385" y="275"/>
                                  <a:pt x="390" y="273"/>
                                  <a:pt x="393" y="271"/>
                                </a:cubicBezTo>
                                <a:cubicBezTo>
                                  <a:pt x="395" y="269"/>
                                  <a:pt x="397" y="265"/>
                                  <a:pt x="397" y="259"/>
                                </a:cubicBezTo>
                                <a:cubicBezTo>
                                  <a:pt x="397" y="238"/>
                                  <a:pt x="397" y="238"/>
                                  <a:pt x="397" y="238"/>
                                </a:cubicBezTo>
                                <a:cubicBezTo>
                                  <a:pt x="397" y="232"/>
                                  <a:pt x="398" y="228"/>
                                  <a:pt x="400" y="226"/>
                                </a:cubicBezTo>
                                <a:cubicBezTo>
                                  <a:pt x="402" y="225"/>
                                  <a:pt x="405" y="226"/>
                                  <a:pt x="410" y="230"/>
                                </a:cubicBezTo>
                                <a:cubicBezTo>
                                  <a:pt x="416" y="234"/>
                                  <a:pt x="422" y="239"/>
                                  <a:pt x="428" y="244"/>
                                </a:cubicBezTo>
                                <a:cubicBezTo>
                                  <a:pt x="435" y="250"/>
                                  <a:pt x="442" y="256"/>
                                  <a:pt x="450" y="261"/>
                                </a:cubicBezTo>
                                <a:cubicBezTo>
                                  <a:pt x="457" y="267"/>
                                  <a:pt x="464" y="273"/>
                                  <a:pt x="471" y="278"/>
                                </a:cubicBezTo>
                                <a:cubicBezTo>
                                  <a:pt x="478" y="284"/>
                                  <a:pt x="484" y="289"/>
                                  <a:pt x="490" y="293"/>
                                </a:cubicBezTo>
                                <a:close/>
                                <a:moveTo>
                                  <a:pt x="490" y="293"/>
                                </a:moveTo>
                                <a:cubicBezTo>
                                  <a:pt x="490" y="293"/>
                                  <a:pt x="490" y="293"/>
                                  <a:pt x="490" y="293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95" name="任意多边形 395"/>
                        <wps:cNvSpPr>
                          <a:spLocks noChangeAspect="1"/>
                        </wps:cNvSpPr>
                        <wps:spPr>
                          <a:xfrm flipH="1">
                            <a:off x="7540" y="59248"/>
                            <a:ext cx="446" cy="298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342723838" y="0"/>
                              </a:cxn>
                              <a:cxn ang="0">
                                <a:pos x="30328726" y="0"/>
                              </a:cxn>
                              <a:cxn ang="0">
                                <a:pos x="0" y="30196248"/>
                              </a:cxn>
                              <a:cxn ang="0">
                                <a:pos x="0" y="220438354"/>
                              </a:cxn>
                              <a:cxn ang="0">
                                <a:pos x="30328726" y="250634602"/>
                              </a:cxn>
                              <a:cxn ang="0">
                                <a:pos x="342723838" y="250634602"/>
                              </a:cxn>
                              <a:cxn ang="0">
                                <a:pos x="376085612" y="220438354"/>
                              </a:cxn>
                              <a:cxn ang="0">
                                <a:pos x="376085612" y="30196248"/>
                              </a:cxn>
                              <a:cxn ang="0">
                                <a:pos x="342723838" y="0"/>
                              </a:cxn>
                              <a:cxn ang="0">
                                <a:pos x="342723838" y="0"/>
                              </a:cxn>
                              <a:cxn ang="0">
                                <a:pos x="336657745" y="21138591"/>
                              </a:cxn>
                              <a:cxn ang="0">
                                <a:pos x="212306309" y="132865928"/>
                              </a:cxn>
                              <a:cxn ang="0">
                                <a:pos x="188043676" y="144945123"/>
                              </a:cxn>
                              <a:cxn ang="0">
                                <a:pos x="163779302" y="132865928"/>
                              </a:cxn>
                              <a:cxn ang="0">
                                <a:pos x="39427866" y="21138591"/>
                              </a:cxn>
                              <a:cxn ang="0">
                                <a:pos x="336657745" y="21138591"/>
                              </a:cxn>
                              <a:cxn ang="0">
                                <a:pos x="336657745" y="21138591"/>
                              </a:cxn>
                              <a:cxn ang="0">
                                <a:pos x="24264374" y="214398756"/>
                              </a:cxn>
                              <a:cxn ang="0">
                                <a:pos x="24264374" y="42275443"/>
                              </a:cxn>
                              <a:cxn ang="0">
                                <a:pos x="121318388" y="126826330"/>
                              </a:cxn>
                              <a:cxn ang="0">
                                <a:pos x="24264374" y="214398756"/>
                              </a:cxn>
                              <a:cxn ang="0">
                                <a:pos x="24264374" y="214398756"/>
                              </a:cxn>
                              <a:cxn ang="0">
                                <a:pos x="39427866" y="229496010"/>
                              </a:cxn>
                              <a:cxn ang="0">
                                <a:pos x="136481881" y="144945123"/>
                              </a:cxn>
                              <a:cxn ang="0">
                                <a:pos x="154680162" y="157024318"/>
                              </a:cxn>
                              <a:cxn ang="0">
                                <a:pos x="188043676" y="169103514"/>
                              </a:cxn>
                              <a:cxn ang="0">
                                <a:pos x="221405450" y="157024318"/>
                              </a:cxn>
                              <a:cxn ang="0">
                                <a:pos x="236570683" y="144945123"/>
                              </a:cxn>
                              <a:cxn ang="0">
                                <a:pos x="336657745" y="229496010"/>
                              </a:cxn>
                              <a:cxn ang="0">
                                <a:pos x="39427866" y="229496010"/>
                              </a:cxn>
                              <a:cxn ang="0">
                                <a:pos x="39427866" y="229496010"/>
                              </a:cxn>
                              <a:cxn ang="0">
                                <a:pos x="351821237" y="214398756"/>
                              </a:cxn>
                              <a:cxn ang="0">
                                <a:pos x="254767223" y="126826330"/>
                              </a:cxn>
                              <a:cxn ang="0">
                                <a:pos x="351821237" y="42275443"/>
                              </a:cxn>
                              <a:cxn ang="0">
                                <a:pos x="351821237" y="214398756"/>
                              </a:cxn>
                              <a:cxn ang="0">
                                <a:pos x="351821237" y="214398756"/>
                              </a:cxn>
                              <a:cxn ang="0">
                                <a:pos x="351821237" y="214398756"/>
                              </a:cxn>
                              <a:cxn ang="0">
                                <a:pos x="351821237" y="214398756"/>
                              </a:cxn>
                            </a:cxnLst>
                            <a:pathLst>
                              <a:path w="124" h="83">
                                <a:moveTo>
                                  <a:pt x="113" y="0"/>
                                </a:moveTo>
                                <a:cubicBezTo>
                                  <a:pt x="10" y="0"/>
                                  <a:pt x="10" y="0"/>
                                  <a:pt x="10" y="0"/>
                                </a:cubicBezTo>
                                <a:cubicBezTo>
                                  <a:pt x="5" y="0"/>
                                  <a:pt x="0" y="4"/>
                                  <a:pt x="0" y="10"/>
                                </a:cubicBezTo>
                                <a:cubicBezTo>
                                  <a:pt x="0" y="73"/>
                                  <a:pt x="0" y="73"/>
                                  <a:pt x="0" y="73"/>
                                </a:cubicBezTo>
                                <a:cubicBezTo>
                                  <a:pt x="0" y="79"/>
                                  <a:pt x="5" y="83"/>
                                  <a:pt x="10" y="83"/>
                                </a:cubicBezTo>
                                <a:cubicBezTo>
                                  <a:pt x="113" y="83"/>
                                  <a:pt x="113" y="83"/>
                                  <a:pt x="113" y="83"/>
                                </a:cubicBezTo>
                                <a:cubicBezTo>
                                  <a:pt x="119" y="83"/>
                                  <a:pt x="124" y="79"/>
                                  <a:pt x="124" y="73"/>
                                </a:cubicBezTo>
                                <a:cubicBezTo>
                                  <a:pt x="124" y="10"/>
                                  <a:pt x="124" y="10"/>
                                  <a:pt x="124" y="10"/>
                                </a:cubicBezTo>
                                <a:cubicBezTo>
                                  <a:pt x="124" y="4"/>
                                  <a:pt x="119" y="0"/>
                                  <a:pt x="113" y="0"/>
                                </a:cubicBezTo>
                                <a:cubicBezTo>
                                  <a:pt x="113" y="0"/>
                                  <a:pt x="113" y="0"/>
                                  <a:pt x="113" y="0"/>
                                </a:cubicBezTo>
                                <a:close/>
                                <a:moveTo>
                                  <a:pt x="111" y="7"/>
                                </a:moveTo>
                                <a:cubicBezTo>
                                  <a:pt x="70" y="44"/>
                                  <a:pt x="70" y="44"/>
                                  <a:pt x="70" y="44"/>
                                </a:cubicBezTo>
                                <a:cubicBezTo>
                                  <a:pt x="66" y="47"/>
                                  <a:pt x="64" y="48"/>
                                  <a:pt x="62" y="48"/>
                                </a:cubicBezTo>
                                <a:cubicBezTo>
                                  <a:pt x="60" y="48"/>
                                  <a:pt x="57" y="47"/>
                                  <a:pt x="54" y="44"/>
                                </a:cubicBezTo>
                                <a:cubicBezTo>
                                  <a:pt x="13" y="7"/>
                                  <a:pt x="13" y="7"/>
                                  <a:pt x="13" y="7"/>
                                </a:cubicBezTo>
                                <a:cubicBezTo>
                                  <a:pt x="111" y="7"/>
                                  <a:pt x="111" y="7"/>
                                  <a:pt x="111" y="7"/>
                                </a:cubicBezTo>
                                <a:cubicBezTo>
                                  <a:pt x="111" y="7"/>
                                  <a:pt x="111" y="7"/>
                                  <a:pt x="111" y="7"/>
                                </a:cubicBezTo>
                                <a:close/>
                                <a:moveTo>
                                  <a:pt x="8" y="71"/>
                                </a:moveTo>
                                <a:cubicBezTo>
                                  <a:pt x="8" y="14"/>
                                  <a:pt x="8" y="14"/>
                                  <a:pt x="8" y="14"/>
                                </a:cubicBezTo>
                                <a:cubicBezTo>
                                  <a:pt x="40" y="42"/>
                                  <a:pt x="40" y="42"/>
                                  <a:pt x="40" y="42"/>
                                </a:cubicBezTo>
                                <a:cubicBezTo>
                                  <a:pt x="8" y="71"/>
                                  <a:pt x="8" y="71"/>
                                  <a:pt x="8" y="71"/>
                                </a:cubicBezTo>
                                <a:cubicBezTo>
                                  <a:pt x="8" y="71"/>
                                  <a:pt x="8" y="71"/>
                                  <a:pt x="8" y="71"/>
                                </a:cubicBezTo>
                                <a:close/>
                                <a:moveTo>
                                  <a:pt x="13" y="76"/>
                                </a:moveTo>
                                <a:cubicBezTo>
                                  <a:pt x="45" y="48"/>
                                  <a:pt x="45" y="48"/>
                                  <a:pt x="45" y="48"/>
                                </a:cubicBezTo>
                                <a:cubicBezTo>
                                  <a:pt x="51" y="52"/>
                                  <a:pt x="51" y="52"/>
                                  <a:pt x="51" y="52"/>
                                </a:cubicBezTo>
                                <a:cubicBezTo>
                                  <a:pt x="54" y="55"/>
                                  <a:pt x="57" y="56"/>
                                  <a:pt x="62" y="56"/>
                                </a:cubicBezTo>
                                <a:cubicBezTo>
                                  <a:pt x="66" y="56"/>
                                  <a:pt x="70" y="55"/>
                                  <a:pt x="73" y="52"/>
                                </a:cubicBezTo>
                                <a:cubicBezTo>
                                  <a:pt x="78" y="48"/>
                                  <a:pt x="78" y="48"/>
                                  <a:pt x="78" y="48"/>
                                </a:cubicBezTo>
                                <a:cubicBezTo>
                                  <a:pt x="111" y="76"/>
                                  <a:pt x="111" y="76"/>
                                  <a:pt x="111" y="76"/>
                                </a:cubicBezTo>
                                <a:cubicBezTo>
                                  <a:pt x="13" y="76"/>
                                  <a:pt x="13" y="76"/>
                                  <a:pt x="13" y="76"/>
                                </a:cubicBezTo>
                                <a:cubicBezTo>
                                  <a:pt x="13" y="76"/>
                                  <a:pt x="13" y="76"/>
                                  <a:pt x="13" y="76"/>
                                </a:cubicBezTo>
                                <a:close/>
                                <a:moveTo>
                                  <a:pt x="116" y="71"/>
                                </a:moveTo>
                                <a:cubicBezTo>
                                  <a:pt x="84" y="42"/>
                                  <a:pt x="84" y="42"/>
                                  <a:pt x="84" y="42"/>
                                </a:cubicBezTo>
                                <a:cubicBezTo>
                                  <a:pt x="116" y="14"/>
                                  <a:pt x="116" y="14"/>
                                  <a:pt x="116" y="14"/>
                                </a:cubicBezTo>
                                <a:cubicBezTo>
                                  <a:pt x="116" y="71"/>
                                  <a:pt x="116" y="71"/>
                                  <a:pt x="116" y="71"/>
                                </a:cubicBezTo>
                                <a:cubicBezTo>
                                  <a:pt x="116" y="71"/>
                                  <a:pt x="116" y="71"/>
                                  <a:pt x="116" y="71"/>
                                </a:cubicBezTo>
                                <a:close/>
                                <a:moveTo>
                                  <a:pt x="116" y="71"/>
                                </a:moveTo>
                                <a:cubicBezTo>
                                  <a:pt x="116" y="71"/>
                                  <a:pt x="116" y="71"/>
                                  <a:pt x="116" y="71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96" name="任意多边形 396"/>
                        <wps:cNvSpPr>
                          <a:spLocks noChangeAspect="1"/>
                        </wps:cNvSpPr>
                        <wps:spPr>
                          <a:xfrm flipH="1">
                            <a:off x="8437" y="59258"/>
                            <a:ext cx="406" cy="278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0" y="155239615"/>
                              </a:cxn>
                              <a:cxn ang="0">
                                <a:pos x="70554995" y="91800084"/>
                              </a:cxn>
                              <a:cxn ang="0">
                                <a:pos x="113338490" y="126878200"/>
                              </a:cxn>
                              <a:cxn ang="0">
                                <a:pos x="156121986" y="91800084"/>
                              </a:cxn>
                              <a:cxn ang="0">
                                <a:pos x="226676981" y="155239615"/>
                              </a:cxn>
                              <a:cxn ang="0">
                                <a:pos x="0" y="155239615"/>
                              </a:cxn>
                              <a:cxn ang="0">
                                <a:pos x="0" y="155239615"/>
                              </a:cxn>
                              <a:cxn ang="0">
                                <a:pos x="0" y="155239615"/>
                              </a:cxn>
                              <a:cxn ang="0">
                                <a:pos x="162876864" y="85083383"/>
                              </a:cxn>
                              <a:cxn ang="0">
                                <a:pos x="226676981" y="35824128"/>
                              </a:cxn>
                              <a:cxn ang="0">
                                <a:pos x="226676981" y="141059338"/>
                              </a:cxn>
                              <a:cxn ang="0">
                                <a:pos x="162876864" y="85083383"/>
                              </a:cxn>
                              <a:cxn ang="0">
                                <a:pos x="162876864" y="85083383"/>
                              </a:cxn>
                              <a:cxn ang="0">
                                <a:pos x="162876864" y="85083383"/>
                              </a:cxn>
                              <a:cxn ang="0">
                                <a:pos x="0" y="141059338"/>
                              </a:cxn>
                              <a:cxn ang="0">
                                <a:pos x="0" y="35824128"/>
                              </a:cxn>
                              <a:cxn ang="0">
                                <a:pos x="63800117" y="85083383"/>
                              </a:cxn>
                              <a:cxn ang="0">
                                <a:pos x="0" y="141059338"/>
                              </a:cxn>
                              <a:cxn ang="0">
                                <a:pos x="0" y="141059338"/>
                              </a:cxn>
                              <a:cxn ang="0">
                                <a:pos x="0" y="141059338"/>
                              </a:cxn>
                              <a:cxn ang="0">
                                <a:pos x="113338490" y="113443936"/>
                              </a:cxn>
                              <a:cxn ang="0">
                                <a:pos x="0" y="21643852"/>
                              </a:cxn>
                              <a:cxn ang="0">
                                <a:pos x="0" y="0"/>
                              </a:cxn>
                              <a:cxn ang="0">
                                <a:pos x="226676981" y="0"/>
                              </a:cxn>
                              <a:cxn ang="0">
                                <a:pos x="226676981" y="21643852"/>
                              </a:cxn>
                              <a:cxn ang="0">
                                <a:pos x="113338490" y="113443936"/>
                              </a:cxn>
                              <a:cxn ang="0">
                                <a:pos x="113338490" y="113443936"/>
                              </a:cxn>
                              <a:cxn ang="0">
                                <a:pos x="113338490" y="113443936"/>
                              </a:cxn>
                              <a:cxn ang="0">
                                <a:pos x="113338490" y="113443936"/>
                              </a:cxn>
                              <a:cxn ang="0">
                                <a:pos x="113338490" y="113443936"/>
                              </a:cxn>
                            </a:cxnLst>
                            <a:pathLst>
                              <a:path w="302" h="208">
                                <a:moveTo>
                                  <a:pt x="0" y="208"/>
                                </a:moveTo>
                                <a:lnTo>
                                  <a:pt x="94" y="123"/>
                                </a:lnTo>
                                <a:lnTo>
                                  <a:pt x="151" y="170"/>
                                </a:lnTo>
                                <a:lnTo>
                                  <a:pt x="208" y="123"/>
                                </a:lnTo>
                                <a:lnTo>
                                  <a:pt x="302" y="208"/>
                                </a:lnTo>
                                <a:lnTo>
                                  <a:pt x="0" y="208"/>
                                </a:lnTo>
                                <a:moveTo>
                                  <a:pt x="217" y="114"/>
                                </a:moveTo>
                                <a:lnTo>
                                  <a:pt x="302" y="48"/>
                                </a:lnTo>
                                <a:lnTo>
                                  <a:pt x="302" y="189"/>
                                </a:lnTo>
                                <a:lnTo>
                                  <a:pt x="217" y="114"/>
                                </a:lnTo>
                                <a:moveTo>
                                  <a:pt x="0" y="189"/>
                                </a:moveTo>
                                <a:lnTo>
                                  <a:pt x="0" y="48"/>
                                </a:lnTo>
                                <a:lnTo>
                                  <a:pt x="85" y="114"/>
                                </a:lnTo>
                                <a:lnTo>
                                  <a:pt x="0" y="189"/>
                                </a:lnTo>
                                <a:moveTo>
                                  <a:pt x="151" y="152"/>
                                </a:moveTo>
                                <a:lnTo>
                                  <a:pt x="0" y="29"/>
                                </a:lnTo>
                                <a:lnTo>
                                  <a:pt x="0" y="0"/>
                                </a:lnTo>
                                <a:lnTo>
                                  <a:pt x="302" y="0"/>
                                </a:lnTo>
                                <a:lnTo>
                                  <a:pt x="302" y="29"/>
                                </a:lnTo>
                                <a:lnTo>
                                  <a:pt x="151" y="152"/>
                                </a:lnTo>
                                <a:moveTo>
                                  <a:pt x="151" y="152"/>
                                </a:moveTo>
                                <a:lnTo>
                                  <a:pt x="151" y="152"/>
                                </a:ln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97" name="任意多边形 397"/>
                        <wps:cNvSpPr>
                          <a:spLocks noChangeAspect="1"/>
                        </wps:cNvSpPr>
                        <wps:spPr>
                          <a:xfrm flipH="1">
                            <a:off x="9353" y="59138"/>
                            <a:ext cx="518" cy="518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204065756" y="93564335"/>
                              </a:cxn>
                              <a:cxn ang="0">
                                <a:pos x="80618237" y="93564335"/>
                              </a:cxn>
                              <a:cxn ang="0">
                                <a:pos x="68021389" y="106208808"/>
                              </a:cxn>
                              <a:cxn ang="0">
                                <a:pos x="68021389" y="179541987"/>
                              </a:cxn>
                              <a:cxn ang="0">
                                <a:pos x="80618237" y="192186460"/>
                              </a:cxn>
                              <a:cxn ang="0">
                                <a:pos x="204065756" y="192186460"/>
                              </a:cxn>
                              <a:cxn ang="0">
                                <a:pos x="216662603" y="179541987"/>
                              </a:cxn>
                              <a:cxn ang="0">
                                <a:pos x="216662603" y="106208808"/>
                              </a:cxn>
                              <a:cxn ang="0">
                                <a:pos x="204065756" y="93564335"/>
                              </a:cxn>
                              <a:cxn ang="0">
                                <a:pos x="204065756" y="93564335"/>
                              </a:cxn>
                              <a:cxn ang="0">
                                <a:pos x="78098867" y="177013093"/>
                              </a:cxn>
                              <a:cxn ang="0">
                                <a:pos x="78098867" y="108737703"/>
                              </a:cxn>
                              <a:cxn ang="0">
                                <a:pos x="113370040" y="144139051"/>
                              </a:cxn>
                              <a:cxn ang="0">
                                <a:pos x="113370040" y="144139051"/>
                              </a:cxn>
                              <a:cxn ang="0">
                                <a:pos x="78098867" y="177013093"/>
                              </a:cxn>
                              <a:cxn ang="0">
                                <a:pos x="78098867" y="177013093"/>
                              </a:cxn>
                              <a:cxn ang="0">
                                <a:pos x="78098867" y="177013093"/>
                              </a:cxn>
                              <a:cxn ang="0">
                                <a:pos x="88176345" y="103679913"/>
                              </a:cxn>
                              <a:cxn ang="0">
                                <a:pos x="196507647" y="103679913"/>
                              </a:cxn>
                              <a:cxn ang="0">
                                <a:pos x="141083105" y="154254629"/>
                              </a:cxn>
                              <a:cxn ang="0">
                                <a:pos x="88176345" y="103679913"/>
                              </a:cxn>
                              <a:cxn ang="0">
                                <a:pos x="88176345" y="103679913"/>
                              </a:cxn>
                              <a:cxn ang="0">
                                <a:pos x="123447519" y="149196840"/>
                              </a:cxn>
                              <a:cxn ang="0">
                                <a:pos x="141083105" y="166899102"/>
                              </a:cxn>
                              <a:cxn ang="0">
                                <a:pos x="161236474" y="149196840"/>
                              </a:cxn>
                              <a:cxn ang="0">
                                <a:pos x="193988278" y="179541987"/>
                              </a:cxn>
                              <a:cxn ang="0">
                                <a:pos x="88176345" y="179541987"/>
                              </a:cxn>
                              <a:cxn ang="0">
                                <a:pos x="123447519" y="149196840"/>
                              </a:cxn>
                              <a:cxn ang="0">
                                <a:pos x="123447519" y="149196840"/>
                              </a:cxn>
                              <a:cxn ang="0">
                                <a:pos x="168794582" y="144139051"/>
                              </a:cxn>
                              <a:cxn ang="0">
                                <a:pos x="168794582" y="144139051"/>
                              </a:cxn>
                              <a:cxn ang="0">
                                <a:pos x="204065756" y="108737703"/>
                              </a:cxn>
                              <a:cxn ang="0">
                                <a:pos x="204065756" y="177013093"/>
                              </a:cxn>
                              <a:cxn ang="0">
                                <a:pos x="168794582" y="144139051"/>
                              </a:cxn>
                              <a:cxn ang="0">
                                <a:pos x="168794582" y="144139051"/>
                              </a:cxn>
                              <a:cxn ang="0">
                                <a:pos x="141083105" y="285750796"/>
                              </a:cxn>
                              <a:cxn ang="0">
                                <a:pos x="0" y="141611744"/>
                              </a:cxn>
                              <a:cxn ang="0">
                                <a:pos x="141083105" y="0"/>
                              </a:cxn>
                              <a:cxn ang="0">
                                <a:pos x="284683993" y="141611744"/>
                              </a:cxn>
                              <a:cxn ang="0">
                                <a:pos x="141083105" y="285750796"/>
                              </a:cxn>
                              <a:cxn ang="0">
                                <a:pos x="141083105" y="10115578"/>
                              </a:cxn>
                              <a:cxn ang="0">
                                <a:pos x="10077478" y="141611744"/>
                              </a:cxn>
                              <a:cxn ang="0">
                                <a:pos x="141083105" y="275635218"/>
                              </a:cxn>
                              <a:cxn ang="0">
                                <a:pos x="274606515" y="141611744"/>
                              </a:cxn>
                              <a:cxn ang="0">
                                <a:pos x="141083105" y="10115578"/>
                              </a:cxn>
                              <a:cxn ang="0">
                                <a:pos x="141083105" y="10115578"/>
                              </a:cxn>
                              <a:cxn ang="0">
                                <a:pos x="141083105" y="10115578"/>
                              </a:cxn>
                            </a:cxnLst>
                            <a:pathLst>
                              <a:path w="113" h="113">
                                <a:moveTo>
                                  <a:pt x="81" y="37"/>
                                </a:moveTo>
                                <a:cubicBezTo>
                                  <a:pt x="32" y="37"/>
                                  <a:pt x="32" y="37"/>
                                  <a:pt x="32" y="37"/>
                                </a:cubicBezTo>
                                <a:cubicBezTo>
                                  <a:pt x="29" y="37"/>
                                  <a:pt x="27" y="39"/>
                                  <a:pt x="27" y="42"/>
                                </a:cubicBezTo>
                                <a:cubicBezTo>
                                  <a:pt x="27" y="71"/>
                                  <a:pt x="27" y="71"/>
                                  <a:pt x="27" y="71"/>
                                </a:cubicBezTo>
                                <a:cubicBezTo>
                                  <a:pt x="27" y="73"/>
                                  <a:pt x="29" y="76"/>
                                  <a:pt x="32" y="76"/>
                                </a:cubicBezTo>
                                <a:cubicBezTo>
                                  <a:pt x="81" y="76"/>
                                  <a:pt x="81" y="76"/>
                                  <a:pt x="81" y="76"/>
                                </a:cubicBezTo>
                                <a:cubicBezTo>
                                  <a:pt x="84" y="76"/>
                                  <a:pt x="86" y="73"/>
                                  <a:pt x="86" y="71"/>
                                </a:cubicBezTo>
                                <a:cubicBezTo>
                                  <a:pt x="86" y="42"/>
                                  <a:pt x="86" y="42"/>
                                  <a:pt x="86" y="42"/>
                                </a:cubicBezTo>
                                <a:cubicBezTo>
                                  <a:pt x="86" y="39"/>
                                  <a:pt x="84" y="37"/>
                                  <a:pt x="81" y="37"/>
                                </a:cubicBezTo>
                                <a:cubicBezTo>
                                  <a:pt x="81" y="37"/>
                                  <a:pt x="81" y="37"/>
                                  <a:pt x="81" y="37"/>
                                </a:cubicBezTo>
                                <a:close/>
                                <a:moveTo>
                                  <a:pt x="31" y="70"/>
                                </a:moveTo>
                                <a:cubicBezTo>
                                  <a:pt x="31" y="43"/>
                                  <a:pt x="31" y="43"/>
                                  <a:pt x="31" y="43"/>
                                </a:cubicBezTo>
                                <a:cubicBezTo>
                                  <a:pt x="45" y="57"/>
                                  <a:pt x="45" y="57"/>
                                  <a:pt x="45" y="57"/>
                                </a:cubicBezTo>
                                <a:cubicBezTo>
                                  <a:pt x="45" y="57"/>
                                  <a:pt x="45" y="57"/>
                                  <a:pt x="45" y="57"/>
                                </a:cubicBezTo>
                                <a:cubicBezTo>
                                  <a:pt x="31" y="70"/>
                                  <a:pt x="31" y="70"/>
                                  <a:pt x="31" y="70"/>
                                </a:cubicBezTo>
                                <a:cubicBezTo>
                                  <a:pt x="31" y="70"/>
                                  <a:pt x="31" y="70"/>
                                  <a:pt x="31" y="70"/>
                                </a:cubicBezTo>
                                <a:cubicBezTo>
                                  <a:pt x="31" y="70"/>
                                  <a:pt x="31" y="70"/>
                                  <a:pt x="31" y="70"/>
                                </a:cubicBezTo>
                                <a:close/>
                                <a:moveTo>
                                  <a:pt x="35" y="41"/>
                                </a:moveTo>
                                <a:cubicBezTo>
                                  <a:pt x="78" y="41"/>
                                  <a:pt x="78" y="41"/>
                                  <a:pt x="78" y="41"/>
                                </a:cubicBezTo>
                                <a:cubicBezTo>
                                  <a:pt x="56" y="61"/>
                                  <a:pt x="56" y="61"/>
                                  <a:pt x="56" y="61"/>
                                </a:cubicBezTo>
                                <a:cubicBezTo>
                                  <a:pt x="35" y="41"/>
                                  <a:pt x="35" y="41"/>
                                  <a:pt x="35" y="41"/>
                                </a:cubicBezTo>
                                <a:cubicBezTo>
                                  <a:pt x="35" y="41"/>
                                  <a:pt x="35" y="41"/>
                                  <a:pt x="35" y="41"/>
                                </a:cubicBezTo>
                                <a:close/>
                                <a:moveTo>
                                  <a:pt x="49" y="59"/>
                                </a:moveTo>
                                <a:cubicBezTo>
                                  <a:pt x="56" y="66"/>
                                  <a:pt x="56" y="66"/>
                                  <a:pt x="56" y="66"/>
                                </a:cubicBezTo>
                                <a:cubicBezTo>
                                  <a:pt x="64" y="59"/>
                                  <a:pt x="64" y="59"/>
                                  <a:pt x="64" y="59"/>
                                </a:cubicBezTo>
                                <a:cubicBezTo>
                                  <a:pt x="77" y="71"/>
                                  <a:pt x="77" y="71"/>
                                  <a:pt x="77" y="71"/>
                                </a:cubicBezTo>
                                <a:cubicBezTo>
                                  <a:pt x="35" y="71"/>
                                  <a:pt x="35" y="71"/>
                                  <a:pt x="35" y="71"/>
                                </a:cubicBezTo>
                                <a:cubicBezTo>
                                  <a:pt x="49" y="59"/>
                                  <a:pt x="49" y="59"/>
                                  <a:pt x="49" y="59"/>
                                </a:cubicBezTo>
                                <a:cubicBezTo>
                                  <a:pt x="49" y="59"/>
                                  <a:pt x="49" y="59"/>
                                  <a:pt x="49" y="59"/>
                                </a:cubicBezTo>
                                <a:close/>
                                <a:moveTo>
                                  <a:pt x="67" y="57"/>
                                </a:moveTo>
                                <a:cubicBezTo>
                                  <a:pt x="67" y="57"/>
                                  <a:pt x="67" y="57"/>
                                  <a:pt x="67" y="57"/>
                                </a:cubicBezTo>
                                <a:cubicBezTo>
                                  <a:pt x="81" y="43"/>
                                  <a:pt x="81" y="43"/>
                                  <a:pt x="81" y="43"/>
                                </a:cubicBezTo>
                                <a:cubicBezTo>
                                  <a:pt x="81" y="70"/>
                                  <a:pt x="81" y="70"/>
                                  <a:pt x="81" y="70"/>
                                </a:cubicBezTo>
                                <a:cubicBezTo>
                                  <a:pt x="67" y="57"/>
                                  <a:pt x="67" y="57"/>
                                  <a:pt x="67" y="57"/>
                                </a:cubicBezTo>
                                <a:cubicBezTo>
                                  <a:pt x="67" y="57"/>
                                  <a:pt x="67" y="57"/>
                                  <a:pt x="67" y="57"/>
                                </a:cubicBezTo>
                                <a:close/>
                                <a:moveTo>
                                  <a:pt x="56" y="113"/>
                                </a:moveTo>
                                <a:cubicBezTo>
                                  <a:pt x="25" y="113"/>
                                  <a:pt x="0" y="87"/>
                                  <a:pt x="0" y="56"/>
                                </a:cubicBezTo>
                                <a:cubicBezTo>
                                  <a:pt x="0" y="25"/>
                                  <a:pt x="25" y="0"/>
                                  <a:pt x="56" y="0"/>
                                </a:cubicBezTo>
                                <a:cubicBezTo>
                                  <a:pt x="87" y="0"/>
                                  <a:pt x="113" y="25"/>
                                  <a:pt x="113" y="56"/>
                                </a:cubicBezTo>
                                <a:cubicBezTo>
                                  <a:pt x="113" y="87"/>
                                  <a:pt x="87" y="113"/>
                                  <a:pt x="56" y="113"/>
                                </a:cubicBezTo>
                                <a:close/>
                                <a:moveTo>
                                  <a:pt x="56" y="4"/>
                                </a:moveTo>
                                <a:cubicBezTo>
                                  <a:pt x="27" y="4"/>
                                  <a:pt x="4" y="27"/>
                                  <a:pt x="4" y="56"/>
                                </a:cubicBezTo>
                                <a:cubicBezTo>
                                  <a:pt x="4" y="85"/>
                                  <a:pt x="27" y="109"/>
                                  <a:pt x="56" y="109"/>
                                </a:cubicBezTo>
                                <a:cubicBezTo>
                                  <a:pt x="85" y="109"/>
                                  <a:pt x="109" y="85"/>
                                  <a:pt x="109" y="56"/>
                                </a:cubicBezTo>
                                <a:cubicBezTo>
                                  <a:pt x="109" y="27"/>
                                  <a:pt x="85" y="4"/>
                                  <a:pt x="56" y="4"/>
                                </a:cubicBezTo>
                                <a:close/>
                                <a:moveTo>
                                  <a:pt x="56" y="4"/>
                                </a:moveTo>
                                <a:cubicBezTo>
                                  <a:pt x="56" y="4"/>
                                  <a:pt x="56" y="4"/>
                                  <a:pt x="56" y="4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98" name="任意多边形 398"/>
                        <wps:cNvSpPr>
                          <a:spLocks noChangeAspect="1"/>
                        </wps:cNvSpPr>
                        <wps:spPr>
                          <a:xfrm>
                            <a:off x="11058" y="59250"/>
                            <a:ext cx="421" cy="283"/>
                          </a:xfrm>
                          <a:custGeom>
                            <a:avLst/>
                            <a:gdLst>
                              <a:gd name="G0" fmla="val 0"/>
                            </a:gdLst>
                            <a:ahLst/>
                            <a:cxnLst>
                              <a:cxn ang="0">
                                <a:pos x="G0" y="0"/>
                              </a:cxn>
                              <a:cxn ang="0">
                                <a:pos x="G0" y="0"/>
                              </a:cxn>
                              <a:cxn ang="0">
                                <a:pos x="G0" y="0"/>
                              </a:cxn>
                              <a:cxn ang="0">
                                <a:pos x="G0" y="0"/>
                              </a:cxn>
                              <a:cxn ang="0">
                                <a:pos x="G0" y="0"/>
                              </a:cxn>
                              <a:cxn ang="0">
                                <a:pos x="0" y="0"/>
                              </a:cxn>
                              <a:cxn ang="0">
                                <a:pos x="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0"/>
                              </a:cxn>
                              <a:cxn ang="0">
                                <a:pos x="G0" y="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</a:cxnLst>
                            <a:pathLst>
                              <a:path w="320" h="211">
                                <a:moveTo>
                                  <a:pt x="309" y="0"/>
                                </a:moveTo>
                                <a:cubicBezTo>
                                  <a:pt x="307" y="0"/>
                                  <a:pt x="307" y="0"/>
                                  <a:pt x="307" y="0"/>
                                </a:cubicBezTo>
                                <a:cubicBezTo>
                                  <a:pt x="13" y="0"/>
                                  <a:pt x="13" y="0"/>
                                  <a:pt x="13" y="0"/>
                                </a:cubicBezTo>
                                <a:cubicBezTo>
                                  <a:pt x="10" y="0"/>
                                  <a:pt x="10" y="0"/>
                                  <a:pt x="10" y="0"/>
                                </a:cubicBezTo>
                                <a:cubicBezTo>
                                  <a:pt x="3" y="0"/>
                                  <a:pt x="3" y="0"/>
                                  <a:pt x="3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211"/>
                                  <a:pt x="0" y="211"/>
                                  <a:pt x="0" y="211"/>
                                </a:cubicBezTo>
                                <a:cubicBezTo>
                                  <a:pt x="320" y="211"/>
                                  <a:pt x="320" y="211"/>
                                  <a:pt x="320" y="211"/>
                                </a:cubicBezTo>
                                <a:cubicBezTo>
                                  <a:pt x="320" y="0"/>
                                  <a:pt x="320" y="0"/>
                                  <a:pt x="320" y="0"/>
                                </a:cubicBezTo>
                                <a:cubicBezTo>
                                  <a:pt x="309" y="0"/>
                                  <a:pt x="309" y="0"/>
                                  <a:pt x="309" y="0"/>
                                </a:cubicBezTo>
                                <a:close/>
                                <a:moveTo>
                                  <a:pt x="294" y="13"/>
                                </a:moveTo>
                                <a:cubicBezTo>
                                  <a:pt x="170" y="140"/>
                                  <a:pt x="170" y="140"/>
                                  <a:pt x="170" y="140"/>
                                </a:cubicBezTo>
                                <a:cubicBezTo>
                                  <a:pt x="165" y="146"/>
                                  <a:pt x="155" y="146"/>
                                  <a:pt x="149" y="140"/>
                                </a:cubicBezTo>
                                <a:cubicBezTo>
                                  <a:pt x="26" y="13"/>
                                  <a:pt x="26" y="13"/>
                                  <a:pt x="26" y="13"/>
                                </a:cubicBezTo>
                                <a:cubicBezTo>
                                  <a:pt x="294" y="13"/>
                                  <a:pt x="294" y="13"/>
                                  <a:pt x="294" y="13"/>
                                </a:cubicBezTo>
                                <a:close/>
                                <a:moveTo>
                                  <a:pt x="13" y="18"/>
                                </a:moveTo>
                                <a:cubicBezTo>
                                  <a:pt x="96" y="104"/>
                                  <a:pt x="96" y="104"/>
                                  <a:pt x="96" y="104"/>
                                </a:cubicBezTo>
                                <a:cubicBezTo>
                                  <a:pt x="13" y="189"/>
                                  <a:pt x="13" y="189"/>
                                  <a:pt x="13" y="189"/>
                                </a:cubicBezTo>
                                <a:cubicBezTo>
                                  <a:pt x="13" y="18"/>
                                  <a:pt x="13" y="18"/>
                                  <a:pt x="13" y="18"/>
                                </a:cubicBezTo>
                                <a:close/>
                                <a:moveTo>
                                  <a:pt x="23" y="197"/>
                                </a:moveTo>
                                <a:cubicBezTo>
                                  <a:pt x="105" y="113"/>
                                  <a:pt x="105" y="113"/>
                                  <a:pt x="105" y="113"/>
                                </a:cubicBezTo>
                                <a:cubicBezTo>
                                  <a:pt x="140" y="149"/>
                                  <a:pt x="140" y="149"/>
                                  <a:pt x="140" y="149"/>
                                </a:cubicBezTo>
                                <a:cubicBezTo>
                                  <a:pt x="145" y="155"/>
                                  <a:pt x="152" y="158"/>
                                  <a:pt x="160" y="158"/>
                                </a:cubicBezTo>
                                <a:cubicBezTo>
                                  <a:pt x="167" y="158"/>
                                  <a:pt x="174" y="155"/>
                                  <a:pt x="179" y="149"/>
                                </a:cubicBezTo>
                                <a:cubicBezTo>
                                  <a:pt x="215" y="113"/>
                                  <a:pt x="215" y="113"/>
                                  <a:pt x="215" y="113"/>
                                </a:cubicBezTo>
                                <a:cubicBezTo>
                                  <a:pt x="297" y="197"/>
                                  <a:pt x="297" y="197"/>
                                  <a:pt x="297" y="197"/>
                                </a:cubicBezTo>
                                <a:cubicBezTo>
                                  <a:pt x="23" y="197"/>
                                  <a:pt x="23" y="197"/>
                                  <a:pt x="23" y="197"/>
                                </a:cubicBezTo>
                                <a:close/>
                                <a:moveTo>
                                  <a:pt x="307" y="189"/>
                                </a:moveTo>
                                <a:cubicBezTo>
                                  <a:pt x="224" y="104"/>
                                  <a:pt x="224" y="104"/>
                                  <a:pt x="224" y="104"/>
                                </a:cubicBezTo>
                                <a:cubicBezTo>
                                  <a:pt x="307" y="18"/>
                                  <a:pt x="307" y="18"/>
                                  <a:pt x="307" y="18"/>
                                </a:cubicBezTo>
                                <a:cubicBezTo>
                                  <a:pt x="307" y="189"/>
                                  <a:pt x="307" y="189"/>
                                  <a:pt x="307" y="189"/>
                                </a:cubicBezTo>
                                <a:close/>
                                <a:moveTo>
                                  <a:pt x="307" y="189"/>
                                </a:moveTo>
                                <a:cubicBezTo>
                                  <a:pt x="307" y="189"/>
                                  <a:pt x="307" y="189"/>
                                  <a:pt x="307" y="189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99" name="任意多边形 399"/>
                        <wps:cNvSpPr>
                          <a:spLocks noChangeAspect="1"/>
                        </wps:cNvSpPr>
                        <wps:spPr>
                          <a:xfrm flipH="1">
                            <a:off x="12960" y="59160"/>
                            <a:ext cx="453" cy="46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136821355" y="0"/>
                              </a:cxn>
                              <a:cxn ang="0">
                                <a:pos x="0" y="136821355"/>
                              </a:cxn>
                              <a:cxn ang="0">
                                <a:pos x="136821355" y="273642711"/>
                              </a:cxn>
                              <a:cxn ang="0">
                                <a:pos x="273642711" y="136821355"/>
                              </a:cxn>
                              <a:cxn ang="0">
                                <a:pos x="136821355" y="0"/>
                              </a:cxn>
                              <a:cxn ang="0">
                                <a:pos x="217986824" y="173925787"/>
                              </a:cxn>
                              <a:cxn ang="0">
                                <a:pos x="190158881" y="201753730"/>
                              </a:cxn>
                              <a:cxn ang="0">
                                <a:pos x="81165468" y="201753730"/>
                              </a:cxn>
                              <a:cxn ang="0">
                                <a:pos x="55655887" y="173925787"/>
                              </a:cxn>
                              <a:cxn ang="0">
                                <a:pos x="55655887" y="102036806"/>
                              </a:cxn>
                              <a:cxn ang="0">
                                <a:pos x="81165468" y="74208862"/>
                              </a:cxn>
                              <a:cxn ang="0">
                                <a:pos x="190158881" y="74208862"/>
                              </a:cxn>
                              <a:cxn ang="0">
                                <a:pos x="217986824" y="102036806"/>
                              </a:cxn>
                              <a:cxn ang="0">
                                <a:pos x="217986824" y="173925787"/>
                              </a:cxn>
                              <a:cxn ang="0">
                                <a:pos x="81165468" y="173925787"/>
                              </a:cxn>
                              <a:cxn ang="0">
                                <a:pos x="118269900" y="150736087"/>
                              </a:cxn>
                              <a:cxn ang="0">
                                <a:pos x="118269900" y="150736087"/>
                              </a:cxn>
                              <a:cxn ang="0">
                                <a:pos x="129864750" y="162330937"/>
                              </a:cxn>
                              <a:cxn ang="0">
                                <a:pos x="136821355" y="164649299"/>
                              </a:cxn>
                              <a:cxn ang="0">
                                <a:pos x="143777961" y="162330937"/>
                              </a:cxn>
                              <a:cxn ang="0">
                                <a:pos x="143777961" y="162330937"/>
                              </a:cxn>
                              <a:cxn ang="0">
                                <a:pos x="155372811" y="150736087"/>
                              </a:cxn>
                              <a:cxn ang="0">
                                <a:pos x="190158881" y="173925787"/>
                              </a:cxn>
                              <a:cxn ang="0">
                                <a:pos x="166969181" y="136821355"/>
                              </a:cxn>
                              <a:cxn ang="0">
                                <a:pos x="190158881" y="104355168"/>
                              </a:cxn>
                              <a:cxn ang="0">
                                <a:pos x="136821355" y="143777961"/>
                              </a:cxn>
                              <a:cxn ang="0">
                                <a:pos x="83483830" y="104355168"/>
                              </a:cxn>
                              <a:cxn ang="0">
                                <a:pos x="104355168" y="136821355"/>
                              </a:cxn>
                              <a:cxn ang="0">
                                <a:pos x="104355168" y="136821355"/>
                              </a:cxn>
                              <a:cxn ang="0">
                                <a:pos x="81165468" y="173925787"/>
                              </a:cxn>
                              <a:cxn ang="0">
                                <a:pos x="81165468" y="173925787"/>
                              </a:cxn>
                              <a:cxn ang="0">
                                <a:pos x="81165468" y="173925787"/>
                              </a:cxn>
                            </a:cxnLst>
                            <a:pathLst>
                              <a:path w="118" h="118">
                                <a:moveTo>
                                  <a:pt x="59" y="0"/>
                                </a:moveTo>
                                <a:cubicBezTo>
                                  <a:pt x="26" y="0"/>
                                  <a:pt x="0" y="27"/>
                                  <a:pt x="0" y="59"/>
                                </a:cubicBezTo>
                                <a:cubicBezTo>
                                  <a:pt x="0" y="92"/>
                                  <a:pt x="26" y="118"/>
                                  <a:pt x="59" y="118"/>
                                </a:cubicBezTo>
                                <a:cubicBezTo>
                                  <a:pt x="91" y="118"/>
                                  <a:pt x="118" y="92"/>
                                  <a:pt x="118" y="59"/>
                                </a:cubicBezTo>
                                <a:cubicBezTo>
                                  <a:pt x="118" y="27"/>
                                  <a:pt x="91" y="0"/>
                                  <a:pt x="59" y="0"/>
                                </a:cubicBezTo>
                                <a:close/>
                                <a:moveTo>
                                  <a:pt x="94" y="75"/>
                                </a:moveTo>
                                <a:cubicBezTo>
                                  <a:pt x="94" y="83"/>
                                  <a:pt x="90" y="87"/>
                                  <a:pt x="82" y="87"/>
                                </a:cubicBezTo>
                                <a:cubicBezTo>
                                  <a:pt x="35" y="87"/>
                                  <a:pt x="35" y="87"/>
                                  <a:pt x="35" y="87"/>
                                </a:cubicBezTo>
                                <a:cubicBezTo>
                                  <a:pt x="27" y="87"/>
                                  <a:pt x="24" y="83"/>
                                  <a:pt x="24" y="75"/>
                                </a:cubicBezTo>
                                <a:cubicBezTo>
                                  <a:pt x="24" y="44"/>
                                  <a:pt x="24" y="44"/>
                                  <a:pt x="24" y="44"/>
                                </a:cubicBezTo>
                                <a:cubicBezTo>
                                  <a:pt x="24" y="36"/>
                                  <a:pt x="28" y="32"/>
                                  <a:pt x="35" y="32"/>
                                </a:cubicBezTo>
                                <a:cubicBezTo>
                                  <a:pt x="82" y="32"/>
                                  <a:pt x="82" y="32"/>
                                  <a:pt x="82" y="32"/>
                                </a:cubicBezTo>
                                <a:cubicBezTo>
                                  <a:pt x="90" y="32"/>
                                  <a:pt x="94" y="36"/>
                                  <a:pt x="94" y="44"/>
                                </a:cubicBezTo>
                                <a:cubicBezTo>
                                  <a:pt x="94" y="75"/>
                                  <a:pt x="94" y="75"/>
                                  <a:pt x="94" y="75"/>
                                </a:cubicBezTo>
                                <a:close/>
                                <a:moveTo>
                                  <a:pt x="35" y="75"/>
                                </a:moveTo>
                                <a:cubicBezTo>
                                  <a:pt x="51" y="65"/>
                                  <a:pt x="51" y="65"/>
                                  <a:pt x="51" y="65"/>
                                </a:cubicBezTo>
                                <a:cubicBezTo>
                                  <a:pt x="51" y="65"/>
                                  <a:pt x="51" y="65"/>
                                  <a:pt x="51" y="65"/>
                                </a:cubicBezTo>
                                <a:cubicBezTo>
                                  <a:pt x="56" y="70"/>
                                  <a:pt x="56" y="70"/>
                                  <a:pt x="56" y="70"/>
                                </a:cubicBezTo>
                                <a:cubicBezTo>
                                  <a:pt x="57" y="71"/>
                                  <a:pt x="58" y="71"/>
                                  <a:pt x="59" y="71"/>
                                </a:cubicBezTo>
                                <a:cubicBezTo>
                                  <a:pt x="60" y="71"/>
                                  <a:pt x="61" y="71"/>
                                  <a:pt x="62" y="70"/>
                                </a:cubicBezTo>
                                <a:cubicBezTo>
                                  <a:pt x="62" y="70"/>
                                  <a:pt x="62" y="70"/>
                                  <a:pt x="62" y="70"/>
                                </a:cubicBezTo>
                                <a:cubicBezTo>
                                  <a:pt x="67" y="65"/>
                                  <a:pt x="67" y="65"/>
                                  <a:pt x="67" y="65"/>
                                </a:cubicBezTo>
                                <a:cubicBezTo>
                                  <a:pt x="82" y="75"/>
                                  <a:pt x="82" y="75"/>
                                  <a:pt x="82" y="75"/>
                                </a:cubicBezTo>
                                <a:cubicBezTo>
                                  <a:pt x="72" y="59"/>
                                  <a:pt x="72" y="59"/>
                                  <a:pt x="72" y="59"/>
                                </a:cubicBezTo>
                                <a:cubicBezTo>
                                  <a:pt x="82" y="45"/>
                                  <a:pt x="82" y="45"/>
                                  <a:pt x="82" y="45"/>
                                </a:cubicBezTo>
                                <a:cubicBezTo>
                                  <a:pt x="59" y="62"/>
                                  <a:pt x="59" y="62"/>
                                  <a:pt x="59" y="62"/>
                                </a:cubicBezTo>
                                <a:cubicBezTo>
                                  <a:pt x="36" y="45"/>
                                  <a:pt x="36" y="45"/>
                                  <a:pt x="36" y="45"/>
                                </a:cubicBezTo>
                                <a:cubicBezTo>
                                  <a:pt x="45" y="59"/>
                                  <a:pt x="45" y="59"/>
                                  <a:pt x="45" y="59"/>
                                </a:cubicBezTo>
                                <a:cubicBezTo>
                                  <a:pt x="45" y="59"/>
                                  <a:pt x="45" y="59"/>
                                  <a:pt x="45" y="59"/>
                                </a:cubicBezTo>
                                <a:cubicBezTo>
                                  <a:pt x="35" y="75"/>
                                  <a:pt x="35" y="75"/>
                                  <a:pt x="35" y="75"/>
                                </a:cubicBezTo>
                                <a:close/>
                                <a:moveTo>
                                  <a:pt x="35" y="75"/>
                                </a:moveTo>
                                <a:cubicBezTo>
                                  <a:pt x="35" y="75"/>
                                  <a:pt x="35" y="75"/>
                                  <a:pt x="35" y="75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00" name="任意多边形 400"/>
                        <wps:cNvSpPr/>
                        <wps:spPr>
                          <a:xfrm>
                            <a:off x="14818" y="59194"/>
                            <a:ext cx="388" cy="39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0" y="42003"/>
                              </a:cxn>
                              <a:cxn ang="0">
                                <a:pos x="41863" y="0"/>
                              </a:cxn>
                              <a:cxn ang="0">
                                <a:pos x="209596" y="0"/>
                              </a:cxn>
                              <a:cxn ang="0">
                                <a:pos x="251460" y="42003"/>
                              </a:cxn>
                              <a:cxn ang="0">
                                <a:pos x="251460" y="209456"/>
                              </a:cxn>
                              <a:cxn ang="0">
                                <a:pos x="209596" y="251460"/>
                              </a:cxn>
                              <a:cxn ang="0">
                                <a:pos x="41863" y="251460"/>
                              </a:cxn>
                              <a:cxn ang="0">
                                <a:pos x="0" y="209456"/>
                              </a:cxn>
                              <a:cxn ang="0">
                                <a:pos x="0" y="42003"/>
                              </a:cxn>
                              <a:cxn ang="0">
                                <a:pos x="202010" y="178374"/>
                              </a:cxn>
                              <a:cxn ang="0">
                                <a:pos x="202010" y="178374"/>
                              </a:cxn>
                              <a:cxn ang="0">
                                <a:pos x="202010" y="178374"/>
                              </a:cxn>
                              <a:cxn ang="0">
                                <a:pos x="202010" y="178374"/>
                              </a:cxn>
                              <a:cxn ang="0">
                                <a:pos x="48325" y="178374"/>
                              </a:cxn>
                              <a:cxn ang="0">
                                <a:pos x="96088" y="135250"/>
                              </a:cxn>
                              <a:cxn ang="0">
                                <a:pos x="125308" y="159052"/>
                              </a:cxn>
                              <a:cxn ang="0">
                                <a:pos x="154247" y="135250"/>
                              </a:cxn>
                              <a:cxn ang="0">
                                <a:pos x="202010" y="178374"/>
                              </a:cxn>
                              <a:cxn ang="0">
                                <a:pos x="91593" y="130770"/>
                              </a:cxn>
                              <a:cxn ang="0">
                                <a:pos x="91593" y="130770"/>
                              </a:cxn>
                              <a:cxn ang="0">
                                <a:pos x="91593" y="130770"/>
                              </a:cxn>
                              <a:cxn ang="0">
                                <a:pos x="91593" y="130770"/>
                              </a:cxn>
                              <a:cxn ang="0">
                                <a:pos x="48325" y="168853"/>
                              </a:cxn>
                              <a:cxn ang="0">
                                <a:pos x="48325" y="97167"/>
                              </a:cxn>
                              <a:cxn ang="0">
                                <a:pos x="91593" y="130770"/>
                              </a:cxn>
                              <a:cxn ang="0">
                                <a:pos x="202010" y="168853"/>
                              </a:cxn>
                              <a:cxn ang="0">
                                <a:pos x="202010" y="168853"/>
                              </a:cxn>
                              <a:cxn ang="0">
                                <a:pos x="202010" y="168853"/>
                              </a:cxn>
                              <a:cxn ang="0">
                                <a:pos x="202010" y="168853"/>
                              </a:cxn>
                              <a:cxn ang="0">
                                <a:pos x="158742" y="130770"/>
                              </a:cxn>
                              <a:cxn ang="0">
                                <a:pos x="202010" y="97167"/>
                              </a:cxn>
                              <a:cxn ang="0">
                                <a:pos x="202010" y="168853"/>
                              </a:cxn>
                              <a:cxn ang="0">
                                <a:pos x="125308" y="150091"/>
                              </a:cxn>
                              <a:cxn ang="0">
                                <a:pos x="125308" y="150091"/>
                              </a:cxn>
                              <a:cxn ang="0">
                                <a:pos x="125308" y="150091"/>
                              </a:cxn>
                              <a:cxn ang="0">
                                <a:pos x="125308" y="150091"/>
                              </a:cxn>
                              <a:cxn ang="0">
                                <a:pos x="48325" y="87646"/>
                              </a:cxn>
                              <a:cxn ang="0">
                                <a:pos x="48325" y="73085"/>
                              </a:cxn>
                              <a:cxn ang="0">
                                <a:pos x="202010" y="73085"/>
                              </a:cxn>
                              <a:cxn ang="0">
                                <a:pos x="202010" y="87646"/>
                              </a:cxn>
                              <a:cxn ang="0">
                                <a:pos x="125308" y="150091"/>
                              </a:cxn>
                              <a:cxn ang="0">
                                <a:pos x="125308" y="150091"/>
                              </a:cxn>
                              <a:cxn ang="0">
                                <a:pos x="125308" y="150091"/>
                              </a:cxn>
                              <a:cxn ang="0">
                                <a:pos x="125308" y="150091"/>
                              </a:cxn>
                            </a:cxnLst>
                            <a:pathLst>
                              <a:path w="895" h="898">
                                <a:moveTo>
                                  <a:pt x="0" y="150"/>
                                </a:moveTo>
                                <a:cubicBezTo>
                                  <a:pt x="0" y="67"/>
                                  <a:pt x="67" y="0"/>
                                  <a:pt x="149" y="0"/>
                                </a:cubicBezTo>
                                <a:cubicBezTo>
                                  <a:pt x="746" y="0"/>
                                  <a:pt x="746" y="0"/>
                                  <a:pt x="746" y="0"/>
                                </a:cubicBezTo>
                                <a:cubicBezTo>
                                  <a:pt x="828" y="0"/>
                                  <a:pt x="895" y="67"/>
                                  <a:pt x="895" y="150"/>
                                </a:cubicBezTo>
                                <a:cubicBezTo>
                                  <a:pt x="895" y="748"/>
                                  <a:pt x="895" y="748"/>
                                  <a:pt x="895" y="748"/>
                                </a:cubicBezTo>
                                <a:cubicBezTo>
                                  <a:pt x="895" y="831"/>
                                  <a:pt x="828" y="898"/>
                                  <a:pt x="746" y="898"/>
                                </a:cubicBezTo>
                                <a:cubicBezTo>
                                  <a:pt x="149" y="898"/>
                                  <a:pt x="149" y="898"/>
                                  <a:pt x="149" y="898"/>
                                </a:cubicBezTo>
                                <a:cubicBezTo>
                                  <a:pt x="67" y="898"/>
                                  <a:pt x="0" y="831"/>
                                  <a:pt x="0" y="748"/>
                                </a:cubicBezTo>
                                <a:lnTo>
                                  <a:pt x="0" y="150"/>
                                </a:lnTo>
                                <a:close/>
                                <a:moveTo>
                                  <a:pt x="719" y="637"/>
                                </a:moveTo>
                                <a:cubicBezTo>
                                  <a:pt x="719" y="637"/>
                                  <a:pt x="719" y="637"/>
                                  <a:pt x="719" y="637"/>
                                </a:cubicBezTo>
                                <a:cubicBezTo>
                                  <a:pt x="719" y="637"/>
                                  <a:pt x="719" y="637"/>
                                  <a:pt x="719" y="637"/>
                                </a:cubicBezTo>
                                <a:cubicBezTo>
                                  <a:pt x="719" y="637"/>
                                  <a:pt x="719" y="637"/>
                                  <a:pt x="719" y="637"/>
                                </a:cubicBezTo>
                                <a:cubicBezTo>
                                  <a:pt x="172" y="637"/>
                                  <a:pt x="172" y="637"/>
                                  <a:pt x="172" y="637"/>
                                </a:cubicBezTo>
                                <a:cubicBezTo>
                                  <a:pt x="342" y="483"/>
                                  <a:pt x="342" y="483"/>
                                  <a:pt x="342" y="483"/>
                                </a:cubicBezTo>
                                <a:cubicBezTo>
                                  <a:pt x="446" y="568"/>
                                  <a:pt x="446" y="568"/>
                                  <a:pt x="446" y="568"/>
                                </a:cubicBezTo>
                                <a:cubicBezTo>
                                  <a:pt x="549" y="483"/>
                                  <a:pt x="549" y="483"/>
                                  <a:pt x="549" y="483"/>
                                </a:cubicBezTo>
                                <a:cubicBezTo>
                                  <a:pt x="719" y="637"/>
                                  <a:pt x="719" y="637"/>
                                  <a:pt x="719" y="637"/>
                                </a:cubicBezTo>
                                <a:close/>
                                <a:moveTo>
                                  <a:pt x="326" y="467"/>
                                </a:moveTo>
                                <a:cubicBezTo>
                                  <a:pt x="326" y="467"/>
                                  <a:pt x="326" y="467"/>
                                  <a:pt x="326" y="467"/>
                                </a:cubicBezTo>
                                <a:cubicBezTo>
                                  <a:pt x="326" y="467"/>
                                  <a:pt x="326" y="467"/>
                                  <a:pt x="326" y="467"/>
                                </a:cubicBezTo>
                                <a:cubicBezTo>
                                  <a:pt x="326" y="467"/>
                                  <a:pt x="326" y="467"/>
                                  <a:pt x="326" y="467"/>
                                </a:cubicBezTo>
                                <a:cubicBezTo>
                                  <a:pt x="172" y="603"/>
                                  <a:pt x="172" y="603"/>
                                  <a:pt x="172" y="603"/>
                                </a:cubicBezTo>
                                <a:cubicBezTo>
                                  <a:pt x="172" y="347"/>
                                  <a:pt x="172" y="347"/>
                                  <a:pt x="172" y="347"/>
                                </a:cubicBezTo>
                                <a:cubicBezTo>
                                  <a:pt x="326" y="467"/>
                                  <a:pt x="326" y="467"/>
                                  <a:pt x="326" y="467"/>
                                </a:cubicBezTo>
                                <a:close/>
                                <a:moveTo>
                                  <a:pt x="719" y="603"/>
                                </a:moveTo>
                                <a:cubicBezTo>
                                  <a:pt x="719" y="603"/>
                                  <a:pt x="719" y="603"/>
                                  <a:pt x="719" y="603"/>
                                </a:cubicBezTo>
                                <a:cubicBezTo>
                                  <a:pt x="719" y="603"/>
                                  <a:pt x="719" y="603"/>
                                  <a:pt x="719" y="603"/>
                                </a:cubicBezTo>
                                <a:cubicBezTo>
                                  <a:pt x="719" y="603"/>
                                  <a:pt x="719" y="603"/>
                                  <a:pt x="719" y="603"/>
                                </a:cubicBezTo>
                                <a:cubicBezTo>
                                  <a:pt x="565" y="467"/>
                                  <a:pt x="565" y="467"/>
                                  <a:pt x="565" y="467"/>
                                </a:cubicBezTo>
                                <a:cubicBezTo>
                                  <a:pt x="719" y="347"/>
                                  <a:pt x="719" y="347"/>
                                  <a:pt x="719" y="347"/>
                                </a:cubicBezTo>
                                <a:cubicBezTo>
                                  <a:pt x="719" y="603"/>
                                  <a:pt x="719" y="603"/>
                                  <a:pt x="719" y="603"/>
                                </a:cubicBezTo>
                                <a:close/>
                                <a:moveTo>
                                  <a:pt x="446" y="536"/>
                                </a:moveTo>
                                <a:cubicBezTo>
                                  <a:pt x="446" y="536"/>
                                  <a:pt x="446" y="536"/>
                                  <a:pt x="446" y="536"/>
                                </a:cubicBezTo>
                                <a:cubicBezTo>
                                  <a:pt x="446" y="536"/>
                                  <a:pt x="446" y="536"/>
                                  <a:pt x="446" y="536"/>
                                </a:cubicBezTo>
                                <a:cubicBezTo>
                                  <a:pt x="446" y="536"/>
                                  <a:pt x="446" y="536"/>
                                  <a:pt x="446" y="536"/>
                                </a:cubicBezTo>
                                <a:cubicBezTo>
                                  <a:pt x="172" y="313"/>
                                  <a:pt x="172" y="313"/>
                                  <a:pt x="172" y="313"/>
                                </a:cubicBezTo>
                                <a:cubicBezTo>
                                  <a:pt x="172" y="261"/>
                                  <a:pt x="172" y="261"/>
                                  <a:pt x="172" y="261"/>
                                </a:cubicBezTo>
                                <a:cubicBezTo>
                                  <a:pt x="719" y="261"/>
                                  <a:pt x="719" y="261"/>
                                  <a:pt x="719" y="261"/>
                                </a:cubicBezTo>
                                <a:cubicBezTo>
                                  <a:pt x="719" y="313"/>
                                  <a:pt x="719" y="313"/>
                                  <a:pt x="719" y="313"/>
                                </a:cubicBezTo>
                                <a:cubicBezTo>
                                  <a:pt x="446" y="536"/>
                                  <a:pt x="446" y="536"/>
                                  <a:pt x="446" y="536"/>
                                </a:cubicBezTo>
                                <a:close/>
                                <a:moveTo>
                                  <a:pt x="446" y="536"/>
                                </a:moveTo>
                                <a:cubicBezTo>
                                  <a:pt x="446" y="536"/>
                                  <a:pt x="446" y="536"/>
                                  <a:pt x="446" y="536"/>
                                </a:cubicBezTo>
                                <a:cubicBezTo>
                                  <a:pt x="446" y="536"/>
                                  <a:pt x="446" y="536"/>
                                  <a:pt x="446" y="5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01" name="任意多边形 208"/>
                        <wps:cNvSpPr>
                          <a:spLocks noChangeAspect="1"/>
                        </wps:cNvSpPr>
                        <wps:spPr>
                          <a:xfrm>
                            <a:off x="13958" y="59201"/>
                            <a:ext cx="398" cy="380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436" y="108"/>
                              </a:cxn>
                              <a:cxn ang="0">
                                <a:pos x="414" y="112"/>
                              </a:cxn>
                              <a:cxn ang="0">
                                <a:pos x="414" y="0"/>
                              </a:cxn>
                              <a:cxn ang="0">
                                <a:pos x="82" y="0"/>
                              </a:cxn>
                              <a:cxn ang="0">
                                <a:pos x="82" y="112"/>
                              </a:cxn>
                              <a:cxn ang="0">
                                <a:pos x="55" y="112"/>
                              </a:cxn>
                              <a:cxn ang="0">
                                <a:pos x="0" y="171"/>
                              </a:cxn>
                              <a:cxn ang="0">
                                <a:pos x="0" y="358"/>
                              </a:cxn>
                              <a:cxn ang="0">
                                <a:pos x="29" y="358"/>
                              </a:cxn>
                              <a:cxn ang="0">
                                <a:pos x="82" y="358"/>
                              </a:cxn>
                              <a:cxn ang="0">
                                <a:pos x="82" y="471"/>
                              </a:cxn>
                              <a:cxn ang="0">
                                <a:pos x="414" y="471"/>
                              </a:cxn>
                              <a:cxn ang="0">
                                <a:pos x="414" y="358"/>
                              </a:cxn>
                              <a:cxn ang="0">
                                <a:pos x="470" y="358"/>
                              </a:cxn>
                              <a:cxn ang="0">
                                <a:pos x="500" y="358"/>
                              </a:cxn>
                              <a:cxn ang="0">
                                <a:pos x="500" y="171"/>
                              </a:cxn>
                              <a:cxn ang="0">
                                <a:pos x="436" y="108"/>
                              </a:cxn>
                              <a:cxn ang="0">
                                <a:pos x="111" y="26"/>
                              </a:cxn>
                              <a:cxn ang="0">
                                <a:pos x="388" y="26"/>
                              </a:cxn>
                              <a:cxn ang="0">
                                <a:pos x="388" y="112"/>
                              </a:cxn>
                              <a:cxn ang="0">
                                <a:pos x="111" y="112"/>
                              </a:cxn>
                              <a:cxn ang="0">
                                <a:pos x="111" y="26"/>
                              </a:cxn>
                              <a:cxn ang="0">
                                <a:pos x="388" y="444"/>
                              </a:cxn>
                              <a:cxn ang="0">
                                <a:pos x="111" y="444"/>
                              </a:cxn>
                              <a:cxn ang="0">
                                <a:pos x="111" y="332"/>
                              </a:cxn>
                              <a:cxn ang="0">
                                <a:pos x="388" y="332"/>
                              </a:cxn>
                              <a:cxn ang="0">
                                <a:pos x="388" y="444"/>
                              </a:cxn>
                              <a:cxn ang="0">
                                <a:pos x="470" y="332"/>
                              </a:cxn>
                              <a:cxn ang="0">
                                <a:pos x="414" y="332"/>
                              </a:cxn>
                              <a:cxn ang="0">
                                <a:pos x="414" y="302"/>
                              </a:cxn>
                              <a:cxn ang="0">
                                <a:pos x="82" y="302"/>
                              </a:cxn>
                              <a:cxn ang="0">
                                <a:pos x="82" y="332"/>
                              </a:cxn>
                              <a:cxn ang="0">
                                <a:pos x="29" y="332"/>
                              </a:cxn>
                              <a:cxn ang="0">
                                <a:pos x="29" y="164"/>
                              </a:cxn>
                              <a:cxn ang="0">
                                <a:pos x="55" y="138"/>
                              </a:cxn>
                              <a:cxn ang="0">
                                <a:pos x="82" y="138"/>
                              </a:cxn>
                              <a:cxn ang="0">
                                <a:pos x="414" y="138"/>
                              </a:cxn>
                              <a:cxn ang="0">
                                <a:pos x="444" y="138"/>
                              </a:cxn>
                              <a:cxn ang="0">
                                <a:pos x="470" y="164"/>
                              </a:cxn>
                              <a:cxn ang="0">
                                <a:pos x="470" y="332"/>
                              </a:cxn>
                              <a:cxn ang="0">
                                <a:pos x="250" y="190"/>
                              </a:cxn>
                              <a:cxn ang="0">
                                <a:pos x="123" y="190"/>
                              </a:cxn>
                              <a:cxn ang="0">
                                <a:pos x="108" y="205"/>
                              </a:cxn>
                              <a:cxn ang="0">
                                <a:pos x="123" y="220"/>
                              </a:cxn>
                              <a:cxn ang="0">
                                <a:pos x="250" y="220"/>
                              </a:cxn>
                              <a:cxn ang="0">
                                <a:pos x="264" y="205"/>
                              </a:cxn>
                              <a:cxn ang="0">
                                <a:pos x="250" y="190"/>
                              </a:cxn>
                              <a:cxn ang="0">
                                <a:pos x="250" y="190"/>
                              </a:cxn>
                              <a:cxn ang="0">
                                <a:pos x="250" y="190"/>
                              </a:cxn>
                            </a:cxnLst>
                            <a:pathLst>
                              <a:path w="134" h="126">
                                <a:moveTo>
                                  <a:pt x="117" y="29"/>
                                </a:moveTo>
                                <a:cubicBezTo>
                                  <a:pt x="111" y="30"/>
                                  <a:pt x="111" y="30"/>
                                  <a:pt x="111" y="30"/>
                                </a:cubicBezTo>
                                <a:cubicBezTo>
                                  <a:pt x="111" y="0"/>
                                  <a:pt x="111" y="0"/>
                                  <a:pt x="111" y="0"/>
                                </a:cubicBezTo>
                                <a:cubicBezTo>
                                  <a:pt x="22" y="0"/>
                                  <a:pt x="22" y="0"/>
                                  <a:pt x="22" y="0"/>
                                </a:cubicBezTo>
                                <a:cubicBezTo>
                                  <a:pt x="22" y="30"/>
                                  <a:pt x="22" y="30"/>
                                  <a:pt x="22" y="30"/>
                                </a:cubicBezTo>
                                <a:cubicBezTo>
                                  <a:pt x="15" y="30"/>
                                  <a:pt x="15" y="30"/>
                                  <a:pt x="15" y="30"/>
                                </a:cubicBezTo>
                                <a:cubicBezTo>
                                  <a:pt x="6" y="30"/>
                                  <a:pt x="0" y="37"/>
                                  <a:pt x="0" y="46"/>
                                </a:cubicBez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8" y="96"/>
                                  <a:pt x="8" y="96"/>
                                  <a:pt x="8" y="96"/>
                                </a:cubicBezTo>
                                <a:cubicBezTo>
                                  <a:pt x="22" y="96"/>
                                  <a:pt x="22" y="96"/>
                                  <a:pt x="22" y="96"/>
                                </a:cubicBezTo>
                                <a:cubicBezTo>
                                  <a:pt x="22" y="126"/>
                                  <a:pt x="22" y="126"/>
                                  <a:pt x="22" y="126"/>
                                </a:cubicBezTo>
                                <a:cubicBezTo>
                                  <a:pt x="111" y="126"/>
                                  <a:pt x="111" y="126"/>
                                  <a:pt x="111" y="126"/>
                                </a:cubicBezTo>
                                <a:cubicBezTo>
                                  <a:pt x="111" y="96"/>
                                  <a:pt x="111" y="96"/>
                                  <a:pt x="111" y="96"/>
                                </a:cubicBezTo>
                                <a:cubicBezTo>
                                  <a:pt x="126" y="96"/>
                                  <a:pt x="126" y="96"/>
                                  <a:pt x="126" y="96"/>
                                </a:cubicBezTo>
                                <a:cubicBezTo>
                                  <a:pt x="134" y="96"/>
                                  <a:pt x="134" y="96"/>
                                  <a:pt x="134" y="96"/>
                                </a:cubicBezTo>
                                <a:cubicBezTo>
                                  <a:pt x="134" y="46"/>
                                  <a:pt x="134" y="46"/>
                                  <a:pt x="134" y="46"/>
                                </a:cubicBezTo>
                                <a:cubicBezTo>
                                  <a:pt x="134" y="37"/>
                                  <a:pt x="126" y="29"/>
                                  <a:pt x="117" y="29"/>
                                </a:cubicBezTo>
                                <a:close/>
                                <a:moveTo>
                                  <a:pt x="30" y="7"/>
                                </a:moveTo>
                                <a:cubicBezTo>
                                  <a:pt x="104" y="7"/>
                                  <a:pt x="104" y="7"/>
                                  <a:pt x="104" y="7"/>
                                </a:cubicBezTo>
                                <a:cubicBezTo>
                                  <a:pt x="104" y="30"/>
                                  <a:pt x="104" y="30"/>
                                  <a:pt x="104" y="30"/>
                                </a:cubicBezTo>
                                <a:cubicBezTo>
                                  <a:pt x="30" y="30"/>
                                  <a:pt x="30" y="30"/>
                                  <a:pt x="30" y="30"/>
                                </a:cubicBezTo>
                                <a:cubicBezTo>
                                  <a:pt x="30" y="7"/>
                                  <a:pt x="30" y="7"/>
                                  <a:pt x="30" y="7"/>
                                </a:cubicBezTo>
                                <a:close/>
                                <a:moveTo>
                                  <a:pt x="104" y="119"/>
                                </a:moveTo>
                                <a:cubicBezTo>
                                  <a:pt x="30" y="119"/>
                                  <a:pt x="30" y="119"/>
                                  <a:pt x="30" y="119"/>
                                </a:cubicBezTo>
                                <a:cubicBezTo>
                                  <a:pt x="30" y="89"/>
                                  <a:pt x="30" y="89"/>
                                  <a:pt x="30" y="89"/>
                                </a:cubicBezTo>
                                <a:cubicBezTo>
                                  <a:pt x="104" y="89"/>
                                  <a:pt x="104" y="89"/>
                                  <a:pt x="104" y="89"/>
                                </a:cubicBezTo>
                                <a:cubicBezTo>
                                  <a:pt x="104" y="119"/>
                                  <a:pt x="104" y="119"/>
                                  <a:pt x="104" y="119"/>
                                </a:cubicBezTo>
                                <a:close/>
                                <a:moveTo>
                                  <a:pt x="126" y="89"/>
                                </a:moveTo>
                                <a:cubicBezTo>
                                  <a:pt x="111" y="89"/>
                                  <a:pt x="111" y="89"/>
                                  <a:pt x="111" y="89"/>
                                </a:cubicBezTo>
                                <a:cubicBezTo>
                                  <a:pt x="111" y="81"/>
                                  <a:pt x="111" y="81"/>
                                  <a:pt x="111" y="81"/>
                                </a:cubicBezTo>
                                <a:cubicBezTo>
                                  <a:pt x="22" y="81"/>
                                  <a:pt x="22" y="81"/>
                                  <a:pt x="22" y="81"/>
                                </a:cubicBezTo>
                                <a:cubicBezTo>
                                  <a:pt x="22" y="89"/>
                                  <a:pt x="22" y="89"/>
                                  <a:pt x="22" y="89"/>
                                </a:cubicBezTo>
                                <a:cubicBezTo>
                                  <a:pt x="8" y="89"/>
                                  <a:pt x="8" y="89"/>
                                  <a:pt x="8" y="89"/>
                                </a:cubicBezTo>
                                <a:cubicBezTo>
                                  <a:pt x="8" y="44"/>
                                  <a:pt x="8" y="44"/>
                                  <a:pt x="8" y="44"/>
                                </a:cubicBezTo>
                                <a:cubicBezTo>
                                  <a:pt x="8" y="40"/>
                                  <a:pt x="10" y="37"/>
                                  <a:pt x="15" y="37"/>
                                </a:cubicBezTo>
                                <a:cubicBezTo>
                                  <a:pt x="22" y="37"/>
                                  <a:pt x="22" y="37"/>
                                  <a:pt x="22" y="37"/>
                                </a:cubicBezTo>
                                <a:cubicBezTo>
                                  <a:pt x="111" y="37"/>
                                  <a:pt x="111" y="37"/>
                                  <a:pt x="111" y="37"/>
                                </a:cubicBezTo>
                                <a:cubicBezTo>
                                  <a:pt x="119" y="37"/>
                                  <a:pt x="119" y="37"/>
                                  <a:pt x="119" y="37"/>
                                </a:cubicBezTo>
                                <a:cubicBezTo>
                                  <a:pt x="123" y="37"/>
                                  <a:pt x="126" y="40"/>
                                  <a:pt x="126" y="44"/>
                                </a:cubicBezTo>
                                <a:cubicBezTo>
                                  <a:pt x="126" y="89"/>
                                  <a:pt x="126" y="89"/>
                                  <a:pt x="126" y="89"/>
                                </a:cubicBezTo>
                                <a:close/>
                                <a:moveTo>
                                  <a:pt x="67" y="51"/>
                                </a:moveTo>
                                <a:cubicBezTo>
                                  <a:pt x="33" y="51"/>
                                  <a:pt x="33" y="51"/>
                                  <a:pt x="33" y="51"/>
                                </a:cubicBezTo>
                                <a:cubicBezTo>
                                  <a:pt x="31" y="51"/>
                                  <a:pt x="29" y="53"/>
                                  <a:pt x="29" y="55"/>
                                </a:cubicBezTo>
                                <a:cubicBezTo>
                                  <a:pt x="29" y="57"/>
                                  <a:pt x="31" y="59"/>
                                  <a:pt x="33" y="59"/>
                                </a:cubicBezTo>
                                <a:cubicBezTo>
                                  <a:pt x="67" y="59"/>
                                  <a:pt x="67" y="59"/>
                                  <a:pt x="67" y="59"/>
                                </a:cubicBezTo>
                                <a:cubicBezTo>
                                  <a:pt x="69" y="59"/>
                                  <a:pt x="71" y="57"/>
                                  <a:pt x="71" y="55"/>
                                </a:cubicBezTo>
                                <a:cubicBezTo>
                                  <a:pt x="71" y="53"/>
                                  <a:pt x="69" y="51"/>
                                  <a:pt x="67" y="51"/>
                                </a:cubicBezTo>
                                <a:close/>
                                <a:moveTo>
                                  <a:pt x="67" y="51"/>
                                </a:moveTo>
                                <a:cubicBezTo>
                                  <a:pt x="67" y="51"/>
                                  <a:pt x="67" y="51"/>
                                  <a:pt x="67" y="51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 w="12700">
                            <a:noFill/>
                          </a:ln>
                        </wps:spPr>
                        <wps:bodyPr upright="1"/>
                      </wps:wsp>
                      <wps:wsp>
                        <wps:cNvPr id="402" name="任意多边形 176"/>
                        <wps:cNvSpPr>
                          <a:spLocks noChangeAspect="1"/>
                        </wps:cNvSpPr>
                        <wps:spPr>
                          <a:xfrm>
                            <a:off x="10276" y="59220"/>
                            <a:ext cx="430" cy="34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0" y="0"/>
                              </a:cxn>
                              <a:cxn ang="0">
                                <a:pos x="0" y="0"/>
                              </a:cxn>
                              <a:cxn ang="0">
                                <a:pos x="1" y="0"/>
                              </a:cxn>
                              <a:cxn ang="0">
                                <a:pos x="1" y="1"/>
                              </a:cxn>
                              <a:cxn ang="0">
                                <a:pos x="1" y="1"/>
                              </a:cxn>
                              <a:cxn ang="0">
                                <a:pos x="0" y="1"/>
                              </a:cxn>
                              <a:cxn ang="0">
                                <a:pos x="0" y="1"/>
                              </a:cxn>
                              <a:cxn ang="0">
                                <a:pos x="0" y="0"/>
                              </a:cxn>
                              <a:cxn ang="0">
                                <a:pos x="0" y="0"/>
                              </a:cxn>
                              <a:cxn ang="0">
                                <a:pos x="1" y="0"/>
                              </a:cxn>
                              <a:cxn ang="0">
                                <a:pos x="1" y="0"/>
                              </a:cxn>
                              <a:cxn ang="0">
                                <a:pos x="1" y="0"/>
                              </a:cxn>
                              <a:cxn ang="0">
                                <a:pos x="0" y="0"/>
                              </a:cxn>
                              <a:cxn ang="0">
                                <a:pos x="0" y="0"/>
                              </a:cxn>
                              <a:cxn ang="0">
                                <a:pos x="0" y="0"/>
                              </a:cxn>
                              <a:cxn ang="0">
                                <a:pos x="0" y="0"/>
                              </a:cxn>
                            </a:cxnLst>
                            <a:pathLst>
                              <a:path w="606559" h="436964">
                                <a:moveTo>
                                  <a:pt x="0" y="98549"/>
                                </a:moveTo>
                                <a:lnTo>
                                  <a:pt x="296815" y="248835"/>
                                </a:lnTo>
                                <a:lnTo>
                                  <a:pt x="606559" y="99699"/>
                                </a:lnTo>
                                <a:lnTo>
                                  <a:pt x="606559" y="367011"/>
                                </a:lnTo>
                                <a:cubicBezTo>
                                  <a:pt x="606559" y="405645"/>
                                  <a:pt x="575240" y="436964"/>
                                  <a:pt x="536606" y="436964"/>
                                </a:cubicBezTo>
                                <a:lnTo>
                                  <a:pt x="69953" y="436964"/>
                                </a:lnTo>
                                <a:cubicBezTo>
                                  <a:pt x="31319" y="436964"/>
                                  <a:pt x="0" y="405645"/>
                                  <a:pt x="0" y="367011"/>
                                </a:cubicBezTo>
                                <a:lnTo>
                                  <a:pt x="0" y="98549"/>
                                </a:lnTo>
                                <a:close/>
                                <a:moveTo>
                                  <a:pt x="69953" y="0"/>
                                </a:moveTo>
                                <a:lnTo>
                                  <a:pt x="536606" y="0"/>
                                </a:lnTo>
                                <a:cubicBezTo>
                                  <a:pt x="575240" y="0"/>
                                  <a:pt x="606559" y="31319"/>
                                  <a:pt x="606559" y="69953"/>
                                </a:cubicBezTo>
                                <a:lnTo>
                                  <a:pt x="606559" y="82447"/>
                                </a:lnTo>
                                <a:lnTo>
                                  <a:pt x="296815" y="231583"/>
                                </a:lnTo>
                                <a:lnTo>
                                  <a:pt x="0" y="81297"/>
                                </a:lnTo>
                                <a:lnTo>
                                  <a:pt x="0" y="69953"/>
                                </a:lnTo>
                                <a:cubicBezTo>
                                  <a:pt x="0" y="31319"/>
                                  <a:pt x="31319" y="0"/>
                                  <a:pt x="6995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 w="12700">
                            <a:noFill/>
                          </a:ln>
                        </wps:spPr>
                        <wps:bodyPr anchor="ctr" upright="1"/>
                      </wps:wsp>
                      <wps:wsp>
                        <wps:cNvPr id="403" name="任意多边形 169"/>
                        <wps:cNvSpPr>
                          <a:spLocks noChangeAspect="1"/>
                        </wps:cNvSpPr>
                        <wps:spPr>
                          <a:xfrm flipH="1">
                            <a:off x="12055" y="59159"/>
                            <a:ext cx="461" cy="46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238" y="0"/>
                              </a:cxn>
                              <a:cxn ang="0">
                                <a:pos x="0" y="237"/>
                              </a:cxn>
                              <a:cxn ang="0">
                                <a:pos x="238" y="471"/>
                              </a:cxn>
                              <a:cxn ang="0">
                                <a:pos x="472" y="237"/>
                              </a:cxn>
                              <a:cxn ang="0">
                                <a:pos x="238" y="0"/>
                              </a:cxn>
                              <a:cxn ang="0">
                                <a:pos x="380" y="300"/>
                              </a:cxn>
                              <a:cxn ang="0">
                                <a:pos x="329" y="345"/>
                              </a:cxn>
                              <a:cxn ang="0">
                                <a:pos x="142" y="345"/>
                              </a:cxn>
                              <a:cxn ang="0">
                                <a:pos x="96" y="300"/>
                              </a:cxn>
                              <a:cxn ang="0">
                                <a:pos x="96" y="175"/>
                              </a:cxn>
                              <a:cxn ang="0">
                                <a:pos x="142" y="125"/>
                              </a:cxn>
                              <a:cxn ang="0">
                                <a:pos x="329" y="125"/>
                              </a:cxn>
                              <a:cxn ang="0">
                                <a:pos x="380" y="175"/>
                              </a:cxn>
                              <a:cxn ang="0">
                                <a:pos x="380" y="300"/>
                              </a:cxn>
                              <a:cxn ang="0">
                                <a:pos x="250" y="279"/>
                              </a:cxn>
                              <a:cxn ang="0">
                                <a:pos x="246" y="279"/>
                              </a:cxn>
                              <a:cxn ang="0">
                                <a:pos x="238" y="283"/>
                              </a:cxn>
                              <a:cxn ang="0">
                                <a:pos x="225" y="279"/>
                              </a:cxn>
                              <a:cxn ang="0">
                                <a:pos x="204" y="258"/>
                              </a:cxn>
                              <a:cxn ang="0">
                                <a:pos x="204" y="258"/>
                              </a:cxn>
                              <a:cxn ang="0">
                                <a:pos x="150" y="312"/>
                              </a:cxn>
                              <a:cxn ang="0">
                                <a:pos x="325" y="312"/>
                              </a:cxn>
                              <a:cxn ang="0">
                                <a:pos x="267" y="258"/>
                              </a:cxn>
                              <a:cxn ang="0">
                                <a:pos x="250" y="279"/>
                              </a:cxn>
                              <a:cxn ang="0">
                                <a:pos x="325" y="158"/>
                              </a:cxn>
                              <a:cxn ang="0">
                                <a:pos x="150" y="158"/>
                              </a:cxn>
                              <a:cxn ang="0">
                                <a:pos x="238" y="245"/>
                              </a:cxn>
                              <a:cxn ang="0">
                                <a:pos x="325" y="158"/>
                              </a:cxn>
                              <a:cxn ang="0">
                                <a:pos x="183" y="237"/>
                              </a:cxn>
                              <a:cxn ang="0">
                                <a:pos x="125" y="179"/>
                              </a:cxn>
                              <a:cxn ang="0">
                                <a:pos x="125" y="291"/>
                              </a:cxn>
                              <a:cxn ang="0">
                                <a:pos x="183" y="237"/>
                              </a:cxn>
                              <a:cxn ang="0">
                                <a:pos x="183" y="237"/>
                              </a:cxn>
                              <a:cxn ang="0">
                                <a:pos x="346" y="291"/>
                              </a:cxn>
                              <a:cxn ang="0">
                                <a:pos x="346" y="179"/>
                              </a:cxn>
                              <a:cxn ang="0">
                                <a:pos x="288" y="237"/>
                              </a:cxn>
                              <a:cxn ang="0">
                                <a:pos x="346" y="291"/>
                              </a:cxn>
                              <a:cxn ang="0">
                                <a:pos x="346" y="291"/>
                              </a:cxn>
                              <a:cxn ang="0">
                                <a:pos x="346" y="291"/>
                              </a:cxn>
                            </a:cxnLst>
                            <a:pathLst>
                              <a:path w="113" h="113">
                                <a:moveTo>
                                  <a:pt x="57" y="0"/>
                                </a:moveTo>
                                <a:cubicBezTo>
                                  <a:pt x="25" y="0"/>
                                  <a:pt x="0" y="25"/>
                                  <a:pt x="0" y="57"/>
                                </a:cubicBezTo>
                                <a:cubicBezTo>
                                  <a:pt x="0" y="88"/>
                                  <a:pt x="25" y="113"/>
                                  <a:pt x="57" y="113"/>
                                </a:cubicBezTo>
                                <a:cubicBezTo>
                                  <a:pt x="88" y="113"/>
                                  <a:pt x="113" y="88"/>
                                  <a:pt x="113" y="57"/>
                                </a:cubicBezTo>
                                <a:cubicBezTo>
                                  <a:pt x="113" y="25"/>
                                  <a:pt x="88" y="0"/>
                                  <a:pt x="57" y="0"/>
                                </a:cubicBezTo>
                                <a:close/>
                                <a:moveTo>
                                  <a:pt x="91" y="72"/>
                                </a:moveTo>
                                <a:cubicBezTo>
                                  <a:pt x="91" y="79"/>
                                  <a:pt x="87" y="83"/>
                                  <a:pt x="79" y="83"/>
                                </a:cubicBezTo>
                                <a:cubicBezTo>
                                  <a:pt x="34" y="83"/>
                                  <a:pt x="34" y="83"/>
                                  <a:pt x="34" y="83"/>
                                </a:cubicBezTo>
                                <a:cubicBezTo>
                                  <a:pt x="26" y="83"/>
                                  <a:pt x="23" y="79"/>
                                  <a:pt x="23" y="72"/>
                                </a:cubicBezTo>
                                <a:cubicBezTo>
                                  <a:pt x="23" y="42"/>
                                  <a:pt x="23" y="42"/>
                                  <a:pt x="23" y="42"/>
                                </a:cubicBezTo>
                                <a:cubicBezTo>
                                  <a:pt x="23" y="34"/>
                                  <a:pt x="27" y="30"/>
                                  <a:pt x="34" y="30"/>
                                </a:cubicBezTo>
                                <a:cubicBezTo>
                                  <a:pt x="79" y="30"/>
                                  <a:pt x="79" y="30"/>
                                  <a:pt x="79" y="30"/>
                                </a:cubicBezTo>
                                <a:cubicBezTo>
                                  <a:pt x="87" y="30"/>
                                  <a:pt x="91" y="34"/>
                                  <a:pt x="91" y="42"/>
                                </a:cubicBezTo>
                                <a:cubicBezTo>
                                  <a:pt x="91" y="72"/>
                                  <a:pt x="91" y="72"/>
                                  <a:pt x="91" y="72"/>
                                </a:cubicBezTo>
                                <a:close/>
                                <a:moveTo>
                                  <a:pt x="60" y="67"/>
                                </a:moveTo>
                                <a:cubicBezTo>
                                  <a:pt x="59" y="67"/>
                                  <a:pt x="59" y="67"/>
                                  <a:pt x="59" y="67"/>
                                </a:cubicBezTo>
                                <a:cubicBezTo>
                                  <a:pt x="59" y="68"/>
                                  <a:pt x="58" y="68"/>
                                  <a:pt x="57" y="68"/>
                                </a:cubicBezTo>
                                <a:cubicBezTo>
                                  <a:pt x="56" y="68"/>
                                  <a:pt x="55" y="68"/>
                                  <a:pt x="54" y="67"/>
                                </a:cubicBezTo>
                                <a:cubicBezTo>
                                  <a:pt x="49" y="62"/>
                                  <a:pt x="49" y="62"/>
                                  <a:pt x="49" y="62"/>
                                </a:cubicBezTo>
                                <a:cubicBezTo>
                                  <a:pt x="49" y="62"/>
                                  <a:pt x="49" y="62"/>
                                  <a:pt x="49" y="62"/>
                                </a:cubicBezTo>
                                <a:cubicBezTo>
                                  <a:pt x="36" y="75"/>
                                  <a:pt x="36" y="75"/>
                                  <a:pt x="36" y="75"/>
                                </a:cubicBezTo>
                                <a:cubicBezTo>
                                  <a:pt x="78" y="75"/>
                                  <a:pt x="78" y="75"/>
                                  <a:pt x="78" y="75"/>
                                </a:cubicBezTo>
                                <a:cubicBezTo>
                                  <a:pt x="64" y="62"/>
                                  <a:pt x="64" y="62"/>
                                  <a:pt x="64" y="62"/>
                                </a:cubicBezTo>
                                <a:cubicBezTo>
                                  <a:pt x="60" y="67"/>
                                  <a:pt x="60" y="67"/>
                                  <a:pt x="60" y="67"/>
                                </a:cubicBezTo>
                                <a:close/>
                                <a:moveTo>
                                  <a:pt x="78" y="38"/>
                                </a:moveTo>
                                <a:cubicBezTo>
                                  <a:pt x="36" y="38"/>
                                  <a:pt x="36" y="38"/>
                                  <a:pt x="36" y="38"/>
                                </a:cubicBezTo>
                                <a:cubicBezTo>
                                  <a:pt x="57" y="59"/>
                                  <a:pt x="57" y="59"/>
                                  <a:pt x="57" y="59"/>
                                </a:cubicBezTo>
                                <a:lnTo>
                                  <a:pt x="78" y="38"/>
                                </a:lnTo>
                                <a:close/>
                                <a:moveTo>
                                  <a:pt x="44" y="57"/>
                                </a:moveTo>
                                <a:cubicBezTo>
                                  <a:pt x="30" y="43"/>
                                  <a:pt x="30" y="43"/>
                                  <a:pt x="30" y="43"/>
                                </a:cubicBezTo>
                                <a:cubicBezTo>
                                  <a:pt x="30" y="70"/>
                                  <a:pt x="30" y="70"/>
                                  <a:pt x="30" y="70"/>
                                </a:cubicBezTo>
                                <a:cubicBezTo>
                                  <a:pt x="44" y="57"/>
                                  <a:pt x="44" y="57"/>
                                  <a:pt x="44" y="57"/>
                                </a:cubicBezTo>
                                <a:cubicBezTo>
                                  <a:pt x="44" y="57"/>
                                  <a:pt x="44" y="57"/>
                                  <a:pt x="44" y="57"/>
                                </a:cubicBezTo>
                                <a:close/>
                                <a:moveTo>
                                  <a:pt x="83" y="70"/>
                                </a:moveTo>
                                <a:cubicBezTo>
                                  <a:pt x="83" y="43"/>
                                  <a:pt x="83" y="43"/>
                                  <a:pt x="83" y="43"/>
                                </a:cubicBezTo>
                                <a:cubicBezTo>
                                  <a:pt x="69" y="57"/>
                                  <a:pt x="69" y="57"/>
                                  <a:pt x="69" y="57"/>
                                </a:cubicBezTo>
                                <a:lnTo>
                                  <a:pt x="83" y="70"/>
                                </a:lnTo>
                                <a:close/>
                                <a:moveTo>
                                  <a:pt x="83" y="70"/>
                                </a:moveTo>
                                <a:cubicBezTo>
                                  <a:pt x="83" y="70"/>
                                  <a:pt x="83" y="70"/>
                                  <a:pt x="83" y="70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 w="12700">
                            <a:noFill/>
                          </a:ln>
                        </wps:spPr>
                        <wps:bodyPr upright="1"/>
                      </wps:wsp>
                      <wps:wsp>
                        <wps:cNvPr id="404" name="任意多边形 404"/>
                        <wps:cNvSpPr>
                          <a:spLocks noChangeAspect="1"/>
                        </wps:cNvSpPr>
                        <wps:spPr>
                          <a:xfrm>
                            <a:off x="11909" y="61601"/>
                            <a:ext cx="365" cy="333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115116219" y="0"/>
                              </a:cxn>
                              <a:cxn ang="0">
                                <a:pos x="121563517" y="923800"/>
                              </a:cxn>
                              <a:cxn ang="0">
                                <a:pos x="134456196" y="6463723"/>
                              </a:cxn>
                              <a:cxn ang="0">
                                <a:pos x="148270602" y="20314012"/>
                              </a:cxn>
                              <a:cxn ang="0">
                                <a:pos x="154716942" y="37858542"/>
                              </a:cxn>
                              <a:cxn ang="0">
                                <a:pos x="152874446" y="52632631"/>
                              </a:cxn>
                              <a:cxn ang="0">
                                <a:pos x="151032908" y="58173513"/>
                              </a:cxn>
                              <a:cxn ang="0">
                                <a:pos x="150112140" y="58173513"/>
                              </a:cxn>
                              <a:cxn ang="0">
                                <a:pos x="125246592" y="48015548"/>
                              </a:cxn>
                              <a:cxn ang="0">
                                <a:pos x="97618737" y="10157006"/>
                              </a:cxn>
                              <a:cxn ang="0">
                                <a:pos x="96697969" y="5539923"/>
                              </a:cxn>
                              <a:cxn ang="0">
                                <a:pos x="97618737" y="4617082"/>
                              </a:cxn>
                              <a:cxn ang="0">
                                <a:pos x="111433144" y="923800"/>
                              </a:cxn>
                              <a:cxn ang="0">
                                <a:pos x="111433144" y="0"/>
                              </a:cxn>
                              <a:cxn ang="0">
                                <a:pos x="115116219" y="0"/>
                              </a:cxn>
                              <a:cxn ang="0">
                                <a:pos x="76437223" y="50785989"/>
                              </a:cxn>
                              <a:cxn ang="0">
                                <a:pos x="75516454" y="50785989"/>
                              </a:cxn>
                              <a:cxn ang="0">
                                <a:pos x="39599764" y="95108256"/>
                              </a:cxn>
                              <a:cxn ang="0">
                                <a:pos x="14735175" y="125580233"/>
                              </a:cxn>
                              <a:cxn ang="0">
                                <a:pos x="11971910" y="134814398"/>
                              </a:cxn>
                              <a:cxn ang="0">
                                <a:pos x="11051141" y="136661040"/>
                              </a:cxn>
                              <a:cxn ang="0">
                                <a:pos x="1841537" y="148664687"/>
                              </a:cxn>
                              <a:cxn ang="0">
                                <a:pos x="0" y="157898852"/>
                              </a:cxn>
                              <a:cxn ang="0">
                                <a:pos x="6446339" y="168055858"/>
                              </a:cxn>
                              <a:cxn ang="0">
                                <a:pos x="10130372" y="170826300"/>
                              </a:cxn>
                              <a:cxn ang="0">
                                <a:pos x="13814406" y="171749140"/>
                              </a:cxn>
                              <a:cxn ang="0">
                                <a:pos x="31311887" y="170826300"/>
                              </a:cxn>
                              <a:cxn ang="0">
                                <a:pos x="44204566" y="165285417"/>
                              </a:cxn>
                              <a:cxn ang="0">
                                <a:pos x="58018973" y="153281769"/>
                              </a:cxn>
                              <a:cxn ang="0">
                                <a:pos x="71832421" y="143124763"/>
                              </a:cxn>
                              <a:cxn ang="0">
                                <a:pos x="93935662" y="138507681"/>
                              </a:cxn>
                              <a:cxn ang="0">
                                <a:pos x="111433144" y="144047604"/>
                              </a:cxn>
                              <a:cxn ang="0">
                                <a:pos x="133535427" y="161592134"/>
                              </a:cxn>
                              <a:cxn ang="0">
                                <a:pos x="139981767" y="168979658"/>
                              </a:cxn>
                              <a:cxn ang="0">
                                <a:pos x="145507338" y="170826300"/>
                              </a:cxn>
                              <a:cxn ang="0">
                                <a:pos x="148270602" y="161592134"/>
                              </a:cxn>
                              <a:cxn ang="0">
                                <a:pos x="128009856" y="141278122"/>
                              </a:cxn>
                              <a:cxn ang="0">
                                <a:pos x="95777200" y="127426874"/>
                              </a:cxn>
                              <a:cxn ang="0">
                                <a:pos x="82883562" y="127426874"/>
                              </a:cxn>
                              <a:cxn ang="0">
                                <a:pos x="64465312" y="134814398"/>
                              </a:cxn>
                              <a:cxn ang="0">
                                <a:pos x="49730137" y="146818046"/>
                              </a:cxn>
                              <a:cxn ang="0">
                                <a:pos x="35916689" y="156975052"/>
                              </a:cxn>
                              <a:cxn ang="0">
                                <a:pos x="17497481" y="160669293"/>
                              </a:cxn>
                              <a:cxn ang="0">
                                <a:pos x="11971910" y="157898852"/>
                              </a:cxn>
                              <a:cxn ang="0">
                                <a:pos x="11051141" y="155128411"/>
                              </a:cxn>
                              <a:cxn ang="0">
                                <a:pos x="13814406" y="149588487"/>
                              </a:cxn>
                              <a:cxn ang="0">
                                <a:pos x="18418250" y="144047604"/>
                              </a:cxn>
                              <a:cxn ang="0">
                                <a:pos x="19339977" y="144047604"/>
                              </a:cxn>
                              <a:cxn ang="0">
                                <a:pos x="22102283" y="144047604"/>
                              </a:cxn>
                              <a:cxn ang="0">
                                <a:pos x="30391118" y="141278122"/>
                              </a:cxn>
                              <a:cxn ang="0">
                                <a:pos x="96697969" y="85875050"/>
                              </a:cxn>
                              <a:cxn ang="0">
                                <a:pos x="104986804" y="79411326"/>
                              </a:cxn>
                              <a:cxn ang="0">
                                <a:pos x="76437223" y="50785989"/>
                              </a:cxn>
                              <a:cxn ang="0">
                                <a:pos x="87488364" y="13851247"/>
                              </a:cxn>
                              <a:cxn ang="0">
                                <a:pos x="86567596" y="16620729"/>
                              </a:cxn>
                              <a:cxn ang="0">
                                <a:pos x="83805289" y="35089060"/>
                              </a:cxn>
                              <a:cxn ang="0">
                                <a:pos x="89330860" y="51709790"/>
                              </a:cxn>
                              <a:cxn ang="0">
                                <a:pos x="111433144" y="70177161"/>
                              </a:cxn>
                              <a:cxn ang="0">
                                <a:pos x="131693889" y="72023802"/>
                              </a:cxn>
                              <a:cxn ang="0">
                                <a:pos x="140902535" y="67406719"/>
                              </a:cxn>
                              <a:cxn ang="0">
                                <a:pos x="87488364" y="13851247"/>
                              </a:cxn>
                            </a:cxnLst>
                            <a:pathLst>
                              <a:path w="169" h="187">
                                <a:moveTo>
                                  <a:pt x="125" y="0"/>
                                </a:moveTo>
                                <a:cubicBezTo>
                                  <a:pt x="128" y="1"/>
                                  <a:pt x="130" y="1"/>
                                  <a:pt x="132" y="1"/>
                                </a:cubicBezTo>
                                <a:cubicBezTo>
                                  <a:pt x="137" y="3"/>
                                  <a:pt x="142" y="5"/>
                                  <a:pt x="146" y="7"/>
                                </a:cubicBezTo>
                                <a:cubicBezTo>
                                  <a:pt x="152" y="11"/>
                                  <a:pt x="157" y="16"/>
                                  <a:pt x="161" y="22"/>
                                </a:cubicBezTo>
                                <a:cubicBezTo>
                                  <a:pt x="165" y="28"/>
                                  <a:pt x="167" y="34"/>
                                  <a:pt x="168" y="41"/>
                                </a:cubicBezTo>
                                <a:cubicBezTo>
                                  <a:pt x="169" y="47"/>
                                  <a:pt x="168" y="52"/>
                                  <a:pt x="166" y="57"/>
                                </a:cubicBezTo>
                                <a:cubicBezTo>
                                  <a:pt x="166" y="59"/>
                                  <a:pt x="165" y="61"/>
                                  <a:pt x="164" y="63"/>
                                </a:cubicBezTo>
                                <a:cubicBezTo>
                                  <a:pt x="164" y="63"/>
                                  <a:pt x="163" y="63"/>
                                  <a:pt x="163" y="63"/>
                                </a:cubicBezTo>
                                <a:cubicBezTo>
                                  <a:pt x="153" y="62"/>
                                  <a:pt x="144" y="58"/>
                                  <a:pt x="136" y="52"/>
                                </a:cubicBezTo>
                                <a:cubicBezTo>
                                  <a:pt x="121" y="42"/>
                                  <a:pt x="111" y="28"/>
                                  <a:pt x="106" y="11"/>
                                </a:cubicBezTo>
                                <a:cubicBezTo>
                                  <a:pt x="106" y="9"/>
                                  <a:pt x="106" y="8"/>
                                  <a:pt x="105" y="6"/>
                                </a:cubicBezTo>
                                <a:cubicBezTo>
                                  <a:pt x="105" y="6"/>
                                  <a:pt x="105" y="5"/>
                                  <a:pt x="106" y="5"/>
                                </a:cubicBezTo>
                                <a:cubicBezTo>
                                  <a:pt x="110" y="2"/>
                                  <a:pt x="115" y="1"/>
                                  <a:pt x="121" y="1"/>
                                </a:cubicBezTo>
                                <a:cubicBezTo>
                                  <a:pt x="121" y="0"/>
                                  <a:pt x="121" y="0"/>
                                  <a:pt x="121" y="0"/>
                                </a:cubicBezTo>
                                <a:cubicBezTo>
                                  <a:pt x="123" y="0"/>
                                  <a:pt x="124" y="0"/>
                                  <a:pt x="125" y="0"/>
                                </a:cubicBezTo>
                                <a:close/>
                                <a:moveTo>
                                  <a:pt x="83" y="55"/>
                                </a:moveTo>
                                <a:cubicBezTo>
                                  <a:pt x="83" y="55"/>
                                  <a:pt x="82" y="55"/>
                                  <a:pt x="82" y="55"/>
                                </a:cubicBezTo>
                                <a:cubicBezTo>
                                  <a:pt x="69" y="71"/>
                                  <a:pt x="56" y="87"/>
                                  <a:pt x="43" y="103"/>
                                </a:cubicBezTo>
                                <a:cubicBezTo>
                                  <a:pt x="34" y="114"/>
                                  <a:pt x="25" y="125"/>
                                  <a:pt x="16" y="136"/>
                                </a:cubicBezTo>
                                <a:cubicBezTo>
                                  <a:pt x="13" y="139"/>
                                  <a:pt x="12" y="142"/>
                                  <a:pt x="13" y="146"/>
                                </a:cubicBezTo>
                                <a:cubicBezTo>
                                  <a:pt x="13" y="147"/>
                                  <a:pt x="12" y="147"/>
                                  <a:pt x="12" y="148"/>
                                </a:cubicBezTo>
                                <a:cubicBezTo>
                                  <a:pt x="7" y="151"/>
                                  <a:pt x="4" y="156"/>
                                  <a:pt x="2" y="161"/>
                                </a:cubicBezTo>
                                <a:cubicBezTo>
                                  <a:pt x="0" y="164"/>
                                  <a:pt x="0" y="168"/>
                                  <a:pt x="0" y="171"/>
                                </a:cubicBezTo>
                                <a:cubicBezTo>
                                  <a:pt x="1" y="176"/>
                                  <a:pt x="3" y="179"/>
                                  <a:pt x="7" y="182"/>
                                </a:cubicBezTo>
                                <a:cubicBezTo>
                                  <a:pt x="8" y="183"/>
                                  <a:pt x="10" y="184"/>
                                  <a:pt x="11" y="185"/>
                                </a:cubicBezTo>
                                <a:cubicBezTo>
                                  <a:pt x="12" y="185"/>
                                  <a:pt x="14" y="186"/>
                                  <a:pt x="15" y="186"/>
                                </a:cubicBezTo>
                                <a:cubicBezTo>
                                  <a:pt x="22" y="187"/>
                                  <a:pt x="28" y="187"/>
                                  <a:pt x="34" y="185"/>
                                </a:cubicBezTo>
                                <a:cubicBezTo>
                                  <a:pt x="39" y="184"/>
                                  <a:pt x="44" y="182"/>
                                  <a:pt x="48" y="179"/>
                                </a:cubicBezTo>
                                <a:cubicBezTo>
                                  <a:pt x="53" y="175"/>
                                  <a:pt x="58" y="171"/>
                                  <a:pt x="63" y="166"/>
                                </a:cubicBezTo>
                                <a:cubicBezTo>
                                  <a:pt x="68" y="162"/>
                                  <a:pt x="73" y="158"/>
                                  <a:pt x="78" y="155"/>
                                </a:cubicBezTo>
                                <a:cubicBezTo>
                                  <a:pt x="85" y="150"/>
                                  <a:pt x="93" y="148"/>
                                  <a:pt x="102" y="150"/>
                                </a:cubicBezTo>
                                <a:cubicBezTo>
                                  <a:pt x="109" y="150"/>
                                  <a:pt x="115" y="153"/>
                                  <a:pt x="121" y="156"/>
                                </a:cubicBezTo>
                                <a:cubicBezTo>
                                  <a:pt x="130" y="161"/>
                                  <a:pt x="138" y="168"/>
                                  <a:pt x="145" y="175"/>
                                </a:cubicBezTo>
                                <a:cubicBezTo>
                                  <a:pt x="148" y="178"/>
                                  <a:pt x="150" y="181"/>
                                  <a:pt x="152" y="183"/>
                                </a:cubicBezTo>
                                <a:cubicBezTo>
                                  <a:pt x="154" y="185"/>
                                  <a:pt x="156" y="185"/>
                                  <a:pt x="158" y="185"/>
                                </a:cubicBezTo>
                                <a:cubicBezTo>
                                  <a:pt x="162" y="184"/>
                                  <a:pt x="164" y="179"/>
                                  <a:pt x="161" y="175"/>
                                </a:cubicBezTo>
                                <a:cubicBezTo>
                                  <a:pt x="155" y="167"/>
                                  <a:pt x="148" y="160"/>
                                  <a:pt x="139" y="153"/>
                                </a:cubicBezTo>
                                <a:cubicBezTo>
                                  <a:pt x="129" y="145"/>
                                  <a:pt x="117" y="140"/>
                                  <a:pt x="104" y="138"/>
                                </a:cubicBezTo>
                                <a:cubicBezTo>
                                  <a:pt x="99" y="137"/>
                                  <a:pt x="95" y="137"/>
                                  <a:pt x="90" y="138"/>
                                </a:cubicBezTo>
                                <a:cubicBezTo>
                                  <a:pt x="83" y="139"/>
                                  <a:pt x="76" y="142"/>
                                  <a:pt x="70" y="146"/>
                                </a:cubicBezTo>
                                <a:cubicBezTo>
                                  <a:pt x="64" y="150"/>
                                  <a:pt x="59" y="154"/>
                                  <a:pt x="54" y="159"/>
                                </a:cubicBezTo>
                                <a:cubicBezTo>
                                  <a:pt x="49" y="163"/>
                                  <a:pt x="44" y="167"/>
                                  <a:pt x="39" y="170"/>
                                </a:cubicBezTo>
                                <a:cubicBezTo>
                                  <a:pt x="33" y="174"/>
                                  <a:pt x="26" y="176"/>
                                  <a:pt x="19" y="174"/>
                                </a:cubicBezTo>
                                <a:cubicBezTo>
                                  <a:pt x="16" y="174"/>
                                  <a:pt x="14" y="173"/>
                                  <a:pt x="13" y="171"/>
                                </a:cubicBezTo>
                                <a:cubicBezTo>
                                  <a:pt x="12" y="170"/>
                                  <a:pt x="12" y="169"/>
                                  <a:pt x="12" y="168"/>
                                </a:cubicBezTo>
                                <a:cubicBezTo>
                                  <a:pt x="13" y="165"/>
                                  <a:pt x="14" y="163"/>
                                  <a:pt x="15" y="162"/>
                                </a:cubicBezTo>
                                <a:cubicBezTo>
                                  <a:pt x="17" y="160"/>
                                  <a:pt x="18" y="158"/>
                                  <a:pt x="20" y="156"/>
                                </a:cubicBezTo>
                                <a:cubicBezTo>
                                  <a:pt x="20" y="156"/>
                                  <a:pt x="21" y="156"/>
                                  <a:pt x="21" y="156"/>
                                </a:cubicBezTo>
                                <a:cubicBezTo>
                                  <a:pt x="22" y="156"/>
                                  <a:pt x="23" y="156"/>
                                  <a:pt x="24" y="156"/>
                                </a:cubicBezTo>
                                <a:cubicBezTo>
                                  <a:pt x="28" y="156"/>
                                  <a:pt x="30" y="155"/>
                                  <a:pt x="33" y="153"/>
                                </a:cubicBezTo>
                                <a:cubicBezTo>
                                  <a:pt x="57" y="133"/>
                                  <a:pt x="81" y="113"/>
                                  <a:pt x="105" y="93"/>
                                </a:cubicBezTo>
                                <a:cubicBezTo>
                                  <a:pt x="108" y="91"/>
                                  <a:pt x="111" y="88"/>
                                  <a:pt x="114" y="86"/>
                                </a:cubicBezTo>
                                <a:cubicBezTo>
                                  <a:pt x="100" y="79"/>
                                  <a:pt x="89" y="69"/>
                                  <a:pt x="83" y="55"/>
                                </a:cubicBezTo>
                                <a:close/>
                                <a:moveTo>
                                  <a:pt x="95" y="15"/>
                                </a:moveTo>
                                <a:cubicBezTo>
                                  <a:pt x="95" y="16"/>
                                  <a:pt x="94" y="17"/>
                                  <a:pt x="94" y="18"/>
                                </a:cubicBezTo>
                                <a:cubicBezTo>
                                  <a:pt x="91" y="25"/>
                                  <a:pt x="90" y="31"/>
                                  <a:pt x="91" y="38"/>
                                </a:cubicBezTo>
                                <a:cubicBezTo>
                                  <a:pt x="91" y="44"/>
                                  <a:pt x="94" y="51"/>
                                  <a:pt x="97" y="56"/>
                                </a:cubicBezTo>
                                <a:cubicBezTo>
                                  <a:pt x="103" y="65"/>
                                  <a:pt x="111" y="72"/>
                                  <a:pt x="121" y="76"/>
                                </a:cubicBezTo>
                                <a:cubicBezTo>
                                  <a:pt x="128" y="78"/>
                                  <a:pt x="135" y="79"/>
                                  <a:pt x="143" y="78"/>
                                </a:cubicBezTo>
                                <a:cubicBezTo>
                                  <a:pt x="146" y="77"/>
                                  <a:pt x="150" y="76"/>
                                  <a:pt x="153" y="73"/>
                                </a:cubicBezTo>
                                <a:cubicBezTo>
                                  <a:pt x="124" y="64"/>
                                  <a:pt x="104" y="45"/>
                                  <a:pt x="95" y="1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05" name="任意多边形 405"/>
                        <wps:cNvSpPr>
                          <a:spLocks noChangeAspect="1"/>
                        </wps:cNvSpPr>
                        <wps:spPr>
                          <a:xfrm>
                            <a:off x="9290" y="61628"/>
                            <a:ext cx="327" cy="279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220168520" y="120484477"/>
                              </a:cxn>
                              <a:cxn ang="0">
                                <a:pos x="283332402" y="120484477"/>
                              </a:cxn>
                              <a:cxn ang="0">
                                <a:pos x="283332402" y="122282373"/>
                              </a:cxn>
                              <a:cxn ang="0">
                                <a:pos x="283332402" y="219390185"/>
                              </a:cxn>
                              <a:cxn ang="0">
                                <a:pos x="261676637" y="240968955"/>
                              </a:cxn>
                              <a:cxn ang="0">
                                <a:pos x="21655765" y="240968955"/>
                              </a:cxn>
                              <a:cxn ang="0">
                                <a:pos x="0" y="219390185"/>
                              </a:cxn>
                              <a:cxn ang="0">
                                <a:pos x="0" y="140265351"/>
                              </a:cxn>
                              <a:cxn ang="0">
                                <a:pos x="0" y="122282373"/>
                              </a:cxn>
                              <a:cxn ang="0">
                                <a:pos x="0" y="120484477"/>
                              </a:cxn>
                              <a:cxn ang="0">
                                <a:pos x="63163882" y="120484477"/>
                              </a:cxn>
                              <a:cxn ang="0">
                                <a:pos x="86624407" y="199607972"/>
                              </a:cxn>
                              <a:cxn ang="0">
                                <a:pos x="147982186" y="219390185"/>
                              </a:cxn>
                              <a:cxn ang="0">
                                <a:pos x="207536550" y="187020022"/>
                              </a:cxn>
                              <a:cxn ang="0">
                                <a:pos x="220168520" y="120484477"/>
                              </a:cxn>
                              <a:cxn ang="0">
                                <a:pos x="1804759" y="100703603"/>
                              </a:cxn>
                              <a:cxn ang="0">
                                <a:pos x="70381574" y="100703603"/>
                              </a:cxn>
                              <a:cxn ang="0">
                                <a:pos x="72186333" y="98905707"/>
                              </a:cxn>
                              <a:cxn ang="0">
                                <a:pos x="97451618" y="73729806"/>
                              </a:cxn>
                              <a:cxn ang="0">
                                <a:pos x="138959735" y="59342621"/>
                              </a:cxn>
                              <a:cxn ang="0">
                                <a:pos x="173247470" y="66535544"/>
                              </a:cxn>
                              <a:cxn ang="0">
                                <a:pos x="209341309" y="98905707"/>
                              </a:cxn>
                              <a:cxn ang="0">
                                <a:pos x="212950828" y="100703603"/>
                              </a:cxn>
                              <a:cxn ang="0">
                                <a:pos x="281527643" y="100703603"/>
                              </a:cxn>
                              <a:cxn ang="0">
                                <a:pos x="283332402" y="100703603"/>
                              </a:cxn>
                              <a:cxn ang="0">
                                <a:pos x="283332402" y="98905707"/>
                              </a:cxn>
                              <a:cxn ang="0">
                                <a:pos x="283332402" y="61141856"/>
                              </a:cxn>
                              <a:cxn ang="0">
                                <a:pos x="261676637" y="39561747"/>
                              </a:cxn>
                              <a:cxn ang="0">
                                <a:pos x="19851006" y="39561747"/>
                              </a:cxn>
                              <a:cxn ang="0">
                                <a:pos x="12633314" y="41360982"/>
                              </a:cxn>
                              <a:cxn ang="0">
                                <a:pos x="0" y="61141856"/>
                              </a:cxn>
                              <a:cxn ang="0">
                                <a:pos x="0" y="98905707"/>
                              </a:cxn>
                              <a:cxn ang="0">
                                <a:pos x="0" y="100703603"/>
                              </a:cxn>
                              <a:cxn ang="0">
                                <a:pos x="1804759" y="100703603"/>
                              </a:cxn>
                              <a:cxn ang="0">
                                <a:pos x="81210129" y="140265351"/>
                              </a:cxn>
                              <a:cxn ang="0">
                                <a:pos x="140764494" y="199607972"/>
                              </a:cxn>
                              <a:cxn ang="0">
                                <a:pos x="202122272" y="140265351"/>
                              </a:cxn>
                              <a:cxn ang="0">
                                <a:pos x="140764494" y="79123495"/>
                              </a:cxn>
                              <a:cxn ang="0">
                                <a:pos x="81210129" y="140265351"/>
                              </a:cxn>
                              <a:cxn ang="0">
                                <a:pos x="140764494" y="179827098"/>
                              </a:cxn>
                              <a:cxn ang="0">
                                <a:pos x="101061136" y="140265351"/>
                              </a:cxn>
                              <a:cxn ang="0">
                                <a:pos x="140764494" y="98905707"/>
                              </a:cxn>
                              <a:cxn ang="0">
                                <a:pos x="182271266" y="140265351"/>
                              </a:cxn>
                              <a:cxn ang="0">
                                <a:pos x="140764494" y="179827098"/>
                              </a:cxn>
                              <a:cxn ang="0">
                                <a:pos x="261676637" y="17982977"/>
                              </a:cxn>
                              <a:cxn ang="0">
                                <a:pos x="241825630" y="0"/>
                              </a:cxn>
                              <a:cxn ang="0">
                                <a:pos x="202122272" y="0"/>
                              </a:cxn>
                              <a:cxn ang="0">
                                <a:pos x="185880784" y="7192923"/>
                              </a:cxn>
                              <a:cxn ang="0">
                                <a:pos x="182271266" y="19780873"/>
                              </a:cxn>
                              <a:cxn ang="0">
                                <a:pos x="261676637" y="19780873"/>
                              </a:cxn>
                              <a:cxn ang="0">
                                <a:pos x="261676637" y="17982977"/>
                              </a:cxn>
                            </a:cxnLst>
                            <a:pathLst>
                              <a:path w="157" h="134">
                                <a:moveTo>
                                  <a:pt x="122" y="67"/>
                                </a:moveTo>
                                <a:cubicBezTo>
                                  <a:pt x="133" y="67"/>
                                  <a:pt x="145" y="67"/>
                                  <a:pt x="157" y="67"/>
                                </a:cubicBezTo>
                                <a:cubicBezTo>
                                  <a:pt x="157" y="67"/>
                                  <a:pt x="157" y="67"/>
                                  <a:pt x="157" y="68"/>
                                </a:cubicBezTo>
                                <a:cubicBezTo>
                                  <a:pt x="157" y="86"/>
                                  <a:pt x="157" y="104"/>
                                  <a:pt x="157" y="122"/>
                                </a:cubicBezTo>
                                <a:cubicBezTo>
                                  <a:pt x="157" y="129"/>
                                  <a:pt x="152" y="134"/>
                                  <a:pt x="145" y="134"/>
                                </a:cubicBezTo>
                                <a:cubicBezTo>
                                  <a:pt x="100" y="134"/>
                                  <a:pt x="56" y="134"/>
                                  <a:pt x="12" y="134"/>
                                </a:cubicBezTo>
                                <a:cubicBezTo>
                                  <a:pt x="5" y="134"/>
                                  <a:pt x="0" y="129"/>
                                  <a:pt x="0" y="122"/>
                                </a:cubicBezTo>
                                <a:cubicBezTo>
                                  <a:pt x="0" y="107"/>
                                  <a:pt x="0" y="93"/>
                                  <a:pt x="0" y="78"/>
                                </a:cubicBezTo>
                                <a:cubicBezTo>
                                  <a:pt x="0" y="75"/>
                                  <a:pt x="0" y="71"/>
                                  <a:pt x="0" y="68"/>
                                </a:cubicBezTo>
                                <a:cubicBezTo>
                                  <a:pt x="0" y="68"/>
                                  <a:pt x="0" y="67"/>
                                  <a:pt x="0" y="67"/>
                                </a:cubicBezTo>
                                <a:cubicBezTo>
                                  <a:pt x="12" y="67"/>
                                  <a:pt x="23" y="67"/>
                                  <a:pt x="35" y="67"/>
                                </a:cubicBezTo>
                                <a:cubicBezTo>
                                  <a:pt x="31" y="84"/>
                                  <a:pt x="35" y="99"/>
                                  <a:pt x="48" y="111"/>
                                </a:cubicBezTo>
                                <a:cubicBezTo>
                                  <a:pt x="57" y="120"/>
                                  <a:pt x="69" y="123"/>
                                  <a:pt x="82" y="122"/>
                                </a:cubicBezTo>
                                <a:cubicBezTo>
                                  <a:pt x="95" y="121"/>
                                  <a:pt x="107" y="115"/>
                                  <a:pt x="115" y="104"/>
                                </a:cubicBezTo>
                                <a:cubicBezTo>
                                  <a:pt x="123" y="93"/>
                                  <a:pt x="125" y="80"/>
                                  <a:pt x="122" y="67"/>
                                </a:cubicBezTo>
                                <a:close/>
                                <a:moveTo>
                                  <a:pt x="1" y="56"/>
                                </a:moveTo>
                                <a:cubicBezTo>
                                  <a:pt x="14" y="56"/>
                                  <a:pt x="26" y="56"/>
                                  <a:pt x="39" y="56"/>
                                </a:cubicBezTo>
                                <a:cubicBezTo>
                                  <a:pt x="39" y="56"/>
                                  <a:pt x="40" y="55"/>
                                  <a:pt x="40" y="55"/>
                                </a:cubicBezTo>
                                <a:cubicBezTo>
                                  <a:pt x="44" y="49"/>
                                  <a:pt x="48" y="44"/>
                                  <a:pt x="54" y="41"/>
                                </a:cubicBezTo>
                                <a:cubicBezTo>
                                  <a:pt x="61" y="36"/>
                                  <a:pt x="69" y="33"/>
                                  <a:pt x="77" y="33"/>
                                </a:cubicBezTo>
                                <a:cubicBezTo>
                                  <a:pt x="84" y="33"/>
                                  <a:pt x="90" y="34"/>
                                  <a:pt x="96" y="37"/>
                                </a:cubicBezTo>
                                <a:cubicBezTo>
                                  <a:pt x="105" y="41"/>
                                  <a:pt x="112" y="47"/>
                                  <a:pt x="116" y="55"/>
                                </a:cubicBezTo>
                                <a:cubicBezTo>
                                  <a:pt x="117" y="55"/>
                                  <a:pt x="117" y="56"/>
                                  <a:pt x="118" y="56"/>
                                </a:cubicBezTo>
                                <a:cubicBezTo>
                                  <a:pt x="130" y="56"/>
                                  <a:pt x="143" y="56"/>
                                  <a:pt x="156" y="56"/>
                                </a:cubicBezTo>
                                <a:cubicBezTo>
                                  <a:pt x="156" y="56"/>
                                  <a:pt x="156" y="56"/>
                                  <a:pt x="157" y="56"/>
                                </a:cubicBezTo>
                                <a:cubicBezTo>
                                  <a:pt x="157" y="55"/>
                                  <a:pt x="157" y="55"/>
                                  <a:pt x="157" y="55"/>
                                </a:cubicBezTo>
                                <a:cubicBezTo>
                                  <a:pt x="157" y="48"/>
                                  <a:pt x="157" y="41"/>
                                  <a:pt x="157" y="34"/>
                                </a:cubicBezTo>
                                <a:cubicBezTo>
                                  <a:pt x="157" y="27"/>
                                  <a:pt x="152" y="22"/>
                                  <a:pt x="145" y="22"/>
                                </a:cubicBezTo>
                                <a:cubicBezTo>
                                  <a:pt x="100" y="22"/>
                                  <a:pt x="56" y="22"/>
                                  <a:pt x="11" y="22"/>
                                </a:cubicBezTo>
                                <a:cubicBezTo>
                                  <a:pt x="10" y="22"/>
                                  <a:pt x="9" y="22"/>
                                  <a:pt x="7" y="23"/>
                                </a:cubicBezTo>
                                <a:cubicBezTo>
                                  <a:pt x="3" y="24"/>
                                  <a:pt x="0" y="28"/>
                                  <a:pt x="0" y="34"/>
                                </a:cubicBezTo>
                                <a:cubicBezTo>
                                  <a:pt x="0" y="41"/>
                                  <a:pt x="0" y="48"/>
                                  <a:pt x="0" y="55"/>
                                </a:cubicBezTo>
                                <a:cubicBezTo>
                                  <a:pt x="0" y="55"/>
                                  <a:pt x="0" y="55"/>
                                  <a:pt x="0" y="56"/>
                                </a:cubicBezTo>
                                <a:cubicBezTo>
                                  <a:pt x="0" y="56"/>
                                  <a:pt x="1" y="56"/>
                                  <a:pt x="1" y="56"/>
                                </a:cubicBezTo>
                                <a:close/>
                                <a:moveTo>
                                  <a:pt x="45" y="78"/>
                                </a:moveTo>
                                <a:cubicBezTo>
                                  <a:pt x="45" y="96"/>
                                  <a:pt x="60" y="111"/>
                                  <a:pt x="78" y="111"/>
                                </a:cubicBezTo>
                                <a:cubicBezTo>
                                  <a:pt x="97" y="111"/>
                                  <a:pt x="112" y="96"/>
                                  <a:pt x="112" y="78"/>
                                </a:cubicBezTo>
                                <a:cubicBezTo>
                                  <a:pt x="112" y="59"/>
                                  <a:pt x="97" y="44"/>
                                  <a:pt x="78" y="44"/>
                                </a:cubicBezTo>
                                <a:cubicBezTo>
                                  <a:pt x="60" y="44"/>
                                  <a:pt x="45" y="59"/>
                                  <a:pt x="45" y="78"/>
                                </a:cubicBezTo>
                                <a:close/>
                                <a:moveTo>
                                  <a:pt x="78" y="100"/>
                                </a:moveTo>
                                <a:cubicBezTo>
                                  <a:pt x="66" y="100"/>
                                  <a:pt x="56" y="90"/>
                                  <a:pt x="56" y="78"/>
                                </a:cubicBezTo>
                                <a:cubicBezTo>
                                  <a:pt x="56" y="65"/>
                                  <a:pt x="66" y="55"/>
                                  <a:pt x="78" y="55"/>
                                </a:cubicBezTo>
                                <a:cubicBezTo>
                                  <a:pt x="91" y="56"/>
                                  <a:pt x="101" y="66"/>
                                  <a:pt x="101" y="78"/>
                                </a:cubicBezTo>
                                <a:cubicBezTo>
                                  <a:pt x="101" y="90"/>
                                  <a:pt x="91" y="100"/>
                                  <a:pt x="78" y="100"/>
                                </a:cubicBezTo>
                                <a:close/>
                                <a:moveTo>
                                  <a:pt x="145" y="10"/>
                                </a:moveTo>
                                <a:cubicBezTo>
                                  <a:pt x="145" y="4"/>
                                  <a:pt x="140" y="0"/>
                                  <a:pt x="134" y="0"/>
                                </a:cubicBezTo>
                                <a:cubicBezTo>
                                  <a:pt x="127" y="0"/>
                                  <a:pt x="119" y="0"/>
                                  <a:pt x="112" y="0"/>
                                </a:cubicBezTo>
                                <a:cubicBezTo>
                                  <a:pt x="108" y="0"/>
                                  <a:pt x="105" y="1"/>
                                  <a:pt x="103" y="4"/>
                                </a:cubicBezTo>
                                <a:cubicBezTo>
                                  <a:pt x="101" y="6"/>
                                  <a:pt x="101" y="8"/>
                                  <a:pt x="101" y="11"/>
                                </a:cubicBezTo>
                                <a:cubicBezTo>
                                  <a:pt x="116" y="11"/>
                                  <a:pt x="130" y="11"/>
                                  <a:pt x="145" y="11"/>
                                </a:cubicBezTo>
                                <a:cubicBezTo>
                                  <a:pt x="145" y="11"/>
                                  <a:pt x="145" y="10"/>
                                  <a:pt x="145" y="1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06" name="任意多边形 406"/>
                        <wps:cNvSpPr/>
                        <wps:spPr>
                          <a:xfrm>
                            <a:off x="6591" y="61561"/>
                            <a:ext cx="576" cy="413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141497" y="303999"/>
                              </a:cxn>
                              <a:cxn ang="0">
                                <a:pos x="196390" y="315231"/>
                              </a:cxn>
                              <a:cxn ang="0">
                                <a:pos x="240656" y="344937"/>
                              </a:cxn>
                              <a:cxn ang="0">
                                <a:pos x="271047" y="389261"/>
                              </a:cxn>
                              <a:cxn ang="0">
                                <a:pos x="281606" y="445425"/>
                              </a:cxn>
                              <a:cxn ang="0">
                                <a:pos x="271047" y="500236"/>
                              </a:cxn>
                              <a:cxn ang="0">
                                <a:pos x="240656" y="544559"/>
                              </a:cxn>
                              <a:cxn ang="0">
                                <a:pos x="196322" y="574942"/>
                              </a:cxn>
                              <a:cxn ang="0">
                                <a:pos x="141497" y="585497"/>
                              </a:cxn>
                              <a:cxn ang="0">
                                <a:pos x="85317" y="574942"/>
                              </a:cxn>
                              <a:cxn ang="0">
                                <a:pos x="40983" y="544559"/>
                              </a:cxn>
                              <a:cxn ang="0">
                                <a:pos x="11270" y="500304"/>
                              </a:cxn>
                              <a:cxn ang="0">
                                <a:pos x="33" y="445425"/>
                              </a:cxn>
                              <a:cxn ang="0">
                                <a:pos x="11270" y="389261"/>
                              </a:cxn>
                              <a:cxn ang="0">
                                <a:pos x="40983" y="345006"/>
                              </a:cxn>
                              <a:cxn ang="0">
                                <a:pos x="85250" y="315300"/>
                              </a:cxn>
                              <a:cxn ang="0">
                                <a:pos x="141497" y="303999"/>
                              </a:cxn>
                              <a:cxn ang="0">
                                <a:pos x="141497" y="543206"/>
                              </a:cxn>
                              <a:cxn ang="0">
                                <a:pos x="179198" y="535288"/>
                              </a:cxn>
                              <a:cxn ang="0">
                                <a:pos x="210266" y="514108"/>
                              </a:cxn>
                              <a:cxn ang="0">
                                <a:pos x="231450" y="483049"/>
                              </a:cxn>
                              <a:cxn ang="0">
                                <a:pos x="239369" y="445358"/>
                              </a:cxn>
                              <a:cxn ang="0">
                                <a:pos x="231450" y="406381"/>
                              </a:cxn>
                              <a:cxn ang="0">
                                <a:pos x="210198" y="375389"/>
                              </a:cxn>
                              <a:cxn ang="0">
                                <a:pos x="179129" y="354208"/>
                              </a:cxn>
                              <a:cxn ang="0">
                                <a:pos x="141497" y="346292"/>
                              </a:cxn>
                              <a:cxn ang="0">
                                <a:pos x="102509" y="354208"/>
                              </a:cxn>
                              <a:cxn ang="0">
                                <a:pos x="71442" y="375389"/>
                              </a:cxn>
                              <a:cxn ang="0">
                                <a:pos x="50257" y="406449"/>
                              </a:cxn>
                              <a:cxn ang="0">
                                <a:pos x="42337" y="445425"/>
                              </a:cxn>
                              <a:cxn ang="0">
                                <a:pos x="50257" y="483117"/>
                              </a:cxn>
                              <a:cxn ang="0">
                                <a:pos x="71442" y="514175"/>
                              </a:cxn>
                              <a:cxn ang="0">
                                <a:pos x="102509" y="535356"/>
                              </a:cxn>
                              <a:cxn ang="0">
                                <a:pos x="141497" y="543206"/>
                              </a:cxn>
                              <a:cxn ang="0">
                                <a:pos x="368852" y="177121"/>
                              </a:cxn>
                              <a:cxn ang="0">
                                <a:pos x="304077" y="241880"/>
                              </a:cxn>
                              <a:cxn ang="0">
                                <a:pos x="366212" y="289450"/>
                              </a:cxn>
                              <a:cxn ang="0">
                                <a:pos x="366212" y="473169"/>
                              </a:cxn>
                              <a:cxn ang="0">
                                <a:pos x="315990" y="473169"/>
                              </a:cxn>
                              <a:cxn ang="0">
                                <a:pos x="315990" y="331742"/>
                              </a:cxn>
                              <a:cxn ang="0">
                                <a:pos x="219470" y="276255"/>
                              </a:cxn>
                              <a:cxn ang="0">
                                <a:pos x="210198" y="267661"/>
                              </a:cxn>
                              <a:cxn ang="0">
                                <a:pos x="203632" y="257781"/>
                              </a:cxn>
                              <a:cxn ang="0">
                                <a:pos x="199029" y="245872"/>
                              </a:cxn>
                              <a:cxn ang="0">
                                <a:pos x="196999" y="233962"/>
                              </a:cxn>
                              <a:cxn ang="0">
                                <a:pos x="200992" y="214813"/>
                              </a:cxn>
                              <a:cxn ang="0">
                                <a:pos x="211551" y="199587"/>
                              </a:cxn>
                              <a:cxn ang="0">
                                <a:pos x="315990" y="95175"/>
                              </a:cxn>
                              <a:cxn ang="0">
                                <a:pos x="331218" y="84619"/>
                              </a:cxn>
                              <a:cxn ang="0">
                                <a:pos x="350374" y="80627"/>
                              </a:cxn>
                              <a:cxn ang="0">
                                <a:pos x="363573" y="82589"/>
                              </a:cxn>
                              <a:cxn ang="0">
                                <a:pos x="375484" y="87190"/>
                              </a:cxn>
                              <a:cxn ang="0">
                                <a:pos x="384758" y="94431"/>
                              </a:cxn>
                              <a:cxn ang="0">
                                <a:pos x="392676" y="104310"/>
                              </a:cxn>
                              <a:cxn ang="0">
                                <a:pos x="445539" y="196948"/>
                              </a:cxn>
                              <a:cxn ang="0">
                                <a:pos x="535426" y="196948"/>
                              </a:cxn>
                              <a:cxn ang="0">
                                <a:pos x="535426" y="247158"/>
                              </a:cxn>
                              <a:cxn ang="0">
                                <a:pos x="417788" y="247158"/>
                              </a:cxn>
                              <a:cxn ang="0">
                                <a:pos x="368852" y="177121"/>
                              </a:cxn>
                              <a:cxn ang="0">
                                <a:pos x="535426" y="303999"/>
                              </a:cxn>
                              <a:cxn ang="0">
                                <a:pos x="591604" y="315231"/>
                              </a:cxn>
                              <a:cxn ang="0">
                                <a:pos x="635871" y="344937"/>
                              </a:cxn>
                              <a:cxn ang="0">
                                <a:pos x="665587" y="389192"/>
                              </a:cxn>
                              <a:cxn ang="0">
                                <a:pos x="676889" y="445425"/>
                              </a:cxn>
                              <a:cxn ang="0">
                                <a:pos x="665654" y="500236"/>
                              </a:cxn>
                              <a:cxn ang="0">
                                <a:pos x="635871" y="544559"/>
                              </a:cxn>
                              <a:cxn ang="0">
                                <a:pos x="591604" y="574942"/>
                              </a:cxn>
                              <a:cxn ang="0">
                                <a:pos x="535426" y="585497"/>
                              </a:cxn>
                              <a:cxn ang="0">
                                <a:pos x="480533" y="574942"/>
                              </a:cxn>
                              <a:cxn ang="0">
                                <a:pos x="436266" y="544559"/>
                              </a:cxn>
                              <a:cxn ang="0">
                                <a:pos x="405875" y="500304"/>
                              </a:cxn>
                              <a:cxn ang="0">
                                <a:pos x="395317" y="445425"/>
                              </a:cxn>
                              <a:cxn ang="0">
                                <a:pos x="405875" y="389261"/>
                              </a:cxn>
                              <a:cxn ang="0">
                                <a:pos x="436266" y="345006"/>
                              </a:cxn>
                              <a:cxn ang="0">
                                <a:pos x="480533" y="315300"/>
                              </a:cxn>
                              <a:cxn ang="0">
                                <a:pos x="535426" y="303999"/>
                              </a:cxn>
                              <a:cxn ang="0">
                                <a:pos x="450819" y="100453"/>
                              </a:cxn>
                              <a:cxn ang="0">
                                <a:pos x="430987" y="96461"/>
                              </a:cxn>
                              <a:cxn ang="0">
                                <a:pos x="415148" y="85972"/>
                              </a:cxn>
                              <a:cxn ang="0">
                                <a:pos x="404589" y="70070"/>
                              </a:cxn>
                              <a:cxn ang="0">
                                <a:pos x="400596" y="50244"/>
                              </a:cxn>
                              <a:cxn ang="0">
                                <a:pos x="404589" y="30416"/>
                              </a:cxn>
                              <a:cxn ang="0">
                                <a:pos x="415148" y="14582"/>
                              </a:cxn>
                              <a:cxn ang="0">
                                <a:pos x="430987" y="4027"/>
                              </a:cxn>
                              <a:cxn ang="0">
                                <a:pos x="450819" y="33"/>
                              </a:cxn>
                              <a:cxn ang="0">
                                <a:pos x="470651" y="4027"/>
                              </a:cxn>
                              <a:cxn ang="0">
                                <a:pos x="487843" y="14582"/>
                              </a:cxn>
                              <a:cxn ang="0">
                                <a:pos x="498402" y="30416"/>
                              </a:cxn>
                              <a:cxn ang="0">
                                <a:pos x="502395" y="50244"/>
                              </a:cxn>
                              <a:cxn ang="0">
                                <a:pos x="498402" y="70070"/>
                              </a:cxn>
                              <a:cxn ang="0">
                                <a:pos x="487843" y="85972"/>
                              </a:cxn>
                              <a:cxn ang="0">
                                <a:pos x="470651" y="96529"/>
                              </a:cxn>
                              <a:cxn ang="0">
                                <a:pos x="450819" y="100453"/>
                              </a:cxn>
                              <a:cxn ang="0">
                                <a:pos x="535426" y="543206"/>
                              </a:cxn>
                              <a:cxn ang="0">
                                <a:pos x="574412" y="535288"/>
                              </a:cxn>
                              <a:cxn ang="0">
                                <a:pos x="605480" y="514108"/>
                              </a:cxn>
                              <a:cxn ang="0">
                                <a:pos x="626665" y="483049"/>
                              </a:cxn>
                              <a:cxn ang="0">
                                <a:pos x="634585" y="445358"/>
                              </a:cxn>
                              <a:cxn ang="0">
                                <a:pos x="626665" y="406381"/>
                              </a:cxn>
                              <a:cxn ang="0">
                                <a:pos x="605480" y="375389"/>
                              </a:cxn>
                              <a:cxn ang="0">
                                <a:pos x="574412" y="354208"/>
                              </a:cxn>
                              <a:cxn ang="0">
                                <a:pos x="535426" y="346292"/>
                              </a:cxn>
                              <a:cxn ang="0">
                                <a:pos x="497725" y="354208"/>
                              </a:cxn>
                              <a:cxn ang="0">
                                <a:pos x="466657" y="375389"/>
                              </a:cxn>
                              <a:cxn ang="0">
                                <a:pos x="445539" y="406449"/>
                              </a:cxn>
                              <a:cxn ang="0">
                                <a:pos x="437620" y="445425"/>
                              </a:cxn>
                              <a:cxn ang="0">
                                <a:pos x="445539" y="483117"/>
                              </a:cxn>
                              <a:cxn ang="0">
                                <a:pos x="466657" y="514175"/>
                              </a:cxn>
                              <a:cxn ang="0">
                                <a:pos x="497725" y="535356"/>
                              </a:cxn>
                              <a:cxn ang="0">
                                <a:pos x="535426" y="543206"/>
                              </a:cxn>
                            </a:cxnLst>
                            <a:pathLst>
                              <a:path w="676394" h="585723">
                                <a:moveTo>
                                  <a:pt x="141522" y="304131"/>
                                </a:moveTo>
                                <a:cubicBezTo>
                                  <a:pt x="160884" y="304131"/>
                                  <a:pt x="179230" y="307922"/>
                                  <a:pt x="196425" y="315368"/>
                                </a:cubicBezTo>
                                <a:cubicBezTo>
                                  <a:pt x="213620" y="322883"/>
                                  <a:pt x="228377" y="332767"/>
                                  <a:pt x="240699" y="345087"/>
                                </a:cubicBezTo>
                                <a:cubicBezTo>
                                  <a:pt x="253900" y="357476"/>
                                  <a:pt x="264054" y="372235"/>
                                  <a:pt x="271095" y="389430"/>
                                </a:cubicBezTo>
                                <a:cubicBezTo>
                                  <a:pt x="278135" y="406625"/>
                                  <a:pt x="281656" y="425376"/>
                                  <a:pt x="281656" y="445618"/>
                                </a:cubicBezTo>
                                <a:cubicBezTo>
                                  <a:pt x="281656" y="464980"/>
                                  <a:pt x="278135" y="483326"/>
                                  <a:pt x="271095" y="500453"/>
                                </a:cubicBezTo>
                                <a:cubicBezTo>
                                  <a:pt x="264054" y="517716"/>
                                  <a:pt x="253900" y="532474"/>
                                  <a:pt x="240699" y="544795"/>
                                </a:cubicBezTo>
                                <a:cubicBezTo>
                                  <a:pt x="228310" y="557996"/>
                                  <a:pt x="213552" y="568151"/>
                                  <a:pt x="196357" y="575191"/>
                                </a:cubicBezTo>
                                <a:cubicBezTo>
                                  <a:pt x="179230" y="582299"/>
                                  <a:pt x="160884" y="585751"/>
                                  <a:pt x="141522" y="585751"/>
                                </a:cubicBezTo>
                                <a:cubicBezTo>
                                  <a:pt x="121280" y="585751"/>
                                  <a:pt x="102528" y="582232"/>
                                  <a:pt x="85333" y="575191"/>
                                </a:cubicBezTo>
                                <a:cubicBezTo>
                                  <a:pt x="68138" y="568151"/>
                                  <a:pt x="53380" y="557996"/>
                                  <a:pt x="40991" y="544795"/>
                                </a:cubicBezTo>
                                <a:cubicBezTo>
                                  <a:pt x="28670" y="532474"/>
                                  <a:pt x="18719" y="517716"/>
                                  <a:pt x="11272" y="500521"/>
                                </a:cubicBezTo>
                                <a:cubicBezTo>
                                  <a:pt x="3825" y="483326"/>
                                  <a:pt x="34" y="465047"/>
                                  <a:pt x="34" y="445618"/>
                                </a:cubicBezTo>
                                <a:cubicBezTo>
                                  <a:pt x="34" y="425376"/>
                                  <a:pt x="3758" y="406625"/>
                                  <a:pt x="11272" y="389430"/>
                                </a:cubicBezTo>
                                <a:cubicBezTo>
                                  <a:pt x="18787" y="372235"/>
                                  <a:pt x="28670" y="357476"/>
                                  <a:pt x="40991" y="345156"/>
                                </a:cubicBezTo>
                                <a:cubicBezTo>
                                  <a:pt x="53312" y="332834"/>
                                  <a:pt x="68071" y="322883"/>
                                  <a:pt x="85266" y="315437"/>
                                </a:cubicBezTo>
                                <a:cubicBezTo>
                                  <a:pt x="102528" y="307922"/>
                                  <a:pt x="121213" y="304131"/>
                                  <a:pt x="141522" y="304131"/>
                                </a:cubicBezTo>
                                <a:close/>
                                <a:moveTo>
                                  <a:pt x="141522" y="543441"/>
                                </a:moveTo>
                                <a:cubicBezTo>
                                  <a:pt x="154723" y="543441"/>
                                  <a:pt x="167315" y="540801"/>
                                  <a:pt x="179230" y="535520"/>
                                </a:cubicBezTo>
                                <a:cubicBezTo>
                                  <a:pt x="191144" y="530240"/>
                                  <a:pt x="201502" y="523200"/>
                                  <a:pt x="210303" y="514331"/>
                                </a:cubicBezTo>
                                <a:cubicBezTo>
                                  <a:pt x="219103" y="505531"/>
                                  <a:pt x="226144" y="495173"/>
                                  <a:pt x="231491" y="483258"/>
                                </a:cubicBezTo>
                                <a:cubicBezTo>
                                  <a:pt x="236772" y="471343"/>
                                  <a:pt x="239412" y="458819"/>
                                  <a:pt x="239412" y="445551"/>
                                </a:cubicBezTo>
                                <a:cubicBezTo>
                                  <a:pt x="239412" y="431469"/>
                                  <a:pt x="236772" y="418472"/>
                                  <a:pt x="231491" y="406557"/>
                                </a:cubicBezTo>
                                <a:cubicBezTo>
                                  <a:pt x="226144" y="394710"/>
                                  <a:pt x="219103" y="384352"/>
                                  <a:pt x="210235" y="375552"/>
                                </a:cubicBezTo>
                                <a:cubicBezTo>
                                  <a:pt x="201434" y="366751"/>
                                  <a:pt x="191076" y="359711"/>
                                  <a:pt x="179161" y="354362"/>
                                </a:cubicBezTo>
                                <a:cubicBezTo>
                                  <a:pt x="167315" y="349082"/>
                                  <a:pt x="154723" y="346442"/>
                                  <a:pt x="141522" y="346442"/>
                                </a:cubicBezTo>
                                <a:cubicBezTo>
                                  <a:pt x="127441" y="346442"/>
                                  <a:pt x="114443" y="349082"/>
                                  <a:pt x="102528" y="354362"/>
                                </a:cubicBezTo>
                                <a:cubicBezTo>
                                  <a:pt x="90613" y="359711"/>
                                  <a:pt x="80256" y="366751"/>
                                  <a:pt x="71455" y="375552"/>
                                </a:cubicBezTo>
                                <a:cubicBezTo>
                                  <a:pt x="62587" y="384352"/>
                                  <a:pt x="55546" y="394710"/>
                                  <a:pt x="50266" y="406625"/>
                                </a:cubicBezTo>
                                <a:cubicBezTo>
                                  <a:pt x="44985" y="418539"/>
                                  <a:pt x="42345" y="431538"/>
                                  <a:pt x="42345" y="445618"/>
                                </a:cubicBezTo>
                                <a:cubicBezTo>
                                  <a:pt x="42345" y="458819"/>
                                  <a:pt x="44985" y="471411"/>
                                  <a:pt x="50266" y="483326"/>
                                </a:cubicBezTo>
                                <a:cubicBezTo>
                                  <a:pt x="55546" y="495240"/>
                                  <a:pt x="62587" y="505598"/>
                                  <a:pt x="71455" y="514398"/>
                                </a:cubicBezTo>
                                <a:cubicBezTo>
                                  <a:pt x="80256" y="523200"/>
                                  <a:pt x="90613" y="530240"/>
                                  <a:pt x="102528" y="535588"/>
                                </a:cubicBezTo>
                                <a:cubicBezTo>
                                  <a:pt x="114375" y="540801"/>
                                  <a:pt x="127441" y="543441"/>
                                  <a:pt x="141522" y="543441"/>
                                </a:cubicBezTo>
                                <a:close/>
                                <a:moveTo>
                                  <a:pt x="368917" y="177198"/>
                                </a:moveTo>
                                <a:lnTo>
                                  <a:pt x="304131" y="241985"/>
                                </a:lnTo>
                                <a:lnTo>
                                  <a:pt x="366277" y="289576"/>
                                </a:lnTo>
                                <a:lnTo>
                                  <a:pt x="366277" y="473374"/>
                                </a:lnTo>
                                <a:lnTo>
                                  <a:pt x="316046" y="473374"/>
                                </a:lnTo>
                                <a:lnTo>
                                  <a:pt x="316046" y="331886"/>
                                </a:lnTo>
                                <a:lnTo>
                                  <a:pt x="219509" y="276375"/>
                                </a:lnTo>
                                <a:cubicBezTo>
                                  <a:pt x="215989" y="273734"/>
                                  <a:pt x="212943" y="270891"/>
                                  <a:pt x="210235" y="267777"/>
                                </a:cubicBezTo>
                                <a:cubicBezTo>
                                  <a:pt x="207594" y="264731"/>
                                  <a:pt x="205428" y="261414"/>
                                  <a:pt x="203668" y="257893"/>
                                </a:cubicBezTo>
                                <a:cubicBezTo>
                                  <a:pt x="201908" y="254373"/>
                                  <a:pt x="200351" y="250447"/>
                                  <a:pt x="199065" y="245979"/>
                                </a:cubicBezTo>
                                <a:cubicBezTo>
                                  <a:pt x="197711" y="241579"/>
                                  <a:pt x="197034" y="237584"/>
                                  <a:pt x="197034" y="234064"/>
                                </a:cubicBezTo>
                                <a:cubicBezTo>
                                  <a:pt x="197034" y="227024"/>
                                  <a:pt x="198388" y="220660"/>
                                  <a:pt x="201028" y="214906"/>
                                </a:cubicBezTo>
                                <a:cubicBezTo>
                                  <a:pt x="203668" y="209151"/>
                                  <a:pt x="207188" y="204142"/>
                                  <a:pt x="211589" y="199674"/>
                                </a:cubicBezTo>
                                <a:lnTo>
                                  <a:pt x="316046" y="95217"/>
                                </a:lnTo>
                                <a:cubicBezTo>
                                  <a:pt x="320446" y="90817"/>
                                  <a:pt x="325523" y="87296"/>
                                  <a:pt x="331277" y="84656"/>
                                </a:cubicBezTo>
                                <a:cubicBezTo>
                                  <a:pt x="337032" y="82016"/>
                                  <a:pt x="343395" y="80662"/>
                                  <a:pt x="350436" y="80662"/>
                                </a:cubicBezTo>
                                <a:cubicBezTo>
                                  <a:pt x="354836" y="80662"/>
                                  <a:pt x="359236" y="81339"/>
                                  <a:pt x="363637" y="82625"/>
                                </a:cubicBezTo>
                                <a:cubicBezTo>
                                  <a:pt x="368037" y="83979"/>
                                  <a:pt x="372031" y="85468"/>
                                  <a:pt x="375551" y="87228"/>
                                </a:cubicBezTo>
                                <a:cubicBezTo>
                                  <a:pt x="379072" y="88989"/>
                                  <a:pt x="382186" y="91426"/>
                                  <a:pt x="384826" y="94472"/>
                                </a:cubicBezTo>
                                <a:cubicBezTo>
                                  <a:pt x="387466" y="97586"/>
                                  <a:pt x="390106" y="100904"/>
                                  <a:pt x="392746" y="104356"/>
                                </a:cubicBezTo>
                                <a:lnTo>
                                  <a:pt x="445618" y="197034"/>
                                </a:lnTo>
                                <a:lnTo>
                                  <a:pt x="535521" y="197034"/>
                                </a:lnTo>
                                <a:lnTo>
                                  <a:pt x="535521" y="247265"/>
                                </a:lnTo>
                                <a:lnTo>
                                  <a:pt x="417862" y="247265"/>
                                </a:lnTo>
                                <a:lnTo>
                                  <a:pt x="368917" y="177198"/>
                                </a:lnTo>
                                <a:close/>
                                <a:moveTo>
                                  <a:pt x="535521" y="304131"/>
                                </a:moveTo>
                                <a:cubicBezTo>
                                  <a:pt x="555762" y="304131"/>
                                  <a:pt x="574514" y="307922"/>
                                  <a:pt x="591709" y="315368"/>
                                </a:cubicBezTo>
                                <a:cubicBezTo>
                                  <a:pt x="608904" y="322883"/>
                                  <a:pt x="623662" y="332767"/>
                                  <a:pt x="635983" y="345087"/>
                                </a:cubicBezTo>
                                <a:cubicBezTo>
                                  <a:pt x="648304" y="357476"/>
                                  <a:pt x="658256" y="372166"/>
                                  <a:pt x="665705" y="389361"/>
                                </a:cubicBezTo>
                                <a:cubicBezTo>
                                  <a:pt x="673283" y="406625"/>
                                  <a:pt x="677009" y="425376"/>
                                  <a:pt x="677009" y="445618"/>
                                </a:cubicBezTo>
                                <a:cubicBezTo>
                                  <a:pt x="677009" y="464980"/>
                                  <a:pt x="673283" y="483326"/>
                                  <a:pt x="665772" y="500453"/>
                                </a:cubicBezTo>
                                <a:cubicBezTo>
                                  <a:pt x="658256" y="517716"/>
                                  <a:pt x="648372" y="532474"/>
                                  <a:pt x="635983" y="544795"/>
                                </a:cubicBezTo>
                                <a:cubicBezTo>
                                  <a:pt x="623662" y="557996"/>
                                  <a:pt x="608904" y="568151"/>
                                  <a:pt x="591709" y="575191"/>
                                </a:cubicBezTo>
                                <a:cubicBezTo>
                                  <a:pt x="574514" y="582299"/>
                                  <a:pt x="555830" y="585751"/>
                                  <a:pt x="535521" y="585751"/>
                                </a:cubicBezTo>
                                <a:cubicBezTo>
                                  <a:pt x="516159" y="585751"/>
                                  <a:pt x="497813" y="582232"/>
                                  <a:pt x="480618" y="575191"/>
                                </a:cubicBezTo>
                                <a:cubicBezTo>
                                  <a:pt x="463491" y="568151"/>
                                  <a:pt x="448732" y="557996"/>
                                  <a:pt x="436343" y="544795"/>
                                </a:cubicBezTo>
                                <a:cubicBezTo>
                                  <a:pt x="423143" y="532474"/>
                                  <a:pt x="412988" y="517716"/>
                                  <a:pt x="405947" y="500521"/>
                                </a:cubicBezTo>
                                <a:cubicBezTo>
                                  <a:pt x="398907" y="483326"/>
                                  <a:pt x="395387" y="465047"/>
                                  <a:pt x="395387" y="445618"/>
                                </a:cubicBezTo>
                                <a:cubicBezTo>
                                  <a:pt x="395387" y="425376"/>
                                  <a:pt x="398907" y="406625"/>
                                  <a:pt x="405947" y="389430"/>
                                </a:cubicBezTo>
                                <a:cubicBezTo>
                                  <a:pt x="412988" y="372235"/>
                                  <a:pt x="423143" y="357476"/>
                                  <a:pt x="436343" y="345156"/>
                                </a:cubicBezTo>
                                <a:cubicBezTo>
                                  <a:pt x="448665" y="332834"/>
                                  <a:pt x="463422" y="322883"/>
                                  <a:pt x="480618" y="315437"/>
                                </a:cubicBezTo>
                                <a:cubicBezTo>
                                  <a:pt x="497813" y="307922"/>
                                  <a:pt x="516159" y="304131"/>
                                  <a:pt x="535521" y="304131"/>
                                </a:cubicBezTo>
                                <a:close/>
                                <a:moveTo>
                                  <a:pt x="450899" y="100497"/>
                                </a:moveTo>
                                <a:cubicBezTo>
                                  <a:pt x="443858" y="100497"/>
                                  <a:pt x="437224" y="99143"/>
                                  <a:pt x="431063" y="96503"/>
                                </a:cubicBezTo>
                                <a:cubicBezTo>
                                  <a:pt x="424903" y="93931"/>
                                  <a:pt x="419622" y="90410"/>
                                  <a:pt x="415222" y="86010"/>
                                </a:cubicBezTo>
                                <a:cubicBezTo>
                                  <a:pt x="410822" y="81542"/>
                                  <a:pt x="407302" y="76262"/>
                                  <a:pt x="404661" y="70101"/>
                                </a:cubicBezTo>
                                <a:cubicBezTo>
                                  <a:pt x="402021" y="63941"/>
                                  <a:pt x="400667" y="57374"/>
                                  <a:pt x="400667" y="50266"/>
                                </a:cubicBezTo>
                                <a:cubicBezTo>
                                  <a:pt x="400667" y="43225"/>
                                  <a:pt x="401953" y="36591"/>
                                  <a:pt x="404661" y="30430"/>
                                </a:cubicBezTo>
                                <a:cubicBezTo>
                                  <a:pt x="407302" y="24338"/>
                                  <a:pt x="410822" y="18990"/>
                                  <a:pt x="415222" y="14589"/>
                                </a:cubicBezTo>
                                <a:cubicBezTo>
                                  <a:pt x="419622" y="10189"/>
                                  <a:pt x="424903" y="6669"/>
                                  <a:pt x="431063" y="4029"/>
                                </a:cubicBezTo>
                                <a:cubicBezTo>
                                  <a:pt x="437224" y="1388"/>
                                  <a:pt x="443858" y="34"/>
                                  <a:pt x="450899" y="34"/>
                                </a:cubicBezTo>
                                <a:cubicBezTo>
                                  <a:pt x="457939" y="34"/>
                                  <a:pt x="464573" y="1388"/>
                                  <a:pt x="470734" y="4029"/>
                                </a:cubicBezTo>
                                <a:cubicBezTo>
                                  <a:pt x="476895" y="6669"/>
                                  <a:pt x="482649" y="10189"/>
                                  <a:pt x="487929" y="14589"/>
                                </a:cubicBezTo>
                                <a:cubicBezTo>
                                  <a:pt x="492329" y="18990"/>
                                  <a:pt x="495850" y="24338"/>
                                  <a:pt x="498490" y="30430"/>
                                </a:cubicBezTo>
                                <a:cubicBezTo>
                                  <a:pt x="501130" y="36591"/>
                                  <a:pt x="502484" y="43225"/>
                                  <a:pt x="502484" y="50266"/>
                                </a:cubicBezTo>
                                <a:cubicBezTo>
                                  <a:pt x="502484" y="57306"/>
                                  <a:pt x="501130" y="63941"/>
                                  <a:pt x="498490" y="70101"/>
                                </a:cubicBezTo>
                                <a:cubicBezTo>
                                  <a:pt x="495850" y="76262"/>
                                  <a:pt x="492329" y="81542"/>
                                  <a:pt x="487929" y="86010"/>
                                </a:cubicBezTo>
                                <a:cubicBezTo>
                                  <a:pt x="482649" y="90410"/>
                                  <a:pt x="476895" y="93931"/>
                                  <a:pt x="470734" y="96571"/>
                                </a:cubicBezTo>
                                <a:cubicBezTo>
                                  <a:pt x="464573" y="99211"/>
                                  <a:pt x="457939" y="100497"/>
                                  <a:pt x="450899" y="100497"/>
                                </a:cubicBezTo>
                                <a:close/>
                                <a:moveTo>
                                  <a:pt x="535521" y="543441"/>
                                </a:moveTo>
                                <a:cubicBezTo>
                                  <a:pt x="549601" y="543441"/>
                                  <a:pt x="562600" y="540801"/>
                                  <a:pt x="574514" y="535520"/>
                                </a:cubicBezTo>
                                <a:cubicBezTo>
                                  <a:pt x="586429" y="530240"/>
                                  <a:pt x="596787" y="523200"/>
                                  <a:pt x="605587" y="514331"/>
                                </a:cubicBezTo>
                                <a:cubicBezTo>
                                  <a:pt x="614387" y="505531"/>
                                  <a:pt x="621428" y="495173"/>
                                  <a:pt x="626776" y="483258"/>
                                </a:cubicBezTo>
                                <a:cubicBezTo>
                                  <a:pt x="632057" y="471343"/>
                                  <a:pt x="634697" y="458819"/>
                                  <a:pt x="634697" y="445551"/>
                                </a:cubicBezTo>
                                <a:cubicBezTo>
                                  <a:pt x="634697" y="431469"/>
                                  <a:pt x="632057" y="418472"/>
                                  <a:pt x="626776" y="406557"/>
                                </a:cubicBezTo>
                                <a:cubicBezTo>
                                  <a:pt x="621496" y="394710"/>
                                  <a:pt x="614387" y="384352"/>
                                  <a:pt x="605587" y="375552"/>
                                </a:cubicBezTo>
                                <a:cubicBezTo>
                                  <a:pt x="596787" y="366751"/>
                                  <a:pt x="586429" y="359711"/>
                                  <a:pt x="574514" y="354362"/>
                                </a:cubicBezTo>
                                <a:cubicBezTo>
                                  <a:pt x="562667" y="349082"/>
                                  <a:pt x="549601" y="346442"/>
                                  <a:pt x="535521" y="346442"/>
                                </a:cubicBezTo>
                                <a:cubicBezTo>
                                  <a:pt x="522320" y="346442"/>
                                  <a:pt x="509728" y="349082"/>
                                  <a:pt x="497813" y="354362"/>
                                </a:cubicBezTo>
                                <a:cubicBezTo>
                                  <a:pt x="485966" y="359711"/>
                                  <a:pt x="475608" y="366751"/>
                                  <a:pt x="466740" y="375552"/>
                                </a:cubicBezTo>
                                <a:cubicBezTo>
                                  <a:pt x="457939" y="384352"/>
                                  <a:pt x="450899" y="394710"/>
                                  <a:pt x="445618" y="406625"/>
                                </a:cubicBezTo>
                                <a:cubicBezTo>
                                  <a:pt x="440338" y="418539"/>
                                  <a:pt x="437698" y="431538"/>
                                  <a:pt x="437698" y="445618"/>
                                </a:cubicBezTo>
                                <a:cubicBezTo>
                                  <a:pt x="437698" y="458819"/>
                                  <a:pt x="440338" y="471411"/>
                                  <a:pt x="445618" y="483326"/>
                                </a:cubicBezTo>
                                <a:cubicBezTo>
                                  <a:pt x="450899" y="495240"/>
                                  <a:pt x="457939" y="505598"/>
                                  <a:pt x="466740" y="514398"/>
                                </a:cubicBezTo>
                                <a:cubicBezTo>
                                  <a:pt x="475541" y="523200"/>
                                  <a:pt x="485898" y="530240"/>
                                  <a:pt x="497813" y="535588"/>
                                </a:cubicBezTo>
                                <a:cubicBezTo>
                                  <a:pt x="509728" y="540801"/>
                                  <a:pt x="522320" y="543441"/>
                                  <a:pt x="535521" y="54344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 w="660">
                            <a:noFill/>
                          </a:ln>
                        </wps:spPr>
                        <wps:bodyPr anchor="ctr" upright="1"/>
                      </wps:wsp>
                      <wps:wsp>
                        <wps:cNvPr id="407" name="任意多边形 407"/>
                        <wps:cNvSpPr/>
                        <wps:spPr>
                          <a:xfrm>
                            <a:off x="7479" y="61508"/>
                            <a:ext cx="246" cy="520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116088" y="116071"/>
                              </a:cxn>
                              <a:cxn ang="0">
                                <a:pos x="116088" y="97043"/>
                              </a:cxn>
                              <a:cxn ang="0">
                                <a:pos x="102498" y="52194"/>
                              </a:cxn>
                              <a:cxn ang="0">
                                <a:pos x="103858" y="35884"/>
                              </a:cxn>
                              <a:cxn ang="0">
                                <a:pos x="141909" y="549"/>
                              </a:cxn>
                              <a:cxn ang="0">
                                <a:pos x="185398" y="45398"/>
                              </a:cxn>
                              <a:cxn ang="0">
                                <a:pos x="179961" y="72580"/>
                              </a:cxn>
                              <a:cxn ang="0">
                                <a:pos x="179961" y="101121"/>
                              </a:cxn>
                              <a:cxn ang="0">
                                <a:pos x="231603" y="125584"/>
                              </a:cxn>
                              <a:cxn ang="0">
                                <a:pos x="251989" y="135099"/>
                              </a:cxn>
                              <a:cxn ang="0">
                                <a:pos x="302272" y="207130"/>
                              </a:cxn>
                              <a:cxn ang="0">
                                <a:pos x="313143" y="220720"/>
                              </a:cxn>
                              <a:cxn ang="0">
                                <a:pos x="309067" y="238389"/>
                              </a:cxn>
                              <a:cxn ang="0">
                                <a:pos x="295477" y="254698"/>
                              </a:cxn>
                              <a:cxn ang="0">
                                <a:pos x="241117" y="287316"/>
                              </a:cxn>
                              <a:cxn ang="0">
                                <a:pos x="239758" y="299548"/>
                              </a:cxn>
                              <a:cxn ang="0">
                                <a:pos x="234321" y="317217"/>
                              </a:cxn>
                              <a:cxn ang="0">
                                <a:pos x="238399" y="330807"/>
                              </a:cxn>
                              <a:cxn ang="0">
                                <a:pos x="235681" y="345757"/>
                              </a:cxn>
                              <a:cxn ang="0">
                                <a:pos x="237039" y="366143"/>
                              </a:cxn>
                              <a:cxn ang="0">
                                <a:pos x="231603" y="364785"/>
                              </a:cxn>
                              <a:cxn ang="0">
                                <a:pos x="207142" y="434098"/>
                              </a:cxn>
                              <a:cxn ang="0">
                                <a:pos x="185398" y="477589"/>
                              </a:cxn>
                              <a:cxn ang="0">
                                <a:pos x="190834" y="517003"/>
                              </a:cxn>
                              <a:cxn ang="0">
                                <a:pos x="234321" y="546903"/>
                              </a:cxn>
                              <a:cxn ang="0">
                                <a:pos x="264219" y="568648"/>
                              </a:cxn>
                              <a:cxn ang="0">
                                <a:pos x="302272" y="580880"/>
                              </a:cxn>
                              <a:cxn ang="0">
                                <a:pos x="288682" y="609421"/>
                              </a:cxn>
                              <a:cxn ang="0">
                                <a:pos x="283246" y="628448"/>
                              </a:cxn>
                              <a:cxn ang="0">
                                <a:pos x="265578" y="669221"/>
                              </a:cxn>
                              <a:cxn ang="0">
                                <a:pos x="241117" y="659707"/>
                              </a:cxn>
                              <a:cxn ang="0">
                                <a:pos x="242476" y="613498"/>
                              </a:cxn>
                              <a:cxn ang="0">
                                <a:pos x="234321" y="602626"/>
                              </a:cxn>
                              <a:cxn ang="0">
                                <a:pos x="208500" y="583598"/>
                              </a:cxn>
                              <a:cxn ang="0">
                                <a:pos x="170448" y="563212"/>
                              </a:cxn>
                              <a:cxn ang="0">
                                <a:pos x="154141" y="556417"/>
                              </a:cxn>
                              <a:cxn ang="0">
                                <a:pos x="148705" y="579521"/>
                              </a:cxn>
                              <a:cxn ang="0">
                                <a:pos x="136473" y="650194"/>
                              </a:cxn>
                              <a:cxn ang="0">
                                <a:pos x="98422" y="731740"/>
                              </a:cxn>
                              <a:cxn ang="0">
                                <a:pos x="91626" y="733099"/>
                              </a:cxn>
                              <a:cxn ang="0">
                                <a:pos x="82113" y="798335"/>
                              </a:cxn>
                              <a:cxn ang="0">
                                <a:pos x="573" y="752125"/>
                              </a:cxn>
                              <a:cxn ang="0">
                                <a:pos x="29112" y="735817"/>
                              </a:cxn>
                              <a:cxn ang="0">
                                <a:pos x="54932" y="724944"/>
                              </a:cxn>
                              <a:cxn ang="0">
                                <a:pos x="64446" y="711353"/>
                              </a:cxn>
                              <a:cxn ang="0">
                                <a:pos x="84831" y="652912"/>
                              </a:cxn>
                              <a:cxn ang="0">
                                <a:pos x="101140" y="584957"/>
                              </a:cxn>
                              <a:cxn ang="0">
                                <a:pos x="110652" y="483025"/>
                              </a:cxn>
                              <a:cxn ang="0">
                                <a:pos x="95704" y="351193"/>
                              </a:cxn>
                              <a:cxn ang="0">
                                <a:pos x="90268" y="349834"/>
                              </a:cxn>
                              <a:cxn ang="0">
                                <a:pos x="97062" y="330807"/>
                              </a:cxn>
                              <a:cxn ang="0">
                                <a:pos x="92986" y="325371"/>
                              </a:cxn>
                              <a:cxn ang="0">
                                <a:pos x="87549" y="309062"/>
                              </a:cxn>
                              <a:cxn ang="0">
                                <a:pos x="86190" y="288676"/>
                              </a:cxn>
                              <a:cxn ang="0">
                                <a:pos x="80754" y="290035"/>
                              </a:cxn>
                              <a:cxn ang="0">
                                <a:pos x="78036" y="296830"/>
                              </a:cxn>
                              <a:cxn ang="0">
                                <a:pos x="45421" y="290035"/>
                              </a:cxn>
                              <a:cxn ang="0">
                                <a:pos x="39984" y="269649"/>
                              </a:cxn>
                              <a:cxn ang="0">
                                <a:pos x="39984" y="261494"/>
                              </a:cxn>
                              <a:cxn ang="0">
                                <a:pos x="38625" y="243825"/>
                              </a:cxn>
                              <a:cxn ang="0">
                                <a:pos x="59010" y="152766"/>
                              </a:cxn>
                              <a:cxn ang="0">
                                <a:pos x="116088" y="116071"/>
                              </a:cxn>
                            </a:cxnLst>
                            <a:pathLst>
                              <a:path w="312426" h="798159">
                                <a:moveTo>
                                  <a:pt x="116091" y="116066"/>
                                </a:moveTo>
                                <a:cubicBezTo>
                                  <a:pt x="116091" y="116066"/>
                                  <a:pt x="125604" y="98399"/>
                                  <a:pt x="116091" y="97039"/>
                                </a:cubicBezTo>
                                <a:cubicBezTo>
                                  <a:pt x="106578" y="95681"/>
                                  <a:pt x="98424" y="68500"/>
                                  <a:pt x="102500" y="52192"/>
                                </a:cubicBezTo>
                                <a:cubicBezTo>
                                  <a:pt x="102500" y="52192"/>
                                  <a:pt x="105218" y="41319"/>
                                  <a:pt x="103860" y="35883"/>
                                </a:cubicBezTo>
                                <a:cubicBezTo>
                                  <a:pt x="103860" y="35883"/>
                                  <a:pt x="112014" y="-4888"/>
                                  <a:pt x="141912" y="549"/>
                                </a:cubicBezTo>
                                <a:cubicBezTo>
                                  <a:pt x="141912" y="549"/>
                                  <a:pt x="190838" y="4626"/>
                                  <a:pt x="185402" y="45396"/>
                                </a:cubicBezTo>
                                <a:cubicBezTo>
                                  <a:pt x="185402" y="45396"/>
                                  <a:pt x="189478" y="65782"/>
                                  <a:pt x="179965" y="72577"/>
                                </a:cubicBezTo>
                                <a:cubicBezTo>
                                  <a:pt x="179965" y="72577"/>
                                  <a:pt x="166375" y="95681"/>
                                  <a:pt x="179965" y="101117"/>
                                </a:cubicBezTo>
                                <a:cubicBezTo>
                                  <a:pt x="179965" y="101117"/>
                                  <a:pt x="219377" y="117425"/>
                                  <a:pt x="231608" y="125579"/>
                                </a:cubicBezTo>
                                <a:cubicBezTo>
                                  <a:pt x="231608" y="125579"/>
                                  <a:pt x="249276" y="126939"/>
                                  <a:pt x="251994" y="135093"/>
                                </a:cubicBezTo>
                                <a:cubicBezTo>
                                  <a:pt x="251994" y="135093"/>
                                  <a:pt x="299560" y="197607"/>
                                  <a:pt x="302278" y="207121"/>
                                </a:cubicBezTo>
                                <a:lnTo>
                                  <a:pt x="313150" y="220711"/>
                                </a:lnTo>
                                <a:cubicBezTo>
                                  <a:pt x="313150" y="220711"/>
                                  <a:pt x="313150" y="230225"/>
                                  <a:pt x="309073" y="238379"/>
                                </a:cubicBezTo>
                                <a:cubicBezTo>
                                  <a:pt x="304996" y="246533"/>
                                  <a:pt x="307714" y="245174"/>
                                  <a:pt x="295483" y="254687"/>
                                </a:cubicBezTo>
                                <a:cubicBezTo>
                                  <a:pt x="283252" y="264201"/>
                                  <a:pt x="245199" y="281867"/>
                                  <a:pt x="241122" y="287304"/>
                                </a:cubicBezTo>
                                <a:cubicBezTo>
                                  <a:pt x="241122" y="287304"/>
                                  <a:pt x="243840" y="296817"/>
                                  <a:pt x="239763" y="299535"/>
                                </a:cubicBezTo>
                                <a:cubicBezTo>
                                  <a:pt x="239763" y="299535"/>
                                  <a:pt x="228890" y="310407"/>
                                  <a:pt x="234326" y="317203"/>
                                </a:cubicBezTo>
                                <a:cubicBezTo>
                                  <a:pt x="239763" y="323997"/>
                                  <a:pt x="242481" y="321279"/>
                                  <a:pt x="238404" y="330793"/>
                                </a:cubicBezTo>
                                <a:cubicBezTo>
                                  <a:pt x="237044" y="338947"/>
                                  <a:pt x="232968" y="338947"/>
                                  <a:pt x="235686" y="345742"/>
                                </a:cubicBezTo>
                                <a:cubicBezTo>
                                  <a:pt x="237044" y="351178"/>
                                  <a:pt x="237044" y="366127"/>
                                  <a:pt x="237044" y="366127"/>
                                </a:cubicBezTo>
                                <a:lnTo>
                                  <a:pt x="231608" y="364769"/>
                                </a:lnTo>
                                <a:cubicBezTo>
                                  <a:pt x="231608" y="364769"/>
                                  <a:pt x="234326" y="397385"/>
                                  <a:pt x="207146" y="434079"/>
                                </a:cubicBezTo>
                                <a:lnTo>
                                  <a:pt x="185402" y="477568"/>
                                </a:lnTo>
                                <a:cubicBezTo>
                                  <a:pt x="185402" y="477568"/>
                                  <a:pt x="184042" y="512903"/>
                                  <a:pt x="190838" y="516980"/>
                                </a:cubicBezTo>
                                <a:cubicBezTo>
                                  <a:pt x="190838" y="516980"/>
                                  <a:pt x="230249" y="526493"/>
                                  <a:pt x="234326" y="546879"/>
                                </a:cubicBezTo>
                                <a:cubicBezTo>
                                  <a:pt x="234326" y="546879"/>
                                  <a:pt x="256071" y="565905"/>
                                  <a:pt x="264225" y="568623"/>
                                </a:cubicBezTo>
                                <a:cubicBezTo>
                                  <a:pt x="264225" y="568623"/>
                                  <a:pt x="302278" y="557751"/>
                                  <a:pt x="302278" y="580854"/>
                                </a:cubicBezTo>
                                <a:cubicBezTo>
                                  <a:pt x="302278" y="580854"/>
                                  <a:pt x="292765" y="605317"/>
                                  <a:pt x="288688" y="609394"/>
                                </a:cubicBezTo>
                                <a:cubicBezTo>
                                  <a:pt x="288688" y="609394"/>
                                  <a:pt x="279174" y="612112"/>
                                  <a:pt x="283252" y="628420"/>
                                </a:cubicBezTo>
                                <a:cubicBezTo>
                                  <a:pt x="283252" y="628420"/>
                                  <a:pt x="280534" y="658319"/>
                                  <a:pt x="265584" y="669191"/>
                                </a:cubicBezTo>
                                <a:cubicBezTo>
                                  <a:pt x="265584" y="669191"/>
                                  <a:pt x="241122" y="684141"/>
                                  <a:pt x="241122" y="659678"/>
                                </a:cubicBezTo>
                                <a:cubicBezTo>
                                  <a:pt x="241122" y="659678"/>
                                  <a:pt x="239763" y="621625"/>
                                  <a:pt x="242481" y="613471"/>
                                </a:cubicBezTo>
                                <a:cubicBezTo>
                                  <a:pt x="242481" y="613471"/>
                                  <a:pt x="228890" y="609394"/>
                                  <a:pt x="234326" y="602599"/>
                                </a:cubicBezTo>
                                <a:cubicBezTo>
                                  <a:pt x="234326" y="602599"/>
                                  <a:pt x="226172" y="586290"/>
                                  <a:pt x="208505" y="583572"/>
                                </a:cubicBezTo>
                                <a:cubicBezTo>
                                  <a:pt x="208505" y="583572"/>
                                  <a:pt x="173170" y="564546"/>
                                  <a:pt x="170452" y="563187"/>
                                </a:cubicBezTo>
                                <a:lnTo>
                                  <a:pt x="154144" y="556392"/>
                                </a:lnTo>
                                <a:cubicBezTo>
                                  <a:pt x="154144" y="556392"/>
                                  <a:pt x="147348" y="571341"/>
                                  <a:pt x="148708" y="579495"/>
                                </a:cubicBezTo>
                                <a:cubicBezTo>
                                  <a:pt x="148708" y="579495"/>
                                  <a:pt x="150066" y="633856"/>
                                  <a:pt x="136476" y="650165"/>
                                </a:cubicBezTo>
                                <a:cubicBezTo>
                                  <a:pt x="136476" y="650165"/>
                                  <a:pt x="97064" y="724912"/>
                                  <a:pt x="98424" y="731707"/>
                                </a:cubicBezTo>
                                <a:lnTo>
                                  <a:pt x="91628" y="733066"/>
                                </a:lnTo>
                                <a:cubicBezTo>
                                  <a:pt x="91628" y="733066"/>
                                  <a:pt x="97064" y="796939"/>
                                  <a:pt x="82115" y="798299"/>
                                </a:cubicBezTo>
                                <a:cubicBezTo>
                                  <a:pt x="82115" y="798299"/>
                                  <a:pt x="-7581" y="769760"/>
                                  <a:pt x="574" y="752092"/>
                                </a:cubicBezTo>
                                <a:cubicBezTo>
                                  <a:pt x="574" y="752092"/>
                                  <a:pt x="16882" y="733066"/>
                                  <a:pt x="29113" y="735784"/>
                                </a:cubicBezTo>
                                <a:cubicBezTo>
                                  <a:pt x="29113" y="735784"/>
                                  <a:pt x="52216" y="731707"/>
                                  <a:pt x="54934" y="724912"/>
                                </a:cubicBezTo>
                                <a:cubicBezTo>
                                  <a:pt x="54934" y="724912"/>
                                  <a:pt x="57652" y="709962"/>
                                  <a:pt x="64448" y="711321"/>
                                </a:cubicBezTo>
                                <a:cubicBezTo>
                                  <a:pt x="64448" y="711321"/>
                                  <a:pt x="82115" y="671909"/>
                                  <a:pt x="84833" y="652883"/>
                                </a:cubicBezTo>
                                <a:cubicBezTo>
                                  <a:pt x="84833" y="652883"/>
                                  <a:pt x="94346" y="593086"/>
                                  <a:pt x="101142" y="584931"/>
                                </a:cubicBezTo>
                                <a:cubicBezTo>
                                  <a:pt x="101142" y="584931"/>
                                  <a:pt x="94346" y="493876"/>
                                  <a:pt x="110655" y="483004"/>
                                </a:cubicBezTo>
                                <a:cubicBezTo>
                                  <a:pt x="110655" y="483004"/>
                                  <a:pt x="79397" y="383795"/>
                                  <a:pt x="95706" y="351178"/>
                                </a:cubicBezTo>
                                <a:lnTo>
                                  <a:pt x="90270" y="349819"/>
                                </a:lnTo>
                                <a:lnTo>
                                  <a:pt x="97064" y="330793"/>
                                </a:lnTo>
                                <a:lnTo>
                                  <a:pt x="92988" y="325357"/>
                                </a:lnTo>
                                <a:cubicBezTo>
                                  <a:pt x="92988" y="325357"/>
                                  <a:pt x="86192" y="313125"/>
                                  <a:pt x="87551" y="309049"/>
                                </a:cubicBezTo>
                                <a:cubicBezTo>
                                  <a:pt x="88910" y="304971"/>
                                  <a:pt x="86192" y="288663"/>
                                  <a:pt x="86192" y="288663"/>
                                </a:cubicBezTo>
                                <a:lnTo>
                                  <a:pt x="80756" y="290022"/>
                                </a:lnTo>
                                <a:cubicBezTo>
                                  <a:pt x="80756" y="290022"/>
                                  <a:pt x="84833" y="294099"/>
                                  <a:pt x="78038" y="296817"/>
                                </a:cubicBezTo>
                                <a:cubicBezTo>
                                  <a:pt x="78038" y="296817"/>
                                  <a:pt x="48140" y="310407"/>
                                  <a:pt x="45422" y="290022"/>
                                </a:cubicBezTo>
                                <a:cubicBezTo>
                                  <a:pt x="45422" y="290022"/>
                                  <a:pt x="37267" y="273713"/>
                                  <a:pt x="39985" y="269637"/>
                                </a:cubicBezTo>
                                <a:cubicBezTo>
                                  <a:pt x="42704" y="265559"/>
                                  <a:pt x="44062" y="264201"/>
                                  <a:pt x="39985" y="261483"/>
                                </a:cubicBezTo>
                                <a:cubicBezTo>
                                  <a:pt x="35908" y="260123"/>
                                  <a:pt x="34549" y="246533"/>
                                  <a:pt x="38626" y="243815"/>
                                </a:cubicBezTo>
                                <a:cubicBezTo>
                                  <a:pt x="41344" y="239737"/>
                                  <a:pt x="48140" y="163632"/>
                                  <a:pt x="59012" y="152760"/>
                                </a:cubicBezTo>
                                <a:cubicBezTo>
                                  <a:pt x="59012" y="152760"/>
                                  <a:pt x="106578" y="120143"/>
                                  <a:pt x="116091" y="11606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 w="791">
                            <a:noFill/>
                          </a:ln>
                        </wps:spPr>
                        <wps:bodyPr anchor="ctr" upright="1"/>
                      </wps:wsp>
                      <wps:wsp>
                        <wps:cNvPr id="408" name="任意多边形 408"/>
                        <wps:cNvSpPr/>
                        <wps:spPr>
                          <a:xfrm>
                            <a:off x="12917" y="61586"/>
                            <a:ext cx="440" cy="364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343255" y="12754"/>
                              </a:cxn>
                              <a:cxn ang="0">
                                <a:pos x="12741" y="181916"/>
                              </a:cxn>
                              <a:cxn ang="0">
                                <a:pos x="181904" y="512429"/>
                              </a:cxn>
                              <a:cxn ang="0">
                                <a:pos x="512417" y="343267"/>
                              </a:cxn>
                              <a:cxn ang="0">
                                <a:pos x="343255" y="12754"/>
                              </a:cxn>
                              <a:cxn ang="0">
                                <a:pos x="311549" y="146567"/>
                              </a:cxn>
                              <a:cxn ang="0">
                                <a:pos x="387892" y="121623"/>
                              </a:cxn>
                              <a:cxn ang="0">
                                <a:pos x="387761" y="72095"/>
                              </a:cxn>
                              <a:cxn ang="0">
                                <a:pos x="485897" y="216937"/>
                              </a:cxn>
                              <a:cxn ang="0">
                                <a:pos x="440801" y="199246"/>
                              </a:cxn>
                              <a:cxn ang="0">
                                <a:pos x="389861" y="261377"/>
                              </a:cxn>
                              <a:cxn ang="0">
                                <a:pos x="333704" y="258095"/>
                              </a:cxn>
                              <a:cxn ang="0">
                                <a:pos x="293365" y="202824"/>
                              </a:cxn>
                              <a:cxn ang="0">
                                <a:pos x="311549" y="146567"/>
                              </a:cxn>
                              <a:cxn ang="0">
                                <a:pos x="274690" y="34941"/>
                              </a:cxn>
                              <a:cxn ang="0">
                                <a:pos x="245315" y="75574"/>
                              </a:cxn>
                              <a:cxn ang="0">
                                <a:pos x="292643" y="140463"/>
                              </a:cxn>
                              <a:cxn ang="0">
                                <a:pos x="274920" y="195373"/>
                              </a:cxn>
                              <a:cxn ang="0">
                                <a:pos x="208949" y="216904"/>
                              </a:cxn>
                              <a:cxn ang="0">
                                <a:pos x="162145" y="186774"/>
                              </a:cxn>
                              <a:cxn ang="0">
                                <a:pos x="157616" y="106656"/>
                              </a:cxn>
                              <a:cxn ang="0">
                                <a:pos x="109303" y="93856"/>
                              </a:cxn>
                              <a:cxn ang="0">
                                <a:pos x="274690" y="34941"/>
                              </a:cxn>
                              <a:cxn ang="0">
                                <a:pos x="79304" y="309002"/>
                              </a:cxn>
                              <a:cxn ang="0">
                                <a:pos x="51569" y="348945"/>
                              </a:cxn>
                              <a:cxn ang="0">
                                <a:pos x="45037" y="194028"/>
                              </a:cxn>
                              <a:cxn ang="0">
                                <a:pos x="76546" y="232724"/>
                              </a:cxn>
                              <a:cxn ang="0">
                                <a:pos x="151380" y="203513"/>
                              </a:cxn>
                              <a:cxn ang="0">
                                <a:pos x="197395" y="233085"/>
                              </a:cxn>
                              <a:cxn ang="0">
                                <a:pos x="197560" y="300664"/>
                              </a:cxn>
                              <a:cxn ang="0">
                                <a:pos x="156238" y="332108"/>
                              </a:cxn>
                              <a:cxn ang="0">
                                <a:pos x="79304" y="309002"/>
                              </a:cxn>
                              <a:cxn ang="0">
                                <a:pos x="192439" y="479739"/>
                              </a:cxn>
                              <a:cxn ang="0">
                                <a:pos x="124729" y="444128"/>
                              </a:cxn>
                              <a:cxn ang="0">
                                <a:pos x="170187" y="427783"/>
                              </a:cxn>
                              <a:cxn ang="0">
                                <a:pos x="168315" y="347928"/>
                              </a:cxn>
                              <a:cxn ang="0">
                                <a:pos x="209048" y="316977"/>
                              </a:cxn>
                              <a:cxn ang="0">
                                <a:pos x="275248" y="338311"/>
                              </a:cxn>
                              <a:cxn ang="0">
                                <a:pos x="290248" y="387478"/>
                              </a:cxn>
                              <a:cxn ang="0">
                                <a:pos x="241836" y="451644"/>
                              </a:cxn>
                              <a:cxn ang="0">
                                <a:pos x="268913" y="490439"/>
                              </a:cxn>
                              <a:cxn ang="0">
                                <a:pos x="192439" y="479739"/>
                              </a:cxn>
                              <a:cxn ang="0">
                                <a:pos x="384314" y="455385"/>
                              </a:cxn>
                              <a:cxn ang="0">
                                <a:pos x="385167" y="407859"/>
                              </a:cxn>
                              <a:cxn ang="0">
                                <a:pos x="309252" y="381734"/>
                              </a:cxn>
                              <a:cxn ang="0">
                                <a:pos x="293662" y="330696"/>
                              </a:cxn>
                              <a:cxn ang="0">
                                <a:pos x="331832" y="277919"/>
                              </a:cxn>
                              <a:cxn ang="0">
                                <a:pos x="388647" y="281234"/>
                              </a:cxn>
                              <a:cxn ang="0">
                                <a:pos x="431971" y="348880"/>
                              </a:cxn>
                              <a:cxn ang="0">
                                <a:pos x="478118" y="336834"/>
                              </a:cxn>
                              <a:cxn ang="0">
                                <a:pos x="384314" y="455385"/>
                              </a:cxn>
                            </a:cxnLst>
                            <a:pathLst>
                              <a:path w="525077" h="525077">
                                <a:moveTo>
                                  <a:pt x="343211" y="12753"/>
                                </a:moveTo>
                                <a:cubicBezTo>
                                  <a:pt x="205444" y="-31748"/>
                                  <a:pt x="57175" y="44159"/>
                                  <a:pt x="12740" y="181893"/>
                                </a:cubicBezTo>
                                <a:cubicBezTo>
                                  <a:pt x="-31727" y="319660"/>
                                  <a:pt x="44146" y="467896"/>
                                  <a:pt x="181881" y="512363"/>
                                </a:cubicBezTo>
                                <a:cubicBezTo>
                                  <a:pt x="319648" y="556796"/>
                                  <a:pt x="467884" y="480957"/>
                                  <a:pt x="512351" y="343223"/>
                                </a:cubicBezTo>
                                <a:cubicBezTo>
                                  <a:pt x="556850" y="205456"/>
                                  <a:pt x="480945" y="57187"/>
                                  <a:pt x="343211" y="12753"/>
                                </a:cubicBezTo>
                                <a:close/>
                                <a:moveTo>
                                  <a:pt x="311509" y="146549"/>
                                </a:moveTo>
                                <a:lnTo>
                                  <a:pt x="387842" y="121608"/>
                                </a:lnTo>
                                <a:lnTo>
                                  <a:pt x="387711" y="72086"/>
                                </a:lnTo>
                                <a:cubicBezTo>
                                  <a:pt x="438840" y="105691"/>
                                  <a:pt x="473725" y="158232"/>
                                  <a:pt x="485835" y="216909"/>
                                </a:cubicBezTo>
                                <a:lnTo>
                                  <a:pt x="440744" y="199221"/>
                                </a:lnTo>
                                <a:lnTo>
                                  <a:pt x="389811" y="261344"/>
                                </a:lnTo>
                                <a:lnTo>
                                  <a:pt x="333661" y="258062"/>
                                </a:lnTo>
                                <a:lnTo>
                                  <a:pt x="293328" y="202798"/>
                                </a:lnTo>
                                <a:lnTo>
                                  <a:pt x="311509" y="146549"/>
                                </a:lnTo>
                                <a:close/>
                                <a:moveTo>
                                  <a:pt x="274655" y="34937"/>
                                </a:moveTo>
                                <a:lnTo>
                                  <a:pt x="245284" y="75565"/>
                                </a:lnTo>
                                <a:lnTo>
                                  <a:pt x="292606" y="140445"/>
                                </a:lnTo>
                                <a:lnTo>
                                  <a:pt x="274885" y="195348"/>
                                </a:lnTo>
                                <a:lnTo>
                                  <a:pt x="208922" y="216876"/>
                                </a:lnTo>
                                <a:lnTo>
                                  <a:pt x="162125" y="186750"/>
                                </a:lnTo>
                                <a:lnTo>
                                  <a:pt x="157596" y="106643"/>
                                </a:lnTo>
                                <a:lnTo>
                                  <a:pt x="109289" y="93844"/>
                                </a:lnTo>
                                <a:cubicBezTo>
                                  <a:pt x="153822" y="53577"/>
                                  <a:pt x="213287" y="31754"/>
                                  <a:pt x="274655" y="34937"/>
                                </a:cubicBezTo>
                                <a:close/>
                                <a:moveTo>
                                  <a:pt x="79294" y="308962"/>
                                </a:moveTo>
                                <a:lnTo>
                                  <a:pt x="51563" y="348900"/>
                                </a:lnTo>
                                <a:cubicBezTo>
                                  <a:pt x="32037" y="301250"/>
                                  <a:pt x="28394" y="246806"/>
                                  <a:pt x="45032" y="194003"/>
                                </a:cubicBezTo>
                                <a:lnTo>
                                  <a:pt x="76537" y="232694"/>
                                </a:lnTo>
                                <a:lnTo>
                                  <a:pt x="151361" y="203487"/>
                                </a:lnTo>
                                <a:lnTo>
                                  <a:pt x="197370" y="233055"/>
                                </a:lnTo>
                                <a:lnTo>
                                  <a:pt x="197535" y="300626"/>
                                </a:lnTo>
                                <a:lnTo>
                                  <a:pt x="156218" y="332065"/>
                                </a:lnTo>
                                <a:lnTo>
                                  <a:pt x="79294" y="308962"/>
                                </a:lnTo>
                                <a:close/>
                                <a:moveTo>
                                  <a:pt x="192415" y="479677"/>
                                </a:moveTo>
                                <a:cubicBezTo>
                                  <a:pt x="167244" y="471539"/>
                                  <a:pt x="144600" y="459232"/>
                                  <a:pt x="124713" y="444071"/>
                                </a:cubicBezTo>
                                <a:lnTo>
                                  <a:pt x="170165" y="427728"/>
                                </a:lnTo>
                                <a:lnTo>
                                  <a:pt x="168294" y="347883"/>
                                </a:lnTo>
                                <a:lnTo>
                                  <a:pt x="209021" y="316936"/>
                                </a:lnTo>
                                <a:lnTo>
                                  <a:pt x="275213" y="338268"/>
                                </a:lnTo>
                                <a:lnTo>
                                  <a:pt x="290211" y="387428"/>
                                </a:lnTo>
                                <a:lnTo>
                                  <a:pt x="241805" y="451586"/>
                                </a:lnTo>
                                <a:lnTo>
                                  <a:pt x="268879" y="490376"/>
                                </a:lnTo>
                                <a:cubicBezTo>
                                  <a:pt x="243643" y="491098"/>
                                  <a:pt x="217848" y="487882"/>
                                  <a:pt x="192415" y="479677"/>
                                </a:cubicBezTo>
                                <a:close/>
                                <a:moveTo>
                                  <a:pt x="384265" y="455327"/>
                                </a:moveTo>
                                <a:lnTo>
                                  <a:pt x="385118" y="407807"/>
                                </a:lnTo>
                                <a:lnTo>
                                  <a:pt x="309212" y="381685"/>
                                </a:lnTo>
                                <a:lnTo>
                                  <a:pt x="293624" y="330654"/>
                                </a:lnTo>
                                <a:lnTo>
                                  <a:pt x="331790" y="277884"/>
                                </a:lnTo>
                                <a:lnTo>
                                  <a:pt x="388597" y="281198"/>
                                </a:lnTo>
                                <a:lnTo>
                                  <a:pt x="431916" y="348835"/>
                                </a:lnTo>
                                <a:lnTo>
                                  <a:pt x="478057" y="336791"/>
                                </a:lnTo>
                                <a:cubicBezTo>
                                  <a:pt x="460565" y="387658"/>
                                  <a:pt x="426763" y="428548"/>
                                  <a:pt x="384265" y="455327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 w="512">
                            <a:noFill/>
                          </a:ln>
                        </wps:spPr>
                        <wps:bodyPr anchor="ctr" upright="1"/>
                      </wps:wsp>
                      <wps:wsp>
                        <wps:cNvPr id="409" name="任意多边形 409"/>
                        <wps:cNvSpPr>
                          <a:spLocks noChangeAspect="1"/>
                        </wps:cNvSpPr>
                        <wps:spPr>
                          <a:xfrm>
                            <a:off x="14777" y="61601"/>
                            <a:ext cx="496" cy="333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0" y="167723"/>
                              </a:cxn>
                              <a:cxn ang="0">
                                <a:pos x="2856" y="145503"/>
                              </a:cxn>
                              <a:cxn ang="0">
                                <a:pos x="15711" y="127584"/>
                              </a:cxn>
                              <a:cxn ang="0">
                                <a:pos x="15711" y="207862"/>
                              </a:cxn>
                              <a:cxn ang="0">
                                <a:pos x="2856" y="190659"/>
                              </a:cxn>
                              <a:cxn ang="0">
                                <a:pos x="0" y="167723"/>
                              </a:cxn>
                              <a:cxn ang="0">
                                <a:pos x="245671" y="127584"/>
                              </a:cxn>
                              <a:cxn ang="0">
                                <a:pos x="258525" y="144069"/>
                              </a:cxn>
                              <a:cxn ang="0">
                                <a:pos x="263525" y="167723"/>
                              </a:cxn>
                              <a:cxn ang="0">
                                <a:pos x="259240" y="190659"/>
                              </a:cxn>
                              <a:cxn ang="0">
                                <a:pos x="245671" y="207862"/>
                              </a:cxn>
                              <a:cxn ang="0">
                                <a:pos x="245671" y="127584"/>
                              </a:cxn>
                              <a:cxn ang="0">
                                <a:pos x="214247" y="115399"/>
                              </a:cxn>
                              <a:cxn ang="0">
                                <a:pos x="224246" y="119699"/>
                              </a:cxn>
                              <a:cxn ang="0">
                                <a:pos x="229245" y="130451"/>
                              </a:cxn>
                              <a:cxn ang="0">
                                <a:pos x="229245" y="199260"/>
                              </a:cxn>
                              <a:cxn ang="0">
                                <a:pos x="227817" y="204995"/>
                              </a:cxn>
                              <a:cxn ang="0">
                                <a:pos x="224246" y="210012"/>
                              </a:cxn>
                              <a:cxn ang="0">
                                <a:pos x="219961" y="213596"/>
                              </a:cxn>
                              <a:cxn ang="0">
                                <a:pos x="214247" y="214313"/>
                              </a:cxn>
                              <a:cxn ang="0">
                                <a:pos x="196393" y="214313"/>
                              </a:cxn>
                              <a:cxn ang="0">
                                <a:pos x="184967" y="210012"/>
                              </a:cxn>
                              <a:cxn ang="0">
                                <a:pos x="179968" y="199260"/>
                              </a:cxn>
                              <a:cxn ang="0">
                                <a:pos x="179968" y="130451"/>
                              </a:cxn>
                              <a:cxn ang="0">
                                <a:pos x="184967" y="119699"/>
                              </a:cxn>
                              <a:cxn ang="0">
                                <a:pos x="196393" y="115399"/>
                              </a:cxn>
                              <a:cxn ang="0">
                                <a:pos x="214247" y="115399"/>
                              </a:cxn>
                              <a:cxn ang="0">
                                <a:pos x="64274" y="115399"/>
                              </a:cxn>
                              <a:cxn ang="0">
                                <a:pos x="76415" y="119699"/>
                              </a:cxn>
                              <a:cxn ang="0">
                                <a:pos x="81414" y="131168"/>
                              </a:cxn>
                              <a:cxn ang="0">
                                <a:pos x="81414" y="197110"/>
                              </a:cxn>
                              <a:cxn ang="0">
                                <a:pos x="77129" y="210012"/>
                              </a:cxn>
                              <a:cxn ang="0">
                                <a:pos x="66416" y="214313"/>
                              </a:cxn>
                              <a:cxn ang="0">
                                <a:pos x="47848" y="214313"/>
                              </a:cxn>
                              <a:cxn ang="0">
                                <a:pos x="35707" y="209295"/>
                              </a:cxn>
                              <a:cxn ang="0">
                                <a:pos x="32137" y="197827"/>
                              </a:cxn>
                              <a:cxn ang="0">
                                <a:pos x="32137" y="131168"/>
                              </a:cxn>
                              <a:cxn ang="0">
                                <a:pos x="36422" y="119699"/>
                              </a:cxn>
                              <a:cxn ang="0">
                                <a:pos x="47848" y="115399"/>
                              </a:cxn>
                              <a:cxn ang="0">
                                <a:pos x="64274" y="115399"/>
                              </a:cxn>
                              <a:cxn ang="0">
                                <a:pos x="130691" y="0"/>
                              </a:cxn>
                              <a:cxn ang="0">
                                <a:pos x="169970" y="7167"/>
                              </a:cxn>
                              <a:cxn ang="0">
                                <a:pos x="202107" y="27237"/>
                              </a:cxn>
                              <a:cxn ang="0">
                                <a:pos x="224246" y="58774"/>
                              </a:cxn>
                              <a:cxn ang="0">
                                <a:pos x="232101" y="98913"/>
                              </a:cxn>
                              <a:cxn ang="0">
                                <a:pos x="214247" y="98913"/>
                              </a:cxn>
                              <a:cxn ang="0">
                                <a:pos x="202821" y="98913"/>
                              </a:cxn>
                              <a:cxn ang="0">
                                <a:pos x="197108" y="98913"/>
                              </a:cxn>
                              <a:cxn ang="0">
                                <a:pos x="192109" y="69526"/>
                              </a:cxn>
                              <a:cxn ang="0">
                                <a:pos x="177111" y="48740"/>
                              </a:cxn>
                              <a:cxn ang="0">
                                <a:pos x="156401" y="35838"/>
                              </a:cxn>
                              <a:cxn ang="0">
                                <a:pos x="130691" y="31537"/>
                              </a:cxn>
                              <a:cxn ang="0">
                                <a:pos x="106409" y="37271"/>
                              </a:cxn>
                              <a:cxn ang="0">
                                <a:pos x="84985" y="52323"/>
                              </a:cxn>
                              <a:cxn ang="0">
                                <a:pos x="70701" y="73826"/>
                              </a:cxn>
                              <a:cxn ang="0">
                                <a:pos x="64988" y="98913"/>
                              </a:cxn>
                              <a:cxn ang="0">
                                <a:pos x="30708" y="98913"/>
                              </a:cxn>
                              <a:cxn ang="0">
                                <a:pos x="38564" y="58774"/>
                              </a:cxn>
                              <a:cxn ang="0">
                                <a:pos x="59989" y="27237"/>
                              </a:cxn>
                              <a:cxn ang="0">
                                <a:pos x="92126" y="7167"/>
                              </a:cxn>
                              <a:cxn ang="0">
                                <a:pos x="130691" y="0"/>
                              </a:cxn>
                              <a:cxn ang="0">
                                <a:pos x="130691" y="0"/>
                              </a:cxn>
                              <a:cxn ang="0">
                                <a:pos x="130691" y="0"/>
                              </a:cxn>
                            </a:cxnLst>
                            <a:pathLst>
                              <a:path w="369" h="299">
                                <a:moveTo>
                                  <a:pt x="0" y="234"/>
                                </a:moveTo>
                                <a:cubicBezTo>
                                  <a:pt x="0" y="222"/>
                                  <a:pt x="1" y="212"/>
                                  <a:pt x="4" y="203"/>
                                </a:cubicBezTo>
                                <a:cubicBezTo>
                                  <a:pt x="8" y="194"/>
                                  <a:pt x="13" y="186"/>
                                  <a:pt x="22" y="178"/>
                                </a:cubicBezTo>
                                <a:cubicBezTo>
                                  <a:pt x="22" y="290"/>
                                  <a:pt x="22" y="290"/>
                                  <a:pt x="22" y="290"/>
                                </a:cubicBezTo>
                                <a:cubicBezTo>
                                  <a:pt x="13" y="283"/>
                                  <a:pt x="7" y="275"/>
                                  <a:pt x="4" y="266"/>
                                </a:cubicBezTo>
                                <a:cubicBezTo>
                                  <a:pt x="1" y="257"/>
                                  <a:pt x="0" y="246"/>
                                  <a:pt x="0" y="234"/>
                                </a:cubicBezTo>
                                <a:close/>
                                <a:moveTo>
                                  <a:pt x="344" y="178"/>
                                </a:moveTo>
                                <a:cubicBezTo>
                                  <a:pt x="352" y="184"/>
                                  <a:pt x="357" y="191"/>
                                  <a:pt x="362" y="201"/>
                                </a:cubicBezTo>
                                <a:cubicBezTo>
                                  <a:pt x="367" y="211"/>
                                  <a:pt x="369" y="222"/>
                                  <a:pt x="369" y="234"/>
                                </a:cubicBezTo>
                                <a:cubicBezTo>
                                  <a:pt x="369" y="246"/>
                                  <a:pt x="367" y="257"/>
                                  <a:pt x="363" y="266"/>
                                </a:cubicBezTo>
                                <a:cubicBezTo>
                                  <a:pt x="360" y="274"/>
                                  <a:pt x="353" y="283"/>
                                  <a:pt x="344" y="290"/>
                                </a:cubicBezTo>
                                <a:cubicBezTo>
                                  <a:pt x="344" y="178"/>
                                  <a:pt x="344" y="178"/>
                                  <a:pt x="344" y="178"/>
                                </a:cubicBezTo>
                                <a:close/>
                                <a:moveTo>
                                  <a:pt x="300" y="161"/>
                                </a:moveTo>
                                <a:cubicBezTo>
                                  <a:pt x="305" y="161"/>
                                  <a:pt x="310" y="163"/>
                                  <a:pt x="314" y="167"/>
                                </a:cubicBezTo>
                                <a:cubicBezTo>
                                  <a:pt x="319" y="171"/>
                                  <a:pt x="321" y="176"/>
                                  <a:pt x="321" y="182"/>
                                </a:cubicBezTo>
                                <a:cubicBezTo>
                                  <a:pt x="321" y="278"/>
                                  <a:pt x="321" y="278"/>
                                  <a:pt x="321" y="278"/>
                                </a:cubicBezTo>
                                <a:cubicBezTo>
                                  <a:pt x="321" y="281"/>
                                  <a:pt x="321" y="283"/>
                                  <a:pt x="319" y="286"/>
                                </a:cubicBezTo>
                                <a:cubicBezTo>
                                  <a:pt x="318" y="288"/>
                                  <a:pt x="316" y="291"/>
                                  <a:pt x="314" y="293"/>
                                </a:cubicBezTo>
                                <a:cubicBezTo>
                                  <a:pt x="312" y="295"/>
                                  <a:pt x="310" y="297"/>
                                  <a:pt x="308" y="298"/>
                                </a:cubicBezTo>
                                <a:cubicBezTo>
                                  <a:pt x="305" y="299"/>
                                  <a:pt x="303" y="299"/>
                                  <a:pt x="300" y="299"/>
                                </a:cubicBezTo>
                                <a:cubicBezTo>
                                  <a:pt x="275" y="299"/>
                                  <a:pt x="275" y="299"/>
                                  <a:pt x="275" y="299"/>
                                </a:cubicBezTo>
                                <a:cubicBezTo>
                                  <a:pt x="268" y="299"/>
                                  <a:pt x="263" y="297"/>
                                  <a:pt x="259" y="293"/>
                                </a:cubicBezTo>
                                <a:cubicBezTo>
                                  <a:pt x="254" y="289"/>
                                  <a:pt x="252" y="284"/>
                                  <a:pt x="252" y="278"/>
                                </a:cubicBezTo>
                                <a:cubicBezTo>
                                  <a:pt x="252" y="182"/>
                                  <a:pt x="252" y="182"/>
                                  <a:pt x="252" y="182"/>
                                </a:cubicBezTo>
                                <a:cubicBezTo>
                                  <a:pt x="252" y="176"/>
                                  <a:pt x="255" y="171"/>
                                  <a:pt x="259" y="167"/>
                                </a:cubicBezTo>
                                <a:cubicBezTo>
                                  <a:pt x="264" y="163"/>
                                  <a:pt x="269" y="161"/>
                                  <a:pt x="275" y="161"/>
                                </a:cubicBezTo>
                                <a:cubicBezTo>
                                  <a:pt x="300" y="161"/>
                                  <a:pt x="300" y="161"/>
                                  <a:pt x="300" y="161"/>
                                </a:cubicBezTo>
                                <a:close/>
                                <a:moveTo>
                                  <a:pt x="90" y="161"/>
                                </a:moveTo>
                                <a:cubicBezTo>
                                  <a:pt x="97" y="161"/>
                                  <a:pt x="103" y="163"/>
                                  <a:pt x="107" y="167"/>
                                </a:cubicBezTo>
                                <a:cubicBezTo>
                                  <a:pt x="112" y="170"/>
                                  <a:pt x="114" y="175"/>
                                  <a:pt x="114" y="183"/>
                                </a:cubicBezTo>
                                <a:cubicBezTo>
                                  <a:pt x="114" y="275"/>
                                  <a:pt x="114" y="275"/>
                                  <a:pt x="114" y="275"/>
                                </a:cubicBezTo>
                                <a:cubicBezTo>
                                  <a:pt x="114" y="283"/>
                                  <a:pt x="112" y="289"/>
                                  <a:pt x="108" y="293"/>
                                </a:cubicBezTo>
                                <a:cubicBezTo>
                                  <a:pt x="104" y="297"/>
                                  <a:pt x="100" y="299"/>
                                  <a:pt x="93" y="299"/>
                                </a:cubicBezTo>
                                <a:cubicBezTo>
                                  <a:pt x="67" y="299"/>
                                  <a:pt x="67" y="299"/>
                                  <a:pt x="67" y="299"/>
                                </a:cubicBezTo>
                                <a:cubicBezTo>
                                  <a:pt x="59" y="299"/>
                                  <a:pt x="54" y="297"/>
                                  <a:pt x="50" y="292"/>
                                </a:cubicBezTo>
                                <a:cubicBezTo>
                                  <a:pt x="47" y="288"/>
                                  <a:pt x="45" y="283"/>
                                  <a:pt x="45" y="276"/>
                                </a:cubicBezTo>
                                <a:cubicBezTo>
                                  <a:pt x="45" y="183"/>
                                  <a:pt x="45" y="183"/>
                                  <a:pt x="45" y="183"/>
                                </a:cubicBezTo>
                                <a:cubicBezTo>
                                  <a:pt x="45" y="175"/>
                                  <a:pt x="47" y="170"/>
                                  <a:pt x="51" y="167"/>
                                </a:cubicBezTo>
                                <a:cubicBezTo>
                                  <a:pt x="56" y="163"/>
                                  <a:pt x="61" y="161"/>
                                  <a:pt x="67" y="161"/>
                                </a:cubicBezTo>
                                <a:cubicBezTo>
                                  <a:pt x="90" y="161"/>
                                  <a:pt x="90" y="161"/>
                                  <a:pt x="90" y="161"/>
                                </a:cubicBezTo>
                                <a:close/>
                                <a:moveTo>
                                  <a:pt x="183" y="0"/>
                                </a:moveTo>
                                <a:cubicBezTo>
                                  <a:pt x="203" y="0"/>
                                  <a:pt x="221" y="3"/>
                                  <a:pt x="238" y="10"/>
                                </a:cubicBezTo>
                                <a:cubicBezTo>
                                  <a:pt x="255" y="17"/>
                                  <a:pt x="270" y="26"/>
                                  <a:pt x="283" y="38"/>
                                </a:cubicBezTo>
                                <a:cubicBezTo>
                                  <a:pt x="296" y="50"/>
                                  <a:pt x="306" y="65"/>
                                  <a:pt x="314" y="82"/>
                                </a:cubicBezTo>
                                <a:cubicBezTo>
                                  <a:pt x="321" y="99"/>
                                  <a:pt x="325" y="117"/>
                                  <a:pt x="325" y="138"/>
                                </a:cubicBezTo>
                                <a:cubicBezTo>
                                  <a:pt x="300" y="138"/>
                                  <a:pt x="300" y="138"/>
                                  <a:pt x="300" y="138"/>
                                </a:cubicBezTo>
                                <a:cubicBezTo>
                                  <a:pt x="294" y="138"/>
                                  <a:pt x="289" y="138"/>
                                  <a:pt x="284" y="138"/>
                                </a:cubicBezTo>
                                <a:cubicBezTo>
                                  <a:pt x="279" y="138"/>
                                  <a:pt x="276" y="138"/>
                                  <a:pt x="276" y="138"/>
                                </a:cubicBezTo>
                                <a:cubicBezTo>
                                  <a:pt x="276" y="122"/>
                                  <a:pt x="274" y="109"/>
                                  <a:pt x="269" y="97"/>
                                </a:cubicBezTo>
                                <a:cubicBezTo>
                                  <a:pt x="264" y="86"/>
                                  <a:pt x="257" y="76"/>
                                  <a:pt x="248" y="68"/>
                                </a:cubicBezTo>
                                <a:cubicBezTo>
                                  <a:pt x="240" y="60"/>
                                  <a:pt x="230" y="54"/>
                                  <a:pt x="219" y="50"/>
                                </a:cubicBezTo>
                                <a:cubicBezTo>
                                  <a:pt x="208" y="46"/>
                                  <a:pt x="196" y="44"/>
                                  <a:pt x="183" y="44"/>
                                </a:cubicBezTo>
                                <a:cubicBezTo>
                                  <a:pt x="171" y="44"/>
                                  <a:pt x="160" y="47"/>
                                  <a:pt x="149" y="52"/>
                                </a:cubicBezTo>
                                <a:cubicBezTo>
                                  <a:pt x="138" y="57"/>
                                  <a:pt x="128" y="64"/>
                                  <a:pt x="119" y="73"/>
                                </a:cubicBezTo>
                                <a:cubicBezTo>
                                  <a:pt x="111" y="82"/>
                                  <a:pt x="104" y="92"/>
                                  <a:pt x="99" y="103"/>
                                </a:cubicBezTo>
                                <a:cubicBezTo>
                                  <a:pt x="94" y="114"/>
                                  <a:pt x="91" y="125"/>
                                  <a:pt x="91" y="138"/>
                                </a:cubicBezTo>
                                <a:cubicBezTo>
                                  <a:pt x="43" y="138"/>
                                  <a:pt x="43" y="138"/>
                                  <a:pt x="43" y="138"/>
                                </a:cubicBezTo>
                                <a:cubicBezTo>
                                  <a:pt x="43" y="117"/>
                                  <a:pt x="46" y="99"/>
                                  <a:pt x="54" y="82"/>
                                </a:cubicBezTo>
                                <a:cubicBezTo>
                                  <a:pt x="61" y="65"/>
                                  <a:pt x="71" y="50"/>
                                  <a:pt x="84" y="38"/>
                                </a:cubicBezTo>
                                <a:cubicBezTo>
                                  <a:pt x="97" y="26"/>
                                  <a:pt x="112" y="17"/>
                                  <a:pt x="129" y="10"/>
                                </a:cubicBezTo>
                                <a:cubicBezTo>
                                  <a:pt x="146" y="3"/>
                                  <a:pt x="164" y="0"/>
                                  <a:pt x="183" y="0"/>
                                </a:cubicBezTo>
                                <a:close/>
                                <a:moveTo>
                                  <a:pt x="183" y="0"/>
                                </a:moveTo>
                                <a:cubicBezTo>
                                  <a:pt x="183" y="0"/>
                                  <a:pt x="183" y="0"/>
                                  <a:pt x="183" y="0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10" name="任意多边形 410"/>
                        <wps:cNvSpPr/>
                        <wps:spPr>
                          <a:xfrm>
                            <a:off x="13890" y="61563"/>
                            <a:ext cx="497" cy="410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558986" y="283866"/>
                              </a:cxn>
                              <a:cxn ang="0">
                                <a:pos x="516291" y="276155"/>
                              </a:cxn>
                              <a:cxn ang="0">
                                <a:pos x="501735" y="216555"/>
                              </a:cxn>
                              <a:cxn ang="0">
                                <a:pos x="447692" y="199728"/>
                              </a:cxn>
                              <a:cxn ang="0">
                                <a:pos x="430831" y="145679"/>
                              </a:cxn>
                              <a:cxn ang="0">
                                <a:pos x="376787" y="128851"/>
                              </a:cxn>
                              <a:cxn ang="0">
                                <a:pos x="359962" y="74764"/>
                              </a:cxn>
                              <a:cxn ang="0">
                                <a:pos x="299793" y="60712"/>
                              </a:cxn>
                              <a:cxn ang="0">
                                <a:pos x="292661" y="17508"/>
                              </a:cxn>
                              <a:cxn ang="0">
                                <a:pos x="249641" y="18517"/>
                              </a:cxn>
                              <a:cxn ang="0">
                                <a:pos x="115361" y="338998"/>
                              </a:cxn>
                              <a:cxn ang="0">
                                <a:pos x="116442" y="337880"/>
                              </a:cxn>
                              <a:cxn ang="0">
                                <a:pos x="131574" y="353014"/>
                              </a:cxn>
                              <a:cxn ang="0">
                                <a:pos x="182843" y="271543"/>
                              </a:cxn>
                              <a:cxn ang="0">
                                <a:pos x="200174" y="288875"/>
                              </a:cxn>
                              <a:cxn ang="0">
                                <a:pos x="146850" y="368257"/>
                              </a:cxn>
                              <a:cxn ang="0">
                                <a:pos x="157516" y="378923"/>
                              </a:cxn>
                              <a:cxn ang="0">
                                <a:pos x="218658" y="307323"/>
                              </a:cxn>
                              <a:cxn ang="0">
                                <a:pos x="235554" y="324224"/>
                              </a:cxn>
                              <a:cxn ang="0">
                                <a:pos x="172468" y="393841"/>
                              </a:cxn>
                              <a:cxn ang="0">
                                <a:pos x="182628" y="403966"/>
                              </a:cxn>
                              <a:cxn ang="0">
                                <a:pos x="252272" y="340872"/>
                              </a:cxn>
                              <a:cxn ang="0">
                                <a:pos x="269133" y="357843"/>
                              </a:cxn>
                              <a:cxn ang="0">
                                <a:pos x="197543" y="418992"/>
                              </a:cxn>
                              <a:cxn ang="0">
                                <a:pos x="208208" y="429658"/>
                              </a:cxn>
                              <a:cxn ang="0">
                                <a:pos x="287652" y="376329"/>
                              </a:cxn>
                              <a:cxn ang="0">
                                <a:pos x="304982" y="393661"/>
                              </a:cxn>
                              <a:cxn ang="0">
                                <a:pos x="223484" y="444900"/>
                              </a:cxn>
                              <a:cxn ang="0">
                                <a:pos x="238688" y="460106"/>
                              </a:cxn>
                              <a:cxn ang="0">
                                <a:pos x="237571" y="461187"/>
                              </a:cxn>
                              <a:cxn ang="0">
                                <a:pos x="558013" y="326890"/>
                              </a:cxn>
                              <a:cxn ang="0">
                                <a:pos x="558986" y="283866"/>
                              </a:cxn>
                              <a:cxn ang="0">
                                <a:pos x="223232" y="254535"/>
                              </a:cxn>
                              <a:cxn ang="0">
                                <a:pos x="205001" y="236303"/>
                              </a:cxn>
                              <a:cxn ang="0">
                                <a:pos x="225322" y="204016"/>
                              </a:cxn>
                              <a:cxn ang="0">
                                <a:pos x="245498" y="197243"/>
                              </a:cxn>
                              <a:cxn ang="0">
                                <a:pos x="248741" y="216519"/>
                              </a:cxn>
                              <a:cxn ang="0">
                                <a:pos x="223232" y="254535"/>
                              </a:cxn>
                              <a:cxn ang="0">
                                <a:pos x="262864" y="294135"/>
                              </a:cxn>
                              <a:cxn ang="0">
                                <a:pos x="245101" y="276408"/>
                              </a:cxn>
                              <a:cxn ang="0">
                                <a:pos x="271078" y="245995"/>
                              </a:cxn>
                              <a:cxn ang="0">
                                <a:pos x="291543" y="242645"/>
                              </a:cxn>
                              <a:cxn ang="0">
                                <a:pos x="291291" y="262787"/>
                              </a:cxn>
                              <a:cxn ang="0">
                                <a:pos x="262864" y="294135"/>
                              </a:cxn>
                              <a:cxn ang="0">
                                <a:pos x="300118" y="331394"/>
                              </a:cxn>
                              <a:cxn ang="0">
                                <a:pos x="282355" y="313666"/>
                              </a:cxn>
                              <a:cxn ang="0">
                                <a:pos x="313736" y="285236"/>
                              </a:cxn>
                              <a:cxn ang="0">
                                <a:pos x="333877" y="284983"/>
                              </a:cxn>
                              <a:cxn ang="0">
                                <a:pos x="330490" y="305450"/>
                              </a:cxn>
                              <a:cxn ang="0">
                                <a:pos x="300118" y="331394"/>
                              </a:cxn>
                              <a:cxn ang="0">
                                <a:pos x="372500" y="351213"/>
                              </a:cxn>
                              <a:cxn ang="0">
                                <a:pos x="340218" y="371500"/>
                              </a:cxn>
                              <a:cxn ang="0">
                                <a:pos x="321988" y="353267"/>
                              </a:cxn>
                              <a:cxn ang="0">
                                <a:pos x="359998" y="327756"/>
                              </a:cxn>
                              <a:cxn ang="0">
                                <a:pos x="379274" y="330999"/>
                              </a:cxn>
                              <a:cxn ang="0">
                                <a:pos x="372500" y="351213"/>
                              </a:cxn>
                              <a:cxn ang="0">
                                <a:pos x="27306" y="427135"/>
                              </a:cxn>
                              <a:cxn ang="0">
                                <a:pos x="26838" y="427567"/>
                              </a:cxn>
                              <a:cxn ang="0">
                                <a:pos x="24712" y="551883"/>
                              </a:cxn>
                              <a:cxn ang="0">
                                <a:pos x="149012" y="549758"/>
                              </a:cxn>
                              <a:cxn ang="0">
                                <a:pos x="149444" y="549289"/>
                              </a:cxn>
                              <a:cxn ang="0">
                                <a:pos x="202192" y="496572"/>
                              </a:cxn>
                              <a:cxn ang="0">
                                <a:pos x="79981" y="374347"/>
                              </a:cxn>
                              <a:cxn ang="0">
                                <a:pos x="27307" y="427135"/>
                              </a:cxn>
                              <a:cxn ang="0">
                                <a:pos x="84448" y="543632"/>
                              </a:cxn>
                              <a:cxn ang="0">
                                <a:pos x="44239" y="532281"/>
                              </a:cxn>
                              <a:cxn ang="0">
                                <a:pos x="32891" y="492067"/>
                              </a:cxn>
                              <a:cxn ang="0">
                                <a:pos x="66902" y="509617"/>
                              </a:cxn>
                              <a:cxn ang="0">
                                <a:pos x="84448" y="543632"/>
                              </a:cxn>
                            </a:cxnLst>
                            <a:pathLst>
                              <a:path w="576232" h="576796">
                                <a:moveTo>
                                  <a:pt x="559265" y="283973"/>
                                </a:moveTo>
                                <a:cubicBezTo>
                                  <a:pt x="551011" y="279395"/>
                                  <a:pt x="529455" y="277197"/>
                                  <a:pt x="516549" y="276259"/>
                                </a:cubicBezTo>
                                <a:cubicBezTo>
                                  <a:pt x="527039" y="261660"/>
                                  <a:pt x="504906" y="219558"/>
                                  <a:pt x="501986" y="216637"/>
                                </a:cubicBezTo>
                                <a:cubicBezTo>
                                  <a:pt x="499391" y="214042"/>
                                  <a:pt x="465507" y="196091"/>
                                  <a:pt x="447916" y="199803"/>
                                </a:cubicBezTo>
                                <a:cubicBezTo>
                                  <a:pt x="451593" y="182177"/>
                                  <a:pt x="433678" y="148329"/>
                                  <a:pt x="431046" y="145734"/>
                                </a:cubicBezTo>
                                <a:cubicBezTo>
                                  <a:pt x="428415" y="143102"/>
                                  <a:pt x="394567" y="125187"/>
                                  <a:pt x="376975" y="128900"/>
                                </a:cubicBezTo>
                                <a:cubicBezTo>
                                  <a:pt x="380652" y="111273"/>
                                  <a:pt x="362737" y="77424"/>
                                  <a:pt x="360142" y="74793"/>
                                </a:cubicBezTo>
                                <a:cubicBezTo>
                                  <a:pt x="357186" y="71837"/>
                                  <a:pt x="313930" y="49127"/>
                                  <a:pt x="299943" y="60735"/>
                                </a:cubicBezTo>
                                <a:cubicBezTo>
                                  <a:pt x="299259" y="47722"/>
                                  <a:pt x="297420" y="25841"/>
                                  <a:pt x="292807" y="17515"/>
                                </a:cubicBezTo>
                                <a:cubicBezTo>
                                  <a:pt x="286065" y="5403"/>
                                  <a:pt x="261013" y="-15396"/>
                                  <a:pt x="249766" y="18524"/>
                                </a:cubicBezTo>
                                <a:lnTo>
                                  <a:pt x="115419" y="339125"/>
                                </a:lnTo>
                                <a:lnTo>
                                  <a:pt x="116501" y="338007"/>
                                </a:lnTo>
                                <a:lnTo>
                                  <a:pt x="131640" y="353147"/>
                                </a:lnTo>
                                <a:lnTo>
                                  <a:pt x="182935" y="271645"/>
                                </a:lnTo>
                                <a:lnTo>
                                  <a:pt x="200274" y="288984"/>
                                </a:lnTo>
                                <a:lnTo>
                                  <a:pt x="146924" y="368395"/>
                                </a:lnTo>
                                <a:lnTo>
                                  <a:pt x="157595" y="379065"/>
                                </a:lnTo>
                                <a:lnTo>
                                  <a:pt x="218767" y="307439"/>
                                </a:lnTo>
                                <a:lnTo>
                                  <a:pt x="235672" y="324346"/>
                                </a:lnTo>
                                <a:lnTo>
                                  <a:pt x="172554" y="393989"/>
                                </a:lnTo>
                                <a:lnTo>
                                  <a:pt x="182720" y="404118"/>
                                </a:lnTo>
                                <a:lnTo>
                                  <a:pt x="252398" y="341000"/>
                                </a:lnTo>
                                <a:lnTo>
                                  <a:pt x="269268" y="357978"/>
                                </a:lnTo>
                                <a:lnTo>
                                  <a:pt x="197642" y="419149"/>
                                </a:lnTo>
                                <a:lnTo>
                                  <a:pt x="208312" y="429819"/>
                                </a:lnTo>
                                <a:lnTo>
                                  <a:pt x="287796" y="376470"/>
                                </a:lnTo>
                                <a:lnTo>
                                  <a:pt x="305134" y="393809"/>
                                </a:lnTo>
                                <a:lnTo>
                                  <a:pt x="223596" y="445067"/>
                                </a:lnTo>
                                <a:lnTo>
                                  <a:pt x="238807" y="460279"/>
                                </a:lnTo>
                                <a:lnTo>
                                  <a:pt x="237690" y="461360"/>
                                </a:lnTo>
                                <a:lnTo>
                                  <a:pt x="558292" y="327013"/>
                                </a:lnTo>
                                <a:cubicBezTo>
                                  <a:pt x="592178" y="315766"/>
                                  <a:pt x="571376" y="290678"/>
                                  <a:pt x="559265" y="283973"/>
                                </a:cubicBezTo>
                                <a:close/>
                                <a:moveTo>
                                  <a:pt x="223344" y="254631"/>
                                </a:moveTo>
                                <a:lnTo>
                                  <a:pt x="205104" y="236392"/>
                                </a:lnTo>
                                <a:lnTo>
                                  <a:pt x="225435" y="204093"/>
                                </a:lnTo>
                                <a:cubicBezTo>
                                  <a:pt x="230121" y="196920"/>
                                  <a:pt x="239168" y="193856"/>
                                  <a:pt x="245621" y="197317"/>
                                </a:cubicBezTo>
                                <a:cubicBezTo>
                                  <a:pt x="252109" y="200813"/>
                                  <a:pt x="253551" y="209428"/>
                                  <a:pt x="248865" y="216601"/>
                                </a:cubicBezTo>
                                <a:lnTo>
                                  <a:pt x="223344" y="254631"/>
                                </a:lnTo>
                                <a:close/>
                                <a:moveTo>
                                  <a:pt x="262995" y="294246"/>
                                </a:moveTo>
                                <a:lnTo>
                                  <a:pt x="245224" y="276512"/>
                                </a:lnTo>
                                <a:lnTo>
                                  <a:pt x="271214" y="246088"/>
                                </a:lnTo>
                                <a:cubicBezTo>
                                  <a:pt x="276945" y="239599"/>
                                  <a:pt x="286101" y="238085"/>
                                  <a:pt x="291689" y="242736"/>
                                </a:cubicBezTo>
                                <a:cubicBezTo>
                                  <a:pt x="297276" y="247386"/>
                                  <a:pt x="297132" y="256434"/>
                                  <a:pt x="291437" y="262886"/>
                                </a:cubicBezTo>
                                <a:lnTo>
                                  <a:pt x="262995" y="294246"/>
                                </a:lnTo>
                                <a:close/>
                                <a:moveTo>
                                  <a:pt x="300268" y="331519"/>
                                </a:moveTo>
                                <a:lnTo>
                                  <a:pt x="282496" y="313784"/>
                                </a:lnTo>
                                <a:lnTo>
                                  <a:pt x="313893" y="285343"/>
                                </a:lnTo>
                                <a:cubicBezTo>
                                  <a:pt x="320346" y="279648"/>
                                  <a:pt x="329394" y="279539"/>
                                  <a:pt x="334044" y="285090"/>
                                </a:cubicBezTo>
                                <a:cubicBezTo>
                                  <a:pt x="338694" y="290678"/>
                                  <a:pt x="337180" y="299834"/>
                                  <a:pt x="330655" y="305565"/>
                                </a:cubicBezTo>
                                <a:lnTo>
                                  <a:pt x="300268" y="331519"/>
                                </a:lnTo>
                                <a:close/>
                                <a:moveTo>
                                  <a:pt x="372686" y="351345"/>
                                </a:moveTo>
                                <a:lnTo>
                                  <a:pt x="340388" y="371640"/>
                                </a:lnTo>
                                <a:lnTo>
                                  <a:pt x="322149" y="353400"/>
                                </a:lnTo>
                                <a:lnTo>
                                  <a:pt x="360178" y="327879"/>
                                </a:lnTo>
                                <a:cubicBezTo>
                                  <a:pt x="367351" y="323192"/>
                                  <a:pt x="376003" y="324634"/>
                                  <a:pt x="379463" y="331123"/>
                                </a:cubicBezTo>
                                <a:cubicBezTo>
                                  <a:pt x="382888" y="337611"/>
                                  <a:pt x="379859" y="346659"/>
                                  <a:pt x="372686" y="351345"/>
                                </a:cubicBezTo>
                                <a:close/>
                                <a:moveTo>
                                  <a:pt x="27320" y="427296"/>
                                </a:moveTo>
                                <a:cubicBezTo>
                                  <a:pt x="27176" y="427440"/>
                                  <a:pt x="26996" y="427584"/>
                                  <a:pt x="26852" y="427728"/>
                                </a:cubicBezTo>
                                <a:cubicBezTo>
                                  <a:pt x="-8077" y="462658"/>
                                  <a:pt x="-9015" y="518350"/>
                                  <a:pt x="24725" y="552090"/>
                                </a:cubicBezTo>
                                <a:cubicBezTo>
                                  <a:pt x="58501" y="585864"/>
                                  <a:pt x="114157" y="584929"/>
                                  <a:pt x="149087" y="549964"/>
                                </a:cubicBezTo>
                                <a:cubicBezTo>
                                  <a:pt x="149231" y="549819"/>
                                  <a:pt x="149375" y="549675"/>
                                  <a:pt x="149519" y="549495"/>
                                </a:cubicBezTo>
                                <a:lnTo>
                                  <a:pt x="202293" y="496759"/>
                                </a:lnTo>
                                <a:lnTo>
                                  <a:pt x="80021" y="374488"/>
                                </a:lnTo>
                                <a:lnTo>
                                  <a:pt x="27321" y="427296"/>
                                </a:lnTo>
                                <a:close/>
                                <a:moveTo>
                                  <a:pt x="84491" y="543836"/>
                                </a:moveTo>
                                <a:cubicBezTo>
                                  <a:pt x="76525" y="551802"/>
                                  <a:pt x="58501" y="546720"/>
                                  <a:pt x="44262" y="532481"/>
                                </a:cubicBezTo>
                                <a:cubicBezTo>
                                  <a:pt x="30024" y="518243"/>
                                  <a:pt x="24942" y="500219"/>
                                  <a:pt x="32908" y="492252"/>
                                </a:cubicBezTo>
                                <a:cubicBezTo>
                                  <a:pt x="40874" y="484286"/>
                                  <a:pt x="52698" y="495533"/>
                                  <a:pt x="66936" y="509808"/>
                                </a:cubicBezTo>
                                <a:cubicBezTo>
                                  <a:pt x="81211" y="524046"/>
                                  <a:pt x="92494" y="535869"/>
                                  <a:pt x="84491" y="5438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 w="558">
                            <a:noFill/>
                          </a:ln>
                        </wps:spPr>
                        <wps:bodyPr anchor="ctr" upright="1"/>
                      </wps:wsp>
                      <wps:wsp>
                        <wps:cNvPr id="411" name="任意多边形 411"/>
                        <wps:cNvSpPr>
                          <a:spLocks noChangeAspect="1"/>
                        </wps:cNvSpPr>
                        <wps:spPr>
                          <a:xfrm>
                            <a:off x="10195" y="61600"/>
                            <a:ext cx="409" cy="336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678627675" y="0"/>
                              </a:cxn>
                              <a:cxn ang="0">
                                <a:pos x="723868845" y="0"/>
                              </a:cxn>
                              <a:cxn ang="0">
                                <a:pos x="723868845" y="523726171"/>
                              </a:cxn>
                              <a:cxn ang="0">
                                <a:pos x="565523062" y="637579687"/>
                              </a:cxn>
                              <a:cxn ang="0">
                                <a:pos x="407177279" y="523726171"/>
                              </a:cxn>
                              <a:cxn ang="0">
                                <a:pos x="565523062" y="409872656"/>
                              </a:cxn>
                              <a:cxn ang="0">
                                <a:pos x="678627675" y="444028710"/>
                              </a:cxn>
                              <a:cxn ang="0">
                                <a:pos x="678627675" y="182165625"/>
                              </a:cxn>
                              <a:cxn ang="0">
                                <a:pos x="316691565" y="261863085"/>
                              </a:cxn>
                              <a:cxn ang="0">
                                <a:pos x="316691565" y="614808984"/>
                              </a:cxn>
                              <a:cxn ang="0">
                                <a:pos x="158345782" y="728662500"/>
                              </a:cxn>
                              <a:cxn ang="0">
                                <a:pos x="0" y="614808984"/>
                              </a:cxn>
                              <a:cxn ang="0">
                                <a:pos x="158345782" y="500955468"/>
                              </a:cxn>
                              <a:cxn ang="0">
                                <a:pos x="271450395" y="535111523"/>
                              </a:cxn>
                              <a:cxn ang="0">
                                <a:pos x="271450395" y="91082812"/>
                              </a:cxn>
                              <a:cxn ang="0">
                                <a:pos x="678627675" y="0"/>
                              </a:cxn>
                            </a:cxnLst>
                            <a:pathLst>
                              <a:path w="64" h="64">
                                <a:moveTo>
                                  <a:pt x="60" y="0"/>
                                </a:moveTo>
                                <a:cubicBezTo>
                                  <a:pt x="64" y="0"/>
                                  <a:pt x="64" y="0"/>
                                  <a:pt x="64" y="0"/>
                                </a:cubicBezTo>
                                <a:cubicBezTo>
                                  <a:pt x="64" y="46"/>
                                  <a:pt x="64" y="46"/>
                                  <a:pt x="64" y="46"/>
                                </a:cubicBezTo>
                                <a:cubicBezTo>
                                  <a:pt x="64" y="52"/>
                                  <a:pt x="58" y="56"/>
                                  <a:pt x="50" y="56"/>
                                </a:cubicBezTo>
                                <a:cubicBezTo>
                                  <a:pt x="42" y="56"/>
                                  <a:pt x="36" y="52"/>
                                  <a:pt x="36" y="46"/>
                                </a:cubicBezTo>
                                <a:cubicBezTo>
                                  <a:pt x="36" y="40"/>
                                  <a:pt x="42" y="36"/>
                                  <a:pt x="50" y="36"/>
                                </a:cubicBezTo>
                                <a:cubicBezTo>
                                  <a:pt x="54" y="36"/>
                                  <a:pt x="57" y="37"/>
                                  <a:pt x="60" y="39"/>
                                </a:cubicBezTo>
                                <a:cubicBezTo>
                                  <a:pt x="60" y="16"/>
                                  <a:pt x="60" y="16"/>
                                  <a:pt x="60" y="16"/>
                                </a:cubicBezTo>
                                <a:cubicBezTo>
                                  <a:pt x="28" y="23"/>
                                  <a:pt x="28" y="23"/>
                                  <a:pt x="28" y="23"/>
                                </a:cubicBezTo>
                                <a:cubicBezTo>
                                  <a:pt x="28" y="54"/>
                                  <a:pt x="28" y="54"/>
                                  <a:pt x="28" y="54"/>
                                </a:cubicBezTo>
                                <a:cubicBezTo>
                                  <a:pt x="28" y="60"/>
                                  <a:pt x="22" y="64"/>
                                  <a:pt x="14" y="64"/>
                                </a:cubicBezTo>
                                <a:cubicBezTo>
                                  <a:pt x="6" y="64"/>
                                  <a:pt x="0" y="60"/>
                                  <a:pt x="0" y="54"/>
                                </a:cubicBezTo>
                                <a:cubicBezTo>
                                  <a:pt x="0" y="48"/>
                                  <a:pt x="6" y="44"/>
                                  <a:pt x="14" y="44"/>
                                </a:cubicBezTo>
                                <a:cubicBezTo>
                                  <a:pt x="18" y="44"/>
                                  <a:pt x="21" y="45"/>
                                  <a:pt x="24" y="47"/>
                                </a:cubicBezTo>
                                <a:cubicBezTo>
                                  <a:pt x="24" y="8"/>
                                  <a:pt x="24" y="8"/>
                                  <a:pt x="24" y="8"/>
                                </a:cubicBezTo>
                                <a:lnTo>
                                  <a:pt x="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12" name="任意多边形 412"/>
                        <wps:cNvSpPr>
                          <a:spLocks noChangeAspect="1"/>
                        </wps:cNvSpPr>
                        <wps:spPr>
                          <a:xfrm>
                            <a:off x="10992" y="61599"/>
                            <a:ext cx="436" cy="338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61200195" y="154279901"/>
                              </a:cxn>
                              <a:cxn ang="0">
                                <a:pos x="60126562" y="155359340"/>
                              </a:cxn>
                              <a:cxn ang="0">
                                <a:pos x="33284698" y="183410231"/>
                              </a:cxn>
                              <a:cxn ang="0">
                                <a:pos x="22547331" y="184488633"/>
                              </a:cxn>
                              <a:cxn ang="0">
                                <a:pos x="19326432" y="183410231"/>
                              </a:cxn>
                              <a:cxn ang="0">
                                <a:pos x="4294532" y="167226945"/>
                              </a:cxn>
                              <a:cxn ang="0">
                                <a:pos x="4294532" y="154279901"/>
                              </a:cxn>
                              <a:cxn ang="0">
                                <a:pos x="32211065" y="126229010"/>
                              </a:cxn>
                              <a:cxn ang="0">
                                <a:pos x="32211065" y="124071169"/>
                              </a:cxn>
                              <a:cxn ang="0">
                                <a:pos x="21473698" y="92784036"/>
                              </a:cxn>
                              <a:cxn ang="0">
                                <a:pos x="42947396" y="28050891"/>
                              </a:cxn>
                              <a:cxn ang="0">
                                <a:pos x="91263994" y="3236242"/>
                              </a:cxn>
                              <a:cxn ang="0">
                                <a:pos x="151390557" y="19419528"/>
                              </a:cxn>
                              <a:cxn ang="0">
                                <a:pos x="181453320" y="64733144"/>
                              </a:cxn>
                              <a:cxn ang="0">
                                <a:pos x="165347788" y="135938774"/>
                              </a:cxn>
                              <a:cxn ang="0">
                                <a:pos x="115958592" y="165069104"/>
                              </a:cxn>
                              <a:cxn ang="0">
                                <a:pos x="63347461" y="155359340"/>
                              </a:cxn>
                              <a:cxn ang="0">
                                <a:pos x="61200195" y="154279901"/>
                              </a:cxn>
                              <a:cxn ang="0">
                                <a:pos x="92337627" y="146727977"/>
                              </a:cxn>
                              <a:cxn ang="0">
                                <a:pos x="39726497" y="94941876"/>
                              </a:cxn>
                              <a:cxn ang="0">
                                <a:pos x="50463864" y="120834927"/>
                              </a:cxn>
                              <a:cxn ang="0">
                                <a:pos x="49390230" y="133780934"/>
                              </a:cxn>
                              <a:cxn ang="0">
                                <a:pos x="23620964" y="159673984"/>
                              </a:cxn>
                              <a:cxn ang="0">
                                <a:pos x="22547331" y="160753423"/>
                              </a:cxn>
                              <a:cxn ang="0">
                                <a:pos x="26841864" y="165069104"/>
                              </a:cxn>
                              <a:cxn ang="0">
                                <a:pos x="27915497" y="163989665"/>
                              </a:cxn>
                              <a:cxn ang="0">
                                <a:pos x="53684763" y="138096615"/>
                              </a:cxn>
                              <a:cxn ang="0">
                                <a:pos x="66568361" y="135938774"/>
                              </a:cxn>
                              <a:cxn ang="0">
                                <a:pos x="74084828" y="141333894"/>
                              </a:cxn>
                              <a:cxn ang="0">
                                <a:pos x="92337627" y="146727977"/>
                              </a:cxn>
                              <a:cxn ang="0">
                                <a:pos x="177158788" y="145648539"/>
                              </a:cxn>
                              <a:cxn ang="0">
                                <a:pos x="157832355" y="166147506"/>
                              </a:cxn>
                              <a:cxn ang="0">
                                <a:pos x="177158788" y="186646473"/>
                              </a:cxn>
                              <a:cxn ang="0">
                                <a:pos x="197558853" y="166147506"/>
                              </a:cxn>
                              <a:cxn ang="0">
                                <a:pos x="177158788" y="145648539"/>
                              </a:cxn>
                            </a:cxnLst>
                            <a:pathLst>
                              <a:path w="184" h="173">
                                <a:moveTo>
                                  <a:pt x="57" y="143"/>
                                </a:moveTo>
                                <a:cubicBezTo>
                                  <a:pt x="57" y="144"/>
                                  <a:pt x="57" y="144"/>
                                  <a:pt x="56" y="144"/>
                                </a:cubicBezTo>
                                <a:cubicBezTo>
                                  <a:pt x="48" y="153"/>
                                  <a:pt x="39" y="161"/>
                                  <a:pt x="31" y="170"/>
                                </a:cubicBezTo>
                                <a:cubicBezTo>
                                  <a:pt x="28" y="173"/>
                                  <a:pt x="24" y="173"/>
                                  <a:pt x="21" y="171"/>
                                </a:cubicBezTo>
                                <a:cubicBezTo>
                                  <a:pt x="20" y="171"/>
                                  <a:pt x="19" y="170"/>
                                  <a:pt x="18" y="170"/>
                                </a:cubicBezTo>
                                <a:cubicBezTo>
                                  <a:pt x="14" y="165"/>
                                  <a:pt x="9" y="160"/>
                                  <a:pt x="4" y="155"/>
                                </a:cubicBezTo>
                                <a:cubicBezTo>
                                  <a:pt x="0" y="151"/>
                                  <a:pt x="0" y="147"/>
                                  <a:pt x="4" y="143"/>
                                </a:cubicBezTo>
                                <a:cubicBezTo>
                                  <a:pt x="13" y="134"/>
                                  <a:pt x="21" y="126"/>
                                  <a:pt x="30" y="117"/>
                                </a:cubicBezTo>
                                <a:cubicBezTo>
                                  <a:pt x="30" y="116"/>
                                  <a:pt x="30" y="116"/>
                                  <a:pt x="30" y="115"/>
                                </a:cubicBezTo>
                                <a:cubicBezTo>
                                  <a:pt x="25" y="106"/>
                                  <a:pt x="21" y="97"/>
                                  <a:pt x="20" y="86"/>
                                </a:cubicBezTo>
                                <a:cubicBezTo>
                                  <a:pt x="18" y="63"/>
                                  <a:pt x="25" y="43"/>
                                  <a:pt x="40" y="26"/>
                                </a:cubicBezTo>
                                <a:cubicBezTo>
                                  <a:pt x="52" y="14"/>
                                  <a:pt x="67" y="6"/>
                                  <a:pt x="85" y="3"/>
                                </a:cubicBezTo>
                                <a:cubicBezTo>
                                  <a:pt x="106" y="0"/>
                                  <a:pt x="125" y="5"/>
                                  <a:pt x="141" y="18"/>
                                </a:cubicBezTo>
                                <a:cubicBezTo>
                                  <a:pt x="156" y="29"/>
                                  <a:pt x="165" y="43"/>
                                  <a:pt x="169" y="60"/>
                                </a:cubicBezTo>
                                <a:cubicBezTo>
                                  <a:pt x="175" y="84"/>
                                  <a:pt x="170" y="106"/>
                                  <a:pt x="154" y="126"/>
                                </a:cubicBezTo>
                                <a:cubicBezTo>
                                  <a:pt x="142" y="140"/>
                                  <a:pt x="127" y="149"/>
                                  <a:pt x="108" y="153"/>
                                </a:cubicBezTo>
                                <a:cubicBezTo>
                                  <a:pt x="91" y="155"/>
                                  <a:pt x="74" y="153"/>
                                  <a:pt x="59" y="144"/>
                                </a:cubicBezTo>
                                <a:cubicBezTo>
                                  <a:pt x="59" y="144"/>
                                  <a:pt x="58" y="144"/>
                                  <a:pt x="57" y="143"/>
                                </a:cubicBezTo>
                                <a:close/>
                                <a:moveTo>
                                  <a:pt x="86" y="136"/>
                                </a:moveTo>
                                <a:cubicBezTo>
                                  <a:pt x="70" y="120"/>
                                  <a:pt x="53" y="104"/>
                                  <a:pt x="37" y="88"/>
                                </a:cubicBezTo>
                                <a:cubicBezTo>
                                  <a:pt x="39" y="96"/>
                                  <a:pt x="42" y="104"/>
                                  <a:pt x="47" y="112"/>
                                </a:cubicBezTo>
                                <a:cubicBezTo>
                                  <a:pt x="50" y="116"/>
                                  <a:pt x="50" y="120"/>
                                  <a:pt x="46" y="124"/>
                                </a:cubicBezTo>
                                <a:cubicBezTo>
                                  <a:pt x="38" y="132"/>
                                  <a:pt x="30" y="140"/>
                                  <a:pt x="22" y="148"/>
                                </a:cubicBezTo>
                                <a:cubicBezTo>
                                  <a:pt x="22" y="148"/>
                                  <a:pt x="21" y="149"/>
                                  <a:pt x="21" y="149"/>
                                </a:cubicBezTo>
                                <a:cubicBezTo>
                                  <a:pt x="22" y="150"/>
                                  <a:pt x="24" y="151"/>
                                  <a:pt x="25" y="153"/>
                                </a:cubicBezTo>
                                <a:cubicBezTo>
                                  <a:pt x="25" y="152"/>
                                  <a:pt x="25" y="152"/>
                                  <a:pt x="26" y="152"/>
                                </a:cubicBezTo>
                                <a:cubicBezTo>
                                  <a:pt x="34" y="144"/>
                                  <a:pt x="42" y="136"/>
                                  <a:pt x="50" y="128"/>
                                </a:cubicBezTo>
                                <a:cubicBezTo>
                                  <a:pt x="54" y="124"/>
                                  <a:pt x="57" y="124"/>
                                  <a:pt x="62" y="126"/>
                                </a:cubicBezTo>
                                <a:cubicBezTo>
                                  <a:pt x="64" y="128"/>
                                  <a:pt x="67" y="130"/>
                                  <a:pt x="69" y="131"/>
                                </a:cubicBezTo>
                                <a:cubicBezTo>
                                  <a:pt x="75" y="134"/>
                                  <a:pt x="80" y="136"/>
                                  <a:pt x="86" y="136"/>
                                </a:cubicBezTo>
                                <a:close/>
                                <a:moveTo>
                                  <a:pt x="165" y="135"/>
                                </a:moveTo>
                                <a:cubicBezTo>
                                  <a:pt x="155" y="135"/>
                                  <a:pt x="146" y="143"/>
                                  <a:pt x="147" y="154"/>
                                </a:cubicBezTo>
                                <a:cubicBezTo>
                                  <a:pt x="147" y="164"/>
                                  <a:pt x="155" y="173"/>
                                  <a:pt x="165" y="173"/>
                                </a:cubicBezTo>
                                <a:cubicBezTo>
                                  <a:pt x="176" y="172"/>
                                  <a:pt x="184" y="164"/>
                                  <a:pt x="184" y="154"/>
                                </a:cubicBezTo>
                                <a:cubicBezTo>
                                  <a:pt x="184" y="143"/>
                                  <a:pt x="176" y="135"/>
                                  <a:pt x="165" y="13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13" name="任意多边形 413"/>
                        <wps:cNvSpPr>
                          <a:spLocks noChangeAspect="1"/>
                        </wps:cNvSpPr>
                        <wps:spPr>
                          <a:xfrm>
                            <a:off x="8252" y="61627"/>
                            <a:ext cx="511" cy="28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213635351" y="119202200"/>
                              </a:cxn>
                              <a:cxn ang="0">
                                <a:pos x="199392645" y="119202200"/>
                              </a:cxn>
                              <a:cxn ang="0">
                                <a:pos x="162143619" y="125885575"/>
                              </a:cxn>
                              <a:cxn ang="0">
                                <a:pos x="132563018" y="135912225"/>
                              </a:cxn>
                              <a:cxn ang="0">
                                <a:pos x="86549330" y="145938875"/>
                              </a:cxn>
                              <a:cxn ang="0">
                                <a:pos x="21911130" y="137026650"/>
                              </a:cxn>
                              <a:cxn ang="0">
                                <a:pos x="16433086" y="134797800"/>
                              </a:cxn>
                              <a:cxn ang="0">
                                <a:pos x="20815939" y="130342216"/>
                              </a:cxn>
                              <a:cxn ang="0">
                                <a:pos x="31770982" y="123657783"/>
                              </a:cxn>
                              <a:cxn ang="0">
                                <a:pos x="134754445" y="63500000"/>
                              </a:cxn>
                              <a:cxn ang="0">
                                <a:pos x="136945872" y="62385575"/>
                              </a:cxn>
                              <a:cxn ang="0">
                                <a:pos x="134754445" y="61272208"/>
                              </a:cxn>
                              <a:cxn ang="0">
                                <a:pos x="104078653" y="31193316"/>
                              </a:cxn>
                              <a:cxn ang="0">
                                <a:pos x="101887226" y="31193316"/>
                              </a:cxn>
                              <a:cxn ang="0">
                                <a:pos x="33962408" y="52359983"/>
                              </a:cxn>
                              <a:cxn ang="0">
                                <a:pos x="24102557" y="53473350"/>
                              </a:cxn>
                              <a:cxn ang="0">
                                <a:pos x="17529322" y="45675550"/>
                              </a:cxn>
                              <a:cxn ang="0">
                                <a:pos x="21911130" y="36763325"/>
                              </a:cxn>
                              <a:cxn ang="0">
                                <a:pos x="37249026" y="30078891"/>
                              </a:cxn>
                              <a:cxn ang="0">
                                <a:pos x="107365270" y="2227791"/>
                              </a:cxn>
                              <a:cxn ang="0">
                                <a:pos x="118321359" y="4456641"/>
                              </a:cxn>
                              <a:cxn ang="0">
                                <a:pos x="172003471" y="49017766"/>
                              </a:cxn>
                              <a:cxn ang="0">
                                <a:pos x="176385279" y="54587775"/>
                              </a:cxn>
                              <a:cxn ang="0">
                                <a:pos x="212539114" y="118087775"/>
                              </a:cxn>
                              <a:cxn ang="0">
                                <a:pos x="213635351" y="119202200"/>
                              </a:cxn>
                              <a:cxn ang="0">
                                <a:pos x="1095190" y="155964466"/>
                              </a:cxn>
                              <a:cxn ang="0">
                                <a:pos x="2191426" y="164876691"/>
                              </a:cxn>
                              <a:cxn ang="0">
                                <a:pos x="8764661" y="170447758"/>
                              </a:cxn>
                              <a:cxn ang="0">
                                <a:pos x="63543010" y="189385575"/>
                              </a:cxn>
                              <a:cxn ang="0">
                                <a:pos x="96409182" y="189385575"/>
                              </a:cxn>
                              <a:cxn ang="0">
                                <a:pos x="138041062" y="179359983"/>
                              </a:cxn>
                              <a:cxn ang="0">
                                <a:pos x="174194898" y="167105541"/>
                              </a:cxn>
                              <a:cxn ang="0">
                                <a:pos x="216921968" y="160421108"/>
                              </a:cxn>
                              <a:cxn ang="0">
                                <a:pos x="246501523" y="161535533"/>
                              </a:cxn>
                              <a:cxn ang="0">
                                <a:pos x="269508890" y="168218908"/>
                              </a:cxn>
                              <a:cxn ang="0">
                                <a:pos x="280463932" y="164876691"/>
                              </a:cxn>
                              <a:cxn ang="0">
                                <a:pos x="278273551" y="153736675"/>
                              </a:cxn>
                              <a:cxn ang="0">
                                <a:pos x="266222273" y="147052241"/>
                              </a:cxn>
                              <a:cxn ang="0">
                                <a:pos x="226781820" y="137026650"/>
                              </a:cxn>
                              <a:cxn ang="0">
                                <a:pos x="180768132" y="139254441"/>
                              </a:cxn>
                              <a:cxn ang="0">
                                <a:pos x="139136252" y="151508883"/>
                              </a:cxn>
                              <a:cxn ang="0">
                                <a:pos x="82167523" y="164876691"/>
                              </a:cxn>
                              <a:cxn ang="0">
                                <a:pos x="44918497" y="163763325"/>
                              </a:cxn>
                              <a:cxn ang="0">
                                <a:pos x="13146468" y="152623308"/>
                              </a:cxn>
                              <a:cxn ang="0">
                                <a:pos x="9859851" y="151508883"/>
                              </a:cxn>
                              <a:cxn ang="0">
                                <a:pos x="1095190" y="155964466"/>
                              </a:cxn>
                              <a:cxn ang="0">
                                <a:pos x="277177315" y="42333333"/>
                              </a:cxn>
                              <a:cxn ang="0">
                                <a:pos x="235546481" y="0"/>
                              </a:cxn>
                              <a:cxn ang="0">
                                <a:pos x="193914601" y="42333333"/>
                              </a:cxn>
                              <a:cxn ang="0">
                                <a:pos x="235546481" y="84666666"/>
                              </a:cxn>
                              <a:cxn ang="0">
                                <a:pos x="277177315" y="42333333"/>
                              </a:cxn>
                            </a:cxnLst>
                            <a:pathLst>
                              <a:path w="258" h="171">
                                <a:moveTo>
                                  <a:pt x="195" y="107"/>
                                </a:moveTo>
                                <a:cubicBezTo>
                                  <a:pt x="190" y="107"/>
                                  <a:pt x="186" y="107"/>
                                  <a:pt x="182" y="107"/>
                                </a:cubicBezTo>
                                <a:cubicBezTo>
                                  <a:pt x="171" y="108"/>
                                  <a:pt x="159" y="110"/>
                                  <a:pt x="148" y="113"/>
                                </a:cubicBezTo>
                                <a:cubicBezTo>
                                  <a:pt x="139" y="115"/>
                                  <a:pt x="130" y="119"/>
                                  <a:pt x="121" y="122"/>
                                </a:cubicBezTo>
                                <a:cubicBezTo>
                                  <a:pt x="107" y="127"/>
                                  <a:pt x="93" y="130"/>
                                  <a:pt x="79" y="131"/>
                                </a:cubicBezTo>
                                <a:cubicBezTo>
                                  <a:pt x="59" y="133"/>
                                  <a:pt x="39" y="130"/>
                                  <a:pt x="20" y="123"/>
                                </a:cubicBezTo>
                                <a:cubicBezTo>
                                  <a:pt x="18" y="122"/>
                                  <a:pt x="17" y="122"/>
                                  <a:pt x="15" y="121"/>
                                </a:cubicBezTo>
                                <a:cubicBezTo>
                                  <a:pt x="16" y="119"/>
                                  <a:pt x="17" y="118"/>
                                  <a:pt x="19" y="117"/>
                                </a:cubicBezTo>
                                <a:cubicBezTo>
                                  <a:pt x="22" y="115"/>
                                  <a:pt x="26" y="113"/>
                                  <a:pt x="29" y="111"/>
                                </a:cubicBezTo>
                                <a:cubicBezTo>
                                  <a:pt x="60" y="93"/>
                                  <a:pt x="92" y="75"/>
                                  <a:pt x="123" y="57"/>
                                </a:cubicBezTo>
                                <a:cubicBezTo>
                                  <a:pt x="123" y="56"/>
                                  <a:pt x="124" y="56"/>
                                  <a:pt x="125" y="56"/>
                                </a:cubicBezTo>
                                <a:cubicBezTo>
                                  <a:pt x="124" y="55"/>
                                  <a:pt x="124" y="55"/>
                                  <a:pt x="123" y="55"/>
                                </a:cubicBezTo>
                                <a:cubicBezTo>
                                  <a:pt x="114" y="46"/>
                                  <a:pt x="104" y="37"/>
                                  <a:pt x="95" y="28"/>
                                </a:cubicBezTo>
                                <a:cubicBezTo>
                                  <a:pt x="94" y="27"/>
                                  <a:pt x="94" y="27"/>
                                  <a:pt x="93" y="28"/>
                                </a:cubicBezTo>
                                <a:cubicBezTo>
                                  <a:pt x="72" y="34"/>
                                  <a:pt x="51" y="41"/>
                                  <a:pt x="31" y="47"/>
                                </a:cubicBezTo>
                                <a:cubicBezTo>
                                  <a:pt x="28" y="48"/>
                                  <a:pt x="25" y="48"/>
                                  <a:pt x="22" y="48"/>
                                </a:cubicBezTo>
                                <a:cubicBezTo>
                                  <a:pt x="19" y="47"/>
                                  <a:pt x="16" y="45"/>
                                  <a:pt x="16" y="41"/>
                                </a:cubicBezTo>
                                <a:cubicBezTo>
                                  <a:pt x="15" y="38"/>
                                  <a:pt x="17" y="34"/>
                                  <a:pt x="20" y="33"/>
                                </a:cubicBezTo>
                                <a:cubicBezTo>
                                  <a:pt x="25" y="31"/>
                                  <a:pt x="29" y="29"/>
                                  <a:pt x="34" y="27"/>
                                </a:cubicBezTo>
                                <a:cubicBezTo>
                                  <a:pt x="55" y="19"/>
                                  <a:pt x="76" y="11"/>
                                  <a:pt x="98" y="2"/>
                                </a:cubicBezTo>
                                <a:cubicBezTo>
                                  <a:pt x="101" y="1"/>
                                  <a:pt x="105" y="1"/>
                                  <a:pt x="108" y="4"/>
                                </a:cubicBezTo>
                                <a:cubicBezTo>
                                  <a:pt x="124" y="17"/>
                                  <a:pt x="141" y="31"/>
                                  <a:pt x="157" y="44"/>
                                </a:cubicBezTo>
                                <a:cubicBezTo>
                                  <a:pt x="159" y="45"/>
                                  <a:pt x="160" y="47"/>
                                  <a:pt x="161" y="49"/>
                                </a:cubicBezTo>
                                <a:cubicBezTo>
                                  <a:pt x="172" y="68"/>
                                  <a:pt x="183" y="87"/>
                                  <a:pt x="194" y="106"/>
                                </a:cubicBezTo>
                                <a:cubicBezTo>
                                  <a:pt x="194" y="106"/>
                                  <a:pt x="194" y="106"/>
                                  <a:pt x="195" y="107"/>
                                </a:cubicBezTo>
                                <a:close/>
                                <a:moveTo>
                                  <a:pt x="1" y="140"/>
                                </a:moveTo>
                                <a:cubicBezTo>
                                  <a:pt x="0" y="143"/>
                                  <a:pt x="0" y="146"/>
                                  <a:pt x="2" y="148"/>
                                </a:cubicBezTo>
                                <a:cubicBezTo>
                                  <a:pt x="4" y="150"/>
                                  <a:pt x="6" y="152"/>
                                  <a:pt x="8" y="153"/>
                                </a:cubicBezTo>
                                <a:cubicBezTo>
                                  <a:pt x="23" y="163"/>
                                  <a:pt x="40" y="168"/>
                                  <a:pt x="58" y="170"/>
                                </a:cubicBezTo>
                                <a:cubicBezTo>
                                  <a:pt x="68" y="171"/>
                                  <a:pt x="78" y="171"/>
                                  <a:pt x="88" y="170"/>
                                </a:cubicBezTo>
                                <a:cubicBezTo>
                                  <a:pt x="101" y="169"/>
                                  <a:pt x="113" y="166"/>
                                  <a:pt x="126" y="161"/>
                                </a:cubicBezTo>
                                <a:cubicBezTo>
                                  <a:pt x="137" y="157"/>
                                  <a:pt x="148" y="153"/>
                                  <a:pt x="159" y="150"/>
                                </a:cubicBezTo>
                                <a:cubicBezTo>
                                  <a:pt x="172" y="146"/>
                                  <a:pt x="185" y="144"/>
                                  <a:pt x="198" y="144"/>
                                </a:cubicBezTo>
                                <a:cubicBezTo>
                                  <a:pt x="207" y="143"/>
                                  <a:pt x="216" y="144"/>
                                  <a:pt x="225" y="145"/>
                                </a:cubicBezTo>
                                <a:cubicBezTo>
                                  <a:pt x="232" y="147"/>
                                  <a:pt x="239" y="148"/>
                                  <a:pt x="246" y="151"/>
                                </a:cubicBezTo>
                                <a:cubicBezTo>
                                  <a:pt x="249" y="153"/>
                                  <a:pt x="254" y="152"/>
                                  <a:pt x="256" y="148"/>
                                </a:cubicBezTo>
                                <a:cubicBezTo>
                                  <a:pt x="258" y="145"/>
                                  <a:pt x="258" y="140"/>
                                  <a:pt x="254" y="138"/>
                                </a:cubicBezTo>
                                <a:cubicBezTo>
                                  <a:pt x="251" y="135"/>
                                  <a:pt x="247" y="133"/>
                                  <a:pt x="243" y="132"/>
                                </a:cubicBezTo>
                                <a:cubicBezTo>
                                  <a:pt x="232" y="127"/>
                                  <a:pt x="219" y="124"/>
                                  <a:pt x="207" y="123"/>
                                </a:cubicBezTo>
                                <a:cubicBezTo>
                                  <a:pt x="193" y="122"/>
                                  <a:pt x="179" y="122"/>
                                  <a:pt x="165" y="125"/>
                                </a:cubicBezTo>
                                <a:cubicBezTo>
                                  <a:pt x="152" y="127"/>
                                  <a:pt x="139" y="131"/>
                                  <a:pt x="127" y="136"/>
                                </a:cubicBezTo>
                                <a:cubicBezTo>
                                  <a:pt x="110" y="142"/>
                                  <a:pt x="93" y="147"/>
                                  <a:pt x="75" y="148"/>
                                </a:cubicBezTo>
                                <a:cubicBezTo>
                                  <a:pt x="63" y="149"/>
                                  <a:pt x="52" y="149"/>
                                  <a:pt x="41" y="147"/>
                                </a:cubicBezTo>
                                <a:cubicBezTo>
                                  <a:pt x="31" y="145"/>
                                  <a:pt x="21" y="142"/>
                                  <a:pt x="12" y="137"/>
                                </a:cubicBezTo>
                                <a:cubicBezTo>
                                  <a:pt x="11" y="136"/>
                                  <a:pt x="10" y="136"/>
                                  <a:pt x="9" y="136"/>
                                </a:cubicBezTo>
                                <a:cubicBezTo>
                                  <a:pt x="5" y="136"/>
                                  <a:pt x="3" y="137"/>
                                  <a:pt x="1" y="140"/>
                                </a:cubicBezTo>
                                <a:close/>
                                <a:moveTo>
                                  <a:pt x="253" y="38"/>
                                </a:moveTo>
                                <a:cubicBezTo>
                                  <a:pt x="253" y="17"/>
                                  <a:pt x="236" y="0"/>
                                  <a:pt x="215" y="0"/>
                                </a:cubicBezTo>
                                <a:cubicBezTo>
                                  <a:pt x="194" y="0"/>
                                  <a:pt x="177" y="17"/>
                                  <a:pt x="177" y="38"/>
                                </a:cubicBezTo>
                                <a:cubicBezTo>
                                  <a:pt x="177" y="59"/>
                                  <a:pt x="194" y="76"/>
                                  <a:pt x="215" y="76"/>
                                </a:cubicBezTo>
                                <a:cubicBezTo>
                                  <a:pt x="236" y="76"/>
                                  <a:pt x="253" y="59"/>
                                  <a:pt x="253" y="3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14" name="Rectangle 8"/>
                        <wps:cNvSpPr/>
                        <wps:spPr>
                          <a:xfrm>
                            <a:off x="13047" y="56984"/>
                            <a:ext cx="62" cy="120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 wrap="square" lIns="91439" tIns="91439" rIns="91439" bIns="91439" numCol="1" anchor="t">
                          <a:noAutofit/>
                        </wps:bodyPr>
                      </wps:wsp>
                      <wps:wsp>
                        <wps:cNvPr id="415" name="任意多边形 210"/>
                        <wps:cNvSpPr>
                          <a:spLocks noChangeAspect="1"/>
                        </wps:cNvSpPr>
                        <wps:spPr>
                          <a:xfrm>
                            <a:off x="13928" y="56813"/>
                            <a:ext cx="445" cy="433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475" y="71"/>
                              </a:cxn>
                              <a:cxn ang="0">
                                <a:pos x="239" y="71"/>
                              </a:cxn>
                              <a:cxn ang="0">
                                <a:pos x="7" y="71"/>
                              </a:cxn>
                              <a:cxn ang="0">
                                <a:pos x="0" y="82"/>
                              </a:cxn>
                              <a:cxn ang="0">
                                <a:pos x="7" y="433"/>
                              </a:cxn>
                              <a:cxn ang="0">
                                <a:pos x="14" y="433"/>
                              </a:cxn>
                              <a:cxn ang="0">
                                <a:pos x="235" y="433"/>
                              </a:cxn>
                              <a:cxn ang="0">
                                <a:pos x="239" y="433"/>
                              </a:cxn>
                              <a:cxn ang="0">
                                <a:pos x="247" y="433"/>
                              </a:cxn>
                              <a:cxn ang="0">
                                <a:pos x="468" y="433"/>
                              </a:cxn>
                              <a:cxn ang="0">
                                <a:pos x="471" y="433"/>
                              </a:cxn>
                              <a:cxn ang="0">
                                <a:pos x="479" y="82"/>
                              </a:cxn>
                              <a:cxn ang="0">
                                <a:pos x="18" y="411"/>
                              </a:cxn>
                              <a:cxn ang="0">
                                <a:pos x="232" y="85"/>
                              </a:cxn>
                              <a:cxn ang="0">
                                <a:pos x="232" y="411"/>
                              </a:cxn>
                              <a:cxn ang="0">
                                <a:pos x="250" y="411"/>
                              </a:cxn>
                              <a:cxn ang="0">
                                <a:pos x="415" y="67"/>
                              </a:cxn>
                              <a:cxn ang="0">
                                <a:pos x="426" y="138"/>
                              </a:cxn>
                              <a:cxn ang="0">
                                <a:pos x="434" y="71"/>
                              </a:cxn>
                              <a:cxn ang="0">
                                <a:pos x="464" y="85"/>
                              </a:cxn>
                              <a:cxn ang="0">
                                <a:pos x="250" y="411"/>
                              </a:cxn>
                              <a:cxn ang="0">
                                <a:pos x="202" y="310"/>
                              </a:cxn>
                              <a:cxn ang="0">
                                <a:pos x="44" y="321"/>
                              </a:cxn>
                              <a:cxn ang="0">
                                <a:pos x="194" y="325"/>
                              </a:cxn>
                              <a:cxn ang="0">
                                <a:pos x="198" y="328"/>
                              </a:cxn>
                              <a:cxn ang="0">
                                <a:pos x="202" y="310"/>
                              </a:cxn>
                              <a:cxn ang="0">
                                <a:pos x="202" y="235"/>
                              </a:cxn>
                              <a:cxn ang="0">
                                <a:pos x="44" y="246"/>
                              </a:cxn>
                              <a:cxn ang="0">
                                <a:pos x="194" y="250"/>
                              </a:cxn>
                              <a:cxn ang="0">
                                <a:pos x="198" y="254"/>
                              </a:cxn>
                              <a:cxn ang="0">
                                <a:pos x="202" y="235"/>
                              </a:cxn>
                              <a:cxn ang="0">
                                <a:pos x="202" y="160"/>
                              </a:cxn>
                              <a:cxn ang="0">
                                <a:pos x="44" y="175"/>
                              </a:cxn>
                              <a:cxn ang="0">
                                <a:pos x="194" y="179"/>
                              </a:cxn>
                              <a:cxn ang="0">
                                <a:pos x="198" y="179"/>
                              </a:cxn>
                              <a:cxn ang="0">
                                <a:pos x="202" y="160"/>
                              </a:cxn>
                              <a:cxn ang="0">
                                <a:pos x="430" y="306"/>
                              </a:cxn>
                              <a:cxn ang="0">
                                <a:pos x="277" y="321"/>
                              </a:cxn>
                              <a:cxn ang="0">
                                <a:pos x="423" y="325"/>
                              </a:cxn>
                              <a:cxn ang="0">
                                <a:pos x="430" y="325"/>
                              </a:cxn>
                              <a:cxn ang="0">
                                <a:pos x="434" y="310"/>
                              </a:cxn>
                              <a:cxn ang="0">
                                <a:pos x="288" y="250"/>
                              </a:cxn>
                              <a:cxn ang="0">
                                <a:pos x="426" y="254"/>
                              </a:cxn>
                              <a:cxn ang="0">
                                <a:pos x="430" y="235"/>
                              </a:cxn>
                              <a:cxn ang="0">
                                <a:pos x="280" y="235"/>
                              </a:cxn>
                              <a:cxn ang="0">
                                <a:pos x="284" y="254"/>
                              </a:cxn>
                              <a:cxn ang="0">
                                <a:pos x="288" y="179"/>
                              </a:cxn>
                              <a:cxn ang="0">
                                <a:pos x="426" y="179"/>
                              </a:cxn>
                              <a:cxn ang="0">
                                <a:pos x="430" y="160"/>
                              </a:cxn>
                              <a:cxn ang="0">
                                <a:pos x="280" y="160"/>
                              </a:cxn>
                              <a:cxn ang="0">
                                <a:pos x="284" y="179"/>
                              </a:cxn>
                              <a:cxn ang="0">
                                <a:pos x="471" y="452"/>
                              </a:cxn>
                              <a:cxn ang="0">
                                <a:pos x="239" y="452"/>
                              </a:cxn>
                              <a:cxn ang="0">
                                <a:pos x="3" y="467"/>
                              </a:cxn>
                              <a:cxn ang="0">
                                <a:pos x="232" y="467"/>
                              </a:cxn>
                              <a:cxn ang="0">
                                <a:pos x="239" y="471"/>
                              </a:cxn>
                              <a:cxn ang="0">
                                <a:pos x="247" y="471"/>
                              </a:cxn>
                              <a:cxn ang="0">
                                <a:pos x="468" y="471"/>
                              </a:cxn>
                              <a:cxn ang="0">
                                <a:pos x="479" y="463"/>
                              </a:cxn>
                              <a:cxn ang="0">
                                <a:pos x="475" y="452"/>
                              </a:cxn>
                            </a:cxnLst>
                            <a:pathLst>
                              <a:path w="129" h="126">
                                <a:moveTo>
                                  <a:pt x="127" y="20"/>
                                </a:moveTo>
                                <a:cubicBezTo>
                                  <a:pt x="127" y="20"/>
                                  <a:pt x="127" y="19"/>
                                  <a:pt x="127" y="19"/>
                                </a:cubicBezTo>
                                <a:cubicBezTo>
                                  <a:pt x="126" y="19"/>
                                  <a:pt x="126" y="19"/>
                                  <a:pt x="126" y="19"/>
                                </a:cubicBezTo>
                                <a:cubicBezTo>
                                  <a:pt x="96" y="1"/>
                                  <a:pt x="69" y="16"/>
                                  <a:pt x="64" y="19"/>
                                </a:cubicBezTo>
                                <a:cubicBezTo>
                                  <a:pt x="64" y="19"/>
                                  <a:pt x="64" y="19"/>
                                  <a:pt x="64" y="19"/>
                                </a:cubicBezTo>
                                <a:cubicBezTo>
                                  <a:pt x="31" y="0"/>
                                  <a:pt x="2" y="19"/>
                                  <a:pt x="2" y="19"/>
                                </a:cubicBezTo>
                                <a:cubicBezTo>
                                  <a:pt x="2" y="19"/>
                                  <a:pt x="1" y="19"/>
                                  <a:pt x="1" y="20"/>
                                </a:cubicBezTo>
                                <a:cubicBezTo>
                                  <a:pt x="0" y="20"/>
                                  <a:pt x="0" y="21"/>
                                  <a:pt x="0" y="22"/>
                                </a:cubicBezTo>
                                <a:cubicBezTo>
                                  <a:pt x="0" y="113"/>
                                  <a:pt x="0" y="113"/>
                                  <a:pt x="0" y="113"/>
                                </a:cubicBezTo>
                                <a:cubicBezTo>
                                  <a:pt x="0" y="115"/>
                                  <a:pt x="1" y="116"/>
                                  <a:pt x="2" y="116"/>
                                </a:cubicBezTo>
                                <a:cubicBezTo>
                                  <a:pt x="2" y="116"/>
                                  <a:pt x="2" y="116"/>
                                  <a:pt x="3" y="116"/>
                                </a:cubicBezTo>
                                <a:cubicBezTo>
                                  <a:pt x="3" y="116"/>
                                  <a:pt x="4" y="116"/>
                                  <a:pt x="4" y="116"/>
                                </a:cubicBezTo>
                                <a:cubicBezTo>
                                  <a:pt x="5" y="116"/>
                                  <a:pt x="32" y="102"/>
                                  <a:pt x="62" y="115"/>
                                </a:cubicBezTo>
                                <a:cubicBezTo>
                                  <a:pt x="63" y="116"/>
                                  <a:pt x="63" y="116"/>
                                  <a:pt x="63" y="116"/>
                                </a:cubicBezTo>
                                <a:cubicBezTo>
                                  <a:pt x="63" y="116"/>
                                  <a:pt x="63" y="116"/>
                                  <a:pt x="64" y="116"/>
                                </a:cubicBezTo>
                                <a:cubicBezTo>
                                  <a:pt x="64" y="116"/>
                                  <a:pt x="64" y="116"/>
                                  <a:pt x="64" y="116"/>
                                </a:cubicBezTo>
                                <a:cubicBezTo>
                                  <a:pt x="64" y="116"/>
                                  <a:pt x="64" y="116"/>
                                  <a:pt x="65" y="116"/>
                                </a:cubicBezTo>
                                <a:cubicBezTo>
                                  <a:pt x="65" y="116"/>
                                  <a:pt x="66" y="116"/>
                                  <a:pt x="66" y="116"/>
                                </a:cubicBezTo>
                                <a:cubicBezTo>
                                  <a:pt x="66" y="116"/>
                                  <a:pt x="93" y="102"/>
                                  <a:pt x="124" y="115"/>
                                </a:cubicBezTo>
                                <a:cubicBezTo>
                                  <a:pt x="125" y="116"/>
                                  <a:pt x="125" y="116"/>
                                  <a:pt x="125" y="116"/>
                                </a:cubicBezTo>
                                <a:cubicBezTo>
                                  <a:pt x="125" y="116"/>
                                  <a:pt x="125" y="116"/>
                                  <a:pt x="126" y="116"/>
                                </a:cubicBezTo>
                                <a:cubicBezTo>
                                  <a:pt x="126" y="116"/>
                                  <a:pt x="126" y="116"/>
                                  <a:pt x="126" y="116"/>
                                </a:cubicBezTo>
                                <a:cubicBezTo>
                                  <a:pt x="127" y="116"/>
                                  <a:pt x="128" y="115"/>
                                  <a:pt x="128" y="113"/>
                                </a:cubicBezTo>
                                <a:cubicBezTo>
                                  <a:pt x="128" y="22"/>
                                  <a:pt x="128" y="22"/>
                                  <a:pt x="128" y="22"/>
                                </a:cubicBezTo>
                                <a:cubicBezTo>
                                  <a:pt x="128" y="21"/>
                                  <a:pt x="128" y="20"/>
                                  <a:pt x="127" y="20"/>
                                </a:cubicBezTo>
                                <a:close/>
                                <a:moveTo>
                                  <a:pt x="5" y="110"/>
                                </a:moveTo>
                                <a:cubicBezTo>
                                  <a:pt x="5" y="23"/>
                                  <a:pt x="5" y="23"/>
                                  <a:pt x="5" y="23"/>
                                </a:cubicBezTo>
                                <a:cubicBezTo>
                                  <a:pt x="7" y="22"/>
                                  <a:pt x="33" y="6"/>
                                  <a:pt x="62" y="23"/>
                                </a:cubicBezTo>
                                <a:cubicBezTo>
                                  <a:pt x="62" y="23"/>
                                  <a:pt x="62" y="23"/>
                                  <a:pt x="62" y="23"/>
                                </a:cubicBezTo>
                                <a:cubicBezTo>
                                  <a:pt x="62" y="110"/>
                                  <a:pt x="62" y="110"/>
                                  <a:pt x="62" y="110"/>
                                </a:cubicBezTo>
                                <a:cubicBezTo>
                                  <a:pt x="35" y="99"/>
                                  <a:pt x="12" y="107"/>
                                  <a:pt x="5" y="110"/>
                                </a:cubicBezTo>
                                <a:close/>
                                <a:moveTo>
                                  <a:pt x="67" y="110"/>
                                </a:moveTo>
                                <a:cubicBezTo>
                                  <a:pt x="67" y="23"/>
                                  <a:pt x="67" y="23"/>
                                  <a:pt x="67" y="23"/>
                                </a:cubicBezTo>
                                <a:cubicBezTo>
                                  <a:pt x="69" y="22"/>
                                  <a:pt x="88" y="11"/>
                                  <a:pt x="111" y="18"/>
                                </a:cubicBezTo>
                                <a:cubicBezTo>
                                  <a:pt x="111" y="34"/>
                                  <a:pt x="111" y="34"/>
                                  <a:pt x="111" y="34"/>
                                </a:cubicBezTo>
                                <a:cubicBezTo>
                                  <a:pt x="111" y="36"/>
                                  <a:pt x="112" y="37"/>
                                  <a:pt x="114" y="37"/>
                                </a:cubicBezTo>
                                <a:cubicBezTo>
                                  <a:pt x="115" y="37"/>
                                  <a:pt x="116" y="36"/>
                                  <a:pt x="116" y="34"/>
                                </a:cubicBezTo>
                                <a:cubicBezTo>
                                  <a:pt x="116" y="19"/>
                                  <a:pt x="116" y="19"/>
                                  <a:pt x="116" y="19"/>
                                </a:cubicBezTo>
                                <a:cubicBezTo>
                                  <a:pt x="119" y="20"/>
                                  <a:pt x="121" y="22"/>
                                  <a:pt x="123" y="23"/>
                                </a:cubicBezTo>
                                <a:cubicBezTo>
                                  <a:pt x="124" y="23"/>
                                  <a:pt x="124" y="23"/>
                                  <a:pt x="124" y="23"/>
                                </a:cubicBezTo>
                                <a:cubicBezTo>
                                  <a:pt x="124" y="110"/>
                                  <a:pt x="124" y="110"/>
                                  <a:pt x="124" y="110"/>
                                </a:cubicBezTo>
                                <a:cubicBezTo>
                                  <a:pt x="97" y="99"/>
                                  <a:pt x="74" y="107"/>
                                  <a:pt x="67" y="110"/>
                                </a:cubicBezTo>
                                <a:close/>
                                <a:moveTo>
                                  <a:pt x="54" y="83"/>
                                </a:moveTo>
                                <a:cubicBezTo>
                                  <a:pt x="54" y="83"/>
                                  <a:pt x="54" y="83"/>
                                  <a:pt x="54" y="83"/>
                                </a:cubicBezTo>
                                <a:cubicBezTo>
                                  <a:pt x="32" y="73"/>
                                  <a:pt x="14" y="83"/>
                                  <a:pt x="13" y="83"/>
                                </a:cubicBezTo>
                                <a:cubicBezTo>
                                  <a:pt x="12" y="84"/>
                                  <a:pt x="11" y="85"/>
                                  <a:pt x="12" y="86"/>
                                </a:cubicBezTo>
                                <a:cubicBezTo>
                                  <a:pt x="12" y="87"/>
                                  <a:pt x="14" y="88"/>
                                  <a:pt x="15" y="87"/>
                                </a:cubicBezTo>
                                <a:cubicBezTo>
                                  <a:pt x="15" y="87"/>
                                  <a:pt x="32" y="79"/>
                                  <a:pt x="52" y="87"/>
                                </a:cubicBezTo>
                                <a:cubicBezTo>
                                  <a:pt x="52" y="87"/>
                                  <a:pt x="52" y="87"/>
                                  <a:pt x="52" y="87"/>
                                </a:cubicBezTo>
                                <a:cubicBezTo>
                                  <a:pt x="52" y="88"/>
                                  <a:pt x="53" y="88"/>
                                  <a:pt x="53" y="88"/>
                                </a:cubicBezTo>
                                <a:cubicBezTo>
                                  <a:pt x="54" y="88"/>
                                  <a:pt x="55" y="87"/>
                                  <a:pt x="55" y="86"/>
                                </a:cubicBezTo>
                                <a:cubicBezTo>
                                  <a:pt x="56" y="85"/>
                                  <a:pt x="55" y="83"/>
                                  <a:pt x="54" y="83"/>
                                </a:cubicBezTo>
                                <a:close/>
                                <a:moveTo>
                                  <a:pt x="54" y="63"/>
                                </a:moveTo>
                                <a:cubicBezTo>
                                  <a:pt x="54" y="63"/>
                                  <a:pt x="54" y="63"/>
                                  <a:pt x="54" y="63"/>
                                </a:cubicBezTo>
                                <a:cubicBezTo>
                                  <a:pt x="32" y="53"/>
                                  <a:pt x="14" y="63"/>
                                  <a:pt x="13" y="63"/>
                                </a:cubicBezTo>
                                <a:cubicBezTo>
                                  <a:pt x="12" y="64"/>
                                  <a:pt x="11" y="65"/>
                                  <a:pt x="12" y="66"/>
                                </a:cubicBezTo>
                                <a:cubicBezTo>
                                  <a:pt x="12" y="68"/>
                                  <a:pt x="14" y="68"/>
                                  <a:pt x="15" y="68"/>
                                </a:cubicBezTo>
                                <a:cubicBezTo>
                                  <a:pt x="15" y="67"/>
                                  <a:pt x="32" y="59"/>
                                  <a:pt x="52" y="67"/>
                                </a:cubicBezTo>
                                <a:cubicBezTo>
                                  <a:pt x="52" y="68"/>
                                  <a:pt x="52" y="68"/>
                                  <a:pt x="52" y="68"/>
                                </a:cubicBezTo>
                                <a:cubicBezTo>
                                  <a:pt x="52" y="68"/>
                                  <a:pt x="53" y="68"/>
                                  <a:pt x="53" y="68"/>
                                </a:cubicBezTo>
                                <a:cubicBezTo>
                                  <a:pt x="54" y="68"/>
                                  <a:pt x="55" y="67"/>
                                  <a:pt x="55" y="66"/>
                                </a:cubicBezTo>
                                <a:cubicBezTo>
                                  <a:pt x="56" y="65"/>
                                  <a:pt x="55" y="64"/>
                                  <a:pt x="54" y="63"/>
                                </a:cubicBezTo>
                                <a:close/>
                                <a:moveTo>
                                  <a:pt x="54" y="43"/>
                                </a:moveTo>
                                <a:cubicBezTo>
                                  <a:pt x="54" y="43"/>
                                  <a:pt x="54" y="43"/>
                                  <a:pt x="54" y="43"/>
                                </a:cubicBezTo>
                                <a:cubicBezTo>
                                  <a:pt x="32" y="33"/>
                                  <a:pt x="14" y="43"/>
                                  <a:pt x="13" y="43"/>
                                </a:cubicBezTo>
                                <a:cubicBezTo>
                                  <a:pt x="12" y="44"/>
                                  <a:pt x="11" y="45"/>
                                  <a:pt x="12" y="47"/>
                                </a:cubicBezTo>
                                <a:cubicBezTo>
                                  <a:pt x="12" y="48"/>
                                  <a:pt x="14" y="48"/>
                                  <a:pt x="15" y="48"/>
                                </a:cubicBezTo>
                                <a:cubicBezTo>
                                  <a:pt x="15" y="48"/>
                                  <a:pt x="32" y="39"/>
                                  <a:pt x="52" y="48"/>
                                </a:cubicBezTo>
                                <a:cubicBezTo>
                                  <a:pt x="52" y="48"/>
                                  <a:pt x="52" y="48"/>
                                  <a:pt x="52" y="48"/>
                                </a:cubicBezTo>
                                <a:cubicBezTo>
                                  <a:pt x="52" y="48"/>
                                  <a:pt x="53" y="48"/>
                                  <a:pt x="53" y="48"/>
                                </a:cubicBezTo>
                                <a:cubicBezTo>
                                  <a:pt x="54" y="48"/>
                                  <a:pt x="55" y="47"/>
                                  <a:pt x="55" y="47"/>
                                </a:cubicBezTo>
                                <a:cubicBezTo>
                                  <a:pt x="56" y="45"/>
                                  <a:pt x="55" y="44"/>
                                  <a:pt x="54" y="43"/>
                                </a:cubicBezTo>
                                <a:close/>
                                <a:moveTo>
                                  <a:pt x="116" y="83"/>
                                </a:moveTo>
                                <a:cubicBezTo>
                                  <a:pt x="115" y="82"/>
                                  <a:pt x="115" y="82"/>
                                  <a:pt x="115" y="82"/>
                                </a:cubicBezTo>
                                <a:cubicBezTo>
                                  <a:pt x="94" y="73"/>
                                  <a:pt x="75" y="82"/>
                                  <a:pt x="75" y="83"/>
                                </a:cubicBezTo>
                                <a:cubicBezTo>
                                  <a:pt x="74" y="83"/>
                                  <a:pt x="73" y="85"/>
                                  <a:pt x="74" y="86"/>
                                </a:cubicBezTo>
                                <a:cubicBezTo>
                                  <a:pt x="74" y="87"/>
                                  <a:pt x="76" y="88"/>
                                  <a:pt x="77" y="87"/>
                                </a:cubicBezTo>
                                <a:cubicBezTo>
                                  <a:pt x="77" y="87"/>
                                  <a:pt x="94" y="78"/>
                                  <a:pt x="113" y="87"/>
                                </a:cubicBezTo>
                                <a:cubicBezTo>
                                  <a:pt x="114" y="87"/>
                                  <a:pt x="114" y="87"/>
                                  <a:pt x="114" y="87"/>
                                </a:cubicBezTo>
                                <a:cubicBezTo>
                                  <a:pt x="114" y="87"/>
                                  <a:pt x="114" y="87"/>
                                  <a:pt x="115" y="87"/>
                                </a:cubicBezTo>
                                <a:cubicBezTo>
                                  <a:pt x="116" y="87"/>
                                  <a:pt x="116" y="87"/>
                                  <a:pt x="117" y="86"/>
                                </a:cubicBezTo>
                                <a:cubicBezTo>
                                  <a:pt x="117" y="85"/>
                                  <a:pt x="117" y="83"/>
                                  <a:pt x="116" y="83"/>
                                </a:cubicBezTo>
                                <a:close/>
                                <a:moveTo>
                                  <a:pt x="76" y="68"/>
                                </a:moveTo>
                                <a:cubicBezTo>
                                  <a:pt x="76" y="68"/>
                                  <a:pt x="77" y="68"/>
                                  <a:pt x="77" y="67"/>
                                </a:cubicBezTo>
                                <a:cubicBezTo>
                                  <a:pt x="77" y="67"/>
                                  <a:pt x="94" y="59"/>
                                  <a:pt x="113" y="67"/>
                                </a:cubicBezTo>
                                <a:cubicBezTo>
                                  <a:pt x="114" y="68"/>
                                  <a:pt x="114" y="68"/>
                                  <a:pt x="114" y="68"/>
                                </a:cubicBezTo>
                                <a:cubicBezTo>
                                  <a:pt x="115" y="68"/>
                                  <a:pt x="116" y="68"/>
                                  <a:pt x="117" y="66"/>
                                </a:cubicBezTo>
                                <a:cubicBezTo>
                                  <a:pt x="117" y="65"/>
                                  <a:pt x="117" y="64"/>
                                  <a:pt x="115" y="63"/>
                                </a:cubicBezTo>
                                <a:cubicBezTo>
                                  <a:pt x="115" y="63"/>
                                  <a:pt x="115" y="63"/>
                                  <a:pt x="115" y="63"/>
                                </a:cubicBezTo>
                                <a:cubicBezTo>
                                  <a:pt x="94" y="53"/>
                                  <a:pt x="75" y="63"/>
                                  <a:pt x="75" y="63"/>
                                </a:cubicBezTo>
                                <a:cubicBezTo>
                                  <a:pt x="74" y="64"/>
                                  <a:pt x="73" y="65"/>
                                  <a:pt x="74" y="66"/>
                                </a:cubicBezTo>
                                <a:cubicBezTo>
                                  <a:pt x="74" y="67"/>
                                  <a:pt x="75" y="68"/>
                                  <a:pt x="76" y="68"/>
                                </a:cubicBezTo>
                                <a:close/>
                                <a:moveTo>
                                  <a:pt x="76" y="48"/>
                                </a:moveTo>
                                <a:cubicBezTo>
                                  <a:pt x="76" y="48"/>
                                  <a:pt x="77" y="48"/>
                                  <a:pt x="77" y="48"/>
                                </a:cubicBezTo>
                                <a:cubicBezTo>
                                  <a:pt x="77" y="48"/>
                                  <a:pt x="94" y="39"/>
                                  <a:pt x="113" y="48"/>
                                </a:cubicBezTo>
                                <a:cubicBezTo>
                                  <a:pt x="113" y="48"/>
                                  <a:pt x="114" y="48"/>
                                  <a:pt x="114" y="48"/>
                                </a:cubicBezTo>
                                <a:cubicBezTo>
                                  <a:pt x="115" y="48"/>
                                  <a:pt x="116" y="48"/>
                                  <a:pt x="117" y="47"/>
                                </a:cubicBezTo>
                                <a:cubicBezTo>
                                  <a:pt x="117" y="45"/>
                                  <a:pt x="117" y="44"/>
                                  <a:pt x="115" y="43"/>
                                </a:cubicBezTo>
                                <a:cubicBezTo>
                                  <a:pt x="115" y="43"/>
                                  <a:pt x="115" y="43"/>
                                  <a:pt x="115" y="43"/>
                                </a:cubicBezTo>
                                <a:cubicBezTo>
                                  <a:pt x="94" y="34"/>
                                  <a:pt x="75" y="43"/>
                                  <a:pt x="75" y="43"/>
                                </a:cubicBezTo>
                                <a:cubicBezTo>
                                  <a:pt x="74" y="44"/>
                                  <a:pt x="73" y="46"/>
                                  <a:pt x="74" y="47"/>
                                </a:cubicBezTo>
                                <a:cubicBezTo>
                                  <a:pt x="74" y="48"/>
                                  <a:pt x="75" y="48"/>
                                  <a:pt x="76" y="48"/>
                                </a:cubicBezTo>
                                <a:close/>
                                <a:moveTo>
                                  <a:pt x="127" y="121"/>
                                </a:moveTo>
                                <a:cubicBezTo>
                                  <a:pt x="126" y="121"/>
                                  <a:pt x="126" y="121"/>
                                  <a:pt x="126" y="121"/>
                                </a:cubicBezTo>
                                <a:cubicBezTo>
                                  <a:pt x="95" y="107"/>
                                  <a:pt x="69" y="119"/>
                                  <a:pt x="64" y="121"/>
                                </a:cubicBezTo>
                                <a:cubicBezTo>
                                  <a:pt x="64" y="121"/>
                                  <a:pt x="64" y="121"/>
                                  <a:pt x="64" y="121"/>
                                </a:cubicBezTo>
                                <a:cubicBezTo>
                                  <a:pt x="31" y="106"/>
                                  <a:pt x="3" y="121"/>
                                  <a:pt x="2" y="121"/>
                                </a:cubicBezTo>
                                <a:cubicBezTo>
                                  <a:pt x="1" y="122"/>
                                  <a:pt x="0" y="123"/>
                                  <a:pt x="1" y="125"/>
                                </a:cubicBezTo>
                                <a:cubicBezTo>
                                  <a:pt x="2" y="126"/>
                                  <a:pt x="3" y="126"/>
                                  <a:pt x="4" y="126"/>
                                </a:cubicBezTo>
                                <a:cubicBezTo>
                                  <a:pt x="5" y="125"/>
                                  <a:pt x="32" y="112"/>
                                  <a:pt x="62" y="125"/>
                                </a:cubicBezTo>
                                <a:cubicBezTo>
                                  <a:pt x="63" y="126"/>
                                  <a:pt x="63" y="126"/>
                                  <a:pt x="63" y="126"/>
                                </a:cubicBezTo>
                                <a:cubicBezTo>
                                  <a:pt x="63" y="126"/>
                                  <a:pt x="63" y="126"/>
                                  <a:pt x="64" y="126"/>
                                </a:cubicBezTo>
                                <a:cubicBezTo>
                                  <a:pt x="64" y="126"/>
                                  <a:pt x="64" y="126"/>
                                  <a:pt x="64" y="126"/>
                                </a:cubicBezTo>
                                <a:cubicBezTo>
                                  <a:pt x="65" y="126"/>
                                  <a:pt x="66" y="126"/>
                                  <a:pt x="66" y="126"/>
                                </a:cubicBezTo>
                                <a:cubicBezTo>
                                  <a:pt x="66" y="125"/>
                                  <a:pt x="93" y="112"/>
                                  <a:pt x="124" y="125"/>
                                </a:cubicBezTo>
                                <a:cubicBezTo>
                                  <a:pt x="125" y="126"/>
                                  <a:pt x="125" y="126"/>
                                  <a:pt x="125" y="126"/>
                                </a:cubicBezTo>
                                <a:cubicBezTo>
                                  <a:pt x="125" y="126"/>
                                  <a:pt x="125" y="126"/>
                                  <a:pt x="126" y="126"/>
                                </a:cubicBezTo>
                                <a:cubicBezTo>
                                  <a:pt x="127" y="126"/>
                                  <a:pt x="128" y="125"/>
                                  <a:pt x="128" y="124"/>
                                </a:cubicBezTo>
                                <a:cubicBezTo>
                                  <a:pt x="129" y="123"/>
                                  <a:pt x="128" y="122"/>
                                  <a:pt x="127" y="121"/>
                                </a:cubicBezTo>
                                <a:close/>
                                <a:moveTo>
                                  <a:pt x="127" y="121"/>
                                </a:moveTo>
                                <a:cubicBezTo>
                                  <a:pt x="127" y="121"/>
                                  <a:pt x="127" y="121"/>
                                  <a:pt x="127" y="121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 w="6350">
                            <a:noFill/>
                          </a:ln>
                        </wps:spPr>
                        <wps:bodyPr upright="1"/>
                      </wps:wsp>
                      <wps:wsp>
                        <wps:cNvPr id="416" name="任意多边形 223"/>
                        <wps:cNvSpPr>
                          <a:spLocks noChangeAspect="1"/>
                        </wps:cNvSpPr>
                        <wps:spPr>
                          <a:xfrm>
                            <a:off x="14840" y="56803"/>
                            <a:ext cx="493" cy="446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510" y="185"/>
                              </a:cxn>
                              <a:cxn ang="0">
                                <a:pos x="530" y="157"/>
                              </a:cxn>
                              <a:cxn ang="0">
                                <a:pos x="510" y="128"/>
                              </a:cxn>
                              <a:cxn ang="0">
                                <a:pos x="294" y="5"/>
                              </a:cxn>
                              <a:cxn ang="0">
                                <a:pos x="266" y="0"/>
                              </a:cxn>
                              <a:cxn ang="0">
                                <a:pos x="235" y="5"/>
                              </a:cxn>
                              <a:cxn ang="0">
                                <a:pos x="19" y="128"/>
                              </a:cxn>
                              <a:cxn ang="0">
                                <a:pos x="0" y="157"/>
                              </a:cxn>
                              <a:cxn ang="0">
                                <a:pos x="19" y="185"/>
                              </a:cxn>
                              <a:cxn ang="0">
                                <a:pos x="78" y="221"/>
                              </a:cxn>
                              <a:cxn ang="0">
                                <a:pos x="78" y="221"/>
                              </a:cxn>
                              <a:cxn ang="0">
                                <a:pos x="78" y="384"/>
                              </a:cxn>
                              <a:cxn ang="0">
                                <a:pos x="81" y="386"/>
                              </a:cxn>
                              <a:cxn ang="0">
                                <a:pos x="100" y="426"/>
                              </a:cxn>
                              <a:cxn ang="0">
                                <a:pos x="143" y="451"/>
                              </a:cxn>
                              <a:cxn ang="0">
                                <a:pos x="266" y="471"/>
                              </a:cxn>
                              <a:cxn ang="0">
                                <a:pos x="389" y="451"/>
                              </a:cxn>
                              <a:cxn ang="0">
                                <a:pos x="431" y="426"/>
                              </a:cxn>
                              <a:cxn ang="0">
                                <a:pos x="451" y="386"/>
                              </a:cxn>
                              <a:cxn ang="0">
                                <a:pos x="451" y="384"/>
                              </a:cxn>
                              <a:cxn ang="0">
                                <a:pos x="451" y="221"/>
                              </a:cxn>
                              <a:cxn ang="0">
                                <a:pos x="451" y="221"/>
                              </a:cxn>
                              <a:cxn ang="0">
                                <a:pos x="510" y="185"/>
                              </a:cxn>
                              <a:cxn ang="0">
                                <a:pos x="257" y="44"/>
                              </a:cxn>
                              <a:cxn ang="0">
                                <a:pos x="266" y="42"/>
                              </a:cxn>
                              <a:cxn ang="0">
                                <a:pos x="272" y="44"/>
                              </a:cxn>
                              <a:cxn ang="0">
                                <a:pos x="476" y="157"/>
                              </a:cxn>
                              <a:cxn ang="0">
                                <a:pos x="272" y="271"/>
                              </a:cxn>
                              <a:cxn ang="0">
                                <a:pos x="266" y="271"/>
                              </a:cxn>
                              <a:cxn ang="0">
                                <a:pos x="257" y="271"/>
                              </a:cxn>
                              <a:cxn ang="0">
                                <a:pos x="56" y="157"/>
                              </a:cxn>
                              <a:cxn ang="0">
                                <a:pos x="257" y="44"/>
                              </a:cxn>
                              <a:cxn ang="0">
                                <a:pos x="409" y="384"/>
                              </a:cxn>
                              <a:cxn ang="0">
                                <a:pos x="409" y="384"/>
                              </a:cxn>
                              <a:cxn ang="0">
                                <a:pos x="372" y="412"/>
                              </a:cxn>
                              <a:cxn ang="0">
                                <a:pos x="266" y="428"/>
                              </a:cxn>
                              <a:cxn ang="0">
                                <a:pos x="157" y="412"/>
                              </a:cxn>
                              <a:cxn ang="0">
                                <a:pos x="123" y="384"/>
                              </a:cxn>
                              <a:cxn ang="0">
                                <a:pos x="123" y="381"/>
                              </a:cxn>
                              <a:cxn ang="0">
                                <a:pos x="123" y="243"/>
                              </a:cxn>
                              <a:cxn ang="0">
                                <a:pos x="235" y="308"/>
                              </a:cxn>
                              <a:cxn ang="0">
                                <a:pos x="266" y="316"/>
                              </a:cxn>
                              <a:cxn ang="0">
                                <a:pos x="294" y="308"/>
                              </a:cxn>
                              <a:cxn ang="0">
                                <a:pos x="409" y="243"/>
                              </a:cxn>
                              <a:cxn ang="0">
                                <a:pos x="409" y="384"/>
                              </a:cxn>
                              <a:cxn ang="0">
                                <a:pos x="504" y="204"/>
                              </a:cxn>
                              <a:cxn ang="0">
                                <a:pos x="485" y="224"/>
                              </a:cxn>
                              <a:cxn ang="0">
                                <a:pos x="485" y="395"/>
                              </a:cxn>
                              <a:cxn ang="0">
                                <a:pos x="504" y="414"/>
                              </a:cxn>
                              <a:cxn ang="0">
                                <a:pos x="527" y="395"/>
                              </a:cxn>
                              <a:cxn ang="0">
                                <a:pos x="527" y="224"/>
                              </a:cxn>
                              <a:cxn ang="0">
                                <a:pos x="504" y="204"/>
                              </a:cxn>
                              <a:cxn ang="0">
                                <a:pos x="504" y="204"/>
                              </a:cxn>
                              <a:cxn ang="0">
                                <a:pos x="504" y="204"/>
                              </a:cxn>
                            </a:cxnLst>
                            <a:pathLst>
                              <a:path w="189" h="168">
                                <a:moveTo>
                                  <a:pt x="182" y="66"/>
                                </a:moveTo>
                                <a:cubicBezTo>
                                  <a:pt x="187" y="64"/>
                                  <a:pt x="189" y="60"/>
                                  <a:pt x="189" y="56"/>
                                </a:cubicBezTo>
                                <a:cubicBezTo>
                                  <a:pt x="189" y="52"/>
                                  <a:pt x="187" y="48"/>
                                  <a:pt x="182" y="46"/>
                                </a:cubicBezTo>
                                <a:cubicBezTo>
                                  <a:pt x="105" y="2"/>
                                  <a:pt x="105" y="2"/>
                                  <a:pt x="105" y="2"/>
                                </a:cubicBezTo>
                                <a:cubicBezTo>
                                  <a:pt x="102" y="1"/>
                                  <a:pt x="98" y="0"/>
                                  <a:pt x="95" y="0"/>
                                </a:cubicBezTo>
                                <a:cubicBezTo>
                                  <a:pt x="91" y="0"/>
                                  <a:pt x="87" y="1"/>
                                  <a:pt x="84" y="2"/>
                                </a:cubicBezTo>
                                <a:cubicBezTo>
                                  <a:pt x="7" y="46"/>
                                  <a:pt x="7" y="46"/>
                                  <a:pt x="7" y="46"/>
                                </a:cubicBezTo>
                                <a:cubicBezTo>
                                  <a:pt x="3" y="48"/>
                                  <a:pt x="0" y="52"/>
                                  <a:pt x="0" y="56"/>
                                </a:cubicBezTo>
                                <a:cubicBezTo>
                                  <a:pt x="0" y="60"/>
                                  <a:pt x="3" y="64"/>
                                  <a:pt x="7" y="66"/>
                                </a:cubicBezTo>
                                <a:cubicBezTo>
                                  <a:pt x="28" y="79"/>
                                  <a:pt x="28" y="79"/>
                                  <a:pt x="28" y="79"/>
                                </a:cubicBezTo>
                                <a:cubicBezTo>
                                  <a:pt x="28" y="79"/>
                                  <a:pt x="28" y="79"/>
                                  <a:pt x="28" y="79"/>
                                </a:cubicBezTo>
                                <a:cubicBezTo>
                                  <a:pt x="28" y="137"/>
                                  <a:pt x="28" y="137"/>
                                  <a:pt x="28" y="137"/>
                                </a:cubicBezTo>
                                <a:cubicBezTo>
                                  <a:pt x="28" y="138"/>
                                  <a:pt x="29" y="138"/>
                                  <a:pt x="29" y="138"/>
                                </a:cubicBezTo>
                                <a:cubicBezTo>
                                  <a:pt x="29" y="142"/>
                                  <a:pt x="30" y="147"/>
                                  <a:pt x="36" y="152"/>
                                </a:cubicBezTo>
                                <a:cubicBezTo>
                                  <a:pt x="39" y="155"/>
                                  <a:pt x="44" y="158"/>
                                  <a:pt x="51" y="161"/>
                                </a:cubicBezTo>
                                <a:cubicBezTo>
                                  <a:pt x="62" y="166"/>
                                  <a:pt x="78" y="168"/>
                                  <a:pt x="95" y="168"/>
                                </a:cubicBezTo>
                                <a:cubicBezTo>
                                  <a:pt x="111" y="168"/>
                                  <a:pt x="127" y="166"/>
                                  <a:pt x="139" y="161"/>
                                </a:cubicBezTo>
                                <a:cubicBezTo>
                                  <a:pt x="145" y="158"/>
                                  <a:pt x="150" y="155"/>
                                  <a:pt x="154" y="152"/>
                                </a:cubicBezTo>
                                <a:cubicBezTo>
                                  <a:pt x="159" y="147"/>
                                  <a:pt x="161" y="141"/>
                                  <a:pt x="161" y="138"/>
                                </a:cubicBezTo>
                                <a:cubicBezTo>
                                  <a:pt x="161" y="137"/>
                                  <a:pt x="161" y="137"/>
                                  <a:pt x="161" y="137"/>
                                </a:cubicBezTo>
                                <a:cubicBezTo>
                                  <a:pt x="161" y="79"/>
                                  <a:pt x="161" y="79"/>
                                  <a:pt x="161" y="79"/>
                                </a:cubicBezTo>
                                <a:cubicBezTo>
                                  <a:pt x="161" y="79"/>
                                  <a:pt x="161" y="79"/>
                                  <a:pt x="161" y="79"/>
                                </a:cubicBezTo>
                                <a:cubicBezTo>
                                  <a:pt x="182" y="66"/>
                                  <a:pt x="182" y="66"/>
                                  <a:pt x="182" y="66"/>
                                </a:cubicBezTo>
                                <a:close/>
                                <a:moveTo>
                                  <a:pt x="92" y="16"/>
                                </a:moveTo>
                                <a:cubicBezTo>
                                  <a:pt x="92" y="15"/>
                                  <a:pt x="93" y="15"/>
                                  <a:pt x="95" y="15"/>
                                </a:cubicBezTo>
                                <a:cubicBezTo>
                                  <a:pt x="96" y="15"/>
                                  <a:pt x="97" y="15"/>
                                  <a:pt x="97" y="16"/>
                                </a:cubicBezTo>
                                <a:cubicBezTo>
                                  <a:pt x="170" y="56"/>
                                  <a:pt x="170" y="56"/>
                                  <a:pt x="170" y="56"/>
                                </a:cubicBezTo>
                                <a:cubicBezTo>
                                  <a:pt x="97" y="97"/>
                                  <a:pt x="97" y="97"/>
                                  <a:pt x="97" y="97"/>
                                </a:cubicBezTo>
                                <a:cubicBezTo>
                                  <a:pt x="97" y="97"/>
                                  <a:pt x="96" y="97"/>
                                  <a:pt x="95" y="97"/>
                                </a:cubicBezTo>
                                <a:cubicBezTo>
                                  <a:pt x="93" y="97"/>
                                  <a:pt x="92" y="97"/>
                                  <a:pt x="92" y="97"/>
                                </a:cubicBezTo>
                                <a:cubicBezTo>
                                  <a:pt x="20" y="56"/>
                                  <a:pt x="20" y="56"/>
                                  <a:pt x="20" y="56"/>
                                </a:cubicBezTo>
                                <a:cubicBezTo>
                                  <a:pt x="92" y="16"/>
                                  <a:pt x="92" y="16"/>
                                  <a:pt x="92" y="16"/>
                                </a:cubicBezTo>
                                <a:close/>
                                <a:moveTo>
                                  <a:pt x="146" y="137"/>
                                </a:moveTo>
                                <a:cubicBezTo>
                                  <a:pt x="146" y="137"/>
                                  <a:pt x="146" y="137"/>
                                  <a:pt x="146" y="137"/>
                                </a:cubicBezTo>
                                <a:cubicBezTo>
                                  <a:pt x="146" y="139"/>
                                  <a:pt x="142" y="143"/>
                                  <a:pt x="133" y="147"/>
                                </a:cubicBezTo>
                                <a:cubicBezTo>
                                  <a:pt x="123" y="151"/>
                                  <a:pt x="109" y="153"/>
                                  <a:pt x="95" y="153"/>
                                </a:cubicBezTo>
                                <a:cubicBezTo>
                                  <a:pt x="80" y="153"/>
                                  <a:pt x="66" y="151"/>
                                  <a:pt x="56" y="147"/>
                                </a:cubicBezTo>
                                <a:cubicBezTo>
                                  <a:pt x="48" y="143"/>
                                  <a:pt x="44" y="139"/>
                                  <a:pt x="44" y="137"/>
                                </a:cubicBezTo>
                                <a:cubicBezTo>
                                  <a:pt x="44" y="137"/>
                                  <a:pt x="44" y="136"/>
                                  <a:pt x="44" y="136"/>
                                </a:cubicBezTo>
                                <a:cubicBezTo>
                                  <a:pt x="44" y="87"/>
                                  <a:pt x="44" y="87"/>
                                  <a:pt x="44" y="87"/>
                                </a:cubicBezTo>
                                <a:cubicBezTo>
                                  <a:pt x="84" y="110"/>
                                  <a:pt x="84" y="110"/>
                                  <a:pt x="84" y="110"/>
                                </a:cubicBezTo>
                                <a:cubicBezTo>
                                  <a:pt x="87" y="112"/>
                                  <a:pt x="91" y="113"/>
                                  <a:pt x="95" y="113"/>
                                </a:cubicBezTo>
                                <a:cubicBezTo>
                                  <a:pt x="98" y="113"/>
                                  <a:pt x="102" y="112"/>
                                  <a:pt x="105" y="110"/>
                                </a:cubicBezTo>
                                <a:cubicBezTo>
                                  <a:pt x="146" y="87"/>
                                  <a:pt x="146" y="87"/>
                                  <a:pt x="146" y="87"/>
                                </a:cubicBezTo>
                                <a:cubicBezTo>
                                  <a:pt x="146" y="137"/>
                                  <a:pt x="146" y="137"/>
                                  <a:pt x="146" y="137"/>
                                </a:cubicBezTo>
                                <a:close/>
                                <a:moveTo>
                                  <a:pt x="180" y="73"/>
                                </a:moveTo>
                                <a:cubicBezTo>
                                  <a:pt x="176" y="73"/>
                                  <a:pt x="173" y="76"/>
                                  <a:pt x="173" y="80"/>
                                </a:cubicBezTo>
                                <a:cubicBezTo>
                                  <a:pt x="173" y="141"/>
                                  <a:pt x="173" y="141"/>
                                  <a:pt x="173" y="141"/>
                                </a:cubicBezTo>
                                <a:cubicBezTo>
                                  <a:pt x="173" y="145"/>
                                  <a:pt x="176" y="148"/>
                                  <a:pt x="180" y="148"/>
                                </a:cubicBezTo>
                                <a:cubicBezTo>
                                  <a:pt x="185" y="148"/>
                                  <a:pt x="188" y="145"/>
                                  <a:pt x="188" y="141"/>
                                </a:cubicBezTo>
                                <a:cubicBezTo>
                                  <a:pt x="188" y="80"/>
                                  <a:pt x="188" y="80"/>
                                  <a:pt x="188" y="80"/>
                                </a:cubicBezTo>
                                <a:cubicBezTo>
                                  <a:pt x="188" y="76"/>
                                  <a:pt x="185" y="73"/>
                                  <a:pt x="180" y="73"/>
                                </a:cubicBezTo>
                                <a:close/>
                                <a:moveTo>
                                  <a:pt x="180" y="73"/>
                                </a:moveTo>
                                <a:cubicBezTo>
                                  <a:pt x="180" y="73"/>
                                  <a:pt x="180" y="73"/>
                                  <a:pt x="180" y="73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 w="12700">
                            <a:noFill/>
                          </a:ln>
                        </wps:spPr>
                        <wps:bodyPr upright="1"/>
                      </wps:wsp>
                      <wps:wsp>
                        <wps:cNvPr id="417" name="任意多边形 417"/>
                        <wps:cNvSpPr>
                          <a:spLocks noChangeAspect="1"/>
                        </wps:cNvSpPr>
                        <wps:spPr>
                          <a:xfrm>
                            <a:off x="7553" y="56829"/>
                            <a:ext cx="466" cy="323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255" y="42"/>
                              </a:cxn>
                              <a:cxn ang="0">
                                <a:pos x="140" y="2"/>
                              </a:cxn>
                              <a:cxn ang="0">
                                <a:pos x="127" y="2"/>
                              </a:cxn>
                              <a:cxn ang="0">
                                <a:pos x="11" y="42"/>
                              </a:cxn>
                              <a:cxn ang="0">
                                <a:pos x="11" y="51"/>
                              </a:cxn>
                              <a:cxn ang="0">
                                <a:pos x="38" y="61"/>
                              </a:cxn>
                              <a:cxn ang="0">
                                <a:pos x="25" y="99"/>
                              </a:cxn>
                              <a:cxn ang="0">
                                <a:pos x="17" y="111"/>
                              </a:cxn>
                              <a:cxn ang="0">
                                <a:pos x="24" y="122"/>
                              </a:cxn>
                              <a:cxn ang="0">
                                <a:pos x="0" y="173"/>
                              </a:cxn>
                              <a:cxn ang="0">
                                <a:pos x="19" y="184"/>
                              </a:cxn>
                              <a:cxn ang="0">
                                <a:pos x="37" y="121"/>
                              </a:cxn>
                              <a:cxn ang="0">
                                <a:pos x="42" y="111"/>
                              </a:cxn>
                              <a:cxn ang="0">
                                <a:pos x="36" y="100"/>
                              </a:cxn>
                              <a:cxn ang="0">
                                <a:pos x="50" y="66"/>
                              </a:cxn>
                              <a:cxn ang="0">
                                <a:pos x="51" y="65"/>
                              </a:cxn>
                              <a:cxn ang="0">
                                <a:pos x="131" y="33"/>
                              </a:cxn>
                              <a:cxn ang="0">
                                <a:pos x="138" y="36"/>
                              </a:cxn>
                              <a:cxn ang="0">
                                <a:pos x="138" y="36"/>
                              </a:cxn>
                              <a:cxn ang="0">
                                <a:pos x="135" y="44"/>
                              </a:cxn>
                              <a:cxn ang="0">
                                <a:pos x="68" y="71"/>
                              </a:cxn>
                              <a:cxn ang="0">
                                <a:pos x="128" y="91"/>
                              </a:cxn>
                              <a:cxn ang="0">
                                <a:pos x="141" y="91"/>
                              </a:cxn>
                              <a:cxn ang="0">
                                <a:pos x="256" y="52"/>
                              </a:cxn>
                              <a:cxn ang="0">
                                <a:pos x="255" y="42"/>
                              </a:cxn>
                              <a:cxn ang="0">
                                <a:pos x="255" y="42"/>
                              </a:cxn>
                              <a:cxn ang="0">
                                <a:pos x="128" y="106"/>
                              </a:cxn>
                              <a:cxn ang="0">
                                <a:pos x="55" y="82"/>
                              </a:cxn>
                              <a:cxn ang="0">
                                <a:pos x="55" y="100"/>
                              </a:cxn>
                              <a:cxn ang="0">
                                <a:pos x="61" y="114"/>
                              </a:cxn>
                              <a:cxn ang="0">
                                <a:pos x="56" y="127"/>
                              </a:cxn>
                              <a:cxn ang="0">
                                <a:pos x="61" y="134"/>
                              </a:cxn>
                              <a:cxn ang="0">
                                <a:pos x="209" y="131"/>
                              </a:cxn>
                              <a:cxn ang="0">
                                <a:pos x="215" y="121"/>
                              </a:cxn>
                              <a:cxn ang="0">
                                <a:pos x="215" y="81"/>
                              </a:cxn>
                              <a:cxn ang="0">
                                <a:pos x="141" y="106"/>
                              </a:cxn>
                              <a:cxn ang="0">
                                <a:pos x="128" y="106"/>
                              </a:cxn>
                              <a:cxn ang="0">
                                <a:pos x="128" y="106"/>
                              </a:cxn>
                              <a:cxn ang="0">
                                <a:pos x="128" y="106"/>
                              </a:cxn>
                              <a:cxn ang="0">
                                <a:pos x="128" y="106"/>
                              </a:cxn>
                            </a:cxnLst>
                            <a:pathLst>
                              <a:path w="263" h="184">
                                <a:moveTo>
                                  <a:pt x="255" y="42"/>
                                </a:moveTo>
                                <a:cubicBezTo>
                                  <a:pt x="140" y="2"/>
                                  <a:pt x="140" y="2"/>
                                  <a:pt x="140" y="2"/>
                                </a:cubicBezTo>
                                <a:cubicBezTo>
                                  <a:pt x="133" y="0"/>
                                  <a:pt x="134" y="0"/>
                                  <a:pt x="127" y="2"/>
                                </a:cubicBezTo>
                                <a:cubicBezTo>
                                  <a:pt x="11" y="42"/>
                                  <a:pt x="11" y="42"/>
                                  <a:pt x="11" y="42"/>
                                </a:cubicBezTo>
                                <a:cubicBezTo>
                                  <a:pt x="3" y="44"/>
                                  <a:pt x="3" y="49"/>
                                  <a:pt x="11" y="51"/>
                                </a:cubicBezTo>
                                <a:cubicBezTo>
                                  <a:pt x="38" y="61"/>
                                  <a:pt x="38" y="61"/>
                                  <a:pt x="38" y="61"/>
                                </a:cubicBezTo>
                                <a:cubicBezTo>
                                  <a:pt x="26" y="73"/>
                                  <a:pt x="25" y="85"/>
                                  <a:pt x="25" y="99"/>
                                </a:cubicBezTo>
                                <a:cubicBezTo>
                                  <a:pt x="20" y="101"/>
                                  <a:pt x="17" y="106"/>
                                  <a:pt x="17" y="111"/>
                                </a:cubicBezTo>
                                <a:cubicBezTo>
                                  <a:pt x="17" y="116"/>
                                  <a:pt x="20" y="120"/>
                                  <a:pt x="24" y="122"/>
                                </a:cubicBezTo>
                                <a:cubicBezTo>
                                  <a:pt x="22" y="137"/>
                                  <a:pt x="16" y="153"/>
                                  <a:pt x="0" y="173"/>
                                </a:cubicBezTo>
                                <a:cubicBezTo>
                                  <a:pt x="8" y="179"/>
                                  <a:pt x="12" y="181"/>
                                  <a:pt x="19" y="184"/>
                                </a:cubicBezTo>
                                <a:cubicBezTo>
                                  <a:pt x="42" y="174"/>
                                  <a:pt x="39" y="147"/>
                                  <a:pt x="37" y="121"/>
                                </a:cubicBezTo>
                                <a:cubicBezTo>
                                  <a:pt x="40" y="119"/>
                                  <a:pt x="42" y="115"/>
                                  <a:pt x="42" y="111"/>
                                </a:cubicBezTo>
                                <a:cubicBezTo>
                                  <a:pt x="42" y="106"/>
                                  <a:pt x="40" y="102"/>
                                  <a:pt x="36" y="100"/>
                                </a:cubicBezTo>
                                <a:cubicBezTo>
                                  <a:pt x="37" y="86"/>
                                  <a:pt x="40" y="74"/>
                                  <a:pt x="50" y="66"/>
                                </a:cubicBezTo>
                                <a:cubicBezTo>
                                  <a:pt x="50" y="65"/>
                                  <a:pt x="51" y="65"/>
                                  <a:pt x="51" y="65"/>
                                </a:cubicBezTo>
                                <a:cubicBezTo>
                                  <a:pt x="131" y="33"/>
                                  <a:pt x="131" y="33"/>
                                  <a:pt x="131" y="33"/>
                                </a:cubicBezTo>
                                <a:cubicBezTo>
                                  <a:pt x="134" y="32"/>
                                  <a:pt x="137" y="33"/>
                                  <a:pt x="138" y="36"/>
                                </a:cubicBezTo>
                                <a:cubicBezTo>
                                  <a:pt x="138" y="36"/>
                                  <a:pt x="138" y="36"/>
                                  <a:pt x="138" y="36"/>
                                </a:cubicBezTo>
                                <a:cubicBezTo>
                                  <a:pt x="139" y="39"/>
                                  <a:pt x="138" y="43"/>
                                  <a:pt x="135" y="44"/>
                                </a:cubicBezTo>
                                <a:cubicBezTo>
                                  <a:pt x="68" y="71"/>
                                  <a:pt x="68" y="71"/>
                                  <a:pt x="68" y="71"/>
                                </a:cubicBezTo>
                                <a:cubicBezTo>
                                  <a:pt x="128" y="91"/>
                                  <a:pt x="128" y="91"/>
                                  <a:pt x="128" y="91"/>
                                </a:cubicBezTo>
                                <a:cubicBezTo>
                                  <a:pt x="135" y="94"/>
                                  <a:pt x="134" y="94"/>
                                  <a:pt x="141" y="91"/>
                                </a:cubicBezTo>
                                <a:cubicBezTo>
                                  <a:pt x="256" y="52"/>
                                  <a:pt x="256" y="52"/>
                                  <a:pt x="256" y="52"/>
                                </a:cubicBezTo>
                                <a:cubicBezTo>
                                  <a:pt x="263" y="49"/>
                                  <a:pt x="263" y="45"/>
                                  <a:pt x="255" y="42"/>
                                </a:cubicBezTo>
                                <a:cubicBezTo>
                                  <a:pt x="255" y="42"/>
                                  <a:pt x="255" y="42"/>
                                  <a:pt x="255" y="42"/>
                                </a:cubicBezTo>
                                <a:close/>
                                <a:moveTo>
                                  <a:pt x="128" y="106"/>
                                </a:moveTo>
                                <a:cubicBezTo>
                                  <a:pt x="55" y="82"/>
                                  <a:pt x="55" y="82"/>
                                  <a:pt x="55" y="82"/>
                                </a:cubicBezTo>
                                <a:cubicBezTo>
                                  <a:pt x="55" y="100"/>
                                  <a:pt x="55" y="100"/>
                                  <a:pt x="55" y="100"/>
                                </a:cubicBezTo>
                                <a:cubicBezTo>
                                  <a:pt x="59" y="104"/>
                                  <a:pt x="61" y="109"/>
                                  <a:pt x="61" y="114"/>
                                </a:cubicBezTo>
                                <a:cubicBezTo>
                                  <a:pt x="61" y="119"/>
                                  <a:pt x="59" y="124"/>
                                  <a:pt x="56" y="127"/>
                                </a:cubicBezTo>
                                <a:cubicBezTo>
                                  <a:pt x="57" y="130"/>
                                  <a:pt x="59" y="133"/>
                                  <a:pt x="61" y="134"/>
                                </a:cubicBezTo>
                                <a:cubicBezTo>
                                  <a:pt x="104" y="157"/>
                                  <a:pt x="162" y="157"/>
                                  <a:pt x="209" y="131"/>
                                </a:cubicBezTo>
                                <a:cubicBezTo>
                                  <a:pt x="213" y="129"/>
                                  <a:pt x="215" y="125"/>
                                  <a:pt x="215" y="121"/>
                                </a:cubicBezTo>
                                <a:cubicBezTo>
                                  <a:pt x="215" y="81"/>
                                  <a:pt x="215" y="81"/>
                                  <a:pt x="215" y="81"/>
                                </a:cubicBezTo>
                                <a:cubicBezTo>
                                  <a:pt x="141" y="106"/>
                                  <a:pt x="141" y="106"/>
                                  <a:pt x="141" y="106"/>
                                </a:cubicBezTo>
                                <a:cubicBezTo>
                                  <a:pt x="133" y="109"/>
                                  <a:pt x="135" y="109"/>
                                  <a:pt x="128" y="106"/>
                                </a:cubicBezTo>
                                <a:cubicBezTo>
                                  <a:pt x="128" y="106"/>
                                  <a:pt x="128" y="106"/>
                                  <a:pt x="128" y="106"/>
                                </a:cubicBezTo>
                                <a:close/>
                                <a:moveTo>
                                  <a:pt x="128" y="106"/>
                                </a:moveTo>
                                <a:cubicBezTo>
                                  <a:pt x="128" y="106"/>
                                  <a:pt x="128" y="106"/>
                                  <a:pt x="128" y="106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18" name="任意多边形 418"/>
                        <wps:cNvSpPr>
                          <a:spLocks noChangeAspect="1"/>
                        </wps:cNvSpPr>
                        <wps:spPr>
                          <a:xfrm>
                            <a:off x="8453" y="56829"/>
                            <a:ext cx="460" cy="324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217" y="55"/>
                              </a:cxn>
                              <a:cxn ang="0">
                                <a:pos x="217" y="91"/>
                              </a:cxn>
                              <a:cxn ang="0">
                                <a:pos x="225" y="99"/>
                              </a:cxn>
                              <a:cxn ang="0">
                                <a:pos x="209" y="116"/>
                              </a:cxn>
                              <a:cxn ang="0">
                                <a:pos x="192" y="100"/>
                              </a:cxn>
                              <a:cxn ang="0">
                                <a:pos x="204" y="90"/>
                              </a:cxn>
                              <a:cxn ang="0">
                                <a:pos x="204" y="61"/>
                              </a:cxn>
                              <a:cxn ang="0">
                                <a:pos x="130" y="91"/>
                              </a:cxn>
                              <a:cxn ang="0">
                                <a:pos x="102" y="92"/>
                              </a:cxn>
                              <a:cxn ang="0">
                                <a:pos x="17" y="58"/>
                              </a:cxn>
                              <a:cxn ang="0">
                                <a:pos x="17" y="38"/>
                              </a:cxn>
                              <a:cxn ang="0">
                                <a:pos x="99" y="8"/>
                              </a:cxn>
                              <a:cxn ang="0">
                                <a:pos x="129" y="6"/>
                              </a:cxn>
                              <a:cxn ang="0">
                                <a:pos x="216" y="40"/>
                              </a:cxn>
                              <a:cxn ang="0">
                                <a:pos x="217" y="55"/>
                              </a:cxn>
                              <a:cxn ang="0">
                                <a:pos x="133" y="105"/>
                              </a:cxn>
                              <a:cxn ang="0">
                                <a:pos x="176" y="86"/>
                              </a:cxn>
                              <a:cxn ang="0">
                                <a:pos x="176" y="144"/>
                              </a:cxn>
                              <a:cxn ang="0">
                                <a:pos x="116" y="167"/>
                              </a:cxn>
                              <a:cxn ang="0">
                                <a:pos x="53" y="144"/>
                              </a:cxn>
                              <a:cxn ang="0">
                                <a:pos x="53" y="90"/>
                              </a:cxn>
                              <a:cxn ang="0">
                                <a:pos x="98" y="105"/>
                              </a:cxn>
                              <a:cxn ang="0">
                                <a:pos x="133" y="105"/>
                              </a:cxn>
                              <a:cxn ang="0">
                                <a:pos x="133" y="105"/>
                              </a:cxn>
                              <a:cxn ang="0">
                                <a:pos x="133" y="105"/>
                              </a:cxn>
                            </a:cxnLst>
                            <a:pathLst>
                              <a:path w="236" h="167">
                                <a:moveTo>
                                  <a:pt x="217" y="55"/>
                                </a:moveTo>
                                <a:cubicBezTo>
                                  <a:pt x="217" y="91"/>
                                  <a:pt x="217" y="91"/>
                                  <a:pt x="217" y="91"/>
                                </a:cubicBezTo>
                                <a:cubicBezTo>
                                  <a:pt x="225" y="99"/>
                                  <a:pt x="225" y="99"/>
                                  <a:pt x="225" y="99"/>
                                </a:cubicBezTo>
                                <a:cubicBezTo>
                                  <a:pt x="209" y="116"/>
                                  <a:pt x="209" y="116"/>
                                  <a:pt x="209" y="116"/>
                                </a:cubicBezTo>
                                <a:cubicBezTo>
                                  <a:pt x="192" y="100"/>
                                  <a:pt x="192" y="100"/>
                                  <a:pt x="192" y="100"/>
                                </a:cubicBezTo>
                                <a:cubicBezTo>
                                  <a:pt x="204" y="90"/>
                                  <a:pt x="204" y="90"/>
                                  <a:pt x="204" y="90"/>
                                </a:cubicBezTo>
                                <a:cubicBezTo>
                                  <a:pt x="204" y="61"/>
                                  <a:pt x="204" y="61"/>
                                  <a:pt x="204" y="61"/>
                                </a:cubicBezTo>
                                <a:cubicBezTo>
                                  <a:pt x="156" y="80"/>
                                  <a:pt x="141" y="86"/>
                                  <a:pt x="130" y="91"/>
                                </a:cubicBezTo>
                                <a:cubicBezTo>
                                  <a:pt x="120" y="96"/>
                                  <a:pt x="112" y="96"/>
                                  <a:pt x="102" y="92"/>
                                </a:cubicBezTo>
                                <a:cubicBezTo>
                                  <a:pt x="91" y="88"/>
                                  <a:pt x="42" y="70"/>
                                  <a:pt x="17" y="58"/>
                                </a:cubicBezTo>
                                <a:cubicBezTo>
                                  <a:pt x="1" y="50"/>
                                  <a:pt x="0" y="45"/>
                                  <a:pt x="17" y="38"/>
                                </a:cubicBezTo>
                                <a:cubicBezTo>
                                  <a:pt x="41" y="29"/>
                                  <a:pt x="79" y="15"/>
                                  <a:pt x="99" y="8"/>
                                </a:cubicBezTo>
                                <a:cubicBezTo>
                                  <a:pt x="111" y="3"/>
                                  <a:pt x="118" y="0"/>
                                  <a:pt x="129" y="6"/>
                                </a:cubicBezTo>
                                <a:cubicBezTo>
                                  <a:pt x="149" y="14"/>
                                  <a:pt x="194" y="31"/>
                                  <a:pt x="216" y="40"/>
                                </a:cubicBezTo>
                                <a:cubicBezTo>
                                  <a:pt x="236" y="49"/>
                                  <a:pt x="223" y="51"/>
                                  <a:pt x="217" y="55"/>
                                </a:cubicBezTo>
                                <a:close/>
                                <a:moveTo>
                                  <a:pt x="133" y="105"/>
                                </a:moveTo>
                                <a:cubicBezTo>
                                  <a:pt x="144" y="101"/>
                                  <a:pt x="160" y="93"/>
                                  <a:pt x="176" y="86"/>
                                </a:cubicBezTo>
                                <a:cubicBezTo>
                                  <a:pt x="176" y="144"/>
                                  <a:pt x="176" y="144"/>
                                  <a:pt x="176" y="144"/>
                                </a:cubicBezTo>
                                <a:cubicBezTo>
                                  <a:pt x="176" y="144"/>
                                  <a:pt x="155" y="167"/>
                                  <a:pt x="116" y="167"/>
                                </a:cubicBezTo>
                                <a:cubicBezTo>
                                  <a:pt x="75" y="167"/>
                                  <a:pt x="53" y="144"/>
                                  <a:pt x="53" y="144"/>
                                </a:cubicBezTo>
                                <a:cubicBezTo>
                                  <a:pt x="53" y="90"/>
                                  <a:pt x="53" y="90"/>
                                  <a:pt x="53" y="90"/>
                                </a:cubicBezTo>
                                <a:cubicBezTo>
                                  <a:pt x="66" y="95"/>
                                  <a:pt x="80" y="99"/>
                                  <a:pt x="98" y="105"/>
                                </a:cubicBezTo>
                                <a:cubicBezTo>
                                  <a:pt x="109" y="109"/>
                                  <a:pt x="123" y="111"/>
                                  <a:pt x="133" y="105"/>
                                </a:cubicBezTo>
                                <a:close/>
                                <a:moveTo>
                                  <a:pt x="133" y="105"/>
                                </a:moveTo>
                                <a:cubicBezTo>
                                  <a:pt x="133" y="105"/>
                                  <a:pt x="133" y="105"/>
                                  <a:pt x="133" y="105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19" name="任意多边形 419"/>
                        <wps:cNvSpPr>
                          <a:spLocks noChangeAspect="1"/>
                        </wps:cNvSpPr>
                        <wps:spPr>
                          <a:xfrm>
                            <a:off x="9372" y="56829"/>
                            <a:ext cx="400" cy="324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209" y="121"/>
                              </a:cxn>
                              <a:cxn ang="0">
                                <a:pos x="213" y="89"/>
                              </a:cxn>
                              <a:cxn ang="0">
                                <a:pos x="224" y="89"/>
                              </a:cxn>
                              <a:cxn ang="0">
                                <a:pos x="228" y="121"/>
                              </a:cxn>
                              <a:cxn ang="0">
                                <a:pos x="209" y="121"/>
                              </a:cxn>
                              <a:cxn ang="0">
                                <a:pos x="213" y="72"/>
                              </a:cxn>
                              <a:cxn ang="0">
                                <a:pos x="216" y="72"/>
                              </a:cxn>
                              <a:cxn ang="0">
                                <a:pos x="216" y="33"/>
                              </a:cxn>
                              <a:cxn ang="0">
                                <a:pos x="124" y="47"/>
                              </a:cxn>
                              <a:cxn ang="0">
                                <a:pos x="27" y="32"/>
                              </a:cxn>
                              <a:cxn ang="0">
                                <a:pos x="27" y="12"/>
                              </a:cxn>
                              <a:cxn ang="0">
                                <a:pos x="119" y="0"/>
                              </a:cxn>
                              <a:cxn ang="0">
                                <a:pos x="219" y="15"/>
                              </a:cxn>
                              <a:cxn ang="0">
                                <a:pos x="221" y="15"/>
                              </a:cxn>
                              <a:cxn ang="0">
                                <a:pos x="221" y="72"/>
                              </a:cxn>
                              <a:cxn ang="0">
                                <a:pos x="224" y="72"/>
                              </a:cxn>
                              <a:cxn ang="0">
                                <a:pos x="224" y="84"/>
                              </a:cxn>
                              <a:cxn ang="0">
                                <a:pos x="213" y="84"/>
                              </a:cxn>
                              <a:cxn ang="0">
                                <a:pos x="213" y="72"/>
                              </a:cxn>
                              <a:cxn ang="0">
                                <a:pos x="49" y="146"/>
                              </a:cxn>
                              <a:cxn ang="0">
                                <a:pos x="7" y="129"/>
                              </a:cxn>
                              <a:cxn ang="0">
                                <a:pos x="22" y="96"/>
                              </a:cxn>
                              <a:cxn ang="0">
                                <a:pos x="59" y="119"/>
                              </a:cxn>
                              <a:cxn ang="0">
                                <a:pos x="49" y="146"/>
                              </a:cxn>
                              <a:cxn ang="0">
                                <a:pos x="64" y="156"/>
                              </a:cxn>
                              <a:cxn ang="0">
                                <a:pos x="44" y="166"/>
                              </a:cxn>
                              <a:cxn ang="0">
                                <a:pos x="44" y="156"/>
                              </a:cxn>
                              <a:cxn ang="0">
                                <a:pos x="34" y="156"/>
                              </a:cxn>
                              <a:cxn ang="0">
                                <a:pos x="47" y="148"/>
                              </a:cxn>
                              <a:cxn ang="0">
                                <a:pos x="64" y="156"/>
                              </a:cxn>
                              <a:cxn ang="0">
                                <a:pos x="77" y="126"/>
                              </a:cxn>
                              <a:cxn ang="0">
                                <a:pos x="131" y="138"/>
                              </a:cxn>
                              <a:cxn ang="0">
                                <a:pos x="121" y="185"/>
                              </a:cxn>
                              <a:cxn ang="0">
                                <a:pos x="67" y="151"/>
                              </a:cxn>
                              <a:cxn ang="0">
                                <a:pos x="77" y="126"/>
                              </a:cxn>
                              <a:cxn ang="0">
                                <a:pos x="54" y="99"/>
                              </a:cxn>
                              <a:cxn ang="0">
                                <a:pos x="54" y="44"/>
                              </a:cxn>
                              <a:cxn ang="0">
                                <a:pos x="119" y="57"/>
                              </a:cxn>
                              <a:cxn ang="0">
                                <a:pos x="194" y="44"/>
                              </a:cxn>
                              <a:cxn ang="0">
                                <a:pos x="194" y="111"/>
                              </a:cxn>
                              <a:cxn ang="0">
                                <a:pos x="129" y="129"/>
                              </a:cxn>
                              <a:cxn ang="0">
                                <a:pos x="54" y="99"/>
                              </a:cxn>
                              <a:cxn ang="0">
                                <a:pos x="138" y="146"/>
                              </a:cxn>
                              <a:cxn ang="0">
                                <a:pos x="153" y="166"/>
                              </a:cxn>
                              <a:cxn ang="0">
                                <a:pos x="134" y="183"/>
                              </a:cxn>
                              <a:cxn ang="0">
                                <a:pos x="119" y="166"/>
                              </a:cxn>
                              <a:cxn ang="0">
                                <a:pos x="138" y="146"/>
                              </a:cxn>
                              <a:cxn ang="0">
                                <a:pos x="138" y="146"/>
                              </a:cxn>
                              <a:cxn ang="0">
                                <a:pos x="138" y="146"/>
                              </a:cxn>
                            </a:cxnLst>
                            <a:pathLst>
                              <a:path w="228" h="185">
                                <a:moveTo>
                                  <a:pt x="209" y="121"/>
                                </a:moveTo>
                                <a:cubicBezTo>
                                  <a:pt x="213" y="89"/>
                                  <a:pt x="213" y="89"/>
                                  <a:pt x="213" y="89"/>
                                </a:cubicBezTo>
                                <a:cubicBezTo>
                                  <a:pt x="224" y="89"/>
                                  <a:pt x="224" y="89"/>
                                  <a:pt x="224" y="89"/>
                                </a:cubicBezTo>
                                <a:cubicBezTo>
                                  <a:pt x="228" y="121"/>
                                  <a:pt x="228" y="121"/>
                                  <a:pt x="228" y="121"/>
                                </a:cubicBezTo>
                                <a:cubicBezTo>
                                  <a:pt x="209" y="121"/>
                                  <a:pt x="209" y="121"/>
                                  <a:pt x="209" y="121"/>
                                </a:cubicBezTo>
                                <a:close/>
                                <a:moveTo>
                                  <a:pt x="213" y="72"/>
                                </a:moveTo>
                                <a:cubicBezTo>
                                  <a:pt x="216" y="72"/>
                                  <a:pt x="216" y="72"/>
                                  <a:pt x="216" y="72"/>
                                </a:cubicBezTo>
                                <a:cubicBezTo>
                                  <a:pt x="216" y="33"/>
                                  <a:pt x="216" y="33"/>
                                  <a:pt x="216" y="33"/>
                                </a:cubicBezTo>
                                <a:cubicBezTo>
                                  <a:pt x="124" y="47"/>
                                  <a:pt x="124" y="47"/>
                                  <a:pt x="124" y="47"/>
                                </a:cubicBezTo>
                                <a:cubicBezTo>
                                  <a:pt x="27" y="32"/>
                                  <a:pt x="27" y="32"/>
                                  <a:pt x="27" y="32"/>
                                </a:cubicBezTo>
                                <a:cubicBezTo>
                                  <a:pt x="27" y="12"/>
                                  <a:pt x="27" y="12"/>
                                  <a:pt x="27" y="12"/>
                                </a:cubicBezTo>
                                <a:cubicBezTo>
                                  <a:pt x="119" y="0"/>
                                  <a:pt x="119" y="0"/>
                                  <a:pt x="119" y="0"/>
                                </a:cubicBezTo>
                                <a:cubicBezTo>
                                  <a:pt x="219" y="15"/>
                                  <a:pt x="219" y="15"/>
                                  <a:pt x="219" y="15"/>
                                </a:cubicBezTo>
                                <a:cubicBezTo>
                                  <a:pt x="221" y="15"/>
                                  <a:pt x="221" y="15"/>
                                  <a:pt x="221" y="15"/>
                                </a:cubicBezTo>
                                <a:cubicBezTo>
                                  <a:pt x="221" y="72"/>
                                  <a:pt x="221" y="72"/>
                                  <a:pt x="221" y="72"/>
                                </a:cubicBezTo>
                                <a:cubicBezTo>
                                  <a:pt x="224" y="72"/>
                                  <a:pt x="224" y="72"/>
                                  <a:pt x="224" y="72"/>
                                </a:cubicBezTo>
                                <a:cubicBezTo>
                                  <a:pt x="224" y="84"/>
                                  <a:pt x="224" y="84"/>
                                  <a:pt x="224" y="84"/>
                                </a:cubicBezTo>
                                <a:cubicBezTo>
                                  <a:pt x="213" y="84"/>
                                  <a:pt x="213" y="84"/>
                                  <a:pt x="213" y="84"/>
                                </a:cubicBezTo>
                                <a:cubicBezTo>
                                  <a:pt x="213" y="72"/>
                                  <a:pt x="213" y="72"/>
                                  <a:pt x="213" y="72"/>
                                </a:cubicBezTo>
                                <a:close/>
                                <a:moveTo>
                                  <a:pt x="49" y="146"/>
                                </a:moveTo>
                                <a:cubicBezTo>
                                  <a:pt x="49" y="146"/>
                                  <a:pt x="30" y="133"/>
                                  <a:pt x="7" y="129"/>
                                </a:cubicBezTo>
                                <a:cubicBezTo>
                                  <a:pt x="7" y="129"/>
                                  <a:pt x="0" y="108"/>
                                  <a:pt x="22" y="96"/>
                                </a:cubicBezTo>
                                <a:cubicBezTo>
                                  <a:pt x="59" y="119"/>
                                  <a:pt x="59" y="119"/>
                                  <a:pt x="59" y="119"/>
                                </a:cubicBezTo>
                                <a:cubicBezTo>
                                  <a:pt x="59" y="119"/>
                                  <a:pt x="46" y="121"/>
                                  <a:pt x="49" y="146"/>
                                </a:cubicBezTo>
                                <a:close/>
                                <a:moveTo>
                                  <a:pt x="64" y="156"/>
                                </a:moveTo>
                                <a:cubicBezTo>
                                  <a:pt x="44" y="166"/>
                                  <a:pt x="44" y="166"/>
                                  <a:pt x="44" y="166"/>
                                </a:cubicBezTo>
                                <a:cubicBezTo>
                                  <a:pt x="44" y="156"/>
                                  <a:pt x="44" y="156"/>
                                  <a:pt x="44" y="156"/>
                                </a:cubicBezTo>
                                <a:cubicBezTo>
                                  <a:pt x="34" y="156"/>
                                  <a:pt x="34" y="156"/>
                                  <a:pt x="34" y="156"/>
                                </a:cubicBezTo>
                                <a:cubicBezTo>
                                  <a:pt x="47" y="148"/>
                                  <a:pt x="47" y="148"/>
                                  <a:pt x="47" y="148"/>
                                </a:cubicBezTo>
                                <a:cubicBezTo>
                                  <a:pt x="64" y="156"/>
                                  <a:pt x="64" y="156"/>
                                  <a:pt x="64" y="156"/>
                                </a:cubicBezTo>
                                <a:close/>
                                <a:moveTo>
                                  <a:pt x="77" y="126"/>
                                </a:moveTo>
                                <a:cubicBezTo>
                                  <a:pt x="77" y="126"/>
                                  <a:pt x="127" y="138"/>
                                  <a:pt x="131" y="138"/>
                                </a:cubicBezTo>
                                <a:cubicBezTo>
                                  <a:pt x="131" y="138"/>
                                  <a:pt x="99" y="156"/>
                                  <a:pt x="121" y="185"/>
                                </a:cubicBezTo>
                                <a:cubicBezTo>
                                  <a:pt x="67" y="151"/>
                                  <a:pt x="67" y="151"/>
                                  <a:pt x="67" y="151"/>
                                </a:cubicBezTo>
                                <a:cubicBezTo>
                                  <a:pt x="67" y="151"/>
                                  <a:pt x="63" y="133"/>
                                  <a:pt x="77" y="126"/>
                                </a:cubicBezTo>
                                <a:close/>
                                <a:moveTo>
                                  <a:pt x="54" y="99"/>
                                </a:moveTo>
                                <a:cubicBezTo>
                                  <a:pt x="54" y="44"/>
                                  <a:pt x="54" y="44"/>
                                  <a:pt x="54" y="44"/>
                                </a:cubicBezTo>
                                <a:cubicBezTo>
                                  <a:pt x="119" y="57"/>
                                  <a:pt x="119" y="57"/>
                                  <a:pt x="119" y="57"/>
                                </a:cubicBezTo>
                                <a:cubicBezTo>
                                  <a:pt x="194" y="44"/>
                                  <a:pt x="194" y="44"/>
                                  <a:pt x="194" y="44"/>
                                </a:cubicBezTo>
                                <a:cubicBezTo>
                                  <a:pt x="194" y="111"/>
                                  <a:pt x="194" y="111"/>
                                  <a:pt x="194" y="111"/>
                                </a:cubicBezTo>
                                <a:cubicBezTo>
                                  <a:pt x="129" y="129"/>
                                  <a:pt x="129" y="129"/>
                                  <a:pt x="129" y="129"/>
                                </a:cubicBezTo>
                                <a:cubicBezTo>
                                  <a:pt x="54" y="99"/>
                                  <a:pt x="54" y="99"/>
                                  <a:pt x="54" y="99"/>
                                </a:cubicBezTo>
                                <a:close/>
                                <a:moveTo>
                                  <a:pt x="138" y="146"/>
                                </a:moveTo>
                                <a:cubicBezTo>
                                  <a:pt x="148" y="146"/>
                                  <a:pt x="155" y="155"/>
                                  <a:pt x="153" y="166"/>
                                </a:cubicBezTo>
                                <a:cubicBezTo>
                                  <a:pt x="151" y="175"/>
                                  <a:pt x="143" y="183"/>
                                  <a:pt x="134" y="183"/>
                                </a:cubicBezTo>
                                <a:cubicBezTo>
                                  <a:pt x="126" y="183"/>
                                  <a:pt x="119" y="175"/>
                                  <a:pt x="119" y="166"/>
                                </a:cubicBezTo>
                                <a:cubicBezTo>
                                  <a:pt x="119" y="155"/>
                                  <a:pt x="127" y="146"/>
                                  <a:pt x="138" y="146"/>
                                </a:cubicBezTo>
                                <a:close/>
                                <a:moveTo>
                                  <a:pt x="138" y="146"/>
                                </a:moveTo>
                                <a:cubicBezTo>
                                  <a:pt x="138" y="146"/>
                                  <a:pt x="138" y="146"/>
                                  <a:pt x="138" y="146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20" name="任意多边形 420"/>
                        <wps:cNvSpPr>
                          <a:spLocks noChangeAspect="1"/>
                        </wps:cNvSpPr>
                        <wps:spPr>
                          <a:xfrm>
                            <a:off x="10273" y="56840"/>
                            <a:ext cx="337" cy="324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98" y="6"/>
                              </a:cxn>
                              <a:cxn ang="0">
                                <a:pos x="104" y="145"/>
                              </a:cxn>
                              <a:cxn ang="0">
                                <a:pos x="109" y="6"/>
                              </a:cxn>
                              <a:cxn ang="0">
                                <a:pos x="104" y="0"/>
                              </a:cxn>
                              <a:cxn ang="0">
                                <a:pos x="116" y="6"/>
                              </a:cxn>
                              <a:cxn ang="0">
                                <a:pos x="119" y="141"/>
                              </a:cxn>
                              <a:cxn ang="0">
                                <a:pos x="121" y="6"/>
                              </a:cxn>
                              <a:cxn ang="0">
                                <a:pos x="119" y="4"/>
                              </a:cxn>
                              <a:cxn ang="0">
                                <a:pos x="129" y="6"/>
                              </a:cxn>
                              <a:cxn ang="0">
                                <a:pos x="131" y="141"/>
                              </a:cxn>
                              <a:cxn ang="0">
                                <a:pos x="134" y="6"/>
                              </a:cxn>
                              <a:cxn ang="0">
                                <a:pos x="131" y="4"/>
                              </a:cxn>
                              <a:cxn ang="0">
                                <a:pos x="140" y="6"/>
                              </a:cxn>
                              <a:cxn ang="0">
                                <a:pos x="146" y="145"/>
                              </a:cxn>
                              <a:cxn ang="0">
                                <a:pos x="151" y="6"/>
                              </a:cxn>
                              <a:cxn ang="0">
                                <a:pos x="146" y="0"/>
                              </a:cxn>
                              <a:cxn ang="0">
                                <a:pos x="58" y="1"/>
                              </a:cxn>
                              <a:cxn ang="0">
                                <a:pos x="49" y="134"/>
                              </a:cxn>
                              <a:cxn ang="0">
                                <a:pos x="79" y="144"/>
                              </a:cxn>
                              <a:cxn ang="0">
                                <a:pos x="88" y="10"/>
                              </a:cxn>
                              <a:cxn ang="0">
                                <a:pos x="79" y="1"/>
                              </a:cxn>
                              <a:cxn ang="0">
                                <a:pos x="60" y="47"/>
                              </a:cxn>
                              <a:cxn ang="0">
                                <a:pos x="60" y="40"/>
                              </a:cxn>
                              <a:cxn ang="0">
                                <a:pos x="80" y="44"/>
                              </a:cxn>
                              <a:cxn ang="0">
                                <a:pos x="77" y="47"/>
                              </a:cxn>
                              <a:cxn ang="0">
                                <a:pos x="60" y="33"/>
                              </a:cxn>
                              <a:cxn ang="0">
                                <a:pos x="60" y="26"/>
                              </a:cxn>
                              <a:cxn ang="0">
                                <a:pos x="80" y="29"/>
                              </a:cxn>
                              <a:cxn ang="0">
                                <a:pos x="77" y="33"/>
                              </a:cxn>
                              <a:cxn ang="0">
                                <a:pos x="9" y="1"/>
                              </a:cxn>
                              <a:cxn ang="0">
                                <a:pos x="0" y="134"/>
                              </a:cxn>
                              <a:cxn ang="0">
                                <a:pos x="30" y="144"/>
                              </a:cxn>
                              <a:cxn ang="0">
                                <a:pos x="39" y="10"/>
                              </a:cxn>
                              <a:cxn ang="0">
                                <a:pos x="30" y="1"/>
                              </a:cxn>
                              <a:cxn ang="0">
                                <a:pos x="11" y="47"/>
                              </a:cxn>
                              <a:cxn ang="0">
                                <a:pos x="11" y="40"/>
                              </a:cxn>
                              <a:cxn ang="0">
                                <a:pos x="31" y="44"/>
                              </a:cxn>
                              <a:cxn ang="0">
                                <a:pos x="28" y="47"/>
                              </a:cxn>
                              <a:cxn ang="0">
                                <a:pos x="11" y="33"/>
                              </a:cxn>
                              <a:cxn ang="0">
                                <a:pos x="11" y="26"/>
                              </a:cxn>
                              <a:cxn ang="0">
                                <a:pos x="31" y="29"/>
                              </a:cxn>
                              <a:cxn ang="0">
                                <a:pos x="28" y="33"/>
                              </a:cxn>
                              <a:cxn ang="0">
                                <a:pos x="28" y="33"/>
                              </a:cxn>
                            </a:cxnLst>
                            <a:pathLst>
                              <a:path w="151" h="145">
                                <a:moveTo>
                                  <a:pt x="104" y="0"/>
                                </a:moveTo>
                                <a:cubicBezTo>
                                  <a:pt x="101" y="0"/>
                                  <a:pt x="98" y="3"/>
                                  <a:pt x="98" y="6"/>
                                </a:cubicBezTo>
                                <a:cubicBezTo>
                                  <a:pt x="98" y="139"/>
                                  <a:pt x="98" y="139"/>
                                  <a:pt x="98" y="139"/>
                                </a:cubicBezTo>
                                <a:cubicBezTo>
                                  <a:pt x="98" y="142"/>
                                  <a:pt x="101" y="145"/>
                                  <a:pt x="104" y="145"/>
                                </a:cubicBezTo>
                                <a:cubicBezTo>
                                  <a:pt x="107" y="145"/>
                                  <a:pt x="109" y="142"/>
                                  <a:pt x="109" y="139"/>
                                </a:cubicBezTo>
                                <a:cubicBezTo>
                                  <a:pt x="109" y="6"/>
                                  <a:pt x="109" y="6"/>
                                  <a:pt x="109" y="6"/>
                                </a:cubicBezTo>
                                <a:cubicBezTo>
                                  <a:pt x="109" y="3"/>
                                  <a:pt x="107" y="0"/>
                                  <a:pt x="104" y="0"/>
                                </a:cubicBezTo>
                                <a:cubicBezTo>
                                  <a:pt x="104" y="0"/>
                                  <a:pt x="104" y="0"/>
                                  <a:pt x="104" y="0"/>
                                </a:cubicBezTo>
                                <a:close/>
                                <a:moveTo>
                                  <a:pt x="119" y="4"/>
                                </a:moveTo>
                                <a:cubicBezTo>
                                  <a:pt x="117" y="4"/>
                                  <a:pt x="116" y="5"/>
                                  <a:pt x="116" y="6"/>
                                </a:cubicBezTo>
                                <a:cubicBezTo>
                                  <a:pt x="116" y="139"/>
                                  <a:pt x="116" y="139"/>
                                  <a:pt x="116" y="139"/>
                                </a:cubicBezTo>
                                <a:cubicBezTo>
                                  <a:pt x="116" y="140"/>
                                  <a:pt x="117" y="141"/>
                                  <a:pt x="119" y="141"/>
                                </a:cubicBezTo>
                                <a:cubicBezTo>
                                  <a:pt x="120" y="141"/>
                                  <a:pt x="121" y="140"/>
                                  <a:pt x="121" y="139"/>
                                </a:cubicBezTo>
                                <a:cubicBezTo>
                                  <a:pt x="121" y="6"/>
                                  <a:pt x="121" y="6"/>
                                  <a:pt x="121" y="6"/>
                                </a:cubicBezTo>
                                <a:cubicBezTo>
                                  <a:pt x="121" y="5"/>
                                  <a:pt x="120" y="4"/>
                                  <a:pt x="119" y="4"/>
                                </a:cubicBezTo>
                                <a:cubicBezTo>
                                  <a:pt x="119" y="4"/>
                                  <a:pt x="119" y="4"/>
                                  <a:pt x="119" y="4"/>
                                </a:cubicBezTo>
                                <a:close/>
                                <a:moveTo>
                                  <a:pt x="131" y="4"/>
                                </a:moveTo>
                                <a:cubicBezTo>
                                  <a:pt x="130" y="4"/>
                                  <a:pt x="129" y="5"/>
                                  <a:pt x="129" y="6"/>
                                </a:cubicBezTo>
                                <a:cubicBezTo>
                                  <a:pt x="129" y="139"/>
                                  <a:pt x="129" y="139"/>
                                  <a:pt x="129" y="139"/>
                                </a:cubicBezTo>
                                <a:cubicBezTo>
                                  <a:pt x="129" y="140"/>
                                  <a:pt x="130" y="141"/>
                                  <a:pt x="131" y="141"/>
                                </a:cubicBezTo>
                                <a:cubicBezTo>
                                  <a:pt x="133" y="141"/>
                                  <a:pt x="134" y="140"/>
                                  <a:pt x="134" y="139"/>
                                </a:cubicBezTo>
                                <a:cubicBezTo>
                                  <a:pt x="134" y="6"/>
                                  <a:pt x="134" y="6"/>
                                  <a:pt x="134" y="6"/>
                                </a:cubicBezTo>
                                <a:cubicBezTo>
                                  <a:pt x="134" y="5"/>
                                  <a:pt x="133" y="4"/>
                                  <a:pt x="131" y="4"/>
                                </a:cubicBezTo>
                                <a:cubicBezTo>
                                  <a:pt x="131" y="4"/>
                                  <a:pt x="131" y="4"/>
                                  <a:pt x="131" y="4"/>
                                </a:cubicBezTo>
                                <a:close/>
                                <a:moveTo>
                                  <a:pt x="146" y="0"/>
                                </a:moveTo>
                                <a:cubicBezTo>
                                  <a:pt x="143" y="0"/>
                                  <a:pt x="140" y="3"/>
                                  <a:pt x="140" y="6"/>
                                </a:cubicBezTo>
                                <a:cubicBezTo>
                                  <a:pt x="140" y="139"/>
                                  <a:pt x="140" y="139"/>
                                  <a:pt x="140" y="139"/>
                                </a:cubicBezTo>
                                <a:cubicBezTo>
                                  <a:pt x="140" y="142"/>
                                  <a:pt x="143" y="145"/>
                                  <a:pt x="146" y="145"/>
                                </a:cubicBezTo>
                                <a:cubicBezTo>
                                  <a:pt x="149" y="145"/>
                                  <a:pt x="151" y="142"/>
                                  <a:pt x="151" y="139"/>
                                </a:cubicBezTo>
                                <a:cubicBezTo>
                                  <a:pt x="151" y="6"/>
                                  <a:pt x="151" y="6"/>
                                  <a:pt x="151" y="6"/>
                                </a:cubicBezTo>
                                <a:cubicBezTo>
                                  <a:pt x="151" y="3"/>
                                  <a:pt x="149" y="0"/>
                                  <a:pt x="146" y="0"/>
                                </a:cubicBez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lose/>
                                <a:moveTo>
                                  <a:pt x="79" y="1"/>
                                </a:moveTo>
                                <a:cubicBezTo>
                                  <a:pt x="58" y="1"/>
                                  <a:pt x="58" y="1"/>
                                  <a:pt x="58" y="1"/>
                                </a:cubicBezTo>
                                <a:cubicBezTo>
                                  <a:pt x="53" y="1"/>
                                  <a:pt x="49" y="5"/>
                                  <a:pt x="49" y="10"/>
                                </a:cubicBezTo>
                                <a:cubicBezTo>
                                  <a:pt x="49" y="134"/>
                                  <a:pt x="49" y="134"/>
                                  <a:pt x="49" y="134"/>
                                </a:cubicBezTo>
                                <a:cubicBezTo>
                                  <a:pt x="49" y="140"/>
                                  <a:pt x="53" y="144"/>
                                  <a:pt x="58" y="144"/>
                                </a:cubicBezTo>
                                <a:cubicBezTo>
                                  <a:pt x="79" y="144"/>
                                  <a:pt x="79" y="144"/>
                                  <a:pt x="79" y="144"/>
                                </a:cubicBezTo>
                                <a:cubicBezTo>
                                  <a:pt x="84" y="144"/>
                                  <a:pt x="88" y="140"/>
                                  <a:pt x="88" y="134"/>
                                </a:cubicBezTo>
                                <a:cubicBezTo>
                                  <a:pt x="88" y="10"/>
                                  <a:pt x="88" y="10"/>
                                  <a:pt x="88" y="10"/>
                                </a:cubicBezTo>
                                <a:cubicBezTo>
                                  <a:pt x="88" y="5"/>
                                  <a:pt x="84" y="1"/>
                                  <a:pt x="79" y="1"/>
                                </a:cubicBezTo>
                                <a:cubicBezTo>
                                  <a:pt x="79" y="1"/>
                                  <a:pt x="79" y="1"/>
                                  <a:pt x="79" y="1"/>
                                </a:cubicBezTo>
                                <a:close/>
                                <a:moveTo>
                                  <a:pt x="77" y="47"/>
                                </a:moveTo>
                                <a:cubicBezTo>
                                  <a:pt x="60" y="47"/>
                                  <a:pt x="60" y="47"/>
                                  <a:pt x="60" y="47"/>
                                </a:cubicBezTo>
                                <a:cubicBezTo>
                                  <a:pt x="58" y="47"/>
                                  <a:pt x="57" y="46"/>
                                  <a:pt x="57" y="44"/>
                                </a:cubicBezTo>
                                <a:cubicBezTo>
                                  <a:pt x="57" y="42"/>
                                  <a:pt x="58" y="40"/>
                                  <a:pt x="60" y="40"/>
                                </a:cubicBezTo>
                                <a:cubicBezTo>
                                  <a:pt x="77" y="40"/>
                                  <a:pt x="77" y="40"/>
                                  <a:pt x="77" y="40"/>
                                </a:cubicBezTo>
                                <a:cubicBezTo>
                                  <a:pt x="79" y="40"/>
                                  <a:pt x="80" y="42"/>
                                  <a:pt x="80" y="44"/>
                                </a:cubicBezTo>
                                <a:cubicBezTo>
                                  <a:pt x="80" y="46"/>
                                  <a:pt x="79" y="47"/>
                                  <a:pt x="77" y="47"/>
                                </a:cubicBezTo>
                                <a:cubicBezTo>
                                  <a:pt x="77" y="47"/>
                                  <a:pt x="77" y="47"/>
                                  <a:pt x="77" y="47"/>
                                </a:cubicBezTo>
                                <a:close/>
                                <a:moveTo>
                                  <a:pt x="77" y="33"/>
                                </a:moveTo>
                                <a:cubicBezTo>
                                  <a:pt x="60" y="33"/>
                                  <a:pt x="60" y="33"/>
                                  <a:pt x="60" y="33"/>
                                </a:cubicBezTo>
                                <a:cubicBezTo>
                                  <a:pt x="59" y="33"/>
                                  <a:pt x="57" y="31"/>
                                  <a:pt x="57" y="29"/>
                                </a:cubicBezTo>
                                <a:cubicBezTo>
                                  <a:pt x="57" y="27"/>
                                  <a:pt x="59" y="26"/>
                                  <a:pt x="60" y="26"/>
                                </a:cubicBezTo>
                                <a:cubicBezTo>
                                  <a:pt x="77" y="26"/>
                                  <a:pt x="77" y="26"/>
                                  <a:pt x="77" y="26"/>
                                </a:cubicBezTo>
                                <a:cubicBezTo>
                                  <a:pt x="79" y="26"/>
                                  <a:pt x="80" y="27"/>
                                  <a:pt x="80" y="29"/>
                                </a:cubicBezTo>
                                <a:cubicBezTo>
                                  <a:pt x="80" y="31"/>
                                  <a:pt x="79" y="33"/>
                                  <a:pt x="77" y="33"/>
                                </a:cubicBezTo>
                                <a:cubicBezTo>
                                  <a:pt x="77" y="33"/>
                                  <a:pt x="77" y="33"/>
                                  <a:pt x="77" y="33"/>
                                </a:cubicBezTo>
                                <a:close/>
                                <a:moveTo>
                                  <a:pt x="30" y="1"/>
                                </a:moveTo>
                                <a:cubicBezTo>
                                  <a:pt x="9" y="1"/>
                                  <a:pt x="9" y="1"/>
                                  <a:pt x="9" y="1"/>
                                </a:cubicBezTo>
                                <a:cubicBezTo>
                                  <a:pt x="4" y="1"/>
                                  <a:pt x="0" y="5"/>
                                  <a:pt x="0" y="10"/>
                                </a:cubicBezTo>
                                <a:cubicBezTo>
                                  <a:pt x="0" y="134"/>
                                  <a:pt x="0" y="134"/>
                                  <a:pt x="0" y="134"/>
                                </a:cubicBezTo>
                                <a:cubicBezTo>
                                  <a:pt x="0" y="140"/>
                                  <a:pt x="4" y="144"/>
                                  <a:pt x="9" y="144"/>
                                </a:cubicBezTo>
                                <a:cubicBezTo>
                                  <a:pt x="30" y="144"/>
                                  <a:pt x="30" y="144"/>
                                  <a:pt x="30" y="144"/>
                                </a:cubicBezTo>
                                <a:cubicBezTo>
                                  <a:pt x="35" y="144"/>
                                  <a:pt x="39" y="140"/>
                                  <a:pt x="39" y="134"/>
                                </a:cubicBezTo>
                                <a:cubicBezTo>
                                  <a:pt x="39" y="10"/>
                                  <a:pt x="39" y="10"/>
                                  <a:pt x="39" y="10"/>
                                </a:cubicBezTo>
                                <a:cubicBezTo>
                                  <a:pt x="39" y="5"/>
                                  <a:pt x="35" y="1"/>
                                  <a:pt x="30" y="1"/>
                                </a:cubicBezTo>
                                <a:cubicBezTo>
                                  <a:pt x="30" y="1"/>
                                  <a:pt x="30" y="1"/>
                                  <a:pt x="30" y="1"/>
                                </a:cubicBezTo>
                                <a:close/>
                                <a:moveTo>
                                  <a:pt x="28" y="47"/>
                                </a:moveTo>
                                <a:cubicBezTo>
                                  <a:pt x="11" y="47"/>
                                  <a:pt x="11" y="47"/>
                                  <a:pt x="11" y="47"/>
                                </a:cubicBezTo>
                                <a:cubicBezTo>
                                  <a:pt x="9" y="47"/>
                                  <a:pt x="8" y="46"/>
                                  <a:pt x="8" y="44"/>
                                </a:cubicBezTo>
                                <a:cubicBezTo>
                                  <a:pt x="8" y="42"/>
                                  <a:pt x="9" y="40"/>
                                  <a:pt x="11" y="40"/>
                                </a:cubicBezTo>
                                <a:cubicBezTo>
                                  <a:pt x="28" y="40"/>
                                  <a:pt x="28" y="40"/>
                                  <a:pt x="28" y="40"/>
                                </a:cubicBezTo>
                                <a:cubicBezTo>
                                  <a:pt x="30" y="40"/>
                                  <a:pt x="31" y="42"/>
                                  <a:pt x="31" y="44"/>
                                </a:cubicBezTo>
                                <a:cubicBezTo>
                                  <a:pt x="31" y="46"/>
                                  <a:pt x="30" y="47"/>
                                  <a:pt x="28" y="47"/>
                                </a:cubicBezTo>
                                <a:cubicBezTo>
                                  <a:pt x="28" y="47"/>
                                  <a:pt x="28" y="47"/>
                                  <a:pt x="28" y="47"/>
                                </a:cubicBezTo>
                                <a:close/>
                                <a:moveTo>
                                  <a:pt x="28" y="33"/>
                                </a:moveTo>
                                <a:cubicBezTo>
                                  <a:pt x="11" y="33"/>
                                  <a:pt x="11" y="33"/>
                                  <a:pt x="11" y="33"/>
                                </a:cubicBezTo>
                                <a:cubicBezTo>
                                  <a:pt x="9" y="33"/>
                                  <a:pt x="8" y="31"/>
                                  <a:pt x="8" y="29"/>
                                </a:cubicBezTo>
                                <a:cubicBezTo>
                                  <a:pt x="8" y="27"/>
                                  <a:pt x="9" y="26"/>
                                  <a:pt x="11" y="26"/>
                                </a:cubicBezTo>
                                <a:cubicBezTo>
                                  <a:pt x="28" y="26"/>
                                  <a:pt x="28" y="26"/>
                                  <a:pt x="28" y="26"/>
                                </a:cubicBezTo>
                                <a:cubicBezTo>
                                  <a:pt x="30" y="26"/>
                                  <a:pt x="31" y="27"/>
                                  <a:pt x="31" y="29"/>
                                </a:cubicBezTo>
                                <a:cubicBezTo>
                                  <a:pt x="31" y="31"/>
                                  <a:pt x="30" y="33"/>
                                  <a:pt x="28" y="33"/>
                                </a:cubicBezTo>
                                <a:cubicBezTo>
                                  <a:pt x="28" y="33"/>
                                  <a:pt x="28" y="33"/>
                                  <a:pt x="28" y="33"/>
                                </a:cubicBezTo>
                                <a:close/>
                                <a:moveTo>
                                  <a:pt x="28" y="33"/>
                                </a:moveTo>
                                <a:cubicBezTo>
                                  <a:pt x="28" y="33"/>
                                  <a:pt x="28" y="33"/>
                                  <a:pt x="28" y="33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21" name="任意多边形 421"/>
                        <wps:cNvSpPr>
                          <a:spLocks noChangeAspect="1"/>
                        </wps:cNvSpPr>
                        <wps:spPr>
                          <a:xfrm>
                            <a:off x="11084" y="56840"/>
                            <a:ext cx="397" cy="32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0" y="38333731"/>
                              </a:cxn>
                              <a:cxn ang="0">
                                <a:pos x="49642406" y="3651152"/>
                              </a:cxn>
                              <a:cxn ang="0">
                                <a:pos x="136057015" y="20079316"/>
                              </a:cxn>
                              <a:cxn ang="0">
                                <a:pos x="150766979" y="27381622"/>
                              </a:cxn>
                              <a:cxn ang="0">
                                <a:pos x="233503420" y="1824901"/>
                              </a:cxn>
                              <a:cxn ang="0">
                                <a:pos x="296017383" y="31032775"/>
                              </a:cxn>
                              <a:cxn ang="0">
                                <a:pos x="299694198" y="208098172"/>
                              </a:cxn>
                              <a:cxn ang="0">
                                <a:pos x="279469012" y="230002391"/>
                              </a:cxn>
                              <a:cxn ang="0">
                                <a:pos x="270276977" y="235478446"/>
                              </a:cxn>
                              <a:cxn ang="0">
                                <a:pos x="207763013" y="224526336"/>
                              </a:cxn>
                              <a:cxn ang="0">
                                <a:pos x="174668978" y="237304697"/>
                              </a:cxn>
                              <a:cxn ang="0">
                                <a:pos x="152605386" y="242780751"/>
                              </a:cxn>
                              <a:cxn ang="0">
                                <a:pos x="121348404" y="237304697"/>
                              </a:cxn>
                              <a:cxn ang="0">
                                <a:pos x="101123219" y="226352587"/>
                              </a:cxn>
                              <a:cxn ang="0">
                                <a:pos x="29417220" y="235478446"/>
                              </a:cxn>
                              <a:cxn ang="0">
                                <a:pos x="18386778" y="231828642"/>
                              </a:cxn>
                              <a:cxn ang="0">
                                <a:pos x="0" y="209923074"/>
                              </a:cxn>
                              <a:cxn ang="0">
                                <a:pos x="0" y="122303501"/>
                              </a:cxn>
                              <a:cxn ang="0">
                                <a:pos x="16547017" y="195319812"/>
                              </a:cxn>
                              <a:cxn ang="0">
                                <a:pos x="112155015" y="180716550"/>
                              </a:cxn>
                              <a:cxn ang="0">
                                <a:pos x="141573590" y="189843757"/>
                              </a:cxn>
                              <a:cxn ang="0">
                                <a:pos x="141573590" y="47460939"/>
                              </a:cxn>
                              <a:cxn ang="0">
                                <a:pos x="136057015" y="36508829"/>
                              </a:cxn>
                              <a:cxn ang="0">
                                <a:pos x="53319220" y="18254414"/>
                              </a:cxn>
                              <a:cxn ang="0">
                                <a:pos x="14708610" y="41984884"/>
                              </a:cxn>
                              <a:cxn ang="0">
                                <a:pos x="14708610" y="195319812"/>
                              </a:cxn>
                              <a:cxn ang="0">
                                <a:pos x="284985587" y="191668659"/>
                              </a:cxn>
                              <a:cxn ang="0">
                                <a:pos x="281307419" y="38333731"/>
                              </a:cxn>
                              <a:cxn ang="0">
                                <a:pos x="194892810" y="20079316"/>
                              </a:cxn>
                              <a:cxn ang="0">
                                <a:pos x="156282200" y="41984884"/>
                              </a:cxn>
                              <a:cxn ang="0">
                                <a:pos x="156282200" y="189843757"/>
                              </a:cxn>
                              <a:cxn ang="0">
                                <a:pos x="172829218" y="182541452"/>
                              </a:cxn>
                              <a:cxn ang="0">
                                <a:pos x="264760402" y="188017506"/>
                              </a:cxn>
                              <a:cxn ang="0">
                                <a:pos x="18386778" y="208098172"/>
                              </a:cxn>
                              <a:cxn ang="0">
                                <a:pos x="29417220" y="219050282"/>
                              </a:cxn>
                              <a:cxn ang="0">
                                <a:pos x="113994776" y="213574227"/>
                              </a:cxn>
                              <a:cxn ang="0">
                                <a:pos x="136057015" y="228177489"/>
                              </a:cxn>
                              <a:cxn ang="0">
                                <a:pos x="163637182" y="226352587"/>
                              </a:cxn>
                              <a:cxn ang="0">
                                <a:pos x="187539182" y="211747976"/>
                              </a:cxn>
                              <a:cxn ang="0">
                                <a:pos x="264760402" y="219050282"/>
                              </a:cxn>
                              <a:cxn ang="0">
                                <a:pos x="279469012" y="208098172"/>
                              </a:cxn>
                              <a:cxn ang="0">
                                <a:pos x="211441181" y="193494910"/>
                              </a:cxn>
                              <a:cxn ang="0">
                                <a:pos x="154443793" y="209923074"/>
                              </a:cxn>
                              <a:cxn ang="0">
                                <a:pos x="139735183" y="206271921"/>
                              </a:cxn>
                              <a:cxn ang="0">
                                <a:pos x="73544405" y="195319812"/>
                              </a:cxn>
                              <a:cxn ang="0">
                                <a:pos x="18386778" y="208098172"/>
                              </a:cxn>
                            </a:cxnLst>
                            <a:pathLst>
                              <a:path w="163" h="133">
                                <a:moveTo>
                                  <a:pt x="0" y="67"/>
                                </a:moveTo>
                                <a:cubicBezTo>
                                  <a:pt x="0" y="51"/>
                                  <a:pt x="0" y="36"/>
                                  <a:pt x="0" y="21"/>
                                </a:cubicBezTo>
                                <a:cubicBezTo>
                                  <a:pt x="0" y="19"/>
                                  <a:pt x="0" y="18"/>
                                  <a:pt x="1" y="17"/>
                                </a:cubicBezTo>
                                <a:cubicBezTo>
                                  <a:pt x="9" y="10"/>
                                  <a:pt x="17" y="5"/>
                                  <a:pt x="27" y="2"/>
                                </a:cubicBezTo>
                                <a:cubicBezTo>
                                  <a:pt x="34" y="0"/>
                                  <a:pt x="41" y="0"/>
                                  <a:pt x="48" y="1"/>
                                </a:cubicBezTo>
                                <a:cubicBezTo>
                                  <a:pt x="58" y="2"/>
                                  <a:pt x="66" y="6"/>
                                  <a:pt x="74" y="11"/>
                                </a:cubicBezTo>
                                <a:cubicBezTo>
                                  <a:pt x="76" y="12"/>
                                  <a:pt x="78" y="13"/>
                                  <a:pt x="81" y="15"/>
                                </a:cubicBezTo>
                                <a:cubicBezTo>
                                  <a:pt x="81" y="15"/>
                                  <a:pt x="81" y="15"/>
                                  <a:pt x="82" y="15"/>
                                </a:cubicBezTo>
                                <a:cubicBezTo>
                                  <a:pt x="88" y="11"/>
                                  <a:pt x="94" y="7"/>
                                  <a:pt x="101" y="5"/>
                                </a:cubicBezTo>
                                <a:cubicBezTo>
                                  <a:pt x="109" y="2"/>
                                  <a:pt x="118" y="0"/>
                                  <a:pt x="127" y="1"/>
                                </a:cubicBezTo>
                                <a:cubicBezTo>
                                  <a:pt x="136" y="2"/>
                                  <a:pt x="145" y="5"/>
                                  <a:pt x="153" y="10"/>
                                </a:cubicBezTo>
                                <a:cubicBezTo>
                                  <a:pt x="156" y="12"/>
                                  <a:pt x="159" y="14"/>
                                  <a:pt x="161" y="17"/>
                                </a:cubicBezTo>
                                <a:cubicBezTo>
                                  <a:pt x="162" y="18"/>
                                  <a:pt x="163" y="19"/>
                                  <a:pt x="163" y="20"/>
                                </a:cubicBezTo>
                                <a:cubicBezTo>
                                  <a:pt x="163" y="51"/>
                                  <a:pt x="163" y="82"/>
                                  <a:pt x="163" y="114"/>
                                </a:cubicBezTo>
                                <a:cubicBezTo>
                                  <a:pt x="163" y="114"/>
                                  <a:pt x="162" y="114"/>
                                  <a:pt x="162" y="115"/>
                                </a:cubicBezTo>
                                <a:cubicBezTo>
                                  <a:pt x="159" y="119"/>
                                  <a:pt x="156" y="122"/>
                                  <a:pt x="152" y="126"/>
                                </a:cubicBezTo>
                                <a:cubicBezTo>
                                  <a:pt x="152" y="126"/>
                                  <a:pt x="152" y="127"/>
                                  <a:pt x="151" y="127"/>
                                </a:cubicBezTo>
                                <a:cubicBezTo>
                                  <a:pt x="150" y="129"/>
                                  <a:pt x="149" y="129"/>
                                  <a:pt x="147" y="129"/>
                                </a:cubicBezTo>
                                <a:cubicBezTo>
                                  <a:pt x="141" y="128"/>
                                  <a:pt x="135" y="126"/>
                                  <a:pt x="129" y="125"/>
                                </a:cubicBezTo>
                                <a:cubicBezTo>
                                  <a:pt x="124" y="124"/>
                                  <a:pt x="119" y="123"/>
                                  <a:pt x="113" y="123"/>
                                </a:cubicBezTo>
                                <a:cubicBezTo>
                                  <a:pt x="109" y="123"/>
                                  <a:pt x="105" y="123"/>
                                  <a:pt x="100" y="125"/>
                                </a:cubicBezTo>
                                <a:cubicBezTo>
                                  <a:pt x="98" y="126"/>
                                  <a:pt x="96" y="127"/>
                                  <a:pt x="95" y="130"/>
                                </a:cubicBezTo>
                                <a:cubicBezTo>
                                  <a:pt x="95" y="132"/>
                                  <a:pt x="94" y="133"/>
                                  <a:pt x="92" y="133"/>
                                </a:cubicBezTo>
                                <a:cubicBezTo>
                                  <a:pt x="89" y="133"/>
                                  <a:pt x="86" y="133"/>
                                  <a:pt x="83" y="133"/>
                                </a:cubicBezTo>
                                <a:cubicBezTo>
                                  <a:pt x="79" y="133"/>
                                  <a:pt x="75" y="133"/>
                                  <a:pt x="70" y="133"/>
                                </a:cubicBezTo>
                                <a:cubicBezTo>
                                  <a:pt x="68" y="133"/>
                                  <a:pt x="67" y="132"/>
                                  <a:pt x="66" y="130"/>
                                </a:cubicBezTo>
                                <a:cubicBezTo>
                                  <a:pt x="66" y="128"/>
                                  <a:pt x="65" y="127"/>
                                  <a:pt x="64" y="126"/>
                                </a:cubicBezTo>
                                <a:cubicBezTo>
                                  <a:pt x="61" y="125"/>
                                  <a:pt x="58" y="124"/>
                                  <a:pt x="55" y="124"/>
                                </a:cubicBezTo>
                                <a:cubicBezTo>
                                  <a:pt x="49" y="123"/>
                                  <a:pt x="43" y="124"/>
                                  <a:pt x="37" y="125"/>
                                </a:cubicBezTo>
                                <a:cubicBezTo>
                                  <a:pt x="30" y="126"/>
                                  <a:pt x="23" y="127"/>
                                  <a:pt x="16" y="129"/>
                                </a:cubicBezTo>
                                <a:cubicBezTo>
                                  <a:pt x="16" y="129"/>
                                  <a:pt x="15" y="129"/>
                                  <a:pt x="15" y="129"/>
                                </a:cubicBezTo>
                                <a:cubicBezTo>
                                  <a:pt x="13" y="129"/>
                                  <a:pt x="11" y="128"/>
                                  <a:pt x="10" y="127"/>
                                </a:cubicBezTo>
                                <a:cubicBezTo>
                                  <a:pt x="10" y="126"/>
                                  <a:pt x="9" y="125"/>
                                  <a:pt x="8" y="124"/>
                                </a:cubicBezTo>
                                <a:cubicBezTo>
                                  <a:pt x="6" y="121"/>
                                  <a:pt x="3" y="118"/>
                                  <a:pt x="0" y="115"/>
                                </a:cubicBezTo>
                                <a:cubicBezTo>
                                  <a:pt x="0" y="114"/>
                                  <a:pt x="0" y="114"/>
                                  <a:pt x="0" y="113"/>
                                </a:cubicBezTo>
                                <a:cubicBezTo>
                                  <a:pt x="0" y="98"/>
                                  <a:pt x="0" y="82"/>
                                  <a:pt x="0" y="67"/>
                                </a:cubicBezTo>
                                <a:close/>
                                <a:moveTo>
                                  <a:pt x="8" y="107"/>
                                </a:moveTo>
                                <a:cubicBezTo>
                                  <a:pt x="8" y="107"/>
                                  <a:pt x="9" y="107"/>
                                  <a:pt x="9" y="107"/>
                                </a:cubicBezTo>
                                <a:cubicBezTo>
                                  <a:pt x="18" y="104"/>
                                  <a:pt x="26" y="101"/>
                                  <a:pt x="35" y="100"/>
                                </a:cubicBezTo>
                                <a:cubicBezTo>
                                  <a:pt x="44" y="98"/>
                                  <a:pt x="52" y="98"/>
                                  <a:pt x="61" y="99"/>
                                </a:cubicBezTo>
                                <a:cubicBezTo>
                                  <a:pt x="66" y="100"/>
                                  <a:pt x="71" y="101"/>
                                  <a:pt x="76" y="104"/>
                                </a:cubicBezTo>
                                <a:cubicBezTo>
                                  <a:pt x="77" y="104"/>
                                  <a:pt x="77" y="104"/>
                                  <a:pt x="77" y="104"/>
                                </a:cubicBezTo>
                                <a:cubicBezTo>
                                  <a:pt x="77" y="104"/>
                                  <a:pt x="77" y="103"/>
                                  <a:pt x="77" y="103"/>
                                </a:cubicBezTo>
                                <a:cubicBezTo>
                                  <a:pt x="77" y="77"/>
                                  <a:pt x="77" y="52"/>
                                  <a:pt x="77" y="26"/>
                                </a:cubicBezTo>
                                <a:cubicBezTo>
                                  <a:pt x="77" y="25"/>
                                  <a:pt x="78" y="23"/>
                                  <a:pt x="77" y="22"/>
                                </a:cubicBezTo>
                                <a:cubicBezTo>
                                  <a:pt x="77" y="21"/>
                                  <a:pt x="75" y="21"/>
                                  <a:pt x="74" y="20"/>
                                </a:cubicBezTo>
                                <a:cubicBezTo>
                                  <a:pt x="68" y="16"/>
                                  <a:pt x="61" y="12"/>
                                  <a:pt x="53" y="10"/>
                                </a:cubicBezTo>
                                <a:cubicBezTo>
                                  <a:pt x="45" y="8"/>
                                  <a:pt x="37" y="8"/>
                                  <a:pt x="29" y="10"/>
                                </a:cubicBezTo>
                                <a:cubicBezTo>
                                  <a:pt x="22" y="12"/>
                                  <a:pt x="15" y="15"/>
                                  <a:pt x="9" y="21"/>
                                </a:cubicBezTo>
                                <a:cubicBezTo>
                                  <a:pt x="8" y="21"/>
                                  <a:pt x="8" y="22"/>
                                  <a:pt x="8" y="23"/>
                                </a:cubicBezTo>
                                <a:cubicBezTo>
                                  <a:pt x="8" y="50"/>
                                  <a:pt x="8" y="78"/>
                                  <a:pt x="8" y="106"/>
                                </a:cubicBezTo>
                                <a:cubicBezTo>
                                  <a:pt x="8" y="106"/>
                                  <a:pt x="8" y="106"/>
                                  <a:pt x="8" y="107"/>
                                </a:cubicBezTo>
                                <a:close/>
                                <a:moveTo>
                                  <a:pt x="155" y="107"/>
                                </a:moveTo>
                                <a:cubicBezTo>
                                  <a:pt x="155" y="106"/>
                                  <a:pt x="155" y="106"/>
                                  <a:pt x="155" y="105"/>
                                </a:cubicBezTo>
                                <a:cubicBezTo>
                                  <a:pt x="155" y="78"/>
                                  <a:pt x="155" y="51"/>
                                  <a:pt x="155" y="24"/>
                                </a:cubicBezTo>
                                <a:cubicBezTo>
                                  <a:pt x="155" y="22"/>
                                  <a:pt x="154" y="21"/>
                                  <a:pt x="153" y="21"/>
                                </a:cubicBezTo>
                                <a:cubicBezTo>
                                  <a:pt x="145" y="14"/>
                                  <a:pt x="136" y="10"/>
                                  <a:pt x="125" y="9"/>
                                </a:cubicBezTo>
                                <a:cubicBezTo>
                                  <a:pt x="118" y="8"/>
                                  <a:pt x="112" y="9"/>
                                  <a:pt x="106" y="11"/>
                                </a:cubicBezTo>
                                <a:cubicBezTo>
                                  <a:pt x="98" y="14"/>
                                  <a:pt x="92" y="17"/>
                                  <a:pt x="86" y="22"/>
                                </a:cubicBezTo>
                                <a:cubicBezTo>
                                  <a:pt x="85" y="22"/>
                                  <a:pt x="85" y="23"/>
                                  <a:pt x="85" y="23"/>
                                </a:cubicBezTo>
                                <a:cubicBezTo>
                                  <a:pt x="85" y="50"/>
                                  <a:pt x="85" y="76"/>
                                  <a:pt x="85" y="103"/>
                                </a:cubicBezTo>
                                <a:cubicBezTo>
                                  <a:pt x="85" y="103"/>
                                  <a:pt x="85" y="104"/>
                                  <a:pt x="85" y="104"/>
                                </a:cubicBezTo>
                                <a:cubicBezTo>
                                  <a:pt x="86" y="104"/>
                                  <a:pt x="86" y="103"/>
                                  <a:pt x="87" y="103"/>
                                </a:cubicBezTo>
                                <a:cubicBezTo>
                                  <a:pt x="89" y="102"/>
                                  <a:pt x="92" y="101"/>
                                  <a:pt x="94" y="100"/>
                                </a:cubicBezTo>
                                <a:cubicBezTo>
                                  <a:pt x="101" y="98"/>
                                  <a:pt x="109" y="97"/>
                                  <a:pt x="116" y="98"/>
                                </a:cubicBezTo>
                                <a:cubicBezTo>
                                  <a:pt x="126" y="98"/>
                                  <a:pt x="135" y="100"/>
                                  <a:pt x="144" y="103"/>
                                </a:cubicBezTo>
                                <a:cubicBezTo>
                                  <a:pt x="148" y="104"/>
                                  <a:pt x="151" y="106"/>
                                  <a:pt x="155" y="107"/>
                                </a:cubicBezTo>
                                <a:close/>
                                <a:moveTo>
                                  <a:pt x="10" y="114"/>
                                </a:moveTo>
                                <a:cubicBezTo>
                                  <a:pt x="12" y="116"/>
                                  <a:pt x="13" y="118"/>
                                  <a:pt x="15" y="120"/>
                                </a:cubicBezTo>
                                <a:cubicBezTo>
                                  <a:pt x="15" y="120"/>
                                  <a:pt x="16" y="121"/>
                                  <a:pt x="16" y="120"/>
                                </a:cubicBezTo>
                                <a:cubicBezTo>
                                  <a:pt x="26" y="118"/>
                                  <a:pt x="35" y="116"/>
                                  <a:pt x="45" y="116"/>
                                </a:cubicBezTo>
                                <a:cubicBezTo>
                                  <a:pt x="51" y="116"/>
                                  <a:pt x="56" y="116"/>
                                  <a:pt x="62" y="117"/>
                                </a:cubicBezTo>
                                <a:cubicBezTo>
                                  <a:pt x="67" y="118"/>
                                  <a:pt x="71" y="120"/>
                                  <a:pt x="73" y="125"/>
                                </a:cubicBezTo>
                                <a:cubicBezTo>
                                  <a:pt x="73" y="125"/>
                                  <a:pt x="74" y="125"/>
                                  <a:pt x="74" y="125"/>
                                </a:cubicBezTo>
                                <a:cubicBezTo>
                                  <a:pt x="79" y="125"/>
                                  <a:pt x="83" y="125"/>
                                  <a:pt x="88" y="125"/>
                                </a:cubicBezTo>
                                <a:cubicBezTo>
                                  <a:pt x="89" y="125"/>
                                  <a:pt x="89" y="124"/>
                                  <a:pt x="89" y="124"/>
                                </a:cubicBezTo>
                                <a:cubicBezTo>
                                  <a:pt x="90" y="123"/>
                                  <a:pt x="91" y="122"/>
                                  <a:pt x="92" y="121"/>
                                </a:cubicBezTo>
                                <a:cubicBezTo>
                                  <a:pt x="95" y="118"/>
                                  <a:pt x="99" y="117"/>
                                  <a:pt x="102" y="116"/>
                                </a:cubicBezTo>
                                <a:cubicBezTo>
                                  <a:pt x="108" y="115"/>
                                  <a:pt x="114" y="115"/>
                                  <a:pt x="120" y="116"/>
                                </a:cubicBezTo>
                                <a:cubicBezTo>
                                  <a:pt x="128" y="116"/>
                                  <a:pt x="136" y="118"/>
                                  <a:pt x="144" y="120"/>
                                </a:cubicBezTo>
                                <a:cubicBezTo>
                                  <a:pt x="146" y="120"/>
                                  <a:pt x="147" y="120"/>
                                  <a:pt x="148" y="119"/>
                                </a:cubicBezTo>
                                <a:cubicBezTo>
                                  <a:pt x="149" y="117"/>
                                  <a:pt x="151" y="116"/>
                                  <a:pt x="152" y="114"/>
                                </a:cubicBezTo>
                                <a:cubicBezTo>
                                  <a:pt x="152" y="114"/>
                                  <a:pt x="152" y="114"/>
                                  <a:pt x="151" y="114"/>
                                </a:cubicBezTo>
                                <a:cubicBezTo>
                                  <a:pt x="140" y="110"/>
                                  <a:pt x="128" y="107"/>
                                  <a:pt x="115" y="106"/>
                                </a:cubicBezTo>
                                <a:cubicBezTo>
                                  <a:pt x="110" y="105"/>
                                  <a:pt x="106" y="106"/>
                                  <a:pt x="101" y="106"/>
                                </a:cubicBezTo>
                                <a:cubicBezTo>
                                  <a:pt x="94" y="108"/>
                                  <a:pt x="89" y="110"/>
                                  <a:pt x="84" y="115"/>
                                </a:cubicBezTo>
                                <a:cubicBezTo>
                                  <a:pt x="83" y="117"/>
                                  <a:pt x="80" y="117"/>
                                  <a:pt x="78" y="115"/>
                                </a:cubicBezTo>
                                <a:cubicBezTo>
                                  <a:pt x="78" y="115"/>
                                  <a:pt x="77" y="114"/>
                                  <a:pt x="76" y="113"/>
                                </a:cubicBezTo>
                                <a:cubicBezTo>
                                  <a:pt x="71" y="109"/>
                                  <a:pt x="66" y="108"/>
                                  <a:pt x="60" y="107"/>
                                </a:cubicBezTo>
                                <a:cubicBezTo>
                                  <a:pt x="53" y="106"/>
                                  <a:pt x="47" y="106"/>
                                  <a:pt x="40" y="107"/>
                                </a:cubicBezTo>
                                <a:cubicBezTo>
                                  <a:pt x="31" y="108"/>
                                  <a:pt x="23" y="111"/>
                                  <a:pt x="14" y="113"/>
                                </a:cubicBezTo>
                                <a:cubicBezTo>
                                  <a:pt x="13" y="114"/>
                                  <a:pt x="12" y="114"/>
                                  <a:pt x="10" y="11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22" name="任意多边形 225"/>
                        <wps:cNvSpPr>
                          <a:spLocks noChangeAspect="1"/>
                        </wps:cNvSpPr>
                        <wps:spPr>
                          <a:xfrm>
                            <a:off x="12046" y="56811"/>
                            <a:ext cx="403" cy="404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465" y="313"/>
                              </a:cxn>
                              <a:cxn ang="0">
                                <a:pos x="342" y="313"/>
                              </a:cxn>
                              <a:cxn ang="0">
                                <a:pos x="357" y="273"/>
                              </a:cxn>
                              <a:cxn ang="0">
                                <a:pos x="431" y="273"/>
                              </a:cxn>
                              <a:cxn ang="0">
                                <a:pos x="39" y="97"/>
                              </a:cxn>
                              <a:cxn ang="0">
                                <a:pos x="184" y="273"/>
                              </a:cxn>
                              <a:cxn ang="0">
                                <a:pos x="149" y="310"/>
                              </a:cxn>
                              <a:cxn ang="0">
                                <a:pos x="0" y="313"/>
                              </a:cxn>
                              <a:cxn ang="0">
                                <a:pos x="0" y="0"/>
                              </a:cxn>
                              <a:cxn ang="0">
                                <a:pos x="471" y="313"/>
                              </a:cxn>
                              <a:cxn ang="0">
                                <a:pos x="105" y="452"/>
                              </a:cxn>
                              <a:cxn ang="0">
                                <a:pos x="118" y="397"/>
                              </a:cxn>
                              <a:cxn ang="0">
                                <a:pos x="144" y="471"/>
                              </a:cxn>
                              <a:cxn ang="0">
                                <a:pos x="292" y="331"/>
                              </a:cxn>
                              <a:cxn ang="0">
                                <a:pos x="223" y="402"/>
                              </a:cxn>
                              <a:cxn ang="0">
                                <a:pos x="165" y="355"/>
                              </a:cxn>
                              <a:cxn ang="0">
                                <a:pos x="236" y="278"/>
                              </a:cxn>
                              <a:cxn ang="0">
                                <a:pos x="244" y="294"/>
                              </a:cxn>
                              <a:cxn ang="0">
                                <a:pos x="268" y="323"/>
                              </a:cxn>
                              <a:cxn ang="0">
                                <a:pos x="292" y="328"/>
                              </a:cxn>
                              <a:cxn ang="0">
                                <a:pos x="78" y="176"/>
                              </a:cxn>
                              <a:cxn ang="0">
                                <a:pos x="273" y="136"/>
                              </a:cxn>
                              <a:cxn ang="0">
                                <a:pos x="78" y="176"/>
                              </a:cxn>
                              <a:cxn ang="0">
                                <a:pos x="78" y="197"/>
                              </a:cxn>
                              <a:cxn ang="0">
                                <a:pos x="234" y="234"/>
                              </a:cxn>
                              <a:cxn ang="0">
                                <a:pos x="228" y="236"/>
                              </a:cxn>
                              <a:cxn ang="0">
                                <a:pos x="78" y="234"/>
                              </a:cxn>
                              <a:cxn ang="0">
                                <a:pos x="271" y="302"/>
                              </a:cxn>
                              <a:cxn ang="0">
                                <a:pos x="247" y="271"/>
                              </a:cxn>
                              <a:cxn ang="0">
                                <a:pos x="299" y="321"/>
                              </a:cxn>
                              <a:cxn ang="0">
                                <a:pos x="313" y="136"/>
                              </a:cxn>
                              <a:cxn ang="0">
                                <a:pos x="392" y="176"/>
                              </a:cxn>
                              <a:cxn ang="0">
                                <a:pos x="189" y="434"/>
                              </a:cxn>
                              <a:cxn ang="0">
                                <a:pos x="131" y="399"/>
                              </a:cxn>
                              <a:cxn ang="0">
                                <a:pos x="189" y="434"/>
                              </a:cxn>
                              <a:cxn ang="0">
                                <a:pos x="186" y="421"/>
                              </a:cxn>
                              <a:cxn ang="0">
                                <a:pos x="155" y="363"/>
                              </a:cxn>
                              <a:cxn ang="0">
                                <a:pos x="205" y="415"/>
                              </a:cxn>
                            </a:cxnLst>
                            <a:pathLst>
                              <a:path w="179" h="179">
                                <a:moveTo>
                                  <a:pt x="179" y="119"/>
                                </a:moveTo>
                                <a:cubicBezTo>
                                  <a:pt x="178" y="119"/>
                                  <a:pt x="178" y="119"/>
                                  <a:pt x="177" y="119"/>
                                </a:cubicBezTo>
                                <a:cubicBezTo>
                                  <a:pt x="162" y="119"/>
                                  <a:pt x="147" y="119"/>
                                  <a:pt x="132" y="119"/>
                                </a:cubicBezTo>
                                <a:cubicBezTo>
                                  <a:pt x="131" y="119"/>
                                  <a:pt x="130" y="119"/>
                                  <a:pt x="130" y="119"/>
                                </a:cubicBezTo>
                                <a:cubicBezTo>
                                  <a:pt x="131" y="115"/>
                                  <a:pt x="133" y="110"/>
                                  <a:pt x="134" y="105"/>
                                </a:cubicBezTo>
                                <a:cubicBezTo>
                                  <a:pt x="134" y="105"/>
                                  <a:pt x="136" y="104"/>
                                  <a:pt x="136" y="104"/>
                                </a:cubicBezTo>
                                <a:cubicBezTo>
                                  <a:pt x="145" y="104"/>
                                  <a:pt x="153" y="104"/>
                                  <a:pt x="161" y="104"/>
                                </a:cubicBezTo>
                                <a:cubicBezTo>
                                  <a:pt x="164" y="104"/>
                                  <a:pt x="164" y="104"/>
                                  <a:pt x="164" y="104"/>
                                </a:cubicBezTo>
                                <a:cubicBezTo>
                                  <a:pt x="164" y="37"/>
                                  <a:pt x="164" y="37"/>
                                  <a:pt x="164" y="37"/>
                                </a:cubicBezTo>
                                <a:cubicBezTo>
                                  <a:pt x="15" y="37"/>
                                  <a:pt x="15" y="37"/>
                                  <a:pt x="15" y="37"/>
                                </a:cubicBezTo>
                                <a:cubicBezTo>
                                  <a:pt x="15" y="104"/>
                                  <a:pt x="15" y="104"/>
                                  <a:pt x="15" y="104"/>
                                </a:cubicBezTo>
                                <a:cubicBezTo>
                                  <a:pt x="70" y="104"/>
                                  <a:pt x="70" y="104"/>
                                  <a:pt x="70" y="104"/>
                                </a:cubicBezTo>
                                <a:cubicBezTo>
                                  <a:pt x="69" y="105"/>
                                  <a:pt x="69" y="106"/>
                                  <a:pt x="69" y="106"/>
                                </a:cubicBezTo>
                                <a:cubicBezTo>
                                  <a:pt x="65" y="110"/>
                                  <a:pt x="61" y="114"/>
                                  <a:pt x="57" y="118"/>
                                </a:cubicBezTo>
                                <a:cubicBezTo>
                                  <a:pt x="57" y="119"/>
                                  <a:pt x="56" y="119"/>
                                  <a:pt x="55" y="119"/>
                                </a:cubicBezTo>
                                <a:cubicBezTo>
                                  <a:pt x="37" y="119"/>
                                  <a:pt x="19" y="119"/>
                                  <a:pt x="0" y="119"/>
                                </a:cubicBezTo>
                                <a:cubicBezTo>
                                  <a:pt x="0" y="119"/>
                                  <a:pt x="0" y="119"/>
                                  <a:pt x="0" y="119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179" y="0"/>
                                  <a:pt x="179" y="0"/>
                                  <a:pt x="179" y="0"/>
                                </a:cubicBezTo>
                                <a:cubicBezTo>
                                  <a:pt x="179" y="40"/>
                                  <a:pt x="179" y="79"/>
                                  <a:pt x="179" y="119"/>
                                </a:cubicBezTo>
                                <a:close/>
                                <a:moveTo>
                                  <a:pt x="51" y="179"/>
                                </a:moveTo>
                                <a:cubicBezTo>
                                  <a:pt x="46" y="177"/>
                                  <a:pt x="43" y="175"/>
                                  <a:pt x="40" y="172"/>
                                </a:cubicBezTo>
                                <a:cubicBezTo>
                                  <a:pt x="37" y="168"/>
                                  <a:pt x="36" y="164"/>
                                  <a:pt x="38" y="160"/>
                                </a:cubicBezTo>
                                <a:cubicBezTo>
                                  <a:pt x="40" y="157"/>
                                  <a:pt x="43" y="154"/>
                                  <a:pt x="45" y="151"/>
                                </a:cubicBezTo>
                                <a:cubicBezTo>
                                  <a:pt x="48" y="162"/>
                                  <a:pt x="55" y="168"/>
                                  <a:pt x="66" y="171"/>
                                </a:cubicBezTo>
                                <a:cubicBezTo>
                                  <a:pt x="62" y="174"/>
                                  <a:pt x="59" y="177"/>
                                  <a:pt x="55" y="179"/>
                                </a:cubicBezTo>
                                <a:cubicBezTo>
                                  <a:pt x="54" y="179"/>
                                  <a:pt x="52" y="179"/>
                                  <a:pt x="51" y="179"/>
                                </a:cubicBezTo>
                                <a:close/>
                                <a:moveTo>
                                  <a:pt x="111" y="126"/>
                                </a:moveTo>
                                <a:cubicBezTo>
                                  <a:pt x="110" y="127"/>
                                  <a:pt x="109" y="128"/>
                                  <a:pt x="108" y="129"/>
                                </a:cubicBezTo>
                                <a:cubicBezTo>
                                  <a:pt x="100" y="137"/>
                                  <a:pt x="92" y="145"/>
                                  <a:pt x="85" y="153"/>
                                </a:cubicBezTo>
                                <a:cubicBezTo>
                                  <a:pt x="84" y="154"/>
                                  <a:pt x="83" y="154"/>
                                  <a:pt x="81" y="154"/>
                                </a:cubicBezTo>
                                <a:cubicBezTo>
                                  <a:pt x="72" y="151"/>
                                  <a:pt x="66" y="144"/>
                                  <a:pt x="63" y="135"/>
                                </a:cubicBezTo>
                                <a:cubicBezTo>
                                  <a:pt x="62" y="135"/>
                                  <a:pt x="62" y="133"/>
                                  <a:pt x="63" y="132"/>
                                </a:cubicBezTo>
                                <a:cubicBezTo>
                                  <a:pt x="72" y="123"/>
                                  <a:pt x="81" y="115"/>
                                  <a:pt x="90" y="106"/>
                                </a:cubicBezTo>
                                <a:cubicBezTo>
                                  <a:pt x="90" y="106"/>
                                  <a:pt x="90" y="105"/>
                                  <a:pt x="90" y="105"/>
                                </a:cubicBezTo>
                                <a:cubicBezTo>
                                  <a:pt x="92" y="107"/>
                                  <a:pt x="93" y="110"/>
                                  <a:pt x="93" y="112"/>
                                </a:cubicBezTo>
                                <a:cubicBezTo>
                                  <a:pt x="93" y="114"/>
                                  <a:pt x="93" y="115"/>
                                  <a:pt x="94" y="115"/>
                                </a:cubicBezTo>
                                <a:cubicBezTo>
                                  <a:pt x="98" y="117"/>
                                  <a:pt x="100" y="119"/>
                                  <a:pt x="102" y="123"/>
                                </a:cubicBezTo>
                                <a:cubicBezTo>
                                  <a:pt x="102" y="123"/>
                                  <a:pt x="103" y="124"/>
                                  <a:pt x="104" y="124"/>
                                </a:cubicBezTo>
                                <a:cubicBezTo>
                                  <a:pt x="106" y="124"/>
                                  <a:pt x="109" y="125"/>
                                  <a:pt x="111" y="125"/>
                                </a:cubicBezTo>
                                <a:cubicBezTo>
                                  <a:pt x="111" y="126"/>
                                  <a:pt x="111" y="126"/>
                                  <a:pt x="111" y="126"/>
                                </a:cubicBezTo>
                                <a:close/>
                                <a:moveTo>
                                  <a:pt x="30" y="67"/>
                                </a:moveTo>
                                <a:cubicBezTo>
                                  <a:pt x="30" y="52"/>
                                  <a:pt x="30" y="52"/>
                                  <a:pt x="30" y="52"/>
                                </a:cubicBezTo>
                                <a:cubicBezTo>
                                  <a:pt x="104" y="52"/>
                                  <a:pt x="104" y="52"/>
                                  <a:pt x="104" y="52"/>
                                </a:cubicBezTo>
                                <a:cubicBezTo>
                                  <a:pt x="104" y="67"/>
                                  <a:pt x="104" y="67"/>
                                  <a:pt x="104" y="67"/>
                                </a:cubicBezTo>
                                <a:cubicBezTo>
                                  <a:pt x="30" y="67"/>
                                  <a:pt x="30" y="67"/>
                                  <a:pt x="30" y="67"/>
                                </a:cubicBezTo>
                                <a:close/>
                                <a:moveTo>
                                  <a:pt x="30" y="89"/>
                                </a:moveTo>
                                <a:cubicBezTo>
                                  <a:pt x="30" y="75"/>
                                  <a:pt x="30" y="75"/>
                                  <a:pt x="30" y="75"/>
                                </a:cubicBezTo>
                                <a:cubicBezTo>
                                  <a:pt x="89" y="75"/>
                                  <a:pt x="89" y="75"/>
                                  <a:pt x="89" y="75"/>
                                </a:cubicBezTo>
                                <a:cubicBezTo>
                                  <a:pt x="89" y="79"/>
                                  <a:pt x="89" y="84"/>
                                  <a:pt x="89" y="89"/>
                                </a:cubicBezTo>
                                <a:cubicBezTo>
                                  <a:pt x="89" y="89"/>
                                  <a:pt x="89" y="89"/>
                                  <a:pt x="88" y="90"/>
                                </a:cubicBezTo>
                                <a:cubicBezTo>
                                  <a:pt x="88" y="90"/>
                                  <a:pt x="87" y="90"/>
                                  <a:pt x="87" y="90"/>
                                </a:cubicBezTo>
                                <a:cubicBezTo>
                                  <a:pt x="69" y="90"/>
                                  <a:pt x="50" y="90"/>
                                  <a:pt x="32" y="90"/>
                                </a:cubicBezTo>
                                <a:cubicBezTo>
                                  <a:pt x="31" y="90"/>
                                  <a:pt x="30" y="90"/>
                                  <a:pt x="30" y="89"/>
                                </a:cubicBezTo>
                                <a:close/>
                                <a:moveTo>
                                  <a:pt x="114" y="122"/>
                                </a:moveTo>
                                <a:cubicBezTo>
                                  <a:pt x="108" y="120"/>
                                  <a:pt x="107" y="120"/>
                                  <a:pt x="103" y="115"/>
                                </a:cubicBezTo>
                                <a:cubicBezTo>
                                  <a:pt x="103" y="115"/>
                                  <a:pt x="102" y="114"/>
                                  <a:pt x="102" y="114"/>
                                </a:cubicBezTo>
                                <a:cubicBezTo>
                                  <a:pt x="97" y="112"/>
                                  <a:pt x="96" y="107"/>
                                  <a:pt x="94" y="103"/>
                                </a:cubicBezTo>
                                <a:cubicBezTo>
                                  <a:pt x="105" y="98"/>
                                  <a:pt x="115" y="94"/>
                                  <a:pt x="126" y="89"/>
                                </a:cubicBezTo>
                                <a:cubicBezTo>
                                  <a:pt x="122" y="101"/>
                                  <a:pt x="118" y="111"/>
                                  <a:pt x="114" y="122"/>
                                </a:cubicBezTo>
                                <a:close/>
                                <a:moveTo>
                                  <a:pt x="119" y="67"/>
                                </a:moveTo>
                                <a:cubicBezTo>
                                  <a:pt x="119" y="52"/>
                                  <a:pt x="119" y="52"/>
                                  <a:pt x="119" y="52"/>
                                </a:cubicBezTo>
                                <a:cubicBezTo>
                                  <a:pt x="149" y="52"/>
                                  <a:pt x="149" y="52"/>
                                  <a:pt x="149" y="52"/>
                                </a:cubicBezTo>
                                <a:cubicBezTo>
                                  <a:pt x="149" y="67"/>
                                  <a:pt x="149" y="67"/>
                                  <a:pt x="149" y="67"/>
                                </a:cubicBezTo>
                                <a:cubicBezTo>
                                  <a:pt x="119" y="67"/>
                                  <a:pt x="119" y="67"/>
                                  <a:pt x="119" y="67"/>
                                </a:cubicBezTo>
                                <a:close/>
                                <a:moveTo>
                                  <a:pt x="72" y="165"/>
                                </a:moveTo>
                                <a:cubicBezTo>
                                  <a:pt x="70" y="168"/>
                                  <a:pt x="69" y="169"/>
                                  <a:pt x="66" y="167"/>
                                </a:cubicBezTo>
                                <a:cubicBezTo>
                                  <a:pt x="58" y="164"/>
                                  <a:pt x="53" y="159"/>
                                  <a:pt x="50" y="152"/>
                                </a:cubicBezTo>
                                <a:cubicBezTo>
                                  <a:pt x="48" y="148"/>
                                  <a:pt x="48" y="147"/>
                                  <a:pt x="52" y="144"/>
                                </a:cubicBezTo>
                                <a:cubicBezTo>
                                  <a:pt x="55" y="155"/>
                                  <a:pt x="63" y="161"/>
                                  <a:pt x="72" y="165"/>
                                </a:cubicBezTo>
                                <a:close/>
                                <a:moveTo>
                                  <a:pt x="78" y="158"/>
                                </a:moveTo>
                                <a:cubicBezTo>
                                  <a:pt x="75" y="161"/>
                                  <a:pt x="75" y="162"/>
                                  <a:pt x="71" y="160"/>
                                </a:cubicBezTo>
                                <a:cubicBezTo>
                                  <a:pt x="65" y="157"/>
                                  <a:pt x="59" y="152"/>
                                  <a:pt x="57" y="145"/>
                                </a:cubicBezTo>
                                <a:cubicBezTo>
                                  <a:pt x="55" y="142"/>
                                  <a:pt x="55" y="141"/>
                                  <a:pt x="59" y="138"/>
                                </a:cubicBezTo>
                                <a:cubicBezTo>
                                  <a:pt x="62" y="148"/>
                                  <a:pt x="69" y="154"/>
                                  <a:pt x="78" y="158"/>
                                </a:cubicBezTo>
                                <a:close/>
                                <a:moveTo>
                                  <a:pt x="78" y="158"/>
                                </a:moveTo>
                                <a:cubicBezTo>
                                  <a:pt x="78" y="158"/>
                                  <a:pt x="78" y="158"/>
                                  <a:pt x="78" y="158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 w="12700">
                            <a:noFill/>
                          </a:ln>
                        </wps:spPr>
                        <wps:bodyPr upright="1"/>
                      </wps:wsp>
                      <wps:wsp>
                        <wps:cNvPr id="423" name="任意多边形 423"/>
                        <wps:cNvSpPr>
                          <a:spLocks noChangeAspect="1"/>
                        </wps:cNvSpPr>
                        <wps:spPr>
                          <a:xfrm>
                            <a:off x="6653" y="56829"/>
                            <a:ext cx="324" cy="324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54" y="58"/>
                              </a:cxn>
                              <a:cxn ang="0">
                                <a:pos x="54" y="49"/>
                              </a:cxn>
                              <a:cxn ang="0">
                                <a:pos x="23" y="54"/>
                              </a:cxn>
                              <a:cxn ang="0">
                                <a:pos x="54" y="75"/>
                              </a:cxn>
                              <a:cxn ang="0">
                                <a:pos x="23" y="79"/>
                              </a:cxn>
                              <a:cxn ang="0">
                                <a:pos x="54" y="84"/>
                              </a:cxn>
                              <a:cxn ang="0">
                                <a:pos x="54" y="75"/>
                              </a:cxn>
                              <a:cxn ang="0">
                                <a:pos x="27" y="101"/>
                              </a:cxn>
                              <a:cxn ang="0">
                                <a:pos x="27" y="111"/>
                              </a:cxn>
                              <a:cxn ang="0">
                                <a:pos x="59" y="106"/>
                              </a:cxn>
                              <a:cxn ang="0">
                                <a:pos x="131" y="18"/>
                              </a:cxn>
                              <a:cxn ang="0">
                                <a:pos x="125" y="0"/>
                              </a:cxn>
                              <a:cxn ang="0">
                                <a:pos x="88" y="6"/>
                              </a:cxn>
                              <a:cxn ang="0">
                                <a:pos x="76" y="25"/>
                              </a:cxn>
                              <a:cxn ang="0">
                                <a:pos x="0" y="29"/>
                              </a:cxn>
                              <a:cxn ang="0">
                                <a:pos x="0" y="31"/>
                              </a:cxn>
                              <a:cxn ang="0">
                                <a:pos x="6" y="150"/>
                              </a:cxn>
                              <a:cxn ang="0">
                                <a:pos x="7" y="150"/>
                              </a:cxn>
                              <a:cxn ang="0">
                                <a:pos x="9" y="149"/>
                              </a:cxn>
                              <a:cxn ang="0">
                                <a:pos x="74" y="150"/>
                              </a:cxn>
                              <a:cxn ang="0">
                                <a:pos x="77" y="150"/>
                              </a:cxn>
                              <a:cxn ang="0">
                                <a:pos x="144" y="150"/>
                              </a:cxn>
                              <a:cxn ang="0">
                                <a:pos x="145" y="150"/>
                              </a:cxn>
                              <a:cxn ang="0">
                                <a:pos x="150" y="40"/>
                              </a:cxn>
                              <a:cxn ang="0">
                                <a:pos x="150" y="29"/>
                              </a:cxn>
                              <a:cxn ang="0">
                                <a:pos x="104" y="10"/>
                              </a:cxn>
                              <a:cxn ang="0">
                                <a:pos x="120" y="18"/>
                              </a:cxn>
                              <a:cxn ang="0">
                                <a:pos x="114" y="76"/>
                              </a:cxn>
                              <a:cxn ang="0">
                                <a:pos x="107" y="77"/>
                              </a:cxn>
                              <a:cxn ang="0">
                                <a:pos x="99" y="18"/>
                              </a:cxn>
                              <a:cxn ang="0">
                                <a:pos x="11" y="136"/>
                              </a:cxn>
                              <a:cxn ang="0">
                                <a:pos x="70" y="33"/>
                              </a:cxn>
                              <a:cxn ang="0">
                                <a:pos x="11" y="136"/>
                              </a:cxn>
                              <a:cxn ang="0">
                                <a:pos x="80" y="136"/>
                              </a:cxn>
                              <a:cxn ang="0">
                                <a:pos x="88" y="30"/>
                              </a:cxn>
                              <a:cxn ang="0">
                                <a:pos x="94" y="96"/>
                              </a:cxn>
                              <a:cxn ang="0">
                                <a:pos x="96" y="96"/>
                              </a:cxn>
                              <a:cxn ang="0">
                                <a:pos x="111" y="86"/>
                              </a:cxn>
                              <a:cxn ang="0">
                                <a:pos x="125" y="96"/>
                              </a:cxn>
                              <a:cxn ang="0">
                                <a:pos x="125" y="96"/>
                              </a:cxn>
                              <a:cxn ang="0">
                                <a:pos x="130" y="93"/>
                              </a:cxn>
                              <a:cxn ang="0">
                                <a:pos x="131" y="91"/>
                              </a:cxn>
                              <a:cxn ang="0">
                                <a:pos x="131" y="29"/>
                              </a:cxn>
                              <a:cxn ang="0">
                                <a:pos x="140" y="136"/>
                              </a:cxn>
                              <a:cxn ang="0">
                                <a:pos x="140" y="136"/>
                              </a:cxn>
                            </a:cxnLst>
                            <a:pathLst>
                              <a:path w="150" h="150">
                                <a:moveTo>
                                  <a:pt x="27" y="58"/>
                                </a:moveTo>
                                <a:cubicBezTo>
                                  <a:pt x="54" y="58"/>
                                  <a:pt x="54" y="58"/>
                                  <a:pt x="54" y="58"/>
                                </a:cubicBezTo>
                                <a:cubicBezTo>
                                  <a:pt x="57" y="58"/>
                                  <a:pt x="59" y="56"/>
                                  <a:pt x="59" y="54"/>
                                </a:cubicBezTo>
                                <a:cubicBezTo>
                                  <a:pt x="59" y="51"/>
                                  <a:pt x="57" y="49"/>
                                  <a:pt x="54" y="49"/>
                                </a:cubicBezTo>
                                <a:cubicBezTo>
                                  <a:pt x="27" y="49"/>
                                  <a:pt x="27" y="49"/>
                                  <a:pt x="27" y="49"/>
                                </a:cubicBezTo>
                                <a:cubicBezTo>
                                  <a:pt x="25" y="49"/>
                                  <a:pt x="23" y="51"/>
                                  <a:pt x="23" y="54"/>
                                </a:cubicBezTo>
                                <a:cubicBezTo>
                                  <a:pt x="23" y="56"/>
                                  <a:pt x="25" y="58"/>
                                  <a:pt x="27" y="58"/>
                                </a:cubicBezTo>
                                <a:close/>
                                <a:moveTo>
                                  <a:pt x="54" y="75"/>
                                </a:moveTo>
                                <a:cubicBezTo>
                                  <a:pt x="27" y="75"/>
                                  <a:pt x="27" y="75"/>
                                  <a:pt x="27" y="75"/>
                                </a:cubicBezTo>
                                <a:cubicBezTo>
                                  <a:pt x="25" y="75"/>
                                  <a:pt x="23" y="77"/>
                                  <a:pt x="23" y="79"/>
                                </a:cubicBezTo>
                                <a:cubicBezTo>
                                  <a:pt x="23" y="82"/>
                                  <a:pt x="25" y="84"/>
                                  <a:pt x="27" y="84"/>
                                </a:cubicBezTo>
                                <a:cubicBezTo>
                                  <a:pt x="54" y="84"/>
                                  <a:pt x="54" y="84"/>
                                  <a:pt x="54" y="84"/>
                                </a:cubicBezTo>
                                <a:cubicBezTo>
                                  <a:pt x="57" y="84"/>
                                  <a:pt x="59" y="82"/>
                                  <a:pt x="59" y="79"/>
                                </a:cubicBezTo>
                                <a:cubicBezTo>
                                  <a:pt x="59" y="77"/>
                                  <a:pt x="57" y="75"/>
                                  <a:pt x="54" y="75"/>
                                </a:cubicBezTo>
                                <a:close/>
                                <a:moveTo>
                                  <a:pt x="54" y="101"/>
                                </a:moveTo>
                                <a:cubicBezTo>
                                  <a:pt x="27" y="101"/>
                                  <a:pt x="27" y="101"/>
                                  <a:pt x="27" y="101"/>
                                </a:cubicBezTo>
                                <a:cubicBezTo>
                                  <a:pt x="25" y="101"/>
                                  <a:pt x="23" y="104"/>
                                  <a:pt x="23" y="106"/>
                                </a:cubicBezTo>
                                <a:cubicBezTo>
                                  <a:pt x="23" y="109"/>
                                  <a:pt x="25" y="111"/>
                                  <a:pt x="27" y="111"/>
                                </a:cubicBezTo>
                                <a:cubicBezTo>
                                  <a:pt x="54" y="111"/>
                                  <a:pt x="54" y="111"/>
                                  <a:pt x="54" y="111"/>
                                </a:cubicBezTo>
                                <a:cubicBezTo>
                                  <a:pt x="57" y="111"/>
                                  <a:pt x="59" y="109"/>
                                  <a:pt x="59" y="106"/>
                                </a:cubicBezTo>
                                <a:cubicBezTo>
                                  <a:pt x="59" y="104"/>
                                  <a:pt x="57" y="101"/>
                                  <a:pt x="54" y="101"/>
                                </a:cubicBezTo>
                                <a:close/>
                                <a:moveTo>
                                  <a:pt x="131" y="18"/>
                                </a:moveTo>
                                <a:cubicBezTo>
                                  <a:pt x="131" y="6"/>
                                  <a:pt x="131" y="6"/>
                                  <a:pt x="131" y="6"/>
                                </a:cubicBezTo>
                                <a:cubicBezTo>
                                  <a:pt x="131" y="3"/>
                                  <a:pt x="128" y="0"/>
                                  <a:pt x="125" y="0"/>
                                </a:cubicBezTo>
                                <a:cubicBezTo>
                                  <a:pt x="94" y="0"/>
                                  <a:pt x="94" y="0"/>
                                  <a:pt x="94" y="0"/>
                                </a:cubicBezTo>
                                <a:cubicBezTo>
                                  <a:pt x="91" y="0"/>
                                  <a:pt x="88" y="3"/>
                                  <a:pt x="88" y="6"/>
                                </a:cubicBezTo>
                                <a:cubicBezTo>
                                  <a:pt x="88" y="19"/>
                                  <a:pt x="88" y="19"/>
                                  <a:pt x="88" y="19"/>
                                </a:cubicBezTo>
                                <a:cubicBezTo>
                                  <a:pt x="83" y="21"/>
                                  <a:pt x="79" y="23"/>
                                  <a:pt x="76" y="25"/>
                                </a:cubicBezTo>
                                <a:cubicBezTo>
                                  <a:pt x="64" y="15"/>
                                  <a:pt x="43" y="15"/>
                                  <a:pt x="43" y="15"/>
                                </a:cubicBezTo>
                                <a:cubicBezTo>
                                  <a:pt x="13" y="14"/>
                                  <a:pt x="0" y="29"/>
                                  <a:pt x="0" y="29"/>
                                </a:cubicBezTo>
                                <a:cubicBezTo>
                                  <a:pt x="1" y="31"/>
                                  <a:pt x="1" y="31"/>
                                  <a:pt x="1" y="31"/>
                                </a:cubicBezTo>
                                <a:cubicBezTo>
                                  <a:pt x="1" y="31"/>
                                  <a:pt x="0" y="31"/>
                                  <a:pt x="0" y="31"/>
                                </a:cubicBezTo>
                                <a:cubicBezTo>
                                  <a:pt x="0" y="145"/>
                                  <a:pt x="0" y="145"/>
                                  <a:pt x="0" y="145"/>
                                </a:cubicBezTo>
                                <a:cubicBezTo>
                                  <a:pt x="0" y="148"/>
                                  <a:pt x="3" y="150"/>
                                  <a:pt x="6" y="150"/>
                                </a:cubicBezTo>
                                <a:cubicBezTo>
                                  <a:pt x="6" y="150"/>
                                  <a:pt x="6" y="150"/>
                                  <a:pt x="7" y="150"/>
                                </a:cubicBezTo>
                                <a:cubicBezTo>
                                  <a:pt x="7" y="150"/>
                                  <a:pt x="7" y="150"/>
                                  <a:pt x="7" y="150"/>
                                </a:cubicBezTo>
                                <a:cubicBezTo>
                                  <a:pt x="7" y="150"/>
                                  <a:pt x="7" y="150"/>
                                  <a:pt x="7" y="150"/>
                                </a:cubicBezTo>
                                <a:cubicBezTo>
                                  <a:pt x="8" y="149"/>
                                  <a:pt x="8" y="149"/>
                                  <a:pt x="9" y="149"/>
                                </a:cubicBezTo>
                                <a:cubicBezTo>
                                  <a:pt x="16" y="146"/>
                                  <a:pt x="43" y="136"/>
                                  <a:pt x="74" y="150"/>
                                </a:cubicBezTo>
                                <a:cubicBezTo>
                                  <a:pt x="74" y="150"/>
                                  <a:pt x="74" y="150"/>
                                  <a:pt x="74" y="150"/>
                                </a:cubicBezTo>
                                <a:cubicBezTo>
                                  <a:pt x="74" y="150"/>
                                  <a:pt x="75" y="150"/>
                                  <a:pt x="75" y="150"/>
                                </a:cubicBezTo>
                                <a:cubicBezTo>
                                  <a:pt x="76" y="150"/>
                                  <a:pt x="76" y="150"/>
                                  <a:pt x="77" y="150"/>
                                </a:cubicBezTo>
                                <a:cubicBezTo>
                                  <a:pt x="77" y="150"/>
                                  <a:pt x="77" y="150"/>
                                  <a:pt x="77" y="150"/>
                                </a:cubicBezTo>
                                <a:cubicBezTo>
                                  <a:pt x="77" y="150"/>
                                  <a:pt x="108" y="134"/>
                                  <a:pt x="144" y="150"/>
                                </a:cubicBezTo>
                                <a:cubicBezTo>
                                  <a:pt x="144" y="150"/>
                                  <a:pt x="144" y="150"/>
                                  <a:pt x="144" y="150"/>
                                </a:cubicBezTo>
                                <a:cubicBezTo>
                                  <a:pt x="144" y="150"/>
                                  <a:pt x="145" y="150"/>
                                  <a:pt x="145" y="150"/>
                                </a:cubicBezTo>
                                <a:cubicBezTo>
                                  <a:pt x="148" y="150"/>
                                  <a:pt x="150" y="148"/>
                                  <a:pt x="150" y="146"/>
                                </a:cubicBezTo>
                                <a:cubicBezTo>
                                  <a:pt x="150" y="40"/>
                                  <a:pt x="150" y="40"/>
                                  <a:pt x="150" y="40"/>
                                </a:cubicBezTo>
                                <a:cubicBezTo>
                                  <a:pt x="150" y="40"/>
                                  <a:pt x="150" y="40"/>
                                  <a:pt x="150" y="40"/>
                                </a:cubicBezTo>
                                <a:cubicBezTo>
                                  <a:pt x="150" y="29"/>
                                  <a:pt x="150" y="29"/>
                                  <a:pt x="150" y="29"/>
                                </a:cubicBezTo>
                                <a:cubicBezTo>
                                  <a:pt x="146" y="23"/>
                                  <a:pt x="138" y="20"/>
                                  <a:pt x="131" y="18"/>
                                </a:cubicBezTo>
                                <a:close/>
                                <a:moveTo>
                                  <a:pt x="104" y="10"/>
                                </a:moveTo>
                                <a:cubicBezTo>
                                  <a:pt x="114" y="10"/>
                                  <a:pt x="114" y="10"/>
                                  <a:pt x="114" y="10"/>
                                </a:cubicBezTo>
                                <a:cubicBezTo>
                                  <a:pt x="117" y="10"/>
                                  <a:pt x="120" y="14"/>
                                  <a:pt x="120" y="18"/>
                                </a:cubicBezTo>
                                <a:cubicBezTo>
                                  <a:pt x="120" y="80"/>
                                  <a:pt x="120" y="80"/>
                                  <a:pt x="120" y="80"/>
                                </a:cubicBezTo>
                                <a:cubicBezTo>
                                  <a:pt x="114" y="76"/>
                                  <a:pt x="114" y="76"/>
                                  <a:pt x="114" y="76"/>
                                </a:cubicBezTo>
                                <a:cubicBezTo>
                                  <a:pt x="112" y="75"/>
                                  <a:pt x="110" y="75"/>
                                  <a:pt x="108" y="76"/>
                                </a:cubicBezTo>
                                <a:cubicBezTo>
                                  <a:pt x="108" y="76"/>
                                  <a:pt x="108" y="76"/>
                                  <a:pt x="107" y="77"/>
                                </a:cubicBezTo>
                                <a:cubicBezTo>
                                  <a:pt x="99" y="82"/>
                                  <a:pt x="99" y="82"/>
                                  <a:pt x="99" y="82"/>
                                </a:cubicBezTo>
                                <a:cubicBezTo>
                                  <a:pt x="99" y="18"/>
                                  <a:pt x="99" y="18"/>
                                  <a:pt x="99" y="18"/>
                                </a:cubicBezTo>
                                <a:cubicBezTo>
                                  <a:pt x="99" y="14"/>
                                  <a:pt x="101" y="10"/>
                                  <a:pt x="104" y="10"/>
                                </a:cubicBezTo>
                                <a:close/>
                                <a:moveTo>
                                  <a:pt x="11" y="136"/>
                                </a:moveTo>
                                <a:cubicBezTo>
                                  <a:pt x="11" y="34"/>
                                  <a:pt x="11" y="34"/>
                                  <a:pt x="11" y="34"/>
                                </a:cubicBezTo>
                                <a:cubicBezTo>
                                  <a:pt x="36" y="19"/>
                                  <a:pt x="58" y="26"/>
                                  <a:pt x="70" y="33"/>
                                </a:cubicBezTo>
                                <a:cubicBezTo>
                                  <a:pt x="70" y="136"/>
                                  <a:pt x="70" y="136"/>
                                  <a:pt x="70" y="136"/>
                                </a:cubicBezTo>
                                <a:cubicBezTo>
                                  <a:pt x="61" y="133"/>
                                  <a:pt x="38" y="127"/>
                                  <a:pt x="11" y="136"/>
                                </a:cubicBezTo>
                                <a:close/>
                                <a:moveTo>
                                  <a:pt x="140" y="136"/>
                                </a:moveTo>
                                <a:cubicBezTo>
                                  <a:pt x="131" y="133"/>
                                  <a:pt x="107" y="127"/>
                                  <a:pt x="80" y="136"/>
                                </a:cubicBezTo>
                                <a:cubicBezTo>
                                  <a:pt x="80" y="34"/>
                                  <a:pt x="80" y="34"/>
                                  <a:pt x="80" y="34"/>
                                </a:cubicBezTo>
                                <a:cubicBezTo>
                                  <a:pt x="83" y="33"/>
                                  <a:pt x="86" y="31"/>
                                  <a:pt x="88" y="30"/>
                                </a:cubicBezTo>
                                <a:cubicBezTo>
                                  <a:pt x="88" y="91"/>
                                  <a:pt x="88" y="91"/>
                                  <a:pt x="88" y="91"/>
                                </a:cubicBezTo>
                                <a:cubicBezTo>
                                  <a:pt x="88" y="94"/>
                                  <a:pt x="91" y="96"/>
                                  <a:pt x="94" y="96"/>
                                </a:cubicBezTo>
                                <a:cubicBezTo>
                                  <a:pt x="96" y="96"/>
                                  <a:pt x="96" y="96"/>
                                  <a:pt x="96" y="96"/>
                                </a:cubicBezTo>
                                <a:cubicBezTo>
                                  <a:pt x="96" y="96"/>
                                  <a:pt x="96" y="96"/>
                                  <a:pt x="96" y="96"/>
                                </a:cubicBezTo>
                                <a:cubicBezTo>
                                  <a:pt x="97" y="96"/>
                                  <a:pt x="97" y="96"/>
                                  <a:pt x="98" y="95"/>
                                </a:cubicBezTo>
                                <a:cubicBezTo>
                                  <a:pt x="111" y="86"/>
                                  <a:pt x="111" y="86"/>
                                  <a:pt x="111" y="86"/>
                                </a:cubicBezTo>
                                <a:cubicBezTo>
                                  <a:pt x="123" y="95"/>
                                  <a:pt x="123" y="95"/>
                                  <a:pt x="123" y="95"/>
                                </a:cubicBezTo>
                                <a:cubicBezTo>
                                  <a:pt x="124" y="96"/>
                                  <a:pt x="125" y="96"/>
                                  <a:pt x="125" y="96"/>
                                </a:cubicBezTo>
                                <a:cubicBezTo>
                                  <a:pt x="125" y="96"/>
                                  <a:pt x="125" y="96"/>
                                  <a:pt x="125" y="96"/>
                                </a:cubicBezTo>
                                <a:cubicBezTo>
                                  <a:pt x="125" y="96"/>
                                  <a:pt x="125" y="96"/>
                                  <a:pt x="125" y="96"/>
                                </a:cubicBezTo>
                                <a:cubicBezTo>
                                  <a:pt x="127" y="96"/>
                                  <a:pt x="129" y="95"/>
                                  <a:pt x="130" y="94"/>
                                </a:cubicBezTo>
                                <a:cubicBezTo>
                                  <a:pt x="130" y="94"/>
                                  <a:pt x="130" y="93"/>
                                  <a:pt x="130" y="93"/>
                                </a:cubicBezTo>
                                <a:cubicBezTo>
                                  <a:pt x="130" y="93"/>
                                  <a:pt x="130" y="93"/>
                                  <a:pt x="130" y="92"/>
                                </a:cubicBezTo>
                                <a:cubicBezTo>
                                  <a:pt x="131" y="92"/>
                                  <a:pt x="131" y="92"/>
                                  <a:pt x="131" y="91"/>
                                </a:cubicBezTo>
                                <a:cubicBezTo>
                                  <a:pt x="131" y="91"/>
                                  <a:pt x="131" y="91"/>
                                  <a:pt x="131" y="91"/>
                                </a:cubicBezTo>
                                <a:cubicBezTo>
                                  <a:pt x="131" y="29"/>
                                  <a:pt x="131" y="29"/>
                                  <a:pt x="131" y="29"/>
                                </a:cubicBezTo>
                                <a:cubicBezTo>
                                  <a:pt x="134" y="30"/>
                                  <a:pt x="137" y="31"/>
                                  <a:pt x="140" y="33"/>
                                </a:cubicBezTo>
                                <a:cubicBezTo>
                                  <a:pt x="140" y="136"/>
                                  <a:pt x="140" y="136"/>
                                  <a:pt x="140" y="136"/>
                                </a:cubicBezTo>
                                <a:close/>
                                <a:moveTo>
                                  <a:pt x="140" y="136"/>
                                </a:moveTo>
                                <a:cubicBezTo>
                                  <a:pt x="140" y="136"/>
                                  <a:pt x="140" y="136"/>
                                  <a:pt x="140" y="136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24" name="任意多边形 136"/>
                        <wps:cNvSpPr>
                          <a:spLocks noChangeAspect="1"/>
                        </wps:cNvSpPr>
                        <wps:spPr>
                          <a:xfrm>
                            <a:off x="6664" y="55672"/>
                            <a:ext cx="377" cy="348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48" y="63"/>
                              </a:cxn>
                              <a:cxn ang="0">
                                <a:pos x="52" y="59"/>
                              </a:cxn>
                              <a:cxn ang="0">
                                <a:pos x="67" y="59"/>
                              </a:cxn>
                              <a:cxn ang="0">
                                <a:pos x="70" y="63"/>
                              </a:cxn>
                              <a:cxn ang="0">
                                <a:pos x="70" y="68"/>
                              </a:cxn>
                              <a:cxn ang="0">
                                <a:pos x="67" y="72"/>
                              </a:cxn>
                              <a:cxn ang="0">
                                <a:pos x="52" y="72"/>
                              </a:cxn>
                              <a:cxn ang="0">
                                <a:pos x="48" y="68"/>
                              </a:cxn>
                              <a:cxn ang="0">
                                <a:pos x="48" y="63"/>
                              </a:cxn>
                              <a:cxn ang="0">
                                <a:pos x="35" y="20"/>
                              </a:cxn>
                              <a:cxn ang="0">
                                <a:pos x="4" y="20"/>
                              </a:cxn>
                              <a:cxn ang="0">
                                <a:pos x="0" y="26"/>
                              </a:cxn>
                              <a:cxn ang="0">
                                <a:pos x="0" y="46"/>
                              </a:cxn>
                              <a:cxn ang="0">
                                <a:pos x="37" y="61"/>
                              </a:cxn>
                              <a:cxn ang="0">
                                <a:pos x="42" y="61"/>
                              </a:cxn>
                              <a:cxn ang="0">
                                <a:pos x="42" y="57"/>
                              </a:cxn>
                              <a:cxn ang="0">
                                <a:pos x="46" y="54"/>
                              </a:cxn>
                              <a:cxn ang="0">
                                <a:pos x="70" y="54"/>
                              </a:cxn>
                              <a:cxn ang="0">
                                <a:pos x="76" y="57"/>
                              </a:cxn>
                              <a:cxn ang="0">
                                <a:pos x="76" y="61"/>
                              </a:cxn>
                              <a:cxn ang="0">
                                <a:pos x="82" y="61"/>
                              </a:cxn>
                              <a:cxn ang="0">
                                <a:pos x="119" y="46"/>
                              </a:cxn>
                              <a:cxn ang="0">
                                <a:pos x="119" y="25"/>
                              </a:cxn>
                              <a:cxn ang="0">
                                <a:pos x="115" y="20"/>
                              </a:cxn>
                              <a:cxn ang="0">
                                <a:pos x="83" y="20"/>
                              </a:cxn>
                              <a:cxn ang="0">
                                <a:pos x="35" y="20"/>
                              </a:cxn>
                              <a:cxn ang="0">
                                <a:pos x="74" y="20"/>
                              </a:cxn>
                              <a:cxn ang="0">
                                <a:pos x="74" y="13"/>
                              </a:cxn>
                              <a:cxn ang="0">
                                <a:pos x="72" y="9"/>
                              </a:cxn>
                              <a:cxn ang="0">
                                <a:pos x="47" y="9"/>
                              </a:cxn>
                              <a:cxn ang="0">
                                <a:pos x="44" y="13"/>
                              </a:cxn>
                              <a:cxn ang="0">
                                <a:pos x="44" y="20"/>
                              </a:cxn>
                              <a:cxn ang="0">
                                <a:pos x="35" y="20"/>
                              </a:cxn>
                              <a:cxn ang="0">
                                <a:pos x="35" y="7"/>
                              </a:cxn>
                              <a:cxn ang="0">
                                <a:pos x="41" y="1"/>
                              </a:cxn>
                              <a:cxn ang="0">
                                <a:pos x="77" y="1"/>
                              </a:cxn>
                              <a:cxn ang="0">
                                <a:pos x="84" y="7"/>
                              </a:cxn>
                              <a:cxn ang="0">
                                <a:pos x="83" y="20"/>
                              </a:cxn>
                              <a:cxn ang="0">
                                <a:pos x="74" y="20"/>
                              </a:cxn>
                              <a:cxn ang="0">
                                <a:pos x="119" y="50"/>
                              </a:cxn>
                              <a:cxn ang="0">
                                <a:pos x="119" y="105"/>
                              </a:cxn>
                              <a:cxn ang="0">
                                <a:pos x="113" y="111"/>
                              </a:cxn>
                              <a:cxn ang="0">
                                <a:pos x="5" y="111"/>
                              </a:cxn>
                              <a:cxn ang="0">
                                <a:pos x="0" y="106"/>
                              </a:cxn>
                              <a:cxn ang="0">
                                <a:pos x="0" y="50"/>
                              </a:cxn>
                              <a:cxn ang="0">
                                <a:pos x="43" y="67"/>
                              </a:cxn>
                              <a:cxn ang="0">
                                <a:pos x="43" y="72"/>
                              </a:cxn>
                              <a:cxn ang="0">
                                <a:pos x="48" y="78"/>
                              </a:cxn>
                              <a:cxn ang="0">
                                <a:pos x="70" y="78"/>
                              </a:cxn>
                              <a:cxn ang="0">
                                <a:pos x="76" y="72"/>
                              </a:cxn>
                              <a:cxn ang="0">
                                <a:pos x="76" y="67"/>
                              </a:cxn>
                              <a:cxn ang="0">
                                <a:pos x="119" y="50"/>
                              </a:cxn>
                              <a:cxn ang="0">
                                <a:pos x="119" y="50"/>
                              </a:cxn>
                              <a:cxn ang="0">
                                <a:pos x="119" y="50"/>
                              </a:cxn>
                            </a:cxnLst>
                            <a:pathLst>
                              <a:path w="120" h="112">
                                <a:moveTo>
                                  <a:pt x="48" y="63"/>
                                </a:moveTo>
                                <a:cubicBezTo>
                                  <a:pt x="48" y="63"/>
                                  <a:pt x="47" y="59"/>
                                  <a:pt x="52" y="59"/>
                                </a:cubicBezTo>
                                <a:cubicBezTo>
                                  <a:pt x="67" y="59"/>
                                  <a:pt x="67" y="59"/>
                                  <a:pt x="67" y="59"/>
                                </a:cubicBezTo>
                                <a:cubicBezTo>
                                  <a:pt x="67" y="59"/>
                                  <a:pt x="70" y="59"/>
                                  <a:pt x="70" y="63"/>
                                </a:cubicBezTo>
                                <a:cubicBezTo>
                                  <a:pt x="70" y="68"/>
                                  <a:pt x="70" y="68"/>
                                  <a:pt x="70" y="68"/>
                                </a:cubicBezTo>
                                <a:cubicBezTo>
                                  <a:pt x="70" y="68"/>
                                  <a:pt x="71" y="72"/>
                                  <a:pt x="67" y="72"/>
                                </a:cubicBezTo>
                                <a:cubicBezTo>
                                  <a:pt x="52" y="72"/>
                                  <a:pt x="52" y="72"/>
                                  <a:pt x="52" y="72"/>
                                </a:cubicBezTo>
                                <a:cubicBezTo>
                                  <a:pt x="52" y="72"/>
                                  <a:pt x="48" y="74"/>
                                  <a:pt x="48" y="68"/>
                                </a:cubicBezTo>
                                <a:cubicBezTo>
                                  <a:pt x="48" y="63"/>
                                  <a:pt x="48" y="63"/>
                                  <a:pt x="48" y="63"/>
                                </a:cubicBezTo>
                                <a:close/>
                                <a:moveTo>
                                  <a:pt x="35" y="20"/>
                                </a:moveTo>
                                <a:cubicBezTo>
                                  <a:pt x="4" y="20"/>
                                  <a:pt x="4" y="20"/>
                                  <a:pt x="4" y="20"/>
                                </a:cubicBezTo>
                                <a:cubicBezTo>
                                  <a:pt x="4" y="20"/>
                                  <a:pt x="0" y="19"/>
                                  <a:pt x="0" y="26"/>
                                </a:cubicBezTo>
                                <a:cubicBezTo>
                                  <a:pt x="0" y="46"/>
                                  <a:pt x="0" y="46"/>
                                  <a:pt x="0" y="46"/>
                                </a:cubicBezTo>
                                <a:cubicBezTo>
                                  <a:pt x="37" y="61"/>
                                  <a:pt x="37" y="61"/>
                                  <a:pt x="37" y="61"/>
                                </a:cubicBezTo>
                                <a:cubicBezTo>
                                  <a:pt x="42" y="61"/>
                                  <a:pt x="42" y="61"/>
                                  <a:pt x="42" y="61"/>
                                </a:cubicBezTo>
                                <a:cubicBezTo>
                                  <a:pt x="42" y="57"/>
                                  <a:pt x="42" y="57"/>
                                  <a:pt x="42" y="57"/>
                                </a:cubicBezTo>
                                <a:cubicBezTo>
                                  <a:pt x="42" y="57"/>
                                  <a:pt x="43" y="54"/>
                                  <a:pt x="46" y="54"/>
                                </a:cubicBezTo>
                                <a:cubicBezTo>
                                  <a:pt x="70" y="54"/>
                                  <a:pt x="70" y="54"/>
                                  <a:pt x="70" y="54"/>
                                </a:cubicBezTo>
                                <a:cubicBezTo>
                                  <a:pt x="70" y="54"/>
                                  <a:pt x="76" y="53"/>
                                  <a:pt x="76" y="57"/>
                                </a:cubicBezTo>
                                <a:cubicBezTo>
                                  <a:pt x="76" y="61"/>
                                  <a:pt x="76" y="61"/>
                                  <a:pt x="76" y="61"/>
                                </a:cubicBezTo>
                                <a:cubicBezTo>
                                  <a:pt x="82" y="61"/>
                                  <a:pt x="82" y="61"/>
                                  <a:pt x="82" y="61"/>
                                </a:cubicBezTo>
                                <a:cubicBezTo>
                                  <a:pt x="119" y="46"/>
                                  <a:pt x="119" y="46"/>
                                  <a:pt x="119" y="46"/>
                                </a:cubicBezTo>
                                <a:cubicBezTo>
                                  <a:pt x="119" y="25"/>
                                  <a:pt x="119" y="25"/>
                                  <a:pt x="119" y="25"/>
                                </a:cubicBezTo>
                                <a:cubicBezTo>
                                  <a:pt x="119" y="25"/>
                                  <a:pt x="120" y="20"/>
                                  <a:pt x="115" y="20"/>
                                </a:cubicBezTo>
                                <a:cubicBezTo>
                                  <a:pt x="83" y="20"/>
                                  <a:pt x="83" y="20"/>
                                  <a:pt x="83" y="20"/>
                                </a:cubicBezTo>
                                <a:cubicBezTo>
                                  <a:pt x="35" y="20"/>
                                  <a:pt x="35" y="20"/>
                                  <a:pt x="35" y="20"/>
                                </a:cubicBezTo>
                                <a:close/>
                                <a:moveTo>
                                  <a:pt x="74" y="20"/>
                                </a:moveTo>
                                <a:cubicBezTo>
                                  <a:pt x="74" y="13"/>
                                  <a:pt x="74" y="13"/>
                                  <a:pt x="74" y="13"/>
                                </a:cubicBezTo>
                                <a:cubicBezTo>
                                  <a:pt x="74" y="13"/>
                                  <a:pt x="75" y="9"/>
                                  <a:pt x="72" y="9"/>
                                </a:cubicBezTo>
                                <a:cubicBezTo>
                                  <a:pt x="47" y="9"/>
                                  <a:pt x="47" y="9"/>
                                  <a:pt x="47" y="9"/>
                                </a:cubicBezTo>
                                <a:cubicBezTo>
                                  <a:pt x="47" y="9"/>
                                  <a:pt x="44" y="9"/>
                                  <a:pt x="44" y="13"/>
                                </a:cubicBezTo>
                                <a:cubicBezTo>
                                  <a:pt x="44" y="20"/>
                                  <a:pt x="44" y="20"/>
                                  <a:pt x="44" y="20"/>
                                </a:cubicBezTo>
                                <a:cubicBezTo>
                                  <a:pt x="35" y="20"/>
                                  <a:pt x="35" y="20"/>
                                  <a:pt x="35" y="20"/>
                                </a:cubicBezTo>
                                <a:cubicBezTo>
                                  <a:pt x="35" y="7"/>
                                  <a:pt x="35" y="7"/>
                                  <a:pt x="35" y="7"/>
                                </a:cubicBezTo>
                                <a:cubicBezTo>
                                  <a:pt x="35" y="7"/>
                                  <a:pt x="35" y="2"/>
                                  <a:pt x="41" y="1"/>
                                </a:cubicBezTo>
                                <a:cubicBezTo>
                                  <a:pt x="77" y="1"/>
                                  <a:pt x="77" y="1"/>
                                  <a:pt x="77" y="1"/>
                                </a:cubicBezTo>
                                <a:cubicBezTo>
                                  <a:pt x="77" y="1"/>
                                  <a:pt x="84" y="0"/>
                                  <a:pt x="84" y="7"/>
                                </a:cubicBezTo>
                                <a:cubicBezTo>
                                  <a:pt x="83" y="20"/>
                                  <a:pt x="83" y="20"/>
                                  <a:pt x="83" y="20"/>
                                </a:cubicBezTo>
                                <a:cubicBezTo>
                                  <a:pt x="74" y="20"/>
                                  <a:pt x="74" y="20"/>
                                  <a:pt x="74" y="20"/>
                                </a:cubicBezTo>
                                <a:close/>
                                <a:moveTo>
                                  <a:pt x="119" y="50"/>
                                </a:moveTo>
                                <a:cubicBezTo>
                                  <a:pt x="119" y="105"/>
                                  <a:pt x="119" y="105"/>
                                  <a:pt x="119" y="105"/>
                                </a:cubicBezTo>
                                <a:cubicBezTo>
                                  <a:pt x="119" y="105"/>
                                  <a:pt x="119" y="111"/>
                                  <a:pt x="113" y="111"/>
                                </a:cubicBezTo>
                                <a:cubicBezTo>
                                  <a:pt x="5" y="111"/>
                                  <a:pt x="5" y="111"/>
                                  <a:pt x="5" y="111"/>
                                </a:cubicBezTo>
                                <a:cubicBezTo>
                                  <a:pt x="5" y="111"/>
                                  <a:pt x="0" y="112"/>
                                  <a:pt x="0" y="106"/>
                                </a:cubicBezTo>
                                <a:cubicBezTo>
                                  <a:pt x="0" y="50"/>
                                  <a:pt x="0" y="50"/>
                                  <a:pt x="0" y="50"/>
                                </a:cubicBezTo>
                                <a:cubicBezTo>
                                  <a:pt x="43" y="67"/>
                                  <a:pt x="43" y="67"/>
                                  <a:pt x="43" y="67"/>
                                </a:cubicBezTo>
                                <a:cubicBezTo>
                                  <a:pt x="43" y="72"/>
                                  <a:pt x="43" y="72"/>
                                  <a:pt x="43" y="72"/>
                                </a:cubicBezTo>
                                <a:cubicBezTo>
                                  <a:pt x="43" y="72"/>
                                  <a:pt x="43" y="78"/>
                                  <a:pt x="48" y="78"/>
                                </a:cubicBezTo>
                                <a:cubicBezTo>
                                  <a:pt x="70" y="78"/>
                                  <a:pt x="70" y="78"/>
                                  <a:pt x="70" y="78"/>
                                </a:cubicBezTo>
                                <a:cubicBezTo>
                                  <a:pt x="70" y="78"/>
                                  <a:pt x="76" y="78"/>
                                  <a:pt x="76" y="72"/>
                                </a:cubicBezTo>
                                <a:cubicBezTo>
                                  <a:pt x="76" y="67"/>
                                  <a:pt x="76" y="67"/>
                                  <a:pt x="76" y="67"/>
                                </a:cubicBezTo>
                                <a:cubicBezTo>
                                  <a:pt x="119" y="50"/>
                                  <a:pt x="119" y="50"/>
                                  <a:pt x="119" y="50"/>
                                </a:cubicBezTo>
                                <a:close/>
                                <a:moveTo>
                                  <a:pt x="119" y="50"/>
                                </a:moveTo>
                                <a:cubicBezTo>
                                  <a:pt x="119" y="50"/>
                                  <a:pt x="119" y="50"/>
                                  <a:pt x="119" y="50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25" name="任意多边形 137"/>
                        <wps:cNvSpPr>
                          <a:spLocks noChangeAspect="1"/>
                        </wps:cNvSpPr>
                        <wps:spPr>
                          <a:xfrm>
                            <a:off x="7561" y="55675"/>
                            <a:ext cx="401" cy="343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122" y="18"/>
                              </a:cxn>
                              <a:cxn ang="0">
                                <a:pos x="93" y="18"/>
                              </a:cxn>
                              <a:cxn ang="0">
                                <a:pos x="93" y="9"/>
                              </a:cxn>
                              <a:cxn ang="0">
                                <a:pos x="84" y="0"/>
                              </a:cxn>
                              <a:cxn ang="0">
                                <a:pos x="47" y="0"/>
                              </a:cxn>
                              <a:cxn ang="0">
                                <a:pos x="37" y="9"/>
                              </a:cxn>
                              <a:cxn ang="0">
                                <a:pos x="37" y="18"/>
                              </a:cxn>
                              <a:cxn ang="0">
                                <a:pos x="9" y="18"/>
                              </a:cxn>
                              <a:cxn ang="0">
                                <a:pos x="0" y="28"/>
                              </a:cxn>
                              <a:cxn ang="0">
                                <a:pos x="0" y="103"/>
                              </a:cxn>
                              <a:cxn ang="0">
                                <a:pos x="9" y="112"/>
                              </a:cxn>
                              <a:cxn ang="0">
                                <a:pos x="122" y="112"/>
                              </a:cxn>
                              <a:cxn ang="0">
                                <a:pos x="131" y="103"/>
                              </a:cxn>
                              <a:cxn ang="0">
                                <a:pos x="131" y="28"/>
                              </a:cxn>
                              <a:cxn ang="0">
                                <a:pos x="122" y="18"/>
                              </a:cxn>
                              <a:cxn ang="0">
                                <a:pos x="122" y="18"/>
                              </a:cxn>
                              <a:cxn ang="0">
                                <a:pos x="47" y="9"/>
                              </a:cxn>
                              <a:cxn ang="0">
                                <a:pos x="84" y="9"/>
                              </a:cxn>
                              <a:cxn ang="0">
                                <a:pos x="84" y="18"/>
                              </a:cxn>
                              <a:cxn ang="0">
                                <a:pos x="47" y="18"/>
                              </a:cxn>
                              <a:cxn ang="0">
                                <a:pos x="47" y="9"/>
                              </a:cxn>
                              <a:cxn ang="0">
                                <a:pos x="47" y="9"/>
                              </a:cxn>
                              <a:cxn ang="0">
                                <a:pos x="122" y="28"/>
                              </a:cxn>
                              <a:cxn ang="0">
                                <a:pos x="122" y="43"/>
                              </a:cxn>
                              <a:cxn ang="0">
                                <a:pos x="70" y="53"/>
                              </a:cxn>
                              <a:cxn ang="0">
                                <a:pos x="70" y="51"/>
                              </a:cxn>
                              <a:cxn ang="0">
                                <a:pos x="65" y="46"/>
                              </a:cxn>
                              <a:cxn ang="0">
                                <a:pos x="61" y="51"/>
                              </a:cxn>
                              <a:cxn ang="0">
                                <a:pos x="61" y="53"/>
                              </a:cxn>
                              <a:cxn ang="0">
                                <a:pos x="9" y="42"/>
                              </a:cxn>
                              <a:cxn ang="0">
                                <a:pos x="9" y="28"/>
                              </a:cxn>
                              <a:cxn ang="0">
                                <a:pos x="122" y="28"/>
                              </a:cxn>
                              <a:cxn ang="0">
                                <a:pos x="122" y="28"/>
                              </a:cxn>
                              <a:cxn ang="0">
                                <a:pos x="9" y="103"/>
                              </a:cxn>
                              <a:cxn ang="0">
                                <a:pos x="9" y="47"/>
                              </a:cxn>
                              <a:cxn ang="0">
                                <a:pos x="61" y="57"/>
                              </a:cxn>
                              <a:cxn ang="0">
                                <a:pos x="61" y="60"/>
                              </a:cxn>
                              <a:cxn ang="0">
                                <a:pos x="65" y="65"/>
                              </a:cxn>
                              <a:cxn ang="0">
                                <a:pos x="70" y="60"/>
                              </a:cxn>
                              <a:cxn ang="0">
                                <a:pos x="70" y="58"/>
                              </a:cxn>
                              <a:cxn ang="0">
                                <a:pos x="122" y="48"/>
                              </a:cxn>
                              <a:cxn ang="0">
                                <a:pos x="122" y="103"/>
                              </a:cxn>
                              <a:cxn ang="0">
                                <a:pos x="9" y="103"/>
                              </a:cxn>
                              <a:cxn ang="0">
                                <a:pos x="9" y="103"/>
                              </a:cxn>
                              <a:cxn ang="0">
                                <a:pos x="9" y="103"/>
                              </a:cxn>
                              <a:cxn ang="0">
                                <a:pos x="9" y="103"/>
                              </a:cxn>
                            </a:cxnLst>
                            <a:pathLst>
                              <a:path w="131" h="112">
                                <a:moveTo>
                                  <a:pt x="122" y="18"/>
                                </a:moveTo>
                                <a:cubicBezTo>
                                  <a:pt x="93" y="18"/>
                                  <a:pt x="93" y="18"/>
                                  <a:pt x="93" y="18"/>
                                </a:cubicBezTo>
                                <a:cubicBezTo>
                                  <a:pt x="93" y="9"/>
                                  <a:pt x="93" y="9"/>
                                  <a:pt x="93" y="9"/>
                                </a:cubicBezTo>
                                <a:cubicBezTo>
                                  <a:pt x="93" y="4"/>
                                  <a:pt x="89" y="0"/>
                                  <a:pt x="84" y="0"/>
                                </a:cubicBezTo>
                                <a:cubicBezTo>
                                  <a:pt x="47" y="0"/>
                                  <a:pt x="47" y="0"/>
                                  <a:pt x="47" y="0"/>
                                </a:cubicBezTo>
                                <a:cubicBezTo>
                                  <a:pt x="41" y="0"/>
                                  <a:pt x="37" y="4"/>
                                  <a:pt x="37" y="9"/>
                                </a:cubicBezTo>
                                <a:cubicBezTo>
                                  <a:pt x="37" y="18"/>
                                  <a:pt x="37" y="18"/>
                                  <a:pt x="37" y="18"/>
                                </a:cubicBezTo>
                                <a:cubicBezTo>
                                  <a:pt x="9" y="18"/>
                                  <a:pt x="9" y="18"/>
                                  <a:pt x="9" y="18"/>
                                </a:cubicBezTo>
                                <a:cubicBezTo>
                                  <a:pt x="4" y="18"/>
                                  <a:pt x="0" y="23"/>
                                  <a:pt x="0" y="28"/>
                                </a:cubicBezTo>
                                <a:cubicBezTo>
                                  <a:pt x="0" y="103"/>
                                  <a:pt x="0" y="103"/>
                                  <a:pt x="0" y="103"/>
                                </a:cubicBezTo>
                                <a:cubicBezTo>
                                  <a:pt x="0" y="108"/>
                                  <a:pt x="4" y="112"/>
                                  <a:pt x="9" y="112"/>
                                </a:cubicBezTo>
                                <a:cubicBezTo>
                                  <a:pt x="122" y="112"/>
                                  <a:pt x="122" y="112"/>
                                  <a:pt x="122" y="112"/>
                                </a:cubicBezTo>
                                <a:cubicBezTo>
                                  <a:pt x="127" y="112"/>
                                  <a:pt x="131" y="108"/>
                                  <a:pt x="131" y="103"/>
                                </a:cubicBezTo>
                                <a:cubicBezTo>
                                  <a:pt x="131" y="28"/>
                                  <a:pt x="131" y="28"/>
                                  <a:pt x="131" y="28"/>
                                </a:cubicBezTo>
                                <a:cubicBezTo>
                                  <a:pt x="131" y="23"/>
                                  <a:pt x="127" y="18"/>
                                  <a:pt x="122" y="18"/>
                                </a:cubicBezTo>
                                <a:cubicBezTo>
                                  <a:pt x="122" y="18"/>
                                  <a:pt x="122" y="18"/>
                                  <a:pt x="122" y="18"/>
                                </a:cubicBezTo>
                                <a:close/>
                                <a:moveTo>
                                  <a:pt x="47" y="9"/>
                                </a:moveTo>
                                <a:cubicBezTo>
                                  <a:pt x="84" y="9"/>
                                  <a:pt x="84" y="9"/>
                                  <a:pt x="84" y="9"/>
                                </a:cubicBezTo>
                                <a:cubicBezTo>
                                  <a:pt x="84" y="18"/>
                                  <a:pt x="84" y="18"/>
                                  <a:pt x="84" y="18"/>
                                </a:cubicBezTo>
                                <a:cubicBezTo>
                                  <a:pt x="47" y="18"/>
                                  <a:pt x="47" y="18"/>
                                  <a:pt x="47" y="18"/>
                                </a:cubicBezTo>
                                <a:cubicBezTo>
                                  <a:pt x="47" y="9"/>
                                  <a:pt x="47" y="9"/>
                                  <a:pt x="47" y="9"/>
                                </a:cubicBezTo>
                                <a:cubicBezTo>
                                  <a:pt x="47" y="9"/>
                                  <a:pt x="47" y="9"/>
                                  <a:pt x="47" y="9"/>
                                </a:cubicBezTo>
                                <a:close/>
                                <a:moveTo>
                                  <a:pt x="122" y="28"/>
                                </a:moveTo>
                                <a:cubicBezTo>
                                  <a:pt x="122" y="43"/>
                                  <a:pt x="122" y="43"/>
                                  <a:pt x="122" y="43"/>
                                </a:cubicBezTo>
                                <a:cubicBezTo>
                                  <a:pt x="107" y="49"/>
                                  <a:pt x="88" y="52"/>
                                  <a:pt x="70" y="53"/>
                                </a:cubicBezTo>
                                <a:cubicBezTo>
                                  <a:pt x="70" y="51"/>
                                  <a:pt x="70" y="51"/>
                                  <a:pt x="70" y="51"/>
                                </a:cubicBezTo>
                                <a:cubicBezTo>
                                  <a:pt x="70" y="49"/>
                                  <a:pt x="68" y="46"/>
                                  <a:pt x="65" y="46"/>
                                </a:cubicBezTo>
                                <a:cubicBezTo>
                                  <a:pt x="63" y="46"/>
                                  <a:pt x="61" y="49"/>
                                  <a:pt x="61" y="51"/>
                                </a:cubicBezTo>
                                <a:cubicBezTo>
                                  <a:pt x="61" y="53"/>
                                  <a:pt x="61" y="53"/>
                                  <a:pt x="61" y="53"/>
                                </a:cubicBezTo>
                                <a:cubicBezTo>
                                  <a:pt x="43" y="52"/>
                                  <a:pt x="24" y="48"/>
                                  <a:pt x="9" y="42"/>
                                </a:cubicBezTo>
                                <a:cubicBezTo>
                                  <a:pt x="9" y="28"/>
                                  <a:pt x="9" y="28"/>
                                  <a:pt x="9" y="28"/>
                                </a:cubicBezTo>
                                <a:cubicBezTo>
                                  <a:pt x="122" y="28"/>
                                  <a:pt x="122" y="28"/>
                                  <a:pt x="122" y="28"/>
                                </a:cubicBezTo>
                                <a:cubicBezTo>
                                  <a:pt x="122" y="28"/>
                                  <a:pt x="122" y="28"/>
                                  <a:pt x="122" y="28"/>
                                </a:cubicBezTo>
                                <a:close/>
                                <a:moveTo>
                                  <a:pt x="9" y="103"/>
                                </a:moveTo>
                                <a:cubicBezTo>
                                  <a:pt x="9" y="47"/>
                                  <a:pt x="9" y="47"/>
                                  <a:pt x="9" y="47"/>
                                </a:cubicBezTo>
                                <a:cubicBezTo>
                                  <a:pt x="24" y="53"/>
                                  <a:pt x="43" y="57"/>
                                  <a:pt x="61" y="57"/>
                                </a:cubicBezTo>
                                <a:cubicBezTo>
                                  <a:pt x="61" y="60"/>
                                  <a:pt x="61" y="60"/>
                                  <a:pt x="61" y="60"/>
                                </a:cubicBezTo>
                                <a:cubicBezTo>
                                  <a:pt x="61" y="63"/>
                                  <a:pt x="63" y="65"/>
                                  <a:pt x="65" y="65"/>
                                </a:cubicBezTo>
                                <a:cubicBezTo>
                                  <a:pt x="68" y="65"/>
                                  <a:pt x="70" y="63"/>
                                  <a:pt x="70" y="60"/>
                                </a:cubicBezTo>
                                <a:cubicBezTo>
                                  <a:pt x="70" y="58"/>
                                  <a:pt x="70" y="58"/>
                                  <a:pt x="70" y="58"/>
                                </a:cubicBezTo>
                                <a:cubicBezTo>
                                  <a:pt x="88" y="57"/>
                                  <a:pt x="107" y="54"/>
                                  <a:pt x="122" y="48"/>
                                </a:cubicBezTo>
                                <a:cubicBezTo>
                                  <a:pt x="122" y="103"/>
                                  <a:pt x="122" y="103"/>
                                  <a:pt x="122" y="103"/>
                                </a:cubicBezTo>
                                <a:cubicBezTo>
                                  <a:pt x="9" y="103"/>
                                  <a:pt x="9" y="103"/>
                                  <a:pt x="9" y="103"/>
                                </a:cubicBezTo>
                                <a:cubicBezTo>
                                  <a:pt x="9" y="103"/>
                                  <a:pt x="9" y="103"/>
                                  <a:pt x="9" y="103"/>
                                </a:cubicBezTo>
                                <a:close/>
                                <a:moveTo>
                                  <a:pt x="9" y="103"/>
                                </a:moveTo>
                                <a:cubicBezTo>
                                  <a:pt x="9" y="103"/>
                                  <a:pt x="9" y="103"/>
                                  <a:pt x="9" y="103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26" name="任意多边形 426"/>
                        <wps:cNvSpPr>
                          <a:spLocks noChangeAspect="1"/>
                        </wps:cNvSpPr>
                        <wps:spPr>
                          <a:xfrm>
                            <a:off x="12963" y="55660"/>
                            <a:ext cx="394" cy="394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222415304" y="99468047"/>
                              </a:cxn>
                              <a:cxn ang="0">
                                <a:pos x="214327180" y="109006159"/>
                              </a:cxn>
                              <a:cxn ang="0">
                                <a:pos x="214327180" y="215288477"/>
                              </a:cxn>
                              <a:cxn ang="0">
                                <a:pos x="194108029" y="235726622"/>
                              </a:cxn>
                              <a:cxn ang="0">
                                <a:pos x="40439462" y="235726622"/>
                              </a:cxn>
                              <a:cxn ang="0">
                                <a:pos x="16175088" y="215288477"/>
                              </a:cxn>
                              <a:cxn ang="0">
                                <a:pos x="16175088" y="58590591"/>
                              </a:cxn>
                              <a:cxn ang="0">
                                <a:pos x="40439462" y="35427439"/>
                              </a:cxn>
                              <a:cxn ang="0">
                                <a:pos x="128057718" y="35427439"/>
                              </a:cxn>
                              <a:cxn ang="0">
                                <a:pos x="137493477" y="27251248"/>
                              </a:cxn>
                              <a:cxn ang="0">
                                <a:pos x="128057718" y="19076223"/>
                              </a:cxn>
                              <a:cxn ang="0">
                                <a:pos x="40439462" y="19076223"/>
                              </a:cxn>
                              <a:cxn ang="0">
                                <a:pos x="0" y="58590591"/>
                              </a:cxn>
                              <a:cxn ang="0">
                                <a:pos x="0" y="215288477"/>
                              </a:cxn>
                              <a:cxn ang="0">
                                <a:pos x="40439462" y="252077837"/>
                              </a:cxn>
                              <a:cxn ang="0">
                                <a:pos x="194108029" y="252077837"/>
                              </a:cxn>
                              <a:cxn ang="0">
                                <a:pos x="230503429" y="215288477"/>
                              </a:cxn>
                              <a:cxn ang="0">
                                <a:pos x="230503429" y="109006159"/>
                              </a:cxn>
                              <a:cxn ang="0">
                                <a:pos x="222415304" y="99468047"/>
                              </a:cxn>
                              <a:cxn ang="0">
                                <a:pos x="239939188" y="21801231"/>
                              </a:cxn>
                              <a:cxn ang="0">
                                <a:pos x="227807001" y="9538111"/>
                              </a:cxn>
                              <a:cxn ang="0">
                                <a:pos x="191411600" y="9538111"/>
                              </a:cxn>
                              <a:cxn ang="0">
                                <a:pos x="167148387" y="38152447"/>
                              </a:cxn>
                              <a:cxn ang="0">
                                <a:pos x="57962185" y="143071678"/>
                              </a:cxn>
                              <a:cxn ang="0">
                                <a:pos x="57962185" y="147158607"/>
                              </a:cxn>
                              <a:cxn ang="0">
                                <a:pos x="57962185" y="147158607"/>
                              </a:cxn>
                              <a:cxn ang="0">
                                <a:pos x="41787096" y="201662270"/>
                              </a:cxn>
                              <a:cxn ang="0">
                                <a:pos x="52570489" y="212563469"/>
                              </a:cxn>
                              <a:cxn ang="0">
                                <a:pos x="103793344" y="193487245"/>
                              </a:cxn>
                              <a:cxn ang="0">
                                <a:pos x="105142139" y="194849166"/>
                              </a:cxn>
                              <a:cxn ang="0">
                                <a:pos x="107837406" y="194849166"/>
                              </a:cxn>
                              <a:cxn ang="0">
                                <a:pos x="211631912" y="83117998"/>
                              </a:cxn>
                              <a:cxn ang="0">
                                <a:pos x="239939188" y="59953679"/>
                              </a:cxn>
                              <a:cxn ang="0">
                                <a:pos x="239939188" y="21801231"/>
                              </a:cxn>
                              <a:cxn ang="0">
                                <a:pos x="64702676" y="189399150"/>
                              </a:cxn>
                              <a:cxn ang="0">
                                <a:pos x="71442006" y="166234830"/>
                              </a:cxn>
                              <a:cxn ang="0">
                                <a:pos x="86270622" y="181224125"/>
                              </a:cxn>
                              <a:cxn ang="0">
                                <a:pos x="64702676" y="189399150"/>
                              </a:cxn>
                              <a:cxn ang="0">
                                <a:pos x="101098076" y="171686014"/>
                              </a:cxn>
                              <a:cxn ang="0">
                                <a:pos x="79530131" y="149883615"/>
                              </a:cxn>
                              <a:cxn ang="0">
                                <a:pos x="176584145" y="51778655"/>
                              </a:cxn>
                              <a:cxn ang="0">
                                <a:pos x="198152091" y="73579887"/>
                              </a:cxn>
                              <a:cxn ang="0">
                                <a:pos x="101098076" y="171686014"/>
                              </a:cxn>
                              <a:cxn ang="0">
                                <a:pos x="227807001" y="46327471"/>
                              </a:cxn>
                              <a:cxn ang="0">
                                <a:pos x="211631912" y="64041775"/>
                              </a:cxn>
                              <a:cxn ang="0">
                                <a:pos x="186019904" y="38152447"/>
                              </a:cxn>
                              <a:cxn ang="0">
                                <a:pos x="203543787" y="21801231"/>
                              </a:cxn>
                              <a:cxn ang="0">
                                <a:pos x="208935483" y="19076223"/>
                              </a:cxn>
                              <a:cxn ang="0">
                                <a:pos x="215674813" y="21801231"/>
                              </a:cxn>
                              <a:cxn ang="0">
                                <a:pos x="227807001" y="34064351"/>
                              </a:cxn>
                              <a:cxn ang="0">
                                <a:pos x="227807001" y="46327471"/>
                              </a:cxn>
                              <a:cxn ang="0">
                                <a:pos x="227807001" y="46327471"/>
                              </a:cxn>
                              <a:cxn ang="0">
                                <a:pos x="227807001" y="46327471"/>
                              </a:cxn>
                            </a:cxnLst>
                            <a:pathLst>
                              <a:path w="186" h="185">
                                <a:moveTo>
                                  <a:pt x="165" y="73"/>
                                </a:moveTo>
                                <a:cubicBezTo>
                                  <a:pt x="162" y="73"/>
                                  <a:pt x="159" y="76"/>
                                  <a:pt x="159" y="80"/>
                                </a:cubicBezTo>
                                <a:cubicBezTo>
                                  <a:pt x="159" y="158"/>
                                  <a:pt x="159" y="158"/>
                                  <a:pt x="159" y="158"/>
                                </a:cubicBezTo>
                                <a:cubicBezTo>
                                  <a:pt x="159" y="166"/>
                                  <a:pt x="153" y="173"/>
                                  <a:pt x="144" y="173"/>
                                </a:cubicBezTo>
                                <a:cubicBezTo>
                                  <a:pt x="30" y="173"/>
                                  <a:pt x="30" y="173"/>
                                  <a:pt x="30" y="173"/>
                                </a:cubicBezTo>
                                <a:cubicBezTo>
                                  <a:pt x="22" y="173"/>
                                  <a:pt x="12" y="166"/>
                                  <a:pt x="12" y="158"/>
                                </a:cubicBezTo>
                                <a:cubicBezTo>
                                  <a:pt x="12" y="43"/>
                                  <a:pt x="12" y="43"/>
                                  <a:pt x="12" y="43"/>
                                </a:cubicBezTo>
                                <a:cubicBezTo>
                                  <a:pt x="12" y="35"/>
                                  <a:pt x="22" y="26"/>
                                  <a:pt x="30" y="26"/>
                                </a:cubicBezTo>
                                <a:cubicBezTo>
                                  <a:pt x="95" y="26"/>
                                  <a:pt x="95" y="26"/>
                                  <a:pt x="95" y="26"/>
                                </a:cubicBezTo>
                                <a:cubicBezTo>
                                  <a:pt x="99" y="26"/>
                                  <a:pt x="102" y="23"/>
                                  <a:pt x="102" y="20"/>
                                </a:cubicBezTo>
                                <a:cubicBezTo>
                                  <a:pt x="102" y="16"/>
                                  <a:pt x="99" y="14"/>
                                  <a:pt x="95" y="14"/>
                                </a:cubicBezTo>
                                <a:cubicBezTo>
                                  <a:pt x="30" y="14"/>
                                  <a:pt x="30" y="14"/>
                                  <a:pt x="30" y="14"/>
                                </a:cubicBezTo>
                                <a:cubicBezTo>
                                  <a:pt x="13" y="14"/>
                                  <a:pt x="0" y="27"/>
                                  <a:pt x="0" y="43"/>
                                </a:cubicBezTo>
                                <a:cubicBezTo>
                                  <a:pt x="0" y="158"/>
                                  <a:pt x="0" y="158"/>
                                  <a:pt x="0" y="158"/>
                                </a:cubicBezTo>
                                <a:cubicBezTo>
                                  <a:pt x="0" y="174"/>
                                  <a:pt x="13" y="185"/>
                                  <a:pt x="30" y="185"/>
                                </a:cubicBezTo>
                                <a:cubicBezTo>
                                  <a:pt x="144" y="185"/>
                                  <a:pt x="144" y="185"/>
                                  <a:pt x="144" y="185"/>
                                </a:cubicBezTo>
                                <a:cubicBezTo>
                                  <a:pt x="161" y="185"/>
                                  <a:pt x="171" y="174"/>
                                  <a:pt x="171" y="158"/>
                                </a:cubicBezTo>
                                <a:cubicBezTo>
                                  <a:pt x="171" y="80"/>
                                  <a:pt x="171" y="80"/>
                                  <a:pt x="171" y="80"/>
                                </a:cubicBezTo>
                                <a:cubicBezTo>
                                  <a:pt x="171" y="76"/>
                                  <a:pt x="169" y="73"/>
                                  <a:pt x="165" y="73"/>
                                </a:cubicBezTo>
                                <a:close/>
                                <a:moveTo>
                                  <a:pt x="178" y="16"/>
                                </a:moveTo>
                                <a:cubicBezTo>
                                  <a:pt x="169" y="7"/>
                                  <a:pt x="169" y="7"/>
                                  <a:pt x="169" y="7"/>
                                </a:cubicBezTo>
                                <a:cubicBezTo>
                                  <a:pt x="162" y="0"/>
                                  <a:pt x="149" y="0"/>
                                  <a:pt x="142" y="7"/>
                                </a:cubicBezTo>
                                <a:cubicBezTo>
                                  <a:pt x="124" y="28"/>
                                  <a:pt x="124" y="28"/>
                                  <a:pt x="124" y="28"/>
                                </a:cubicBezTo>
                                <a:cubicBezTo>
                                  <a:pt x="43" y="105"/>
                                  <a:pt x="43" y="105"/>
                                  <a:pt x="43" y="105"/>
                                </a:cubicBezTo>
                                <a:cubicBezTo>
                                  <a:pt x="43" y="108"/>
                                  <a:pt x="43" y="108"/>
                                  <a:pt x="43" y="108"/>
                                </a:cubicBezTo>
                                <a:cubicBezTo>
                                  <a:pt x="43" y="108"/>
                                  <a:pt x="43" y="108"/>
                                  <a:pt x="43" y="108"/>
                                </a:cubicBezTo>
                                <a:cubicBezTo>
                                  <a:pt x="31" y="148"/>
                                  <a:pt x="31" y="148"/>
                                  <a:pt x="31" y="148"/>
                                </a:cubicBezTo>
                                <a:cubicBezTo>
                                  <a:pt x="39" y="156"/>
                                  <a:pt x="39" y="156"/>
                                  <a:pt x="39" y="156"/>
                                </a:cubicBezTo>
                                <a:cubicBezTo>
                                  <a:pt x="77" y="142"/>
                                  <a:pt x="77" y="142"/>
                                  <a:pt x="77" y="142"/>
                                </a:cubicBezTo>
                                <a:cubicBezTo>
                                  <a:pt x="78" y="143"/>
                                  <a:pt x="78" y="143"/>
                                  <a:pt x="78" y="143"/>
                                </a:cubicBezTo>
                                <a:cubicBezTo>
                                  <a:pt x="80" y="143"/>
                                  <a:pt x="80" y="143"/>
                                  <a:pt x="80" y="143"/>
                                </a:cubicBezTo>
                                <a:cubicBezTo>
                                  <a:pt x="157" y="61"/>
                                  <a:pt x="157" y="61"/>
                                  <a:pt x="157" y="61"/>
                                </a:cubicBezTo>
                                <a:cubicBezTo>
                                  <a:pt x="178" y="44"/>
                                  <a:pt x="178" y="44"/>
                                  <a:pt x="178" y="44"/>
                                </a:cubicBezTo>
                                <a:cubicBezTo>
                                  <a:pt x="186" y="36"/>
                                  <a:pt x="186" y="24"/>
                                  <a:pt x="178" y="16"/>
                                </a:cubicBezTo>
                                <a:close/>
                                <a:moveTo>
                                  <a:pt x="48" y="139"/>
                                </a:moveTo>
                                <a:cubicBezTo>
                                  <a:pt x="53" y="122"/>
                                  <a:pt x="53" y="122"/>
                                  <a:pt x="53" y="122"/>
                                </a:cubicBezTo>
                                <a:cubicBezTo>
                                  <a:pt x="64" y="133"/>
                                  <a:pt x="64" y="133"/>
                                  <a:pt x="64" y="133"/>
                                </a:cubicBezTo>
                                <a:cubicBezTo>
                                  <a:pt x="48" y="139"/>
                                  <a:pt x="48" y="139"/>
                                  <a:pt x="48" y="139"/>
                                </a:cubicBezTo>
                                <a:close/>
                                <a:moveTo>
                                  <a:pt x="75" y="126"/>
                                </a:moveTo>
                                <a:cubicBezTo>
                                  <a:pt x="59" y="110"/>
                                  <a:pt x="59" y="110"/>
                                  <a:pt x="59" y="110"/>
                                </a:cubicBezTo>
                                <a:cubicBezTo>
                                  <a:pt x="131" y="38"/>
                                  <a:pt x="131" y="38"/>
                                  <a:pt x="131" y="38"/>
                                </a:cubicBezTo>
                                <a:cubicBezTo>
                                  <a:pt x="147" y="54"/>
                                  <a:pt x="147" y="54"/>
                                  <a:pt x="147" y="54"/>
                                </a:cubicBezTo>
                                <a:cubicBezTo>
                                  <a:pt x="75" y="126"/>
                                  <a:pt x="75" y="126"/>
                                  <a:pt x="75" y="126"/>
                                </a:cubicBezTo>
                                <a:close/>
                                <a:moveTo>
                                  <a:pt x="169" y="34"/>
                                </a:moveTo>
                                <a:cubicBezTo>
                                  <a:pt x="157" y="47"/>
                                  <a:pt x="157" y="47"/>
                                  <a:pt x="157" y="47"/>
                                </a:cubicBezTo>
                                <a:cubicBezTo>
                                  <a:pt x="138" y="28"/>
                                  <a:pt x="138" y="28"/>
                                  <a:pt x="138" y="28"/>
                                </a:cubicBezTo>
                                <a:cubicBezTo>
                                  <a:pt x="151" y="16"/>
                                  <a:pt x="151" y="16"/>
                                  <a:pt x="151" y="16"/>
                                </a:cubicBezTo>
                                <a:cubicBezTo>
                                  <a:pt x="152" y="15"/>
                                  <a:pt x="154" y="14"/>
                                  <a:pt x="155" y="14"/>
                                </a:cubicBezTo>
                                <a:cubicBezTo>
                                  <a:pt x="157" y="14"/>
                                  <a:pt x="159" y="15"/>
                                  <a:pt x="160" y="16"/>
                                </a:cubicBezTo>
                                <a:cubicBezTo>
                                  <a:pt x="169" y="25"/>
                                  <a:pt x="169" y="25"/>
                                  <a:pt x="169" y="25"/>
                                </a:cubicBezTo>
                                <a:cubicBezTo>
                                  <a:pt x="172" y="28"/>
                                  <a:pt x="172" y="32"/>
                                  <a:pt x="169" y="34"/>
                                </a:cubicBezTo>
                                <a:close/>
                                <a:moveTo>
                                  <a:pt x="169" y="34"/>
                                </a:moveTo>
                                <a:cubicBezTo>
                                  <a:pt x="169" y="34"/>
                                  <a:pt x="169" y="34"/>
                                  <a:pt x="169" y="34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27" name="任意多边形 155"/>
                        <wps:cNvSpPr>
                          <a:spLocks noChangeAspect="1"/>
                        </wps:cNvSpPr>
                        <wps:spPr>
                          <a:xfrm>
                            <a:off x="8458" y="55687"/>
                            <a:ext cx="313" cy="337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159630" y="104664"/>
                              </a:cxn>
                              <a:cxn ang="0">
                                <a:pos x="149623" y="95171"/>
                              </a:cxn>
                              <a:cxn ang="0">
                                <a:pos x="51989" y="95171"/>
                              </a:cxn>
                              <a:cxn ang="0">
                                <a:pos x="42470" y="104907"/>
                              </a:cxn>
                              <a:cxn ang="0">
                                <a:pos x="51989" y="114643"/>
                              </a:cxn>
                              <a:cxn ang="0">
                                <a:pos x="149867" y="114643"/>
                              </a:cxn>
                              <a:cxn ang="0">
                                <a:pos x="159630" y="104907"/>
                              </a:cxn>
                              <a:cxn ang="0">
                                <a:pos x="159630" y="104664"/>
                              </a:cxn>
                              <a:cxn ang="0">
                                <a:pos x="78350" y="28965"/>
                              </a:cxn>
                              <a:cxn ang="0">
                                <a:pos x="123750" y="28965"/>
                              </a:cxn>
                              <a:cxn ang="0">
                                <a:pos x="136442" y="14604"/>
                              </a:cxn>
                              <a:cxn ang="0">
                                <a:pos x="123506" y="0"/>
                              </a:cxn>
                              <a:cxn ang="0">
                                <a:pos x="78350" y="0"/>
                              </a:cxn>
                              <a:cxn ang="0">
                                <a:pos x="65414" y="14604"/>
                              </a:cxn>
                              <a:cxn ang="0">
                                <a:pos x="78350" y="28965"/>
                              </a:cxn>
                              <a:cxn ang="0">
                                <a:pos x="149867" y="58903"/>
                              </a:cxn>
                              <a:cxn ang="0">
                                <a:pos x="51989" y="58903"/>
                              </a:cxn>
                              <a:cxn ang="0">
                                <a:pos x="42470" y="68640"/>
                              </a:cxn>
                              <a:cxn ang="0">
                                <a:pos x="51989" y="78376"/>
                              </a:cxn>
                              <a:cxn ang="0">
                                <a:pos x="149867" y="78376"/>
                              </a:cxn>
                              <a:cxn ang="0">
                                <a:pos x="159630" y="68640"/>
                              </a:cxn>
                              <a:cxn ang="0">
                                <a:pos x="149867" y="58903"/>
                              </a:cxn>
                              <a:cxn ang="0">
                                <a:pos x="149623" y="134602"/>
                              </a:cxn>
                              <a:cxn ang="0">
                                <a:pos x="51989" y="134602"/>
                              </a:cxn>
                              <a:cxn ang="0">
                                <a:pos x="42470" y="144339"/>
                              </a:cxn>
                              <a:cxn ang="0">
                                <a:pos x="51989" y="154075"/>
                              </a:cxn>
                              <a:cxn ang="0">
                                <a:pos x="149867" y="154075"/>
                              </a:cxn>
                              <a:cxn ang="0">
                                <a:pos x="159630" y="144339"/>
                              </a:cxn>
                              <a:cxn ang="0">
                                <a:pos x="159630" y="144095"/>
                              </a:cxn>
                              <a:cxn ang="0">
                                <a:pos x="149623" y="134602"/>
                              </a:cxn>
                              <a:cxn ang="0">
                                <a:pos x="194046" y="15091"/>
                              </a:cxn>
                              <a:cxn ang="0">
                                <a:pos x="172567" y="6328"/>
                              </a:cxn>
                              <a:cxn ang="0">
                                <a:pos x="159630" y="6328"/>
                              </a:cxn>
                              <a:cxn ang="0">
                                <a:pos x="148646" y="15334"/>
                              </a:cxn>
                              <a:cxn ang="0">
                                <a:pos x="159630" y="25557"/>
                              </a:cxn>
                              <a:cxn ang="0">
                                <a:pos x="172567" y="25557"/>
                              </a:cxn>
                              <a:cxn ang="0">
                                <a:pos x="182574" y="35780"/>
                              </a:cxn>
                              <a:cxn ang="0">
                                <a:pos x="182574" y="186691"/>
                              </a:cxn>
                              <a:cxn ang="0">
                                <a:pos x="172567" y="196671"/>
                              </a:cxn>
                              <a:cxn ang="0">
                                <a:pos x="32463" y="196671"/>
                              </a:cxn>
                              <a:cxn ang="0">
                                <a:pos x="19038" y="186691"/>
                              </a:cxn>
                              <a:cxn ang="0">
                                <a:pos x="19038" y="35780"/>
                              </a:cxn>
                              <a:cxn ang="0">
                                <a:pos x="29045" y="25557"/>
                              </a:cxn>
                              <a:cxn ang="0">
                                <a:pos x="45399" y="25557"/>
                              </a:cxn>
                              <a:cxn ang="0">
                                <a:pos x="53454" y="15334"/>
                              </a:cxn>
                              <a:cxn ang="0">
                                <a:pos x="45399" y="6328"/>
                              </a:cxn>
                              <a:cxn ang="0">
                                <a:pos x="29045" y="6328"/>
                              </a:cxn>
                              <a:cxn ang="0">
                                <a:pos x="0" y="36023"/>
                              </a:cxn>
                              <a:cxn ang="0">
                                <a:pos x="0" y="185231"/>
                              </a:cxn>
                              <a:cxn ang="0">
                                <a:pos x="30510" y="215900"/>
                              </a:cxn>
                              <a:cxn ang="0">
                                <a:pos x="171102" y="215900"/>
                              </a:cxn>
                              <a:cxn ang="0">
                                <a:pos x="201613" y="185231"/>
                              </a:cxn>
                              <a:cxn ang="0">
                                <a:pos x="201613" y="36023"/>
                              </a:cxn>
                              <a:cxn ang="0">
                                <a:pos x="194046" y="15091"/>
                              </a:cxn>
                              <a:cxn ang="0">
                                <a:pos x="194046" y="15091"/>
                              </a:cxn>
                              <a:cxn ang="0">
                                <a:pos x="194046" y="15091"/>
                              </a:cxn>
                            </a:cxnLst>
                            <a:pathLst>
                              <a:path w="826" h="887">
                                <a:moveTo>
                                  <a:pt x="654" y="430"/>
                                </a:moveTo>
                                <a:cubicBezTo>
                                  <a:pt x="652" y="408"/>
                                  <a:pt x="634" y="391"/>
                                  <a:pt x="613" y="391"/>
                                </a:cubicBezTo>
                                <a:cubicBezTo>
                                  <a:pt x="213" y="391"/>
                                  <a:pt x="213" y="391"/>
                                  <a:pt x="213" y="391"/>
                                </a:cubicBezTo>
                                <a:cubicBezTo>
                                  <a:pt x="192" y="391"/>
                                  <a:pt x="174" y="409"/>
                                  <a:pt x="174" y="431"/>
                                </a:cubicBezTo>
                                <a:cubicBezTo>
                                  <a:pt x="174" y="453"/>
                                  <a:pt x="192" y="471"/>
                                  <a:pt x="213" y="471"/>
                                </a:cubicBezTo>
                                <a:cubicBezTo>
                                  <a:pt x="614" y="471"/>
                                  <a:pt x="614" y="471"/>
                                  <a:pt x="614" y="471"/>
                                </a:cubicBezTo>
                                <a:cubicBezTo>
                                  <a:pt x="635" y="471"/>
                                  <a:pt x="654" y="453"/>
                                  <a:pt x="654" y="431"/>
                                </a:cubicBezTo>
                                <a:cubicBezTo>
                                  <a:pt x="654" y="430"/>
                                  <a:pt x="654" y="430"/>
                                  <a:pt x="654" y="430"/>
                                </a:cubicBezTo>
                                <a:close/>
                                <a:moveTo>
                                  <a:pt x="321" y="119"/>
                                </a:moveTo>
                                <a:cubicBezTo>
                                  <a:pt x="507" y="119"/>
                                  <a:pt x="507" y="119"/>
                                  <a:pt x="507" y="119"/>
                                </a:cubicBezTo>
                                <a:cubicBezTo>
                                  <a:pt x="535" y="119"/>
                                  <a:pt x="559" y="92"/>
                                  <a:pt x="559" y="60"/>
                                </a:cubicBezTo>
                                <a:cubicBezTo>
                                  <a:pt x="559" y="27"/>
                                  <a:pt x="535" y="0"/>
                                  <a:pt x="506" y="0"/>
                                </a:cubicBezTo>
                                <a:cubicBezTo>
                                  <a:pt x="321" y="0"/>
                                  <a:pt x="321" y="0"/>
                                  <a:pt x="321" y="0"/>
                                </a:cubicBezTo>
                                <a:cubicBezTo>
                                  <a:pt x="292" y="0"/>
                                  <a:pt x="268" y="27"/>
                                  <a:pt x="268" y="60"/>
                                </a:cubicBezTo>
                                <a:cubicBezTo>
                                  <a:pt x="268" y="92"/>
                                  <a:pt x="292" y="119"/>
                                  <a:pt x="321" y="119"/>
                                </a:cubicBezTo>
                                <a:close/>
                                <a:moveTo>
                                  <a:pt x="614" y="242"/>
                                </a:moveTo>
                                <a:cubicBezTo>
                                  <a:pt x="213" y="242"/>
                                  <a:pt x="213" y="242"/>
                                  <a:pt x="213" y="242"/>
                                </a:cubicBezTo>
                                <a:cubicBezTo>
                                  <a:pt x="192" y="242"/>
                                  <a:pt x="174" y="260"/>
                                  <a:pt x="174" y="282"/>
                                </a:cubicBezTo>
                                <a:cubicBezTo>
                                  <a:pt x="174" y="304"/>
                                  <a:pt x="192" y="322"/>
                                  <a:pt x="213" y="322"/>
                                </a:cubicBezTo>
                                <a:cubicBezTo>
                                  <a:pt x="614" y="322"/>
                                  <a:pt x="614" y="322"/>
                                  <a:pt x="614" y="322"/>
                                </a:cubicBezTo>
                                <a:cubicBezTo>
                                  <a:pt x="635" y="322"/>
                                  <a:pt x="654" y="304"/>
                                  <a:pt x="654" y="282"/>
                                </a:cubicBezTo>
                                <a:cubicBezTo>
                                  <a:pt x="654" y="260"/>
                                  <a:pt x="635" y="242"/>
                                  <a:pt x="614" y="242"/>
                                </a:cubicBezTo>
                                <a:close/>
                                <a:moveTo>
                                  <a:pt x="613" y="553"/>
                                </a:moveTo>
                                <a:cubicBezTo>
                                  <a:pt x="213" y="553"/>
                                  <a:pt x="213" y="553"/>
                                  <a:pt x="213" y="553"/>
                                </a:cubicBezTo>
                                <a:cubicBezTo>
                                  <a:pt x="192" y="553"/>
                                  <a:pt x="174" y="571"/>
                                  <a:pt x="174" y="593"/>
                                </a:cubicBezTo>
                                <a:cubicBezTo>
                                  <a:pt x="174" y="614"/>
                                  <a:pt x="192" y="633"/>
                                  <a:pt x="213" y="633"/>
                                </a:cubicBezTo>
                                <a:cubicBezTo>
                                  <a:pt x="614" y="633"/>
                                  <a:pt x="614" y="633"/>
                                  <a:pt x="614" y="633"/>
                                </a:cubicBezTo>
                                <a:cubicBezTo>
                                  <a:pt x="635" y="633"/>
                                  <a:pt x="654" y="614"/>
                                  <a:pt x="654" y="593"/>
                                </a:cubicBezTo>
                                <a:cubicBezTo>
                                  <a:pt x="654" y="592"/>
                                  <a:pt x="654" y="592"/>
                                  <a:pt x="654" y="592"/>
                                </a:cubicBezTo>
                                <a:cubicBezTo>
                                  <a:pt x="652" y="569"/>
                                  <a:pt x="634" y="553"/>
                                  <a:pt x="613" y="553"/>
                                </a:cubicBezTo>
                                <a:close/>
                                <a:moveTo>
                                  <a:pt x="795" y="62"/>
                                </a:moveTo>
                                <a:cubicBezTo>
                                  <a:pt x="774" y="39"/>
                                  <a:pt x="743" y="26"/>
                                  <a:pt x="707" y="26"/>
                                </a:cubicBezTo>
                                <a:cubicBezTo>
                                  <a:pt x="654" y="26"/>
                                  <a:pt x="654" y="26"/>
                                  <a:pt x="654" y="26"/>
                                </a:cubicBezTo>
                                <a:cubicBezTo>
                                  <a:pt x="632" y="26"/>
                                  <a:pt x="609" y="40"/>
                                  <a:pt x="609" y="63"/>
                                </a:cubicBezTo>
                                <a:cubicBezTo>
                                  <a:pt x="609" y="84"/>
                                  <a:pt x="631" y="105"/>
                                  <a:pt x="654" y="105"/>
                                </a:cubicBezTo>
                                <a:cubicBezTo>
                                  <a:pt x="707" y="105"/>
                                  <a:pt x="707" y="105"/>
                                  <a:pt x="707" y="105"/>
                                </a:cubicBezTo>
                                <a:cubicBezTo>
                                  <a:pt x="732" y="105"/>
                                  <a:pt x="748" y="122"/>
                                  <a:pt x="748" y="147"/>
                                </a:cubicBezTo>
                                <a:cubicBezTo>
                                  <a:pt x="748" y="767"/>
                                  <a:pt x="748" y="767"/>
                                  <a:pt x="748" y="767"/>
                                </a:cubicBezTo>
                                <a:cubicBezTo>
                                  <a:pt x="748" y="792"/>
                                  <a:pt x="732" y="808"/>
                                  <a:pt x="707" y="808"/>
                                </a:cubicBezTo>
                                <a:cubicBezTo>
                                  <a:pt x="133" y="808"/>
                                  <a:pt x="133" y="808"/>
                                  <a:pt x="133" y="808"/>
                                </a:cubicBezTo>
                                <a:cubicBezTo>
                                  <a:pt x="107" y="808"/>
                                  <a:pt x="78" y="791"/>
                                  <a:pt x="78" y="767"/>
                                </a:cubicBezTo>
                                <a:cubicBezTo>
                                  <a:pt x="78" y="147"/>
                                  <a:pt x="78" y="147"/>
                                  <a:pt x="78" y="147"/>
                                </a:cubicBezTo>
                                <a:cubicBezTo>
                                  <a:pt x="78" y="122"/>
                                  <a:pt x="94" y="105"/>
                                  <a:pt x="119" y="105"/>
                                </a:cubicBezTo>
                                <a:cubicBezTo>
                                  <a:pt x="186" y="105"/>
                                  <a:pt x="186" y="105"/>
                                  <a:pt x="186" y="105"/>
                                </a:cubicBezTo>
                                <a:cubicBezTo>
                                  <a:pt x="206" y="105"/>
                                  <a:pt x="219" y="88"/>
                                  <a:pt x="219" y="63"/>
                                </a:cubicBezTo>
                                <a:cubicBezTo>
                                  <a:pt x="219" y="40"/>
                                  <a:pt x="207" y="26"/>
                                  <a:pt x="186" y="26"/>
                                </a:cubicBezTo>
                                <a:cubicBezTo>
                                  <a:pt x="119" y="26"/>
                                  <a:pt x="119" y="26"/>
                                  <a:pt x="119" y="26"/>
                                </a:cubicBezTo>
                                <a:cubicBezTo>
                                  <a:pt x="45" y="26"/>
                                  <a:pt x="0" y="72"/>
                                  <a:pt x="0" y="148"/>
                                </a:cubicBezTo>
                                <a:cubicBezTo>
                                  <a:pt x="0" y="761"/>
                                  <a:pt x="0" y="761"/>
                                  <a:pt x="0" y="761"/>
                                </a:cubicBezTo>
                                <a:cubicBezTo>
                                  <a:pt x="0" y="838"/>
                                  <a:pt x="49" y="887"/>
                                  <a:pt x="125" y="887"/>
                                </a:cubicBezTo>
                                <a:cubicBezTo>
                                  <a:pt x="701" y="887"/>
                                  <a:pt x="701" y="887"/>
                                  <a:pt x="701" y="887"/>
                                </a:cubicBezTo>
                                <a:cubicBezTo>
                                  <a:pt x="782" y="887"/>
                                  <a:pt x="826" y="842"/>
                                  <a:pt x="826" y="761"/>
                                </a:cubicBezTo>
                                <a:cubicBezTo>
                                  <a:pt x="826" y="148"/>
                                  <a:pt x="826" y="148"/>
                                  <a:pt x="826" y="148"/>
                                </a:cubicBezTo>
                                <a:cubicBezTo>
                                  <a:pt x="826" y="113"/>
                                  <a:pt x="815" y="83"/>
                                  <a:pt x="795" y="62"/>
                                </a:cubicBezTo>
                                <a:close/>
                                <a:moveTo>
                                  <a:pt x="795" y="62"/>
                                </a:moveTo>
                                <a:cubicBezTo>
                                  <a:pt x="795" y="62"/>
                                  <a:pt x="795" y="62"/>
                                  <a:pt x="795" y="62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28" name="任意多边形 207"/>
                        <wps:cNvSpPr>
                          <a:spLocks noChangeAspect="1"/>
                        </wps:cNvSpPr>
                        <wps:spPr>
                          <a:xfrm>
                            <a:off x="13908" y="55653"/>
                            <a:ext cx="403" cy="406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235" y="0"/>
                              </a:cxn>
                              <a:cxn ang="0">
                                <a:pos x="0" y="235"/>
                              </a:cxn>
                              <a:cxn ang="0">
                                <a:pos x="235" y="471"/>
                              </a:cxn>
                              <a:cxn ang="0">
                                <a:pos x="471" y="235"/>
                              </a:cxn>
                              <a:cxn ang="0">
                                <a:pos x="235" y="0"/>
                              </a:cxn>
                              <a:cxn ang="0">
                                <a:pos x="373" y="184"/>
                              </a:cxn>
                              <a:cxn ang="0">
                                <a:pos x="340" y="217"/>
                              </a:cxn>
                              <a:cxn ang="0">
                                <a:pos x="318" y="217"/>
                              </a:cxn>
                              <a:cxn ang="0">
                                <a:pos x="286" y="184"/>
                              </a:cxn>
                              <a:cxn ang="0">
                                <a:pos x="286" y="163"/>
                              </a:cxn>
                              <a:cxn ang="0">
                                <a:pos x="307" y="163"/>
                              </a:cxn>
                              <a:cxn ang="0">
                                <a:pos x="329" y="181"/>
                              </a:cxn>
                              <a:cxn ang="0">
                                <a:pos x="340" y="173"/>
                              </a:cxn>
                              <a:cxn ang="0">
                                <a:pos x="297" y="134"/>
                              </a:cxn>
                              <a:cxn ang="0">
                                <a:pos x="155" y="275"/>
                              </a:cxn>
                              <a:cxn ang="0">
                                <a:pos x="155" y="315"/>
                              </a:cxn>
                              <a:cxn ang="0">
                                <a:pos x="199" y="315"/>
                              </a:cxn>
                              <a:cxn ang="0">
                                <a:pos x="286" y="224"/>
                              </a:cxn>
                              <a:cxn ang="0">
                                <a:pos x="307" y="224"/>
                              </a:cxn>
                              <a:cxn ang="0">
                                <a:pos x="307" y="246"/>
                              </a:cxn>
                              <a:cxn ang="0">
                                <a:pos x="213" y="340"/>
                              </a:cxn>
                              <a:cxn ang="0">
                                <a:pos x="202" y="344"/>
                              </a:cxn>
                              <a:cxn ang="0">
                                <a:pos x="141" y="344"/>
                              </a:cxn>
                              <a:cxn ang="0">
                                <a:pos x="126" y="329"/>
                              </a:cxn>
                              <a:cxn ang="0">
                                <a:pos x="126" y="268"/>
                              </a:cxn>
                              <a:cxn ang="0">
                                <a:pos x="130" y="257"/>
                              </a:cxn>
                              <a:cxn ang="0">
                                <a:pos x="286" y="101"/>
                              </a:cxn>
                              <a:cxn ang="0">
                                <a:pos x="307" y="101"/>
                              </a:cxn>
                              <a:cxn ang="0">
                                <a:pos x="373" y="163"/>
                              </a:cxn>
                              <a:cxn ang="0">
                                <a:pos x="373" y="184"/>
                              </a:cxn>
                              <a:cxn ang="0">
                                <a:pos x="373" y="184"/>
                              </a:cxn>
                              <a:cxn ang="0">
                                <a:pos x="373" y="184"/>
                              </a:cxn>
                            </a:cxnLst>
                            <a:pathLst>
                              <a:path w="130" h="130">
                                <a:moveTo>
                                  <a:pt x="65" y="0"/>
                                </a:moveTo>
                                <a:cubicBezTo>
                                  <a:pt x="29" y="0"/>
                                  <a:pt x="0" y="29"/>
                                  <a:pt x="0" y="65"/>
                                </a:cubicBezTo>
                                <a:cubicBezTo>
                                  <a:pt x="0" y="101"/>
                                  <a:pt x="29" y="130"/>
                                  <a:pt x="65" y="130"/>
                                </a:cubicBezTo>
                                <a:cubicBezTo>
                                  <a:pt x="101" y="130"/>
                                  <a:pt x="130" y="101"/>
                                  <a:pt x="130" y="65"/>
                                </a:cubicBezTo>
                                <a:cubicBezTo>
                                  <a:pt x="130" y="29"/>
                                  <a:pt x="101" y="0"/>
                                  <a:pt x="65" y="0"/>
                                </a:cubicBezTo>
                                <a:close/>
                                <a:moveTo>
                                  <a:pt x="103" y="51"/>
                                </a:moveTo>
                                <a:cubicBezTo>
                                  <a:pt x="94" y="60"/>
                                  <a:pt x="94" y="60"/>
                                  <a:pt x="94" y="60"/>
                                </a:cubicBezTo>
                                <a:cubicBezTo>
                                  <a:pt x="92" y="61"/>
                                  <a:pt x="90" y="61"/>
                                  <a:pt x="88" y="60"/>
                                </a:cubicBezTo>
                                <a:cubicBezTo>
                                  <a:pt x="79" y="51"/>
                                  <a:pt x="79" y="51"/>
                                  <a:pt x="79" y="51"/>
                                </a:cubicBezTo>
                                <a:cubicBezTo>
                                  <a:pt x="78" y="49"/>
                                  <a:pt x="78" y="47"/>
                                  <a:pt x="79" y="45"/>
                                </a:cubicBezTo>
                                <a:cubicBezTo>
                                  <a:pt x="81" y="43"/>
                                  <a:pt x="84" y="43"/>
                                  <a:pt x="85" y="45"/>
                                </a:cubicBezTo>
                                <a:cubicBezTo>
                                  <a:pt x="91" y="50"/>
                                  <a:pt x="91" y="50"/>
                                  <a:pt x="91" y="50"/>
                                </a:cubicBezTo>
                                <a:cubicBezTo>
                                  <a:pt x="94" y="48"/>
                                  <a:pt x="94" y="48"/>
                                  <a:pt x="94" y="48"/>
                                </a:cubicBezTo>
                                <a:cubicBezTo>
                                  <a:pt x="82" y="37"/>
                                  <a:pt x="82" y="37"/>
                                  <a:pt x="82" y="37"/>
                                </a:cubicBezTo>
                                <a:cubicBezTo>
                                  <a:pt x="43" y="76"/>
                                  <a:pt x="43" y="76"/>
                                  <a:pt x="43" y="76"/>
                                </a:cubicBezTo>
                                <a:cubicBezTo>
                                  <a:pt x="43" y="87"/>
                                  <a:pt x="43" y="87"/>
                                  <a:pt x="43" y="87"/>
                                </a:cubicBezTo>
                                <a:cubicBezTo>
                                  <a:pt x="55" y="87"/>
                                  <a:pt x="55" y="87"/>
                                  <a:pt x="55" y="87"/>
                                </a:cubicBezTo>
                                <a:cubicBezTo>
                                  <a:pt x="79" y="62"/>
                                  <a:pt x="79" y="62"/>
                                  <a:pt x="79" y="62"/>
                                </a:cubicBezTo>
                                <a:cubicBezTo>
                                  <a:pt x="81" y="60"/>
                                  <a:pt x="84" y="60"/>
                                  <a:pt x="85" y="62"/>
                                </a:cubicBezTo>
                                <a:cubicBezTo>
                                  <a:pt x="87" y="64"/>
                                  <a:pt x="87" y="66"/>
                                  <a:pt x="85" y="68"/>
                                </a:cubicBezTo>
                                <a:cubicBezTo>
                                  <a:pt x="59" y="94"/>
                                  <a:pt x="59" y="94"/>
                                  <a:pt x="59" y="94"/>
                                </a:cubicBezTo>
                                <a:cubicBezTo>
                                  <a:pt x="59" y="95"/>
                                  <a:pt x="57" y="95"/>
                                  <a:pt x="56" y="95"/>
                                </a:cubicBezTo>
                                <a:cubicBezTo>
                                  <a:pt x="39" y="95"/>
                                  <a:pt x="39" y="95"/>
                                  <a:pt x="39" y="95"/>
                                </a:cubicBezTo>
                                <a:cubicBezTo>
                                  <a:pt x="37" y="95"/>
                                  <a:pt x="35" y="93"/>
                                  <a:pt x="35" y="91"/>
                                </a:cubicBezTo>
                                <a:cubicBezTo>
                                  <a:pt x="35" y="74"/>
                                  <a:pt x="35" y="74"/>
                                  <a:pt x="35" y="74"/>
                                </a:cubicBezTo>
                                <a:cubicBezTo>
                                  <a:pt x="35" y="73"/>
                                  <a:pt x="35" y="72"/>
                                  <a:pt x="36" y="71"/>
                                </a:cubicBezTo>
                                <a:cubicBezTo>
                                  <a:pt x="79" y="28"/>
                                  <a:pt x="79" y="28"/>
                                  <a:pt x="79" y="28"/>
                                </a:cubicBezTo>
                                <a:cubicBezTo>
                                  <a:pt x="81" y="26"/>
                                  <a:pt x="84" y="26"/>
                                  <a:pt x="85" y="28"/>
                                </a:cubicBezTo>
                                <a:cubicBezTo>
                                  <a:pt x="103" y="45"/>
                                  <a:pt x="103" y="45"/>
                                  <a:pt x="103" y="45"/>
                                </a:cubicBezTo>
                                <a:cubicBezTo>
                                  <a:pt x="104" y="47"/>
                                  <a:pt x="104" y="49"/>
                                  <a:pt x="103" y="51"/>
                                </a:cubicBezTo>
                                <a:close/>
                                <a:moveTo>
                                  <a:pt x="103" y="51"/>
                                </a:moveTo>
                                <a:cubicBezTo>
                                  <a:pt x="103" y="51"/>
                                  <a:pt x="103" y="51"/>
                                  <a:pt x="103" y="51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 w="12700">
                            <a:noFill/>
                          </a:ln>
                        </wps:spPr>
                        <wps:bodyPr upright="1"/>
                      </wps:wsp>
                      <wps:wsp>
                        <wps:cNvPr id="429" name="任意多边形 212"/>
                        <wps:cNvSpPr>
                          <a:spLocks noChangeAspect="1"/>
                        </wps:cNvSpPr>
                        <wps:spPr>
                          <a:xfrm>
                            <a:off x="14850" y="55661"/>
                            <a:ext cx="358" cy="38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191" y="387"/>
                              </a:cxn>
                              <a:cxn ang="0">
                                <a:pos x="191" y="424"/>
                              </a:cxn>
                              <a:cxn ang="0">
                                <a:pos x="452" y="405"/>
                              </a:cxn>
                              <a:cxn ang="0">
                                <a:pos x="433" y="223"/>
                              </a:cxn>
                              <a:cxn ang="0">
                                <a:pos x="172" y="242"/>
                              </a:cxn>
                              <a:cxn ang="0">
                                <a:pos x="433" y="261"/>
                              </a:cxn>
                              <a:cxn ang="0">
                                <a:pos x="433" y="223"/>
                              </a:cxn>
                              <a:cxn ang="0">
                                <a:pos x="433" y="97"/>
                              </a:cxn>
                              <a:cxn ang="0">
                                <a:pos x="433" y="65"/>
                              </a:cxn>
                              <a:cxn ang="0">
                                <a:pos x="172" y="79"/>
                              </a:cxn>
                              <a:cxn ang="0">
                                <a:pos x="121" y="177"/>
                              </a:cxn>
                              <a:cxn ang="0">
                                <a:pos x="4" y="191"/>
                              </a:cxn>
                              <a:cxn ang="0">
                                <a:pos x="18" y="307"/>
                              </a:cxn>
                              <a:cxn ang="0">
                                <a:pos x="135" y="293"/>
                              </a:cxn>
                              <a:cxn ang="0">
                                <a:pos x="121" y="177"/>
                              </a:cxn>
                              <a:cxn ang="0">
                                <a:pos x="37" y="275"/>
                              </a:cxn>
                              <a:cxn ang="0">
                                <a:pos x="102" y="209"/>
                              </a:cxn>
                              <a:cxn ang="0">
                                <a:pos x="121" y="340"/>
                              </a:cxn>
                              <a:cxn ang="0">
                                <a:pos x="4" y="354"/>
                              </a:cxn>
                              <a:cxn ang="0">
                                <a:pos x="18" y="471"/>
                              </a:cxn>
                              <a:cxn ang="0">
                                <a:pos x="135" y="457"/>
                              </a:cxn>
                              <a:cxn ang="0">
                                <a:pos x="121" y="340"/>
                              </a:cxn>
                              <a:cxn ang="0">
                                <a:pos x="37" y="438"/>
                              </a:cxn>
                              <a:cxn ang="0">
                                <a:pos x="102" y="373"/>
                              </a:cxn>
                              <a:cxn ang="0">
                                <a:pos x="158" y="4"/>
                              </a:cxn>
                              <a:cxn ang="0">
                                <a:pos x="55" y="102"/>
                              </a:cxn>
                              <a:cxn ang="0">
                                <a:pos x="9" y="74"/>
                              </a:cxn>
                              <a:cxn ang="0">
                                <a:pos x="4" y="97"/>
                              </a:cxn>
                              <a:cxn ang="0">
                                <a:pos x="55" y="144"/>
                              </a:cxn>
                              <a:cxn ang="0">
                                <a:pos x="69" y="139"/>
                              </a:cxn>
                              <a:cxn ang="0">
                                <a:pos x="163" y="13"/>
                              </a:cxn>
                              <a:cxn ang="0">
                                <a:pos x="158" y="4"/>
                              </a:cxn>
                            </a:cxnLst>
                            <a:pathLst>
                              <a:path w="97" h="101">
                                <a:moveTo>
                                  <a:pt x="93" y="83"/>
                                </a:moveTo>
                                <a:cubicBezTo>
                                  <a:pt x="41" y="83"/>
                                  <a:pt x="41" y="83"/>
                                  <a:pt x="41" y="83"/>
                                </a:cubicBezTo>
                                <a:cubicBezTo>
                                  <a:pt x="39" y="83"/>
                                  <a:pt x="37" y="85"/>
                                  <a:pt x="37" y="87"/>
                                </a:cubicBezTo>
                                <a:cubicBezTo>
                                  <a:pt x="37" y="89"/>
                                  <a:pt x="39" y="91"/>
                                  <a:pt x="41" y="91"/>
                                </a:cubicBezTo>
                                <a:cubicBezTo>
                                  <a:pt x="93" y="91"/>
                                  <a:pt x="93" y="91"/>
                                  <a:pt x="93" y="91"/>
                                </a:cubicBezTo>
                                <a:cubicBezTo>
                                  <a:pt x="95" y="91"/>
                                  <a:pt x="97" y="89"/>
                                  <a:pt x="97" y="87"/>
                                </a:cubicBezTo>
                                <a:cubicBezTo>
                                  <a:pt x="97" y="85"/>
                                  <a:pt x="95" y="83"/>
                                  <a:pt x="93" y="83"/>
                                </a:cubicBezTo>
                                <a:close/>
                                <a:moveTo>
                                  <a:pt x="93" y="48"/>
                                </a:moveTo>
                                <a:cubicBezTo>
                                  <a:pt x="41" y="48"/>
                                  <a:pt x="41" y="48"/>
                                  <a:pt x="41" y="48"/>
                                </a:cubicBezTo>
                                <a:cubicBezTo>
                                  <a:pt x="39" y="48"/>
                                  <a:pt x="37" y="50"/>
                                  <a:pt x="37" y="52"/>
                                </a:cubicBezTo>
                                <a:cubicBezTo>
                                  <a:pt x="37" y="54"/>
                                  <a:pt x="39" y="56"/>
                                  <a:pt x="41" y="56"/>
                                </a:cubicBezTo>
                                <a:cubicBezTo>
                                  <a:pt x="93" y="56"/>
                                  <a:pt x="93" y="56"/>
                                  <a:pt x="93" y="56"/>
                                </a:cubicBezTo>
                                <a:cubicBezTo>
                                  <a:pt x="95" y="56"/>
                                  <a:pt x="97" y="54"/>
                                  <a:pt x="97" y="52"/>
                                </a:cubicBezTo>
                                <a:cubicBezTo>
                                  <a:pt x="97" y="50"/>
                                  <a:pt x="95" y="48"/>
                                  <a:pt x="93" y="48"/>
                                </a:cubicBezTo>
                                <a:close/>
                                <a:moveTo>
                                  <a:pt x="41" y="21"/>
                                </a:moveTo>
                                <a:cubicBezTo>
                                  <a:pt x="93" y="21"/>
                                  <a:pt x="93" y="21"/>
                                  <a:pt x="93" y="21"/>
                                </a:cubicBezTo>
                                <a:cubicBezTo>
                                  <a:pt x="95" y="21"/>
                                  <a:pt x="97" y="19"/>
                                  <a:pt x="97" y="17"/>
                                </a:cubicBezTo>
                                <a:cubicBezTo>
                                  <a:pt x="97" y="15"/>
                                  <a:pt x="95" y="14"/>
                                  <a:pt x="93" y="14"/>
                                </a:cubicBezTo>
                                <a:cubicBezTo>
                                  <a:pt x="41" y="14"/>
                                  <a:pt x="41" y="14"/>
                                  <a:pt x="41" y="14"/>
                                </a:cubicBezTo>
                                <a:cubicBezTo>
                                  <a:pt x="39" y="14"/>
                                  <a:pt x="37" y="15"/>
                                  <a:pt x="37" y="17"/>
                                </a:cubicBezTo>
                                <a:cubicBezTo>
                                  <a:pt x="37" y="19"/>
                                  <a:pt x="39" y="21"/>
                                  <a:pt x="41" y="21"/>
                                </a:cubicBezTo>
                                <a:close/>
                                <a:moveTo>
                                  <a:pt x="26" y="38"/>
                                </a:moveTo>
                                <a:cubicBezTo>
                                  <a:pt x="4" y="38"/>
                                  <a:pt x="4" y="38"/>
                                  <a:pt x="4" y="38"/>
                                </a:cubicBezTo>
                                <a:cubicBezTo>
                                  <a:pt x="3" y="38"/>
                                  <a:pt x="1" y="39"/>
                                  <a:pt x="1" y="41"/>
                                </a:cubicBezTo>
                                <a:cubicBezTo>
                                  <a:pt x="1" y="63"/>
                                  <a:pt x="1" y="63"/>
                                  <a:pt x="1" y="63"/>
                                </a:cubicBezTo>
                                <a:cubicBezTo>
                                  <a:pt x="1" y="65"/>
                                  <a:pt x="3" y="66"/>
                                  <a:pt x="4" y="66"/>
                                </a:cubicBezTo>
                                <a:cubicBezTo>
                                  <a:pt x="26" y="66"/>
                                  <a:pt x="26" y="66"/>
                                  <a:pt x="26" y="66"/>
                                </a:cubicBezTo>
                                <a:cubicBezTo>
                                  <a:pt x="28" y="66"/>
                                  <a:pt x="29" y="65"/>
                                  <a:pt x="29" y="63"/>
                                </a:cubicBezTo>
                                <a:cubicBezTo>
                                  <a:pt x="29" y="41"/>
                                  <a:pt x="29" y="41"/>
                                  <a:pt x="29" y="41"/>
                                </a:cubicBezTo>
                                <a:cubicBezTo>
                                  <a:pt x="29" y="39"/>
                                  <a:pt x="28" y="38"/>
                                  <a:pt x="26" y="38"/>
                                </a:cubicBezTo>
                                <a:close/>
                                <a:moveTo>
                                  <a:pt x="22" y="59"/>
                                </a:moveTo>
                                <a:cubicBezTo>
                                  <a:pt x="8" y="59"/>
                                  <a:pt x="8" y="59"/>
                                  <a:pt x="8" y="59"/>
                                </a:cubicBezTo>
                                <a:cubicBezTo>
                                  <a:pt x="8" y="45"/>
                                  <a:pt x="8" y="45"/>
                                  <a:pt x="8" y="45"/>
                                </a:cubicBezTo>
                                <a:cubicBezTo>
                                  <a:pt x="22" y="45"/>
                                  <a:pt x="22" y="45"/>
                                  <a:pt x="22" y="45"/>
                                </a:cubicBezTo>
                                <a:cubicBezTo>
                                  <a:pt x="22" y="59"/>
                                  <a:pt x="22" y="59"/>
                                  <a:pt x="22" y="59"/>
                                </a:cubicBezTo>
                                <a:close/>
                                <a:moveTo>
                                  <a:pt x="26" y="73"/>
                                </a:moveTo>
                                <a:cubicBezTo>
                                  <a:pt x="4" y="73"/>
                                  <a:pt x="4" y="73"/>
                                  <a:pt x="4" y="73"/>
                                </a:cubicBezTo>
                                <a:cubicBezTo>
                                  <a:pt x="3" y="73"/>
                                  <a:pt x="1" y="74"/>
                                  <a:pt x="1" y="76"/>
                                </a:cubicBezTo>
                                <a:cubicBezTo>
                                  <a:pt x="1" y="98"/>
                                  <a:pt x="1" y="98"/>
                                  <a:pt x="1" y="98"/>
                                </a:cubicBezTo>
                                <a:cubicBezTo>
                                  <a:pt x="1" y="100"/>
                                  <a:pt x="3" y="101"/>
                                  <a:pt x="4" y="101"/>
                                </a:cubicBezTo>
                                <a:cubicBezTo>
                                  <a:pt x="26" y="101"/>
                                  <a:pt x="26" y="101"/>
                                  <a:pt x="26" y="101"/>
                                </a:cubicBezTo>
                                <a:cubicBezTo>
                                  <a:pt x="28" y="101"/>
                                  <a:pt x="29" y="100"/>
                                  <a:pt x="29" y="98"/>
                                </a:cubicBezTo>
                                <a:cubicBezTo>
                                  <a:pt x="29" y="76"/>
                                  <a:pt x="29" y="76"/>
                                  <a:pt x="29" y="76"/>
                                </a:cubicBezTo>
                                <a:cubicBezTo>
                                  <a:pt x="29" y="74"/>
                                  <a:pt x="28" y="73"/>
                                  <a:pt x="26" y="73"/>
                                </a:cubicBezTo>
                                <a:close/>
                                <a:moveTo>
                                  <a:pt x="22" y="94"/>
                                </a:moveTo>
                                <a:cubicBezTo>
                                  <a:pt x="8" y="94"/>
                                  <a:pt x="8" y="94"/>
                                  <a:pt x="8" y="94"/>
                                </a:cubicBezTo>
                                <a:cubicBezTo>
                                  <a:pt x="8" y="80"/>
                                  <a:pt x="8" y="80"/>
                                  <a:pt x="8" y="80"/>
                                </a:cubicBezTo>
                                <a:cubicBezTo>
                                  <a:pt x="22" y="80"/>
                                  <a:pt x="22" y="80"/>
                                  <a:pt x="22" y="80"/>
                                </a:cubicBezTo>
                                <a:cubicBezTo>
                                  <a:pt x="22" y="94"/>
                                  <a:pt x="22" y="94"/>
                                  <a:pt x="22" y="94"/>
                                </a:cubicBezTo>
                                <a:close/>
                                <a:moveTo>
                                  <a:pt x="34" y="1"/>
                                </a:moveTo>
                                <a:cubicBezTo>
                                  <a:pt x="32" y="0"/>
                                  <a:pt x="30" y="0"/>
                                  <a:pt x="29" y="2"/>
                                </a:cubicBezTo>
                                <a:cubicBezTo>
                                  <a:pt x="12" y="22"/>
                                  <a:pt x="12" y="22"/>
                                  <a:pt x="12" y="22"/>
                                </a:cubicBezTo>
                                <a:cubicBezTo>
                                  <a:pt x="6" y="16"/>
                                  <a:pt x="6" y="16"/>
                                  <a:pt x="6" y="16"/>
                                </a:cubicBezTo>
                                <a:cubicBezTo>
                                  <a:pt x="5" y="15"/>
                                  <a:pt x="3" y="15"/>
                                  <a:pt x="2" y="16"/>
                                </a:cubicBezTo>
                                <a:cubicBezTo>
                                  <a:pt x="1" y="16"/>
                                  <a:pt x="0" y="17"/>
                                  <a:pt x="0" y="18"/>
                                </a:cubicBezTo>
                                <a:cubicBezTo>
                                  <a:pt x="0" y="19"/>
                                  <a:pt x="1" y="20"/>
                                  <a:pt x="1" y="21"/>
                                </a:cubicBezTo>
                                <a:cubicBezTo>
                                  <a:pt x="9" y="30"/>
                                  <a:pt x="9" y="30"/>
                                  <a:pt x="9" y="30"/>
                                </a:cubicBezTo>
                                <a:cubicBezTo>
                                  <a:pt x="10" y="31"/>
                                  <a:pt x="11" y="31"/>
                                  <a:pt x="12" y="31"/>
                                </a:cubicBezTo>
                                <a:cubicBezTo>
                                  <a:pt x="12" y="31"/>
                                  <a:pt x="12" y="31"/>
                                  <a:pt x="12" y="31"/>
                                </a:cubicBezTo>
                                <a:cubicBezTo>
                                  <a:pt x="13" y="31"/>
                                  <a:pt x="14" y="31"/>
                                  <a:pt x="15" y="30"/>
                                </a:cubicBezTo>
                                <a:cubicBezTo>
                                  <a:pt x="34" y="6"/>
                                  <a:pt x="34" y="6"/>
                                  <a:pt x="34" y="6"/>
                                </a:cubicBezTo>
                                <a:cubicBezTo>
                                  <a:pt x="35" y="5"/>
                                  <a:pt x="35" y="4"/>
                                  <a:pt x="35" y="3"/>
                                </a:cubicBezTo>
                                <a:cubicBezTo>
                                  <a:pt x="35" y="2"/>
                                  <a:pt x="34" y="2"/>
                                  <a:pt x="34" y="1"/>
                                </a:cubicBezTo>
                                <a:close/>
                                <a:moveTo>
                                  <a:pt x="34" y="1"/>
                                </a:moveTo>
                                <a:cubicBezTo>
                                  <a:pt x="34" y="1"/>
                                  <a:pt x="34" y="1"/>
                                  <a:pt x="34" y="1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 w="12700">
                            <a:noFill/>
                          </a:ln>
                        </wps:spPr>
                        <wps:bodyPr upright="1"/>
                      </wps:wsp>
                      <wps:wsp>
                        <wps:cNvPr id="430" name="任意多边形 2"/>
                        <wps:cNvSpPr>
                          <a:spLocks noChangeAspect="1"/>
                        </wps:cNvSpPr>
                        <wps:spPr>
                          <a:xfrm>
                            <a:off x="10301" y="55681"/>
                            <a:ext cx="336" cy="34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177" y="0"/>
                              </a:cxn>
                              <a:cxn ang="0">
                                <a:pos x="471" y="14"/>
                              </a:cxn>
                              <a:cxn ang="0">
                                <a:pos x="451" y="48"/>
                              </a:cxn>
                              <a:cxn ang="0">
                                <a:pos x="163" y="33"/>
                              </a:cxn>
                              <a:cxn ang="0">
                                <a:pos x="163" y="81"/>
                              </a:cxn>
                              <a:cxn ang="0">
                                <a:pos x="418" y="67"/>
                              </a:cxn>
                              <a:cxn ang="0">
                                <a:pos x="432" y="100"/>
                              </a:cxn>
                              <a:cxn ang="0">
                                <a:pos x="177" y="115"/>
                              </a:cxn>
                              <a:cxn ang="0">
                                <a:pos x="163" y="81"/>
                              </a:cxn>
                              <a:cxn ang="0">
                                <a:pos x="177" y="177"/>
                              </a:cxn>
                              <a:cxn ang="0">
                                <a:pos x="471" y="197"/>
                              </a:cxn>
                              <a:cxn ang="0">
                                <a:pos x="451" y="225"/>
                              </a:cxn>
                              <a:cxn ang="0">
                                <a:pos x="163" y="211"/>
                              </a:cxn>
                              <a:cxn ang="0">
                                <a:pos x="163" y="264"/>
                              </a:cxn>
                              <a:cxn ang="0">
                                <a:pos x="418" y="245"/>
                              </a:cxn>
                              <a:cxn ang="0">
                                <a:pos x="432" y="278"/>
                              </a:cxn>
                              <a:cxn ang="0">
                                <a:pos x="177" y="293"/>
                              </a:cxn>
                              <a:cxn ang="0">
                                <a:pos x="163" y="264"/>
                              </a:cxn>
                              <a:cxn ang="0">
                                <a:pos x="177" y="355"/>
                              </a:cxn>
                              <a:cxn ang="0">
                                <a:pos x="471" y="370"/>
                              </a:cxn>
                              <a:cxn ang="0">
                                <a:pos x="451" y="403"/>
                              </a:cxn>
                              <a:cxn ang="0">
                                <a:pos x="163" y="389"/>
                              </a:cxn>
                              <a:cxn ang="0">
                                <a:pos x="163" y="437"/>
                              </a:cxn>
                              <a:cxn ang="0">
                                <a:pos x="418" y="422"/>
                              </a:cxn>
                              <a:cxn ang="0">
                                <a:pos x="432" y="456"/>
                              </a:cxn>
                              <a:cxn ang="0">
                                <a:pos x="177" y="471"/>
                              </a:cxn>
                              <a:cxn ang="0">
                                <a:pos x="163" y="437"/>
                              </a:cxn>
                              <a:cxn ang="0">
                                <a:pos x="19" y="355"/>
                              </a:cxn>
                              <a:cxn ang="0">
                                <a:pos x="0" y="451"/>
                              </a:cxn>
                              <a:cxn ang="0">
                                <a:pos x="96" y="471"/>
                              </a:cxn>
                              <a:cxn ang="0">
                                <a:pos x="115" y="374"/>
                              </a:cxn>
                              <a:cxn ang="0">
                                <a:pos x="96" y="355"/>
                              </a:cxn>
                              <a:cxn ang="0">
                                <a:pos x="19" y="0"/>
                              </a:cxn>
                              <a:cxn ang="0">
                                <a:pos x="0" y="96"/>
                              </a:cxn>
                              <a:cxn ang="0">
                                <a:pos x="96" y="115"/>
                              </a:cxn>
                              <a:cxn ang="0">
                                <a:pos x="115" y="19"/>
                              </a:cxn>
                              <a:cxn ang="0">
                                <a:pos x="96" y="0"/>
                              </a:cxn>
                              <a:cxn ang="0">
                                <a:pos x="14" y="182"/>
                              </a:cxn>
                              <a:cxn ang="0">
                                <a:pos x="0" y="273"/>
                              </a:cxn>
                              <a:cxn ang="0">
                                <a:pos x="91" y="293"/>
                              </a:cxn>
                              <a:cxn ang="0">
                                <a:pos x="110" y="201"/>
                              </a:cxn>
                              <a:cxn ang="0">
                                <a:pos x="91" y="182"/>
                              </a:cxn>
                              <a:cxn ang="0">
                                <a:pos x="91" y="182"/>
                              </a:cxn>
                            </a:cxnLst>
                            <a:pathLst>
                              <a:path w="98" h="98">
                                <a:moveTo>
                                  <a:pt x="34" y="3"/>
                                </a:moveTo>
                                <a:cubicBezTo>
                                  <a:pt x="34" y="2"/>
                                  <a:pt x="35" y="0"/>
                                  <a:pt x="37" y="0"/>
                                </a:cubicBezTo>
                                <a:cubicBezTo>
                                  <a:pt x="94" y="0"/>
                                  <a:pt x="94" y="0"/>
                                  <a:pt x="94" y="0"/>
                                </a:cubicBezTo>
                                <a:cubicBezTo>
                                  <a:pt x="96" y="0"/>
                                  <a:pt x="98" y="2"/>
                                  <a:pt x="98" y="3"/>
                                </a:cubicBezTo>
                                <a:cubicBezTo>
                                  <a:pt x="98" y="7"/>
                                  <a:pt x="98" y="7"/>
                                  <a:pt x="98" y="7"/>
                                </a:cubicBezTo>
                                <a:cubicBezTo>
                                  <a:pt x="98" y="9"/>
                                  <a:pt x="96" y="10"/>
                                  <a:pt x="94" y="10"/>
                                </a:cubicBezTo>
                                <a:cubicBezTo>
                                  <a:pt x="37" y="10"/>
                                  <a:pt x="37" y="10"/>
                                  <a:pt x="37" y="10"/>
                                </a:cubicBezTo>
                                <a:cubicBezTo>
                                  <a:pt x="35" y="10"/>
                                  <a:pt x="34" y="9"/>
                                  <a:pt x="34" y="7"/>
                                </a:cubicBezTo>
                                <a:cubicBezTo>
                                  <a:pt x="34" y="3"/>
                                  <a:pt x="34" y="3"/>
                                  <a:pt x="34" y="3"/>
                                </a:cubicBezTo>
                                <a:close/>
                                <a:moveTo>
                                  <a:pt x="34" y="17"/>
                                </a:moveTo>
                                <a:cubicBezTo>
                                  <a:pt x="34" y="15"/>
                                  <a:pt x="35" y="14"/>
                                  <a:pt x="37" y="14"/>
                                </a:cubicBezTo>
                                <a:cubicBezTo>
                                  <a:pt x="87" y="14"/>
                                  <a:pt x="87" y="14"/>
                                  <a:pt x="87" y="14"/>
                                </a:cubicBezTo>
                                <a:cubicBezTo>
                                  <a:pt x="89" y="14"/>
                                  <a:pt x="90" y="15"/>
                                  <a:pt x="90" y="17"/>
                                </a:cubicBezTo>
                                <a:cubicBezTo>
                                  <a:pt x="90" y="21"/>
                                  <a:pt x="90" y="21"/>
                                  <a:pt x="90" y="21"/>
                                </a:cubicBezTo>
                                <a:cubicBezTo>
                                  <a:pt x="90" y="23"/>
                                  <a:pt x="89" y="24"/>
                                  <a:pt x="87" y="24"/>
                                </a:cubicBezTo>
                                <a:cubicBezTo>
                                  <a:pt x="37" y="24"/>
                                  <a:pt x="37" y="24"/>
                                  <a:pt x="37" y="24"/>
                                </a:cubicBezTo>
                                <a:cubicBezTo>
                                  <a:pt x="35" y="24"/>
                                  <a:pt x="34" y="23"/>
                                  <a:pt x="34" y="21"/>
                                </a:cubicBezTo>
                                <a:cubicBezTo>
                                  <a:pt x="34" y="17"/>
                                  <a:pt x="34" y="17"/>
                                  <a:pt x="34" y="17"/>
                                </a:cubicBezTo>
                                <a:close/>
                                <a:moveTo>
                                  <a:pt x="34" y="41"/>
                                </a:moveTo>
                                <a:cubicBezTo>
                                  <a:pt x="34" y="39"/>
                                  <a:pt x="35" y="37"/>
                                  <a:pt x="37" y="37"/>
                                </a:cubicBezTo>
                                <a:cubicBezTo>
                                  <a:pt x="94" y="37"/>
                                  <a:pt x="94" y="37"/>
                                  <a:pt x="94" y="37"/>
                                </a:cubicBezTo>
                                <a:cubicBezTo>
                                  <a:pt x="96" y="37"/>
                                  <a:pt x="98" y="39"/>
                                  <a:pt x="98" y="41"/>
                                </a:cubicBezTo>
                                <a:cubicBezTo>
                                  <a:pt x="98" y="44"/>
                                  <a:pt x="98" y="44"/>
                                  <a:pt x="98" y="44"/>
                                </a:cubicBezTo>
                                <a:cubicBezTo>
                                  <a:pt x="98" y="46"/>
                                  <a:pt x="96" y="47"/>
                                  <a:pt x="94" y="47"/>
                                </a:cubicBezTo>
                                <a:cubicBezTo>
                                  <a:pt x="37" y="47"/>
                                  <a:pt x="37" y="47"/>
                                  <a:pt x="37" y="47"/>
                                </a:cubicBezTo>
                                <a:cubicBezTo>
                                  <a:pt x="35" y="47"/>
                                  <a:pt x="34" y="46"/>
                                  <a:pt x="34" y="44"/>
                                </a:cubicBezTo>
                                <a:cubicBezTo>
                                  <a:pt x="34" y="41"/>
                                  <a:pt x="34" y="41"/>
                                  <a:pt x="34" y="41"/>
                                </a:cubicBezTo>
                                <a:close/>
                                <a:moveTo>
                                  <a:pt x="34" y="55"/>
                                </a:moveTo>
                                <a:cubicBezTo>
                                  <a:pt x="34" y="53"/>
                                  <a:pt x="35" y="51"/>
                                  <a:pt x="37" y="51"/>
                                </a:cubicBezTo>
                                <a:cubicBezTo>
                                  <a:pt x="87" y="51"/>
                                  <a:pt x="87" y="51"/>
                                  <a:pt x="87" y="51"/>
                                </a:cubicBezTo>
                                <a:cubicBezTo>
                                  <a:pt x="89" y="51"/>
                                  <a:pt x="90" y="53"/>
                                  <a:pt x="90" y="55"/>
                                </a:cubicBezTo>
                                <a:cubicBezTo>
                                  <a:pt x="90" y="58"/>
                                  <a:pt x="90" y="58"/>
                                  <a:pt x="90" y="58"/>
                                </a:cubicBezTo>
                                <a:cubicBezTo>
                                  <a:pt x="90" y="60"/>
                                  <a:pt x="89" y="61"/>
                                  <a:pt x="87" y="61"/>
                                </a:cubicBezTo>
                                <a:cubicBezTo>
                                  <a:pt x="37" y="61"/>
                                  <a:pt x="37" y="61"/>
                                  <a:pt x="37" y="61"/>
                                </a:cubicBezTo>
                                <a:cubicBezTo>
                                  <a:pt x="35" y="61"/>
                                  <a:pt x="34" y="60"/>
                                  <a:pt x="34" y="58"/>
                                </a:cubicBezTo>
                                <a:cubicBezTo>
                                  <a:pt x="34" y="55"/>
                                  <a:pt x="34" y="55"/>
                                  <a:pt x="34" y="55"/>
                                </a:cubicBezTo>
                                <a:close/>
                                <a:moveTo>
                                  <a:pt x="34" y="77"/>
                                </a:moveTo>
                                <a:cubicBezTo>
                                  <a:pt x="34" y="75"/>
                                  <a:pt x="35" y="74"/>
                                  <a:pt x="37" y="74"/>
                                </a:cubicBezTo>
                                <a:cubicBezTo>
                                  <a:pt x="94" y="74"/>
                                  <a:pt x="94" y="74"/>
                                  <a:pt x="94" y="74"/>
                                </a:cubicBezTo>
                                <a:cubicBezTo>
                                  <a:pt x="96" y="74"/>
                                  <a:pt x="98" y="75"/>
                                  <a:pt x="98" y="77"/>
                                </a:cubicBezTo>
                                <a:cubicBezTo>
                                  <a:pt x="98" y="81"/>
                                  <a:pt x="98" y="81"/>
                                  <a:pt x="98" y="81"/>
                                </a:cubicBezTo>
                                <a:cubicBezTo>
                                  <a:pt x="98" y="83"/>
                                  <a:pt x="96" y="84"/>
                                  <a:pt x="94" y="84"/>
                                </a:cubicBezTo>
                                <a:cubicBezTo>
                                  <a:pt x="37" y="84"/>
                                  <a:pt x="37" y="84"/>
                                  <a:pt x="37" y="84"/>
                                </a:cubicBezTo>
                                <a:cubicBezTo>
                                  <a:pt x="35" y="84"/>
                                  <a:pt x="34" y="83"/>
                                  <a:pt x="34" y="81"/>
                                </a:cubicBezTo>
                                <a:cubicBezTo>
                                  <a:pt x="34" y="77"/>
                                  <a:pt x="34" y="77"/>
                                  <a:pt x="34" y="77"/>
                                </a:cubicBezTo>
                                <a:close/>
                                <a:moveTo>
                                  <a:pt x="34" y="91"/>
                                </a:moveTo>
                                <a:cubicBezTo>
                                  <a:pt x="34" y="89"/>
                                  <a:pt x="35" y="88"/>
                                  <a:pt x="37" y="88"/>
                                </a:cubicBezTo>
                                <a:cubicBezTo>
                                  <a:pt x="87" y="88"/>
                                  <a:pt x="87" y="88"/>
                                  <a:pt x="87" y="88"/>
                                </a:cubicBezTo>
                                <a:cubicBezTo>
                                  <a:pt x="89" y="88"/>
                                  <a:pt x="90" y="89"/>
                                  <a:pt x="90" y="91"/>
                                </a:cubicBezTo>
                                <a:cubicBezTo>
                                  <a:pt x="90" y="95"/>
                                  <a:pt x="90" y="95"/>
                                  <a:pt x="90" y="95"/>
                                </a:cubicBezTo>
                                <a:cubicBezTo>
                                  <a:pt x="90" y="97"/>
                                  <a:pt x="89" y="98"/>
                                  <a:pt x="87" y="98"/>
                                </a:cubicBezTo>
                                <a:cubicBezTo>
                                  <a:pt x="37" y="98"/>
                                  <a:pt x="37" y="98"/>
                                  <a:pt x="37" y="98"/>
                                </a:cubicBezTo>
                                <a:cubicBezTo>
                                  <a:pt x="35" y="98"/>
                                  <a:pt x="34" y="97"/>
                                  <a:pt x="34" y="95"/>
                                </a:cubicBezTo>
                                <a:cubicBezTo>
                                  <a:pt x="34" y="91"/>
                                  <a:pt x="34" y="91"/>
                                  <a:pt x="34" y="91"/>
                                </a:cubicBezTo>
                                <a:close/>
                                <a:moveTo>
                                  <a:pt x="20" y="74"/>
                                </a:moveTo>
                                <a:cubicBezTo>
                                  <a:pt x="4" y="74"/>
                                  <a:pt x="4" y="74"/>
                                  <a:pt x="4" y="74"/>
                                </a:cubicBezTo>
                                <a:cubicBezTo>
                                  <a:pt x="1" y="74"/>
                                  <a:pt x="0" y="76"/>
                                  <a:pt x="0" y="78"/>
                                </a:cubicBezTo>
                                <a:cubicBezTo>
                                  <a:pt x="0" y="94"/>
                                  <a:pt x="0" y="94"/>
                                  <a:pt x="0" y="94"/>
                                </a:cubicBezTo>
                                <a:cubicBezTo>
                                  <a:pt x="0" y="96"/>
                                  <a:pt x="1" y="98"/>
                                  <a:pt x="4" y="98"/>
                                </a:cubicBezTo>
                                <a:cubicBezTo>
                                  <a:pt x="20" y="98"/>
                                  <a:pt x="20" y="98"/>
                                  <a:pt x="20" y="98"/>
                                </a:cubicBezTo>
                                <a:cubicBezTo>
                                  <a:pt x="22" y="98"/>
                                  <a:pt x="24" y="96"/>
                                  <a:pt x="24" y="94"/>
                                </a:cubicBezTo>
                                <a:cubicBezTo>
                                  <a:pt x="24" y="78"/>
                                  <a:pt x="24" y="78"/>
                                  <a:pt x="24" y="78"/>
                                </a:cubicBezTo>
                                <a:cubicBezTo>
                                  <a:pt x="24" y="76"/>
                                  <a:pt x="22" y="74"/>
                                  <a:pt x="20" y="74"/>
                                </a:cubicBezTo>
                                <a:cubicBezTo>
                                  <a:pt x="20" y="74"/>
                                  <a:pt x="20" y="74"/>
                                  <a:pt x="20" y="74"/>
                                </a:cubicBezTo>
                                <a:close/>
                                <a:moveTo>
                                  <a:pt x="20" y="0"/>
                                </a:moveTo>
                                <a:cubicBezTo>
                                  <a:pt x="4" y="0"/>
                                  <a:pt x="4" y="0"/>
                                  <a:pt x="4" y="0"/>
                                </a:cubicBezTo>
                                <a:cubicBezTo>
                                  <a:pt x="1" y="0"/>
                                  <a:pt x="0" y="2"/>
                                  <a:pt x="0" y="4"/>
                                </a:cubicBezTo>
                                <a:cubicBezTo>
                                  <a:pt x="0" y="20"/>
                                  <a:pt x="0" y="20"/>
                                  <a:pt x="0" y="20"/>
                                </a:cubicBezTo>
                                <a:cubicBezTo>
                                  <a:pt x="0" y="22"/>
                                  <a:pt x="1" y="24"/>
                                  <a:pt x="4" y="24"/>
                                </a:cubicBezTo>
                                <a:cubicBezTo>
                                  <a:pt x="20" y="24"/>
                                  <a:pt x="20" y="24"/>
                                  <a:pt x="20" y="24"/>
                                </a:cubicBezTo>
                                <a:cubicBezTo>
                                  <a:pt x="22" y="24"/>
                                  <a:pt x="24" y="22"/>
                                  <a:pt x="24" y="20"/>
                                </a:cubicBezTo>
                                <a:cubicBezTo>
                                  <a:pt x="24" y="4"/>
                                  <a:pt x="24" y="4"/>
                                  <a:pt x="24" y="4"/>
                                </a:cubicBezTo>
                                <a:cubicBezTo>
                                  <a:pt x="24" y="2"/>
                                  <a:pt x="22" y="0"/>
                                  <a:pt x="20" y="0"/>
                                </a:cubicBezTo>
                                <a:cubicBezTo>
                                  <a:pt x="20" y="0"/>
                                  <a:pt x="20" y="0"/>
                                  <a:pt x="20" y="0"/>
                                </a:cubicBezTo>
                                <a:close/>
                                <a:moveTo>
                                  <a:pt x="19" y="38"/>
                                </a:moveTo>
                                <a:cubicBezTo>
                                  <a:pt x="3" y="38"/>
                                  <a:pt x="3" y="38"/>
                                  <a:pt x="3" y="38"/>
                                </a:cubicBezTo>
                                <a:cubicBezTo>
                                  <a:pt x="1" y="38"/>
                                  <a:pt x="0" y="40"/>
                                  <a:pt x="0" y="42"/>
                                </a:cubicBezTo>
                                <a:cubicBezTo>
                                  <a:pt x="0" y="57"/>
                                  <a:pt x="0" y="57"/>
                                  <a:pt x="0" y="57"/>
                                </a:cubicBezTo>
                                <a:cubicBezTo>
                                  <a:pt x="0" y="60"/>
                                  <a:pt x="1" y="61"/>
                                  <a:pt x="3" y="61"/>
                                </a:cubicBezTo>
                                <a:cubicBezTo>
                                  <a:pt x="19" y="61"/>
                                  <a:pt x="19" y="61"/>
                                  <a:pt x="19" y="61"/>
                                </a:cubicBezTo>
                                <a:cubicBezTo>
                                  <a:pt x="21" y="61"/>
                                  <a:pt x="23" y="60"/>
                                  <a:pt x="23" y="57"/>
                                </a:cubicBezTo>
                                <a:cubicBezTo>
                                  <a:pt x="23" y="42"/>
                                  <a:pt x="23" y="42"/>
                                  <a:pt x="23" y="42"/>
                                </a:cubicBezTo>
                                <a:cubicBezTo>
                                  <a:pt x="23" y="40"/>
                                  <a:pt x="21" y="38"/>
                                  <a:pt x="19" y="38"/>
                                </a:cubicBezTo>
                                <a:cubicBezTo>
                                  <a:pt x="19" y="38"/>
                                  <a:pt x="19" y="38"/>
                                  <a:pt x="19" y="38"/>
                                </a:cubicBezTo>
                                <a:close/>
                                <a:moveTo>
                                  <a:pt x="19" y="38"/>
                                </a:moveTo>
                                <a:cubicBezTo>
                                  <a:pt x="19" y="38"/>
                                  <a:pt x="19" y="38"/>
                                  <a:pt x="19" y="38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 w="12700">
                            <a:noFill/>
                          </a:ln>
                        </wps:spPr>
                        <wps:bodyPr upright="1"/>
                      </wps:wsp>
                      <wps:wsp>
                        <wps:cNvPr id="431" name="任意多边形 1"/>
                        <wps:cNvSpPr>
                          <a:spLocks noChangeAspect="1"/>
                        </wps:cNvSpPr>
                        <wps:spPr>
                          <a:xfrm>
                            <a:off x="12071" y="55658"/>
                            <a:ext cx="404" cy="388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461" y="346"/>
                              </a:cxn>
                              <a:cxn ang="0">
                                <a:pos x="40" y="346"/>
                              </a:cxn>
                              <a:cxn ang="0">
                                <a:pos x="0" y="301"/>
                              </a:cxn>
                              <a:cxn ang="0">
                                <a:pos x="0" y="44"/>
                              </a:cxn>
                              <a:cxn ang="0">
                                <a:pos x="40" y="0"/>
                              </a:cxn>
                              <a:cxn ang="0">
                                <a:pos x="461" y="0"/>
                              </a:cxn>
                              <a:cxn ang="0">
                                <a:pos x="502" y="44"/>
                              </a:cxn>
                              <a:cxn ang="0">
                                <a:pos x="502" y="301"/>
                              </a:cxn>
                              <a:cxn ang="0">
                                <a:pos x="461" y="346"/>
                              </a:cxn>
                              <a:cxn ang="0">
                                <a:pos x="461" y="88"/>
                              </a:cxn>
                              <a:cxn ang="0">
                                <a:pos x="417" y="44"/>
                              </a:cxn>
                              <a:cxn ang="0">
                                <a:pos x="80" y="44"/>
                              </a:cxn>
                              <a:cxn ang="0">
                                <a:pos x="40" y="88"/>
                              </a:cxn>
                              <a:cxn ang="0">
                                <a:pos x="40" y="257"/>
                              </a:cxn>
                              <a:cxn ang="0">
                                <a:pos x="80" y="301"/>
                              </a:cxn>
                              <a:cxn ang="0">
                                <a:pos x="417" y="301"/>
                              </a:cxn>
                              <a:cxn ang="0">
                                <a:pos x="461" y="257"/>
                              </a:cxn>
                              <a:cxn ang="0">
                                <a:pos x="461" y="88"/>
                              </a:cxn>
                              <a:cxn ang="0">
                                <a:pos x="164" y="386"/>
                              </a:cxn>
                              <a:cxn ang="0">
                                <a:pos x="333" y="386"/>
                              </a:cxn>
                              <a:cxn ang="0">
                                <a:pos x="333" y="430"/>
                              </a:cxn>
                              <a:cxn ang="0">
                                <a:pos x="417" y="430"/>
                              </a:cxn>
                              <a:cxn ang="0">
                                <a:pos x="417" y="471"/>
                              </a:cxn>
                              <a:cxn ang="0">
                                <a:pos x="80" y="471"/>
                              </a:cxn>
                              <a:cxn ang="0">
                                <a:pos x="80" y="430"/>
                              </a:cxn>
                              <a:cxn ang="0">
                                <a:pos x="164" y="430"/>
                              </a:cxn>
                              <a:cxn ang="0">
                                <a:pos x="164" y="386"/>
                              </a:cxn>
                              <a:cxn ang="0">
                                <a:pos x="164" y="386"/>
                              </a:cxn>
                              <a:cxn ang="0">
                                <a:pos x="164" y="386"/>
                              </a:cxn>
                            </a:cxnLst>
                            <a:pathLst>
                              <a:path w="125" h="117">
                                <a:moveTo>
                                  <a:pt x="115" y="86"/>
                                </a:moveTo>
                                <a:cubicBezTo>
                                  <a:pt x="10" y="86"/>
                                  <a:pt x="10" y="86"/>
                                  <a:pt x="10" y="86"/>
                                </a:cubicBezTo>
                                <a:cubicBezTo>
                                  <a:pt x="4" y="86"/>
                                  <a:pt x="0" y="81"/>
                                  <a:pt x="0" y="75"/>
                                </a:cubicBezTo>
                                <a:cubicBezTo>
                                  <a:pt x="0" y="11"/>
                                  <a:pt x="0" y="11"/>
                                  <a:pt x="0" y="11"/>
                                </a:cubicBezTo>
                                <a:cubicBezTo>
                                  <a:pt x="0" y="5"/>
                                  <a:pt x="4" y="0"/>
                                  <a:pt x="10" y="0"/>
                                </a:cubicBezTo>
                                <a:cubicBezTo>
                                  <a:pt x="115" y="0"/>
                                  <a:pt x="115" y="0"/>
                                  <a:pt x="115" y="0"/>
                                </a:cubicBezTo>
                                <a:cubicBezTo>
                                  <a:pt x="120" y="0"/>
                                  <a:pt x="125" y="5"/>
                                  <a:pt x="125" y="11"/>
                                </a:cubicBezTo>
                                <a:cubicBezTo>
                                  <a:pt x="125" y="75"/>
                                  <a:pt x="125" y="75"/>
                                  <a:pt x="125" y="75"/>
                                </a:cubicBezTo>
                                <a:cubicBezTo>
                                  <a:pt x="125" y="81"/>
                                  <a:pt x="120" y="86"/>
                                  <a:pt x="115" y="86"/>
                                </a:cubicBezTo>
                                <a:close/>
                                <a:moveTo>
                                  <a:pt x="115" y="22"/>
                                </a:moveTo>
                                <a:cubicBezTo>
                                  <a:pt x="115" y="16"/>
                                  <a:pt x="110" y="11"/>
                                  <a:pt x="104" y="11"/>
                                </a:cubicBezTo>
                                <a:cubicBezTo>
                                  <a:pt x="20" y="11"/>
                                  <a:pt x="20" y="11"/>
                                  <a:pt x="20" y="11"/>
                                </a:cubicBezTo>
                                <a:cubicBezTo>
                                  <a:pt x="15" y="11"/>
                                  <a:pt x="10" y="16"/>
                                  <a:pt x="10" y="22"/>
                                </a:cubicBezTo>
                                <a:cubicBezTo>
                                  <a:pt x="10" y="64"/>
                                  <a:pt x="10" y="64"/>
                                  <a:pt x="10" y="64"/>
                                </a:cubicBezTo>
                                <a:cubicBezTo>
                                  <a:pt x="10" y="70"/>
                                  <a:pt x="15" y="75"/>
                                  <a:pt x="20" y="75"/>
                                </a:cubicBezTo>
                                <a:cubicBezTo>
                                  <a:pt x="104" y="75"/>
                                  <a:pt x="104" y="75"/>
                                  <a:pt x="104" y="75"/>
                                </a:cubicBezTo>
                                <a:cubicBezTo>
                                  <a:pt x="110" y="75"/>
                                  <a:pt x="115" y="70"/>
                                  <a:pt x="115" y="64"/>
                                </a:cubicBezTo>
                                <a:cubicBezTo>
                                  <a:pt x="115" y="22"/>
                                  <a:pt x="115" y="22"/>
                                  <a:pt x="115" y="22"/>
                                </a:cubicBezTo>
                                <a:close/>
                                <a:moveTo>
                                  <a:pt x="41" y="96"/>
                                </a:moveTo>
                                <a:cubicBezTo>
                                  <a:pt x="83" y="96"/>
                                  <a:pt x="83" y="96"/>
                                  <a:pt x="83" y="96"/>
                                </a:cubicBezTo>
                                <a:cubicBezTo>
                                  <a:pt x="83" y="107"/>
                                  <a:pt x="83" y="107"/>
                                  <a:pt x="83" y="107"/>
                                </a:cubicBezTo>
                                <a:cubicBezTo>
                                  <a:pt x="104" y="107"/>
                                  <a:pt x="104" y="107"/>
                                  <a:pt x="104" y="107"/>
                                </a:cubicBezTo>
                                <a:cubicBezTo>
                                  <a:pt x="104" y="117"/>
                                  <a:pt x="104" y="117"/>
                                  <a:pt x="104" y="117"/>
                                </a:cubicBezTo>
                                <a:cubicBezTo>
                                  <a:pt x="20" y="117"/>
                                  <a:pt x="20" y="117"/>
                                  <a:pt x="20" y="117"/>
                                </a:cubicBezTo>
                                <a:cubicBezTo>
                                  <a:pt x="20" y="107"/>
                                  <a:pt x="20" y="107"/>
                                  <a:pt x="20" y="107"/>
                                </a:cubicBezTo>
                                <a:cubicBezTo>
                                  <a:pt x="41" y="107"/>
                                  <a:pt x="41" y="107"/>
                                  <a:pt x="41" y="107"/>
                                </a:cubicBezTo>
                                <a:cubicBezTo>
                                  <a:pt x="41" y="96"/>
                                  <a:pt x="41" y="96"/>
                                  <a:pt x="41" y="96"/>
                                </a:cubicBezTo>
                                <a:close/>
                                <a:moveTo>
                                  <a:pt x="41" y="96"/>
                                </a:moveTo>
                                <a:cubicBezTo>
                                  <a:pt x="41" y="96"/>
                                  <a:pt x="41" y="96"/>
                                  <a:pt x="41" y="96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 w="12700">
                            <a:noFill/>
                          </a:ln>
                        </wps:spPr>
                        <wps:bodyPr upright="1"/>
                      </wps:wsp>
                      <wps:wsp>
                        <wps:cNvPr id="432" name="任意多边形"/>
                        <wps:cNvSpPr/>
                        <wps:spPr>
                          <a:xfrm>
                            <a:off x="11104" y="55643"/>
                            <a:ext cx="412" cy="418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9575" y="17550"/>
                                </a:moveTo>
                                <a:cubicBezTo>
                                  <a:pt x="14175" y="17550"/>
                                  <a:pt x="14175" y="17550"/>
                                  <a:pt x="14175" y="17550"/>
                                </a:cubicBezTo>
                                <a:cubicBezTo>
                                  <a:pt x="14175" y="20250"/>
                                  <a:pt x="14175" y="20250"/>
                                  <a:pt x="14175" y="20250"/>
                                </a:cubicBezTo>
                                <a:cubicBezTo>
                                  <a:pt x="14850" y="20250"/>
                                  <a:pt x="14850" y="20250"/>
                                  <a:pt x="14850" y="20250"/>
                                </a:cubicBezTo>
                                <a:cubicBezTo>
                                  <a:pt x="15188" y="20250"/>
                                  <a:pt x="15525" y="20588"/>
                                  <a:pt x="15525" y="20925"/>
                                </a:cubicBezTo>
                                <a:cubicBezTo>
                                  <a:pt x="15525" y="21262"/>
                                  <a:pt x="15188" y="21600"/>
                                  <a:pt x="14850" y="21600"/>
                                </a:cubicBezTo>
                                <a:cubicBezTo>
                                  <a:pt x="6750" y="21600"/>
                                  <a:pt x="6750" y="21600"/>
                                  <a:pt x="6750" y="21600"/>
                                </a:cubicBezTo>
                                <a:cubicBezTo>
                                  <a:pt x="6412" y="21600"/>
                                  <a:pt x="6075" y="21262"/>
                                  <a:pt x="6075" y="20925"/>
                                </a:cubicBezTo>
                                <a:cubicBezTo>
                                  <a:pt x="6075" y="20588"/>
                                  <a:pt x="6412" y="20250"/>
                                  <a:pt x="6750" y="20250"/>
                                </a:cubicBezTo>
                                <a:cubicBezTo>
                                  <a:pt x="7425" y="20250"/>
                                  <a:pt x="7425" y="20250"/>
                                  <a:pt x="7425" y="20250"/>
                                </a:cubicBezTo>
                                <a:cubicBezTo>
                                  <a:pt x="7425" y="17550"/>
                                  <a:pt x="7425" y="17550"/>
                                  <a:pt x="7425" y="17550"/>
                                </a:cubicBezTo>
                                <a:cubicBezTo>
                                  <a:pt x="2025" y="17550"/>
                                  <a:pt x="2025" y="17550"/>
                                  <a:pt x="2025" y="17550"/>
                                </a:cubicBezTo>
                                <a:cubicBezTo>
                                  <a:pt x="844" y="17550"/>
                                  <a:pt x="0" y="16706"/>
                                  <a:pt x="0" y="15525"/>
                                </a:cubicBezTo>
                                <a:cubicBezTo>
                                  <a:pt x="0" y="2025"/>
                                  <a:pt x="0" y="2025"/>
                                  <a:pt x="0" y="2025"/>
                                </a:cubicBezTo>
                                <a:cubicBezTo>
                                  <a:pt x="0" y="844"/>
                                  <a:pt x="844" y="0"/>
                                  <a:pt x="2025" y="0"/>
                                </a:cubicBezTo>
                                <a:cubicBezTo>
                                  <a:pt x="19575" y="0"/>
                                  <a:pt x="19575" y="0"/>
                                  <a:pt x="19575" y="0"/>
                                </a:cubicBezTo>
                                <a:cubicBezTo>
                                  <a:pt x="20756" y="0"/>
                                  <a:pt x="21600" y="844"/>
                                  <a:pt x="21600" y="2025"/>
                                </a:cubicBezTo>
                                <a:cubicBezTo>
                                  <a:pt x="21600" y="15525"/>
                                  <a:pt x="21600" y="15525"/>
                                  <a:pt x="21600" y="15525"/>
                                </a:cubicBezTo>
                                <a:cubicBezTo>
                                  <a:pt x="21600" y="16706"/>
                                  <a:pt x="20756" y="17550"/>
                                  <a:pt x="19575" y="17550"/>
                                </a:cubicBezTo>
                                <a:close/>
                                <a:moveTo>
                                  <a:pt x="8775" y="20250"/>
                                </a:moveTo>
                                <a:cubicBezTo>
                                  <a:pt x="12825" y="20250"/>
                                  <a:pt x="12825" y="20250"/>
                                  <a:pt x="12825" y="20250"/>
                                </a:cubicBezTo>
                                <a:cubicBezTo>
                                  <a:pt x="12825" y="17550"/>
                                  <a:pt x="12825" y="17550"/>
                                  <a:pt x="12825" y="17550"/>
                                </a:cubicBezTo>
                                <a:cubicBezTo>
                                  <a:pt x="8775" y="17550"/>
                                  <a:pt x="8775" y="17550"/>
                                  <a:pt x="8775" y="17550"/>
                                </a:cubicBezTo>
                                <a:cubicBezTo>
                                  <a:pt x="8775" y="20250"/>
                                  <a:pt x="8775" y="20250"/>
                                  <a:pt x="8775" y="20250"/>
                                </a:cubicBezTo>
                                <a:close/>
                                <a:moveTo>
                                  <a:pt x="20250" y="2700"/>
                                </a:moveTo>
                                <a:cubicBezTo>
                                  <a:pt x="20250" y="2025"/>
                                  <a:pt x="19575" y="1350"/>
                                  <a:pt x="18900" y="1350"/>
                                </a:cubicBezTo>
                                <a:cubicBezTo>
                                  <a:pt x="2700" y="1350"/>
                                  <a:pt x="2700" y="1350"/>
                                  <a:pt x="2700" y="1350"/>
                                </a:cubicBezTo>
                                <a:cubicBezTo>
                                  <a:pt x="2025" y="1350"/>
                                  <a:pt x="1350" y="2025"/>
                                  <a:pt x="1350" y="2700"/>
                                </a:cubicBezTo>
                                <a:cubicBezTo>
                                  <a:pt x="1350" y="12825"/>
                                  <a:pt x="1350" y="12825"/>
                                  <a:pt x="1350" y="12825"/>
                                </a:cubicBezTo>
                                <a:cubicBezTo>
                                  <a:pt x="20250" y="12825"/>
                                  <a:pt x="20250" y="12825"/>
                                  <a:pt x="20250" y="12825"/>
                                </a:cubicBezTo>
                                <a:cubicBezTo>
                                  <a:pt x="20250" y="2700"/>
                                  <a:pt x="20250" y="2700"/>
                                  <a:pt x="20250" y="2700"/>
                                </a:cubicBezTo>
                                <a:close/>
                                <a:moveTo>
                                  <a:pt x="20250" y="14175"/>
                                </a:moveTo>
                                <a:cubicBezTo>
                                  <a:pt x="1350" y="14175"/>
                                  <a:pt x="1350" y="14175"/>
                                  <a:pt x="1350" y="14175"/>
                                </a:cubicBezTo>
                                <a:cubicBezTo>
                                  <a:pt x="1350" y="14850"/>
                                  <a:pt x="1350" y="14850"/>
                                  <a:pt x="1350" y="14850"/>
                                </a:cubicBezTo>
                                <a:cubicBezTo>
                                  <a:pt x="1350" y="15694"/>
                                  <a:pt x="2025" y="16200"/>
                                  <a:pt x="2700" y="16200"/>
                                </a:cubicBezTo>
                                <a:cubicBezTo>
                                  <a:pt x="18900" y="16200"/>
                                  <a:pt x="18900" y="16200"/>
                                  <a:pt x="18900" y="16200"/>
                                </a:cubicBezTo>
                                <a:cubicBezTo>
                                  <a:pt x="19575" y="16200"/>
                                  <a:pt x="20250" y="15694"/>
                                  <a:pt x="20250" y="14850"/>
                                </a:cubicBezTo>
                                <a:cubicBezTo>
                                  <a:pt x="20250" y="14175"/>
                                  <a:pt x="20250" y="14175"/>
                                  <a:pt x="20250" y="1417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 w="12700">
                            <a:noFill/>
                            <a:miter lim="400000"/>
                          </a:ln>
                        </wps:spPr>
                        <wps:bodyPr lIns="22860" tIns="45720" rIns="22860" bIns="45720"/>
                      </wps:wsp>
                      <wps:wsp>
                        <wps:cNvPr id="433" name="稻壳儿春秋广告/盗版必究        原创来源：http://chn.docer.com/works?userid=199329941#!/work_time"/>
                        <wps:cNvSpPr/>
                        <wps:spPr>
                          <a:xfrm>
                            <a:off x="9396" y="55638"/>
                            <a:ext cx="402" cy="418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9575" y="17550"/>
                                </a:moveTo>
                                <a:cubicBezTo>
                                  <a:pt x="14175" y="17550"/>
                                  <a:pt x="14175" y="17550"/>
                                  <a:pt x="14175" y="17550"/>
                                </a:cubicBezTo>
                                <a:cubicBezTo>
                                  <a:pt x="14175" y="20250"/>
                                  <a:pt x="14175" y="20250"/>
                                  <a:pt x="14175" y="20250"/>
                                </a:cubicBezTo>
                                <a:cubicBezTo>
                                  <a:pt x="14850" y="20250"/>
                                  <a:pt x="14850" y="20250"/>
                                  <a:pt x="14850" y="20250"/>
                                </a:cubicBezTo>
                                <a:cubicBezTo>
                                  <a:pt x="15188" y="20250"/>
                                  <a:pt x="15525" y="20588"/>
                                  <a:pt x="15525" y="20925"/>
                                </a:cubicBezTo>
                                <a:cubicBezTo>
                                  <a:pt x="15525" y="21262"/>
                                  <a:pt x="15188" y="21600"/>
                                  <a:pt x="14850" y="21600"/>
                                </a:cubicBezTo>
                                <a:cubicBezTo>
                                  <a:pt x="6750" y="21600"/>
                                  <a:pt x="6750" y="21600"/>
                                  <a:pt x="6750" y="21600"/>
                                </a:cubicBezTo>
                                <a:cubicBezTo>
                                  <a:pt x="6412" y="21600"/>
                                  <a:pt x="6075" y="21262"/>
                                  <a:pt x="6075" y="20925"/>
                                </a:cubicBezTo>
                                <a:cubicBezTo>
                                  <a:pt x="6075" y="20588"/>
                                  <a:pt x="6412" y="20250"/>
                                  <a:pt x="6750" y="20250"/>
                                </a:cubicBezTo>
                                <a:cubicBezTo>
                                  <a:pt x="7425" y="20250"/>
                                  <a:pt x="7425" y="20250"/>
                                  <a:pt x="7425" y="20250"/>
                                </a:cubicBezTo>
                                <a:cubicBezTo>
                                  <a:pt x="7425" y="17550"/>
                                  <a:pt x="7425" y="17550"/>
                                  <a:pt x="7425" y="17550"/>
                                </a:cubicBezTo>
                                <a:cubicBezTo>
                                  <a:pt x="2025" y="17550"/>
                                  <a:pt x="2025" y="17550"/>
                                  <a:pt x="2025" y="17550"/>
                                </a:cubicBezTo>
                                <a:cubicBezTo>
                                  <a:pt x="844" y="17550"/>
                                  <a:pt x="0" y="16706"/>
                                  <a:pt x="0" y="15525"/>
                                </a:cubicBezTo>
                                <a:cubicBezTo>
                                  <a:pt x="0" y="2025"/>
                                  <a:pt x="0" y="2025"/>
                                  <a:pt x="0" y="2025"/>
                                </a:cubicBezTo>
                                <a:cubicBezTo>
                                  <a:pt x="0" y="844"/>
                                  <a:pt x="844" y="0"/>
                                  <a:pt x="2025" y="0"/>
                                </a:cubicBezTo>
                                <a:cubicBezTo>
                                  <a:pt x="19575" y="0"/>
                                  <a:pt x="19575" y="0"/>
                                  <a:pt x="19575" y="0"/>
                                </a:cubicBezTo>
                                <a:cubicBezTo>
                                  <a:pt x="20756" y="0"/>
                                  <a:pt x="21600" y="844"/>
                                  <a:pt x="21600" y="2025"/>
                                </a:cubicBezTo>
                                <a:cubicBezTo>
                                  <a:pt x="21600" y="15525"/>
                                  <a:pt x="21600" y="15525"/>
                                  <a:pt x="21600" y="15525"/>
                                </a:cubicBezTo>
                                <a:cubicBezTo>
                                  <a:pt x="21600" y="16706"/>
                                  <a:pt x="20756" y="17550"/>
                                  <a:pt x="19575" y="17550"/>
                                </a:cubicBezTo>
                                <a:close/>
                                <a:moveTo>
                                  <a:pt x="8775" y="20250"/>
                                </a:moveTo>
                                <a:cubicBezTo>
                                  <a:pt x="12825" y="20250"/>
                                  <a:pt x="12825" y="20250"/>
                                  <a:pt x="12825" y="20250"/>
                                </a:cubicBezTo>
                                <a:cubicBezTo>
                                  <a:pt x="12825" y="17550"/>
                                  <a:pt x="12825" y="17550"/>
                                  <a:pt x="12825" y="17550"/>
                                </a:cubicBezTo>
                                <a:cubicBezTo>
                                  <a:pt x="8775" y="17550"/>
                                  <a:pt x="8775" y="17550"/>
                                  <a:pt x="8775" y="17550"/>
                                </a:cubicBezTo>
                                <a:cubicBezTo>
                                  <a:pt x="8775" y="20250"/>
                                  <a:pt x="8775" y="20250"/>
                                  <a:pt x="8775" y="20250"/>
                                </a:cubicBezTo>
                                <a:close/>
                                <a:moveTo>
                                  <a:pt x="20250" y="2700"/>
                                </a:moveTo>
                                <a:cubicBezTo>
                                  <a:pt x="20250" y="2025"/>
                                  <a:pt x="19575" y="1350"/>
                                  <a:pt x="18900" y="1350"/>
                                </a:cubicBezTo>
                                <a:cubicBezTo>
                                  <a:pt x="2700" y="1350"/>
                                  <a:pt x="2700" y="1350"/>
                                  <a:pt x="2700" y="1350"/>
                                </a:cubicBezTo>
                                <a:cubicBezTo>
                                  <a:pt x="2025" y="1350"/>
                                  <a:pt x="1350" y="2025"/>
                                  <a:pt x="1350" y="2700"/>
                                </a:cubicBezTo>
                                <a:cubicBezTo>
                                  <a:pt x="1350" y="12825"/>
                                  <a:pt x="1350" y="12825"/>
                                  <a:pt x="1350" y="12825"/>
                                </a:cubicBezTo>
                                <a:cubicBezTo>
                                  <a:pt x="20250" y="12825"/>
                                  <a:pt x="20250" y="12825"/>
                                  <a:pt x="20250" y="12825"/>
                                </a:cubicBezTo>
                                <a:cubicBezTo>
                                  <a:pt x="20250" y="2700"/>
                                  <a:pt x="20250" y="2700"/>
                                  <a:pt x="20250" y="2700"/>
                                </a:cubicBezTo>
                                <a:close/>
                                <a:moveTo>
                                  <a:pt x="20250" y="14175"/>
                                </a:moveTo>
                                <a:cubicBezTo>
                                  <a:pt x="1350" y="14175"/>
                                  <a:pt x="1350" y="14175"/>
                                  <a:pt x="1350" y="14175"/>
                                </a:cubicBezTo>
                                <a:cubicBezTo>
                                  <a:pt x="1350" y="14850"/>
                                  <a:pt x="1350" y="14850"/>
                                  <a:pt x="1350" y="14850"/>
                                </a:cubicBezTo>
                                <a:cubicBezTo>
                                  <a:pt x="1350" y="15694"/>
                                  <a:pt x="2025" y="16200"/>
                                  <a:pt x="2700" y="16200"/>
                                </a:cubicBezTo>
                                <a:cubicBezTo>
                                  <a:pt x="18900" y="16200"/>
                                  <a:pt x="18900" y="16200"/>
                                  <a:pt x="18900" y="16200"/>
                                </a:cubicBezTo>
                                <a:cubicBezTo>
                                  <a:pt x="19575" y="16200"/>
                                  <a:pt x="20250" y="15694"/>
                                  <a:pt x="20250" y="14850"/>
                                </a:cubicBezTo>
                                <a:cubicBezTo>
                                  <a:pt x="20250" y="14175"/>
                                  <a:pt x="20250" y="14175"/>
                                  <a:pt x="20250" y="1417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 w="12700">
                            <a:noFill/>
                            <a:miter lim="400000"/>
                          </a:ln>
                        </wps:spPr>
                        <wps:bodyPr lIns="22860" tIns="45720" rIns="22860" bIns="45720"/>
                      </wps:wsp>
                      <wps:wsp>
                        <wps:cNvPr id="229" name="任意多边形 229"/>
                        <wps:cNvSpPr/>
                        <wps:spPr>
                          <a:xfrm>
                            <a:off x="13877" y="62856"/>
                            <a:ext cx="402" cy="336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239713" y="120650"/>
                              </a:cxn>
                              <a:cxn ang="0">
                                <a:pos x="119856" y="0"/>
                              </a:cxn>
                              <a:cxn ang="0">
                                <a:pos x="0" y="120650"/>
                              </a:cxn>
                              <a:cxn ang="0">
                                <a:pos x="7491" y="162123"/>
                              </a:cxn>
                              <a:cxn ang="0">
                                <a:pos x="0" y="188515"/>
                              </a:cxn>
                              <a:cxn ang="0">
                                <a:pos x="44946" y="241300"/>
                              </a:cxn>
                              <a:cxn ang="0">
                                <a:pos x="44946" y="135731"/>
                              </a:cxn>
                              <a:cxn ang="0">
                                <a:pos x="26218" y="143271"/>
                              </a:cxn>
                              <a:cxn ang="0">
                                <a:pos x="22473" y="124420"/>
                              </a:cxn>
                              <a:cxn ang="0">
                                <a:pos x="119856" y="26392"/>
                              </a:cxn>
                              <a:cxn ang="0">
                                <a:pos x="217239" y="124420"/>
                              </a:cxn>
                              <a:cxn ang="0">
                                <a:pos x="213494" y="143271"/>
                              </a:cxn>
                              <a:cxn ang="0">
                                <a:pos x="194766" y="135731"/>
                              </a:cxn>
                              <a:cxn ang="0">
                                <a:pos x="194766" y="241300"/>
                              </a:cxn>
                              <a:cxn ang="0">
                                <a:pos x="239713" y="188515"/>
                              </a:cxn>
                              <a:cxn ang="0">
                                <a:pos x="232221" y="162123"/>
                              </a:cxn>
                              <a:cxn ang="0">
                                <a:pos x="239713" y="120650"/>
                              </a:cxn>
                            </a:cxnLst>
                            <a:pathLst>
                              <a:path w="64" h="64">
                                <a:moveTo>
                                  <a:pt x="64" y="32"/>
                                </a:moveTo>
                                <a:cubicBezTo>
                                  <a:pt x="64" y="14"/>
                                  <a:pt x="50" y="0"/>
                                  <a:pt x="32" y="0"/>
                                </a:cubicBezTo>
                                <a:cubicBezTo>
                                  <a:pt x="14" y="0"/>
                                  <a:pt x="0" y="14"/>
                                  <a:pt x="0" y="32"/>
                                </a:cubicBezTo>
                                <a:cubicBezTo>
                                  <a:pt x="0" y="36"/>
                                  <a:pt x="1" y="40"/>
                                  <a:pt x="2" y="43"/>
                                </a:cubicBezTo>
                                <a:cubicBezTo>
                                  <a:pt x="1" y="45"/>
                                  <a:pt x="0" y="47"/>
                                  <a:pt x="0" y="50"/>
                                </a:cubicBezTo>
                                <a:cubicBezTo>
                                  <a:pt x="0" y="57"/>
                                  <a:pt x="5" y="63"/>
                                  <a:pt x="12" y="64"/>
                                </a:cubicBezTo>
                                <a:cubicBezTo>
                                  <a:pt x="12" y="36"/>
                                  <a:pt x="12" y="36"/>
                                  <a:pt x="12" y="36"/>
                                </a:cubicBezTo>
                                <a:cubicBezTo>
                                  <a:pt x="10" y="36"/>
                                  <a:pt x="8" y="37"/>
                                  <a:pt x="7" y="38"/>
                                </a:cubicBezTo>
                                <a:cubicBezTo>
                                  <a:pt x="6" y="36"/>
                                  <a:pt x="6" y="35"/>
                                  <a:pt x="6" y="33"/>
                                </a:cubicBezTo>
                                <a:cubicBezTo>
                                  <a:pt x="6" y="19"/>
                                  <a:pt x="18" y="7"/>
                                  <a:pt x="32" y="7"/>
                                </a:cubicBezTo>
                                <a:cubicBezTo>
                                  <a:pt x="46" y="7"/>
                                  <a:pt x="58" y="19"/>
                                  <a:pt x="58" y="33"/>
                                </a:cubicBezTo>
                                <a:cubicBezTo>
                                  <a:pt x="58" y="35"/>
                                  <a:pt x="58" y="36"/>
                                  <a:pt x="57" y="38"/>
                                </a:cubicBezTo>
                                <a:cubicBezTo>
                                  <a:pt x="56" y="37"/>
                                  <a:pt x="54" y="36"/>
                                  <a:pt x="52" y="36"/>
                                </a:cubicBezTo>
                                <a:cubicBezTo>
                                  <a:pt x="52" y="64"/>
                                  <a:pt x="52" y="64"/>
                                  <a:pt x="52" y="64"/>
                                </a:cubicBezTo>
                                <a:cubicBezTo>
                                  <a:pt x="59" y="63"/>
                                  <a:pt x="64" y="57"/>
                                  <a:pt x="64" y="50"/>
                                </a:cubicBezTo>
                                <a:cubicBezTo>
                                  <a:pt x="64" y="47"/>
                                  <a:pt x="63" y="45"/>
                                  <a:pt x="62" y="43"/>
                                </a:cubicBezTo>
                                <a:cubicBezTo>
                                  <a:pt x="63" y="40"/>
                                  <a:pt x="64" y="36"/>
                                  <a:pt x="64" y="3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65" name="任意多边形 250"/>
                        <wps:cNvSpPr>
                          <a:spLocks noChangeAspect="1"/>
                        </wps:cNvSpPr>
                        <wps:spPr>
                          <a:xfrm>
                            <a:off x="14789" y="62803"/>
                            <a:ext cx="387" cy="350"/>
                          </a:xfrm>
                          <a:custGeom>
                            <a:avLst/>
                            <a:gdLst>
                              <a:gd name="G0" fmla="val 0"/>
                            </a:gdLst>
                            <a:ahLst/>
                            <a:cxnLst>
                              <a:cxn ang="0">
                                <a:pos x="G0" y="0"/>
                              </a:cxn>
                              <a:cxn ang="0">
                                <a:pos x="G0" y="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0" y="G0"/>
                              </a:cxn>
                              <a:cxn ang="0">
                                <a:pos x="G0" y="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</a:cxnLst>
                            <a:pathLst>
                              <a:path w="72" h="64">
                                <a:moveTo>
                                  <a:pt x="30" y="0"/>
                                </a:moveTo>
                                <a:cubicBezTo>
                                  <a:pt x="30" y="0"/>
                                  <a:pt x="30" y="0"/>
                                  <a:pt x="30" y="0"/>
                                </a:cubicBezTo>
                                <a:cubicBezTo>
                                  <a:pt x="47" y="0"/>
                                  <a:pt x="60" y="11"/>
                                  <a:pt x="60" y="24"/>
                                </a:cubicBezTo>
                                <a:cubicBezTo>
                                  <a:pt x="60" y="38"/>
                                  <a:pt x="47" y="49"/>
                                  <a:pt x="30" y="49"/>
                                </a:cubicBezTo>
                                <a:cubicBezTo>
                                  <a:pt x="28" y="49"/>
                                  <a:pt x="27" y="48"/>
                                  <a:pt x="25" y="48"/>
                                </a:cubicBezTo>
                                <a:cubicBezTo>
                                  <a:pt x="19" y="55"/>
                                  <a:pt x="11" y="56"/>
                                  <a:pt x="4" y="56"/>
                                </a:cubicBezTo>
                                <a:cubicBezTo>
                                  <a:pt x="4" y="54"/>
                                  <a:pt x="4" y="54"/>
                                  <a:pt x="4" y="54"/>
                                </a:cubicBezTo>
                                <a:cubicBezTo>
                                  <a:pt x="8" y="52"/>
                                  <a:pt x="11" y="49"/>
                                  <a:pt x="11" y="45"/>
                                </a:cubicBezTo>
                                <a:cubicBezTo>
                                  <a:pt x="11" y="44"/>
                                  <a:pt x="11" y="44"/>
                                  <a:pt x="11" y="43"/>
                                </a:cubicBezTo>
                                <a:cubicBezTo>
                                  <a:pt x="4" y="39"/>
                                  <a:pt x="0" y="32"/>
                                  <a:pt x="0" y="24"/>
                                </a:cubicBezTo>
                                <a:cubicBezTo>
                                  <a:pt x="0" y="11"/>
                                  <a:pt x="13" y="0"/>
                                  <a:pt x="30" y="0"/>
                                </a:cubicBezTo>
                                <a:close/>
                                <a:moveTo>
                                  <a:pt x="62" y="54"/>
                                </a:moveTo>
                                <a:cubicBezTo>
                                  <a:pt x="62" y="58"/>
                                  <a:pt x="65" y="61"/>
                                  <a:pt x="68" y="63"/>
                                </a:cubicBezTo>
                                <a:cubicBezTo>
                                  <a:pt x="68" y="64"/>
                                  <a:pt x="68" y="64"/>
                                  <a:pt x="68" y="64"/>
                                </a:cubicBezTo>
                                <a:cubicBezTo>
                                  <a:pt x="62" y="64"/>
                                  <a:pt x="56" y="63"/>
                                  <a:pt x="50" y="57"/>
                                </a:cubicBezTo>
                                <a:cubicBezTo>
                                  <a:pt x="49" y="58"/>
                                  <a:pt x="47" y="58"/>
                                  <a:pt x="46" y="58"/>
                                </a:cubicBezTo>
                                <a:cubicBezTo>
                                  <a:pt x="40" y="58"/>
                                  <a:pt x="35" y="56"/>
                                  <a:pt x="30" y="53"/>
                                </a:cubicBezTo>
                                <a:cubicBezTo>
                                  <a:pt x="39" y="53"/>
                                  <a:pt x="48" y="50"/>
                                  <a:pt x="54" y="45"/>
                                </a:cubicBezTo>
                                <a:cubicBezTo>
                                  <a:pt x="57" y="42"/>
                                  <a:pt x="60" y="39"/>
                                  <a:pt x="62" y="36"/>
                                </a:cubicBezTo>
                                <a:cubicBezTo>
                                  <a:pt x="64" y="32"/>
                                  <a:pt x="65" y="28"/>
                                  <a:pt x="65" y="24"/>
                                </a:cubicBezTo>
                                <a:cubicBezTo>
                                  <a:pt x="65" y="24"/>
                                  <a:pt x="65" y="23"/>
                                  <a:pt x="65" y="22"/>
                                </a:cubicBezTo>
                                <a:cubicBezTo>
                                  <a:pt x="69" y="26"/>
                                  <a:pt x="72" y="31"/>
                                  <a:pt x="72" y="37"/>
                                </a:cubicBezTo>
                                <a:cubicBezTo>
                                  <a:pt x="72" y="43"/>
                                  <a:pt x="68" y="49"/>
                                  <a:pt x="62" y="53"/>
                                </a:cubicBezTo>
                                <a:cubicBezTo>
                                  <a:pt x="62" y="53"/>
                                  <a:pt x="62" y="54"/>
                                  <a:pt x="62" y="54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 w="12700">
                            <a:noFill/>
                          </a:ln>
                        </wps:spPr>
                        <wps:bodyPr upright="1"/>
                      </wps:wsp>
                      <wps:wsp>
                        <wps:cNvPr id="434" name="任意多边形 434"/>
                        <wps:cNvSpPr>
                          <a:spLocks noChangeAspect="1"/>
                        </wps:cNvSpPr>
                        <wps:spPr>
                          <a:xfrm>
                            <a:off x="12951" y="62799"/>
                            <a:ext cx="436" cy="33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16272" y="124506"/>
                              </a:cxn>
                              <a:cxn ang="0">
                                <a:pos x="24628" y="74615"/>
                              </a:cxn>
                              <a:cxn ang="0">
                                <a:pos x="32985" y="124506"/>
                              </a:cxn>
                              <a:cxn ang="0">
                                <a:pos x="206706" y="215900"/>
                              </a:cxn>
                              <a:cxn ang="0">
                                <a:pos x="16272" y="191175"/>
                              </a:cxn>
                              <a:cxn ang="0">
                                <a:pos x="24628" y="166008"/>
                              </a:cxn>
                              <a:cxn ang="0">
                                <a:pos x="32985" y="191175"/>
                              </a:cxn>
                              <a:cxn ang="0">
                                <a:pos x="206706" y="199564"/>
                              </a:cxn>
                              <a:cxn ang="0">
                                <a:pos x="215062" y="24724"/>
                              </a:cxn>
                              <a:cxn ang="0">
                                <a:pos x="41341" y="16777"/>
                              </a:cxn>
                              <a:cxn ang="0">
                                <a:pos x="32985" y="33113"/>
                              </a:cxn>
                              <a:cxn ang="0">
                                <a:pos x="16272" y="33113"/>
                              </a:cxn>
                              <a:cxn ang="0">
                                <a:pos x="41341" y="0"/>
                              </a:cxn>
                              <a:cxn ang="0">
                                <a:pos x="231775" y="24724"/>
                              </a:cxn>
                              <a:cxn ang="0">
                                <a:pos x="206706" y="215900"/>
                              </a:cxn>
                              <a:cxn ang="0">
                                <a:pos x="7916" y="66226"/>
                              </a:cxn>
                              <a:cxn ang="0">
                                <a:pos x="7916" y="49891"/>
                              </a:cxn>
                              <a:cxn ang="0">
                                <a:pos x="41341" y="58279"/>
                              </a:cxn>
                              <a:cxn ang="0">
                                <a:pos x="32985" y="158061"/>
                              </a:cxn>
                              <a:cxn ang="0">
                                <a:pos x="0" y="149673"/>
                              </a:cxn>
                              <a:cxn ang="0">
                                <a:pos x="32985" y="141284"/>
                              </a:cxn>
                              <a:cxn ang="0">
                                <a:pos x="32985" y="158061"/>
                              </a:cxn>
                              <a:cxn ang="0">
                                <a:pos x="58053" y="176605"/>
                              </a:cxn>
                              <a:cxn ang="0">
                                <a:pos x="107311" y="158944"/>
                              </a:cxn>
                              <a:cxn ang="0">
                                <a:pos x="82682" y="83446"/>
                              </a:cxn>
                              <a:cxn ang="0">
                                <a:pos x="182077" y="83446"/>
                              </a:cxn>
                              <a:cxn ang="0">
                                <a:pos x="149092" y="158944"/>
                              </a:cxn>
                              <a:cxn ang="0">
                                <a:pos x="198350" y="176605"/>
                              </a:cxn>
                              <a:cxn ang="0">
                                <a:pos x="140296" y="174839"/>
                              </a:cxn>
                              <a:cxn ang="0">
                                <a:pos x="132380" y="149673"/>
                              </a:cxn>
                              <a:cxn ang="0">
                                <a:pos x="165365" y="83446"/>
                              </a:cxn>
                              <a:cxn ang="0">
                                <a:pos x="99394" y="83446"/>
                              </a:cxn>
                              <a:cxn ang="0">
                                <a:pos x="124023" y="149673"/>
                              </a:cxn>
                              <a:cxn ang="0">
                                <a:pos x="116107" y="174839"/>
                              </a:cxn>
                              <a:cxn ang="0">
                                <a:pos x="65970" y="183228"/>
                              </a:cxn>
                              <a:cxn ang="0">
                                <a:pos x="65970" y="183228"/>
                              </a:cxn>
                            </a:cxnLst>
                            <a:pathLst>
                              <a:path w="527" h="489">
                                <a:moveTo>
                                  <a:pt x="56" y="301"/>
                                </a:moveTo>
                                <a:cubicBezTo>
                                  <a:pt x="46" y="301"/>
                                  <a:pt x="37" y="293"/>
                                  <a:pt x="37" y="282"/>
                                </a:cubicBezTo>
                                <a:cubicBezTo>
                                  <a:pt x="37" y="188"/>
                                  <a:pt x="37" y="188"/>
                                  <a:pt x="37" y="188"/>
                                </a:cubicBezTo>
                                <a:cubicBezTo>
                                  <a:pt x="37" y="178"/>
                                  <a:pt x="46" y="169"/>
                                  <a:pt x="56" y="169"/>
                                </a:cubicBezTo>
                                <a:cubicBezTo>
                                  <a:pt x="67" y="169"/>
                                  <a:pt x="75" y="178"/>
                                  <a:pt x="75" y="188"/>
                                </a:cubicBezTo>
                                <a:cubicBezTo>
                                  <a:pt x="75" y="282"/>
                                  <a:pt x="75" y="282"/>
                                  <a:pt x="75" y="282"/>
                                </a:cubicBezTo>
                                <a:cubicBezTo>
                                  <a:pt x="75" y="293"/>
                                  <a:pt x="67" y="301"/>
                                  <a:pt x="56" y="301"/>
                                </a:cubicBezTo>
                                <a:close/>
                                <a:moveTo>
                                  <a:pt x="470" y="489"/>
                                </a:moveTo>
                                <a:cubicBezTo>
                                  <a:pt x="94" y="489"/>
                                  <a:pt x="94" y="489"/>
                                  <a:pt x="94" y="489"/>
                                </a:cubicBezTo>
                                <a:cubicBezTo>
                                  <a:pt x="63" y="489"/>
                                  <a:pt x="37" y="464"/>
                                  <a:pt x="37" y="433"/>
                                </a:cubicBezTo>
                                <a:cubicBezTo>
                                  <a:pt x="37" y="395"/>
                                  <a:pt x="37" y="395"/>
                                  <a:pt x="37" y="395"/>
                                </a:cubicBezTo>
                                <a:cubicBezTo>
                                  <a:pt x="37" y="385"/>
                                  <a:pt x="46" y="376"/>
                                  <a:pt x="56" y="376"/>
                                </a:cubicBezTo>
                                <a:cubicBezTo>
                                  <a:pt x="67" y="376"/>
                                  <a:pt x="75" y="385"/>
                                  <a:pt x="75" y="395"/>
                                </a:cubicBezTo>
                                <a:cubicBezTo>
                                  <a:pt x="75" y="433"/>
                                  <a:pt x="75" y="433"/>
                                  <a:pt x="75" y="433"/>
                                </a:cubicBezTo>
                                <a:cubicBezTo>
                                  <a:pt x="75" y="444"/>
                                  <a:pt x="83" y="452"/>
                                  <a:pt x="94" y="452"/>
                                </a:cubicBezTo>
                                <a:cubicBezTo>
                                  <a:pt x="470" y="452"/>
                                  <a:pt x="470" y="452"/>
                                  <a:pt x="470" y="452"/>
                                </a:cubicBezTo>
                                <a:cubicBezTo>
                                  <a:pt x="481" y="452"/>
                                  <a:pt x="489" y="443"/>
                                  <a:pt x="489" y="433"/>
                                </a:cubicBezTo>
                                <a:cubicBezTo>
                                  <a:pt x="489" y="56"/>
                                  <a:pt x="489" y="56"/>
                                  <a:pt x="489" y="56"/>
                                </a:cubicBezTo>
                                <a:cubicBezTo>
                                  <a:pt x="489" y="46"/>
                                  <a:pt x="481" y="38"/>
                                  <a:pt x="470" y="38"/>
                                </a:cubicBezTo>
                                <a:cubicBezTo>
                                  <a:pt x="94" y="38"/>
                                  <a:pt x="94" y="38"/>
                                  <a:pt x="94" y="38"/>
                                </a:cubicBezTo>
                                <a:cubicBezTo>
                                  <a:pt x="83" y="38"/>
                                  <a:pt x="75" y="43"/>
                                  <a:pt x="75" y="48"/>
                                </a:cubicBezTo>
                                <a:cubicBezTo>
                                  <a:pt x="75" y="75"/>
                                  <a:pt x="75" y="75"/>
                                  <a:pt x="75" y="75"/>
                                </a:cubicBezTo>
                                <a:cubicBezTo>
                                  <a:pt x="75" y="86"/>
                                  <a:pt x="67" y="94"/>
                                  <a:pt x="56" y="94"/>
                                </a:cubicBezTo>
                                <a:cubicBezTo>
                                  <a:pt x="46" y="94"/>
                                  <a:pt x="37" y="86"/>
                                  <a:pt x="37" y="75"/>
                                </a:cubicBezTo>
                                <a:cubicBezTo>
                                  <a:pt x="37" y="48"/>
                                  <a:pt x="37" y="48"/>
                                  <a:pt x="37" y="48"/>
                                </a:cubicBezTo>
                                <a:cubicBezTo>
                                  <a:pt x="37" y="21"/>
                                  <a:pt x="63" y="0"/>
                                  <a:pt x="94" y="0"/>
                                </a:cubicBezTo>
                                <a:cubicBezTo>
                                  <a:pt x="470" y="0"/>
                                  <a:pt x="470" y="0"/>
                                  <a:pt x="470" y="0"/>
                                </a:cubicBezTo>
                                <a:cubicBezTo>
                                  <a:pt x="501" y="0"/>
                                  <a:pt x="527" y="25"/>
                                  <a:pt x="527" y="56"/>
                                </a:cubicBezTo>
                                <a:cubicBezTo>
                                  <a:pt x="527" y="433"/>
                                  <a:pt x="527" y="433"/>
                                  <a:pt x="527" y="433"/>
                                </a:cubicBezTo>
                                <a:cubicBezTo>
                                  <a:pt x="527" y="464"/>
                                  <a:pt x="501" y="489"/>
                                  <a:pt x="470" y="489"/>
                                </a:cubicBezTo>
                                <a:close/>
                                <a:moveTo>
                                  <a:pt x="75" y="150"/>
                                </a:moveTo>
                                <a:cubicBezTo>
                                  <a:pt x="18" y="150"/>
                                  <a:pt x="18" y="150"/>
                                  <a:pt x="18" y="150"/>
                                </a:cubicBezTo>
                                <a:cubicBezTo>
                                  <a:pt x="8" y="150"/>
                                  <a:pt x="0" y="142"/>
                                  <a:pt x="0" y="132"/>
                                </a:cubicBezTo>
                                <a:cubicBezTo>
                                  <a:pt x="0" y="121"/>
                                  <a:pt x="8" y="113"/>
                                  <a:pt x="18" y="113"/>
                                </a:cubicBezTo>
                                <a:cubicBezTo>
                                  <a:pt x="75" y="113"/>
                                  <a:pt x="75" y="113"/>
                                  <a:pt x="75" y="113"/>
                                </a:cubicBezTo>
                                <a:cubicBezTo>
                                  <a:pt x="85" y="113"/>
                                  <a:pt x="94" y="121"/>
                                  <a:pt x="94" y="132"/>
                                </a:cubicBezTo>
                                <a:cubicBezTo>
                                  <a:pt x="94" y="142"/>
                                  <a:pt x="85" y="150"/>
                                  <a:pt x="75" y="150"/>
                                </a:cubicBezTo>
                                <a:close/>
                                <a:moveTo>
                                  <a:pt x="75" y="358"/>
                                </a:moveTo>
                                <a:cubicBezTo>
                                  <a:pt x="18" y="358"/>
                                  <a:pt x="18" y="358"/>
                                  <a:pt x="18" y="358"/>
                                </a:cubicBezTo>
                                <a:cubicBezTo>
                                  <a:pt x="8" y="358"/>
                                  <a:pt x="0" y="349"/>
                                  <a:pt x="0" y="339"/>
                                </a:cubicBezTo>
                                <a:cubicBezTo>
                                  <a:pt x="0" y="328"/>
                                  <a:pt x="8" y="320"/>
                                  <a:pt x="18" y="320"/>
                                </a:cubicBezTo>
                                <a:cubicBezTo>
                                  <a:pt x="75" y="320"/>
                                  <a:pt x="75" y="320"/>
                                  <a:pt x="75" y="320"/>
                                </a:cubicBezTo>
                                <a:cubicBezTo>
                                  <a:pt x="85" y="320"/>
                                  <a:pt x="94" y="328"/>
                                  <a:pt x="94" y="339"/>
                                </a:cubicBezTo>
                                <a:cubicBezTo>
                                  <a:pt x="94" y="349"/>
                                  <a:pt x="85" y="358"/>
                                  <a:pt x="75" y="358"/>
                                </a:cubicBezTo>
                                <a:close/>
                                <a:moveTo>
                                  <a:pt x="150" y="415"/>
                                </a:moveTo>
                                <a:cubicBezTo>
                                  <a:pt x="141" y="415"/>
                                  <a:pt x="134" y="409"/>
                                  <a:pt x="132" y="400"/>
                                </a:cubicBezTo>
                                <a:cubicBezTo>
                                  <a:pt x="129" y="390"/>
                                  <a:pt x="136" y="380"/>
                                  <a:pt x="146" y="378"/>
                                </a:cubicBezTo>
                                <a:cubicBezTo>
                                  <a:pt x="148" y="377"/>
                                  <a:pt x="203" y="364"/>
                                  <a:pt x="244" y="360"/>
                                </a:cubicBezTo>
                                <a:cubicBezTo>
                                  <a:pt x="244" y="348"/>
                                  <a:pt x="244" y="348"/>
                                  <a:pt x="244" y="348"/>
                                </a:cubicBezTo>
                                <a:cubicBezTo>
                                  <a:pt x="205" y="314"/>
                                  <a:pt x="188" y="266"/>
                                  <a:pt x="188" y="189"/>
                                </a:cubicBezTo>
                                <a:cubicBezTo>
                                  <a:pt x="188" y="114"/>
                                  <a:pt x="226" y="76"/>
                                  <a:pt x="301" y="76"/>
                                </a:cubicBezTo>
                                <a:cubicBezTo>
                                  <a:pt x="394" y="76"/>
                                  <a:pt x="414" y="137"/>
                                  <a:pt x="414" y="189"/>
                                </a:cubicBezTo>
                                <a:cubicBezTo>
                                  <a:pt x="414" y="270"/>
                                  <a:pt x="375" y="320"/>
                                  <a:pt x="339" y="348"/>
                                </a:cubicBezTo>
                                <a:cubicBezTo>
                                  <a:pt x="339" y="360"/>
                                  <a:pt x="339" y="360"/>
                                  <a:pt x="339" y="360"/>
                                </a:cubicBezTo>
                                <a:cubicBezTo>
                                  <a:pt x="380" y="365"/>
                                  <a:pt x="434" y="377"/>
                                  <a:pt x="437" y="377"/>
                                </a:cubicBezTo>
                                <a:cubicBezTo>
                                  <a:pt x="447" y="380"/>
                                  <a:pt x="453" y="390"/>
                                  <a:pt x="451" y="400"/>
                                </a:cubicBezTo>
                                <a:cubicBezTo>
                                  <a:pt x="449" y="410"/>
                                  <a:pt x="439" y="417"/>
                                  <a:pt x="429" y="414"/>
                                </a:cubicBezTo>
                                <a:cubicBezTo>
                                  <a:pt x="428" y="414"/>
                                  <a:pt x="357" y="398"/>
                                  <a:pt x="319" y="396"/>
                                </a:cubicBezTo>
                                <a:cubicBezTo>
                                  <a:pt x="309" y="395"/>
                                  <a:pt x="302" y="387"/>
                                  <a:pt x="302" y="377"/>
                                </a:cubicBezTo>
                                <a:cubicBezTo>
                                  <a:pt x="301" y="339"/>
                                  <a:pt x="301" y="339"/>
                                  <a:pt x="301" y="339"/>
                                </a:cubicBezTo>
                                <a:cubicBezTo>
                                  <a:pt x="301" y="333"/>
                                  <a:pt x="304" y="327"/>
                                  <a:pt x="309" y="323"/>
                                </a:cubicBezTo>
                                <a:cubicBezTo>
                                  <a:pt x="340" y="302"/>
                                  <a:pt x="376" y="260"/>
                                  <a:pt x="376" y="189"/>
                                </a:cubicBezTo>
                                <a:cubicBezTo>
                                  <a:pt x="376" y="135"/>
                                  <a:pt x="354" y="113"/>
                                  <a:pt x="301" y="113"/>
                                </a:cubicBezTo>
                                <a:cubicBezTo>
                                  <a:pt x="247" y="113"/>
                                  <a:pt x="226" y="134"/>
                                  <a:pt x="226" y="189"/>
                                </a:cubicBezTo>
                                <a:cubicBezTo>
                                  <a:pt x="226" y="258"/>
                                  <a:pt x="240" y="297"/>
                                  <a:pt x="275" y="324"/>
                                </a:cubicBezTo>
                                <a:cubicBezTo>
                                  <a:pt x="279" y="327"/>
                                  <a:pt x="282" y="333"/>
                                  <a:pt x="282" y="339"/>
                                </a:cubicBezTo>
                                <a:cubicBezTo>
                                  <a:pt x="282" y="377"/>
                                  <a:pt x="282" y="377"/>
                                  <a:pt x="282" y="377"/>
                                </a:cubicBezTo>
                                <a:cubicBezTo>
                                  <a:pt x="282" y="387"/>
                                  <a:pt x="274" y="395"/>
                                  <a:pt x="264" y="396"/>
                                </a:cubicBezTo>
                                <a:cubicBezTo>
                                  <a:pt x="227" y="397"/>
                                  <a:pt x="155" y="414"/>
                                  <a:pt x="154" y="414"/>
                                </a:cubicBezTo>
                                <a:cubicBezTo>
                                  <a:pt x="153" y="415"/>
                                  <a:pt x="151" y="415"/>
                                  <a:pt x="150" y="415"/>
                                </a:cubicBezTo>
                                <a:close/>
                                <a:moveTo>
                                  <a:pt x="150" y="415"/>
                                </a:moveTo>
                                <a:cubicBezTo>
                                  <a:pt x="150" y="415"/>
                                  <a:pt x="150" y="415"/>
                                  <a:pt x="150" y="415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35" name="任意多边形 225"/>
                        <wps:cNvSpPr>
                          <a:spLocks noChangeAspect="1"/>
                        </wps:cNvSpPr>
                        <wps:spPr>
                          <a:xfrm>
                            <a:off x="11027" y="62827"/>
                            <a:ext cx="450" cy="280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287338" y="181102"/>
                              </a:cxn>
                              <a:cxn ang="0">
                                <a:pos x="251815" y="181102"/>
                              </a:cxn>
                              <a:cxn ang="0">
                                <a:pos x="251815" y="197710"/>
                              </a:cxn>
                              <a:cxn ang="0">
                                <a:pos x="246289" y="210364"/>
                              </a:cxn>
                              <a:cxn ang="0">
                                <a:pos x="233659" y="215900"/>
                              </a:cxn>
                              <a:cxn ang="0">
                                <a:pos x="215503" y="215900"/>
                              </a:cxn>
                              <a:cxn ang="0">
                                <a:pos x="202873" y="210364"/>
                              </a:cxn>
                              <a:cxn ang="0">
                                <a:pos x="198136" y="197710"/>
                              </a:cxn>
                              <a:cxn ang="0">
                                <a:pos x="198136" y="181102"/>
                              </a:cxn>
                              <a:cxn ang="0">
                                <a:pos x="89990" y="181102"/>
                              </a:cxn>
                              <a:cxn ang="0">
                                <a:pos x="89990" y="197710"/>
                              </a:cxn>
                              <a:cxn ang="0">
                                <a:pos x="84464" y="210364"/>
                              </a:cxn>
                              <a:cxn ang="0">
                                <a:pos x="71834" y="215900"/>
                              </a:cxn>
                              <a:cxn ang="0">
                                <a:pos x="53678" y="215900"/>
                              </a:cxn>
                              <a:cxn ang="0">
                                <a:pos x="41048" y="210364"/>
                              </a:cxn>
                              <a:cxn ang="0">
                                <a:pos x="36311" y="197710"/>
                              </a:cxn>
                              <a:cxn ang="0">
                                <a:pos x="36311" y="181102"/>
                              </a:cxn>
                              <a:cxn ang="0">
                                <a:pos x="0" y="181102"/>
                              </a:cxn>
                              <a:cxn ang="0">
                                <a:pos x="0" y="124162"/>
                              </a:cxn>
                              <a:cxn ang="0">
                                <a:pos x="10262" y="99646"/>
                              </a:cxn>
                              <a:cxn ang="0">
                                <a:pos x="35522" y="89365"/>
                              </a:cxn>
                              <a:cxn ang="0">
                                <a:pos x="39469" y="75920"/>
                              </a:cxn>
                              <a:cxn ang="0">
                                <a:pos x="44995" y="58522"/>
                              </a:cxn>
                              <a:cxn ang="0">
                                <a:pos x="50520" y="38751"/>
                              </a:cxn>
                              <a:cxn ang="0">
                                <a:pos x="56046" y="22143"/>
                              </a:cxn>
                              <a:cxn ang="0">
                                <a:pos x="88411" y="0"/>
                              </a:cxn>
                              <a:cxn ang="0">
                                <a:pos x="199715" y="0"/>
                              </a:cxn>
                              <a:cxn ang="0">
                                <a:pos x="217871" y="6326"/>
                              </a:cxn>
                              <a:cxn ang="0">
                                <a:pos x="228133" y="20561"/>
                              </a:cxn>
                              <a:cxn ang="0">
                                <a:pos x="234448" y="38751"/>
                              </a:cxn>
                              <a:cxn ang="0">
                                <a:pos x="240763" y="57731"/>
                              </a:cxn>
                              <a:cxn ang="0">
                                <a:pos x="247079" y="76711"/>
                              </a:cxn>
                              <a:cxn ang="0">
                                <a:pos x="251815" y="89365"/>
                              </a:cxn>
                              <a:cxn ang="0">
                                <a:pos x="277075" y="99646"/>
                              </a:cxn>
                              <a:cxn ang="0">
                                <a:pos x="287338" y="124162"/>
                              </a:cxn>
                              <a:cxn ang="0">
                                <a:pos x="287338" y="181102"/>
                              </a:cxn>
                              <a:cxn ang="0">
                                <a:pos x="35522" y="143933"/>
                              </a:cxn>
                              <a:cxn ang="0">
                                <a:pos x="48152" y="139188"/>
                              </a:cxn>
                              <a:cxn ang="0">
                                <a:pos x="53678" y="126534"/>
                              </a:cxn>
                              <a:cxn ang="0">
                                <a:pos x="48152" y="113090"/>
                              </a:cxn>
                              <a:cxn ang="0">
                                <a:pos x="35522" y="108345"/>
                              </a:cxn>
                              <a:cxn ang="0">
                                <a:pos x="22892" y="113090"/>
                              </a:cxn>
                              <a:cxn ang="0">
                                <a:pos x="17366" y="126534"/>
                              </a:cxn>
                              <a:cxn ang="0">
                                <a:pos x="22892" y="139188"/>
                              </a:cxn>
                              <a:cxn ang="0">
                                <a:pos x="35522" y="143933"/>
                              </a:cxn>
                              <a:cxn ang="0">
                                <a:pos x="222608" y="89365"/>
                              </a:cxn>
                              <a:cxn ang="0">
                                <a:pos x="211556" y="37169"/>
                              </a:cxn>
                              <a:cxn ang="0">
                                <a:pos x="74992" y="37169"/>
                              </a:cxn>
                              <a:cxn ang="0">
                                <a:pos x="65519" y="89365"/>
                              </a:cxn>
                              <a:cxn ang="0">
                                <a:pos x="222608" y="89365"/>
                              </a:cxn>
                              <a:cxn ang="0">
                                <a:pos x="251026" y="143933"/>
                              </a:cxn>
                              <a:cxn ang="0">
                                <a:pos x="264445" y="138397"/>
                              </a:cxn>
                              <a:cxn ang="0">
                                <a:pos x="269971" y="125743"/>
                              </a:cxn>
                              <a:cxn ang="0">
                                <a:pos x="264445" y="112299"/>
                              </a:cxn>
                              <a:cxn ang="0">
                                <a:pos x="251026" y="107554"/>
                              </a:cxn>
                              <a:cxn ang="0">
                                <a:pos x="238395" y="112299"/>
                              </a:cxn>
                              <a:cxn ang="0">
                                <a:pos x="232870" y="125743"/>
                              </a:cxn>
                              <a:cxn ang="0">
                                <a:pos x="238395" y="138397"/>
                              </a:cxn>
                              <a:cxn ang="0">
                                <a:pos x="251026" y="143933"/>
                              </a:cxn>
                              <a:cxn ang="0">
                                <a:pos x="251026" y="143933"/>
                              </a:cxn>
                              <a:cxn ang="0">
                                <a:pos x="251026" y="143933"/>
                              </a:cxn>
                            </a:cxnLst>
                            <a:pathLst>
                              <a:path w="364" h="273">
                                <a:moveTo>
                                  <a:pt x="364" y="229"/>
                                </a:moveTo>
                                <a:cubicBezTo>
                                  <a:pt x="319" y="229"/>
                                  <a:pt x="319" y="229"/>
                                  <a:pt x="319" y="229"/>
                                </a:cubicBezTo>
                                <a:cubicBezTo>
                                  <a:pt x="319" y="250"/>
                                  <a:pt x="319" y="250"/>
                                  <a:pt x="319" y="250"/>
                                </a:cubicBezTo>
                                <a:cubicBezTo>
                                  <a:pt x="319" y="257"/>
                                  <a:pt x="316" y="262"/>
                                  <a:pt x="312" y="266"/>
                                </a:cubicBezTo>
                                <a:cubicBezTo>
                                  <a:pt x="308" y="271"/>
                                  <a:pt x="302" y="273"/>
                                  <a:pt x="296" y="273"/>
                                </a:cubicBezTo>
                                <a:cubicBezTo>
                                  <a:pt x="273" y="273"/>
                                  <a:pt x="273" y="273"/>
                                  <a:pt x="273" y="273"/>
                                </a:cubicBezTo>
                                <a:cubicBezTo>
                                  <a:pt x="267" y="273"/>
                                  <a:pt x="262" y="271"/>
                                  <a:pt x="257" y="266"/>
                                </a:cubicBezTo>
                                <a:cubicBezTo>
                                  <a:pt x="253" y="262"/>
                                  <a:pt x="251" y="257"/>
                                  <a:pt x="251" y="250"/>
                                </a:cubicBezTo>
                                <a:cubicBezTo>
                                  <a:pt x="251" y="229"/>
                                  <a:pt x="251" y="229"/>
                                  <a:pt x="251" y="229"/>
                                </a:cubicBezTo>
                                <a:cubicBezTo>
                                  <a:pt x="114" y="229"/>
                                  <a:pt x="114" y="229"/>
                                  <a:pt x="114" y="229"/>
                                </a:cubicBezTo>
                                <a:cubicBezTo>
                                  <a:pt x="114" y="250"/>
                                  <a:pt x="114" y="250"/>
                                  <a:pt x="114" y="250"/>
                                </a:cubicBezTo>
                                <a:cubicBezTo>
                                  <a:pt x="114" y="257"/>
                                  <a:pt x="112" y="262"/>
                                  <a:pt x="107" y="266"/>
                                </a:cubicBezTo>
                                <a:cubicBezTo>
                                  <a:pt x="103" y="271"/>
                                  <a:pt x="98" y="273"/>
                                  <a:pt x="91" y="273"/>
                                </a:cubicBezTo>
                                <a:cubicBezTo>
                                  <a:pt x="68" y="273"/>
                                  <a:pt x="68" y="273"/>
                                  <a:pt x="68" y="273"/>
                                </a:cubicBezTo>
                                <a:cubicBezTo>
                                  <a:pt x="62" y="273"/>
                                  <a:pt x="57" y="271"/>
                                  <a:pt x="52" y="266"/>
                                </a:cubicBezTo>
                                <a:cubicBezTo>
                                  <a:pt x="48" y="262"/>
                                  <a:pt x="46" y="257"/>
                                  <a:pt x="46" y="250"/>
                                </a:cubicBezTo>
                                <a:cubicBezTo>
                                  <a:pt x="46" y="229"/>
                                  <a:pt x="46" y="229"/>
                                  <a:pt x="46" y="229"/>
                                </a:cubicBezTo>
                                <a:cubicBezTo>
                                  <a:pt x="0" y="229"/>
                                  <a:pt x="0" y="229"/>
                                  <a:pt x="0" y="229"/>
                                </a:cubicBezTo>
                                <a:cubicBezTo>
                                  <a:pt x="0" y="157"/>
                                  <a:pt x="0" y="157"/>
                                  <a:pt x="0" y="157"/>
                                </a:cubicBezTo>
                                <a:cubicBezTo>
                                  <a:pt x="0" y="144"/>
                                  <a:pt x="4" y="133"/>
                                  <a:pt x="13" y="126"/>
                                </a:cubicBezTo>
                                <a:cubicBezTo>
                                  <a:pt x="22" y="118"/>
                                  <a:pt x="32" y="114"/>
                                  <a:pt x="45" y="113"/>
                                </a:cubicBezTo>
                                <a:cubicBezTo>
                                  <a:pt x="46" y="109"/>
                                  <a:pt x="48" y="103"/>
                                  <a:pt x="50" y="96"/>
                                </a:cubicBezTo>
                                <a:cubicBezTo>
                                  <a:pt x="52" y="89"/>
                                  <a:pt x="54" y="82"/>
                                  <a:pt x="57" y="74"/>
                                </a:cubicBezTo>
                                <a:cubicBezTo>
                                  <a:pt x="59" y="66"/>
                                  <a:pt x="61" y="57"/>
                                  <a:pt x="64" y="49"/>
                                </a:cubicBezTo>
                                <a:cubicBezTo>
                                  <a:pt x="66" y="41"/>
                                  <a:pt x="69" y="34"/>
                                  <a:pt x="71" y="28"/>
                                </a:cubicBezTo>
                                <a:cubicBezTo>
                                  <a:pt x="77" y="9"/>
                                  <a:pt x="91" y="0"/>
                                  <a:pt x="112" y="0"/>
                                </a:cubicBezTo>
                                <a:cubicBezTo>
                                  <a:pt x="253" y="0"/>
                                  <a:pt x="253" y="0"/>
                                  <a:pt x="253" y="0"/>
                                </a:cubicBezTo>
                                <a:cubicBezTo>
                                  <a:pt x="263" y="0"/>
                                  <a:pt x="270" y="3"/>
                                  <a:pt x="276" y="8"/>
                                </a:cubicBezTo>
                                <a:cubicBezTo>
                                  <a:pt x="282" y="13"/>
                                  <a:pt x="287" y="19"/>
                                  <a:pt x="289" y="26"/>
                                </a:cubicBezTo>
                                <a:cubicBezTo>
                                  <a:pt x="297" y="49"/>
                                  <a:pt x="297" y="49"/>
                                  <a:pt x="297" y="49"/>
                                </a:cubicBezTo>
                                <a:cubicBezTo>
                                  <a:pt x="299" y="57"/>
                                  <a:pt x="302" y="65"/>
                                  <a:pt x="305" y="73"/>
                                </a:cubicBezTo>
                                <a:cubicBezTo>
                                  <a:pt x="308" y="82"/>
                                  <a:pt x="310" y="89"/>
                                  <a:pt x="313" y="97"/>
                                </a:cubicBezTo>
                                <a:cubicBezTo>
                                  <a:pt x="315" y="104"/>
                                  <a:pt x="317" y="109"/>
                                  <a:pt x="319" y="113"/>
                                </a:cubicBezTo>
                                <a:cubicBezTo>
                                  <a:pt x="332" y="114"/>
                                  <a:pt x="343" y="119"/>
                                  <a:pt x="351" y="126"/>
                                </a:cubicBezTo>
                                <a:cubicBezTo>
                                  <a:pt x="360" y="134"/>
                                  <a:pt x="364" y="144"/>
                                  <a:pt x="364" y="157"/>
                                </a:cubicBezTo>
                                <a:cubicBezTo>
                                  <a:pt x="364" y="229"/>
                                  <a:pt x="364" y="229"/>
                                  <a:pt x="364" y="229"/>
                                </a:cubicBezTo>
                                <a:close/>
                                <a:moveTo>
                                  <a:pt x="45" y="182"/>
                                </a:moveTo>
                                <a:cubicBezTo>
                                  <a:pt x="51" y="182"/>
                                  <a:pt x="56" y="180"/>
                                  <a:pt x="61" y="176"/>
                                </a:cubicBezTo>
                                <a:cubicBezTo>
                                  <a:pt x="65" y="171"/>
                                  <a:pt x="68" y="166"/>
                                  <a:pt x="68" y="160"/>
                                </a:cubicBezTo>
                                <a:cubicBezTo>
                                  <a:pt x="68" y="153"/>
                                  <a:pt x="65" y="148"/>
                                  <a:pt x="61" y="143"/>
                                </a:cubicBezTo>
                                <a:cubicBezTo>
                                  <a:pt x="56" y="139"/>
                                  <a:pt x="51" y="137"/>
                                  <a:pt x="45" y="137"/>
                                </a:cubicBezTo>
                                <a:cubicBezTo>
                                  <a:pt x="38" y="137"/>
                                  <a:pt x="33" y="139"/>
                                  <a:pt x="29" y="143"/>
                                </a:cubicBezTo>
                                <a:cubicBezTo>
                                  <a:pt x="24" y="148"/>
                                  <a:pt x="22" y="153"/>
                                  <a:pt x="22" y="160"/>
                                </a:cubicBezTo>
                                <a:cubicBezTo>
                                  <a:pt x="22" y="166"/>
                                  <a:pt x="24" y="171"/>
                                  <a:pt x="29" y="176"/>
                                </a:cubicBezTo>
                                <a:cubicBezTo>
                                  <a:pt x="33" y="180"/>
                                  <a:pt x="38" y="182"/>
                                  <a:pt x="45" y="182"/>
                                </a:cubicBezTo>
                                <a:close/>
                                <a:moveTo>
                                  <a:pt x="282" y="113"/>
                                </a:moveTo>
                                <a:cubicBezTo>
                                  <a:pt x="268" y="47"/>
                                  <a:pt x="268" y="47"/>
                                  <a:pt x="268" y="47"/>
                                </a:cubicBezTo>
                                <a:cubicBezTo>
                                  <a:pt x="95" y="47"/>
                                  <a:pt x="95" y="47"/>
                                  <a:pt x="95" y="47"/>
                                </a:cubicBezTo>
                                <a:cubicBezTo>
                                  <a:pt x="83" y="113"/>
                                  <a:pt x="83" y="113"/>
                                  <a:pt x="83" y="113"/>
                                </a:cubicBezTo>
                                <a:cubicBezTo>
                                  <a:pt x="282" y="113"/>
                                  <a:pt x="282" y="113"/>
                                  <a:pt x="282" y="113"/>
                                </a:cubicBezTo>
                                <a:close/>
                                <a:moveTo>
                                  <a:pt x="318" y="182"/>
                                </a:moveTo>
                                <a:cubicBezTo>
                                  <a:pt x="325" y="182"/>
                                  <a:pt x="330" y="180"/>
                                  <a:pt x="335" y="175"/>
                                </a:cubicBezTo>
                                <a:cubicBezTo>
                                  <a:pt x="339" y="171"/>
                                  <a:pt x="342" y="165"/>
                                  <a:pt x="342" y="159"/>
                                </a:cubicBezTo>
                                <a:cubicBezTo>
                                  <a:pt x="342" y="152"/>
                                  <a:pt x="339" y="147"/>
                                  <a:pt x="335" y="142"/>
                                </a:cubicBezTo>
                                <a:cubicBezTo>
                                  <a:pt x="330" y="138"/>
                                  <a:pt x="325" y="136"/>
                                  <a:pt x="318" y="136"/>
                                </a:cubicBezTo>
                                <a:cubicBezTo>
                                  <a:pt x="312" y="136"/>
                                  <a:pt x="306" y="138"/>
                                  <a:pt x="302" y="142"/>
                                </a:cubicBezTo>
                                <a:cubicBezTo>
                                  <a:pt x="297" y="147"/>
                                  <a:pt x="295" y="152"/>
                                  <a:pt x="295" y="159"/>
                                </a:cubicBezTo>
                                <a:cubicBezTo>
                                  <a:pt x="295" y="165"/>
                                  <a:pt x="297" y="171"/>
                                  <a:pt x="302" y="175"/>
                                </a:cubicBezTo>
                                <a:cubicBezTo>
                                  <a:pt x="306" y="180"/>
                                  <a:pt x="312" y="182"/>
                                  <a:pt x="318" y="182"/>
                                </a:cubicBezTo>
                                <a:close/>
                                <a:moveTo>
                                  <a:pt x="318" y="182"/>
                                </a:moveTo>
                                <a:cubicBezTo>
                                  <a:pt x="318" y="182"/>
                                  <a:pt x="318" y="182"/>
                                  <a:pt x="318" y="182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36" name="任意多边形 436"/>
                        <wps:cNvSpPr>
                          <a:spLocks noChangeAspect="1"/>
                        </wps:cNvSpPr>
                        <wps:spPr>
                          <a:xfrm>
                            <a:off x="11986" y="62781"/>
                            <a:ext cx="455" cy="37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72472042" y="144151071"/>
                              </a:cxn>
                              <a:cxn ang="0">
                                <a:pos x="0" y="72075535"/>
                              </a:cxn>
                              <a:cxn ang="0">
                                <a:pos x="72472042" y="0"/>
                              </a:cxn>
                              <a:cxn ang="0">
                                <a:pos x="144944084" y="72075535"/>
                              </a:cxn>
                              <a:cxn ang="0">
                                <a:pos x="72472042" y="144151071"/>
                              </a:cxn>
                              <a:cxn ang="0">
                                <a:pos x="72472042" y="7722493"/>
                              </a:cxn>
                              <a:cxn ang="0">
                                <a:pos x="7765034" y="72075535"/>
                              </a:cxn>
                              <a:cxn ang="0">
                                <a:pos x="72472042" y="136428578"/>
                              </a:cxn>
                              <a:cxn ang="0">
                                <a:pos x="137179050" y="72075535"/>
                              </a:cxn>
                              <a:cxn ang="0">
                                <a:pos x="72472042" y="7722493"/>
                              </a:cxn>
                              <a:cxn ang="0">
                                <a:pos x="65353692" y="67570814"/>
                              </a:cxn>
                              <a:cxn ang="0">
                                <a:pos x="45941911" y="82371926"/>
                              </a:cxn>
                              <a:cxn ang="0">
                                <a:pos x="44001055" y="82371926"/>
                              </a:cxn>
                              <a:cxn ang="0">
                                <a:pos x="31059331" y="78511080"/>
                              </a:cxn>
                              <a:cxn ang="0">
                                <a:pos x="26530130" y="79798028"/>
                              </a:cxn>
                              <a:cxn ang="0">
                                <a:pos x="26530130" y="81084977"/>
                              </a:cxn>
                              <a:cxn ang="0">
                                <a:pos x="32353504" y="88163596"/>
                              </a:cxn>
                              <a:cxn ang="0">
                                <a:pos x="36236021" y="94599140"/>
                              </a:cxn>
                              <a:cxn ang="0">
                                <a:pos x="39471049" y="103608582"/>
                              </a:cxn>
                              <a:cxn ang="0">
                                <a:pos x="40765222" y="104895531"/>
                              </a:cxn>
                              <a:cxn ang="0">
                                <a:pos x="44001055" y="101677759"/>
                              </a:cxn>
                              <a:cxn ang="0">
                                <a:pos x="45941911" y="93312191"/>
                              </a:cxn>
                              <a:cxn ang="0">
                                <a:pos x="46589399" y="92668317"/>
                              </a:cxn>
                              <a:cxn ang="0">
                                <a:pos x="53059457" y="89450544"/>
                              </a:cxn>
                              <a:cxn ang="0">
                                <a:pos x="99001368" y="66283866"/>
                              </a:cxn>
                              <a:cxn ang="0">
                                <a:pos x="112590580" y="56630549"/>
                              </a:cxn>
                              <a:cxn ang="0">
                                <a:pos x="118413953" y="49551930"/>
                              </a:cxn>
                              <a:cxn ang="0">
                                <a:pos x="115825608" y="43116386"/>
                              </a:cxn>
                              <a:cxn ang="0">
                                <a:pos x="111296407" y="42473312"/>
                              </a:cxn>
                              <a:cxn ang="0">
                                <a:pos x="100295540" y="45691084"/>
                              </a:cxn>
                              <a:cxn ang="0">
                                <a:pos x="85412961" y="54056651"/>
                              </a:cxn>
                              <a:cxn ang="0">
                                <a:pos x="83472104" y="54056651"/>
                              </a:cxn>
                              <a:cxn ang="0">
                                <a:pos x="68589525" y="46334158"/>
                              </a:cxn>
                              <a:cxn ang="0">
                                <a:pos x="67942036" y="45691084"/>
                              </a:cxn>
                              <a:cxn ang="0">
                                <a:pos x="67942036" y="45691084"/>
                              </a:cxn>
                              <a:cxn ang="0">
                                <a:pos x="68589525" y="43116386"/>
                              </a:cxn>
                              <a:cxn ang="0">
                                <a:pos x="66001180" y="42473312"/>
                              </a:cxn>
                              <a:cxn ang="0">
                                <a:pos x="64707008" y="43760261"/>
                              </a:cxn>
                              <a:cxn ang="0">
                                <a:pos x="63412835" y="43760261"/>
                              </a:cxn>
                              <a:cxn ang="0">
                                <a:pos x="59530318" y="41186363"/>
                              </a:cxn>
                              <a:cxn ang="0">
                                <a:pos x="47236083" y="35393893"/>
                              </a:cxn>
                              <a:cxn ang="0">
                                <a:pos x="43353566" y="36037767"/>
                              </a:cxn>
                              <a:cxn ang="0">
                                <a:pos x="42706882" y="39898614"/>
                              </a:cxn>
                              <a:cxn ang="0">
                                <a:pos x="44647739" y="41829437"/>
                              </a:cxn>
                              <a:cxn ang="0">
                                <a:pos x="60177807" y="60492196"/>
                              </a:cxn>
                              <a:cxn ang="0">
                                <a:pos x="66001180" y="66926939"/>
                              </a:cxn>
                              <a:cxn ang="0">
                                <a:pos x="65353692" y="67570814"/>
                              </a:cxn>
                              <a:cxn ang="0">
                                <a:pos x="77001243" y="88807470"/>
                              </a:cxn>
                              <a:cxn ang="0">
                                <a:pos x="85412961" y="113261899"/>
                              </a:cxn>
                              <a:cxn ang="0">
                                <a:pos x="86060449" y="115191922"/>
                              </a:cxn>
                              <a:cxn ang="0">
                                <a:pos x="89942966" y="116478870"/>
                              </a:cxn>
                              <a:cxn ang="0">
                                <a:pos x="91883822" y="113261899"/>
                              </a:cxn>
                              <a:cxn ang="0">
                                <a:pos x="92531311" y="110044127"/>
                              </a:cxn>
                              <a:cxn ang="0">
                                <a:pos x="93177995" y="97173038"/>
                              </a:cxn>
                              <a:cxn ang="0">
                                <a:pos x="93825483" y="96529964"/>
                              </a:cxn>
                              <a:cxn ang="0">
                                <a:pos x="95119655" y="95243015"/>
                              </a:cxn>
                              <a:cxn ang="0">
                                <a:pos x="95766339" y="93312191"/>
                              </a:cxn>
                              <a:cxn ang="0">
                                <a:pos x="93825483" y="92668317"/>
                              </a:cxn>
                              <a:cxn ang="0">
                                <a:pos x="93177995" y="92668317"/>
                              </a:cxn>
                              <a:cxn ang="0">
                                <a:pos x="94472167" y="76580256"/>
                              </a:cxn>
                              <a:cxn ang="0">
                                <a:pos x="77001243" y="88163596"/>
                              </a:cxn>
                              <a:cxn ang="0">
                                <a:pos x="77001243" y="88807470"/>
                              </a:cxn>
                            </a:cxnLst>
                            <a:pathLst>
                              <a:path w="225" h="224">
                                <a:moveTo>
                                  <a:pt x="112" y="224"/>
                                </a:moveTo>
                                <a:cubicBezTo>
                                  <a:pt x="50" y="224"/>
                                  <a:pt x="0" y="174"/>
                                  <a:pt x="0" y="112"/>
                                </a:cubicBezTo>
                                <a:cubicBezTo>
                                  <a:pt x="0" y="50"/>
                                  <a:pt x="50" y="0"/>
                                  <a:pt x="112" y="0"/>
                                </a:cubicBezTo>
                                <a:cubicBezTo>
                                  <a:pt x="174" y="0"/>
                                  <a:pt x="224" y="50"/>
                                  <a:pt x="224" y="112"/>
                                </a:cubicBezTo>
                                <a:cubicBezTo>
                                  <a:pt x="225" y="174"/>
                                  <a:pt x="174" y="224"/>
                                  <a:pt x="112" y="224"/>
                                </a:cubicBezTo>
                                <a:close/>
                                <a:moveTo>
                                  <a:pt x="112" y="12"/>
                                </a:moveTo>
                                <a:cubicBezTo>
                                  <a:pt x="57" y="12"/>
                                  <a:pt x="12" y="57"/>
                                  <a:pt x="12" y="112"/>
                                </a:cubicBezTo>
                                <a:cubicBezTo>
                                  <a:pt x="12" y="167"/>
                                  <a:pt x="57" y="212"/>
                                  <a:pt x="112" y="212"/>
                                </a:cubicBezTo>
                                <a:cubicBezTo>
                                  <a:pt x="167" y="212"/>
                                  <a:pt x="212" y="167"/>
                                  <a:pt x="212" y="112"/>
                                </a:cubicBezTo>
                                <a:cubicBezTo>
                                  <a:pt x="212" y="57"/>
                                  <a:pt x="167" y="12"/>
                                  <a:pt x="112" y="12"/>
                                </a:cubicBezTo>
                                <a:close/>
                                <a:moveTo>
                                  <a:pt x="101" y="105"/>
                                </a:moveTo>
                                <a:cubicBezTo>
                                  <a:pt x="91" y="112"/>
                                  <a:pt x="81" y="120"/>
                                  <a:pt x="71" y="128"/>
                                </a:cubicBezTo>
                                <a:cubicBezTo>
                                  <a:pt x="70" y="129"/>
                                  <a:pt x="69" y="129"/>
                                  <a:pt x="68" y="128"/>
                                </a:cubicBezTo>
                                <a:cubicBezTo>
                                  <a:pt x="61" y="126"/>
                                  <a:pt x="54" y="124"/>
                                  <a:pt x="48" y="122"/>
                                </a:cubicBezTo>
                                <a:cubicBezTo>
                                  <a:pt x="45" y="121"/>
                                  <a:pt x="42" y="122"/>
                                  <a:pt x="41" y="124"/>
                                </a:cubicBezTo>
                                <a:cubicBezTo>
                                  <a:pt x="41" y="125"/>
                                  <a:pt x="41" y="126"/>
                                  <a:pt x="41" y="126"/>
                                </a:cubicBezTo>
                                <a:cubicBezTo>
                                  <a:pt x="44" y="130"/>
                                  <a:pt x="48" y="133"/>
                                  <a:pt x="50" y="137"/>
                                </a:cubicBezTo>
                                <a:cubicBezTo>
                                  <a:pt x="53" y="140"/>
                                  <a:pt x="55" y="143"/>
                                  <a:pt x="56" y="147"/>
                                </a:cubicBezTo>
                                <a:cubicBezTo>
                                  <a:pt x="58" y="151"/>
                                  <a:pt x="60" y="156"/>
                                  <a:pt x="61" y="161"/>
                                </a:cubicBezTo>
                                <a:cubicBezTo>
                                  <a:pt x="62" y="162"/>
                                  <a:pt x="62" y="163"/>
                                  <a:pt x="63" y="163"/>
                                </a:cubicBezTo>
                                <a:cubicBezTo>
                                  <a:pt x="66" y="163"/>
                                  <a:pt x="68" y="161"/>
                                  <a:pt x="68" y="158"/>
                                </a:cubicBezTo>
                                <a:cubicBezTo>
                                  <a:pt x="69" y="154"/>
                                  <a:pt x="70" y="149"/>
                                  <a:pt x="71" y="145"/>
                                </a:cubicBezTo>
                                <a:cubicBezTo>
                                  <a:pt x="71" y="145"/>
                                  <a:pt x="72" y="144"/>
                                  <a:pt x="72" y="144"/>
                                </a:cubicBezTo>
                                <a:cubicBezTo>
                                  <a:pt x="76" y="142"/>
                                  <a:pt x="79" y="141"/>
                                  <a:pt x="82" y="139"/>
                                </a:cubicBezTo>
                                <a:cubicBezTo>
                                  <a:pt x="106" y="128"/>
                                  <a:pt x="130" y="116"/>
                                  <a:pt x="153" y="103"/>
                                </a:cubicBezTo>
                                <a:cubicBezTo>
                                  <a:pt x="160" y="98"/>
                                  <a:pt x="167" y="93"/>
                                  <a:pt x="174" y="88"/>
                                </a:cubicBezTo>
                                <a:cubicBezTo>
                                  <a:pt x="177" y="85"/>
                                  <a:pt x="180" y="81"/>
                                  <a:pt x="183" y="77"/>
                                </a:cubicBezTo>
                                <a:cubicBezTo>
                                  <a:pt x="185" y="73"/>
                                  <a:pt x="183" y="69"/>
                                  <a:pt x="179" y="67"/>
                                </a:cubicBezTo>
                                <a:cubicBezTo>
                                  <a:pt x="177" y="66"/>
                                  <a:pt x="174" y="66"/>
                                  <a:pt x="172" y="66"/>
                                </a:cubicBezTo>
                                <a:cubicBezTo>
                                  <a:pt x="166" y="66"/>
                                  <a:pt x="161" y="68"/>
                                  <a:pt x="155" y="71"/>
                                </a:cubicBezTo>
                                <a:cubicBezTo>
                                  <a:pt x="147" y="74"/>
                                  <a:pt x="139" y="79"/>
                                  <a:pt x="132" y="84"/>
                                </a:cubicBezTo>
                                <a:cubicBezTo>
                                  <a:pt x="131" y="84"/>
                                  <a:pt x="130" y="84"/>
                                  <a:pt x="129" y="84"/>
                                </a:cubicBezTo>
                                <a:cubicBezTo>
                                  <a:pt x="122" y="80"/>
                                  <a:pt x="114" y="76"/>
                                  <a:pt x="106" y="72"/>
                                </a:cubicBezTo>
                                <a:cubicBezTo>
                                  <a:pt x="106" y="71"/>
                                  <a:pt x="105" y="71"/>
                                  <a:pt x="105" y="71"/>
                                </a:cubicBezTo>
                                <a:cubicBezTo>
                                  <a:pt x="105" y="71"/>
                                  <a:pt x="105" y="71"/>
                                  <a:pt x="105" y="71"/>
                                </a:cubicBezTo>
                                <a:cubicBezTo>
                                  <a:pt x="107" y="69"/>
                                  <a:pt x="107" y="68"/>
                                  <a:pt x="106" y="67"/>
                                </a:cubicBezTo>
                                <a:cubicBezTo>
                                  <a:pt x="105" y="66"/>
                                  <a:pt x="104" y="65"/>
                                  <a:pt x="102" y="66"/>
                                </a:cubicBezTo>
                                <a:cubicBezTo>
                                  <a:pt x="101" y="67"/>
                                  <a:pt x="101" y="67"/>
                                  <a:pt x="100" y="68"/>
                                </a:cubicBezTo>
                                <a:cubicBezTo>
                                  <a:pt x="99" y="68"/>
                                  <a:pt x="99" y="68"/>
                                  <a:pt x="98" y="68"/>
                                </a:cubicBezTo>
                                <a:cubicBezTo>
                                  <a:pt x="96" y="67"/>
                                  <a:pt x="94" y="65"/>
                                  <a:pt x="92" y="64"/>
                                </a:cubicBezTo>
                                <a:cubicBezTo>
                                  <a:pt x="86" y="61"/>
                                  <a:pt x="79" y="58"/>
                                  <a:pt x="73" y="55"/>
                                </a:cubicBezTo>
                                <a:cubicBezTo>
                                  <a:pt x="71" y="54"/>
                                  <a:pt x="69" y="54"/>
                                  <a:pt x="67" y="56"/>
                                </a:cubicBezTo>
                                <a:cubicBezTo>
                                  <a:pt x="66" y="57"/>
                                  <a:pt x="65" y="59"/>
                                  <a:pt x="66" y="62"/>
                                </a:cubicBezTo>
                                <a:cubicBezTo>
                                  <a:pt x="67" y="63"/>
                                  <a:pt x="68" y="64"/>
                                  <a:pt x="69" y="65"/>
                                </a:cubicBezTo>
                                <a:cubicBezTo>
                                  <a:pt x="77" y="74"/>
                                  <a:pt x="85" y="84"/>
                                  <a:pt x="93" y="94"/>
                                </a:cubicBezTo>
                                <a:cubicBezTo>
                                  <a:pt x="96" y="97"/>
                                  <a:pt x="99" y="101"/>
                                  <a:pt x="102" y="104"/>
                                </a:cubicBezTo>
                                <a:cubicBezTo>
                                  <a:pt x="101" y="104"/>
                                  <a:pt x="101" y="104"/>
                                  <a:pt x="101" y="105"/>
                                </a:cubicBezTo>
                                <a:close/>
                                <a:moveTo>
                                  <a:pt x="119" y="138"/>
                                </a:moveTo>
                                <a:cubicBezTo>
                                  <a:pt x="123" y="150"/>
                                  <a:pt x="127" y="163"/>
                                  <a:pt x="132" y="176"/>
                                </a:cubicBezTo>
                                <a:cubicBezTo>
                                  <a:pt x="132" y="177"/>
                                  <a:pt x="133" y="178"/>
                                  <a:pt x="133" y="179"/>
                                </a:cubicBezTo>
                                <a:cubicBezTo>
                                  <a:pt x="134" y="181"/>
                                  <a:pt x="136" y="182"/>
                                  <a:pt x="139" y="181"/>
                                </a:cubicBezTo>
                                <a:cubicBezTo>
                                  <a:pt x="141" y="180"/>
                                  <a:pt x="142" y="179"/>
                                  <a:pt x="142" y="176"/>
                                </a:cubicBezTo>
                                <a:cubicBezTo>
                                  <a:pt x="142" y="174"/>
                                  <a:pt x="143" y="173"/>
                                  <a:pt x="143" y="171"/>
                                </a:cubicBezTo>
                                <a:cubicBezTo>
                                  <a:pt x="143" y="165"/>
                                  <a:pt x="143" y="158"/>
                                  <a:pt x="144" y="151"/>
                                </a:cubicBezTo>
                                <a:cubicBezTo>
                                  <a:pt x="144" y="151"/>
                                  <a:pt x="144" y="150"/>
                                  <a:pt x="145" y="150"/>
                                </a:cubicBezTo>
                                <a:cubicBezTo>
                                  <a:pt x="146" y="149"/>
                                  <a:pt x="146" y="149"/>
                                  <a:pt x="147" y="148"/>
                                </a:cubicBezTo>
                                <a:cubicBezTo>
                                  <a:pt x="148" y="147"/>
                                  <a:pt x="148" y="146"/>
                                  <a:pt x="148" y="145"/>
                                </a:cubicBezTo>
                                <a:cubicBezTo>
                                  <a:pt x="147" y="144"/>
                                  <a:pt x="146" y="143"/>
                                  <a:pt x="145" y="144"/>
                                </a:cubicBezTo>
                                <a:cubicBezTo>
                                  <a:pt x="145" y="144"/>
                                  <a:pt x="145" y="144"/>
                                  <a:pt x="144" y="144"/>
                                </a:cubicBezTo>
                                <a:cubicBezTo>
                                  <a:pt x="145" y="135"/>
                                  <a:pt x="145" y="127"/>
                                  <a:pt x="146" y="119"/>
                                </a:cubicBezTo>
                                <a:cubicBezTo>
                                  <a:pt x="137" y="125"/>
                                  <a:pt x="128" y="131"/>
                                  <a:pt x="119" y="137"/>
                                </a:cubicBezTo>
                                <a:cubicBezTo>
                                  <a:pt x="119" y="137"/>
                                  <a:pt x="119" y="138"/>
                                  <a:pt x="119" y="13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37" name="任意多边形 437"/>
                        <wps:cNvSpPr>
                          <a:spLocks noChangeAspect="1"/>
                        </wps:cNvSpPr>
                        <wps:spPr>
                          <a:xfrm>
                            <a:off x="10239" y="62828"/>
                            <a:ext cx="298" cy="278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41300743" y="269998160"/>
                              </a:cxn>
                              <a:cxn ang="0">
                                <a:pos x="36712010" y="274572554"/>
                              </a:cxn>
                              <a:cxn ang="0">
                                <a:pos x="27534543" y="292878672"/>
                              </a:cxn>
                              <a:cxn ang="0">
                                <a:pos x="18354932" y="297455202"/>
                              </a:cxn>
                              <a:cxn ang="0">
                                <a:pos x="9177466" y="292878672"/>
                              </a:cxn>
                              <a:cxn ang="0">
                                <a:pos x="4588733" y="274572554"/>
                              </a:cxn>
                              <a:cxn ang="0">
                                <a:pos x="9177466" y="228811529"/>
                              </a:cxn>
                              <a:cxn ang="0">
                                <a:pos x="41300743" y="183048369"/>
                              </a:cxn>
                              <a:cxn ang="0">
                                <a:pos x="45889476" y="178471839"/>
                              </a:cxn>
                              <a:cxn ang="0">
                                <a:pos x="55066942" y="132710815"/>
                              </a:cxn>
                              <a:cxn ang="0">
                                <a:pos x="55066942" y="128134285"/>
                              </a:cxn>
                              <a:cxn ang="0">
                                <a:pos x="68833141" y="77796731"/>
                              </a:cxn>
                              <a:cxn ang="0">
                                <a:pos x="146845895" y="9153059"/>
                              </a:cxn>
                              <a:cxn ang="0">
                                <a:pos x="270748125" y="64067142"/>
                              </a:cxn>
                              <a:cxn ang="0">
                                <a:pos x="289103057" y="128134285"/>
                              </a:cxn>
                              <a:cxn ang="0">
                                <a:pos x="289103057" y="132710815"/>
                              </a:cxn>
                              <a:cxn ang="0">
                                <a:pos x="298280523" y="178471839"/>
                              </a:cxn>
                              <a:cxn ang="0">
                                <a:pos x="302869256" y="183048369"/>
                              </a:cxn>
                              <a:cxn ang="0">
                                <a:pos x="330403800" y="224235000"/>
                              </a:cxn>
                              <a:cxn ang="0">
                                <a:pos x="339581266" y="265421630"/>
                              </a:cxn>
                              <a:cxn ang="0">
                                <a:pos x="339581266" y="288302142"/>
                              </a:cxn>
                              <a:cxn ang="0">
                                <a:pos x="325815067" y="292878672"/>
                              </a:cxn>
                              <a:cxn ang="0">
                                <a:pos x="312046722" y="283725613"/>
                              </a:cxn>
                              <a:cxn ang="0">
                                <a:pos x="302869256" y="269998160"/>
                              </a:cxn>
                              <a:cxn ang="0">
                                <a:pos x="275336858" y="320335714"/>
                              </a:cxn>
                              <a:cxn ang="0">
                                <a:pos x="279925591" y="320335714"/>
                              </a:cxn>
                              <a:cxn ang="0">
                                <a:pos x="302869256" y="343216226"/>
                              </a:cxn>
                              <a:cxn ang="0">
                                <a:pos x="289103057" y="375249798"/>
                              </a:cxn>
                              <a:cxn ang="0">
                                <a:pos x="261568513" y="384402857"/>
                              </a:cxn>
                              <a:cxn ang="0">
                                <a:pos x="215679037" y="379826327"/>
                              </a:cxn>
                              <a:cxn ang="0">
                                <a:pos x="178969172" y="366098874"/>
                              </a:cxn>
                              <a:cxn ang="0">
                                <a:pos x="165200827" y="366098874"/>
                              </a:cxn>
                              <a:cxn ang="0">
                                <a:pos x="119311351" y="384402857"/>
                              </a:cxn>
                              <a:cxn ang="0">
                                <a:pos x="82601486" y="384402857"/>
                              </a:cxn>
                              <a:cxn ang="0">
                                <a:pos x="50478209" y="375249798"/>
                              </a:cxn>
                              <a:cxn ang="0">
                                <a:pos x="41300743" y="338639697"/>
                              </a:cxn>
                              <a:cxn ang="0">
                                <a:pos x="64244408" y="320335714"/>
                              </a:cxn>
                              <a:cxn ang="0">
                                <a:pos x="68833141" y="320335714"/>
                              </a:cxn>
                              <a:cxn ang="0">
                                <a:pos x="41300743" y="269998160"/>
                              </a:cxn>
                            </a:cxnLst>
                            <a:pathLst>
                              <a:path w="74" h="84">
                                <a:moveTo>
                                  <a:pt x="9" y="59"/>
                                </a:moveTo>
                                <a:cubicBezTo>
                                  <a:pt x="9" y="59"/>
                                  <a:pt x="8" y="60"/>
                                  <a:pt x="8" y="60"/>
                                </a:cubicBezTo>
                                <a:cubicBezTo>
                                  <a:pt x="8" y="61"/>
                                  <a:pt x="7" y="63"/>
                                  <a:pt x="6" y="64"/>
                                </a:cubicBezTo>
                                <a:cubicBezTo>
                                  <a:pt x="5" y="64"/>
                                  <a:pt x="4" y="64"/>
                                  <a:pt x="4" y="65"/>
                                </a:cubicBezTo>
                                <a:cubicBezTo>
                                  <a:pt x="3" y="65"/>
                                  <a:pt x="2" y="65"/>
                                  <a:pt x="2" y="64"/>
                                </a:cubicBezTo>
                                <a:cubicBezTo>
                                  <a:pt x="1" y="63"/>
                                  <a:pt x="1" y="61"/>
                                  <a:pt x="1" y="60"/>
                                </a:cubicBezTo>
                                <a:cubicBezTo>
                                  <a:pt x="0" y="57"/>
                                  <a:pt x="1" y="53"/>
                                  <a:pt x="2" y="50"/>
                                </a:cubicBezTo>
                                <a:cubicBezTo>
                                  <a:pt x="4" y="47"/>
                                  <a:pt x="6" y="43"/>
                                  <a:pt x="9" y="40"/>
                                </a:cubicBezTo>
                                <a:cubicBezTo>
                                  <a:pt x="10" y="40"/>
                                  <a:pt x="10" y="39"/>
                                  <a:pt x="10" y="39"/>
                                </a:cubicBezTo>
                                <a:cubicBezTo>
                                  <a:pt x="9" y="35"/>
                                  <a:pt x="9" y="32"/>
                                  <a:pt x="12" y="29"/>
                                </a:cubicBezTo>
                                <a:cubicBezTo>
                                  <a:pt x="12" y="29"/>
                                  <a:pt x="12" y="28"/>
                                  <a:pt x="12" y="28"/>
                                </a:cubicBezTo>
                                <a:cubicBezTo>
                                  <a:pt x="12" y="24"/>
                                  <a:pt x="13" y="20"/>
                                  <a:pt x="15" y="17"/>
                                </a:cubicBezTo>
                                <a:cubicBezTo>
                                  <a:pt x="18" y="9"/>
                                  <a:pt x="24" y="4"/>
                                  <a:pt x="32" y="2"/>
                                </a:cubicBezTo>
                                <a:cubicBezTo>
                                  <a:pt x="43" y="0"/>
                                  <a:pt x="54" y="5"/>
                                  <a:pt x="59" y="14"/>
                                </a:cubicBezTo>
                                <a:cubicBezTo>
                                  <a:pt x="62" y="19"/>
                                  <a:pt x="63" y="23"/>
                                  <a:pt x="63" y="28"/>
                                </a:cubicBezTo>
                                <a:cubicBezTo>
                                  <a:pt x="63" y="29"/>
                                  <a:pt x="63" y="29"/>
                                  <a:pt x="63" y="29"/>
                                </a:cubicBezTo>
                                <a:cubicBezTo>
                                  <a:pt x="66" y="32"/>
                                  <a:pt x="66" y="35"/>
                                  <a:pt x="65" y="39"/>
                                </a:cubicBezTo>
                                <a:cubicBezTo>
                                  <a:pt x="65" y="39"/>
                                  <a:pt x="65" y="40"/>
                                  <a:pt x="66" y="40"/>
                                </a:cubicBezTo>
                                <a:cubicBezTo>
                                  <a:pt x="68" y="43"/>
                                  <a:pt x="70" y="46"/>
                                  <a:pt x="72" y="49"/>
                                </a:cubicBezTo>
                                <a:cubicBezTo>
                                  <a:pt x="73" y="52"/>
                                  <a:pt x="74" y="55"/>
                                  <a:pt x="74" y="58"/>
                                </a:cubicBezTo>
                                <a:cubicBezTo>
                                  <a:pt x="74" y="60"/>
                                  <a:pt x="74" y="62"/>
                                  <a:pt x="74" y="63"/>
                                </a:cubicBezTo>
                                <a:cubicBezTo>
                                  <a:pt x="73" y="65"/>
                                  <a:pt x="72" y="65"/>
                                  <a:pt x="71" y="64"/>
                                </a:cubicBezTo>
                                <a:cubicBezTo>
                                  <a:pt x="69" y="64"/>
                                  <a:pt x="68" y="63"/>
                                  <a:pt x="68" y="62"/>
                                </a:cubicBezTo>
                                <a:cubicBezTo>
                                  <a:pt x="67" y="61"/>
                                  <a:pt x="66" y="60"/>
                                  <a:pt x="66" y="59"/>
                                </a:cubicBezTo>
                                <a:cubicBezTo>
                                  <a:pt x="65" y="63"/>
                                  <a:pt x="63" y="66"/>
                                  <a:pt x="60" y="70"/>
                                </a:cubicBezTo>
                                <a:cubicBezTo>
                                  <a:pt x="60" y="70"/>
                                  <a:pt x="61" y="70"/>
                                  <a:pt x="61" y="70"/>
                                </a:cubicBezTo>
                                <a:cubicBezTo>
                                  <a:pt x="64" y="71"/>
                                  <a:pt x="65" y="72"/>
                                  <a:pt x="66" y="75"/>
                                </a:cubicBezTo>
                                <a:cubicBezTo>
                                  <a:pt x="67" y="78"/>
                                  <a:pt x="66" y="81"/>
                                  <a:pt x="63" y="82"/>
                                </a:cubicBezTo>
                                <a:cubicBezTo>
                                  <a:pt x="61" y="84"/>
                                  <a:pt x="59" y="84"/>
                                  <a:pt x="57" y="84"/>
                                </a:cubicBezTo>
                                <a:cubicBezTo>
                                  <a:pt x="53" y="84"/>
                                  <a:pt x="50" y="84"/>
                                  <a:pt x="47" y="83"/>
                                </a:cubicBezTo>
                                <a:cubicBezTo>
                                  <a:pt x="44" y="83"/>
                                  <a:pt x="41" y="82"/>
                                  <a:pt x="39" y="80"/>
                                </a:cubicBezTo>
                                <a:cubicBezTo>
                                  <a:pt x="38" y="79"/>
                                  <a:pt x="37" y="79"/>
                                  <a:pt x="36" y="80"/>
                                </a:cubicBezTo>
                                <a:cubicBezTo>
                                  <a:pt x="33" y="82"/>
                                  <a:pt x="30" y="83"/>
                                  <a:pt x="26" y="84"/>
                                </a:cubicBezTo>
                                <a:cubicBezTo>
                                  <a:pt x="23" y="84"/>
                                  <a:pt x="21" y="84"/>
                                  <a:pt x="18" y="84"/>
                                </a:cubicBezTo>
                                <a:cubicBezTo>
                                  <a:pt x="15" y="84"/>
                                  <a:pt x="13" y="83"/>
                                  <a:pt x="11" y="82"/>
                                </a:cubicBezTo>
                                <a:cubicBezTo>
                                  <a:pt x="8" y="80"/>
                                  <a:pt x="8" y="77"/>
                                  <a:pt x="9" y="74"/>
                                </a:cubicBezTo>
                                <a:cubicBezTo>
                                  <a:pt x="10" y="72"/>
                                  <a:pt x="12" y="71"/>
                                  <a:pt x="14" y="70"/>
                                </a:cubicBezTo>
                                <a:cubicBezTo>
                                  <a:pt x="14" y="70"/>
                                  <a:pt x="15" y="70"/>
                                  <a:pt x="15" y="70"/>
                                </a:cubicBezTo>
                                <a:cubicBezTo>
                                  <a:pt x="12" y="66"/>
                                  <a:pt x="10" y="63"/>
                                  <a:pt x="9" y="5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38" name="任意多边形 247"/>
                        <wps:cNvSpPr>
                          <a:spLocks noChangeAspect="1"/>
                        </wps:cNvSpPr>
                        <wps:spPr>
                          <a:xfrm>
                            <a:off x="9297" y="62786"/>
                            <a:ext cx="432" cy="361"/>
                          </a:xfrm>
                          <a:custGeom>
                            <a:avLst/>
                            <a:gdLst>
                              <a:gd name="G0" fmla="val 0"/>
                            </a:gdLst>
                            <a:ahLst/>
                            <a:cxnLst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0"/>
                              </a:cxn>
                              <a:cxn ang="0">
                                <a:pos x="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  <a:cxn ang="0">
                                <a:pos x="G0" y="G0"/>
                              </a:cxn>
                            </a:cxnLst>
                            <a:pathLst>
                              <a:path w="284" h="229">
                                <a:moveTo>
                                  <a:pt x="192" y="69"/>
                                </a:moveTo>
                                <a:cubicBezTo>
                                  <a:pt x="196" y="69"/>
                                  <a:pt x="199" y="70"/>
                                  <a:pt x="202" y="70"/>
                                </a:cubicBezTo>
                                <a:cubicBezTo>
                                  <a:pt x="193" y="30"/>
                                  <a:pt x="150" y="0"/>
                                  <a:pt x="101" y="0"/>
                                </a:cubicBezTo>
                                <a:cubicBezTo>
                                  <a:pt x="45" y="0"/>
                                  <a:pt x="0" y="37"/>
                                  <a:pt x="0" y="85"/>
                                </a:cubicBezTo>
                                <a:cubicBezTo>
                                  <a:pt x="0" y="112"/>
                                  <a:pt x="15" y="134"/>
                                  <a:pt x="40" y="152"/>
                                </a:cubicBezTo>
                                <a:cubicBezTo>
                                  <a:pt x="30" y="182"/>
                                  <a:pt x="30" y="182"/>
                                  <a:pt x="30" y="182"/>
                                </a:cubicBezTo>
                                <a:cubicBezTo>
                                  <a:pt x="65" y="164"/>
                                  <a:pt x="65" y="164"/>
                                  <a:pt x="65" y="164"/>
                                </a:cubicBezTo>
                                <a:cubicBezTo>
                                  <a:pt x="78" y="167"/>
                                  <a:pt x="88" y="169"/>
                                  <a:pt x="101" y="169"/>
                                </a:cubicBezTo>
                                <a:cubicBezTo>
                                  <a:pt x="104" y="169"/>
                                  <a:pt x="107" y="169"/>
                                  <a:pt x="110" y="169"/>
                                </a:cubicBezTo>
                                <a:cubicBezTo>
                                  <a:pt x="108" y="162"/>
                                  <a:pt x="107" y="155"/>
                                  <a:pt x="107" y="148"/>
                                </a:cubicBezTo>
                                <a:cubicBezTo>
                                  <a:pt x="107" y="105"/>
                                  <a:pt x="145" y="69"/>
                                  <a:pt x="192" y="69"/>
                                </a:cubicBezTo>
                                <a:close/>
                                <a:moveTo>
                                  <a:pt x="138" y="42"/>
                                </a:moveTo>
                                <a:cubicBezTo>
                                  <a:pt x="146" y="42"/>
                                  <a:pt x="151" y="47"/>
                                  <a:pt x="151" y="55"/>
                                </a:cubicBezTo>
                                <a:cubicBezTo>
                                  <a:pt x="151" y="62"/>
                                  <a:pt x="146" y="67"/>
                                  <a:pt x="138" y="67"/>
                                </a:cubicBezTo>
                                <a:cubicBezTo>
                                  <a:pt x="131" y="67"/>
                                  <a:pt x="123" y="62"/>
                                  <a:pt x="123" y="55"/>
                                </a:cubicBezTo>
                                <a:cubicBezTo>
                                  <a:pt x="123" y="47"/>
                                  <a:pt x="131" y="42"/>
                                  <a:pt x="138" y="42"/>
                                </a:cubicBezTo>
                                <a:close/>
                                <a:moveTo>
                                  <a:pt x="68" y="67"/>
                                </a:moveTo>
                                <a:cubicBezTo>
                                  <a:pt x="60" y="67"/>
                                  <a:pt x="53" y="62"/>
                                  <a:pt x="53" y="55"/>
                                </a:cubicBezTo>
                                <a:cubicBezTo>
                                  <a:pt x="53" y="47"/>
                                  <a:pt x="60" y="42"/>
                                  <a:pt x="68" y="42"/>
                                </a:cubicBezTo>
                                <a:cubicBezTo>
                                  <a:pt x="75" y="42"/>
                                  <a:pt x="81" y="47"/>
                                  <a:pt x="81" y="55"/>
                                </a:cubicBezTo>
                                <a:cubicBezTo>
                                  <a:pt x="81" y="62"/>
                                  <a:pt x="75" y="67"/>
                                  <a:pt x="68" y="67"/>
                                </a:cubicBezTo>
                                <a:close/>
                                <a:moveTo>
                                  <a:pt x="284" y="147"/>
                                </a:moveTo>
                                <a:cubicBezTo>
                                  <a:pt x="284" y="107"/>
                                  <a:pt x="244" y="75"/>
                                  <a:pt x="199" y="75"/>
                                </a:cubicBezTo>
                                <a:cubicBezTo>
                                  <a:pt x="151" y="75"/>
                                  <a:pt x="113" y="107"/>
                                  <a:pt x="113" y="147"/>
                                </a:cubicBezTo>
                                <a:cubicBezTo>
                                  <a:pt x="113" y="187"/>
                                  <a:pt x="151" y="219"/>
                                  <a:pt x="199" y="219"/>
                                </a:cubicBezTo>
                                <a:cubicBezTo>
                                  <a:pt x="209" y="219"/>
                                  <a:pt x="219" y="217"/>
                                  <a:pt x="229" y="214"/>
                                </a:cubicBezTo>
                                <a:cubicBezTo>
                                  <a:pt x="257" y="229"/>
                                  <a:pt x="257" y="229"/>
                                  <a:pt x="257" y="229"/>
                                </a:cubicBezTo>
                                <a:cubicBezTo>
                                  <a:pt x="249" y="204"/>
                                  <a:pt x="249" y="204"/>
                                  <a:pt x="249" y="204"/>
                                </a:cubicBezTo>
                                <a:cubicBezTo>
                                  <a:pt x="269" y="189"/>
                                  <a:pt x="284" y="169"/>
                                  <a:pt x="284" y="147"/>
                                </a:cubicBezTo>
                                <a:close/>
                                <a:moveTo>
                                  <a:pt x="171" y="134"/>
                                </a:moveTo>
                                <a:cubicBezTo>
                                  <a:pt x="166" y="134"/>
                                  <a:pt x="161" y="130"/>
                                  <a:pt x="161" y="125"/>
                                </a:cubicBezTo>
                                <a:cubicBezTo>
                                  <a:pt x="161" y="120"/>
                                  <a:pt x="166" y="115"/>
                                  <a:pt x="171" y="115"/>
                                </a:cubicBezTo>
                                <a:cubicBezTo>
                                  <a:pt x="179" y="115"/>
                                  <a:pt x="184" y="120"/>
                                  <a:pt x="184" y="125"/>
                                </a:cubicBezTo>
                                <a:cubicBezTo>
                                  <a:pt x="184" y="130"/>
                                  <a:pt x="179" y="134"/>
                                  <a:pt x="171" y="134"/>
                                </a:cubicBezTo>
                                <a:close/>
                                <a:moveTo>
                                  <a:pt x="226" y="134"/>
                                </a:moveTo>
                                <a:cubicBezTo>
                                  <a:pt x="221" y="134"/>
                                  <a:pt x="216" y="130"/>
                                  <a:pt x="216" y="125"/>
                                </a:cubicBezTo>
                                <a:cubicBezTo>
                                  <a:pt x="216" y="120"/>
                                  <a:pt x="221" y="115"/>
                                  <a:pt x="226" y="115"/>
                                </a:cubicBezTo>
                                <a:cubicBezTo>
                                  <a:pt x="234" y="115"/>
                                  <a:pt x="239" y="120"/>
                                  <a:pt x="239" y="125"/>
                                </a:cubicBezTo>
                                <a:cubicBezTo>
                                  <a:pt x="239" y="130"/>
                                  <a:pt x="234" y="134"/>
                                  <a:pt x="226" y="134"/>
                                </a:cubicBezTo>
                                <a:close/>
                                <a:moveTo>
                                  <a:pt x="226" y="134"/>
                                </a:moveTo>
                                <a:cubicBezTo>
                                  <a:pt x="226" y="134"/>
                                  <a:pt x="226" y="134"/>
                                  <a:pt x="226" y="134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 w="12700">
                            <a:noFill/>
                          </a:ln>
                        </wps:spPr>
                        <wps:bodyPr upright="1"/>
                      </wps:wsp>
                      <wps:wsp>
                        <wps:cNvPr id="439" name="任意多边形 439"/>
                        <wps:cNvSpPr>
                          <a:spLocks noChangeAspect="1"/>
                        </wps:cNvSpPr>
                        <wps:spPr>
                          <a:xfrm>
                            <a:off x="7519" y="62778"/>
                            <a:ext cx="388" cy="377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192177" y="38699"/>
                              </a:cxn>
                              <a:cxn ang="0">
                                <a:pos x="168345" y="3564"/>
                              </a:cxn>
                              <a:cxn ang="0">
                                <a:pos x="203332" y="27496"/>
                              </a:cxn>
                              <a:cxn ang="0">
                                <a:pos x="197754" y="41245"/>
                              </a:cxn>
                              <a:cxn ang="0">
                                <a:pos x="3042" y="38189"/>
                              </a:cxn>
                              <a:cxn ang="0">
                                <a:pos x="26367" y="3055"/>
                              </a:cxn>
                              <a:cxn ang="0">
                                <a:pos x="37522" y="14257"/>
                              </a:cxn>
                              <a:cxn ang="0">
                                <a:pos x="8620" y="40735"/>
                              </a:cxn>
                              <a:cxn ang="0">
                                <a:pos x="156175" y="59066"/>
                              </a:cxn>
                              <a:cxn ang="0">
                                <a:pos x="113075" y="91146"/>
                              </a:cxn>
                              <a:cxn ang="0">
                                <a:pos x="102933" y="88600"/>
                              </a:cxn>
                              <a:cxn ang="0">
                                <a:pos x="92792" y="91146"/>
                              </a:cxn>
                              <a:cxn ang="0">
                                <a:pos x="57805" y="67214"/>
                              </a:cxn>
                              <a:cxn ang="0">
                                <a:pos x="81637" y="102348"/>
                              </a:cxn>
                              <a:cxn ang="0">
                                <a:pos x="79101" y="112532"/>
                              </a:cxn>
                              <a:cxn ang="0">
                                <a:pos x="126765" y="112532"/>
                              </a:cxn>
                              <a:cxn ang="0">
                                <a:pos x="124230" y="102348"/>
                              </a:cxn>
                              <a:cxn ang="0">
                                <a:pos x="102933" y="120679"/>
                              </a:cxn>
                              <a:cxn ang="0">
                                <a:pos x="102933" y="104385"/>
                              </a:cxn>
                              <a:cxn ang="0">
                                <a:pos x="102933" y="120679"/>
                              </a:cxn>
                              <a:cxn ang="0">
                                <a:pos x="205867" y="112532"/>
                              </a:cxn>
                              <a:cxn ang="0">
                                <a:pos x="507" y="112532"/>
                              </a:cxn>
                              <a:cxn ang="0">
                                <a:pos x="17747" y="203170"/>
                              </a:cxn>
                              <a:cxn ang="0">
                                <a:pos x="24339" y="215390"/>
                              </a:cxn>
                              <a:cxn ang="0">
                                <a:pos x="42086" y="195022"/>
                              </a:cxn>
                              <a:cxn ang="0">
                                <a:pos x="164795" y="195022"/>
                              </a:cxn>
                              <a:cxn ang="0">
                                <a:pos x="182542" y="214881"/>
                              </a:cxn>
                              <a:cxn ang="0">
                                <a:pos x="188627" y="202660"/>
                              </a:cxn>
                              <a:cxn ang="0">
                                <a:pos x="16226" y="112532"/>
                              </a:cxn>
                              <a:cxn ang="0">
                                <a:pos x="190148" y="112532"/>
                              </a:cxn>
                              <a:cxn ang="0">
                                <a:pos x="16226" y="112532"/>
                              </a:cxn>
                              <a:cxn ang="0">
                                <a:pos x="16226" y="112532"/>
                              </a:cxn>
                            </a:cxnLst>
                            <a:pathLst>
                              <a:path w="407" h="424">
                                <a:moveTo>
                                  <a:pt x="390" y="81"/>
                                </a:moveTo>
                                <a:cubicBezTo>
                                  <a:pt x="386" y="81"/>
                                  <a:pt x="382" y="79"/>
                                  <a:pt x="379" y="76"/>
                                </a:cubicBezTo>
                                <a:cubicBezTo>
                                  <a:pt x="332" y="29"/>
                                  <a:pt x="332" y="29"/>
                                  <a:pt x="332" y="29"/>
                                </a:cubicBezTo>
                                <a:cubicBezTo>
                                  <a:pt x="326" y="23"/>
                                  <a:pt x="326" y="13"/>
                                  <a:pt x="332" y="7"/>
                                </a:cubicBezTo>
                                <a:cubicBezTo>
                                  <a:pt x="339" y="1"/>
                                  <a:pt x="348" y="1"/>
                                  <a:pt x="354" y="7"/>
                                </a:cubicBezTo>
                                <a:cubicBezTo>
                                  <a:pt x="401" y="54"/>
                                  <a:pt x="401" y="54"/>
                                  <a:pt x="401" y="54"/>
                                </a:cubicBezTo>
                                <a:cubicBezTo>
                                  <a:pt x="407" y="60"/>
                                  <a:pt x="407" y="70"/>
                                  <a:pt x="401" y="76"/>
                                </a:cubicBezTo>
                                <a:cubicBezTo>
                                  <a:pt x="398" y="79"/>
                                  <a:pt x="394" y="81"/>
                                  <a:pt x="390" y="81"/>
                                </a:cubicBezTo>
                                <a:close/>
                                <a:moveTo>
                                  <a:pt x="17" y="80"/>
                                </a:moveTo>
                                <a:cubicBezTo>
                                  <a:pt x="13" y="80"/>
                                  <a:pt x="9" y="78"/>
                                  <a:pt x="6" y="75"/>
                                </a:cubicBezTo>
                                <a:cubicBezTo>
                                  <a:pt x="0" y="69"/>
                                  <a:pt x="0" y="59"/>
                                  <a:pt x="6" y="53"/>
                                </a:cubicBezTo>
                                <a:cubicBezTo>
                                  <a:pt x="52" y="6"/>
                                  <a:pt x="52" y="6"/>
                                  <a:pt x="52" y="6"/>
                                </a:cubicBezTo>
                                <a:cubicBezTo>
                                  <a:pt x="59" y="0"/>
                                  <a:pt x="68" y="0"/>
                                  <a:pt x="74" y="6"/>
                                </a:cubicBezTo>
                                <a:cubicBezTo>
                                  <a:pt x="81" y="12"/>
                                  <a:pt x="81" y="22"/>
                                  <a:pt x="74" y="28"/>
                                </a:cubicBezTo>
                                <a:cubicBezTo>
                                  <a:pt x="28" y="75"/>
                                  <a:pt x="28" y="75"/>
                                  <a:pt x="28" y="75"/>
                                </a:cubicBezTo>
                                <a:cubicBezTo>
                                  <a:pt x="25" y="78"/>
                                  <a:pt x="21" y="80"/>
                                  <a:pt x="17" y="80"/>
                                </a:cubicBezTo>
                                <a:close/>
                                <a:moveTo>
                                  <a:pt x="308" y="138"/>
                                </a:moveTo>
                                <a:cubicBezTo>
                                  <a:pt x="314" y="132"/>
                                  <a:pt x="314" y="123"/>
                                  <a:pt x="308" y="116"/>
                                </a:cubicBezTo>
                                <a:cubicBezTo>
                                  <a:pt x="302" y="110"/>
                                  <a:pt x="292" y="110"/>
                                  <a:pt x="286" y="116"/>
                                </a:cubicBezTo>
                                <a:cubicBezTo>
                                  <a:pt x="223" y="179"/>
                                  <a:pt x="223" y="179"/>
                                  <a:pt x="223" y="179"/>
                                </a:cubicBezTo>
                                <a:cubicBezTo>
                                  <a:pt x="223" y="179"/>
                                  <a:pt x="223" y="179"/>
                                  <a:pt x="223" y="179"/>
                                </a:cubicBezTo>
                                <a:cubicBezTo>
                                  <a:pt x="217" y="176"/>
                                  <a:pt x="210" y="174"/>
                                  <a:pt x="203" y="174"/>
                                </a:cubicBezTo>
                                <a:cubicBezTo>
                                  <a:pt x="196" y="174"/>
                                  <a:pt x="189" y="176"/>
                                  <a:pt x="183" y="179"/>
                                </a:cubicBezTo>
                                <a:cubicBezTo>
                                  <a:pt x="183" y="179"/>
                                  <a:pt x="183" y="179"/>
                                  <a:pt x="183" y="179"/>
                                </a:cubicBezTo>
                                <a:cubicBezTo>
                                  <a:pt x="136" y="132"/>
                                  <a:pt x="136" y="132"/>
                                  <a:pt x="136" y="132"/>
                                </a:cubicBezTo>
                                <a:cubicBezTo>
                                  <a:pt x="130" y="126"/>
                                  <a:pt x="120" y="126"/>
                                  <a:pt x="114" y="132"/>
                                </a:cubicBezTo>
                                <a:cubicBezTo>
                                  <a:pt x="108" y="138"/>
                                  <a:pt x="108" y="148"/>
                                  <a:pt x="114" y="154"/>
                                </a:cubicBezTo>
                                <a:cubicBezTo>
                                  <a:pt x="161" y="201"/>
                                  <a:pt x="161" y="201"/>
                                  <a:pt x="161" y="201"/>
                                </a:cubicBezTo>
                                <a:cubicBezTo>
                                  <a:pt x="161" y="201"/>
                                  <a:pt x="161" y="201"/>
                                  <a:pt x="161" y="201"/>
                                </a:cubicBezTo>
                                <a:cubicBezTo>
                                  <a:pt x="158" y="207"/>
                                  <a:pt x="156" y="214"/>
                                  <a:pt x="156" y="221"/>
                                </a:cubicBezTo>
                                <a:cubicBezTo>
                                  <a:pt x="156" y="247"/>
                                  <a:pt x="177" y="268"/>
                                  <a:pt x="203" y="268"/>
                                </a:cubicBezTo>
                                <a:cubicBezTo>
                                  <a:pt x="229" y="268"/>
                                  <a:pt x="250" y="247"/>
                                  <a:pt x="250" y="221"/>
                                </a:cubicBezTo>
                                <a:cubicBezTo>
                                  <a:pt x="250" y="214"/>
                                  <a:pt x="248" y="207"/>
                                  <a:pt x="245" y="201"/>
                                </a:cubicBezTo>
                                <a:cubicBezTo>
                                  <a:pt x="245" y="201"/>
                                  <a:pt x="245" y="201"/>
                                  <a:pt x="245" y="201"/>
                                </a:cubicBezTo>
                                <a:cubicBezTo>
                                  <a:pt x="308" y="138"/>
                                  <a:pt x="308" y="138"/>
                                  <a:pt x="308" y="138"/>
                                </a:cubicBezTo>
                                <a:close/>
                                <a:moveTo>
                                  <a:pt x="203" y="237"/>
                                </a:moveTo>
                                <a:cubicBezTo>
                                  <a:pt x="195" y="237"/>
                                  <a:pt x="188" y="230"/>
                                  <a:pt x="188" y="221"/>
                                </a:cubicBezTo>
                                <a:cubicBezTo>
                                  <a:pt x="188" y="212"/>
                                  <a:pt x="195" y="205"/>
                                  <a:pt x="203" y="205"/>
                                </a:cubicBezTo>
                                <a:cubicBezTo>
                                  <a:pt x="212" y="205"/>
                                  <a:pt x="219" y="212"/>
                                  <a:pt x="219" y="221"/>
                                </a:cubicBezTo>
                                <a:cubicBezTo>
                                  <a:pt x="219" y="230"/>
                                  <a:pt x="212" y="237"/>
                                  <a:pt x="203" y="237"/>
                                </a:cubicBezTo>
                                <a:close/>
                                <a:moveTo>
                                  <a:pt x="348" y="362"/>
                                </a:moveTo>
                                <a:cubicBezTo>
                                  <a:pt x="384" y="326"/>
                                  <a:pt x="406" y="276"/>
                                  <a:pt x="406" y="221"/>
                                </a:cubicBezTo>
                                <a:cubicBezTo>
                                  <a:pt x="406" y="109"/>
                                  <a:pt x="315" y="18"/>
                                  <a:pt x="203" y="18"/>
                                </a:cubicBezTo>
                                <a:cubicBezTo>
                                  <a:pt x="91" y="18"/>
                                  <a:pt x="1" y="109"/>
                                  <a:pt x="1" y="221"/>
                                </a:cubicBezTo>
                                <a:cubicBezTo>
                                  <a:pt x="1" y="276"/>
                                  <a:pt x="23" y="326"/>
                                  <a:pt x="59" y="363"/>
                                </a:cubicBezTo>
                                <a:cubicBezTo>
                                  <a:pt x="35" y="399"/>
                                  <a:pt x="35" y="399"/>
                                  <a:pt x="35" y="399"/>
                                </a:cubicBezTo>
                                <a:cubicBezTo>
                                  <a:pt x="30" y="406"/>
                                  <a:pt x="32" y="416"/>
                                  <a:pt x="39" y="421"/>
                                </a:cubicBezTo>
                                <a:cubicBezTo>
                                  <a:pt x="42" y="422"/>
                                  <a:pt x="45" y="423"/>
                                  <a:pt x="48" y="423"/>
                                </a:cubicBezTo>
                                <a:cubicBezTo>
                                  <a:pt x="53" y="423"/>
                                  <a:pt x="58" y="421"/>
                                  <a:pt x="61" y="416"/>
                                </a:cubicBezTo>
                                <a:cubicBezTo>
                                  <a:pt x="83" y="383"/>
                                  <a:pt x="83" y="383"/>
                                  <a:pt x="83" y="383"/>
                                </a:cubicBezTo>
                                <a:cubicBezTo>
                                  <a:pt x="116" y="409"/>
                                  <a:pt x="158" y="424"/>
                                  <a:pt x="203" y="424"/>
                                </a:cubicBezTo>
                                <a:cubicBezTo>
                                  <a:pt x="249" y="424"/>
                                  <a:pt x="291" y="408"/>
                                  <a:pt x="325" y="383"/>
                                </a:cubicBezTo>
                                <a:cubicBezTo>
                                  <a:pt x="347" y="415"/>
                                  <a:pt x="347" y="415"/>
                                  <a:pt x="347" y="415"/>
                                </a:cubicBezTo>
                                <a:cubicBezTo>
                                  <a:pt x="350" y="420"/>
                                  <a:pt x="355" y="422"/>
                                  <a:pt x="360" y="422"/>
                                </a:cubicBezTo>
                                <a:cubicBezTo>
                                  <a:pt x="363" y="422"/>
                                  <a:pt x="366" y="421"/>
                                  <a:pt x="368" y="419"/>
                                </a:cubicBezTo>
                                <a:cubicBezTo>
                                  <a:pt x="375" y="414"/>
                                  <a:pt x="377" y="405"/>
                                  <a:pt x="372" y="398"/>
                                </a:cubicBezTo>
                                <a:cubicBezTo>
                                  <a:pt x="348" y="362"/>
                                  <a:pt x="348" y="362"/>
                                  <a:pt x="348" y="362"/>
                                </a:cubicBezTo>
                                <a:close/>
                                <a:moveTo>
                                  <a:pt x="32" y="221"/>
                                </a:moveTo>
                                <a:cubicBezTo>
                                  <a:pt x="32" y="126"/>
                                  <a:pt x="109" y="50"/>
                                  <a:pt x="203" y="50"/>
                                </a:cubicBezTo>
                                <a:cubicBezTo>
                                  <a:pt x="298" y="50"/>
                                  <a:pt x="375" y="126"/>
                                  <a:pt x="375" y="221"/>
                                </a:cubicBezTo>
                                <a:cubicBezTo>
                                  <a:pt x="375" y="316"/>
                                  <a:pt x="298" y="392"/>
                                  <a:pt x="203" y="392"/>
                                </a:cubicBezTo>
                                <a:cubicBezTo>
                                  <a:pt x="109" y="392"/>
                                  <a:pt x="32" y="316"/>
                                  <a:pt x="32" y="221"/>
                                </a:cubicBezTo>
                                <a:close/>
                                <a:moveTo>
                                  <a:pt x="32" y="221"/>
                                </a:moveTo>
                                <a:cubicBezTo>
                                  <a:pt x="32" y="221"/>
                                  <a:pt x="32" y="221"/>
                                  <a:pt x="32" y="221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40" name="任意多边形 440"/>
                        <wps:cNvSpPr>
                          <a:spLocks noChangeAspect="1"/>
                        </wps:cNvSpPr>
                        <wps:spPr>
                          <a:xfrm>
                            <a:off x="8416" y="62785"/>
                            <a:ext cx="406" cy="363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107633" y="0"/>
                              </a:cxn>
                              <a:cxn ang="0">
                                <a:pos x="0" y="108266"/>
                              </a:cxn>
                              <a:cxn ang="0">
                                <a:pos x="107633" y="215900"/>
                              </a:cxn>
                              <a:cxn ang="0">
                                <a:pos x="215900" y="108266"/>
                              </a:cxn>
                              <a:cxn ang="0">
                                <a:pos x="107633" y="0"/>
                              </a:cxn>
                              <a:cxn ang="0">
                                <a:pos x="107633" y="200704"/>
                              </a:cxn>
                              <a:cxn ang="0">
                                <a:pos x="15195" y="108266"/>
                              </a:cxn>
                              <a:cxn ang="0">
                                <a:pos x="107633" y="15828"/>
                              </a:cxn>
                              <a:cxn ang="0">
                                <a:pos x="200071" y="108266"/>
                              </a:cxn>
                              <a:cxn ang="0">
                                <a:pos x="107633" y="200704"/>
                              </a:cxn>
                              <a:cxn ang="0">
                                <a:pos x="146254" y="108266"/>
                              </a:cxn>
                              <a:cxn ang="0">
                                <a:pos x="107633" y="108266"/>
                              </a:cxn>
                              <a:cxn ang="0">
                                <a:pos x="107633" y="54449"/>
                              </a:cxn>
                              <a:cxn ang="0">
                                <a:pos x="100035" y="46219"/>
                              </a:cxn>
                              <a:cxn ang="0">
                                <a:pos x="92438" y="54449"/>
                              </a:cxn>
                              <a:cxn ang="0">
                                <a:pos x="92438" y="115864"/>
                              </a:cxn>
                              <a:cxn ang="0">
                                <a:pos x="100035" y="123461"/>
                              </a:cxn>
                              <a:cxn ang="0">
                                <a:pos x="146254" y="123461"/>
                              </a:cxn>
                              <a:cxn ang="0">
                                <a:pos x="153852" y="115864"/>
                              </a:cxn>
                              <a:cxn ang="0">
                                <a:pos x="146254" y="108266"/>
                              </a:cxn>
                              <a:cxn ang="0">
                                <a:pos x="146254" y="108266"/>
                              </a:cxn>
                              <a:cxn ang="0">
                                <a:pos x="146254" y="108266"/>
                              </a:cxn>
                            </a:cxnLst>
                            <a:pathLst>
                              <a:path w="341" h="341">
                                <a:moveTo>
                                  <a:pt x="170" y="0"/>
                                </a:moveTo>
                                <a:cubicBezTo>
                                  <a:pt x="76" y="0"/>
                                  <a:pt x="0" y="77"/>
                                  <a:pt x="0" y="171"/>
                                </a:cubicBezTo>
                                <a:cubicBezTo>
                                  <a:pt x="0" y="265"/>
                                  <a:pt x="76" y="341"/>
                                  <a:pt x="170" y="341"/>
                                </a:cubicBezTo>
                                <a:cubicBezTo>
                                  <a:pt x="264" y="341"/>
                                  <a:pt x="341" y="265"/>
                                  <a:pt x="341" y="171"/>
                                </a:cubicBezTo>
                                <a:cubicBezTo>
                                  <a:pt x="341" y="77"/>
                                  <a:pt x="264" y="0"/>
                                  <a:pt x="170" y="0"/>
                                </a:cubicBezTo>
                                <a:close/>
                                <a:moveTo>
                                  <a:pt x="170" y="317"/>
                                </a:moveTo>
                                <a:cubicBezTo>
                                  <a:pt x="90" y="317"/>
                                  <a:pt x="24" y="251"/>
                                  <a:pt x="24" y="171"/>
                                </a:cubicBezTo>
                                <a:cubicBezTo>
                                  <a:pt x="24" y="90"/>
                                  <a:pt x="90" y="25"/>
                                  <a:pt x="170" y="25"/>
                                </a:cubicBezTo>
                                <a:cubicBezTo>
                                  <a:pt x="251" y="25"/>
                                  <a:pt x="316" y="90"/>
                                  <a:pt x="316" y="171"/>
                                </a:cubicBezTo>
                                <a:cubicBezTo>
                                  <a:pt x="316" y="251"/>
                                  <a:pt x="251" y="317"/>
                                  <a:pt x="170" y="317"/>
                                </a:cubicBezTo>
                                <a:close/>
                                <a:moveTo>
                                  <a:pt x="231" y="171"/>
                                </a:moveTo>
                                <a:cubicBezTo>
                                  <a:pt x="170" y="171"/>
                                  <a:pt x="170" y="171"/>
                                  <a:pt x="170" y="171"/>
                                </a:cubicBezTo>
                                <a:cubicBezTo>
                                  <a:pt x="170" y="86"/>
                                  <a:pt x="170" y="86"/>
                                  <a:pt x="170" y="86"/>
                                </a:cubicBezTo>
                                <a:cubicBezTo>
                                  <a:pt x="170" y="79"/>
                                  <a:pt x="165" y="73"/>
                                  <a:pt x="158" y="73"/>
                                </a:cubicBezTo>
                                <a:cubicBezTo>
                                  <a:pt x="151" y="73"/>
                                  <a:pt x="146" y="79"/>
                                  <a:pt x="146" y="86"/>
                                </a:cubicBezTo>
                                <a:cubicBezTo>
                                  <a:pt x="146" y="183"/>
                                  <a:pt x="146" y="183"/>
                                  <a:pt x="146" y="183"/>
                                </a:cubicBezTo>
                                <a:cubicBezTo>
                                  <a:pt x="146" y="190"/>
                                  <a:pt x="151" y="195"/>
                                  <a:pt x="158" y="195"/>
                                </a:cubicBezTo>
                                <a:cubicBezTo>
                                  <a:pt x="231" y="195"/>
                                  <a:pt x="231" y="195"/>
                                  <a:pt x="231" y="195"/>
                                </a:cubicBezTo>
                                <a:cubicBezTo>
                                  <a:pt x="238" y="195"/>
                                  <a:pt x="243" y="190"/>
                                  <a:pt x="243" y="183"/>
                                </a:cubicBezTo>
                                <a:cubicBezTo>
                                  <a:pt x="243" y="176"/>
                                  <a:pt x="238" y="171"/>
                                  <a:pt x="231" y="171"/>
                                </a:cubicBezTo>
                                <a:close/>
                                <a:moveTo>
                                  <a:pt x="231" y="171"/>
                                </a:moveTo>
                                <a:cubicBezTo>
                                  <a:pt x="231" y="171"/>
                                  <a:pt x="231" y="171"/>
                                  <a:pt x="231" y="171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41" name="Camille22"/>
                        <wps:cNvSpPr>
                          <a:spLocks noEditPoints="1"/>
                        </wps:cNvSpPr>
                        <wps:spPr bwMode="auto">
                          <a:xfrm>
                            <a:off x="6580" y="62761"/>
                            <a:ext cx="587" cy="411"/>
                          </a:xfrm>
                          <a:custGeom>
                            <a:avLst/>
                            <a:gdLst>
                              <a:gd name="T0" fmla="*/ 309941 w 116"/>
                              <a:gd name="T1" fmla="*/ 322891 h 81"/>
                              <a:gd name="T2" fmla="*/ 370714 w 116"/>
                              <a:gd name="T3" fmla="*/ 268060 h 81"/>
                              <a:gd name="T4" fmla="*/ 370714 w 116"/>
                              <a:gd name="T5" fmla="*/ 231507 h 81"/>
                              <a:gd name="T6" fmla="*/ 285632 w 116"/>
                              <a:gd name="T7" fmla="*/ 231507 h 81"/>
                              <a:gd name="T8" fmla="*/ 291709 w 116"/>
                              <a:gd name="T9" fmla="*/ 152307 h 81"/>
                              <a:gd name="T10" fmla="*/ 267400 w 116"/>
                              <a:gd name="T11" fmla="*/ 121846 h 81"/>
                              <a:gd name="T12" fmla="*/ 212705 w 116"/>
                              <a:gd name="T13" fmla="*/ 188861 h 81"/>
                              <a:gd name="T14" fmla="*/ 158009 w 116"/>
                              <a:gd name="T15" fmla="*/ 121846 h 81"/>
                              <a:gd name="T16" fmla="*/ 121546 w 116"/>
                              <a:gd name="T17" fmla="*/ 121846 h 81"/>
                              <a:gd name="T18" fmla="*/ 121546 w 116"/>
                              <a:gd name="T19" fmla="*/ 207138 h 81"/>
                              <a:gd name="T20" fmla="*/ 42541 w 116"/>
                              <a:gd name="T21" fmla="*/ 201045 h 81"/>
                              <a:gd name="T22" fmla="*/ 12155 w 116"/>
                              <a:gd name="T23" fmla="*/ 225415 h 81"/>
                              <a:gd name="T24" fmla="*/ 72927 w 116"/>
                              <a:gd name="T25" fmla="*/ 286337 h 81"/>
                              <a:gd name="T26" fmla="*/ 12155 w 116"/>
                              <a:gd name="T27" fmla="*/ 335076 h 81"/>
                              <a:gd name="T28" fmla="*/ 12155 w 116"/>
                              <a:gd name="T29" fmla="*/ 377722 h 81"/>
                              <a:gd name="T30" fmla="*/ 97236 w 116"/>
                              <a:gd name="T31" fmla="*/ 371629 h 81"/>
                              <a:gd name="T32" fmla="*/ 91159 w 116"/>
                              <a:gd name="T33" fmla="*/ 450829 h 81"/>
                              <a:gd name="T34" fmla="*/ 115468 w 116"/>
                              <a:gd name="T35" fmla="*/ 481290 h 81"/>
                              <a:gd name="T36" fmla="*/ 170164 w 116"/>
                              <a:gd name="T37" fmla="*/ 420368 h 81"/>
                              <a:gd name="T38" fmla="*/ 224859 w 116"/>
                              <a:gd name="T39" fmla="*/ 481290 h 81"/>
                              <a:gd name="T40" fmla="*/ 261323 w 116"/>
                              <a:gd name="T41" fmla="*/ 481290 h 81"/>
                              <a:gd name="T42" fmla="*/ 261323 w 116"/>
                              <a:gd name="T43" fmla="*/ 395998 h 81"/>
                              <a:gd name="T44" fmla="*/ 340327 w 116"/>
                              <a:gd name="T45" fmla="*/ 402091 h 81"/>
                              <a:gd name="T46" fmla="*/ 370714 w 116"/>
                              <a:gd name="T47" fmla="*/ 377722 h 81"/>
                              <a:gd name="T48" fmla="*/ 188396 w 116"/>
                              <a:gd name="T49" fmla="*/ 347260 h 81"/>
                              <a:gd name="T50" fmla="*/ 188396 w 116"/>
                              <a:gd name="T51" fmla="*/ 255876 h 81"/>
                              <a:gd name="T52" fmla="*/ 188396 w 116"/>
                              <a:gd name="T53" fmla="*/ 347260 h 81"/>
                              <a:gd name="T54" fmla="*/ 625959 w 116"/>
                              <a:gd name="T55" fmla="*/ 170584 h 81"/>
                              <a:gd name="T56" fmla="*/ 662423 w 116"/>
                              <a:gd name="T57" fmla="*/ 91384 h 81"/>
                              <a:gd name="T58" fmla="*/ 650269 w 116"/>
                              <a:gd name="T59" fmla="*/ 54831 h 81"/>
                              <a:gd name="T60" fmla="*/ 571264 w 116"/>
                              <a:gd name="T61" fmla="*/ 97477 h 81"/>
                              <a:gd name="T62" fmla="*/ 540878 w 116"/>
                              <a:gd name="T63" fmla="*/ 18277 h 81"/>
                              <a:gd name="T64" fmla="*/ 510491 w 116"/>
                              <a:gd name="T65" fmla="*/ 0 h 81"/>
                              <a:gd name="T66" fmla="*/ 480105 w 116"/>
                              <a:gd name="T67" fmla="*/ 79200 h 81"/>
                              <a:gd name="T68" fmla="*/ 407177 w 116"/>
                              <a:gd name="T69" fmla="*/ 42646 h 81"/>
                              <a:gd name="T70" fmla="*/ 370714 w 116"/>
                              <a:gd name="T71" fmla="*/ 54831 h 81"/>
                              <a:gd name="T72" fmla="*/ 407177 w 116"/>
                              <a:gd name="T73" fmla="*/ 134030 h 81"/>
                              <a:gd name="T74" fmla="*/ 334250 w 116"/>
                              <a:gd name="T75" fmla="*/ 164492 h 81"/>
                              <a:gd name="T76" fmla="*/ 316018 w 116"/>
                              <a:gd name="T77" fmla="*/ 194953 h 81"/>
                              <a:gd name="T78" fmla="*/ 395023 w 116"/>
                              <a:gd name="T79" fmla="*/ 225415 h 81"/>
                              <a:gd name="T80" fmla="*/ 358559 w 116"/>
                              <a:gd name="T81" fmla="*/ 298522 h 81"/>
                              <a:gd name="T82" fmla="*/ 370714 w 116"/>
                              <a:gd name="T83" fmla="*/ 335076 h 81"/>
                              <a:gd name="T84" fmla="*/ 449718 w 116"/>
                              <a:gd name="T85" fmla="*/ 298522 h 81"/>
                              <a:gd name="T86" fmla="*/ 474028 w 116"/>
                              <a:gd name="T87" fmla="*/ 371629 h 81"/>
                              <a:gd name="T88" fmla="*/ 510491 w 116"/>
                              <a:gd name="T89" fmla="*/ 389906 h 81"/>
                              <a:gd name="T90" fmla="*/ 540878 w 116"/>
                              <a:gd name="T91" fmla="*/ 310706 h 81"/>
                              <a:gd name="T92" fmla="*/ 613805 w 116"/>
                              <a:gd name="T93" fmla="*/ 347260 h 81"/>
                              <a:gd name="T94" fmla="*/ 650269 w 116"/>
                              <a:gd name="T95" fmla="*/ 335076 h 81"/>
                              <a:gd name="T96" fmla="*/ 607728 w 116"/>
                              <a:gd name="T97" fmla="*/ 255876 h 81"/>
                              <a:gd name="T98" fmla="*/ 686732 w 116"/>
                              <a:gd name="T99" fmla="*/ 231507 h 81"/>
                              <a:gd name="T100" fmla="*/ 704964 w 116"/>
                              <a:gd name="T101" fmla="*/ 194953 h 81"/>
                              <a:gd name="T102" fmla="*/ 510491 w 116"/>
                              <a:gd name="T103" fmla="*/ 237599 h 81"/>
                              <a:gd name="T104" fmla="*/ 510491 w 116"/>
                              <a:gd name="T105" fmla="*/ 152307 h 81"/>
                              <a:gd name="T106" fmla="*/ 510491 w 116"/>
                              <a:gd name="T107" fmla="*/ 237599 h 81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</a:gdLst>
                            <a:ahLst/>
                            <a:cxnLst>
                              <a:cxn ang="T108">
                                <a:pos x="T0" y="T1"/>
                              </a:cxn>
                              <a:cxn ang="T109">
                                <a:pos x="T2" y="T3"/>
                              </a:cxn>
                              <a:cxn ang="T110">
                                <a:pos x="T4" y="T5"/>
                              </a:cxn>
                              <a:cxn ang="T111">
                                <a:pos x="T6" y="T7"/>
                              </a:cxn>
                              <a:cxn ang="T112">
                                <a:pos x="T8" y="T9"/>
                              </a:cxn>
                              <a:cxn ang="T113">
                                <a:pos x="T10" y="T11"/>
                              </a:cxn>
                              <a:cxn ang="T114">
                                <a:pos x="T12" y="T13"/>
                              </a:cxn>
                              <a:cxn ang="T115">
                                <a:pos x="T14" y="T15"/>
                              </a:cxn>
                              <a:cxn ang="T116">
                                <a:pos x="T16" y="T17"/>
                              </a:cxn>
                              <a:cxn ang="T117">
                                <a:pos x="T18" y="T19"/>
                              </a:cxn>
                              <a:cxn ang="T118">
                                <a:pos x="T20" y="T21"/>
                              </a:cxn>
                              <a:cxn ang="T119">
                                <a:pos x="T22" y="T23"/>
                              </a:cxn>
                              <a:cxn ang="T120">
                                <a:pos x="T24" y="T25"/>
                              </a:cxn>
                              <a:cxn ang="T121">
                                <a:pos x="T26" y="T27"/>
                              </a:cxn>
                              <a:cxn ang="T122">
                                <a:pos x="T28" y="T29"/>
                              </a:cxn>
                              <a:cxn ang="T123">
                                <a:pos x="T30" y="T31"/>
                              </a:cxn>
                              <a:cxn ang="T124">
                                <a:pos x="T32" y="T33"/>
                              </a:cxn>
                              <a:cxn ang="T125">
                                <a:pos x="T34" y="T35"/>
                              </a:cxn>
                              <a:cxn ang="T126">
                                <a:pos x="T36" y="T37"/>
                              </a:cxn>
                              <a:cxn ang="T127">
                                <a:pos x="T38" y="T39"/>
                              </a:cxn>
                              <a:cxn ang="T128">
                                <a:pos x="T40" y="T41"/>
                              </a:cxn>
                              <a:cxn ang="T129">
                                <a:pos x="T42" y="T43"/>
                              </a:cxn>
                              <a:cxn ang="T130">
                                <a:pos x="T44" y="T45"/>
                              </a:cxn>
                              <a:cxn ang="T131">
                                <a:pos x="T46" y="T47"/>
                              </a:cxn>
                              <a:cxn ang="T132">
                                <a:pos x="T48" y="T49"/>
                              </a:cxn>
                              <a:cxn ang="T133">
                                <a:pos x="T50" y="T51"/>
                              </a:cxn>
                              <a:cxn ang="T134">
                                <a:pos x="T52" y="T53"/>
                              </a:cxn>
                              <a:cxn ang="T135">
                                <a:pos x="T54" y="T55"/>
                              </a:cxn>
                              <a:cxn ang="T136">
                                <a:pos x="T56" y="T57"/>
                              </a:cxn>
                              <a:cxn ang="T137">
                                <a:pos x="T58" y="T59"/>
                              </a:cxn>
                              <a:cxn ang="T138">
                                <a:pos x="T60" y="T61"/>
                              </a:cxn>
                              <a:cxn ang="T139">
                                <a:pos x="T62" y="T63"/>
                              </a:cxn>
                              <a:cxn ang="T140">
                                <a:pos x="T64" y="T65"/>
                              </a:cxn>
                              <a:cxn ang="T141">
                                <a:pos x="T66" y="T67"/>
                              </a:cxn>
                              <a:cxn ang="T142">
                                <a:pos x="T68" y="T69"/>
                              </a:cxn>
                              <a:cxn ang="T143">
                                <a:pos x="T70" y="T71"/>
                              </a:cxn>
                              <a:cxn ang="T144">
                                <a:pos x="T72" y="T73"/>
                              </a:cxn>
                              <a:cxn ang="T145">
                                <a:pos x="T74" y="T75"/>
                              </a:cxn>
                              <a:cxn ang="T146">
                                <a:pos x="T76" y="T77"/>
                              </a:cxn>
                              <a:cxn ang="T147">
                                <a:pos x="T78" y="T79"/>
                              </a:cxn>
                              <a:cxn ang="T148">
                                <a:pos x="T80" y="T81"/>
                              </a:cxn>
                              <a:cxn ang="T149">
                                <a:pos x="T82" y="T83"/>
                              </a:cxn>
                              <a:cxn ang="T150">
                                <a:pos x="T84" y="T85"/>
                              </a:cxn>
                              <a:cxn ang="T151">
                                <a:pos x="T86" y="T87"/>
                              </a:cxn>
                              <a:cxn ang="T152">
                                <a:pos x="T88" y="T89"/>
                              </a:cxn>
                              <a:cxn ang="T153">
                                <a:pos x="T90" y="T91"/>
                              </a:cxn>
                              <a:cxn ang="T154">
                                <a:pos x="T92" y="T93"/>
                              </a:cxn>
                              <a:cxn ang="T155">
                                <a:pos x="T94" y="T95"/>
                              </a:cxn>
                              <a:cxn ang="T156">
                                <a:pos x="T96" y="T97"/>
                              </a:cxn>
                              <a:cxn ang="T157">
                                <a:pos x="T98" y="T99"/>
                              </a:cxn>
                              <a:cxn ang="T158">
                                <a:pos x="T100" y="T101"/>
                              </a:cxn>
                              <a:cxn ang="T159">
                                <a:pos x="T102" y="T103"/>
                              </a:cxn>
                              <a:cxn ang="T160">
                                <a:pos x="T104" y="T105"/>
                              </a:cxn>
                              <a:cxn ang="T161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6" h="81">
                                <a:moveTo>
                                  <a:pt x="59" y="60"/>
                                </a:moveTo>
                                <a:cubicBezTo>
                                  <a:pt x="51" y="53"/>
                                  <a:pt x="51" y="53"/>
                                  <a:pt x="51" y="53"/>
                                </a:cubicBezTo>
                                <a:cubicBezTo>
                                  <a:pt x="51" y="52"/>
                                  <a:pt x="51" y="51"/>
                                  <a:pt x="51" y="49"/>
                                </a:cubicBezTo>
                                <a:cubicBezTo>
                                  <a:pt x="61" y="44"/>
                                  <a:pt x="61" y="44"/>
                                  <a:pt x="61" y="44"/>
                                </a:cubicBezTo>
                                <a:cubicBezTo>
                                  <a:pt x="62" y="44"/>
                                  <a:pt x="63" y="42"/>
                                  <a:pt x="62" y="42"/>
                                </a:cubicBezTo>
                                <a:cubicBezTo>
                                  <a:pt x="61" y="38"/>
                                  <a:pt x="61" y="38"/>
                                  <a:pt x="61" y="38"/>
                                </a:cubicBezTo>
                                <a:cubicBezTo>
                                  <a:pt x="61" y="37"/>
                                  <a:pt x="60" y="36"/>
                                  <a:pt x="58" y="37"/>
                                </a:cubicBezTo>
                                <a:cubicBezTo>
                                  <a:pt x="47" y="38"/>
                                  <a:pt x="47" y="38"/>
                                  <a:pt x="47" y="38"/>
                                </a:cubicBezTo>
                                <a:cubicBezTo>
                                  <a:pt x="46" y="37"/>
                                  <a:pt x="46" y="37"/>
                                  <a:pt x="45" y="36"/>
                                </a:cubicBezTo>
                                <a:cubicBezTo>
                                  <a:pt x="48" y="25"/>
                                  <a:pt x="48" y="25"/>
                                  <a:pt x="48" y="25"/>
                                </a:cubicBezTo>
                                <a:cubicBezTo>
                                  <a:pt x="49" y="24"/>
                                  <a:pt x="48" y="22"/>
                                  <a:pt x="48" y="22"/>
                                </a:cubicBezTo>
                                <a:cubicBezTo>
                                  <a:pt x="44" y="20"/>
                                  <a:pt x="44" y="20"/>
                                  <a:pt x="44" y="20"/>
                                </a:cubicBezTo>
                                <a:cubicBezTo>
                                  <a:pt x="43" y="20"/>
                                  <a:pt x="42" y="20"/>
                                  <a:pt x="41" y="22"/>
                                </a:cubicBezTo>
                                <a:cubicBezTo>
                                  <a:pt x="35" y="31"/>
                                  <a:pt x="35" y="31"/>
                                  <a:pt x="35" y="31"/>
                                </a:cubicBezTo>
                                <a:cubicBezTo>
                                  <a:pt x="33" y="30"/>
                                  <a:pt x="32" y="30"/>
                                  <a:pt x="31" y="30"/>
                                </a:cubicBezTo>
                                <a:cubicBezTo>
                                  <a:pt x="26" y="20"/>
                                  <a:pt x="26" y="20"/>
                                  <a:pt x="26" y="20"/>
                                </a:cubicBezTo>
                                <a:cubicBezTo>
                                  <a:pt x="25" y="19"/>
                                  <a:pt x="24" y="18"/>
                                  <a:pt x="23" y="19"/>
                                </a:cubicBezTo>
                                <a:cubicBezTo>
                                  <a:pt x="20" y="20"/>
                                  <a:pt x="20" y="20"/>
                                  <a:pt x="20" y="20"/>
                                </a:cubicBezTo>
                                <a:cubicBezTo>
                                  <a:pt x="19" y="20"/>
                                  <a:pt x="18" y="21"/>
                                  <a:pt x="19" y="23"/>
                                </a:cubicBezTo>
                                <a:cubicBezTo>
                                  <a:pt x="20" y="34"/>
                                  <a:pt x="20" y="34"/>
                                  <a:pt x="20" y="34"/>
                                </a:cubicBezTo>
                                <a:cubicBezTo>
                                  <a:pt x="19" y="35"/>
                                  <a:pt x="18" y="35"/>
                                  <a:pt x="18" y="36"/>
                                </a:cubicBezTo>
                                <a:cubicBezTo>
                                  <a:pt x="7" y="33"/>
                                  <a:pt x="7" y="33"/>
                                  <a:pt x="7" y="33"/>
                                </a:cubicBezTo>
                                <a:cubicBezTo>
                                  <a:pt x="5" y="32"/>
                                  <a:pt x="4" y="33"/>
                                  <a:pt x="4" y="33"/>
                                </a:cubicBezTo>
                                <a:cubicBezTo>
                                  <a:pt x="2" y="37"/>
                                  <a:pt x="2" y="37"/>
                                  <a:pt x="2" y="37"/>
                                </a:cubicBezTo>
                                <a:cubicBezTo>
                                  <a:pt x="2" y="38"/>
                                  <a:pt x="2" y="39"/>
                                  <a:pt x="3" y="40"/>
                                </a:cubicBezTo>
                                <a:cubicBezTo>
                                  <a:pt x="12" y="47"/>
                                  <a:pt x="12" y="47"/>
                                  <a:pt x="12" y="47"/>
                                </a:cubicBezTo>
                                <a:cubicBezTo>
                                  <a:pt x="12" y="48"/>
                                  <a:pt x="12" y="49"/>
                                  <a:pt x="12" y="50"/>
                                </a:cubicBezTo>
                                <a:cubicBezTo>
                                  <a:pt x="2" y="55"/>
                                  <a:pt x="2" y="55"/>
                                  <a:pt x="2" y="55"/>
                                </a:cubicBezTo>
                                <a:cubicBezTo>
                                  <a:pt x="1" y="56"/>
                                  <a:pt x="0" y="57"/>
                                  <a:pt x="0" y="58"/>
                                </a:cubicBezTo>
                                <a:cubicBezTo>
                                  <a:pt x="2" y="62"/>
                                  <a:pt x="2" y="62"/>
                                  <a:pt x="2" y="62"/>
                                </a:cubicBezTo>
                                <a:cubicBezTo>
                                  <a:pt x="2" y="62"/>
                                  <a:pt x="3" y="63"/>
                                  <a:pt x="5" y="62"/>
                                </a:cubicBezTo>
                                <a:cubicBezTo>
                                  <a:pt x="16" y="61"/>
                                  <a:pt x="16" y="61"/>
                                  <a:pt x="16" y="61"/>
                                </a:cubicBezTo>
                                <a:cubicBezTo>
                                  <a:pt x="16" y="62"/>
                                  <a:pt x="17" y="63"/>
                                  <a:pt x="18" y="64"/>
                                </a:cubicBezTo>
                                <a:cubicBezTo>
                                  <a:pt x="15" y="74"/>
                                  <a:pt x="15" y="74"/>
                                  <a:pt x="15" y="74"/>
                                </a:cubicBezTo>
                                <a:cubicBezTo>
                                  <a:pt x="14" y="76"/>
                                  <a:pt x="14" y="77"/>
                                  <a:pt x="15" y="77"/>
                                </a:cubicBezTo>
                                <a:cubicBezTo>
                                  <a:pt x="19" y="79"/>
                                  <a:pt x="19" y="79"/>
                                  <a:pt x="19" y="79"/>
                                </a:cubicBezTo>
                                <a:cubicBezTo>
                                  <a:pt x="20" y="80"/>
                                  <a:pt x="21" y="79"/>
                                  <a:pt x="21" y="78"/>
                                </a:cubicBezTo>
                                <a:cubicBezTo>
                                  <a:pt x="28" y="69"/>
                                  <a:pt x="28" y="69"/>
                                  <a:pt x="28" y="69"/>
                                </a:cubicBezTo>
                                <a:cubicBezTo>
                                  <a:pt x="29" y="69"/>
                                  <a:pt x="31" y="69"/>
                                  <a:pt x="32" y="69"/>
                                </a:cubicBezTo>
                                <a:cubicBezTo>
                                  <a:pt x="37" y="79"/>
                                  <a:pt x="37" y="79"/>
                                  <a:pt x="37" y="79"/>
                                </a:cubicBezTo>
                                <a:cubicBezTo>
                                  <a:pt x="38" y="80"/>
                                  <a:pt x="39" y="81"/>
                                  <a:pt x="40" y="81"/>
                                </a:cubicBezTo>
                                <a:cubicBezTo>
                                  <a:pt x="43" y="79"/>
                                  <a:pt x="43" y="79"/>
                                  <a:pt x="43" y="79"/>
                                </a:cubicBezTo>
                                <a:cubicBezTo>
                                  <a:pt x="44" y="79"/>
                                  <a:pt x="45" y="78"/>
                                  <a:pt x="44" y="77"/>
                                </a:cubicBezTo>
                                <a:cubicBezTo>
                                  <a:pt x="43" y="65"/>
                                  <a:pt x="43" y="65"/>
                                  <a:pt x="43" y="65"/>
                                </a:cubicBezTo>
                                <a:cubicBezTo>
                                  <a:pt x="44" y="65"/>
                                  <a:pt x="45" y="64"/>
                                  <a:pt x="45" y="63"/>
                                </a:cubicBezTo>
                                <a:cubicBezTo>
                                  <a:pt x="56" y="66"/>
                                  <a:pt x="56" y="66"/>
                                  <a:pt x="56" y="66"/>
                                </a:cubicBezTo>
                                <a:cubicBezTo>
                                  <a:pt x="57" y="67"/>
                                  <a:pt x="59" y="67"/>
                                  <a:pt x="59" y="66"/>
                                </a:cubicBezTo>
                                <a:cubicBezTo>
                                  <a:pt x="61" y="62"/>
                                  <a:pt x="61" y="62"/>
                                  <a:pt x="61" y="62"/>
                                </a:cubicBezTo>
                                <a:cubicBezTo>
                                  <a:pt x="61" y="61"/>
                                  <a:pt x="61" y="60"/>
                                  <a:pt x="59" y="60"/>
                                </a:cubicBezTo>
                                <a:close/>
                                <a:moveTo>
                                  <a:pt x="31" y="57"/>
                                </a:moveTo>
                                <a:cubicBezTo>
                                  <a:pt x="27" y="57"/>
                                  <a:pt x="24" y="54"/>
                                  <a:pt x="24" y="50"/>
                                </a:cubicBezTo>
                                <a:cubicBezTo>
                                  <a:pt x="24" y="46"/>
                                  <a:pt x="27" y="42"/>
                                  <a:pt x="31" y="42"/>
                                </a:cubicBezTo>
                                <a:cubicBezTo>
                                  <a:pt x="35" y="42"/>
                                  <a:pt x="39" y="46"/>
                                  <a:pt x="39" y="50"/>
                                </a:cubicBezTo>
                                <a:cubicBezTo>
                                  <a:pt x="39" y="54"/>
                                  <a:pt x="35" y="57"/>
                                  <a:pt x="31" y="57"/>
                                </a:cubicBezTo>
                                <a:close/>
                                <a:moveTo>
                                  <a:pt x="114" y="30"/>
                                </a:moveTo>
                                <a:cubicBezTo>
                                  <a:pt x="103" y="28"/>
                                  <a:pt x="103" y="28"/>
                                  <a:pt x="103" y="28"/>
                                </a:cubicBezTo>
                                <a:cubicBezTo>
                                  <a:pt x="102" y="26"/>
                                  <a:pt x="102" y="25"/>
                                  <a:pt x="102" y="24"/>
                                </a:cubicBezTo>
                                <a:cubicBezTo>
                                  <a:pt x="109" y="15"/>
                                  <a:pt x="109" y="15"/>
                                  <a:pt x="109" y="15"/>
                                </a:cubicBezTo>
                                <a:cubicBezTo>
                                  <a:pt x="110" y="14"/>
                                  <a:pt x="110" y="13"/>
                                  <a:pt x="109" y="12"/>
                                </a:cubicBezTo>
                                <a:cubicBezTo>
                                  <a:pt x="107" y="9"/>
                                  <a:pt x="107" y="9"/>
                                  <a:pt x="107" y="9"/>
                                </a:cubicBezTo>
                                <a:cubicBezTo>
                                  <a:pt x="106" y="9"/>
                                  <a:pt x="105" y="9"/>
                                  <a:pt x="104" y="10"/>
                                </a:cubicBezTo>
                                <a:cubicBezTo>
                                  <a:pt x="94" y="16"/>
                                  <a:pt x="94" y="16"/>
                                  <a:pt x="94" y="16"/>
                                </a:cubicBezTo>
                                <a:cubicBezTo>
                                  <a:pt x="93" y="15"/>
                                  <a:pt x="92" y="14"/>
                                  <a:pt x="91" y="14"/>
                                </a:cubicBezTo>
                                <a:cubicBezTo>
                                  <a:pt x="89" y="3"/>
                                  <a:pt x="89" y="3"/>
                                  <a:pt x="89" y="3"/>
                                </a:cubicBezTo>
                                <a:cubicBezTo>
                                  <a:pt x="90" y="2"/>
                                  <a:pt x="89" y="0"/>
                                  <a:pt x="88" y="0"/>
                                </a:cubicBezTo>
                                <a:cubicBezTo>
                                  <a:pt x="84" y="0"/>
                                  <a:pt x="84" y="0"/>
                                  <a:pt x="84" y="0"/>
                                </a:cubicBezTo>
                                <a:cubicBezTo>
                                  <a:pt x="83" y="0"/>
                                  <a:pt x="82" y="1"/>
                                  <a:pt x="82" y="2"/>
                                </a:cubicBezTo>
                                <a:cubicBezTo>
                                  <a:pt x="79" y="13"/>
                                  <a:pt x="79" y="13"/>
                                  <a:pt x="79" y="13"/>
                                </a:cubicBezTo>
                                <a:cubicBezTo>
                                  <a:pt x="78" y="14"/>
                                  <a:pt x="77" y="14"/>
                                  <a:pt x="76" y="14"/>
                                </a:cubicBezTo>
                                <a:cubicBezTo>
                                  <a:pt x="67" y="7"/>
                                  <a:pt x="67" y="7"/>
                                  <a:pt x="67" y="7"/>
                                </a:cubicBezTo>
                                <a:cubicBezTo>
                                  <a:pt x="66" y="6"/>
                                  <a:pt x="65" y="6"/>
                                  <a:pt x="64" y="7"/>
                                </a:cubicBezTo>
                                <a:cubicBezTo>
                                  <a:pt x="61" y="9"/>
                                  <a:pt x="61" y="9"/>
                                  <a:pt x="61" y="9"/>
                                </a:cubicBezTo>
                                <a:cubicBezTo>
                                  <a:pt x="61" y="10"/>
                                  <a:pt x="61" y="11"/>
                                  <a:pt x="62" y="12"/>
                                </a:cubicBez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7" y="23"/>
                                  <a:pt x="66" y="24"/>
                                  <a:pt x="66" y="25"/>
                                </a:cubicBezTo>
                                <a:cubicBezTo>
                                  <a:pt x="55" y="27"/>
                                  <a:pt x="55" y="27"/>
                                  <a:pt x="55" y="27"/>
                                </a:cubicBezTo>
                                <a:cubicBezTo>
                                  <a:pt x="53" y="26"/>
                                  <a:pt x="52" y="27"/>
                                  <a:pt x="52" y="28"/>
                                </a:cubicBezTo>
                                <a:cubicBezTo>
                                  <a:pt x="52" y="32"/>
                                  <a:pt x="52" y="32"/>
                                  <a:pt x="52" y="32"/>
                                </a:cubicBezTo>
                                <a:cubicBezTo>
                                  <a:pt x="52" y="33"/>
                                  <a:pt x="53" y="34"/>
                                  <a:pt x="54" y="34"/>
                                </a:cubicBezTo>
                                <a:cubicBezTo>
                                  <a:pt x="65" y="37"/>
                                  <a:pt x="65" y="37"/>
                                  <a:pt x="65" y="37"/>
                                </a:cubicBezTo>
                                <a:cubicBezTo>
                                  <a:pt x="65" y="38"/>
                                  <a:pt x="66" y="39"/>
                                  <a:pt x="66" y="40"/>
                                </a:cubicBezTo>
                                <a:cubicBezTo>
                                  <a:pt x="59" y="49"/>
                                  <a:pt x="59" y="49"/>
                                  <a:pt x="59" y="49"/>
                                </a:cubicBezTo>
                                <a:cubicBezTo>
                                  <a:pt x="58" y="50"/>
                                  <a:pt x="58" y="51"/>
                                  <a:pt x="59" y="52"/>
                                </a:cubicBezTo>
                                <a:cubicBezTo>
                                  <a:pt x="61" y="55"/>
                                  <a:pt x="61" y="55"/>
                                  <a:pt x="61" y="55"/>
                                </a:cubicBezTo>
                                <a:cubicBezTo>
                                  <a:pt x="62" y="56"/>
                                  <a:pt x="63" y="55"/>
                                  <a:pt x="64" y="54"/>
                                </a:cubicBezTo>
                                <a:cubicBezTo>
                                  <a:pt x="74" y="49"/>
                                  <a:pt x="74" y="49"/>
                                  <a:pt x="74" y="49"/>
                                </a:cubicBezTo>
                                <a:cubicBezTo>
                                  <a:pt x="75" y="49"/>
                                  <a:pt x="76" y="50"/>
                                  <a:pt x="77" y="50"/>
                                </a:cubicBezTo>
                                <a:cubicBezTo>
                                  <a:pt x="78" y="61"/>
                                  <a:pt x="78" y="61"/>
                                  <a:pt x="78" y="61"/>
                                </a:cubicBezTo>
                                <a:cubicBezTo>
                                  <a:pt x="78" y="63"/>
                                  <a:pt x="79" y="64"/>
                                  <a:pt x="80" y="64"/>
                                </a:cubicBezTo>
                                <a:cubicBezTo>
                                  <a:pt x="84" y="64"/>
                                  <a:pt x="84" y="64"/>
                                  <a:pt x="84" y="64"/>
                                </a:cubicBezTo>
                                <a:cubicBezTo>
                                  <a:pt x="85" y="64"/>
                                  <a:pt x="86" y="63"/>
                                  <a:pt x="86" y="62"/>
                                </a:cubicBezTo>
                                <a:cubicBezTo>
                                  <a:pt x="89" y="51"/>
                                  <a:pt x="89" y="51"/>
                                  <a:pt x="89" y="51"/>
                                </a:cubicBezTo>
                                <a:cubicBezTo>
                                  <a:pt x="90" y="51"/>
                                  <a:pt x="91" y="50"/>
                                  <a:pt x="92" y="50"/>
                                </a:cubicBezTo>
                                <a:cubicBezTo>
                                  <a:pt x="101" y="57"/>
                                  <a:pt x="101" y="57"/>
                                  <a:pt x="101" y="57"/>
                                </a:cubicBezTo>
                                <a:cubicBezTo>
                                  <a:pt x="102" y="58"/>
                                  <a:pt x="103" y="58"/>
                                  <a:pt x="104" y="57"/>
                                </a:cubicBezTo>
                                <a:cubicBezTo>
                                  <a:pt x="107" y="55"/>
                                  <a:pt x="107" y="55"/>
                                  <a:pt x="107" y="55"/>
                                </a:cubicBezTo>
                                <a:cubicBezTo>
                                  <a:pt x="107" y="54"/>
                                  <a:pt x="107" y="53"/>
                                  <a:pt x="106" y="52"/>
                                </a:cubicBezTo>
                                <a:cubicBezTo>
                                  <a:pt x="100" y="42"/>
                                  <a:pt x="100" y="42"/>
                                  <a:pt x="100" y="42"/>
                                </a:cubicBezTo>
                                <a:cubicBezTo>
                                  <a:pt x="101" y="41"/>
                                  <a:pt x="102" y="40"/>
                                  <a:pt x="102" y="39"/>
                                </a:cubicBezTo>
                                <a:cubicBezTo>
                                  <a:pt x="113" y="38"/>
                                  <a:pt x="113" y="38"/>
                                  <a:pt x="113" y="38"/>
                                </a:cubicBezTo>
                                <a:cubicBezTo>
                                  <a:pt x="115" y="38"/>
                                  <a:pt x="116" y="37"/>
                                  <a:pt x="116" y="36"/>
                                </a:cubicBezTo>
                                <a:cubicBezTo>
                                  <a:pt x="116" y="32"/>
                                  <a:pt x="116" y="32"/>
                                  <a:pt x="116" y="32"/>
                                </a:cubicBezTo>
                                <a:cubicBezTo>
                                  <a:pt x="116" y="31"/>
                                  <a:pt x="115" y="30"/>
                                  <a:pt x="114" y="30"/>
                                </a:cubicBezTo>
                                <a:close/>
                                <a:moveTo>
                                  <a:pt x="84" y="39"/>
                                </a:moveTo>
                                <a:cubicBezTo>
                                  <a:pt x="80" y="39"/>
                                  <a:pt x="77" y="36"/>
                                  <a:pt x="77" y="32"/>
                                </a:cubicBezTo>
                                <a:cubicBezTo>
                                  <a:pt x="77" y="28"/>
                                  <a:pt x="80" y="25"/>
                                  <a:pt x="84" y="25"/>
                                </a:cubicBezTo>
                                <a:cubicBezTo>
                                  <a:pt x="88" y="25"/>
                                  <a:pt x="91" y="28"/>
                                  <a:pt x="91" y="32"/>
                                </a:cubicBezTo>
                                <a:cubicBezTo>
                                  <a:pt x="91" y="36"/>
                                  <a:pt x="88" y="39"/>
                                  <a:pt x="84" y="3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9.85pt;margin-top:24.9pt;height:434.75pt;width:437.6pt;z-index:251742208;mso-width-relative:page;mso-height-relative:page;" coordorigin="6580,54497" coordsize="8752,8695" o:gfxdata="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">
                <o:lock v:ext="edit" aspectratio="f"/>
                <v:shape id="_x0000_s1026" o:spid="_x0000_s1026" o:spt="100" style="position:absolute;left:12017;top:57989;height:407;width:410;" fillcolor="#404040 [2429]" filled="t" stroked="f" coordsize="113,113" o:gfxdata="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o1UiWvQAA&#10;ANwAAAAPAAAAAAAAAAEAIAAAACIAAABkcnMvZG93bnJldi54bWxQSwECFAAUAAAACACHTuJAMy8F&#10;njsAAAA5AAAAEAAAAAAAAAABACAAAAAMAQAAZHJzL3NoYXBleG1sLnhtbFBLBQYAAAAABgAGAFsB&#10;AAC2AwAAAAA=&#10;" path="m56,0c25,0,0,25,0,56c0,87,25,113,56,113c88,113,113,87,113,56c113,25,88,0,56,0xm56,104c30,104,8,83,8,56c8,29,30,8,56,8c83,8,105,29,105,56c105,83,83,104,56,104xm74,86c77,84,77,84,77,84c75,81,73,78,71,76c69,73,67,70,65,67c61,69,61,69,61,69c56,62,51,53,48,44c52,42,52,42,52,42c50,39,49,36,47,33c46,30,44,27,43,23c41,25,41,25,41,25c36,27,34,31,35,35c35,35,35,35,35,35c35,35,35,35,35,35c35,36,35,37,35,38c35,38,35,38,35,38c35,38,35,38,35,38c40,55,48,70,60,83c60,83,60,83,60,83c61,84,61,84,62,85c65,88,69,88,74,86c74,86,74,86,74,86xm79,83c77,80,75,77,73,74c71,71,69,69,68,66c71,64,71,64,71,64c73,64,80,73,82,81c79,83,79,83,79,83xm54,41c52,38,51,35,50,32c48,29,47,25,46,22c48,20,48,20,48,20c52,23,57,36,57,39c54,41,54,41,54,41xm54,41c54,41,54,41,54,41e">
                  <v:path o:connectlocs="56,0;0,56;56,113;113,56;56,0;56,104;8,56;56,8;105,56;56,104;74,86;77,84;71,76;65,67;61,69;48,44;52,42;47,33;43,23;41,25;35,35;35,35;35,35;35,38;35,38;35,38;60,83;60,83;62,85;74,86;74,86;79,83;73,74;68,66;71,64;82,81;79,83;54,41;50,32;46,22;48,20;57,39;54,41;54,41;54,41" o:connectangles="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12900;top:60393;height:388;width:426;" fillcolor="#404040 [2429]" filled="t" stroked="f" coordsize="64,58" o:gfxdata="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eQU6rsAAADc&#10;AAAADwAAAAAAAAABACAAAAAiAAAAZHJzL2Rvd25yZXYueG1sUEsBAhQAFAAAAAgAh07iQDMvBZ47&#10;AAAAOQAAABAAAAAAAAAAAQAgAAAACgEAAGRycy9zaGFwZXhtbC54bWxQSwUGAAAAAAYABgBbAQAA&#10;tAMAAAAA&#10;" path="m32,0c0,32,0,32,0,32c6,38,6,38,6,38c12,32,12,32,12,32c12,58,12,58,12,58c28,58,28,58,28,58c28,46,28,46,28,46c36,46,36,46,36,46c36,58,36,58,36,58c52,58,52,58,52,58c52,32,52,32,52,32c58,38,58,38,58,38c64,32,64,32,64,32l32,0xm32,26c30,26,28,24,28,22c28,20,30,18,32,18c34,18,36,20,36,22c36,24,34,26,32,26xe">
                  <v:path o:connectlocs="436767417,0;0,443607496;81893890,526784832;163787781,443607496;163787781,804041379;382171489,804041379;382171489,637686706;491359648,637686706;491359648,804041379;709743356,804041379;709743356,443607496;791637247,526784832;873531138,443607496;436767417,0;436767417,360433882;382171489,304981084;436767417,249528286;491359648,304981084;436767417,360433882" o:connectangles="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9434;top:57991;height:402;width:282;v-text-anchor:middle;" fillcolor="#404040 [2429]" filled="t" stroked="f" coordsize="375414,534286" o:gfxdata="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VnwCS5AAAA3AAA&#10;AA8AAAAAAAAAAQAgAAAAIgAAAGRycy9kb3ducmV2LnhtbFBLAQIUABQAAAAIAIdO4kAzLwWeOwAA&#10;ADkAAAAQAAAAAAAAAAEAIAAAAAgBAABkcnMvc2hhcGV4bWwueG1sUEsFBgAAAAAGAAYAWwEAALID&#10;AAAAAA==&#10;" path="m375804,476599c375793,508559,349887,534464,317928,534475l57920,534475c25953,534475,36,508566,25,476599l25,57901c36,25934,25953,25,57920,25l317928,25c349887,36,375793,25941,375804,57901l375804,476599xm342398,57901c342398,44392,331456,33411,317928,33411l57920,33411c44392,33411,33430,44373,33430,57901l33430,476579c33452,490093,44407,501040,57920,501050l317928,501050c331436,501050,342398,490089,342398,476579l342398,57901xe">
                  <v:path o:connectlocs="375804,476599;317928,534476;57920,534476;25,476599;25,57901;57920,25;317928,25;375804,57901;375804,476599;342398,57901;317928,33411;57920,33411;33430,57901;33430,476579;57920,501050;317928,501050;342398,476579;342398,57901" o:connectangles="0,0,0,0,0,0,0,0,0,0,0,0,0,0,0,0,0,0"/>
                  <v:fill on="t" focussize="0,0"/>
                  <v:stroke on="f" weight="0.0439370078740157pt"/>
                  <v:imagedata o:title=""/>
                  <o:lock v:ext="edit" aspectratio="f"/>
                </v:shape>
                <v:shape id="任意多边形 158" o:spid="_x0000_s1026" o:spt="100" style="position:absolute;left:6643;top:58016;height:353;width:351;" fillcolor="#404040 [2429]" filled="t" stroked="f" coordsize="92,93" o:gfxdata="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B5Qar4A&#10;AADcAAAADwAAAAAAAAABACAAAAAiAAAAZHJzL2Rvd25yZXYueG1sUEsBAhQAFAAAAAgAh07iQDMv&#10;BZ47AAAAOQAAABAAAAAAAAAAAQAgAAAADQEAAGRycy9zaGFwZXhtbC54bWxQSwUGAAAAAAYABgBb&#10;AQAAtwMAAAAA&#10;" path="m92,23c92,69,92,69,92,69c92,82,82,92,69,92c29,92,29,92,29,92c28,93,26,93,25,93c20,93,17,91,15,88c11,83,13,76,15,71c15,69,14,68,14,67c14,65,15,63,15,61c18,49,28,22,59,16c60,15,62,15,63,15c71,15,78,21,78,29c78,37,71,44,63,44c58,44,53,40,51,36c45,39,38,45,34,53c39,56,43,61,43,67c43,75,37,81,29,81c25,81,22,80,19,77c18,80,18,83,19,85c20,86,21,86,23,87c23,87,23,87,23,87c69,87,69,87,69,87c78,87,86,79,86,69c86,23,86,23,86,23c86,14,78,6,69,6c23,6,23,6,23,6c13,6,6,14,6,23c6,69,6,69,6,69c0,69,0,69,0,69c0,23,0,23,0,23c0,11,10,0,23,0c69,0,69,0,69,0c82,0,92,11,92,23xm92,23c92,23,92,23,92,23e">
                  <v:path o:connectlocs="92,23;92,69;69,92;29,92;25,93;15,88;15,71;14,67;15,61;59,16;63,15;78,29;63,44;51,36;34,53;43,67;29,81;19,77;19,85;23,87;23,87;69,87;86,69;86,23;69,6;23,6;6,23;6,69;0,69;0,23;23,0;69,0;92,23;92,23;92,23" o:connectangles="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任意多边形 159" o:spid="_x0000_s1026" o:spt="100" style="position:absolute;left:7540;top:58031;height:323;width:400;" fillcolor="#404040 [2429]" filled="t" stroked="f" coordsize="115,93" o:gfxdata="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Uo5NL4A&#10;AADcAAAADwAAAAAAAAABACAAAAAiAAAAZHJzL2Rvd25yZXYueG1sUEsBAhQAFAAAAAgAh07iQDMv&#10;BZ47AAAAOQAAABAAAAAAAAAAAQAgAAAADQEAAGRycy9zaGFwZXhtbC54bWxQSwUGAAAAAAYABgBb&#10;AQAAtwMAAAAA&#10;" path="m114,17c114,17,101,0,58,0c15,0,2,17,2,17c1,18,0,20,0,21c0,42,0,42,0,42c0,44,1,44,3,44c27,38,27,38,27,38c28,37,29,36,29,35c29,26,29,26,29,26c29,9,87,10,87,26c87,33,87,33,87,33c87,34,88,36,89,36c113,44,113,44,113,44c114,44,115,44,115,42c115,21,115,21,115,21c115,20,115,18,114,17xm109,88c108,71,108,71,108,71c108,68,106,65,104,63c80,42,80,42,80,42c80,42,79,23,71,23c44,23,44,23,44,23c35,23,36,41,36,41c34,42,11,63,11,63c9,65,8,68,7,71c6,88,6,88,6,88c6,91,8,93,11,93c105,93,105,93,105,93c107,93,109,91,109,88xm45,80c34,80,34,80,34,80c34,75,34,75,34,75c45,75,45,75,45,75c45,80,45,80,45,80xm45,69c34,69,34,69,34,69c34,63,34,63,34,63c45,63,45,63,45,63c45,69,45,69,45,69xm45,58c34,58,34,58,34,58c34,52,34,52,34,52c45,52,45,52,45,52c45,58,45,58,45,58xm61,80c50,80,50,80,50,80c50,75,50,75,50,75c61,75,61,75,61,75c61,80,61,80,61,80xm61,69c50,69,50,69,50,69c50,63,50,63,50,63c61,63,61,63,61,63c61,69,61,69,61,69xm61,58c50,58,50,58,50,58c50,52,50,52,50,52c61,52,61,52,61,52c61,58,61,58,61,58xm78,80c66,80,66,80,66,80c66,75,66,75,66,75c78,75,78,75,78,75c78,80,78,80,78,80xm78,69c66,69,66,69,66,69c66,63,66,63,66,63c78,63,78,63,78,63c78,69,78,69,78,69xm78,58c66,58,66,58,66,58c66,52,66,52,66,52c78,52,78,52,78,52c78,58,78,58,78,58xm78,58c78,58,78,58,78,58e">
                  <v:path o:connectlocs="58,0;0,21;3,44;29,35;87,26;89,36;115,42;114,17;108,71;80,42;44,23;11,63;6,88;105,93;45,80;34,75;45,80;34,69;45,63;45,58;34,52;45,58;50,80;61,75;61,69;50,63;61,69;50,58;61,52;78,80;66,75;78,80;66,69;78,63;78,58;66,52;78,58;78,58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13928;top:58008;height:370;width:367;" fillcolor="#404040 [2429]" filled="t" stroked="f" coordsize="60,60" o:gfxdata="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RnPjr4A&#10;AADcAAAADwAAAAAAAAABACAAAAAiAAAAZHJzL2Rvd25yZXYueG1sUEsBAhQAFAAAAAgAh07iQDMv&#10;BZ47AAAAOQAAABAAAAAAAAAAAQAgAAAADQEAAGRycy9zaGFwZXhtbC54bWxQSwUGAAAAAAYABgBb&#10;AQAAtwMAAAAA&#10;" path="m44,36c40,40,40,44,36,44c32,44,28,40,24,36c20,32,16,28,16,24c16,20,20,20,24,16c28,12,16,0,12,0c8,0,0,12,0,12c0,20,8,36,16,44c24,52,40,60,48,60c48,60,60,52,60,48c60,44,48,32,44,36e">
                  <v:path o:connectlocs="44,36;36,44;24,36;16,24;24,16;12,0;0,12;16,44;48,60;60,48;44,36" o:connectangles="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8437;top:58016;height:354;width:323;" fillcolor="#404040 [2429]" filled="t" stroked="f" coordsize="103,113" o:gfxdata="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wz8o74A&#10;AADcAAAADwAAAAAAAAABACAAAAAiAAAAZHJzL2Rvd25yZXYueG1sUEsBAhQAFAAAAAgAh07iQDMv&#10;BZ47AAAAOQAAABAAAAAAAAAAAQAgAAAADQEAAGRycy9zaGFwZXhtbC54bWxQSwUGAAAAAAYABgBb&#10;AQAAtwMAAAAA&#10;" path="m92,0c11,0,11,0,11,0c5,0,0,5,0,12c0,27,0,27,0,27c2,27,2,27,2,27c5,27,7,29,7,32c7,35,5,37,2,37c0,37,0,37,0,37c0,52,0,52,0,52c2,52,2,52,2,52c5,52,7,54,7,57c7,59,5,62,2,62c0,62,0,62,0,62c0,76,0,76,0,76c2,76,2,76,2,76c5,76,7,79,7,81c7,84,5,86,2,86c0,86,0,86,0,86c0,101,0,101,0,101c0,108,5,113,11,113c92,113,92,113,92,113c99,113,103,108,103,101c103,12,103,12,103,12c103,5,99,0,92,0xm76,94c71,97,55,88,43,67c31,46,31,28,37,25c42,22,48,17,53,28c58,38,54,40,49,43c45,45,49,53,53,61c58,69,63,77,67,75c72,72,75,69,82,78c89,88,81,91,76,94xm76,94c76,94,76,94,76,94e">
                  <v:path o:connectlocs="92,0;11,0;0,12;0,27;2,27;7,32;2,37;0,37;0,52;2,52;7,57;2,62;0,62;0,76;2,76;7,81;2,86;0,86;0,101;11,113;92,113;103,101;103,12;92,0;76,94;43,67;37,25;53,28;49,43;53,61;67,75;82,78;76,94;76,94;76,94" o:connectangles="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0250;top:58025;height:335;width:473;" fillcolor="#404040 [2429]" filled="t" stroked="f" coordsize="149,106" o:gfxdata="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5rcx7vQAA&#10;ANwAAAAPAAAAAAAAAAEAIAAAACIAAABkcnMvZG93bnJldi54bWxQSwECFAAUAAAACACHTuJAMy8F&#10;njsAAAA5AAAAEAAAAAAAAAABACAAAAAMAQAAZHJzL3NoYXBleG1sLnhtbFBLBQYAAAAABgAGAFsB&#10;AAC2AwAAAAA=&#10;" path="m18,85c18,106,27,106,74,106c120,106,130,106,130,85c130,62,105,17,74,17c43,17,18,62,18,85xm74,26c87,26,97,37,97,50c97,64,87,74,74,74c60,74,50,64,50,50c50,37,60,26,74,26xm124,44c114,28,97,12,74,12c51,12,33,30,25,44c21,51,12,50,9,44c7,39,0,0,74,0c149,0,141,41,139,44c134,51,125,47,124,44xm124,44c124,44,124,44,124,44e">
                  <v:path o:connectlocs="75371516,352788747;309858861,439947169;544346206,352788747;309858861,70558564;75371516,352788747;309858861,107911300;406165433,207522672;309858861,307132007;209364869,207522672;309858861,107911300;519223731,182618811;309858861,49805685;104681412,182618811;37684735,182618811;309858861,0;582032987,182618811;519223731,182618811;519223731,182618811;519223731,182618811" o:connectangles="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11058;top:57998;height:389;width:389;" fillcolor="#404040 [2429]" filled="t" stroked="f" coordsize="475,475" o:gfxdata="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y4BdrsAAADc&#10;AAAADwAAAAAAAAABACAAAAAiAAAAZHJzL2Rvd25yZXYueG1sUEsBAhQAFAAAAAgAh07iQDMvBZ47&#10;AAAAOQAAABAAAAAAAAAAAQAgAAAACgEAAGRycy9zaGFwZXhtbC54bWxQSwUGAAAAAAYABgBbAQAA&#10;tAMAAAAA&#10;" path="m162,404c162,405,162,405,162,405c158,405,156,405,154,405c152,405,152,405,152,405c116,405,86,376,85,339c84,321,91,304,103,291c116,278,132,270,150,269c150,269,152,269,152,269c167,269,180,274,192,282c208,288,224,280,241,258c257,237,260,220,251,208c247,205,244,203,241,199c240,199,240,198,239,197c229,186,223,170,222,155c221,118,251,87,288,86c288,86,289,86,290,86c321,86,348,108,355,138c361,155,375,222,307,312c245,395,185,404,162,404xm159,370c169,371,222,369,280,292c339,213,326,157,322,147c319,130,305,119,290,119c270,120,256,135,256,154c256,164,261,171,265,175c265,175,265,175,265,176c267,178,269,180,271,181c273,182,274,183,275,184c285,196,305,228,268,279c243,311,219,318,202,318c193,318,185,316,177,313c175,312,174,311,173,310c169,307,162,303,152,303c142,303,134,307,128,314c122,320,119,329,119,338c119,356,134,370,152,370c152,370,152,370,152,370c153,370,154,370,154,370c156,370,158,370,159,370xm237,475c205,475,174,469,145,456c137,453,133,443,136,434c140,426,150,422,159,425c183,436,210,441,237,441c350,441,441,350,441,237c441,125,350,34,237,34c125,34,34,125,34,237c34,276,45,313,65,345c70,353,67,364,59,369c52,374,41,371,36,363c12,326,0,282,0,237c0,106,106,0,237,0c368,0,475,106,475,237c475,368,368,475,237,475xm237,475c237,475,237,475,237,475e">
                  <v:path o:connectlocs="73633,183628;73633,184083;69997,184083;69088,184083;38634,154084;46816,132267;68178,122267;69088,122267;87269,128176;109540,117267;114086,94541;109540,90450;108631,89541;100904,70451;130903,39089;131812,39089;161356,62724;139539,141812;73633,183628;72269,168174;127267,132721;146357,66815;131812,54088;116358,69997;120449,79542;120449,79996;123176,82269;124994,83632;121813,126812;91814,144539;80451,142266;78633,140903;69088,137721;58179,142721;54088,153629;69088,168174;69088,168174;69997,168174;72269,168174;107722,215900;65906,207264;61815,197264;72269,193173;107722,200446;200446,107722;107722,15453;15453,107722;29544,156811;26817,167720;16362,164993;0,107722;107722,0;215900,107722;107722,215900;107722,215900;107722,215900" o:connectangles="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12982;top:58013;height:359;width:368;" fillcolor="#404040 [2429]" filled="t" stroked="f" coordsize="895,898" o:gfxdata="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GJzIkvQAA&#10;ANwAAAAPAAAAAAAAAAEAIAAAACIAAABkcnMvZG93bnJldi54bWxQSwECFAAUAAAACACHTuJAMy8F&#10;njsAAAA5AAAAEAAAAAAAAAABACAAAAAMAQAAZHJzL3NoYXBleG1sLnhtbFBLBQYAAAAABgAGAFsB&#10;AAC2AwAAAAA=&#10;" path="m0,150c0,67,67,0,149,0c746,0,746,0,746,0c828,0,895,67,895,150c895,748,895,748,895,748c895,831,828,898,746,898c149,898,149,898,149,898c67,898,0,831,0,748l0,150xm709,651c696,678,678,687,678,687c642,705,593,696,549,674c549,674,549,674,518,656c455,624,366,525,366,525c366,525,366,525,366,525c304,462,184,300,268,228c313,192,344,206,375,251c406,291,429,318,393,354c393,354,348,390,451,494c544,579,576,543,576,543c602,507,642,530,682,561c718,588,731,615,709,651xm709,651c709,651,709,651,709,651e">
                  <v:path o:connectlocs="0,42003;41863,0;209596,0;251460,42003;251460,209456;209596,251460;41863,251460;0,209456;0,42003;199201,182294;190491,192375;154247,188735;145537,183694;102831,147011;102831,147011;75297,63845;105360,70285;110417,99127;126713,138331;161833,152052;191615,157092;199201,182294;199201,182294;199201,182294" o:connectangles="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4840;top:58001;height:390;width:398;v-text-anchor:middle;" fillcolor="#404040 [2429]" filled="t" stroked="f" coordsize="532138,520193" o:gfxdata="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Yqx3vQAA&#10;ANwAAAAPAAAAAAAAAAEAIAAAACIAAABkcnMvZG93bnJldi54bWxQSwECFAAUAAAACACHTuJAMy8F&#10;njsAAAA5AAAAEAAAAAAAAAABACAAAAAMAQAAZHJzL3NoYXBleG1sLnhtbFBLBQYAAAAABgAGAFsB&#10;AAC2AwAAAAA=&#10;" path="m99964,31273c102635,33260,107544,37461,114892,45815c123257,55326,132654,67787,142070,81850c161144,110343,172489,133456,175112,141179c174503,145426,171913,149849,167485,157112c160546,168495,151043,184085,151043,205810c151043,213796,151043,238100,217595,304026c233991,320269,250889,335231,265175,346156c286877,362752,301242,369521,314758,369521c333905,369521,349764,361258,362508,354619c371534,349915,379402,345817,386151,345357c392558,347104,414477,357444,448625,381272c462495,390950,475859,401169,486253,410046c494318,416934,499007,421642,501608,424505c499547,439374,490946,454722,477309,467524c462774,481166,444107,489981,429752,489981c396367,489981,354401,475839,308390,449084c264003,423275,217740,386930,174602,343980c132226,301788,96130,256548,70217,213151c57249,191434,47258,170823,40518,151889c33929,133377,30587,116902,30587,102920c30587,97262,33029,90197,37648,82489c42746,73984,50278,65090,59431,56769c67963,49015,77682,42007,86798,37038c92716,33813,97164,32107,99964,31273m102921,28c72656,28,28,53744,28,102920c28,246668,264822,520539,429751,520539c475143,520539,532646,472875,532646,417647c532646,398735,414620,314757,387381,314757c359392,314757,338963,338963,314757,338963c290545,338963,181600,232290,181600,205810c181600,179333,205809,166472,205809,139237c205810,119566,133182,28,102921,28l102921,28xe">
                  <v:path o:connectlocs="99962,31265;114890,45803;142067,81829;175109,141144;167482,157073;151040,205759;217591,303951;265171,346070;314753,369430;362502,354531;386145,345272;448618,381178;486245,409945;501600,424400;477301,467408;429745,489860;308385,448973;174599,343895;70215,213098;40517,151851;30586,102894;37647,82468;59430,56755;86796,37028;99962,31265;102919,27;27,102894;429744,520410;532637,417544;387375,314679;314752,338879;181597,205759;205805,139202;102919,27;102919,27" o:connectangles="0,0,0,0,0,0,0,0,0,0,0,0,0,0,0,0,0,0,0,0,0,0,0,0,0,0,0,0,0,0,0,0,0,0,0"/>
                  <v:fill on="t" focussize="0,0"/>
                  <v:stroke on="f" weight="0.0468503937007874pt"/>
                  <v:imagedata o:title=""/>
                  <o:lock v:ext="edit" aspectratio="f"/>
                </v:shape>
                <v:shape id="_x0000_s1026" o:spid="_x0000_s1026" o:spt="100" style="position:absolute;left:8385;top:60423;flip:x;height:328;width:264;" fillcolor="#404040 [2429]" filled="t" stroked="f" coordsize="86,117" o:gfxdata="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935wvQAA&#10;ANwAAAAPAAAAAAAAAAEAIAAAACIAAABkcnMvZG93bnJldi54bWxQSwECFAAUAAAACACHTuJAMy8F&#10;njsAAAA5AAAAEAAAAAAAAAABACAAAAAMAQAAZHJzL3NoYXBleG1sLnhtbFBLBQYAAAAABgAGAFsB&#10;AAC2AwAAAAA=&#10;" path="m43,107c41,105,41,105,41,105c40,104,13,77,6,65c2,58,0,51,0,43c0,32,4,21,13,13c21,4,32,0,43,0c54,0,65,4,73,13c82,21,86,32,86,43c86,51,84,58,80,65c73,77,46,104,45,105c43,107,43,107,43,107xm43,6c22,6,6,22,6,43c6,50,7,56,11,62c17,72,37,92,43,99c49,92,70,71,75,62c79,56,80,50,80,43c80,22,64,6,43,6xm79,117c8,117,8,117,8,117c6,117,5,116,5,114c5,113,6,112,8,112c79,112,79,112,79,112c80,112,81,113,81,114c81,116,80,117,79,117xm79,117c79,117,79,117,79,117e">
                  <v:path o:connectlocs="43,107;41,105;6,65;0,43;13,13;43,0;73,13;86,43;80,65;45,105;43,107;43,6;6,43;11,62;43,99;75,62;80,43;43,6;79,117;8,117;5,114;8,112;79,112;81,114;79,117;79,117;79,117" o:connectangles="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9301;top:60406;flip:x;height:362;width:278;" fillcolor="#404040 [2429]" filled="t" stroked="f" coordsize="82,109" o:gfxdata="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q2sfb4A&#10;AADcAAAADwAAAAAAAAABACAAAAAiAAAAZHJzL2Rvd25yZXYueG1sUEsBAhQAFAAAAAgAh07iQDMv&#10;BZ47AAAAOQAAABAAAAAAAAAAAQAgAAAADQEAAGRycy9zaGFwZXhtbC54bWxQSwUGAAAAAAYABgBb&#10;AQAAtwMAAAAA&#10;" path="m41,109c41,109,0,64,0,41c0,19,18,0,41,0c63,0,82,19,82,41c82,64,41,109,41,109xm41,14c26,14,13,26,13,41c13,56,26,69,41,69c56,69,68,56,68,41c68,26,56,14,41,14xm41,14c41,14,41,14,41,14e">
                  <v:path o:connectlocs="41,109;0,41;41,0;82,41;41,109;41,14;13,41;41,69;68,41;41,14;41,14;41,14" o:connectangles="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0198;top:60420;flip:x;height:335;width:335;" fillcolor="#404040 [2429]" filled="t" stroked="f" coordsize="126,137" o:gfxdata="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Y4NIvQAA&#10;ANwAAAAPAAAAAAAAAAEAIAAAACIAAABkcnMvZG93bnJldi54bWxQSwECFAAUAAAACACHTuJAMy8F&#10;njsAAAA5AAAAEAAAAAAAAAABACAAAAAMAQAAZHJzL3NoYXBleG1sLnhtbFBLBQYAAAAABgAGAFsB&#10;AAC2AwAAAAA=&#10;" path="m63,95c63,95,29,60,29,30c29,0,63,0,63,0c63,0,98,0,98,30c98,60,63,95,63,95xm87,26c86,21,83,17,78,13c78,13,78,13,77,13c76,12,76,12,75,12c74,11,74,11,73,11c72,10,71,10,71,10c70,10,69,10,68,9c67,9,65,9,63,9c63,9,63,9,63,9c63,9,63,9,63,9c61,9,60,9,58,9c55,10,52,11,49,13c49,13,49,13,49,13c48,13,47,14,46,15c46,15,46,15,46,15c45,16,44,16,44,17c43,18,43,18,42,19c42,19,42,19,42,20c41,21,41,21,40,22c40,23,40,23,40,23c40,24,39,25,39,26c39,28,38,29,38,30c38,52,63,82,63,82c63,82,88,52,88,30c88,29,88,28,87,26xm54,29c54,23,58,19,63,19c68,19,73,23,73,29c73,34,68,38,63,38c58,38,54,34,54,29xm104,66c104,66,101,75,104,76c107,77,116,73,116,73c116,113,116,113,116,113c116,113,85,126,82,126c79,125,47,112,44,113c41,115,10,123,10,123c10,82,10,82,10,82c10,82,24,78,25,76c27,72,26,65,16,69c6,74,0,79,0,79c0,129,0,129,0,129c0,129,3,137,10,135c16,133,44,123,44,123c44,123,78,135,82,135c86,136,126,124,126,120c126,106,126,66,126,63c125,61,110,64,104,66xm104,66c104,66,104,66,104,66e">
                  <v:path o:connectlocs="185057142,236041736;85184544,74539081;185057142,0;287866666,74539081;185057142,236041736;255555346,64601377;229117877,32299900;226180952,32299900;220305388,29816262;214431537,27331048;208555973,24845835;199743483,22362197;185057142,22362197;185057142,22362197;185057142,22362197;170370802,22362197;143933333,32299900;143933333,32299900;135120843,37270328;135120843,37270328;129246992,42239180;123371428,47208032;123371428,49693245;117495864,54662097;117495864,57147311;114558938,64601377;111622013,74539081;185057142,203741835;258492272,74539081;255555346,64601377;158619673,72055443;185057142,47208032;214431537,72055443;185057142,94416064;158619673,72055443;305491646,163986293;305491646,188833704;340739891,181379638;340739891,280766130;240867292,313066031;129246992,280766130;29374394,305611965;29374394,203741835;73435129,188833704;46999373,171440359;0,196287770;0,320520097;29374394,335428228;129246992,305611965;240867292,335428228;370114285,298157900;370114285,156532227;305491646,163986293;305491646,163986293;305491646,163986293" o:connectangles="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11006;top:60409;flip:x;height:357;width:335;" fillcolor="#404040 [2429]" filled="t" stroked="f" coordsize="90,130" o:gfxdata="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orRAL4A&#10;AADcAAAADwAAAAAAAAABACAAAAAiAAAAZHJzL2Rvd25yZXYueG1sUEsBAhQAFAAAAAgAh07iQDMv&#10;BZ47AAAAOQAAABAAAAAAAAAAAQAgAAAADQEAAGRycy9zaGFwZXhtbC54bWxQSwUGAAAAAAYABgBb&#10;AQAAtwMAAAAA&#10;" path="m13,78c5,69,0,58,0,46c0,34,5,22,13,14c22,5,33,0,45,0c45,0,45,0,45,0c57,0,68,5,77,14c85,22,90,34,90,46c90,58,85,69,77,78c71,73,71,73,71,73c85,58,85,34,71,19c64,12,55,8,45,8c45,8,45,8,45,8c35,8,26,12,19,19c4,34,4,58,19,73c13,78,13,78,13,78xm45,130c21,92,21,92,21,92c28,88,28,88,28,88c45,115,45,115,45,115c62,88,62,88,62,88c69,92,69,92,69,92l45,130xm45,69c32,69,21,58,21,45c21,32,32,21,45,21c58,21,69,32,69,45c69,58,58,69,45,69xm45,28c36,28,28,36,28,45c28,54,36,62,45,62c54,62,61,54,61,45c61,36,54,28,45,28xm45,28c45,28,45,28,45,28e">
                  <v:path o:connectlocs="74845333,215235692;0,126934253;74845333,38632813;259080000,0;259080000,0;443314666,38632813;518160000,126934253;443314666,215235692;408770666,201438021;408770666,52428823;259080000,22074944;259080000,22074944;109389333,52428823;109389333,201438021;74845333,215235692;259080000,358726153;120904000,253868506;161205333,242829373;259080000,317334802;356954666,242829373;397256000,253868506;259080000,358726153;259080000,190400549;120904000,124174054;259080000,57947560;397256000,124174054;259080000,190400549;259080000,77263966;161205333,124174054;259080000,171084142;351197333,124174054;259080000,77263966;259080000,77263966;259080000,77263966" o:connectangles="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11965;top:60421;flip:x;height:333;width:333;" fillcolor="#404040 [2429]" filled="t" stroked="f" coordsize="109,109" o:gfxdata="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RMKkL4A&#10;AADcAAAADwAAAAAAAAABACAAAAAiAAAAZHJzL2Rvd25yZXYueG1sUEsBAhQAFAAAAAgAh07iQDMv&#10;BZ47AAAAOQAAABAAAAAAAAAAAQAgAAAADQEAAGRycy9zaGFwZXhtbC54bWxQSwUGAAAAAAYABgBb&#10;AQAAtwMAAAAA&#10;" path="m24,0c22,3,19,7,17,11c17,11,17,12,16,13c16,14,15,16,15,17c14,18,14,19,14,20c14,43,14,65,14,88c14,92,16,95,21,95c43,95,66,95,88,95c92,95,95,92,95,88c95,65,95,43,95,20c95,20,95,19,95,18c93,15,92,12,91,10c89,6,87,3,84,0c89,0,89,0,89,0c90,0,90,0,90,0c97,1,103,4,106,10c107,12,108,15,109,17c109,92,109,92,109,92c109,92,109,92,108,93c107,98,105,102,101,105c98,107,95,108,92,109c17,109,17,109,17,109c16,108,15,108,14,108c7,106,3,101,1,95c0,93,0,91,0,89c0,20,0,20,0,20c0,18,0,15,1,13c3,7,7,3,13,1c15,0,18,0,20,0c24,0,24,0,24,0xm56,0c57,0,58,0,60,0c70,3,77,9,81,19c82,25,82,31,80,36c77,44,74,50,70,57c65,65,60,74,55,82c52,78,49,74,47,70c41,60,35,51,30,40c29,36,28,33,27,29c27,24,28,20,30,16c33,8,39,3,47,1c48,0,50,0,52,0c52,0,53,0,53,0c54,0,55,0,56,0xm68,27c67,19,62,14,54,14c47,14,41,19,41,27c41,35,46,40,54,40c62,41,67,35,68,27xm68,27c68,27,68,27,68,27e">
                  <v:path o:connectlocs="24,0;17,11;16,13;15,17;14,20;14,88;21,95;88,95;95,88;95,20;95,18;91,10;84,0;89,0;90,0;106,10;109,17;109,92;108,93;101,105;92,109;17,109;14,108;1,95;0,89;0,20;1,13;13,1;20,0;24,0;56,0;60,0;81,19;80,36;70,57;55,82;47,70;30,40;27,29;30,16;47,1;52,0;53,0;56,0;68,27;54,14;41,27;54,40;68,27;68,27;68,27" o:connectangles="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13876;top:60420;height:335;width:414;" fillcolor="#404040 [2429]" filled="t" stroked="f" coordsize="415,335" o:gfxdata="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qrq6L4A&#10;AADcAAAADwAAAAAAAAABACAAAAAiAAAAZHJzL2Rvd25yZXYueG1sUEsBAhQAFAAAAAgAh07iQDMv&#10;BZ47AAAAOQAAABAAAAAAAAAAAQAgAAAADQEAAGRycy9zaGFwZXhtbC54bWxQSwUGAAAAAAYABgBb&#10;AQAAtwMAAAAA&#10;" path="m405,173c411,179,414,185,414,192c415,198,412,204,408,208c402,213,396,215,389,215c383,214,377,213,373,209c372,208,367,204,360,197c353,191,345,183,335,174c325,164,315,155,304,144c293,133,282,123,272,114c262,105,254,97,247,90c240,83,235,79,233,77c224,69,216,65,207,65c199,66,190,70,182,77c179,79,174,84,166,91c159,98,150,106,140,116c130,125,120,135,109,145c98,155,88,165,78,173c69,182,61,190,54,196c48,202,43,206,42,207c38,210,32,212,26,212c19,213,13,210,8,206c2,201,0,195,0,188c0,181,3,176,7,171c9,170,14,165,22,157c31,149,41,140,53,129c65,118,77,106,91,93c105,80,117,69,129,58c141,47,151,37,159,29c167,21,172,17,174,15c184,5,195,0,208,0c220,0,230,4,238,12c240,14,244,17,249,22c254,27,260,33,268,40c276,48,284,56,293,65c303,74,312,83,322,92c331,102,341,111,350,120c359,129,368,137,375,144c383,152,390,158,395,163l405,173xm182,114c189,107,197,104,207,104c216,103,225,107,233,114c234,114,236,117,240,121c256,135,256,135,256,135c262,141,269,147,276,155c284,162,292,169,300,176c318,193,339,212,361,233c361,312,361,312,361,312c361,318,359,323,355,328c350,332,344,335,336,335c258,335,258,335,258,335c258,271,258,271,258,271c258,262,254,258,245,258c167,258,167,258,167,258c162,258,159,259,157,262c155,265,154,268,154,271c154,273,154,277,154,284c154,291,154,298,154,305c154,335,154,335,154,335c78,335,78,335,78,335c70,335,64,333,59,330c55,326,52,321,52,315c52,232,52,232,52,232c75,212,95,193,114,176c122,169,129,162,137,155c145,148,152,142,158,136c164,130,170,125,174,121c178,117,181,115,182,114xm182,114c182,114,182,114,182,114e">
                  <v:path o:connectlocs="266057,123739;249991,138562;231354,126962;195365,92804;158734,58002;133028,41891;106680,58647;70048,93449;34703,126317;16708,136629;0,121161;14138,101182;58481,59936;102181,18689;133671,0;160020,14178;188296,41891;224927,77337;253846,105049;116962,73470;149737,73470;164518,87004;192795,113428;231996,201077;215930,215900;165803,174653;107322,166275;98968,174653;98968,196565;50126,215900;33417,203010;73262,113428;101538,87648;116962,73470;116962,73470" o:connectangles="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任意多边形 190" o:spid="_x0000_s1026" o:spt="100" style="position:absolute;left:14788;top:60395;height:385;width:385;" fillcolor="#404040 [2429]" filled="t" stroked="f" coordsize="151,128" o:gfxdata="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0fHKKvQAA&#10;ANwAAAAPAAAAAAAAAAEAIAAAACIAAABkcnMvZG93bnJldi54bWxQSwECFAAUAAAACACHTuJAMy8F&#10;njsAAAA5AAAAEAAAAAAAAAABACAAAAAMAQAAZHJzL3NoYXBleG1sLnhtbFBLBQYAAAAABgAGAFsB&#10;AAC2AwAAAAA=&#10;" path="m151,76l123,47,123,5,104,5,104,28,75,0,0,76,0,80,19,80,19,128,66,128,66,99,85,99,85,128,132,128,132,80,151,80,151,76xe">
                  <v:path o:connectlocs="0,0;0,0;0,0;0,0;0,0;0,0;0,0;0,0;0,0;0,0;0,0;0,0;0,0;0,0;0,0;0,0;0,0;0,0" o:connectangles="0,0,0,0,0,0,0,0,0,0,0,0,0,0,0,0,0,0"/>
                  <v:fill on="t" focussize="0,0"/>
                  <v:stroke on="f" weight="1pt"/>
                  <v:imagedata o:title=""/>
                  <o:lock v:ext="edit" aspectratio="t"/>
                </v:shape>
                <v:shape id="_x0000_s1026" o:spid="_x0000_s1026" o:spt="100" style="position:absolute;left:6621;top:60404;flip:x;height:346;width:351;" fillcolor="#404040 [2429]" filled="t" stroked="f" coordsize="113,113" o:gfxdata="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jFcs74A&#10;AADcAAAADwAAAAAAAAABACAAAAAiAAAAZHJzL2Rvd25yZXYueG1sUEsBAhQAFAAAAAgAh07iQDMv&#10;BZ47AAAAOQAAABAAAAAAAAAAAQAgAAAADQEAAGRycy9zaGFwZXhtbC54bWxQSwUGAAAAAAYABgBb&#10;AQAAtwMAAAAA&#10;" path="m57,113c25,113,0,88,0,57c0,25,25,0,57,0c88,0,113,25,113,57c113,88,88,113,57,113xm57,20c41,20,28,33,28,49c28,65,57,94,57,94c57,94,85,65,85,49c85,33,72,20,57,20xm40,49c40,39,47,31,57,31c66,31,74,39,74,49c74,58,66,66,57,66c47,66,40,58,40,49xm40,49c40,49,40,49,40,49e">
                  <v:path o:connectlocs="57,113;0,57;57,0;113,57;57,113;57,20;28,49;57,94;85,49;57,20;40,49;57,31;74,49;57,66;40,49;40,49;40,49" o:connectangles="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7521;top:60413;flip:x;height:329;width:330;" fillcolor="#404040 [2429]" filled="t" stroked="f" coordsize="109,109" o:gfxdata="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KYujGugAAANwA&#10;AAAPAAAAAAAAAAEAIAAAACIAAABkcnMvZG93bnJldi54bWxQSwECFAAUAAAACACHTuJAMy8FnjsA&#10;AAA5AAAAEAAAAAAAAAABACAAAAAJAQAAZHJzL3NoYXBleG1sLnhtbFBLBQYAAAAABgAGAFsBAACz&#10;AwAAAAA=&#10;" path="m24,0c22,3,19,7,17,11c17,11,17,12,16,13c16,14,15,16,15,17c14,18,14,19,14,20c14,43,14,65,14,88c14,92,16,95,21,95c43,95,66,95,88,95c92,95,95,92,95,88c95,65,95,43,95,20c95,20,95,19,95,18c93,15,92,12,91,10c89,6,87,3,84,0c89,0,89,0,89,0c90,0,90,0,90,0c97,1,103,4,106,10c107,12,108,15,109,17c109,92,109,92,109,92c109,92,109,92,108,93c107,98,105,102,101,105c98,107,95,108,92,109c17,109,17,109,17,109c16,108,15,108,14,108c7,106,3,101,1,95c0,93,0,91,0,89c0,20,0,20,0,20c0,18,0,15,1,13c3,7,7,3,13,1c15,0,18,0,20,0c24,0,24,0,24,0xm56,0c57,0,58,0,60,0c70,3,77,9,81,19c82,25,82,31,80,36c77,44,74,50,70,57c65,65,60,74,55,82c52,78,49,74,47,70c41,60,35,51,30,40c29,36,28,33,27,29c27,24,28,20,30,16c33,8,39,3,47,1c48,0,50,0,52,0c52,0,53,0,53,0c54,0,55,0,56,0xm68,27c67,19,62,14,54,14c47,14,41,19,41,27c41,35,46,40,54,40c62,41,67,35,68,27xm68,27c68,27,68,27,68,27e">
                  <v:path o:connectlocs="24,0;17,11;16,13;15,17;14,20;14,88;21,95;88,95;95,88;95,20;95,18;91,10;84,0;89,0;90,0;106,10;109,17;109,92;108,93;101,105;92,109;17,109;14,108;1,95;0,89;0,20;1,13;13,1;20,0;24,0;56,0;60,0;81,19;80,36;70,57;55,82;47,70;30,40;27,29;30,16;47,1;52,0;53,0;56,0;68,27;54,14;41,27;54,40;68,27;68,27;68,27" o:connectangles="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14861;top:54525;height:390;width:321;" fillcolor="#404040 [2429]" filled="t" stroked="f" coordsize="338,412" o:gfxdata="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USxnBvQAA&#10;ANwAAAAPAAAAAAAAAAEAIAAAACIAAABkcnMvZG93bnJldi54bWxQSwECFAAUAAAACACHTuJAMy8F&#10;njsAAAA5AAAAEAAAAAAAAAABACAAAAAMAQAAZHJzL3NoYXBleG1sLnhtbFBLBQYAAAAABgAGAFsB&#10;AAC2AwAAAAA=&#10;" path="m167,0c175,0,183,1,191,3c199,4,206,7,213,10c220,13,226,16,231,20c237,24,241,28,244,32c251,40,256,50,259,61c263,71,265,81,266,91c268,102,268,113,268,124c270,126,272,127,273,130c274,131,275,134,276,137c276,140,276,144,276,148c275,154,274,158,272,162c271,165,269,168,266,170c264,172,261,174,259,174c257,179,256,183,254,188c253,191,252,195,250,198c248,201,246,204,244,206c239,210,234,214,231,216c228,219,226,224,224,231c224,235,223,239,224,244c224,248,225,252,227,256c229,261,232,265,237,269c241,272,247,276,254,279c261,282,269,284,277,286c285,288,293,291,301,294c308,297,315,300,321,304c327,309,331,315,333,322c335,326,336,332,337,338c337,345,338,351,338,358c338,364,337,370,336,376c335,382,334,386,332,389c330,391,327,393,320,395c314,397,306,399,296,401c287,402,276,404,265,405c253,407,241,408,229,409c218,410,206,411,195,411c185,412,175,412,167,412c159,412,150,412,140,411c129,411,118,410,107,409c96,408,84,407,73,406c62,404,52,403,43,402c34,400,26,399,20,398c14,396,10,395,8,394c5,391,3,385,2,373c0,362,1,348,4,330c5,320,9,312,16,307c23,301,30,297,39,294c48,291,57,288,67,285c77,283,85,279,92,275c98,271,103,268,106,264c109,261,111,258,112,255c114,251,114,248,114,244c114,241,114,237,114,232c113,226,111,221,107,217c103,214,99,210,95,206c92,204,90,201,89,198c87,195,86,191,84,188c83,183,82,179,80,174c78,174,76,173,74,171c73,170,71,168,69,166c67,163,65,160,64,155c62,150,62,146,62,142c63,138,63,135,65,132c66,129,67,127,70,124c70,113,70,103,72,93c73,84,75,74,77,64c80,54,85,45,90,37c96,29,101,23,108,18c114,14,121,10,128,7c134,4,141,2,148,1c154,0,161,0,167,0xm167,0c167,0,167,0,167,0e">
                  <v:path o:connectlocs="133664,2092;161657,13948;181252,42542;187550,86480;193149,95546;190350,112982;181252,121351;174954,138089;161657,150643;156758,170171;165856,187606;193849,199462;224641,212016;235838,235728;235138,262230;223941,275481;185451,282456;136464,286640;97974,286640;51086,283153;13996,277574;1399,260138;11197,214108;46887,198765;74180,184119;79779,170171;74880,151340;62283,138089;55985,121351;48287,115772;43388,99033;48987,86480;53885,44635;75580,12553;103572,697;116869,0" o:connectangles="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14020;top:54553;height:324;width:421;" fillcolor="#404040 [2429]" filled="t" stroked="f" coordsize="503,379" o:gfxdata="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aPo8m/&#10;AAAA3AAAAA8AAAAAAAAAAQAgAAAAIgAAAGRycy9kb3ducmV2LnhtbFBLAQIUABQAAAAIAIdO4kAz&#10;LwWeOwAAADkAAAAQAAAAAAAAAAEAIAAAAA4BAABkcnMvc2hhcGV4bWwueG1sUEsFBgAAAAAGAAYA&#10;WwEAALgDAAAAAA==&#10;" path="m458,0c45,0,45,0,45,0c20,0,0,21,0,46c0,333,0,333,0,333c0,358,20,379,45,379c61,379,61,379,61,379c63,379,65,379,66,379c68,379,70,379,71,379c72,379,73,379,74,379c75,379,76,379,77,379c257,379,257,379,257,379c258,379,259,379,260,379c262,379,264,379,266,379c268,379,268,379,268,379c269,379,269,379,269,379c270,379,272,379,274,379c458,379,458,379,458,379c483,379,503,358,503,333c503,46,503,46,503,46c503,21,483,0,458,0xm273,347c266,347,266,347,266,347c265,347,265,347,265,347c265,347,265,347,265,347c72,347,72,347,72,347c71,347,71,347,71,347c71,347,71,347,71,347c71,347,71,347,71,347c62,347,62,347,62,347c59,347,57,346,56,346c57,330,64,307,82,288c97,272,124,253,168,253c213,253,240,272,254,288c273,307,280,330,281,346c279,346,276,347,273,347xm472,333c472,341,466,347,458,347c313,347,313,347,313,347c313,334,310,321,304,308c298,293,289,278,278,266c258,246,224,221,168,221c112,221,78,246,59,266c47,280,37,295,31,312c31,46,31,46,31,46c31,38,37,32,45,32c458,32,458,32,458,32c466,32,472,38,472,46c472,333,472,333,472,333xm169,64c128,64,94,97,94,138c94,180,128,213,169,213c210,213,244,180,244,138c244,97,210,64,169,64xm169,182c145,182,126,162,126,138c126,114,145,95,169,95c193,95,212,114,212,138c212,162,193,182,169,182xm284,63c440,63,440,63,440,63c440,95,440,95,440,95c284,95,284,95,284,95c284,63,284,63,284,63xm284,126c440,126,440,126,440,126c440,158,440,158,440,158c284,158,284,158,284,158c284,126,284,126,284,126xm284,189c379,189,379,189,379,189c379,221,379,221,379,221c284,221,284,221,284,221c284,189,284,189,284,189xm284,189c284,189,284,189,284,189e">
                  <v:path o:connectlocs="34227,0;0,252463;46397,287338;54003,287338;58567,287338;197759,287338;203844,287338;208407,287338;382588,252463;348360,0;202322,263077;201562,263077;54003,263077;54003,263077;42594,262319;127782,191811;213732,262319;359009,252463;238071,263077;211450,201667;44876,201667;23578,34874;348360,24260;359009,252463;71497,104624;185589,104624;128543,137982;128543,72024;128543,137982;334669,47763;216013,72024;216013,95526;334669,119787;216013,95526;288272,143289;216013,167550;216013,143289" o:connectangles="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13066;top:54515;height:401;width:391;" fillcolor="#404040 [2429]" filled="t" stroked="f" coordsize="150,151" o:gfxdata="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HKAPa/&#10;AAAA3AAAAA8AAAAAAAAAAQAgAAAAIgAAAGRycy9kb3ducmV2LnhtbFBLAQIUABQAAAAIAIdO4kAz&#10;LwWeOwAAADkAAAAQAAAAAAAAAAEAIAAAAA4BAABkcnMvc2hhcGV4bWwueG1sUEsFBgAAAAAGAAYA&#10;WwEAALgDAAAAAA==&#10;" path="m136,46c137,46,137,46,137,46c136,46,136,46,136,46c134,45,132,46,130,46c125,47,123,52,121,55c121,56,121,56,121,56c121,56,119,60,119,60c117,62,117,62,117,62c117,64,116,65,115,67c114,65,112,63,110,61c104,52,99,47,87,46c85,46,83,46,81,46c82,45,82,45,83,45c91,40,95,32,95,24c95,11,85,0,71,0c58,0,48,11,48,24c48,33,53,42,62,46c62,46,62,46,62,46c60,46,58,46,55,47c48,47,41,49,36,56c29,68,20,84,16,93c12,99,13,103,18,109c18,109,20,111,23,115c2,142,2,142,2,142c2,141,2,141,2,141c0,143,0,145,1,148c2,150,4,151,6,151c138,151,138,151,138,151c141,151,143,150,144,148c144,145,144,143,142,141c143,142,143,142,143,142c119,112,119,112,119,112c116,108,115,106,109,106c103,106,103,106,103,106c102,102,102,98,102,93c104,95,105,97,106,98c107,99,107,99,107,99c109,100,110,102,113,103c117,105,122,104,126,102c129,99,131,97,139,80c139,80,143,72,143,72c143,71,144,69,145,68c146,64,150,57,145,51c143,48,140,46,136,46xm55,24c55,15,62,8,71,8c80,8,88,15,88,24c88,30,85,35,79,38c79,39,78,39,77,39c75,40,73,40,71,40c70,40,69,40,68,40c67,40,66,39,65,39c59,36,55,30,55,24xm109,112c112,112,112,112,115,115c138,145,138,145,138,145c138,145,138,145,138,145c138,145,138,145,138,145c138,145,138,145,138,145c6,145,6,145,6,145c6,145,6,145,6,145c6,145,6,145,6,145c6,145,6,145,6,145c6,145,6,145,6,145c27,119,27,119,27,119c33,126,39,133,39,133c41,134,42,136,44,136c47,138,51,138,54,136c58,135,60,132,62,129c63,124,63,119,60,115c59,114,58,113,57,112l109,112xm138,65c137,66,137,68,136,69c136,69,132,77,132,77c125,93,123,94,122,96c120,97,118,97,116,96c115,96,113,95,112,93c111,93,111,93,111,93c109,90,105,86,100,81c93,73,93,73,93,73c94,84,94,84,94,84c94,91,95,99,95,106c71,106,71,106,71,106c52,106,52,106,52,106c51,106,51,105,50,104c50,104,49,103,49,102c48,79,48,79,48,79c36,99,36,99,36,99c38,101,38,101,38,101c38,101,48,113,54,120c55,122,56,124,55,126c54,127,53,129,52,129c50,130,48,130,47,129c46,129,45,129,45,128c45,128,23,104,23,104c20,101,20,100,22,96c27,87,35,71,42,61c45,56,49,55,56,54c60,53,63,53,67,53c69,60,69,60,69,60c64,95,64,95,64,95c72,102,72,102,72,102c79,94,79,94,79,94c73,60,73,60,73,60c76,53,76,53,76,53c80,53,83,53,86,53c95,54,98,58,104,65c106,68,108,70,110,72c111,74,112,76,113,77c117,81,117,81,117,81c117,81,119,76,119,76c121,71,121,71,121,71c122,69,123,68,124,66c124,66,125,63,125,63c127,59,127,59,127,59c127,59,127,59,127,59c129,55,130,54,132,53c133,53,134,53,135,53c135,53,135,53,135,53c137,53,138,54,139,55c141,58,140,60,138,65xe">
                  <v:path o:connectlocs="498290850,166950989;472830525,166950989;440095005,203245013;425546520,225021809;400086195,221391074;294610155,166950989;345528900,87105277;174583725,87105277;225504375,166950989;130938270,203245013;65469135,395601630;7275195,515370197;3636645,537146993;501927495,548035390;516475980,511741366;432821715,406490027;374625870,384713232;385537710,355678774;410998035,373824835;505564140,290350291;527387820,246796701;494652300,166950989;258237990,29034458;287334960,137916531;258237990,145174194;236414310,141545362;396449550,406490027;501927495,526258595;501927495,526258595;21823680,526258595;21823680,526258595;21823680,526258595;141848205,482706908;196405500,493595305;218229180,417378425;396449550,406490027;494652300,250427435;443731650,348419208;407361390,337530810;363715935,293979123;341892255,304867520;258237990,384713232;181857015,377455569;174583725,286719557;138211560,366567171;200044050,457301281;170947080,468189678;83654265,377455569;152760045,221391074;243689505,192356616;232777665,344790376;287334960,341161545;276423120,192356616;378264420,235910206;410998035,279461894;432821715,275833062;451006845,239539038;461918685,214133411;480103815,192356616;491015655,192356616;501927495,235910206" o:connectangles="0,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7578;top:54530;height:361;width:346;" fillcolor="#404040 [2429]" filled="t" stroked="f" coordsize="113,113" o:gfxdata="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GCp+FvQAA&#10;ANwAAAAPAAAAAAAAAAEAIAAAACIAAABkcnMvZG93bnJldi54bWxQSwECFAAUAAAACACHTuJAMy8F&#10;njsAAAA5AAAAEAAAAAAAAAABACAAAAAMAQAAZHJzL3NoYXBleG1sLnhtbFBLBQYAAAAABgAGAFsB&#10;AAC2AwAAAAA=&#10;" path="m101,113c11,113,11,113,11,113c5,113,0,108,0,101c0,11,0,11,0,11c0,5,5,0,11,0c101,0,101,0,101,0c108,0,113,5,113,11c113,101,113,101,113,101c113,108,108,113,101,113c101,113,101,113,101,113xm109,11c109,8,105,4,101,4c11,4,11,4,11,4c8,4,4,10,4,14c4,101,4,101,4,101c4,105,8,109,11,109c101,109,101,109,101,109c105,109,109,105,109,101c109,11,109,11,109,11c109,11,109,11,109,11xm23,87c23,87,23,74,28,71c32,68,45,63,45,63c45,63,53,73,57,73c60,73,69,63,69,63c69,63,81,68,86,71c91,75,90,87,90,87c23,87,23,87,23,87c23,87,23,87,23,87xm56,62c48,62,42,55,42,44c42,34,48,25,56,25c63,25,70,34,70,44c70,55,63,62,56,62c56,62,56,62,56,62xm56,62c56,62,56,62,56,62e">
                  <v:path o:connectlocs="225608,250825;24571,250825;0,224188;0,24416;24571,0;225608,0;252413,24416;252413,224188;225608,250825;225608,250825;243478,24416;225608,8878;24571,8878;8934,31075;8934,224188;24571,241946;225608,241946;243478,224188;243478,24416;243478,24416;51376,193113;62544,157598;100518,139840;127323,162037;154128,139840;192101,157598;201036,193113;51376,193113;51376,193113;125089,137620;93817,97666;125089,55492;156362,97666;125089,137620;125089,137620;125089,137620;125089,137620" o:connectangles="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11126;top:54518;height:362;width:342;" fillcolor="#404040 [2429]" filled="t" stroked="f" coordsize="133,134" o:gfxdata="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VeC5xbgAAADcAAAA&#10;DwAAAAAAAAABACAAAAAiAAAAZHJzL2Rvd25yZXYueG1sUEsBAhQAFAAAAAgAh07iQDMvBZ47AAAA&#10;OQAAABAAAAAAAAAAAQAgAAAABwEAAGRycy9zaGFwZXhtbC54bWxQSwUGAAAAAAYABgBbAQAAsQMA&#10;AAAA&#10;" path="m103,0c29,0,29,0,29,0c13,0,0,13,0,30c0,104,0,104,0,104c0,121,13,134,29,134c103,134,103,134,103,134c120,134,133,121,133,104c133,30,133,30,133,30c133,13,120,0,103,0xm26,110c26,110,26,99,28,96c30,94,33,90,45,88c58,86,56,79,56,79c56,76,56,73,56,73c56,73,51,70,49,64c45,63,46,61,45,59c45,59,44,50,47,51c47,51,48,51,48,49c48,45,48,39,48,37c48,34,50,28,55,27c59,26,57,27,59,27c60,27,60,26,63,26c69,24,69,24,69,24c71,24,73,28,75,29c76,29,77,28,80,29c84,30,84,36,84,38c84,41,85,47,84,49c84,51,85,51,85,51c88,51,87,60,87,60c87,62,85,62,82,64c80,70,76,73,76,73c76,73,76,78,76,79c76,79,74,86,86,88c99,90,102,94,104,96c106,99,107,110,107,110c26,110,26,110,26,110xm26,110c26,110,26,110,26,110e">
                  <v:path o:connectlocs="193018,0;54345,0;0,56154;0,194670;54345,250825;193018,250825;249238,194670;249238,56154;193018,0;48723,205901;52471,179695;84328,164720;104942,147874;104942,136643;91824,119797;84328,110437;88076,95463;89950,91719;89950,69257;103068,50539;110564,50539;118060,48667;129303,44923;140547,54283;149917,54283;157413,71129;157413,91719;159287,95463;163035,112309;153665,119797;142421,136643;142421,147874;161161,164720;194892,179695;200514,205901;48723,205901;48723,205901;48723,205901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12092;top:54516;height:387;width:357;" fillcolor="#404040 [2429]" filled="t" stroked="f" coordsize="469,486" o:gfxdata="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LtL5RvQAA&#10;ANwAAAAPAAAAAAAAAAEAIAAAACIAAABkcnMvZG93bnJldi54bWxQSwECFAAUAAAACACHTuJAMy8F&#10;njsAAAA5AAAAEAAAAAAAAAABACAAAAAMAQAAZHJzL3NoYXBleG1sLnhtbFBLBQYAAAAABgAGAFsB&#10;AAC2AwAAAAA=&#10;" path="m155,486c154,486,154,486,153,486c66,478,0,437,0,389c0,343,70,313,140,303c140,296,140,296,140,296c88,257,81,185,81,126c81,47,127,0,205,0c282,0,324,45,324,126c324,164,312,212,291,251c286,259,276,263,267,258c259,254,256,243,260,235c278,201,290,158,290,126c290,65,262,35,205,35c145,35,115,66,115,126c115,182,121,244,167,273c172,276,175,281,175,287c175,318,175,318,175,318c175,327,168,335,159,336c83,344,35,373,35,389c35,411,81,444,156,451c166,452,173,460,172,470c171,479,164,486,155,486xm407,485c404,485,401,485,398,483c337,449,337,449,337,449c276,483,276,483,276,483c270,486,263,486,258,482c252,478,249,471,250,465c262,392,262,392,262,392c212,340,212,340,212,340c208,336,206,329,208,323c210,317,216,312,222,311c291,301,291,301,291,301c322,235,322,235,322,235c325,229,331,225,338,225c338,225,338,225,338,225c344,225,350,229,353,235c384,301,384,301,384,301c453,312,453,312,453,312c459,313,464,317,467,323c469,329,467,336,462,341c412,392,412,392,412,392c423,462,423,462,423,462c424,464,424,466,424,468c424,477,417,485,407,485c407,485,407,485,407,485xm337,412c340,412,343,413,346,414c384,435,384,435,384,435c377,389,377,389,377,389c376,384,377,378,381,374c414,341,414,341,414,341c370,334,370,334,370,334c364,333,359,329,357,324c338,283,338,283,338,283c318,324,318,324,318,324c316,329,311,333,305,334c261,340,261,340,261,340c293,374,293,374,293,374c297,378,299,384,298,389c290,435,290,435,290,435c329,414,329,414,329,414c331,413,334,412,337,412xm337,412c337,412,337,412,337,412e">
                  <v:path o:connectlocs="90629,287338;82929,179142;47980,74495;191921,74495;158157,152537;171782,74495;68120,74495;103661,169683;94183,198653;92406,266644;91814,287338;235756,285564;163489,285564;148087,274922;125578,201018;131502,183872;190737,138939;200214,133026;227463,177960;276628,190967;244048,231762;251157,276695;241087,286746;204953,244769;223316,229988;245233,201609;211469,191558;188367,191558;154603,201018;176520,229988;194883,244769;199622,243586" o:connectangles="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8482;top:54504;height:390;width:297;" fillcolor="#404040 [2429]" filled="t" stroked="f" coordsize="86,108" o:gfxdata="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nkw27sAAADc&#10;AAAADwAAAAAAAAABACAAAAAiAAAAZHJzL2Rvd25yZXYueG1sUEsBAhQAFAAAAAgAh07iQDMvBZ47&#10;AAAAOQAAABAAAAAAAAAAAQAgAAAACgEAAGRycy9zaGFwZXhtbC54bWxQSwUGAAAAAAYABgBbAQAA&#10;tAMAAAAA&#10;" path="m85,83c85,84,85,86,85,87c86,89,86,91,86,92c86,94,86,96,85,97c85,99,85,100,84,101c84,101,83,102,81,102c80,103,78,103,75,104c73,104,70,105,67,105c64,106,61,106,58,106c55,107,52,107,49,107c46,107,44,108,42,108c39,108,35,107,31,107c26,107,22,106,18,105c14,105,11,104,7,103c4,103,3,102,2,102c1,101,1,99,0,96c0,93,0,90,1,85c1,82,2,80,4,79c6,78,8,77,10,76c12,75,15,74,17,74c20,73,22,72,24,71c25,70,26,69,27,69c27,68,28,67,28,66c29,66,29,65,29,64c29,63,29,62,29,61c20,60,20,60,20,60c19,59,17,58,16,56c16,54,15,52,14,50c13,47,13,44,13,40c13,36,13,33,14,29c14,25,15,21,16,17c18,14,20,11,22,8c25,5,29,3,34,2c36,1,39,0,42,0c43,0,43,0,44,0c45,0,46,0,46,0c50,0,53,1,56,2c59,4,61,5,63,8c65,10,67,13,68,16c70,19,71,21,72,24c73,27,73,30,73,33c74,36,74,38,74,40c74,43,73,46,72,48c72,50,71,53,70,54c69,56,68,58,67,60c56,61,56,61,56,61c56,63,57,65,58,67c59,69,61,71,64,72c66,73,68,73,70,74c72,74,74,75,76,76c78,77,80,77,81,79c83,80,84,81,85,83xm85,83c85,83,85,83,85,83e">
                  <v:path o:connectlocs="225941,220824;225941,231466;228600,244769;225941,258072;223283,268714;215309,271374;199360,276695;178095,279356;154172,282016;130248,284677;111641,287338;82402,284677;47846,279356;18606,274035;5316,271374;0,255411;2658,226145;10632,210182;26581,202200;45188,196879;63795,188898;71769,183577;74427,175595;77086,170274;77086,162292;53162,159632;42530,148990;37213,133026;34555,106421;37213,77155;42530,45229;58479,21284;90376,5321;111641,0;116958,0;122274,0;148855,5321;167462,21284;180753,42568;191386,63852;194044,87797;196702,106421;191386,127705;186069,143669;178095,159632;148855,162292;154172,178255;170120,191558;186069,196879;202018,202200;215309,210182;225941,220824;225941,220824;225941,220824" o:connectangles="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9407;top:54498;flip:x;height:402;width:381;" fillcolor="#404040 [2429]" filled="t" stroked="f" coordsize="199,199" o:gfxdata="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gRUYb4A&#10;AADcAAAADwAAAAAAAAABACAAAAAiAAAAZHJzL2Rvd25yZXYueG1sUEsBAhQAFAAAAAgAh07iQDMv&#10;BZ47AAAAOQAAABAAAAAAAAAAAQAgAAAADQEAAGRycy9zaGFwZXhtbC54bWxQSwUGAAAAAAYABgBb&#10;AQAAtwMAAAAA&#10;" path="m100,0c45,0,0,45,0,100c0,155,45,199,100,199c155,199,199,155,199,100c199,45,155,0,100,0xm156,164c156,161,154,158,151,157c147,155,135,150,121,147c121,144,121,144,121,144c135,130,144,104,144,84c144,56,129,40,103,40c77,40,60,57,60,84c60,94,64,125,78,143c78,146,78,146,78,146c71,148,56,152,47,155c43,156,42,160,43,163c25,148,14,125,14,100c14,53,52,14,100,14c147,14,185,53,185,100c185,125,174,148,156,164xm156,164c156,164,156,164,156,164e">
                  <v:path o:connectlocs="144390,0;0,145188;144390,288925;287338,145188;144390,0;225249,238109;218030,227945;174713,213427;174713,209071;207922,121958;148722,58075;86634,121958;112624,207619;112624,211975;67863,225042;62088,236657;20214,145188;144390,20326;267123,145188;225249,238109;225249,238109;225249,238109" o:connectangles="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任意多边形 206" o:spid="_x0000_s1026" o:spt="100" style="position:absolute;left:10311;top:54497;height:398;width:376;" fillcolor="#404040 [2429]" filled="t" stroked="f" coordsize="111,111" o:gfxdata="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qI+W74A&#10;AADcAAAADwAAAAAAAAABACAAAAAiAAAAZHJzL2Rvd25yZXYueG1sUEsBAhQAFAAAAAgAh07iQDMv&#10;BZ47AAAAOQAAABAAAAAAAAAAAQAgAAAADQEAAGRycy9zaGFwZXhtbC54bWxQSwUGAAAAAAYABgBb&#10;AQAAtwMAAAAA&#10;" path="m56,0c25,0,0,25,0,56c0,86,25,111,56,111c86,111,111,86,111,56c111,25,86,0,56,0xm89,90c84,77,72,67,56,67c41,67,28,77,24,92c14,83,8,70,8,56c8,29,29,8,56,8c82,8,104,29,104,56c104,69,98,82,89,90xm56,25c46,25,38,34,38,44c38,54,46,63,56,63c67,63,75,54,75,44c75,34,67,25,56,25xm56,25c56,25,56,25,56,25e">
                  <v:path o:connectlocs="238,0;0,237;238,471;472,237;238,0;378,381;238,284;102,390;34,237;238,33;442,237;378,381;238,106;161,186;238,267;318,186;238,106;238,106;238,106" o:connectangles="0,0,0,0,0,0,0,0,0,0,0,0,0,0,0,0,0,0,0"/>
                  <v:fill on="t" focussize="0,0"/>
                  <v:stroke on="f" weight="1pt"/>
                  <v:imagedata o:title=""/>
                  <o:lock v:ext="edit" aspectratio="t"/>
                </v:shape>
                <v:shape id="_x0000_s1026" o:spid="_x0000_s1026" o:spt="100" style="position:absolute;left:6674;top:54512;height:387;width:296;" fillcolor="#404040 [2429]" filled="t" stroked="f" coordsize="217,268" o:gfxdata="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gK3BbsAAADc&#10;AAAADwAAAAAAAAABACAAAAAiAAAAZHJzL2Rvd25yZXYueG1sUEsBAhQAFAAAAAgAh07iQDMvBZ47&#10;AAAAOQAAABAAAAAAAAAAAQAgAAAACgEAAGRycy9zaGFwZXhtbC54bWxQSwUGAAAAAAYABgBbAQAA&#10;tAMAAAAA&#10;" path="m214,210c214,212,215,216,216,220c216,224,217,228,217,233c217,237,216,241,216,245c215,248,214,251,212,253c211,255,209,256,205,257c201,258,196,260,190,261c184,262,177,263,170,264c163,265,155,265,148,266c141,267,133,267,126,268c119,268,113,268,108,268c103,268,97,268,90,267c83,267,76,267,69,266c61,265,54,265,47,264c40,263,33,262,27,261c22,260,16,259,12,259c8,258,6,257,5,256c3,254,1,250,1,243c0,236,0,226,2,215c3,208,5,203,10,199c14,196,19,193,25,191c31,189,37,187,43,186c49,184,55,182,59,179c63,176,66,174,68,172c70,170,71,168,72,166c73,164,73,161,73,159c73,157,73,154,73,151c73,147,71,144,69,141c67,139,64,137,61,134c59,133,58,131,57,129c56,127,55,124,54,122c53,120,52,117,51,114c51,113,50,113,50,112c49,111,48,109,48,108c47,106,46,104,45,101c44,97,43,95,43,92c43,90,43,88,43,86c43,84,44,82,45,81c45,74,45,67,46,60c47,55,48,48,50,42c51,35,54,29,58,24c62,19,65,15,69,12c73,9,78,6,82,5c86,3,91,2,95,1c100,0,104,0,108,0c113,0,116,1,119,2c122,2,124,3,126,4c128,5,129,6,130,8c132,9,133,10,134,12c140,12,140,12,140,12c142,12,143,12,145,12c147,13,148,14,150,15c151,16,153,18,155,21c160,27,163,33,165,40c167,47,169,53,170,60c171,67,171,74,171,81c172,82,172,83,172,84c173,86,173,87,173,89c173,91,173,94,172,97c172,100,171,103,171,106c170,108,169,110,168,111c167,112,166,113,165,114c164,117,163,120,162,122c161,124,160,127,159,129c158,131,157,133,155,134c152,137,149,139,147,141c145,143,143,146,143,150c142,153,142,156,142,158c142,161,143,164,144,167c146,170,148,172,150,175c153,177,157,179,162,181c167,183,172,185,177,186c182,188,187,189,192,191c197,193,202,195,205,198c209,201,212,205,214,210xm120,200c121,199,121,198,120,196c120,195,119,194,118,193c117,192,116,190,115,189c101,189,101,189,101,189c100,190,99,192,98,193c97,194,97,195,96,196c96,197,96,198,96,199c98,202,99,204,100,206c101,208,102,210,103,211c103,213,102,215,101,218c101,222,100,225,99,228c99,232,98,235,97,238c97,241,97,243,97,245c97,246,97,247,98,248c99,250,100,251,101,252c102,254,103,255,105,256c106,257,107,258,108,258c109,258,110,257,112,256c113,255,114,254,115,253c117,252,118,250,119,249c120,247,120,246,120,245c120,244,120,242,119,239c119,236,118,233,117,230c117,226,116,223,115,219c114,216,114,214,113,212c114,211,115,209,116,207c117,206,119,203,120,200xm120,200c120,200,120,200,120,200e">
                  <v:path textboxrect="0,0,217,268" o:connectlocs="232287,235874;232287,262678;220458,275544;182818,283049;135501,287338;96786,286265;50544,283049;12904,277688;1075,260534;10754,213359;46242,199421;73127,184410;78504,170472;74202,151174;61298,138308;54845,122225;51619,115792;46242,98638;48393,86844;53770,45030;74202,12865;102163,1072;127973,2144;139802,8577;150556,12865;161310,16082;177441,42886;183894,86844;186045,95421;183894,113648;177441,122225;170989,138308;158084,151174;152707,169400;161310,187627;190346,199421;220458,212287;129048,214431;126897,206926;108615,202637;103238,210142;107540,220864;108615,233730;104314,255173;105389,265894;112917,274472;120445,274472;127973,266967;127973,256245;123671,234802;124747,221936;129048,214431" o:connectangles="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  <v:textbox>
                    <w:txbxContent>
                      <w:p>
                        <w:pPr>
                          <w:jc w:val="center"/>
                        </w:pPr>
                      </w:p>
                    </w:txbxContent>
                  </v:textbox>
                </v:shape>
                <v:shape id="_x0000_s1026" o:spid="_x0000_s1026" o:spt="100" style="position:absolute;left:6643;top:59229;height:335;width:426;" fillcolor="#404040 [2429]" filled="t" stroked="f" coordsize="497,390" o:gfxdata="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ircKm/&#10;AAAA3AAAAA8AAAAAAAAAAQAgAAAAIgAAAGRycy9kb3ducmV2LnhtbFBLAQIUABQAAAAIAIdO4kAz&#10;LwWeOwAAADkAAAAQAAAAAAAAAAEAIAAAAA4BAABkcnMvc2hhcGV4bWwueG1sUEsFBgAAAAAGAAYA&#10;WwEAALgDAAAAAA==&#10;" path="m9,45c5,42,3,40,2,38c1,37,0,35,0,32c0,27,0,27,0,27c0,19,3,12,7,7c11,2,18,0,29,0c430,0,430,0,430,0c441,0,448,3,452,7c457,12,459,18,459,26c459,32,459,32,459,32c459,35,459,37,458,38c458,39,455,41,450,45c251,165,251,165,251,165c248,166,244,168,239,170c235,172,231,174,230,174c228,174,225,173,221,171c217,169,213,167,208,164l9,45xm308,242c301,242,296,243,292,246c287,249,284,253,282,258c279,262,278,267,277,273c276,279,276,284,276,289c276,323,276,323,276,323c276,329,276,329,276,329c276,331,276,333,276,335c209,335,209,335,209,335c186,335,164,334,144,334c124,334,106,334,91,334c57,334,57,334,57,334c46,334,36,332,29,329c21,326,15,322,11,317c7,313,4,307,2,301c1,294,0,288,0,281c0,101,0,101,0,101c0,94,2,90,5,88c8,86,12,87,17,91c19,92,22,93,26,96c30,99,35,102,41,106c47,109,53,113,59,117c65,121,71,125,77,129c83,132,88,135,92,138c96,140,99,142,100,143c104,146,107,149,108,154c108,158,108,162,106,165c105,168,103,173,100,178c98,183,95,188,92,194c89,199,86,204,84,209c81,214,79,217,78,220c76,225,77,228,79,229c81,231,85,230,90,227c91,227,93,224,98,220c102,215,107,211,112,205c116,200,121,195,125,190c130,185,133,183,134,182c137,179,141,177,146,176c151,175,155,175,158,177c161,179,164,180,168,183c171,186,176,189,180,192c185,195,190,198,195,201c208,210,208,210,208,210c212,212,216,214,220,215c225,215,229,216,233,215c237,215,241,214,244,213c247,212,250,211,251,210c253,209,256,207,261,204c265,202,270,199,275,195c281,192,286,189,290,186c295,183,299,181,301,180c362,142,362,142,362,142c363,141,365,140,368,138c372,136,376,133,381,130c386,126,392,123,398,119c404,115,409,111,415,108c420,104,425,101,429,98c434,95,437,93,439,92c445,88,450,87,454,87c457,88,459,91,459,95c459,222,459,222,459,222c450,215,441,208,432,201c424,195,416,189,409,185c401,180,395,178,390,179c384,181,380,184,377,189c373,194,371,199,369,206c367,212,366,218,366,223c366,227,366,230,366,232c366,235,366,236,366,238c365,240,365,241,365,242c358,242,358,242,358,242c308,242,308,242,308,242xm490,293c494,296,496,301,496,307c497,313,495,317,491,319c486,323,481,328,474,333c468,339,461,344,454,350c447,355,440,361,434,366c427,372,421,377,415,381c409,386,404,389,401,390c398,390,397,386,397,377c397,355,397,355,397,355c397,349,395,345,393,341c390,338,386,336,382,336c325,336,325,336,325,336c321,336,316,334,312,331c307,328,305,324,305,318c305,294,305,294,305,294c305,285,307,279,310,277c313,275,318,274,325,274c335,274,335,274,335,274c338,274,341,274,345,274c349,275,353,275,358,275c379,275,379,275,379,275c385,275,390,273,393,271c395,269,397,265,397,259c397,238,397,238,397,238c397,232,398,228,400,226c402,225,405,226,410,230c416,234,422,239,428,244c435,250,442,256,450,261c457,267,464,273,471,278c478,284,484,289,490,293xm490,293c490,293,490,293,490,293e">
                  <v:path o:connectlocs="1105,21036;0,14946;16025,0;249771,3875;253639,17714;248666,24911;132069,94110;122122,94663;4973,24911;161356,136183;153067,151130;152515,178809;152515,185452;79573,184898;31497,184898;6078,175487;0,155558;2762,48715;14367,53144;32602,64770;50838,76395;59679,85252;55259,98538;46417,115700;43654,126772;54153,121789;69073,105182;80678,97431;92835,101306;107755,111271;121570,119021;134832,117914;144226,112932;160251,102967;200038,78609;210537,71966;229325,59787;242587,50930;253639,52591;238719,111271;215510,99092;203906,114039;202248,128432;201695,133968;170198,133968;274085,169952;261928,184345;239824,202613;221589,215900;219378,196524;211089,186006;172408,183238;168540,162755;179592,151683;190644,151683;209432,152237;219378,143379;221036,125111;236509,135075;260270,153897;270769,162201" o:connectangles="0,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7540;top:59248;flip:x;height:298;width:446;" fillcolor="#404040 [2429]" filled="t" stroked="f" coordsize="124,83" o:gfxdata="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wUpJb4A&#10;AADcAAAADwAAAAAAAAABACAAAAAiAAAAZHJzL2Rvd25yZXYueG1sUEsBAhQAFAAAAAgAh07iQDMv&#10;BZ47AAAAOQAAABAAAAAAAAAAAQAgAAAADQEAAGRycy9zaGFwZXhtbC54bWxQSwUGAAAAAAYABgBb&#10;AQAAtwMAAAAA&#10;" path="m113,0c10,0,10,0,10,0c5,0,0,4,0,10c0,73,0,73,0,73c0,79,5,83,10,83c113,83,113,83,113,83c119,83,124,79,124,73c124,10,124,10,124,10c124,4,119,0,113,0c113,0,113,0,113,0xm111,7c70,44,70,44,70,44c66,47,64,48,62,48c60,48,57,47,54,44c13,7,13,7,13,7c111,7,111,7,111,7c111,7,111,7,111,7xm8,71c8,14,8,14,8,14c40,42,40,42,40,42c8,71,8,71,8,71c8,71,8,71,8,71xm13,76c45,48,45,48,45,48c51,52,51,52,51,52c54,55,57,56,62,56c66,56,70,55,73,52c78,48,78,48,78,48c111,76,111,76,111,76c13,76,13,76,13,76c13,76,13,76,13,76xm116,71c84,42,84,42,84,42c116,14,116,14,116,14c116,71,116,71,116,71c116,71,116,71,116,71xm116,71c116,71,116,71,116,71e">
                  <v:path o:connectlocs="342723838,0;30328726,0;0,30196248;0,220438354;30328726,250634602;342723838,250634602;376085612,220438354;376085612,30196248;342723838,0;342723838,0;336657745,21138591;212306309,132865928;188043676,144945123;163779302,132865928;39427866,21138591;336657745,21138591;336657745,21138591;24264374,214398756;24264374,42275443;121318388,126826330;24264374,214398756;24264374,214398756;39427866,229496010;136481881,144945123;154680162,157024318;188043676,169103514;221405450,157024318;236570683,144945123;336657745,229496010;39427866,229496010;39427866,229496010;351821237,214398756;254767223,126826330;351821237,42275443;351821237,214398756;351821237,214398756;351821237,214398756;351821237,214398756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8437;top:59258;flip:x;height:278;width:406;" fillcolor="#404040 [2429]" filled="t" stroked="f" coordsize="302,208" o:gfxdata="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2ZA0r4A&#10;AADcAAAADwAAAAAAAAABACAAAAAiAAAAZHJzL2Rvd25yZXYueG1sUEsBAhQAFAAAAAgAh07iQDMv&#10;BZ47AAAAOQAAABAAAAAAAAAAAQAgAAAADQEAAGRycy9zaGFwZXhtbC54bWxQSwUGAAAAAAYABgBb&#10;AQAAtwMAAAAA&#10;" path="m0,208l94,123,151,170,208,123,302,208,0,208m217,114l302,48,302,189,217,114m0,189l0,48,85,114,0,189m151,152l0,29,0,0,302,0,302,29,151,152m151,152l151,152e">
                  <v:path o:connectlocs="0,155239615;70554995,91800084;113338490,126878200;156121986,91800084;226676981,155239615;0,155239615;0,155239615;0,155239615;162876864,85083383;226676981,35824128;226676981,141059338;162876864,85083383;162876864,85083383;162876864,85083383;0,141059338;0,35824128;63800117,85083383;0,141059338;0,141059338;0,141059338;113338490,113443936;0,21643852;0,0;226676981,0;226676981,21643852;113338490,113443936;113338490,113443936;113338490,113443936;113338490,113443936;113338490,113443936" o:connectangles="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9353;top:59138;flip:x;height:518;width:518;" fillcolor="#404040 [2429]" filled="t" stroked="f" coordsize="113,113" o:gfxdata="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59p9r4A&#10;AADcAAAADwAAAAAAAAABACAAAAAiAAAAZHJzL2Rvd25yZXYueG1sUEsBAhQAFAAAAAgAh07iQDMv&#10;BZ47AAAAOQAAABAAAAAAAAAAAQAgAAAADQEAAGRycy9zaGFwZXhtbC54bWxQSwUGAAAAAAYABgBb&#10;AQAAtwMAAAAA&#10;" path="m81,37c32,37,32,37,32,37c29,37,27,39,27,42c27,71,27,71,27,71c27,73,29,76,32,76c81,76,81,76,81,76c84,76,86,73,86,71c86,42,86,42,86,42c86,39,84,37,81,37c81,37,81,37,81,37xm31,70c31,43,31,43,31,43c45,57,45,57,45,57c45,57,45,57,45,57c31,70,31,70,31,70c31,70,31,70,31,70c31,70,31,70,31,70xm35,41c78,41,78,41,78,41c56,61,56,61,56,61c35,41,35,41,35,41c35,41,35,41,35,41xm49,59c56,66,56,66,56,66c64,59,64,59,64,59c77,71,77,71,77,71c35,71,35,71,35,71c49,59,49,59,49,59c49,59,49,59,49,59xm67,57c67,57,67,57,67,57c81,43,81,43,81,43c81,70,81,70,81,70c67,57,67,57,67,57c67,57,67,57,67,57xm56,113c25,113,0,87,0,56c0,25,25,0,56,0c87,0,113,25,113,56c113,87,87,113,56,113xm56,4c27,4,4,27,4,56c4,85,27,109,56,109c85,109,109,85,109,56c109,27,85,4,56,4xm56,4c56,4,56,4,56,4e">
                  <v:path o:connectlocs="204065756,93564335;80618237,93564335;68021389,106208808;68021389,179541987;80618237,192186460;204065756,192186460;216662603,179541987;216662603,106208808;204065756,93564335;204065756,93564335;78098867,177013093;78098867,108737703;113370040,144139051;113370040,144139051;78098867,177013093;78098867,177013093;78098867,177013093;88176345,103679913;196507647,103679913;141083105,154254629;88176345,103679913;88176345,103679913;123447519,149196840;141083105,166899102;161236474,149196840;193988278,179541987;88176345,179541987;123447519,149196840;123447519,149196840;168794582,144139051;168794582,144139051;204065756,108737703;204065756,177013093;168794582,144139051;168794582,144139051;141083105,285750796;0,141611744;141083105,0;284683993,141611744;141083105,285750796;141083105,10115578;10077478,141611744;141083105,275635218;274606515,141611744;141083105,10115578;141083105,10115578;141083105,10115578" o:connectangles="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11058;top:59250;height:283;width:421;" fillcolor="#404040 [2429]" filled="t" stroked="f" coordsize="320,211" o:gfxdata="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iSmzmugAAANwA&#10;AAAPAAAAAAAAAAEAIAAAACIAAABkcnMvZG93bnJldi54bWxQSwECFAAUAAAACACHTuJAMy8FnjsA&#10;AAA5AAAAEAAAAAAAAAABACAAAAAJAQAAZHJzL3NoYXBleG1sLnhtbFBLBQYAAAAABgAGAFsBAACz&#10;AwAAAAA=&#10;" path="m309,0c307,0,307,0,307,0c13,0,13,0,13,0c10,0,10,0,10,0c3,0,3,0,3,0c0,0,0,0,0,0c0,211,0,211,0,211c320,211,320,211,320,211c320,0,320,0,320,0c309,0,309,0,309,0xm294,13c170,140,170,140,170,140c165,146,155,146,149,140c26,13,26,13,26,13c294,13,294,13,294,13xm13,18c96,104,96,104,96,104c13,189,13,189,13,189c13,18,13,18,13,18xm23,197c105,113,105,113,105,113c140,149,140,149,140,149c145,155,152,158,160,158c167,158,174,155,179,149c215,113,215,113,215,113c297,197,297,197,297,197c23,197,23,197,23,197xm307,189c224,104,224,104,224,104c307,18,307,18,307,18c307,189,307,189,307,189xm307,189c307,189,307,189,307,189e">
                  <v:path o:connectlocs="0,0;0,0;0,0;0,0;0,0;0,0;0,0;0,0;0,0;0,0;0,0;0,0;0,0;0,0;0,0;0,0;0,0;0,0;0,0;0,0;0,0;0,0;0,0;0,0;0,0;0,0;0,0;0,0;0,0;0,0;0,0;0,0;0,0" o:connectangles="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12960;top:59160;flip:x;height:462;width:453;" fillcolor="#404040 [2429]" filled="t" stroked="f" coordsize="118,118" o:gfxdata="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Apt1a8AAAA&#10;3AAAAA8AAAAAAAAAAQAgAAAAIgAAAGRycy9kb3ducmV2LnhtbFBLAQIUABQAAAAIAIdO4kAzLwWe&#10;OwAAADkAAAAQAAAAAAAAAAEAIAAAAAsBAABkcnMvc2hhcGV4bWwueG1sUEsFBgAAAAAGAAYAWwEA&#10;ALUDAAAAAA==&#10;" path="m59,0c26,0,0,27,0,59c0,92,26,118,59,118c91,118,118,92,118,59c118,27,91,0,59,0xm94,75c94,83,90,87,82,87c35,87,35,87,35,87c27,87,24,83,24,75c24,44,24,44,24,44c24,36,28,32,35,32c82,32,82,32,82,32c90,32,94,36,94,44c94,75,94,75,94,75xm35,75c51,65,51,65,51,65c51,65,51,65,51,65c56,70,56,70,56,70c57,71,58,71,59,71c60,71,61,71,62,70c62,70,62,70,62,70c67,65,67,65,67,65c82,75,82,75,82,75c72,59,72,59,72,59c82,45,82,45,82,45c59,62,59,62,59,62c36,45,36,45,36,45c45,59,45,59,45,59c45,59,45,59,45,59c35,75,35,75,35,75xm35,75c35,75,35,75,35,75e">
                  <v:path o:connectlocs="136821355,0;0,136821355;136821355,273642711;273642711,136821355;136821355,0;217986824,173925787;190158881,201753730;81165468,201753730;55655887,173925787;55655887,102036806;81165468,74208862;190158881,74208862;217986824,102036806;217986824,173925787;81165468,173925787;118269900,150736087;118269900,150736087;129864750,162330937;136821355,164649299;143777961,162330937;143777961,162330937;155372811,150736087;190158881,173925787;166969181,136821355;190158881,104355168;136821355,143777961;83483830,104355168;104355168,136821355;104355168,136821355;81165468,173925787;81165468,173925787;81165468,173925787" o:connectangles="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14818;top:59194;height:395;width:388;" fillcolor="#404040 [2429]" filled="t" stroked="f" coordsize="895,898" o:gfxdata="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6LjDy8AAAA&#10;3AAAAA8AAAAAAAAAAQAgAAAAIgAAAGRycy9kb3ducmV2LnhtbFBLAQIUABQAAAAIAIdO4kAzLwWe&#10;OwAAADkAAAAQAAAAAAAAAAEAIAAAAAsBAABkcnMvc2hhcGV4bWwueG1sUEsFBgAAAAAGAAYAWwEA&#10;ALUDAAAAAA==&#10;" path="m0,150c0,67,67,0,149,0c746,0,746,0,746,0c828,0,895,67,895,150c895,748,895,748,895,748c895,831,828,898,746,898c149,898,149,898,149,898c67,898,0,831,0,748l0,150xm719,637c719,637,719,637,719,637c719,637,719,637,719,637c719,637,719,637,719,637c172,637,172,637,172,637c342,483,342,483,342,483c446,568,446,568,446,568c549,483,549,483,549,483c719,637,719,637,719,637xm326,467c326,467,326,467,326,467c326,467,326,467,326,467c326,467,326,467,326,467c172,603,172,603,172,603c172,347,172,347,172,347c326,467,326,467,326,467xm719,603c719,603,719,603,719,603c719,603,719,603,719,603c719,603,719,603,719,603c565,467,565,467,565,467c719,347,719,347,719,347c719,603,719,603,719,603xm446,536c446,536,446,536,446,536c446,536,446,536,446,536c446,536,446,536,446,536c172,313,172,313,172,313c172,261,172,261,172,261c719,261,719,261,719,261c719,313,719,313,719,313c446,536,446,536,446,536xm446,536c446,536,446,536,446,536c446,536,446,536,446,536xe">
                  <v:path o:connectlocs="0,42003;41863,0;209596,0;251460,42003;251460,209456;209596,251460;41863,251460;0,209456;0,42003;202010,178374;202010,178374;202010,178374;202010,178374;48325,178374;96088,135250;125308,159052;154247,135250;202010,178374;91593,130770;91593,130770;91593,130770;91593,130770;48325,168853;48325,97167;91593,130770;202010,168853;202010,168853;202010,168853;202010,168853;158742,130770;202010,97167;202010,168853;125308,150091;125308,150091;125308,150091;125308,150091;48325,87646;48325,73085;202010,73085;202010,87646;125308,150091;125308,150091;125308,150091;125308,150091" o:connectangles="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任意多边形 208" o:spid="_x0000_s1026" o:spt="100" style="position:absolute;left:13958;top:59201;height:380;width:398;" fillcolor="#404040 [2429]" filled="t" stroked="f" coordsize="134,126" o:gfxdata="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ISlbp&#10;wAAAANwAAAAPAAAAAAAAAAEAIAAAACIAAABkcnMvZG93bnJldi54bWxQSwECFAAUAAAACACHTuJA&#10;My8FnjsAAAA5AAAAEAAAAAAAAAABACAAAAAPAQAAZHJzL3NoYXBleG1sLnhtbFBLBQYAAAAABgAG&#10;AFsBAAC5AwAAAAA=&#10;" path="m117,29c111,30,111,30,111,30c111,0,111,0,111,0c22,0,22,0,22,0c22,30,22,30,22,30c15,30,15,30,15,30c6,30,0,37,0,46c0,96,0,96,0,96c8,96,8,96,8,96c22,96,22,96,22,96c22,126,22,126,22,126c111,126,111,126,111,126c111,96,111,96,111,96c126,96,126,96,126,96c134,96,134,96,134,96c134,46,134,46,134,46c134,37,126,29,117,29xm30,7c104,7,104,7,104,7c104,30,104,30,104,30c30,30,30,30,30,30c30,7,30,7,30,7xm104,119c30,119,30,119,30,119c30,89,30,89,30,89c104,89,104,89,104,89c104,119,104,119,104,119xm126,89c111,89,111,89,111,89c111,81,111,81,111,81c22,81,22,81,22,81c22,89,22,89,22,89c8,89,8,89,8,89c8,44,8,44,8,44c8,40,10,37,15,37c22,37,22,37,22,37c111,37,111,37,111,37c119,37,119,37,119,37c123,37,126,40,126,44c126,89,126,89,126,89xm67,51c33,51,33,51,33,51c31,51,29,53,29,55c29,57,31,59,33,59c67,59,67,59,67,59c69,59,71,57,71,55c71,53,69,51,67,51xm67,51c67,51,67,51,67,51e">
                  <v:path o:connectlocs="436,108;414,112;414,0;82,0;82,112;55,112;0,171;0,358;29,358;82,358;82,471;414,471;414,358;470,358;500,358;500,171;436,108;111,26;388,26;388,112;111,112;111,26;388,444;111,444;111,332;388,332;388,444;470,332;414,332;414,302;82,302;82,332;29,332;29,164;55,138;82,138;414,138;444,138;470,164;470,332;250,190;123,190;108,205;123,220;250,220;264,205;250,190;250,190;250,190" o:connectangles="0,0,0,0,0,0,0,0,0,0,0,0,0,0,0,0,0,0,0,0,0,0,0,0,0,0,0,0,0,0,0,0,0,0,0,0,0,0,0,0,0,0,0,0,0,0,0,0,0"/>
                  <v:fill on="t" focussize="0,0"/>
                  <v:stroke on="f" weight="1pt"/>
                  <v:imagedata o:title=""/>
                  <o:lock v:ext="edit" aspectratio="t"/>
                </v:shape>
                <v:shape id="任意多边形 176" o:spid="_x0000_s1026" o:spt="100" style="position:absolute;left:10276;top:59220;height:345;width:430;v-text-anchor:middle;" fillcolor="#404040 [2429]" filled="t" stroked="f" coordsize="606559,436964" o:gfxdata="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dg4cvQAA&#10;ANwAAAAPAAAAAAAAAAEAIAAAACIAAABkcnMvZG93bnJldi54bWxQSwECFAAUAAAACACHTuJAMy8F&#10;njsAAAA5AAAAEAAAAAAAAAABACAAAAAMAQAAZHJzL3NoYXBleG1sLnhtbFBLBQYAAAAABgAGAFsB&#10;AAC2AwAAAAA=&#10;" path="m0,98549l296815,248835,606559,99699,606559,367011c606559,405645,575240,436964,536606,436964l69953,436964c31319,436964,0,405645,0,367011l0,98549xm69953,0l536606,0c575240,0,606559,31319,606559,69953l606559,82447,296815,231583,0,81297,0,69953c0,31319,31319,0,69953,0xe">
                  <v:path o:connectlocs="0,0;0,0;1,0;1,1;1,1;0,1;0,1;0,0;0,0;1,0;1,0;1,0;0,0;0,0;0,0;0,0" o:connectangles="0,0,0,0,0,0,0,0,0,0,0,0,0,0,0,0"/>
                  <v:fill on="t" focussize="0,0"/>
                  <v:stroke on="f" weight="1pt"/>
                  <v:imagedata o:title=""/>
                  <o:lock v:ext="edit" aspectratio="t"/>
                </v:shape>
                <v:shape id="任意多边形 169" o:spid="_x0000_s1026" o:spt="100" style="position:absolute;left:12055;top:59159;flip:x;height:465;width:461;" fillcolor="#404040 [2429]" filled="t" stroked="f" coordsize="113,113" o:gfxdata="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N0/Hm/&#10;AAAA3AAAAA8AAAAAAAAAAQAgAAAAIgAAAGRycy9kb3ducmV2LnhtbFBLAQIUABQAAAAIAIdO4kAz&#10;LwWeOwAAADkAAAAQAAAAAAAAAAEAIAAAAA4BAABkcnMvc2hhcGV4bWwueG1sUEsFBgAAAAAGAAYA&#10;WwEAALgDAAAAAA==&#10;" path="m57,0c25,0,0,25,0,57c0,88,25,113,57,113c88,113,113,88,113,57c113,25,88,0,57,0xm91,72c91,79,87,83,79,83c34,83,34,83,34,83c26,83,23,79,23,72c23,42,23,42,23,42c23,34,27,30,34,30c79,30,79,30,79,30c87,30,91,34,91,42c91,72,91,72,91,72xm60,67c59,67,59,67,59,67c59,68,58,68,57,68c56,68,55,68,54,67c49,62,49,62,49,62c49,62,49,62,49,62c36,75,36,75,36,75c78,75,78,75,78,75c64,62,64,62,64,62c60,67,60,67,60,67xm78,38c36,38,36,38,36,38c57,59,57,59,57,59l78,38xm44,57c30,43,30,43,30,43c30,70,30,70,30,70c44,57,44,57,44,57c44,57,44,57,44,57xm83,70c83,43,83,43,83,43c69,57,69,57,69,57l83,70xm83,70c83,70,83,70,83,70e">
                  <v:path o:connectlocs="238,0;0,237;238,471;472,237;238,0;380,300;329,345;142,345;96,300;96,175;142,125;329,125;380,175;380,300;250,279;246,279;238,283;225,279;204,258;204,258;150,312;325,312;267,258;250,279;325,158;150,158;238,245;325,158;183,237;125,179;125,291;183,237;183,237;346,291;346,179;288,237;346,291;346,291;346,291" o:connectangles="0,0,0,0,0,0,0,0,0,0,0,0,0,0,0,0,0,0,0,0,0,0,0,0,0,0,0,0,0,0,0,0,0,0,0,0,0,0,0"/>
                  <v:fill on="t" focussize="0,0"/>
                  <v:stroke on="f" weight="1pt"/>
                  <v:imagedata o:title=""/>
                  <o:lock v:ext="edit" aspectratio="t"/>
                </v:shape>
                <v:shape id="_x0000_s1026" o:spid="_x0000_s1026" o:spt="100" style="position:absolute;left:11909;top:61601;height:333;width:365;" fillcolor="#404040 [2429]" filled="t" stroked="f" coordsize="169,187" o:gfxdata="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0eoIm8AAAA&#10;3AAAAA8AAAAAAAAAAQAgAAAAIgAAAGRycy9kb3ducmV2LnhtbFBLAQIUABQAAAAIAIdO4kAzLwWe&#10;OwAAADkAAAAQAAAAAAAAAAEAIAAAAAsBAABkcnMvc2hhcGV4bWwueG1sUEsFBgAAAAAGAAYAWwEA&#10;ALUDAAAAAA==&#10;" path="m125,0c128,1,130,1,132,1c137,3,142,5,146,7c152,11,157,16,161,22c165,28,167,34,168,41c169,47,168,52,166,57c166,59,165,61,164,63c164,63,163,63,163,63c153,62,144,58,136,52c121,42,111,28,106,11c106,9,106,8,105,6c105,6,105,5,106,5c110,2,115,1,121,1c121,0,121,0,121,0c123,0,124,0,125,0xm83,55c83,55,82,55,82,55c69,71,56,87,43,103c34,114,25,125,16,136c13,139,12,142,13,146c13,147,12,147,12,148c7,151,4,156,2,161c0,164,0,168,0,171c1,176,3,179,7,182c8,183,10,184,11,185c12,185,14,186,15,186c22,187,28,187,34,185c39,184,44,182,48,179c53,175,58,171,63,166c68,162,73,158,78,155c85,150,93,148,102,150c109,150,115,153,121,156c130,161,138,168,145,175c148,178,150,181,152,183c154,185,156,185,158,185c162,184,164,179,161,175c155,167,148,160,139,153c129,145,117,140,104,138c99,137,95,137,90,138c83,139,76,142,70,146c64,150,59,154,54,159c49,163,44,167,39,170c33,174,26,176,19,174c16,174,14,173,13,171c12,170,12,169,12,168c13,165,14,163,15,162c17,160,18,158,20,156c20,156,21,156,21,156c22,156,23,156,24,156c28,156,30,155,33,153c57,133,81,113,105,93c108,91,111,88,114,86c100,79,89,69,83,55xm95,15c95,16,94,17,94,18c91,25,90,31,91,38c91,44,94,51,97,56c103,65,111,72,121,76c128,78,135,79,143,78c146,77,150,76,153,73c124,64,104,45,95,15xe">
                  <v:path o:connectlocs="115116219,0;121563517,923800;134456196,6463723;148270602,20314012;154716942,37858542;152874446,52632631;151032908,58173513;150112140,58173513;125246592,48015548;97618737,10157006;96697969,5539923;97618737,4617082;111433144,923800;111433144,0;115116219,0;76437223,50785989;75516454,50785989;39599764,95108256;14735175,125580233;11971910,134814398;11051141,136661040;1841537,148664687;0,157898852;6446339,168055858;10130372,170826300;13814406,171749140;31311887,170826300;44204566,165285417;58018973,153281769;71832421,143124763;93935662,138507681;111433144,144047604;133535427,161592134;139981767,168979658;145507338,170826300;148270602,161592134;128009856,141278122;95777200,127426874;82883562,127426874;64465312,134814398;49730137,146818046;35916689,156975052;17497481,160669293;11971910,157898852;11051141,155128411;13814406,149588487;18418250,144047604;19339977,144047604;22102283,144047604;30391118,141278122;96697969,85875050;104986804,79411326;76437223,50785989;87488364,13851247;86567596,16620729;83805289,35089060;89330860,51709790;111433144,70177161;131693889,72023802;140902535,67406719;87488364,13851247" o:connectangles="0,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9290;top:61628;height:279;width:327;" fillcolor="#404040 [2429]" filled="t" stroked="f" coordsize="157,134" o:gfxdata="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RjBNeugAAANwA&#10;AAAPAAAAAAAAAAEAIAAAACIAAABkcnMvZG93bnJldi54bWxQSwECFAAUAAAACACHTuJAMy8FnjsA&#10;AAA5AAAAEAAAAAAAAAABACAAAAAJAQAAZHJzL3NoYXBleG1sLnhtbFBLBQYAAAAABgAGAFsBAACz&#10;AwAAAAA=&#10;" path="m122,67c133,67,145,67,157,67c157,67,157,67,157,68c157,86,157,104,157,122c157,129,152,134,145,134c100,134,56,134,12,134c5,134,0,129,0,122c0,107,0,93,0,78c0,75,0,71,0,68c0,68,0,67,0,67c12,67,23,67,35,67c31,84,35,99,48,111c57,120,69,123,82,122c95,121,107,115,115,104c123,93,125,80,122,67xm1,56c14,56,26,56,39,56c39,56,40,55,40,55c44,49,48,44,54,41c61,36,69,33,77,33c84,33,90,34,96,37c105,41,112,47,116,55c117,55,117,56,118,56c130,56,143,56,156,56c156,56,156,56,157,56c157,55,157,55,157,55c157,48,157,41,157,34c157,27,152,22,145,22c100,22,56,22,11,22c10,22,9,22,7,23c3,24,0,28,0,34c0,41,0,48,0,55c0,55,0,55,0,56c0,56,1,56,1,56xm45,78c45,96,60,111,78,111c97,111,112,96,112,78c112,59,97,44,78,44c60,44,45,59,45,78xm78,100c66,100,56,90,56,78c56,65,66,55,78,55c91,56,101,66,101,78c101,90,91,100,78,100xm145,10c145,4,140,0,134,0c127,0,119,0,112,0c108,0,105,1,103,4c101,6,101,8,101,11c116,11,130,11,145,11c145,11,145,10,145,10xe">
                  <v:path o:connectlocs="220168520,120484477;283332402,120484477;283332402,122282373;283332402,219390185;261676637,240968955;21655765,240968955;0,219390185;0,140265351;0,122282373;0,120484477;63163882,120484477;86624407,199607972;147982186,219390185;207536550,187020022;220168520,120484477;1804759,100703603;70381574,100703603;72186333,98905707;97451618,73729806;138959735,59342621;173247470,66535544;209341309,98905707;212950828,100703603;281527643,100703603;283332402,100703603;283332402,98905707;283332402,61141856;261676637,39561747;19851006,39561747;12633314,41360982;0,61141856;0,98905707;0,100703603;1804759,100703603;81210129,140265351;140764494,199607972;202122272,140265351;140764494,79123495;81210129,140265351;140764494,179827098;101061136,140265351;140764494,98905707;182271266,140265351;140764494,179827098;261676637,17982977;241825630,0;202122272,0;185880784,7192923;182271266,19780873;261676637,19780873;261676637,17982977" o:connectangles="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6591;top:61561;height:413;width:576;v-text-anchor:middle;" fillcolor="#404040 [2429]" filled="t" stroked="f" coordsize="676394,585723" o:gfxdata="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XZejvQAA&#10;ANwAAAAPAAAAAAAAAAEAIAAAACIAAABkcnMvZG93bnJldi54bWxQSwECFAAUAAAACACHTuJAMy8F&#10;njsAAAA5AAAAEAAAAAAAAAABACAAAAAMAQAAZHJzL3NoYXBleG1sLnhtbFBLBQYAAAAABgAGAFsB&#10;AAC2AwAAAAA=&#10;" path="m141522,304131c160884,304131,179230,307922,196425,315368c213620,322883,228377,332767,240699,345087c253900,357476,264054,372235,271095,389430c278135,406625,281656,425376,281656,445618c281656,464980,278135,483326,271095,500453c264054,517716,253900,532474,240699,544795c228310,557996,213552,568151,196357,575191c179230,582299,160884,585751,141522,585751c121280,585751,102528,582232,85333,575191c68138,568151,53380,557996,40991,544795c28670,532474,18719,517716,11272,500521c3825,483326,34,465047,34,445618c34,425376,3758,406625,11272,389430c18787,372235,28670,357476,40991,345156c53312,332834,68071,322883,85266,315437c102528,307922,121213,304131,141522,304131xm141522,543441c154723,543441,167315,540801,179230,535520c191144,530240,201502,523200,210303,514331c219103,505531,226144,495173,231491,483258c236772,471343,239412,458819,239412,445551c239412,431469,236772,418472,231491,406557c226144,394710,219103,384352,210235,375552c201434,366751,191076,359711,179161,354362c167315,349082,154723,346442,141522,346442c127441,346442,114443,349082,102528,354362c90613,359711,80256,366751,71455,375552c62587,384352,55546,394710,50266,406625c44985,418539,42345,431538,42345,445618c42345,458819,44985,471411,50266,483326c55546,495240,62587,505598,71455,514398c80256,523200,90613,530240,102528,535588c114375,540801,127441,543441,141522,543441xm368917,177198l304131,241985,366277,289576,366277,473374,316046,473374,316046,331886,219509,276375c215989,273734,212943,270891,210235,267777c207594,264731,205428,261414,203668,257893c201908,254373,200351,250447,199065,245979c197711,241579,197034,237584,197034,234064c197034,227024,198388,220660,201028,214906c203668,209151,207188,204142,211589,199674l316046,95217c320446,90817,325523,87296,331277,84656c337032,82016,343395,80662,350436,80662c354836,80662,359236,81339,363637,82625c368037,83979,372031,85468,375551,87228c379072,88989,382186,91426,384826,94472c387466,97586,390106,100904,392746,104356l445618,197034,535521,197034,535521,247265,417862,247265,368917,177198xm535521,304131c555762,304131,574514,307922,591709,315368c608904,322883,623662,332767,635983,345087c648304,357476,658256,372166,665705,389361c673283,406625,677009,425376,677009,445618c677009,464980,673283,483326,665772,500453c658256,517716,648372,532474,635983,544795c623662,557996,608904,568151,591709,575191c574514,582299,555830,585751,535521,585751c516159,585751,497813,582232,480618,575191c463491,568151,448732,557996,436343,544795c423143,532474,412988,517716,405947,500521c398907,483326,395387,465047,395387,445618c395387,425376,398907,406625,405947,389430c412988,372235,423143,357476,436343,345156c448665,332834,463422,322883,480618,315437c497813,307922,516159,304131,535521,304131xm450899,100497c443858,100497,437224,99143,431063,96503c424903,93931,419622,90410,415222,86010c410822,81542,407302,76262,404661,70101c402021,63941,400667,57374,400667,50266c400667,43225,401953,36591,404661,30430c407302,24338,410822,18990,415222,14589c419622,10189,424903,6669,431063,4029c437224,1388,443858,34,450899,34c457939,34,464573,1388,470734,4029c476895,6669,482649,10189,487929,14589c492329,18990,495850,24338,498490,30430c501130,36591,502484,43225,502484,50266c502484,57306,501130,63941,498490,70101c495850,76262,492329,81542,487929,86010c482649,90410,476895,93931,470734,96571c464573,99211,457939,100497,450899,100497xm535521,543441c549601,543441,562600,540801,574514,535520c586429,530240,596787,523200,605587,514331c614387,505531,621428,495173,626776,483258c632057,471343,634697,458819,634697,445551c634697,431469,632057,418472,626776,406557c621496,394710,614387,384352,605587,375552c596787,366751,586429,359711,574514,354362c562667,349082,549601,346442,535521,346442c522320,346442,509728,349082,497813,354362c485966,359711,475608,366751,466740,375552c457939,384352,450899,394710,445618,406625c440338,418539,437698,431538,437698,445618c437698,458819,440338,471411,445618,483326c450899,495240,457939,505598,466740,514398c475541,523200,485898,530240,497813,535588c509728,540801,522320,543441,535521,543441xe">
                  <v:path o:connectlocs="141497,303999;196390,315231;240656,344937;271047,389261;281606,445425;271047,500236;240656,544559;196322,574942;141497,585497;85317,574942;40983,544559;11270,500304;33,445425;11270,389261;40983,345006;85250,315300;141497,303999;141497,543206;179198,535288;210266,514108;231450,483049;239369,445358;231450,406381;210198,375389;179129,354208;141497,346292;102509,354208;71442,375389;50257,406449;42337,445425;50257,483117;71442,514175;102509,535356;141497,543206;368852,177121;304077,241880;366212,289450;366212,473169;315990,473169;315990,331742;219470,276255;210198,267661;203632,257781;199029,245872;196999,233962;200992,214813;211551,199587;315990,95175;331218,84619;350374,80627;363573,82589;375484,87190;384758,94431;392676,104310;445539,196948;535426,196948;535426,247158;417788,247158;368852,177121;535426,303999;591604,315231;635871,344937;665587,389192;676889,445425;665654,500236;635871,544559;591604,574942;535426,585497;480533,574942;436266,544559;405875,500304;395317,445425;405875,389261;436266,345006;480533,315300;535426,303999;450819,100453;430987,96461;415148,85972;404589,70070;400596,50244;404589,30416;415148,14582;430987,4027;450819,33;470651,4027;487843,14582;498402,30416;502395,50244;498402,70070;487843,85972;470651,96529;450819,100453;535426,543206;574412,535288;605480,514108;626665,483049;634585,445358;626665,406381;605480,375389;574412,354208;535426,346292;497725,354208;466657,375389;445539,406449;437620,445425;445539,483117;466657,514175;497725,535356;535426,543206" o:connectangles="0,0,0,0,0,0,0,0,0,0,0,0,0,0,0,0,0,0,0,0,0,0,0,0,0,0,0,0,0,0,0,0,0,0,0,0,0,0,0,0,0,0,0,0,0,0,0,0,0,0,0,0,0,0,0,0,0,0,0,0,0,0,0,0,0,0,0,0,0,0,0,0,0,0,0,0,0,0,0,0,0,0,0,0,0,0,0,0,0,0,0,0,0,0,0,0,0,0,0,0,0,0,0,0,0,0,0,0,0,0"/>
                  <v:fill on="t" focussize="0,0"/>
                  <v:stroke on="f" weight="0.0519685039370079pt"/>
                  <v:imagedata o:title=""/>
                  <o:lock v:ext="edit" aspectratio="f"/>
                </v:shape>
                <v:shape id="_x0000_s1026" o:spid="_x0000_s1026" o:spt="100" style="position:absolute;left:7479;top:61508;height:520;width:246;v-text-anchor:middle;" fillcolor="#404040 [2429]" filled="t" stroked="f" coordsize="312426,798159" o:gfxdata="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HFhyW8AAAA&#10;3AAAAA8AAAAAAAAAAQAgAAAAIgAAAGRycy9kb3ducmV2LnhtbFBLAQIUABQAAAAIAIdO4kAzLwWe&#10;OwAAADkAAAAQAAAAAAAAAAEAIAAAAAsBAABkcnMvc2hhcGV4bWwueG1sUEsFBgAAAAAGAAYAWwEA&#10;ALUDAAAAAA==&#10;" path="m116091,116066c116091,116066,125604,98399,116091,97039c106578,95681,98424,68500,102500,52192c102500,52192,105218,41319,103860,35883c103860,35883,112014,-4888,141912,549c141912,549,190838,4626,185402,45396c185402,45396,189478,65782,179965,72577c179965,72577,166375,95681,179965,101117c179965,101117,219377,117425,231608,125579c231608,125579,249276,126939,251994,135093c251994,135093,299560,197607,302278,207121l313150,220711c313150,220711,313150,230225,309073,238379c304996,246533,307714,245174,295483,254687c283252,264201,245199,281867,241122,287304c241122,287304,243840,296817,239763,299535c239763,299535,228890,310407,234326,317203c239763,323997,242481,321279,238404,330793c237044,338947,232968,338947,235686,345742c237044,351178,237044,366127,237044,366127l231608,364769c231608,364769,234326,397385,207146,434079l185402,477568c185402,477568,184042,512903,190838,516980c190838,516980,230249,526493,234326,546879c234326,546879,256071,565905,264225,568623c264225,568623,302278,557751,302278,580854c302278,580854,292765,605317,288688,609394c288688,609394,279174,612112,283252,628420c283252,628420,280534,658319,265584,669191c265584,669191,241122,684141,241122,659678c241122,659678,239763,621625,242481,613471c242481,613471,228890,609394,234326,602599c234326,602599,226172,586290,208505,583572c208505,583572,173170,564546,170452,563187l154144,556392c154144,556392,147348,571341,148708,579495c148708,579495,150066,633856,136476,650165c136476,650165,97064,724912,98424,731707l91628,733066c91628,733066,97064,796939,82115,798299c82115,798299,-7581,769760,574,752092c574,752092,16882,733066,29113,735784c29113,735784,52216,731707,54934,724912c54934,724912,57652,709962,64448,711321c64448,711321,82115,671909,84833,652883c84833,652883,94346,593086,101142,584931c101142,584931,94346,493876,110655,483004c110655,483004,79397,383795,95706,351178l90270,349819,97064,330793,92988,325357c92988,325357,86192,313125,87551,309049c88910,304971,86192,288663,86192,288663l80756,290022c80756,290022,84833,294099,78038,296817c78038,296817,48140,310407,45422,290022c45422,290022,37267,273713,39985,269637c42704,265559,44062,264201,39985,261483c35908,260123,34549,246533,38626,243815c41344,239737,48140,163632,59012,152760c59012,152760,106578,120143,116091,116066xe">
                  <v:path o:connectlocs="116088,116071;116088,97043;102498,52194;103858,35884;141909,549;185398,45398;179961,72580;179961,101121;231603,125584;251989,135099;302272,207130;313143,220720;309067,238389;295477,254698;241117,287316;239758,299548;234321,317217;238399,330807;235681,345757;237039,366143;231603,364785;207142,434098;185398,477589;190834,517003;234321,546903;264219,568648;302272,580880;288682,609421;283246,628448;265578,669221;241117,659707;242476,613498;234321,602626;208500,583598;170448,563212;154141,556417;148705,579521;136473,650194;98422,731740;91626,733099;82113,798335;573,752125;29112,735817;54932,724944;64446,711353;84831,652912;101140,584957;110652,483025;95704,351193;90268,349834;97062,330807;92986,325371;87549,309062;86190,288676;80754,290035;78036,296830;45421,290035;39984,269649;39984,261494;38625,243825;59010,152766;116088,116071" o:connectangles="0,0,0,0,0,0,0,0,0,0,0,0,0,0,0,0,0,0,0,0,0,0,0,0,0,0,0,0,0,0,0,0,0,0,0,0,0,0,0,0,0,0,0,0,0,0,0,0,0,0,0,0,0,0,0,0,0,0,0,0,0,0"/>
                  <v:fill on="t" focussize="0,0"/>
                  <v:stroke on="f" weight="0.0622834645669291pt"/>
                  <v:imagedata o:title=""/>
                  <o:lock v:ext="edit" aspectratio="f"/>
                </v:shape>
                <v:shape id="_x0000_s1026" o:spid="_x0000_s1026" o:spt="100" style="position:absolute;left:12917;top:61586;height:364;width:440;v-text-anchor:middle;" fillcolor="#404040 [2429]" filled="t" stroked="f" coordsize="525077,525077" o:gfxdata="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U0WxTugAAANwA&#10;AAAPAAAAAAAAAAEAIAAAACIAAABkcnMvZG93bnJldi54bWxQSwECFAAUAAAACACHTuJAMy8FnjsA&#10;AAA5AAAAEAAAAAAAAAABACAAAAAJAQAAZHJzL3NoYXBleG1sLnhtbFBLBQYAAAAABgAGAFsBAACz&#10;AwAAAAA=&#10;" path="m343211,12753c205444,-31748,57175,44159,12740,181893c-31727,319660,44146,467896,181881,512363c319648,556796,467884,480957,512351,343223c556850,205456,480945,57187,343211,12753xm311509,146549l387842,121608,387711,72086c438840,105691,473725,158232,485835,216909l440744,199221,389811,261344,333661,258062,293328,202798,311509,146549xm274655,34937l245284,75565,292606,140445,274885,195348,208922,216876,162125,186750,157596,106643,109289,93844c153822,53577,213287,31754,274655,34937xm79294,308962l51563,348900c32037,301250,28394,246806,45032,194003l76537,232694,151361,203487,197370,233055,197535,300626,156218,332065,79294,308962xm192415,479677c167244,471539,144600,459232,124713,444071l170165,427728,168294,347883,209021,316936,275213,338268,290211,387428,241805,451586,268879,490376c243643,491098,217848,487882,192415,479677xm384265,455327l385118,407807,309212,381685,293624,330654,331790,277884,388597,281198,431916,348835,478057,336791c460565,387658,426763,428548,384265,455327xe">
                  <v:path o:connectlocs="343255,12754;12741,181916;181904,512429;512417,343267;343255,12754;311549,146567;387892,121623;387761,72095;485897,216937;440801,199246;389861,261377;333704,258095;293365,202824;311549,146567;274690,34941;245315,75574;292643,140463;274920,195373;208949,216904;162145,186774;157616,106656;109303,93856;274690,34941;79304,309002;51569,348945;45037,194028;76546,232724;151380,203513;197395,233085;197560,300664;156238,332108;79304,309002;192439,479739;124729,444128;170187,427783;168315,347928;209048,316977;275248,338311;290248,387478;241836,451644;268913,490439;192439,479739;384314,455385;385167,407859;309252,381734;293662,330696;331832,277919;388647,281234;431971,348880;478118,336834;384314,455385" o:connectangles="0,0,0,0,0,0,0,0,0,0,0,0,0,0,0,0,0,0,0,0,0,0,0,0,0,0,0,0,0,0,0,0,0,0,0,0,0,0,0,0,0,0,0,0,0,0,0,0,0,0,0"/>
                  <v:fill on="t" focussize="0,0"/>
                  <v:stroke on="f" weight="0.0403149606299213pt"/>
                  <v:imagedata o:title=""/>
                  <o:lock v:ext="edit" aspectratio="f"/>
                </v:shape>
                <v:shape id="_x0000_s1026" o:spid="_x0000_s1026" o:spt="100" style="position:absolute;left:14777;top:61601;height:333;width:496;" fillcolor="#404040 [2429]" filled="t" stroked="f" coordsize="369,299" o:gfxdata="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1U9Ar4A&#10;AADcAAAADwAAAAAAAAABACAAAAAiAAAAZHJzL2Rvd25yZXYueG1sUEsBAhQAFAAAAAgAh07iQDMv&#10;BZ47AAAAOQAAABAAAAAAAAAAAQAgAAAADQEAAGRycy9zaGFwZXhtbC54bWxQSwUGAAAAAAYABgBb&#10;AQAAtwMAAAAA&#10;" path="m0,234c0,222,1,212,4,203c8,194,13,186,22,178c22,290,22,290,22,290c13,283,7,275,4,266c1,257,0,246,0,234xm344,178c352,184,357,191,362,201c367,211,369,222,369,234c369,246,367,257,363,266c360,274,353,283,344,290c344,178,344,178,344,178xm300,161c305,161,310,163,314,167c319,171,321,176,321,182c321,278,321,278,321,278c321,281,321,283,319,286c318,288,316,291,314,293c312,295,310,297,308,298c305,299,303,299,300,299c275,299,275,299,275,299c268,299,263,297,259,293c254,289,252,284,252,278c252,182,252,182,252,182c252,176,255,171,259,167c264,163,269,161,275,161c300,161,300,161,300,161xm90,161c97,161,103,163,107,167c112,170,114,175,114,183c114,275,114,275,114,275c114,283,112,289,108,293c104,297,100,299,93,299c67,299,67,299,67,299c59,299,54,297,50,292c47,288,45,283,45,276c45,183,45,183,45,183c45,175,47,170,51,167c56,163,61,161,67,161c90,161,90,161,90,161xm183,0c203,0,221,3,238,10c255,17,270,26,283,38c296,50,306,65,314,82c321,99,325,117,325,138c300,138,300,138,300,138c294,138,289,138,284,138c279,138,276,138,276,138c276,122,274,109,269,97c264,86,257,76,248,68c240,60,230,54,219,50c208,46,196,44,183,44c171,44,160,47,149,52c138,57,128,64,119,73c111,82,104,92,99,103c94,114,91,125,91,138c43,138,43,138,43,138c43,117,46,99,54,82c61,65,71,50,84,38c97,26,112,17,129,10c146,3,164,0,183,0xm183,0c183,0,183,0,183,0e">
                  <v:path o:connectlocs="0,167723;2856,145503;15711,127584;15711,207862;2856,190659;0,167723;245671,127584;258525,144069;263525,167723;259240,190659;245671,207862;245671,127584;214247,115399;224246,119699;229245,130451;229245,199260;227817,204995;224246,210012;219961,213596;214247,214313;196393,214313;184967,210012;179968,199260;179968,130451;184967,119699;196393,115399;214247,115399;64274,115399;76415,119699;81414,131168;81414,197110;77129,210012;66416,214313;47848,214313;35707,209295;32137,197827;32137,131168;36422,119699;47848,115399;64274,115399;130691,0;169970,7167;202107,27237;224246,58774;232101,98913;214247,98913;202821,98913;197108,98913;192109,69526;177111,48740;156401,35838;130691,31537;106409,37271;84985,52323;70701,73826;64988,98913;30708,98913;38564,58774;59989,27237;92126,7167;130691,0;130691,0;130691,0" o:connectangles="0,0,0,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13890;top:61563;height:410;width:497;v-text-anchor:middle;" fillcolor="#404040 [2429]" filled="t" stroked="f" coordsize="576232,576796" o:gfxdata="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i+yCrsAAADc&#10;AAAADwAAAAAAAAABACAAAAAiAAAAZHJzL2Rvd25yZXYueG1sUEsBAhQAFAAAAAgAh07iQDMvBZ47&#10;AAAAOQAAABAAAAAAAAAAAQAgAAAACgEAAGRycy9zaGFwZXhtbC54bWxQSwUGAAAAAAYABgBbAQAA&#10;tAMAAAAA&#10;" path="m559265,283973c551011,279395,529455,277197,516549,276259c527039,261660,504906,219558,501986,216637c499391,214042,465507,196091,447916,199803c451593,182177,433678,148329,431046,145734c428415,143102,394567,125187,376975,128900c380652,111273,362737,77424,360142,74793c357186,71837,313930,49127,299943,60735c299259,47722,297420,25841,292807,17515c286065,5403,261013,-15396,249766,18524l115419,339125,116501,338007,131640,353147,182935,271645,200274,288984,146924,368395,157595,379065,218767,307439,235672,324346,172554,393989,182720,404118,252398,341000,269268,357978,197642,419149,208312,429819,287796,376470,305134,393809,223596,445067,238807,460279,237690,461360,558292,327013c592178,315766,571376,290678,559265,283973xm223344,254631l205104,236392,225435,204093c230121,196920,239168,193856,245621,197317c252109,200813,253551,209428,248865,216601l223344,254631xm262995,294246l245224,276512,271214,246088c276945,239599,286101,238085,291689,242736c297276,247386,297132,256434,291437,262886l262995,294246xm300268,331519l282496,313784,313893,285343c320346,279648,329394,279539,334044,285090c338694,290678,337180,299834,330655,305565l300268,331519xm372686,351345l340388,371640,322149,353400,360178,327879c367351,323192,376003,324634,379463,331123c382888,337611,379859,346659,372686,351345xm27320,427296c27176,427440,26996,427584,26852,427728c-8077,462658,-9015,518350,24725,552090c58501,585864,114157,584929,149087,549964c149231,549819,149375,549675,149519,549495l202293,496759,80021,374488,27321,427296xm84491,543836c76525,551802,58501,546720,44262,532481c30024,518243,24942,500219,32908,492252c40874,484286,52698,495533,66936,509808c81211,524046,92494,535869,84491,543836xe">
                  <v:path o:connectlocs="558986,283866;516291,276155;501735,216555;447692,199728;430831,145679;376787,128851;359962,74764;299793,60712;292661,17508;249641,18517;115361,338998;116442,337880;131574,353014;182843,271543;200174,288875;146850,368257;157516,378923;218658,307323;235554,324224;172468,393841;182628,403966;252272,340872;269133,357843;197543,418992;208208,429658;287652,376329;304982,393661;223484,444900;238688,460106;237571,461187;558013,326890;558986,283866;223232,254535;205001,236303;225322,204016;245498,197243;248741,216519;223232,254535;262864,294135;245101,276408;271078,245995;291543,242645;291291,262787;262864,294135;300118,331394;282355,313666;313736,285236;333877,284983;330490,305450;300118,331394;372500,351213;340218,371500;321988,353267;359998,327756;379274,330999;372500,351213;27306,427135;26838,427567;24712,551883;149012,549758;149444,549289;202192,496572;79981,374347;27307,427135;84448,543632;44239,532281;32891,492067;66902,509617;84448,543632" o:connectangles="0,0,0,0,0,0,0,0,0,0,0,0,0,0,0,0,0,0,0,0,0,0,0,0,0,0,0,0,0,0,0,0,0,0,0,0,0,0,0,0,0,0,0,0,0,0,0,0,0,0,0,0,0,0,0,0,0,0,0,0,0,0,0,0,0,0,0,0,0"/>
                  <v:fill on="t" focussize="0,0"/>
                  <v:stroke on="f" weight="0.0439370078740157pt"/>
                  <v:imagedata o:title=""/>
                  <o:lock v:ext="edit" aspectratio="f"/>
                </v:shape>
                <v:shape id="_x0000_s1026" o:spid="_x0000_s1026" o:spt="100" style="position:absolute;left:10195;top:61600;height:336;width:409;" fillcolor="#404040 [2429]" filled="t" stroked="f" coordsize="64,64" o:gfxdata="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c/7tW8AAAA&#10;3AAAAA8AAAAAAAAAAQAgAAAAIgAAAGRycy9kb3ducmV2LnhtbFBLAQIUABQAAAAIAIdO4kAzLwWe&#10;OwAAADkAAAAQAAAAAAAAAAEAIAAAAAsBAABkcnMvc2hhcGV4bWwueG1sUEsFBgAAAAAGAAYAWwEA&#10;ALUDAAAAAA==&#10;" path="m60,0c64,0,64,0,64,0c64,46,64,46,64,46c64,52,58,56,50,56c42,56,36,52,36,46c36,40,42,36,50,36c54,36,57,37,60,39c60,16,60,16,60,16c28,23,28,23,28,23c28,54,28,54,28,54c28,60,22,64,14,64c6,64,0,60,0,54c0,48,6,44,14,44c18,44,21,45,24,47c24,8,24,8,24,8l60,0xe">
                  <v:path o:connectlocs="678627675,0;723868845,0;723868845,523726171;565523062,637579687;407177279,523726171;565523062,409872656;678627675,444028710;678627675,182165625;316691565,261863085;316691565,614808984;158345782,728662500;0,614808984;158345782,500955468;271450395,535111523;271450395,91082812;678627675,0" o:connectangles="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10992;top:61599;height:338;width:436;" fillcolor="#404040 [2429]" filled="t" stroked="f" coordsize="184,173" o:gfxdata="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FX+EG8AAAA&#10;3AAAAA8AAAAAAAAAAQAgAAAAIgAAAGRycy9kb3ducmV2LnhtbFBLAQIUABQAAAAIAIdO4kAzLwWe&#10;OwAAADkAAAAQAAAAAAAAAAEAIAAAAAsBAABkcnMvc2hhcGV4bWwueG1sUEsFBgAAAAAGAAYAWwEA&#10;ALUDAAAAAA==&#10;" path="m57,143c57,144,57,144,56,144c48,153,39,161,31,170c28,173,24,173,21,171c20,171,19,170,18,170c14,165,9,160,4,155c0,151,0,147,4,143c13,134,21,126,30,117c30,116,30,116,30,115c25,106,21,97,20,86c18,63,25,43,40,26c52,14,67,6,85,3c106,0,125,5,141,18c156,29,165,43,169,60c175,84,170,106,154,126c142,140,127,149,108,153c91,155,74,153,59,144c59,144,58,144,57,143xm86,136c70,120,53,104,37,88c39,96,42,104,47,112c50,116,50,120,46,124c38,132,30,140,22,148c22,148,21,149,21,149c22,150,24,151,25,153c25,152,25,152,26,152c34,144,42,136,50,128c54,124,57,124,62,126c64,128,67,130,69,131c75,134,80,136,86,136xm165,135c155,135,146,143,147,154c147,164,155,173,165,173c176,172,184,164,184,154c184,143,176,135,165,135xe">
                  <v:path o:connectlocs="61200195,154279901;60126562,155359340;33284698,183410231;22547331,184488633;19326432,183410231;4294532,167226945;4294532,154279901;32211065,126229010;32211065,124071169;21473698,92784036;42947396,28050891;91263994,3236242;151390557,19419528;181453320,64733144;165347788,135938774;115958592,165069104;63347461,155359340;61200195,154279901;92337627,146727977;39726497,94941876;50463864,120834927;49390230,133780934;23620964,159673984;22547331,160753423;26841864,165069104;27915497,163989665;53684763,138096615;66568361,135938774;74084828,141333894;92337627,146727977;177158788,145648539;157832355,166147506;177158788,186646473;197558853,166147506;177158788,145648539" o:connectangles="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8252;top:61627;height:282;width:511;" fillcolor="#404040 [2429]" filled="t" stroked="f" coordsize="258,171" o:gfxdata="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xwV0e/&#10;AAAA3AAAAA8AAAAAAAAAAQAgAAAAIgAAAGRycy9kb3ducmV2LnhtbFBLAQIUABQAAAAIAIdO4kAz&#10;LwWeOwAAADkAAAAQAAAAAAAAAAEAIAAAAA4BAABkcnMvc2hhcGV4bWwueG1sUEsFBgAAAAAGAAYA&#10;WwEAALgDAAAAAA==&#10;" path="m195,107c190,107,186,107,182,107c171,108,159,110,148,113c139,115,130,119,121,122c107,127,93,130,79,131c59,133,39,130,20,123c18,122,17,122,15,121c16,119,17,118,19,117c22,115,26,113,29,111c60,93,92,75,123,57c123,56,124,56,125,56c124,55,124,55,123,55c114,46,104,37,95,28c94,27,94,27,93,28c72,34,51,41,31,47c28,48,25,48,22,48c19,47,16,45,16,41c15,38,17,34,20,33c25,31,29,29,34,27c55,19,76,11,98,2c101,1,105,1,108,4c124,17,141,31,157,44c159,45,160,47,161,49c172,68,183,87,194,106c194,106,194,106,195,107xm1,140c0,143,0,146,2,148c4,150,6,152,8,153c23,163,40,168,58,170c68,171,78,171,88,170c101,169,113,166,126,161c137,157,148,153,159,150c172,146,185,144,198,144c207,143,216,144,225,145c232,147,239,148,246,151c249,153,254,152,256,148c258,145,258,140,254,138c251,135,247,133,243,132c232,127,219,124,207,123c193,122,179,122,165,125c152,127,139,131,127,136c110,142,93,147,75,148c63,149,52,149,41,147c31,145,21,142,12,137c11,136,10,136,9,136c5,136,3,137,1,140xm253,38c253,17,236,0,215,0c194,0,177,17,177,38c177,59,194,76,215,76c236,76,253,59,253,38xe">
                  <v:path o:connectlocs="213635351,119202200;199392645,119202200;162143619,125885575;132563018,135912225;86549330,145938875;21911130,137026650;16433086,134797800;20815939,130342216;31770982,123657783;134754445,63500000;136945872,62385575;134754445,61272208;104078653,31193316;101887226,31193316;33962408,52359983;24102557,53473350;17529322,45675550;21911130,36763325;37249026,30078891;107365270,2227791;118321359,4456641;172003471,49017766;176385279,54587775;212539114,118087775;213635351,119202200;1095190,155964466;2191426,164876691;8764661,170447758;63543010,189385575;96409182,189385575;138041062,179359983;174194898,167105541;216921968,160421108;246501523,161535533;269508890,168218908;280463932,164876691;278273551,153736675;266222273,147052241;226781820,137026650;180768132,139254441;139136252,151508883;82167523,164876691;44918497,163763325;13146468,152623308;9859851,151508883;1095190,155964466;277177315,42333333;235546481,0;193914601,42333333;235546481,84666666;277177315,42333333" o:connectangles="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rect id="Rectangle 8" o:spid="_x0000_s1026" o:spt="1" style="position:absolute;left:13047;top:56984;height:120;width:62;" fillcolor="#404040 [2429]" filled="t" stroked="f" coordsize="21600,21600" o:gfxdata="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w7e3+8AAAA&#10;3AAAAA8AAAAAAAAAAQAgAAAAIgAAAGRycy9kb3ducmV2LnhtbFBLAQIUABQAAAAIAIdO4kAzLwWe&#10;OwAAADkAAAAQAAAAAAAAAAEAIAAAAAsBAABkcnMvc2hhcGV4bWwueG1sUEsFBgAAAAAGAAYAWwEA&#10;ALUDAAAAAA==&#10;">
                  <v:fill on="t" focussize="0,0"/>
                  <v:stroke on="f" weight="1pt" miterlimit="4" joinstyle="miter"/>
                  <v:imagedata o:title=""/>
                  <o:lock v:ext="edit" aspectratio="f"/>
                  <v:textbox inset="7.19992125984252pt,7.19992125984252pt,7.19992125984252pt,7.19992125984252pt"/>
                </v:rect>
                <v:shape id="任意多边形 210" o:spid="_x0000_s1026" o:spt="100" style="position:absolute;left:13928;top:56813;height:433;width:445;" fillcolor="#404040 [2429]" filled="t" stroked="f" coordsize="129,126" o:gfxdata="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+xWMa8AAAA&#10;3AAAAA8AAAAAAAAAAQAgAAAAIgAAAGRycy9kb3ducmV2LnhtbFBLAQIUABQAAAAIAIdO4kAzLwWe&#10;OwAAADkAAAAQAAAAAAAAAAEAIAAAAAsBAABkcnMvc2hhcGV4bWwueG1sUEsFBgAAAAAGAAYAWwEA&#10;ALUDAAAAAA==&#10;" path="m127,20c127,20,127,19,127,19c126,19,126,19,126,19c96,1,69,16,64,19c64,19,64,19,64,19c31,0,2,19,2,19c2,19,1,19,1,20c0,20,0,21,0,22c0,113,0,113,0,113c0,115,1,116,2,116c2,116,2,116,3,116c3,116,4,116,4,116c5,116,32,102,62,115c63,116,63,116,63,116c63,116,63,116,64,116c64,116,64,116,64,116c64,116,64,116,65,116c65,116,66,116,66,116c66,116,93,102,124,115c125,116,125,116,125,116c125,116,125,116,126,116c126,116,126,116,126,116c127,116,128,115,128,113c128,22,128,22,128,22c128,21,128,20,127,20xm5,110c5,23,5,23,5,23c7,22,33,6,62,23c62,23,62,23,62,23c62,110,62,110,62,110c35,99,12,107,5,110xm67,110c67,23,67,23,67,23c69,22,88,11,111,18c111,34,111,34,111,34c111,36,112,37,114,37c115,37,116,36,116,34c116,19,116,19,116,19c119,20,121,22,123,23c124,23,124,23,124,23c124,110,124,110,124,110c97,99,74,107,67,110xm54,83c54,83,54,83,54,83c32,73,14,83,13,83c12,84,11,85,12,86c12,87,14,88,15,87c15,87,32,79,52,87c52,87,52,87,52,87c52,88,53,88,53,88c54,88,55,87,55,86c56,85,55,83,54,83xm54,63c54,63,54,63,54,63c32,53,14,63,13,63c12,64,11,65,12,66c12,68,14,68,15,68c15,67,32,59,52,67c52,68,52,68,52,68c52,68,53,68,53,68c54,68,55,67,55,66c56,65,55,64,54,63xm54,43c54,43,54,43,54,43c32,33,14,43,13,43c12,44,11,45,12,47c12,48,14,48,15,48c15,48,32,39,52,48c52,48,52,48,52,48c52,48,53,48,53,48c54,48,55,47,55,47c56,45,55,44,54,43xm116,83c115,82,115,82,115,82c94,73,75,82,75,83c74,83,73,85,74,86c74,87,76,88,77,87c77,87,94,78,113,87c114,87,114,87,114,87c114,87,114,87,115,87c116,87,116,87,117,86c117,85,117,83,116,83xm76,68c76,68,77,68,77,67c77,67,94,59,113,67c114,68,114,68,114,68c115,68,116,68,117,66c117,65,117,64,115,63c115,63,115,63,115,63c94,53,75,63,75,63c74,64,73,65,74,66c74,67,75,68,76,68xm76,48c76,48,77,48,77,48c77,48,94,39,113,48c113,48,114,48,114,48c115,48,116,48,117,47c117,45,117,44,115,43c115,43,115,43,115,43c94,34,75,43,75,43c74,44,73,46,74,47c74,48,75,48,76,48xm127,121c126,121,126,121,126,121c95,107,69,119,64,121c64,121,64,121,64,121c31,106,3,121,2,121c1,122,0,123,1,125c2,126,3,126,4,126c5,125,32,112,62,125c63,126,63,126,63,126c63,126,63,126,64,126c64,126,64,126,64,126c65,126,66,126,66,126c66,125,93,112,124,125c125,126,125,126,125,126c125,126,125,126,126,126c127,126,128,125,128,124c129,123,128,122,127,121xm127,121c127,121,127,121,127,121e">
                  <v:path o:connectlocs="475,71;239,71;7,71;0,82;7,433;14,433;235,433;239,433;247,433;468,433;471,433;479,82;18,411;232,85;232,411;250,411;415,67;426,138;434,71;464,85;250,411;202,310;44,321;194,325;198,328;202,310;202,235;44,246;194,250;198,254;202,235;202,160;44,175;194,179;198,179;202,160;430,306;277,321;423,325;430,325;434,310;288,250;426,254;430,235;280,235;284,254;288,179;426,179;430,160;280,160;284,179;471,452;239,452;3,467;232,467;239,471;247,471;468,471;479,463;475,452" o:connectangles="0,0,0,0,0,0,0,0,0,0,0,0,0,0,0,0,0,0,0,0,0,0,0,0,0,0,0,0,0,0,0,0,0,0,0,0,0,0,0,0,0,0,0,0,0,0,0,0,0,0,0,0,0,0,0,0,0,0,0,0"/>
                  <v:fill on="t" focussize="0,0"/>
                  <v:stroke on="f" weight="0.5pt"/>
                  <v:imagedata o:title=""/>
                  <o:lock v:ext="edit" aspectratio="t"/>
                </v:shape>
                <v:shape id="任意多边形 223" o:spid="_x0000_s1026" o:spt="100" style="position:absolute;left:14840;top:56803;height:446;width:493;" fillcolor="#404040 [2429]" filled="t" stroked="f" coordsize="189,168" o:gfxdata="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38txb4A&#10;AADcAAAADwAAAAAAAAABACAAAAAiAAAAZHJzL2Rvd25yZXYueG1sUEsBAhQAFAAAAAgAh07iQDMv&#10;BZ47AAAAOQAAABAAAAAAAAAAAQAgAAAADQEAAGRycy9zaGFwZXhtbC54bWxQSwUGAAAAAAYABgBb&#10;AQAAtwMAAAAA&#10;" path="m182,66c187,64,189,60,189,56c189,52,187,48,182,46c105,2,105,2,105,2c102,1,98,0,95,0c91,0,87,1,84,2c7,46,7,46,7,46c3,48,0,52,0,56c0,60,3,64,7,66c28,79,28,79,28,79c28,79,28,79,28,79c28,137,28,137,28,137c28,138,29,138,29,138c29,142,30,147,36,152c39,155,44,158,51,161c62,166,78,168,95,168c111,168,127,166,139,161c145,158,150,155,154,152c159,147,161,141,161,138c161,137,161,137,161,137c161,79,161,79,161,79c161,79,161,79,161,79c182,66,182,66,182,66xm92,16c92,15,93,15,95,15c96,15,97,15,97,16c170,56,170,56,170,56c97,97,97,97,97,97c97,97,96,97,95,97c93,97,92,97,92,97c20,56,20,56,20,56c92,16,92,16,92,16xm146,137c146,137,146,137,146,137c146,139,142,143,133,147c123,151,109,153,95,153c80,153,66,151,56,147c48,143,44,139,44,137c44,137,44,136,44,136c44,87,44,87,44,87c84,110,84,110,84,110c87,112,91,113,95,113c98,113,102,112,105,110c146,87,146,87,146,87c146,137,146,137,146,137xm180,73c176,73,173,76,173,80c173,141,173,141,173,141c173,145,176,148,180,148c185,148,188,145,188,141c188,80,188,80,188,80c188,76,185,73,180,73xm180,73c180,73,180,73,180,73e">
                  <v:path o:connectlocs="510,185;530,157;510,128;294,5;266,0;235,5;19,128;0,157;19,185;78,221;78,221;78,384;81,386;100,426;143,451;266,471;389,451;431,426;451,386;451,384;451,221;451,221;510,185;257,44;266,42;272,44;476,157;272,271;266,271;257,271;56,157;257,44;409,384;409,384;372,412;266,428;157,412;123,384;123,381;123,243;235,308;266,316;294,308;409,243;409,384;504,204;485,224;485,395;504,414;527,395;527,224;504,204;504,204;504,204" o:connectangles="0,0,0,0,0,0,0,0,0,0,0,0,0,0,0,0,0,0,0,0,0,0,0,0,0,0,0,0,0,0,0,0,0,0,0,0,0,0,0,0,0,0,0,0,0,0,0,0,0,0,0,0,0,0"/>
                  <v:fill on="t" focussize="0,0"/>
                  <v:stroke on="f" weight="1pt"/>
                  <v:imagedata o:title=""/>
                  <o:lock v:ext="edit" aspectratio="t"/>
                </v:shape>
                <v:shape id="_x0000_s1026" o:spid="_x0000_s1026" o:spt="100" style="position:absolute;left:7553;top:56829;height:323;width:466;" fillcolor="#404040 [2429]" filled="t" stroked="f" coordsize="263,184" o:gfxdata="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6qQ0L4A&#10;AADcAAAADwAAAAAAAAABACAAAAAiAAAAZHJzL2Rvd25yZXYueG1sUEsBAhQAFAAAAAgAh07iQDMv&#10;BZ47AAAAOQAAABAAAAAAAAAAAQAgAAAADQEAAGRycy9zaGFwZXhtbC54bWxQSwUGAAAAAAYABgBb&#10;AQAAtwMAAAAA&#10;" path="m255,42c140,2,140,2,140,2c133,0,134,0,127,2c11,42,11,42,11,42c3,44,3,49,11,51c38,61,38,61,38,61c26,73,25,85,25,99c20,101,17,106,17,111c17,116,20,120,24,122c22,137,16,153,0,173c8,179,12,181,19,184c42,174,39,147,37,121c40,119,42,115,42,111c42,106,40,102,36,100c37,86,40,74,50,66c50,65,51,65,51,65c131,33,131,33,131,33c134,32,137,33,138,36c138,36,138,36,138,36c139,39,138,43,135,44c68,71,68,71,68,71c128,91,128,91,128,91c135,94,134,94,141,91c256,52,256,52,256,52c263,49,263,45,255,42c255,42,255,42,255,42xm128,106c55,82,55,82,55,82c55,100,55,100,55,100c59,104,61,109,61,114c61,119,59,124,56,127c57,130,59,133,61,134c104,157,162,157,209,131c213,129,215,125,215,121c215,81,215,81,215,81c141,106,141,106,141,106c133,109,135,109,128,106c128,106,128,106,128,106xm128,106c128,106,128,106,128,106e">
                  <v:path o:connectlocs="255,42;140,2;127,2;11,42;11,51;38,61;25,99;17,111;24,122;0,173;19,184;37,121;42,111;36,100;50,66;51,65;131,33;138,36;138,36;135,44;68,71;128,91;141,91;256,52;255,42;255,42;128,106;55,82;55,100;61,114;56,127;61,134;209,131;215,121;215,81;141,106;128,106;128,106;128,106;128,106" o:connectangles="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8453;top:56829;height:324;width:460;" fillcolor="#404040 [2429]" filled="t" stroked="f" coordsize="236,167" o:gfxdata="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FD3vPvQAA&#10;ANwAAAAPAAAAAAAAAAEAIAAAACIAAABkcnMvZG93bnJldi54bWxQSwECFAAUAAAACACHTuJAMy8F&#10;njsAAAA5AAAAEAAAAAAAAAABACAAAAAMAQAAZHJzL3NoYXBleG1sLnhtbFBLBQYAAAAABgAGAFsB&#10;AAC2AwAAAAA=&#10;" path="m217,55c217,91,217,91,217,91c225,99,225,99,225,99c209,116,209,116,209,116c192,100,192,100,192,100c204,90,204,90,204,90c204,61,204,61,204,61c156,80,141,86,130,91c120,96,112,96,102,92c91,88,42,70,17,58c1,50,0,45,17,38c41,29,79,15,99,8c111,3,118,0,129,6c149,14,194,31,216,40c236,49,223,51,217,55xm133,105c144,101,160,93,176,86c176,144,176,144,176,144c176,144,155,167,116,167c75,167,53,144,53,144c53,90,53,90,53,90c66,95,80,99,98,105c109,109,123,111,133,105xm133,105c133,105,133,105,133,105e">
                  <v:path o:connectlocs="217,55;217,91;225,99;209,116;192,100;204,90;204,61;130,91;102,92;17,58;17,38;99,8;129,6;216,40;217,55;133,105;176,86;176,144;116,167;53,144;53,90;98,105;133,105;133,105;133,105" o:connectangles="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9372;top:56829;height:324;width:400;" fillcolor="#404040 [2429]" filled="t" stroked="f" coordsize="228,185" o:gfxdata="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w/1YKvQAA&#10;ANwAAAAPAAAAAAAAAAEAIAAAACIAAABkcnMvZG93bnJldi54bWxQSwECFAAUAAAACACHTuJAMy8F&#10;njsAAAA5AAAAEAAAAAAAAAABACAAAAAMAQAAZHJzL3NoYXBleG1sLnhtbFBLBQYAAAAABgAGAFsB&#10;AAC2AwAAAAA=&#10;" path="m209,121c213,89,213,89,213,89c224,89,224,89,224,89c228,121,228,121,228,121c209,121,209,121,209,121xm213,72c216,72,216,72,216,72c216,33,216,33,216,33c124,47,124,47,124,47c27,32,27,32,27,32c27,12,27,12,27,12c119,0,119,0,119,0c219,15,219,15,219,15c221,15,221,15,221,15c221,72,221,72,221,72c224,72,224,72,224,72c224,84,224,84,224,84c213,84,213,84,213,84c213,72,213,72,213,72xm49,146c49,146,30,133,7,129c7,129,0,108,22,96c59,119,59,119,59,119c59,119,46,121,49,146xm64,156c44,166,44,166,44,166c44,156,44,156,44,156c34,156,34,156,34,156c47,148,47,148,47,148c64,156,64,156,64,156xm77,126c77,126,127,138,131,138c131,138,99,156,121,185c67,151,67,151,67,151c67,151,63,133,77,126xm54,99c54,44,54,44,54,44c119,57,119,57,119,57c194,44,194,44,194,44c194,111,194,111,194,111c129,129,129,129,129,129c54,99,54,99,54,99xm138,146c148,146,155,155,153,166c151,175,143,183,134,183c126,183,119,175,119,166c119,155,127,146,138,146xm138,146c138,146,138,146,138,146e">
                  <v:path o:connectlocs="209,121;213,89;224,89;228,121;209,121;213,72;216,72;216,33;124,47;27,32;27,12;119,0;219,15;221,15;221,72;224,72;224,84;213,84;213,72;49,146;7,129;22,96;59,119;49,146;64,156;44,166;44,156;34,156;47,148;64,156;77,126;131,138;121,185;67,151;77,126;54,99;54,44;119,57;194,44;194,111;129,129;54,99;138,146;153,166;134,183;119,166;138,146;138,146;138,146" o:connectangles="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10273;top:56840;height:324;width:337;" fillcolor="#404040 [2429]" filled="t" stroked="f" coordsize="151,145" o:gfxdata="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pvn6itwAAANwAAAAP&#10;AAAAAAAAAAEAIAAAACIAAABkcnMvZG93bnJldi54bWxQSwECFAAUAAAACACHTuJAMy8FnjsAAAA5&#10;AAAAEAAAAAAAAAABACAAAAAGAQAAZHJzL3NoYXBleG1sLnhtbFBLBQYAAAAABgAGAFsBAACwAwAA&#10;AAA=&#10;" path="m104,0c101,0,98,3,98,6c98,139,98,139,98,139c98,142,101,145,104,145c107,145,109,142,109,139c109,6,109,6,109,6c109,3,107,0,104,0c104,0,104,0,104,0xm119,4c117,4,116,5,116,6c116,139,116,139,116,139c116,140,117,141,119,141c120,141,121,140,121,139c121,6,121,6,121,6c121,5,120,4,119,4c119,4,119,4,119,4xm131,4c130,4,129,5,129,6c129,139,129,139,129,139c129,140,130,141,131,141c133,141,134,140,134,139c134,6,134,6,134,6c134,5,133,4,131,4c131,4,131,4,131,4xm146,0c143,0,140,3,140,6c140,139,140,139,140,139c140,142,143,145,146,145c149,145,151,142,151,139c151,6,151,6,151,6c151,3,149,0,146,0c146,0,146,0,146,0xm79,1c58,1,58,1,58,1c53,1,49,5,49,10c49,134,49,134,49,134c49,140,53,144,58,144c79,144,79,144,79,144c84,144,88,140,88,134c88,10,88,10,88,10c88,5,84,1,79,1c79,1,79,1,79,1xm77,47c60,47,60,47,60,47c58,47,57,46,57,44c57,42,58,40,60,40c77,40,77,40,77,40c79,40,80,42,80,44c80,46,79,47,77,47c77,47,77,47,77,47xm77,33c60,33,60,33,60,33c59,33,57,31,57,29c57,27,59,26,60,26c77,26,77,26,77,26c79,26,80,27,80,29c80,31,79,33,77,33c77,33,77,33,77,33xm30,1c9,1,9,1,9,1c4,1,0,5,0,10c0,134,0,134,0,134c0,140,4,144,9,144c30,144,30,144,30,144c35,144,39,140,39,134c39,10,39,10,39,10c39,5,35,1,30,1c30,1,30,1,30,1xm28,47c11,47,11,47,11,47c9,47,8,46,8,44c8,42,9,40,11,40c28,40,28,40,28,40c30,40,31,42,31,44c31,46,30,47,28,47c28,47,28,47,28,47xm28,33c11,33,11,33,11,33c9,33,8,31,8,29c8,27,9,26,11,26c28,26,28,26,28,26c30,26,31,27,31,29c31,31,30,33,28,33c28,33,28,33,28,33xm28,33c28,33,28,33,28,33e">
                  <v:path o:connectlocs="98,6;104,145;109,6;104,0;116,6;119,141;121,6;119,4;129,6;131,141;134,6;131,4;140,6;146,145;151,6;146,0;58,1;49,134;79,144;88,10;79,1;60,47;60,40;80,44;77,47;60,33;60,26;80,29;77,33;9,1;0,134;30,144;39,10;30,1;11,47;11,40;31,44;28,47;11,33;11,26;31,29;28,33;28,33" o:connectangles="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11084;top:56840;height:325;width:397;" fillcolor="#404040 [2429]" filled="t" stroked="f" coordsize="163,133" o:gfxdata="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mexxG8AAAA&#10;3AAAAA8AAAAAAAAAAQAgAAAAIgAAAGRycy9kb3ducmV2LnhtbFBLAQIUABQAAAAIAIdO4kAzLwWe&#10;OwAAADkAAAAQAAAAAAAAAAEAIAAAAAsBAABkcnMvc2hhcGV4bWwueG1sUEsFBgAAAAAGAAYAWwEA&#10;ALUDAAAAAA==&#10;" path="m0,67c0,51,0,36,0,21c0,19,0,18,1,17c9,10,17,5,27,2c34,0,41,0,48,1c58,2,66,6,74,11c76,12,78,13,81,15c81,15,81,15,82,15c88,11,94,7,101,5c109,2,118,0,127,1c136,2,145,5,153,10c156,12,159,14,161,17c162,18,163,19,163,20c163,51,163,82,163,114c163,114,162,114,162,115c159,119,156,122,152,126c152,126,152,127,151,127c150,129,149,129,147,129c141,128,135,126,129,125c124,124,119,123,113,123c109,123,105,123,100,125c98,126,96,127,95,130c95,132,94,133,92,133c89,133,86,133,83,133c79,133,75,133,70,133c68,133,67,132,66,130c66,128,65,127,64,126c61,125,58,124,55,124c49,123,43,124,37,125c30,126,23,127,16,129c16,129,15,129,15,129c13,129,11,128,10,127c10,126,9,125,8,124c6,121,3,118,0,115c0,114,0,114,0,113c0,98,0,82,0,67xm8,107c8,107,9,107,9,107c18,104,26,101,35,100c44,98,52,98,61,99c66,100,71,101,76,104c77,104,77,104,77,104c77,104,77,103,77,103c77,77,77,52,77,26c77,25,78,23,77,22c77,21,75,21,74,20c68,16,61,12,53,10c45,8,37,8,29,10c22,12,15,15,9,21c8,21,8,22,8,23c8,50,8,78,8,106c8,106,8,106,8,107xm155,107c155,106,155,106,155,105c155,78,155,51,155,24c155,22,154,21,153,21c145,14,136,10,125,9c118,8,112,9,106,11c98,14,92,17,86,22c85,22,85,23,85,23c85,50,85,76,85,103c85,103,85,104,85,104c86,104,86,103,87,103c89,102,92,101,94,100c101,98,109,97,116,98c126,98,135,100,144,103c148,104,151,106,155,107xm10,114c12,116,13,118,15,120c15,120,16,121,16,120c26,118,35,116,45,116c51,116,56,116,62,117c67,118,71,120,73,125c73,125,74,125,74,125c79,125,83,125,88,125c89,125,89,124,89,124c90,123,91,122,92,121c95,118,99,117,102,116c108,115,114,115,120,116c128,116,136,118,144,120c146,120,147,120,148,119c149,117,151,116,152,114c152,114,152,114,151,114c140,110,128,107,115,106c110,105,106,106,101,106c94,108,89,110,84,115c83,117,80,117,78,115c78,115,77,114,76,113c71,109,66,108,60,107c53,106,47,106,40,107c31,108,23,111,14,113c13,114,12,114,10,114xe">
                  <v:path o:connectlocs="0,38333731;49642406,3651152;136057015,20079316;150766979,27381622;233503420,1824901;296017383,31032775;299694198,208098172;279469012,230002391;270276977,235478446;207763013,224526336;174668978,237304697;152605386,242780751;121348404,237304697;101123219,226352587;29417220,235478446;18386778,231828642;0,209923074;0,122303501;16547017,195319812;112155015,180716550;141573590,189843757;141573590,47460939;136057015,36508829;53319220,18254414;14708610,41984884;14708610,195319812;284985587,191668659;281307419,38333731;194892810,20079316;156282200,41984884;156282200,189843757;172829218,182541452;264760402,188017506;18386778,208098172;29417220,219050282;113994776,213574227;136057015,228177489;163637182,226352587;187539182,211747976;264760402,219050282;279469012,208098172;211441181,193494910;154443793,209923074;139735183,206271921;73544405,195319812;18386778,208098172" o:connectangles="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任意多边形 225" o:spid="_x0000_s1026" o:spt="100" style="position:absolute;left:12046;top:56811;height:404;width:403;" fillcolor="#404040 [2429]" filled="t" stroked="f" coordsize="179,179" o:gfxdata="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XIaJR&#10;wAAAANwAAAAPAAAAAAAAAAEAIAAAACIAAABkcnMvZG93bnJldi54bWxQSwECFAAUAAAACACHTuJA&#10;My8FnjsAAAA5AAAAEAAAAAAAAAABACAAAAAPAQAAZHJzL3NoYXBleG1sLnhtbFBLBQYAAAAABgAG&#10;AFsBAAC5AwAAAAA=&#10;" path="m179,119c178,119,178,119,177,119c162,119,147,119,132,119c131,119,130,119,130,119c131,115,133,110,134,105c134,105,136,104,136,104c145,104,153,104,161,104c164,104,164,104,164,104c164,37,164,37,164,37c15,37,15,37,15,37c15,104,15,104,15,104c70,104,70,104,70,104c69,105,69,106,69,106c65,110,61,114,57,118c57,119,56,119,55,119c37,119,19,119,0,119c0,119,0,119,0,119c0,0,0,0,0,0c179,0,179,0,179,0c179,40,179,79,179,119xm51,179c46,177,43,175,40,172c37,168,36,164,38,160c40,157,43,154,45,151c48,162,55,168,66,171c62,174,59,177,55,179c54,179,52,179,51,179xm111,126c110,127,109,128,108,129c100,137,92,145,85,153c84,154,83,154,81,154c72,151,66,144,63,135c62,135,62,133,63,132c72,123,81,115,90,106c90,106,90,105,90,105c92,107,93,110,93,112c93,114,93,115,94,115c98,117,100,119,102,123c102,123,103,124,104,124c106,124,109,125,111,125c111,126,111,126,111,126xm30,67c30,52,30,52,30,52c104,52,104,52,104,52c104,67,104,67,104,67c30,67,30,67,30,67xm30,89c30,75,30,75,30,75c89,75,89,75,89,75c89,79,89,84,89,89c89,89,89,89,88,90c88,90,87,90,87,90c69,90,50,90,32,90c31,90,30,90,30,89xm114,122c108,120,107,120,103,115c103,115,102,114,102,114c97,112,96,107,94,103c105,98,115,94,126,89c122,101,118,111,114,122xm119,67c119,52,119,52,119,52c149,52,149,52,149,52c149,67,149,67,149,67c119,67,119,67,119,67xm72,165c70,168,69,169,66,167c58,164,53,159,50,152c48,148,48,147,52,144c55,155,63,161,72,165xm78,158c75,161,75,162,71,160c65,157,59,152,57,145c55,142,55,141,59,138c62,148,69,154,78,158xm78,158c78,158,78,158,78,158e">
                  <v:path o:connectlocs="465,313;342,313;357,273;431,273;39,97;184,273;149,310;0,313;0,0;471,313;105,452;118,397;144,471;292,331;223,402;165,355;236,278;244,294;268,323;292,328;78,176;273,136;78,176;78,197;234,234;228,236;78,234;271,302;247,271;299,321;313,136;392,176;189,434;131,399;189,434;186,421;155,363;205,415" o:connectangles="0,0,0,0,0,0,0,0,0,0,0,0,0,0,0,0,0,0,0,0,0,0,0,0,0,0,0,0,0,0,0,0,0,0,0,0,0,0"/>
                  <v:fill on="t" focussize="0,0"/>
                  <v:stroke on="f" weight="1pt"/>
                  <v:imagedata o:title=""/>
                  <o:lock v:ext="edit" aspectratio="t"/>
                </v:shape>
                <v:shape id="_x0000_s1026" o:spid="_x0000_s1026" o:spt="100" style="position:absolute;left:6653;top:56829;height:324;width:324;" fillcolor="#404040 [2429]" filled="t" stroked="f" coordsize="150,150" o:gfxdata="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c+xb7&#10;wAAAANwAAAAPAAAAAAAAAAEAIAAAACIAAABkcnMvZG93bnJldi54bWxQSwECFAAUAAAACACHTuJA&#10;My8FnjsAAAA5AAAAEAAAAAAAAAABACAAAAAPAQAAZHJzL3NoYXBleG1sLnhtbFBLBQYAAAAABgAG&#10;AFsBAAC5AwAAAAA=&#10;" path="m27,58c54,58,54,58,54,58c57,58,59,56,59,54c59,51,57,49,54,49c27,49,27,49,27,49c25,49,23,51,23,54c23,56,25,58,27,58xm54,75c27,75,27,75,27,75c25,75,23,77,23,79c23,82,25,84,27,84c54,84,54,84,54,84c57,84,59,82,59,79c59,77,57,75,54,75xm54,101c27,101,27,101,27,101c25,101,23,104,23,106c23,109,25,111,27,111c54,111,54,111,54,111c57,111,59,109,59,106c59,104,57,101,54,101xm131,18c131,6,131,6,131,6c131,3,128,0,125,0c94,0,94,0,94,0c91,0,88,3,88,6c88,19,88,19,88,19c83,21,79,23,76,25c64,15,43,15,43,15c13,14,0,29,0,29c1,31,1,31,1,31c1,31,0,31,0,31c0,145,0,145,0,145c0,148,3,150,6,150c6,150,6,150,7,150c7,150,7,150,7,150c7,150,7,150,7,150c8,149,8,149,9,149c16,146,43,136,74,150c74,150,74,150,74,150c74,150,75,150,75,150c76,150,76,150,77,150c77,150,77,150,77,150c77,150,108,134,144,150c144,150,144,150,144,150c144,150,145,150,145,150c148,150,150,148,150,146c150,40,150,40,150,40c150,40,150,40,150,40c150,29,150,29,150,29c146,23,138,20,131,18xm104,10c114,10,114,10,114,10c117,10,120,14,120,18c120,80,120,80,120,80c114,76,114,76,114,76c112,75,110,75,108,76c108,76,108,76,107,77c99,82,99,82,99,82c99,18,99,18,99,18c99,14,101,10,104,10xm11,136c11,34,11,34,11,34c36,19,58,26,70,33c70,136,70,136,70,136c61,133,38,127,11,136xm140,136c131,133,107,127,80,136c80,34,80,34,80,34c83,33,86,31,88,30c88,91,88,91,88,91c88,94,91,96,94,96c96,96,96,96,96,96c96,96,96,96,96,96c97,96,97,96,98,95c111,86,111,86,111,86c123,95,123,95,123,95c124,96,125,96,125,96c125,96,125,96,125,96c125,96,125,96,125,96c127,96,129,95,130,94c130,94,130,93,130,93c130,93,130,93,130,92c131,92,131,92,131,91c131,91,131,91,131,91c131,29,131,29,131,29c134,30,137,31,140,33c140,136,140,136,140,136xm140,136c140,136,140,136,140,136e">
                  <v:path o:connectlocs="54,58;54,49;23,54;54,75;23,79;54,84;54,75;27,101;27,111;59,106;131,18;125,0;88,6;76,25;0,29;0,31;6,150;7,150;9,149;74,150;77,150;144,150;145,150;150,40;150,29;104,10;120,18;114,76;107,77;99,18;11,136;70,33;11,136;80,136;88,30;94,96;96,96;111,86;125,96;125,96;130,93;131,91;131,29;140,136;140,136" o:connectangles="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任意多边形 136" o:spid="_x0000_s1026" o:spt="100" style="position:absolute;left:6664;top:55672;height:348;width:377;" fillcolor="#404040 [2429]" filled="t" stroked="f" coordsize="120,112" o:gfxdata="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01XOKvQAA&#10;ANwAAAAPAAAAAAAAAAEAIAAAACIAAABkcnMvZG93bnJldi54bWxQSwECFAAUAAAACACHTuJAMy8F&#10;njsAAAA5AAAAEAAAAAAAAAABACAAAAAMAQAAZHJzL3NoYXBleG1sLnhtbFBLBQYAAAAABgAGAFsB&#10;AAC2AwAAAAA=&#10;" path="m48,63c48,63,47,59,52,59c67,59,67,59,67,59c67,59,70,59,70,63c70,68,70,68,70,68c70,68,71,72,67,72c52,72,52,72,52,72c52,72,48,74,48,68c48,63,48,63,48,63xm35,20c4,20,4,20,4,20c4,20,0,19,0,26c0,46,0,46,0,46c37,61,37,61,37,61c42,61,42,61,42,61c42,57,42,57,42,57c42,57,43,54,46,54c70,54,70,54,70,54c70,54,76,53,76,57c76,61,76,61,76,61c82,61,82,61,82,61c119,46,119,46,119,46c119,25,119,25,119,25c119,25,120,20,115,20c83,20,83,20,83,20c35,20,35,20,35,20xm74,20c74,13,74,13,74,13c74,13,75,9,72,9c47,9,47,9,47,9c47,9,44,9,44,13c44,20,44,20,44,20c35,20,35,20,35,20c35,7,35,7,35,7c35,7,35,2,41,1c77,1,77,1,77,1c77,1,84,0,84,7c83,20,83,20,83,20c74,20,74,20,74,20xm119,50c119,105,119,105,119,105c119,105,119,111,113,111c5,111,5,111,5,111c5,111,0,112,0,106c0,50,0,50,0,50c43,67,43,67,43,67c43,72,43,72,43,72c43,72,43,78,48,78c70,78,70,78,70,78c70,78,76,78,76,72c76,67,76,67,76,67c119,50,119,50,119,50xm119,50c119,50,119,50,119,50e">
                  <v:path o:connectlocs="48,63;52,59;67,59;70,63;70,68;67,72;52,72;48,68;48,63;35,20;4,20;0,26;0,46;37,61;42,61;42,57;46,54;70,54;76,57;76,61;82,61;119,46;119,25;115,20;83,20;35,20;74,20;74,13;72,9;47,9;44,13;44,20;35,20;35,7;41,1;77,1;84,7;83,20;74,20;119,50;119,105;113,111;5,111;0,106;0,50;43,67;43,72;48,78;70,78;76,72;76,67;119,50;119,50;119,50" o:connectangles="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任意多边形 137" o:spid="_x0000_s1026" o:spt="100" style="position:absolute;left:7561;top:55675;height:343;width:401;" fillcolor="#404040 [2429]" filled="t" stroked="f" coordsize="131,112" o:gfxdata="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bSOBb4A&#10;AADcAAAADwAAAAAAAAABACAAAAAiAAAAZHJzL2Rvd25yZXYueG1sUEsBAhQAFAAAAAgAh07iQDMv&#10;BZ47AAAAOQAAABAAAAAAAAAAAQAgAAAADQEAAGRycy9zaGFwZXhtbC54bWxQSwUGAAAAAAYABgBb&#10;AQAAtwMAAAAA&#10;" path="m122,18c93,18,93,18,93,18c93,9,93,9,93,9c93,4,89,0,84,0c47,0,47,0,47,0c41,0,37,4,37,9c37,18,37,18,37,18c9,18,9,18,9,18c4,18,0,23,0,28c0,103,0,103,0,103c0,108,4,112,9,112c122,112,122,112,122,112c127,112,131,108,131,103c131,28,131,28,131,28c131,23,127,18,122,18c122,18,122,18,122,18xm47,9c84,9,84,9,84,9c84,18,84,18,84,18c47,18,47,18,47,18c47,9,47,9,47,9c47,9,47,9,47,9xm122,28c122,43,122,43,122,43c107,49,88,52,70,53c70,51,70,51,70,51c70,49,68,46,65,46c63,46,61,49,61,51c61,53,61,53,61,53c43,52,24,48,9,42c9,28,9,28,9,28c122,28,122,28,122,28c122,28,122,28,122,28xm9,103c9,47,9,47,9,47c24,53,43,57,61,57c61,60,61,60,61,60c61,63,63,65,65,65c68,65,70,63,70,60c70,58,70,58,70,58c88,57,107,54,122,48c122,103,122,103,122,103c9,103,9,103,9,103c9,103,9,103,9,103xm9,103c9,103,9,103,9,103e">
                  <v:path o:connectlocs="122,18;93,18;93,9;84,0;47,0;37,9;37,18;9,18;0,28;0,103;9,112;122,112;131,103;131,28;122,18;122,18;47,9;84,9;84,18;47,18;47,9;47,9;122,28;122,43;70,53;70,51;65,46;61,51;61,53;9,42;9,28;122,28;122,28;9,103;9,47;61,57;61,60;65,65;70,60;70,58;122,48;122,103;9,103;9,103;9,103;9,103" o:connectangles="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12963;top:55660;height:394;width:394;" fillcolor="#404040 [2429]" filled="t" stroked="f" coordsize="186,185" o:gfxdata="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EHrv74A&#10;AADcAAAADwAAAAAAAAABACAAAAAiAAAAZHJzL2Rvd25yZXYueG1sUEsBAhQAFAAAAAgAh07iQDMv&#10;BZ47AAAAOQAAABAAAAAAAAAAAQAgAAAADQEAAGRycy9zaGFwZXhtbC54bWxQSwUGAAAAAAYABgBb&#10;AQAAtwMAAAAA&#10;" path="m165,73c162,73,159,76,159,80c159,158,159,158,159,158c159,166,153,173,144,173c30,173,30,173,30,173c22,173,12,166,12,158c12,43,12,43,12,43c12,35,22,26,30,26c95,26,95,26,95,26c99,26,102,23,102,20c102,16,99,14,95,14c30,14,30,14,30,14c13,14,0,27,0,43c0,158,0,158,0,158c0,174,13,185,30,185c144,185,144,185,144,185c161,185,171,174,171,158c171,80,171,80,171,80c171,76,169,73,165,73xm178,16c169,7,169,7,169,7c162,0,149,0,142,7c124,28,124,28,124,28c43,105,43,105,43,105c43,108,43,108,43,108c43,108,43,108,43,108c31,148,31,148,31,148c39,156,39,156,39,156c77,142,77,142,77,142c78,143,78,143,78,143c80,143,80,143,80,143c157,61,157,61,157,61c178,44,178,44,178,44c186,36,186,24,178,16xm48,139c53,122,53,122,53,122c64,133,64,133,64,133c48,139,48,139,48,139xm75,126c59,110,59,110,59,110c131,38,131,38,131,38c147,54,147,54,147,54c75,126,75,126,75,126xm169,34c157,47,157,47,157,47c138,28,138,28,138,28c151,16,151,16,151,16c152,15,154,14,155,14c157,14,159,15,160,16c169,25,169,25,169,25c172,28,172,32,169,34xm169,34c169,34,169,34,169,34e">
                  <v:path o:connectlocs="222415304,99468047;214327180,109006159;214327180,215288477;194108029,235726622;40439462,235726622;16175088,215288477;16175088,58590591;40439462,35427439;128057718,35427439;137493477,27251248;128057718,19076223;40439462,19076223;0,58590591;0,215288477;40439462,252077837;194108029,252077837;230503429,215288477;230503429,109006159;222415304,99468047;239939188,21801231;227807001,9538111;191411600,9538111;167148387,38152447;57962185,143071678;57962185,147158607;57962185,147158607;41787096,201662270;52570489,212563469;103793344,193487245;105142139,194849166;107837406,194849166;211631912,83117998;239939188,59953679;239939188,21801231;64702676,189399150;71442006,166234830;86270622,181224125;64702676,189399150;101098076,171686014;79530131,149883615;176584145,51778655;198152091,73579887;101098076,171686014;227807001,46327471;211631912,64041775;186019904,38152447;203543787,21801231;208935483,19076223;215674813,21801231;227807001,34064351;227807001,46327471;227807001,46327471;227807001,46327471" o:connectangles="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任意多边形 155" o:spid="_x0000_s1026" o:spt="100" style="position:absolute;left:8458;top:55687;height:337;width:313;" fillcolor="#404040 [2429]" filled="t" stroked="f" coordsize="826,887" o:gfxdata="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SHyGvQAA&#10;ANwAAAAPAAAAAAAAAAEAIAAAACIAAABkcnMvZG93bnJldi54bWxQSwECFAAUAAAACACHTuJAMy8F&#10;njsAAAA5AAAAEAAAAAAAAAABACAAAAAMAQAAZHJzL3NoYXBleG1sLnhtbFBLBQYAAAAABgAGAFsB&#10;AAC2AwAAAAA=&#10;" path="m654,430c652,408,634,391,613,391c213,391,213,391,213,391c192,391,174,409,174,431c174,453,192,471,213,471c614,471,614,471,614,471c635,471,654,453,654,431c654,430,654,430,654,430xm321,119c507,119,507,119,507,119c535,119,559,92,559,60c559,27,535,0,506,0c321,0,321,0,321,0c292,0,268,27,268,60c268,92,292,119,321,119xm614,242c213,242,213,242,213,242c192,242,174,260,174,282c174,304,192,322,213,322c614,322,614,322,614,322c635,322,654,304,654,282c654,260,635,242,614,242xm613,553c213,553,213,553,213,553c192,553,174,571,174,593c174,614,192,633,213,633c614,633,614,633,614,633c635,633,654,614,654,593c654,592,654,592,654,592c652,569,634,553,613,553xm795,62c774,39,743,26,707,26c654,26,654,26,654,26c632,26,609,40,609,63c609,84,631,105,654,105c707,105,707,105,707,105c732,105,748,122,748,147c748,767,748,767,748,767c748,792,732,808,707,808c133,808,133,808,133,808c107,808,78,791,78,767c78,147,78,147,78,147c78,122,94,105,119,105c186,105,186,105,186,105c206,105,219,88,219,63c219,40,207,26,186,26c119,26,119,26,119,26c45,26,0,72,0,148c0,761,0,761,0,761c0,838,49,887,125,887c701,887,701,887,701,887c782,887,826,842,826,761c826,148,826,148,826,148c826,113,815,83,795,62xm795,62c795,62,795,62,795,62e">
                  <v:path o:connectlocs="159630,104664;149623,95171;51989,95171;42470,104907;51989,114643;149867,114643;159630,104907;159630,104664;78350,28965;123750,28965;136442,14604;123506,0;78350,0;65414,14604;78350,28965;149867,58903;51989,58903;42470,68640;51989,78376;149867,78376;159630,68640;149867,58903;149623,134602;51989,134602;42470,144339;51989,154075;149867,154075;159630,144339;159630,144095;149623,134602;194046,15091;172567,6328;159630,6328;148646,15334;159630,25557;172567,25557;182574,35780;182574,186691;172567,196671;32463,196671;19038,186691;19038,35780;29045,25557;45399,25557;53454,15334;45399,6328;29045,6328;0,36023;0,185231;30510,215900;171102,215900;201613,185231;201613,36023;194046,15091;194046,15091;194046,15091" o:connectangles="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任意多边形 207" o:spid="_x0000_s1026" o:spt="100" style="position:absolute;left:13908;top:55653;height:406;width:403;" fillcolor="#404040 [2429]" filled="t" stroked="f" coordsize="130,130" o:gfxdata="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1LpVgugAAANwA&#10;AAAPAAAAAAAAAAEAIAAAACIAAABkcnMvZG93bnJldi54bWxQSwECFAAUAAAACACHTuJAMy8FnjsA&#10;AAA5AAAAEAAAAAAAAAABACAAAAAJAQAAZHJzL3NoYXBleG1sLnhtbFBLBQYAAAAABgAGAFsBAACz&#10;AwAAAAA=&#10;" path="m65,0c29,0,0,29,0,65c0,101,29,130,65,130c101,130,130,101,130,65c130,29,101,0,65,0xm103,51c94,60,94,60,94,60c92,61,90,61,88,60c79,51,79,51,79,51c78,49,78,47,79,45c81,43,84,43,85,45c91,50,91,50,91,50c94,48,94,48,94,48c82,37,82,37,82,37c43,76,43,76,43,76c43,87,43,87,43,87c55,87,55,87,55,87c79,62,79,62,79,62c81,60,84,60,85,62c87,64,87,66,85,68c59,94,59,94,59,94c59,95,57,95,56,95c39,95,39,95,39,95c37,95,35,93,35,91c35,74,35,74,35,74c35,73,35,72,36,71c79,28,79,28,79,28c81,26,84,26,85,28c103,45,103,45,103,45c104,47,104,49,103,51xm103,51c103,51,103,51,103,51e">
                  <v:path o:connectlocs="235,0;0,235;235,471;471,235;235,0;373,184;340,217;318,217;286,184;286,163;307,163;329,181;340,173;297,134;155,275;155,315;199,315;286,224;307,224;307,246;213,340;202,344;141,344;126,329;126,268;130,257;286,101;307,101;373,163;373,184;373,184;373,184" o:connectangles="0,0,0,0,0,0,0,0,0,0,0,0,0,0,0,0,0,0,0,0,0,0,0,0,0,0,0,0,0,0,0,0"/>
                  <v:fill on="t" focussize="0,0"/>
                  <v:stroke on="f" weight="1pt"/>
                  <v:imagedata o:title=""/>
                  <o:lock v:ext="edit" aspectratio="t"/>
                </v:shape>
                <v:shape id="任意多边形 212" o:spid="_x0000_s1026" o:spt="100" style="position:absolute;left:14850;top:55661;height:382;width:358;" fillcolor="#404040 [2429]" filled="t" stroked="f" coordsize="97,101" o:gfxdata="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maj274A&#10;AADcAAAADwAAAAAAAAABACAAAAAiAAAAZHJzL2Rvd25yZXYueG1sUEsBAhQAFAAAAAgAh07iQDMv&#10;BZ47AAAAOQAAABAAAAAAAAAAAQAgAAAADQEAAGRycy9zaGFwZXhtbC54bWxQSwUGAAAAAAYABgBb&#10;AQAAtwMAAAAA&#10;" path="m93,83c41,83,41,83,41,83c39,83,37,85,37,87c37,89,39,91,41,91c93,91,93,91,93,91c95,91,97,89,97,87c97,85,95,83,93,83xm93,48c41,48,41,48,41,48c39,48,37,50,37,52c37,54,39,56,41,56c93,56,93,56,93,56c95,56,97,54,97,52c97,50,95,48,93,48xm41,21c93,21,93,21,93,21c95,21,97,19,97,17c97,15,95,14,93,14c41,14,41,14,41,14c39,14,37,15,37,17c37,19,39,21,41,21xm26,38c4,38,4,38,4,38c3,38,1,39,1,41c1,63,1,63,1,63c1,65,3,66,4,66c26,66,26,66,26,66c28,66,29,65,29,63c29,41,29,41,29,41c29,39,28,38,26,38xm22,59c8,59,8,59,8,59c8,45,8,45,8,45c22,45,22,45,22,45c22,59,22,59,22,59xm26,73c4,73,4,73,4,73c3,73,1,74,1,76c1,98,1,98,1,98c1,100,3,101,4,101c26,101,26,101,26,101c28,101,29,100,29,98c29,76,29,76,29,76c29,74,28,73,26,73xm22,94c8,94,8,94,8,94c8,80,8,80,8,80c22,80,22,80,22,80c22,94,22,94,22,94xm34,1c32,0,30,0,29,2c12,22,12,22,12,22c6,16,6,16,6,16c5,15,3,15,2,16c1,16,0,17,0,18c0,19,1,20,1,21c9,30,9,30,9,30c10,31,11,31,12,31c12,31,12,31,12,31c13,31,14,31,15,30c34,6,34,6,34,6c35,5,35,4,35,3c35,2,34,2,34,1xm34,1c34,1,34,1,34,1e">
                  <v:path o:connectlocs="191,387;191,424;452,405;433,223;172,242;433,261;433,223;433,97;433,65;172,79;121,177;4,191;18,307;135,293;121,177;37,275;102,209;121,340;4,354;18,471;135,457;121,340;37,438;102,373;158,4;55,102;9,74;4,97;55,144;69,139;163,13;158,4" o:connectangles="0,0,0,0,0,0,0,0,0,0,0,0,0,0,0,0,0,0,0,0,0,0,0,0,0,0,0,0,0,0,0,0"/>
                  <v:fill on="t" focussize="0,0"/>
                  <v:stroke on="f" weight="1pt"/>
                  <v:imagedata o:title=""/>
                  <o:lock v:ext="edit" aspectratio="t"/>
                </v:shape>
                <v:shape id="任意多边形 2" o:spid="_x0000_s1026" o:spt="100" style="position:absolute;left:10301;top:55681;height:342;width:336;" fillcolor="#404040 [2429]" filled="t" stroked="f" coordsize="98,98" o:gfxdata="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YjNqe8AAAA&#10;3AAAAA8AAAAAAAAAAQAgAAAAIgAAAGRycy9kb3ducmV2LnhtbFBLAQIUABQAAAAIAIdO4kAzLwWe&#10;OwAAADkAAAAQAAAAAAAAAAEAIAAAAAsBAABkcnMvc2hhcGV4bWwueG1sUEsFBgAAAAAGAAYAWwEA&#10;ALUDAAAAAA==&#10;" path="m34,3c34,2,35,0,37,0c94,0,94,0,94,0c96,0,98,2,98,3c98,7,98,7,98,7c98,9,96,10,94,10c37,10,37,10,37,10c35,10,34,9,34,7c34,3,34,3,34,3xm34,17c34,15,35,14,37,14c87,14,87,14,87,14c89,14,90,15,90,17c90,21,90,21,90,21c90,23,89,24,87,24c37,24,37,24,37,24c35,24,34,23,34,21c34,17,34,17,34,17xm34,41c34,39,35,37,37,37c94,37,94,37,94,37c96,37,98,39,98,41c98,44,98,44,98,44c98,46,96,47,94,47c37,47,37,47,37,47c35,47,34,46,34,44c34,41,34,41,34,41xm34,55c34,53,35,51,37,51c87,51,87,51,87,51c89,51,90,53,90,55c90,58,90,58,90,58c90,60,89,61,87,61c37,61,37,61,37,61c35,61,34,60,34,58c34,55,34,55,34,55xm34,77c34,75,35,74,37,74c94,74,94,74,94,74c96,74,98,75,98,77c98,81,98,81,98,81c98,83,96,84,94,84c37,84,37,84,37,84c35,84,34,83,34,81c34,77,34,77,34,77xm34,91c34,89,35,88,37,88c87,88,87,88,87,88c89,88,90,89,90,91c90,95,90,95,90,95c90,97,89,98,87,98c37,98,37,98,37,98c35,98,34,97,34,95c34,91,34,91,34,91xm20,74c4,74,4,74,4,74c1,74,0,76,0,78c0,94,0,94,0,94c0,96,1,98,4,98c20,98,20,98,20,98c22,98,24,96,24,94c24,78,24,78,24,78c24,76,22,74,20,74c20,74,20,74,20,74xm20,0c4,0,4,0,4,0c1,0,0,2,0,4c0,20,0,20,0,20c0,22,1,24,4,24c20,24,20,24,20,24c22,24,24,22,24,20c24,4,24,4,24,4c24,2,22,0,20,0c20,0,20,0,20,0xm19,38c3,38,3,38,3,38c1,38,0,40,0,42c0,57,0,57,0,57c0,60,1,61,3,61c19,61,19,61,19,61c21,61,23,60,23,57c23,42,23,42,23,42c23,40,21,38,19,38c19,38,19,38,19,38xm19,38c19,38,19,38,19,38e">
                  <v:path o:connectlocs="177,0;471,14;451,48;163,33;163,81;418,67;432,100;177,115;163,81;177,177;471,197;451,225;163,211;163,264;418,245;432,278;177,293;163,264;177,355;471,370;451,403;163,389;163,437;418,422;432,456;177,471;163,437;19,355;0,451;96,471;115,374;96,355;19,0;0,96;96,115;115,19;96,0;14,182;0,273;91,293;110,201;91,182;91,182" o:connectangles="0,0,0,0,0,0,0,0,0,0,0,0,0,0,0,0,0,0,0,0,0,0,0,0,0,0,0,0,0,0,0,0,0,0,0,0,0,0,0,0,0,0,0"/>
                  <v:fill on="t" focussize="0,0"/>
                  <v:stroke on="f" weight="1pt"/>
                  <v:imagedata o:title=""/>
                  <o:lock v:ext="edit" aspectratio="t"/>
                </v:shape>
                <v:shape id="任意多边形 1" o:spid="_x0000_s1026" o:spt="100" style="position:absolute;left:12071;top:55658;height:388;width:404;" fillcolor="#404040 [2429]" filled="t" stroked="f" coordsize="125,117" o:gfxdata="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7mxqr4A&#10;AADcAAAADwAAAAAAAAABACAAAAAiAAAAZHJzL2Rvd25yZXYueG1sUEsBAhQAFAAAAAgAh07iQDMv&#10;BZ47AAAAOQAAABAAAAAAAAAAAQAgAAAADQEAAGRycy9zaGFwZXhtbC54bWxQSwUGAAAAAAYABgBb&#10;AQAAtwMAAAAA&#10;" path="m115,86c10,86,10,86,10,86c4,86,0,81,0,75c0,11,0,11,0,11c0,5,4,0,10,0c115,0,115,0,115,0c120,0,125,5,125,11c125,75,125,75,125,75c125,81,120,86,115,86xm115,22c115,16,110,11,104,11c20,11,20,11,20,11c15,11,10,16,10,22c10,64,10,64,10,64c10,70,15,75,20,75c104,75,104,75,104,75c110,75,115,70,115,64c115,22,115,22,115,22xm41,96c83,96,83,96,83,96c83,107,83,107,83,107c104,107,104,107,104,107c104,117,104,117,104,117c20,117,20,117,20,117c20,107,20,107,20,107c41,107,41,107,41,107c41,96,41,96,41,96xm41,96c41,96,41,96,41,96e">
                  <v:path o:connectlocs="461,346;40,346;0,301;0,44;40,0;461,0;502,44;502,301;461,346;461,88;417,44;80,44;40,88;40,257;80,301;417,301;461,257;461,88;164,386;333,386;333,430;417,430;417,471;80,471;80,430;164,430;164,386;164,386;164,386" o:connectangles="0,0,0,0,0,0,0,0,0,0,0,0,0,0,0,0,0,0,0,0,0,0,0,0,0,0,0,0,0"/>
                  <v:fill on="t" focussize="0,0"/>
                  <v:stroke on="f" weight="1pt"/>
                  <v:imagedata o:title=""/>
                  <o:lock v:ext="edit" aspectratio="t"/>
                </v:shape>
                <v:shape id="任意多边形" o:spid="_x0000_s1026" o:spt="100" style="position:absolute;left:11104;top:55643;height:418;width:412;" fillcolor="#404040 [2429]" filled="t" stroked="f" coordsize="21600,21600" o:gfxdata="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MeGH74A&#10;AADcAAAADwAAAAAAAAABACAAAAAiAAAAZHJzL2Rvd25yZXYueG1sUEsBAhQAFAAAAAgAh07iQDMv&#10;BZ47AAAAOQAAABAAAAAAAAAAAQAgAAAADQEAAGRycy9zaGFwZXhtbC54bWxQSwUGAAAAAAYABgBb&#10;AQAAtwMAAAAA&#10;" path="m19575,17550c14175,17550,14175,17550,14175,17550c14175,20250,14175,20250,14175,20250c14850,20250,14850,20250,14850,20250c15188,20250,15525,20588,15525,20925c15525,21262,15188,21600,14850,21600c6750,21600,6750,21600,6750,21600c6412,21600,6075,21262,6075,20925c6075,20588,6412,20250,6750,20250c7425,20250,7425,20250,7425,20250c7425,17550,7425,17550,7425,17550c2025,17550,2025,17550,2025,17550c844,17550,0,16706,0,15525c0,2025,0,2025,0,2025c0,844,844,0,2025,0c19575,0,19575,0,19575,0c20756,0,21600,844,21600,2025c21600,15525,21600,15525,21600,15525c21600,16706,20756,17550,19575,17550xm8775,20250c12825,20250,12825,20250,12825,20250c12825,17550,12825,17550,12825,17550c8775,17550,8775,17550,8775,17550c8775,20250,8775,20250,8775,20250xm20250,2700c20250,2025,19575,1350,18900,1350c2700,1350,2700,1350,2700,1350c2025,1350,1350,2025,1350,2700c1350,12825,1350,12825,1350,12825c20250,12825,20250,12825,20250,12825c20250,2700,20250,2700,20250,2700xm20250,14175c1350,14175,1350,14175,1350,14175c1350,14850,1350,14850,1350,14850c1350,15694,2025,16200,2700,16200c18900,16200,18900,16200,18900,16200c19575,16200,20250,15694,20250,14850c20250,14175,20250,14175,20250,14175xe">
                  <v:path o:connectlocs="206,209;206,209;206,209;206,209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0.635mm,1.27mm,0.635mm,1.27mm"/>
                </v:shape>
                <v:shape id="稻壳儿春秋广告/盗版必究        原创来源：http://chn.docer.com/works?userid=199329941#!/work_time" o:spid="_x0000_s1026" o:spt="100" style="position:absolute;left:9396;top:55638;height:418;width:402;" fillcolor="#404040 [2429]" filled="t" stroked="f" coordsize="21600,21600" o:gfxdata="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4sjhL4A&#10;AADcAAAADwAAAAAAAAABACAAAAAiAAAAZHJzL2Rvd25yZXYueG1sUEsBAhQAFAAAAAgAh07iQDMv&#10;BZ47AAAAOQAAABAAAAAAAAAAAQAgAAAADQEAAGRycy9zaGFwZXhtbC54bWxQSwUGAAAAAAYABgBb&#10;AQAAtwMAAAAA&#10;" path="m19575,17550c14175,17550,14175,17550,14175,17550c14175,20250,14175,20250,14175,20250c14850,20250,14850,20250,14850,20250c15188,20250,15525,20588,15525,20925c15525,21262,15188,21600,14850,21600c6750,21600,6750,21600,6750,21600c6412,21600,6075,21262,6075,20925c6075,20588,6412,20250,6750,20250c7425,20250,7425,20250,7425,20250c7425,17550,7425,17550,7425,17550c2025,17550,2025,17550,2025,17550c844,17550,0,16706,0,15525c0,2025,0,2025,0,2025c0,844,844,0,2025,0c19575,0,19575,0,19575,0c20756,0,21600,844,21600,2025c21600,15525,21600,15525,21600,15525c21600,16706,20756,17550,19575,17550xm8775,20250c12825,20250,12825,20250,12825,20250c12825,17550,12825,17550,12825,17550c8775,17550,8775,17550,8775,17550c8775,20250,8775,20250,8775,20250xm20250,2700c20250,2025,19575,1350,18900,1350c2700,1350,2700,1350,2700,1350c2025,1350,1350,2025,1350,2700c1350,12825,1350,12825,1350,12825c20250,12825,20250,12825,20250,12825c20250,2700,20250,2700,20250,2700xm20250,14175c1350,14175,1350,14175,1350,14175c1350,14850,1350,14850,1350,14850c1350,15694,2025,16200,2700,16200c18900,16200,18900,16200,18900,16200c19575,16200,20250,15694,20250,14850c20250,14175,20250,14175,20250,14175xe">
                  <v:path o:connectlocs="201,209;201,209;201,209;201,209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0.635mm,1.27mm,0.635mm,1.27mm"/>
                </v:shape>
                <v:shape id="_x0000_s1026" o:spid="_x0000_s1026" o:spt="100" style="position:absolute;left:13877;top:62856;height:336;width:402;" fillcolor="#404040 [2429]" filled="t" stroked="f" coordsize="64,64" o:gfxdata="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/3wgZvQAA&#10;ANwAAAAPAAAAAAAAAAEAIAAAACIAAABkcnMvZG93bnJldi54bWxQSwECFAAUAAAACACHTuJAMy8F&#10;njsAAAA5AAAAEAAAAAAAAAABACAAAAAMAQAAZHJzL3NoYXBleG1sLnhtbFBLBQYAAAAABgAGAFsB&#10;AAC2AwAAAAA=&#10;" path="m64,32c64,14,50,0,32,0c14,0,0,14,0,32c0,36,1,40,2,43c1,45,0,47,0,50c0,57,5,63,12,64c12,36,12,36,12,36c10,36,8,37,7,38c6,36,6,35,6,33c6,19,18,7,32,7c46,7,58,19,58,33c58,35,58,36,57,38c56,37,54,36,52,36c52,64,52,64,52,64c59,63,64,57,64,50c64,47,63,45,62,43c63,40,64,36,64,32xe">
                  <v:path o:connectlocs="239713,120650;119856,0;0,120650;7491,162123;0,188515;44946,241300;44946,135731;26218,143271;22473,124420;119856,26392;217239,124420;213494,143271;194766,135731;194766,241300;239713,188515;232221,162123;239713,120650" o:connectangles="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任意多边形 250" o:spid="_x0000_s1026" o:spt="100" style="position:absolute;left:14789;top:62803;height:350;width:387;" fillcolor="#404040 [2429]" filled="t" stroked="f" coordsize="72,64" o:gfxdata="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K1cHS/&#10;AAAA3AAAAA8AAAAAAAAAAQAgAAAAIgAAAGRycy9kb3ducmV2LnhtbFBLAQIUABQAAAAIAIdO4kAz&#10;LwWeOwAAADkAAAAQAAAAAAAAAAEAIAAAAA4BAABkcnMvc2hhcGV4bWwueG1sUEsFBgAAAAAGAAYA&#10;WwEAALgDAAAAAA==&#10;" path="m30,0c30,0,30,0,30,0c47,0,60,11,60,24c60,38,47,49,30,49c28,49,27,48,25,48c19,55,11,56,4,56c4,54,4,54,4,54c8,52,11,49,11,45c11,44,11,44,11,43c4,39,0,32,0,24c0,11,13,0,30,0xm62,54c62,58,65,61,68,63c68,64,68,64,68,64c62,64,56,63,50,57c49,58,47,58,46,58c40,58,35,56,30,53c39,53,48,50,54,45c57,42,60,39,62,36c64,32,65,28,65,24c65,24,65,23,65,22c69,26,72,31,72,37c72,43,68,49,62,53c62,53,62,54,62,54e">
                  <v:path o:connectlocs="0,0;0,0;0,0;0,0;0,0;0,0;0,0;0,0;0,0;0,0;0,0;0,0;0,0;0,0;0,0;0,0;0,0;0,0;0,0;0,0;0,0;0,0;0,0;0,0" o:connectangles="0,0,0,0,0,0,0,0,0,0,0,0,0,0,0,0,0,0,0,0,0,0,0,0"/>
                  <v:fill on="t" focussize="0,0"/>
                  <v:stroke on="f" weight="1pt"/>
                  <v:imagedata o:title=""/>
                  <o:lock v:ext="edit" aspectratio="t"/>
                </v:shape>
                <v:shape id="_x0000_s1026" o:spid="_x0000_s1026" o:spt="100" style="position:absolute;left:12951;top:62799;height:335;width:436;" fillcolor="#404040 [2429]" filled="t" stroked="f" coordsize="527,489" o:gfxdata="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T9DwL4A&#10;AADcAAAADwAAAAAAAAABACAAAAAiAAAAZHJzL2Rvd25yZXYueG1sUEsBAhQAFAAAAAgAh07iQDMv&#10;BZ47AAAAOQAAABAAAAAAAAAAAQAgAAAADQEAAGRycy9zaGFwZXhtbC54bWxQSwUGAAAAAAYABgBb&#10;AQAAtwMAAAAA&#10;" path="m56,301c46,301,37,293,37,282c37,188,37,188,37,188c37,178,46,169,56,169c67,169,75,178,75,188c75,282,75,282,75,282c75,293,67,301,56,301xm470,489c94,489,94,489,94,489c63,489,37,464,37,433c37,395,37,395,37,395c37,385,46,376,56,376c67,376,75,385,75,395c75,433,75,433,75,433c75,444,83,452,94,452c470,452,470,452,470,452c481,452,489,443,489,433c489,56,489,56,489,56c489,46,481,38,470,38c94,38,94,38,94,38c83,38,75,43,75,48c75,75,75,75,75,75c75,86,67,94,56,94c46,94,37,86,37,75c37,48,37,48,37,48c37,21,63,0,94,0c470,0,470,0,470,0c501,0,527,25,527,56c527,433,527,433,527,433c527,464,501,489,470,489xm75,150c18,150,18,150,18,150c8,150,0,142,0,132c0,121,8,113,18,113c75,113,75,113,75,113c85,113,94,121,94,132c94,142,85,150,75,150xm75,358c18,358,18,358,18,358c8,358,0,349,0,339c0,328,8,320,18,320c75,320,75,320,75,320c85,320,94,328,94,339c94,349,85,358,75,358xm150,415c141,415,134,409,132,400c129,390,136,380,146,378c148,377,203,364,244,360c244,348,244,348,244,348c205,314,188,266,188,189c188,114,226,76,301,76c394,76,414,137,414,189c414,270,375,320,339,348c339,360,339,360,339,360c380,365,434,377,437,377c447,380,453,390,451,400c449,410,439,417,429,414c428,414,357,398,319,396c309,395,302,387,302,377c301,339,301,339,301,339c301,333,304,327,309,323c340,302,376,260,376,189c376,135,354,113,301,113c247,113,226,134,226,189c226,258,240,297,275,324c279,327,282,333,282,339c282,377,282,377,282,377c282,387,274,395,264,396c227,397,155,414,154,414c153,415,151,415,150,415xm150,415c150,415,150,415,150,415e">
                  <v:path o:connectlocs="16272,124506;24628,74615;32985,124506;206706,215900;16272,191175;24628,166008;32985,191175;206706,199564;215062,24724;41341,16777;32985,33113;16272,33113;41341,0;231775,24724;206706,215900;7916,66226;7916,49891;41341,58279;32985,158061;0,149673;32985,141284;32985,158061;58053,176605;107311,158944;82682,83446;182077,83446;149092,158944;198350,176605;140296,174839;132380,149673;165365,83446;99394,83446;124023,149673;116107,174839;65970,183228;65970,183228" o:connectangles="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任意多边形 225" o:spid="_x0000_s1026" o:spt="100" style="position:absolute;left:11027;top:62827;height:280;width:450;" fillcolor="#404040 [2429]" filled="t" stroked="f" coordsize="364,273" o:gfxdata="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YVOIu/&#10;AAAA3AAAAA8AAAAAAAAAAQAgAAAAIgAAAGRycy9kb3ducmV2LnhtbFBLAQIUABQAAAAIAIdO4kAz&#10;LwWeOwAAADkAAAAQAAAAAAAAAAEAIAAAAA4BAABkcnMvc2hhcGV4bWwueG1sUEsFBgAAAAAGAAYA&#10;WwEAALgDAAAAAA==&#10;" path="m364,229c319,229,319,229,319,229c319,250,319,250,319,250c319,257,316,262,312,266c308,271,302,273,296,273c273,273,273,273,273,273c267,273,262,271,257,266c253,262,251,257,251,250c251,229,251,229,251,229c114,229,114,229,114,229c114,250,114,250,114,250c114,257,112,262,107,266c103,271,98,273,91,273c68,273,68,273,68,273c62,273,57,271,52,266c48,262,46,257,46,250c46,229,46,229,46,229c0,229,0,229,0,229c0,157,0,157,0,157c0,144,4,133,13,126c22,118,32,114,45,113c46,109,48,103,50,96c52,89,54,82,57,74c59,66,61,57,64,49c66,41,69,34,71,28c77,9,91,0,112,0c253,0,253,0,253,0c263,0,270,3,276,8c282,13,287,19,289,26c297,49,297,49,297,49c299,57,302,65,305,73c308,82,310,89,313,97c315,104,317,109,319,113c332,114,343,119,351,126c360,134,364,144,364,157c364,229,364,229,364,229xm45,182c51,182,56,180,61,176c65,171,68,166,68,160c68,153,65,148,61,143c56,139,51,137,45,137c38,137,33,139,29,143c24,148,22,153,22,160c22,166,24,171,29,176c33,180,38,182,45,182xm282,113c268,47,268,47,268,47c95,47,95,47,95,47c83,113,83,113,83,113c282,113,282,113,282,113xm318,182c325,182,330,180,335,175c339,171,342,165,342,159c342,152,339,147,335,142c330,138,325,136,318,136c312,136,306,138,302,142c297,147,295,152,295,159c295,165,297,171,302,175c306,180,312,182,318,182xm318,182c318,182,318,182,318,182e">
                  <v:path o:connectlocs="287338,181102;251815,181102;251815,197710;246289,210364;233659,215900;215503,215900;202873,210364;198136,197710;198136,181102;89990,181102;89990,197710;84464,210364;71834,215900;53678,215900;41048,210364;36311,197710;36311,181102;0,181102;0,124162;10262,99646;35522,89365;39469,75920;44995,58522;50520,38751;56046,22143;88411,0;199715,0;217871,6326;228133,20561;234448,38751;240763,57731;247079,76711;251815,89365;277075,99646;287338,124162;287338,181102;35522,143933;48152,139188;53678,126534;48152,113090;35522,108345;22892,113090;17366,126534;22892,139188;35522,143933;222608,89365;211556,37169;74992,37169;65519,89365;222608,89365;251026,143933;264445,138397;269971,125743;264445,112299;251026,107554;238395,112299;232870,125743;238395,138397;251026,143933;251026,143933;251026,143933" o:connectangles="0,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11986;top:62781;height:372;width:455;" fillcolor="#404040 [2429]" filled="t" stroked="f" coordsize="225,224" o:gfxdata="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ciAkQvQAA&#10;ANwAAAAPAAAAAAAAAAEAIAAAACIAAABkcnMvZG93bnJldi54bWxQSwECFAAUAAAACACHTuJAMy8F&#10;njsAAAA5AAAAEAAAAAAAAAABACAAAAAMAQAAZHJzL3NoYXBleG1sLnhtbFBLBQYAAAAABgAGAFsB&#10;AAC2AwAAAAA=&#10;" path="m112,224c50,224,0,174,0,112c0,50,50,0,112,0c174,0,224,50,224,112c225,174,174,224,112,224xm112,12c57,12,12,57,12,112c12,167,57,212,112,212c167,212,212,167,212,112c212,57,167,12,112,12xm101,105c91,112,81,120,71,128c70,129,69,129,68,128c61,126,54,124,48,122c45,121,42,122,41,124c41,125,41,126,41,126c44,130,48,133,50,137c53,140,55,143,56,147c58,151,60,156,61,161c62,162,62,163,63,163c66,163,68,161,68,158c69,154,70,149,71,145c71,145,72,144,72,144c76,142,79,141,82,139c106,128,130,116,153,103c160,98,167,93,174,88c177,85,180,81,183,77c185,73,183,69,179,67c177,66,174,66,172,66c166,66,161,68,155,71c147,74,139,79,132,84c131,84,130,84,129,84c122,80,114,76,106,72c106,71,105,71,105,71c105,71,105,71,105,71c107,69,107,68,106,67c105,66,104,65,102,66c101,67,101,67,100,68c99,68,99,68,98,68c96,67,94,65,92,64c86,61,79,58,73,55c71,54,69,54,67,56c66,57,65,59,66,62c67,63,68,64,69,65c77,74,85,84,93,94c96,97,99,101,102,104c101,104,101,104,101,105xm119,138c123,150,127,163,132,176c132,177,133,178,133,179c134,181,136,182,139,181c141,180,142,179,142,176c142,174,143,173,143,171c143,165,143,158,144,151c144,151,144,150,145,150c146,149,146,149,147,148c148,147,148,146,148,145c147,144,146,143,145,144c145,144,145,144,144,144c145,135,145,127,146,119c137,125,128,131,119,137c119,137,119,138,119,138xe">
                  <v:path o:connectlocs="72472042,144151071;0,72075535;72472042,0;144944084,72075535;72472042,144151071;72472042,7722493;7765034,72075535;72472042,136428578;137179050,72075535;72472042,7722493;65353692,67570814;45941911,82371926;44001055,82371926;31059331,78511080;26530130,79798028;26530130,81084977;32353504,88163596;36236021,94599140;39471049,103608582;40765222,104895531;44001055,101677759;45941911,93312191;46589399,92668317;53059457,89450544;99001368,66283866;112590580,56630549;118413953,49551930;115825608,43116386;111296407,42473312;100295540,45691084;85412961,54056651;83472104,54056651;68589525,46334158;67942036,45691084;67942036,45691084;68589525,43116386;66001180,42473312;64707008,43760261;63412835,43760261;59530318,41186363;47236083,35393893;43353566,36037767;42706882,39898614;44647739,41829437;60177807,60492196;66001180,66926939;65353692,67570814;77001243,88807470;85412961,113261899;86060449,115191922;89942966,116478870;91883822,113261899;92531311,110044127;93177995,97173038;93825483,96529964;95119655,95243015;95766339,93312191;93825483,92668317;93177995,92668317;94472167,76580256;77001243,88163596;77001243,88807470" o:connectangles="0,0,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10239;top:62828;height:278;width:298;" fillcolor="#404040 [2429]" filled="t" stroked="f" coordsize="74,84" o:gfxdata="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CyW4c&#10;wAAAANwAAAAPAAAAAAAAAAEAIAAAACIAAABkcnMvZG93bnJldi54bWxQSwECFAAUAAAACACHTuJA&#10;My8FnjsAAAA5AAAAEAAAAAAAAAABACAAAAAPAQAAZHJzL3NoYXBleG1sLnhtbFBLBQYAAAAABgAG&#10;AFsBAAC5AwAAAAA=&#10;" path="m9,59c9,59,8,60,8,60c8,61,7,63,6,64c5,64,4,64,4,65c3,65,2,65,2,64c1,63,1,61,1,60c0,57,1,53,2,50c4,47,6,43,9,40c10,40,10,39,10,39c9,35,9,32,12,29c12,29,12,28,12,28c12,24,13,20,15,17c18,9,24,4,32,2c43,0,54,5,59,14c62,19,63,23,63,28c63,29,63,29,63,29c66,32,66,35,65,39c65,39,65,40,66,40c68,43,70,46,72,49c73,52,74,55,74,58c74,60,74,62,74,63c73,65,72,65,71,64c69,64,68,63,68,62c67,61,66,60,66,59c65,63,63,66,60,70c60,70,61,70,61,70c64,71,65,72,66,75c67,78,66,81,63,82c61,84,59,84,57,84c53,84,50,84,47,83c44,83,41,82,39,80c38,79,37,79,36,80c33,82,30,83,26,84c23,84,21,84,18,84c15,84,13,83,11,82c8,80,8,77,9,74c10,72,12,71,14,70c14,70,15,70,15,70c12,66,10,63,9,59xe">
                  <v:path o:connectlocs="41300743,269998160;36712010,274572554;27534543,292878672;18354932,297455202;9177466,292878672;4588733,274572554;9177466,228811529;41300743,183048369;45889476,178471839;55066942,132710815;55066942,128134285;68833141,77796731;146845895,9153059;270748125,64067142;289103057,128134285;289103057,132710815;298280523,178471839;302869256,183048369;330403800,224235000;339581266,265421630;339581266,288302142;325815067,292878672;312046722,283725613;302869256,269998160;275336858,320335714;279925591,320335714;302869256,343216226;289103057,375249798;261568513,384402857;215679037,379826327;178969172,366098874;165200827,366098874;119311351,384402857;82601486,384402857;50478209,375249798;41300743,338639697;64244408,320335714;68833141,320335714;41300743,269998160" o:connectangles="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任意多边形 247" o:spid="_x0000_s1026" o:spt="100" style="position:absolute;left:9297;top:62786;height:361;width:432;" fillcolor="#404040 [2429]" filled="t" stroked="f" coordsize="284,229" o:gfxdata="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6eiz5bgAAADcAAAA&#10;DwAAAAAAAAABACAAAAAiAAAAZHJzL2Rvd25yZXYueG1sUEsBAhQAFAAAAAgAh07iQDMvBZ47AAAA&#10;OQAAABAAAAAAAAAAAQAgAAAABwEAAGRycy9zaGFwZXhtbC54bWxQSwUGAAAAAAYABgBbAQAAsQMA&#10;AAAA&#10;" path="m192,69c196,69,199,70,202,70c193,30,150,0,101,0c45,0,0,37,0,85c0,112,15,134,40,152c30,182,30,182,30,182c65,164,65,164,65,164c78,167,88,169,101,169c104,169,107,169,110,169c108,162,107,155,107,148c107,105,145,69,192,69xm138,42c146,42,151,47,151,55c151,62,146,67,138,67c131,67,123,62,123,55c123,47,131,42,138,42xm68,67c60,67,53,62,53,55c53,47,60,42,68,42c75,42,81,47,81,55c81,62,75,67,68,67xm284,147c284,107,244,75,199,75c151,75,113,107,113,147c113,187,151,219,199,219c209,219,219,217,229,214c257,229,257,229,257,229c249,204,249,204,249,204c269,189,284,169,284,147xm171,134c166,134,161,130,161,125c161,120,166,115,171,115c179,115,184,120,184,125c184,130,179,134,171,134xm226,134c221,134,216,130,216,125c216,120,221,115,226,115c234,115,239,120,239,125c239,130,234,134,226,134xm226,134c226,134,226,134,226,134e">
                  <v:path o:connectlocs="0,0;0,0;0,0;0,0;0,0;0,0;0,0;0,0;0,0;0,0;0,0;0,0;0,0;0,0;0,0;0,0;0,0;0,0;0,0;0,0;0,0;0,0;0,0;0,0;0,0;0,0;0,0;0,0;0,0;0,0;0,0;0,0;0,0;0,0;0,0;0,0;0,0;0,0;0,0;0,0;0,0" o:connectangles="0,0,0,0,0,0,0,0,0,0,0,0,0,0,0,0,0,0,0,0,0,0,0,0,0,0,0,0,0,0,0,0,0,0,0,0,0,0,0,0,0"/>
                  <v:fill on="t" focussize="0,0"/>
                  <v:stroke on="f" weight="1pt"/>
                  <v:imagedata o:title=""/>
                  <o:lock v:ext="edit" aspectratio="t"/>
                </v:shape>
                <v:shape id="_x0000_s1026" o:spid="_x0000_s1026" o:spt="100" style="position:absolute;left:7519;top:62778;height:377;width:388;" fillcolor="#404040 [2429]" filled="t" stroked="f" coordsize="407,424" o:gfxdata="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TtHdvQAA&#10;ANwAAAAPAAAAAAAAAAEAIAAAACIAAABkcnMvZG93bnJldi54bWxQSwECFAAUAAAACACHTuJAMy8F&#10;njsAAAA5AAAAEAAAAAAAAAABACAAAAAMAQAAZHJzL3NoYXBleG1sLnhtbFBLBQYAAAAABgAGAFsB&#10;AAC2AwAAAAA=&#10;" path="m390,81c386,81,382,79,379,76c332,29,332,29,332,29c326,23,326,13,332,7c339,1,348,1,354,7c401,54,401,54,401,54c407,60,407,70,401,76c398,79,394,81,390,81xm17,80c13,80,9,78,6,75c0,69,0,59,6,53c52,6,52,6,52,6c59,0,68,0,74,6c81,12,81,22,74,28c28,75,28,75,28,75c25,78,21,80,17,80xm308,138c314,132,314,123,308,116c302,110,292,110,286,116c223,179,223,179,223,179c223,179,223,179,223,179c217,176,210,174,203,174c196,174,189,176,183,179c183,179,183,179,183,179c136,132,136,132,136,132c130,126,120,126,114,132c108,138,108,148,114,154c161,201,161,201,161,201c161,201,161,201,161,201c158,207,156,214,156,221c156,247,177,268,203,268c229,268,250,247,250,221c250,214,248,207,245,201c245,201,245,201,245,201c308,138,308,138,308,138xm203,237c195,237,188,230,188,221c188,212,195,205,203,205c212,205,219,212,219,221c219,230,212,237,203,237xm348,362c384,326,406,276,406,221c406,109,315,18,203,18c91,18,1,109,1,221c1,276,23,326,59,363c35,399,35,399,35,399c30,406,32,416,39,421c42,422,45,423,48,423c53,423,58,421,61,416c83,383,83,383,83,383c116,409,158,424,203,424c249,424,291,408,325,383c347,415,347,415,347,415c350,420,355,422,360,422c363,422,366,421,368,419c375,414,377,405,372,398c348,362,348,362,348,362xm32,221c32,126,109,50,203,50c298,50,375,126,375,221c375,316,298,392,203,392c109,392,32,316,32,221xm32,221c32,221,32,221,32,221e">
                  <v:path o:connectlocs="192177,38699;168345,3564;203332,27496;197754,41245;3042,38189;26367,3055;37522,14257;8620,40735;156175,59066;113075,91146;102933,88600;92792,91146;57805,67214;81637,102348;79101,112532;126765,112532;124230,102348;102933,120679;102933,104385;102933,120679;205867,112532;507,112532;17747,203170;24339,215390;42086,195022;164795,195022;182542,214881;188627,202660;16226,112532;190148,112532;16226,112532;16226,112532" o:connectangles="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_x0000_s1026" o:spid="_x0000_s1026" o:spt="100" style="position:absolute;left:8416;top:62785;height:363;width:406;" fillcolor="#404040 [2429]" filled="t" stroked="f" coordsize="341,341" o:gfxdata="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g5MevQAA&#10;ANwAAAAPAAAAAAAAAAEAIAAAACIAAABkcnMvZG93bnJldi54bWxQSwECFAAUAAAACACHTuJAMy8F&#10;njsAAAA5AAAAEAAAAAAAAAABACAAAAAMAQAAZHJzL3NoYXBleG1sLnhtbFBLBQYAAAAABgAGAFsB&#10;AAC2AwAAAAA=&#10;" path="m170,0c76,0,0,77,0,171c0,265,76,341,170,341c264,341,341,265,341,171c341,77,264,0,170,0xm170,317c90,317,24,251,24,171c24,90,90,25,170,25c251,25,316,90,316,171c316,251,251,317,170,317xm231,171c170,171,170,171,170,171c170,86,170,86,170,86c170,79,165,73,158,73c151,73,146,79,146,86c146,183,146,183,146,183c146,190,151,195,158,195c231,195,231,195,231,195c238,195,243,190,243,183c243,176,238,171,231,171xm231,171c231,171,231,171,231,171e">
                  <v:path o:connectlocs="107633,0;0,108266;107633,215900;215900,108266;107633,0;107633,200704;15195,108266;107633,15828;200071,108266;107633,200704;146254,108266;107633,108266;107633,54449;100035,46219;92438,54449;92438,115864;100035,123461;146254,123461;153852,115864;146254,108266;146254,108266;146254,108266" o:connectangles="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Camille22" o:spid="_x0000_s1026" o:spt="100" style="position:absolute;left:6580;top:62761;height:411;width:587;" fillcolor="#404040 [2429]" filled="t" stroked="f" coordsize="116,81" o:gfxdata="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Y1vSO8AAAA&#10;3AAAAA8AAAAAAAAAAQAgAAAAIgAAAGRycy9kb3ducmV2LnhtbFBLAQIUABQAAAAIAIdO4kAzLwWe&#10;OwAAADkAAAAQAAAAAAAAAAEAIAAAAAsBAABkcnMvc2hhcGV4bWwueG1sUEsFBgAAAAAGAAYAWwEA&#10;ALUDAAAAAA==&#10;" path="m59,60c51,53,51,53,51,53c51,52,51,51,51,49c61,44,61,44,61,44c62,44,63,42,62,42c61,38,61,38,61,38c61,37,60,36,58,37c47,38,47,38,47,38c46,37,46,37,45,36c48,25,48,25,48,25c49,24,48,22,48,22c44,20,44,20,44,20c43,20,42,20,41,22c35,31,35,31,35,31c33,30,32,30,31,30c26,20,26,20,26,20c25,19,24,18,23,19c20,20,20,20,20,20c19,20,18,21,19,23c20,34,20,34,20,34c19,35,18,35,18,36c7,33,7,33,7,33c5,32,4,33,4,33c2,37,2,37,2,37c2,38,2,39,3,40c12,47,12,47,12,47c12,48,12,49,12,50c2,55,2,55,2,55c1,56,0,57,0,58c2,62,2,62,2,62c2,62,3,63,5,62c16,61,16,61,16,61c16,62,17,63,18,64c15,74,15,74,15,74c14,76,14,77,15,77c19,79,19,79,19,79c20,80,21,79,21,78c28,69,28,69,28,69c29,69,31,69,32,69c37,79,37,79,37,79c38,80,39,81,40,81c43,79,43,79,43,79c44,79,45,78,44,77c43,65,43,65,43,65c44,65,45,64,45,63c56,66,56,66,56,66c57,67,59,67,59,66c61,62,61,62,61,62c61,61,61,60,59,60xm31,57c27,57,24,54,24,50c24,46,27,42,31,42c35,42,39,46,39,50c39,54,35,57,31,57xm114,30c103,28,103,28,103,28c102,26,102,25,102,24c109,15,109,15,109,15c110,14,110,13,109,12c107,9,107,9,107,9c106,9,105,9,104,10c94,16,94,16,94,16c93,15,92,14,91,14c89,3,89,3,89,3c90,2,89,0,88,0c84,0,84,0,84,0c83,0,82,1,82,2c79,13,79,13,79,13c78,14,77,14,76,14c67,7,67,7,67,7c66,6,65,6,64,7c61,9,61,9,61,9c61,10,61,11,62,12c67,22,67,22,67,22c67,23,66,24,66,25c55,27,55,27,55,27c53,26,52,27,52,28c52,32,52,32,52,32c52,33,53,34,54,34c65,37,65,37,65,37c65,38,66,39,66,40c59,49,59,49,59,49c58,50,58,51,59,52c61,55,61,55,61,55c62,56,63,55,64,54c74,49,74,49,74,49c75,49,76,50,77,50c78,61,78,61,78,61c78,63,79,64,80,64c84,64,84,64,84,64c85,64,86,63,86,62c89,51,89,51,89,51c90,51,91,50,92,50c101,57,101,57,101,57c102,58,103,58,104,57c107,55,107,55,107,55c107,54,107,53,106,52c100,42,100,42,100,42c101,41,102,40,102,39c113,38,113,38,113,38c115,38,116,37,116,36c116,32,116,32,116,32c116,31,115,30,114,30xm84,39c80,39,77,36,77,32c77,28,80,25,84,25c88,25,91,28,91,32c91,36,88,39,84,39xe">
                  <v:path o:connectlocs="1568408,1638372;1875940,1360156;1875940,1174683;1445396,1174683;1476148,772817;1353136,618255;1076360,958294;799580,618255;615064,618255;615064,1051033;215272,1020117;61508,1143772;369035,1452895;61508,1700200;61508,1916589;492047,1885673;461295,2287539;584307,2442101;861088,2132978;1137864,2442101;1322384,2442101;1322384,2009323;1722171,2040239;1875940,1916589;953348,1762022;953348,1298333;953348,1762022;3167568,865555;3352088,463689;3290585,278216;2890792,494605;2737029,92738;2583260,0;2429496,401866;2060456,216388;1875940,278216;2060456,680078;1691420,834644;1599160,989205;1998952,1143772;1814432,1514722;1875940,1700200;2275728,1514722;2398745,1885673;2583260,1978411;2737029,1576545;3106064,1762022;3290585,1700200;3075313,1298333;3475100,1174683;3567360,989205;2583260,1205594;2583260,772817;2583260,1205594" o:connectangles="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rPr>
          <w:sz w:val="21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-655955</wp:posOffset>
                </wp:positionH>
                <wp:positionV relativeFrom="paragraph">
                  <wp:posOffset>5746750</wp:posOffset>
                </wp:positionV>
                <wp:extent cx="6624955" cy="2590800"/>
                <wp:effectExtent l="0" t="0" r="4445" b="3175"/>
                <wp:wrapNone/>
                <wp:docPr id="243" name="组合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4955" cy="2590800"/>
                          <a:chOff x="18909" y="62789"/>
                          <a:chExt cx="10433" cy="4080"/>
                        </a:xfrm>
                      </wpg:grpSpPr>
                      <wps:wsp>
                        <wps:cNvPr id="137" name="Freeform 74"/>
                        <wps:cNvSpPr>
                          <a:spLocks noChangeArrowheads="1"/>
                        </wps:cNvSpPr>
                        <wps:spPr bwMode="auto">
                          <a:xfrm>
                            <a:off x="26258" y="64642"/>
                            <a:ext cx="425" cy="375"/>
                          </a:xfrm>
                          <a:custGeom>
                            <a:avLst/>
                            <a:gdLst>
                              <a:gd name="T0" fmla="*/ 203452 w 461"/>
                              <a:gd name="T1" fmla="*/ 95902 h 409"/>
                              <a:gd name="T2" fmla="*/ 203452 w 461"/>
                              <a:gd name="T3" fmla="*/ 95902 h 409"/>
                              <a:gd name="T4" fmla="*/ 111425 w 461"/>
                              <a:gd name="T5" fmla="*/ 7654 h 409"/>
                              <a:gd name="T6" fmla="*/ 95636 w 461"/>
                              <a:gd name="T7" fmla="*/ 7654 h 409"/>
                              <a:gd name="T8" fmla="*/ 4060 w 461"/>
                              <a:gd name="T9" fmla="*/ 95902 h 409"/>
                              <a:gd name="T10" fmla="*/ 8120 w 461"/>
                              <a:gd name="T11" fmla="*/ 103556 h 409"/>
                              <a:gd name="T12" fmla="*/ 27969 w 461"/>
                              <a:gd name="T13" fmla="*/ 103556 h 409"/>
                              <a:gd name="T14" fmla="*/ 27969 w 461"/>
                              <a:gd name="T15" fmla="*/ 175595 h 409"/>
                              <a:gd name="T16" fmla="*/ 35638 w 461"/>
                              <a:gd name="T17" fmla="*/ 183700 h 409"/>
                              <a:gd name="T18" fmla="*/ 79847 w 461"/>
                              <a:gd name="T19" fmla="*/ 183700 h 409"/>
                              <a:gd name="T20" fmla="*/ 79847 w 461"/>
                              <a:gd name="T21" fmla="*/ 111661 h 409"/>
                              <a:gd name="T22" fmla="*/ 127665 w 461"/>
                              <a:gd name="T23" fmla="*/ 111661 h 409"/>
                              <a:gd name="T24" fmla="*/ 127665 w 461"/>
                              <a:gd name="T25" fmla="*/ 183700 h 409"/>
                              <a:gd name="T26" fmla="*/ 171874 w 461"/>
                              <a:gd name="T27" fmla="*/ 183700 h 409"/>
                              <a:gd name="T28" fmla="*/ 179543 w 461"/>
                              <a:gd name="T29" fmla="*/ 175595 h 409"/>
                              <a:gd name="T30" fmla="*/ 179543 w 461"/>
                              <a:gd name="T31" fmla="*/ 103556 h 409"/>
                              <a:gd name="T32" fmla="*/ 199843 w 461"/>
                              <a:gd name="T33" fmla="*/ 103556 h 409"/>
                              <a:gd name="T34" fmla="*/ 203452 w 461"/>
                              <a:gd name="T35" fmla="*/ 95902 h 409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</a:gdLst>
                            <a:ahLst/>
                            <a:cxnLst>
                              <a:cxn ang="T36">
                                <a:pos x="T0" y="T1"/>
                              </a:cxn>
                              <a:cxn ang="T37">
                                <a:pos x="T2" y="T3"/>
                              </a:cxn>
                              <a:cxn ang="T38">
                                <a:pos x="T4" y="T5"/>
                              </a:cxn>
                              <a:cxn ang="T39">
                                <a:pos x="T6" y="T7"/>
                              </a:cxn>
                              <a:cxn ang="T40">
                                <a:pos x="T8" y="T9"/>
                              </a:cxn>
                              <a:cxn ang="T41">
                                <a:pos x="T10" y="T11"/>
                              </a:cxn>
                              <a:cxn ang="T42">
                                <a:pos x="T12" y="T13"/>
                              </a:cxn>
                              <a:cxn ang="T43">
                                <a:pos x="T14" y="T15"/>
                              </a:cxn>
                              <a:cxn ang="T44">
                                <a:pos x="T16" y="T17"/>
                              </a:cxn>
                              <a:cxn ang="T45">
                                <a:pos x="T18" y="T19"/>
                              </a:cxn>
                              <a:cxn ang="T46">
                                <a:pos x="T20" y="T21"/>
                              </a:cxn>
                              <a:cxn ang="T47">
                                <a:pos x="T22" y="T23"/>
                              </a:cxn>
                              <a:cxn ang="T48">
                                <a:pos x="T24" y="T25"/>
                              </a:cxn>
                              <a:cxn ang="T49">
                                <a:pos x="T26" y="T27"/>
                              </a:cxn>
                              <a:cxn ang="T50">
                                <a:pos x="T28" y="T29"/>
                              </a:cxn>
                              <a:cxn ang="T51">
                                <a:pos x="T30" y="T31"/>
                              </a:cxn>
                              <a:cxn ang="T52">
                                <a:pos x="T32" y="T33"/>
                              </a:cxn>
                              <a:cxn ang="T53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461" h="409">
                                <a:moveTo>
                                  <a:pt x="451" y="213"/>
                                </a:moveTo>
                                <a:lnTo>
                                  <a:pt x="451" y="213"/>
                                </a:lnTo>
                                <a:cubicBezTo>
                                  <a:pt x="247" y="17"/>
                                  <a:pt x="247" y="17"/>
                                  <a:pt x="247" y="17"/>
                                </a:cubicBezTo>
                                <a:cubicBezTo>
                                  <a:pt x="238" y="0"/>
                                  <a:pt x="221" y="0"/>
                                  <a:pt x="212" y="17"/>
                                </a:cubicBezTo>
                                <a:cubicBezTo>
                                  <a:pt x="9" y="213"/>
                                  <a:pt x="9" y="213"/>
                                  <a:pt x="9" y="213"/>
                                </a:cubicBezTo>
                                <a:cubicBezTo>
                                  <a:pt x="0" y="221"/>
                                  <a:pt x="9" y="230"/>
                                  <a:pt x="18" y="230"/>
                                </a:cubicBezTo>
                                <a:cubicBezTo>
                                  <a:pt x="62" y="230"/>
                                  <a:pt x="62" y="230"/>
                                  <a:pt x="62" y="230"/>
                                </a:cubicBezTo>
                                <a:cubicBezTo>
                                  <a:pt x="62" y="390"/>
                                  <a:pt x="62" y="390"/>
                                  <a:pt x="62" y="390"/>
                                </a:cubicBezTo>
                                <a:cubicBezTo>
                                  <a:pt x="62" y="399"/>
                                  <a:pt x="62" y="408"/>
                                  <a:pt x="79" y="408"/>
                                </a:cubicBezTo>
                                <a:cubicBezTo>
                                  <a:pt x="177" y="408"/>
                                  <a:pt x="177" y="408"/>
                                  <a:pt x="177" y="408"/>
                                </a:cubicBezTo>
                                <a:cubicBezTo>
                                  <a:pt x="177" y="248"/>
                                  <a:pt x="177" y="248"/>
                                  <a:pt x="177" y="248"/>
                                </a:cubicBezTo>
                                <a:cubicBezTo>
                                  <a:pt x="283" y="248"/>
                                  <a:pt x="283" y="248"/>
                                  <a:pt x="283" y="248"/>
                                </a:cubicBezTo>
                                <a:cubicBezTo>
                                  <a:pt x="283" y="408"/>
                                  <a:pt x="283" y="408"/>
                                  <a:pt x="283" y="408"/>
                                </a:cubicBezTo>
                                <a:cubicBezTo>
                                  <a:pt x="381" y="408"/>
                                  <a:pt x="381" y="408"/>
                                  <a:pt x="381" y="408"/>
                                </a:cubicBezTo>
                                <a:cubicBezTo>
                                  <a:pt x="398" y="408"/>
                                  <a:pt x="398" y="399"/>
                                  <a:pt x="398" y="390"/>
                                </a:cubicBezTo>
                                <a:cubicBezTo>
                                  <a:pt x="398" y="230"/>
                                  <a:pt x="398" y="230"/>
                                  <a:pt x="398" y="230"/>
                                </a:cubicBezTo>
                                <a:cubicBezTo>
                                  <a:pt x="443" y="230"/>
                                  <a:pt x="443" y="230"/>
                                  <a:pt x="443" y="230"/>
                                </a:cubicBezTo>
                                <a:cubicBezTo>
                                  <a:pt x="451" y="230"/>
                                  <a:pt x="460" y="221"/>
                                  <a:pt x="451" y="213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44" name="Freeform 127"/>
                        <wps:cNvSpPr>
                          <a:spLocks noChangeArrowheads="1"/>
                        </wps:cNvSpPr>
                        <wps:spPr bwMode="auto">
                          <a:xfrm>
                            <a:off x="28886" y="63766"/>
                            <a:ext cx="457" cy="366"/>
                          </a:xfrm>
                          <a:custGeom>
                            <a:avLst/>
                            <a:gdLst>
                              <a:gd name="T0" fmla="*/ 76114 w 497"/>
                              <a:gd name="T1" fmla="*/ 87900 h 400"/>
                              <a:gd name="T2" fmla="*/ 76114 w 497"/>
                              <a:gd name="T3" fmla="*/ 87900 h 400"/>
                              <a:gd name="T4" fmla="*/ 111694 w 497"/>
                              <a:gd name="T5" fmla="*/ 123329 h 400"/>
                              <a:gd name="T6" fmla="*/ 147724 w 497"/>
                              <a:gd name="T7" fmla="*/ 87900 h 400"/>
                              <a:gd name="T8" fmla="*/ 111694 w 497"/>
                              <a:gd name="T9" fmla="*/ 52023 h 400"/>
                              <a:gd name="T10" fmla="*/ 76114 w 497"/>
                              <a:gd name="T11" fmla="*/ 87900 h 400"/>
                              <a:gd name="T12" fmla="*/ 52244 w 497"/>
                              <a:gd name="T13" fmla="*/ 75791 h 400"/>
                              <a:gd name="T14" fmla="*/ 52244 w 497"/>
                              <a:gd name="T15" fmla="*/ 75791 h 400"/>
                              <a:gd name="T16" fmla="*/ 111694 w 497"/>
                              <a:gd name="T17" fmla="*/ 28254 h 400"/>
                              <a:gd name="T18" fmla="*/ 155381 w 497"/>
                              <a:gd name="T19" fmla="*/ 43950 h 400"/>
                              <a:gd name="T20" fmla="*/ 175648 w 497"/>
                              <a:gd name="T21" fmla="*/ 43950 h 400"/>
                              <a:gd name="T22" fmla="*/ 175648 w 497"/>
                              <a:gd name="T23" fmla="*/ 24217 h 400"/>
                              <a:gd name="T24" fmla="*/ 111694 w 497"/>
                              <a:gd name="T25" fmla="*/ 0 h 400"/>
                              <a:gd name="T26" fmla="*/ 27923 w 497"/>
                              <a:gd name="T27" fmla="*/ 64131 h 400"/>
                              <a:gd name="T28" fmla="*/ 0 w 497"/>
                              <a:gd name="T29" fmla="*/ 64131 h 400"/>
                              <a:gd name="T30" fmla="*/ 0 w 497"/>
                              <a:gd name="T31" fmla="*/ 87900 h 400"/>
                              <a:gd name="T32" fmla="*/ 36030 w 497"/>
                              <a:gd name="T33" fmla="*/ 87900 h 400"/>
                              <a:gd name="T34" fmla="*/ 52244 w 497"/>
                              <a:gd name="T35" fmla="*/ 75791 h 400"/>
                              <a:gd name="T36" fmla="*/ 187357 w 497"/>
                              <a:gd name="T37" fmla="*/ 87900 h 400"/>
                              <a:gd name="T38" fmla="*/ 187357 w 497"/>
                              <a:gd name="T39" fmla="*/ 87900 h 400"/>
                              <a:gd name="T40" fmla="*/ 171594 w 497"/>
                              <a:gd name="T41" fmla="*/ 103597 h 400"/>
                              <a:gd name="T42" fmla="*/ 111694 w 497"/>
                              <a:gd name="T43" fmla="*/ 151134 h 400"/>
                              <a:gd name="T44" fmla="*/ 68007 w 497"/>
                              <a:gd name="T45" fmla="*/ 131402 h 400"/>
                              <a:gd name="T46" fmla="*/ 48190 w 497"/>
                              <a:gd name="T47" fmla="*/ 131402 h 400"/>
                              <a:gd name="T48" fmla="*/ 48190 w 497"/>
                              <a:gd name="T49" fmla="*/ 151134 h 400"/>
                              <a:gd name="T50" fmla="*/ 111694 w 497"/>
                              <a:gd name="T51" fmla="*/ 178940 h 400"/>
                              <a:gd name="T52" fmla="*/ 195915 w 497"/>
                              <a:gd name="T53" fmla="*/ 115257 h 400"/>
                              <a:gd name="T54" fmla="*/ 223388 w 497"/>
                              <a:gd name="T55" fmla="*/ 115257 h 400"/>
                              <a:gd name="T56" fmla="*/ 223388 w 497"/>
                              <a:gd name="T57" fmla="*/ 87900 h 400"/>
                              <a:gd name="T58" fmla="*/ 187357 w 497"/>
                              <a:gd name="T59" fmla="*/ 87900 h 400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</a:gdLst>
                            <a:ahLst/>
                            <a:cxnLst>
                              <a:cxn ang="T60">
                                <a:pos x="T0" y="T1"/>
                              </a:cxn>
                              <a:cxn ang="T61">
                                <a:pos x="T2" y="T3"/>
                              </a:cxn>
                              <a:cxn ang="T62">
                                <a:pos x="T4" y="T5"/>
                              </a:cxn>
                              <a:cxn ang="T63">
                                <a:pos x="T6" y="T7"/>
                              </a:cxn>
                              <a:cxn ang="T64">
                                <a:pos x="T8" y="T9"/>
                              </a:cxn>
                              <a:cxn ang="T65">
                                <a:pos x="T10" y="T11"/>
                              </a:cxn>
                              <a:cxn ang="T66">
                                <a:pos x="T12" y="T13"/>
                              </a:cxn>
                              <a:cxn ang="T67">
                                <a:pos x="T14" y="T15"/>
                              </a:cxn>
                              <a:cxn ang="T68">
                                <a:pos x="T16" y="T17"/>
                              </a:cxn>
                              <a:cxn ang="T69">
                                <a:pos x="T18" y="T19"/>
                              </a:cxn>
                              <a:cxn ang="T70">
                                <a:pos x="T20" y="T21"/>
                              </a:cxn>
                              <a:cxn ang="T71">
                                <a:pos x="T22" y="T23"/>
                              </a:cxn>
                              <a:cxn ang="T72">
                                <a:pos x="T24" y="T25"/>
                              </a:cxn>
                              <a:cxn ang="T73">
                                <a:pos x="T26" y="T27"/>
                              </a:cxn>
                              <a:cxn ang="T74">
                                <a:pos x="T28" y="T29"/>
                              </a:cxn>
                              <a:cxn ang="T75">
                                <a:pos x="T30" y="T31"/>
                              </a:cxn>
                              <a:cxn ang="T76">
                                <a:pos x="T32" y="T33"/>
                              </a:cxn>
                              <a:cxn ang="T77">
                                <a:pos x="T34" y="T35"/>
                              </a:cxn>
                              <a:cxn ang="T78">
                                <a:pos x="T36" y="T37"/>
                              </a:cxn>
                              <a:cxn ang="T79">
                                <a:pos x="T38" y="T39"/>
                              </a:cxn>
                              <a:cxn ang="T80">
                                <a:pos x="T40" y="T41"/>
                              </a:cxn>
                              <a:cxn ang="T81">
                                <a:pos x="T42" y="T43"/>
                              </a:cxn>
                              <a:cxn ang="T82">
                                <a:pos x="T44" y="T45"/>
                              </a:cxn>
                              <a:cxn ang="T83">
                                <a:pos x="T46" y="T47"/>
                              </a:cxn>
                              <a:cxn ang="T84">
                                <a:pos x="T48" y="T49"/>
                              </a:cxn>
                              <a:cxn ang="T85">
                                <a:pos x="T50" y="T51"/>
                              </a:cxn>
                              <a:cxn ang="T86">
                                <a:pos x="T52" y="T53"/>
                              </a:cxn>
                              <a:cxn ang="T87">
                                <a:pos x="T54" y="T55"/>
                              </a:cxn>
                              <a:cxn ang="T88">
                                <a:pos x="T56" y="T57"/>
                              </a:cxn>
                              <a:cxn ang="T89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497" h="400">
                                <a:moveTo>
                                  <a:pt x="169" y="196"/>
                                </a:moveTo>
                                <a:lnTo>
                                  <a:pt x="169" y="196"/>
                                </a:lnTo>
                                <a:cubicBezTo>
                                  <a:pt x="169" y="240"/>
                                  <a:pt x="204" y="275"/>
                                  <a:pt x="248" y="275"/>
                                </a:cubicBezTo>
                                <a:cubicBezTo>
                                  <a:pt x="292" y="275"/>
                                  <a:pt x="328" y="240"/>
                                  <a:pt x="328" y="196"/>
                                </a:cubicBezTo>
                                <a:cubicBezTo>
                                  <a:pt x="328" y="151"/>
                                  <a:pt x="292" y="116"/>
                                  <a:pt x="248" y="116"/>
                                </a:cubicBezTo>
                                <a:cubicBezTo>
                                  <a:pt x="204" y="116"/>
                                  <a:pt x="169" y="151"/>
                                  <a:pt x="169" y="196"/>
                                </a:cubicBezTo>
                                <a:close/>
                                <a:moveTo>
                                  <a:pt x="116" y="169"/>
                                </a:moveTo>
                                <a:lnTo>
                                  <a:pt x="116" y="169"/>
                                </a:lnTo>
                                <a:cubicBezTo>
                                  <a:pt x="124" y="107"/>
                                  <a:pt x="186" y="63"/>
                                  <a:pt x="248" y="63"/>
                                </a:cubicBezTo>
                                <a:cubicBezTo>
                                  <a:pt x="284" y="63"/>
                                  <a:pt x="319" y="71"/>
                                  <a:pt x="345" y="98"/>
                                </a:cubicBezTo>
                                <a:cubicBezTo>
                                  <a:pt x="354" y="107"/>
                                  <a:pt x="381" y="107"/>
                                  <a:pt x="390" y="98"/>
                                </a:cubicBezTo>
                                <a:cubicBezTo>
                                  <a:pt x="399" y="89"/>
                                  <a:pt x="399" y="71"/>
                                  <a:pt x="390" y="54"/>
                                </a:cubicBezTo>
                                <a:cubicBezTo>
                                  <a:pt x="354" y="18"/>
                                  <a:pt x="301" y="0"/>
                                  <a:pt x="248" y="0"/>
                                </a:cubicBezTo>
                                <a:cubicBezTo>
                                  <a:pt x="160" y="0"/>
                                  <a:pt x="80" y="54"/>
                                  <a:pt x="62" y="143"/>
                                </a:cubicBezTo>
                                <a:cubicBezTo>
                                  <a:pt x="0" y="143"/>
                                  <a:pt x="0" y="143"/>
                                  <a:pt x="0" y="143"/>
                                </a:cubicBezTo>
                                <a:cubicBezTo>
                                  <a:pt x="0" y="196"/>
                                  <a:pt x="0" y="196"/>
                                  <a:pt x="0" y="196"/>
                                </a:cubicBezTo>
                                <a:cubicBezTo>
                                  <a:pt x="80" y="196"/>
                                  <a:pt x="80" y="196"/>
                                  <a:pt x="80" y="196"/>
                                </a:cubicBezTo>
                                <a:cubicBezTo>
                                  <a:pt x="107" y="196"/>
                                  <a:pt x="107" y="178"/>
                                  <a:pt x="116" y="169"/>
                                </a:cubicBezTo>
                                <a:close/>
                                <a:moveTo>
                                  <a:pt x="416" y="196"/>
                                </a:moveTo>
                                <a:lnTo>
                                  <a:pt x="416" y="196"/>
                                </a:lnTo>
                                <a:cubicBezTo>
                                  <a:pt x="390" y="196"/>
                                  <a:pt x="390" y="222"/>
                                  <a:pt x="381" y="231"/>
                                </a:cubicBezTo>
                                <a:cubicBezTo>
                                  <a:pt x="372" y="293"/>
                                  <a:pt x="319" y="337"/>
                                  <a:pt x="248" y="337"/>
                                </a:cubicBezTo>
                                <a:cubicBezTo>
                                  <a:pt x="213" y="337"/>
                                  <a:pt x="177" y="319"/>
                                  <a:pt x="151" y="293"/>
                                </a:cubicBezTo>
                                <a:cubicBezTo>
                                  <a:pt x="142" y="284"/>
                                  <a:pt x="116" y="284"/>
                                  <a:pt x="107" y="293"/>
                                </a:cubicBezTo>
                                <a:cubicBezTo>
                                  <a:pt x="97" y="310"/>
                                  <a:pt x="97" y="328"/>
                                  <a:pt x="107" y="337"/>
                                </a:cubicBezTo>
                                <a:cubicBezTo>
                                  <a:pt x="142" y="373"/>
                                  <a:pt x="195" y="399"/>
                                  <a:pt x="248" y="399"/>
                                </a:cubicBezTo>
                                <a:cubicBezTo>
                                  <a:pt x="337" y="399"/>
                                  <a:pt x="416" y="337"/>
                                  <a:pt x="435" y="257"/>
                                </a:cubicBezTo>
                                <a:cubicBezTo>
                                  <a:pt x="496" y="257"/>
                                  <a:pt x="496" y="257"/>
                                  <a:pt x="496" y="257"/>
                                </a:cubicBezTo>
                                <a:cubicBezTo>
                                  <a:pt x="496" y="196"/>
                                  <a:pt x="496" y="196"/>
                                  <a:pt x="496" y="196"/>
                                </a:cubicBezTo>
                                <a:lnTo>
                                  <a:pt x="416" y="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38" name="Freeform 146"/>
                        <wps:cNvSpPr>
                          <a:spLocks noChangeArrowheads="1"/>
                        </wps:cNvSpPr>
                        <wps:spPr bwMode="auto">
                          <a:xfrm>
                            <a:off x="27207" y="62846"/>
                            <a:ext cx="327" cy="454"/>
                          </a:xfrm>
                          <a:custGeom>
                            <a:avLst/>
                            <a:gdLst>
                              <a:gd name="T0" fmla="*/ 143223 w 356"/>
                              <a:gd name="T1" fmla="*/ 24148 h 497"/>
                              <a:gd name="T2" fmla="*/ 143223 w 356"/>
                              <a:gd name="T3" fmla="*/ 24148 h 497"/>
                              <a:gd name="T4" fmla="*/ 127460 w 356"/>
                              <a:gd name="T5" fmla="*/ 55451 h 497"/>
                              <a:gd name="T6" fmla="*/ 31978 w 356"/>
                              <a:gd name="T7" fmla="*/ 55451 h 497"/>
                              <a:gd name="T8" fmla="*/ 16214 w 356"/>
                              <a:gd name="T9" fmla="*/ 24148 h 497"/>
                              <a:gd name="T10" fmla="*/ 0 w 356"/>
                              <a:gd name="T11" fmla="*/ 39799 h 497"/>
                              <a:gd name="T12" fmla="*/ 0 w 356"/>
                              <a:gd name="T13" fmla="*/ 206151 h 497"/>
                              <a:gd name="T14" fmla="*/ 16214 w 356"/>
                              <a:gd name="T15" fmla="*/ 221803 h 497"/>
                              <a:gd name="T16" fmla="*/ 143223 w 356"/>
                              <a:gd name="T17" fmla="*/ 221803 h 497"/>
                              <a:gd name="T18" fmla="*/ 159888 w 356"/>
                              <a:gd name="T19" fmla="*/ 206151 h 497"/>
                              <a:gd name="T20" fmla="*/ 159888 w 356"/>
                              <a:gd name="T21" fmla="*/ 39799 h 497"/>
                              <a:gd name="T22" fmla="*/ 143223 w 356"/>
                              <a:gd name="T23" fmla="*/ 24148 h 497"/>
                              <a:gd name="T24" fmla="*/ 119353 w 356"/>
                              <a:gd name="T25" fmla="*/ 43824 h 497"/>
                              <a:gd name="T26" fmla="*/ 119353 w 356"/>
                              <a:gd name="T27" fmla="*/ 43824 h 497"/>
                              <a:gd name="T28" fmla="*/ 131513 w 356"/>
                              <a:gd name="T29" fmla="*/ 24148 h 497"/>
                              <a:gd name="T30" fmla="*/ 103589 w 356"/>
                              <a:gd name="T31" fmla="*/ 24148 h 497"/>
                              <a:gd name="T32" fmla="*/ 95482 w 356"/>
                              <a:gd name="T33" fmla="*/ 0 h 497"/>
                              <a:gd name="T34" fmla="*/ 59902 w 356"/>
                              <a:gd name="T35" fmla="*/ 0 h 497"/>
                              <a:gd name="T36" fmla="*/ 51795 w 356"/>
                              <a:gd name="T37" fmla="*/ 24148 h 497"/>
                              <a:gd name="T38" fmla="*/ 27474 w 356"/>
                              <a:gd name="T39" fmla="*/ 24148 h 497"/>
                              <a:gd name="T40" fmla="*/ 40085 w 356"/>
                              <a:gd name="T41" fmla="*/ 43824 h 497"/>
                              <a:gd name="T42" fmla="*/ 119353 w 356"/>
                              <a:gd name="T43" fmla="*/ 43824 h 497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</a:gdLst>
                            <a:ahLst/>
                            <a:cxnLst>
                              <a:cxn ang="T44">
                                <a:pos x="T0" y="T1"/>
                              </a:cxn>
                              <a:cxn ang="T45">
                                <a:pos x="T2" y="T3"/>
                              </a:cxn>
                              <a:cxn ang="T46">
                                <a:pos x="T4" y="T5"/>
                              </a:cxn>
                              <a:cxn ang="T47">
                                <a:pos x="T6" y="T7"/>
                              </a:cxn>
                              <a:cxn ang="T48">
                                <a:pos x="T8" y="T9"/>
                              </a:cxn>
                              <a:cxn ang="T49">
                                <a:pos x="T10" y="T11"/>
                              </a:cxn>
                              <a:cxn ang="T50">
                                <a:pos x="T12" y="T13"/>
                              </a:cxn>
                              <a:cxn ang="T51">
                                <a:pos x="T14" y="T15"/>
                              </a:cxn>
                              <a:cxn ang="T52">
                                <a:pos x="T16" y="T17"/>
                              </a:cxn>
                              <a:cxn ang="T53">
                                <a:pos x="T18" y="T19"/>
                              </a:cxn>
                              <a:cxn ang="T54">
                                <a:pos x="T20" y="T21"/>
                              </a:cxn>
                              <a:cxn ang="T55">
                                <a:pos x="T22" y="T23"/>
                              </a:cxn>
                              <a:cxn ang="T56">
                                <a:pos x="T24" y="T25"/>
                              </a:cxn>
                              <a:cxn ang="T57">
                                <a:pos x="T26" y="T27"/>
                              </a:cxn>
                              <a:cxn ang="T58">
                                <a:pos x="T28" y="T29"/>
                              </a:cxn>
                              <a:cxn ang="T59">
                                <a:pos x="T30" y="T31"/>
                              </a:cxn>
                              <a:cxn ang="T60">
                                <a:pos x="T32" y="T33"/>
                              </a:cxn>
                              <a:cxn ang="T61">
                                <a:pos x="T34" y="T35"/>
                              </a:cxn>
                              <a:cxn ang="T62">
                                <a:pos x="T36" y="T37"/>
                              </a:cxn>
                              <a:cxn ang="T63">
                                <a:pos x="T38" y="T39"/>
                              </a:cxn>
                              <a:cxn ang="T64">
                                <a:pos x="T40" y="T41"/>
                              </a:cxn>
                              <a:cxn ang="T65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356" h="497">
                                <a:moveTo>
                                  <a:pt x="318" y="54"/>
                                </a:moveTo>
                                <a:lnTo>
                                  <a:pt x="318" y="54"/>
                                </a:lnTo>
                                <a:cubicBezTo>
                                  <a:pt x="283" y="124"/>
                                  <a:pt x="283" y="124"/>
                                  <a:pt x="283" y="124"/>
                                </a:cubicBezTo>
                                <a:cubicBezTo>
                                  <a:pt x="71" y="124"/>
                                  <a:pt x="71" y="124"/>
                                  <a:pt x="71" y="124"/>
                                </a:cubicBezTo>
                                <a:cubicBezTo>
                                  <a:pt x="36" y="54"/>
                                  <a:pt x="36" y="54"/>
                                  <a:pt x="36" y="54"/>
                                </a:cubicBezTo>
                                <a:cubicBezTo>
                                  <a:pt x="17" y="54"/>
                                  <a:pt x="0" y="71"/>
                                  <a:pt x="0" y="89"/>
                                </a:cubicBezTo>
                                <a:cubicBezTo>
                                  <a:pt x="0" y="461"/>
                                  <a:pt x="0" y="461"/>
                                  <a:pt x="0" y="461"/>
                                </a:cubicBezTo>
                                <a:cubicBezTo>
                                  <a:pt x="0" y="487"/>
                                  <a:pt x="17" y="496"/>
                                  <a:pt x="36" y="496"/>
                                </a:cubicBezTo>
                                <a:cubicBezTo>
                                  <a:pt x="318" y="496"/>
                                  <a:pt x="318" y="496"/>
                                  <a:pt x="318" y="496"/>
                                </a:cubicBezTo>
                                <a:cubicBezTo>
                                  <a:pt x="336" y="496"/>
                                  <a:pt x="355" y="487"/>
                                  <a:pt x="355" y="461"/>
                                </a:cubicBezTo>
                                <a:cubicBezTo>
                                  <a:pt x="355" y="89"/>
                                  <a:pt x="355" y="89"/>
                                  <a:pt x="355" y="89"/>
                                </a:cubicBezTo>
                                <a:cubicBezTo>
                                  <a:pt x="355" y="71"/>
                                  <a:pt x="336" y="54"/>
                                  <a:pt x="318" y="54"/>
                                </a:cubicBezTo>
                                <a:close/>
                                <a:moveTo>
                                  <a:pt x="265" y="98"/>
                                </a:moveTo>
                                <a:lnTo>
                                  <a:pt x="265" y="98"/>
                                </a:lnTo>
                                <a:cubicBezTo>
                                  <a:pt x="292" y="54"/>
                                  <a:pt x="292" y="54"/>
                                  <a:pt x="292" y="54"/>
                                </a:cubicBezTo>
                                <a:cubicBezTo>
                                  <a:pt x="230" y="54"/>
                                  <a:pt x="230" y="54"/>
                                  <a:pt x="230" y="54"/>
                                </a:cubicBezTo>
                                <a:cubicBezTo>
                                  <a:pt x="212" y="0"/>
                                  <a:pt x="212" y="0"/>
                                  <a:pt x="212" y="0"/>
                                </a:cubicBezTo>
                                <a:cubicBezTo>
                                  <a:pt x="133" y="0"/>
                                  <a:pt x="133" y="0"/>
                                  <a:pt x="133" y="0"/>
                                </a:cubicBezTo>
                                <a:cubicBezTo>
                                  <a:pt x="115" y="54"/>
                                  <a:pt x="115" y="54"/>
                                  <a:pt x="115" y="54"/>
                                </a:cubicBezTo>
                                <a:cubicBezTo>
                                  <a:pt x="61" y="54"/>
                                  <a:pt x="61" y="54"/>
                                  <a:pt x="61" y="54"/>
                                </a:cubicBezTo>
                                <a:cubicBezTo>
                                  <a:pt x="89" y="98"/>
                                  <a:pt x="89" y="98"/>
                                  <a:pt x="89" y="98"/>
                                </a:cubicBezTo>
                                <a:lnTo>
                                  <a:pt x="265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39" name="Freeform 39"/>
                        <wps:cNvSpPr>
                          <a:spLocks noChangeArrowheads="1"/>
                        </wps:cNvSpPr>
                        <wps:spPr bwMode="auto">
                          <a:xfrm>
                            <a:off x="25364" y="66435"/>
                            <a:ext cx="408" cy="408"/>
                          </a:xfrm>
                          <a:custGeom>
                            <a:avLst/>
                            <a:gdLst>
                              <a:gd name="T0" fmla="*/ 179752 w 444"/>
                              <a:gd name="T1" fmla="*/ 23877 h 444"/>
                              <a:gd name="T2" fmla="*/ 179752 w 444"/>
                              <a:gd name="T3" fmla="*/ 23877 h 444"/>
                              <a:gd name="T4" fmla="*/ 167589 w 444"/>
                              <a:gd name="T5" fmla="*/ 23877 h 444"/>
                              <a:gd name="T6" fmla="*/ 167589 w 444"/>
                              <a:gd name="T7" fmla="*/ 44150 h 444"/>
                              <a:gd name="T8" fmla="*/ 131998 w 444"/>
                              <a:gd name="T9" fmla="*/ 44150 h 444"/>
                              <a:gd name="T10" fmla="*/ 131998 w 444"/>
                              <a:gd name="T11" fmla="*/ 23877 h 444"/>
                              <a:gd name="T12" fmla="*/ 68027 w 444"/>
                              <a:gd name="T13" fmla="*/ 23877 h 444"/>
                              <a:gd name="T14" fmla="*/ 68027 w 444"/>
                              <a:gd name="T15" fmla="*/ 44150 h 444"/>
                              <a:gd name="T16" fmla="*/ 31986 w 444"/>
                              <a:gd name="T17" fmla="*/ 44150 h 444"/>
                              <a:gd name="T18" fmla="*/ 31986 w 444"/>
                              <a:gd name="T19" fmla="*/ 23877 h 444"/>
                              <a:gd name="T20" fmla="*/ 20273 w 444"/>
                              <a:gd name="T21" fmla="*/ 23877 h 444"/>
                              <a:gd name="T22" fmla="*/ 0 w 444"/>
                              <a:gd name="T23" fmla="*/ 44150 h 444"/>
                              <a:gd name="T24" fmla="*/ 0 w 444"/>
                              <a:gd name="T25" fmla="*/ 179752 h 444"/>
                              <a:gd name="T26" fmla="*/ 20273 w 444"/>
                              <a:gd name="T27" fmla="*/ 199574 h 444"/>
                              <a:gd name="T28" fmla="*/ 179752 w 444"/>
                              <a:gd name="T29" fmla="*/ 199574 h 444"/>
                              <a:gd name="T30" fmla="*/ 199574 w 444"/>
                              <a:gd name="T31" fmla="*/ 179752 h 444"/>
                              <a:gd name="T32" fmla="*/ 199574 w 444"/>
                              <a:gd name="T33" fmla="*/ 44150 h 444"/>
                              <a:gd name="T34" fmla="*/ 179752 w 444"/>
                              <a:gd name="T35" fmla="*/ 23877 h 444"/>
                              <a:gd name="T36" fmla="*/ 179752 w 444"/>
                              <a:gd name="T37" fmla="*/ 179752 h 444"/>
                              <a:gd name="T38" fmla="*/ 179752 w 444"/>
                              <a:gd name="T39" fmla="*/ 179752 h 444"/>
                              <a:gd name="T40" fmla="*/ 20273 w 444"/>
                              <a:gd name="T41" fmla="*/ 179752 h 444"/>
                              <a:gd name="T42" fmla="*/ 20273 w 444"/>
                              <a:gd name="T43" fmla="*/ 88299 h 444"/>
                              <a:gd name="T44" fmla="*/ 179752 w 444"/>
                              <a:gd name="T45" fmla="*/ 88299 h 444"/>
                              <a:gd name="T46" fmla="*/ 179752 w 444"/>
                              <a:gd name="T47" fmla="*/ 179752 h 444"/>
                              <a:gd name="T48" fmla="*/ 55863 w 444"/>
                              <a:gd name="T49" fmla="*/ 0 h 444"/>
                              <a:gd name="T50" fmla="*/ 55863 w 444"/>
                              <a:gd name="T51" fmla="*/ 0 h 444"/>
                              <a:gd name="T52" fmla="*/ 40095 w 444"/>
                              <a:gd name="T53" fmla="*/ 0 h 444"/>
                              <a:gd name="T54" fmla="*/ 40095 w 444"/>
                              <a:gd name="T55" fmla="*/ 40095 h 444"/>
                              <a:gd name="T56" fmla="*/ 55863 w 444"/>
                              <a:gd name="T57" fmla="*/ 40095 h 444"/>
                              <a:gd name="T58" fmla="*/ 55863 w 444"/>
                              <a:gd name="T59" fmla="*/ 0 h 444"/>
                              <a:gd name="T60" fmla="*/ 159479 w 444"/>
                              <a:gd name="T61" fmla="*/ 0 h 444"/>
                              <a:gd name="T62" fmla="*/ 159479 w 444"/>
                              <a:gd name="T63" fmla="*/ 0 h 444"/>
                              <a:gd name="T64" fmla="*/ 143712 w 444"/>
                              <a:gd name="T65" fmla="*/ 0 h 444"/>
                              <a:gd name="T66" fmla="*/ 143712 w 444"/>
                              <a:gd name="T67" fmla="*/ 40095 h 444"/>
                              <a:gd name="T68" fmla="*/ 159479 w 444"/>
                              <a:gd name="T69" fmla="*/ 40095 h 444"/>
                              <a:gd name="T70" fmla="*/ 159479 w 444"/>
                              <a:gd name="T71" fmla="*/ 0 h 444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</a:gdLst>
                            <a:ahLst/>
                            <a:cxnLst>
                              <a:cxn ang="T72">
                                <a:pos x="T0" y="T1"/>
                              </a:cxn>
                              <a:cxn ang="T73">
                                <a:pos x="T2" y="T3"/>
                              </a:cxn>
                              <a:cxn ang="T74">
                                <a:pos x="T4" y="T5"/>
                              </a:cxn>
                              <a:cxn ang="T75">
                                <a:pos x="T6" y="T7"/>
                              </a:cxn>
                              <a:cxn ang="T76">
                                <a:pos x="T8" y="T9"/>
                              </a:cxn>
                              <a:cxn ang="T77">
                                <a:pos x="T10" y="T11"/>
                              </a:cxn>
                              <a:cxn ang="T78">
                                <a:pos x="T12" y="T13"/>
                              </a:cxn>
                              <a:cxn ang="T79">
                                <a:pos x="T14" y="T15"/>
                              </a:cxn>
                              <a:cxn ang="T80">
                                <a:pos x="T16" y="T17"/>
                              </a:cxn>
                              <a:cxn ang="T81">
                                <a:pos x="T18" y="T19"/>
                              </a:cxn>
                              <a:cxn ang="T82">
                                <a:pos x="T20" y="T21"/>
                              </a:cxn>
                              <a:cxn ang="T83">
                                <a:pos x="T22" y="T23"/>
                              </a:cxn>
                              <a:cxn ang="T84">
                                <a:pos x="T24" y="T25"/>
                              </a:cxn>
                              <a:cxn ang="T85">
                                <a:pos x="T26" y="T27"/>
                              </a:cxn>
                              <a:cxn ang="T86">
                                <a:pos x="T28" y="T29"/>
                              </a:cxn>
                              <a:cxn ang="T87">
                                <a:pos x="T30" y="T31"/>
                              </a:cxn>
                              <a:cxn ang="T88">
                                <a:pos x="T32" y="T33"/>
                              </a:cxn>
                              <a:cxn ang="T89">
                                <a:pos x="T34" y="T35"/>
                              </a:cxn>
                              <a:cxn ang="T90">
                                <a:pos x="T36" y="T37"/>
                              </a:cxn>
                              <a:cxn ang="T91">
                                <a:pos x="T38" y="T39"/>
                              </a:cxn>
                              <a:cxn ang="T92">
                                <a:pos x="T40" y="T41"/>
                              </a:cxn>
                              <a:cxn ang="T93">
                                <a:pos x="T42" y="T43"/>
                              </a:cxn>
                              <a:cxn ang="T94">
                                <a:pos x="T44" y="T45"/>
                              </a:cxn>
                              <a:cxn ang="T95">
                                <a:pos x="T46" y="T47"/>
                              </a:cxn>
                              <a:cxn ang="T96">
                                <a:pos x="T48" y="T49"/>
                              </a:cxn>
                              <a:cxn ang="T97">
                                <a:pos x="T50" y="T51"/>
                              </a:cxn>
                              <a:cxn ang="T98">
                                <a:pos x="T52" y="T53"/>
                              </a:cxn>
                              <a:cxn ang="T99">
                                <a:pos x="T54" y="T55"/>
                              </a:cxn>
                              <a:cxn ang="T100">
                                <a:pos x="T56" y="T57"/>
                              </a:cxn>
                              <a:cxn ang="T101">
                                <a:pos x="T58" y="T59"/>
                              </a:cxn>
                              <a:cxn ang="T102">
                                <a:pos x="T60" y="T61"/>
                              </a:cxn>
                              <a:cxn ang="T103">
                                <a:pos x="T62" y="T63"/>
                              </a:cxn>
                              <a:cxn ang="T104">
                                <a:pos x="T64" y="T65"/>
                              </a:cxn>
                              <a:cxn ang="T105">
                                <a:pos x="T66" y="T67"/>
                              </a:cxn>
                              <a:cxn ang="T106">
                                <a:pos x="T68" y="T69"/>
                              </a:cxn>
                              <a:cxn ang="T107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444" h="444">
                                <a:moveTo>
                                  <a:pt x="399" y="53"/>
                                </a:moveTo>
                                <a:lnTo>
                                  <a:pt x="399" y="53"/>
                                </a:lnTo>
                                <a:cubicBezTo>
                                  <a:pt x="372" y="53"/>
                                  <a:pt x="372" y="53"/>
                                  <a:pt x="372" y="53"/>
                                </a:cubicBezTo>
                                <a:cubicBezTo>
                                  <a:pt x="372" y="98"/>
                                  <a:pt x="372" y="98"/>
                                  <a:pt x="372" y="98"/>
                                </a:cubicBezTo>
                                <a:cubicBezTo>
                                  <a:pt x="293" y="98"/>
                                  <a:pt x="293" y="98"/>
                                  <a:pt x="293" y="98"/>
                                </a:cubicBezTo>
                                <a:cubicBezTo>
                                  <a:pt x="293" y="53"/>
                                  <a:pt x="293" y="53"/>
                                  <a:pt x="293" y="53"/>
                                </a:cubicBezTo>
                                <a:cubicBezTo>
                                  <a:pt x="151" y="53"/>
                                  <a:pt x="151" y="53"/>
                                  <a:pt x="151" y="53"/>
                                </a:cubicBezTo>
                                <a:cubicBezTo>
                                  <a:pt x="151" y="98"/>
                                  <a:pt x="151" y="98"/>
                                  <a:pt x="151" y="98"/>
                                </a:cubicBezTo>
                                <a:cubicBezTo>
                                  <a:pt x="71" y="98"/>
                                  <a:pt x="71" y="98"/>
                                  <a:pt x="71" y="98"/>
                                </a:cubicBezTo>
                                <a:cubicBezTo>
                                  <a:pt x="71" y="53"/>
                                  <a:pt x="71" y="53"/>
                                  <a:pt x="71" y="53"/>
                                </a:cubicBezTo>
                                <a:cubicBezTo>
                                  <a:pt x="45" y="53"/>
                                  <a:pt x="45" y="53"/>
                                  <a:pt x="45" y="53"/>
                                </a:cubicBezTo>
                                <a:cubicBezTo>
                                  <a:pt x="18" y="53"/>
                                  <a:pt x="0" y="71"/>
                                  <a:pt x="0" y="98"/>
                                </a:cubicBezTo>
                                <a:cubicBezTo>
                                  <a:pt x="0" y="399"/>
                                  <a:pt x="0" y="399"/>
                                  <a:pt x="0" y="399"/>
                                </a:cubicBezTo>
                                <a:cubicBezTo>
                                  <a:pt x="0" y="425"/>
                                  <a:pt x="18" y="443"/>
                                  <a:pt x="45" y="443"/>
                                </a:cubicBezTo>
                                <a:cubicBezTo>
                                  <a:pt x="399" y="443"/>
                                  <a:pt x="399" y="443"/>
                                  <a:pt x="399" y="443"/>
                                </a:cubicBezTo>
                                <a:cubicBezTo>
                                  <a:pt x="425" y="443"/>
                                  <a:pt x="443" y="425"/>
                                  <a:pt x="443" y="399"/>
                                </a:cubicBezTo>
                                <a:cubicBezTo>
                                  <a:pt x="443" y="98"/>
                                  <a:pt x="443" y="98"/>
                                  <a:pt x="443" y="98"/>
                                </a:cubicBezTo>
                                <a:cubicBezTo>
                                  <a:pt x="443" y="71"/>
                                  <a:pt x="425" y="53"/>
                                  <a:pt x="399" y="53"/>
                                </a:cubicBezTo>
                                <a:close/>
                                <a:moveTo>
                                  <a:pt x="399" y="399"/>
                                </a:moveTo>
                                <a:lnTo>
                                  <a:pt x="399" y="399"/>
                                </a:lnTo>
                                <a:cubicBezTo>
                                  <a:pt x="45" y="399"/>
                                  <a:pt x="45" y="399"/>
                                  <a:pt x="45" y="399"/>
                                </a:cubicBezTo>
                                <a:cubicBezTo>
                                  <a:pt x="45" y="196"/>
                                  <a:pt x="45" y="196"/>
                                  <a:pt x="45" y="196"/>
                                </a:cubicBezTo>
                                <a:cubicBezTo>
                                  <a:pt x="399" y="196"/>
                                  <a:pt x="399" y="196"/>
                                  <a:pt x="399" y="196"/>
                                </a:cubicBezTo>
                                <a:lnTo>
                                  <a:pt x="399" y="399"/>
                                </a:lnTo>
                                <a:close/>
                                <a:moveTo>
                                  <a:pt x="124" y="0"/>
                                </a:moveTo>
                                <a:lnTo>
                                  <a:pt x="124" y="0"/>
                                </a:lnTo>
                                <a:cubicBezTo>
                                  <a:pt x="89" y="0"/>
                                  <a:pt x="89" y="0"/>
                                  <a:pt x="89" y="0"/>
                                </a:cubicBezTo>
                                <a:cubicBezTo>
                                  <a:pt x="89" y="89"/>
                                  <a:pt x="89" y="89"/>
                                  <a:pt x="89" y="89"/>
                                </a:cubicBezTo>
                                <a:cubicBezTo>
                                  <a:pt x="124" y="89"/>
                                  <a:pt x="124" y="89"/>
                                  <a:pt x="124" y="89"/>
                                </a:cubicBezTo>
                                <a:lnTo>
                                  <a:pt x="124" y="0"/>
                                </a:lnTo>
                                <a:close/>
                                <a:moveTo>
                                  <a:pt x="354" y="0"/>
                                </a:moveTo>
                                <a:lnTo>
                                  <a:pt x="354" y="0"/>
                                </a:lnTo>
                                <a:cubicBezTo>
                                  <a:pt x="319" y="0"/>
                                  <a:pt x="319" y="0"/>
                                  <a:pt x="319" y="0"/>
                                </a:cubicBezTo>
                                <a:cubicBezTo>
                                  <a:pt x="319" y="89"/>
                                  <a:pt x="319" y="89"/>
                                  <a:pt x="319" y="89"/>
                                </a:cubicBezTo>
                                <a:cubicBezTo>
                                  <a:pt x="354" y="89"/>
                                  <a:pt x="354" y="89"/>
                                  <a:pt x="354" y="89"/>
                                </a:cubicBezTo>
                                <a:lnTo>
                                  <a:pt x="3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40" name="Freeform 112"/>
                        <wps:cNvSpPr>
                          <a:spLocks noChangeArrowheads="1"/>
                        </wps:cNvSpPr>
                        <wps:spPr bwMode="auto">
                          <a:xfrm>
                            <a:off x="18961" y="66435"/>
                            <a:ext cx="353" cy="408"/>
                          </a:xfrm>
                          <a:custGeom>
                            <a:avLst/>
                            <a:gdLst>
                              <a:gd name="T0" fmla="*/ 153071 w 390"/>
                              <a:gd name="T1" fmla="*/ 0 h 444"/>
                              <a:gd name="T2" fmla="*/ 0 w 390"/>
                              <a:gd name="T3" fmla="*/ 23877 h 444"/>
                              <a:gd name="T4" fmla="*/ 19522 w 390"/>
                              <a:gd name="T5" fmla="*/ 199574 h 444"/>
                              <a:gd name="T6" fmla="*/ 172593 w 390"/>
                              <a:gd name="T7" fmla="*/ 179752 h 444"/>
                              <a:gd name="T8" fmla="*/ 153071 w 390"/>
                              <a:gd name="T9" fmla="*/ 0 h 444"/>
                              <a:gd name="T10" fmla="*/ 153071 w 390"/>
                              <a:gd name="T11" fmla="*/ 179752 h 444"/>
                              <a:gd name="T12" fmla="*/ 19522 w 390"/>
                              <a:gd name="T13" fmla="*/ 23877 h 444"/>
                              <a:gd name="T14" fmla="*/ 153071 w 390"/>
                              <a:gd name="T15" fmla="*/ 179752 h 444"/>
                              <a:gd name="T16" fmla="*/ 98054 w 390"/>
                              <a:gd name="T17" fmla="*/ 123889 h 444"/>
                              <a:gd name="T18" fmla="*/ 43037 w 390"/>
                              <a:gd name="T19" fmla="*/ 136053 h 444"/>
                              <a:gd name="T20" fmla="*/ 98054 w 390"/>
                              <a:gd name="T21" fmla="*/ 123889 h 444"/>
                              <a:gd name="T22" fmla="*/ 129556 w 390"/>
                              <a:gd name="T23" fmla="*/ 79740 h 444"/>
                              <a:gd name="T24" fmla="*/ 86519 w 390"/>
                              <a:gd name="T25" fmla="*/ 88299 h 444"/>
                              <a:gd name="T26" fmla="*/ 129556 w 390"/>
                              <a:gd name="T27" fmla="*/ 79740 h 444"/>
                              <a:gd name="T28" fmla="*/ 86519 w 390"/>
                              <a:gd name="T29" fmla="*/ 68027 h 444"/>
                              <a:gd name="T30" fmla="*/ 129556 w 390"/>
                              <a:gd name="T31" fmla="*/ 44150 h 444"/>
                              <a:gd name="T32" fmla="*/ 86519 w 390"/>
                              <a:gd name="T33" fmla="*/ 68027 h 444"/>
                              <a:gd name="T34" fmla="*/ 74539 w 390"/>
                              <a:gd name="T35" fmla="*/ 44150 h 444"/>
                              <a:gd name="T36" fmla="*/ 43037 w 390"/>
                              <a:gd name="T37" fmla="*/ 88299 h 444"/>
                              <a:gd name="T38" fmla="*/ 74539 w 390"/>
                              <a:gd name="T39" fmla="*/ 44150 h 444"/>
                              <a:gd name="T40" fmla="*/ 62560 w 390"/>
                              <a:gd name="T41" fmla="*/ 100013 h 444"/>
                              <a:gd name="T42" fmla="*/ 43037 w 390"/>
                              <a:gd name="T43" fmla="*/ 112176 h 444"/>
                              <a:gd name="T44" fmla="*/ 62560 w 390"/>
                              <a:gd name="T45" fmla="*/ 100013 h 444"/>
                              <a:gd name="T46" fmla="*/ 74539 w 390"/>
                              <a:gd name="T47" fmla="*/ 112176 h 444"/>
                              <a:gd name="T48" fmla="*/ 129556 w 390"/>
                              <a:gd name="T49" fmla="*/ 100013 h 444"/>
                              <a:gd name="T50" fmla="*/ 74539 w 390"/>
                              <a:gd name="T51" fmla="*/ 112176 h 444"/>
                              <a:gd name="T52" fmla="*/ 129556 w 390"/>
                              <a:gd name="T53" fmla="*/ 143712 h 444"/>
                              <a:gd name="T54" fmla="*/ 43037 w 390"/>
                              <a:gd name="T55" fmla="*/ 155875 h 444"/>
                              <a:gd name="T56" fmla="*/ 129556 w 390"/>
                              <a:gd name="T57" fmla="*/ 143712 h 444"/>
                              <a:gd name="T58" fmla="*/ 110034 w 390"/>
                              <a:gd name="T59" fmla="*/ 136053 h 444"/>
                              <a:gd name="T60" fmla="*/ 129556 w 390"/>
                              <a:gd name="T61" fmla="*/ 123889 h 444"/>
                              <a:gd name="T62" fmla="*/ 110034 w 390"/>
                              <a:gd name="T63" fmla="*/ 136053 h 444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</a:gdLst>
                            <a:ahLst/>
                            <a:cxnLst>
                              <a:cxn ang="T64">
                                <a:pos x="T0" y="T1"/>
                              </a:cxn>
                              <a:cxn ang="T65">
                                <a:pos x="T2" y="T3"/>
                              </a:cxn>
                              <a:cxn ang="T66">
                                <a:pos x="T4" y="T5"/>
                              </a:cxn>
                              <a:cxn ang="T67">
                                <a:pos x="T6" y="T7"/>
                              </a:cxn>
                              <a:cxn ang="T68">
                                <a:pos x="T8" y="T9"/>
                              </a:cxn>
                              <a:cxn ang="T69">
                                <a:pos x="T10" y="T11"/>
                              </a:cxn>
                              <a:cxn ang="T70">
                                <a:pos x="T12" y="T13"/>
                              </a:cxn>
                              <a:cxn ang="T71">
                                <a:pos x="T14" y="T15"/>
                              </a:cxn>
                              <a:cxn ang="T72">
                                <a:pos x="T16" y="T17"/>
                              </a:cxn>
                              <a:cxn ang="T73">
                                <a:pos x="T18" y="T19"/>
                              </a:cxn>
                              <a:cxn ang="T74">
                                <a:pos x="T20" y="T21"/>
                              </a:cxn>
                              <a:cxn ang="T75">
                                <a:pos x="T22" y="T23"/>
                              </a:cxn>
                              <a:cxn ang="T76">
                                <a:pos x="T24" y="T25"/>
                              </a:cxn>
                              <a:cxn ang="T77">
                                <a:pos x="T26" y="T27"/>
                              </a:cxn>
                              <a:cxn ang="T78">
                                <a:pos x="T28" y="T29"/>
                              </a:cxn>
                              <a:cxn ang="T79">
                                <a:pos x="T30" y="T31"/>
                              </a:cxn>
                              <a:cxn ang="T80">
                                <a:pos x="T32" y="T33"/>
                              </a:cxn>
                              <a:cxn ang="T81">
                                <a:pos x="T34" y="T35"/>
                              </a:cxn>
                              <a:cxn ang="T82">
                                <a:pos x="T36" y="T37"/>
                              </a:cxn>
                              <a:cxn ang="T83">
                                <a:pos x="T38" y="T39"/>
                              </a:cxn>
                              <a:cxn ang="T84">
                                <a:pos x="T40" y="T41"/>
                              </a:cxn>
                              <a:cxn ang="T85">
                                <a:pos x="T42" y="T43"/>
                              </a:cxn>
                              <a:cxn ang="T86">
                                <a:pos x="T44" y="T45"/>
                              </a:cxn>
                              <a:cxn ang="T87">
                                <a:pos x="T46" y="T47"/>
                              </a:cxn>
                              <a:cxn ang="T88">
                                <a:pos x="T48" y="T49"/>
                              </a:cxn>
                              <a:cxn ang="T89">
                                <a:pos x="T50" y="T51"/>
                              </a:cxn>
                              <a:cxn ang="T90">
                                <a:pos x="T52" y="T53"/>
                              </a:cxn>
                              <a:cxn ang="T91">
                                <a:pos x="T54" y="T55"/>
                              </a:cxn>
                              <a:cxn ang="T92">
                                <a:pos x="T56" y="T57"/>
                              </a:cxn>
                              <a:cxn ang="T93">
                                <a:pos x="T58" y="T59"/>
                              </a:cxn>
                              <a:cxn ang="T94">
                                <a:pos x="T60" y="T61"/>
                              </a:cxn>
                              <a:cxn ang="T95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390" h="444">
                                <a:moveTo>
                                  <a:pt x="345" y="0"/>
                                </a:moveTo>
                                <a:lnTo>
                                  <a:pt x="345" y="0"/>
                                </a:lnTo>
                                <a:cubicBezTo>
                                  <a:pt x="44" y="0"/>
                                  <a:pt x="44" y="0"/>
                                  <a:pt x="44" y="0"/>
                                </a:cubicBezTo>
                                <a:cubicBezTo>
                                  <a:pt x="17" y="0"/>
                                  <a:pt x="0" y="27"/>
                                  <a:pt x="0" y="53"/>
                                </a:cubicBezTo>
                                <a:cubicBezTo>
                                  <a:pt x="0" y="399"/>
                                  <a:pt x="0" y="399"/>
                                  <a:pt x="0" y="399"/>
                                </a:cubicBezTo>
                                <a:cubicBezTo>
                                  <a:pt x="0" y="425"/>
                                  <a:pt x="17" y="443"/>
                                  <a:pt x="44" y="443"/>
                                </a:cubicBezTo>
                                <a:cubicBezTo>
                                  <a:pt x="345" y="443"/>
                                  <a:pt x="345" y="443"/>
                                  <a:pt x="345" y="443"/>
                                </a:cubicBezTo>
                                <a:cubicBezTo>
                                  <a:pt x="372" y="443"/>
                                  <a:pt x="389" y="425"/>
                                  <a:pt x="389" y="399"/>
                                </a:cubicBezTo>
                                <a:cubicBezTo>
                                  <a:pt x="389" y="53"/>
                                  <a:pt x="389" y="53"/>
                                  <a:pt x="389" y="53"/>
                                </a:cubicBezTo>
                                <a:cubicBezTo>
                                  <a:pt x="389" y="27"/>
                                  <a:pt x="372" y="0"/>
                                  <a:pt x="345" y="0"/>
                                </a:cubicBezTo>
                                <a:close/>
                                <a:moveTo>
                                  <a:pt x="345" y="399"/>
                                </a:moveTo>
                                <a:lnTo>
                                  <a:pt x="345" y="399"/>
                                </a:lnTo>
                                <a:cubicBezTo>
                                  <a:pt x="44" y="399"/>
                                  <a:pt x="44" y="399"/>
                                  <a:pt x="44" y="399"/>
                                </a:cubicBezTo>
                                <a:cubicBezTo>
                                  <a:pt x="44" y="53"/>
                                  <a:pt x="44" y="53"/>
                                  <a:pt x="44" y="53"/>
                                </a:cubicBezTo>
                                <a:cubicBezTo>
                                  <a:pt x="345" y="53"/>
                                  <a:pt x="345" y="53"/>
                                  <a:pt x="345" y="53"/>
                                </a:cubicBezTo>
                                <a:lnTo>
                                  <a:pt x="345" y="399"/>
                                </a:lnTo>
                                <a:close/>
                                <a:moveTo>
                                  <a:pt x="221" y="275"/>
                                </a:moveTo>
                                <a:lnTo>
                                  <a:pt x="221" y="275"/>
                                </a:lnTo>
                                <a:cubicBezTo>
                                  <a:pt x="97" y="275"/>
                                  <a:pt x="97" y="275"/>
                                  <a:pt x="97" y="275"/>
                                </a:cubicBezTo>
                                <a:cubicBezTo>
                                  <a:pt x="97" y="302"/>
                                  <a:pt x="97" y="302"/>
                                  <a:pt x="97" y="302"/>
                                </a:cubicBezTo>
                                <a:cubicBezTo>
                                  <a:pt x="221" y="302"/>
                                  <a:pt x="221" y="302"/>
                                  <a:pt x="221" y="302"/>
                                </a:cubicBezTo>
                                <a:lnTo>
                                  <a:pt x="221" y="275"/>
                                </a:lnTo>
                                <a:close/>
                                <a:moveTo>
                                  <a:pt x="292" y="177"/>
                                </a:moveTo>
                                <a:lnTo>
                                  <a:pt x="292" y="177"/>
                                </a:lnTo>
                                <a:cubicBezTo>
                                  <a:pt x="195" y="177"/>
                                  <a:pt x="195" y="177"/>
                                  <a:pt x="195" y="177"/>
                                </a:cubicBezTo>
                                <a:cubicBezTo>
                                  <a:pt x="195" y="196"/>
                                  <a:pt x="195" y="196"/>
                                  <a:pt x="195" y="196"/>
                                </a:cubicBezTo>
                                <a:cubicBezTo>
                                  <a:pt x="292" y="196"/>
                                  <a:pt x="292" y="196"/>
                                  <a:pt x="292" y="196"/>
                                </a:cubicBezTo>
                                <a:lnTo>
                                  <a:pt x="292" y="177"/>
                                </a:lnTo>
                                <a:close/>
                                <a:moveTo>
                                  <a:pt x="195" y="151"/>
                                </a:moveTo>
                                <a:lnTo>
                                  <a:pt x="195" y="151"/>
                                </a:lnTo>
                                <a:cubicBezTo>
                                  <a:pt x="292" y="151"/>
                                  <a:pt x="292" y="151"/>
                                  <a:pt x="292" y="151"/>
                                </a:cubicBezTo>
                                <a:cubicBezTo>
                                  <a:pt x="292" y="98"/>
                                  <a:pt x="292" y="98"/>
                                  <a:pt x="292" y="98"/>
                                </a:cubicBezTo>
                                <a:cubicBezTo>
                                  <a:pt x="195" y="98"/>
                                  <a:pt x="195" y="98"/>
                                  <a:pt x="195" y="98"/>
                                </a:cubicBezTo>
                                <a:lnTo>
                                  <a:pt x="195" y="151"/>
                                </a:lnTo>
                                <a:close/>
                                <a:moveTo>
                                  <a:pt x="168" y="98"/>
                                </a:moveTo>
                                <a:lnTo>
                                  <a:pt x="168" y="98"/>
                                </a:lnTo>
                                <a:cubicBezTo>
                                  <a:pt x="97" y="98"/>
                                  <a:pt x="97" y="98"/>
                                  <a:pt x="97" y="98"/>
                                </a:cubicBezTo>
                                <a:cubicBezTo>
                                  <a:pt x="97" y="196"/>
                                  <a:pt x="97" y="196"/>
                                  <a:pt x="97" y="196"/>
                                </a:cubicBezTo>
                                <a:cubicBezTo>
                                  <a:pt x="168" y="196"/>
                                  <a:pt x="168" y="196"/>
                                  <a:pt x="168" y="196"/>
                                </a:cubicBezTo>
                                <a:lnTo>
                                  <a:pt x="168" y="98"/>
                                </a:lnTo>
                                <a:close/>
                                <a:moveTo>
                                  <a:pt x="141" y="222"/>
                                </a:moveTo>
                                <a:lnTo>
                                  <a:pt x="141" y="222"/>
                                </a:lnTo>
                                <a:cubicBezTo>
                                  <a:pt x="97" y="222"/>
                                  <a:pt x="97" y="222"/>
                                  <a:pt x="97" y="222"/>
                                </a:cubicBezTo>
                                <a:cubicBezTo>
                                  <a:pt x="97" y="249"/>
                                  <a:pt x="97" y="249"/>
                                  <a:pt x="97" y="249"/>
                                </a:cubicBezTo>
                                <a:cubicBezTo>
                                  <a:pt x="141" y="249"/>
                                  <a:pt x="141" y="249"/>
                                  <a:pt x="141" y="249"/>
                                </a:cubicBezTo>
                                <a:lnTo>
                                  <a:pt x="141" y="222"/>
                                </a:lnTo>
                                <a:close/>
                                <a:moveTo>
                                  <a:pt x="168" y="249"/>
                                </a:moveTo>
                                <a:lnTo>
                                  <a:pt x="168" y="249"/>
                                </a:lnTo>
                                <a:cubicBezTo>
                                  <a:pt x="292" y="249"/>
                                  <a:pt x="292" y="249"/>
                                  <a:pt x="292" y="249"/>
                                </a:cubicBezTo>
                                <a:cubicBezTo>
                                  <a:pt x="292" y="222"/>
                                  <a:pt x="292" y="222"/>
                                  <a:pt x="292" y="222"/>
                                </a:cubicBezTo>
                                <a:cubicBezTo>
                                  <a:pt x="168" y="222"/>
                                  <a:pt x="168" y="222"/>
                                  <a:pt x="168" y="222"/>
                                </a:cubicBezTo>
                                <a:lnTo>
                                  <a:pt x="168" y="249"/>
                                </a:lnTo>
                                <a:close/>
                                <a:moveTo>
                                  <a:pt x="292" y="319"/>
                                </a:moveTo>
                                <a:lnTo>
                                  <a:pt x="292" y="319"/>
                                </a:lnTo>
                                <a:cubicBezTo>
                                  <a:pt x="97" y="319"/>
                                  <a:pt x="97" y="319"/>
                                  <a:pt x="97" y="319"/>
                                </a:cubicBezTo>
                                <a:cubicBezTo>
                                  <a:pt x="97" y="346"/>
                                  <a:pt x="97" y="346"/>
                                  <a:pt x="97" y="346"/>
                                </a:cubicBezTo>
                                <a:cubicBezTo>
                                  <a:pt x="292" y="346"/>
                                  <a:pt x="292" y="346"/>
                                  <a:pt x="292" y="346"/>
                                </a:cubicBezTo>
                                <a:lnTo>
                                  <a:pt x="292" y="319"/>
                                </a:lnTo>
                                <a:close/>
                                <a:moveTo>
                                  <a:pt x="248" y="302"/>
                                </a:moveTo>
                                <a:lnTo>
                                  <a:pt x="248" y="302"/>
                                </a:lnTo>
                                <a:cubicBezTo>
                                  <a:pt x="292" y="302"/>
                                  <a:pt x="292" y="302"/>
                                  <a:pt x="292" y="302"/>
                                </a:cubicBezTo>
                                <a:cubicBezTo>
                                  <a:pt x="292" y="275"/>
                                  <a:pt x="292" y="275"/>
                                  <a:pt x="292" y="275"/>
                                </a:cubicBezTo>
                                <a:cubicBezTo>
                                  <a:pt x="248" y="275"/>
                                  <a:pt x="248" y="275"/>
                                  <a:pt x="248" y="275"/>
                                </a:cubicBezTo>
                                <a:lnTo>
                                  <a:pt x="248" y="3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41" name="Freeform 75"/>
                        <wps:cNvSpPr>
                          <a:spLocks noChangeArrowheads="1"/>
                        </wps:cNvSpPr>
                        <wps:spPr bwMode="auto">
                          <a:xfrm>
                            <a:off x="19863" y="63766"/>
                            <a:ext cx="457" cy="366"/>
                          </a:xfrm>
                          <a:custGeom>
                            <a:avLst/>
                            <a:gdLst>
                              <a:gd name="T0" fmla="*/ 199518 w 497"/>
                              <a:gd name="T1" fmla="*/ 0 h 400"/>
                              <a:gd name="T2" fmla="*/ 199518 w 497"/>
                              <a:gd name="T3" fmla="*/ 0 h 400"/>
                              <a:gd name="T4" fmla="*/ 23870 w 497"/>
                              <a:gd name="T5" fmla="*/ 0 h 400"/>
                              <a:gd name="T6" fmla="*/ 0 w 497"/>
                              <a:gd name="T7" fmla="*/ 19733 h 400"/>
                              <a:gd name="T8" fmla="*/ 0 w 497"/>
                              <a:gd name="T9" fmla="*/ 155171 h 400"/>
                              <a:gd name="T10" fmla="*/ 23870 w 497"/>
                              <a:gd name="T11" fmla="*/ 178940 h 400"/>
                              <a:gd name="T12" fmla="*/ 199518 w 497"/>
                              <a:gd name="T13" fmla="*/ 178940 h 400"/>
                              <a:gd name="T14" fmla="*/ 223388 w 497"/>
                              <a:gd name="T15" fmla="*/ 155171 h 400"/>
                              <a:gd name="T16" fmla="*/ 223388 w 497"/>
                              <a:gd name="T17" fmla="*/ 19733 h 400"/>
                              <a:gd name="T18" fmla="*/ 199518 w 497"/>
                              <a:gd name="T19" fmla="*/ 0 h 400"/>
                              <a:gd name="T20" fmla="*/ 199518 w 497"/>
                              <a:gd name="T21" fmla="*/ 155171 h 400"/>
                              <a:gd name="T22" fmla="*/ 199518 w 497"/>
                              <a:gd name="T23" fmla="*/ 155171 h 400"/>
                              <a:gd name="T24" fmla="*/ 23870 w 497"/>
                              <a:gd name="T25" fmla="*/ 155171 h 400"/>
                              <a:gd name="T26" fmla="*/ 23870 w 497"/>
                              <a:gd name="T27" fmla="*/ 19733 h 400"/>
                              <a:gd name="T28" fmla="*/ 199518 w 497"/>
                              <a:gd name="T29" fmla="*/ 19733 h 400"/>
                              <a:gd name="T30" fmla="*/ 199518 w 497"/>
                              <a:gd name="T31" fmla="*/ 155171 h 400"/>
                              <a:gd name="T32" fmla="*/ 99984 w 497"/>
                              <a:gd name="T33" fmla="*/ 111669 h 400"/>
                              <a:gd name="T34" fmla="*/ 99984 w 497"/>
                              <a:gd name="T35" fmla="*/ 111669 h 400"/>
                              <a:gd name="T36" fmla="*/ 43687 w 497"/>
                              <a:gd name="T37" fmla="*/ 111669 h 400"/>
                              <a:gd name="T38" fmla="*/ 43687 w 497"/>
                              <a:gd name="T39" fmla="*/ 131402 h 400"/>
                              <a:gd name="T40" fmla="*/ 99984 w 497"/>
                              <a:gd name="T41" fmla="*/ 131402 h 400"/>
                              <a:gd name="T42" fmla="*/ 99984 w 497"/>
                              <a:gd name="T43" fmla="*/ 111669 h 400"/>
                              <a:gd name="T44" fmla="*/ 99984 w 497"/>
                              <a:gd name="T45" fmla="*/ 79828 h 400"/>
                              <a:gd name="T46" fmla="*/ 99984 w 497"/>
                              <a:gd name="T47" fmla="*/ 79828 h 400"/>
                              <a:gd name="T48" fmla="*/ 43687 w 497"/>
                              <a:gd name="T49" fmla="*/ 79828 h 400"/>
                              <a:gd name="T50" fmla="*/ 43687 w 497"/>
                              <a:gd name="T51" fmla="*/ 99560 h 400"/>
                              <a:gd name="T52" fmla="*/ 99984 w 497"/>
                              <a:gd name="T53" fmla="*/ 99560 h 400"/>
                              <a:gd name="T54" fmla="*/ 99984 w 497"/>
                              <a:gd name="T55" fmla="*/ 79828 h 400"/>
                              <a:gd name="T56" fmla="*/ 99984 w 497"/>
                              <a:gd name="T57" fmla="*/ 43950 h 400"/>
                              <a:gd name="T58" fmla="*/ 99984 w 497"/>
                              <a:gd name="T59" fmla="*/ 43950 h 400"/>
                              <a:gd name="T60" fmla="*/ 43687 w 497"/>
                              <a:gd name="T61" fmla="*/ 43950 h 400"/>
                              <a:gd name="T62" fmla="*/ 43687 w 497"/>
                              <a:gd name="T63" fmla="*/ 64131 h 400"/>
                              <a:gd name="T64" fmla="*/ 99984 w 497"/>
                              <a:gd name="T65" fmla="*/ 64131 h 400"/>
                              <a:gd name="T66" fmla="*/ 99984 w 497"/>
                              <a:gd name="T67" fmla="*/ 43950 h 400"/>
                              <a:gd name="T68" fmla="*/ 175197 w 497"/>
                              <a:gd name="T69" fmla="*/ 115257 h 400"/>
                              <a:gd name="T70" fmla="*/ 175197 w 497"/>
                              <a:gd name="T71" fmla="*/ 115257 h 400"/>
                              <a:gd name="T72" fmla="*/ 159434 w 497"/>
                              <a:gd name="T73" fmla="*/ 103597 h 400"/>
                              <a:gd name="T74" fmla="*/ 171594 w 497"/>
                              <a:gd name="T75" fmla="*/ 67719 h 400"/>
                              <a:gd name="T76" fmla="*/ 151327 w 497"/>
                              <a:gd name="T77" fmla="*/ 43950 h 400"/>
                              <a:gd name="T78" fmla="*/ 131510 w 497"/>
                              <a:gd name="T79" fmla="*/ 67719 h 400"/>
                              <a:gd name="T80" fmla="*/ 143671 w 497"/>
                              <a:gd name="T81" fmla="*/ 103597 h 400"/>
                              <a:gd name="T82" fmla="*/ 123854 w 497"/>
                              <a:gd name="T83" fmla="*/ 115257 h 400"/>
                              <a:gd name="T84" fmla="*/ 123854 w 497"/>
                              <a:gd name="T85" fmla="*/ 131402 h 400"/>
                              <a:gd name="T86" fmla="*/ 179251 w 497"/>
                              <a:gd name="T87" fmla="*/ 131402 h 400"/>
                              <a:gd name="T88" fmla="*/ 175197 w 497"/>
                              <a:gd name="T89" fmla="*/ 115257 h 400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</a:gdLst>
                            <a:ahLst/>
                            <a:cxnLst>
                              <a:cxn ang="T90">
                                <a:pos x="T0" y="T1"/>
                              </a:cxn>
                              <a:cxn ang="T91">
                                <a:pos x="T2" y="T3"/>
                              </a:cxn>
                              <a:cxn ang="T92">
                                <a:pos x="T4" y="T5"/>
                              </a:cxn>
                              <a:cxn ang="T93">
                                <a:pos x="T6" y="T7"/>
                              </a:cxn>
                              <a:cxn ang="T94">
                                <a:pos x="T8" y="T9"/>
                              </a:cxn>
                              <a:cxn ang="T95">
                                <a:pos x="T10" y="T11"/>
                              </a:cxn>
                              <a:cxn ang="T96">
                                <a:pos x="T12" y="T13"/>
                              </a:cxn>
                              <a:cxn ang="T97">
                                <a:pos x="T14" y="T15"/>
                              </a:cxn>
                              <a:cxn ang="T98">
                                <a:pos x="T16" y="T17"/>
                              </a:cxn>
                              <a:cxn ang="T99">
                                <a:pos x="T18" y="T19"/>
                              </a:cxn>
                              <a:cxn ang="T100">
                                <a:pos x="T20" y="T21"/>
                              </a:cxn>
                              <a:cxn ang="T101">
                                <a:pos x="T22" y="T23"/>
                              </a:cxn>
                              <a:cxn ang="T102">
                                <a:pos x="T24" y="T25"/>
                              </a:cxn>
                              <a:cxn ang="T103">
                                <a:pos x="T26" y="T27"/>
                              </a:cxn>
                              <a:cxn ang="T104">
                                <a:pos x="T28" y="T29"/>
                              </a:cxn>
                              <a:cxn ang="T105">
                                <a:pos x="T30" y="T31"/>
                              </a:cxn>
                              <a:cxn ang="T106">
                                <a:pos x="T32" y="T33"/>
                              </a:cxn>
                              <a:cxn ang="T107">
                                <a:pos x="T34" y="T35"/>
                              </a:cxn>
                              <a:cxn ang="T108">
                                <a:pos x="T36" y="T37"/>
                              </a:cxn>
                              <a:cxn ang="T109">
                                <a:pos x="T38" y="T39"/>
                              </a:cxn>
                              <a:cxn ang="T110">
                                <a:pos x="T40" y="T41"/>
                              </a:cxn>
                              <a:cxn ang="T111">
                                <a:pos x="T42" y="T43"/>
                              </a:cxn>
                              <a:cxn ang="T112">
                                <a:pos x="T44" y="T45"/>
                              </a:cxn>
                              <a:cxn ang="T113">
                                <a:pos x="T46" y="T47"/>
                              </a:cxn>
                              <a:cxn ang="T114">
                                <a:pos x="T48" y="T49"/>
                              </a:cxn>
                              <a:cxn ang="T115">
                                <a:pos x="T50" y="T51"/>
                              </a:cxn>
                              <a:cxn ang="T116">
                                <a:pos x="T52" y="T53"/>
                              </a:cxn>
                              <a:cxn ang="T117">
                                <a:pos x="T54" y="T55"/>
                              </a:cxn>
                              <a:cxn ang="T118">
                                <a:pos x="T56" y="T57"/>
                              </a:cxn>
                              <a:cxn ang="T119">
                                <a:pos x="T58" y="T59"/>
                              </a:cxn>
                              <a:cxn ang="T120">
                                <a:pos x="T60" y="T61"/>
                              </a:cxn>
                              <a:cxn ang="T121">
                                <a:pos x="T62" y="T63"/>
                              </a:cxn>
                              <a:cxn ang="T122">
                                <a:pos x="T64" y="T65"/>
                              </a:cxn>
                              <a:cxn ang="T123">
                                <a:pos x="T66" y="T67"/>
                              </a:cxn>
                              <a:cxn ang="T124">
                                <a:pos x="T68" y="T69"/>
                              </a:cxn>
                              <a:cxn ang="T125">
                                <a:pos x="T70" y="T71"/>
                              </a:cxn>
                              <a:cxn ang="T126">
                                <a:pos x="T72" y="T73"/>
                              </a:cxn>
                              <a:cxn ang="T127">
                                <a:pos x="T74" y="T75"/>
                              </a:cxn>
                              <a:cxn ang="T128">
                                <a:pos x="T76" y="T77"/>
                              </a:cxn>
                              <a:cxn ang="T129">
                                <a:pos x="T78" y="T79"/>
                              </a:cxn>
                              <a:cxn ang="T130">
                                <a:pos x="T80" y="T81"/>
                              </a:cxn>
                              <a:cxn ang="T131">
                                <a:pos x="T82" y="T83"/>
                              </a:cxn>
                              <a:cxn ang="T132">
                                <a:pos x="T84" y="T85"/>
                              </a:cxn>
                              <a:cxn ang="T133">
                                <a:pos x="T86" y="T87"/>
                              </a:cxn>
                              <a:cxn ang="T134">
                                <a:pos x="T88" y="T89"/>
                              </a:cxn>
                            </a:cxnLst>
                            <a:rect l="0" t="0" r="r" b="b"/>
                            <a:pathLst>
                              <a:path w="497" h="400">
                                <a:moveTo>
                                  <a:pt x="443" y="0"/>
                                </a:moveTo>
                                <a:lnTo>
                                  <a:pt x="443" y="0"/>
                                </a:lnTo>
                                <a:cubicBezTo>
                                  <a:pt x="53" y="0"/>
                                  <a:pt x="53" y="0"/>
                                  <a:pt x="53" y="0"/>
                                </a:cubicBezTo>
                                <a:cubicBezTo>
                                  <a:pt x="17" y="0"/>
                                  <a:pt x="0" y="18"/>
                                  <a:pt x="0" y="44"/>
                                </a:cubicBezTo>
                                <a:cubicBezTo>
                                  <a:pt x="0" y="346"/>
                                  <a:pt x="0" y="346"/>
                                  <a:pt x="0" y="346"/>
                                </a:cubicBezTo>
                                <a:cubicBezTo>
                                  <a:pt x="0" y="373"/>
                                  <a:pt x="17" y="399"/>
                                  <a:pt x="53" y="399"/>
                                </a:cubicBezTo>
                                <a:cubicBezTo>
                                  <a:pt x="443" y="399"/>
                                  <a:pt x="443" y="399"/>
                                  <a:pt x="443" y="399"/>
                                </a:cubicBezTo>
                                <a:cubicBezTo>
                                  <a:pt x="470" y="399"/>
                                  <a:pt x="496" y="373"/>
                                  <a:pt x="496" y="346"/>
                                </a:cubicBezTo>
                                <a:cubicBezTo>
                                  <a:pt x="496" y="44"/>
                                  <a:pt x="496" y="44"/>
                                  <a:pt x="496" y="44"/>
                                </a:cubicBezTo>
                                <a:cubicBezTo>
                                  <a:pt x="496" y="18"/>
                                  <a:pt x="470" y="0"/>
                                  <a:pt x="443" y="0"/>
                                </a:cubicBezTo>
                                <a:close/>
                                <a:moveTo>
                                  <a:pt x="443" y="346"/>
                                </a:moveTo>
                                <a:lnTo>
                                  <a:pt x="443" y="346"/>
                                </a:lnTo>
                                <a:cubicBezTo>
                                  <a:pt x="53" y="346"/>
                                  <a:pt x="53" y="346"/>
                                  <a:pt x="53" y="346"/>
                                </a:cubicBezTo>
                                <a:cubicBezTo>
                                  <a:pt x="53" y="44"/>
                                  <a:pt x="53" y="44"/>
                                  <a:pt x="53" y="44"/>
                                </a:cubicBezTo>
                                <a:cubicBezTo>
                                  <a:pt x="443" y="44"/>
                                  <a:pt x="443" y="44"/>
                                  <a:pt x="443" y="44"/>
                                </a:cubicBezTo>
                                <a:lnTo>
                                  <a:pt x="443" y="346"/>
                                </a:lnTo>
                                <a:close/>
                                <a:moveTo>
                                  <a:pt x="222" y="249"/>
                                </a:moveTo>
                                <a:lnTo>
                                  <a:pt x="222" y="249"/>
                                </a:lnTo>
                                <a:cubicBezTo>
                                  <a:pt x="97" y="249"/>
                                  <a:pt x="97" y="249"/>
                                  <a:pt x="97" y="249"/>
                                </a:cubicBezTo>
                                <a:cubicBezTo>
                                  <a:pt x="97" y="293"/>
                                  <a:pt x="97" y="293"/>
                                  <a:pt x="97" y="293"/>
                                </a:cubicBezTo>
                                <a:cubicBezTo>
                                  <a:pt x="222" y="293"/>
                                  <a:pt x="222" y="293"/>
                                  <a:pt x="222" y="293"/>
                                </a:cubicBezTo>
                                <a:lnTo>
                                  <a:pt x="222" y="249"/>
                                </a:lnTo>
                                <a:close/>
                                <a:moveTo>
                                  <a:pt x="222" y="178"/>
                                </a:moveTo>
                                <a:lnTo>
                                  <a:pt x="222" y="178"/>
                                </a:lnTo>
                                <a:cubicBezTo>
                                  <a:pt x="97" y="178"/>
                                  <a:pt x="97" y="178"/>
                                  <a:pt x="97" y="178"/>
                                </a:cubicBezTo>
                                <a:cubicBezTo>
                                  <a:pt x="97" y="222"/>
                                  <a:pt x="97" y="222"/>
                                  <a:pt x="97" y="222"/>
                                </a:cubicBezTo>
                                <a:cubicBezTo>
                                  <a:pt x="222" y="222"/>
                                  <a:pt x="222" y="222"/>
                                  <a:pt x="222" y="222"/>
                                </a:cubicBezTo>
                                <a:lnTo>
                                  <a:pt x="222" y="178"/>
                                </a:lnTo>
                                <a:close/>
                                <a:moveTo>
                                  <a:pt x="222" y="98"/>
                                </a:moveTo>
                                <a:lnTo>
                                  <a:pt x="222" y="98"/>
                                </a:lnTo>
                                <a:cubicBezTo>
                                  <a:pt x="97" y="98"/>
                                  <a:pt x="97" y="98"/>
                                  <a:pt x="97" y="98"/>
                                </a:cubicBezTo>
                                <a:cubicBezTo>
                                  <a:pt x="97" y="143"/>
                                  <a:pt x="97" y="143"/>
                                  <a:pt x="97" y="143"/>
                                </a:cubicBezTo>
                                <a:cubicBezTo>
                                  <a:pt x="222" y="143"/>
                                  <a:pt x="222" y="143"/>
                                  <a:pt x="222" y="143"/>
                                </a:cubicBezTo>
                                <a:lnTo>
                                  <a:pt x="222" y="98"/>
                                </a:lnTo>
                                <a:close/>
                                <a:moveTo>
                                  <a:pt x="389" y="257"/>
                                </a:moveTo>
                                <a:lnTo>
                                  <a:pt x="389" y="257"/>
                                </a:lnTo>
                                <a:cubicBezTo>
                                  <a:pt x="389" y="257"/>
                                  <a:pt x="354" y="249"/>
                                  <a:pt x="354" y="231"/>
                                </a:cubicBezTo>
                                <a:cubicBezTo>
                                  <a:pt x="354" y="204"/>
                                  <a:pt x="381" y="196"/>
                                  <a:pt x="381" y="151"/>
                                </a:cubicBezTo>
                                <a:cubicBezTo>
                                  <a:pt x="381" y="125"/>
                                  <a:pt x="372" y="98"/>
                                  <a:pt x="336" y="98"/>
                                </a:cubicBezTo>
                                <a:cubicBezTo>
                                  <a:pt x="301" y="98"/>
                                  <a:pt x="292" y="125"/>
                                  <a:pt x="292" y="151"/>
                                </a:cubicBezTo>
                                <a:cubicBezTo>
                                  <a:pt x="292" y="196"/>
                                  <a:pt x="319" y="204"/>
                                  <a:pt x="319" y="231"/>
                                </a:cubicBezTo>
                                <a:cubicBezTo>
                                  <a:pt x="319" y="249"/>
                                  <a:pt x="275" y="257"/>
                                  <a:pt x="275" y="257"/>
                                </a:cubicBezTo>
                                <a:lnTo>
                                  <a:pt x="275" y="293"/>
                                </a:lnTo>
                                <a:cubicBezTo>
                                  <a:pt x="398" y="293"/>
                                  <a:pt x="398" y="293"/>
                                  <a:pt x="398" y="293"/>
                                </a:cubicBezTo>
                                <a:cubicBezTo>
                                  <a:pt x="398" y="293"/>
                                  <a:pt x="398" y="257"/>
                                  <a:pt x="389" y="257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42" name="Freeform 154"/>
                        <wps:cNvSpPr>
                          <a:spLocks noChangeArrowheads="1"/>
                        </wps:cNvSpPr>
                        <wps:spPr bwMode="auto">
                          <a:xfrm>
                            <a:off x="25405" y="65513"/>
                            <a:ext cx="327" cy="444"/>
                          </a:xfrm>
                          <a:custGeom>
                            <a:avLst/>
                            <a:gdLst>
                              <a:gd name="T0" fmla="*/ 156272 w 355"/>
                              <a:gd name="T1" fmla="*/ 58950 h 487"/>
                              <a:gd name="T2" fmla="*/ 156272 w 355"/>
                              <a:gd name="T3" fmla="*/ 58950 h 487"/>
                              <a:gd name="T4" fmla="*/ 52392 w 355"/>
                              <a:gd name="T5" fmla="*/ 7592 h 487"/>
                              <a:gd name="T6" fmla="*/ 4065 w 355"/>
                              <a:gd name="T7" fmla="*/ 23669 h 487"/>
                              <a:gd name="T8" fmla="*/ 0 w 355"/>
                              <a:gd name="T9" fmla="*/ 35280 h 487"/>
                              <a:gd name="T10" fmla="*/ 4065 w 355"/>
                              <a:gd name="T11" fmla="*/ 154073 h 487"/>
                              <a:gd name="T12" fmla="*/ 8130 w 355"/>
                              <a:gd name="T13" fmla="*/ 162111 h 487"/>
                              <a:gd name="T14" fmla="*/ 100267 w 355"/>
                              <a:gd name="T15" fmla="*/ 217041 h 487"/>
                              <a:gd name="T16" fmla="*/ 104332 w 355"/>
                              <a:gd name="T17" fmla="*/ 217041 h 487"/>
                              <a:gd name="T18" fmla="*/ 108397 w 355"/>
                              <a:gd name="T19" fmla="*/ 217041 h 487"/>
                              <a:gd name="T20" fmla="*/ 112010 w 355"/>
                              <a:gd name="T21" fmla="*/ 213469 h 487"/>
                              <a:gd name="T22" fmla="*/ 112010 w 355"/>
                              <a:gd name="T23" fmla="*/ 90657 h 487"/>
                              <a:gd name="T24" fmla="*/ 108397 w 355"/>
                              <a:gd name="T25" fmla="*/ 82619 h 487"/>
                              <a:gd name="T26" fmla="*/ 19873 w 355"/>
                              <a:gd name="T27" fmla="*/ 31261 h 487"/>
                              <a:gd name="T28" fmla="*/ 32067 w 355"/>
                              <a:gd name="T29" fmla="*/ 23669 h 487"/>
                              <a:gd name="T30" fmla="*/ 48327 w 355"/>
                              <a:gd name="T31" fmla="*/ 19650 h 487"/>
                              <a:gd name="T32" fmla="*/ 135948 w 355"/>
                              <a:gd name="T33" fmla="*/ 66988 h 487"/>
                              <a:gd name="T34" fmla="*/ 140013 w 355"/>
                              <a:gd name="T35" fmla="*/ 71007 h 487"/>
                              <a:gd name="T36" fmla="*/ 140013 w 355"/>
                              <a:gd name="T37" fmla="*/ 189800 h 487"/>
                              <a:gd name="T38" fmla="*/ 148142 w 355"/>
                              <a:gd name="T39" fmla="*/ 197392 h 487"/>
                              <a:gd name="T40" fmla="*/ 159885 w 355"/>
                              <a:gd name="T41" fmla="*/ 189800 h 487"/>
                              <a:gd name="T42" fmla="*/ 159885 w 355"/>
                              <a:gd name="T43" fmla="*/ 62969 h 487"/>
                              <a:gd name="T44" fmla="*/ 156272 w 355"/>
                              <a:gd name="T45" fmla="*/ 58950 h 487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</a:gdLst>
                            <a:ahLst/>
                            <a:cxnLst>
                              <a:cxn ang="T46">
                                <a:pos x="T0" y="T1"/>
                              </a:cxn>
                              <a:cxn ang="T47">
                                <a:pos x="T2" y="T3"/>
                              </a:cxn>
                              <a:cxn ang="T48">
                                <a:pos x="T4" y="T5"/>
                              </a:cxn>
                              <a:cxn ang="T49">
                                <a:pos x="T6" y="T7"/>
                              </a:cxn>
                              <a:cxn ang="T50">
                                <a:pos x="T8" y="T9"/>
                              </a:cxn>
                              <a:cxn ang="T51">
                                <a:pos x="T10" y="T11"/>
                              </a:cxn>
                              <a:cxn ang="T52">
                                <a:pos x="T12" y="T13"/>
                              </a:cxn>
                              <a:cxn ang="T53">
                                <a:pos x="T14" y="T15"/>
                              </a:cxn>
                              <a:cxn ang="T54">
                                <a:pos x="T16" y="T17"/>
                              </a:cxn>
                              <a:cxn ang="T55">
                                <a:pos x="T18" y="T19"/>
                              </a:cxn>
                              <a:cxn ang="T56">
                                <a:pos x="T20" y="T21"/>
                              </a:cxn>
                              <a:cxn ang="T57">
                                <a:pos x="T22" y="T23"/>
                              </a:cxn>
                              <a:cxn ang="T58">
                                <a:pos x="T24" y="T25"/>
                              </a:cxn>
                              <a:cxn ang="T59">
                                <a:pos x="T26" y="T27"/>
                              </a:cxn>
                              <a:cxn ang="T60">
                                <a:pos x="T28" y="T29"/>
                              </a:cxn>
                              <a:cxn ang="T61">
                                <a:pos x="T30" y="T31"/>
                              </a:cxn>
                              <a:cxn ang="T62">
                                <a:pos x="T32" y="T33"/>
                              </a:cxn>
                              <a:cxn ang="T63">
                                <a:pos x="T34" y="T35"/>
                              </a:cxn>
                              <a:cxn ang="T64">
                                <a:pos x="T36" y="T37"/>
                              </a:cxn>
                              <a:cxn ang="T65">
                                <a:pos x="T38" y="T39"/>
                              </a:cxn>
                              <a:cxn ang="T66">
                                <a:pos x="T40" y="T41"/>
                              </a:cxn>
                              <a:cxn ang="T67">
                                <a:pos x="T42" y="T43"/>
                              </a:cxn>
                              <a:cxn ang="T68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355" h="487">
                                <a:moveTo>
                                  <a:pt x="346" y="132"/>
                                </a:moveTo>
                                <a:lnTo>
                                  <a:pt x="346" y="132"/>
                                </a:lnTo>
                                <a:cubicBezTo>
                                  <a:pt x="116" y="17"/>
                                  <a:pt x="116" y="17"/>
                                  <a:pt x="116" y="17"/>
                                </a:cubicBezTo>
                                <a:cubicBezTo>
                                  <a:pt x="89" y="0"/>
                                  <a:pt x="27" y="25"/>
                                  <a:pt x="9" y="53"/>
                                </a:cubicBezTo>
                                <a:cubicBezTo>
                                  <a:pt x="0" y="70"/>
                                  <a:pt x="0" y="79"/>
                                  <a:pt x="0" y="79"/>
                                </a:cubicBezTo>
                                <a:cubicBezTo>
                                  <a:pt x="9" y="345"/>
                                  <a:pt x="9" y="345"/>
                                  <a:pt x="9" y="345"/>
                                </a:cubicBezTo>
                                <a:cubicBezTo>
                                  <a:pt x="9" y="345"/>
                                  <a:pt x="18" y="354"/>
                                  <a:pt x="18" y="363"/>
                                </a:cubicBezTo>
                                <a:cubicBezTo>
                                  <a:pt x="36" y="363"/>
                                  <a:pt x="222" y="486"/>
                                  <a:pt x="222" y="486"/>
                                </a:cubicBezTo>
                                <a:cubicBezTo>
                                  <a:pt x="231" y="486"/>
                                  <a:pt x="231" y="486"/>
                                  <a:pt x="231" y="486"/>
                                </a:cubicBezTo>
                                <a:cubicBezTo>
                                  <a:pt x="240" y="486"/>
                                  <a:pt x="240" y="486"/>
                                  <a:pt x="240" y="486"/>
                                </a:cubicBezTo>
                                <a:cubicBezTo>
                                  <a:pt x="248" y="486"/>
                                  <a:pt x="248" y="478"/>
                                  <a:pt x="248" y="478"/>
                                </a:cubicBezTo>
                                <a:cubicBezTo>
                                  <a:pt x="248" y="203"/>
                                  <a:pt x="248" y="203"/>
                                  <a:pt x="248" y="203"/>
                                </a:cubicBezTo>
                                <a:cubicBezTo>
                                  <a:pt x="248" y="194"/>
                                  <a:pt x="248" y="194"/>
                                  <a:pt x="240" y="185"/>
                                </a:cubicBezTo>
                                <a:cubicBezTo>
                                  <a:pt x="44" y="70"/>
                                  <a:pt x="44" y="70"/>
                                  <a:pt x="44" y="70"/>
                                </a:cubicBezTo>
                                <a:cubicBezTo>
                                  <a:pt x="44" y="70"/>
                                  <a:pt x="53" y="61"/>
                                  <a:pt x="71" y="53"/>
                                </a:cubicBezTo>
                                <a:cubicBezTo>
                                  <a:pt x="89" y="44"/>
                                  <a:pt x="97" y="44"/>
                                  <a:pt x="107" y="44"/>
                                </a:cubicBezTo>
                                <a:cubicBezTo>
                                  <a:pt x="107" y="44"/>
                                  <a:pt x="293" y="150"/>
                                  <a:pt x="301" y="150"/>
                                </a:cubicBezTo>
                                <a:cubicBezTo>
                                  <a:pt x="310" y="159"/>
                                  <a:pt x="310" y="159"/>
                                  <a:pt x="310" y="159"/>
                                </a:cubicBezTo>
                                <a:cubicBezTo>
                                  <a:pt x="310" y="168"/>
                                  <a:pt x="310" y="425"/>
                                  <a:pt x="310" y="425"/>
                                </a:cubicBezTo>
                                <a:cubicBezTo>
                                  <a:pt x="310" y="433"/>
                                  <a:pt x="319" y="442"/>
                                  <a:pt x="328" y="442"/>
                                </a:cubicBezTo>
                                <a:cubicBezTo>
                                  <a:pt x="337" y="442"/>
                                  <a:pt x="354" y="433"/>
                                  <a:pt x="354" y="425"/>
                                </a:cubicBezTo>
                                <a:cubicBezTo>
                                  <a:pt x="354" y="141"/>
                                  <a:pt x="354" y="141"/>
                                  <a:pt x="354" y="141"/>
                                </a:cubicBezTo>
                                <a:lnTo>
                                  <a:pt x="346" y="132"/>
                                </a:lnTo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43" name="Freeform 82"/>
                        <wps:cNvSpPr>
                          <a:spLocks noChangeArrowheads="1"/>
                        </wps:cNvSpPr>
                        <wps:spPr bwMode="auto">
                          <a:xfrm>
                            <a:off x="18914" y="62794"/>
                            <a:ext cx="295" cy="408"/>
                          </a:xfrm>
                          <a:custGeom>
                            <a:avLst/>
                            <a:gdLst>
                              <a:gd name="T0" fmla="*/ 199518 w 497"/>
                              <a:gd name="T1" fmla="*/ 0 h 444"/>
                              <a:gd name="T2" fmla="*/ 199518 w 497"/>
                              <a:gd name="T3" fmla="*/ 0 h 444"/>
                              <a:gd name="T4" fmla="*/ 23870 w 497"/>
                              <a:gd name="T5" fmla="*/ 0 h 444"/>
                              <a:gd name="T6" fmla="*/ 0 w 497"/>
                              <a:gd name="T7" fmla="*/ 23877 h 444"/>
                              <a:gd name="T8" fmla="*/ 0 w 497"/>
                              <a:gd name="T9" fmla="*/ 155425 h 444"/>
                              <a:gd name="T10" fmla="*/ 23870 w 497"/>
                              <a:gd name="T11" fmla="*/ 179752 h 444"/>
                              <a:gd name="T12" fmla="*/ 68007 w 497"/>
                              <a:gd name="T13" fmla="*/ 179752 h 444"/>
                              <a:gd name="T14" fmla="*/ 68007 w 497"/>
                              <a:gd name="T15" fmla="*/ 155425 h 444"/>
                              <a:gd name="T16" fmla="*/ 19817 w 497"/>
                              <a:gd name="T17" fmla="*/ 155425 h 444"/>
                              <a:gd name="T18" fmla="*/ 19817 w 497"/>
                              <a:gd name="T19" fmla="*/ 55863 h 444"/>
                              <a:gd name="T20" fmla="*/ 199518 w 497"/>
                              <a:gd name="T21" fmla="*/ 55863 h 444"/>
                              <a:gd name="T22" fmla="*/ 199518 w 497"/>
                              <a:gd name="T23" fmla="*/ 155425 h 444"/>
                              <a:gd name="T24" fmla="*/ 155381 w 497"/>
                              <a:gd name="T25" fmla="*/ 155425 h 444"/>
                              <a:gd name="T26" fmla="*/ 155381 w 497"/>
                              <a:gd name="T27" fmla="*/ 179752 h 444"/>
                              <a:gd name="T28" fmla="*/ 199518 w 497"/>
                              <a:gd name="T29" fmla="*/ 179752 h 444"/>
                              <a:gd name="T30" fmla="*/ 223388 w 497"/>
                              <a:gd name="T31" fmla="*/ 155425 h 444"/>
                              <a:gd name="T32" fmla="*/ 223388 w 497"/>
                              <a:gd name="T33" fmla="*/ 23877 h 444"/>
                              <a:gd name="T34" fmla="*/ 199518 w 497"/>
                              <a:gd name="T35" fmla="*/ 0 h 444"/>
                              <a:gd name="T36" fmla="*/ 27923 w 497"/>
                              <a:gd name="T37" fmla="*/ 36041 h 444"/>
                              <a:gd name="T38" fmla="*/ 27923 w 497"/>
                              <a:gd name="T39" fmla="*/ 36041 h 444"/>
                              <a:gd name="T40" fmla="*/ 19817 w 497"/>
                              <a:gd name="T41" fmla="*/ 27931 h 444"/>
                              <a:gd name="T42" fmla="*/ 27923 w 497"/>
                              <a:gd name="T43" fmla="*/ 20273 h 444"/>
                              <a:gd name="T44" fmla="*/ 35580 w 497"/>
                              <a:gd name="T45" fmla="*/ 27931 h 444"/>
                              <a:gd name="T46" fmla="*/ 27923 w 497"/>
                              <a:gd name="T47" fmla="*/ 36041 h 444"/>
                              <a:gd name="T48" fmla="*/ 52244 w 497"/>
                              <a:gd name="T49" fmla="*/ 36041 h 444"/>
                              <a:gd name="T50" fmla="*/ 52244 w 497"/>
                              <a:gd name="T51" fmla="*/ 36041 h 444"/>
                              <a:gd name="T52" fmla="*/ 43687 w 497"/>
                              <a:gd name="T53" fmla="*/ 27931 h 444"/>
                              <a:gd name="T54" fmla="*/ 52244 w 497"/>
                              <a:gd name="T55" fmla="*/ 20273 h 444"/>
                              <a:gd name="T56" fmla="*/ 59450 w 497"/>
                              <a:gd name="T57" fmla="*/ 27931 h 444"/>
                              <a:gd name="T58" fmla="*/ 52244 w 497"/>
                              <a:gd name="T59" fmla="*/ 36041 h 444"/>
                              <a:gd name="T60" fmla="*/ 199518 w 497"/>
                              <a:gd name="T61" fmla="*/ 36041 h 444"/>
                              <a:gd name="T62" fmla="*/ 199518 w 497"/>
                              <a:gd name="T63" fmla="*/ 36041 h 444"/>
                              <a:gd name="T64" fmla="*/ 68007 w 497"/>
                              <a:gd name="T65" fmla="*/ 36041 h 444"/>
                              <a:gd name="T66" fmla="*/ 68007 w 497"/>
                              <a:gd name="T67" fmla="*/ 23877 h 444"/>
                              <a:gd name="T68" fmla="*/ 199518 w 497"/>
                              <a:gd name="T69" fmla="*/ 23877 h 444"/>
                              <a:gd name="T70" fmla="*/ 199518 w 497"/>
                              <a:gd name="T71" fmla="*/ 36041 h 444"/>
                              <a:gd name="T72" fmla="*/ 111694 w 497"/>
                              <a:gd name="T73" fmla="*/ 79740 h 444"/>
                              <a:gd name="T74" fmla="*/ 111694 w 497"/>
                              <a:gd name="T75" fmla="*/ 79740 h 444"/>
                              <a:gd name="T76" fmla="*/ 55847 w 497"/>
                              <a:gd name="T77" fmla="*/ 135603 h 444"/>
                              <a:gd name="T78" fmla="*/ 91877 w 497"/>
                              <a:gd name="T79" fmla="*/ 135603 h 444"/>
                              <a:gd name="T80" fmla="*/ 91877 w 497"/>
                              <a:gd name="T81" fmla="*/ 199574 h 444"/>
                              <a:gd name="T82" fmla="*/ 131510 w 497"/>
                              <a:gd name="T83" fmla="*/ 199574 h 444"/>
                              <a:gd name="T84" fmla="*/ 131510 w 497"/>
                              <a:gd name="T85" fmla="*/ 135603 h 444"/>
                              <a:gd name="T86" fmla="*/ 163487 w 497"/>
                              <a:gd name="T87" fmla="*/ 135603 h 444"/>
                              <a:gd name="T88" fmla="*/ 111694 w 497"/>
                              <a:gd name="T89" fmla="*/ 79740 h 444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</a:gdLst>
                            <a:ahLst/>
                            <a:cxnLst>
                              <a:cxn ang="T90">
                                <a:pos x="T0" y="T1"/>
                              </a:cxn>
                              <a:cxn ang="T91">
                                <a:pos x="T2" y="T3"/>
                              </a:cxn>
                              <a:cxn ang="T92">
                                <a:pos x="T4" y="T5"/>
                              </a:cxn>
                              <a:cxn ang="T93">
                                <a:pos x="T6" y="T7"/>
                              </a:cxn>
                              <a:cxn ang="T94">
                                <a:pos x="T8" y="T9"/>
                              </a:cxn>
                              <a:cxn ang="T95">
                                <a:pos x="T10" y="T11"/>
                              </a:cxn>
                              <a:cxn ang="T96">
                                <a:pos x="T12" y="T13"/>
                              </a:cxn>
                              <a:cxn ang="T97">
                                <a:pos x="T14" y="T15"/>
                              </a:cxn>
                              <a:cxn ang="T98">
                                <a:pos x="T16" y="T17"/>
                              </a:cxn>
                              <a:cxn ang="T99">
                                <a:pos x="T18" y="T19"/>
                              </a:cxn>
                              <a:cxn ang="T100">
                                <a:pos x="T20" y="T21"/>
                              </a:cxn>
                              <a:cxn ang="T101">
                                <a:pos x="T22" y="T23"/>
                              </a:cxn>
                              <a:cxn ang="T102">
                                <a:pos x="T24" y="T25"/>
                              </a:cxn>
                              <a:cxn ang="T103">
                                <a:pos x="T26" y="T27"/>
                              </a:cxn>
                              <a:cxn ang="T104">
                                <a:pos x="T28" y="T29"/>
                              </a:cxn>
                              <a:cxn ang="T105">
                                <a:pos x="T30" y="T31"/>
                              </a:cxn>
                              <a:cxn ang="T106">
                                <a:pos x="T32" y="T33"/>
                              </a:cxn>
                              <a:cxn ang="T107">
                                <a:pos x="T34" y="T35"/>
                              </a:cxn>
                              <a:cxn ang="T108">
                                <a:pos x="T36" y="T37"/>
                              </a:cxn>
                              <a:cxn ang="T109">
                                <a:pos x="T38" y="T39"/>
                              </a:cxn>
                              <a:cxn ang="T110">
                                <a:pos x="T40" y="T41"/>
                              </a:cxn>
                              <a:cxn ang="T111">
                                <a:pos x="T42" y="T43"/>
                              </a:cxn>
                              <a:cxn ang="T112">
                                <a:pos x="T44" y="T45"/>
                              </a:cxn>
                              <a:cxn ang="T113">
                                <a:pos x="T46" y="T47"/>
                              </a:cxn>
                              <a:cxn ang="T114">
                                <a:pos x="T48" y="T49"/>
                              </a:cxn>
                              <a:cxn ang="T115">
                                <a:pos x="T50" y="T51"/>
                              </a:cxn>
                              <a:cxn ang="T116">
                                <a:pos x="T52" y="T53"/>
                              </a:cxn>
                              <a:cxn ang="T117">
                                <a:pos x="T54" y="T55"/>
                              </a:cxn>
                              <a:cxn ang="T118">
                                <a:pos x="T56" y="T57"/>
                              </a:cxn>
                              <a:cxn ang="T119">
                                <a:pos x="T58" y="T59"/>
                              </a:cxn>
                              <a:cxn ang="T120">
                                <a:pos x="T60" y="T61"/>
                              </a:cxn>
                              <a:cxn ang="T121">
                                <a:pos x="T62" y="T63"/>
                              </a:cxn>
                              <a:cxn ang="T122">
                                <a:pos x="T64" y="T65"/>
                              </a:cxn>
                              <a:cxn ang="T123">
                                <a:pos x="T66" y="T67"/>
                              </a:cxn>
                              <a:cxn ang="T124">
                                <a:pos x="T68" y="T69"/>
                              </a:cxn>
                              <a:cxn ang="T125">
                                <a:pos x="T70" y="T71"/>
                              </a:cxn>
                              <a:cxn ang="T126">
                                <a:pos x="T72" y="T73"/>
                              </a:cxn>
                              <a:cxn ang="T127">
                                <a:pos x="T74" y="T75"/>
                              </a:cxn>
                              <a:cxn ang="T128">
                                <a:pos x="T76" y="T77"/>
                              </a:cxn>
                              <a:cxn ang="T129">
                                <a:pos x="T78" y="T79"/>
                              </a:cxn>
                              <a:cxn ang="T130">
                                <a:pos x="T80" y="T81"/>
                              </a:cxn>
                              <a:cxn ang="T131">
                                <a:pos x="T82" y="T83"/>
                              </a:cxn>
                              <a:cxn ang="T132">
                                <a:pos x="T84" y="T85"/>
                              </a:cxn>
                              <a:cxn ang="T133">
                                <a:pos x="T86" y="T87"/>
                              </a:cxn>
                              <a:cxn ang="T134">
                                <a:pos x="T88" y="T89"/>
                              </a:cxn>
                            </a:cxnLst>
                            <a:rect l="0" t="0" r="r" b="b"/>
                            <a:pathLst>
                              <a:path w="497" h="444">
                                <a:moveTo>
                                  <a:pt x="443" y="0"/>
                                </a:moveTo>
                                <a:lnTo>
                                  <a:pt x="443" y="0"/>
                                </a:lnTo>
                                <a:cubicBezTo>
                                  <a:pt x="53" y="0"/>
                                  <a:pt x="53" y="0"/>
                                  <a:pt x="53" y="0"/>
                                </a:cubicBezTo>
                                <a:cubicBezTo>
                                  <a:pt x="17" y="0"/>
                                  <a:pt x="0" y="26"/>
                                  <a:pt x="0" y="53"/>
                                </a:cubicBezTo>
                                <a:cubicBezTo>
                                  <a:pt x="0" y="345"/>
                                  <a:pt x="0" y="345"/>
                                  <a:pt x="0" y="345"/>
                                </a:cubicBezTo>
                                <a:cubicBezTo>
                                  <a:pt x="0" y="373"/>
                                  <a:pt x="17" y="399"/>
                                  <a:pt x="53" y="399"/>
                                </a:cubicBezTo>
                                <a:cubicBezTo>
                                  <a:pt x="151" y="399"/>
                                  <a:pt x="151" y="399"/>
                                  <a:pt x="151" y="399"/>
                                </a:cubicBezTo>
                                <a:cubicBezTo>
                                  <a:pt x="151" y="345"/>
                                  <a:pt x="151" y="345"/>
                                  <a:pt x="151" y="345"/>
                                </a:cubicBezTo>
                                <a:cubicBezTo>
                                  <a:pt x="44" y="345"/>
                                  <a:pt x="44" y="345"/>
                                  <a:pt x="44" y="345"/>
                                </a:cubicBezTo>
                                <a:cubicBezTo>
                                  <a:pt x="44" y="124"/>
                                  <a:pt x="44" y="124"/>
                                  <a:pt x="44" y="124"/>
                                </a:cubicBezTo>
                                <a:cubicBezTo>
                                  <a:pt x="443" y="124"/>
                                  <a:pt x="443" y="124"/>
                                  <a:pt x="443" y="124"/>
                                </a:cubicBezTo>
                                <a:cubicBezTo>
                                  <a:pt x="443" y="345"/>
                                  <a:pt x="443" y="345"/>
                                  <a:pt x="443" y="345"/>
                                </a:cubicBezTo>
                                <a:cubicBezTo>
                                  <a:pt x="345" y="345"/>
                                  <a:pt x="345" y="345"/>
                                  <a:pt x="345" y="345"/>
                                </a:cubicBezTo>
                                <a:cubicBezTo>
                                  <a:pt x="345" y="399"/>
                                  <a:pt x="345" y="399"/>
                                  <a:pt x="345" y="399"/>
                                </a:cubicBezTo>
                                <a:cubicBezTo>
                                  <a:pt x="443" y="399"/>
                                  <a:pt x="443" y="399"/>
                                  <a:pt x="443" y="399"/>
                                </a:cubicBezTo>
                                <a:cubicBezTo>
                                  <a:pt x="470" y="399"/>
                                  <a:pt x="496" y="373"/>
                                  <a:pt x="496" y="345"/>
                                </a:cubicBezTo>
                                <a:cubicBezTo>
                                  <a:pt x="496" y="53"/>
                                  <a:pt x="496" y="53"/>
                                  <a:pt x="496" y="53"/>
                                </a:cubicBezTo>
                                <a:cubicBezTo>
                                  <a:pt x="496" y="26"/>
                                  <a:pt x="470" y="0"/>
                                  <a:pt x="443" y="0"/>
                                </a:cubicBezTo>
                                <a:close/>
                                <a:moveTo>
                                  <a:pt x="62" y="80"/>
                                </a:moveTo>
                                <a:lnTo>
                                  <a:pt x="62" y="80"/>
                                </a:lnTo>
                                <a:cubicBezTo>
                                  <a:pt x="53" y="80"/>
                                  <a:pt x="44" y="71"/>
                                  <a:pt x="44" y="62"/>
                                </a:cubicBezTo>
                                <a:cubicBezTo>
                                  <a:pt x="44" y="53"/>
                                  <a:pt x="53" y="45"/>
                                  <a:pt x="62" y="45"/>
                                </a:cubicBezTo>
                                <a:cubicBezTo>
                                  <a:pt x="71" y="45"/>
                                  <a:pt x="79" y="53"/>
                                  <a:pt x="79" y="62"/>
                                </a:cubicBezTo>
                                <a:cubicBezTo>
                                  <a:pt x="79" y="71"/>
                                  <a:pt x="71" y="80"/>
                                  <a:pt x="62" y="80"/>
                                </a:cubicBezTo>
                                <a:close/>
                                <a:moveTo>
                                  <a:pt x="116" y="80"/>
                                </a:moveTo>
                                <a:lnTo>
                                  <a:pt x="116" y="80"/>
                                </a:lnTo>
                                <a:cubicBezTo>
                                  <a:pt x="107" y="80"/>
                                  <a:pt x="97" y="71"/>
                                  <a:pt x="97" y="62"/>
                                </a:cubicBezTo>
                                <a:cubicBezTo>
                                  <a:pt x="97" y="53"/>
                                  <a:pt x="107" y="45"/>
                                  <a:pt x="116" y="45"/>
                                </a:cubicBezTo>
                                <a:cubicBezTo>
                                  <a:pt x="124" y="45"/>
                                  <a:pt x="132" y="53"/>
                                  <a:pt x="132" y="62"/>
                                </a:cubicBezTo>
                                <a:cubicBezTo>
                                  <a:pt x="132" y="71"/>
                                  <a:pt x="124" y="80"/>
                                  <a:pt x="116" y="80"/>
                                </a:cubicBezTo>
                                <a:close/>
                                <a:moveTo>
                                  <a:pt x="443" y="80"/>
                                </a:moveTo>
                                <a:lnTo>
                                  <a:pt x="443" y="80"/>
                                </a:lnTo>
                                <a:cubicBezTo>
                                  <a:pt x="151" y="80"/>
                                  <a:pt x="151" y="80"/>
                                  <a:pt x="151" y="80"/>
                                </a:cubicBezTo>
                                <a:cubicBezTo>
                                  <a:pt x="151" y="53"/>
                                  <a:pt x="151" y="53"/>
                                  <a:pt x="151" y="53"/>
                                </a:cubicBezTo>
                                <a:cubicBezTo>
                                  <a:pt x="443" y="53"/>
                                  <a:pt x="443" y="53"/>
                                  <a:pt x="443" y="53"/>
                                </a:cubicBezTo>
                                <a:lnTo>
                                  <a:pt x="443" y="80"/>
                                </a:lnTo>
                                <a:close/>
                                <a:moveTo>
                                  <a:pt x="248" y="177"/>
                                </a:moveTo>
                                <a:lnTo>
                                  <a:pt x="248" y="177"/>
                                </a:lnTo>
                                <a:cubicBezTo>
                                  <a:pt x="124" y="301"/>
                                  <a:pt x="124" y="301"/>
                                  <a:pt x="124" y="301"/>
                                </a:cubicBezTo>
                                <a:cubicBezTo>
                                  <a:pt x="204" y="301"/>
                                  <a:pt x="204" y="301"/>
                                  <a:pt x="204" y="301"/>
                                </a:cubicBezTo>
                                <a:cubicBezTo>
                                  <a:pt x="204" y="443"/>
                                  <a:pt x="204" y="443"/>
                                  <a:pt x="204" y="443"/>
                                </a:cubicBezTo>
                                <a:cubicBezTo>
                                  <a:pt x="292" y="443"/>
                                  <a:pt x="292" y="443"/>
                                  <a:pt x="292" y="443"/>
                                </a:cubicBezTo>
                                <a:cubicBezTo>
                                  <a:pt x="292" y="301"/>
                                  <a:pt x="292" y="301"/>
                                  <a:pt x="292" y="301"/>
                                </a:cubicBezTo>
                                <a:cubicBezTo>
                                  <a:pt x="363" y="301"/>
                                  <a:pt x="363" y="301"/>
                                  <a:pt x="363" y="301"/>
                                </a:cubicBezTo>
                                <a:lnTo>
                                  <a:pt x="248" y="1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wrap="none" lIns="36162" tIns="18081" rIns="36162" bIns="18081" anchor="ctr"/>
                      </wps:wsp>
                      <wps:wsp>
                        <wps:cNvPr id="145" name="Freeform 50"/>
                        <wps:cNvSpPr>
                          <a:spLocks noChangeArrowheads="1"/>
                        </wps:cNvSpPr>
                        <wps:spPr bwMode="auto">
                          <a:xfrm>
                            <a:off x="21765" y="63829"/>
                            <a:ext cx="408" cy="405"/>
                          </a:xfrm>
                          <a:custGeom>
                            <a:avLst/>
                            <a:gdLst>
                              <a:gd name="T0" fmla="*/ 115780 w 444"/>
                              <a:gd name="T1" fmla="*/ 115121 h 443"/>
                              <a:gd name="T2" fmla="*/ 115780 w 444"/>
                              <a:gd name="T3" fmla="*/ 115121 h 443"/>
                              <a:gd name="T4" fmla="*/ 72081 w 444"/>
                              <a:gd name="T5" fmla="*/ 138862 h 443"/>
                              <a:gd name="T6" fmla="*/ 27931 w 444"/>
                              <a:gd name="T7" fmla="*/ 138862 h 443"/>
                              <a:gd name="T8" fmla="*/ 31986 w 444"/>
                              <a:gd name="T9" fmla="*/ 182312 h 443"/>
                              <a:gd name="T10" fmla="*/ 139657 w 444"/>
                              <a:gd name="T11" fmla="*/ 138862 h 443"/>
                              <a:gd name="T12" fmla="*/ 187411 w 444"/>
                              <a:gd name="T13" fmla="*/ 27324 h 443"/>
                              <a:gd name="T14" fmla="*/ 143712 w 444"/>
                              <a:gd name="T15" fmla="*/ 23741 h 443"/>
                              <a:gd name="T16" fmla="*/ 143712 w 444"/>
                              <a:gd name="T17" fmla="*/ 67639 h 443"/>
                              <a:gd name="T18" fmla="*/ 115780 w 444"/>
                              <a:gd name="T19" fmla="*/ 115121 h 443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60000 65536"/>
                              <a:gd name="T28" fmla="*/ 0 60000 65536"/>
                              <a:gd name="T29" fmla="*/ 0 60000 65536"/>
                            </a:gdLst>
                            <a:ahLst/>
                            <a:cxnLst>
                              <a:cxn ang="T20">
                                <a:pos x="T0" y="T1"/>
                              </a:cxn>
                              <a:cxn ang="T21">
                                <a:pos x="T2" y="T3"/>
                              </a:cxn>
                              <a:cxn ang="T22">
                                <a:pos x="T4" y="T5"/>
                              </a:cxn>
                              <a:cxn ang="T23">
                                <a:pos x="T6" y="T7"/>
                              </a:cxn>
                              <a:cxn ang="T24">
                                <a:pos x="T8" y="T9"/>
                              </a:cxn>
                              <a:cxn ang="T25">
                                <a:pos x="T10" y="T11"/>
                              </a:cxn>
                              <a:cxn ang="T26">
                                <a:pos x="T12" y="T13"/>
                              </a:cxn>
                              <a:cxn ang="T27">
                                <a:pos x="T14" y="T15"/>
                              </a:cxn>
                              <a:cxn ang="T28">
                                <a:pos x="T16" y="T17"/>
                              </a:cxn>
                              <a:cxn ang="T29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444" h="443">
                                <a:moveTo>
                                  <a:pt x="257" y="257"/>
                                </a:moveTo>
                                <a:lnTo>
                                  <a:pt x="257" y="257"/>
                                </a:lnTo>
                                <a:cubicBezTo>
                                  <a:pt x="222" y="292"/>
                                  <a:pt x="177" y="327"/>
                                  <a:pt x="160" y="310"/>
                                </a:cubicBezTo>
                                <a:cubicBezTo>
                                  <a:pt x="133" y="283"/>
                                  <a:pt x="115" y="265"/>
                                  <a:pt x="62" y="310"/>
                                </a:cubicBezTo>
                                <a:cubicBezTo>
                                  <a:pt x="0" y="354"/>
                                  <a:pt x="44" y="389"/>
                                  <a:pt x="71" y="407"/>
                                </a:cubicBezTo>
                                <a:cubicBezTo>
                                  <a:pt x="97" y="442"/>
                                  <a:pt x="204" y="416"/>
                                  <a:pt x="310" y="310"/>
                                </a:cubicBezTo>
                                <a:cubicBezTo>
                                  <a:pt x="416" y="204"/>
                                  <a:pt x="443" y="97"/>
                                  <a:pt x="416" y="61"/>
                                </a:cubicBezTo>
                                <a:cubicBezTo>
                                  <a:pt x="390" y="35"/>
                                  <a:pt x="363" y="0"/>
                                  <a:pt x="319" y="53"/>
                                </a:cubicBezTo>
                                <a:cubicBezTo>
                                  <a:pt x="275" y="106"/>
                                  <a:pt x="293" y="123"/>
                                  <a:pt x="319" y="151"/>
                                </a:cubicBezTo>
                                <a:cubicBezTo>
                                  <a:pt x="337" y="167"/>
                                  <a:pt x="302" y="212"/>
                                  <a:pt x="257" y="257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46" name="Freeform 39"/>
                        <wps:cNvSpPr>
                          <a:spLocks noChangeArrowheads="1"/>
                        </wps:cNvSpPr>
                        <wps:spPr bwMode="auto">
                          <a:xfrm>
                            <a:off x="20755" y="64625"/>
                            <a:ext cx="408" cy="408"/>
                          </a:xfrm>
                          <a:custGeom>
                            <a:avLst/>
                            <a:gdLst>
                              <a:gd name="T0" fmla="*/ 179752 w 444"/>
                              <a:gd name="T1" fmla="*/ 23877 h 444"/>
                              <a:gd name="T2" fmla="*/ 179752 w 444"/>
                              <a:gd name="T3" fmla="*/ 23877 h 444"/>
                              <a:gd name="T4" fmla="*/ 167589 w 444"/>
                              <a:gd name="T5" fmla="*/ 23877 h 444"/>
                              <a:gd name="T6" fmla="*/ 167589 w 444"/>
                              <a:gd name="T7" fmla="*/ 44150 h 444"/>
                              <a:gd name="T8" fmla="*/ 131998 w 444"/>
                              <a:gd name="T9" fmla="*/ 44150 h 444"/>
                              <a:gd name="T10" fmla="*/ 131998 w 444"/>
                              <a:gd name="T11" fmla="*/ 23877 h 444"/>
                              <a:gd name="T12" fmla="*/ 68027 w 444"/>
                              <a:gd name="T13" fmla="*/ 23877 h 444"/>
                              <a:gd name="T14" fmla="*/ 68027 w 444"/>
                              <a:gd name="T15" fmla="*/ 44150 h 444"/>
                              <a:gd name="T16" fmla="*/ 31986 w 444"/>
                              <a:gd name="T17" fmla="*/ 44150 h 444"/>
                              <a:gd name="T18" fmla="*/ 31986 w 444"/>
                              <a:gd name="T19" fmla="*/ 23877 h 444"/>
                              <a:gd name="T20" fmla="*/ 20273 w 444"/>
                              <a:gd name="T21" fmla="*/ 23877 h 444"/>
                              <a:gd name="T22" fmla="*/ 0 w 444"/>
                              <a:gd name="T23" fmla="*/ 44150 h 444"/>
                              <a:gd name="T24" fmla="*/ 0 w 444"/>
                              <a:gd name="T25" fmla="*/ 179752 h 444"/>
                              <a:gd name="T26" fmla="*/ 20273 w 444"/>
                              <a:gd name="T27" fmla="*/ 199574 h 444"/>
                              <a:gd name="T28" fmla="*/ 179752 w 444"/>
                              <a:gd name="T29" fmla="*/ 199574 h 444"/>
                              <a:gd name="T30" fmla="*/ 199574 w 444"/>
                              <a:gd name="T31" fmla="*/ 179752 h 444"/>
                              <a:gd name="T32" fmla="*/ 199574 w 444"/>
                              <a:gd name="T33" fmla="*/ 44150 h 444"/>
                              <a:gd name="T34" fmla="*/ 179752 w 444"/>
                              <a:gd name="T35" fmla="*/ 23877 h 444"/>
                              <a:gd name="T36" fmla="*/ 179752 w 444"/>
                              <a:gd name="T37" fmla="*/ 179752 h 444"/>
                              <a:gd name="T38" fmla="*/ 179752 w 444"/>
                              <a:gd name="T39" fmla="*/ 179752 h 444"/>
                              <a:gd name="T40" fmla="*/ 20273 w 444"/>
                              <a:gd name="T41" fmla="*/ 179752 h 444"/>
                              <a:gd name="T42" fmla="*/ 20273 w 444"/>
                              <a:gd name="T43" fmla="*/ 88299 h 444"/>
                              <a:gd name="T44" fmla="*/ 179752 w 444"/>
                              <a:gd name="T45" fmla="*/ 88299 h 444"/>
                              <a:gd name="T46" fmla="*/ 179752 w 444"/>
                              <a:gd name="T47" fmla="*/ 179752 h 444"/>
                              <a:gd name="T48" fmla="*/ 55863 w 444"/>
                              <a:gd name="T49" fmla="*/ 0 h 444"/>
                              <a:gd name="T50" fmla="*/ 55863 w 444"/>
                              <a:gd name="T51" fmla="*/ 0 h 444"/>
                              <a:gd name="T52" fmla="*/ 40095 w 444"/>
                              <a:gd name="T53" fmla="*/ 0 h 444"/>
                              <a:gd name="T54" fmla="*/ 40095 w 444"/>
                              <a:gd name="T55" fmla="*/ 40095 h 444"/>
                              <a:gd name="T56" fmla="*/ 55863 w 444"/>
                              <a:gd name="T57" fmla="*/ 40095 h 444"/>
                              <a:gd name="T58" fmla="*/ 55863 w 444"/>
                              <a:gd name="T59" fmla="*/ 0 h 444"/>
                              <a:gd name="T60" fmla="*/ 159479 w 444"/>
                              <a:gd name="T61" fmla="*/ 0 h 444"/>
                              <a:gd name="T62" fmla="*/ 159479 w 444"/>
                              <a:gd name="T63" fmla="*/ 0 h 444"/>
                              <a:gd name="T64" fmla="*/ 143712 w 444"/>
                              <a:gd name="T65" fmla="*/ 0 h 444"/>
                              <a:gd name="T66" fmla="*/ 143712 w 444"/>
                              <a:gd name="T67" fmla="*/ 40095 h 444"/>
                              <a:gd name="T68" fmla="*/ 159479 w 444"/>
                              <a:gd name="T69" fmla="*/ 40095 h 444"/>
                              <a:gd name="T70" fmla="*/ 159479 w 444"/>
                              <a:gd name="T71" fmla="*/ 0 h 444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</a:gdLst>
                            <a:ahLst/>
                            <a:cxnLst>
                              <a:cxn ang="T72">
                                <a:pos x="T0" y="T1"/>
                              </a:cxn>
                              <a:cxn ang="T73">
                                <a:pos x="T2" y="T3"/>
                              </a:cxn>
                              <a:cxn ang="T74">
                                <a:pos x="T4" y="T5"/>
                              </a:cxn>
                              <a:cxn ang="T75">
                                <a:pos x="T6" y="T7"/>
                              </a:cxn>
                              <a:cxn ang="T76">
                                <a:pos x="T8" y="T9"/>
                              </a:cxn>
                              <a:cxn ang="T77">
                                <a:pos x="T10" y="T11"/>
                              </a:cxn>
                              <a:cxn ang="T78">
                                <a:pos x="T12" y="T13"/>
                              </a:cxn>
                              <a:cxn ang="T79">
                                <a:pos x="T14" y="T15"/>
                              </a:cxn>
                              <a:cxn ang="T80">
                                <a:pos x="T16" y="T17"/>
                              </a:cxn>
                              <a:cxn ang="T81">
                                <a:pos x="T18" y="T19"/>
                              </a:cxn>
                              <a:cxn ang="T82">
                                <a:pos x="T20" y="T21"/>
                              </a:cxn>
                              <a:cxn ang="T83">
                                <a:pos x="T22" y="T23"/>
                              </a:cxn>
                              <a:cxn ang="T84">
                                <a:pos x="T24" y="T25"/>
                              </a:cxn>
                              <a:cxn ang="T85">
                                <a:pos x="T26" y="T27"/>
                              </a:cxn>
                              <a:cxn ang="T86">
                                <a:pos x="T28" y="T29"/>
                              </a:cxn>
                              <a:cxn ang="T87">
                                <a:pos x="T30" y="T31"/>
                              </a:cxn>
                              <a:cxn ang="T88">
                                <a:pos x="T32" y="T33"/>
                              </a:cxn>
                              <a:cxn ang="T89">
                                <a:pos x="T34" y="T35"/>
                              </a:cxn>
                              <a:cxn ang="T90">
                                <a:pos x="T36" y="T37"/>
                              </a:cxn>
                              <a:cxn ang="T91">
                                <a:pos x="T38" y="T39"/>
                              </a:cxn>
                              <a:cxn ang="T92">
                                <a:pos x="T40" y="T41"/>
                              </a:cxn>
                              <a:cxn ang="T93">
                                <a:pos x="T42" y="T43"/>
                              </a:cxn>
                              <a:cxn ang="T94">
                                <a:pos x="T44" y="T45"/>
                              </a:cxn>
                              <a:cxn ang="T95">
                                <a:pos x="T46" y="T47"/>
                              </a:cxn>
                              <a:cxn ang="T96">
                                <a:pos x="T48" y="T49"/>
                              </a:cxn>
                              <a:cxn ang="T97">
                                <a:pos x="T50" y="T51"/>
                              </a:cxn>
                              <a:cxn ang="T98">
                                <a:pos x="T52" y="T53"/>
                              </a:cxn>
                              <a:cxn ang="T99">
                                <a:pos x="T54" y="T55"/>
                              </a:cxn>
                              <a:cxn ang="T100">
                                <a:pos x="T56" y="T57"/>
                              </a:cxn>
                              <a:cxn ang="T101">
                                <a:pos x="T58" y="T59"/>
                              </a:cxn>
                              <a:cxn ang="T102">
                                <a:pos x="T60" y="T61"/>
                              </a:cxn>
                              <a:cxn ang="T103">
                                <a:pos x="T62" y="T63"/>
                              </a:cxn>
                              <a:cxn ang="T104">
                                <a:pos x="T64" y="T65"/>
                              </a:cxn>
                              <a:cxn ang="T105">
                                <a:pos x="T66" y="T67"/>
                              </a:cxn>
                              <a:cxn ang="T106">
                                <a:pos x="T68" y="T69"/>
                              </a:cxn>
                              <a:cxn ang="T107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444" h="444">
                                <a:moveTo>
                                  <a:pt x="399" y="53"/>
                                </a:moveTo>
                                <a:lnTo>
                                  <a:pt x="399" y="53"/>
                                </a:lnTo>
                                <a:cubicBezTo>
                                  <a:pt x="372" y="53"/>
                                  <a:pt x="372" y="53"/>
                                  <a:pt x="372" y="53"/>
                                </a:cubicBezTo>
                                <a:cubicBezTo>
                                  <a:pt x="372" y="98"/>
                                  <a:pt x="372" y="98"/>
                                  <a:pt x="372" y="98"/>
                                </a:cubicBezTo>
                                <a:cubicBezTo>
                                  <a:pt x="293" y="98"/>
                                  <a:pt x="293" y="98"/>
                                  <a:pt x="293" y="98"/>
                                </a:cubicBezTo>
                                <a:cubicBezTo>
                                  <a:pt x="293" y="53"/>
                                  <a:pt x="293" y="53"/>
                                  <a:pt x="293" y="53"/>
                                </a:cubicBezTo>
                                <a:cubicBezTo>
                                  <a:pt x="151" y="53"/>
                                  <a:pt x="151" y="53"/>
                                  <a:pt x="151" y="53"/>
                                </a:cubicBezTo>
                                <a:cubicBezTo>
                                  <a:pt x="151" y="98"/>
                                  <a:pt x="151" y="98"/>
                                  <a:pt x="151" y="98"/>
                                </a:cubicBezTo>
                                <a:cubicBezTo>
                                  <a:pt x="71" y="98"/>
                                  <a:pt x="71" y="98"/>
                                  <a:pt x="71" y="98"/>
                                </a:cubicBezTo>
                                <a:cubicBezTo>
                                  <a:pt x="71" y="53"/>
                                  <a:pt x="71" y="53"/>
                                  <a:pt x="71" y="53"/>
                                </a:cubicBezTo>
                                <a:cubicBezTo>
                                  <a:pt x="45" y="53"/>
                                  <a:pt x="45" y="53"/>
                                  <a:pt x="45" y="53"/>
                                </a:cubicBezTo>
                                <a:cubicBezTo>
                                  <a:pt x="18" y="53"/>
                                  <a:pt x="0" y="71"/>
                                  <a:pt x="0" y="98"/>
                                </a:cubicBezTo>
                                <a:cubicBezTo>
                                  <a:pt x="0" y="399"/>
                                  <a:pt x="0" y="399"/>
                                  <a:pt x="0" y="399"/>
                                </a:cubicBezTo>
                                <a:cubicBezTo>
                                  <a:pt x="0" y="425"/>
                                  <a:pt x="18" y="443"/>
                                  <a:pt x="45" y="443"/>
                                </a:cubicBezTo>
                                <a:cubicBezTo>
                                  <a:pt x="399" y="443"/>
                                  <a:pt x="399" y="443"/>
                                  <a:pt x="399" y="443"/>
                                </a:cubicBezTo>
                                <a:cubicBezTo>
                                  <a:pt x="425" y="443"/>
                                  <a:pt x="443" y="425"/>
                                  <a:pt x="443" y="399"/>
                                </a:cubicBezTo>
                                <a:cubicBezTo>
                                  <a:pt x="443" y="98"/>
                                  <a:pt x="443" y="98"/>
                                  <a:pt x="443" y="98"/>
                                </a:cubicBezTo>
                                <a:cubicBezTo>
                                  <a:pt x="443" y="71"/>
                                  <a:pt x="425" y="53"/>
                                  <a:pt x="399" y="53"/>
                                </a:cubicBezTo>
                                <a:close/>
                                <a:moveTo>
                                  <a:pt x="399" y="399"/>
                                </a:moveTo>
                                <a:lnTo>
                                  <a:pt x="399" y="399"/>
                                </a:lnTo>
                                <a:cubicBezTo>
                                  <a:pt x="45" y="399"/>
                                  <a:pt x="45" y="399"/>
                                  <a:pt x="45" y="399"/>
                                </a:cubicBezTo>
                                <a:cubicBezTo>
                                  <a:pt x="45" y="196"/>
                                  <a:pt x="45" y="196"/>
                                  <a:pt x="45" y="196"/>
                                </a:cubicBezTo>
                                <a:cubicBezTo>
                                  <a:pt x="399" y="196"/>
                                  <a:pt x="399" y="196"/>
                                  <a:pt x="399" y="196"/>
                                </a:cubicBezTo>
                                <a:lnTo>
                                  <a:pt x="399" y="399"/>
                                </a:lnTo>
                                <a:close/>
                                <a:moveTo>
                                  <a:pt x="124" y="0"/>
                                </a:moveTo>
                                <a:lnTo>
                                  <a:pt x="124" y="0"/>
                                </a:lnTo>
                                <a:cubicBezTo>
                                  <a:pt x="89" y="0"/>
                                  <a:pt x="89" y="0"/>
                                  <a:pt x="89" y="0"/>
                                </a:cubicBezTo>
                                <a:cubicBezTo>
                                  <a:pt x="89" y="89"/>
                                  <a:pt x="89" y="89"/>
                                  <a:pt x="89" y="89"/>
                                </a:cubicBezTo>
                                <a:cubicBezTo>
                                  <a:pt x="124" y="89"/>
                                  <a:pt x="124" y="89"/>
                                  <a:pt x="124" y="89"/>
                                </a:cubicBezTo>
                                <a:lnTo>
                                  <a:pt x="124" y="0"/>
                                </a:lnTo>
                                <a:close/>
                                <a:moveTo>
                                  <a:pt x="354" y="0"/>
                                </a:moveTo>
                                <a:lnTo>
                                  <a:pt x="354" y="0"/>
                                </a:lnTo>
                                <a:cubicBezTo>
                                  <a:pt x="319" y="0"/>
                                  <a:pt x="319" y="0"/>
                                  <a:pt x="319" y="0"/>
                                </a:cubicBezTo>
                                <a:cubicBezTo>
                                  <a:pt x="319" y="89"/>
                                  <a:pt x="319" y="89"/>
                                  <a:pt x="319" y="89"/>
                                </a:cubicBezTo>
                                <a:cubicBezTo>
                                  <a:pt x="354" y="89"/>
                                  <a:pt x="354" y="89"/>
                                  <a:pt x="354" y="89"/>
                                </a:cubicBezTo>
                                <a:lnTo>
                                  <a:pt x="3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47" name="Freeform 37"/>
                        <wps:cNvSpPr>
                          <a:spLocks noChangeArrowheads="1"/>
                        </wps:cNvSpPr>
                        <wps:spPr bwMode="auto">
                          <a:xfrm>
                            <a:off x="25436" y="63867"/>
                            <a:ext cx="217" cy="246"/>
                          </a:xfrm>
                          <a:custGeom>
                            <a:avLst/>
                            <a:gdLst>
                              <a:gd name="T0" fmla="*/ 101931 w 240"/>
                              <a:gd name="T1" fmla="*/ 96249 h 267"/>
                              <a:gd name="T2" fmla="*/ 101931 w 240"/>
                              <a:gd name="T3" fmla="*/ 96249 h 267"/>
                              <a:gd name="T4" fmla="*/ 70909 w 240"/>
                              <a:gd name="T5" fmla="*/ 60099 h 267"/>
                              <a:gd name="T6" fmla="*/ 101931 w 240"/>
                              <a:gd name="T7" fmla="*/ 23949 h 267"/>
                              <a:gd name="T8" fmla="*/ 101931 w 240"/>
                              <a:gd name="T9" fmla="*/ 7682 h 267"/>
                              <a:gd name="T10" fmla="*/ 81988 w 240"/>
                              <a:gd name="T11" fmla="*/ 7682 h 267"/>
                              <a:gd name="T12" fmla="*/ 54954 w 240"/>
                              <a:gd name="T13" fmla="*/ 39765 h 267"/>
                              <a:gd name="T14" fmla="*/ 27477 w 240"/>
                              <a:gd name="T15" fmla="*/ 7682 h 267"/>
                              <a:gd name="T16" fmla="*/ 7977 w 240"/>
                              <a:gd name="T17" fmla="*/ 7682 h 267"/>
                              <a:gd name="T18" fmla="*/ 7977 w 240"/>
                              <a:gd name="T19" fmla="*/ 23949 h 267"/>
                              <a:gd name="T20" fmla="*/ 39000 w 240"/>
                              <a:gd name="T21" fmla="*/ 60099 h 267"/>
                              <a:gd name="T22" fmla="*/ 7977 w 240"/>
                              <a:gd name="T23" fmla="*/ 96249 h 267"/>
                              <a:gd name="T24" fmla="*/ 7977 w 240"/>
                              <a:gd name="T25" fmla="*/ 116131 h 267"/>
                              <a:gd name="T26" fmla="*/ 27477 w 240"/>
                              <a:gd name="T27" fmla="*/ 116131 h 267"/>
                              <a:gd name="T28" fmla="*/ 54954 w 240"/>
                              <a:gd name="T29" fmla="*/ 79981 h 267"/>
                              <a:gd name="T30" fmla="*/ 81988 w 240"/>
                              <a:gd name="T31" fmla="*/ 116131 h 267"/>
                              <a:gd name="T32" fmla="*/ 101931 w 240"/>
                              <a:gd name="T33" fmla="*/ 116131 h 267"/>
                              <a:gd name="T34" fmla="*/ 101931 w 240"/>
                              <a:gd name="T35" fmla="*/ 96249 h 267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</a:gdLst>
                            <a:ahLst/>
                            <a:cxnLst>
                              <a:cxn ang="T36">
                                <a:pos x="T0" y="T1"/>
                              </a:cxn>
                              <a:cxn ang="T37">
                                <a:pos x="T2" y="T3"/>
                              </a:cxn>
                              <a:cxn ang="T38">
                                <a:pos x="T4" y="T5"/>
                              </a:cxn>
                              <a:cxn ang="T39">
                                <a:pos x="T6" y="T7"/>
                              </a:cxn>
                              <a:cxn ang="T40">
                                <a:pos x="T8" y="T9"/>
                              </a:cxn>
                              <a:cxn ang="T41">
                                <a:pos x="T10" y="T11"/>
                              </a:cxn>
                              <a:cxn ang="T42">
                                <a:pos x="T12" y="T13"/>
                              </a:cxn>
                              <a:cxn ang="T43">
                                <a:pos x="T14" y="T15"/>
                              </a:cxn>
                              <a:cxn ang="T44">
                                <a:pos x="T16" y="T17"/>
                              </a:cxn>
                              <a:cxn ang="T45">
                                <a:pos x="T18" y="T19"/>
                              </a:cxn>
                              <a:cxn ang="T46">
                                <a:pos x="T20" y="T21"/>
                              </a:cxn>
                              <a:cxn ang="T47">
                                <a:pos x="T22" y="T23"/>
                              </a:cxn>
                              <a:cxn ang="T48">
                                <a:pos x="T24" y="T25"/>
                              </a:cxn>
                              <a:cxn ang="T49">
                                <a:pos x="T26" y="T27"/>
                              </a:cxn>
                              <a:cxn ang="T50">
                                <a:pos x="T28" y="T29"/>
                              </a:cxn>
                              <a:cxn ang="T51">
                                <a:pos x="T30" y="T31"/>
                              </a:cxn>
                              <a:cxn ang="T52">
                                <a:pos x="T32" y="T33"/>
                              </a:cxn>
                              <a:cxn ang="T53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240" h="267">
                                <a:moveTo>
                                  <a:pt x="230" y="213"/>
                                </a:moveTo>
                                <a:lnTo>
                                  <a:pt x="230" y="213"/>
                                </a:lnTo>
                                <a:cubicBezTo>
                                  <a:pt x="160" y="133"/>
                                  <a:pt x="160" y="133"/>
                                  <a:pt x="160" y="133"/>
                                </a:cubicBezTo>
                                <a:cubicBezTo>
                                  <a:pt x="230" y="53"/>
                                  <a:pt x="230" y="53"/>
                                  <a:pt x="230" y="53"/>
                                </a:cubicBezTo>
                                <a:cubicBezTo>
                                  <a:pt x="239" y="44"/>
                                  <a:pt x="239" y="26"/>
                                  <a:pt x="230" y="17"/>
                                </a:cubicBezTo>
                                <a:cubicBezTo>
                                  <a:pt x="222" y="0"/>
                                  <a:pt x="204" y="0"/>
                                  <a:pt x="185" y="17"/>
                                </a:cubicBezTo>
                                <a:cubicBezTo>
                                  <a:pt x="124" y="88"/>
                                  <a:pt x="124" y="88"/>
                                  <a:pt x="124" y="88"/>
                                </a:cubicBezTo>
                                <a:cubicBezTo>
                                  <a:pt x="62" y="17"/>
                                  <a:pt x="62" y="17"/>
                                  <a:pt x="62" y="17"/>
                                </a:cubicBezTo>
                                <a:cubicBezTo>
                                  <a:pt x="44" y="0"/>
                                  <a:pt x="26" y="0"/>
                                  <a:pt x="18" y="17"/>
                                </a:cubicBezTo>
                                <a:cubicBezTo>
                                  <a:pt x="0" y="26"/>
                                  <a:pt x="0" y="44"/>
                                  <a:pt x="18" y="53"/>
                                </a:cubicBezTo>
                                <a:cubicBezTo>
                                  <a:pt x="88" y="133"/>
                                  <a:pt x="88" y="133"/>
                                  <a:pt x="88" y="133"/>
                                </a:cubicBezTo>
                                <a:cubicBezTo>
                                  <a:pt x="18" y="213"/>
                                  <a:pt x="18" y="213"/>
                                  <a:pt x="18" y="213"/>
                                </a:cubicBezTo>
                                <a:cubicBezTo>
                                  <a:pt x="0" y="221"/>
                                  <a:pt x="0" y="248"/>
                                  <a:pt x="18" y="257"/>
                                </a:cubicBezTo>
                                <a:cubicBezTo>
                                  <a:pt x="26" y="266"/>
                                  <a:pt x="44" y="266"/>
                                  <a:pt x="62" y="257"/>
                                </a:cubicBezTo>
                                <a:cubicBezTo>
                                  <a:pt x="124" y="177"/>
                                  <a:pt x="124" y="177"/>
                                  <a:pt x="124" y="177"/>
                                </a:cubicBezTo>
                                <a:cubicBezTo>
                                  <a:pt x="185" y="257"/>
                                  <a:pt x="185" y="257"/>
                                  <a:pt x="185" y="257"/>
                                </a:cubicBezTo>
                                <a:cubicBezTo>
                                  <a:pt x="204" y="266"/>
                                  <a:pt x="222" y="266"/>
                                  <a:pt x="230" y="257"/>
                                </a:cubicBezTo>
                                <a:cubicBezTo>
                                  <a:pt x="239" y="248"/>
                                  <a:pt x="239" y="221"/>
                                  <a:pt x="230" y="213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48" name="Freeform 96"/>
                        <wps:cNvSpPr>
                          <a:spLocks noChangeArrowheads="1"/>
                        </wps:cNvSpPr>
                        <wps:spPr bwMode="auto">
                          <a:xfrm>
                            <a:off x="19863" y="66435"/>
                            <a:ext cx="457" cy="398"/>
                          </a:xfrm>
                          <a:custGeom>
                            <a:avLst/>
                            <a:gdLst>
                              <a:gd name="T0" fmla="*/ 199067 w 497"/>
                              <a:gd name="T1" fmla="*/ 0 h 435"/>
                              <a:gd name="T2" fmla="*/ 199067 w 497"/>
                              <a:gd name="T3" fmla="*/ 0 h 435"/>
                              <a:gd name="T4" fmla="*/ 23870 w 497"/>
                              <a:gd name="T5" fmla="*/ 0 h 435"/>
                              <a:gd name="T6" fmla="*/ 0 w 497"/>
                              <a:gd name="T7" fmla="*/ 19751 h 435"/>
                              <a:gd name="T8" fmla="*/ 0 w 497"/>
                              <a:gd name="T9" fmla="*/ 143192 h 435"/>
                              <a:gd name="T10" fmla="*/ 19817 w 497"/>
                              <a:gd name="T11" fmla="*/ 171023 h 435"/>
                              <a:gd name="T12" fmla="*/ 72061 w 497"/>
                              <a:gd name="T13" fmla="*/ 179102 h 435"/>
                              <a:gd name="T14" fmla="*/ 55397 w 497"/>
                              <a:gd name="T15" fmla="*/ 194813 h 435"/>
                              <a:gd name="T16" fmla="*/ 167541 w 497"/>
                              <a:gd name="T17" fmla="*/ 194813 h 435"/>
                              <a:gd name="T18" fmla="*/ 151327 w 497"/>
                              <a:gd name="T19" fmla="*/ 179102 h 435"/>
                              <a:gd name="T20" fmla="*/ 203121 w 497"/>
                              <a:gd name="T21" fmla="*/ 171023 h 435"/>
                              <a:gd name="T22" fmla="*/ 223388 w 497"/>
                              <a:gd name="T23" fmla="*/ 143192 h 435"/>
                              <a:gd name="T24" fmla="*/ 223388 w 497"/>
                              <a:gd name="T25" fmla="*/ 19751 h 435"/>
                              <a:gd name="T26" fmla="*/ 199067 w 497"/>
                              <a:gd name="T27" fmla="*/ 0 h 435"/>
                              <a:gd name="T28" fmla="*/ 199067 w 497"/>
                              <a:gd name="T29" fmla="*/ 143192 h 435"/>
                              <a:gd name="T30" fmla="*/ 199067 w 497"/>
                              <a:gd name="T31" fmla="*/ 143192 h 435"/>
                              <a:gd name="T32" fmla="*/ 23870 w 497"/>
                              <a:gd name="T33" fmla="*/ 143192 h 435"/>
                              <a:gd name="T34" fmla="*/ 23870 w 497"/>
                              <a:gd name="T35" fmla="*/ 19751 h 435"/>
                              <a:gd name="T36" fmla="*/ 199067 w 497"/>
                              <a:gd name="T37" fmla="*/ 19751 h 435"/>
                              <a:gd name="T38" fmla="*/ 199067 w 497"/>
                              <a:gd name="T39" fmla="*/ 143192 h 435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</a:gdLst>
                            <a:ahLst/>
                            <a:cxnLst>
                              <a:cxn ang="T40">
                                <a:pos x="T0" y="T1"/>
                              </a:cxn>
                              <a:cxn ang="T41">
                                <a:pos x="T2" y="T3"/>
                              </a:cxn>
                              <a:cxn ang="T42">
                                <a:pos x="T4" y="T5"/>
                              </a:cxn>
                              <a:cxn ang="T43">
                                <a:pos x="T6" y="T7"/>
                              </a:cxn>
                              <a:cxn ang="T44">
                                <a:pos x="T8" y="T9"/>
                              </a:cxn>
                              <a:cxn ang="T45">
                                <a:pos x="T10" y="T11"/>
                              </a:cxn>
                              <a:cxn ang="T46">
                                <a:pos x="T12" y="T13"/>
                              </a:cxn>
                              <a:cxn ang="T47">
                                <a:pos x="T14" y="T15"/>
                              </a:cxn>
                              <a:cxn ang="T48">
                                <a:pos x="T16" y="T17"/>
                              </a:cxn>
                              <a:cxn ang="T49">
                                <a:pos x="T18" y="T19"/>
                              </a:cxn>
                              <a:cxn ang="T50">
                                <a:pos x="T20" y="T21"/>
                              </a:cxn>
                              <a:cxn ang="T51">
                                <a:pos x="T22" y="T23"/>
                              </a:cxn>
                              <a:cxn ang="T52">
                                <a:pos x="T24" y="T25"/>
                              </a:cxn>
                              <a:cxn ang="T53">
                                <a:pos x="T26" y="T27"/>
                              </a:cxn>
                              <a:cxn ang="T54">
                                <a:pos x="T28" y="T29"/>
                              </a:cxn>
                              <a:cxn ang="T55">
                                <a:pos x="T30" y="T31"/>
                              </a:cxn>
                              <a:cxn ang="T56">
                                <a:pos x="T32" y="T33"/>
                              </a:cxn>
                              <a:cxn ang="T57">
                                <a:pos x="T34" y="T35"/>
                              </a:cxn>
                              <a:cxn ang="T58">
                                <a:pos x="T36" y="T37"/>
                              </a:cxn>
                              <a:cxn ang="T59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497" h="435">
                                <a:moveTo>
                                  <a:pt x="442" y="0"/>
                                </a:moveTo>
                                <a:lnTo>
                                  <a:pt x="442" y="0"/>
                                </a:lnTo>
                                <a:cubicBezTo>
                                  <a:pt x="53" y="0"/>
                                  <a:pt x="53" y="0"/>
                                  <a:pt x="53" y="0"/>
                                </a:cubicBezTo>
                                <a:cubicBezTo>
                                  <a:pt x="26" y="0"/>
                                  <a:pt x="0" y="17"/>
                                  <a:pt x="0" y="44"/>
                                </a:cubicBezTo>
                                <a:cubicBezTo>
                                  <a:pt x="0" y="319"/>
                                  <a:pt x="0" y="319"/>
                                  <a:pt x="0" y="319"/>
                                </a:cubicBezTo>
                                <a:cubicBezTo>
                                  <a:pt x="0" y="345"/>
                                  <a:pt x="17" y="372"/>
                                  <a:pt x="44" y="381"/>
                                </a:cubicBezTo>
                                <a:cubicBezTo>
                                  <a:pt x="160" y="399"/>
                                  <a:pt x="160" y="399"/>
                                  <a:pt x="160" y="399"/>
                                </a:cubicBezTo>
                                <a:cubicBezTo>
                                  <a:pt x="160" y="399"/>
                                  <a:pt x="62" y="434"/>
                                  <a:pt x="123" y="434"/>
                                </a:cubicBezTo>
                                <a:cubicBezTo>
                                  <a:pt x="372" y="434"/>
                                  <a:pt x="372" y="434"/>
                                  <a:pt x="372" y="434"/>
                                </a:cubicBezTo>
                                <a:cubicBezTo>
                                  <a:pt x="434" y="434"/>
                                  <a:pt x="336" y="399"/>
                                  <a:pt x="336" y="399"/>
                                </a:cubicBezTo>
                                <a:cubicBezTo>
                                  <a:pt x="451" y="381"/>
                                  <a:pt x="451" y="381"/>
                                  <a:pt x="451" y="381"/>
                                </a:cubicBezTo>
                                <a:cubicBezTo>
                                  <a:pt x="479" y="372"/>
                                  <a:pt x="496" y="345"/>
                                  <a:pt x="496" y="319"/>
                                </a:cubicBezTo>
                                <a:cubicBezTo>
                                  <a:pt x="496" y="44"/>
                                  <a:pt x="496" y="44"/>
                                  <a:pt x="496" y="44"/>
                                </a:cubicBezTo>
                                <a:cubicBezTo>
                                  <a:pt x="496" y="17"/>
                                  <a:pt x="470" y="0"/>
                                  <a:pt x="442" y="0"/>
                                </a:cubicBezTo>
                                <a:close/>
                                <a:moveTo>
                                  <a:pt x="442" y="319"/>
                                </a:moveTo>
                                <a:lnTo>
                                  <a:pt x="442" y="319"/>
                                </a:lnTo>
                                <a:cubicBezTo>
                                  <a:pt x="53" y="319"/>
                                  <a:pt x="53" y="319"/>
                                  <a:pt x="53" y="319"/>
                                </a:cubicBezTo>
                                <a:cubicBezTo>
                                  <a:pt x="53" y="44"/>
                                  <a:pt x="53" y="44"/>
                                  <a:pt x="53" y="44"/>
                                </a:cubicBezTo>
                                <a:cubicBezTo>
                                  <a:pt x="442" y="44"/>
                                  <a:pt x="442" y="44"/>
                                  <a:pt x="442" y="44"/>
                                </a:cubicBezTo>
                                <a:lnTo>
                                  <a:pt x="442" y="3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49" name="Freeform 4"/>
                        <wps:cNvSpPr>
                          <a:spLocks noChangeArrowheads="1"/>
                        </wps:cNvSpPr>
                        <wps:spPr bwMode="auto">
                          <a:xfrm>
                            <a:off x="20732" y="63769"/>
                            <a:ext cx="454" cy="360"/>
                          </a:xfrm>
                          <a:custGeom>
                            <a:avLst/>
                            <a:gdLst>
                              <a:gd name="T0" fmla="*/ 166018 w 498"/>
                              <a:gd name="T1" fmla="*/ 151877 h 391"/>
                              <a:gd name="T2" fmla="*/ 166018 w 498"/>
                              <a:gd name="T3" fmla="*/ 151877 h 391"/>
                              <a:gd name="T4" fmla="*/ 23653 w 498"/>
                              <a:gd name="T5" fmla="*/ 151877 h 391"/>
                              <a:gd name="T6" fmla="*/ 23653 w 498"/>
                              <a:gd name="T7" fmla="*/ 52278 h 391"/>
                              <a:gd name="T8" fmla="*/ 51769 w 498"/>
                              <a:gd name="T9" fmla="*/ 52278 h 391"/>
                              <a:gd name="T10" fmla="*/ 75422 w 498"/>
                              <a:gd name="T11" fmla="*/ 31998 h 391"/>
                              <a:gd name="T12" fmla="*/ 12050 w 498"/>
                              <a:gd name="T13" fmla="*/ 31998 h 391"/>
                              <a:gd name="T14" fmla="*/ 0 w 498"/>
                              <a:gd name="T15" fmla="*/ 40110 h 391"/>
                              <a:gd name="T16" fmla="*/ 0 w 498"/>
                              <a:gd name="T17" fmla="*/ 163594 h 391"/>
                              <a:gd name="T18" fmla="*/ 12050 w 498"/>
                              <a:gd name="T19" fmla="*/ 175762 h 391"/>
                              <a:gd name="T20" fmla="*/ 178068 w 498"/>
                              <a:gd name="T21" fmla="*/ 175762 h 391"/>
                              <a:gd name="T22" fmla="*/ 190117 w 498"/>
                              <a:gd name="T23" fmla="*/ 163594 h 391"/>
                              <a:gd name="T24" fmla="*/ 190117 w 498"/>
                              <a:gd name="T25" fmla="*/ 123935 h 391"/>
                              <a:gd name="T26" fmla="*/ 166018 w 498"/>
                              <a:gd name="T27" fmla="*/ 139709 h 391"/>
                              <a:gd name="T28" fmla="*/ 166018 w 498"/>
                              <a:gd name="T29" fmla="*/ 151877 h 391"/>
                              <a:gd name="T30" fmla="*/ 146382 w 498"/>
                              <a:gd name="T31" fmla="*/ 76164 h 391"/>
                              <a:gd name="T32" fmla="*/ 146382 w 498"/>
                              <a:gd name="T33" fmla="*/ 76164 h 391"/>
                              <a:gd name="T34" fmla="*/ 146382 w 498"/>
                              <a:gd name="T35" fmla="*/ 115823 h 391"/>
                              <a:gd name="T36" fmla="*/ 221804 w 498"/>
                              <a:gd name="T37" fmla="*/ 56334 h 391"/>
                              <a:gd name="T38" fmla="*/ 146382 w 498"/>
                              <a:gd name="T39" fmla="*/ 0 h 391"/>
                              <a:gd name="T40" fmla="*/ 146382 w 498"/>
                              <a:gd name="T41" fmla="*/ 36054 h 391"/>
                              <a:gd name="T42" fmla="*/ 59356 w 498"/>
                              <a:gd name="T43" fmla="*/ 123935 h 391"/>
                              <a:gd name="T44" fmla="*/ 146382 w 498"/>
                              <a:gd name="T45" fmla="*/ 76164 h 391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</a:gdLst>
                            <a:ahLst/>
                            <a:cxnLst>
                              <a:cxn ang="T46">
                                <a:pos x="T0" y="T1"/>
                              </a:cxn>
                              <a:cxn ang="T47">
                                <a:pos x="T2" y="T3"/>
                              </a:cxn>
                              <a:cxn ang="T48">
                                <a:pos x="T4" y="T5"/>
                              </a:cxn>
                              <a:cxn ang="T49">
                                <a:pos x="T6" y="T7"/>
                              </a:cxn>
                              <a:cxn ang="T50">
                                <a:pos x="T8" y="T9"/>
                              </a:cxn>
                              <a:cxn ang="T51">
                                <a:pos x="T10" y="T11"/>
                              </a:cxn>
                              <a:cxn ang="T52">
                                <a:pos x="T12" y="T13"/>
                              </a:cxn>
                              <a:cxn ang="T53">
                                <a:pos x="T14" y="T15"/>
                              </a:cxn>
                              <a:cxn ang="T54">
                                <a:pos x="T16" y="T17"/>
                              </a:cxn>
                              <a:cxn ang="T55">
                                <a:pos x="T18" y="T19"/>
                              </a:cxn>
                              <a:cxn ang="T56">
                                <a:pos x="T20" y="T21"/>
                              </a:cxn>
                              <a:cxn ang="T57">
                                <a:pos x="T22" y="T23"/>
                              </a:cxn>
                              <a:cxn ang="T58">
                                <a:pos x="T24" y="T25"/>
                              </a:cxn>
                              <a:cxn ang="T59">
                                <a:pos x="T26" y="T27"/>
                              </a:cxn>
                              <a:cxn ang="T60">
                                <a:pos x="T28" y="T29"/>
                              </a:cxn>
                              <a:cxn ang="T61">
                                <a:pos x="T30" y="T31"/>
                              </a:cxn>
                              <a:cxn ang="T62">
                                <a:pos x="T32" y="T33"/>
                              </a:cxn>
                              <a:cxn ang="T63">
                                <a:pos x="T34" y="T35"/>
                              </a:cxn>
                              <a:cxn ang="T64">
                                <a:pos x="T36" y="T37"/>
                              </a:cxn>
                              <a:cxn ang="T65">
                                <a:pos x="T38" y="T39"/>
                              </a:cxn>
                              <a:cxn ang="T66">
                                <a:pos x="T40" y="T41"/>
                              </a:cxn>
                              <a:cxn ang="T67">
                                <a:pos x="T42" y="T43"/>
                              </a:cxn>
                              <a:cxn ang="T68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498" h="391">
                                <a:moveTo>
                                  <a:pt x="372" y="337"/>
                                </a:moveTo>
                                <a:lnTo>
                                  <a:pt x="372" y="337"/>
                                </a:lnTo>
                                <a:cubicBezTo>
                                  <a:pt x="53" y="337"/>
                                  <a:pt x="53" y="337"/>
                                  <a:pt x="53" y="337"/>
                                </a:cubicBezTo>
                                <a:cubicBezTo>
                                  <a:pt x="53" y="116"/>
                                  <a:pt x="53" y="116"/>
                                  <a:pt x="53" y="116"/>
                                </a:cubicBezTo>
                                <a:cubicBezTo>
                                  <a:pt x="116" y="116"/>
                                  <a:pt x="116" y="116"/>
                                  <a:pt x="116" y="116"/>
                                </a:cubicBezTo>
                                <a:cubicBezTo>
                                  <a:pt x="116" y="116"/>
                                  <a:pt x="133" y="98"/>
                                  <a:pt x="169" y="71"/>
                                </a:cubicBezTo>
                                <a:cubicBezTo>
                                  <a:pt x="27" y="71"/>
                                  <a:pt x="27" y="71"/>
                                  <a:pt x="27" y="71"/>
                                </a:cubicBezTo>
                                <a:cubicBezTo>
                                  <a:pt x="9" y="71"/>
                                  <a:pt x="0" y="80"/>
                                  <a:pt x="0" y="89"/>
                                </a:cubicBezTo>
                                <a:cubicBezTo>
                                  <a:pt x="0" y="363"/>
                                  <a:pt x="0" y="363"/>
                                  <a:pt x="0" y="363"/>
                                </a:cubicBezTo>
                                <a:cubicBezTo>
                                  <a:pt x="0" y="382"/>
                                  <a:pt x="9" y="390"/>
                                  <a:pt x="27" y="390"/>
                                </a:cubicBezTo>
                                <a:cubicBezTo>
                                  <a:pt x="399" y="390"/>
                                  <a:pt x="399" y="390"/>
                                  <a:pt x="399" y="390"/>
                                </a:cubicBezTo>
                                <a:cubicBezTo>
                                  <a:pt x="408" y="390"/>
                                  <a:pt x="426" y="382"/>
                                  <a:pt x="426" y="363"/>
                                </a:cubicBezTo>
                                <a:cubicBezTo>
                                  <a:pt x="426" y="275"/>
                                  <a:pt x="426" y="275"/>
                                  <a:pt x="426" y="275"/>
                                </a:cubicBezTo>
                                <a:cubicBezTo>
                                  <a:pt x="372" y="310"/>
                                  <a:pt x="372" y="310"/>
                                  <a:pt x="372" y="310"/>
                                </a:cubicBezTo>
                                <a:lnTo>
                                  <a:pt x="372" y="337"/>
                                </a:lnTo>
                                <a:close/>
                                <a:moveTo>
                                  <a:pt x="328" y="169"/>
                                </a:moveTo>
                                <a:lnTo>
                                  <a:pt x="328" y="169"/>
                                </a:lnTo>
                                <a:cubicBezTo>
                                  <a:pt x="328" y="257"/>
                                  <a:pt x="328" y="257"/>
                                  <a:pt x="328" y="257"/>
                                </a:cubicBezTo>
                                <a:cubicBezTo>
                                  <a:pt x="497" y="125"/>
                                  <a:pt x="497" y="125"/>
                                  <a:pt x="497" y="125"/>
                                </a:cubicBezTo>
                                <a:cubicBezTo>
                                  <a:pt x="328" y="0"/>
                                  <a:pt x="328" y="0"/>
                                  <a:pt x="328" y="0"/>
                                </a:cubicBezTo>
                                <a:cubicBezTo>
                                  <a:pt x="328" y="80"/>
                                  <a:pt x="328" y="80"/>
                                  <a:pt x="328" y="80"/>
                                </a:cubicBezTo>
                                <a:cubicBezTo>
                                  <a:pt x="133" y="80"/>
                                  <a:pt x="133" y="275"/>
                                  <a:pt x="133" y="275"/>
                                </a:cubicBezTo>
                                <a:cubicBezTo>
                                  <a:pt x="186" y="187"/>
                                  <a:pt x="222" y="169"/>
                                  <a:pt x="328" y="16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50" name="Freeform 44"/>
                        <wps:cNvSpPr>
                          <a:spLocks noChangeArrowheads="1"/>
                        </wps:cNvSpPr>
                        <wps:spPr bwMode="auto">
                          <a:xfrm>
                            <a:off x="24499" y="66435"/>
                            <a:ext cx="342" cy="434"/>
                          </a:xfrm>
                          <a:custGeom>
                            <a:avLst/>
                            <a:gdLst>
                              <a:gd name="T0" fmla="*/ 144077 w 355"/>
                              <a:gd name="T1" fmla="*/ 79396 h 453"/>
                              <a:gd name="T2" fmla="*/ 144077 w 355"/>
                              <a:gd name="T3" fmla="*/ 79396 h 453"/>
                              <a:gd name="T4" fmla="*/ 124205 w 355"/>
                              <a:gd name="T5" fmla="*/ 79396 h 453"/>
                              <a:gd name="T6" fmla="*/ 124205 w 355"/>
                              <a:gd name="T7" fmla="*/ 51585 h 453"/>
                              <a:gd name="T8" fmla="*/ 79943 w 355"/>
                              <a:gd name="T9" fmla="*/ 0 h 453"/>
                              <a:gd name="T10" fmla="*/ 35681 w 355"/>
                              <a:gd name="T11" fmla="*/ 51585 h 453"/>
                              <a:gd name="T12" fmla="*/ 35681 w 355"/>
                              <a:gd name="T13" fmla="*/ 55622 h 453"/>
                              <a:gd name="T14" fmla="*/ 56005 w 355"/>
                              <a:gd name="T15" fmla="*/ 55622 h 453"/>
                              <a:gd name="T16" fmla="*/ 56005 w 355"/>
                              <a:gd name="T17" fmla="*/ 47548 h 453"/>
                              <a:gd name="T18" fmla="*/ 79943 w 355"/>
                              <a:gd name="T19" fmla="*/ 23774 h 453"/>
                              <a:gd name="T20" fmla="*/ 103880 w 355"/>
                              <a:gd name="T21" fmla="*/ 47548 h 453"/>
                              <a:gd name="T22" fmla="*/ 103880 w 355"/>
                              <a:gd name="T23" fmla="*/ 79396 h 453"/>
                              <a:gd name="T24" fmla="*/ 11743 w 355"/>
                              <a:gd name="T25" fmla="*/ 79396 h 453"/>
                              <a:gd name="T26" fmla="*/ 0 w 355"/>
                              <a:gd name="T27" fmla="*/ 91507 h 453"/>
                              <a:gd name="T28" fmla="*/ 0 w 355"/>
                              <a:gd name="T29" fmla="*/ 178977 h 453"/>
                              <a:gd name="T30" fmla="*/ 11743 w 355"/>
                              <a:gd name="T31" fmla="*/ 194677 h 453"/>
                              <a:gd name="T32" fmla="*/ 23938 w 355"/>
                              <a:gd name="T33" fmla="*/ 198714 h 453"/>
                              <a:gd name="T34" fmla="*/ 47875 w 355"/>
                              <a:gd name="T35" fmla="*/ 202751 h 453"/>
                              <a:gd name="T36" fmla="*/ 112010 w 355"/>
                              <a:gd name="T37" fmla="*/ 202751 h 453"/>
                              <a:gd name="T38" fmla="*/ 135948 w 355"/>
                              <a:gd name="T39" fmla="*/ 198714 h 453"/>
                              <a:gd name="T40" fmla="*/ 148142 w 355"/>
                              <a:gd name="T41" fmla="*/ 194677 h 453"/>
                              <a:gd name="T42" fmla="*/ 159885 w 355"/>
                              <a:gd name="T43" fmla="*/ 178977 h 453"/>
                              <a:gd name="T44" fmla="*/ 159885 w 355"/>
                              <a:gd name="T45" fmla="*/ 91507 h 453"/>
                              <a:gd name="T46" fmla="*/ 144077 w 355"/>
                              <a:gd name="T47" fmla="*/ 79396 h 453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</a:gdLst>
                            <a:ahLst/>
                            <a:cxnLst>
                              <a:cxn ang="T48">
                                <a:pos x="T0" y="T1"/>
                              </a:cxn>
                              <a:cxn ang="T49">
                                <a:pos x="T2" y="T3"/>
                              </a:cxn>
                              <a:cxn ang="T50">
                                <a:pos x="T4" y="T5"/>
                              </a:cxn>
                              <a:cxn ang="T51">
                                <a:pos x="T6" y="T7"/>
                              </a:cxn>
                              <a:cxn ang="T52">
                                <a:pos x="T8" y="T9"/>
                              </a:cxn>
                              <a:cxn ang="T53">
                                <a:pos x="T10" y="T11"/>
                              </a:cxn>
                              <a:cxn ang="T54">
                                <a:pos x="T12" y="T13"/>
                              </a:cxn>
                              <a:cxn ang="T55">
                                <a:pos x="T14" y="T15"/>
                              </a:cxn>
                              <a:cxn ang="T56">
                                <a:pos x="T16" y="T17"/>
                              </a:cxn>
                              <a:cxn ang="T57">
                                <a:pos x="T18" y="T19"/>
                              </a:cxn>
                              <a:cxn ang="T58">
                                <a:pos x="T20" y="T21"/>
                              </a:cxn>
                              <a:cxn ang="T59">
                                <a:pos x="T22" y="T23"/>
                              </a:cxn>
                              <a:cxn ang="T60">
                                <a:pos x="T24" y="T25"/>
                              </a:cxn>
                              <a:cxn ang="T61">
                                <a:pos x="T26" y="T27"/>
                              </a:cxn>
                              <a:cxn ang="T62">
                                <a:pos x="T28" y="T29"/>
                              </a:cxn>
                              <a:cxn ang="T63">
                                <a:pos x="T30" y="T31"/>
                              </a:cxn>
                              <a:cxn ang="T64">
                                <a:pos x="T32" y="T33"/>
                              </a:cxn>
                              <a:cxn ang="T65">
                                <a:pos x="T34" y="T35"/>
                              </a:cxn>
                              <a:cxn ang="T66">
                                <a:pos x="T36" y="T37"/>
                              </a:cxn>
                              <a:cxn ang="T67">
                                <a:pos x="T38" y="T39"/>
                              </a:cxn>
                              <a:cxn ang="T68">
                                <a:pos x="T40" y="T41"/>
                              </a:cxn>
                              <a:cxn ang="T69">
                                <a:pos x="T42" y="T43"/>
                              </a:cxn>
                              <a:cxn ang="T70">
                                <a:pos x="T44" y="T45"/>
                              </a:cxn>
                              <a:cxn ang="T71">
                                <a:pos x="T46" y="T47"/>
                              </a:cxn>
                            </a:cxnLst>
                            <a:rect l="0" t="0" r="r" b="b"/>
                            <a:pathLst>
                              <a:path w="355" h="453">
                                <a:moveTo>
                                  <a:pt x="319" y="177"/>
                                </a:moveTo>
                                <a:lnTo>
                                  <a:pt x="319" y="177"/>
                                </a:lnTo>
                                <a:cubicBezTo>
                                  <a:pt x="275" y="177"/>
                                  <a:pt x="275" y="177"/>
                                  <a:pt x="275" y="177"/>
                                </a:cubicBezTo>
                                <a:cubicBezTo>
                                  <a:pt x="275" y="115"/>
                                  <a:pt x="275" y="115"/>
                                  <a:pt x="275" y="115"/>
                                </a:cubicBezTo>
                                <a:cubicBezTo>
                                  <a:pt x="275" y="44"/>
                                  <a:pt x="238" y="0"/>
                                  <a:pt x="177" y="0"/>
                                </a:cubicBezTo>
                                <a:cubicBezTo>
                                  <a:pt x="106" y="0"/>
                                  <a:pt x="79" y="44"/>
                                  <a:pt x="79" y="115"/>
                                </a:cubicBezTo>
                                <a:cubicBezTo>
                                  <a:pt x="79" y="124"/>
                                  <a:pt x="79" y="124"/>
                                  <a:pt x="79" y="124"/>
                                </a:cubicBezTo>
                                <a:cubicBezTo>
                                  <a:pt x="124" y="124"/>
                                  <a:pt x="124" y="124"/>
                                  <a:pt x="124" y="124"/>
                                </a:cubicBezTo>
                                <a:cubicBezTo>
                                  <a:pt x="124" y="106"/>
                                  <a:pt x="124" y="106"/>
                                  <a:pt x="124" y="106"/>
                                </a:cubicBezTo>
                                <a:cubicBezTo>
                                  <a:pt x="124" y="71"/>
                                  <a:pt x="150" y="53"/>
                                  <a:pt x="177" y="53"/>
                                </a:cubicBezTo>
                                <a:cubicBezTo>
                                  <a:pt x="203" y="53"/>
                                  <a:pt x="230" y="71"/>
                                  <a:pt x="230" y="106"/>
                                </a:cubicBezTo>
                                <a:cubicBezTo>
                                  <a:pt x="230" y="177"/>
                                  <a:pt x="230" y="177"/>
                                  <a:pt x="230" y="177"/>
                                </a:cubicBezTo>
                                <a:cubicBezTo>
                                  <a:pt x="26" y="177"/>
                                  <a:pt x="26" y="177"/>
                                  <a:pt x="26" y="177"/>
                                </a:cubicBezTo>
                                <a:cubicBezTo>
                                  <a:pt x="17" y="177"/>
                                  <a:pt x="0" y="195"/>
                                  <a:pt x="0" y="204"/>
                                </a:cubicBezTo>
                                <a:cubicBezTo>
                                  <a:pt x="0" y="399"/>
                                  <a:pt x="0" y="399"/>
                                  <a:pt x="0" y="399"/>
                                </a:cubicBezTo>
                                <a:cubicBezTo>
                                  <a:pt x="0" y="408"/>
                                  <a:pt x="17" y="425"/>
                                  <a:pt x="26" y="434"/>
                                </a:cubicBezTo>
                                <a:cubicBezTo>
                                  <a:pt x="53" y="443"/>
                                  <a:pt x="53" y="443"/>
                                  <a:pt x="53" y="443"/>
                                </a:cubicBezTo>
                                <a:cubicBezTo>
                                  <a:pt x="71" y="443"/>
                                  <a:pt x="88" y="452"/>
                                  <a:pt x="106" y="452"/>
                                </a:cubicBezTo>
                                <a:cubicBezTo>
                                  <a:pt x="248" y="452"/>
                                  <a:pt x="248" y="452"/>
                                  <a:pt x="248" y="452"/>
                                </a:cubicBezTo>
                                <a:cubicBezTo>
                                  <a:pt x="266" y="452"/>
                                  <a:pt x="283" y="443"/>
                                  <a:pt x="301" y="443"/>
                                </a:cubicBezTo>
                                <a:cubicBezTo>
                                  <a:pt x="328" y="434"/>
                                  <a:pt x="328" y="434"/>
                                  <a:pt x="328" y="434"/>
                                </a:cubicBezTo>
                                <a:cubicBezTo>
                                  <a:pt x="336" y="425"/>
                                  <a:pt x="354" y="408"/>
                                  <a:pt x="354" y="399"/>
                                </a:cubicBezTo>
                                <a:cubicBezTo>
                                  <a:pt x="354" y="204"/>
                                  <a:pt x="354" y="204"/>
                                  <a:pt x="354" y="204"/>
                                </a:cubicBezTo>
                                <a:cubicBezTo>
                                  <a:pt x="354" y="195"/>
                                  <a:pt x="336" y="177"/>
                                  <a:pt x="319" y="177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59" name="Freeform 27"/>
                        <wps:cNvSpPr>
                          <a:spLocks noChangeArrowheads="1"/>
                        </wps:cNvSpPr>
                        <wps:spPr bwMode="auto">
                          <a:xfrm>
                            <a:off x="26239" y="65498"/>
                            <a:ext cx="463" cy="363"/>
                          </a:xfrm>
                          <a:custGeom>
                            <a:avLst/>
                            <a:gdLst>
                              <a:gd name="T0" fmla="*/ 194710 w 506"/>
                              <a:gd name="T1" fmla="*/ 31193 h 399"/>
                              <a:gd name="T2" fmla="*/ 194710 w 506"/>
                              <a:gd name="T3" fmla="*/ 31193 h 399"/>
                              <a:gd name="T4" fmla="*/ 75372 w 506"/>
                              <a:gd name="T5" fmla="*/ 15596 h 399"/>
                              <a:gd name="T6" fmla="*/ 4038 w 506"/>
                              <a:gd name="T7" fmla="*/ 98481 h 399"/>
                              <a:gd name="T8" fmla="*/ 87485 w 506"/>
                              <a:gd name="T9" fmla="*/ 177354 h 399"/>
                              <a:gd name="T10" fmla="*/ 170932 w 506"/>
                              <a:gd name="T11" fmla="*/ 138140 h 399"/>
                              <a:gd name="T12" fmla="*/ 162856 w 506"/>
                              <a:gd name="T13" fmla="*/ 94470 h 399"/>
                              <a:gd name="T14" fmla="*/ 210412 w 506"/>
                              <a:gd name="T15" fmla="*/ 90460 h 399"/>
                              <a:gd name="T16" fmla="*/ 194710 w 506"/>
                              <a:gd name="T17" fmla="*/ 31193 h 399"/>
                              <a:gd name="T18" fmla="*/ 122927 w 506"/>
                              <a:gd name="T19" fmla="*/ 134130 h 399"/>
                              <a:gd name="T20" fmla="*/ 122927 w 506"/>
                              <a:gd name="T21" fmla="*/ 134130 h 399"/>
                              <a:gd name="T22" fmla="*/ 107225 w 506"/>
                              <a:gd name="T23" fmla="*/ 118088 h 399"/>
                              <a:gd name="T24" fmla="*/ 122927 w 506"/>
                              <a:gd name="T25" fmla="*/ 102491 h 399"/>
                              <a:gd name="T26" fmla="*/ 138630 w 506"/>
                              <a:gd name="T27" fmla="*/ 118088 h 399"/>
                              <a:gd name="T28" fmla="*/ 122927 w 506"/>
                              <a:gd name="T29" fmla="*/ 134130 h 399"/>
                              <a:gd name="T30" fmla="*/ 0 60000 65536"/>
                              <a:gd name="T31" fmla="*/ 0 60000 65536"/>
                              <a:gd name="T32" fmla="*/ 0 60000 65536"/>
                              <a:gd name="T33" fmla="*/ 0 60000 65536"/>
                              <a:gd name="T34" fmla="*/ 0 60000 65536"/>
                              <a:gd name="T35" fmla="*/ 0 60000 65536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</a:gdLst>
                            <a:ahLst/>
                            <a:cxnLst>
                              <a:cxn ang="T30">
                                <a:pos x="T0" y="T1"/>
                              </a:cxn>
                              <a:cxn ang="T31">
                                <a:pos x="T2" y="T3"/>
                              </a:cxn>
                              <a:cxn ang="T32">
                                <a:pos x="T4" y="T5"/>
                              </a:cxn>
                              <a:cxn ang="T33">
                                <a:pos x="T6" y="T7"/>
                              </a:cxn>
                              <a:cxn ang="T34">
                                <a:pos x="T8" y="T9"/>
                              </a:cxn>
                              <a:cxn ang="T35">
                                <a:pos x="T10" y="T11"/>
                              </a:cxn>
                              <a:cxn ang="T36">
                                <a:pos x="T12" y="T13"/>
                              </a:cxn>
                              <a:cxn ang="T37">
                                <a:pos x="T14" y="T15"/>
                              </a:cxn>
                              <a:cxn ang="T38">
                                <a:pos x="T16" y="T17"/>
                              </a:cxn>
                              <a:cxn ang="T39">
                                <a:pos x="T18" y="T19"/>
                              </a:cxn>
                              <a:cxn ang="T40">
                                <a:pos x="T20" y="T21"/>
                              </a:cxn>
                              <a:cxn ang="T41">
                                <a:pos x="T22" y="T23"/>
                              </a:cxn>
                              <a:cxn ang="T42">
                                <a:pos x="T24" y="T25"/>
                              </a:cxn>
                              <a:cxn ang="T43">
                                <a:pos x="T26" y="T27"/>
                              </a:cxn>
                              <a:cxn ang="T44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506" h="399">
                                <a:moveTo>
                                  <a:pt x="434" y="70"/>
                                </a:moveTo>
                                <a:lnTo>
                                  <a:pt x="434" y="70"/>
                                </a:lnTo>
                                <a:cubicBezTo>
                                  <a:pt x="354" y="17"/>
                                  <a:pt x="265" y="0"/>
                                  <a:pt x="168" y="35"/>
                                </a:cubicBezTo>
                                <a:cubicBezTo>
                                  <a:pt x="89" y="53"/>
                                  <a:pt x="9" y="141"/>
                                  <a:pt x="9" y="221"/>
                                </a:cubicBezTo>
                                <a:cubicBezTo>
                                  <a:pt x="0" y="319"/>
                                  <a:pt x="71" y="398"/>
                                  <a:pt x="195" y="398"/>
                                </a:cubicBezTo>
                                <a:cubicBezTo>
                                  <a:pt x="337" y="398"/>
                                  <a:pt x="381" y="328"/>
                                  <a:pt x="381" y="310"/>
                                </a:cubicBezTo>
                                <a:cubicBezTo>
                                  <a:pt x="390" y="292"/>
                                  <a:pt x="328" y="248"/>
                                  <a:pt x="363" y="212"/>
                                </a:cubicBezTo>
                                <a:cubicBezTo>
                                  <a:pt x="408" y="168"/>
                                  <a:pt x="452" y="203"/>
                                  <a:pt x="469" y="203"/>
                                </a:cubicBezTo>
                                <a:cubicBezTo>
                                  <a:pt x="496" y="194"/>
                                  <a:pt x="505" y="124"/>
                                  <a:pt x="434" y="70"/>
                                </a:cubicBezTo>
                                <a:close/>
                                <a:moveTo>
                                  <a:pt x="274" y="301"/>
                                </a:moveTo>
                                <a:lnTo>
                                  <a:pt x="274" y="301"/>
                                </a:lnTo>
                                <a:cubicBezTo>
                                  <a:pt x="248" y="301"/>
                                  <a:pt x="239" y="283"/>
                                  <a:pt x="239" y="265"/>
                                </a:cubicBezTo>
                                <a:cubicBezTo>
                                  <a:pt x="239" y="248"/>
                                  <a:pt x="248" y="230"/>
                                  <a:pt x="274" y="230"/>
                                </a:cubicBezTo>
                                <a:cubicBezTo>
                                  <a:pt x="293" y="230"/>
                                  <a:pt x="309" y="248"/>
                                  <a:pt x="309" y="265"/>
                                </a:cubicBezTo>
                                <a:cubicBezTo>
                                  <a:pt x="309" y="283"/>
                                  <a:pt x="293" y="301"/>
                                  <a:pt x="274" y="30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51" name="Freeform 151"/>
                        <wps:cNvSpPr>
                          <a:spLocks noChangeArrowheads="1"/>
                        </wps:cNvSpPr>
                        <wps:spPr bwMode="auto">
                          <a:xfrm>
                            <a:off x="26242" y="66495"/>
                            <a:ext cx="457" cy="266"/>
                          </a:xfrm>
                          <a:custGeom>
                            <a:avLst/>
                            <a:gdLst>
                              <a:gd name="T0" fmla="*/ 55847 w 497"/>
                              <a:gd name="T1" fmla="*/ 98187 h 293"/>
                              <a:gd name="T2" fmla="*/ 55847 w 497"/>
                              <a:gd name="T3" fmla="*/ 98187 h 293"/>
                              <a:gd name="T4" fmla="*/ 55847 w 497"/>
                              <a:gd name="T5" fmla="*/ 43095 h 293"/>
                              <a:gd name="T6" fmla="*/ 79717 w 497"/>
                              <a:gd name="T7" fmla="*/ 43095 h 293"/>
                              <a:gd name="T8" fmla="*/ 39633 w 497"/>
                              <a:gd name="T9" fmla="*/ 0 h 293"/>
                              <a:gd name="T10" fmla="*/ 0 w 497"/>
                              <a:gd name="T11" fmla="*/ 43095 h 293"/>
                              <a:gd name="T12" fmla="*/ 23870 w 497"/>
                              <a:gd name="T13" fmla="*/ 43095 h 293"/>
                              <a:gd name="T14" fmla="*/ 23870 w 497"/>
                              <a:gd name="T15" fmla="*/ 110182 h 293"/>
                              <a:gd name="T16" fmla="*/ 43686 w 497"/>
                              <a:gd name="T17" fmla="*/ 129731 h 293"/>
                              <a:gd name="T18" fmla="*/ 143670 w 497"/>
                              <a:gd name="T19" fmla="*/ 129731 h 293"/>
                              <a:gd name="T20" fmla="*/ 115296 w 497"/>
                              <a:gd name="T21" fmla="*/ 98187 h 293"/>
                              <a:gd name="T22" fmla="*/ 55847 w 497"/>
                              <a:gd name="T23" fmla="*/ 98187 h 293"/>
                              <a:gd name="T24" fmla="*/ 199517 w 497"/>
                              <a:gd name="T25" fmla="*/ 86635 h 293"/>
                              <a:gd name="T26" fmla="*/ 199517 w 497"/>
                              <a:gd name="T27" fmla="*/ 86635 h 293"/>
                              <a:gd name="T28" fmla="*/ 199517 w 497"/>
                              <a:gd name="T29" fmla="*/ 19548 h 293"/>
                              <a:gd name="T30" fmla="*/ 179700 w 497"/>
                              <a:gd name="T31" fmla="*/ 0 h 293"/>
                              <a:gd name="T32" fmla="*/ 79717 w 497"/>
                              <a:gd name="T33" fmla="*/ 0 h 293"/>
                              <a:gd name="T34" fmla="*/ 107640 w 497"/>
                              <a:gd name="T35" fmla="*/ 27101 h 293"/>
                              <a:gd name="T36" fmla="*/ 167540 w 497"/>
                              <a:gd name="T37" fmla="*/ 27101 h 293"/>
                              <a:gd name="T38" fmla="*/ 167540 w 497"/>
                              <a:gd name="T39" fmla="*/ 86635 h 293"/>
                              <a:gd name="T40" fmla="*/ 143670 w 497"/>
                              <a:gd name="T41" fmla="*/ 86635 h 293"/>
                              <a:gd name="T42" fmla="*/ 183303 w 497"/>
                              <a:gd name="T43" fmla="*/ 129731 h 293"/>
                              <a:gd name="T44" fmla="*/ 223387 w 497"/>
                              <a:gd name="T45" fmla="*/ 86635 h 293"/>
                              <a:gd name="T46" fmla="*/ 199517 w 497"/>
                              <a:gd name="T47" fmla="*/ 86635 h 293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</a:gdLst>
                            <a:ahLst/>
                            <a:cxnLst>
                              <a:cxn ang="T48">
                                <a:pos x="T0" y="T1"/>
                              </a:cxn>
                              <a:cxn ang="T49">
                                <a:pos x="T2" y="T3"/>
                              </a:cxn>
                              <a:cxn ang="T50">
                                <a:pos x="T4" y="T5"/>
                              </a:cxn>
                              <a:cxn ang="T51">
                                <a:pos x="T6" y="T7"/>
                              </a:cxn>
                              <a:cxn ang="T52">
                                <a:pos x="T8" y="T9"/>
                              </a:cxn>
                              <a:cxn ang="T53">
                                <a:pos x="T10" y="T11"/>
                              </a:cxn>
                              <a:cxn ang="T54">
                                <a:pos x="T12" y="T13"/>
                              </a:cxn>
                              <a:cxn ang="T55">
                                <a:pos x="T14" y="T15"/>
                              </a:cxn>
                              <a:cxn ang="T56">
                                <a:pos x="T16" y="T17"/>
                              </a:cxn>
                              <a:cxn ang="T57">
                                <a:pos x="T18" y="T19"/>
                              </a:cxn>
                              <a:cxn ang="T58">
                                <a:pos x="T20" y="T21"/>
                              </a:cxn>
                              <a:cxn ang="T59">
                                <a:pos x="T22" y="T23"/>
                              </a:cxn>
                              <a:cxn ang="T60">
                                <a:pos x="T24" y="T25"/>
                              </a:cxn>
                              <a:cxn ang="T61">
                                <a:pos x="T26" y="T27"/>
                              </a:cxn>
                              <a:cxn ang="T62">
                                <a:pos x="T28" y="T29"/>
                              </a:cxn>
                              <a:cxn ang="T63">
                                <a:pos x="T30" y="T31"/>
                              </a:cxn>
                              <a:cxn ang="T64">
                                <a:pos x="T32" y="T33"/>
                              </a:cxn>
                              <a:cxn ang="T65">
                                <a:pos x="T34" y="T35"/>
                              </a:cxn>
                              <a:cxn ang="T66">
                                <a:pos x="T36" y="T37"/>
                              </a:cxn>
                              <a:cxn ang="T67">
                                <a:pos x="T38" y="T39"/>
                              </a:cxn>
                              <a:cxn ang="T68">
                                <a:pos x="T40" y="T41"/>
                              </a:cxn>
                              <a:cxn ang="T69">
                                <a:pos x="T42" y="T43"/>
                              </a:cxn>
                              <a:cxn ang="T70">
                                <a:pos x="T44" y="T45"/>
                              </a:cxn>
                              <a:cxn ang="T71">
                                <a:pos x="T46" y="T47"/>
                              </a:cxn>
                            </a:cxnLst>
                            <a:rect l="0" t="0" r="r" b="b"/>
                            <a:pathLst>
                              <a:path w="497" h="293">
                                <a:moveTo>
                                  <a:pt x="124" y="221"/>
                                </a:moveTo>
                                <a:lnTo>
                                  <a:pt x="124" y="221"/>
                                </a:lnTo>
                                <a:cubicBezTo>
                                  <a:pt x="124" y="97"/>
                                  <a:pt x="124" y="97"/>
                                  <a:pt x="124" y="97"/>
                                </a:cubicBezTo>
                                <a:cubicBezTo>
                                  <a:pt x="177" y="97"/>
                                  <a:pt x="177" y="97"/>
                                  <a:pt x="177" y="97"/>
                                </a:cubicBezTo>
                                <a:cubicBezTo>
                                  <a:pt x="88" y="0"/>
                                  <a:pt x="88" y="0"/>
                                  <a:pt x="88" y="0"/>
                                </a:cubicBezTo>
                                <a:cubicBezTo>
                                  <a:pt x="0" y="97"/>
                                  <a:pt x="0" y="97"/>
                                  <a:pt x="0" y="97"/>
                                </a:cubicBezTo>
                                <a:cubicBezTo>
                                  <a:pt x="53" y="97"/>
                                  <a:pt x="53" y="97"/>
                                  <a:pt x="53" y="97"/>
                                </a:cubicBezTo>
                                <a:cubicBezTo>
                                  <a:pt x="53" y="248"/>
                                  <a:pt x="53" y="248"/>
                                  <a:pt x="53" y="248"/>
                                </a:cubicBezTo>
                                <a:cubicBezTo>
                                  <a:pt x="53" y="274"/>
                                  <a:pt x="71" y="292"/>
                                  <a:pt x="97" y="292"/>
                                </a:cubicBezTo>
                                <a:cubicBezTo>
                                  <a:pt x="319" y="292"/>
                                  <a:pt x="319" y="292"/>
                                  <a:pt x="319" y="292"/>
                                </a:cubicBezTo>
                                <a:cubicBezTo>
                                  <a:pt x="256" y="221"/>
                                  <a:pt x="256" y="221"/>
                                  <a:pt x="256" y="221"/>
                                </a:cubicBezTo>
                                <a:lnTo>
                                  <a:pt x="124" y="221"/>
                                </a:lnTo>
                                <a:close/>
                                <a:moveTo>
                                  <a:pt x="443" y="195"/>
                                </a:moveTo>
                                <a:lnTo>
                                  <a:pt x="443" y="195"/>
                                </a:lnTo>
                                <a:cubicBezTo>
                                  <a:pt x="443" y="44"/>
                                  <a:pt x="443" y="44"/>
                                  <a:pt x="443" y="44"/>
                                </a:cubicBezTo>
                                <a:cubicBezTo>
                                  <a:pt x="443" y="17"/>
                                  <a:pt x="425" y="0"/>
                                  <a:pt x="399" y="0"/>
                                </a:cubicBezTo>
                                <a:cubicBezTo>
                                  <a:pt x="177" y="0"/>
                                  <a:pt x="177" y="0"/>
                                  <a:pt x="177" y="0"/>
                                </a:cubicBezTo>
                                <a:cubicBezTo>
                                  <a:pt x="239" y="61"/>
                                  <a:pt x="239" y="61"/>
                                  <a:pt x="239" y="61"/>
                                </a:cubicBezTo>
                                <a:cubicBezTo>
                                  <a:pt x="372" y="61"/>
                                  <a:pt x="372" y="61"/>
                                  <a:pt x="372" y="61"/>
                                </a:cubicBezTo>
                                <a:cubicBezTo>
                                  <a:pt x="372" y="195"/>
                                  <a:pt x="372" y="195"/>
                                  <a:pt x="372" y="195"/>
                                </a:cubicBezTo>
                                <a:cubicBezTo>
                                  <a:pt x="319" y="195"/>
                                  <a:pt x="319" y="195"/>
                                  <a:pt x="319" y="195"/>
                                </a:cubicBezTo>
                                <a:cubicBezTo>
                                  <a:pt x="407" y="292"/>
                                  <a:pt x="407" y="292"/>
                                  <a:pt x="407" y="292"/>
                                </a:cubicBezTo>
                                <a:cubicBezTo>
                                  <a:pt x="496" y="195"/>
                                  <a:pt x="496" y="195"/>
                                  <a:pt x="496" y="195"/>
                                </a:cubicBezTo>
                                <a:lnTo>
                                  <a:pt x="443" y="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52" name="Freeform 55"/>
                        <wps:cNvSpPr>
                          <a:spLocks noChangeArrowheads="1"/>
                        </wps:cNvSpPr>
                        <wps:spPr bwMode="auto">
                          <a:xfrm>
                            <a:off x="20820" y="62838"/>
                            <a:ext cx="278" cy="470"/>
                          </a:xfrm>
                          <a:custGeom>
                            <a:avLst/>
                            <a:gdLst>
                              <a:gd name="T0" fmla="*/ 127964 w 303"/>
                              <a:gd name="T1" fmla="*/ 162564 h 514"/>
                              <a:gd name="T2" fmla="*/ 127964 w 303"/>
                              <a:gd name="T3" fmla="*/ 162564 h 514"/>
                              <a:gd name="T4" fmla="*/ 100028 w 303"/>
                              <a:gd name="T5" fmla="*/ 75236 h 514"/>
                              <a:gd name="T6" fmla="*/ 40101 w 303"/>
                              <a:gd name="T7" fmla="*/ 47470 h 514"/>
                              <a:gd name="T8" fmla="*/ 20276 w 303"/>
                              <a:gd name="T9" fmla="*/ 4031 h 514"/>
                              <a:gd name="T10" fmla="*/ 8561 w 303"/>
                              <a:gd name="T11" fmla="*/ 0 h 514"/>
                              <a:gd name="T12" fmla="*/ 4506 w 303"/>
                              <a:gd name="T13" fmla="*/ 12092 h 514"/>
                              <a:gd name="T14" fmla="*/ 28386 w 303"/>
                              <a:gd name="T15" fmla="*/ 55531 h 514"/>
                              <a:gd name="T16" fmla="*/ 8561 w 303"/>
                              <a:gd name="T17" fmla="*/ 107032 h 514"/>
                              <a:gd name="T18" fmla="*/ 32442 w 303"/>
                              <a:gd name="T19" fmla="*/ 194360 h 514"/>
                              <a:gd name="T20" fmla="*/ 91918 w 303"/>
                              <a:gd name="T21" fmla="*/ 222574 h 514"/>
                              <a:gd name="T22" fmla="*/ 127964 w 303"/>
                              <a:gd name="T23" fmla="*/ 162564 h 514"/>
                              <a:gd name="T24" fmla="*/ 56322 w 303"/>
                              <a:gd name="T25" fmla="*/ 99419 h 514"/>
                              <a:gd name="T26" fmla="*/ 56322 w 303"/>
                              <a:gd name="T27" fmla="*/ 99419 h 514"/>
                              <a:gd name="T28" fmla="*/ 36497 w 303"/>
                              <a:gd name="T29" fmla="*/ 90910 h 514"/>
                              <a:gd name="T30" fmla="*/ 44157 w 303"/>
                              <a:gd name="T31" fmla="*/ 71206 h 514"/>
                              <a:gd name="T32" fmla="*/ 63982 w 303"/>
                              <a:gd name="T33" fmla="*/ 79715 h 514"/>
                              <a:gd name="T34" fmla="*/ 56322 w 303"/>
                              <a:gd name="T35" fmla="*/ 99419 h 514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</a:gdLst>
                            <a:ahLst/>
                            <a:cxnLst>
                              <a:cxn ang="T36">
                                <a:pos x="T0" y="T1"/>
                              </a:cxn>
                              <a:cxn ang="T37">
                                <a:pos x="T2" y="T3"/>
                              </a:cxn>
                              <a:cxn ang="T38">
                                <a:pos x="T4" y="T5"/>
                              </a:cxn>
                              <a:cxn ang="T39">
                                <a:pos x="T6" y="T7"/>
                              </a:cxn>
                              <a:cxn ang="T40">
                                <a:pos x="T8" y="T9"/>
                              </a:cxn>
                              <a:cxn ang="T41">
                                <a:pos x="T10" y="T11"/>
                              </a:cxn>
                              <a:cxn ang="T42">
                                <a:pos x="T12" y="T13"/>
                              </a:cxn>
                              <a:cxn ang="T43">
                                <a:pos x="T14" y="T15"/>
                              </a:cxn>
                              <a:cxn ang="T44">
                                <a:pos x="T16" y="T17"/>
                              </a:cxn>
                              <a:cxn ang="T45">
                                <a:pos x="T18" y="T19"/>
                              </a:cxn>
                              <a:cxn ang="T46">
                                <a:pos x="T20" y="T21"/>
                              </a:cxn>
                              <a:cxn ang="T47">
                                <a:pos x="T22" y="T23"/>
                              </a:cxn>
                              <a:cxn ang="T48">
                                <a:pos x="T24" y="T25"/>
                              </a:cxn>
                              <a:cxn ang="T49">
                                <a:pos x="T26" y="T27"/>
                              </a:cxn>
                              <a:cxn ang="T50">
                                <a:pos x="T28" y="T29"/>
                              </a:cxn>
                              <a:cxn ang="T51">
                                <a:pos x="T30" y="T31"/>
                              </a:cxn>
                              <a:cxn ang="T52">
                                <a:pos x="T32" y="T33"/>
                              </a:cxn>
                              <a:cxn ang="T53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303" h="514">
                                <a:moveTo>
                                  <a:pt x="284" y="363"/>
                                </a:moveTo>
                                <a:lnTo>
                                  <a:pt x="284" y="363"/>
                                </a:lnTo>
                                <a:cubicBezTo>
                                  <a:pt x="222" y="168"/>
                                  <a:pt x="222" y="168"/>
                                  <a:pt x="222" y="168"/>
                                </a:cubicBezTo>
                                <a:cubicBezTo>
                                  <a:pt x="204" y="124"/>
                                  <a:pt x="142" y="88"/>
                                  <a:pt x="89" y="106"/>
                                </a:cubicBezTo>
                                <a:cubicBezTo>
                                  <a:pt x="45" y="9"/>
                                  <a:pt x="45" y="9"/>
                                  <a:pt x="45" y="9"/>
                                </a:cubicBezTo>
                                <a:cubicBezTo>
                                  <a:pt x="36" y="0"/>
                                  <a:pt x="28" y="0"/>
                                  <a:pt x="19" y="0"/>
                                </a:cubicBezTo>
                                <a:cubicBezTo>
                                  <a:pt x="10" y="9"/>
                                  <a:pt x="10" y="18"/>
                                  <a:pt x="10" y="27"/>
                                </a:cubicBezTo>
                                <a:cubicBezTo>
                                  <a:pt x="63" y="124"/>
                                  <a:pt x="63" y="124"/>
                                  <a:pt x="63" y="124"/>
                                </a:cubicBezTo>
                                <a:cubicBezTo>
                                  <a:pt x="28" y="141"/>
                                  <a:pt x="0" y="194"/>
                                  <a:pt x="19" y="239"/>
                                </a:cubicBezTo>
                                <a:cubicBezTo>
                                  <a:pt x="72" y="434"/>
                                  <a:pt x="72" y="434"/>
                                  <a:pt x="72" y="434"/>
                                </a:cubicBezTo>
                                <a:cubicBezTo>
                                  <a:pt x="81" y="487"/>
                                  <a:pt x="142" y="513"/>
                                  <a:pt x="204" y="497"/>
                                </a:cubicBezTo>
                                <a:cubicBezTo>
                                  <a:pt x="267" y="469"/>
                                  <a:pt x="302" y="407"/>
                                  <a:pt x="284" y="363"/>
                                </a:cubicBezTo>
                                <a:close/>
                                <a:moveTo>
                                  <a:pt x="125" y="222"/>
                                </a:moveTo>
                                <a:lnTo>
                                  <a:pt x="125" y="222"/>
                                </a:lnTo>
                                <a:cubicBezTo>
                                  <a:pt x="107" y="231"/>
                                  <a:pt x="89" y="222"/>
                                  <a:pt x="81" y="203"/>
                                </a:cubicBezTo>
                                <a:cubicBezTo>
                                  <a:pt x="72" y="186"/>
                                  <a:pt x="81" y="159"/>
                                  <a:pt x="98" y="159"/>
                                </a:cubicBezTo>
                                <a:cubicBezTo>
                                  <a:pt x="125" y="150"/>
                                  <a:pt x="142" y="159"/>
                                  <a:pt x="142" y="178"/>
                                </a:cubicBezTo>
                                <a:cubicBezTo>
                                  <a:pt x="151" y="194"/>
                                  <a:pt x="142" y="222"/>
                                  <a:pt x="125" y="22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53" name="Freeform 76"/>
                        <wps:cNvSpPr>
                          <a:spLocks noChangeArrowheads="1"/>
                        </wps:cNvSpPr>
                        <wps:spPr bwMode="auto">
                          <a:xfrm>
                            <a:off x="27231" y="66397"/>
                            <a:ext cx="259" cy="447"/>
                          </a:xfrm>
                          <a:custGeom>
                            <a:avLst/>
                            <a:gdLst>
                              <a:gd name="T0" fmla="*/ 106806 w 283"/>
                              <a:gd name="T1" fmla="*/ 0 h 489"/>
                              <a:gd name="T2" fmla="*/ 106806 w 283"/>
                              <a:gd name="T3" fmla="*/ 0 h 489"/>
                              <a:gd name="T4" fmla="*/ 19746 w 283"/>
                              <a:gd name="T5" fmla="*/ 0 h 489"/>
                              <a:gd name="T6" fmla="*/ 0 w 283"/>
                              <a:gd name="T7" fmla="*/ 19712 h 489"/>
                              <a:gd name="T8" fmla="*/ 0 w 283"/>
                              <a:gd name="T9" fmla="*/ 194435 h 489"/>
                              <a:gd name="T10" fmla="*/ 19746 w 283"/>
                              <a:gd name="T11" fmla="*/ 218627 h 489"/>
                              <a:gd name="T12" fmla="*/ 106806 w 283"/>
                              <a:gd name="T13" fmla="*/ 218627 h 489"/>
                              <a:gd name="T14" fmla="*/ 126551 w 283"/>
                              <a:gd name="T15" fmla="*/ 194435 h 489"/>
                              <a:gd name="T16" fmla="*/ 126551 w 283"/>
                              <a:gd name="T17" fmla="*/ 19712 h 489"/>
                              <a:gd name="T18" fmla="*/ 106806 w 283"/>
                              <a:gd name="T19" fmla="*/ 0 h 489"/>
                              <a:gd name="T20" fmla="*/ 63276 w 283"/>
                              <a:gd name="T21" fmla="*/ 206083 h 489"/>
                              <a:gd name="T22" fmla="*/ 63276 w 283"/>
                              <a:gd name="T23" fmla="*/ 206083 h 489"/>
                              <a:gd name="T24" fmla="*/ 47569 w 283"/>
                              <a:gd name="T25" fmla="*/ 198467 h 489"/>
                              <a:gd name="T26" fmla="*/ 63276 w 283"/>
                              <a:gd name="T27" fmla="*/ 186371 h 489"/>
                              <a:gd name="T28" fmla="*/ 78982 w 283"/>
                              <a:gd name="T29" fmla="*/ 198467 h 489"/>
                              <a:gd name="T30" fmla="*/ 63276 w 283"/>
                              <a:gd name="T31" fmla="*/ 206083 h 489"/>
                              <a:gd name="T32" fmla="*/ 110845 w 283"/>
                              <a:gd name="T33" fmla="*/ 174722 h 489"/>
                              <a:gd name="T34" fmla="*/ 110845 w 283"/>
                              <a:gd name="T35" fmla="*/ 174722 h 489"/>
                              <a:gd name="T36" fmla="*/ 15707 w 283"/>
                              <a:gd name="T37" fmla="*/ 174722 h 489"/>
                              <a:gd name="T38" fmla="*/ 15707 w 283"/>
                              <a:gd name="T39" fmla="*/ 27776 h 489"/>
                              <a:gd name="T40" fmla="*/ 110845 w 283"/>
                              <a:gd name="T41" fmla="*/ 27776 h 489"/>
                              <a:gd name="T42" fmla="*/ 110845 w 283"/>
                              <a:gd name="T43" fmla="*/ 174722 h 489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</a:gdLst>
                            <a:ahLst/>
                            <a:cxnLst>
                              <a:cxn ang="T44">
                                <a:pos x="T0" y="T1"/>
                              </a:cxn>
                              <a:cxn ang="T45">
                                <a:pos x="T2" y="T3"/>
                              </a:cxn>
                              <a:cxn ang="T46">
                                <a:pos x="T4" y="T5"/>
                              </a:cxn>
                              <a:cxn ang="T47">
                                <a:pos x="T6" y="T7"/>
                              </a:cxn>
                              <a:cxn ang="T48">
                                <a:pos x="T8" y="T9"/>
                              </a:cxn>
                              <a:cxn ang="T49">
                                <a:pos x="T10" y="T11"/>
                              </a:cxn>
                              <a:cxn ang="T50">
                                <a:pos x="T12" y="T13"/>
                              </a:cxn>
                              <a:cxn ang="T51">
                                <a:pos x="T14" y="T15"/>
                              </a:cxn>
                              <a:cxn ang="T52">
                                <a:pos x="T16" y="T17"/>
                              </a:cxn>
                              <a:cxn ang="T53">
                                <a:pos x="T18" y="T19"/>
                              </a:cxn>
                              <a:cxn ang="T54">
                                <a:pos x="T20" y="T21"/>
                              </a:cxn>
                              <a:cxn ang="T55">
                                <a:pos x="T22" y="T23"/>
                              </a:cxn>
                              <a:cxn ang="T56">
                                <a:pos x="T24" y="T25"/>
                              </a:cxn>
                              <a:cxn ang="T57">
                                <a:pos x="T26" y="T27"/>
                              </a:cxn>
                              <a:cxn ang="T58">
                                <a:pos x="T28" y="T29"/>
                              </a:cxn>
                              <a:cxn ang="T59">
                                <a:pos x="T30" y="T31"/>
                              </a:cxn>
                              <a:cxn ang="T60">
                                <a:pos x="T32" y="T33"/>
                              </a:cxn>
                              <a:cxn ang="T61">
                                <a:pos x="T34" y="T35"/>
                              </a:cxn>
                              <a:cxn ang="T62">
                                <a:pos x="T36" y="T37"/>
                              </a:cxn>
                              <a:cxn ang="T63">
                                <a:pos x="T38" y="T39"/>
                              </a:cxn>
                              <a:cxn ang="T64">
                                <a:pos x="T40" y="T41"/>
                              </a:cxn>
                              <a:cxn ang="T65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283" h="489">
                                <a:moveTo>
                                  <a:pt x="238" y="0"/>
                                </a:moveTo>
                                <a:lnTo>
                                  <a:pt x="238" y="0"/>
                                </a:lnTo>
                                <a:cubicBezTo>
                                  <a:pt x="44" y="0"/>
                                  <a:pt x="44" y="0"/>
                                  <a:pt x="44" y="0"/>
                                </a:cubicBezTo>
                                <a:cubicBezTo>
                                  <a:pt x="17" y="0"/>
                                  <a:pt x="0" y="18"/>
                                  <a:pt x="0" y="44"/>
                                </a:cubicBezTo>
                                <a:cubicBezTo>
                                  <a:pt x="0" y="434"/>
                                  <a:pt x="0" y="434"/>
                                  <a:pt x="0" y="434"/>
                                </a:cubicBezTo>
                                <a:cubicBezTo>
                                  <a:pt x="0" y="460"/>
                                  <a:pt x="17" y="488"/>
                                  <a:pt x="44" y="488"/>
                                </a:cubicBezTo>
                                <a:cubicBezTo>
                                  <a:pt x="238" y="488"/>
                                  <a:pt x="238" y="488"/>
                                  <a:pt x="238" y="488"/>
                                </a:cubicBezTo>
                                <a:cubicBezTo>
                                  <a:pt x="265" y="488"/>
                                  <a:pt x="282" y="460"/>
                                  <a:pt x="282" y="434"/>
                                </a:cubicBezTo>
                                <a:cubicBezTo>
                                  <a:pt x="282" y="44"/>
                                  <a:pt x="282" y="44"/>
                                  <a:pt x="282" y="44"/>
                                </a:cubicBezTo>
                                <a:cubicBezTo>
                                  <a:pt x="282" y="18"/>
                                  <a:pt x="265" y="0"/>
                                  <a:pt x="238" y="0"/>
                                </a:cubicBezTo>
                                <a:close/>
                                <a:moveTo>
                                  <a:pt x="141" y="460"/>
                                </a:moveTo>
                                <a:lnTo>
                                  <a:pt x="141" y="460"/>
                                </a:lnTo>
                                <a:cubicBezTo>
                                  <a:pt x="123" y="460"/>
                                  <a:pt x="106" y="451"/>
                                  <a:pt x="106" y="443"/>
                                </a:cubicBezTo>
                                <a:cubicBezTo>
                                  <a:pt x="106" y="425"/>
                                  <a:pt x="123" y="416"/>
                                  <a:pt x="141" y="416"/>
                                </a:cubicBezTo>
                                <a:cubicBezTo>
                                  <a:pt x="159" y="416"/>
                                  <a:pt x="176" y="425"/>
                                  <a:pt x="176" y="443"/>
                                </a:cubicBezTo>
                                <a:cubicBezTo>
                                  <a:pt x="176" y="451"/>
                                  <a:pt x="159" y="460"/>
                                  <a:pt x="141" y="460"/>
                                </a:cubicBezTo>
                                <a:close/>
                                <a:moveTo>
                                  <a:pt x="247" y="390"/>
                                </a:moveTo>
                                <a:lnTo>
                                  <a:pt x="247" y="390"/>
                                </a:lnTo>
                                <a:cubicBezTo>
                                  <a:pt x="35" y="390"/>
                                  <a:pt x="35" y="390"/>
                                  <a:pt x="35" y="390"/>
                                </a:cubicBezTo>
                                <a:cubicBezTo>
                                  <a:pt x="35" y="62"/>
                                  <a:pt x="35" y="62"/>
                                  <a:pt x="35" y="62"/>
                                </a:cubicBezTo>
                                <a:cubicBezTo>
                                  <a:pt x="247" y="62"/>
                                  <a:pt x="247" y="62"/>
                                  <a:pt x="247" y="62"/>
                                </a:cubicBezTo>
                                <a:lnTo>
                                  <a:pt x="247" y="3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54" name="Freeform 103"/>
                        <wps:cNvSpPr>
                          <a:spLocks noChangeArrowheads="1"/>
                        </wps:cNvSpPr>
                        <wps:spPr bwMode="auto">
                          <a:xfrm>
                            <a:off x="28938" y="65498"/>
                            <a:ext cx="353" cy="447"/>
                          </a:xfrm>
                          <a:custGeom>
                            <a:avLst/>
                            <a:gdLst>
                              <a:gd name="T0" fmla="*/ 52408 w 383"/>
                              <a:gd name="T1" fmla="*/ 27833 h 488"/>
                              <a:gd name="T2" fmla="*/ 52408 w 383"/>
                              <a:gd name="T3" fmla="*/ 27833 h 488"/>
                              <a:gd name="T4" fmla="*/ 52408 w 383"/>
                              <a:gd name="T5" fmla="*/ 159368 h 488"/>
                              <a:gd name="T6" fmla="*/ 28463 w 383"/>
                              <a:gd name="T7" fmla="*/ 163408 h 488"/>
                              <a:gd name="T8" fmla="*/ 8132 w 383"/>
                              <a:gd name="T9" fmla="*/ 198873 h 488"/>
                              <a:gd name="T10" fmla="*/ 44276 w 383"/>
                              <a:gd name="T11" fmla="*/ 210994 h 488"/>
                              <a:gd name="T12" fmla="*/ 72287 w 383"/>
                              <a:gd name="T13" fmla="*/ 179121 h 488"/>
                              <a:gd name="T14" fmla="*/ 72287 w 383"/>
                              <a:gd name="T15" fmla="*/ 71828 h 488"/>
                              <a:gd name="T16" fmla="*/ 152254 w 383"/>
                              <a:gd name="T17" fmla="*/ 51626 h 488"/>
                              <a:gd name="T18" fmla="*/ 152254 w 383"/>
                              <a:gd name="T19" fmla="*/ 139615 h 488"/>
                              <a:gd name="T20" fmla="*/ 128309 w 383"/>
                              <a:gd name="T21" fmla="*/ 139615 h 488"/>
                              <a:gd name="T22" fmla="*/ 107979 w 383"/>
                              <a:gd name="T23" fmla="*/ 179121 h 488"/>
                              <a:gd name="T24" fmla="*/ 144122 w 383"/>
                              <a:gd name="T25" fmla="*/ 190793 h 488"/>
                              <a:gd name="T26" fmla="*/ 172585 w 383"/>
                              <a:gd name="T27" fmla="*/ 159368 h 488"/>
                              <a:gd name="T28" fmla="*/ 172585 w 383"/>
                              <a:gd name="T29" fmla="*/ 0 h 488"/>
                              <a:gd name="T30" fmla="*/ 52408 w 383"/>
                              <a:gd name="T31" fmla="*/ 27833 h 488"/>
                              <a:gd name="T32" fmla="*/ 0 60000 65536"/>
                              <a:gd name="T33" fmla="*/ 0 60000 65536"/>
                              <a:gd name="T34" fmla="*/ 0 60000 65536"/>
                              <a:gd name="T35" fmla="*/ 0 60000 65536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</a:gdLst>
                            <a:ahLst/>
                            <a:cxnLst>
                              <a:cxn ang="T32">
                                <a:pos x="T0" y="T1"/>
                              </a:cxn>
                              <a:cxn ang="T33">
                                <a:pos x="T2" y="T3"/>
                              </a:cxn>
                              <a:cxn ang="T34">
                                <a:pos x="T4" y="T5"/>
                              </a:cxn>
                              <a:cxn ang="T35">
                                <a:pos x="T6" y="T7"/>
                              </a:cxn>
                              <a:cxn ang="T36">
                                <a:pos x="T8" y="T9"/>
                              </a:cxn>
                              <a:cxn ang="T37">
                                <a:pos x="T10" y="T11"/>
                              </a:cxn>
                              <a:cxn ang="T38">
                                <a:pos x="T12" y="T13"/>
                              </a:cxn>
                              <a:cxn ang="T39">
                                <a:pos x="T14" y="T15"/>
                              </a:cxn>
                              <a:cxn ang="T40">
                                <a:pos x="T16" y="T17"/>
                              </a:cxn>
                              <a:cxn ang="T41">
                                <a:pos x="T18" y="T19"/>
                              </a:cxn>
                              <a:cxn ang="T42">
                                <a:pos x="T20" y="T21"/>
                              </a:cxn>
                              <a:cxn ang="T43">
                                <a:pos x="T22" y="T23"/>
                              </a:cxn>
                              <a:cxn ang="T44">
                                <a:pos x="T24" y="T25"/>
                              </a:cxn>
                              <a:cxn ang="T45">
                                <a:pos x="T26" y="T27"/>
                              </a:cxn>
                              <a:cxn ang="T46">
                                <a:pos x="T28" y="T29"/>
                              </a:cxn>
                              <a:cxn ang="T47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383" h="488">
                                <a:moveTo>
                                  <a:pt x="116" y="62"/>
                                </a:moveTo>
                                <a:lnTo>
                                  <a:pt x="116" y="62"/>
                                </a:lnTo>
                                <a:cubicBezTo>
                                  <a:pt x="116" y="355"/>
                                  <a:pt x="116" y="355"/>
                                  <a:pt x="116" y="355"/>
                                </a:cubicBezTo>
                                <a:cubicBezTo>
                                  <a:pt x="98" y="355"/>
                                  <a:pt x="80" y="355"/>
                                  <a:pt x="63" y="364"/>
                                </a:cubicBezTo>
                                <a:cubicBezTo>
                                  <a:pt x="18" y="372"/>
                                  <a:pt x="0" y="417"/>
                                  <a:pt x="18" y="443"/>
                                </a:cubicBezTo>
                                <a:cubicBezTo>
                                  <a:pt x="27" y="478"/>
                                  <a:pt x="63" y="487"/>
                                  <a:pt x="98" y="470"/>
                                </a:cubicBezTo>
                                <a:cubicBezTo>
                                  <a:pt x="133" y="461"/>
                                  <a:pt x="160" y="434"/>
                                  <a:pt x="160" y="399"/>
                                </a:cubicBezTo>
                                <a:cubicBezTo>
                                  <a:pt x="160" y="399"/>
                                  <a:pt x="160" y="248"/>
                                  <a:pt x="160" y="160"/>
                                </a:cubicBezTo>
                                <a:cubicBezTo>
                                  <a:pt x="337" y="115"/>
                                  <a:pt x="337" y="115"/>
                                  <a:pt x="337" y="115"/>
                                </a:cubicBezTo>
                                <a:cubicBezTo>
                                  <a:pt x="337" y="311"/>
                                  <a:pt x="337" y="311"/>
                                  <a:pt x="337" y="311"/>
                                </a:cubicBezTo>
                                <a:cubicBezTo>
                                  <a:pt x="319" y="301"/>
                                  <a:pt x="301" y="301"/>
                                  <a:pt x="284" y="311"/>
                                </a:cubicBezTo>
                                <a:cubicBezTo>
                                  <a:pt x="239" y="328"/>
                                  <a:pt x="222" y="364"/>
                                  <a:pt x="239" y="399"/>
                                </a:cubicBezTo>
                                <a:cubicBezTo>
                                  <a:pt x="248" y="425"/>
                                  <a:pt x="284" y="434"/>
                                  <a:pt x="319" y="425"/>
                                </a:cubicBezTo>
                                <a:cubicBezTo>
                                  <a:pt x="355" y="408"/>
                                  <a:pt x="382" y="381"/>
                                  <a:pt x="382" y="355"/>
                                </a:cubicBezTo>
                                <a:cubicBezTo>
                                  <a:pt x="382" y="0"/>
                                  <a:pt x="382" y="0"/>
                                  <a:pt x="382" y="0"/>
                                </a:cubicBezTo>
                                <a:lnTo>
                                  <a:pt x="116" y="62"/>
                                </a:lnTo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55" name="Freeform 97"/>
                        <wps:cNvSpPr>
                          <a:spLocks noChangeArrowheads="1"/>
                        </wps:cNvSpPr>
                        <wps:spPr bwMode="auto">
                          <a:xfrm>
                            <a:off x="21720" y="66394"/>
                            <a:ext cx="457" cy="392"/>
                          </a:xfrm>
                          <a:custGeom>
                            <a:avLst/>
                            <a:gdLst>
                              <a:gd name="T0" fmla="*/ 103587 w 497"/>
                              <a:gd name="T1" fmla="*/ 104160 h 426"/>
                              <a:gd name="T2" fmla="*/ 103587 w 497"/>
                              <a:gd name="T3" fmla="*/ 104160 h 426"/>
                              <a:gd name="T4" fmla="*/ 123403 w 497"/>
                              <a:gd name="T5" fmla="*/ 104160 h 426"/>
                              <a:gd name="T6" fmla="*/ 123403 w 497"/>
                              <a:gd name="T7" fmla="*/ 124000 h 426"/>
                              <a:gd name="T8" fmla="*/ 223387 w 497"/>
                              <a:gd name="T9" fmla="*/ 124000 h 426"/>
                              <a:gd name="T10" fmla="*/ 219333 w 497"/>
                              <a:gd name="T11" fmla="*/ 59971 h 426"/>
                              <a:gd name="T12" fmla="*/ 199517 w 497"/>
                              <a:gd name="T13" fmla="*/ 36073 h 426"/>
                              <a:gd name="T14" fmla="*/ 163487 w 497"/>
                              <a:gd name="T15" fmla="*/ 36073 h 426"/>
                              <a:gd name="T16" fmla="*/ 151777 w 497"/>
                              <a:gd name="T17" fmla="*/ 12175 h 426"/>
                              <a:gd name="T18" fmla="*/ 135113 w 497"/>
                              <a:gd name="T19" fmla="*/ 0 h 426"/>
                              <a:gd name="T20" fmla="*/ 87373 w 497"/>
                              <a:gd name="T21" fmla="*/ 0 h 426"/>
                              <a:gd name="T22" fmla="*/ 75663 w 497"/>
                              <a:gd name="T23" fmla="*/ 12175 h 426"/>
                              <a:gd name="T24" fmla="*/ 59900 w 497"/>
                              <a:gd name="T25" fmla="*/ 36073 h 426"/>
                              <a:gd name="T26" fmla="*/ 23870 w 497"/>
                              <a:gd name="T27" fmla="*/ 36073 h 426"/>
                              <a:gd name="T28" fmla="*/ 4053 w 497"/>
                              <a:gd name="T29" fmla="*/ 59971 h 426"/>
                              <a:gd name="T30" fmla="*/ 0 w 497"/>
                              <a:gd name="T31" fmla="*/ 124000 h 426"/>
                              <a:gd name="T32" fmla="*/ 103587 w 497"/>
                              <a:gd name="T33" fmla="*/ 124000 h 426"/>
                              <a:gd name="T34" fmla="*/ 103587 w 497"/>
                              <a:gd name="T35" fmla="*/ 104160 h 426"/>
                              <a:gd name="T36" fmla="*/ 83770 w 497"/>
                              <a:gd name="T37" fmla="*/ 23898 h 426"/>
                              <a:gd name="T38" fmla="*/ 83770 w 497"/>
                              <a:gd name="T39" fmla="*/ 23898 h 426"/>
                              <a:gd name="T40" fmla="*/ 95480 w 497"/>
                              <a:gd name="T41" fmla="*/ 16233 h 426"/>
                              <a:gd name="T42" fmla="*/ 127907 w 497"/>
                              <a:gd name="T43" fmla="*/ 16233 h 426"/>
                              <a:gd name="T44" fmla="*/ 139166 w 497"/>
                              <a:gd name="T45" fmla="*/ 23898 h 426"/>
                              <a:gd name="T46" fmla="*/ 143670 w 497"/>
                              <a:gd name="T47" fmla="*/ 36073 h 426"/>
                              <a:gd name="T48" fmla="*/ 79717 w 497"/>
                              <a:gd name="T49" fmla="*/ 36073 h 426"/>
                              <a:gd name="T50" fmla="*/ 83770 w 497"/>
                              <a:gd name="T51" fmla="*/ 23898 h 426"/>
                              <a:gd name="T52" fmla="*/ 123403 w 497"/>
                              <a:gd name="T53" fmla="*/ 160073 h 426"/>
                              <a:gd name="T54" fmla="*/ 123403 w 497"/>
                              <a:gd name="T55" fmla="*/ 160073 h 426"/>
                              <a:gd name="T56" fmla="*/ 103587 w 497"/>
                              <a:gd name="T57" fmla="*/ 160073 h 426"/>
                              <a:gd name="T58" fmla="*/ 103587 w 497"/>
                              <a:gd name="T59" fmla="*/ 136175 h 426"/>
                              <a:gd name="T60" fmla="*/ 4053 w 497"/>
                              <a:gd name="T61" fmla="*/ 136175 h 426"/>
                              <a:gd name="T62" fmla="*/ 7656 w 497"/>
                              <a:gd name="T63" fmla="*/ 171797 h 426"/>
                              <a:gd name="T64" fmla="*/ 27923 w 497"/>
                              <a:gd name="T65" fmla="*/ 191637 h 426"/>
                              <a:gd name="T66" fmla="*/ 195463 w 497"/>
                              <a:gd name="T67" fmla="*/ 191637 h 426"/>
                              <a:gd name="T68" fmla="*/ 215280 w 497"/>
                              <a:gd name="T69" fmla="*/ 171797 h 426"/>
                              <a:gd name="T70" fmla="*/ 219333 w 497"/>
                              <a:gd name="T71" fmla="*/ 136175 h 426"/>
                              <a:gd name="T72" fmla="*/ 123403 w 497"/>
                              <a:gd name="T73" fmla="*/ 136175 h 426"/>
                              <a:gd name="T74" fmla="*/ 123403 w 497"/>
                              <a:gd name="T75" fmla="*/ 160073 h 42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</a:gdLst>
                            <a:ahLst/>
                            <a:cxnLst>
                              <a:cxn ang="T76">
                                <a:pos x="T0" y="T1"/>
                              </a:cxn>
                              <a:cxn ang="T77">
                                <a:pos x="T2" y="T3"/>
                              </a:cxn>
                              <a:cxn ang="T78">
                                <a:pos x="T4" y="T5"/>
                              </a:cxn>
                              <a:cxn ang="T79">
                                <a:pos x="T6" y="T7"/>
                              </a:cxn>
                              <a:cxn ang="T80">
                                <a:pos x="T8" y="T9"/>
                              </a:cxn>
                              <a:cxn ang="T81">
                                <a:pos x="T10" y="T11"/>
                              </a:cxn>
                              <a:cxn ang="T82">
                                <a:pos x="T12" y="T13"/>
                              </a:cxn>
                              <a:cxn ang="T83">
                                <a:pos x="T14" y="T15"/>
                              </a:cxn>
                              <a:cxn ang="T84">
                                <a:pos x="T16" y="T17"/>
                              </a:cxn>
                              <a:cxn ang="T85">
                                <a:pos x="T18" y="T19"/>
                              </a:cxn>
                              <a:cxn ang="T86">
                                <a:pos x="T20" y="T21"/>
                              </a:cxn>
                              <a:cxn ang="T87">
                                <a:pos x="T22" y="T23"/>
                              </a:cxn>
                              <a:cxn ang="T88">
                                <a:pos x="T24" y="T25"/>
                              </a:cxn>
                              <a:cxn ang="T89">
                                <a:pos x="T26" y="T27"/>
                              </a:cxn>
                              <a:cxn ang="T90">
                                <a:pos x="T28" y="T29"/>
                              </a:cxn>
                              <a:cxn ang="T91">
                                <a:pos x="T30" y="T31"/>
                              </a:cxn>
                              <a:cxn ang="T92">
                                <a:pos x="T32" y="T33"/>
                              </a:cxn>
                              <a:cxn ang="T93">
                                <a:pos x="T34" y="T35"/>
                              </a:cxn>
                              <a:cxn ang="T94">
                                <a:pos x="T36" y="T37"/>
                              </a:cxn>
                              <a:cxn ang="T95">
                                <a:pos x="T38" y="T39"/>
                              </a:cxn>
                              <a:cxn ang="T96">
                                <a:pos x="T40" y="T41"/>
                              </a:cxn>
                              <a:cxn ang="T97">
                                <a:pos x="T42" y="T43"/>
                              </a:cxn>
                              <a:cxn ang="T98">
                                <a:pos x="T44" y="T45"/>
                              </a:cxn>
                              <a:cxn ang="T99">
                                <a:pos x="T46" y="T47"/>
                              </a:cxn>
                              <a:cxn ang="T100">
                                <a:pos x="T48" y="T49"/>
                              </a:cxn>
                              <a:cxn ang="T101">
                                <a:pos x="T50" y="T51"/>
                              </a:cxn>
                              <a:cxn ang="T102">
                                <a:pos x="T52" y="T53"/>
                              </a:cxn>
                              <a:cxn ang="T103">
                                <a:pos x="T54" y="T55"/>
                              </a:cxn>
                              <a:cxn ang="T104">
                                <a:pos x="T56" y="T57"/>
                              </a:cxn>
                              <a:cxn ang="T105">
                                <a:pos x="T58" y="T59"/>
                              </a:cxn>
                              <a:cxn ang="T106">
                                <a:pos x="T60" y="T61"/>
                              </a:cxn>
                              <a:cxn ang="T107">
                                <a:pos x="T62" y="T63"/>
                              </a:cxn>
                              <a:cxn ang="T108">
                                <a:pos x="T64" y="T65"/>
                              </a:cxn>
                              <a:cxn ang="T109">
                                <a:pos x="T66" y="T67"/>
                              </a:cxn>
                              <a:cxn ang="T110">
                                <a:pos x="T68" y="T69"/>
                              </a:cxn>
                              <a:cxn ang="T111">
                                <a:pos x="T70" y="T71"/>
                              </a:cxn>
                              <a:cxn ang="T112">
                                <a:pos x="T72" y="T73"/>
                              </a:cxn>
                              <a:cxn ang="T113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497" h="426">
                                <a:moveTo>
                                  <a:pt x="230" y="231"/>
                                </a:moveTo>
                                <a:lnTo>
                                  <a:pt x="230" y="231"/>
                                </a:lnTo>
                                <a:cubicBezTo>
                                  <a:pt x="274" y="231"/>
                                  <a:pt x="274" y="231"/>
                                  <a:pt x="274" y="231"/>
                                </a:cubicBezTo>
                                <a:cubicBezTo>
                                  <a:pt x="274" y="275"/>
                                  <a:pt x="274" y="275"/>
                                  <a:pt x="274" y="275"/>
                                </a:cubicBezTo>
                                <a:cubicBezTo>
                                  <a:pt x="496" y="275"/>
                                  <a:pt x="496" y="275"/>
                                  <a:pt x="496" y="275"/>
                                </a:cubicBezTo>
                                <a:cubicBezTo>
                                  <a:pt x="496" y="275"/>
                                  <a:pt x="496" y="168"/>
                                  <a:pt x="487" y="133"/>
                                </a:cubicBezTo>
                                <a:cubicBezTo>
                                  <a:pt x="487" y="97"/>
                                  <a:pt x="478" y="80"/>
                                  <a:pt x="443" y="80"/>
                                </a:cubicBezTo>
                                <a:cubicBezTo>
                                  <a:pt x="363" y="80"/>
                                  <a:pt x="363" y="80"/>
                                  <a:pt x="363" y="80"/>
                                </a:cubicBezTo>
                                <a:cubicBezTo>
                                  <a:pt x="345" y="53"/>
                                  <a:pt x="337" y="27"/>
                                  <a:pt x="337" y="27"/>
                                </a:cubicBezTo>
                                <a:cubicBezTo>
                                  <a:pt x="328" y="9"/>
                                  <a:pt x="319" y="0"/>
                                  <a:pt x="300" y="0"/>
                                </a:cubicBezTo>
                                <a:cubicBezTo>
                                  <a:pt x="194" y="0"/>
                                  <a:pt x="194" y="0"/>
                                  <a:pt x="194" y="0"/>
                                </a:cubicBezTo>
                                <a:cubicBezTo>
                                  <a:pt x="177" y="0"/>
                                  <a:pt x="168" y="9"/>
                                  <a:pt x="168" y="27"/>
                                </a:cubicBezTo>
                                <a:cubicBezTo>
                                  <a:pt x="159" y="27"/>
                                  <a:pt x="150" y="53"/>
                                  <a:pt x="133" y="80"/>
                                </a:cubicBezTo>
                                <a:cubicBezTo>
                                  <a:pt x="53" y="80"/>
                                  <a:pt x="53" y="80"/>
                                  <a:pt x="53" y="80"/>
                                </a:cubicBezTo>
                                <a:cubicBezTo>
                                  <a:pt x="17" y="80"/>
                                  <a:pt x="9" y="97"/>
                                  <a:pt x="9" y="133"/>
                                </a:cubicBezTo>
                                <a:cubicBezTo>
                                  <a:pt x="0" y="168"/>
                                  <a:pt x="0" y="275"/>
                                  <a:pt x="0" y="275"/>
                                </a:cubicBezTo>
                                <a:cubicBezTo>
                                  <a:pt x="230" y="275"/>
                                  <a:pt x="230" y="275"/>
                                  <a:pt x="230" y="275"/>
                                </a:cubicBezTo>
                                <a:lnTo>
                                  <a:pt x="230" y="231"/>
                                </a:lnTo>
                                <a:close/>
                                <a:moveTo>
                                  <a:pt x="186" y="53"/>
                                </a:moveTo>
                                <a:lnTo>
                                  <a:pt x="186" y="53"/>
                                </a:lnTo>
                                <a:cubicBezTo>
                                  <a:pt x="194" y="44"/>
                                  <a:pt x="194" y="36"/>
                                  <a:pt x="212" y="36"/>
                                </a:cubicBezTo>
                                <a:cubicBezTo>
                                  <a:pt x="284" y="36"/>
                                  <a:pt x="284" y="36"/>
                                  <a:pt x="284" y="36"/>
                                </a:cubicBezTo>
                                <a:cubicBezTo>
                                  <a:pt x="300" y="36"/>
                                  <a:pt x="300" y="44"/>
                                  <a:pt x="309" y="53"/>
                                </a:cubicBezTo>
                                <a:cubicBezTo>
                                  <a:pt x="309" y="53"/>
                                  <a:pt x="319" y="71"/>
                                  <a:pt x="319" y="80"/>
                                </a:cubicBezTo>
                                <a:cubicBezTo>
                                  <a:pt x="177" y="80"/>
                                  <a:pt x="177" y="80"/>
                                  <a:pt x="177" y="80"/>
                                </a:cubicBezTo>
                                <a:cubicBezTo>
                                  <a:pt x="186" y="71"/>
                                  <a:pt x="186" y="53"/>
                                  <a:pt x="186" y="53"/>
                                </a:cubicBezTo>
                                <a:close/>
                                <a:moveTo>
                                  <a:pt x="274" y="355"/>
                                </a:moveTo>
                                <a:lnTo>
                                  <a:pt x="274" y="355"/>
                                </a:lnTo>
                                <a:cubicBezTo>
                                  <a:pt x="230" y="355"/>
                                  <a:pt x="230" y="355"/>
                                  <a:pt x="230" y="355"/>
                                </a:cubicBezTo>
                                <a:cubicBezTo>
                                  <a:pt x="230" y="302"/>
                                  <a:pt x="230" y="302"/>
                                  <a:pt x="230" y="302"/>
                                </a:cubicBezTo>
                                <a:cubicBezTo>
                                  <a:pt x="9" y="302"/>
                                  <a:pt x="9" y="302"/>
                                  <a:pt x="9" y="302"/>
                                </a:cubicBezTo>
                                <a:cubicBezTo>
                                  <a:pt x="9" y="302"/>
                                  <a:pt x="17" y="346"/>
                                  <a:pt x="17" y="381"/>
                                </a:cubicBezTo>
                                <a:cubicBezTo>
                                  <a:pt x="17" y="399"/>
                                  <a:pt x="26" y="425"/>
                                  <a:pt x="62" y="425"/>
                                </a:cubicBezTo>
                                <a:cubicBezTo>
                                  <a:pt x="434" y="425"/>
                                  <a:pt x="434" y="425"/>
                                  <a:pt x="434" y="425"/>
                                </a:cubicBezTo>
                                <a:cubicBezTo>
                                  <a:pt x="469" y="425"/>
                                  <a:pt x="478" y="399"/>
                                  <a:pt x="478" y="381"/>
                                </a:cubicBezTo>
                                <a:cubicBezTo>
                                  <a:pt x="478" y="346"/>
                                  <a:pt x="487" y="302"/>
                                  <a:pt x="487" y="302"/>
                                </a:cubicBezTo>
                                <a:cubicBezTo>
                                  <a:pt x="274" y="302"/>
                                  <a:pt x="274" y="302"/>
                                  <a:pt x="274" y="302"/>
                                </a:cubicBezTo>
                                <a:lnTo>
                                  <a:pt x="274" y="3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56" name="Freeform 108"/>
                        <wps:cNvSpPr>
                          <a:spLocks noChangeArrowheads="1"/>
                        </wps:cNvSpPr>
                        <wps:spPr bwMode="auto">
                          <a:xfrm>
                            <a:off x="18909" y="65498"/>
                            <a:ext cx="457" cy="454"/>
                          </a:xfrm>
                          <a:custGeom>
                            <a:avLst/>
                            <a:gdLst>
                              <a:gd name="T0" fmla="*/ 211226 w 497"/>
                              <a:gd name="T1" fmla="*/ 103092 h 498"/>
                              <a:gd name="T2" fmla="*/ 191410 w 497"/>
                              <a:gd name="T3" fmla="*/ 111125 h 498"/>
                              <a:gd name="T4" fmla="*/ 211226 w 497"/>
                              <a:gd name="T5" fmla="*/ 122728 h 498"/>
                              <a:gd name="T6" fmla="*/ 211226 w 497"/>
                              <a:gd name="T7" fmla="*/ 103092 h 498"/>
                              <a:gd name="T8" fmla="*/ 111693 w 497"/>
                              <a:gd name="T9" fmla="*/ 51769 h 498"/>
                              <a:gd name="T10" fmla="*/ 111693 w 497"/>
                              <a:gd name="T11" fmla="*/ 174497 h 498"/>
                              <a:gd name="T12" fmla="*/ 111693 w 497"/>
                              <a:gd name="T13" fmla="*/ 51769 h 498"/>
                              <a:gd name="T14" fmla="*/ 111693 w 497"/>
                              <a:gd name="T15" fmla="*/ 154415 h 498"/>
                              <a:gd name="T16" fmla="*/ 111693 w 497"/>
                              <a:gd name="T17" fmla="*/ 67389 h 498"/>
                              <a:gd name="T18" fmla="*/ 31977 w 497"/>
                              <a:gd name="T19" fmla="*/ 111125 h 498"/>
                              <a:gd name="T20" fmla="*/ 23870 w 497"/>
                              <a:gd name="T21" fmla="*/ 103092 h 498"/>
                              <a:gd name="T22" fmla="*/ 0 w 497"/>
                              <a:gd name="T23" fmla="*/ 111125 h 498"/>
                              <a:gd name="T24" fmla="*/ 23870 w 497"/>
                              <a:gd name="T25" fmla="*/ 122728 h 498"/>
                              <a:gd name="T26" fmla="*/ 111693 w 497"/>
                              <a:gd name="T27" fmla="*/ 35703 h 498"/>
                              <a:gd name="T28" fmla="*/ 119350 w 497"/>
                              <a:gd name="T29" fmla="*/ 23653 h 498"/>
                              <a:gd name="T30" fmla="*/ 111693 w 497"/>
                              <a:gd name="T31" fmla="*/ 0 h 498"/>
                              <a:gd name="T32" fmla="*/ 103587 w 497"/>
                              <a:gd name="T33" fmla="*/ 23653 h 498"/>
                              <a:gd name="T34" fmla="*/ 111693 w 497"/>
                              <a:gd name="T35" fmla="*/ 190117 h 498"/>
                              <a:gd name="T36" fmla="*/ 103587 w 497"/>
                              <a:gd name="T37" fmla="*/ 202167 h 498"/>
                              <a:gd name="T38" fmla="*/ 111693 w 497"/>
                              <a:gd name="T39" fmla="*/ 221804 h 498"/>
                              <a:gd name="T40" fmla="*/ 119350 w 497"/>
                              <a:gd name="T41" fmla="*/ 202167 h 498"/>
                              <a:gd name="T42" fmla="*/ 195463 w 497"/>
                              <a:gd name="T43" fmla="*/ 43736 h 498"/>
                              <a:gd name="T44" fmla="*/ 195463 w 497"/>
                              <a:gd name="T45" fmla="*/ 27670 h 498"/>
                              <a:gd name="T46" fmla="*/ 171593 w 497"/>
                              <a:gd name="T47" fmla="*/ 39719 h 498"/>
                              <a:gd name="T48" fmla="*/ 187357 w 497"/>
                              <a:gd name="T49" fmla="*/ 51769 h 498"/>
                              <a:gd name="T50" fmla="*/ 36030 w 497"/>
                              <a:gd name="T51" fmla="*/ 174497 h 498"/>
                              <a:gd name="T52" fmla="*/ 27923 w 497"/>
                              <a:gd name="T53" fmla="*/ 182084 h 498"/>
                              <a:gd name="T54" fmla="*/ 43686 w 497"/>
                              <a:gd name="T55" fmla="*/ 194134 h 498"/>
                              <a:gd name="T56" fmla="*/ 51793 w 497"/>
                              <a:gd name="T57" fmla="*/ 170035 h 498"/>
                              <a:gd name="T58" fmla="*/ 43686 w 497"/>
                              <a:gd name="T59" fmla="*/ 32133 h 498"/>
                              <a:gd name="T60" fmla="*/ 27923 w 497"/>
                              <a:gd name="T61" fmla="*/ 27670 h 498"/>
                              <a:gd name="T62" fmla="*/ 36030 w 497"/>
                              <a:gd name="T63" fmla="*/ 51769 h 498"/>
                              <a:gd name="T64" fmla="*/ 47740 w 497"/>
                              <a:gd name="T65" fmla="*/ 39719 h 498"/>
                              <a:gd name="T66" fmla="*/ 171593 w 497"/>
                              <a:gd name="T67" fmla="*/ 186101 h 498"/>
                              <a:gd name="T68" fmla="*/ 179700 w 497"/>
                              <a:gd name="T69" fmla="*/ 194134 h 498"/>
                              <a:gd name="T70" fmla="*/ 195463 w 497"/>
                              <a:gd name="T71" fmla="*/ 182084 h 498"/>
                              <a:gd name="T72" fmla="*/ 171593 w 497"/>
                              <a:gd name="T73" fmla="*/ 170035 h 498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</a:gdLst>
                            <a:ahLst/>
                            <a:cxnLst>
                              <a:cxn ang="T74">
                                <a:pos x="T0" y="T1"/>
                              </a:cxn>
                              <a:cxn ang="T75">
                                <a:pos x="T2" y="T3"/>
                              </a:cxn>
                              <a:cxn ang="T76">
                                <a:pos x="T4" y="T5"/>
                              </a:cxn>
                              <a:cxn ang="T77">
                                <a:pos x="T6" y="T7"/>
                              </a:cxn>
                              <a:cxn ang="T78">
                                <a:pos x="T8" y="T9"/>
                              </a:cxn>
                              <a:cxn ang="T79">
                                <a:pos x="T10" y="T11"/>
                              </a:cxn>
                              <a:cxn ang="T80">
                                <a:pos x="T12" y="T13"/>
                              </a:cxn>
                              <a:cxn ang="T81">
                                <a:pos x="T14" y="T15"/>
                              </a:cxn>
                              <a:cxn ang="T82">
                                <a:pos x="T16" y="T17"/>
                              </a:cxn>
                              <a:cxn ang="T83">
                                <a:pos x="T18" y="T19"/>
                              </a:cxn>
                              <a:cxn ang="T84">
                                <a:pos x="T20" y="T21"/>
                              </a:cxn>
                              <a:cxn ang="T85">
                                <a:pos x="T22" y="T23"/>
                              </a:cxn>
                              <a:cxn ang="T86">
                                <a:pos x="T24" y="T25"/>
                              </a:cxn>
                              <a:cxn ang="T87">
                                <a:pos x="T26" y="T27"/>
                              </a:cxn>
                              <a:cxn ang="T88">
                                <a:pos x="T28" y="T29"/>
                              </a:cxn>
                              <a:cxn ang="T89">
                                <a:pos x="T30" y="T31"/>
                              </a:cxn>
                              <a:cxn ang="T90">
                                <a:pos x="T32" y="T33"/>
                              </a:cxn>
                              <a:cxn ang="T91">
                                <a:pos x="T34" y="T35"/>
                              </a:cxn>
                              <a:cxn ang="T92">
                                <a:pos x="T36" y="T37"/>
                              </a:cxn>
                              <a:cxn ang="T93">
                                <a:pos x="T38" y="T39"/>
                              </a:cxn>
                              <a:cxn ang="T94">
                                <a:pos x="T40" y="T41"/>
                              </a:cxn>
                              <a:cxn ang="T95">
                                <a:pos x="T42" y="T43"/>
                              </a:cxn>
                              <a:cxn ang="T96">
                                <a:pos x="T44" y="T45"/>
                              </a:cxn>
                              <a:cxn ang="T97">
                                <a:pos x="T46" y="T47"/>
                              </a:cxn>
                              <a:cxn ang="T98">
                                <a:pos x="T48" y="T49"/>
                              </a:cxn>
                              <a:cxn ang="T99">
                                <a:pos x="T50" y="T51"/>
                              </a:cxn>
                              <a:cxn ang="T100">
                                <a:pos x="T52" y="T53"/>
                              </a:cxn>
                              <a:cxn ang="T101">
                                <a:pos x="T54" y="T55"/>
                              </a:cxn>
                              <a:cxn ang="T102">
                                <a:pos x="T56" y="T57"/>
                              </a:cxn>
                              <a:cxn ang="T103">
                                <a:pos x="T58" y="T59"/>
                              </a:cxn>
                              <a:cxn ang="T104">
                                <a:pos x="T60" y="T61"/>
                              </a:cxn>
                              <a:cxn ang="T105">
                                <a:pos x="T62" y="T63"/>
                              </a:cxn>
                              <a:cxn ang="T106">
                                <a:pos x="T64" y="T65"/>
                              </a:cxn>
                              <a:cxn ang="T107">
                                <a:pos x="T66" y="T67"/>
                              </a:cxn>
                              <a:cxn ang="T108">
                                <a:pos x="T68" y="T69"/>
                              </a:cxn>
                              <a:cxn ang="T109">
                                <a:pos x="T70" y="T71"/>
                              </a:cxn>
                              <a:cxn ang="T110">
                                <a:pos x="T72" y="T73"/>
                              </a:cxn>
                            </a:cxnLst>
                            <a:rect l="0" t="0" r="r" b="b"/>
                            <a:pathLst>
                              <a:path w="497" h="498">
                                <a:moveTo>
                                  <a:pt x="469" y="231"/>
                                </a:moveTo>
                                <a:lnTo>
                                  <a:pt x="469" y="231"/>
                                </a:lnTo>
                                <a:cubicBezTo>
                                  <a:pt x="469" y="231"/>
                                  <a:pt x="452" y="231"/>
                                  <a:pt x="443" y="231"/>
                                </a:cubicBezTo>
                                <a:cubicBezTo>
                                  <a:pt x="434" y="231"/>
                                  <a:pt x="425" y="240"/>
                                  <a:pt x="425" y="249"/>
                                </a:cubicBezTo>
                                <a:cubicBezTo>
                                  <a:pt x="425" y="266"/>
                                  <a:pt x="434" y="275"/>
                                  <a:pt x="443" y="275"/>
                                </a:cubicBezTo>
                                <a:cubicBezTo>
                                  <a:pt x="452" y="275"/>
                                  <a:pt x="469" y="275"/>
                                  <a:pt x="469" y="275"/>
                                </a:cubicBezTo>
                                <a:cubicBezTo>
                                  <a:pt x="487" y="275"/>
                                  <a:pt x="496" y="266"/>
                                  <a:pt x="496" y="249"/>
                                </a:cubicBezTo>
                                <a:cubicBezTo>
                                  <a:pt x="496" y="240"/>
                                  <a:pt x="487" y="231"/>
                                  <a:pt x="469" y="231"/>
                                </a:cubicBezTo>
                                <a:close/>
                                <a:moveTo>
                                  <a:pt x="248" y="116"/>
                                </a:moveTo>
                                <a:lnTo>
                                  <a:pt x="248" y="116"/>
                                </a:lnTo>
                                <a:cubicBezTo>
                                  <a:pt x="168" y="116"/>
                                  <a:pt x="115" y="178"/>
                                  <a:pt x="115" y="249"/>
                                </a:cubicBezTo>
                                <a:cubicBezTo>
                                  <a:pt x="115" y="328"/>
                                  <a:pt x="168" y="391"/>
                                  <a:pt x="248" y="391"/>
                                </a:cubicBezTo>
                                <a:cubicBezTo>
                                  <a:pt x="328" y="391"/>
                                  <a:pt x="381" y="328"/>
                                  <a:pt x="381" y="249"/>
                                </a:cubicBezTo>
                                <a:cubicBezTo>
                                  <a:pt x="381" y="178"/>
                                  <a:pt x="328" y="116"/>
                                  <a:pt x="248" y="116"/>
                                </a:cubicBezTo>
                                <a:close/>
                                <a:moveTo>
                                  <a:pt x="248" y="346"/>
                                </a:moveTo>
                                <a:lnTo>
                                  <a:pt x="248" y="346"/>
                                </a:lnTo>
                                <a:cubicBezTo>
                                  <a:pt x="195" y="346"/>
                                  <a:pt x="150" y="302"/>
                                  <a:pt x="150" y="249"/>
                                </a:cubicBezTo>
                                <a:cubicBezTo>
                                  <a:pt x="150" y="196"/>
                                  <a:pt x="195" y="151"/>
                                  <a:pt x="248" y="151"/>
                                </a:cubicBezTo>
                                <a:lnTo>
                                  <a:pt x="248" y="346"/>
                                </a:lnTo>
                                <a:close/>
                                <a:moveTo>
                                  <a:pt x="71" y="249"/>
                                </a:moveTo>
                                <a:lnTo>
                                  <a:pt x="71" y="249"/>
                                </a:lnTo>
                                <a:cubicBezTo>
                                  <a:pt x="71" y="240"/>
                                  <a:pt x="62" y="231"/>
                                  <a:pt x="53" y="231"/>
                                </a:cubicBezTo>
                                <a:cubicBezTo>
                                  <a:pt x="44" y="231"/>
                                  <a:pt x="27" y="231"/>
                                  <a:pt x="27" y="231"/>
                                </a:cubicBezTo>
                                <a:cubicBezTo>
                                  <a:pt x="9" y="231"/>
                                  <a:pt x="0" y="240"/>
                                  <a:pt x="0" y="249"/>
                                </a:cubicBezTo>
                                <a:cubicBezTo>
                                  <a:pt x="0" y="266"/>
                                  <a:pt x="9" y="275"/>
                                  <a:pt x="27" y="275"/>
                                </a:cubicBezTo>
                                <a:cubicBezTo>
                                  <a:pt x="27" y="275"/>
                                  <a:pt x="44" y="275"/>
                                  <a:pt x="53" y="275"/>
                                </a:cubicBezTo>
                                <a:cubicBezTo>
                                  <a:pt x="62" y="275"/>
                                  <a:pt x="71" y="266"/>
                                  <a:pt x="71" y="249"/>
                                </a:cubicBezTo>
                                <a:close/>
                                <a:moveTo>
                                  <a:pt x="248" y="80"/>
                                </a:moveTo>
                                <a:lnTo>
                                  <a:pt x="248" y="80"/>
                                </a:lnTo>
                                <a:cubicBezTo>
                                  <a:pt x="256" y="80"/>
                                  <a:pt x="265" y="62"/>
                                  <a:pt x="265" y="53"/>
                                </a:cubicBezTo>
                                <a:cubicBezTo>
                                  <a:pt x="265" y="45"/>
                                  <a:pt x="265" y="36"/>
                                  <a:pt x="265" y="27"/>
                                </a:cubicBezTo>
                                <a:cubicBezTo>
                                  <a:pt x="265" y="18"/>
                                  <a:pt x="256" y="0"/>
                                  <a:pt x="248" y="0"/>
                                </a:cubicBezTo>
                                <a:cubicBezTo>
                                  <a:pt x="239" y="0"/>
                                  <a:pt x="230" y="18"/>
                                  <a:pt x="230" y="27"/>
                                </a:cubicBezTo>
                                <a:cubicBezTo>
                                  <a:pt x="230" y="36"/>
                                  <a:pt x="230" y="45"/>
                                  <a:pt x="230" y="53"/>
                                </a:cubicBezTo>
                                <a:cubicBezTo>
                                  <a:pt x="230" y="62"/>
                                  <a:pt x="239" y="80"/>
                                  <a:pt x="248" y="80"/>
                                </a:cubicBezTo>
                                <a:close/>
                                <a:moveTo>
                                  <a:pt x="248" y="426"/>
                                </a:moveTo>
                                <a:lnTo>
                                  <a:pt x="248" y="426"/>
                                </a:lnTo>
                                <a:cubicBezTo>
                                  <a:pt x="239" y="426"/>
                                  <a:pt x="230" y="435"/>
                                  <a:pt x="230" y="453"/>
                                </a:cubicBezTo>
                                <a:lnTo>
                                  <a:pt x="230" y="470"/>
                                </a:lnTo>
                                <a:cubicBezTo>
                                  <a:pt x="230" y="488"/>
                                  <a:pt x="239" y="497"/>
                                  <a:pt x="248" y="497"/>
                                </a:cubicBezTo>
                                <a:cubicBezTo>
                                  <a:pt x="256" y="497"/>
                                  <a:pt x="265" y="488"/>
                                  <a:pt x="265" y="470"/>
                                </a:cubicBezTo>
                                <a:lnTo>
                                  <a:pt x="265" y="453"/>
                                </a:lnTo>
                                <a:cubicBezTo>
                                  <a:pt x="265" y="435"/>
                                  <a:pt x="256" y="426"/>
                                  <a:pt x="248" y="426"/>
                                </a:cubicBezTo>
                                <a:close/>
                                <a:moveTo>
                                  <a:pt x="434" y="98"/>
                                </a:moveTo>
                                <a:lnTo>
                                  <a:pt x="434" y="98"/>
                                </a:lnTo>
                                <a:cubicBezTo>
                                  <a:pt x="443" y="89"/>
                                  <a:pt x="443" y="72"/>
                                  <a:pt x="434" y="62"/>
                                </a:cubicBezTo>
                                <a:cubicBezTo>
                                  <a:pt x="425" y="53"/>
                                  <a:pt x="416" y="62"/>
                                  <a:pt x="399" y="72"/>
                                </a:cubicBezTo>
                                <a:cubicBezTo>
                                  <a:pt x="399" y="72"/>
                                  <a:pt x="390" y="80"/>
                                  <a:pt x="381" y="89"/>
                                </a:cubicBezTo>
                                <a:cubicBezTo>
                                  <a:pt x="372" y="98"/>
                                  <a:pt x="372" y="107"/>
                                  <a:pt x="381" y="116"/>
                                </a:cubicBezTo>
                                <a:cubicBezTo>
                                  <a:pt x="390" y="125"/>
                                  <a:pt x="408" y="125"/>
                                  <a:pt x="416" y="116"/>
                                </a:cubicBezTo>
                                <a:cubicBezTo>
                                  <a:pt x="416" y="107"/>
                                  <a:pt x="425" y="98"/>
                                  <a:pt x="434" y="98"/>
                                </a:cubicBezTo>
                                <a:close/>
                                <a:moveTo>
                                  <a:pt x="80" y="391"/>
                                </a:moveTo>
                                <a:lnTo>
                                  <a:pt x="80" y="391"/>
                                </a:lnTo>
                                <a:cubicBezTo>
                                  <a:pt x="80" y="391"/>
                                  <a:pt x="71" y="400"/>
                                  <a:pt x="62" y="408"/>
                                </a:cubicBezTo>
                                <a:cubicBezTo>
                                  <a:pt x="53" y="417"/>
                                  <a:pt x="53" y="426"/>
                                  <a:pt x="62" y="435"/>
                                </a:cubicBezTo>
                                <a:cubicBezTo>
                                  <a:pt x="71" y="444"/>
                                  <a:pt x="80" y="444"/>
                                  <a:pt x="97" y="435"/>
                                </a:cubicBezTo>
                                <a:lnTo>
                                  <a:pt x="106" y="417"/>
                                </a:lnTo>
                                <a:cubicBezTo>
                                  <a:pt x="124" y="408"/>
                                  <a:pt x="124" y="391"/>
                                  <a:pt x="115" y="381"/>
                                </a:cubicBezTo>
                                <a:cubicBezTo>
                                  <a:pt x="106" y="381"/>
                                  <a:pt x="89" y="381"/>
                                  <a:pt x="80" y="391"/>
                                </a:cubicBezTo>
                                <a:close/>
                                <a:moveTo>
                                  <a:pt x="97" y="72"/>
                                </a:moveTo>
                                <a:lnTo>
                                  <a:pt x="97" y="72"/>
                                </a:lnTo>
                                <a:cubicBezTo>
                                  <a:pt x="80" y="62"/>
                                  <a:pt x="71" y="53"/>
                                  <a:pt x="62" y="62"/>
                                </a:cubicBezTo>
                                <a:cubicBezTo>
                                  <a:pt x="53" y="72"/>
                                  <a:pt x="53" y="89"/>
                                  <a:pt x="62" y="98"/>
                                </a:cubicBezTo>
                                <a:cubicBezTo>
                                  <a:pt x="71" y="98"/>
                                  <a:pt x="80" y="107"/>
                                  <a:pt x="80" y="116"/>
                                </a:cubicBezTo>
                                <a:cubicBezTo>
                                  <a:pt x="89" y="125"/>
                                  <a:pt x="106" y="125"/>
                                  <a:pt x="115" y="116"/>
                                </a:cubicBezTo>
                                <a:cubicBezTo>
                                  <a:pt x="124" y="107"/>
                                  <a:pt x="124" y="98"/>
                                  <a:pt x="106" y="89"/>
                                </a:cubicBezTo>
                                <a:cubicBezTo>
                                  <a:pt x="106" y="80"/>
                                  <a:pt x="97" y="72"/>
                                  <a:pt x="97" y="72"/>
                                </a:cubicBezTo>
                                <a:close/>
                                <a:moveTo>
                                  <a:pt x="381" y="417"/>
                                </a:moveTo>
                                <a:lnTo>
                                  <a:pt x="381" y="417"/>
                                </a:lnTo>
                                <a:cubicBezTo>
                                  <a:pt x="390" y="417"/>
                                  <a:pt x="399" y="435"/>
                                  <a:pt x="399" y="435"/>
                                </a:cubicBezTo>
                                <a:cubicBezTo>
                                  <a:pt x="416" y="444"/>
                                  <a:pt x="425" y="444"/>
                                  <a:pt x="434" y="435"/>
                                </a:cubicBezTo>
                                <a:cubicBezTo>
                                  <a:pt x="443" y="426"/>
                                  <a:pt x="443" y="417"/>
                                  <a:pt x="434" y="408"/>
                                </a:cubicBezTo>
                                <a:cubicBezTo>
                                  <a:pt x="425" y="400"/>
                                  <a:pt x="416" y="391"/>
                                  <a:pt x="416" y="391"/>
                                </a:cubicBezTo>
                                <a:cubicBezTo>
                                  <a:pt x="408" y="381"/>
                                  <a:pt x="390" y="381"/>
                                  <a:pt x="381" y="381"/>
                                </a:cubicBezTo>
                                <a:cubicBezTo>
                                  <a:pt x="372" y="391"/>
                                  <a:pt x="372" y="408"/>
                                  <a:pt x="381" y="417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57" name="Freeform 101"/>
                        <wps:cNvSpPr>
                          <a:spLocks noChangeArrowheads="1"/>
                        </wps:cNvSpPr>
                        <wps:spPr bwMode="auto">
                          <a:xfrm>
                            <a:off x="24442" y="65498"/>
                            <a:ext cx="457" cy="350"/>
                          </a:xfrm>
                          <a:custGeom>
                            <a:avLst/>
                            <a:gdLst>
                              <a:gd name="T0" fmla="*/ 36030 w 497"/>
                              <a:gd name="T1" fmla="*/ 111308 h 382"/>
                              <a:gd name="T2" fmla="*/ 36030 w 497"/>
                              <a:gd name="T3" fmla="*/ 111308 h 382"/>
                              <a:gd name="T4" fmla="*/ 71610 w 497"/>
                              <a:gd name="T5" fmla="*/ 147214 h 382"/>
                              <a:gd name="T6" fmla="*/ 111693 w 497"/>
                              <a:gd name="T7" fmla="*/ 171001 h 382"/>
                              <a:gd name="T8" fmla="*/ 151777 w 497"/>
                              <a:gd name="T9" fmla="*/ 151253 h 382"/>
                              <a:gd name="T10" fmla="*/ 175647 w 497"/>
                              <a:gd name="T11" fmla="*/ 115796 h 382"/>
                              <a:gd name="T12" fmla="*/ 111693 w 497"/>
                              <a:gd name="T13" fmla="*/ 147214 h 382"/>
                              <a:gd name="T14" fmla="*/ 36030 w 497"/>
                              <a:gd name="T15" fmla="*/ 111308 h 382"/>
                              <a:gd name="T16" fmla="*/ 219333 w 497"/>
                              <a:gd name="T17" fmla="*/ 55654 h 382"/>
                              <a:gd name="T18" fmla="*/ 219333 w 497"/>
                              <a:gd name="T19" fmla="*/ 55654 h 382"/>
                              <a:gd name="T20" fmla="*/ 123403 w 497"/>
                              <a:gd name="T21" fmla="*/ 4039 h 382"/>
                              <a:gd name="T22" fmla="*/ 99533 w 497"/>
                              <a:gd name="T23" fmla="*/ 4039 h 382"/>
                              <a:gd name="T24" fmla="*/ 4053 w 497"/>
                              <a:gd name="T25" fmla="*/ 55654 h 382"/>
                              <a:gd name="T26" fmla="*/ 4053 w 497"/>
                              <a:gd name="T27" fmla="*/ 71812 h 382"/>
                              <a:gd name="T28" fmla="*/ 99533 w 497"/>
                              <a:gd name="T29" fmla="*/ 123426 h 382"/>
                              <a:gd name="T30" fmla="*/ 123403 w 497"/>
                              <a:gd name="T31" fmla="*/ 123426 h 382"/>
                              <a:gd name="T32" fmla="*/ 183754 w 497"/>
                              <a:gd name="T33" fmla="*/ 87520 h 382"/>
                              <a:gd name="T34" fmla="*/ 119800 w 497"/>
                              <a:gd name="T35" fmla="*/ 71812 h 382"/>
                              <a:gd name="T36" fmla="*/ 111693 w 497"/>
                              <a:gd name="T37" fmla="*/ 75402 h 382"/>
                              <a:gd name="T38" fmla="*/ 91426 w 497"/>
                              <a:gd name="T39" fmla="*/ 59693 h 382"/>
                              <a:gd name="T40" fmla="*/ 111693 w 497"/>
                              <a:gd name="T41" fmla="*/ 48024 h 382"/>
                              <a:gd name="T42" fmla="*/ 131960 w 497"/>
                              <a:gd name="T43" fmla="*/ 55654 h 382"/>
                              <a:gd name="T44" fmla="*/ 199517 w 497"/>
                              <a:gd name="T45" fmla="*/ 79441 h 382"/>
                              <a:gd name="T46" fmla="*/ 219333 w 497"/>
                              <a:gd name="T47" fmla="*/ 71812 h 382"/>
                              <a:gd name="T48" fmla="*/ 219333 w 497"/>
                              <a:gd name="T49" fmla="*/ 55654 h 382"/>
                              <a:gd name="T50" fmla="*/ 191410 w 497"/>
                              <a:gd name="T51" fmla="*/ 155292 h 382"/>
                              <a:gd name="T52" fmla="*/ 191410 w 497"/>
                              <a:gd name="T53" fmla="*/ 155292 h 382"/>
                              <a:gd name="T54" fmla="*/ 207623 w 497"/>
                              <a:gd name="T55" fmla="*/ 151253 h 382"/>
                              <a:gd name="T56" fmla="*/ 199517 w 497"/>
                              <a:gd name="T57" fmla="*/ 79441 h 382"/>
                              <a:gd name="T58" fmla="*/ 183754 w 497"/>
                              <a:gd name="T59" fmla="*/ 87520 h 382"/>
                              <a:gd name="T60" fmla="*/ 191410 w 497"/>
                              <a:gd name="T61" fmla="*/ 155292 h 382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</a:gdLst>
                            <a:ahLst/>
                            <a:cxnLst>
                              <a:cxn ang="T62">
                                <a:pos x="T0" y="T1"/>
                              </a:cxn>
                              <a:cxn ang="T63">
                                <a:pos x="T2" y="T3"/>
                              </a:cxn>
                              <a:cxn ang="T64">
                                <a:pos x="T4" y="T5"/>
                              </a:cxn>
                              <a:cxn ang="T65">
                                <a:pos x="T6" y="T7"/>
                              </a:cxn>
                              <a:cxn ang="T66">
                                <a:pos x="T8" y="T9"/>
                              </a:cxn>
                              <a:cxn ang="T67">
                                <a:pos x="T10" y="T11"/>
                              </a:cxn>
                              <a:cxn ang="T68">
                                <a:pos x="T12" y="T13"/>
                              </a:cxn>
                              <a:cxn ang="T69">
                                <a:pos x="T14" y="T15"/>
                              </a:cxn>
                              <a:cxn ang="T70">
                                <a:pos x="T16" y="T17"/>
                              </a:cxn>
                              <a:cxn ang="T71">
                                <a:pos x="T18" y="T19"/>
                              </a:cxn>
                              <a:cxn ang="T72">
                                <a:pos x="T20" y="T21"/>
                              </a:cxn>
                              <a:cxn ang="T73">
                                <a:pos x="T22" y="T23"/>
                              </a:cxn>
                              <a:cxn ang="T74">
                                <a:pos x="T24" y="T25"/>
                              </a:cxn>
                              <a:cxn ang="T75">
                                <a:pos x="T26" y="T27"/>
                              </a:cxn>
                              <a:cxn ang="T76">
                                <a:pos x="T28" y="T29"/>
                              </a:cxn>
                              <a:cxn ang="T77">
                                <a:pos x="T30" y="T31"/>
                              </a:cxn>
                              <a:cxn ang="T78">
                                <a:pos x="T32" y="T33"/>
                              </a:cxn>
                              <a:cxn ang="T79">
                                <a:pos x="T34" y="T35"/>
                              </a:cxn>
                              <a:cxn ang="T80">
                                <a:pos x="T36" y="T37"/>
                              </a:cxn>
                              <a:cxn ang="T81">
                                <a:pos x="T38" y="T39"/>
                              </a:cxn>
                              <a:cxn ang="T82">
                                <a:pos x="T40" y="T41"/>
                              </a:cxn>
                              <a:cxn ang="T83">
                                <a:pos x="T42" y="T43"/>
                              </a:cxn>
                              <a:cxn ang="T84">
                                <a:pos x="T44" y="T45"/>
                              </a:cxn>
                              <a:cxn ang="T85">
                                <a:pos x="T46" y="T47"/>
                              </a:cxn>
                              <a:cxn ang="T86">
                                <a:pos x="T48" y="T49"/>
                              </a:cxn>
                              <a:cxn ang="T87">
                                <a:pos x="T50" y="T51"/>
                              </a:cxn>
                              <a:cxn ang="T88">
                                <a:pos x="T52" y="T53"/>
                              </a:cxn>
                              <a:cxn ang="T89">
                                <a:pos x="T54" y="T55"/>
                              </a:cxn>
                              <a:cxn ang="T90">
                                <a:pos x="T56" y="T57"/>
                              </a:cxn>
                              <a:cxn ang="T91">
                                <a:pos x="T58" y="T59"/>
                              </a:cxn>
                              <a:cxn ang="T92">
                                <a:pos x="T60" y="T61"/>
                              </a:cxn>
                            </a:cxnLst>
                            <a:rect l="0" t="0" r="r" b="b"/>
                            <a:pathLst>
                              <a:path w="497" h="382">
                                <a:moveTo>
                                  <a:pt x="80" y="248"/>
                                </a:moveTo>
                                <a:lnTo>
                                  <a:pt x="80" y="248"/>
                                </a:lnTo>
                                <a:cubicBezTo>
                                  <a:pt x="97" y="293"/>
                                  <a:pt x="106" y="311"/>
                                  <a:pt x="159" y="328"/>
                                </a:cubicBezTo>
                                <a:cubicBezTo>
                                  <a:pt x="203" y="355"/>
                                  <a:pt x="230" y="381"/>
                                  <a:pt x="248" y="381"/>
                                </a:cubicBezTo>
                                <a:cubicBezTo>
                                  <a:pt x="266" y="381"/>
                                  <a:pt x="293" y="355"/>
                                  <a:pt x="337" y="337"/>
                                </a:cubicBezTo>
                                <a:cubicBezTo>
                                  <a:pt x="390" y="311"/>
                                  <a:pt x="372" y="311"/>
                                  <a:pt x="390" y="258"/>
                                </a:cubicBezTo>
                                <a:cubicBezTo>
                                  <a:pt x="248" y="328"/>
                                  <a:pt x="248" y="328"/>
                                  <a:pt x="248" y="328"/>
                                </a:cubicBezTo>
                                <a:lnTo>
                                  <a:pt x="80" y="248"/>
                                </a:lnTo>
                                <a:close/>
                                <a:moveTo>
                                  <a:pt x="487" y="124"/>
                                </a:moveTo>
                                <a:lnTo>
                                  <a:pt x="487" y="124"/>
                                </a:lnTo>
                                <a:cubicBezTo>
                                  <a:pt x="274" y="9"/>
                                  <a:pt x="274" y="9"/>
                                  <a:pt x="274" y="9"/>
                                </a:cubicBezTo>
                                <a:cubicBezTo>
                                  <a:pt x="266" y="0"/>
                                  <a:pt x="239" y="0"/>
                                  <a:pt x="221" y="9"/>
                                </a:cubicBezTo>
                                <a:cubicBezTo>
                                  <a:pt x="9" y="124"/>
                                  <a:pt x="9" y="124"/>
                                  <a:pt x="9" y="124"/>
                                </a:cubicBezTo>
                                <a:cubicBezTo>
                                  <a:pt x="0" y="133"/>
                                  <a:pt x="0" y="142"/>
                                  <a:pt x="9" y="160"/>
                                </a:cubicBezTo>
                                <a:cubicBezTo>
                                  <a:pt x="221" y="275"/>
                                  <a:pt x="221" y="275"/>
                                  <a:pt x="221" y="275"/>
                                </a:cubicBezTo>
                                <a:cubicBezTo>
                                  <a:pt x="239" y="284"/>
                                  <a:pt x="266" y="284"/>
                                  <a:pt x="274" y="275"/>
                                </a:cubicBezTo>
                                <a:cubicBezTo>
                                  <a:pt x="408" y="195"/>
                                  <a:pt x="408" y="195"/>
                                  <a:pt x="408" y="195"/>
                                </a:cubicBezTo>
                                <a:cubicBezTo>
                                  <a:pt x="266" y="160"/>
                                  <a:pt x="266" y="160"/>
                                  <a:pt x="266" y="160"/>
                                </a:cubicBezTo>
                                <a:cubicBezTo>
                                  <a:pt x="257" y="160"/>
                                  <a:pt x="257" y="168"/>
                                  <a:pt x="248" y="168"/>
                                </a:cubicBezTo>
                                <a:cubicBezTo>
                                  <a:pt x="221" y="168"/>
                                  <a:pt x="203" y="151"/>
                                  <a:pt x="203" y="133"/>
                                </a:cubicBezTo>
                                <a:cubicBezTo>
                                  <a:pt x="203" y="124"/>
                                  <a:pt x="221" y="107"/>
                                  <a:pt x="248" y="107"/>
                                </a:cubicBezTo>
                                <a:cubicBezTo>
                                  <a:pt x="266" y="107"/>
                                  <a:pt x="284" y="115"/>
                                  <a:pt x="293" y="124"/>
                                </a:cubicBezTo>
                                <a:cubicBezTo>
                                  <a:pt x="443" y="177"/>
                                  <a:pt x="443" y="177"/>
                                  <a:pt x="443" y="177"/>
                                </a:cubicBezTo>
                                <a:cubicBezTo>
                                  <a:pt x="487" y="160"/>
                                  <a:pt x="487" y="160"/>
                                  <a:pt x="487" y="160"/>
                                </a:cubicBezTo>
                                <a:cubicBezTo>
                                  <a:pt x="496" y="142"/>
                                  <a:pt x="496" y="133"/>
                                  <a:pt x="487" y="124"/>
                                </a:cubicBezTo>
                                <a:close/>
                                <a:moveTo>
                                  <a:pt x="425" y="346"/>
                                </a:moveTo>
                                <a:lnTo>
                                  <a:pt x="425" y="346"/>
                                </a:lnTo>
                                <a:cubicBezTo>
                                  <a:pt x="416" y="355"/>
                                  <a:pt x="452" y="364"/>
                                  <a:pt x="461" y="337"/>
                                </a:cubicBezTo>
                                <a:cubicBezTo>
                                  <a:pt x="469" y="213"/>
                                  <a:pt x="443" y="177"/>
                                  <a:pt x="443" y="177"/>
                                </a:cubicBezTo>
                                <a:cubicBezTo>
                                  <a:pt x="408" y="195"/>
                                  <a:pt x="408" y="195"/>
                                  <a:pt x="408" y="195"/>
                                </a:cubicBezTo>
                                <a:cubicBezTo>
                                  <a:pt x="408" y="195"/>
                                  <a:pt x="443" y="222"/>
                                  <a:pt x="425" y="34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58" name="Freeform 45"/>
                        <wps:cNvSpPr>
                          <a:spLocks noChangeArrowheads="1"/>
                        </wps:cNvSpPr>
                        <wps:spPr bwMode="auto">
                          <a:xfrm>
                            <a:off x="24490" y="62895"/>
                            <a:ext cx="360" cy="356"/>
                          </a:xfrm>
                          <a:custGeom>
                            <a:avLst/>
                            <a:gdLst>
                              <a:gd name="T0" fmla="*/ 159537 w 391"/>
                              <a:gd name="T1" fmla="*/ 15631 h 391"/>
                              <a:gd name="T2" fmla="*/ 159537 w 391"/>
                              <a:gd name="T3" fmla="*/ 15631 h 391"/>
                              <a:gd name="T4" fmla="*/ 131596 w 391"/>
                              <a:gd name="T5" fmla="*/ 0 h 391"/>
                              <a:gd name="T6" fmla="*/ 76163 w 391"/>
                              <a:gd name="T7" fmla="*/ 59399 h 391"/>
                              <a:gd name="T8" fmla="*/ 11717 w 391"/>
                              <a:gd name="T9" fmla="*/ 122818 h 391"/>
                              <a:gd name="T10" fmla="*/ 0 w 391"/>
                              <a:gd name="T11" fmla="*/ 174178 h 391"/>
                              <a:gd name="T12" fmla="*/ 52278 w 391"/>
                              <a:gd name="T13" fmla="*/ 162120 h 391"/>
                              <a:gd name="T14" fmla="*/ 119878 w 391"/>
                              <a:gd name="T15" fmla="*/ 99148 h 391"/>
                              <a:gd name="T16" fmla="*/ 175761 w 391"/>
                              <a:gd name="T17" fmla="*/ 43321 h 391"/>
                              <a:gd name="T18" fmla="*/ 159537 w 391"/>
                              <a:gd name="T19" fmla="*/ 15631 h 391"/>
                              <a:gd name="T20" fmla="*/ 52278 w 391"/>
                              <a:gd name="T21" fmla="*/ 158100 h 391"/>
                              <a:gd name="T22" fmla="*/ 52278 w 391"/>
                              <a:gd name="T23" fmla="*/ 158100 h 391"/>
                              <a:gd name="T24" fmla="*/ 31998 w 391"/>
                              <a:gd name="T25" fmla="*/ 162120 h 391"/>
                              <a:gd name="T26" fmla="*/ 24336 w 391"/>
                              <a:gd name="T27" fmla="*/ 150508 h 391"/>
                              <a:gd name="T28" fmla="*/ 15773 w 391"/>
                              <a:gd name="T29" fmla="*/ 142469 h 391"/>
                              <a:gd name="T30" fmla="*/ 19829 w 391"/>
                              <a:gd name="T31" fmla="*/ 126838 h 391"/>
                              <a:gd name="T32" fmla="*/ 24336 w 391"/>
                              <a:gd name="T33" fmla="*/ 118799 h 391"/>
                              <a:gd name="T34" fmla="*/ 44166 w 391"/>
                              <a:gd name="T35" fmla="*/ 130410 h 391"/>
                              <a:gd name="T36" fmla="*/ 55883 w 391"/>
                              <a:gd name="T37" fmla="*/ 150508 h 391"/>
                              <a:gd name="T38" fmla="*/ 52278 w 391"/>
                              <a:gd name="T39" fmla="*/ 158100 h 391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</a:gdLst>
                            <a:ahLst/>
                            <a:cxnLst>
                              <a:cxn ang="T40">
                                <a:pos x="T0" y="T1"/>
                              </a:cxn>
                              <a:cxn ang="T41">
                                <a:pos x="T2" y="T3"/>
                              </a:cxn>
                              <a:cxn ang="T42">
                                <a:pos x="T4" y="T5"/>
                              </a:cxn>
                              <a:cxn ang="T43">
                                <a:pos x="T6" y="T7"/>
                              </a:cxn>
                              <a:cxn ang="T44">
                                <a:pos x="T8" y="T9"/>
                              </a:cxn>
                              <a:cxn ang="T45">
                                <a:pos x="T10" y="T11"/>
                              </a:cxn>
                              <a:cxn ang="T46">
                                <a:pos x="T12" y="T13"/>
                              </a:cxn>
                              <a:cxn ang="T47">
                                <a:pos x="T14" y="T15"/>
                              </a:cxn>
                              <a:cxn ang="T48">
                                <a:pos x="T16" y="T17"/>
                              </a:cxn>
                              <a:cxn ang="T49">
                                <a:pos x="T18" y="T19"/>
                              </a:cxn>
                              <a:cxn ang="T50">
                                <a:pos x="T20" y="T21"/>
                              </a:cxn>
                              <a:cxn ang="T51">
                                <a:pos x="T22" y="T23"/>
                              </a:cxn>
                              <a:cxn ang="T52">
                                <a:pos x="T24" y="T25"/>
                              </a:cxn>
                              <a:cxn ang="T53">
                                <a:pos x="T26" y="T27"/>
                              </a:cxn>
                              <a:cxn ang="T54">
                                <a:pos x="T28" y="T29"/>
                              </a:cxn>
                              <a:cxn ang="T55">
                                <a:pos x="T30" y="T31"/>
                              </a:cxn>
                              <a:cxn ang="T56">
                                <a:pos x="T32" y="T33"/>
                              </a:cxn>
                              <a:cxn ang="T57">
                                <a:pos x="T34" y="T35"/>
                              </a:cxn>
                              <a:cxn ang="T58">
                                <a:pos x="T36" y="T37"/>
                              </a:cxn>
                              <a:cxn ang="T59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391" h="391">
                                <a:moveTo>
                                  <a:pt x="354" y="35"/>
                                </a:moveTo>
                                <a:lnTo>
                                  <a:pt x="354" y="35"/>
                                </a:lnTo>
                                <a:cubicBezTo>
                                  <a:pt x="319" y="0"/>
                                  <a:pt x="292" y="0"/>
                                  <a:pt x="292" y="0"/>
                                </a:cubicBezTo>
                                <a:cubicBezTo>
                                  <a:pt x="169" y="133"/>
                                  <a:pt x="169" y="133"/>
                                  <a:pt x="169" y="133"/>
                                </a:cubicBezTo>
                                <a:cubicBezTo>
                                  <a:pt x="26" y="275"/>
                                  <a:pt x="26" y="275"/>
                                  <a:pt x="26" y="275"/>
                                </a:cubicBezTo>
                                <a:cubicBezTo>
                                  <a:pt x="0" y="390"/>
                                  <a:pt x="0" y="390"/>
                                  <a:pt x="0" y="390"/>
                                </a:cubicBezTo>
                                <a:cubicBezTo>
                                  <a:pt x="116" y="363"/>
                                  <a:pt x="116" y="363"/>
                                  <a:pt x="116" y="363"/>
                                </a:cubicBezTo>
                                <a:cubicBezTo>
                                  <a:pt x="266" y="222"/>
                                  <a:pt x="266" y="222"/>
                                  <a:pt x="266" y="222"/>
                                </a:cubicBezTo>
                                <a:cubicBezTo>
                                  <a:pt x="390" y="97"/>
                                  <a:pt x="390" y="97"/>
                                  <a:pt x="390" y="97"/>
                                </a:cubicBezTo>
                                <a:cubicBezTo>
                                  <a:pt x="390" y="97"/>
                                  <a:pt x="390" y="71"/>
                                  <a:pt x="354" y="35"/>
                                </a:cubicBezTo>
                                <a:close/>
                                <a:moveTo>
                                  <a:pt x="116" y="354"/>
                                </a:moveTo>
                                <a:lnTo>
                                  <a:pt x="116" y="354"/>
                                </a:lnTo>
                                <a:cubicBezTo>
                                  <a:pt x="71" y="363"/>
                                  <a:pt x="71" y="363"/>
                                  <a:pt x="71" y="363"/>
                                </a:cubicBezTo>
                                <a:cubicBezTo>
                                  <a:pt x="71" y="354"/>
                                  <a:pt x="63" y="346"/>
                                  <a:pt x="54" y="337"/>
                                </a:cubicBezTo>
                                <a:cubicBezTo>
                                  <a:pt x="44" y="328"/>
                                  <a:pt x="35" y="328"/>
                                  <a:pt x="35" y="319"/>
                                </a:cubicBezTo>
                                <a:cubicBezTo>
                                  <a:pt x="44" y="284"/>
                                  <a:pt x="44" y="284"/>
                                  <a:pt x="44" y="284"/>
                                </a:cubicBezTo>
                                <a:cubicBezTo>
                                  <a:pt x="54" y="266"/>
                                  <a:pt x="54" y="266"/>
                                  <a:pt x="54" y="266"/>
                                </a:cubicBezTo>
                                <a:cubicBezTo>
                                  <a:pt x="54" y="266"/>
                                  <a:pt x="71" y="266"/>
                                  <a:pt x="98" y="292"/>
                                </a:cubicBezTo>
                                <a:cubicBezTo>
                                  <a:pt x="124" y="319"/>
                                  <a:pt x="124" y="337"/>
                                  <a:pt x="124" y="337"/>
                                </a:cubicBezTo>
                                <a:lnTo>
                                  <a:pt x="116" y="3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60" name="Freeform 47"/>
                        <wps:cNvSpPr>
                          <a:spLocks noChangeArrowheads="1"/>
                        </wps:cNvSpPr>
                        <wps:spPr bwMode="auto">
                          <a:xfrm>
                            <a:off x="24443" y="64630"/>
                            <a:ext cx="454" cy="398"/>
                          </a:xfrm>
                          <a:custGeom>
                            <a:avLst/>
                            <a:gdLst>
                              <a:gd name="T0" fmla="*/ 221804 w 498"/>
                              <a:gd name="T1" fmla="*/ 194813 h 435"/>
                              <a:gd name="T2" fmla="*/ 221804 w 498"/>
                              <a:gd name="T3" fmla="*/ 194813 h 435"/>
                              <a:gd name="T4" fmla="*/ 217341 w 498"/>
                              <a:gd name="T5" fmla="*/ 147232 h 435"/>
                              <a:gd name="T6" fmla="*/ 189671 w 498"/>
                              <a:gd name="T7" fmla="*/ 131521 h 435"/>
                              <a:gd name="T8" fmla="*/ 166018 w 498"/>
                              <a:gd name="T9" fmla="*/ 103691 h 435"/>
                              <a:gd name="T10" fmla="*/ 174051 w 498"/>
                              <a:gd name="T11" fmla="*/ 87980 h 435"/>
                              <a:gd name="T12" fmla="*/ 182084 w 498"/>
                              <a:gd name="T13" fmla="*/ 71372 h 435"/>
                              <a:gd name="T14" fmla="*/ 178068 w 498"/>
                              <a:gd name="T15" fmla="*/ 67781 h 435"/>
                              <a:gd name="T16" fmla="*/ 182084 w 498"/>
                              <a:gd name="T17" fmla="*/ 51621 h 435"/>
                              <a:gd name="T18" fmla="*/ 154415 w 498"/>
                              <a:gd name="T19" fmla="*/ 27830 h 435"/>
                              <a:gd name="T20" fmla="*/ 126745 w 498"/>
                              <a:gd name="T21" fmla="*/ 51621 h 435"/>
                              <a:gd name="T22" fmla="*/ 130762 w 498"/>
                              <a:gd name="T23" fmla="*/ 67781 h 435"/>
                              <a:gd name="T24" fmla="*/ 126745 w 498"/>
                              <a:gd name="T25" fmla="*/ 71372 h 435"/>
                              <a:gd name="T26" fmla="*/ 134778 w 498"/>
                              <a:gd name="T27" fmla="*/ 87980 h 435"/>
                              <a:gd name="T28" fmla="*/ 138795 w 498"/>
                              <a:gd name="T29" fmla="*/ 103691 h 435"/>
                              <a:gd name="T30" fmla="*/ 130762 w 498"/>
                              <a:gd name="T31" fmla="*/ 123441 h 435"/>
                              <a:gd name="T32" fmla="*/ 170035 w 498"/>
                              <a:gd name="T33" fmla="*/ 163392 h 435"/>
                              <a:gd name="T34" fmla="*/ 170035 w 498"/>
                              <a:gd name="T35" fmla="*/ 194813 h 435"/>
                              <a:gd name="T36" fmla="*/ 221804 w 498"/>
                              <a:gd name="T37" fmla="*/ 194813 h 435"/>
                              <a:gd name="T38" fmla="*/ 115142 w 498"/>
                              <a:gd name="T39" fmla="*/ 135561 h 435"/>
                              <a:gd name="T40" fmla="*/ 115142 w 498"/>
                              <a:gd name="T41" fmla="*/ 135561 h 435"/>
                              <a:gd name="T42" fmla="*/ 83455 w 498"/>
                              <a:gd name="T43" fmla="*/ 103691 h 435"/>
                              <a:gd name="T44" fmla="*/ 95059 w 498"/>
                              <a:gd name="T45" fmla="*/ 75412 h 435"/>
                              <a:gd name="T46" fmla="*/ 103092 w 498"/>
                              <a:gd name="T47" fmla="*/ 59701 h 435"/>
                              <a:gd name="T48" fmla="*/ 99075 w 498"/>
                              <a:gd name="T49" fmla="*/ 51621 h 435"/>
                              <a:gd name="T50" fmla="*/ 103092 w 498"/>
                              <a:gd name="T51" fmla="*/ 31870 h 435"/>
                              <a:gd name="T52" fmla="*/ 67389 w 498"/>
                              <a:gd name="T53" fmla="*/ 0 h 435"/>
                              <a:gd name="T54" fmla="*/ 31686 w 498"/>
                              <a:gd name="T55" fmla="*/ 31870 h 435"/>
                              <a:gd name="T56" fmla="*/ 31686 w 498"/>
                              <a:gd name="T57" fmla="*/ 51621 h 435"/>
                              <a:gd name="T58" fmla="*/ 31686 w 498"/>
                              <a:gd name="T59" fmla="*/ 59701 h 435"/>
                              <a:gd name="T60" fmla="*/ 39719 w 498"/>
                              <a:gd name="T61" fmla="*/ 75412 h 435"/>
                              <a:gd name="T62" fmla="*/ 47753 w 498"/>
                              <a:gd name="T63" fmla="*/ 103691 h 435"/>
                              <a:gd name="T64" fmla="*/ 20083 w 498"/>
                              <a:gd name="T65" fmla="*/ 135561 h 435"/>
                              <a:gd name="T66" fmla="*/ 0 w 498"/>
                              <a:gd name="T67" fmla="*/ 155312 h 435"/>
                              <a:gd name="T68" fmla="*/ 0 w 498"/>
                              <a:gd name="T69" fmla="*/ 194813 h 435"/>
                              <a:gd name="T70" fmla="*/ 154415 w 498"/>
                              <a:gd name="T71" fmla="*/ 194813 h 435"/>
                              <a:gd name="T72" fmla="*/ 154415 w 498"/>
                              <a:gd name="T73" fmla="*/ 163392 h 435"/>
                              <a:gd name="T74" fmla="*/ 115142 w 498"/>
                              <a:gd name="T75" fmla="*/ 135561 h 435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</a:gdLst>
                            <a:ahLst/>
                            <a:cxnLst>
                              <a:cxn ang="T76">
                                <a:pos x="T0" y="T1"/>
                              </a:cxn>
                              <a:cxn ang="T77">
                                <a:pos x="T2" y="T3"/>
                              </a:cxn>
                              <a:cxn ang="T78">
                                <a:pos x="T4" y="T5"/>
                              </a:cxn>
                              <a:cxn ang="T79">
                                <a:pos x="T6" y="T7"/>
                              </a:cxn>
                              <a:cxn ang="T80">
                                <a:pos x="T8" y="T9"/>
                              </a:cxn>
                              <a:cxn ang="T81">
                                <a:pos x="T10" y="T11"/>
                              </a:cxn>
                              <a:cxn ang="T82">
                                <a:pos x="T12" y="T13"/>
                              </a:cxn>
                              <a:cxn ang="T83">
                                <a:pos x="T14" y="T15"/>
                              </a:cxn>
                              <a:cxn ang="T84">
                                <a:pos x="T16" y="T17"/>
                              </a:cxn>
                              <a:cxn ang="T85">
                                <a:pos x="T18" y="T19"/>
                              </a:cxn>
                              <a:cxn ang="T86">
                                <a:pos x="T20" y="T21"/>
                              </a:cxn>
                              <a:cxn ang="T87">
                                <a:pos x="T22" y="T23"/>
                              </a:cxn>
                              <a:cxn ang="T88">
                                <a:pos x="T24" y="T25"/>
                              </a:cxn>
                              <a:cxn ang="T89">
                                <a:pos x="T26" y="T27"/>
                              </a:cxn>
                              <a:cxn ang="T90">
                                <a:pos x="T28" y="T29"/>
                              </a:cxn>
                              <a:cxn ang="T91">
                                <a:pos x="T30" y="T31"/>
                              </a:cxn>
                              <a:cxn ang="T92">
                                <a:pos x="T32" y="T33"/>
                              </a:cxn>
                              <a:cxn ang="T93">
                                <a:pos x="T34" y="T35"/>
                              </a:cxn>
                              <a:cxn ang="T94">
                                <a:pos x="T36" y="T37"/>
                              </a:cxn>
                              <a:cxn ang="T95">
                                <a:pos x="T38" y="T39"/>
                              </a:cxn>
                              <a:cxn ang="T96">
                                <a:pos x="T40" y="T41"/>
                              </a:cxn>
                              <a:cxn ang="T97">
                                <a:pos x="T42" y="T43"/>
                              </a:cxn>
                              <a:cxn ang="T98">
                                <a:pos x="T44" y="T45"/>
                              </a:cxn>
                              <a:cxn ang="T99">
                                <a:pos x="T46" y="T47"/>
                              </a:cxn>
                              <a:cxn ang="T100">
                                <a:pos x="T48" y="T49"/>
                              </a:cxn>
                              <a:cxn ang="T101">
                                <a:pos x="T50" y="T51"/>
                              </a:cxn>
                              <a:cxn ang="T102">
                                <a:pos x="T52" y="T53"/>
                              </a:cxn>
                              <a:cxn ang="T103">
                                <a:pos x="T54" y="T55"/>
                              </a:cxn>
                              <a:cxn ang="T104">
                                <a:pos x="T56" y="T57"/>
                              </a:cxn>
                              <a:cxn ang="T105">
                                <a:pos x="T58" y="T59"/>
                              </a:cxn>
                              <a:cxn ang="T106">
                                <a:pos x="T60" y="T61"/>
                              </a:cxn>
                              <a:cxn ang="T107">
                                <a:pos x="T62" y="T63"/>
                              </a:cxn>
                              <a:cxn ang="T108">
                                <a:pos x="T64" y="T65"/>
                              </a:cxn>
                              <a:cxn ang="T109">
                                <a:pos x="T66" y="T67"/>
                              </a:cxn>
                              <a:cxn ang="T110">
                                <a:pos x="T68" y="T69"/>
                              </a:cxn>
                              <a:cxn ang="T111">
                                <a:pos x="T70" y="T71"/>
                              </a:cxn>
                              <a:cxn ang="T112">
                                <a:pos x="T72" y="T73"/>
                              </a:cxn>
                              <a:cxn ang="T113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498" h="435">
                                <a:moveTo>
                                  <a:pt x="497" y="434"/>
                                </a:moveTo>
                                <a:lnTo>
                                  <a:pt x="497" y="434"/>
                                </a:lnTo>
                                <a:cubicBezTo>
                                  <a:pt x="497" y="434"/>
                                  <a:pt x="497" y="337"/>
                                  <a:pt x="487" y="328"/>
                                </a:cubicBezTo>
                                <a:cubicBezTo>
                                  <a:pt x="479" y="319"/>
                                  <a:pt x="462" y="302"/>
                                  <a:pt x="425" y="293"/>
                                </a:cubicBezTo>
                                <a:cubicBezTo>
                                  <a:pt x="390" y="275"/>
                                  <a:pt x="372" y="257"/>
                                  <a:pt x="372" y="231"/>
                                </a:cubicBezTo>
                                <a:cubicBezTo>
                                  <a:pt x="372" y="213"/>
                                  <a:pt x="390" y="222"/>
                                  <a:pt x="390" y="196"/>
                                </a:cubicBezTo>
                                <a:cubicBezTo>
                                  <a:pt x="390" y="178"/>
                                  <a:pt x="408" y="196"/>
                                  <a:pt x="408" y="159"/>
                                </a:cubicBezTo>
                                <a:cubicBezTo>
                                  <a:pt x="408" y="151"/>
                                  <a:pt x="399" y="151"/>
                                  <a:pt x="399" y="151"/>
                                </a:cubicBezTo>
                                <a:cubicBezTo>
                                  <a:pt x="399" y="151"/>
                                  <a:pt x="408" y="133"/>
                                  <a:pt x="408" y="115"/>
                                </a:cubicBezTo>
                                <a:cubicBezTo>
                                  <a:pt x="408" y="98"/>
                                  <a:pt x="399" y="62"/>
                                  <a:pt x="346" y="62"/>
                                </a:cubicBezTo>
                                <a:cubicBezTo>
                                  <a:pt x="293" y="62"/>
                                  <a:pt x="284" y="98"/>
                                  <a:pt x="284" y="115"/>
                                </a:cubicBezTo>
                                <a:cubicBezTo>
                                  <a:pt x="284" y="133"/>
                                  <a:pt x="293" y="151"/>
                                  <a:pt x="293" y="151"/>
                                </a:cubicBezTo>
                                <a:cubicBezTo>
                                  <a:pt x="293" y="151"/>
                                  <a:pt x="284" y="151"/>
                                  <a:pt x="284" y="159"/>
                                </a:cubicBezTo>
                                <a:cubicBezTo>
                                  <a:pt x="284" y="196"/>
                                  <a:pt x="293" y="178"/>
                                  <a:pt x="302" y="196"/>
                                </a:cubicBezTo>
                                <a:cubicBezTo>
                                  <a:pt x="302" y="222"/>
                                  <a:pt x="311" y="213"/>
                                  <a:pt x="311" y="231"/>
                                </a:cubicBezTo>
                                <a:cubicBezTo>
                                  <a:pt x="311" y="249"/>
                                  <a:pt x="311" y="266"/>
                                  <a:pt x="293" y="275"/>
                                </a:cubicBezTo>
                                <a:cubicBezTo>
                                  <a:pt x="372" y="319"/>
                                  <a:pt x="381" y="319"/>
                                  <a:pt x="381" y="364"/>
                                </a:cubicBezTo>
                                <a:cubicBezTo>
                                  <a:pt x="381" y="434"/>
                                  <a:pt x="381" y="434"/>
                                  <a:pt x="381" y="434"/>
                                </a:cubicBezTo>
                                <a:lnTo>
                                  <a:pt x="497" y="434"/>
                                </a:lnTo>
                                <a:close/>
                                <a:moveTo>
                                  <a:pt x="258" y="302"/>
                                </a:moveTo>
                                <a:lnTo>
                                  <a:pt x="258" y="302"/>
                                </a:lnTo>
                                <a:cubicBezTo>
                                  <a:pt x="204" y="284"/>
                                  <a:pt x="187" y="266"/>
                                  <a:pt x="187" y="231"/>
                                </a:cubicBezTo>
                                <a:cubicBezTo>
                                  <a:pt x="187" y="204"/>
                                  <a:pt x="204" y="213"/>
                                  <a:pt x="213" y="168"/>
                                </a:cubicBezTo>
                                <a:cubicBezTo>
                                  <a:pt x="213" y="159"/>
                                  <a:pt x="231" y="168"/>
                                  <a:pt x="231" y="133"/>
                                </a:cubicBezTo>
                                <a:cubicBezTo>
                                  <a:pt x="231" y="115"/>
                                  <a:pt x="222" y="115"/>
                                  <a:pt x="222" y="115"/>
                                </a:cubicBezTo>
                                <a:cubicBezTo>
                                  <a:pt x="222" y="115"/>
                                  <a:pt x="222" y="89"/>
                                  <a:pt x="231" y="71"/>
                                </a:cubicBezTo>
                                <a:cubicBezTo>
                                  <a:pt x="231" y="53"/>
                                  <a:pt x="213" y="0"/>
                                  <a:pt x="151" y="0"/>
                                </a:cubicBezTo>
                                <a:cubicBezTo>
                                  <a:pt x="80" y="0"/>
                                  <a:pt x="71" y="53"/>
                                  <a:pt x="71" y="71"/>
                                </a:cubicBezTo>
                                <a:cubicBezTo>
                                  <a:pt x="71" y="89"/>
                                  <a:pt x="71" y="115"/>
                                  <a:pt x="71" y="115"/>
                                </a:cubicBezTo>
                                <a:cubicBezTo>
                                  <a:pt x="71" y="115"/>
                                  <a:pt x="71" y="115"/>
                                  <a:pt x="71" y="133"/>
                                </a:cubicBezTo>
                                <a:cubicBezTo>
                                  <a:pt x="71" y="168"/>
                                  <a:pt x="80" y="159"/>
                                  <a:pt x="89" y="168"/>
                                </a:cubicBezTo>
                                <a:cubicBezTo>
                                  <a:pt x="89" y="213"/>
                                  <a:pt x="107" y="204"/>
                                  <a:pt x="107" y="231"/>
                                </a:cubicBezTo>
                                <a:cubicBezTo>
                                  <a:pt x="107" y="266"/>
                                  <a:pt x="89" y="284"/>
                                  <a:pt x="45" y="302"/>
                                </a:cubicBezTo>
                                <a:cubicBezTo>
                                  <a:pt x="27" y="310"/>
                                  <a:pt x="0" y="319"/>
                                  <a:pt x="0" y="346"/>
                                </a:cubicBezTo>
                                <a:cubicBezTo>
                                  <a:pt x="0" y="434"/>
                                  <a:pt x="0" y="434"/>
                                  <a:pt x="0" y="434"/>
                                </a:cubicBezTo>
                                <a:cubicBezTo>
                                  <a:pt x="346" y="434"/>
                                  <a:pt x="346" y="434"/>
                                  <a:pt x="346" y="434"/>
                                </a:cubicBezTo>
                                <a:cubicBezTo>
                                  <a:pt x="346" y="434"/>
                                  <a:pt x="346" y="381"/>
                                  <a:pt x="346" y="364"/>
                                </a:cubicBezTo>
                                <a:cubicBezTo>
                                  <a:pt x="346" y="346"/>
                                  <a:pt x="302" y="328"/>
                                  <a:pt x="258" y="30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61" name="Freeform 51"/>
                        <wps:cNvSpPr>
                          <a:spLocks noChangeArrowheads="1"/>
                        </wps:cNvSpPr>
                        <wps:spPr bwMode="auto">
                          <a:xfrm>
                            <a:off x="22569" y="62942"/>
                            <a:ext cx="425" cy="262"/>
                          </a:xfrm>
                          <a:custGeom>
                            <a:avLst/>
                            <a:gdLst>
                              <a:gd name="T0" fmla="*/ 8120 w 461"/>
                              <a:gd name="T1" fmla="*/ 12182 h 285"/>
                              <a:gd name="T2" fmla="*/ 8120 w 461"/>
                              <a:gd name="T3" fmla="*/ 12182 h 285"/>
                              <a:gd name="T4" fmla="*/ 91576 w 461"/>
                              <a:gd name="T5" fmla="*/ 56398 h 285"/>
                              <a:gd name="T6" fmla="*/ 104207 w 461"/>
                              <a:gd name="T7" fmla="*/ 60008 h 285"/>
                              <a:gd name="T8" fmla="*/ 111876 w 461"/>
                              <a:gd name="T9" fmla="*/ 56398 h 285"/>
                              <a:gd name="T10" fmla="*/ 195783 w 461"/>
                              <a:gd name="T11" fmla="*/ 12182 h 285"/>
                              <a:gd name="T12" fmla="*/ 199843 w 461"/>
                              <a:gd name="T13" fmla="*/ 0 h 285"/>
                              <a:gd name="T14" fmla="*/ 8120 w 461"/>
                              <a:gd name="T15" fmla="*/ 0 h 285"/>
                              <a:gd name="T16" fmla="*/ 8120 w 461"/>
                              <a:gd name="T17" fmla="*/ 12182 h 285"/>
                              <a:gd name="T18" fmla="*/ 199843 w 461"/>
                              <a:gd name="T19" fmla="*/ 36095 h 285"/>
                              <a:gd name="T20" fmla="*/ 199843 w 461"/>
                              <a:gd name="T21" fmla="*/ 36095 h 285"/>
                              <a:gd name="T22" fmla="*/ 111876 w 461"/>
                              <a:gd name="T23" fmla="*/ 80311 h 285"/>
                              <a:gd name="T24" fmla="*/ 104207 w 461"/>
                              <a:gd name="T25" fmla="*/ 80311 h 285"/>
                              <a:gd name="T26" fmla="*/ 91576 w 461"/>
                              <a:gd name="T27" fmla="*/ 80311 h 285"/>
                              <a:gd name="T28" fmla="*/ 8120 w 461"/>
                              <a:gd name="T29" fmla="*/ 36095 h 285"/>
                              <a:gd name="T30" fmla="*/ 4060 w 461"/>
                              <a:gd name="T31" fmla="*/ 36095 h 285"/>
                              <a:gd name="T32" fmla="*/ 4060 w 461"/>
                              <a:gd name="T33" fmla="*/ 120015 h 285"/>
                              <a:gd name="T34" fmla="*/ 15789 w 461"/>
                              <a:gd name="T35" fmla="*/ 128137 h 285"/>
                              <a:gd name="T36" fmla="*/ 191723 w 461"/>
                              <a:gd name="T37" fmla="*/ 128137 h 285"/>
                              <a:gd name="T38" fmla="*/ 203903 w 461"/>
                              <a:gd name="T39" fmla="*/ 120015 h 285"/>
                              <a:gd name="T40" fmla="*/ 203903 w 461"/>
                              <a:gd name="T41" fmla="*/ 36095 h 285"/>
                              <a:gd name="T42" fmla="*/ 199843 w 461"/>
                              <a:gd name="T43" fmla="*/ 36095 h 285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</a:gdLst>
                            <a:ahLst/>
                            <a:cxnLst>
                              <a:cxn ang="T44">
                                <a:pos x="T0" y="T1"/>
                              </a:cxn>
                              <a:cxn ang="T45">
                                <a:pos x="T2" y="T3"/>
                              </a:cxn>
                              <a:cxn ang="T46">
                                <a:pos x="T4" y="T5"/>
                              </a:cxn>
                              <a:cxn ang="T47">
                                <a:pos x="T6" y="T7"/>
                              </a:cxn>
                              <a:cxn ang="T48">
                                <a:pos x="T8" y="T9"/>
                              </a:cxn>
                              <a:cxn ang="T49">
                                <a:pos x="T10" y="T11"/>
                              </a:cxn>
                              <a:cxn ang="T50">
                                <a:pos x="T12" y="T13"/>
                              </a:cxn>
                              <a:cxn ang="T51">
                                <a:pos x="T14" y="T15"/>
                              </a:cxn>
                              <a:cxn ang="T52">
                                <a:pos x="T16" y="T17"/>
                              </a:cxn>
                              <a:cxn ang="T53">
                                <a:pos x="T18" y="T19"/>
                              </a:cxn>
                              <a:cxn ang="T54">
                                <a:pos x="T20" y="T21"/>
                              </a:cxn>
                              <a:cxn ang="T55">
                                <a:pos x="T22" y="T23"/>
                              </a:cxn>
                              <a:cxn ang="T56">
                                <a:pos x="T24" y="T25"/>
                              </a:cxn>
                              <a:cxn ang="T57">
                                <a:pos x="T26" y="T27"/>
                              </a:cxn>
                              <a:cxn ang="T58">
                                <a:pos x="T28" y="T29"/>
                              </a:cxn>
                              <a:cxn ang="T59">
                                <a:pos x="T30" y="T31"/>
                              </a:cxn>
                              <a:cxn ang="T60">
                                <a:pos x="T32" y="T33"/>
                              </a:cxn>
                              <a:cxn ang="T61">
                                <a:pos x="T34" y="T35"/>
                              </a:cxn>
                              <a:cxn ang="T62">
                                <a:pos x="T36" y="T37"/>
                              </a:cxn>
                              <a:cxn ang="T63">
                                <a:pos x="T38" y="T39"/>
                              </a:cxn>
                              <a:cxn ang="T64">
                                <a:pos x="T40" y="T41"/>
                              </a:cxn>
                              <a:cxn ang="T65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461" h="285">
                                <a:moveTo>
                                  <a:pt x="18" y="27"/>
                                </a:moveTo>
                                <a:lnTo>
                                  <a:pt x="18" y="27"/>
                                </a:lnTo>
                                <a:cubicBezTo>
                                  <a:pt x="35" y="35"/>
                                  <a:pt x="203" y="125"/>
                                  <a:pt x="203" y="125"/>
                                </a:cubicBezTo>
                                <a:cubicBezTo>
                                  <a:pt x="212" y="133"/>
                                  <a:pt x="221" y="133"/>
                                  <a:pt x="231" y="133"/>
                                </a:cubicBezTo>
                                <a:cubicBezTo>
                                  <a:pt x="239" y="133"/>
                                  <a:pt x="248" y="133"/>
                                  <a:pt x="248" y="125"/>
                                </a:cubicBezTo>
                                <a:cubicBezTo>
                                  <a:pt x="256" y="125"/>
                                  <a:pt x="425" y="35"/>
                                  <a:pt x="434" y="27"/>
                                </a:cubicBezTo>
                                <a:cubicBezTo>
                                  <a:pt x="452" y="18"/>
                                  <a:pt x="460" y="0"/>
                                  <a:pt x="443" y="0"/>
                                </a:cubicBezTo>
                                <a:cubicBezTo>
                                  <a:pt x="18" y="0"/>
                                  <a:pt x="18" y="0"/>
                                  <a:pt x="18" y="0"/>
                                </a:cubicBezTo>
                                <a:cubicBezTo>
                                  <a:pt x="0" y="0"/>
                                  <a:pt x="9" y="18"/>
                                  <a:pt x="18" y="27"/>
                                </a:cubicBezTo>
                                <a:close/>
                                <a:moveTo>
                                  <a:pt x="443" y="80"/>
                                </a:moveTo>
                                <a:lnTo>
                                  <a:pt x="443" y="80"/>
                                </a:lnTo>
                                <a:cubicBezTo>
                                  <a:pt x="434" y="80"/>
                                  <a:pt x="256" y="169"/>
                                  <a:pt x="248" y="178"/>
                                </a:cubicBezTo>
                                <a:cubicBezTo>
                                  <a:pt x="248" y="178"/>
                                  <a:pt x="239" y="178"/>
                                  <a:pt x="231" y="178"/>
                                </a:cubicBezTo>
                                <a:cubicBezTo>
                                  <a:pt x="221" y="178"/>
                                  <a:pt x="212" y="178"/>
                                  <a:pt x="203" y="178"/>
                                </a:cubicBezTo>
                                <a:cubicBezTo>
                                  <a:pt x="194" y="169"/>
                                  <a:pt x="27" y="80"/>
                                  <a:pt x="18" y="80"/>
                                </a:cubicBezTo>
                                <a:cubicBezTo>
                                  <a:pt x="9" y="72"/>
                                  <a:pt x="9" y="80"/>
                                  <a:pt x="9" y="80"/>
                                </a:cubicBezTo>
                                <a:cubicBezTo>
                                  <a:pt x="9" y="88"/>
                                  <a:pt x="9" y="266"/>
                                  <a:pt x="9" y="266"/>
                                </a:cubicBezTo>
                                <a:cubicBezTo>
                                  <a:pt x="9" y="275"/>
                                  <a:pt x="18" y="284"/>
                                  <a:pt x="35" y="284"/>
                                </a:cubicBezTo>
                                <a:cubicBezTo>
                                  <a:pt x="425" y="284"/>
                                  <a:pt x="425" y="284"/>
                                  <a:pt x="425" y="284"/>
                                </a:cubicBezTo>
                                <a:cubicBezTo>
                                  <a:pt x="443" y="284"/>
                                  <a:pt x="452" y="275"/>
                                  <a:pt x="452" y="266"/>
                                </a:cubicBezTo>
                                <a:cubicBezTo>
                                  <a:pt x="452" y="266"/>
                                  <a:pt x="452" y="88"/>
                                  <a:pt x="452" y="80"/>
                                </a:cubicBezTo>
                                <a:cubicBezTo>
                                  <a:pt x="452" y="80"/>
                                  <a:pt x="452" y="72"/>
                                  <a:pt x="443" y="8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62" name="Freeform 66"/>
                        <wps:cNvSpPr>
                          <a:spLocks noChangeArrowheads="1"/>
                        </wps:cNvSpPr>
                        <wps:spPr bwMode="auto">
                          <a:xfrm>
                            <a:off x="28902" y="64617"/>
                            <a:ext cx="295" cy="425"/>
                          </a:xfrm>
                          <a:custGeom>
                            <a:avLst/>
                            <a:gdLst>
                              <a:gd name="T0" fmla="*/ 183655 w 462"/>
                              <a:gd name="T1" fmla="*/ 24307 h 462"/>
                              <a:gd name="T2" fmla="*/ 183655 w 462"/>
                              <a:gd name="T3" fmla="*/ 24307 h 462"/>
                              <a:gd name="T4" fmla="*/ 131439 w 462"/>
                              <a:gd name="T5" fmla="*/ 8553 h 462"/>
                              <a:gd name="T6" fmla="*/ 103531 w 462"/>
                              <a:gd name="T7" fmla="*/ 36011 h 462"/>
                              <a:gd name="T8" fmla="*/ 95879 w 462"/>
                              <a:gd name="T9" fmla="*/ 72022 h 462"/>
                              <a:gd name="T10" fmla="*/ 3601 w 462"/>
                              <a:gd name="T11" fmla="*/ 163400 h 462"/>
                              <a:gd name="T12" fmla="*/ 15755 w 462"/>
                              <a:gd name="T13" fmla="*/ 191758 h 462"/>
                              <a:gd name="T14" fmla="*/ 44113 w 462"/>
                              <a:gd name="T15" fmla="*/ 203912 h 462"/>
                              <a:gd name="T16" fmla="*/ 135490 w 462"/>
                              <a:gd name="T17" fmla="*/ 111634 h 462"/>
                              <a:gd name="T18" fmla="*/ 171501 w 462"/>
                              <a:gd name="T19" fmla="*/ 103982 h 462"/>
                              <a:gd name="T20" fmla="*/ 199409 w 462"/>
                              <a:gd name="T21" fmla="*/ 76073 h 462"/>
                              <a:gd name="T22" fmla="*/ 183655 w 462"/>
                              <a:gd name="T23" fmla="*/ 24307 h 462"/>
                              <a:gd name="T24" fmla="*/ 83725 w 462"/>
                              <a:gd name="T25" fmla="*/ 115685 h 462"/>
                              <a:gd name="T26" fmla="*/ 83725 w 462"/>
                              <a:gd name="T27" fmla="*/ 115685 h 462"/>
                              <a:gd name="T28" fmla="*/ 87776 w 462"/>
                              <a:gd name="T29" fmla="*/ 99930 h 462"/>
                              <a:gd name="T30" fmla="*/ 103531 w 462"/>
                              <a:gd name="T31" fmla="*/ 95879 h 462"/>
                              <a:gd name="T32" fmla="*/ 99480 w 462"/>
                              <a:gd name="T33" fmla="*/ 111634 h 462"/>
                              <a:gd name="T34" fmla="*/ 83725 w 462"/>
                              <a:gd name="T35" fmla="*/ 115685 h 462"/>
                              <a:gd name="T36" fmla="*/ 159348 w 462"/>
                              <a:gd name="T37" fmla="*/ 52216 h 462"/>
                              <a:gd name="T38" fmla="*/ 159348 w 462"/>
                              <a:gd name="T39" fmla="*/ 52216 h 462"/>
                              <a:gd name="T40" fmla="*/ 139542 w 462"/>
                              <a:gd name="T41" fmla="*/ 16205 h 462"/>
                              <a:gd name="T42" fmla="*/ 175552 w 462"/>
                              <a:gd name="T43" fmla="*/ 32410 h 462"/>
                              <a:gd name="T44" fmla="*/ 191307 w 462"/>
                              <a:gd name="T45" fmla="*/ 67971 h 462"/>
                              <a:gd name="T46" fmla="*/ 159348 w 462"/>
                              <a:gd name="T47" fmla="*/ 52216 h 462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</a:gdLst>
                            <a:ahLst/>
                            <a:cxnLst>
                              <a:cxn ang="T48">
                                <a:pos x="T0" y="T1"/>
                              </a:cxn>
                              <a:cxn ang="T49">
                                <a:pos x="T2" y="T3"/>
                              </a:cxn>
                              <a:cxn ang="T50">
                                <a:pos x="T4" y="T5"/>
                              </a:cxn>
                              <a:cxn ang="T51">
                                <a:pos x="T6" y="T7"/>
                              </a:cxn>
                              <a:cxn ang="T52">
                                <a:pos x="T8" y="T9"/>
                              </a:cxn>
                              <a:cxn ang="T53">
                                <a:pos x="T10" y="T11"/>
                              </a:cxn>
                              <a:cxn ang="T54">
                                <a:pos x="T12" y="T13"/>
                              </a:cxn>
                              <a:cxn ang="T55">
                                <a:pos x="T14" y="T15"/>
                              </a:cxn>
                              <a:cxn ang="T56">
                                <a:pos x="T16" y="T17"/>
                              </a:cxn>
                              <a:cxn ang="T57">
                                <a:pos x="T18" y="T19"/>
                              </a:cxn>
                              <a:cxn ang="T58">
                                <a:pos x="T20" y="T21"/>
                              </a:cxn>
                              <a:cxn ang="T59">
                                <a:pos x="T22" y="T23"/>
                              </a:cxn>
                              <a:cxn ang="T60">
                                <a:pos x="T24" y="T25"/>
                              </a:cxn>
                              <a:cxn ang="T61">
                                <a:pos x="T26" y="T27"/>
                              </a:cxn>
                              <a:cxn ang="T62">
                                <a:pos x="T28" y="T29"/>
                              </a:cxn>
                              <a:cxn ang="T63">
                                <a:pos x="T30" y="T31"/>
                              </a:cxn>
                              <a:cxn ang="T64">
                                <a:pos x="T32" y="T33"/>
                              </a:cxn>
                              <a:cxn ang="T65">
                                <a:pos x="T34" y="T35"/>
                              </a:cxn>
                              <a:cxn ang="T66">
                                <a:pos x="T36" y="T37"/>
                              </a:cxn>
                              <a:cxn ang="T67">
                                <a:pos x="T38" y="T39"/>
                              </a:cxn>
                              <a:cxn ang="T68">
                                <a:pos x="T40" y="T41"/>
                              </a:cxn>
                              <a:cxn ang="T69">
                                <a:pos x="T42" y="T43"/>
                              </a:cxn>
                              <a:cxn ang="T70">
                                <a:pos x="T44" y="T45"/>
                              </a:cxn>
                              <a:cxn ang="T71">
                                <a:pos x="T46" y="T47"/>
                              </a:cxn>
                            </a:cxnLst>
                            <a:rect l="0" t="0" r="r" b="b"/>
                            <a:pathLst>
                              <a:path w="462" h="462">
                                <a:moveTo>
                                  <a:pt x="408" y="54"/>
                                </a:moveTo>
                                <a:lnTo>
                                  <a:pt x="408" y="54"/>
                                </a:lnTo>
                                <a:cubicBezTo>
                                  <a:pt x="363" y="19"/>
                                  <a:pt x="310" y="0"/>
                                  <a:pt x="292" y="19"/>
                                </a:cubicBezTo>
                                <a:cubicBezTo>
                                  <a:pt x="230" y="80"/>
                                  <a:pt x="230" y="80"/>
                                  <a:pt x="230" y="80"/>
                                </a:cubicBezTo>
                                <a:cubicBezTo>
                                  <a:pt x="221" y="89"/>
                                  <a:pt x="213" y="125"/>
                                  <a:pt x="213" y="160"/>
                                </a:cubicBezTo>
                                <a:cubicBezTo>
                                  <a:pt x="8" y="363"/>
                                  <a:pt x="8" y="363"/>
                                  <a:pt x="8" y="363"/>
                                </a:cubicBezTo>
                                <a:cubicBezTo>
                                  <a:pt x="0" y="372"/>
                                  <a:pt x="8" y="408"/>
                                  <a:pt x="35" y="426"/>
                                </a:cubicBezTo>
                                <a:cubicBezTo>
                                  <a:pt x="62" y="453"/>
                                  <a:pt x="89" y="461"/>
                                  <a:pt x="98" y="453"/>
                                </a:cubicBezTo>
                                <a:cubicBezTo>
                                  <a:pt x="301" y="248"/>
                                  <a:pt x="301" y="248"/>
                                  <a:pt x="301" y="248"/>
                                </a:cubicBezTo>
                                <a:cubicBezTo>
                                  <a:pt x="336" y="248"/>
                                  <a:pt x="372" y="240"/>
                                  <a:pt x="381" y="231"/>
                                </a:cubicBezTo>
                                <a:cubicBezTo>
                                  <a:pt x="443" y="169"/>
                                  <a:pt x="443" y="169"/>
                                  <a:pt x="443" y="169"/>
                                </a:cubicBezTo>
                                <a:cubicBezTo>
                                  <a:pt x="461" y="151"/>
                                  <a:pt x="452" y="98"/>
                                  <a:pt x="408" y="54"/>
                                </a:cubicBezTo>
                                <a:close/>
                                <a:moveTo>
                                  <a:pt x="186" y="257"/>
                                </a:moveTo>
                                <a:lnTo>
                                  <a:pt x="186" y="257"/>
                                </a:lnTo>
                                <a:cubicBezTo>
                                  <a:pt x="177" y="248"/>
                                  <a:pt x="177" y="231"/>
                                  <a:pt x="195" y="222"/>
                                </a:cubicBezTo>
                                <a:cubicBezTo>
                                  <a:pt x="204" y="204"/>
                                  <a:pt x="221" y="204"/>
                                  <a:pt x="230" y="213"/>
                                </a:cubicBezTo>
                                <a:cubicBezTo>
                                  <a:pt x="239" y="222"/>
                                  <a:pt x="239" y="240"/>
                                  <a:pt x="221" y="248"/>
                                </a:cubicBezTo>
                                <a:cubicBezTo>
                                  <a:pt x="213" y="266"/>
                                  <a:pt x="195" y="266"/>
                                  <a:pt x="186" y="257"/>
                                </a:cubicBezTo>
                                <a:close/>
                                <a:moveTo>
                                  <a:pt x="354" y="116"/>
                                </a:moveTo>
                                <a:lnTo>
                                  <a:pt x="354" y="116"/>
                                </a:lnTo>
                                <a:cubicBezTo>
                                  <a:pt x="319" y="80"/>
                                  <a:pt x="310" y="36"/>
                                  <a:pt x="310" y="36"/>
                                </a:cubicBezTo>
                                <a:cubicBezTo>
                                  <a:pt x="319" y="27"/>
                                  <a:pt x="354" y="44"/>
                                  <a:pt x="390" y="72"/>
                                </a:cubicBezTo>
                                <a:cubicBezTo>
                                  <a:pt x="425" y="107"/>
                                  <a:pt x="434" y="142"/>
                                  <a:pt x="425" y="151"/>
                                </a:cubicBezTo>
                                <a:cubicBezTo>
                                  <a:pt x="425" y="151"/>
                                  <a:pt x="381" y="142"/>
                                  <a:pt x="354" y="11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wrap="none" lIns="36162" tIns="18081" rIns="36162" bIns="18081" anchor="ctr"/>
                      </wps:wsp>
                      <wps:wsp>
                        <wps:cNvPr id="163" name="Freeform 122"/>
                        <wps:cNvSpPr>
                          <a:spLocks noChangeArrowheads="1"/>
                        </wps:cNvSpPr>
                        <wps:spPr bwMode="auto">
                          <a:xfrm>
                            <a:off x="21710" y="64658"/>
                            <a:ext cx="408" cy="343"/>
                          </a:xfrm>
                          <a:custGeom>
                            <a:avLst/>
                            <a:gdLst>
                              <a:gd name="T0" fmla="*/ 195520 w 444"/>
                              <a:gd name="T1" fmla="*/ 96093 h 373"/>
                              <a:gd name="T2" fmla="*/ 195520 w 444"/>
                              <a:gd name="T3" fmla="*/ 96093 h 373"/>
                              <a:gd name="T4" fmla="*/ 159479 w 444"/>
                              <a:gd name="T5" fmla="*/ 12181 h 373"/>
                              <a:gd name="T6" fmla="*/ 143712 w 444"/>
                              <a:gd name="T7" fmla="*/ 0 h 373"/>
                              <a:gd name="T8" fmla="*/ 55863 w 444"/>
                              <a:gd name="T9" fmla="*/ 0 h 373"/>
                              <a:gd name="T10" fmla="*/ 36041 w 444"/>
                              <a:gd name="T11" fmla="*/ 12181 h 373"/>
                              <a:gd name="T12" fmla="*/ 4055 w 444"/>
                              <a:gd name="T13" fmla="*/ 96093 h 373"/>
                              <a:gd name="T14" fmla="*/ 0 w 444"/>
                              <a:gd name="T15" fmla="*/ 115943 h 373"/>
                              <a:gd name="T16" fmla="*/ 8109 w 444"/>
                              <a:gd name="T17" fmla="*/ 155643 h 373"/>
                              <a:gd name="T18" fmla="*/ 20273 w 444"/>
                              <a:gd name="T19" fmla="*/ 167824 h 373"/>
                              <a:gd name="T20" fmla="*/ 179752 w 444"/>
                              <a:gd name="T21" fmla="*/ 167824 h 373"/>
                              <a:gd name="T22" fmla="*/ 191465 w 444"/>
                              <a:gd name="T23" fmla="*/ 155643 h 373"/>
                              <a:gd name="T24" fmla="*/ 199574 w 444"/>
                              <a:gd name="T25" fmla="*/ 115943 h 373"/>
                              <a:gd name="T26" fmla="*/ 195520 w 444"/>
                              <a:gd name="T27" fmla="*/ 96093 h 373"/>
                              <a:gd name="T28" fmla="*/ 179752 w 444"/>
                              <a:gd name="T29" fmla="*/ 124063 h 373"/>
                              <a:gd name="T30" fmla="*/ 179752 w 444"/>
                              <a:gd name="T31" fmla="*/ 124063 h 373"/>
                              <a:gd name="T32" fmla="*/ 179752 w 444"/>
                              <a:gd name="T33" fmla="*/ 139853 h 373"/>
                              <a:gd name="T34" fmla="*/ 167589 w 444"/>
                              <a:gd name="T35" fmla="*/ 152034 h 373"/>
                              <a:gd name="T36" fmla="*/ 31986 w 444"/>
                              <a:gd name="T37" fmla="*/ 152034 h 373"/>
                              <a:gd name="T38" fmla="*/ 20273 w 444"/>
                              <a:gd name="T39" fmla="*/ 139853 h 373"/>
                              <a:gd name="T40" fmla="*/ 15768 w 444"/>
                              <a:gd name="T41" fmla="*/ 124063 h 373"/>
                              <a:gd name="T42" fmla="*/ 27931 w 444"/>
                              <a:gd name="T43" fmla="*/ 111883 h 373"/>
                              <a:gd name="T44" fmla="*/ 171643 w 444"/>
                              <a:gd name="T45" fmla="*/ 111883 h 373"/>
                              <a:gd name="T46" fmla="*/ 179752 w 444"/>
                              <a:gd name="T47" fmla="*/ 124063 h 373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</a:gdLst>
                            <a:ahLst/>
                            <a:cxnLst>
                              <a:cxn ang="T48">
                                <a:pos x="T0" y="T1"/>
                              </a:cxn>
                              <a:cxn ang="T49">
                                <a:pos x="T2" y="T3"/>
                              </a:cxn>
                              <a:cxn ang="T50">
                                <a:pos x="T4" y="T5"/>
                              </a:cxn>
                              <a:cxn ang="T51">
                                <a:pos x="T6" y="T7"/>
                              </a:cxn>
                              <a:cxn ang="T52">
                                <a:pos x="T8" y="T9"/>
                              </a:cxn>
                              <a:cxn ang="T53">
                                <a:pos x="T10" y="T11"/>
                              </a:cxn>
                              <a:cxn ang="T54">
                                <a:pos x="T12" y="T13"/>
                              </a:cxn>
                              <a:cxn ang="T55">
                                <a:pos x="T14" y="T15"/>
                              </a:cxn>
                              <a:cxn ang="T56">
                                <a:pos x="T16" y="T17"/>
                              </a:cxn>
                              <a:cxn ang="T57">
                                <a:pos x="T18" y="T19"/>
                              </a:cxn>
                              <a:cxn ang="T58">
                                <a:pos x="T20" y="T21"/>
                              </a:cxn>
                              <a:cxn ang="T59">
                                <a:pos x="T22" y="T23"/>
                              </a:cxn>
                              <a:cxn ang="T60">
                                <a:pos x="T24" y="T25"/>
                              </a:cxn>
                              <a:cxn ang="T61">
                                <a:pos x="T26" y="T27"/>
                              </a:cxn>
                              <a:cxn ang="T62">
                                <a:pos x="T28" y="T29"/>
                              </a:cxn>
                              <a:cxn ang="T63">
                                <a:pos x="T30" y="T31"/>
                              </a:cxn>
                              <a:cxn ang="T64">
                                <a:pos x="T32" y="T33"/>
                              </a:cxn>
                              <a:cxn ang="T65">
                                <a:pos x="T34" y="T35"/>
                              </a:cxn>
                              <a:cxn ang="T66">
                                <a:pos x="T36" y="T37"/>
                              </a:cxn>
                              <a:cxn ang="T67">
                                <a:pos x="T38" y="T39"/>
                              </a:cxn>
                              <a:cxn ang="T68">
                                <a:pos x="T40" y="T41"/>
                              </a:cxn>
                              <a:cxn ang="T69">
                                <a:pos x="T42" y="T43"/>
                              </a:cxn>
                              <a:cxn ang="T70">
                                <a:pos x="T44" y="T45"/>
                              </a:cxn>
                              <a:cxn ang="T71">
                                <a:pos x="T46" y="T47"/>
                              </a:cxn>
                            </a:cxnLst>
                            <a:rect l="0" t="0" r="r" b="b"/>
                            <a:pathLst>
                              <a:path w="444" h="373">
                                <a:moveTo>
                                  <a:pt x="434" y="213"/>
                                </a:moveTo>
                                <a:lnTo>
                                  <a:pt x="434" y="213"/>
                                </a:lnTo>
                                <a:cubicBezTo>
                                  <a:pt x="354" y="27"/>
                                  <a:pt x="354" y="27"/>
                                  <a:pt x="354" y="27"/>
                                </a:cubicBezTo>
                                <a:cubicBezTo>
                                  <a:pt x="354" y="9"/>
                                  <a:pt x="337" y="0"/>
                                  <a:pt x="319" y="0"/>
                                </a:cubicBezTo>
                                <a:cubicBezTo>
                                  <a:pt x="124" y="0"/>
                                  <a:pt x="124" y="0"/>
                                  <a:pt x="124" y="0"/>
                                </a:cubicBezTo>
                                <a:cubicBezTo>
                                  <a:pt x="106" y="0"/>
                                  <a:pt x="89" y="9"/>
                                  <a:pt x="80" y="27"/>
                                </a:cubicBezTo>
                                <a:cubicBezTo>
                                  <a:pt x="9" y="213"/>
                                  <a:pt x="9" y="213"/>
                                  <a:pt x="9" y="213"/>
                                </a:cubicBezTo>
                                <a:cubicBezTo>
                                  <a:pt x="0" y="222"/>
                                  <a:pt x="0" y="248"/>
                                  <a:pt x="0" y="257"/>
                                </a:cubicBezTo>
                                <a:cubicBezTo>
                                  <a:pt x="18" y="345"/>
                                  <a:pt x="18" y="345"/>
                                  <a:pt x="18" y="345"/>
                                </a:cubicBezTo>
                                <a:cubicBezTo>
                                  <a:pt x="18" y="363"/>
                                  <a:pt x="35" y="372"/>
                                  <a:pt x="45" y="372"/>
                                </a:cubicBezTo>
                                <a:cubicBezTo>
                                  <a:pt x="399" y="372"/>
                                  <a:pt x="399" y="372"/>
                                  <a:pt x="399" y="372"/>
                                </a:cubicBezTo>
                                <a:cubicBezTo>
                                  <a:pt x="408" y="372"/>
                                  <a:pt x="425" y="363"/>
                                  <a:pt x="425" y="345"/>
                                </a:cubicBezTo>
                                <a:cubicBezTo>
                                  <a:pt x="443" y="257"/>
                                  <a:pt x="443" y="257"/>
                                  <a:pt x="443" y="257"/>
                                </a:cubicBezTo>
                                <a:cubicBezTo>
                                  <a:pt x="443" y="248"/>
                                  <a:pt x="443" y="222"/>
                                  <a:pt x="434" y="213"/>
                                </a:cubicBezTo>
                                <a:close/>
                                <a:moveTo>
                                  <a:pt x="399" y="275"/>
                                </a:moveTo>
                                <a:lnTo>
                                  <a:pt x="399" y="275"/>
                                </a:lnTo>
                                <a:cubicBezTo>
                                  <a:pt x="399" y="310"/>
                                  <a:pt x="399" y="310"/>
                                  <a:pt x="399" y="310"/>
                                </a:cubicBezTo>
                                <a:cubicBezTo>
                                  <a:pt x="399" y="328"/>
                                  <a:pt x="381" y="337"/>
                                  <a:pt x="372" y="337"/>
                                </a:cubicBezTo>
                                <a:cubicBezTo>
                                  <a:pt x="71" y="337"/>
                                  <a:pt x="71" y="337"/>
                                  <a:pt x="71" y="337"/>
                                </a:cubicBezTo>
                                <a:cubicBezTo>
                                  <a:pt x="62" y="337"/>
                                  <a:pt x="45" y="328"/>
                                  <a:pt x="45" y="310"/>
                                </a:cubicBezTo>
                                <a:cubicBezTo>
                                  <a:pt x="35" y="275"/>
                                  <a:pt x="35" y="275"/>
                                  <a:pt x="35" y="275"/>
                                </a:cubicBezTo>
                                <a:cubicBezTo>
                                  <a:pt x="35" y="266"/>
                                  <a:pt x="45" y="248"/>
                                  <a:pt x="62" y="248"/>
                                </a:cubicBezTo>
                                <a:cubicBezTo>
                                  <a:pt x="381" y="248"/>
                                  <a:pt x="381" y="248"/>
                                  <a:pt x="381" y="248"/>
                                </a:cubicBezTo>
                                <a:cubicBezTo>
                                  <a:pt x="399" y="248"/>
                                  <a:pt x="408" y="266"/>
                                  <a:pt x="399" y="27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64" name="Freeform 54"/>
                        <wps:cNvSpPr>
                          <a:spLocks noChangeArrowheads="1"/>
                        </wps:cNvSpPr>
                        <wps:spPr bwMode="auto">
                          <a:xfrm>
                            <a:off x="21685" y="62871"/>
                            <a:ext cx="457" cy="405"/>
                          </a:xfrm>
                          <a:custGeom>
                            <a:avLst/>
                            <a:gdLst>
                              <a:gd name="T0" fmla="*/ 95480 w 497"/>
                              <a:gd name="T1" fmla="*/ 0 h 443"/>
                              <a:gd name="T2" fmla="*/ 95480 w 497"/>
                              <a:gd name="T3" fmla="*/ 0 h 443"/>
                              <a:gd name="T4" fmla="*/ 83770 w 497"/>
                              <a:gd name="T5" fmla="*/ 0 h 443"/>
                              <a:gd name="T6" fmla="*/ 79717 w 497"/>
                              <a:gd name="T7" fmla="*/ 3584 h 443"/>
                              <a:gd name="T8" fmla="*/ 79717 w 497"/>
                              <a:gd name="T9" fmla="*/ 47482 h 443"/>
                              <a:gd name="T10" fmla="*/ 39633 w 497"/>
                              <a:gd name="T11" fmla="*/ 47482 h 443"/>
                              <a:gd name="T12" fmla="*/ 36030 w 497"/>
                              <a:gd name="T13" fmla="*/ 47482 h 443"/>
                              <a:gd name="T14" fmla="*/ 27923 w 497"/>
                              <a:gd name="T15" fmla="*/ 51065 h 443"/>
                              <a:gd name="T16" fmla="*/ 0 w 497"/>
                              <a:gd name="T17" fmla="*/ 67639 h 443"/>
                              <a:gd name="T18" fmla="*/ 0 w 497"/>
                              <a:gd name="T19" fmla="*/ 71223 h 443"/>
                              <a:gd name="T20" fmla="*/ 0 w 497"/>
                              <a:gd name="T21" fmla="*/ 74806 h 443"/>
                              <a:gd name="T22" fmla="*/ 27923 w 497"/>
                              <a:gd name="T23" fmla="*/ 94964 h 443"/>
                              <a:gd name="T24" fmla="*/ 36030 w 497"/>
                              <a:gd name="T25" fmla="*/ 94964 h 443"/>
                              <a:gd name="T26" fmla="*/ 39633 w 497"/>
                              <a:gd name="T27" fmla="*/ 98995 h 443"/>
                              <a:gd name="T28" fmla="*/ 79717 w 497"/>
                              <a:gd name="T29" fmla="*/ 98995 h 443"/>
                              <a:gd name="T30" fmla="*/ 79717 w 497"/>
                              <a:gd name="T31" fmla="*/ 193959 h 443"/>
                              <a:gd name="T32" fmla="*/ 83770 w 497"/>
                              <a:gd name="T33" fmla="*/ 197990 h 443"/>
                              <a:gd name="T34" fmla="*/ 95480 w 497"/>
                              <a:gd name="T35" fmla="*/ 197990 h 443"/>
                              <a:gd name="T36" fmla="*/ 99533 w 497"/>
                              <a:gd name="T37" fmla="*/ 193959 h 443"/>
                              <a:gd name="T38" fmla="*/ 99533 w 497"/>
                              <a:gd name="T39" fmla="*/ 3584 h 443"/>
                              <a:gd name="T40" fmla="*/ 95480 w 497"/>
                              <a:gd name="T41" fmla="*/ 0 h 443"/>
                              <a:gd name="T42" fmla="*/ 219333 w 497"/>
                              <a:gd name="T43" fmla="*/ 47482 h 443"/>
                              <a:gd name="T44" fmla="*/ 219333 w 497"/>
                              <a:gd name="T45" fmla="*/ 47482 h 443"/>
                              <a:gd name="T46" fmla="*/ 195463 w 497"/>
                              <a:gd name="T47" fmla="*/ 27324 h 443"/>
                              <a:gd name="T48" fmla="*/ 187357 w 497"/>
                              <a:gd name="T49" fmla="*/ 23741 h 443"/>
                              <a:gd name="T50" fmla="*/ 183303 w 497"/>
                              <a:gd name="T51" fmla="*/ 23741 h 443"/>
                              <a:gd name="T52" fmla="*/ 107640 w 497"/>
                              <a:gd name="T53" fmla="*/ 23741 h 443"/>
                              <a:gd name="T54" fmla="*/ 115296 w 497"/>
                              <a:gd name="T55" fmla="*/ 74806 h 443"/>
                              <a:gd name="T56" fmla="*/ 183303 w 497"/>
                              <a:gd name="T57" fmla="*/ 74806 h 443"/>
                              <a:gd name="T58" fmla="*/ 187357 w 497"/>
                              <a:gd name="T59" fmla="*/ 74806 h 443"/>
                              <a:gd name="T60" fmla="*/ 195463 w 497"/>
                              <a:gd name="T61" fmla="*/ 71223 h 443"/>
                              <a:gd name="T62" fmla="*/ 219333 w 497"/>
                              <a:gd name="T63" fmla="*/ 55097 h 443"/>
                              <a:gd name="T64" fmla="*/ 223387 w 497"/>
                              <a:gd name="T65" fmla="*/ 51065 h 443"/>
                              <a:gd name="T66" fmla="*/ 219333 w 497"/>
                              <a:gd name="T67" fmla="*/ 47482 h 443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</a:gdLst>
                            <a:ahLst/>
                            <a:cxnLst>
                              <a:cxn ang="T68">
                                <a:pos x="T0" y="T1"/>
                              </a:cxn>
                              <a:cxn ang="T69">
                                <a:pos x="T2" y="T3"/>
                              </a:cxn>
                              <a:cxn ang="T70">
                                <a:pos x="T4" y="T5"/>
                              </a:cxn>
                              <a:cxn ang="T71">
                                <a:pos x="T6" y="T7"/>
                              </a:cxn>
                              <a:cxn ang="T72">
                                <a:pos x="T8" y="T9"/>
                              </a:cxn>
                              <a:cxn ang="T73">
                                <a:pos x="T10" y="T11"/>
                              </a:cxn>
                              <a:cxn ang="T74">
                                <a:pos x="T12" y="T13"/>
                              </a:cxn>
                              <a:cxn ang="T75">
                                <a:pos x="T14" y="T15"/>
                              </a:cxn>
                              <a:cxn ang="T76">
                                <a:pos x="T16" y="T17"/>
                              </a:cxn>
                              <a:cxn ang="T77">
                                <a:pos x="T18" y="T19"/>
                              </a:cxn>
                              <a:cxn ang="T78">
                                <a:pos x="T20" y="T21"/>
                              </a:cxn>
                              <a:cxn ang="T79">
                                <a:pos x="T22" y="T23"/>
                              </a:cxn>
                              <a:cxn ang="T80">
                                <a:pos x="T24" y="T25"/>
                              </a:cxn>
                              <a:cxn ang="T81">
                                <a:pos x="T26" y="T27"/>
                              </a:cxn>
                              <a:cxn ang="T82">
                                <a:pos x="T28" y="T29"/>
                              </a:cxn>
                              <a:cxn ang="T83">
                                <a:pos x="T30" y="T31"/>
                              </a:cxn>
                              <a:cxn ang="T84">
                                <a:pos x="T32" y="T33"/>
                              </a:cxn>
                              <a:cxn ang="T85">
                                <a:pos x="T34" y="T35"/>
                              </a:cxn>
                              <a:cxn ang="T86">
                                <a:pos x="T36" y="T37"/>
                              </a:cxn>
                              <a:cxn ang="T87">
                                <a:pos x="T38" y="T39"/>
                              </a:cxn>
                              <a:cxn ang="T88">
                                <a:pos x="T40" y="T41"/>
                              </a:cxn>
                              <a:cxn ang="T89">
                                <a:pos x="T42" y="T43"/>
                              </a:cxn>
                              <a:cxn ang="T90">
                                <a:pos x="T44" y="T45"/>
                              </a:cxn>
                              <a:cxn ang="T91">
                                <a:pos x="T46" y="T47"/>
                              </a:cxn>
                              <a:cxn ang="T92">
                                <a:pos x="T48" y="T49"/>
                              </a:cxn>
                              <a:cxn ang="T93">
                                <a:pos x="T50" y="T51"/>
                              </a:cxn>
                              <a:cxn ang="T94">
                                <a:pos x="T52" y="T53"/>
                              </a:cxn>
                              <a:cxn ang="T95">
                                <a:pos x="T54" y="T55"/>
                              </a:cxn>
                              <a:cxn ang="T96">
                                <a:pos x="T56" y="T57"/>
                              </a:cxn>
                              <a:cxn ang="T97">
                                <a:pos x="T58" y="T59"/>
                              </a:cxn>
                              <a:cxn ang="T98">
                                <a:pos x="T60" y="T61"/>
                              </a:cxn>
                              <a:cxn ang="T99">
                                <a:pos x="T62" y="T63"/>
                              </a:cxn>
                              <a:cxn ang="T100">
                                <a:pos x="T64" y="T65"/>
                              </a:cxn>
                              <a:cxn ang="T101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497" h="443">
                                <a:moveTo>
                                  <a:pt x="212" y="0"/>
                                </a:moveTo>
                                <a:lnTo>
                                  <a:pt x="212" y="0"/>
                                </a:lnTo>
                                <a:cubicBezTo>
                                  <a:pt x="186" y="0"/>
                                  <a:pt x="186" y="0"/>
                                  <a:pt x="186" y="0"/>
                                </a:cubicBezTo>
                                <a:lnTo>
                                  <a:pt x="177" y="8"/>
                                </a:lnTo>
                                <a:cubicBezTo>
                                  <a:pt x="177" y="106"/>
                                  <a:pt x="177" y="106"/>
                                  <a:pt x="177" y="106"/>
                                </a:cubicBezTo>
                                <a:cubicBezTo>
                                  <a:pt x="88" y="106"/>
                                  <a:pt x="88" y="106"/>
                                  <a:pt x="88" y="106"/>
                                </a:cubicBezTo>
                                <a:lnTo>
                                  <a:pt x="80" y="106"/>
                                </a:lnTo>
                                <a:cubicBezTo>
                                  <a:pt x="71" y="106"/>
                                  <a:pt x="71" y="106"/>
                                  <a:pt x="62" y="114"/>
                                </a:cubicBezTo>
                                <a:cubicBezTo>
                                  <a:pt x="0" y="151"/>
                                  <a:pt x="0" y="151"/>
                                  <a:pt x="0" y="151"/>
                                </a:cubicBezTo>
                                <a:cubicBezTo>
                                  <a:pt x="0" y="159"/>
                                  <a:pt x="0" y="159"/>
                                  <a:pt x="0" y="159"/>
                                </a:cubicBezTo>
                                <a:cubicBezTo>
                                  <a:pt x="0" y="167"/>
                                  <a:pt x="0" y="167"/>
                                  <a:pt x="0" y="167"/>
                                </a:cubicBezTo>
                                <a:cubicBezTo>
                                  <a:pt x="62" y="212"/>
                                  <a:pt x="62" y="212"/>
                                  <a:pt x="62" y="212"/>
                                </a:cubicBezTo>
                                <a:cubicBezTo>
                                  <a:pt x="71" y="212"/>
                                  <a:pt x="71" y="212"/>
                                  <a:pt x="80" y="212"/>
                                </a:cubicBezTo>
                                <a:cubicBezTo>
                                  <a:pt x="80" y="221"/>
                                  <a:pt x="88" y="221"/>
                                  <a:pt x="88" y="221"/>
                                </a:cubicBezTo>
                                <a:cubicBezTo>
                                  <a:pt x="177" y="221"/>
                                  <a:pt x="177" y="221"/>
                                  <a:pt x="177" y="221"/>
                                </a:cubicBezTo>
                                <a:cubicBezTo>
                                  <a:pt x="177" y="433"/>
                                  <a:pt x="177" y="433"/>
                                  <a:pt x="177" y="433"/>
                                </a:cubicBezTo>
                                <a:cubicBezTo>
                                  <a:pt x="177" y="442"/>
                                  <a:pt x="186" y="442"/>
                                  <a:pt x="186" y="442"/>
                                </a:cubicBezTo>
                                <a:cubicBezTo>
                                  <a:pt x="212" y="442"/>
                                  <a:pt x="212" y="442"/>
                                  <a:pt x="212" y="442"/>
                                </a:cubicBezTo>
                                <a:cubicBezTo>
                                  <a:pt x="212" y="442"/>
                                  <a:pt x="221" y="442"/>
                                  <a:pt x="221" y="433"/>
                                </a:cubicBezTo>
                                <a:cubicBezTo>
                                  <a:pt x="221" y="8"/>
                                  <a:pt x="221" y="8"/>
                                  <a:pt x="221" y="8"/>
                                </a:cubicBezTo>
                                <a:lnTo>
                                  <a:pt x="212" y="0"/>
                                </a:lnTo>
                                <a:close/>
                                <a:moveTo>
                                  <a:pt x="487" y="106"/>
                                </a:moveTo>
                                <a:lnTo>
                                  <a:pt x="487" y="106"/>
                                </a:lnTo>
                                <a:cubicBezTo>
                                  <a:pt x="434" y="61"/>
                                  <a:pt x="434" y="61"/>
                                  <a:pt x="434" y="61"/>
                                </a:cubicBezTo>
                                <a:cubicBezTo>
                                  <a:pt x="425" y="61"/>
                                  <a:pt x="425" y="61"/>
                                  <a:pt x="416" y="53"/>
                                </a:cubicBezTo>
                                <a:lnTo>
                                  <a:pt x="407" y="53"/>
                                </a:lnTo>
                                <a:cubicBezTo>
                                  <a:pt x="239" y="53"/>
                                  <a:pt x="239" y="53"/>
                                  <a:pt x="239" y="53"/>
                                </a:cubicBezTo>
                                <a:cubicBezTo>
                                  <a:pt x="256" y="167"/>
                                  <a:pt x="256" y="167"/>
                                  <a:pt x="256" y="167"/>
                                </a:cubicBezTo>
                                <a:cubicBezTo>
                                  <a:pt x="407" y="167"/>
                                  <a:pt x="407" y="167"/>
                                  <a:pt x="407" y="167"/>
                                </a:cubicBezTo>
                                <a:lnTo>
                                  <a:pt x="416" y="167"/>
                                </a:lnTo>
                                <a:cubicBezTo>
                                  <a:pt x="425" y="167"/>
                                  <a:pt x="425" y="159"/>
                                  <a:pt x="434" y="159"/>
                                </a:cubicBezTo>
                                <a:cubicBezTo>
                                  <a:pt x="487" y="123"/>
                                  <a:pt x="487" y="123"/>
                                  <a:pt x="487" y="123"/>
                                </a:cubicBezTo>
                                <a:cubicBezTo>
                                  <a:pt x="496" y="114"/>
                                  <a:pt x="496" y="114"/>
                                  <a:pt x="496" y="114"/>
                                </a:cubicBezTo>
                                <a:cubicBezTo>
                                  <a:pt x="496" y="106"/>
                                  <a:pt x="496" y="106"/>
                                  <a:pt x="487" y="10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65" name="Freeform 122"/>
                        <wps:cNvSpPr>
                          <a:spLocks noChangeArrowheads="1"/>
                        </wps:cNvSpPr>
                        <wps:spPr bwMode="auto">
                          <a:xfrm>
                            <a:off x="25364" y="62917"/>
                            <a:ext cx="408" cy="343"/>
                          </a:xfrm>
                          <a:custGeom>
                            <a:avLst/>
                            <a:gdLst>
                              <a:gd name="T0" fmla="*/ 195520 w 444"/>
                              <a:gd name="T1" fmla="*/ 96093 h 373"/>
                              <a:gd name="T2" fmla="*/ 195520 w 444"/>
                              <a:gd name="T3" fmla="*/ 96093 h 373"/>
                              <a:gd name="T4" fmla="*/ 159479 w 444"/>
                              <a:gd name="T5" fmla="*/ 12181 h 373"/>
                              <a:gd name="T6" fmla="*/ 143712 w 444"/>
                              <a:gd name="T7" fmla="*/ 0 h 373"/>
                              <a:gd name="T8" fmla="*/ 55863 w 444"/>
                              <a:gd name="T9" fmla="*/ 0 h 373"/>
                              <a:gd name="T10" fmla="*/ 36041 w 444"/>
                              <a:gd name="T11" fmla="*/ 12181 h 373"/>
                              <a:gd name="T12" fmla="*/ 4055 w 444"/>
                              <a:gd name="T13" fmla="*/ 96093 h 373"/>
                              <a:gd name="T14" fmla="*/ 0 w 444"/>
                              <a:gd name="T15" fmla="*/ 115943 h 373"/>
                              <a:gd name="T16" fmla="*/ 8109 w 444"/>
                              <a:gd name="T17" fmla="*/ 155643 h 373"/>
                              <a:gd name="T18" fmla="*/ 20273 w 444"/>
                              <a:gd name="T19" fmla="*/ 167824 h 373"/>
                              <a:gd name="T20" fmla="*/ 179752 w 444"/>
                              <a:gd name="T21" fmla="*/ 167824 h 373"/>
                              <a:gd name="T22" fmla="*/ 191465 w 444"/>
                              <a:gd name="T23" fmla="*/ 155643 h 373"/>
                              <a:gd name="T24" fmla="*/ 199574 w 444"/>
                              <a:gd name="T25" fmla="*/ 115943 h 373"/>
                              <a:gd name="T26" fmla="*/ 195520 w 444"/>
                              <a:gd name="T27" fmla="*/ 96093 h 373"/>
                              <a:gd name="T28" fmla="*/ 179752 w 444"/>
                              <a:gd name="T29" fmla="*/ 124063 h 373"/>
                              <a:gd name="T30" fmla="*/ 179752 w 444"/>
                              <a:gd name="T31" fmla="*/ 124063 h 373"/>
                              <a:gd name="T32" fmla="*/ 179752 w 444"/>
                              <a:gd name="T33" fmla="*/ 139853 h 373"/>
                              <a:gd name="T34" fmla="*/ 167589 w 444"/>
                              <a:gd name="T35" fmla="*/ 152034 h 373"/>
                              <a:gd name="T36" fmla="*/ 31986 w 444"/>
                              <a:gd name="T37" fmla="*/ 152034 h 373"/>
                              <a:gd name="T38" fmla="*/ 20273 w 444"/>
                              <a:gd name="T39" fmla="*/ 139853 h 373"/>
                              <a:gd name="T40" fmla="*/ 15768 w 444"/>
                              <a:gd name="T41" fmla="*/ 124063 h 373"/>
                              <a:gd name="T42" fmla="*/ 27931 w 444"/>
                              <a:gd name="T43" fmla="*/ 111883 h 373"/>
                              <a:gd name="T44" fmla="*/ 171643 w 444"/>
                              <a:gd name="T45" fmla="*/ 111883 h 373"/>
                              <a:gd name="T46" fmla="*/ 179752 w 444"/>
                              <a:gd name="T47" fmla="*/ 124063 h 373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</a:gdLst>
                            <a:ahLst/>
                            <a:cxnLst>
                              <a:cxn ang="T48">
                                <a:pos x="T0" y="T1"/>
                              </a:cxn>
                              <a:cxn ang="T49">
                                <a:pos x="T2" y="T3"/>
                              </a:cxn>
                              <a:cxn ang="T50">
                                <a:pos x="T4" y="T5"/>
                              </a:cxn>
                              <a:cxn ang="T51">
                                <a:pos x="T6" y="T7"/>
                              </a:cxn>
                              <a:cxn ang="T52">
                                <a:pos x="T8" y="T9"/>
                              </a:cxn>
                              <a:cxn ang="T53">
                                <a:pos x="T10" y="T11"/>
                              </a:cxn>
                              <a:cxn ang="T54">
                                <a:pos x="T12" y="T13"/>
                              </a:cxn>
                              <a:cxn ang="T55">
                                <a:pos x="T14" y="T15"/>
                              </a:cxn>
                              <a:cxn ang="T56">
                                <a:pos x="T16" y="T17"/>
                              </a:cxn>
                              <a:cxn ang="T57">
                                <a:pos x="T18" y="T19"/>
                              </a:cxn>
                              <a:cxn ang="T58">
                                <a:pos x="T20" y="T21"/>
                              </a:cxn>
                              <a:cxn ang="T59">
                                <a:pos x="T22" y="T23"/>
                              </a:cxn>
                              <a:cxn ang="T60">
                                <a:pos x="T24" y="T25"/>
                              </a:cxn>
                              <a:cxn ang="T61">
                                <a:pos x="T26" y="T27"/>
                              </a:cxn>
                              <a:cxn ang="T62">
                                <a:pos x="T28" y="T29"/>
                              </a:cxn>
                              <a:cxn ang="T63">
                                <a:pos x="T30" y="T31"/>
                              </a:cxn>
                              <a:cxn ang="T64">
                                <a:pos x="T32" y="T33"/>
                              </a:cxn>
                              <a:cxn ang="T65">
                                <a:pos x="T34" y="T35"/>
                              </a:cxn>
                              <a:cxn ang="T66">
                                <a:pos x="T36" y="T37"/>
                              </a:cxn>
                              <a:cxn ang="T67">
                                <a:pos x="T38" y="T39"/>
                              </a:cxn>
                              <a:cxn ang="T68">
                                <a:pos x="T40" y="T41"/>
                              </a:cxn>
                              <a:cxn ang="T69">
                                <a:pos x="T42" y="T43"/>
                              </a:cxn>
                              <a:cxn ang="T70">
                                <a:pos x="T44" y="T45"/>
                              </a:cxn>
                              <a:cxn ang="T71">
                                <a:pos x="T46" y="T47"/>
                              </a:cxn>
                            </a:cxnLst>
                            <a:rect l="0" t="0" r="r" b="b"/>
                            <a:pathLst>
                              <a:path w="444" h="373">
                                <a:moveTo>
                                  <a:pt x="434" y="213"/>
                                </a:moveTo>
                                <a:lnTo>
                                  <a:pt x="434" y="213"/>
                                </a:lnTo>
                                <a:cubicBezTo>
                                  <a:pt x="354" y="27"/>
                                  <a:pt x="354" y="27"/>
                                  <a:pt x="354" y="27"/>
                                </a:cubicBezTo>
                                <a:cubicBezTo>
                                  <a:pt x="354" y="9"/>
                                  <a:pt x="337" y="0"/>
                                  <a:pt x="319" y="0"/>
                                </a:cubicBezTo>
                                <a:cubicBezTo>
                                  <a:pt x="124" y="0"/>
                                  <a:pt x="124" y="0"/>
                                  <a:pt x="124" y="0"/>
                                </a:cubicBezTo>
                                <a:cubicBezTo>
                                  <a:pt x="106" y="0"/>
                                  <a:pt x="89" y="9"/>
                                  <a:pt x="80" y="27"/>
                                </a:cubicBezTo>
                                <a:cubicBezTo>
                                  <a:pt x="9" y="213"/>
                                  <a:pt x="9" y="213"/>
                                  <a:pt x="9" y="213"/>
                                </a:cubicBezTo>
                                <a:cubicBezTo>
                                  <a:pt x="0" y="222"/>
                                  <a:pt x="0" y="248"/>
                                  <a:pt x="0" y="257"/>
                                </a:cubicBezTo>
                                <a:cubicBezTo>
                                  <a:pt x="18" y="345"/>
                                  <a:pt x="18" y="345"/>
                                  <a:pt x="18" y="345"/>
                                </a:cubicBezTo>
                                <a:cubicBezTo>
                                  <a:pt x="18" y="363"/>
                                  <a:pt x="35" y="372"/>
                                  <a:pt x="45" y="372"/>
                                </a:cubicBezTo>
                                <a:cubicBezTo>
                                  <a:pt x="399" y="372"/>
                                  <a:pt x="399" y="372"/>
                                  <a:pt x="399" y="372"/>
                                </a:cubicBezTo>
                                <a:cubicBezTo>
                                  <a:pt x="408" y="372"/>
                                  <a:pt x="425" y="363"/>
                                  <a:pt x="425" y="345"/>
                                </a:cubicBezTo>
                                <a:cubicBezTo>
                                  <a:pt x="443" y="257"/>
                                  <a:pt x="443" y="257"/>
                                  <a:pt x="443" y="257"/>
                                </a:cubicBezTo>
                                <a:cubicBezTo>
                                  <a:pt x="443" y="248"/>
                                  <a:pt x="443" y="222"/>
                                  <a:pt x="434" y="213"/>
                                </a:cubicBezTo>
                                <a:close/>
                                <a:moveTo>
                                  <a:pt x="399" y="275"/>
                                </a:moveTo>
                                <a:lnTo>
                                  <a:pt x="399" y="275"/>
                                </a:lnTo>
                                <a:cubicBezTo>
                                  <a:pt x="399" y="310"/>
                                  <a:pt x="399" y="310"/>
                                  <a:pt x="399" y="310"/>
                                </a:cubicBezTo>
                                <a:cubicBezTo>
                                  <a:pt x="399" y="328"/>
                                  <a:pt x="381" y="337"/>
                                  <a:pt x="372" y="337"/>
                                </a:cubicBezTo>
                                <a:cubicBezTo>
                                  <a:pt x="71" y="337"/>
                                  <a:pt x="71" y="337"/>
                                  <a:pt x="71" y="337"/>
                                </a:cubicBezTo>
                                <a:cubicBezTo>
                                  <a:pt x="62" y="337"/>
                                  <a:pt x="45" y="328"/>
                                  <a:pt x="45" y="310"/>
                                </a:cubicBezTo>
                                <a:cubicBezTo>
                                  <a:pt x="35" y="275"/>
                                  <a:pt x="35" y="275"/>
                                  <a:pt x="35" y="275"/>
                                </a:cubicBezTo>
                                <a:cubicBezTo>
                                  <a:pt x="35" y="266"/>
                                  <a:pt x="45" y="248"/>
                                  <a:pt x="62" y="248"/>
                                </a:cubicBezTo>
                                <a:cubicBezTo>
                                  <a:pt x="381" y="248"/>
                                  <a:pt x="381" y="248"/>
                                  <a:pt x="381" y="248"/>
                                </a:cubicBezTo>
                                <a:cubicBezTo>
                                  <a:pt x="399" y="248"/>
                                  <a:pt x="408" y="266"/>
                                  <a:pt x="399" y="27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66" name="Freeform 22"/>
                        <wps:cNvSpPr>
                          <a:spLocks noChangeArrowheads="1"/>
                        </wps:cNvSpPr>
                        <wps:spPr bwMode="auto">
                          <a:xfrm>
                            <a:off x="22555" y="65539"/>
                            <a:ext cx="425" cy="425"/>
                          </a:xfrm>
                          <a:custGeom>
                            <a:avLst/>
                            <a:gdLst>
                              <a:gd name="T0" fmla="*/ 103756 w 461"/>
                              <a:gd name="T1" fmla="*/ 3609 h 461"/>
                              <a:gd name="T2" fmla="*/ 103756 w 461"/>
                              <a:gd name="T3" fmla="*/ 3609 h 461"/>
                              <a:gd name="T4" fmla="*/ 0 w 461"/>
                              <a:gd name="T5" fmla="*/ 107815 h 461"/>
                              <a:gd name="T6" fmla="*/ 103756 w 461"/>
                              <a:gd name="T7" fmla="*/ 207511 h 461"/>
                              <a:gd name="T8" fmla="*/ 207512 w 461"/>
                              <a:gd name="T9" fmla="*/ 103755 h 461"/>
                              <a:gd name="T10" fmla="*/ 103756 w 461"/>
                              <a:gd name="T11" fmla="*/ 3609 h 461"/>
                              <a:gd name="T12" fmla="*/ 103756 w 461"/>
                              <a:gd name="T13" fmla="*/ 15789 h 461"/>
                              <a:gd name="T14" fmla="*/ 103756 w 461"/>
                              <a:gd name="T15" fmla="*/ 15789 h 461"/>
                              <a:gd name="T16" fmla="*/ 143905 w 461"/>
                              <a:gd name="T17" fmla="*/ 23909 h 461"/>
                              <a:gd name="T18" fmla="*/ 131274 w 461"/>
                              <a:gd name="T19" fmla="*/ 47818 h 461"/>
                              <a:gd name="T20" fmla="*/ 103756 w 461"/>
                              <a:gd name="T21" fmla="*/ 43758 h 461"/>
                              <a:gd name="T22" fmla="*/ 75787 w 461"/>
                              <a:gd name="T23" fmla="*/ 47818 h 461"/>
                              <a:gd name="T24" fmla="*/ 63607 w 461"/>
                              <a:gd name="T25" fmla="*/ 23909 h 461"/>
                              <a:gd name="T26" fmla="*/ 103756 w 461"/>
                              <a:gd name="T27" fmla="*/ 15789 h 461"/>
                              <a:gd name="T28" fmla="*/ 47818 w 461"/>
                              <a:gd name="T29" fmla="*/ 131724 h 461"/>
                              <a:gd name="T30" fmla="*/ 47818 w 461"/>
                              <a:gd name="T31" fmla="*/ 131724 h 461"/>
                              <a:gd name="T32" fmla="*/ 23909 w 461"/>
                              <a:gd name="T33" fmla="*/ 147513 h 461"/>
                              <a:gd name="T34" fmla="*/ 15789 w 461"/>
                              <a:gd name="T35" fmla="*/ 107815 h 461"/>
                              <a:gd name="T36" fmla="*/ 23909 w 461"/>
                              <a:gd name="T37" fmla="*/ 63607 h 461"/>
                              <a:gd name="T38" fmla="*/ 47818 w 461"/>
                              <a:gd name="T39" fmla="*/ 75335 h 461"/>
                              <a:gd name="T40" fmla="*/ 39698 w 461"/>
                              <a:gd name="T41" fmla="*/ 103755 h 461"/>
                              <a:gd name="T42" fmla="*/ 47818 w 461"/>
                              <a:gd name="T43" fmla="*/ 131724 h 461"/>
                              <a:gd name="T44" fmla="*/ 103756 w 461"/>
                              <a:gd name="T45" fmla="*/ 195331 h 461"/>
                              <a:gd name="T46" fmla="*/ 103756 w 461"/>
                              <a:gd name="T47" fmla="*/ 195331 h 461"/>
                              <a:gd name="T48" fmla="*/ 63607 w 461"/>
                              <a:gd name="T49" fmla="*/ 183602 h 461"/>
                              <a:gd name="T50" fmla="*/ 75787 w 461"/>
                              <a:gd name="T51" fmla="*/ 159693 h 461"/>
                              <a:gd name="T52" fmla="*/ 103756 w 461"/>
                              <a:gd name="T53" fmla="*/ 167813 h 461"/>
                              <a:gd name="T54" fmla="*/ 131274 w 461"/>
                              <a:gd name="T55" fmla="*/ 159693 h 461"/>
                              <a:gd name="T56" fmla="*/ 143905 w 461"/>
                              <a:gd name="T57" fmla="*/ 183602 h 461"/>
                              <a:gd name="T58" fmla="*/ 103756 w 461"/>
                              <a:gd name="T59" fmla="*/ 195331 h 461"/>
                              <a:gd name="T60" fmla="*/ 103756 w 461"/>
                              <a:gd name="T61" fmla="*/ 155633 h 461"/>
                              <a:gd name="T62" fmla="*/ 103756 w 461"/>
                              <a:gd name="T63" fmla="*/ 155633 h 461"/>
                              <a:gd name="T64" fmla="*/ 55938 w 461"/>
                              <a:gd name="T65" fmla="*/ 103755 h 461"/>
                              <a:gd name="T66" fmla="*/ 103756 w 461"/>
                              <a:gd name="T67" fmla="*/ 55487 h 461"/>
                              <a:gd name="T68" fmla="*/ 151574 w 461"/>
                              <a:gd name="T69" fmla="*/ 103755 h 461"/>
                              <a:gd name="T70" fmla="*/ 103756 w 461"/>
                              <a:gd name="T71" fmla="*/ 155633 h 461"/>
                              <a:gd name="T72" fmla="*/ 159694 w 461"/>
                              <a:gd name="T73" fmla="*/ 131724 h 461"/>
                              <a:gd name="T74" fmla="*/ 159694 w 461"/>
                              <a:gd name="T75" fmla="*/ 131724 h 461"/>
                              <a:gd name="T76" fmla="*/ 167814 w 461"/>
                              <a:gd name="T77" fmla="*/ 103755 h 461"/>
                              <a:gd name="T78" fmla="*/ 159694 w 461"/>
                              <a:gd name="T79" fmla="*/ 75335 h 461"/>
                              <a:gd name="T80" fmla="*/ 183603 w 461"/>
                              <a:gd name="T81" fmla="*/ 63607 h 461"/>
                              <a:gd name="T82" fmla="*/ 191723 w 461"/>
                              <a:gd name="T83" fmla="*/ 103755 h 461"/>
                              <a:gd name="T84" fmla="*/ 183603 w 461"/>
                              <a:gd name="T85" fmla="*/ 147513 h 461"/>
                              <a:gd name="T86" fmla="*/ 159694 w 461"/>
                              <a:gd name="T87" fmla="*/ 131724 h 461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</a:gdLst>
                            <a:ahLst/>
                            <a:cxnLst>
                              <a:cxn ang="T88">
                                <a:pos x="T0" y="T1"/>
                              </a:cxn>
                              <a:cxn ang="T89">
                                <a:pos x="T2" y="T3"/>
                              </a:cxn>
                              <a:cxn ang="T90">
                                <a:pos x="T4" y="T5"/>
                              </a:cxn>
                              <a:cxn ang="T91">
                                <a:pos x="T6" y="T7"/>
                              </a:cxn>
                              <a:cxn ang="T92">
                                <a:pos x="T8" y="T9"/>
                              </a:cxn>
                              <a:cxn ang="T93">
                                <a:pos x="T10" y="T11"/>
                              </a:cxn>
                              <a:cxn ang="T94">
                                <a:pos x="T12" y="T13"/>
                              </a:cxn>
                              <a:cxn ang="T95">
                                <a:pos x="T14" y="T15"/>
                              </a:cxn>
                              <a:cxn ang="T96">
                                <a:pos x="T16" y="T17"/>
                              </a:cxn>
                              <a:cxn ang="T97">
                                <a:pos x="T18" y="T19"/>
                              </a:cxn>
                              <a:cxn ang="T98">
                                <a:pos x="T20" y="T21"/>
                              </a:cxn>
                              <a:cxn ang="T99">
                                <a:pos x="T22" y="T23"/>
                              </a:cxn>
                              <a:cxn ang="T100">
                                <a:pos x="T24" y="T25"/>
                              </a:cxn>
                              <a:cxn ang="T101">
                                <a:pos x="T26" y="T27"/>
                              </a:cxn>
                              <a:cxn ang="T102">
                                <a:pos x="T28" y="T29"/>
                              </a:cxn>
                              <a:cxn ang="T103">
                                <a:pos x="T30" y="T31"/>
                              </a:cxn>
                              <a:cxn ang="T104">
                                <a:pos x="T32" y="T33"/>
                              </a:cxn>
                              <a:cxn ang="T105">
                                <a:pos x="T34" y="T35"/>
                              </a:cxn>
                              <a:cxn ang="T106">
                                <a:pos x="T36" y="T37"/>
                              </a:cxn>
                              <a:cxn ang="T107">
                                <a:pos x="T38" y="T39"/>
                              </a:cxn>
                              <a:cxn ang="T108">
                                <a:pos x="T40" y="T41"/>
                              </a:cxn>
                              <a:cxn ang="T109">
                                <a:pos x="T42" y="T43"/>
                              </a:cxn>
                              <a:cxn ang="T110">
                                <a:pos x="T44" y="T45"/>
                              </a:cxn>
                              <a:cxn ang="T111">
                                <a:pos x="T46" y="T47"/>
                              </a:cxn>
                              <a:cxn ang="T112">
                                <a:pos x="T48" y="T49"/>
                              </a:cxn>
                              <a:cxn ang="T113">
                                <a:pos x="T50" y="T51"/>
                              </a:cxn>
                              <a:cxn ang="T114">
                                <a:pos x="T52" y="T53"/>
                              </a:cxn>
                              <a:cxn ang="T115">
                                <a:pos x="T54" y="T55"/>
                              </a:cxn>
                              <a:cxn ang="T116">
                                <a:pos x="T56" y="T57"/>
                              </a:cxn>
                              <a:cxn ang="T117">
                                <a:pos x="T58" y="T59"/>
                              </a:cxn>
                              <a:cxn ang="T118">
                                <a:pos x="T60" y="T61"/>
                              </a:cxn>
                              <a:cxn ang="T119">
                                <a:pos x="T62" y="T63"/>
                              </a:cxn>
                              <a:cxn ang="T120">
                                <a:pos x="T64" y="T65"/>
                              </a:cxn>
                              <a:cxn ang="T121">
                                <a:pos x="T66" y="T67"/>
                              </a:cxn>
                              <a:cxn ang="T122">
                                <a:pos x="T68" y="T69"/>
                              </a:cxn>
                              <a:cxn ang="T123">
                                <a:pos x="T70" y="T71"/>
                              </a:cxn>
                              <a:cxn ang="T124">
                                <a:pos x="T72" y="T73"/>
                              </a:cxn>
                              <a:cxn ang="T125">
                                <a:pos x="T74" y="T75"/>
                              </a:cxn>
                              <a:cxn ang="T126">
                                <a:pos x="T76" y="T77"/>
                              </a:cxn>
                              <a:cxn ang="T127">
                                <a:pos x="T78" y="T79"/>
                              </a:cxn>
                              <a:cxn ang="T128">
                                <a:pos x="T80" y="T81"/>
                              </a:cxn>
                              <a:cxn ang="T129">
                                <a:pos x="T82" y="T83"/>
                              </a:cxn>
                              <a:cxn ang="T130">
                                <a:pos x="T84" y="T85"/>
                              </a:cxn>
                              <a:cxn ang="T131">
                                <a:pos x="T86" y="T87"/>
                              </a:cxn>
                            </a:cxnLst>
                            <a:rect l="0" t="0" r="r" b="b"/>
                            <a:pathLst>
                              <a:path w="461" h="461">
                                <a:moveTo>
                                  <a:pt x="230" y="8"/>
                                </a:moveTo>
                                <a:lnTo>
                                  <a:pt x="230" y="8"/>
                                </a:lnTo>
                                <a:cubicBezTo>
                                  <a:pt x="97" y="8"/>
                                  <a:pt x="0" y="106"/>
                                  <a:pt x="0" y="239"/>
                                </a:cubicBezTo>
                                <a:cubicBezTo>
                                  <a:pt x="0" y="363"/>
                                  <a:pt x="106" y="460"/>
                                  <a:pt x="230" y="460"/>
                                </a:cubicBezTo>
                                <a:cubicBezTo>
                                  <a:pt x="363" y="460"/>
                                  <a:pt x="460" y="354"/>
                                  <a:pt x="460" y="230"/>
                                </a:cubicBezTo>
                                <a:cubicBezTo>
                                  <a:pt x="460" y="106"/>
                                  <a:pt x="354" y="0"/>
                                  <a:pt x="230" y="8"/>
                                </a:cubicBezTo>
                                <a:close/>
                                <a:moveTo>
                                  <a:pt x="230" y="35"/>
                                </a:moveTo>
                                <a:lnTo>
                                  <a:pt x="230" y="35"/>
                                </a:lnTo>
                                <a:cubicBezTo>
                                  <a:pt x="256" y="35"/>
                                  <a:pt x="291" y="44"/>
                                  <a:pt x="319" y="53"/>
                                </a:cubicBezTo>
                                <a:cubicBezTo>
                                  <a:pt x="291" y="106"/>
                                  <a:pt x="291" y="106"/>
                                  <a:pt x="291" y="106"/>
                                </a:cubicBezTo>
                                <a:cubicBezTo>
                                  <a:pt x="275" y="97"/>
                                  <a:pt x="247" y="97"/>
                                  <a:pt x="230" y="97"/>
                                </a:cubicBezTo>
                                <a:cubicBezTo>
                                  <a:pt x="203" y="97"/>
                                  <a:pt x="185" y="97"/>
                                  <a:pt x="168" y="106"/>
                                </a:cubicBezTo>
                                <a:cubicBezTo>
                                  <a:pt x="141" y="53"/>
                                  <a:pt x="141" y="53"/>
                                  <a:pt x="141" y="53"/>
                                </a:cubicBezTo>
                                <a:cubicBezTo>
                                  <a:pt x="168" y="44"/>
                                  <a:pt x="194" y="35"/>
                                  <a:pt x="230" y="35"/>
                                </a:cubicBezTo>
                                <a:close/>
                                <a:moveTo>
                                  <a:pt x="106" y="292"/>
                                </a:moveTo>
                                <a:lnTo>
                                  <a:pt x="106" y="292"/>
                                </a:lnTo>
                                <a:cubicBezTo>
                                  <a:pt x="53" y="327"/>
                                  <a:pt x="53" y="327"/>
                                  <a:pt x="53" y="327"/>
                                </a:cubicBezTo>
                                <a:cubicBezTo>
                                  <a:pt x="35" y="301"/>
                                  <a:pt x="35" y="265"/>
                                  <a:pt x="35" y="239"/>
                                </a:cubicBezTo>
                                <a:cubicBezTo>
                                  <a:pt x="26" y="204"/>
                                  <a:pt x="35" y="167"/>
                                  <a:pt x="53" y="141"/>
                                </a:cubicBezTo>
                                <a:cubicBezTo>
                                  <a:pt x="106" y="167"/>
                                  <a:pt x="106" y="167"/>
                                  <a:pt x="106" y="167"/>
                                </a:cubicBezTo>
                                <a:cubicBezTo>
                                  <a:pt x="97" y="185"/>
                                  <a:pt x="88" y="212"/>
                                  <a:pt x="88" y="230"/>
                                </a:cubicBezTo>
                                <a:cubicBezTo>
                                  <a:pt x="88" y="257"/>
                                  <a:pt x="97" y="274"/>
                                  <a:pt x="106" y="292"/>
                                </a:cubicBezTo>
                                <a:close/>
                                <a:moveTo>
                                  <a:pt x="230" y="433"/>
                                </a:moveTo>
                                <a:lnTo>
                                  <a:pt x="230" y="433"/>
                                </a:lnTo>
                                <a:cubicBezTo>
                                  <a:pt x="194" y="433"/>
                                  <a:pt x="168" y="425"/>
                                  <a:pt x="141" y="407"/>
                                </a:cubicBezTo>
                                <a:cubicBezTo>
                                  <a:pt x="168" y="354"/>
                                  <a:pt x="168" y="354"/>
                                  <a:pt x="168" y="354"/>
                                </a:cubicBezTo>
                                <a:cubicBezTo>
                                  <a:pt x="185" y="363"/>
                                  <a:pt x="203" y="372"/>
                                  <a:pt x="230" y="372"/>
                                </a:cubicBezTo>
                                <a:cubicBezTo>
                                  <a:pt x="247" y="372"/>
                                  <a:pt x="275" y="363"/>
                                  <a:pt x="291" y="354"/>
                                </a:cubicBezTo>
                                <a:cubicBezTo>
                                  <a:pt x="319" y="407"/>
                                  <a:pt x="319" y="407"/>
                                  <a:pt x="319" y="407"/>
                                </a:cubicBezTo>
                                <a:cubicBezTo>
                                  <a:pt x="291" y="425"/>
                                  <a:pt x="266" y="433"/>
                                  <a:pt x="230" y="433"/>
                                </a:cubicBezTo>
                                <a:close/>
                                <a:moveTo>
                                  <a:pt x="230" y="345"/>
                                </a:moveTo>
                                <a:lnTo>
                                  <a:pt x="230" y="345"/>
                                </a:lnTo>
                                <a:cubicBezTo>
                                  <a:pt x="168" y="345"/>
                                  <a:pt x="124" y="292"/>
                                  <a:pt x="124" y="230"/>
                                </a:cubicBezTo>
                                <a:cubicBezTo>
                                  <a:pt x="124" y="167"/>
                                  <a:pt x="168" y="123"/>
                                  <a:pt x="230" y="123"/>
                                </a:cubicBezTo>
                                <a:cubicBezTo>
                                  <a:pt x="291" y="123"/>
                                  <a:pt x="336" y="167"/>
                                  <a:pt x="336" y="230"/>
                                </a:cubicBezTo>
                                <a:cubicBezTo>
                                  <a:pt x="336" y="292"/>
                                  <a:pt x="291" y="345"/>
                                  <a:pt x="230" y="345"/>
                                </a:cubicBezTo>
                                <a:close/>
                                <a:moveTo>
                                  <a:pt x="354" y="292"/>
                                </a:moveTo>
                                <a:lnTo>
                                  <a:pt x="354" y="292"/>
                                </a:lnTo>
                                <a:cubicBezTo>
                                  <a:pt x="363" y="274"/>
                                  <a:pt x="372" y="257"/>
                                  <a:pt x="372" y="230"/>
                                </a:cubicBezTo>
                                <a:cubicBezTo>
                                  <a:pt x="372" y="212"/>
                                  <a:pt x="363" y="185"/>
                                  <a:pt x="354" y="167"/>
                                </a:cubicBezTo>
                                <a:cubicBezTo>
                                  <a:pt x="407" y="141"/>
                                  <a:pt x="407" y="141"/>
                                  <a:pt x="407" y="141"/>
                                </a:cubicBezTo>
                                <a:cubicBezTo>
                                  <a:pt x="416" y="167"/>
                                  <a:pt x="425" y="195"/>
                                  <a:pt x="425" y="230"/>
                                </a:cubicBezTo>
                                <a:cubicBezTo>
                                  <a:pt x="425" y="265"/>
                                  <a:pt x="416" y="292"/>
                                  <a:pt x="407" y="327"/>
                                </a:cubicBezTo>
                                <a:lnTo>
                                  <a:pt x="354" y="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68" name="Freeform 65"/>
                        <wps:cNvSpPr>
                          <a:spLocks noChangeArrowheads="1"/>
                        </wps:cNvSpPr>
                        <wps:spPr bwMode="auto">
                          <a:xfrm>
                            <a:off x="19899" y="65498"/>
                            <a:ext cx="385" cy="383"/>
                          </a:xfrm>
                          <a:custGeom>
                            <a:avLst/>
                            <a:gdLst>
                              <a:gd name="T0" fmla="*/ 172604 w 417"/>
                              <a:gd name="T1" fmla="*/ 91192 h 417"/>
                              <a:gd name="T2" fmla="*/ 172604 w 417"/>
                              <a:gd name="T3" fmla="*/ 91192 h 417"/>
                              <a:gd name="T4" fmla="*/ 188460 w 417"/>
                              <a:gd name="T5" fmla="*/ 63340 h 417"/>
                              <a:gd name="T6" fmla="*/ 184836 w 417"/>
                              <a:gd name="T7" fmla="*/ 47617 h 417"/>
                              <a:gd name="T8" fmla="*/ 152671 w 417"/>
                              <a:gd name="T9" fmla="*/ 35488 h 417"/>
                              <a:gd name="T10" fmla="*/ 144516 w 417"/>
                              <a:gd name="T11" fmla="*/ 7637 h 417"/>
                              <a:gd name="T12" fmla="*/ 124583 w 417"/>
                              <a:gd name="T13" fmla="*/ 0 h 417"/>
                              <a:gd name="T14" fmla="*/ 96495 w 417"/>
                              <a:gd name="T15" fmla="*/ 15723 h 417"/>
                              <a:gd name="T16" fmla="*/ 68407 w 417"/>
                              <a:gd name="T17" fmla="*/ 0 h 417"/>
                              <a:gd name="T18" fmla="*/ 48474 w 417"/>
                              <a:gd name="T19" fmla="*/ 7637 h 417"/>
                              <a:gd name="T20" fmla="*/ 40320 w 417"/>
                              <a:gd name="T21" fmla="*/ 35488 h 417"/>
                              <a:gd name="T22" fmla="*/ 8155 w 417"/>
                              <a:gd name="T23" fmla="*/ 47617 h 417"/>
                              <a:gd name="T24" fmla="*/ 0 w 417"/>
                              <a:gd name="T25" fmla="*/ 63340 h 417"/>
                              <a:gd name="T26" fmla="*/ 19933 w 417"/>
                              <a:gd name="T27" fmla="*/ 91192 h 417"/>
                              <a:gd name="T28" fmla="*/ 0 w 417"/>
                              <a:gd name="T29" fmla="*/ 123536 h 417"/>
                              <a:gd name="T30" fmla="*/ 8155 w 417"/>
                              <a:gd name="T31" fmla="*/ 139258 h 417"/>
                              <a:gd name="T32" fmla="*/ 40320 w 417"/>
                              <a:gd name="T33" fmla="*/ 147344 h 417"/>
                              <a:gd name="T34" fmla="*/ 48474 w 417"/>
                              <a:gd name="T35" fmla="*/ 178790 h 417"/>
                              <a:gd name="T36" fmla="*/ 68407 w 417"/>
                              <a:gd name="T37" fmla="*/ 186876 h 417"/>
                              <a:gd name="T38" fmla="*/ 96495 w 417"/>
                              <a:gd name="T39" fmla="*/ 167110 h 417"/>
                              <a:gd name="T40" fmla="*/ 124583 w 417"/>
                              <a:gd name="T41" fmla="*/ 186876 h 417"/>
                              <a:gd name="T42" fmla="*/ 144516 w 417"/>
                              <a:gd name="T43" fmla="*/ 178790 h 417"/>
                              <a:gd name="T44" fmla="*/ 152671 w 417"/>
                              <a:gd name="T45" fmla="*/ 147344 h 417"/>
                              <a:gd name="T46" fmla="*/ 184836 w 417"/>
                              <a:gd name="T47" fmla="*/ 139258 h 417"/>
                              <a:gd name="T48" fmla="*/ 188460 w 417"/>
                              <a:gd name="T49" fmla="*/ 119043 h 417"/>
                              <a:gd name="T50" fmla="*/ 172604 w 417"/>
                              <a:gd name="T51" fmla="*/ 91192 h 417"/>
                              <a:gd name="T52" fmla="*/ 96495 w 417"/>
                              <a:gd name="T53" fmla="*/ 131172 h 417"/>
                              <a:gd name="T54" fmla="*/ 96495 w 417"/>
                              <a:gd name="T55" fmla="*/ 131172 h 417"/>
                              <a:gd name="T56" fmla="*/ 56629 w 417"/>
                              <a:gd name="T57" fmla="*/ 91192 h 417"/>
                              <a:gd name="T58" fmla="*/ 96495 w 417"/>
                              <a:gd name="T59" fmla="*/ 51660 h 417"/>
                              <a:gd name="T60" fmla="*/ 136362 w 417"/>
                              <a:gd name="T61" fmla="*/ 91192 h 417"/>
                              <a:gd name="T62" fmla="*/ 96495 w 417"/>
                              <a:gd name="T63" fmla="*/ 131172 h 417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</a:gdLst>
                            <a:ahLst/>
                            <a:cxnLst>
                              <a:cxn ang="T64">
                                <a:pos x="T0" y="T1"/>
                              </a:cxn>
                              <a:cxn ang="T65">
                                <a:pos x="T2" y="T3"/>
                              </a:cxn>
                              <a:cxn ang="T66">
                                <a:pos x="T4" y="T5"/>
                              </a:cxn>
                              <a:cxn ang="T67">
                                <a:pos x="T6" y="T7"/>
                              </a:cxn>
                              <a:cxn ang="T68">
                                <a:pos x="T8" y="T9"/>
                              </a:cxn>
                              <a:cxn ang="T69">
                                <a:pos x="T10" y="T11"/>
                              </a:cxn>
                              <a:cxn ang="T70">
                                <a:pos x="T12" y="T13"/>
                              </a:cxn>
                              <a:cxn ang="T71">
                                <a:pos x="T14" y="T15"/>
                              </a:cxn>
                              <a:cxn ang="T72">
                                <a:pos x="T16" y="T17"/>
                              </a:cxn>
                              <a:cxn ang="T73">
                                <a:pos x="T18" y="T19"/>
                              </a:cxn>
                              <a:cxn ang="T74">
                                <a:pos x="T20" y="T21"/>
                              </a:cxn>
                              <a:cxn ang="T75">
                                <a:pos x="T22" y="T23"/>
                              </a:cxn>
                              <a:cxn ang="T76">
                                <a:pos x="T24" y="T25"/>
                              </a:cxn>
                              <a:cxn ang="T77">
                                <a:pos x="T26" y="T27"/>
                              </a:cxn>
                              <a:cxn ang="T78">
                                <a:pos x="T28" y="T29"/>
                              </a:cxn>
                              <a:cxn ang="T79">
                                <a:pos x="T30" y="T31"/>
                              </a:cxn>
                              <a:cxn ang="T80">
                                <a:pos x="T32" y="T33"/>
                              </a:cxn>
                              <a:cxn ang="T81">
                                <a:pos x="T34" y="T35"/>
                              </a:cxn>
                              <a:cxn ang="T82">
                                <a:pos x="T36" y="T37"/>
                              </a:cxn>
                              <a:cxn ang="T83">
                                <a:pos x="T38" y="T39"/>
                              </a:cxn>
                              <a:cxn ang="T84">
                                <a:pos x="T40" y="T41"/>
                              </a:cxn>
                              <a:cxn ang="T85">
                                <a:pos x="T42" y="T43"/>
                              </a:cxn>
                              <a:cxn ang="T86">
                                <a:pos x="T44" y="T45"/>
                              </a:cxn>
                              <a:cxn ang="T87">
                                <a:pos x="T46" y="T47"/>
                              </a:cxn>
                              <a:cxn ang="T88">
                                <a:pos x="T48" y="T49"/>
                              </a:cxn>
                              <a:cxn ang="T89">
                                <a:pos x="T50" y="T51"/>
                              </a:cxn>
                              <a:cxn ang="T90">
                                <a:pos x="T52" y="T53"/>
                              </a:cxn>
                              <a:cxn ang="T91">
                                <a:pos x="T54" y="T55"/>
                              </a:cxn>
                              <a:cxn ang="T92">
                                <a:pos x="T56" y="T57"/>
                              </a:cxn>
                              <a:cxn ang="T93">
                                <a:pos x="T58" y="T59"/>
                              </a:cxn>
                              <a:cxn ang="T94">
                                <a:pos x="T60" y="T61"/>
                              </a:cxn>
                              <a:cxn ang="T95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417" h="417">
                                <a:moveTo>
                                  <a:pt x="381" y="203"/>
                                </a:moveTo>
                                <a:lnTo>
                                  <a:pt x="381" y="203"/>
                                </a:lnTo>
                                <a:cubicBezTo>
                                  <a:pt x="381" y="177"/>
                                  <a:pt x="399" y="159"/>
                                  <a:pt x="416" y="141"/>
                                </a:cubicBezTo>
                                <a:cubicBezTo>
                                  <a:pt x="416" y="132"/>
                                  <a:pt x="408" y="115"/>
                                  <a:pt x="408" y="106"/>
                                </a:cubicBezTo>
                                <a:cubicBezTo>
                                  <a:pt x="372" y="115"/>
                                  <a:pt x="354" y="97"/>
                                  <a:pt x="337" y="79"/>
                                </a:cubicBezTo>
                                <a:cubicBezTo>
                                  <a:pt x="319" y="62"/>
                                  <a:pt x="310" y="44"/>
                                  <a:pt x="319" y="17"/>
                                </a:cubicBezTo>
                                <a:cubicBezTo>
                                  <a:pt x="310" y="9"/>
                                  <a:pt x="293" y="0"/>
                                  <a:pt x="275" y="0"/>
                                </a:cubicBezTo>
                                <a:cubicBezTo>
                                  <a:pt x="266" y="17"/>
                                  <a:pt x="240" y="35"/>
                                  <a:pt x="213" y="35"/>
                                </a:cubicBezTo>
                                <a:cubicBezTo>
                                  <a:pt x="187" y="35"/>
                                  <a:pt x="160" y="17"/>
                                  <a:pt x="151" y="0"/>
                                </a:cubicBezTo>
                                <a:cubicBezTo>
                                  <a:pt x="133" y="0"/>
                                  <a:pt x="116" y="9"/>
                                  <a:pt x="107" y="17"/>
                                </a:cubicBezTo>
                                <a:cubicBezTo>
                                  <a:pt x="116" y="44"/>
                                  <a:pt x="107" y="62"/>
                                  <a:pt x="89" y="79"/>
                                </a:cubicBezTo>
                                <a:cubicBezTo>
                                  <a:pt x="72" y="97"/>
                                  <a:pt x="44" y="115"/>
                                  <a:pt x="18" y="106"/>
                                </a:cubicBezTo>
                                <a:cubicBezTo>
                                  <a:pt x="18" y="115"/>
                                  <a:pt x="9" y="132"/>
                                  <a:pt x="0" y="141"/>
                                </a:cubicBezTo>
                                <a:cubicBezTo>
                                  <a:pt x="27" y="159"/>
                                  <a:pt x="44" y="177"/>
                                  <a:pt x="44" y="203"/>
                                </a:cubicBezTo>
                                <a:cubicBezTo>
                                  <a:pt x="44" y="230"/>
                                  <a:pt x="27" y="256"/>
                                  <a:pt x="0" y="275"/>
                                </a:cubicBezTo>
                                <a:cubicBezTo>
                                  <a:pt x="9" y="283"/>
                                  <a:pt x="18" y="301"/>
                                  <a:pt x="18" y="310"/>
                                </a:cubicBezTo>
                                <a:cubicBezTo>
                                  <a:pt x="44" y="310"/>
                                  <a:pt x="72" y="310"/>
                                  <a:pt x="89" y="328"/>
                                </a:cubicBezTo>
                                <a:cubicBezTo>
                                  <a:pt x="107" y="345"/>
                                  <a:pt x="116" y="372"/>
                                  <a:pt x="107" y="398"/>
                                </a:cubicBezTo>
                                <a:cubicBezTo>
                                  <a:pt x="116" y="407"/>
                                  <a:pt x="133" y="407"/>
                                  <a:pt x="151" y="416"/>
                                </a:cubicBezTo>
                                <a:cubicBezTo>
                                  <a:pt x="160" y="389"/>
                                  <a:pt x="187" y="372"/>
                                  <a:pt x="213" y="372"/>
                                </a:cubicBezTo>
                                <a:cubicBezTo>
                                  <a:pt x="240" y="372"/>
                                  <a:pt x="266" y="389"/>
                                  <a:pt x="275" y="416"/>
                                </a:cubicBezTo>
                                <a:cubicBezTo>
                                  <a:pt x="293" y="407"/>
                                  <a:pt x="310" y="407"/>
                                  <a:pt x="319" y="398"/>
                                </a:cubicBezTo>
                                <a:cubicBezTo>
                                  <a:pt x="310" y="372"/>
                                  <a:pt x="319" y="345"/>
                                  <a:pt x="337" y="328"/>
                                </a:cubicBezTo>
                                <a:cubicBezTo>
                                  <a:pt x="354" y="310"/>
                                  <a:pt x="372" y="301"/>
                                  <a:pt x="408" y="310"/>
                                </a:cubicBezTo>
                                <a:cubicBezTo>
                                  <a:pt x="408" y="292"/>
                                  <a:pt x="416" y="283"/>
                                  <a:pt x="416" y="265"/>
                                </a:cubicBezTo>
                                <a:cubicBezTo>
                                  <a:pt x="399" y="256"/>
                                  <a:pt x="381" y="230"/>
                                  <a:pt x="381" y="203"/>
                                </a:cubicBezTo>
                                <a:close/>
                                <a:moveTo>
                                  <a:pt x="213" y="292"/>
                                </a:moveTo>
                                <a:lnTo>
                                  <a:pt x="213" y="292"/>
                                </a:lnTo>
                                <a:cubicBezTo>
                                  <a:pt x="160" y="292"/>
                                  <a:pt x="125" y="256"/>
                                  <a:pt x="125" y="203"/>
                                </a:cubicBezTo>
                                <a:cubicBezTo>
                                  <a:pt x="125" y="159"/>
                                  <a:pt x="160" y="115"/>
                                  <a:pt x="213" y="115"/>
                                </a:cubicBezTo>
                                <a:cubicBezTo>
                                  <a:pt x="266" y="115"/>
                                  <a:pt x="301" y="159"/>
                                  <a:pt x="301" y="203"/>
                                </a:cubicBezTo>
                                <a:cubicBezTo>
                                  <a:pt x="301" y="256"/>
                                  <a:pt x="266" y="292"/>
                                  <a:pt x="213" y="29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69" name="Freeform 70"/>
                        <wps:cNvSpPr>
                          <a:spLocks noChangeArrowheads="1"/>
                        </wps:cNvSpPr>
                        <wps:spPr bwMode="auto">
                          <a:xfrm>
                            <a:off x="22553" y="64625"/>
                            <a:ext cx="457" cy="408"/>
                          </a:xfrm>
                          <a:custGeom>
                            <a:avLst/>
                            <a:gdLst>
                              <a:gd name="T0" fmla="*/ 63953 w 497"/>
                              <a:gd name="T1" fmla="*/ 123611 h 445"/>
                              <a:gd name="T2" fmla="*/ 63953 w 497"/>
                              <a:gd name="T3" fmla="*/ 123611 h 445"/>
                              <a:gd name="T4" fmla="*/ 63953 w 497"/>
                              <a:gd name="T5" fmla="*/ 56187 h 445"/>
                              <a:gd name="T6" fmla="*/ 23870 w 497"/>
                              <a:gd name="T7" fmla="*/ 56187 h 445"/>
                              <a:gd name="T8" fmla="*/ 0 w 497"/>
                              <a:gd name="T9" fmla="*/ 80010 h 445"/>
                              <a:gd name="T10" fmla="*/ 0 w 497"/>
                              <a:gd name="T11" fmla="*/ 143389 h 445"/>
                              <a:gd name="T12" fmla="*/ 23870 w 497"/>
                              <a:gd name="T13" fmla="*/ 167661 h 445"/>
                              <a:gd name="T14" fmla="*/ 31977 w 497"/>
                              <a:gd name="T15" fmla="*/ 167661 h 445"/>
                              <a:gd name="T16" fmla="*/ 31977 w 497"/>
                              <a:gd name="T17" fmla="*/ 199576 h 445"/>
                              <a:gd name="T18" fmla="*/ 68007 w 497"/>
                              <a:gd name="T19" fmla="*/ 167661 h 445"/>
                              <a:gd name="T20" fmla="*/ 123403 w 497"/>
                              <a:gd name="T21" fmla="*/ 167661 h 445"/>
                              <a:gd name="T22" fmla="*/ 143670 w 497"/>
                              <a:gd name="T23" fmla="*/ 143389 h 445"/>
                              <a:gd name="T24" fmla="*/ 143670 w 497"/>
                              <a:gd name="T25" fmla="*/ 123611 h 445"/>
                              <a:gd name="T26" fmla="*/ 143670 w 497"/>
                              <a:gd name="T27" fmla="*/ 123611 h 445"/>
                              <a:gd name="T28" fmla="*/ 63953 w 497"/>
                              <a:gd name="T29" fmla="*/ 123611 h 445"/>
                              <a:gd name="T30" fmla="*/ 199517 w 497"/>
                              <a:gd name="T31" fmla="*/ 0 h 445"/>
                              <a:gd name="T32" fmla="*/ 199517 w 497"/>
                              <a:gd name="T33" fmla="*/ 0 h 445"/>
                              <a:gd name="T34" fmla="*/ 99533 w 497"/>
                              <a:gd name="T35" fmla="*/ 0 h 445"/>
                              <a:gd name="T36" fmla="*/ 79717 w 497"/>
                              <a:gd name="T37" fmla="*/ 24273 h 445"/>
                              <a:gd name="T38" fmla="*/ 79717 w 497"/>
                              <a:gd name="T39" fmla="*/ 111475 h 445"/>
                              <a:gd name="T40" fmla="*/ 155830 w 497"/>
                              <a:gd name="T41" fmla="*/ 111475 h 445"/>
                              <a:gd name="T42" fmla="*/ 191410 w 497"/>
                              <a:gd name="T43" fmla="*/ 143389 h 445"/>
                              <a:gd name="T44" fmla="*/ 191410 w 497"/>
                              <a:gd name="T45" fmla="*/ 111475 h 445"/>
                              <a:gd name="T46" fmla="*/ 199517 w 497"/>
                              <a:gd name="T47" fmla="*/ 111475 h 445"/>
                              <a:gd name="T48" fmla="*/ 223387 w 497"/>
                              <a:gd name="T49" fmla="*/ 87651 h 445"/>
                              <a:gd name="T50" fmla="*/ 223387 w 497"/>
                              <a:gd name="T51" fmla="*/ 24273 h 445"/>
                              <a:gd name="T52" fmla="*/ 199517 w 497"/>
                              <a:gd name="T53" fmla="*/ 0 h 445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</a:gdLst>
                            <a:ahLst/>
                            <a:cxnLst>
                              <a:cxn ang="T54">
                                <a:pos x="T0" y="T1"/>
                              </a:cxn>
                              <a:cxn ang="T55">
                                <a:pos x="T2" y="T3"/>
                              </a:cxn>
                              <a:cxn ang="T56">
                                <a:pos x="T4" y="T5"/>
                              </a:cxn>
                              <a:cxn ang="T57">
                                <a:pos x="T6" y="T7"/>
                              </a:cxn>
                              <a:cxn ang="T58">
                                <a:pos x="T8" y="T9"/>
                              </a:cxn>
                              <a:cxn ang="T59">
                                <a:pos x="T10" y="T11"/>
                              </a:cxn>
                              <a:cxn ang="T60">
                                <a:pos x="T12" y="T13"/>
                              </a:cxn>
                              <a:cxn ang="T61">
                                <a:pos x="T14" y="T15"/>
                              </a:cxn>
                              <a:cxn ang="T62">
                                <a:pos x="T16" y="T17"/>
                              </a:cxn>
                              <a:cxn ang="T63">
                                <a:pos x="T18" y="T19"/>
                              </a:cxn>
                              <a:cxn ang="T64">
                                <a:pos x="T20" y="T21"/>
                              </a:cxn>
                              <a:cxn ang="T65">
                                <a:pos x="T22" y="T23"/>
                              </a:cxn>
                              <a:cxn ang="T66">
                                <a:pos x="T24" y="T25"/>
                              </a:cxn>
                              <a:cxn ang="T67">
                                <a:pos x="T26" y="T27"/>
                              </a:cxn>
                              <a:cxn ang="T68">
                                <a:pos x="T28" y="T29"/>
                              </a:cxn>
                              <a:cxn ang="T69">
                                <a:pos x="T30" y="T31"/>
                              </a:cxn>
                              <a:cxn ang="T70">
                                <a:pos x="T32" y="T33"/>
                              </a:cxn>
                              <a:cxn ang="T71">
                                <a:pos x="T34" y="T35"/>
                              </a:cxn>
                              <a:cxn ang="T72">
                                <a:pos x="T36" y="T37"/>
                              </a:cxn>
                              <a:cxn ang="T73">
                                <a:pos x="T38" y="T39"/>
                              </a:cxn>
                              <a:cxn ang="T74">
                                <a:pos x="T40" y="T41"/>
                              </a:cxn>
                              <a:cxn ang="T75">
                                <a:pos x="T42" y="T43"/>
                              </a:cxn>
                              <a:cxn ang="T76">
                                <a:pos x="T44" y="T45"/>
                              </a:cxn>
                              <a:cxn ang="T77">
                                <a:pos x="T46" y="T47"/>
                              </a:cxn>
                              <a:cxn ang="T78">
                                <a:pos x="T48" y="T49"/>
                              </a:cxn>
                              <a:cxn ang="T79">
                                <a:pos x="T50" y="T51"/>
                              </a:cxn>
                              <a:cxn ang="T8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497" h="445">
                                <a:moveTo>
                                  <a:pt x="142" y="275"/>
                                </a:moveTo>
                                <a:lnTo>
                                  <a:pt x="142" y="275"/>
                                </a:lnTo>
                                <a:cubicBezTo>
                                  <a:pt x="142" y="125"/>
                                  <a:pt x="142" y="125"/>
                                  <a:pt x="142" y="125"/>
                                </a:cubicBezTo>
                                <a:cubicBezTo>
                                  <a:pt x="53" y="125"/>
                                  <a:pt x="53" y="125"/>
                                  <a:pt x="53" y="125"/>
                                </a:cubicBezTo>
                                <a:cubicBezTo>
                                  <a:pt x="18" y="125"/>
                                  <a:pt x="0" y="151"/>
                                  <a:pt x="0" y="178"/>
                                </a:cubicBezTo>
                                <a:cubicBezTo>
                                  <a:pt x="0" y="319"/>
                                  <a:pt x="0" y="319"/>
                                  <a:pt x="0" y="319"/>
                                </a:cubicBezTo>
                                <a:cubicBezTo>
                                  <a:pt x="0" y="354"/>
                                  <a:pt x="18" y="373"/>
                                  <a:pt x="53" y="373"/>
                                </a:cubicBezTo>
                                <a:cubicBezTo>
                                  <a:pt x="71" y="373"/>
                                  <a:pt x="71" y="373"/>
                                  <a:pt x="71" y="373"/>
                                </a:cubicBezTo>
                                <a:cubicBezTo>
                                  <a:pt x="71" y="444"/>
                                  <a:pt x="71" y="444"/>
                                  <a:pt x="71" y="444"/>
                                </a:cubicBezTo>
                                <a:cubicBezTo>
                                  <a:pt x="151" y="373"/>
                                  <a:pt x="151" y="373"/>
                                  <a:pt x="151" y="373"/>
                                </a:cubicBezTo>
                                <a:cubicBezTo>
                                  <a:pt x="274" y="373"/>
                                  <a:pt x="274" y="373"/>
                                  <a:pt x="274" y="373"/>
                                </a:cubicBezTo>
                                <a:cubicBezTo>
                                  <a:pt x="302" y="373"/>
                                  <a:pt x="319" y="354"/>
                                  <a:pt x="319" y="319"/>
                                </a:cubicBezTo>
                                <a:cubicBezTo>
                                  <a:pt x="319" y="275"/>
                                  <a:pt x="319" y="275"/>
                                  <a:pt x="319" y="275"/>
                                </a:cubicBezTo>
                                <a:lnTo>
                                  <a:pt x="142" y="275"/>
                                </a:lnTo>
                                <a:close/>
                                <a:moveTo>
                                  <a:pt x="443" y="0"/>
                                </a:moveTo>
                                <a:lnTo>
                                  <a:pt x="443" y="0"/>
                                </a:lnTo>
                                <a:cubicBezTo>
                                  <a:pt x="221" y="0"/>
                                  <a:pt x="221" y="0"/>
                                  <a:pt x="221" y="0"/>
                                </a:cubicBezTo>
                                <a:cubicBezTo>
                                  <a:pt x="195" y="0"/>
                                  <a:pt x="177" y="27"/>
                                  <a:pt x="177" y="54"/>
                                </a:cubicBezTo>
                                <a:cubicBezTo>
                                  <a:pt x="177" y="248"/>
                                  <a:pt x="177" y="248"/>
                                  <a:pt x="177" y="248"/>
                                </a:cubicBezTo>
                                <a:cubicBezTo>
                                  <a:pt x="346" y="248"/>
                                  <a:pt x="346" y="248"/>
                                  <a:pt x="346" y="248"/>
                                </a:cubicBezTo>
                                <a:cubicBezTo>
                                  <a:pt x="425" y="319"/>
                                  <a:pt x="425" y="319"/>
                                  <a:pt x="425" y="319"/>
                                </a:cubicBezTo>
                                <a:cubicBezTo>
                                  <a:pt x="425" y="248"/>
                                  <a:pt x="425" y="248"/>
                                  <a:pt x="425" y="248"/>
                                </a:cubicBezTo>
                                <a:cubicBezTo>
                                  <a:pt x="443" y="248"/>
                                  <a:pt x="443" y="248"/>
                                  <a:pt x="443" y="248"/>
                                </a:cubicBezTo>
                                <a:cubicBezTo>
                                  <a:pt x="470" y="248"/>
                                  <a:pt x="496" y="231"/>
                                  <a:pt x="496" y="195"/>
                                </a:cubicBezTo>
                                <a:cubicBezTo>
                                  <a:pt x="496" y="54"/>
                                  <a:pt x="496" y="54"/>
                                  <a:pt x="496" y="54"/>
                                </a:cubicBezTo>
                                <a:cubicBezTo>
                                  <a:pt x="496" y="27"/>
                                  <a:pt x="470" y="0"/>
                                  <a:pt x="44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70" name="Freeform 8"/>
                        <wps:cNvSpPr>
                          <a:spLocks noChangeArrowheads="1"/>
                        </wps:cNvSpPr>
                        <wps:spPr bwMode="auto">
                          <a:xfrm>
                            <a:off x="18909" y="63745"/>
                            <a:ext cx="457" cy="408"/>
                          </a:xfrm>
                          <a:custGeom>
                            <a:avLst/>
                            <a:gdLst>
                              <a:gd name="T0" fmla="*/ 139617 w 497"/>
                              <a:gd name="T1" fmla="*/ 151370 h 444"/>
                              <a:gd name="T2" fmla="*/ 139617 w 497"/>
                              <a:gd name="T3" fmla="*/ 151370 h 444"/>
                              <a:gd name="T4" fmla="*/ 99534 w 497"/>
                              <a:gd name="T5" fmla="*/ 115780 h 444"/>
                              <a:gd name="T6" fmla="*/ 111694 w 497"/>
                              <a:gd name="T7" fmla="*/ 87849 h 444"/>
                              <a:gd name="T8" fmla="*/ 123404 w 497"/>
                              <a:gd name="T9" fmla="*/ 68027 h 444"/>
                              <a:gd name="T10" fmla="*/ 119801 w 497"/>
                              <a:gd name="T11" fmla="*/ 59917 h 444"/>
                              <a:gd name="T12" fmla="*/ 123404 w 497"/>
                              <a:gd name="T13" fmla="*/ 40095 h 444"/>
                              <a:gd name="T14" fmla="*/ 79717 w 497"/>
                              <a:gd name="T15" fmla="*/ 0 h 444"/>
                              <a:gd name="T16" fmla="*/ 31526 w 497"/>
                              <a:gd name="T17" fmla="*/ 40095 h 444"/>
                              <a:gd name="T18" fmla="*/ 35580 w 497"/>
                              <a:gd name="T19" fmla="*/ 59917 h 444"/>
                              <a:gd name="T20" fmla="*/ 31526 w 497"/>
                              <a:gd name="T21" fmla="*/ 68027 h 444"/>
                              <a:gd name="T22" fmla="*/ 43687 w 497"/>
                              <a:gd name="T23" fmla="*/ 87849 h 444"/>
                              <a:gd name="T24" fmla="*/ 55397 w 497"/>
                              <a:gd name="T25" fmla="*/ 115780 h 444"/>
                              <a:gd name="T26" fmla="*/ 15763 w 497"/>
                              <a:gd name="T27" fmla="*/ 151370 h 444"/>
                              <a:gd name="T28" fmla="*/ 0 w 497"/>
                              <a:gd name="T29" fmla="*/ 155425 h 444"/>
                              <a:gd name="T30" fmla="*/ 0 w 497"/>
                              <a:gd name="T31" fmla="*/ 199574 h 444"/>
                              <a:gd name="T32" fmla="*/ 179251 w 497"/>
                              <a:gd name="T33" fmla="*/ 199574 h 444"/>
                              <a:gd name="T34" fmla="*/ 179251 w 497"/>
                              <a:gd name="T35" fmla="*/ 179752 h 444"/>
                              <a:gd name="T36" fmla="*/ 139617 w 497"/>
                              <a:gd name="T37" fmla="*/ 151370 h 444"/>
                              <a:gd name="T38" fmla="*/ 191411 w 497"/>
                              <a:gd name="T39" fmla="*/ 87849 h 444"/>
                              <a:gd name="T40" fmla="*/ 191411 w 497"/>
                              <a:gd name="T41" fmla="*/ 87849 h 444"/>
                              <a:gd name="T42" fmla="*/ 191411 w 497"/>
                              <a:gd name="T43" fmla="*/ 55863 h 444"/>
                              <a:gd name="T44" fmla="*/ 167541 w 497"/>
                              <a:gd name="T45" fmla="*/ 55863 h 444"/>
                              <a:gd name="T46" fmla="*/ 167541 w 497"/>
                              <a:gd name="T47" fmla="*/ 87849 h 444"/>
                              <a:gd name="T48" fmla="*/ 135564 w 497"/>
                              <a:gd name="T49" fmla="*/ 87849 h 444"/>
                              <a:gd name="T50" fmla="*/ 135564 w 497"/>
                              <a:gd name="T51" fmla="*/ 111726 h 444"/>
                              <a:gd name="T52" fmla="*/ 167541 w 497"/>
                              <a:gd name="T53" fmla="*/ 111726 h 444"/>
                              <a:gd name="T54" fmla="*/ 167541 w 497"/>
                              <a:gd name="T55" fmla="*/ 143712 h 444"/>
                              <a:gd name="T56" fmla="*/ 191411 w 497"/>
                              <a:gd name="T57" fmla="*/ 143712 h 444"/>
                              <a:gd name="T58" fmla="*/ 191411 w 497"/>
                              <a:gd name="T59" fmla="*/ 111726 h 444"/>
                              <a:gd name="T60" fmla="*/ 223388 w 497"/>
                              <a:gd name="T61" fmla="*/ 111726 h 444"/>
                              <a:gd name="T62" fmla="*/ 223388 w 497"/>
                              <a:gd name="T63" fmla="*/ 87849 h 444"/>
                              <a:gd name="T64" fmla="*/ 191411 w 497"/>
                              <a:gd name="T65" fmla="*/ 87849 h 444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</a:gdLst>
                            <a:ahLst/>
                            <a:cxnLst>
                              <a:cxn ang="T66">
                                <a:pos x="T0" y="T1"/>
                              </a:cxn>
                              <a:cxn ang="T67">
                                <a:pos x="T2" y="T3"/>
                              </a:cxn>
                              <a:cxn ang="T68">
                                <a:pos x="T4" y="T5"/>
                              </a:cxn>
                              <a:cxn ang="T69">
                                <a:pos x="T6" y="T7"/>
                              </a:cxn>
                              <a:cxn ang="T70">
                                <a:pos x="T8" y="T9"/>
                              </a:cxn>
                              <a:cxn ang="T71">
                                <a:pos x="T10" y="T11"/>
                              </a:cxn>
                              <a:cxn ang="T72">
                                <a:pos x="T12" y="T13"/>
                              </a:cxn>
                              <a:cxn ang="T73">
                                <a:pos x="T14" y="T15"/>
                              </a:cxn>
                              <a:cxn ang="T74">
                                <a:pos x="T16" y="T17"/>
                              </a:cxn>
                              <a:cxn ang="T75">
                                <a:pos x="T18" y="T19"/>
                              </a:cxn>
                              <a:cxn ang="T76">
                                <a:pos x="T20" y="T21"/>
                              </a:cxn>
                              <a:cxn ang="T77">
                                <a:pos x="T22" y="T23"/>
                              </a:cxn>
                              <a:cxn ang="T78">
                                <a:pos x="T24" y="T25"/>
                              </a:cxn>
                              <a:cxn ang="T79">
                                <a:pos x="T26" y="T27"/>
                              </a:cxn>
                              <a:cxn ang="T80">
                                <a:pos x="T28" y="T29"/>
                              </a:cxn>
                              <a:cxn ang="T81">
                                <a:pos x="T30" y="T31"/>
                              </a:cxn>
                              <a:cxn ang="T82">
                                <a:pos x="T32" y="T33"/>
                              </a:cxn>
                              <a:cxn ang="T83">
                                <a:pos x="T34" y="T35"/>
                              </a:cxn>
                              <a:cxn ang="T84">
                                <a:pos x="T36" y="T37"/>
                              </a:cxn>
                              <a:cxn ang="T85">
                                <a:pos x="T38" y="T39"/>
                              </a:cxn>
                              <a:cxn ang="T86">
                                <a:pos x="T40" y="T41"/>
                              </a:cxn>
                              <a:cxn ang="T87">
                                <a:pos x="T42" y="T43"/>
                              </a:cxn>
                              <a:cxn ang="T88">
                                <a:pos x="T44" y="T45"/>
                              </a:cxn>
                              <a:cxn ang="T89">
                                <a:pos x="T46" y="T47"/>
                              </a:cxn>
                              <a:cxn ang="T90">
                                <a:pos x="T48" y="T49"/>
                              </a:cxn>
                              <a:cxn ang="T91">
                                <a:pos x="T50" y="T51"/>
                              </a:cxn>
                              <a:cxn ang="T92">
                                <a:pos x="T52" y="T53"/>
                              </a:cxn>
                              <a:cxn ang="T93">
                                <a:pos x="T54" y="T55"/>
                              </a:cxn>
                              <a:cxn ang="T94">
                                <a:pos x="T56" y="T57"/>
                              </a:cxn>
                              <a:cxn ang="T95">
                                <a:pos x="T58" y="T59"/>
                              </a:cxn>
                              <a:cxn ang="T96">
                                <a:pos x="T60" y="T61"/>
                              </a:cxn>
                              <a:cxn ang="T97">
                                <a:pos x="T62" y="T63"/>
                              </a:cxn>
                              <a:cxn ang="T98">
                                <a:pos x="T64" y="T65"/>
                              </a:cxn>
                            </a:cxnLst>
                            <a:rect l="0" t="0" r="r" b="b"/>
                            <a:pathLst>
                              <a:path w="497" h="444">
                                <a:moveTo>
                                  <a:pt x="310" y="336"/>
                                </a:moveTo>
                                <a:lnTo>
                                  <a:pt x="310" y="336"/>
                                </a:lnTo>
                                <a:cubicBezTo>
                                  <a:pt x="248" y="310"/>
                                  <a:pt x="221" y="292"/>
                                  <a:pt x="221" y="257"/>
                                </a:cubicBezTo>
                                <a:cubicBezTo>
                                  <a:pt x="221" y="230"/>
                                  <a:pt x="239" y="239"/>
                                  <a:pt x="248" y="195"/>
                                </a:cubicBezTo>
                                <a:cubicBezTo>
                                  <a:pt x="257" y="177"/>
                                  <a:pt x="274" y="195"/>
                                  <a:pt x="274" y="151"/>
                                </a:cubicBezTo>
                                <a:cubicBezTo>
                                  <a:pt x="274" y="133"/>
                                  <a:pt x="266" y="133"/>
                                  <a:pt x="266" y="133"/>
                                </a:cubicBezTo>
                                <a:cubicBezTo>
                                  <a:pt x="266" y="133"/>
                                  <a:pt x="274" y="106"/>
                                  <a:pt x="274" y="89"/>
                                </a:cubicBezTo>
                                <a:cubicBezTo>
                                  <a:pt x="274" y="62"/>
                                  <a:pt x="257" y="0"/>
                                  <a:pt x="177" y="0"/>
                                </a:cubicBezTo>
                                <a:cubicBezTo>
                                  <a:pt x="88" y="0"/>
                                  <a:pt x="70" y="62"/>
                                  <a:pt x="70" y="89"/>
                                </a:cubicBezTo>
                                <a:cubicBezTo>
                                  <a:pt x="70" y="106"/>
                                  <a:pt x="79" y="133"/>
                                  <a:pt x="79" y="133"/>
                                </a:cubicBezTo>
                                <a:cubicBezTo>
                                  <a:pt x="79" y="133"/>
                                  <a:pt x="70" y="133"/>
                                  <a:pt x="70" y="151"/>
                                </a:cubicBezTo>
                                <a:cubicBezTo>
                                  <a:pt x="70" y="195"/>
                                  <a:pt x="88" y="177"/>
                                  <a:pt x="97" y="195"/>
                                </a:cubicBezTo>
                                <a:cubicBezTo>
                                  <a:pt x="106" y="239"/>
                                  <a:pt x="123" y="230"/>
                                  <a:pt x="123" y="257"/>
                                </a:cubicBezTo>
                                <a:cubicBezTo>
                                  <a:pt x="123" y="292"/>
                                  <a:pt x="97" y="310"/>
                                  <a:pt x="35" y="336"/>
                                </a:cubicBezTo>
                                <a:cubicBezTo>
                                  <a:pt x="35" y="336"/>
                                  <a:pt x="17" y="336"/>
                                  <a:pt x="0" y="345"/>
                                </a:cubicBezTo>
                                <a:cubicBezTo>
                                  <a:pt x="0" y="443"/>
                                  <a:pt x="0" y="443"/>
                                  <a:pt x="0" y="443"/>
                                </a:cubicBezTo>
                                <a:cubicBezTo>
                                  <a:pt x="398" y="443"/>
                                  <a:pt x="398" y="443"/>
                                  <a:pt x="398" y="443"/>
                                </a:cubicBezTo>
                                <a:cubicBezTo>
                                  <a:pt x="398" y="443"/>
                                  <a:pt x="398" y="408"/>
                                  <a:pt x="398" y="399"/>
                                </a:cubicBezTo>
                                <a:cubicBezTo>
                                  <a:pt x="398" y="381"/>
                                  <a:pt x="372" y="354"/>
                                  <a:pt x="310" y="336"/>
                                </a:cubicBezTo>
                                <a:close/>
                                <a:moveTo>
                                  <a:pt x="425" y="195"/>
                                </a:moveTo>
                                <a:lnTo>
                                  <a:pt x="425" y="195"/>
                                </a:lnTo>
                                <a:cubicBezTo>
                                  <a:pt x="425" y="124"/>
                                  <a:pt x="425" y="124"/>
                                  <a:pt x="425" y="124"/>
                                </a:cubicBezTo>
                                <a:cubicBezTo>
                                  <a:pt x="372" y="124"/>
                                  <a:pt x="372" y="124"/>
                                  <a:pt x="372" y="124"/>
                                </a:cubicBezTo>
                                <a:cubicBezTo>
                                  <a:pt x="372" y="195"/>
                                  <a:pt x="372" y="195"/>
                                  <a:pt x="372" y="195"/>
                                </a:cubicBezTo>
                                <a:cubicBezTo>
                                  <a:pt x="301" y="195"/>
                                  <a:pt x="301" y="195"/>
                                  <a:pt x="301" y="195"/>
                                </a:cubicBezTo>
                                <a:cubicBezTo>
                                  <a:pt x="301" y="248"/>
                                  <a:pt x="301" y="248"/>
                                  <a:pt x="301" y="248"/>
                                </a:cubicBezTo>
                                <a:cubicBezTo>
                                  <a:pt x="372" y="248"/>
                                  <a:pt x="372" y="248"/>
                                  <a:pt x="372" y="248"/>
                                </a:cubicBezTo>
                                <a:cubicBezTo>
                                  <a:pt x="372" y="319"/>
                                  <a:pt x="372" y="319"/>
                                  <a:pt x="372" y="319"/>
                                </a:cubicBezTo>
                                <a:cubicBezTo>
                                  <a:pt x="425" y="319"/>
                                  <a:pt x="425" y="319"/>
                                  <a:pt x="425" y="319"/>
                                </a:cubicBezTo>
                                <a:cubicBezTo>
                                  <a:pt x="425" y="248"/>
                                  <a:pt x="425" y="248"/>
                                  <a:pt x="425" y="248"/>
                                </a:cubicBezTo>
                                <a:cubicBezTo>
                                  <a:pt x="496" y="248"/>
                                  <a:pt x="496" y="248"/>
                                  <a:pt x="496" y="248"/>
                                </a:cubicBezTo>
                                <a:cubicBezTo>
                                  <a:pt x="496" y="195"/>
                                  <a:pt x="496" y="195"/>
                                  <a:pt x="496" y="195"/>
                                </a:cubicBezTo>
                                <a:lnTo>
                                  <a:pt x="425" y="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71" name="Freeform 96"/>
                        <wps:cNvSpPr>
                          <a:spLocks noChangeArrowheads="1"/>
                        </wps:cNvSpPr>
                        <wps:spPr bwMode="auto">
                          <a:xfrm>
                            <a:off x="27142" y="63750"/>
                            <a:ext cx="457" cy="398"/>
                          </a:xfrm>
                          <a:custGeom>
                            <a:avLst/>
                            <a:gdLst>
                              <a:gd name="T0" fmla="*/ 199067 w 497"/>
                              <a:gd name="T1" fmla="*/ 0 h 435"/>
                              <a:gd name="T2" fmla="*/ 199067 w 497"/>
                              <a:gd name="T3" fmla="*/ 0 h 435"/>
                              <a:gd name="T4" fmla="*/ 23870 w 497"/>
                              <a:gd name="T5" fmla="*/ 0 h 435"/>
                              <a:gd name="T6" fmla="*/ 0 w 497"/>
                              <a:gd name="T7" fmla="*/ 19751 h 435"/>
                              <a:gd name="T8" fmla="*/ 0 w 497"/>
                              <a:gd name="T9" fmla="*/ 143192 h 435"/>
                              <a:gd name="T10" fmla="*/ 19817 w 497"/>
                              <a:gd name="T11" fmla="*/ 171023 h 435"/>
                              <a:gd name="T12" fmla="*/ 72061 w 497"/>
                              <a:gd name="T13" fmla="*/ 179102 h 435"/>
                              <a:gd name="T14" fmla="*/ 55397 w 497"/>
                              <a:gd name="T15" fmla="*/ 194813 h 435"/>
                              <a:gd name="T16" fmla="*/ 167541 w 497"/>
                              <a:gd name="T17" fmla="*/ 194813 h 435"/>
                              <a:gd name="T18" fmla="*/ 151327 w 497"/>
                              <a:gd name="T19" fmla="*/ 179102 h 435"/>
                              <a:gd name="T20" fmla="*/ 203121 w 497"/>
                              <a:gd name="T21" fmla="*/ 171023 h 435"/>
                              <a:gd name="T22" fmla="*/ 223388 w 497"/>
                              <a:gd name="T23" fmla="*/ 143192 h 435"/>
                              <a:gd name="T24" fmla="*/ 223388 w 497"/>
                              <a:gd name="T25" fmla="*/ 19751 h 435"/>
                              <a:gd name="T26" fmla="*/ 199067 w 497"/>
                              <a:gd name="T27" fmla="*/ 0 h 435"/>
                              <a:gd name="T28" fmla="*/ 199067 w 497"/>
                              <a:gd name="T29" fmla="*/ 143192 h 435"/>
                              <a:gd name="T30" fmla="*/ 199067 w 497"/>
                              <a:gd name="T31" fmla="*/ 143192 h 435"/>
                              <a:gd name="T32" fmla="*/ 23870 w 497"/>
                              <a:gd name="T33" fmla="*/ 143192 h 435"/>
                              <a:gd name="T34" fmla="*/ 23870 w 497"/>
                              <a:gd name="T35" fmla="*/ 19751 h 435"/>
                              <a:gd name="T36" fmla="*/ 199067 w 497"/>
                              <a:gd name="T37" fmla="*/ 19751 h 435"/>
                              <a:gd name="T38" fmla="*/ 199067 w 497"/>
                              <a:gd name="T39" fmla="*/ 143192 h 435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</a:gdLst>
                            <a:ahLst/>
                            <a:cxnLst>
                              <a:cxn ang="T40">
                                <a:pos x="T0" y="T1"/>
                              </a:cxn>
                              <a:cxn ang="T41">
                                <a:pos x="T2" y="T3"/>
                              </a:cxn>
                              <a:cxn ang="T42">
                                <a:pos x="T4" y="T5"/>
                              </a:cxn>
                              <a:cxn ang="T43">
                                <a:pos x="T6" y="T7"/>
                              </a:cxn>
                              <a:cxn ang="T44">
                                <a:pos x="T8" y="T9"/>
                              </a:cxn>
                              <a:cxn ang="T45">
                                <a:pos x="T10" y="T11"/>
                              </a:cxn>
                              <a:cxn ang="T46">
                                <a:pos x="T12" y="T13"/>
                              </a:cxn>
                              <a:cxn ang="T47">
                                <a:pos x="T14" y="T15"/>
                              </a:cxn>
                              <a:cxn ang="T48">
                                <a:pos x="T16" y="T17"/>
                              </a:cxn>
                              <a:cxn ang="T49">
                                <a:pos x="T18" y="T19"/>
                              </a:cxn>
                              <a:cxn ang="T50">
                                <a:pos x="T20" y="T21"/>
                              </a:cxn>
                              <a:cxn ang="T51">
                                <a:pos x="T22" y="T23"/>
                              </a:cxn>
                              <a:cxn ang="T52">
                                <a:pos x="T24" y="T25"/>
                              </a:cxn>
                              <a:cxn ang="T53">
                                <a:pos x="T26" y="T27"/>
                              </a:cxn>
                              <a:cxn ang="T54">
                                <a:pos x="T28" y="T29"/>
                              </a:cxn>
                              <a:cxn ang="T55">
                                <a:pos x="T30" y="T31"/>
                              </a:cxn>
                              <a:cxn ang="T56">
                                <a:pos x="T32" y="T33"/>
                              </a:cxn>
                              <a:cxn ang="T57">
                                <a:pos x="T34" y="T35"/>
                              </a:cxn>
                              <a:cxn ang="T58">
                                <a:pos x="T36" y="T37"/>
                              </a:cxn>
                              <a:cxn ang="T59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497" h="435">
                                <a:moveTo>
                                  <a:pt x="442" y="0"/>
                                </a:moveTo>
                                <a:lnTo>
                                  <a:pt x="442" y="0"/>
                                </a:lnTo>
                                <a:cubicBezTo>
                                  <a:pt x="53" y="0"/>
                                  <a:pt x="53" y="0"/>
                                  <a:pt x="53" y="0"/>
                                </a:cubicBezTo>
                                <a:cubicBezTo>
                                  <a:pt x="26" y="0"/>
                                  <a:pt x="0" y="17"/>
                                  <a:pt x="0" y="44"/>
                                </a:cubicBezTo>
                                <a:cubicBezTo>
                                  <a:pt x="0" y="319"/>
                                  <a:pt x="0" y="319"/>
                                  <a:pt x="0" y="319"/>
                                </a:cubicBezTo>
                                <a:cubicBezTo>
                                  <a:pt x="0" y="345"/>
                                  <a:pt x="17" y="372"/>
                                  <a:pt x="44" y="381"/>
                                </a:cubicBezTo>
                                <a:cubicBezTo>
                                  <a:pt x="160" y="399"/>
                                  <a:pt x="160" y="399"/>
                                  <a:pt x="160" y="399"/>
                                </a:cubicBezTo>
                                <a:cubicBezTo>
                                  <a:pt x="160" y="399"/>
                                  <a:pt x="62" y="434"/>
                                  <a:pt x="123" y="434"/>
                                </a:cubicBezTo>
                                <a:cubicBezTo>
                                  <a:pt x="372" y="434"/>
                                  <a:pt x="372" y="434"/>
                                  <a:pt x="372" y="434"/>
                                </a:cubicBezTo>
                                <a:cubicBezTo>
                                  <a:pt x="434" y="434"/>
                                  <a:pt x="336" y="399"/>
                                  <a:pt x="336" y="399"/>
                                </a:cubicBezTo>
                                <a:cubicBezTo>
                                  <a:pt x="451" y="381"/>
                                  <a:pt x="451" y="381"/>
                                  <a:pt x="451" y="381"/>
                                </a:cubicBezTo>
                                <a:cubicBezTo>
                                  <a:pt x="479" y="372"/>
                                  <a:pt x="496" y="345"/>
                                  <a:pt x="496" y="319"/>
                                </a:cubicBezTo>
                                <a:cubicBezTo>
                                  <a:pt x="496" y="44"/>
                                  <a:pt x="496" y="44"/>
                                  <a:pt x="496" y="44"/>
                                </a:cubicBezTo>
                                <a:cubicBezTo>
                                  <a:pt x="496" y="17"/>
                                  <a:pt x="470" y="0"/>
                                  <a:pt x="442" y="0"/>
                                </a:cubicBezTo>
                                <a:close/>
                                <a:moveTo>
                                  <a:pt x="442" y="319"/>
                                </a:moveTo>
                                <a:lnTo>
                                  <a:pt x="442" y="319"/>
                                </a:lnTo>
                                <a:cubicBezTo>
                                  <a:pt x="53" y="319"/>
                                  <a:pt x="53" y="319"/>
                                  <a:pt x="53" y="319"/>
                                </a:cubicBezTo>
                                <a:cubicBezTo>
                                  <a:pt x="53" y="44"/>
                                  <a:pt x="53" y="44"/>
                                  <a:pt x="53" y="44"/>
                                </a:cubicBezTo>
                                <a:cubicBezTo>
                                  <a:pt x="442" y="44"/>
                                  <a:pt x="442" y="44"/>
                                  <a:pt x="442" y="44"/>
                                </a:cubicBezTo>
                                <a:lnTo>
                                  <a:pt x="442" y="3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72" name="Freeform 141"/>
                        <wps:cNvSpPr>
                          <a:spLocks noChangeArrowheads="1"/>
                        </wps:cNvSpPr>
                        <wps:spPr bwMode="auto">
                          <a:xfrm>
                            <a:off x="27142" y="65498"/>
                            <a:ext cx="457" cy="463"/>
                          </a:xfrm>
                          <a:custGeom>
                            <a:avLst/>
                            <a:gdLst>
                              <a:gd name="T0" fmla="*/ 215731 w 497"/>
                              <a:gd name="T1" fmla="*/ 83447 h 506"/>
                              <a:gd name="T2" fmla="*/ 215731 w 497"/>
                              <a:gd name="T3" fmla="*/ 83447 h 506"/>
                              <a:gd name="T4" fmla="*/ 131510 w 497"/>
                              <a:gd name="T5" fmla="*/ 63707 h 506"/>
                              <a:gd name="T6" fmla="*/ 119801 w 497"/>
                              <a:gd name="T7" fmla="*/ 7627 h 506"/>
                              <a:gd name="T8" fmla="*/ 107640 w 497"/>
                              <a:gd name="T9" fmla="*/ 0 h 506"/>
                              <a:gd name="T10" fmla="*/ 7656 w 497"/>
                              <a:gd name="T11" fmla="*/ 27367 h 506"/>
                              <a:gd name="T12" fmla="*/ 0 w 497"/>
                              <a:gd name="T13" fmla="*/ 39929 h 506"/>
                              <a:gd name="T14" fmla="*/ 35580 w 497"/>
                              <a:gd name="T15" fmla="*/ 174970 h 506"/>
                              <a:gd name="T16" fmla="*/ 48190 w 497"/>
                              <a:gd name="T17" fmla="*/ 179007 h 506"/>
                              <a:gd name="T18" fmla="*/ 87824 w 497"/>
                              <a:gd name="T19" fmla="*/ 166894 h 506"/>
                              <a:gd name="T20" fmla="*/ 79717 w 497"/>
                              <a:gd name="T21" fmla="*/ 190672 h 506"/>
                              <a:gd name="T22" fmla="*/ 87824 w 497"/>
                              <a:gd name="T23" fmla="*/ 198748 h 506"/>
                              <a:gd name="T24" fmla="*/ 179251 w 497"/>
                              <a:gd name="T25" fmla="*/ 222526 h 506"/>
                              <a:gd name="T26" fmla="*/ 191861 w 497"/>
                              <a:gd name="T27" fmla="*/ 218488 h 506"/>
                              <a:gd name="T28" fmla="*/ 223388 w 497"/>
                              <a:gd name="T29" fmla="*/ 95112 h 506"/>
                              <a:gd name="T30" fmla="*/ 215731 w 497"/>
                              <a:gd name="T31" fmla="*/ 83447 h 506"/>
                              <a:gd name="T32" fmla="*/ 15763 w 497"/>
                              <a:gd name="T33" fmla="*/ 43518 h 506"/>
                              <a:gd name="T34" fmla="*/ 15763 w 497"/>
                              <a:gd name="T35" fmla="*/ 43518 h 506"/>
                              <a:gd name="T36" fmla="*/ 103587 w 497"/>
                              <a:gd name="T37" fmla="*/ 19740 h 506"/>
                              <a:gd name="T38" fmla="*/ 139617 w 497"/>
                              <a:gd name="T39" fmla="*/ 139078 h 506"/>
                              <a:gd name="T40" fmla="*/ 52244 w 497"/>
                              <a:gd name="T41" fmla="*/ 163305 h 506"/>
                              <a:gd name="T42" fmla="*/ 15763 w 497"/>
                              <a:gd name="T43" fmla="*/ 43518 h 506"/>
                              <a:gd name="T44" fmla="*/ 175197 w 497"/>
                              <a:gd name="T45" fmla="*/ 206823 h 506"/>
                              <a:gd name="T46" fmla="*/ 175197 w 497"/>
                              <a:gd name="T47" fmla="*/ 206823 h 506"/>
                              <a:gd name="T48" fmla="*/ 99984 w 497"/>
                              <a:gd name="T49" fmla="*/ 187083 h 506"/>
                              <a:gd name="T50" fmla="*/ 103587 w 497"/>
                              <a:gd name="T51" fmla="*/ 163305 h 506"/>
                              <a:gd name="T52" fmla="*/ 147724 w 497"/>
                              <a:gd name="T53" fmla="*/ 150743 h 506"/>
                              <a:gd name="T54" fmla="*/ 155381 w 497"/>
                              <a:gd name="T55" fmla="*/ 143116 h 506"/>
                              <a:gd name="T56" fmla="*/ 139617 w 497"/>
                              <a:gd name="T57" fmla="*/ 79409 h 506"/>
                              <a:gd name="T58" fmla="*/ 203121 w 497"/>
                              <a:gd name="T59" fmla="*/ 95112 h 506"/>
                              <a:gd name="T60" fmla="*/ 175197 w 497"/>
                              <a:gd name="T61" fmla="*/ 206823 h 50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</a:gdLst>
                            <a:ahLst/>
                            <a:cxnLst>
                              <a:cxn ang="T62">
                                <a:pos x="T0" y="T1"/>
                              </a:cxn>
                              <a:cxn ang="T63">
                                <a:pos x="T2" y="T3"/>
                              </a:cxn>
                              <a:cxn ang="T64">
                                <a:pos x="T4" y="T5"/>
                              </a:cxn>
                              <a:cxn ang="T65">
                                <a:pos x="T6" y="T7"/>
                              </a:cxn>
                              <a:cxn ang="T66">
                                <a:pos x="T8" y="T9"/>
                              </a:cxn>
                              <a:cxn ang="T67">
                                <a:pos x="T10" y="T11"/>
                              </a:cxn>
                              <a:cxn ang="T68">
                                <a:pos x="T12" y="T13"/>
                              </a:cxn>
                              <a:cxn ang="T69">
                                <a:pos x="T14" y="T15"/>
                              </a:cxn>
                              <a:cxn ang="T70">
                                <a:pos x="T16" y="T17"/>
                              </a:cxn>
                              <a:cxn ang="T71">
                                <a:pos x="T18" y="T19"/>
                              </a:cxn>
                              <a:cxn ang="T72">
                                <a:pos x="T20" y="T21"/>
                              </a:cxn>
                              <a:cxn ang="T73">
                                <a:pos x="T22" y="T23"/>
                              </a:cxn>
                              <a:cxn ang="T74">
                                <a:pos x="T24" y="T25"/>
                              </a:cxn>
                              <a:cxn ang="T75">
                                <a:pos x="T26" y="T27"/>
                              </a:cxn>
                              <a:cxn ang="T76">
                                <a:pos x="T28" y="T29"/>
                              </a:cxn>
                              <a:cxn ang="T77">
                                <a:pos x="T30" y="T31"/>
                              </a:cxn>
                              <a:cxn ang="T78">
                                <a:pos x="T32" y="T33"/>
                              </a:cxn>
                              <a:cxn ang="T79">
                                <a:pos x="T34" y="T35"/>
                              </a:cxn>
                              <a:cxn ang="T80">
                                <a:pos x="T36" y="T37"/>
                              </a:cxn>
                              <a:cxn ang="T81">
                                <a:pos x="T38" y="T39"/>
                              </a:cxn>
                              <a:cxn ang="T82">
                                <a:pos x="T40" y="T41"/>
                              </a:cxn>
                              <a:cxn ang="T83">
                                <a:pos x="T42" y="T43"/>
                              </a:cxn>
                              <a:cxn ang="T84">
                                <a:pos x="T44" y="T45"/>
                              </a:cxn>
                              <a:cxn ang="T85">
                                <a:pos x="T46" y="T47"/>
                              </a:cxn>
                              <a:cxn ang="T86">
                                <a:pos x="T48" y="T49"/>
                              </a:cxn>
                              <a:cxn ang="T87">
                                <a:pos x="T50" y="T51"/>
                              </a:cxn>
                              <a:cxn ang="T88">
                                <a:pos x="T52" y="T53"/>
                              </a:cxn>
                              <a:cxn ang="T89">
                                <a:pos x="T54" y="T55"/>
                              </a:cxn>
                              <a:cxn ang="T90">
                                <a:pos x="T56" y="T57"/>
                              </a:cxn>
                              <a:cxn ang="T91">
                                <a:pos x="T58" y="T59"/>
                              </a:cxn>
                              <a:cxn ang="T92">
                                <a:pos x="T60" y="T61"/>
                              </a:cxn>
                            </a:cxnLst>
                            <a:rect l="0" t="0" r="r" b="b"/>
                            <a:pathLst>
                              <a:path w="497" h="506">
                                <a:moveTo>
                                  <a:pt x="479" y="186"/>
                                </a:moveTo>
                                <a:lnTo>
                                  <a:pt x="479" y="186"/>
                                </a:lnTo>
                                <a:cubicBezTo>
                                  <a:pt x="292" y="142"/>
                                  <a:pt x="292" y="142"/>
                                  <a:pt x="292" y="142"/>
                                </a:cubicBezTo>
                                <a:cubicBezTo>
                                  <a:pt x="266" y="17"/>
                                  <a:pt x="266" y="17"/>
                                  <a:pt x="266" y="17"/>
                                </a:cubicBezTo>
                                <a:cubicBezTo>
                                  <a:pt x="257" y="8"/>
                                  <a:pt x="248" y="0"/>
                                  <a:pt x="239" y="0"/>
                                </a:cubicBezTo>
                                <a:cubicBezTo>
                                  <a:pt x="17" y="61"/>
                                  <a:pt x="17" y="61"/>
                                  <a:pt x="17" y="61"/>
                                </a:cubicBezTo>
                                <a:cubicBezTo>
                                  <a:pt x="0" y="71"/>
                                  <a:pt x="0" y="80"/>
                                  <a:pt x="0" y="89"/>
                                </a:cubicBezTo>
                                <a:cubicBezTo>
                                  <a:pt x="79" y="390"/>
                                  <a:pt x="79" y="390"/>
                                  <a:pt x="79" y="390"/>
                                </a:cubicBezTo>
                                <a:cubicBezTo>
                                  <a:pt x="79" y="399"/>
                                  <a:pt x="97" y="399"/>
                                  <a:pt x="107" y="399"/>
                                </a:cubicBezTo>
                                <a:cubicBezTo>
                                  <a:pt x="195" y="372"/>
                                  <a:pt x="195" y="372"/>
                                  <a:pt x="195" y="372"/>
                                </a:cubicBezTo>
                                <a:cubicBezTo>
                                  <a:pt x="177" y="425"/>
                                  <a:pt x="177" y="425"/>
                                  <a:pt x="177" y="425"/>
                                </a:cubicBezTo>
                                <a:cubicBezTo>
                                  <a:pt x="177" y="434"/>
                                  <a:pt x="186" y="443"/>
                                  <a:pt x="195" y="443"/>
                                </a:cubicBezTo>
                                <a:cubicBezTo>
                                  <a:pt x="398" y="496"/>
                                  <a:pt x="398" y="496"/>
                                  <a:pt x="398" y="496"/>
                                </a:cubicBezTo>
                                <a:cubicBezTo>
                                  <a:pt x="407" y="505"/>
                                  <a:pt x="416" y="496"/>
                                  <a:pt x="426" y="487"/>
                                </a:cubicBezTo>
                                <a:cubicBezTo>
                                  <a:pt x="496" y="212"/>
                                  <a:pt x="496" y="212"/>
                                  <a:pt x="496" y="212"/>
                                </a:cubicBezTo>
                                <a:cubicBezTo>
                                  <a:pt x="496" y="204"/>
                                  <a:pt x="488" y="186"/>
                                  <a:pt x="479" y="186"/>
                                </a:cubicBezTo>
                                <a:close/>
                                <a:moveTo>
                                  <a:pt x="35" y="97"/>
                                </a:moveTo>
                                <a:lnTo>
                                  <a:pt x="35" y="97"/>
                                </a:lnTo>
                                <a:cubicBezTo>
                                  <a:pt x="230" y="44"/>
                                  <a:pt x="230" y="44"/>
                                  <a:pt x="230" y="44"/>
                                </a:cubicBezTo>
                                <a:cubicBezTo>
                                  <a:pt x="310" y="310"/>
                                  <a:pt x="310" y="310"/>
                                  <a:pt x="310" y="310"/>
                                </a:cubicBezTo>
                                <a:cubicBezTo>
                                  <a:pt x="116" y="364"/>
                                  <a:pt x="116" y="364"/>
                                  <a:pt x="116" y="364"/>
                                </a:cubicBezTo>
                                <a:lnTo>
                                  <a:pt x="35" y="97"/>
                                </a:lnTo>
                                <a:close/>
                                <a:moveTo>
                                  <a:pt x="389" y="461"/>
                                </a:moveTo>
                                <a:lnTo>
                                  <a:pt x="389" y="461"/>
                                </a:lnTo>
                                <a:cubicBezTo>
                                  <a:pt x="222" y="417"/>
                                  <a:pt x="222" y="417"/>
                                  <a:pt x="222" y="417"/>
                                </a:cubicBezTo>
                                <a:cubicBezTo>
                                  <a:pt x="230" y="364"/>
                                  <a:pt x="230" y="364"/>
                                  <a:pt x="230" y="364"/>
                                </a:cubicBezTo>
                                <a:cubicBezTo>
                                  <a:pt x="328" y="336"/>
                                  <a:pt x="328" y="336"/>
                                  <a:pt x="328" y="336"/>
                                </a:cubicBezTo>
                                <a:cubicBezTo>
                                  <a:pt x="336" y="336"/>
                                  <a:pt x="345" y="327"/>
                                  <a:pt x="345" y="319"/>
                                </a:cubicBezTo>
                                <a:cubicBezTo>
                                  <a:pt x="310" y="177"/>
                                  <a:pt x="310" y="177"/>
                                  <a:pt x="310" y="177"/>
                                </a:cubicBezTo>
                                <a:cubicBezTo>
                                  <a:pt x="451" y="212"/>
                                  <a:pt x="451" y="212"/>
                                  <a:pt x="451" y="212"/>
                                </a:cubicBezTo>
                                <a:lnTo>
                                  <a:pt x="389" y="4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73" name="Freeform 119"/>
                        <wps:cNvSpPr>
                          <a:spLocks noChangeArrowheads="1"/>
                        </wps:cNvSpPr>
                        <wps:spPr bwMode="auto">
                          <a:xfrm>
                            <a:off x="28073" y="63745"/>
                            <a:ext cx="457" cy="408"/>
                          </a:xfrm>
                          <a:custGeom>
                            <a:avLst/>
                            <a:gdLst>
                              <a:gd name="T0" fmla="*/ 199518 w 497"/>
                              <a:gd name="T1" fmla="*/ 31535 h 444"/>
                              <a:gd name="T2" fmla="*/ 199518 w 497"/>
                              <a:gd name="T3" fmla="*/ 31535 h 444"/>
                              <a:gd name="T4" fmla="*/ 191861 w 497"/>
                              <a:gd name="T5" fmla="*/ 31535 h 444"/>
                              <a:gd name="T6" fmla="*/ 191861 w 497"/>
                              <a:gd name="T7" fmla="*/ 199574 h 444"/>
                              <a:gd name="T8" fmla="*/ 199518 w 497"/>
                              <a:gd name="T9" fmla="*/ 199574 h 444"/>
                              <a:gd name="T10" fmla="*/ 223388 w 497"/>
                              <a:gd name="T11" fmla="*/ 179302 h 444"/>
                              <a:gd name="T12" fmla="*/ 223388 w 497"/>
                              <a:gd name="T13" fmla="*/ 55863 h 444"/>
                              <a:gd name="T14" fmla="*/ 199518 w 497"/>
                              <a:gd name="T15" fmla="*/ 31535 h 444"/>
                              <a:gd name="T16" fmla="*/ 0 w 497"/>
                              <a:gd name="T17" fmla="*/ 55863 h 444"/>
                              <a:gd name="T18" fmla="*/ 0 w 497"/>
                              <a:gd name="T19" fmla="*/ 55863 h 444"/>
                              <a:gd name="T20" fmla="*/ 0 w 497"/>
                              <a:gd name="T21" fmla="*/ 179302 h 444"/>
                              <a:gd name="T22" fmla="*/ 23870 w 497"/>
                              <a:gd name="T23" fmla="*/ 199574 h 444"/>
                              <a:gd name="T24" fmla="*/ 31977 w 497"/>
                              <a:gd name="T25" fmla="*/ 199574 h 444"/>
                              <a:gd name="T26" fmla="*/ 31977 w 497"/>
                              <a:gd name="T27" fmla="*/ 31535 h 444"/>
                              <a:gd name="T28" fmla="*/ 23870 w 497"/>
                              <a:gd name="T29" fmla="*/ 31535 h 444"/>
                              <a:gd name="T30" fmla="*/ 0 w 497"/>
                              <a:gd name="T31" fmla="*/ 55863 h 444"/>
                              <a:gd name="T32" fmla="*/ 151777 w 497"/>
                              <a:gd name="T33" fmla="*/ 11713 h 444"/>
                              <a:gd name="T34" fmla="*/ 151777 w 497"/>
                              <a:gd name="T35" fmla="*/ 11713 h 444"/>
                              <a:gd name="T36" fmla="*/ 111694 w 497"/>
                              <a:gd name="T37" fmla="*/ 0 h 444"/>
                              <a:gd name="T38" fmla="*/ 72061 w 497"/>
                              <a:gd name="T39" fmla="*/ 11713 h 444"/>
                              <a:gd name="T40" fmla="*/ 72061 w 497"/>
                              <a:gd name="T41" fmla="*/ 31535 h 444"/>
                              <a:gd name="T42" fmla="*/ 48190 w 497"/>
                              <a:gd name="T43" fmla="*/ 31535 h 444"/>
                              <a:gd name="T44" fmla="*/ 48190 w 497"/>
                              <a:gd name="T45" fmla="*/ 199574 h 444"/>
                              <a:gd name="T46" fmla="*/ 175648 w 497"/>
                              <a:gd name="T47" fmla="*/ 199574 h 444"/>
                              <a:gd name="T48" fmla="*/ 175648 w 497"/>
                              <a:gd name="T49" fmla="*/ 31535 h 444"/>
                              <a:gd name="T50" fmla="*/ 151777 w 497"/>
                              <a:gd name="T51" fmla="*/ 31535 h 444"/>
                              <a:gd name="T52" fmla="*/ 151777 w 497"/>
                              <a:gd name="T53" fmla="*/ 11713 h 444"/>
                              <a:gd name="T54" fmla="*/ 135564 w 497"/>
                              <a:gd name="T55" fmla="*/ 31535 h 444"/>
                              <a:gd name="T56" fmla="*/ 135564 w 497"/>
                              <a:gd name="T57" fmla="*/ 31535 h 444"/>
                              <a:gd name="T58" fmla="*/ 87824 w 497"/>
                              <a:gd name="T59" fmla="*/ 31535 h 444"/>
                              <a:gd name="T60" fmla="*/ 87824 w 497"/>
                              <a:gd name="T61" fmla="*/ 19822 h 444"/>
                              <a:gd name="T62" fmla="*/ 111694 w 497"/>
                              <a:gd name="T63" fmla="*/ 11713 h 444"/>
                              <a:gd name="T64" fmla="*/ 135564 w 497"/>
                              <a:gd name="T65" fmla="*/ 19822 h 444"/>
                              <a:gd name="T66" fmla="*/ 135564 w 497"/>
                              <a:gd name="T67" fmla="*/ 31535 h 444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</a:gdLst>
                            <a:ahLst/>
                            <a:cxnLst>
                              <a:cxn ang="T68">
                                <a:pos x="T0" y="T1"/>
                              </a:cxn>
                              <a:cxn ang="T69">
                                <a:pos x="T2" y="T3"/>
                              </a:cxn>
                              <a:cxn ang="T70">
                                <a:pos x="T4" y="T5"/>
                              </a:cxn>
                              <a:cxn ang="T71">
                                <a:pos x="T6" y="T7"/>
                              </a:cxn>
                              <a:cxn ang="T72">
                                <a:pos x="T8" y="T9"/>
                              </a:cxn>
                              <a:cxn ang="T73">
                                <a:pos x="T10" y="T11"/>
                              </a:cxn>
                              <a:cxn ang="T74">
                                <a:pos x="T12" y="T13"/>
                              </a:cxn>
                              <a:cxn ang="T75">
                                <a:pos x="T14" y="T15"/>
                              </a:cxn>
                              <a:cxn ang="T76">
                                <a:pos x="T16" y="T17"/>
                              </a:cxn>
                              <a:cxn ang="T77">
                                <a:pos x="T18" y="T19"/>
                              </a:cxn>
                              <a:cxn ang="T78">
                                <a:pos x="T20" y="T21"/>
                              </a:cxn>
                              <a:cxn ang="T79">
                                <a:pos x="T22" y="T23"/>
                              </a:cxn>
                              <a:cxn ang="T80">
                                <a:pos x="T24" y="T25"/>
                              </a:cxn>
                              <a:cxn ang="T81">
                                <a:pos x="T26" y="T27"/>
                              </a:cxn>
                              <a:cxn ang="T82">
                                <a:pos x="T28" y="T29"/>
                              </a:cxn>
                              <a:cxn ang="T83">
                                <a:pos x="T30" y="T31"/>
                              </a:cxn>
                              <a:cxn ang="T84">
                                <a:pos x="T32" y="T33"/>
                              </a:cxn>
                              <a:cxn ang="T85">
                                <a:pos x="T34" y="T35"/>
                              </a:cxn>
                              <a:cxn ang="T86">
                                <a:pos x="T36" y="T37"/>
                              </a:cxn>
                              <a:cxn ang="T87">
                                <a:pos x="T38" y="T39"/>
                              </a:cxn>
                              <a:cxn ang="T88">
                                <a:pos x="T40" y="T41"/>
                              </a:cxn>
                              <a:cxn ang="T89">
                                <a:pos x="T42" y="T43"/>
                              </a:cxn>
                              <a:cxn ang="T90">
                                <a:pos x="T44" y="T45"/>
                              </a:cxn>
                              <a:cxn ang="T91">
                                <a:pos x="T46" y="T47"/>
                              </a:cxn>
                              <a:cxn ang="T92">
                                <a:pos x="T48" y="T49"/>
                              </a:cxn>
                              <a:cxn ang="T93">
                                <a:pos x="T50" y="T51"/>
                              </a:cxn>
                              <a:cxn ang="T94">
                                <a:pos x="T52" y="T53"/>
                              </a:cxn>
                              <a:cxn ang="T95">
                                <a:pos x="T54" y="T55"/>
                              </a:cxn>
                              <a:cxn ang="T96">
                                <a:pos x="T56" y="T57"/>
                              </a:cxn>
                              <a:cxn ang="T97">
                                <a:pos x="T58" y="T59"/>
                              </a:cxn>
                              <a:cxn ang="T98">
                                <a:pos x="T60" y="T61"/>
                              </a:cxn>
                              <a:cxn ang="T99">
                                <a:pos x="T62" y="T63"/>
                              </a:cxn>
                              <a:cxn ang="T100">
                                <a:pos x="T64" y="T65"/>
                              </a:cxn>
                              <a:cxn ang="T101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497" h="444">
                                <a:moveTo>
                                  <a:pt x="443" y="70"/>
                                </a:moveTo>
                                <a:lnTo>
                                  <a:pt x="443" y="70"/>
                                </a:lnTo>
                                <a:cubicBezTo>
                                  <a:pt x="426" y="70"/>
                                  <a:pt x="426" y="70"/>
                                  <a:pt x="426" y="70"/>
                                </a:cubicBezTo>
                                <a:cubicBezTo>
                                  <a:pt x="426" y="443"/>
                                  <a:pt x="426" y="443"/>
                                  <a:pt x="426" y="443"/>
                                </a:cubicBezTo>
                                <a:cubicBezTo>
                                  <a:pt x="443" y="443"/>
                                  <a:pt x="443" y="443"/>
                                  <a:pt x="443" y="443"/>
                                </a:cubicBezTo>
                                <a:cubicBezTo>
                                  <a:pt x="479" y="443"/>
                                  <a:pt x="496" y="425"/>
                                  <a:pt x="496" y="398"/>
                                </a:cubicBezTo>
                                <a:cubicBezTo>
                                  <a:pt x="496" y="124"/>
                                  <a:pt x="496" y="124"/>
                                  <a:pt x="496" y="124"/>
                                </a:cubicBezTo>
                                <a:cubicBezTo>
                                  <a:pt x="496" y="97"/>
                                  <a:pt x="479" y="70"/>
                                  <a:pt x="443" y="70"/>
                                </a:cubicBezTo>
                                <a:close/>
                                <a:moveTo>
                                  <a:pt x="0" y="124"/>
                                </a:moveTo>
                                <a:lnTo>
                                  <a:pt x="0" y="124"/>
                                </a:lnTo>
                                <a:cubicBezTo>
                                  <a:pt x="0" y="398"/>
                                  <a:pt x="0" y="398"/>
                                  <a:pt x="0" y="398"/>
                                </a:cubicBezTo>
                                <a:cubicBezTo>
                                  <a:pt x="0" y="425"/>
                                  <a:pt x="26" y="443"/>
                                  <a:pt x="53" y="443"/>
                                </a:cubicBezTo>
                                <a:cubicBezTo>
                                  <a:pt x="71" y="443"/>
                                  <a:pt x="71" y="443"/>
                                  <a:pt x="71" y="443"/>
                                </a:cubicBezTo>
                                <a:cubicBezTo>
                                  <a:pt x="71" y="70"/>
                                  <a:pt x="71" y="70"/>
                                  <a:pt x="71" y="70"/>
                                </a:cubicBezTo>
                                <a:cubicBezTo>
                                  <a:pt x="53" y="70"/>
                                  <a:pt x="53" y="70"/>
                                  <a:pt x="53" y="70"/>
                                </a:cubicBezTo>
                                <a:cubicBezTo>
                                  <a:pt x="26" y="70"/>
                                  <a:pt x="0" y="97"/>
                                  <a:pt x="0" y="124"/>
                                </a:cubicBezTo>
                                <a:close/>
                                <a:moveTo>
                                  <a:pt x="337" y="26"/>
                                </a:moveTo>
                                <a:lnTo>
                                  <a:pt x="337" y="26"/>
                                </a:lnTo>
                                <a:cubicBezTo>
                                  <a:pt x="319" y="17"/>
                                  <a:pt x="292" y="0"/>
                                  <a:pt x="248" y="0"/>
                                </a:cubicBezTo>
                                <a:cubicBezTo>
                                  <a:pt x="204" y="0"/>
                                  <a:pt x="177" y="17"/>
                                  <a:pt x="160" y="26"/>
                                </a:cubicBezTo>
                                <a:cubicBezTo>
                                  <a:pt x="160" y="70"/>
                                  <a:pt x="160" y="70"/>
                                  <a:pt x="160" y="70"/>
                                </a:cubicBezTo>
                                <a:cubicBezTo>
                                  <a:pt x="107" y="70"/>
                                  <a:pt x="107" y="70"/>
                                  <a:pt x="107" y="70"/>
                                </a:cubicBezTo>
                                <a:cubicBezTo>
                                  <a:pt x="107" y="443"/>
                                  <a:pt x="107" y="443"/>
                                  <a:pt x="107" y="443"/>
                                </a:cubicBezTo>
                                <a:cubicBezTo>
                                  <a:pt x="390" y="443"/>
                                  <a:pt x="390" y="443"/>
                                  <a:pt x="390" y="443"/>
                                </a:cubicBezTo>
                                <a:cubicBezTo>
                                  <a:pt x="390" y="70"/>
                                  <a:pt x="390" y="70"/>
                                  <a:pt x="390" y="70"/>
                                </a:cubicBezTo>
                                <a:cubicBezTo>
                                  <a:pt x="337" y="70"/>
                                  <a:pt x="337" y="70"/>
                                  <a:pt x="337" y="70"/>
                                </a:cubicBezTo>
                                <a:lnTo>
                                  <a:pt x="337" y="26"/>
                                </a:lnTo>
                                <a:close/>
                                <a:moveTo>
                                  <a:pt x="301" y="70"/>
                                </a:moveTo>
                                <a:lnTo>
                                  <a:pt x="301" y="70"/>
                                </a:lnTo>
                                <a:cubicBezTo>
                                  <a:pt x="195" y="70"/>
                                  <a:pt x="195" y="70"/>
                                  <a:pt x="195" y="70"/>
                                </a:cubicBezTo>
                                <a:cubicBezTo>
                                  <a:pt x="195" y="44"/>
                                  <a:pt x="195" y="44"/>
                                  <a:pt x="195" y="44"/>
                                </a:cubicBezTo>
                                <a:cubicBezTo>
                                  <a:pt x="204" y="35"/>
                                  <a:pt x="222" y="26"/>
                                  <a:pt x="248" y="26"/>
                                </a:cubicBezTo>
                                <a:cubicBezTo>
                                  <a:pt x="275" y="26"/>
                                  <a:pt x="292" y="35"/>
                                  <a:pt x="301" y="44"/>
                                </a:cubicBezTo>
                                <a:lnTo>
                                  <a:pt x="301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74" name="Freeform 170"/>
                        <wps:cNvSpPr>
                          <a:spLocks noChangeArrowheads="1"/>
                        </wps:cNvSpPr>
                        <wps:spPr bwMode="auto">
                          <a:xfrm>
                            <a:off x="19912" y="64617"/>
                            <a:ext cx="360" cy="425"/>
                          </a:xfrm>
                          <a:custGeom>
                            <a:avLst/>
                            <a:gdLst>
                              <a:gd name="T0" fmla="*/ 127540 w 391"/>
                              <a:gd name="T1" fmla="*/ 79951 h 463"/>
                              <a:gd name="T2" fmla="*/ 127540 w 391"/>
                              <a:gd name="T3" fmla="*/ 79951 h 463"/>
                              <a:gd name="T4" fmla="*/ 143764 w 391"/>
                              <a:gd name="T5" fmla="*/ 8085 h 463"/>
                              <a:gd name="T6" fmla="*/ 91937 w 391"/>
                              <a:gd name="T7" fmla="*/ 60188 h 463"/>
                              <a:gd name="T8" fmla="*/ 44166 w 391"/>
                              <a:gd name="T9" fmla="*/ 103757 h 463"/>
                              <a:gd name="T10" fmla="*/ 44166 w 391"/>
                              <a:gd name="T11" fmla="*/ 179666 h 463"/>
                              <a:gd name="T12" fmla="*/ 139708 w 391"/>
                              <a:gd name="T13" fmla="*/ 207514 h 463"/>
                              <a:gd name="T14" fmla="*/ 175761 w 391"/>
                              <a:gd name="T15" fmla="*/ 99714 h 463"/>
                              <a:gd name="T16" fmla="*/ 127540 w 391"/>
                              <a:gd name="T17" fmla="*/ 79951 h 463"/>
                              <a:gd name="T18" fmla="*/ 31998 w 391"/>
                              <a:gd name="T19" fmla="*/ 79951 h 463"/>
                              <a:gd name="T20" fmla="*/ 31998 w 391"/>
                              <a:gd name="T21" fmla="*/ 79951 h 463"/>
                              <a:gd name="T22" fmla="*/ 0 w 391"/>
                              <a:gd name="T23" fmla="*/ 115435 h 463"/>
                              <a:gd name="T24" fmla="*/ 0 w 391"/>
                              <a:gd name="T25" fmla="*/ 167089 h 463"/>
                              <a:gd name="T26" fmla="*/ 31998 w 391"/>
                              <a:gd name="T27" fmla="*/ 203471 h 463"/>
                              <a:gd name="T28" fmla="*/ 19829 w 391"/>
                              <a:gd name="T29" fmla="*/ 179666 h 463"/>
                              <a:gd name="T30" fmla="*/ 19829 w 391"/>
                              <a:gd name="T31" fmla="*/ 107799 h 463"/>
                              <a:gd name="T32" fmla="*/ 31998 w 391"/>
                              <a:gd name="T33" fmla="*/ 79951 h 463"/>
                              <a:gd name="T34" fmla="*/ 0 60000 65536"/>
                              <a:gd name="T35" fmla="*/ 0 60000 65536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</a:gdLst>
                            <a:ahLst/>
                            <a:cxnLst>
                              <a:cxn ang="T34">
                                <a:pos x="T0" y="T1"/>
                              </a:cxn>
                              <a:cxn ang="T35">
                                <a:pos x="T2" y="T3"/>
                              </a:cxn>
                              <a:cxn ang="T36">
                                <a:pos x="T4" y="T5"/>
                              </a:cxn>
                              <a:cxn ang="T37">
                                <a:pos x="T6" y="T7"/>
                              </a:cxn>
                              <a:cxn ang="T38">
                                <a:pos x="T8" y="T9"/>
                              </a:cxn>
                              <a:cxn ang="T39">
                                <a:pos x="T10" y="T11"/>
                              </a:cxn>
                              <a:cxn ang="T40">
                                <a:pos x="T12" y="T13"/>
                              </a:cxn>
                              <a:cxn ang="T41">
                                <a:pos x="T14" y="T15"/>
                              </a:cxn>
                              <a:cxn ang="T42">
                                <a:pos x="T16" y="T17"/>
                              </a:cxn>
                              <a:cxn ang="T43">
                                <a:pos x="T18" y="T19"/>
                              </a:cxn>
                              <a:cxn ang="T44">
                                <a:pos x="T20" y="T21"/>
                              </a:cxn>
                              <a:cxn ang="T45">
                                <a:pos x="T22" y="T23"/>
                              </a:cxn>
                              <a:cxn ang="T46">
                                <a:pos x="T24" y="T25"/>
                              </a:cxn>
                              <a:cxn ang="T47">
                                <a:pos x="T26" y="T27"/>
                              </a:cxn>
                              <a:cxn ang="T48">
                                <a:pos x="T28" y="T29"/>
                              </a:cxn>
                              <a:cxn ang="T49">
                                <a:pos x="T30" y="T31"/>
                              </a:cxn>
                              <a:cxn ang="T5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391" h="463">
                                <a:moveTo>
                                  <a:pt x="283" y="178"/>
                                </a:moveTo>
                                <a:lnTo>
                                  <a:pt x="283" y="178"/>
                                </a:lnTo>
                                <a:cubicBezTo>
                                  <a:pt x="283" y="169"/>
                                  <a:pt x="373" y="89"/>
                                  <a:pt x="319" y="18"/>
                                </a:cubicBezTo>
                                <a:cubicBezTo>
                                  <a:pt x="310" y="0"/>
                                  <a:pt x="266" y="98"/>
                                  <a:pt x="204" y="134"/>
                                </a:cubicBezTo>
                                <a:cubicBezTo>
                                  <a:pt x="169" y="160"/>
                                  <a:pt x="98" y="204"/>
                                  <a:pt x="98" y="231"/>
                                </a:cubicBezTo>
                                <a:cubicBezTo>
                                  <a:pt x="98" y="400"/>
                                  <a:pt x="98" y="400"/>
                                  <a:pt x="98" y="400"/>
                                </a:cubicBezTo>
                                <a:cubicBezTo>
                                  <a:pt x="98" y="435"/>
                                  <a:pt x="213" y="462"/>
                                  <a:pt x="310" y="462"/>
                                </a:cubicBezTo>
                                <a:cubicBezTo>
                                  <a:pt x="345" y="462"/>
                                  <a:pt x="390" y="249"/>
                                  <a:pt x="390" y="222"/>
                                </a:cubicBezTo>
                                <a:cubicBezTo>
                                  <a:pt x="390" y="187"/>
                                  <a:pt x="292" y="187"/>
                                  <a:pt x="283" y="178"/>
                                </a:cubicBezTo>
                                <a:close/>
                                <a:moveTo>
                                  <a:pt x="71" y="178"/>
                                </a:moveTo>
                                <a:lnTo>
                                  <a:pt x="71" y="178"/>
                                </a:lnTo>
                                <a:cubicBezTo>
                                  <a:pt x="54" y="178"/>
                                  <a:pt x="0" y="187"/>
                                  <a:pt x="0" y="257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0" y="444"/>
                                  <a:pt x="54" y="453"/>
                                  <a:pt x="71" y="453"/>
                                </a:cubicBezTo>
                                <a:cubicBezTo>
                                  <a:pt x="89" y="453"/>
                                  <a:pt x="44" y="435"/>
                                  <a:pt x="44" y="400"/>
                                </a:cubicBezTo>
                                <a:cubicBezTo>
                                  <a:pt x="44" y="240"/>
                                  <a:pt x="44" y="240"/>
                                  <a:pt x="44" y="240"/>
                                </a:cubicBezTo>
                                <a:cubicBezTo>
                                  <a:pt x="44" y="196"/>
                                  <a:pt x="89" y="178"/>
                                  <a:pt x="71" y="17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75" name="Freeform 53"/>
                        <wps:cNvSpPr>
                          <a:spLocks noChangeArrowheads="1"/>
                        </wps:cNvSpPr>
                        <wps:spPr bwMode="auto">
                          <a:xfrm>
                            <a:off x="28886" y="62919"/>
                            <a:ext cx="457" cy="308"/>
                          </a:xfrm>
                          <a:custGeom>
                            <a:avLst/>
                            <a:gdLst>
                              <a:gd name="T0" fmla="*/ 79717 w 497"/>
                              <a:gd name="T1" fmla="*/ 31326 h 337"/>
                              <a:gd name="T2" fmla="*/ 79717 w 497"/>
                              <a:gd name="T3" fmla="*/ 31326 h 337"/>
                              <a:gd name="T4" fmla="*/ 79717 w 497"/>
                              <a:gd name="T5" fmla="*/ 0 h 337"/>
                              <a:gd name="T6" fmla="*/ 0 w 497"/>
                              <a:gd name="T7" fmla="*/ 71155 h 337"/>
                              <a:gd name="T8" fmla="*/ 79717 w 497"/>
                              <a:gd name="T9" fmla="*/ 146337 h 337"/>
                              <a:gd name="T10" fmla="*/ 79717 w 497"/>
                              <a:gd name="T11" fmla="*/ 115011 h 337"/>
                              <a:gd name="T12" fmla="*/ 31977 w 497"/>
                              <a:gd name="T13" fmla="*/ 71155 h 337"/>
                              <a:gd name="T14" fmla="*/ 79717 w 497"/>
                              <a:gd name="T15" fmla="*/ 31326 h 337"/>
                              <a:gd name="T16" fmla="*/ 135564 w 497"/>
                              <a:gd name="T17" fmla="*/ 43856 h 337"/>
                              <a:gd name="T18" fmla="*/ 135564 w 497"/>
                              <a:gd name="T19" fmla="*/ 43856 h 337"/>
                              <a:gd name="T20" fmla="*/ 135564 w 497"/>
                              <a:gd name="T21" fmla="*/ 0 h 337"/>
                              <a:gd name="T22" fmla="*/ 55847 w 497"/>
                              <a:gd name="T23" fmla="*/ 71155 h 337"/>
                              <a:gd name="T24" fmla="*/ 135564 w 497"/>
                              <a:gd name="T25" fmla="*/ 146337 h 337"/>
                              <a:gd name="T26" fmla="*/ 135564 w 497"/>
                              <a:gd name="T27" fmla="*/ 98900 h 337"/>
                              <a:gd name="T28" fmla="*/ 223388 w 497"/>
                              <a:gd name="T29" fmla="*/ 150364 h 337"/>
                              <a:gd name="T30" fmla="*/ 135564 w 497"/>
                              <a:gd name="T31" fmla="*/ 43856 h 337"/>
                              <a:gd name="T32" fmla="*/ 0 60000 65536"/>
                              <a:gd name="T33" fmla="*/ 0 60000 65536"/>
                              <a:gd name="T34" fmla="*/ 0 60000 65536"/>
                              <a:gd name="T35" fmla="*/ 0 60000 65536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</a:gdLst>
                            <a:ahLst/>
                            <a:cxnLst>
                              <a:cxn ang="T32">
                                <a:pos x="T0" y="T1"/>
                              </a:cxn>
                              <a:cxn ang="T33">
                                <a:pos x="T2" y="T3"/>
                              </a:cxn>
                              <a:cxn ang="T34">
                                <a:pos x="T4" y="T5"/>
                              </a:cxn>
                              <a:cxn ang="T35">
                                <a:pos x="T6" y="T7"/>
                              </a:cxn>
                              <a:cxn ang="T36">
                                <a:pos x="T8" y="T9"/>
                              </a:cxn>
                              <a:cxn ang="T37">
                                <a:pos x="T10" y="T11"/>
                              </a:cxn>
                              <a:cxn ang="T38">
                                <a:pos x="T12" y="T13"/>
                              </a:cxn>
                              <a:cxn ang="T39">
                                <a:pos x="T14" y="T15"/>
                              </a:cxn>
                              <a:cxn ang="T40">
                                <a:pos x="T16" y="T17"/>
                              </a:cxn>
                              <a:cxn ang="T41">
                                <a:pos x="T18" y="T19"/>
                              </a:cxn>
                              <a:cxn ang="T42">
                                <a:pos x="T20" y="T21"/>
                              </a:cxn>
                              <a:cxn ang="T43">
                                <a:pos x="T22" y="T23"/>
                              </a:cxn>
                              <a:cxn ang="T44">
                                <a:pos x="T24" y="T25"/>
                              </a:cxn>
                              <a:cxn ang="T45">
                                <a:pos x="T26" y="T27"/>
                              </a:cxn>
                              <a:cxn ang="T46">
                                <a:pos x="T28" y="T29"/>
                              </a:cxn>
                              <a:cxn ang="T47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497" h="337">
                                <a:moveTo>
                                  <a:pt x="177" y="70"/>
                                </a:moveTo>
                                <a:lnTo>
                                  <a:pt x="177" y="70"/>
                                </a:lnTo>
                                <a:cubicBezTo>
                                  <a:pt x="177" y="0"/>
                                  <a:pt x="177" y="0"/>
                                  <a:pt x="177" y="0"/>
                                </a:cubicBezTo>
                                <a:cubicBezTo>
                                  <a:pt x="0" y="159"/>
                                  <a:pt x="0" y="159"/>
                                  <a:pt x="0" y="159"/>
                                </a:cubicBezTo>
                                <a:cubicBezTo>
                                  <a:pt x="177" y="327"/>
                                  <a:pt x="177" y="327"/>
                                  <a:pt x="177" y="327"/>
                                </a:cubicBezTo>
                                <a:cubicBezTo>
                                  <a:pt x="177" y="257"/>
                                  <a:pt x="177" y="257"/>
                                  <a:pt x="177" y="257"/>
                                </a:cubicBezTo>
                                <a:cubicBezTo>
                                  <a:pt x="71" y="159"/>
                                  <a:pt x="71" y="159"/>
                                  <a:pt x="71" y="159"/>
                                </a:cubicBezTo>
                                <a:lnTo>
                                  <a:pt x="177" y="70"/>
                                </a:lnTo>
                                <a:close/>
                                <a:moveTo>
                                  <a:pt x="301" y="98"/>
                                </a:moveTo>
                                <a:lnTo>
                                  <a:pt x="301" y="98"/>
                                </a:lnTo>
                                <a:cubicBezTo>
                                  <a:pt x="301" y="0"/>
                                  <a:pt x="301" y="0"/>
                                  <a:pt x="301" y="0"/>
                                </a:cubicBezTo>
                                <a:cubicBezTo>
                                  <a:pt x="124" y="159"/>
                                  <a:pt x="124" y="159"/>
                                  <a:pt x="124" y="159"/>
                                </a:cubicBezTo>
                                <a:cubicBezTo>
                                  <a:pt x="301" y="327"/>
                                  <a:pt x="301" y="327"/>
                                  <a:pt x="301" y="327"/>
                                </a:cubicBezTo>
                                <a:cubicBezTo>
                                  <a:pt x="301" y="221"/>
                                  <a:pt x="301" y="221"/>
                                  <a:pt x="301" y="221"/>
                                </a:cubicBezTo>
                                <a:cubicBezTo>
                                  <a:pt x="381" y="221"/>
                                  <a:pt x="435" y="230"/>
                                  <a:pt x="496" y="336"/>
                                </a:cubicBezTo>
                                <a:cubicBezTo>
                                  <a:pt x="496" y="336"/>
                                  <a:pt x="488" y="98"/>
                                  <a:pt x="301" y="9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76" name="Freeform 25"/>
                        <wps:cNvSpPr>
                          <a:spLocks noChangeArrowheads="1"/>
                        </wps:cNvSpPr>
                        <wps:spPr bwMode="auto">
                          <a:xfrm>
                            <a:off x="28143" y="65498"/>
                            <a:ext cx="318" cy="438"/>
                          </a:xfrm>
                          <a:custGeom>
                            <a:avLst/>
                            <a:gdLst>
                              <a:gd name="T0" fmla="*/ 87680 w 346"/>
                              <a:gd name="T1" fmla="*/ 0 h 479"/>
                              <a:gd name="T2" fmla="*/ 87680 w 346"/>
                              <a:gd name="T3" fmla="*/ 0 h 479"/>
                              <a:gd name="T4" fmla="*/ 71942 w 346"/>
                              <a:gd name="T5" fmla="*/ 0 h 479"/>
                              <a:gd name="T6" fmla="*/ 71942 w 346"/>
                              <a:gd name="T7" fmla="*/ 146752 h 479"/>
                              <a:gd name="T8" fmla="*/ 35971 w 346"/>
                              <a:gd name="T9" fmla="*/ 146752 h 479"/>
                              <a:gd name="T10" fmla="*/ 4496 w 346"/>
                              <a:gd name="T11" fmla="*/ 190152 h 479"/>
                              <a:gd name="T12" fmla="*/ 55755 w 346"/>
                              <a:gd name="T13" fmla="*/ 206259 h 479"/>
                              <a:gd name="T14" fmla="*/ 87680 w 346"/>
                              <a:gd name="T15" fmla="*/ 166439 h 479"/>
                              <a:gd name="T16" fmla="*/ 87680 w 346"/>
                              <a:gd name="T17" fmla="*/ 47426 h 479"/>
                              <a:gd name="T18" fmla="*/ 115557 w 346"/>
                              <a:gd name="T19" fmla="*/ 102906 h 479"/>
                              <a:gd name="T20" fmla="*/ 123651 w 346"/>
                              <a:gd name="T21" fmla="*/ 102906 h 479"/>
                              <a:gd name="T22" fmla="*/ 87680 w 346"/>
                              <a:gd name="T23" fmla="*/ 0 h 479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60000 65536"/>
                              <a:gd name="T28" fmla="*/ 0 60000 65536"/>
                              <a:gd name="T29" fmla="*/ 0 60000 65536"/>
                              <a:gd name="T30" fmla="*/ 0 60000 65536"/>
                              <a:gd name="T31" fmla="*/ 0 60000 65536"/>
                              <a:gd name="T32" fmla="*/ 0 60000 65536"/>
                              <a:gd name="T33" fmla="*/ 0 60000 65536"/>
                              <a:gd name="T34" fmla="*/ 0 60000 65536"/>
                              <a:gd name="T35" fmla="*/ 0 60000 65536"/>
                            </a:gdLst>
                            <a:ahLst/>
                            <a:cxnLst>
                              <a:cxn ang="T24">
                                <a:pos x="T0" y="T1"/>
                              </a:cxn>
                              <a:cxn ang="T25">
                                <a:pos x="T2" y="T3"/>
                              </a:cxn>
                              <a:cxn ang="T26">
                                <a:pos x="T4" y="T5"/>
                              </a:cxn>
                              <a:cxn ang="T27">
                                <a:pos x="T6" y="T7"/>
                              </a:cxn>
                              <a:cxn ang="T28">
                                <a:pos x="T8" y="T9"/>
                              </a:cxn>
                              <a:cxn ang="T29">
                                <a:pos x="T10" y="T11"/>
                              </a:cxn>
                              <a:cxn ang="T30">
                                <a:pos x="T12" y="T13"/>
                              </a:cxn>
                              <a:cxn ang="T31">
                                <a:pos x="T14" y="T15"/>
                              </a:cxn>
                              <a:cxn ang="T32">
                                <a:pos x="T16" y="T17"/>
                              </a:cxn>
                              <a:cxn ang="T33">
                                <a:pos x="T18" y="T19"/>
                              </a:cxn>
                              <a:cxn ang="T34">
                                <a:pos x="T20" y="T21"/>
                              </a:cxn>
                              <a:cxn ang="T35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46" h="479">
                                <a:moveTo>
                                  <a:pt x="195" y="0"/>
                                </a:moveTo>
                                <a:lnTo>
                                  <a:pt x="195" y="0"/>
                                </a:lnTo>
                                <a:cubicBezTo>
                                  <a:pt x="160" y="0"/>
                                  <a:pt x="160" y="0"/>
                                  <a:pt x="160" y="0"/>
                                </a:cubicBezTo>
                                <a:cubicBezTo>
                                  <a:pt x="160" y="328"/>
                                  <a:pt x="160" y="328"/>
                                  <a:pt x="160" y="328"/>
                                </a:cubicBezTo>
                                <a:cubicBezTo>
                                  <a:pt x="133" y="319"/>
                                  <a:pt x="107" y="319"/>
                                  <a:pt x="80" y="328"/>
                                </a:cubicBezTo>
                                <a:cubicBezTo>
                                  <a:pt x="26" y="346"/>
                                  <a:pt x="0" y="390"/>
                                  <a:pt x="10" y="425"/>
                                </a:cubicBezTo>
                                <a:cubicBezTo>
                                  <a:pt x="26" y="461"/>
                                  <a:pt x="71" y="478"/>
                                  <a:pt x="124" y="461"/>
                                </a:cubicBezTo>
                                <a:cubicBezTo>
                                  <a:pt x="169" y="443"/>
                                  <a:pt x="195" y="408"/>
                                  <a:pt x="195" y="372"/>
                                </a:cubicBezTo>
                                <a:cubicBezTo>
                                  <a:pt x="195" y="106"/>
                                  <a:pt x="195" y="106"/>
                                  <a:pt x="195" y="106"/>
                                </a:cubicBezTo>
                                <a:cubicBezTo>
                                  <a:pt x="266" y="124"/>
                                  <a:pt x="266" y="212"/>
                                  <a:pt x="257" y="230"/>
                                </a:cubicBezTo>
                                <a:cubicBezTo>
                                  <a:pt x="257" y="239"/>
                                  <a:pt x="266" y="248"/>
                                  <a:pt x="275" y="230"/>
                                </a:cubicBezTo>
                                <a:cubicBezTo>
                                  <a:pt x="345" y="115"/>
                                  <a:pt x="195" y="62"/>
                                  <a:pt x="195" y="0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77" name="Freeform 48"/>
                        <wps:cNvSpPr>
                          <a:spLocks noChangeArrowheads="1"/>
                        </wps:cNvSpPr>
                        <wps:spPr bwMode="auto">
                          <a:xfrm>
                            <a:off x="28098" y="62919"/>
                            <a:ext cx="408" cy="308"/>
                          </a:xfrm>
                          <a:custGeom>
                            <a:avLst/>
                            <a:gdLst>
                              <a:gd name="T0" fmla="*/ 199576 w 445"/>
                              <a:gd name="T1" fmla="*/ 150364 h 337"/>
                              <a:gd name="T2" fmla="*/ 199576 w 445"/>
                              <a:gd name="T3" fmla="*/ 150364 h 337"/>
                              <a:gd name="T4" fmla="*/ 80010 w 445"/>
                              <a:gd name="T5" fmla="*/ 43856 h 337"/>
                              <a:gd name="T6" fmla="*/ 80010 w 445"/>
                              <a:gd name="T7" fmla="*/ 0 h 337"/>
                              <a:gd name="T8" fmla="*/ 0 w 445"/>
                              <a:gd name="T9" fmla="*/ 71155 h 337"/>
                              <a:gd name="T10" fmla="*/ 80010 w 445"/>
                              <a:gd name="T11" fmla="*/ 146337 h 337"/>
                              <a:gd name="T12" fmla="*/ 80010 w 445"/>
                              <a:gd name="T13" fmla="*/ 98900 h 337"/>
                              <a:gd name="T14" fmla="*/ 199576 w 445"/>
                              <a:gd name="T15" fmla="*/ 150364 h 337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  <a:gd name="T21" fmla="*/ 0 60000 65536"/>
                              <a:gd name="T22" fmla="*/ 0 60000 65536"/>
                              <a:gd name="T23" fmla="*/ 0 60000 65536"/>
                            </a:gdLst>
                            <a:ahLst/>
                            <a:cxnLst>
                              <a:cxn ang="T16">
                                <a:pos x="T0" y="T1"/>
                              </a:cxn>
                              <a:cxn ang="T17">
                                <a:pos x="T2" y="T3"/>
                              </a:cxn>
                              <a:cxn ang="T18">
                                <a:pos x="T4" y="T5"/>
                              </a:cxn>
                              <a:cxn ang="T19">
                                <a:pos x="T6" y="T7"/>
                              </a:cxn>
                              <a:cxn ang="T20">
                                <a:pos x="T8" y="T9"/>
                              </a:cxn>
                              <a:cxn ang="T21">
                                <a:pos x="T10" y="T11"/>
                              </a:cxn>
                              <a:cxn ang="T22">
                                <a:pos x="T12" y="T13"/>
                              </a:cxn>
                              <a:cxn ang="T23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445" h="337">
                                <a:moveTo>
                                  <a:pt x="444" y="336"/>
                                </a:moveTo>
                                <a:lnTo>
                                  <a:pt x="444" y="336"/>
                                </a:lnTo>
                                <a:cubicBezTo>
                                  <a:pt x="444" y="336"/>
                                  <a:pt x="399" y="98"/>
                                  <a:pt x="178" y="98"/>
                                </a:cubicBezTo>
                                <a:cubicBezTo>
                                  <a:pt x="178" y="0"/>
                                  <a:pt x="178" y="0"/>
                                  <a:pt x="178" y="0"/>
                                </a:cubicBezTo>
                                <a:cubicBezTo>
                                  <a:pt x="0" y="159"/>
                                  <a:pt x="0" y="159"/>
                                  <a:pt x="0" y="159"/>
                                </a:cubicBezTo>
                                <a:cubicBezTo>
                                  <a:pt x="178" y="327"/>
                                  <a:pt x="178" y="327"/>
                                  <a:pt x="178" y="327"/>
                                </a:cubicBezTo>
                                <a:cubicBezTo>
                                  <a:pt x="178" y="221"/>
                                  <a:pt x="178" y="221"/>
                                  <a:pt x="178" y="221"/>
                                </a:cubicBezTo>
                                <a:cubicBezTo>
                                  <a:pt x="293" y="221"/>
                                  <a:pt x="381" y="230"/>
                                  <a:pt x="444" y="336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78" name="Freeform 64"/>
                        <wps:cNvSpPr>
                          <a:spLocks noChangeArrowheads="1"/>
                        </wps:cNvSpPr>
                        <wps:spPr bwMode="auto">
                          <a:xfrm>
                            <a:off x="25364" y="64645"/>
                            <a:ext cx="408" cy="398"/>
                          </a:xfrm>
                          <a:custGeom>
                            <a:avLst/>
                            <a:gdLst>
                              <a:gd name="T0" fmla="*/ 100013 w 444"/>
                              <a:gd name="T1" fmla="*/ 0 h 435"/>
                              <a:gd name="T2" fmla="*/ 127944 w 444"/>
                              <a:gd name="T3" fmla="*/ 71821 h 435"/>
                              <a:gd name="T4" fmla="*/ 199574 w 444"/>
                              <a:gd name="T5" fmla="*/ 71821 h 435"/>
                              <a:gd name="T6" fmla="*/ 139657 w 444"/>
                              <a:gd name="T7" fmla="*/ 115362 h 435"/>
                              <a:gd name="T8" fmla="*/ 159479 w 444"/>
                              <a:gd name="T9" fmla="*/ 194813 h 435"/>
                              <a:gd name="T10" fmla="*/ 100013 w 444"/>
                              <a:gd name="T11" fmla="*/ 146783 h 435"/>
                              <a:gd name="T12" fmla="*/ 39645 w 444"/>
                              <a:gd name="T13" fmla="*/ 194813 h 435"/>
                              <a:gd name="T14" fmla="*/ 59917 w 444"/>
                              <a:gd name="T15" fmla="*/ 115362 h 435"/>
                              <a:gd name="T16" fmla="*/ 0 w 444"/>
                              <a:gd name="T17" fmla="*/ 71821 h 435"/>
                              <a:gd name="T18" fmla="*/ 72081 w 444"/>
                              <a:gd name="T19" fmla="*/ 71821 h 435"/>
                              <a:gd name="T20" fmla="*/ 100013 w 444"/>
                              <a:gd name="T21" fmla="*/ 0 h 435"/>
                              <a:gd name="T22" fmla="*/ 0 60000 65536"/>
                              <a:gd name="T23" fmla="*/ 0 60000 6553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60000 65536"/>
                              <a:gd name="T28" fmla="*/ 0 60000 65536"/>
                              <a:gd name="T29" fmla="*/ 0 60000 65536"/>
                              <a:gd name="T30" fmla="*/ 0 60000 65536"/>
                              <a:gd name="T31" fmla="*/ 0 60000 65536"/>
                              <a:gd name="T32" fmla="*/ 0 60000 65536"/>
                            </a:gdLst>
                            <a:ahLst/>
                            <a:cxnLst>
                              <a:cxn ang="T22">
                                <a:pos x="T0" y="T1"/>
                              </a:cxn>
                              <a:cxn ang="T23">
                                <a:pos x="T2" y="T3"/>
                              </a:cxn>
                              <a:cxn ang="T24">
                                <a:pos x="T4" y="T5"/>
                              </a:cxn>
                              <a:cxn ang="T25">
                                <a:pos x="T6" y="T7"/>
                              </a:cxn>
                              <a:cxn ang="T26">
                                <a:pos x="T8" y="T9"/>
                              </a:cxn>
                              <a:cxn ang="T27">
                                <a:pos x="T10" y="T11"/>
                              </a:cxn>
                              <a:cxn ang="T28">
                                <a:pos x="T12" y="T13"/>
                              </a:cxn>
                              <a:cxn ang="T29">
                                <a:pos x="T14" y="T15"/>
                              </a:cxn>
                              <a:cxn ang="T30">
                                <a:pos x="T16" y="T17"/>
                              </a:cxn>
                              <a:cxn ang="T31">
                                <a:pos x="T18" y="T19"/>
                              </a:cxn>
                              <a:cxn ang="T32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444" h="435">
                                <a:moveTo>
                                  <a:pt x="222" y="0"/>
                                </a:moveTo>
                                <a:lnTo>
                                  <a:pt x="284" y="160"/>
                                </a:lnTo>
                                <a:lnTo>
                                  <a:pt x="443" y="160"/>
                                </a:lnTo>
                                <a:lnTo>
                                  <a:pt x="310" y="257"/>
                                </a:lnTo>
                                <a:lnTo>
                                  <a:pt x="354" y="434"/>
                                </a:lnTo>
                                <a:lnTo>
                                  <a:pt x="222" y="327"/>
                                </a:lnTo>
                                <a:lnTo>
                                  <a:pt x="88" y="434"/>
                                </a:lnTo>
                                <a:lnTo>
                                  <a:pt x="133" y="257"/>
                                </a:lnTo>
                                <a:lnTo>
                                  <a:pt x="0" y="160"/>
                                </a:lnTo>
                                <a:lnTo>
                                  <a:pt x="160" y="160"/>
                                </a:lnTo>
                                <a:lnTo>
                                  <a:pt x="222" y="0"/>
                                </a:lnTo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79" name="Freeform 133"/>
                        <wps:cNvSpPr>
                          <a:spLocks noChangeArrowheads="1"/>
                        </wps:cNvSpPr>
                        <wps:spPr bwMode="auto">
                          <a:xfrm>
                            <a:off x="19872" y="62789"/>
                            <a:ext cx="457" cy="438"/>
                          </a:xfrm>
                          <a:custGeom>
                            <a:avLst/>
                            <a:gdLst>
                              <a:gd name="T0" fmla="*/ 191410 w 497"/>
                              <a:gd name="T1" fmla="*/ 71438 h 480"/>
                              <a:gd name="T2" fmla="*/ 191410 w 497"/>
                              <a:gd name="T3" fmla="*/ 71438 h 480"/>
                              <a:gd name="T4" fmla="*/ 167540 w 497"/>
                              <a:gd name="T5" fmla="*/ 8037 h 480"/>
                              <a:gd name="T6" fmla="*/ 155830 w 497"/>
                              <a:gd name="T7" fmla="*/ 4018 h 480"/>
                              <a:gd name="T8" fmla="*/ 4053 w 497"/>
                              <a:gd name="T9" fmla="*/ 59829 h 480"/>
                              <a:gd name="T10" fmla="*/ 0 w 497"/>
                              <a:gd name="T11" fmla="*/ 71438 h 480"/>
                              <a:gd name="T12" fmla="*/ 23870 w 497"/>
                              <a:gd name="T13" fmla="*/ 134839 h 480"/>
                              <a:gd name="T14" fmla="*/ 23870 w 497"/>
                              <a:gd name="T15" fmla="*/ 99120 h 480"/>
                              <a:gd name="T16" fmla="*/ 51793 w 497"/>
                              <a:gd name="T17" fmla="*/ 71438 h 480"/>
                              <a:gd name="T18" fmla="*/ 91426 w 497"/>
                              <a:gd name="T19" fmla="*/ 71438 h 480"/>
                              <a:gd name="T20" fmla="*/ 139166 w 497"/>
                              <a:gd name="T21" fmla="*/ 39737 h 480"/>
                              <a:gd name="T22" fmla="*/ 167540 w 497"/>
                              <a:gd name="T23" fmla="*/ 71438 h 480"/>
                              <a:gd name="T24" fmla="*/ 191410 w 497"/>
                              <a:gd name="T25" fmla="*/ 71438 h 480"/>
                              <a:gd name="T26" fmla="*/ 215280 w 497"/>
                              <a:gd name="T27" fmla="*/ 91083 h 480"/>
                              <a:gd name="T28" fmla="*/ 215280 w 497"/>
                              <a:gd name="T29" fmla="*/ 91083 h 480"/>
                              <a:gd name="T30" fmla="*/ 51793 w 497"/>
                              <a:gd name="T31" fmla="*/ 91083 h 480"/>
                              <a:gd name="T32" fmla="*/ 43686 w 497"/>
                              <a:gd name="T33" fmla="*/ 99120 h 480"/>
                              <a:gd name="T34" fmla="*/ 43686 w 497"/>
                              <a:gd name="T35" fmla="*/ 206276 h 480"/>
                              <a:gd name="T36" fmla="*/ 51793 w 497"/>
                              <a:gd name="T37" fmla="*/ 213867 h 480"/>
                              <a:gd name="T38" fmla="*/ 215280 w 497"/>
                              <a:gd name="T39" fmla="*/ 213867 h 480"/>
                              <a:gd name="T40" fmla="*/ 223387 w 497"/>
                              <a:gd name="T41" fmla="*/ 206276 h 480"/>
                              <a:gd name="T42" fmla="*/ 223387 w 497"/>
                              <a:gd name="T43" fmla="*/ 99120 h 480"/>
                              <a:gd name="T44" fmla="*/ 215280 w 497"/>
                              <a:gd name="T45" fmla="*/ 91083 h 480"/>
                              <a:gd name="T46" fmla="*/ 203570 w 497"/>
                              <a:gd name="T47" fmla="*/ 190203 h 480"/>
                              <a:gd name="T48" fmla="*/ 203570 w 497"/>
                              <a:gd name="T49" fmla="*/ 190203 h 480"/>
                              <a:gd name="T50" fmla="*/ 67556 w 497"/>
                              <a:gd name="T51" fmla="*/ 190203 h 480"/>
                              <a:gd name="T52" fmla="*/ 67556 w 497"/>
                              <a:gd name="T53" fmla="*/ 174576 h 480"/>
                              <a:gd name="T54" fmla="*/ 87823 w 497"/>
                              <a:gd name="T55" fmla="*/ 122783 h 480"/>
                              <a:gd name="T56" fmla="*/ 119350 w 497"/>
                              <a:gd name="T57" fmla="*/ 162521 h 480"/>
                              <a:gd name="T58" fmla="*/ 147723 w 497"/>
                              <a:gd name="T59" fmla="*/ 134839 h 480"/>
                              <a:gd name="T60" fmla="*/ 187357 w 497"/>
                              <a:gd name="T61" fmla="*/ 118765 h 480"/>
                              <a:gd name="T62" fmla="*/ 203570 w 497"/>
                              <a:gd name="T63" fmla="*/ 154930 h 480"/>
                              <a:gd name="T64" fmla="*/ 203570 w 497"/>
                              <a:gd name="T65" fmla="*/ 190203 h 480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</a:gdLst>
                            <a:ahLst/>
                            <a:cxnLst>
                              <a:cxn ang="T66">
                                <a:pos x="T0" y="T1"/>
                              </a:cxn>
                              <a:cxn ang="T67">
                                <a:pos x="T2" y="T3"/>
                              </a:cxn>
                              <a:cxn ang="T68">
                                <a:pos x="T4" y="T5"/>
                              </a:cxn>
                              <a:cxn ang="T69">
                                <a:pos x="T6" y="T7"/>
                              </a:cxn>
                              <a:cxn ang="T70">
                                <a:pos x="T8" y="T9"/>
                              </a:cxn>
                              <a:cxn ang="T71">
                                <a:pos x="T10" y="T11"/>
                              </a:cxn>
                              <a:cxn ang="T72">
                                <a:pos x="T12" y="T13"/>
                              </a:cxn>
                              <a:cxn ang="T73">
                                <a:pos x="T14" y="T15"/>
                              </a:cxn>
                              <a:cxn ang="T74">
                                <a:pos x="T16" y="T17"/>
                              </a:cxn>
                              <a:cxn ang="T75">
                                <a:pos x="T18" y="T19"/>
                              </a:cxn>
                              <a:cxn ang="T76">
                                <a:pos x="T20" y="T21"/>
                              </a:cxn>
                              <a:cxn ang="T77">
                                <a:pos x="T22" y="T23"/>
                              </a:cxn>
                              <a:cxn ang="T78">
                                <a:pos x="T24" y="T25"/>
                              </a:cxn>
                              <a:cxn ang="T79">
                                <a:pos x="T26" y="T27"/>
                              </a:cxn>
                              <a:cxn ang="T80">
                                <a:pos x="T28" y="T29"/>
                              </a:cxn>
                              <a:cxn ang="T81">
                                <a:pos x="T30" y="T31"/>
                              </a:cxn>
                              <a:cxn ang="T82">
                                <a:pos x="T32" y="T33"/>
                              </a:cxn>
                              <a:cxn ang="T83">
                                <a:pos x="T34" y="T35"/>
                              </a:cxn>
                              <a:cxn ang="T84">
                                <a:pos x="T36" y="T37"/>
                              </a:cxn>
                              <a:cxn ang="T85">
                                <a:pos x="T38" y="T39"/>
                              </a:cxn>
                              <a:cxn ang="T86">
                                <a:pos x="T40" y="T41"/>
                              </a:cxn>
                              <a:cxn ang="T87">
                                <a:pos x="T42" y="T43"/>
                              </a:cxn>
                              <a:cxn ang="T88">
                                <a:pos x="T44" y="T45"/>
                              </a:cxn>
                              <a:cxn ang="T89">
                                <a:pos x="T46" y="T47"/>
                              </a:cxn>
                              <a:cxn ang="T90">
                                <a:pos x="T48" y="T49"/>
                              </a:cxn>
                              <a:cxn ang="T91">
                                <a:pos x="T50" y="T51"/>
                              </a:cxn>
                              <a:cxn ang="T92">
                                <a:pos x="T52" y="T53"/>
                              </a:cxn>
                              <a:cxn ang="T93">
                                <a:pos x="T54" y="T55"/>
                              </a:cxn>
                              <a:cxn ang="T94">
                                <a:pos x="T56" y="T57"/>
                              </a:cxn>
                              <a:cxn ang="T95">
                                <a:pos x="T58" y="T59"/>
                              </a:cxn>
                              <a:cxn ang="T96">
                                <a:pos x="T60" y="T61"/>
                              </a:cxn>
                              <a:cxn ang="T97">
                                <a:pos x="T62" y="T63"/>
                              </a:cxn>
                              <a:cxn ang="T98">
                                <a:pos x="T64" y="T65"/>
                              </a:cxn>
                            </a:cxnLst>
                            <a:rect l="0" t="0" r="r" b="b"/>
                            <a:pathLst>
                              <a:path w="497" h="480">
                                <a:moveTo>
                                  <a:pt x="425" y="160"/>
                                </a:moveTo>
                                <a:lnTo>
                                  <a:pt x="425" y="160"/>
                                </a:lnTo>
                                <a:cubicBezTo>
                                  <a:pt x="372" y="18"/>
                                  <a:pt x="372" y="18"/>
                                  <a:pt x="372" y="18"/>
                                </a:cubicBezTo>
                                <a:cubicBezTo>
                                  <a:pt x="372" y="9"/>
                                  <a:pt x="354" y="0"/>
                                  <a:pt x="346" y="9"/>
                                </a:cubicBezTo>
                                <a:cubicBezTo>
                                  <a:pt x="9" y="134"/>
                                  <a:pt x="9" y="134"/>
                                  <a:pt x="9" y="134"/>
                                </a:cubicBezTo>
                                <a:cubicBezTo>
                                  <a:pt x="0" y="134"/>
                                  <a:pt x="0" y="143"/>
                                  <a:pt x="0" y="160"/>
                                </a:cubicBezTo>
                                <a:cubicBezTo>
                                  <a:pt x="53" y="302"/>
                                  <a:pt x="53" y="302"/>
                                  <a:pt x="53" y="302"/>
                                </a:cubicBezTo>
                                <a:cubicBezTo>
                                  <a:pt x="53" y="222"/>
                                  <a:pt x="53" y="222"/>
                                  <a:pt x="53" y="222"/>
                                </a:cubicBezTo>
                                <a:cubicBezTo>
                                  <a:pt x="53" y="187"/>
                                  <a:pt x="80" y="160"/>
                                  <a:pt x="115" y="160"/>
                                </a:cubicBezTo>
                                <a:cubicBezTo>
                                  <a:pt x="203" y="160"/>
                                  <a:pt x="203" y="160"/>
                                  <a:pt x="203" y="160"/>
                                </a:cubicBezTo>
                                <a:cubicBezTo>
                                  <a:pt x="309" y="89"/>
                                  <a:pt x="309" y="89"/>
                                  <a:pt x="309" y="89"/>
                                </a:cubicBezTo>
                                <a:cubicBezTo>
                                  <a:pt x="372" y="160"/>
                                  <a:pt x="372" y="160"/>
                                  <a:pt x="372" y="160"/>
                                </a:cubicBezTo>
                                <a:lnTo>
                                  <a:pt x="425" y="160"/>
                                </a:lnTo>
                                <a:close/>
                                <a:moveTo>
                                  <a:pt x="478" y="204"/>
                                </a:moveTo>
                                <a:lnTo>
                                  <a:pt x="478" y="204"/>
                                </a:lnTo>
                                <a:cubicBezTo>
                                  <a:pt x="115" y="204"/>
                                  <a:pt x="115" y="204"/>
                                  <a:pt x="115" y="204"/>
                                </a:cubicBezTo>
                                <a:cubicBezTo>
                                  <a:pt x="106" y="204"/>
                                  <a:pt x="97" y="213"/>
                                  <a:pt x="97" y="222"/>
                                </a:cubicBezTo>
                                <a:cubicBezTo>
                                  <a:pt x="97" y="462"/>
                                  <a:pt x="97" y="462"/>
                                  <a:pt x="97" y="462"/>
                                </a:cubicBezTo>
                                <a:cubicBezTo>
                                  <a:pt x="97" y="470"/>
                                  <a:pt x="106" y="479"/>
                                  <a:pt x="115" y="479"/>
                                </a:cubicBezTo>
                                <a:cubicBezTo>
                                  <a:pt x="478" y="479"/>
                                  <a:pt x="478" y="479"/>
                                  <a:pt x="478" y="479"/>
                                </a:cubicBezTo>
                                <a:cubicBezTo>
                                  <a:pt x="487" y="479"/>
                                  <a:pt x="496" y="470"/>
                                  <a:pt x="496" y="462"/>
                                </a:cubicBezTo>
                                <a:cubicBezTo>
                                  <a:pt x="496" y="222"/>
                                  <a:pt x="496" y="222"/>
                                  <a:pt x="496" y="222"/>
                                </a:cubicBezTo>
                                <a:cubicBezTo>
                                  <a:pt x="496" y="213"/>
                                  <a:pt x="487" y="204"/>
                                  <a:pt x="478" y="204"/>
                                </a:cubicBezTo>
                                <a:close/>
                                <a:moveTo>
                                  <a:pt x="452" y="426"/>
                                </a:moveTo>
                                <a:lnTo>
                                  <a:pt x="452" y="426"/>
                                </a:lnTo>
                                <a:cubicBezTo>
                                  <a:pt x="150" y="426"/>
                                  <a:pt x="150" y="426"/>
                                  <a:pt x="150" y="426"/>
                                </a:cubicBezTo>
                                <a:cubicBezTo>
                                  <a:pt x="150" y="391"/>
                                  <a:pt x="150" y="391"/>
                                  <a:pt x="150" y="391"/>
                                </a:cubicBezTo>
                                <a:cubicBezTo>
                                  <a:pt x="195" y="275"/>
                                  <a:pt x="195" y="275"/>
                                  <a:pt x="195" y="275"/>
                                </a:cubicBezTo>
                                <a:cubicBezTo>
                                  <a:pt x="265" y="364"/>
                                  <a:pt x="265" y="364"/>
                                  <a:pt x="265" y="364"/>
                                </a:cubicBezTo>
                                <a:cubicBezTo>
                                  <a:pt x="328" y="302"/>
                                  <a:pt x="328" y="302"/>
                                  <a:pt x="328" y="302"/>
                                </a:cubicBezTo>
                                <a:cubicBezTo>
                                  <a:pt x="416" y="266"/>
                                  <a:pt x="416" y="266"/>
                                  <a:pt x="416" y="266"/>
                                </a:cubicBezTo>
                                <a:cubicBezTo>
                                  <a:pt x="452" y="347"/>
                                  <a:pt x="452" y="347"/>
                                  <a:pt x="452" y="347"/>
                                </a:cubicBezTo>
                                <a:lnTo>
                                  <a:pt x="452" y="4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80" name="Freeform 87"/>
                        <wps:cNvSpPr>
                          <a:spLocks noChangeArrowheads="1"/>
                        </wps:cNvSpPr>
                        <wps:spPr bwMode="auto">
                          <a:xfrm>
                            <a:off x="24460" y="63742"/>
                            <a:ext cx="421" cy="415"/>
                          </a:xfrm>
                          <a:custGeom>
                            <a:avLst/>
                            <a:gdLst>
                              <a:gd name="T0" fmla="*/ 51370 w 462"/>
                              <a:gd name="T1" fmla="*/ 67883 h 452"/>
                              <a:gd name="T2" fmla="*/ 83086 w 462"/>
                              <a:gd name="T3" fmla="*/ 43607 h 452"/>
                              <a:gd name="T4" fmla="*/ 83086 w 462"/>
                              <a:gd name="T5" fmla="*/ 31469 h 452"/>
                              <a:gd name="T6" fmla="*/ 19655 w 462"/>
                              <a:gd name="T7" fmla="*/ 39561 h 452"/>
                              <a:gd name="T8" fmla="*/ 51370 w 462"/>
                              <a:gd name="T9" fmla="*/ 67883 h 452"/>
                              <a:gd name="T10" fmla="*/ 27695 w 462"/>
                              <a:gd name="T11" fmla="*/ 87664 h 452"/>
                              <a:gd name="T12" fmla="*/ 11614 w 462"/>
                              <a:gd name="T13" fmla="*/ 55745 h 452"/>
                              <a:gd name="T14" fmla="*/ 15634 w 462"/>
                              <a:gd name="T15" fmla="*/ 151051 h 452"/>
                              <a:gd name="T16" fmla="*/ 27695 w 462"/>
                              <a:gd name="T17" fmla="*/ 87664 h 452"/>
                              <a:gd name="T18" fmla="*/ 102741 w 462"/>
                              <a:gd name="T19" fmla="*/ 15735 h 452"/>
                              <a:gd name="T20" fmla="*/ 154558 w 462"/>
                              <a:gd name="T21" fmla="*/ 11688 h 452"/>
                              <a:gd name="T22" fmla="*/ 67452 w 462"/>
                              <a:gd name="T23" fmla="*/ 3596 h 452"/>
                              <a:gd name="T24" fmla="*/ 102741 w 462"/>
                              <a:gd name="T25" fmla="*/ 15735 h 452"/>
                              <a:gd name="T26" fmla="*/ 134456 w 462"/>
                              <a:gd name="T27" fmla="*/ 119582 h 452"/>
                              <a:gd name="T28" fmla="*/ 110781 w 462"/>
                              <a:gd name="T29" fmla="*/ 59342 h 452"/>
                              <a:gd name="T30" fmla="*/ 91127 w 462"/>
                              <a:gd name="T31" fmla="*/ 55745 h 452"/>
                              <a:gd name="T32" fmla="*/ 71472 w 462"/>
                              <a:gd name="T33" fmla="*/ 87664 h 452"/>
                              <a:gd name="T34" fmla="*/ 134456 w 462"/>
                              <a:gd name="T35" fmla="*/ 119582 h 452"/>
                              <a:gd name="T36" fmla="*/ 162152 w 462"/>
                              <a:gd name="T37" fmla="*/ 147005 h 452"/>
                              <a:gd name="T38" fmla="*/ 162152 w 462"/>
                              <a:gd name="T39" fmla="*/ 182970 h 452"/>
                              <a:gd name="T40" fmla="*/ 174213 w 462"/>
                              <a:gd name="T41" fmla="*/ 135317 h 452"/>
                              <a:gd name="T42" fmla="*/ 130436 w 462"/>
                              <a:gd name="T43" fmla="*/ 135317 h 452"/>
                              <a:gd name="T44" fmla="*/ 63431 w 462"/>
                              <a:gd name="T45" fmla="*/ 107444 h 452"/>
                              <a:gd name="T46" fmla="*/ 47797 w 462"/>
                              <a:gd name="T47" fmla="*/ 107444 h 452"/>
                              <a:gd name="T48" fmla="*/ 63431 w 462"/>
                              <a:gd name="T49" fmla="*/ 195108 h 452"/>
                              <a:gd name="T50" fmla="*/ 170192 w 462"/>
                              <a:gd name="T51" fmla="*/ 23827 h 452"/>
                              <a:gd name="T52" fmla="*/ 122842 w 462"/>
                              <a:gd name="T53" fmla="*/ 35515 h 452"/>
                              <a:gd name="T54" fmla="*/ 122842 w 462"/>
                              <a:gd name="T55" fmla="*/ 47653 h 452"/>
                              <a:gd name="T56" fmla="*/ 174213 w 462"/>
                              <a:gd name="T57" fmla="*/ 119582 h 452"/>
                              <a:gd name="T58" fmla="*/ 205928 w 462"/>
                              <a:gd name="T59" fmla="*/ 99352 h 452"/>
                              <a:gd name="T60" fmla="*/ 142497 w 462"/>
                              <a:gd name="T61" fmla="*/ 147005 h 452"/>
                              <a:gd name="T62" fmla="*/ 79066 w 462"/>
                              <a:gd name="T63" fmla="*/ 199154 h 452"/>
                              <a:gd name="T64" fmla="*/ 146517 w 462"/>
                              <a:gd name="T65" fmla="*/ 195108 h 452"/>
                              <a:gd name="T66" fmla="*/ 146517 w 462"/>
                              <a:gd name="T67" fmla="*/ 151051 h 452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</a:gdLst>
                            <a:ahLst/>
                            <a:cxnLst>
                              <a:cxn ang="T68">
                                <a:pos x="T0" y="T1"/>
                              </a:cxn>
                              <a:cxn ang="T69">
                                <a:pos x="T2" y="T3"/>
                              </a:cxn>
                              <a:cxn ang="T70">
                                <a:pos x="T4" y="T5"/>
                              </a:cxn>
                              <a:cxn ang="T71">
                                <a:pos x="T6" y="T7"/>
                              </a:cxn>
                              <a:cxn ang="T72">
                                <a:pos x="T8" y="T9"/>
                              </a:cxn>
                              <a:cxn ang="T73">
                                <a:pos x="T10" y="T11"/>
                              </a:cxn>
                              <a:cxn ang="T74">
                                <a:pos x="T12" y="T13"/>
                              </a:cxn>
                              <a:cxn ang="T75">
                                <a:pos x="T14" y="T15"/>
                              </a:cxn>
                              <a:cxn ang="T76">
                                <a:pos x="T16" y="T17"/>
                              </a:cxn>
                              <a:cxn ang="T77">
                                <a:pos x="T18" y="T19"/>
                              </a:cxn>
                              <a:cxn ang="T78">
                                <a:pos x="T20" y="T21"/>
                              </a:cxn>
                              <a:cxn ang="T79">
                                <a:pos x="T22" y="T23"/>
                              </a:cxn>
                              <a:cxn ang="T80">
                                <a:pos x="T24" y="T25"/>
                              </a:cxn>
                              <a:cxn ang="T81">
                                <a:pos x="T26" y="T27"/>
                              </a:cxn>
                              <a:cxn ang="T82">
                                <a:pos x="T28" y="T29"/>
                              </a:cxn>
                              <a:cxn ang="T83">
                                <a:pos x="T30" y="T31"/>
                              </a:cxn>
                              <a:cxn ang="T84">
                                <a:pos x="T32" y="T33"/>
                              </a:cxn>
                              <a:cxn ang="T85">
                                <a:pos x="T34" y="T35"/>
                              </a:cxn>
                              <a:cxn ang="T86">
                                <a:pos x="T36" y="T37"/>
                              </a:cxn>
                              <a:cxn ang="T87">
                                <a:pos x="T38" y="T39"/>
                              </a:cxn>
                              <a:cxn ang="T88">
                                <a:pos x="T40" y="T41"/>
                              </a:cxn>
                              <a:cxn ang="T89">
                                <a:pos x="T42" y="T43"/>
                              </a:cxn>
                              <a:cxn ang="T90">
                                <a:pos x="T44" y="T45"/>
                              </a:cxn>
                              <a:cxn ang="T91">
                                <a:pos x="T46" y="T47"/>
                              </a:cxn>
                              <a:cxn ang="T92">
                                <a:pos x="T48" y="T49"/>
                              </a:cxn>
                              <a:cxn ang="T93">
                                <a:pos x="T50" y="T51"/>
                              </a:cxn>
                              <a:cxn ang="T94">
                                <a:pos x="T52" y="T53"/>
                              </a:cxn>
                              <a:cxn ang="T95">
                                <a:pos x="T54" y="T55"/>
                              </a:cxn>
                              <a:cxn ang="T96">
                                <a:pos x="T56" y="T57"/>
                              </a:cxn>
                              <a:cxn ang="T97">
                                <a:pos x="T58" y="T59"/>
                              </a:cxn>
                              <a:cxn ang="T98">
                                <a:pos x="T60" y="T61"/>
                              </a:cxn>
                              <a:cxn ang="T99">
                                <a:pos x="T62" y="T63"/>
                              </a:cxn>
                              <a:cxn ang="T100">
                                <a:pos x="T64" y="T65"/>
                              </a:cxn>
                              <a:cxn ang="T101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462" h="452">
                                <a:moveTo>
                                  <a:pt x="115" y="151"/>
                                </a:moveTo>
                                <a:lnTo>
                                  <a:pt x="115" y="151"/>
                                </a:lnTo>
                                <a:lnTo>
                                  <a:pt x="124" y="151"/>
                                </a:lnTo>
                                <a:cubicBezTo>
                                  <a:pt x="142" y="132"/>
                                  <a:pt x="160" y="115"/>
                                  <a:pt x="186" y="97"/>
                                </a:cubicBezTo>
                                <a:lnTo>
                                  <a:pt x="186" y="88"/>
                                </a:lnTo>
                                <a:cubicBezTo>
                                  <a:pt x="186" y="79"/>
                                  <a:pt x="186" y="79"/>
                                  <a:pt x="186" y="70"/>
                                </a:cubicBezTo>
                                <a:cubicBezTo>
                                  <a:pt x="160" y="53"/>
                                  <a:pt x="133" y="44"/>
                                  <a:pt x="107" y="26"/>
                                </a:cubicBezTo>
                                <a:cubicBezTo>
                                  <a:pt x="89" y="44"/>
                                  <a:pt x="62" y="62"/>
                                  <a:pt x="44" y="88"/>
                                </a:cubicBezTo>
                                <a:cubicBezTo>
                                  <a:pt x="62" y="115"/>
                                  <a:pt x="71" y="132"/>
                                  <a:pt x="89" y="151"/>
                                </a:cubicBezTo>
                                <a:cubicBezTo>
                                  <a:pt x="98" y="151"/>
                                  <a:pt x="107" y="151"/>
                                  <a:pt x="115" y="151"/>
                                </a:cubicBezTo>
                                <a:close/>
                                <a:moveTo>
                                  <a:pt x="62" y="195"/>
                                </a:moveTo>
                                <a:lnTo>
                                  <a:pt x="62" y="195"/>
                                </a:lnTo>
                                <a:cubicBezTo>
                                  <a:pt x="62" y="186"/>
                                  <a:pt x="62" y="186"/>
                                  <a:pt x="71" y="177"/>
                                </a:cubicBezTo>
                                <a:cubicBezTo>
                                  <a:pt x="54" y="160"/>
                                  <a:pt x="35" y="141"/>
                                  <a:pt x="26" y="124"/>
                                </a:cubicBezTo>
                                <a:cubicBezTo>
                                  <a:pt x="9" y="151"/>
                                  <a:pt x="0" y="186"/>
                                  <a:pt x="0" y="221"/>
                                </a:cubicBezTo>
                                <a:cubicBezTo>
                                  <a:pt x="0" y="266"/>
                                  <a:pt x="9" y="310"/>
                                  <a:pt x="35" y="336"/>
                                </a:cubicBezTo>
                                <a:cubicBezTo>
                                  <a:pt x="44" y="301"/>
                                  <a:pt x="54" y="257"/>
                                  <a:pt x="71" y="221"/>
                                </a:cubicBezTo>
                                <a:cubicBezTo>
                                  <a:pt x="71" y="221"/>
                                  <a:pt x="62" y="204"/>
                                  <a:pt x="62" y="195"/>
                                </a:cubicBezTo>
                                <a:close/>
                                <a:moveTo>
                                  <a:pt x="230" y="35"/>
                                </a:moveTo>
                                <a:lnTo>
                                  <a:pt x="230" y="35"/>
                                </a:lnTo>
                                <a:cubicBezTo>
                                  <a:pt x="239" y="35"/>
                                  <a:pt x="257" y="44"/>
                                  <a:pt x="266" y="53"/>
                                </a:cubicBezTo>
                                <a:cubicBezTo>
                                  <a:pt x="292" y="35"/>
                                  <a:pt x="319" y="35"/>
                                  <a:pt x="346" y="26"/>
                                </a:cubicBezTo>
                                <a:cubicBezTo>
                                  <a:pt x="310" y="8"/>
                                  <a:pt x="275" y="0"/>
                                  <a:pt x="230" y="0"/>
                                </a:cubicBezTo>
                                <a:cubicBezTo>
                                  <a:pt x="204" y="0"/>
                                  <a:pt x="177" y="0"/>
                                  <a:pt x="151" y="8"/>
                                </a:cubicBezTo>
                                <a:cubicBezTo>
                                  <a:pt x="168" y="17"/>
                                  <a:pt x="186" y="35"/>
                                  <a:pt x="204" y="44"/>
                                </a:cubicBezTo>
                                <a:cubicBezTo>
                                  <a:pt x="213" y="44"/>
                                  <a:pt x="221" y="35"/>
                                  <a:pt x="230" y="35"/>
                                </a:cubicBezTo>
                                <a:close/>
                                <a:moveTo>
                                  <a:pt x="301" y="266"/>
                                </a:moveTo>
                                <a:lnTo>
                                  <a:pt x="301" y="266"/>
                                </a:lnTo>
                                <a:cubicBezTo>
                                  <a:pt x="310" y="257"/>
                                  <a:pt x="310" y="257"/>
                                  <a:pt x="319" y="248"/>
                                </a:cubicBezTo>
                                <a:cubicBezTo>
                                  <a:pt x="301" y="204"/>
                                  <a:pt x="275" y="168"/>
                                  <a:pt x="248" y="132"/>
                                </a:cubicBezTo>
                                <a:cubicBezTo>
                                  <a:pt x="248" y="132"/>
                                  <a:pt x="239" y="132"/>
                                  <a:pt x="230" y="132"/>
                                </a:cubicBezTo>
                                <a:cubicBezTo>
                                  <a:pt x="221" y="132"/>
                                  <a:pt x="213" y="132"/>
                                  <a:pt x="204" y="124"/>
                                </a:cubicBezTo>
                                <a:cubicBezTo>
                                  <a:pt x="186" y="141"/>
                                  <a:pt x="168" y="151"/>
                                  <a:pt x="151" y="168"/>
                                </a:cubicBezTo>
                                <a:cubicBezTo>
                                  <a:pt x="160" y="177"/>
                                  <a:pt x="160" y="186"/>
                                  <a:pt x="160" y="195"/>
                                </a:cubicBezTo>
                                <a:cubicBezTo>
                                  <a:pt x="160" y="204"/>
                                  <a:pt x="160" y="204"/>
                                  <a:pt x="160" y="213"/>
                                </a:cubicBezTo>
                                <a:cubicBezTo>
                                  <a:pt x="204" y="239"/>
                                  <a:pt x="248" y="257"/>
                                  <a:pt x="301" y="266"/>
                                </a:cubicBezTo>
                                <a:close/>
                                <a:moveTo>
                                  <a:pt x="363" y="327"/>
                                </a:moveTo>
                                <a:lnTo>
                                  <a:pt x="363" y="327"/>
                                </a:lnTo>
                                <a:cubicBezTo>
                                  <a:pt x="363" y="336"/>
                                  <a:pt x="363" y="354"/>
                                  <a:pt x="363" y="363"/>
                                </a:cubicBezTo>
                                <a:cubicBezTo>
                                  <a:pt x="363" y="372"/>
                                  <a:pt x="363" y="389"/>
                                  <a:pt x="363" y="407"/>
                                </a:cubicBezTo>
                                <a:cubicBezTo>
                                  <a:pt x="399" y="380"/>
                                  <a:pt x="434" y="336"/>
                                  <a:pt x="443" y="292"/>
                                </a:cubicBezTo>
                                <a:cubicBezTo>
                                  <a:pt x="426" y="301"/>
                                  <a:pt x="408" y="301"/>
                                  <a:pt x="390" y="301"/>
                                </a:cubicBezTo>
                                <a:cubicBezTo>
                                  <a:pt x="390" y="319"/>
                                  <a:pt x="381" y="327"/>
                                  <a:pt x="363" y="327"/>
                                </a:cubicBezTo>
                                <a:close/>
                                <a:moveTo>
                                  <a:pt x="292" y="301"/>
                                </a:moveTo>
                                <a:lnTo>
                                  <a:pt x="292" y="301"/>
                                </a:lnTo>
                                <a:cubicBezTo>
                                  <a:pt x="239" y="292"/>
                                  <a:pt x="186" y="266"/>
                                  <a:pt x="142" y="239"/>
                                </a:cubicBezTo>
                                <a:cubicBezTo>
                                  <a:pt x="133" y="239"/>
                                  <a:pt x="124" y="248"/>
                                  <a:pt x="115" y="248"/>
                                </a:cubicBezTo>
                                <a:cubicBezTo>
                                  <a:pt x="107" y="248"/>
                                  <a:pt x="107" y="248"/>
                                  <a:pt x="107" y="239"/>
                                </a:cubicBezTo>
                                <a:cubicBezTo>
                                  <a:pt x="79" y="283"/>
                                  <a:pt x="71" y="327"/>
                                  <a:pt x="62" y="380"/>
                                </a:cubicBezTo>
                                <a:cubicBezTo>
                                  <a:pt x="89" y="398"/>
                                  <a:pt x="115" y="425"/>
                                  <a:pt x="142" y="434"/>
                                </a:cubicBezTo>
                                <a:cubicBezTo>
                                  <a:pt x="177" y="380"/>
                                  <a:pt x="230" y="327"/>
                                  <a:pt x="292" y="301"/>
                                </a:cubicBezTo>
                                <a:close/>
                                <a:moveTo>
                                  <a:pt x="381" y="53"/>
                                </a:moveTo>
                                <a:lnTo>
                                  <a:pt x="381" y="53"/>
                                </a:lnTo>
                                <a:cubicBezTo>
                                  <a:pt x="346" y="62"/>
                                  <a:pt x="310" y="70"/>
                                  <a:pt x="275" y="79"/>
                                </a:cubicBezTo>
                                <a:lnTo>
                                  <a:pt x="283" y="88"/>
                                </a:lnTo>
                                <a:cubicBezTo>
                                  <a:pt x="283" y="97"/>
                                  <a:pt x="275" y="97"/>
                                  <a:pt x="275" y="106"/>
                                </a:cubicBezTo>
                                <a:cubicBezTo>
                                  <a:pt x="310" y="141"/>
                                  <a:pt x="328" y="186"/>
                                  <a:pt x="346" y="239"/>
                                </a:cubicBezTo>
                                <a:cubicBezTo>
                                  <a:pt x="363" y="239"/>
                                  <a:pt x="381" y="248"/>
                                  <a:pt x="390" y="266"/>
                                </a:cubicBezTo>
                                <a:cubicBezTo>
                                  <a:pt x="417" y="266"/>
                                  <a:pt x="434" y="266"/>
                                  <a:pt x="452" y="257"/>
                                </a:cubicBezTo>
                                <a:cubicBezTo>
                                  <a:pt x="461" y="248"/>
                                  <a:pt x="461" y="230"/>
                                  <a:pt x="461" y="221"/>
                                </a:cubicBezTo>
                                <a:cubicBezTo>
                                  <a:pt x="461" y="160"/>
                                  <a:pt x="426" y="97"/>
                                  <a:pt x="381" y="53"/>
                                </a:cubicBezTo>
                                <a:close/>
                                <a:moveTo>
                                  <a:pt x="319" y="327"/>
                                </a:moveTo>
                                <a:lnTo>
                                  <a:pt x="319" y="327"/>
                                </a:lnTo>
                                <a:cubicBezTo>
                                  <a:pt x="257" y="354"/>
                                  <a:pt x="213" y="389"/>
                                  <a:pt x="177" y="443"/>
                                </a:cubicBezTo>
                                <a:cubicBezTo>
                                  <a:pt x="195" y="451"/>
                                  <a:pt x="213" y="451"/>
                                  <a:pt x="230" y="451"/>
                                </a:cubicBezTo>
                                <a:cubicBezTo>
                                  <a:pt x="266" y="451"/>
                                  <a:pt x="292" y="443"/>
                                  <a:pt x="328" y="434"/>
                                </a:cubicBezTo>
                                <a:cubicBezTo>
                                  <a:pt x="328" y="407"/>
                                  <a:pt x="337" y="380"/>
                                  <a:pt x="337" y="363"/>
                                </a:cubicBezTo>
                                <a:cubicBezTo>
                                  <a:pt x="337" y="354"/>
                                  <a:pt x="337" y="345"/>
                                  <a:pt x="328" y="336"/>
                                </a:cubicBezTo>
                                <a:cubicBezTo>
                                  <a:pt x="328" y="327"/>
                                  <a:pt x="319" y="327"/>
                                  <a:pt x="319" y="327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81" name="Freeform 2"/>
                        <wps:cNvSpPr>
                          <a:spLocks noChangeArrowheads="1"/>
                        </wps:cNvSpPr>
                        <wps:spPr bwMode="auto">
                          <a:xfrm>
                            <a:off x="22668" y="63766"/>
                            <a:ext cx="227" cy="366"/>
                          </a:xfrm>
                          <a:custGeom>
                            <a:avLst/>
                            <a:gdLst>
                              <a:gd name="T0" fmla="*/ 55786 w 249"/>
                              <a:gd name="T1" fmla="*/ 0 h 400"/>
                              <a:gd name="T2" fmla="*/ 55786 w 249"/>
                              <a:gd name="T3" fmla="*/ 0 h 400"/>
                              <a:gd name="T4" fmla="*/ 0 w 249"/>
                              <a:gd name="T5" fmla="*/ 56059 h 400"/>
                              <a:gd name="T6" fmla="*/ 55786 w 249"/>
                              <a:gd name="T7" fmla="*/ 178940 h 400"/>
                              <a:gd name="T8" fmla="*/ 110679 w 249"/>
                              <a:gd name="T9" fmla="*/ 56059 h 400"/>
                              <a:gd name="T10" fmla="*/ 55786 w 249"/>
                              <a:gd name="T11" fmla="*/ 0 h 400"/>
                              <a:gd name="T12" fmla="*/ 55786 w 249"/>
                              <a:gd name="T13" fmla="*/ 87900 h 400"/>
                              <a:gd name="T14" fmla="*/ 55786 w 249"/>
                              <a:gd name="T15" fmla="*/ 87900 h 400"/>
                              <a:gd name="T16" fmla="*/ 23653 w 249"/>
                              <a:gd name="T17" fmla="*/ 56059 h 400"/>
                              <a:gd name="T18" fmla="*/ 55786 w 249"/>
                              <a:gd name="T19" fmla="*/ 24217 h 400"/>
                              <a:gd name="T20" fmla="*/ 87026 w 249"/>
                              <a:gd name="T21" fmla="*/ 56059 h 400"/>
                              <a:gd name="T22" fmla="*/ 55786 w 249"/>
                              <a:gd name="T23" fmla="*/ 87900 h 400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60000 65536"/>
                              <a:gd name="T28" fmla="*/ 0 60000 65536"/>
                              <a:gd name="T29" fmla="*/ 0 60000 65536"/>
                              <a:gd name="T30" fmla="*/ 0 60000 65536"/>
                              <a:gd name="T31" fmla="*/ 0 60000 65536"/>
                              <a:gd name="T32" fmla="*/ 0 60000 65536"/>
                              <a:gd name="T33" fmla="*/ 0 60000 65536"/>
                              <a:gd name="T34" fmla="*/ 0 60000 65536"/>
                              <a:gd name="T35" fmla="*/ 0 60000 65536"/>
                            </a:gdLst>
                            <a:ahLst/>
                            <a:cxnLst>
                              <a:cxn ang="T24">
                                <a:pos x="T0" y="T1"/>
                              </a:cxn>
                              <a:cxn ang="T25">
                                <a:pos x="T2" y="T3"/>
                              </a:cxn>
                              <a:cxn ang="T26">
                                <a:pos x="T4" y="T5"/>
                              </a:cxn>
                              <a:cxn ang="T27">
                                <a:pos x="T6" y="T7"/>
                              </a:cxn>
                              <a:cxn ang="T28">
                                <a:pos x="T8" y="T9"/>
                              </a:cxn>
                              <a:cxn ang="T29">
                                <a:pos x="T10" y="T11"/>
                              </a:cxn>
                              <a:cxn ang="T30">
                                <a:pos x="T12" y="T13"/>
                              </a:cxn>
                              <a:cxn ang="T31">
                                <a:pos x="T14" y="T15"/>
                              </a:cxn>
                              <a:cxn ang="T32">
                                <a:pos x="T16" y="T17"/>
                              </a:cxn>
                              <a:cxn ang="T33">
                                <a:pos x="T18" y="T19"/>
                              </a:cxn>
                              <a:cxn ang="T34">
                                <a:pos x="T20" y="T21"/>
                              </a:cxn>
                              <a:cxn ang="T35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249" h="400">
                                <a:moveTo>
                                  <a:pt x="125" y="0"/>
                                </a:moveTo>
                                <a:lnTo>
                                  <a:pt x="125" y="0"/>
                                </a:lnTo>
                                <a:cubicBezTo>
                                  <a:pt x="53" y="0"/>
                                  <a:pt x="0" y="54"/>
                                  <a:pt x="0" y="125"/>
                                </a:cubicBezTo>
                                <a:cubicBezTo>
                                  <a:pt x="0" y="240"/>
                                  <a:pt x="125" y="399"/>
                                  <a:pt x="125" y="399"/>
                                </a:cubicBezTo>
                                <a:cubicBezTo>
                                  <a:pt x="125" y="399"/>
                                  <a:pt x="248" y="240"/>
                                  <a:pt x="248" y="125"/>
                                </a:cubicBezTo>
                                <a:cubicBezTo>
                                  <a:pt x="248" y="54"/>
                                  <a:pt x="195" y="0"/>
                                  <a:pt x="125" y="0"/>
                                </a:cubicBezTo>
                                <a:close/>
                                <a:moveTo>
                                  <a:pt x="125" y="196"/>
                                </a:moveTo>
                                <a:lnTo>
                                  <a:pt x="125" y="196"/>
                                </a:lnTo>
                                <a:cubicBezTo>
                                  <a:pt x="88" y="196"/>
                                  <a:pt x="53" y="160"/>
                                  <a:pt x="53" y="125"/>
                                </a:cubicBezTo>
                                <a:cubicBezTo>
                                  <a:pt x="53" y="89"/>
                                  <a:pt x="88" y="54"/>
                                  <a:pt x="125" y="54"/>
                                </a:cubicBezTo>
                                <a:cubicBezTo>
                                  <a:pt x="159" y="54"/>
                                  <a:pt x="195" y="89"/>
                                  <a:pt x="195" y="125"/>
                                </a:cubicBezTo>
                                <a:cubicBezTo>
                                  <a:pt x="195" y="160"/>
                                  <a:pt x="159" y="196"/>
                                  <a:pt x="125" y="19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82" name="Freeform 9"/>
                        <wps:cNvSpPr>
                          <a:spLocks noChangeArrowheads="1"/>
                        </wps:cNvSpPr>
                        <wps:spPr bwMode="auto">
                          <a:xfrm>
                            <a:off x="26275" y="63753"/>
                            <a:ext cx="392" cy="392"/>
                          </a:xfrm>
                          <a:custGeom>
                            <a:avLst/>
                            <a:gdLst>
                              <a:gd name="T0" fmla="*/ 95593 w 426"/>
                              <a:gd name="T1" fmla="*/ 0 h 426"/>
                              <a:gd name="T2" fmla="*/ 95593 w 426"/>
                              <a:gd name="T3" fmla="*/ 0 h 426"/>
                              <a:gd name="T4" fmla="*/ 0 w 426"/>
                              <a:gd name="T5" fmla="*/ 96044 h 426"/>
                              <a:gd name="T6" fmla="*/ 95593 w 426"/>
                              <a:gd name="T7" fmla="*/ 191636 h 426"/>
                              <a:gd name="T8" fmla="*/ 191636 w 426"/>
                              <a:gd name="T9" fmla="*/ 96044 h 426"/>
                              <a:gd name="T10" fmla="*/ 95593 w 426"/>
                              <a:gd name="T11" fmla="*/ 0 h 426"/>
                              <a:gd name="T12" fmla="*/ 103258 w 426"/>
                              <a:gd name="T13" fmla="*/ 175854 h 426"/>
                              <a:gd name="T14" fmla="*/ 103258 w 426"/>
                              <a:gd name="T15" fmla="*/ 175854 h 426"/>
                              <a:gd name="T16" fmla="*/ 103258 w 426"/>
                              <a:gd name="T17" fmla="*/ 131665 h 426"/>
                              <a:gd name="T18" fmla="*/ 87476 w 426"/>
                              <a:gd name="T19" fmla="*/ 131665 h 426"/>
                              <a:gd name="T20" fmla="*/ 87476 w 426"/>
                              <a:gd name="T21" fmla="*/ 175854 h 426"/>
                              <a:gd name="T22" fmla="*/ 15782 w 426"/>
                              <a:gd name="T23" fmla="*/ 103709 h 426"/>
                              <a:gd name="T24" fmla="*/ 59520 w 426"/>
                              <a:gd name="T25" fmla="*/ 103709 h 426"/>
                              <a:gd name="T26" fmla="*/ 59520 w 426"/>
                              <a:gd name="T27" fmla="*/ 87927 h 426"/>
                              <a:gd name="T28" fmla="*/ 15782 w 426"/>
                              <a:gd name="T29" fmla="*/ 87927 h 426"/>
                              <a:gd name="T30" fmla="*/ 87476 w 426"/>
                              <a:gd name="T31" fmla="*/ 19840 h 426"/>
                              <a:gd name="T32" fmla="*/ 87476 w 426"/>
                              <a:gd name="T33" fmla="*/ 64029 h 426"/>
                              <a:gd name="T34" fmla="*/ 103258 w 426"/>
                              <a:gd name="T35" fmla="*/ 64029 h 426"/>
                              <a:gd name="T36" fmla="*/ 103258 w 426"/>
                              <a:gd name="T37" fmla="*/ 19840 h 426"/>
                              <a:gd name="T38" fmla="*/ 171345 w 426"/>
                              <a:gd name="T39" fmla="*/ 87927 h 426"/>
                              <a:gd name="T40" fmla="*/ 131665 w 426"/>
                              <a:gd name="T41" fmla="*/ 87927 h 426"/>
                              <a:gd name="T42" fmla="*/ 131665 w 426"/>
                              <a:gd name="T43" fmla="*/ 103709 h 426"/>
                              <a:gd name="T44" fmla="*/ 171345 w 426"/>
                              <a:gd name="T45" fmla="*/ 103709 h 426"/>
                              <a:gd name="T46" fmla="*/ 103258 w 426"/>
                              <a:gd name="T47" fmla="*/ 175854 h 426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</a:gdLst>
                            <a:ahLst/>
                            <a:cxnLst>
                              <a:cxn ang="T48">
                                <a:pos x="T0" y="T1"/>
                              </a:cxn>
                              <a:cxn ang="T49">
                                <a:pos x="T2" y="T3"/>
                              </a:cxn>
                              <a:cxn ang="T50">
                                <a:pos x="T4" y="T5"/>
                              </a:cxn>
                              <a:cxn ang="T51">
                                <a:pos x="T6" y="T7"/>
                              </a:cxn>
                              <a:cxn ang="T52">
                                <a:pos x="T8" y="T9"/>
                              </a:cxn>
                              <a:cxn ang="T53">
                                <a:pos x="T10" y="T11"/>
                              </a:cxn>
                              <a:cxn ang="T54">
                                <a:pos x="T12" y="T13"/>
                              </a:cxn>
                              <a:cxn ang="T55">
                                <a:pos x="T14" y="T15"/>
                              </a:cxn>
                              <a:cxn ang="T56">
                                <a:pos x="T16" y="T17"/>
                              </a:cxn>
                              <a:cxn ang="T57">
                                <a:pos x="T18" y="T19"/>
                              </a:cxn>
                              <a:cxn ang="T58">
                                <a:pos x="T20" y="T21"/>
                              </a:cxn>
                              <a:cxn ang="T59">
                                <a:pos x="T22" y="T23"/>
                              </a:cxn>
                              <a:cxn ang="T60">
                                <a:pos x="T24" y="T25"/>
                              </a:cxn>
                              <a:cxn ang="T61">
                                <a:pos x="T26" y="T27"/>
                              </a:cxn>
                              <a:cxn ang="T62">
                                <a:pos x="T28" y="T29"/>
                              </a:cxn>
                              <a:cxn ang="T63">
                                <a:pos x="T30" y="T31"/>
                              </a:cxn>
                              <a:cxn ang="T64">
                                <a:pos x="T32" y="T33"/>
                              </a:cxn>
                              <a:cxn ang="T65">
                                <a:pos x="T34" y="T35"/>
                              </a:cxn>
                              <a:cxn ang="T66">
                                <a:pos x="T36" y="T37"/>
                              </a:cxn>
                              <a:cxn ang="T67">
                                <a:pos x="T38" y="T39"/>
                              </a:cxn>
                              <a:cxn ang="T68">
                                <a:pos x="T40" y="T41"/>
                              </a:cxn>
                              <a:cxn ang="T69">
                                <a:pos x="T42" y="T43"/>
                              </a:cxn>
                              <a:cxn ang="T70">
                                <a:pos x="T44" y="T45"/>
                              </a:cxn>
                              <a:cxn ang="T71">
                                <a:pos x="T46" y="T47"/>
                              </a:cxn>
                            </a:cxnLst>
                            <a:rect l="0" t="0" r="r" b="b"/>
                            <a:pathLst>
                              <a:path w="426" h="426">
                                <a:moveTo>
                                  <a:pt x="212" y="0"/>
                                </a:moveTo>
                                <a:lnTo>
                                  <a:pt x="212" y="0"/>
                                </a:lnTo>
                                <a:cubicBezTo>
                                  <a:pt x="97" y="0"/>
                                  <a:pt x="0" y="97"/>
                                  <a:pt x="0" y="213"/>
                                </a:cubicBezTo>
                                <a:cubicBezTo>
                                  <a:pt x="0" y="336"/>
                                  <a:pt x="97" y="425"/>
                                  <a:pt x="212" y="425"/>
                                </a:cubicBezTo>
                                <a:cubicBezTo>
                                  <a:pt x="327" y="425"/>
                                  <a:pt x="425" y="336"/>
                                  <a:pt x="425" y="213"/>
                                </a:cubicBezTo>
                                <a:cubicBezTo>
                                  <a:pt x="425" y="97"/>
                                  <a:pt x="327" y="0"/>
                                  <a:pt x="212" y="0"/>
                                </a:cubicBezTo>
                                <a:close/>
                                <a:moveTo>
                                  <a:pt x="229" y="390"/>
                                </a:moveTo>
                                <a:lnTo>
                                  <a:pt x="229" y="390"/>
                                </a:lnTo>
                                <a:cubicBezTo>
                                  <a:pt x="229" y="292"/>
                                  <a:pt x="229" y="292"/>
                                  <a:pt x="229" y="292"/>
                                </a:cubicBezTo>
                                <a:cubicBezTo>
                                  <a:pt x="194" y="292"/>
                                  <a:pt x="194" y="292"/>
                                  <a:pt x="194" y="292"/>
                                </a:cubicBezTo>
                                <a:cubicBezTo>
                                  <a:pt x="194" y="390"/>
                                  <a:pt x="194" y="390"/>
                                  <a:pt x="194" y="390"/>
                                </a:cubicBezTo>
                                <a:cubicBezTo>
                                  <a:pt x="114" y="380"/>
                                  <a:pt x="44" y="310"/>
                                  <a:pt x="35" y="230"/>
                                </a:cubicBezTo>
                                <a:cubicBezTo>
                                  <a:pt x="132" y="230"/>
                                  <a:pt x="132" y="230"/>
                                  <a:pt x="132" y="230"/>
                                </a:cubicBezTo>
                                <a:cubicBezTo>
                                  <a:pt x="132" y="195"/>
                                  <a:pt x="132" y="195"/>
                                  <a:pt x="132" y="195"/>
                                </a:cubicBezTo>
                                <a:cubicBezTo>
                                  <a:pt x="35" y="195"/>
                                  <a:pt x="35" y="195"/>
                                  <a:pt x="35" y="195"/>
                                </a:cubicBezTo>
                                <a:cubicBezTo>
                                  <a:pt x="44" y="115"/>
                                  <a:pt x="114" y="53"/>
                                  <a:pt x="194" y="44"/>
                                </a:cubicBezTo>
                                <a:cubicBezTo>
                                  <a:pt x="194" y="142"/>
                                  <a:pt x="194" y="142"/>
                                  <a:pt x="194" y="142"/>
                                </a:cubicBezTo>
                                <a:cubicBezTo>
                                  <a:pt x="229" y="142"/>
                                  <a:pt x="229" y="142"/>
                                  <a:pt x="229" y="142"/>
                                </a:cubicBezTo>
                                <a:cubicBezTo>
                                  <a:pt x="229" y="44"/>
                                  <a:pt x="229" y="44"/>
                                  <a:pt x="229" y="44"/>
                                </a:cubicBezTo>
                                <a:cubicBezTo>
                                  <a:pt x="310" y="53"/>
                                  <a:pt x="380" y="115"/>
                                  <a:pt x="380" y="195"/>
                                </a:cubicBezTo>
                                <a:cubicBezTo>
                                  <a:pt x="292" y="195"/>
                                  <a:pt x="292" y="195"/>
                                  <a:pt x="292" y="195"/>
                                </a:cubicBezTo>
                                <a:cubicBezTo>
                                  <a:pt x="292" y="230"/>
                                  <a:pt x="292" y="230"/>
                                  <a:pt x="292" y="230"/>
                                </a:cubicBezTo>
                                <a:cubicBezTo>
                                  <a:pt x="380" y="230"/>
                                  <a:pt x="380" y="230"/>
                                  <a:pt x="380" y="230"/>
                                </a:cubicBezTo>
                                <a:cubicBezTo>
                                  <a:pt x="380" y="310"/>
                                  <a:pt x="310" y="380"/>
                                  <a:pt x="229" y="39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83" name="Freeform 30"/>
                        <wps:cNvSpPr>
                          <a:spLocks noChangeArrowheads="1"/>
                        </wps:cNvSpPr>
                        <wps:spPr bwMode="auto">
                          <a:xfrm>
                            <a:off x="20732" y="66435"/>
                            <a:ext cx="454" cy="431"/>
                          </a:xfrm>
                          <a:custGeom>
                            <a:avLst/>
                            <a:gdLst>
                              <a:gd name="T0" fmla="*/ 59356 w 498"/>
                              <a:gd name="T1" fmla="*/ 210688 h 470"/>
                              <a:gd name="T2" fmla="*/ 59356 w 498"/>
                              <a:gd name="T3" fmla="*/ 210688 h 470"/>
                              <a:gd name="T4" fmla="*/ 83009 w 498"/>
                              <a:gd name="T5" fmla="*/ 210688 h 470"/>
                              <a:gd name="T6" fmla="*/ 130762 w 498"/>
                              <a:gd name="T7" fmla="*/ 119045 h 470"/>
                              <a:gd name="T8" fmla="*/ 190117 w 498"/>
                              <a:gd name="T9" fmla="*/ 119045 h 470"/>
                              <a:gd name="T10" fmla="*/ 221804 w 498"/>
                              <a:gd name="T11" fmla="*/ 103322 h 470"/>
                              <a:gd name="T12" fmla="*/ 190117 w 498"/>
                              <a:gd name="T13" fmla="*/ 87599 h 470"/>
                              <a:gd name="T14" fmla="*/ 130762 w 498"/>
                              <a:gd name="T15" fmla="*/ 87599 h 470"/>
                              <a:gd name="T16" fmla="*/ 83009 w 498"/>
                              <a:gd name="T17" fmla="*/ 0 h 470"/>
                              <a:gd name="T18" fmla="*/ 59356 w 498"/>
                              <a:gd name="T19" fmla="*/ 0 h 470"/>
                              <a:gd name="T20" fmla="*/ 87026 w 498"/>
                              <a:gd name="T21" fmla="*/ 87599 h 470"/>
                              <a:gd name="T22" fmla="*/ 47753 w 498"/>
                              <a:gd name="T23" fmla="*/ 87599 h 470"/>
                              <a:gd name="T24" fmla="*/ 23653 w 498"/>
                              <a:gd name="T25" fmla="*/ 67384 h 470"/>
                              <a:gd name="T26" fmla="*/ 0 w 498"/>
                              <a:gd name="T27" fmla="*/ 67384 h 470"/>
                              <a:gd name="T28" fmla="*/ 16066 w 498"/>
                              <a:gd name="T29" fmla="*/ 103322 h 470"/>
                              <a:gd name="T30" fmla="*/ 0 w 498"/>
                              <a:gd name="T31" fmla="*/ 143304 h 470"/>
                              <a:gd name="T32" fmla="*/ 23653 w 498"/>
                              <a:gd name="T33" fmla="*/ 143304 h 470"/>
                              <a:gd name="T34" fmla="*/ 47753 w 498"/>
                              <a:gd name="T35" fmla="*/ 119045 h 470"/>
                              <a:gd name="T36" fmla="*/ 87026 w 498"/>
                              <a:gd name="T37" fmla="*/ 119045 h 470"/>
                              <a:gd name="T38" fmla="*/ 59356 w 498"/>
                              <a:gd name="T39" fmla="*/ 210688 h 470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</a:gdLst>
                            <a:ahLst/>
                            <a:cxnLst>
                              <a:cxn ang="T40">
                                <a:pos x="T0" y="T1"/>
                              </a:cxn>
                              <a:cxn ang="T41">
                                <a:pos x="T2" y="T3"/>
                              </a:cxn>
                              <a:cxn ang="T42">
                                <a:pos x="T4" y="T5"/>
                              </a:cxn>
                              <a:cxn ang="T43">
                                <a:pos x="T6" y="T7"/>
                              </a:cxn>
                              <a:cxn ang="T44">
                                <a:pos x="T8" y="T9"/>
                              </a:cxn>
                              <a:cxn ang="T45">
                                <a:pos x="T10" y="T11"/>
                              </a:cxn>
                              <a:cxn ang="T46">
                                <a:pos x="T12" y="T13"/>
                              </a:cxn>
                              <a:cxn ang="T47">
                                <a:pos x="T14" y="T15"/>
                              </a:cxn>
                              <a:cxn ang="T48">
                                <a:pos x="T16" y="T17"/>
                              </a:cxn>
                              <a:cxn ang="T49">
                                <a:pos x="T18" y="T19"/>
                              </a:cxn>
                              <a:cxn ang="T50">
                                <a:pos x="T20" y="T21"/>
                              </a:cxn>
                              <a:cxn ang="T51">
                                <a:pos x="T22" y="T23"/>
                              </a:cxn>
                              <a:cxn ang="T52">
                                <a:pos x="T24" y="T25"/>
                              </a:cxn>
                              <a:cxn ang="T53">
                                <a:pos x="T26" y="T27"/>
                              </a:cxn>
                              <a:cxn ang="T54">
                                <a:pos x="T28" y="T29"/>
                              </a:cxn>
                              <a:cxn ang="T55">
                                <a:pos x="T30" y="T31"/>
                              </a:cxn>
                              <a:cxn ang="T56">
                                <a:pos x="T32" y="T33"/>
                              </a:cxn>
                              <a:cxn ang="T57">
                                <a:pos x="T34" y="T35"/>
                              </a:cxn>
                              <a:cxn ang="T58">
                                <a:pos x="T36" y="T37"/>
                              </a:cxn>
                              <a:cxn ang="T59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498" h="470">
                                <a:moveTo>
                                  <a:pt x="133" y="469"/>
                                </a:moveTo>
                                <a:lnTo>
                                  <a:pt x="133" y="469"/>
                                </a:lnTo>
                                <a:cubicBezTo>
                                  <a:pt x="186" y="469"/>
                                  <a:pt x="186" y="469"/>
                                  <a:pt x="186" y="469"/>
                                </a:cubicBezTo>
                                <a:cubicBezTo>
                                  <a:pt x="293" y="265"/>
                                  <a:pt x="293" y="265"/>
                                  <a:pt x="293" y="265"/>
                                </a:cubicBezTo>
                                <a:cubicBezTo>
                                  <a:pt x="426" y="265"/>
                                  <a:pt x="426" y="265"/>
                                  <a:pt x="426" y="265"/>
                                </a:cubicBezTo>
                                <a:cubicBezTo>
                                  <a:pt x="426" y="265"/>
                                  <a:pt x="497" y="265"/>
                                  <a:pt x="497" y="230"/>
                                </a:cubicBezTo>
                                <a:cubicBezTo>
                                  <a:pt x="497" y="195"/>
                                  <a:pt x="426" y="195"/>
                                  <a:pt x="426" y="195"/>
                                </a:cubicBezTo>
                                <a:cubicBezTo>
                                  <a:pt x="293" y="195"/>
                                  <a:pt x="293" y="195"/>
                                  <a:pt x="293" y="195"/>
                                </a:cubicBezTo>
                                <a:cubicBezTo>
                                  <a:pt x="186" y="0"/>
                                  <a:pt x="186" y="0"/>
                                  <a:pt x="186" y="0"/>
                                </a:cubicBezTo>
                                <a:cubicBezTo>
                                  <a:pt x="133" y="0"/>
                                  <a:pt x="133" y="0"/>
                                  <a:pt x="133" y="0"/>
                                </a:cubicBezTo>
                                <a:cubicBezTo>
                                  <a:pt x="195" y="195"/>
                                  <a:pt x="195" y="195"/>
                                  <a:pt x="195" y="195"/>
                                </a:cubicBezTo>
                                <a:cubicBezTo>
                                  <a:pt x="107" y="195"/>
                                  <a:pt x="107" y="195"/>
                                  <a:pt x="107" y="195"/>
                                </a:cubicBezTo>
                                <a:cubicBezTo>
                                  <a:pt x="53" y="150"/>
                                  <a:pt x="53" y="150"/>
                                  <a:pt x="53" y="150"/>
                                </a:cubicBezTo>
                                <a:cubicBezTo>
                                  <a:pt x="0" y="150"/>
                                  <a:pt x="0" y="150"/>
                                  <a:pt x="0" y="150"/>
                                </a:cubicBezTo>
                                <a:cubicBezTo>
                                  <a:pt x="36" y="230"/>
                                  <a:pt x="36" y="230"/>
                                  <a:pt x="36" y="230"/>
                                </a:cubicBezTo>
                                <a:cubicBezTo>
                                  <a:pt x="0" y="319"/>
                                  <a:pt x="0" y="319"/>
                                  <a:pt x="0" y="319"/>
                                </a:cubicBezTo>
                                <a:cubicBezTo>
                                  <a:pt x="53" y="319"/>
                                  <a:pt x="53" y="319"/>
                                  <a:pt x="53" y="319"/>
                                </a:cubicBezTo>
                                <a:cubicBezTo>
                                  <a:pt x="107" y="265"/>
                                  <a:pt x="107" y="265"/>
                                  <a:pt x="107" y="265"/>
                                </a:cubicBezTo>
                                <a:cubicBezTo>
                                  <a:pt x="195" y="265"/>
                                  <a:pt x="195" y="265"/>
                                  <a:pt x="195" y="265"/>
                                </a:cubicBezTo>
                                <a:lnTo>
                                  <a:pt x="133" y="469"/>
                                </a:lnTo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84" name="Freeform 78"/>
                        <wps:cNvSpPr>
                          <a:spLocks noChangeArrowheads="1"/>
                        </wps:cNvSpPr>
                        <wps:spPr bwMode="auto">
                          <a:xfrm>
                            <a:off x="28120" y="64645"/>
                            <a:ext cx="363" cy="369"/>
                          </a:xfrm>
                          <a:custGeom>
                            <a:avLst/>
                            <a:gdLst>
                              <a:gd name="T0" fmla="*/ 169779 w 399"/>
                              <a:gd name="T1" fmla="*/ 152019 h 400"/>
                              <a:gd name="T2" fmla="*/ 169779 w 399"/>
                              <a:gd name="T3" fmla="*/ 152019 h 400"/>
                              <a:gd name="T4" fmla="*/ 130119 w 399"/>
                              <a:gd name="T5" fmla="*/ 108133 h 400"/>
                              <a:gd name="T6" fmla="*/ 138140 w 399"/>
                              <a:gd name="T7" fmla="*/ 71938 h 400"/>
                              <a:gd name="T8" fmla="*/ 67288 w 399"/>
                              <a:gd name="T9" fmla="*/ 0 h 400"/>
                              <a:gd name="T10" fmla="*/ 0 w 399"/>
                              <a:gd name="T11" fmla="*/ 68318 h 400"/>
                              <a:gd name="T12" fmla="*/ 71298 w 399"/>
                              <a:gd name="T13" fmla="*/ 140256 h 400"/>
                              <a:gd name="T14" fmla="*/ 102491 w 399"/>
                              <a:gd name="T15" fmla="*/ 132112 h 400"/>
                              <a:gd name="T16" fmla="*/ 146161 w 399"/>
                              <a:gd name="T17" fmla="*/ 176451 h 400"/>
                              <a:gd name="T18" fmla="*/ 161758 w 399"/>
                              <a:gd name="T19" fmla="*/ 176451 h 400"/>
                              <a:gd name="T20" fmla="*/ 173344 w 399"/>
                              <a:gd name="T21" fmla="*/ 164687 h 400"/>
                              <a:gd name="T22" fmla="*/ 169779 w 399"/>
                              <a:gd name="T23" fmla="*/ 152019 h 400"/>
                              <a:gd name="T24" fmla="*/ 19607 w 399"/>
                              <a:gd name="T25" fmla="*/ 68318 h 400"/>
                              <a:gd name="T26" fmla="*/ 19607 w 399"/>
                              <a:gd name="T27" fmla="*/ 68318 h 400"/>
                              <a:gd name="T28" fmla="*/ 67288 w 399"/>
                              <a:gd name="T29" fmla="*/ 19907 h 400"/>
                              <a:gd name="T30" fmla="*/ 118533 w 399"/>
                              <a:gd name="T31" fmla="*/ 71938 h 400"/>
                              <a:gd name="T32" fmla="*/ 71298 w 399"/>
                              <a:gd name="T33" fmla="*/ 120348 h 400"/>
                              <a:gd name="T34" fmla="*/ 19607 w 399"/>
                              <a:gd name="T35" fmla="*/ 68318 h 400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</a:gdLst>
                            <a:ahLst/>
                            <a:cxnLst>
                              <a:cxn ang="T36">
                                <a:pos x="T0" y="T1"/>
                              </a:cxn>
                              <a:cxn ang="T37">
                                <a:pos x="T2" y="T3"/>
                              </a:cxn>
                              <a:cxn ang="T38">
                                <a:pos x="T4" y="T5"/>
                              </a:cxn>
                              <a:cxn ang="T39">
                                <a:pos x="T6" y="T7"/>
                              </a:cxn>
                              <a:cxn ang="T40">
                                <a:pos x="T8" y="T9"/>
                              </a:cxn>
                              <a:cxn ang="T41">
                                <a:pos x="T10" y="T11"/>
                              </a:cxn>
                              <a:cxn ang="T42">
                                <a:pos x="T12" y="T13"/>
                              </a:cxn>
                              <a:cxn ang="T43">
                                <a:pos x="T14" y="T15"/>
                              </a:cxn>
                              <a:cxn ang="T44">
                                <a:pos x="T16" y="T17"/>
                              </a:cxn>
                              <a:cxn ang="T45">
                                <a:pos x="T18" y="T19"/>
                              </a:cxn>
                              <a:cxn ang="T46">
                                <a:pos x="T20" y="T21"/>
                              </a:cxn>
                              <a:cxn ang="T47">
                                <a:pos x="T22" y="T23"/>
                              </a:cxn>
                              <a:cxn ang="T48">
                                <a:pos x="T24" y="T25"/>
                              </a:cxn>
                              <a:cxn ang="T49">
                                <a:pos x="T26" y="T27"/>
                              </a:cxn>
                              <a:cxn ang="T50">
                                <a:pos x="T28" y="T29"/>
                              </a:cxn>
                              <a:cxn ang="T51">
                                <a:pos x="T30" y="T31"/>
                              </a:cxn>
                              <a:cxn ang="T52">
                                <a:pos x="T32" y="T33"/>
                              </a:cxn>
                              <a:cxn ang="T53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399" h="400">
                                <a:moveTo>
                                  <a:pt x="381" y="336"/>
                                </a:moveTo>
                                <a:lnTo>
                                  <a:pt x="381" y="336"/>
                                </a:lnTo>
                                <a:cubicBezTo>
                                  <a:pt x="292" y="239"/>
                                  <a:pt x="292" y="239"/>
                                  <a:pt x="292" y="239"/>
                                </a:cubicBezTo>
                                <a:cubicBezTo>
                                  <a:pt x="301" y="212"/>
                                  <a:pt x="310" y="186"/>
                                  <a:pt x="310" y="159"/>
                                </a:cubicBezTo>
                                <a:cubicBezTo>
                                  <a:pt x="310" y="71"/>
                                  <a:pt x="239" y="0"/>
                                  <a:pt x="151" y="0"/>
                                </a:cubicBezTo>
                                <a:cubicBezTo>
                                  <a:pt x="70" y="0"/>
                                  <a:pt x="0" y="71"/>
                                  <a:pt x="0" y="151"/>
                                </a:cubicBezTo>
                                <a:cubicBezTo>
                                  <a:pt x="0" y="239"/>
                                  <a:pt x="70" y="310"/>
                                  <a:pt x="160" y="310"/>
                                </a:cubicBezTo>
                                <a:cubicBezTo>
                                  <a:pt x="186" y="310"/>
                                  <a:pt x="213" y="302"/>
                                  <a:pt x="230" y="292"/>
                                </a:cubicBezTo>
                                <a:cubicBezTo>
                                  <a:pt x="328" y="390"/>
                                  <a:pt x="328" y="390"/>
                                  <a:pt x="328" y="390"/>
                                </a:cubicBezTo>
                                <a:cubicBezTo>
                                  <a:pt x="336" y="399"/>
                                  <a:pt x="354" y="399"/>
                                  <a:pt x="363" y="390"/>
                                </a:cubicBezTo>
                                <a:cubicBezTo>
                                  <a:pt x="389" y="364"/>
                                  <a:pt x="389" y="364"/>
                                  <a:pt x="389" y="364"/>
                                </a:cubicBezTo>
                                <a:cubicBezTo>
                                  <a:pt x="398" y="355"/>
                                  <a:pt x="389" y="346"/>
                                  <a:pt x="381" y="336"/>
                                </a:cubicBezTo>
                                <a:close/>
                                <a:moveTo>
                                  <a:pt x="44" y="151"/>
                                </a:moveTo>
                                <a:lnTo>
                                  <a:pt x="44" y="151"/>
                                </a:lnTo>
                                <a:cubicBezTo>
                                  <a:pt x="44" y="98"/>
                                  <a:pt x="98" y="44"/>
                                  <a:pt x="151" y="44"/>
                                </a:cubicBezTo>
                                <a:cubicBezTo>
                                  <a:pt x="213" y="44"/>
                                  <a:pt x="266" y="98"/>
                                  <a:pt x="266" y="159"/>
                                </a:cubicBezTo>
                                <a:cubicBezTo>
                                  <a:pt x="266" y="221"/>
                                  <a:pt x="213" y="266"/>
                                  <a:pt x="160" y="266"/>
                                </a:cubicBezTo>
                                <a:cubicBezTo>
                                  <a:pt x="98" y="266"/>
                                  <a:pt x="44" y="212"/>
                                  <a:pt x="44" y="15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93" name="Freeform 29"/>
                        <wps:cNvSpPr>
                          <a:spLocks noChangeArrowheads="1"/>
                        </wps:cNvSpPr>
                        <wps:spPr bwMode="auto">
                          <a:xfrm>
                            <a:off x="21710" y="65498"/>
                            <a:ext cx="408" cy="421"/>
                          </a:xfrm>
                          <a:custGeom>
                            <a:avLst/>
                            <a:gdLst>
                              <a:gd name="T0" fmla="*/ 111726 w 444"/>
                              <a:gd name="T1" fmla="*/ 150538 h 462"/>
                              <a:gd name="T2" fmla="*/ 111726 w 444"/>
                              <a:gd name="T3" fmla="*/ 150538 h 462"/>
                              <a:gd name="T4" fmla="*/ 144162 w 444"/>
                              <a:gd name="T5" fmla="*/ 114802 h 462"/>
                              <a:gd name="T6" fmla="*/ 199574 w 444"/>
                              <a:gd name="T7" fmla="*/ 31716 h 462"/>
                              <a:gd name="T8" fmla="*/ 191916 w 444"/>
                              <a:gd name="T9" fmla="*/ 23675 h 462"/>
                              <a:gd name="T10" fmla="*/ 155875 w 444"/>
                              <a:gd name="T11" fmla="*/ 23675 h 462"/>
                              <a:gd name="T12" fmla="*/ 100013 w 444"/>
                              <a:gd name="T13" fmla="*/ 0 h 462"/>
                              <a:gd name="T14" fmla="*/ 44150 w 444"/>
                              <a:gd name="T15" fmla="*/ 23675 h 462"/>
                              <a:gd name="T16" fmla="*/ 8109 w 444"/>
                              <a:gd name="T17" fmla="*/ 23675 h 462"/>
                              <a:gd name="T18" fmla="*/ 0 w 444"/>
                              <a:gd name="T19" fmla="*/ 31716 h 462"/>
                              <a:gd name="T20" fmla="*/ 55863 w 444"/>
                              <a:gd name="T21" fmla="*/ 114802 h 462"/>
                              <a:gd name="T22" fmla="*/ 87849 w 444"/>
                              <a:gd name="T23" fmla="*/ 150538 h 462"/>
                              <a:gd name="T24" fmla="*/ 87849 w 444"/>
                              <a:gd name="T25" fmla="*/ 166172 h 462"/>
                              <a:gd name="T26" fmla="*/ 48204 w 444"/>
                              <a:gd name="T27" fmla="*/ 185827 h 462"/>
                              <a:gd name="T28" fmla="*/ 100013 w 444"/>
                              <a:gd name="T29" fmla="*/ 205928 h 462"/>
                              <a:gd name="T30" fmla="*/ 147766 w 444"/>
                              <a:gd name="T31" fmla="*/ 185827 h 462"/>
                              <a:gd name="T32" fmla="*/ 111726 w 444"/>
                              <a:gd name="T33" fmla="*/ 166172 h 462"/>
                              <a:gd name="T34" fmla="*/ 111726 w 444"/>
                              <a:gd name="T35" fmla="*/ 150538 h 462"/>
                              <a:gd name="T36" fmla="*/ 144162 w 444"/>
                              <a:gd name="T37" fmla="*/ 94700 h 462"/>
                              <a:gd name="T38" fmla="*/ 144162 w 444"/>
                              <a:gd name="T39" fmla="*/ 94700 h 462"/>
                              <a:gd name="T40" fmla="*/ 155875 w 444"/>
                              <a:gd name="T41" fmla="*/ 39756 h 462"/>
                              <a:gd name="T42" fmla="*/ 183807 w 444"/>
                              <a:gd name="T43" fmla="*/ 39756 h 462"/>
                              <a:gd name="T44" fmla="*/ 144162 w 444"/>
                              <a:gd name="T45" fmla="*/ 94700 h 462"/>
                              <a:gd name="T46" fmla="*/ 100013 w 444"/>
                              <a:gd name="T47" fmla="*/ 16081 h 462"/>
                              <a:gd name="T48" fmla="*/ 100013 w 444"/>
                              <a:gd name="T49" fmla="*/ 16081 h 462"/>
                              <a:gd name="T50" fmla="*/ 144162 w 444"/>
                              <a:gd name="T51" fmla="*/ 31716 h 462"/>
                              <a:gd name="T52" fmla="*/ 100013 w 444"/>
                              <a:gd name="T53" fmla="*/ 51370 h 462"/>
                              <a:gd name="T54" fmla="*/ 55863 w 444"/>
                              <a:gd name="T55" fmla="*/ 31716 h 462"/>
                              <a:gd name="T56" fmla="*/ 100013 w 444"/>
                              <a:gd name="T57" fmla="*/ 16081 h 462"/>
                              <a:gd name="T58" fmla="*/ 16218 w 444"/>
                              <a:gd name="T59" fmla="*/ 39756 h 462"/>
                              <a:gd name="T60" fmla="*/ 16218 w 444"/>
                              <a:gd name="T61" fmla="*/ 39756 h 462"/>
                              <a:gd name="T62" fmla="*/ 44150 w 444"/>
                              <a:gd name="T63" fmla="*/ 39756 h 462"/>
                              <a:gd name="T64" fmla="*/ 55863 w 444"/>
                              <a:gd name="T65" fmla="*/ 94700 h 462"/>
                              <a:gd name="T66" fmla="*/ 16218 w 444"/>
                              <a:gd name="T67" fmla="*/ 39756 h 462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</a:gdLst>
                            <a:ahLst/>
                            <a:cxnLst>
                              <a:cxn ang="T68">
                                <a:pos x="T0" y="T1"/>
                              </a:cxn>
                              <a:cxn ang="T69">
                                <a:pos x="T2" y="T3"/>
                              </a:cxn>
                              <a:cxn ang="T70">
                                <a:pos x="T4" y="T5"/>
                              </a:cxn>
                              <a:cxn ang="T71">
                                <a:pos x="T6" y="T7"/>
                              </a:cxn>
                              <a:cxn ang="T72">
                                <a:pos x="T8" y="T9"/>
                              </a:cxn>
                              <a:cxn ang="T73">
                                <a:pos x="T10" y="T11"/>
                              </a:cxn>
                              <a:cxn ang="T74">
                                <a:pos x="T12" y="T13"/>
                              </a:cxn>
                              <a:cxn ang="T75">
                                <a:pos x="T14" y="T15"/>
                              </a:cxn>
                              <a:cxn ang="T76">
                                <a:pos x="T16" y="T17"/>
                              </a:cxn>
                              <a:cxn ang="T77">
                                <a:pos x="T18" y="T19"/>
                              </a:cxn>
                              <a:cxn ang="T78">
                                <a:pos x="T20" y="T21"/>
                              </a:cxn>
                              <a:cxn ang="T79">
                                <a:pos x="T22" y="T23"/>
                              </a:cxn>
                              <a:cxn ang="T80">
                                <a:pos x="T24" y="T25"/>
                              </a:cxn>
                              <a:cxn ang="T81">
                                <a:pos x="T26" y="T27"/>
                              </a:cxn>
                              <a:cxn ang="T82">
                                <a:pos x="T28" y="T29"/>
                              </a:cxn>
                              <a:cxn ang="T83">
                                <a:pos x="T30" y="T31"/>
                              </a:cxn>
                              <a:cxn ang="T84">
                                <a:pos x="T32" y="T33"/>
                              </a:cxn>
                              <a:cxn ang="T85">
                                <a:pos x="T34" y="T35"/>
                              </a:cxn>
                              <a:cxn ang="T86">
                                <a:pos x="T36" y="T37"/>
                              </a:cxn>
                              <a:cxn ang="T87">
                                <a:pos x="T38" y="T39"/>
                              </a:cxn>
                              <a:cxn ang="T88">
                                <a:pos x="T40" y="T41"/>
                              </a:cxn>
                              <a:cxn ang="T89">
                                <a:pos x="T42" y="T43"/>
                              </a:cxn>
                              <a:cxn ang="T90">
                                <a:pos x="T44" y="T45"/>
                              </a:cxn>
                              <a:cxn ang="T91">
                                <a:pos x="T46" y="T47"/>
                              </a:cxn>
                              <a:cxn ang="T92">
                                <a:pos x="T48" y="T49"/>
                              </a:cxn>
                              <a:cxn ang="T93">
                                <a:pos x="T50" y="T51"/>
                              </a:cxn>
                              <a:cxn ang="T94">
                                <a:pos x="T52" y="T53"/>
                              </a:cxn>
                              <a:cxn ang="T95">
                                <a:pos x="T54" y="T55"/>
                              </a:cxn>
                              <a:cxn ang="T96">
                                <a:pos x="T56" y="T57"/>
                              </a:cxn>
                              <a:cxn ang="T97">
                                <a:pos x="T58" y="T59"/>
                              </a:cxn>
                              <a:cxn ang="T98">
                                <a:pos x="T60" y="T61"/>
                              </a:cxn>
                              <a:cxn ang="T99">
                                <a:pos x="T62" y="T63"/>
                              </a:cxn>
                              <a:cxn ang="T100">
                                <a:pos x="T64" y="T65"/>
                              </a:cxn>
                              <a:cxn ang="T101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444" h="462">
                                <a:moveTo>
                                  <a:pt x="248" y="337"/>
                                </a:moveTo>
                                <a:lnTo>
                                  <a:pt x="248" y="337"/>
                                </a:lnTo>
                                <a:cubicBezTo>
                                  <a:pt x="248" y="302"/>
                                  <a:pt x="275" y="283"/>
                                  <a:pt x="320" y="257"/>
                                </a:cubicBezTo>
                                <a:cubicBezTo>
                                  <a:pt x="373" y="221"/>
                                  <a:pt x="443" y="177"/>
                                  <a:pt x="443" y="71"/>
                                </a:cubicBezTo>
                                <a:cubicBezTo>
                                  <a:pt x="443" y="62"/>
                                  <a:pt x="434" y="53"/>
                                  <a:pt x="426" y="53"/>
                                </a:cubicBezTo>
                                <a:cubicBezTo>
                                  <a:pt x="346" y="53"/>
                                  <a:pt x="346" y="53"/>
                                  <a:pt x="346" y="53"/>
                                </a:cubicBezTo>
                                <a:cubicBezTo>
                                  <a:pt x="328" y="27"/>
                                  <a:pt x="293" y="0"/>
                                  <a:pt x="222" y="0"/>
                                </a:cubicBezTo>
                                <a:cubicBezTo>
                                  <a:pt x="151" y="0"/>
                                  <a:pt x="116" y="27"/>
                                  <a:pt x="98" y="53"/>
                                </a:cubicBezTo>
                                <a:cubicBezTo>
                                  <a:pt x="18" y="53"/>
                                  <a:pt x="18" y="53"/>
                                  <a:pt x="18" y="53"/>
                                </a:cubicBezTo>
                                <a:cubicBezTo>
                                  <a:pt x="9" y="53"/>
                                  <a:pt x="0" y="62"/>
                                  <a:pt x="0" y="71"/>
                                </a:cubicBezTo>
                                <a:cubicBezTo>
                                  <a:pt x="0" y="177"/>
                                  <a:pt x="62" y="221"/>
                                  <a:pt x="124" y="257"/>
                                </a:cubicBezTo>
                                <a:cubicBezTo>
                                  <a:pt x="169" y="283"/>
                                  <a:pt x="195" y="302"/>
                                  <a:pt x="195" y="337"/>
                                </a:cubicBezTo>
                                <a:cubicBezTo>
                                  <a:pt x="195" y="372"/>
                                  <a:pt x="195" y="372"/>
                                  <a:pt x="195" y="372"/>
                                </a:cubicBezTo>
                                <a:cubicBezTo>
                                  <a:pt x="142" y="381"/>
                                  <a:pt x="107" y="399"/>
                                  <a:pt x="107" y="416"/>
                                </a:cubicBezTo>
                                <a:cubicBezTo>
                                  <a:pt x="107" y="443"/>
                                  <a:pt x="160" y="461"/>
                                  <a:pt x="222" y="461"/>
                                </a:cubicBezTo>
                                <a:cubicBezTo>
                                  <a:pt x="283" y="461"/>
                                  <a:pt x="328" y="443"/>
                                  <a:pt x="328" y="416"/>
                                </a:cubicBezTo>
                                <a:cubicBezTo>
                                  <a:pt x="328" y="399"/>
                                  <a:pt x="302" y="381"/>
                                  <a:pt x="248" y="372"/>
                                </a:cubicBezTo>
                                <a:lnTo>
                                  <a:pt x="248" y="337"/>
                                </a:lnTo>
                                <a:close/>
                                <a:moveTo>
                                  <a:pt x="320" y="212"/>
                                </a:moveTo>
                                <a:lnTo>
                                  <a:pt x="320" y="212"/>
                                </a:lnTo>
                                <a:cubicBezTo>
                                  <a:pt x="337" y="186"/>
                                  <a:pt x="346" y="142"/>
                                  <a:pt x="346" y="89"/>
                                </a:cubicBezTo>
                                <a:cubicBezTo>
                                  <a:pt x="408" y="89"/>
                                  <a:pt x="408" y="89"/>
                                  <a:pt x="408" y="89"/>
                                </a:cubicBezTo>
                                <a:cubicBezTo>
                                  <a:pt x="399" y="151"/>
                                  <a:pt x="364" y="186"/>
                                  <a:pt x="320" y="212"/>
                                </a:cubicBezTo>
                                <a:close/>
                                <a:moveTo>
                                  <a:pt x="222" y="36"/>
                                </a:moveTo>
                                <a:lnTo>
                                  <a:pt x="222" y="36"/>
                                </a:lnTo>
                                <a:cubicBezTo>
                                  <a:pt x="293" y="36"/>
                                  <a:pt x="320" y="62"/>
                                  <a:pt x="320" y="71"/>
                                </a:cubicBezTo>
                                <a:cubicBezTo>
                                  <a:pt x="320" y="80"/>
                                  <a:pt x="293" y="106"/>
                                  <a:pt x="222" y="115"/>
                                </a:cubicBezTo>
                                <a:cubicBezTo>
                                  <a:pt x="151" y="106"/>
                                  <a:pt x="124" y="80"/>
                                  <a:pt x="124" y="71"/>
                                </a:cubicBezTo>
                                <a:cubicBezTo>
                                  <a:pt x="124" y="62"/>
                                  <a:pt x="151" y="36"/>
                                  <a:pt x="222" y="36"/>
                                </a:cubicBezTo>
                                <a:close/>
                                <a:moveTo>
                                  <a:pt x="36" y="89"/>
                                </a:moveTo>
                                <a:lnTo>
                                  <a:pt x="36" y="89"/>
                                </a:lnTo>
                                <a:cubicBezTo>
                                  <a:pt x="98" y="89"/>
                                  <a:pt x="98" y="89"/>
                                  <a:pt x="98" y="89"/>
                                </a:cubicBezTo>
                                <a:cubicBezTo>
                                  <a:pt x="98" y="142"/>
                                  <a:pt x="107" y="186"/>
                                  <a:pt x="124" y="212"/>
                                </a:cubicBezTo>
                                <a:cubicBezTo>
                                  <a:pt x="80" y="186"/>
                                  <a:pt x="36" y="151"/>
                                  <a:pt x="36" y="8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94" name="Freeform 24"/>
                        <wps:cNvSpPr>
                          <a:spLocks noChangeArrowheads="1"/>
                        </wps:cNvSpPr>
                        <wps:spPr bwMode="auto">
                          <a:xfrm>
                            <a:off x="23544" y="62873"/>
                            <a:ext cx="457" cy="363"/>
                          </a:xfrm>
                          <a:custGeom>
                            <a:avLst/>
                            <a:gdLst>
                              <a:gd name="T0" fmla="*/ 111694 w 497"/>
                              <a:gd name="T1" fmla="*/ 66842 h 399"/>
                              <a:gd name="T2" fmla="*/ 111694 w 497"/>
                              <a:gd name="T3" fmla="*/ 66842 h 399"/>
                              <a:gd name="T4" fmla="*/ 79717 w 497"/>
                              <a:gd name="T5" fmla="*/ 98481 h 399"/>
                              <a:gd name="T6" fmla="*/ 111694 w 497"/>
                              <a:gd name="T7" fmla="*/ 130119 h 399"/>
                              <a:gd name="T8" fmla="*/ 143671 w 497"/>
                              <a:gd name="T9" fmla="*/ 98481 h 399"/>
                              <a:gd name="T10" fmla="*/ 111694 w 497"/>
                              <a:gd name="T11" fmla="*/ 66842 h 399"/>
                              <a:gd name="T12" fmla="*/ 199067 w 497"/>
                              <a:gd name="T13" fmla="*/ 31193 h 399"/>
                              <a:gd name="T14" fmla="*/ 199067 w 497"/>
                              <a:gd name="T15" fmla="*/ 31193 h 399"/>
                              <a:gd name="T16" fmla="*/ 175197 w 497"/>
                              <a:gd name="T17" fmla="*/ 31193 h 399"/>
                              <a:gd name="T18" fmla="*/ 163487 w 497"/>
                              <a:gd name="T19" fmla="*/ 27182 h 399"/>
                              <a:gd name="T20" fmla="*/ 159434 w 497"/>
                              <a:gd name="T21" fmla="*/ 3565 h 399"/>
                              <a:gd name="T22" fmla="*/ 147274 w 497"/>
                              <a:gd name="T23" fmla="*/ 0 h 399"/>
                              <a:gd name="T24" fmla="*/ 71610 w 497"/>
                              <a:gd name="T25" fmla="*/ 0 h 399"/>
                              <a:gd name="T26" fmla="*/ 63954 w 497"/>
                              <a:gd name="T27" fmla="*/ 3565 h 399"/>
                              <a:gd name="T28" fmla="*/ 55397 w 497"/>
                              <a:gd name="T29" fmla="*/ 27182 h 399"/>
                              <a:gd name="T30" fmla="*/ 47740 w 497"/>
                              <a:gd name="T31" fmla="*/ 31193 h 399"/>
                              <a:gd name="T32" fmla="*/ 23870 w 497"/>
                              <a:gd name="T33" fmla="*/ 31193 h 399"/>
                              <a:gd name="T34" fmla="*/ 0 w 497"/>
                              <a:gd name="T35" fmla="*/ 54811 h 399"/>
                              <a:gd name="T36" fmla="*/ 0 w 497"/>
                              <a:gd name="T37" fmla="*/ 153737 h 399"/>
                              <a:gd name="T38" fmla="*/ 23870 w 497"/>
                              <a:gd name="T39" fmla="*/ 177354 h 399"/>
                              <a:gd name="T40" fmla="*/ 199067 w 497"/>
                              <a:gd name="T41" fmla="*/ 177354 h 399"/>
                              <a:gd name="T42" fmla="*/ 223388 w 497"/>
                              <a:gd name="T43" fmla="*/ 153737 h 399"/>
                              <a:gd name="T44" fmla="*/ 223388 w 497"/>
                              <a:gd name="T45" fmla="*/ 54811 h 399"/>
                              <a:gd name="T46" fmla="*/ 199067 w 497"/>
                              <a:gd name="T47" fmla="*/ 31193 h 399"/>
                              <a:gd name="T48" fmla="*/ 111694 w 497"/>
                              <a:gd name="T49" fmla="*/ 153737 h 399"/>
                              <a:gd name="T50" fmla="*/ 111694 w 497"/>
                              <a:gd name="T51" fmla="*/ 153737 h 399"/>
                              <a:gd name="T52" fmla="*/ 55397 w 497"/>
                              <a:gd name="T53" fmla="*/ 98481 h 399"/>
                              <a:gd name="T54" fmla="*/ 111694 w 497"/>
                              <a:gd name="T55" fmla="*/ 43225 h 399"/>
                              <a:gd name="T56" fmla="*/ 167541 w 497"/>
                              <a:gd name="T57" fmla="*/ 98481 h 399"/>
                              <a:gd name="T58" fmla="*/ 111694 w 497"/>
                              <a:gd name="T59" fmla="*/ 153737 h 399"/>
                              <a:gd name="T60" fmla="*/ 191411 w 497"/>
                              <a:gd name="T61" fmla="*/ 70853 h 399"/>
                              <a:gd name="T62" fmla="*/ 191411 w 497"/>
                              <a:gd name="T63" fmla="*/ 70853 h 399"/>
                              <a:gd name="T64" fmla="*/ 183304 w 497"/>
                              <a:gd name="T65" fmla="*/ 62832 h 399"/>
                              <a:gd name="T66" fmla="*/ 191411 w 497"/>
                              <a:gd name="T67" fmla="*/ 54811 h 399"/>
                              <a:gd name="T68" fmla="*/ 199067 w 497"/>
                              <a:gd name="T69" fmla="*/ 62832 h 399"/>
                              <a:gd name="T70" fmla="*/ 191411 w 497"/>
                              <a:gd name="T71" fmla="*/ 70853 h 399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</a:gdLst>
                            <a:ahLst/>
                            <a:cxnLst>
                              <a:cxn ang="T72">
                                <a:pos x="T0" y="T1"/>
                              </a:cxn>
                              <a:cxn ang="T73">
                                <a:pos x="T2" y="T3"/>
                              </a:cxn>
                              <a:cxn ang="T74">
                                <a:pos x="T4" y="T5"/>
                              </a:cxn>
                              <a:cxn ang="T75">
                                <a:pos x="T6" y="T7"/>
                              </a:cxn>
                              <a:cxn ang="T76">
                                <a:pos x="T8" y="T9"/>
                              </a:cxn>
                              <a:cxn ang="T77">
                                <a:pos x="T10" y="T11"/>
                              </a:cxn>
                              <a:cxn ang="T78">
                                <a:pos x="T12" y="T13"/>
                              </a:cxn>
                              <a:cxn ang="T79">
                                <a:pos x="T14" y="T15"/>
                              </a:cxn>
                              <a:cxn ang="T80">
                                <a:pos x="T16" y="T17"/>
                              </a:cxn>
                              <a:cxn ang="T81">
                                <a:pos x="T18" y="T19"/>
                              </a:cxn>
                              <a:cxn ang="T82">
                                <a:pos x="T20" y="T21"/>
                              </a:cxn>
                              <a:cxn ang="T83">
                                <a:pos x="T22" y="T23"/>
                              </a:cxn>
                              <a:cxn ang="T84">
                                <a:pos x="T24" y="T25"/>
                              </a:cxn>
                              <a:cxn ang="T85">
                                <a:pos x="T26" y="T27"/>
                              </a:cxn>
                              <a:cxn ang="T86">
                                <a:pos x="T28" y="T29"/>
                              </a:cxn>
                              <a:cxn ang="T87">
                                <a:pos x="T30" y="T31"/>
                              </a:cxn>
                              <a:cxn ang="T88">
                                <a:pos x="T32" y="T33"/>
                              </a:cxn>
                              <a:cxn ang="T89">
                                <a:pos x="T34" y="T35"/>
                              </a:cxn>
                              <a:cxn ang="T90">
                                <a:pos x="T36" y="T37"/>
                              </a:cxn>
                              <a:cxn ang="T91">
                                <a:pos x="T38" y="T39"/>
                              </a:cxn>
                              <a:cxn ang="T92">
                                <a:pos x="T40" y="T41"/>
                              </a:cxn>
                              <a:cxn ang="T93">
                                <a:pos x="T42" y="T43"/>
                              </a:cxn>
                              <a:cxn ang="T94">
                                <a:pos x="T44" y="T45"/>
                              </a:cxn>
                              <a:cxn ang="T95">
                                <a:pos x="T46" y="T47"/>
                              </a:cxn>
                              <a:cxn ang="T96">
                                <a:pos x="T48" y="T49"/>
                              </a:cxn>
                              <a:cxn ang="T97">
                                <a:pos x="T50" y="T51"/>
                              </a:cxn>
                              <a:cxn ang="T98">
                                <a:pos x="T52" y="T53"/>
                              </a:cxn>
                              <a:cxn ang="T99">
                                <a:pos x="T54" y="T55"/>
                              </a:cxn>
                              <a:cxn ang="T100">
                                <a:pos x="T56" y="T57"/>
                              </a:cxn>
                              <a:cxn ang="T101">
                                <a:pos x="T58" y="T59"/>
                              </a:cxn>
                              <a:cxn ang="T102">
                                <a:pos x="T60" y="T61"/>
                              </a:cxn>
                              <a:cxn ang="T103">
                                <a:pos x="T62" y="T63"/>
                              </a:cxn>
                              <a:cxn ang="T104">
                                <a:pos x="T64" y="T65"/>
                              </a:cxn>
                              <a:cxn ang="T105">
                                <a:pos x="T66" y="T67"/>
                              </a:cxn>
                              <a:cxn ang="T106">
                                <a:pos x="T68" y="T69"/>
                              </a:cxn>
                              <a:cxn ang="T107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497" h="399">
                                <a:moveTo>
                                  <a:pt x="248" y="150"/>
                                </a:moveTo>
                                <a:lnTo>
                                  <a:pt x="248" y="150"/>
                                </a:lnTo>
                                <a:cubicBezTo>
                                  <a:pt x="203" y="150"/>
                                  <a:pt x="177" y="176"/>
                                  <a:pt x="177" y="221"/>
                                </a:cubicBezTo>
                                <a:cubicBezTo>
                                  <a:pt x="177" y="266"/>
                                  <a:pt x="203" y="292"/>
                                  <a:pt x="248" y="292"/>
                                </a:cubicBezTo>
                                <a:cubicBezTo>
                                  <a:pt x="292" y="292"/>
                                  <a:pt x="319" y="266"/>
                                  <a:pt x="319" y="221"/>
                                </a:cubicBezTo>
                                <a:cubicBezTo>
                                  <a:pt x="319" y="176"/>
                                  <a:pt x="292" y="150"/>
                                  <a:pt x="248" y="150"/>
                                </a:cubicBezTo>
                                <a:close/>
                                <a:moveTo>
                                  <a:pt x="442" y="70"/>
                                </a:moveTo>
                                <a:lnTo>
                                  <a:pt x="442" y="70"/>
                                </a:lnTo>
                                <a:cubicBezTo>
                                  <a:pt x="389" y="70"/>
                                  <a:pt x="389" y="70"/>
                                  <a:pt x="389" y="70"/>
                                </a:cubicBezTo>
                                <a:cubicBezTo>
                                  <a:pt x="380" y="70"/>
                                  <a:pt x="372" y="70"/>
                                  <a:pt x="363" y="61"/>
                                </a:cubicBezTo>
                                <a:cubicBezTo>
                                  <a:pt x="354" y="8"/>
                                  <a:pt x="354" y="8"/>
                                  <a:pt x="354" y="8"/>
                                </a:cubicBezTo>
                                <a:cubicBezTo>
                                  <a:pt x="345" y="8"/>
                                  <a:pt x="336" y="0"/>
                                  <a:pt x="327" y="0"/>
                                </a:cubicBezTo>
                                <a:cubicBezTo>
                                  <a:pt x="159" y="0"/>
                                  <a:pt x="159" y="0"/>
                                  <a:pt x="159" y="0"/>
                                </a:cubicBezTo>
                                <a:cubicBezTo>
                                  <a:pt x="159" y="0"/>
                                  <a:pt x="150" y="8"/>
                                  <a:pt x="142" y="8"/>
                                </a:cubicBezTo>
                                <a:cubicBezTo>
                                  <a:pt x="123" y="61"/>
                                  <a:pt x="123" y="61"/>
                                  <a:pt x="123" y="61"/>
                                </a:cubicBezTo>
                                <a:cubicBezTo>
                                  <a:pt x="123" y="70"/>
                                  <a:pt x="115" y="70"/>
                                  <a:pt x="106" y="70"/>
                                </a:cubicBezTo>
                                <a:cubicBezTo>
                                  <a:pt x="53" y="70"/>
                                  <a:pt x="53" y="70"/>
                                  <a:pt x="53" y="70"/>
                                </a:cubicBezTo>
                                <a:cubicBezTo>
                                  <a:pt x="17" y="70"/>
                                  <a:pt x="0" y="97"/>
                                  <a:pt x="0" y="123"/>
                                </a:cubicBezTo>
                                <a:cubicBezTo>
                                  <a:pt x="0" y="345"/>
                                  <a:pt x="0" y="345"/>
                                  <a:pt x="0" y="345"/>
                                </a:cubicBezTo>
                                <a:cubicBezTo>
                                  <a:pt x="0" y="372"/>
                                  <a:pt x="17" y="398"/>
                                  <a:pt x="53" y="398"/>
                                </a:cubicBezTo>
                                <a:cubicBezTo>
                                  <a:pt x="442" y="398"/>
                                  <a:pt x="442" y="398"/>
                                  <a:pt x="442" y="398"/>
                                </a:cubicBezTo>
                                <a:cubicBezTo>
                                  <a:pt x="470" y="398"/>
                                  <a:pt x="496" y="372"/>
                                  <a:pt x="496" y="345"/>
                                </a:cubicBezTo>
                                <a:cubicBezTo>
                                  <a:pt x="496" y="123"/>
                                  <a:pt x="496" y="123"/>
                                  <a:pt x="496" y="123"/>
                                </a:cubicBezTo>
                                <a:cubicBezTo>
                                  <a:pt x="496" y="97"/>
                                  <a:pt x="470" y="70"/>
                                  <a:pt x="442" y="70"/>
                                </a:cubicBezTo>
                                <a:close/>
                                <a:moveTo>
                                  <a:pt x="248" y="345"/>
                                </a:moveTo>
                                <a:lnTo>
                                  <a:pt x="248" y="345"/>
                                </a:lnTo>
                                <a:cubicBezTo>
                                  <a:pt x="177" y="345"/>
                                  <a:pt x="123" y="292"/>
                                  <a:pt x="123" y="221"/>
                                </a:cubicBezTo>
                                <a:cubicBezTo>
                                  <a:pt x="123" y="150"/>
                                  <a:pt x="177" y="97"/>
                                  <a:pt x="248" y="97"/>
                                </a:cubicBezTo>
                                <a:cubicBezTo>
                                  <a:pt x="319" y="97"/>
                                  <a:pt x="372" y="150"/>
                                  <a:pt x="372" y="221"/>
                                </a:cubicBezTo>
                                <a:cubicBezTo>
                                  <a:pt x="372" y="292"/>
                                  <a:pt x="319" y="345"/>
                                  <a:pt x="248" y="345"/>
                                </a:cubicBezTo>
                                <a:close/>
                                <a:moveTo>
                                  <a:pt x="425" y="159"/>
                                </a:moveTo>
                                <a:lnTo>
                                  <a:pt x="425" y="159"/>
                                </a:lnTo>
                                <a:cubicBezTo>
                                  <a:pt x="416" y="159"/>
                                  <a:pt x="407" y="150"/>
                                  <a:pt x="407" y="141"/>
                                </a:cubicBezTo>
                                <a:cubicBezTo>
                                  <a:pt x="407" y="132"/>
                                  <a:pt x="416" y="123"/>
                                  <a:pt x="425" y="123"/>
                                </a:cubicBezTo>
                                <a:cubicBezTo>
                                  <a:pt x="433" y="123"/>
                                  <a:pt x="442" y="132"/>
                                  <a:pt x="442" y="141"/>
                                </a:cubicBezTo>
                                <a:cubicBezTo>
                                  <a:pt x="442" y="150"/>
                                  <a:pt x="433" y="159"/>
                                  <a:pt x="425" y="15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95" name="Freeform 99"/>
                        <wps:cNvSpPr>
                          <a:spLocks noChangeArrowheads="1"/>
                        </wps:cNvSpPr>
                        <wps:spPr bwMode="auto">
                          <a:xfrm>
                            <a:off x="23586" y="65621"/>
                            <a:ext cx="457" cy="278"/>
                          </a:xfrm>
                          <a:custGeom>
                            <a:avLst/>
                            <a:gdLst>
                              <a:gd name="T0" fmla="*/ 171593 w 497"/>
                              <a:gd name="T1" fmla="*/ 68037 h 303"/>
                              <a:gd name="T2" fmla="*/ 171593 w 497"/>
                              <a:gd name="T3" fmla="*/ 68037 h 303"/>
                              <a:gd name="T4" fmla="*/ 195463 w 497"/>
                              <a:gd name="T5" fmla="*/ 20276 h 303"/>
                              <a:gd name="T6" fmla="*/ 211677 w 497"/>
                              <a:gd name="T7" fmla="*/ 20276 h 303"/>
                              <a:gd name="T8" fmla="*/ 171593 w 497"/>
                              <a:gd name="T9" fmla="*/ 0 h 303"/>
                              <a:gd name="T10" fmla="*/ 59900 w 497"/>
                              <a:gd name="T11" fmla="*/ 0 h 303"/>
                              <a:gd name="T12" fmla="*/ 0 w 497"/>
                              <a:gd name="T13" fmla="*/ 68037 h 303"/>
                              <a:gd name="T14" fmla="*/ 59900 w 497"/>
                              <a:gd name="T15" fmla="*/ 136074 h 303"/>
                              <a:gd name="T16" fmla="*/ 171593 w 497"/>
                              <a:gd name="T17" fmla="*/ 136074 h 303"/>
                              <a:gd name="T18" fmla="*/ 211677 w 497"/>
                              <a:gd name="T19" fmla="*/ 115798 h 303"/>
                              <a:gd name="T20" fmla="*/ 195463 w 497"/>
                              <a:gd name="T21" fmla="*/ 115798 h 303"/>
                              <a:gd name="T22" fmla="*/ 171593 w 497"/>
                              <a:gd name="T23" fmla="*/ 68037 h 303"/>
                              <a:gd name="T24" fmla="*/ 139617 w 497"/>
                              <a:gd name="T25" fmla="*/ 88313 h 303"/>
                              <a:gd name="T26" fmla="*/ 139617 w 497"/>
                              <a:gd name="T27" fmla="*/ 88313 h 303"/>
                              <a:gd name="T28" fmla="*/ 136014 w 497"/>
                              <a:gd name="T29" fmla="*/ 88313 h 303"/>
                              <a:gd name="T30" fmla="*/ 99533 w 497"/>
                              <a:gd name="T31" fmla="*/ 76148 h 303"/>
                              <a:gd name="T32" fmla="*/ 95480 w 497"/>
                              <a:gd name="T33" fmla="*/ 88313 h 303"/>
                              <a:gd name="T34" fmla="*/ 83770 w 497"/>
                              <a:gd name="T35" fmla="*/ 91918 h 303"/>
                              <a:gd name="T36" fmla="*/ 44137 w 497"/>
                              <a:gd name="T37" fmla="*/ 56322 h 303"/>
                              <a:gd name="T38" fmla="*/ 40083 w 497"/>
                              <a:gd name="T39" fmla="*/ 48212 h 303"/>
                              <a:gd name="T40" fmla="*/ 47740 w 497"/>
                              <a:gd name="T41" fmla="*/ 48212 h 303"/>
                              <a:gd name="T42" fmla="*/ 79717 w 497"/>
                              <a:gd name="T43" fmla="*/ 64433 h 303"/>
                              <a:gd name="T44" fmla="*/ 87823 w 497"/>
                              <a:gd name="T45" fmla="*/ 52267 h 303"/>
                              <a:gd name="T46" fmla="*/ 99533 w 497"/>
                              <a:gd name="T47" fmla="*/ 48212 h 303"/>
                              <a:gd name="T48" fmla="*/ 139617 w 497"/>
                              <a:gd name="T49" fmla="*/ 84258 h 303"/>
                              <a:gd name="T50" fmla="*/ 139617 w 497"/>
                              <a:gd name="T51" fmla="*/ 88313 h 303"/>
                              <a:gd name="T52" fmla="*/ 211677 w 497"/>
                              <a:gd name="T53" fmla="*/ 44157 h 303"/>
                              <a:gd name="T54" fmla="*/ 211677 w 497"/>
                              <a:gd name="T55" fmla="*/ 44157 h 303"/>
                              <a:gd name="T56" fmla="*/ 203570 w 497"/>
                              <a:gd name="T57" fmla="*/ 44157 h 303"/>
                              <a:gd name="T58" fmla="*/ 191410 w 497"/>
                              <a:gd name="T59" fmla="*/ 68037 h 303"/>
                              <a:gd name="T60" fmla="*/ 203570 w 497"/>
                              <a:gd name="T61" fmla="*/ 91918 h 303"/>
                              <a:gd name="T62" fmla="*/ 211677 w 497"/>
                              <a:gd name="T63" fmla="*/ 91918 h 303"/>
                              <a:gd name="T64" fmla="*/ 223387 w 497"/>
                              <a:gd name="T65" fmla="*/ 68037 h 303"/>
                              <a:gd name="T66" fmla="*/ 211677 w 497"/>
                              <a:gd name="T67" fmla="*/ 44157 h 303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</a:gdLst>
                            <a:ahLst/>
                            <a:cxnLst>
                              <a:cxn ang="T68">
                                <a:pos x="T0" y="T1"/>
                              </a:cxn>
                              <a:cxn ang="T69">
                                <a:pos x="T2" y="T3"/>
                              </a:cxn>
                              <a:cxn ang="T70">
                                <a:pos x="T4" y="T5"/>
                              </a:cxn>
                              <a:cxn ang="T71">
                                <a:pos x="T6" y="T7"/>
                              </a:cxn>
                              <a:cxn ang="T72">
                                <a:pos x="T8" y="T9"/>
                              </a:cxn>
                              <a:cxn ang="T73">
                                <a:pos x="T10" y="T11"/>
                              </a:cxn>
                              <a:cxn ang="T74">
                                <a:pos x="T12" y="T13"/>
                              </a:cxn>
                              <a:cxn ang="T75">
                                <a:pos x="T14" y="T15"/>
                              </a:cxn>
                              <a:cxn ang="T76">
                                <a:pos x="T16" y="T17"/>
                              </a:cxn>
                              <a:cxn ang="T77">
                                <a:pos x="T18" y="T19"/>
                              </a:cxn>
                              <a:cxn ang="T78">
                                <a:pos x="T20" y="T21"/>
                              </a:cxn>
                              <a:cxn ang="T79">
                                <a:pos x="T22" y="T23"/>
                              </a:cxn>
                              <a:cxn ang="T80">
                                <a:pos x="T24" y="T25"/>
                              </a:cxn>
                              <a:cxn ang="T81">
                                <a:pos x="T26" y="T27"/>
                              </a:cxn>
                              <a:cxn ang="T82">
                                <a:pos x="T28" y="T29"/>
                              </a:cxn>
                              <a:cxn ang="T83">
                                <a:pos x="T30" y="T31"/>
                              </a:cxn>
                              <a:cxn ang="T84">
                                <a:pos x="T32" y="T33"/>
                              </a:cxn>
                              <a:cxn ang="T85">
                                <a:pos x="T34" y="T35"/>
                              </a:cxn>
                              <a:cxn ang="T86">
                                <a:pos x="T36" y="T37"/>
                              </a:cxn>
                              <a:cxn ang="T87">
                                <a:pos x="T38" y="T39"/>
                              </a:cxn>
                              <a:cxn ang="T88">
                                <a:pos x="T40" y="T41"/>
                              </a:cxn>
                              <a:cxn ang="T89">
                                <a:pos x="T42" y="T43"/>
                              </a:cxn>
                              <a:cxn ang="T90">
                                <a:pos x="T44" y="T45"/>
                              </a:cxn>
                              <a:cxn ang="T91">
                                <a:pos x="T46" y="T47"/>
                              </a:cxn>
                              <a:cxn ang="T92">
                                <a:pos x="T48" y="T49"/>
                              </a:cxn>
                              <a:cxn ang="T93">
                                <a:pos x="T50" y="T51"/>
                              </a:cxn>
                              <a:cxn ang="T94">
                                <a:pos x="T52" y="T53"/>
                              </a:cxn>
                              <a:cxn ang="T95">
                                <a:pos x="T54" y="T55"/>
                              </a:cxn>
                              <a:cxn ang="T96">
                                <a:pos x="T56" y="T57"/>
                              </a:cxn>
                              <a:cxn ang="T97">
                                <a:pos x="T58" y="T59"/>
                              </a:cxn>
                              <a:cxn ang="T98">
                                <a:pos x="T60" y="T61"/>
                              </a:cxn>
                              <a:cxn ang="T99">
                                <a:pos x="T62" y="T63"/>
                              </a:cxn>
                              <a:cxn ang="T100">
                                <a:pos x="T64" y="T65"/>
                              </a:cxn>
                              <a:cxn ang="T101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497" h="303">
                                <a:moveTo>
                                  <a:pt x="381" y="151"/>
                                </a:moveTo>
                                <a:lnTo>
                                  <a:pt x="381" y="151"/>
                                </a:lnTo>
                                <a:cubicBezTo>
                                  <a:pt x="381" y="90"/>
                                  <a:pt x="417" y="45"/>
                                  <a:pt x="434" y="45"/>
                                </a:cubicBezTo>
                                <a:cubicBezTo>
                                  <a:pt x="443" y="45"/>
                                  <a:pt x="470" y="45"/>
                                  <a:pt x="470" y="45"/>
                                </a:cubicBezTo>
                                <a:cubicBezTo>
                                  <a:pt x="452" y="18"/>
                                  <a:pt x="443" y="0"/>
                                  <a:pt x="381" y="0"/>
                                </a:cubicBezTo>
                                <a:cubicBezTo>
                                  <a:pt x="133" y="0"/>
                                  <a:pt x="133" y="0"/>
                                  <a:pt x="133" y="0"/>
                                </a:cubicBezTo>
                                <a:cubicBezTo>
                                  <a:pt x="36" y="0"/>
                                  <a:pt x="0" y="90"/>
                                  <a:pt x="0" y="151"/>
                                </a:cubicBezTo>
                                <a:cubicBezTo>
                                  <a:pt x="0" y="213"/>
                                  <a:pt x="36" y="302"/>
                                  <a:pt x="133" y="302"/>
                                </a:cubicBezTo>
                                <a:cubicBezTo>
                                  <a:pt x="381" y="302"/>
                                  <a:pt x="381" y="302"/>
                                  <a:pt x="381" y="302"/>
                                </a:cubicBezTo>
                                <a:cubicBezTo>
                                  <a:pt x="443" y="302"/>
                                  <a:pt x="452" y="284"/>
                                  <a:pt x="470" y="257"/>
                                </a:cubicBezTo>
                                <a:cubicBezTo>
                                  <a:pt x="470" y="257"/>
                                  <a:pt x="461" y="257"/>
                                  <a:pt x="434" y="257"/>
                                </a:cubicBezTo>
                                <a:cubicBezTo>
                                  <a:pt x="417" y="257"/>
                                  <a:pt x="381" y="222"/>
                                  <a:pt x="381" y="151"/>
                                </a:cubicBezTo>
                                <a:close/>
                                <a:moveTo>
                                  <a:pt x="310" y="196"/>
                                </a:moveTo>
                                <a:lnTo>
                                  <a:pt x="310" y="196"/>
                                </a:lnTo>
                                <a:cubicBezTo>
                                  <a:pt x="310" y="204"/>
                                  <a:pt x="302" y="196"/>
                                  <a:pt x="302" y="196"/>
                                </a:cubicBezTo>
                                <a:cubicBezTo>
                                  <a:pt x="221" y="169"/>
                                  <a:pt x="221" y="169"/>
                                  <a:pt x="221" y="169"/>
                                </a:cubicBezTo>
                                <a:cubicBezTo>
                                  <a:pt x="221" y="169"/>
                                  <a:pt x="221" y="178"/>
                                  <a:pt x="212" y="196"/>
                                </a:cubicBezTo>
                                <a:cubicBezTo>
                                  <a:pt x="204" y="204"/>
                                  <a:pt x="204" y="222"/>
                                  <a:pt x="186" y="204"/>
                                </a:cubicBezTo>
                                <a:cubicBezTo>
                                  <a:pt x="159" y="187"/>
                                  <a:pt x="98" y="125"/>
                                  <a:pt x="98" y="125"/>
                                </a:cubicBezTo>
                                <a:cubicBezTo>
                                  <a:pt x="98" y="125"/>
                                  <a:pt x="89" y="116"/>
                                  <a:pt x="89" y="107"/>
                                </a:cubicBezTo>
                                <a:cubicBezTo>
                                  <a:pt x="98" y="107"/>
                                  <a:pt x="106" y="107"/>
                                  <a:pt x="106" y="107"/>
                                </a:cubicBezTo>
                                <a:cubicBezTo>
                                  <a:pt x="177" y="143"/>
                                  <a:pt x="177" y="143"/>
                                  <a:pt x="177" y="143"/>
                                </a:cubicBezTo>
                                <a:cubicBezTo>
                                  <a:pt x="177" y="143"/>
                                  <a:pt x="186" y="125"/>
                                  <a:pt x="195" y="116"/>
                                </a:cubicBezTo>
                                <a:cubicBezTo>
                                  <a:pt x="195" y="98"/>
                                  <a:pt x="204" y="90"/>
                                  <a:pt x="221" y="107"/>
                                </a:cubicBezTo>
                                <a:cubicBezTo>
                                  <a:pt x="239" y="116"/>
                                  <a:pt x="310" y="187"/>
                                  <a:pt x="310" y="187"/>
                                </a:cubicBezTo>
                                <a:cubicBezTo>
                                  <a:pt x="310" y="187"/>
                                  <a:pt x="319" y="196"/>
                                  <a:pt x="310" y="196"/>
                                </a:cubicBezTo>
                                <a:close/>
                                <a:moveTo>
                                  <a:pt x="470" y="98"/>
                                </a:moveTo>
                                <a:lnTo>
                                  <a:pt x="470" y="98"/>
                                </a:lnTo>
                                <a:cubicBezTo>
                                  <a:pt x="452" y="98"/>
                                  <a:pt x="452" y="98"/>
                                  <a:pt x="452" y="98"/>
                                </a:cubicBezTo>
                                <a:cubicBezTo>
                                  <a:pt x="434" y="98"/>
                                  <a:pt x="425" y="125"/>
                                  <a:pt x="425" y="151"/>
                                </a:cubicBezTo>
                                <a:cubicBezTo>
                                  <a:pt x="425" y="178"/>
                                  <a:pt x="434" y="204"/>
                                  <a:pt x="452" y="204"/>
                                </a:cubicBezTo>
                                <a:cubicBezTo>
                                  <a:pt x="470" y="204"/>
                                  <a:pt x="470" y="204"/>
                                  <a:pt x="470" y="204"/>
                                </a:cubicBezTo>
                                <a:cubicBezTo>
                                  <a:pt x="478" y="204"/>
                                  <a:pt x="496" y="178"/>
                                  <a:pt x="496" y="151"/>
                                </a:cubicBezTo>
                                <a:cubicBezTo>
                                  <a:pt x="496" y="125"/>
                                  <a:pt x="478" y="98"/>
                                  <a:pt x="470" y="9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96" name="Freeform 3"/>
                        <wps:cNvSpPr>
                          <a:spLocks noChangeArrowheads="1"/>
                        </wps:cNvSpPr>
                        <wps:spPr bwMode="auto">
                          <a:xfrm>
                            <a:off x="23461" y="63766"/>
                            <a:ext cx="457" cy="366"/>
                          </a:xfrm>
                          <a:custGeom>
                            <a:avLst/>
                            <a:gdLst>
                              <a:gd name="T0" fmla="*/ 219334 w 497"/>
                              <a:gd name="T1" fmla="*/ 31841 h 400"/>
                              <a:gd name="T2" fmla="*/ 219334 w 497"/>
                              <a:gd name="T3" fmla="*/ 31841 h 400"/>
                              <a:gd name="T4" fmla="*/ 167541 w 497"/>
                              <a:gd name="T5" fmla="*/ 0 h 400"/>
                              <a:gd name="T6" fmla="*/ 159434 w 497"/>
                              <a:gd name="T7" fmla="*/ 0 h 400"/>
                              <a:gd name="T8" fmla="*/ 111694 w 497"/>
                              <a:gd name="T9" fmla="*/ 31841 h 400"/>
                              <a:gd name="T10" fmla="*/ 63954 w 497"/>
                              <a:gd name="T11" fmla="*/ 0 h 400"/>
                              <a:gd name="T12" fmla="*/ 55397 w 497"/>
                              <a:gd name="T13" fmla="*/ 0 h 400"/>
                              <a:gd name="T14" fmla="*/ 3603 w 497"/>
                              <a:gd name="T15" fmla="*/ 31841 h 400"/>
                              <a:gd name="T16" fmla="*/ 0 w 497"/>
                              <a:gd name="T17" fmla="*/ 39914 h 400"/>
                              <a:gd name="T18" fmla="*/ 0 w 497"/>
                              <a:gd name="T19" fmla="*/ 171316 h 400"/>
                              <a:gd name="T20" fmla="*/ 3603 w 497"/>
                              <a:gd name="T21" fmla="*/ 174903 h 400"/>
                              <a:gd name="T22" fmla="*/ 11710 w 497"/>
                              <a:gd name="T23" fmla="*/ 174903 h 400"/>
                              <a:gd name="T24" fmla="*/ 59450 w 497"/>
                              <a:gd name="T25" fmla="*/ 147098 h 400"/>
                              <a:gd name="T26" fmla="*/ 107640 w 497"/>
                              <a:gd name="T27" fmla="*/ 174903 h 400"/>
                              <a:gd name="T28" fmla="*/ 115747 w 497"/>
                              <a:gd name="T29" fmla="*/ 174903 h 400"/>
                              <a:gd name="T30" fmla="*/ 163487 w 497"/>
                              <a:gd name="T31" fmla="*/ 147098 h 400"/>
                              <a:gd name="T32" fmla="*/ 211678 w 497"/>
                              <a:gd name="T33" fmla="*/ 174903 h 400"/>
                              <a:gd name="T34" fmla="*/ 215281 w 497"/>
                              <a:gd name="T35" fmla="*/ 178940 h 400"/>
                              <a:gd name="T36" fmla="*/ 219334 w 497"/>
                              <a:gd name="T37" fmla="*/ 174903 h 400"/>
                              <a:gd name="T38" fmla="*/ 223388 w 497"/>
                              <a:gd name="T39" fmla="*/ 171316 h 400"/>
                              <a:gd name="T40" fmla="*/ 223388 w 497"/>
                              <a:gd name="T41" fmla="*/ 39914 h 400"/>
                              <a:gd name="T42" fmla="*/ 219334 w 497"/>
                              <a:gd name="T43" fmla="*/ 31841 h 400"/>
                              <a:gd name="T44" fmla="*/ 51794 w 497"/>
                              <a:gd name="T45" fmla="*/ 131402 h 400"/>
                              <a:gd name="T46" fmla="*/ 51794 w 497"/>
                              <a:gd name="T47" fmla="*/ 131402 h 400"/>
                              <a:gd name="T48" fmla="*/ 15763 w 497"/>
                              <a:gd name="T49" fmla="*/ 155171 h 400"/>
                              <a:gd name="T50" fmla="*/ 15763 w 497"/>
                              <a:gd name="T51" fmla="*/ 43950 h 400"/>
                              <a:gd name="T52" fmla="*/ 51794 w 497"/>
                              <a:gd name="T53" fmla="*/ 19733 h 400"/>
                              <a:gd name="T54" fmla="*/ 51794 w 497"/>
                              <a:gd name="T55" fmla="*/ 131402 h 400"/>
                              <a:gd name="T56" fmla="*/ 103587 w 497"/>
                              <a:gd name="T57" fmla="*/ 155171 h 400"/>
                              <a:gd name="T58" fmla="*/ 103587 w 497"/>
                              <a:gd name="T59" fmla="*/ 155171 h 400"/>
                              <a:gd name="T60" fmla="*/ 67557 w 497"/>
                              <a:gd name="T61" fmla="*/ 131402 h 400"/>
                              <a:gd name="T62" fmla="*/ 67557 w 497"/>
                              <a:gd name="T63" fmla="*/ 19733 h 400"/>
                              <a:gd name="T64" fmla="*/ 103587 w 497"/>
                              <a:gd name="T65" fmla="*/ 43950 h 400"/>
                              <a:gd name="T66" fmla="*/ 103587 w 497"/>
                              <a:gd name="T67" fmla="*/ 155171 h 400"/>
                              <a:gd name="T68" fmla="*/ 155381 w 497"/>
                              <a:gd name="T69" fmla="*/ 131402 h 400"/>
                              <a:gd name="T70" fmla="*/ 155381 w 497"/>
                              <a:gd name="T71" fmla="*/ 131402 h 400"/>
                              <a:gd name="T72" fmla="*/ 119801 w 497"/>
                              <a:gd name="T73" fmla="*/ 155171 h 400"/>
                              <a:gd name="T74" fmla="*/ 119801 w 497"/>
                              <a:gd name="T75" fmla="*/ 43950 h 400"/>
                              <a:gd name="T76" fmla="*/ 155381 w 497"/>
                              <a:gd name="T77" fmla="*/ 19733 h 400"/>
                              <a:gd name="T78" fmla="*/ 155381 w 497"/>
                              <a:gd name="T79" fmla="*/ 131402 h 400"/>
                              <a:gd name="T80" fmla="*/ 207624 w 497"/>
                              <a:gd name="T81" fmla="*/ 155171 h 400"/>
                              <a:gd name="T82" fmla="*/ 207624 w 497"/>
                              <a:gd name="T83" fmla="*/ 155171 h 400"/>
                              <a:gd name="T84" fmla="*/ 171144 w 497"/>
                              <a:gd name="T85" fmla="*/ 131402 h 400"/>
                              <a:gd name="T86" fmla="*/ 171144 w 497"/>
                              <a:gd name="T87" fmla="*/ 19733 h 400"/>
                              <a:gd name="T88" fmla="*/ 207624 w 497"/>
                              <a:gd name="T89" fmla="*/ 43950 h 400"/>
                              <a:gd name="T90" fmla="*/ 207624 w 497"/>
                              <a:gd name="T91" fmla="*/ 155171 h 400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</a:gdLst>
                            <a:ahLst/>
                            <a:cxnLst>
                              <a:cxn ang="T92">
                                <a:pos x="T0" y="T1"/>
                              </a:cxn>
                              <a:cxn ang="T93">
                                <a:pos x="T2" y="T3"/>
                              </a:cxn>
                              <a:cxn ang="T94">
                                <a:pos x="T4" y="T5"/>
                              </a:cxn>
                              <a:cxn ang="T95">
                                <a:pos x="T6" y="T7"/>
                              </a:cxn>
                              <a:cxn ang="T96">
                                <a:pos x="T8" y="T9"/>
                              </a:cxn>
                              <a:cxn ang="T97">
                                <a:pos x="T10" y="T11"/>
                              </a:cxn>
                              <a:cxn ang="T98">
                                <a:pos x="T12" y="T13"/>
                              </a:cxn>
                              <a:cxn ang="T99">
                                <a:pos x="T14" y="T15"/>
                              </a:cxn>
                              <a:cxn ang="T100">
                                <a:pos x="T16" y="T17"/>
                              </a:cxn>
                              <a:cxn ang="T101">
                                <a:pos x="T18" y="T19"/>
                              </a:cxn>
                              <a:cxn ang="T102">
                                <a:pos x="T20" y="T21"/>
                              </a:cxn>
                              <a:cxn ang="T103">
                                <a:pos x="T22" y="T23"/>
                              </a:cxn>
                              <a:cxn ang="T104">
                                <a:pos x="T24" y="T25"/>
                              </a:cxn>
                              <a:cxn ang="T105">
                                <a:pos x="T26" y="T27"/>
                              </a:cxn>
                              <a:cxn ang="T106">
                                <a:pos x="T28" y="T29"/>
                              </a:cxn>
                              <a:cxn ang="T107">
                                <a:pos x="T30" y="T31"/>
                              </a:cxn>
                              <a:cxn ang="T108">
                                <a:pos x="T32" y="T33"/>
                              </a:cxn>
                              <a:cxn ang="T109">
                                <a:pos x="T34" y="T35"/>
                              </a:cxn>
                              <a:cxn ang="T110">
                                <a:pos x="T36" y="T37"/>
                              </a:cxn>
                              <a:cxn ang="T111">
                                <a:pos x="T38" y="T39"/>
                              </a:cxn>
                              <a:cxn ang="T112">
                                <a:pos x="T40" y="T41"/>
                              </a:cxn>
                              <a:cxn ang="T113">
                                <a:pos x="T42" y="T43"/>
                              </a:cxn>
                              <a:cxn ang="T114">
                                <a:pos x="T44" y="T45"/>
                              </a:cxn>
                              <a:cxn ang="T115">
                                <a:pos x="T46" y="T47"/>
                              </a:cxn>
                              <a:cxn ang="T116">
                                <a:pos x="T48" y="T49"/>
                              </a:cxn>
                              <a:cxn ang="T117">
                                <a:pos x="T50" y="T51"/>
                              </a:cxn>
                              <a:cxn ang="T118">
                                <a:pos x="T52" y="T53"/>
                              </a:cxn>
                              <a:cxn ang="T119">
                                <a:pos x="T54" y="T55"/>
                              </a:cxn>
                              <a:cxn ang="T120">
                                <a:pos x="T56" y="T57"/>
                              </a:cxn>
                              <a:cxn ang="T121">
                                <a:pos x="T58" y="T59"/>
                              </a:cxn>
                              <a:cxn ang="T122">
                                <a:pos x="T60" y="T61"/>
                              </a:cxn>
                              <a:cxn ang="T123">
                                <a:pos x="T62" y="T63"/>
                              </a:cxn>
                              <a:cxn ang="T124">
                                <a:pos x="T64" y="T65"/>
                              </a:cxn>
                              <a:cxn ang="T125">
                                <a:pos x="T66" y="T67"/>
                              </a:cxn>
                              <a:cxn ang="T126">
                                <a:pos x="T68" y="T69"/>
                              </a:cxn>
                              <a:cxn ang="T127">
                                <a:pos x="T70" y="T71"/>
                              </a:cxn>
                              <a:cxn ang="T128">
                                <a:pos x="T72" y="T73"/>
                              </a:cxn>
                              <a:cxn ang="T129">
                                <a:pos x="T74" y="T75"/>
                              </a:cxn>
                              <a:cxn ang="T130">
                                <a:pos x="T76" y="T77"/>
                              </a:cxn>
                              <a:cxn ang="T131">
                                <a:pos x="T78" y="T79"/>
                              </a:cxn>
                              <a:cxn ang="T132">
                                <a:pos x="T80" y="T81"/>
                              </a:cxn>
                              <a:cxn ang="T133">
                                <a:pos x="T82" y="T83"/>
                              </a:cxn>
                              <a:cxn ang="T134">
                                <a:pos x="T84" y="T85"/>
                              </a:cxn>
                              <a:cxn ang="T135">
                                <a:pos x="T86" y="T87"/>
                              </a:cxn>
                              <a:cxn ang="T136">
                                <a:pos x="T88" y="T89"/>
                              </a:cxn>
                              <a:cxn ang="T137">
                                <a:pos x="T90" y="T91"/>
                              </a:cxn>
                            </a:cxnLst>
                            <a:rect l="0" t="0" r="r" b="b"/>
                            <a:pathLst>
                              <a:path w="497" h="400">
                                <a:moveTo>
                                  <a:pt x="487" y="71"/>
                                </a:moveTo>
                                <a:lnTo>
                                  <a:pt x="487" y="71"/>
                                </a:lnTo>
                                <a:cubicBezTo>
                                  <a:pt x="372" y="0"/>
                                  <a:pt x="372" y="0"/>
                                  <a:pt x="372" y="0"/>
                                </a:cubicBezTo>
                                <a:cubicBezTo>
                                  <a:pt x="363" y="0"/>
                                  <a:pt x="363" y="0"/>
                                  <a:pt x="354" y="0"/>
                                </a:cubicBezTo>
                                <a:cubicBezTo>
                                  <a:pt x="248" y="71"/>
                                  <a:pt x="248" y="71"/>
                                  <a:pt x="248" y="71"/>
                                </a:cubicBezTo>
                                <a:cubicBezTo>
                                  <a:pt x="142" y="0"/>
                                  <a:pt x="142" y="0"/>
                                  <a:pt x="142" y="0"/>
                                </a:cubicBezTo>
                                <a:cubicBezTo>
                                  <a:pt x="132" y="0"/>
                                  <a:pt x="132" y="0"/>
                                  <a:pt x="123" y="0"/>
                                </a:cubicBezTo>
                                <a:cubicBezTo>
                                  <a:pt x="8" y="71"/>
                                  <a:pt x="8" y="71"/>
                                  <a:pt x="8" y="71"/>
                                </a:cubicBezTo>
                                <a:cubicBezTo>
                                  <a:pt x="0" y="80"/>
                                  <a:pt x="0" y="80"/>
                                  <a:pt x="0" y="89"/>
                                </a:cubicBezTo>
                                <a:cubicBezTo>
                                  <a:pt x="0" y="382"/>
                                  <a:pt x="0" y="382"/>
                                  <a:pt x="0" y="382"/>
                                </a:cubicBezTo>
                                <a:cubicBezTo>
                                  <a:pt x="0" y="382"/>
                                  <a:pt x="0" y="390"/>
                                  <a:pt x="8" y="390"/>
                                </a:cubicBezTo>
                                <a:cubicBezTo>
                                  <a:pt x="8" y="399"/>
                                  <a:pt x="17" y="399"/>
                                  <a:pt x="26" y="390"/>
                                </a:cubicBezTo>
                                <a:cubicBezTo>
                                  <a:pt x="132" y="328"/>
                                  <a:pt x="132" y="328"/>
                                  <a:pt x="132" y="328"/>
                                </a:cubicBezTo>
                                <a:cubicBezTo>
                                  <a:pt x="239" y="390"/>
                                  <a:pt x="239" y="390"/>
                                  <a:pt x="239" y="390"/>
                                </a:cubicBezTo>
                                <a:cubicBezTo>
                                  <a:pt x="248" y="399"/>
                                  <a:pt x="248" y="399"/>
                                  <a:pt x="257" y="390"/>
                                </a:cubicBezTo>
                                <a:cubicBezTo>
                                  <a:pt x="363" y="328"/>
                                  <a:pt x="363" y="328"/>
                                  <a:pt x="363" y="328"/>
                                </a:cubicBezTo>
                                <a:cubicBezTo>
                                  <a:pt x="470" y="390"/>
                                  <a:pt x="470" y="390"/>
                                  <a:pt x="470" y="390"/>
                                </a:cubicBezTo>
                                <a:cubicBezTo>
                                  <a:pt x="470" y="399"/>
                                  <a:pt x="478" y="399"/>
                                  <a:pt x="478" y="399"/>
                                </a:cubicBezTo>
                                <a:cubicBezTo>
                                  <a:pt x="478" y="399"/>
                                  <a:pt x="487" y="399"/>
                                  <a:pt x="487" y="390"/>
                                </a:cubicBezTo>
                                <a:cubicBezTo>
                                  <a:pt x="496" y="390"/>
                                  <a:pt x="496" y="382"/>
                                  <a:pt x="496" y="382"/>
                                </a:cubicBezTo>
                                <a:cubicBezTo>
                                  <a:pt x="496" y="89"/>
                                  <a:pt x="496" y="89"/>
                                  <a:pt x="496" y="89"/>
                                </a:cubicBezTo>
                                <a:cubicBezTo>
                                  <a:pt x="496" y="80"/>
                                  <a:pt x="496" y="80"/>
                                  <a:pt x="487" y="71"/>
                                </a:cubicBezTo>
                                <a:close/>
                                <a:moveTo>
                                  <a:pt x="115" y="293"/>
                                </a:moveTo>
                                <a:lnTo>
                                  <a:pt x="115" y="293"/>
                                </a:lnTo>
                                <a:cubicBezTo>
                                  <a:pt x="35" y="346"/>
                                  <a:pt x="35" y="346"/>
                                  <a:pt x="35" y="346"/>
                                </a:cubicBezTo>
                                <a:cubicBezTo>
                                  <a:pt x="35" y="98"/>
                                  <a:pt x="35" y="98"/>
                                  <a:pt x="35" y="98"/>
                                </a:cubicBezTo>
                                <a:cubicBezTo>
                                  <a:pt x="115" y="44"/>
                                  <a:pt x="115" y="44"/>
                                  <a:pt x="115" y="44"/>
                                </a:cubicBezTo>
                                <a:lnTo>
                                  <a:pt x="115" y="293"/>
                                </a:lnTo>
                                <a:close/>
                                <a:moveTo>
                                  <a:pt x="230" y="346"/>
                                </a:moveTo>
                                <a:lnTo>
                                  <a:pt x="230" y="346"/>
                                </a:lnTo>
                                <a:cubicBezTo>
                                  <a:pt x="150" y="293"/>
                                  <a:pt x="150" y="293"/>
                                  <a:pt x="150" y="293"/>
                                </a:cubicBezTo>
                                <a:cubicBezTo>
                                  <a:pt x="150" y="44"/>
                                  <a:pt x="150" y="44"/>
                                  <a:pt x="150" y="44"/>
                                </a:cubicBezTo>
                                <a:cubicBezTo>
                                  <a:pt x="230" y="98"/>
                                  <a:pt x="230" y="98"/>
                                  <a:pt x="230" y="98"/>
                                </a:cubicBezTo>
                                <a:lnTo>
                                  <a:pt x="230" y="346"/>
                                </a:lnTo>
                                <a:close/>
                                <a:moveTo>
                                  <a:pt x="345" y="293"/>
                                </a:moveTo>
                                <a:lnTo>
                                  <a:pt x="345" y="293"/>
                                </a:lnTo>
                                <a:cubicBezTo>
                                  <a:pt x="266" y="346"/>
                                  <a:pt x="266" y="346"/>
                                  <a:pt x="266" y="346"/>
                                </a:cubicBezTo>
                                <a:cubicBezTo>
                                  <a:pt x="266" y="98"/>
                                  <a:pt x="266" y="98"/>
                                  <a:pt x="266" y="98"/>
                                </a:cubicBezTo>
                                <a:cubicBezTo>
                                  <a:pt x="345" y="44"/>
                                  <a:pt x="345" y="44"/>
                                  <a:pt x="345" y="44"/>
                                </a:cubicBezTo>
                                <a:lnTo>
                                  <a:pt x="345" y="293"/>
                                </a:lnTo>
                                <a:close/>
                                <a:moveTo>
                                  <a:pt x="461" y="346"/>
                                </a:moveTo>
                                <a:lnTo>
                                  <a:pt x="461" y="346"/>
                                </a:lnTo>
                                <a:cubicBezTo>
                                  <a:pt x="380" y="293"/>
                                  <a:pt x="380" y="293"/>
                                  <a:pt x="380" y="293"/>
                                </a:cubicBezTo>
                                <a:cubicBezTo>
                                  <a:pt x="380" y="44"/>
                                  <a:pt x="380" y="44"/>
                                  <a:pt x="380" y="44"/>
                                </a:cubicBezTo>
                                <a:cubicBezTo>
                                  <a:pt x="461" y="98"/>
                                  <a:pt x="461" y="98"/>
                                  <a:pt x="461" y="98"/>
                                </a:cubicBezTo>
                                <a:lnTo>
                                  <a:pt x="461" y="3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97" name="Freeform 32"/>
                        <wps:cNvSpPr>
                          <a:spLocks noChangeArrowheads="1"/>
                        </wps:cNvSpPr>
                        <wps:spPr bwMode="auto">
                          <a:xfrm>
                            <a:off x="23671" y="66526"/>
                            <a:ext cx="97" cy="201"/>
                          </a:xfrm>
                          <a:custGeom>
                            <a:avLst/>
                            <a:gdLst>
                              <a:gd name="T0" fmla="*/ 42672 w 107"/>
                              <a:gd name="T1" fmla="*/ 0 h 222"/>
                              <a:gd name="T2" fmla="*/ 0 w 107"/>
                              <a:gd name="T3" fmla="*/ 0 h 222"/>
                              <a:gd name="T4" fmla="*/ 0 w 107"/>
                              <a:gd name="T5" fmla="*/ 156433 h 222"/>
                              <a:gd name="T6" fmla="*/ 105496 w 107"/>
                              <a:gd name="T7" fmla="*/ 259938 h 222"/>
                              <a:gd name="T8" fmla="*/ 125647 w 107"/>
                              <a:gd name="T9" fmla="*/ 229357 h 222"/>
                              <a:gd name="T10" fmla="*/ 42672 w 107"/>
                              <a:gd name="T11" fmla="*/ 134086 h 222"/>
                              <a:gd name="T12" fmla="*/ 42672 w 107"/>
                              <a:gd name="T13" fmla="*/ 0 h 222"/>
                              <a:gd name="T14" fmla="*/ 0 60000 65536"/>
                              <a:gd name="T15" fmla="*/ 0 60000 65536"/>
                              <a:gd name="T16" fmla="*/ 0 60000 65536"/>
                              <a:gd name="T17" fmla="*/ 0 60000 65536"/>
                              <a:gd name="T18" fmla="*/ 0 60000 65536"/>
                              <a:gd name="T19" fmla="*/ 0 60000 65536"/>
                              <a:gd name="T20" fmla="*/ 0 60000 65536"/>
                            </a:gdLst>
                            <a:ahLst/>
                            <a:cxnLst>
                              <a:cxn ang="T14">
                                <a:pos x="T0" y="T1"/>
                              </a:cxn>
                              <a:cxn ang="T15">
                                <a:pos x="T2" y="T3"/>
                              </a:cxn>
                              <a:cxn ang="T16">
                                <a:pos x="T4" y="T5"/>
                              </a:cxn>
                              <a:cxn ang="T17">
                                <a:pos x="T6" y="T7"/>
                              </a:cxn>
                              <a:cxn ang="T18">
                                <a:pos x="T8" y="T9"/>
                              </a:cxn>
                              <a:cxn ang="T19">
                                <a:pos x="T10" y="T11"/>
                              </a:cxn>
                              <a:cxn ang="T2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07" h="222">
                                <a:moveTo>
                                  <a:pt x="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"/>
                                </a:lnTo>
                                <a:lnTo>
                                  <a:pt x="89" y="221"/>
                                </a:lnTo>
                                <a:lnTo>
                                  <a:pt x="106" y="195"/>
                                </a:lnTo>
                                <a:lnTo>
                                  <a:pt x="36" y="114"/>
                                </a:lnTo>
                                <a:lnTo>
                                  <a:pt x="36" y="0"/>
                                </a:lnTo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anchor="ctr"/>
                      </wps:wsp>
                      <wps:wsp>
                        <wps:cNvPr id="198" name="Freeform 91"/>
                        <wps:cNvSpPr>
                          <a:spLocks noChangeArrowheads="1"/>
                        </wps:cNvSpPr>
                        <wps:spPr bwMode="auto">
                          <a:xfrm>
                            <a:off x="28778" y="66478"/>
                            <a:ext cx="457" cy="223"/>
                          </a:xfrm>
                          <a:custGeom>
                            <a:avLst/>
                            <a:gdLst>
                              <a:gd name="T0" fmla="*/ 199517 w 497"/>
                              <a:gd name="T1" fmla="*/ 0 h 248"/>
                              <a:gd name="T2" fmla="*/ 199517 w 497"/>
                              <a:gd name="T3" fmla="*/ 0 h 248"/>
                              <a:gd name="T4" fmla="*/ 23870 w 497"/>
                              <a:gd name="T5" fmla="*/ 0 h 248"/>
                              <a:gd name="T6" fmla="*/ 0 w 497"/>
                              <a:gd name="T7" fmla="*/ 23409 h 248"/>
                              <a:gd name="T8" fmla="*/ 0 w 497"/>
                              <a:gd name="T9" fmla="*/ 89662 h 248"/>
                              <a:gd name="T10" fmla="*/ 23870 w 497"/>
                              <a:gd name="T11" fmla="*/ 109096 h 248"/>
                              <a:gd name="T12" fmla="*/ 199517 w 497"/>
                              <a:gd name="T13" fmla="*/ 109096 h 248"/>
                              <a:gd name="T14" fmla="*/ 223387 w 497"/>
                              <a:gd name="T15" fmla="*/ 89662 h 248"/>
                              <a:gd name="T16" fmla="*/ 223387 w 497"/>
                              <a:gd name="T17" fmla="*/ 23409 h 248"/>
                              <a:gd name="T18" fmla="*/ 199517 w 497"/>
                              <a:gd name="T19" fmla="*/ 0 h 248"/>
                              <a:gd name="T20" fmla="*/ 199517 w 497"/>
                              <a:gd name="T21" fmla="*/ 89662 h 248"/>
                              <a:gd name="T22" fmla="*/ 199517 w 497"/>
                              <a:gd name="T23" fmla="*/ 89662 h 248"/>
                              <a:gd name="T24" fmla="*/ 23870 w 497"/>
                              <a:gd name="T25" fmla="*/ 89662 h 248"/>
                              <a:gd name="T26" fmla="*/ 23870 w 497"/>
                              <a:gd name="T27" fmla="*/ 23409 h 248"/>
                              <a:gd name="T28" fmla="*/ 199517 w 497"/>
                              <a:gd name="T29" fmla="*/ 23409 h 248"/>
                              <a:gd name="T30" fmla="*/ 199517 w 497"/>
                              <a:gd name="T31" fmla="*/ 89662 h 248"/>
                              <a:gd name="T32" fmla="*/ 79717 w 497"/>
                              <a:gd name="T33" fmla="*/ 34893 h 248"/>
                              <a:gd name="T34" fmla="*/ 79717 w 497"/>
                              <a:gd name="T35" fmla="*/ 34893 h 248"/>
                              <a:gd name="T36" fmla="*/ 31977 w 497"/>
                              <a:gd name="T37" fmla="*/ 34893 h 248"/>
                              <a:gd name="T38" fmla="*/ 31977 w 497"/>
                              <a:gd name="T39" fmla="*/ 78178 h 248"/>
                              <a:gd name="T40" fmla="*/ 79717 w 497"/>
                              <a:gd name="T41" fmla="*/ 78178 h 248"/>
                              <a:gd name="T42" fmla="*/ 79717 w 497"/>
                              <a:gd name="T43" fmla="*/ 34893 h 248"/>
                              <a:gd name="T44" fmla="*/ 135563 w 497"/>
                              <a:gd name="T45" fmla="*/ 34893 h 248"/>
                              <a:gd name="T46" fmla="*/ 135563 w 497"/>
                              <a:gd name="T47" fmla="*/ 34893 h 248"/>
                              <a:gd name="T48" fmla="*/ 87823 w 497"/>
                              <a:gd name="T49" fmla="*/ 34893 h 248"/>
                              <a:gd name="T50" fmla="*/ 87823 w 497"/>
                              <a:gd name="T51" fmla="*/ 78178 h 248"/>
                              <a:gd name="T52" fmla="*/ 135563 w 497"/>
                              <a:gd name="T53" fmla="*/ 78178 h 248"/>
                              <a:gd name="T54" fmla="*/ 135563 w 497"/>
                              <a:gd name="T55" fmla="*/ 34893 h 248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</a:gdLst>
                            <a:ahLst/>
                            <a:cxnLst>
                              <a:cxn ang="T56">
                                <a:pos x="T0" y="T1"/>
                              </a:cxn>
                              <a:cxn ang="T57">
                                <a:pos x="T2" y="T3"/>
                              </a:cxn>
                              <a:cxn ang="T58">
                                <a:pos x="T4" y="T5"/>
                              </a:cxn>
                              <a:cxn ang="T59">
                                <a:pos x="T6" y="T7"/>
                              </a:cxn>
                              <a:cxn ang="T60">
                                <a:pos x="T8" y="T9"/>
                              </a:cxn>
                              <a:cxn ang="T61">
                                <a:pos x="T10" y="T11"/>
                              </a:cxn>
                              <a:cxn ang="T62">
                                <a:pos x="T12" y="T13"/>
                              </a:cxn>
                              <a:cxn ang="T63">
                                <a:pos x="T14" y="T15"/>
                              </a:cxn>
                              <a:cxn ang="T64">
                                <a:pos x="T16" y="T17"/>
                              </a:cxn>
                              <a:cxn ang="T65">
                                <a:pos x="T18" y="T19"/>
                              </a:cxn>
                              <a:cxn ang="T66">
                                <a:pos x="T20" y="T21"/>
                              </a:cxn>
                              <a:cxn ang="T67">
                                <a:pos x="T22" y="T23"/>
                              </a:cxn>
                              <a:cxn ang="T68">
                                <a:pos x="T24" y="T25"/>
                              </a:cxn>
                              <a:cxn ang="T69">
                                <a:pos x="T26" y="T27"/>
                              </a:cxn>
                              <a:cxn ang="T70">
                                <a:pos x="T28" y="T29"/>
                              </a:cxn>
                              <a:cxn ang="T71">
                                <a:pos x="T30" y="T31"/>
                              </a:cxn>
                              <a:cxn ang="T72">
                                <a:pos x="T32" y="T33"/>
                              </a:cxn>
                              <a:cxn ang="T73">
                                <a:pos x="T34" y="T35"/>
                              </a:cxn>
                              <a:cxn ang="T74">
                                <a:pos x="T36" y="T37"/>
                              </a:cxn>
                              <a:cxn ang="T75">
                                <a:pos x="T38" y="T39"/>
                              </a:cxn>
                              <a:cxn ang="T76">
                                <a:pos x="T40" y="T41"/>
                              </a:cxn>
                              <a:cxn ang="T77">
                                <a:pos x="T42" y="T43"/>
                              </a:cxn>
                              <a:cxn ang="T78">
                                <a:pos x="T44" y="T45"/>
                              </a:cxn>
                              <a:cxn ang="T79">
                                <a:pos x="T46" y="T47"/>
                              </a:cxn>
                              <a:cxn ang="T80">
                                <a:pos x="T48" y="T49"/>
                              </a:cxn>
                              <a:cxn ang="T81">
                                <a:pos x="T50" y="T51"/>
                              </a:cxn>
                              <a:cxn ang="T82">
                                <a:pos x="T52" y="T53"/>
                              </a:cxn>
                              <a:cxn ang="T83">
                                <a:pos x="T54" y="T55"/>
                              </a:cxn>
                            </a:cxnLst>
                            <a:rect l="0" t="0" r="r" b="b"/>
                            <a:pathLst>
                              <a:path w="497" h="248">
                                <a:moveTo>
                                  <a:pt x="443" y="0"/>
                                </a:moveTo>
                                <a:lnTo>
                                  <a:pt x="443" y="0"/>
                                </a:lnTo>
                                <a:cubicBezTo>
                                  <a:pt x="53" y="0"/>
                                  <a:pt x="53" y="0"/>
                                  <a:pt x="53" y="0"/>
                                </a:cubicBezTo>
                                <a:cubicBezTo>
                                  <a:pt x="18" y="0"/>
                                  <a:pt x="0" y="26"/>
                                  <a:pt x="0" y="53"/>
                                </a:cubicBezTo>
                                <a:cubicBezTo>
                                  <a:pt x="0" y="203"/>
                                  <a:pt x="0" y="203"/>
                                  <a:pt x="0" y="203"/>
                                </a:cubicBezTo>
                                <a:cubicBezTo>
                                  <a:pt x="0" y="230"/>
                                  <a:pt x="18" y="247"/>
                                  <a:pt x="53" y="247"/>
                                </a:cubicBezTo>
                                <a:cubicBezTo>
                                  <a:pt x="443" y="247"/>
                                  <a:pt x="443" y="247"/>
                                  <a:pt x="443" y="247"/>
                                </a:cubicBezTo>
                                <a:cubicBezTo>
                                  <a:pt x="469" y="247"/>
                                  <a:pt x="496" y="230"/>
                                  <a:pt x="496" y="203"/>
                                </a:cubicBezTo>
                                <a:cubicBezTo>
                                  <a:pt x="496" y="53"/>
                                  <a:pt x="496" y="53"/>
                                  <a:pt x="496" y="53"/>
                                </a:cubicBezTo>
                                <a:cubicBezTo>
                                  <a:pt x="496" y="26"/>
                                  <a:pt x="469" y="0"/>
                                  <a:pt x="443" y="0"/>
                                </a:cubicBezTo>
                                <a:close/>
                                <a:moveTo>
                                  <a:pt x="443" y="203"/>
                                </a:moveTo>
                                <a:lnTo>
                                  <a:pt x="443" y="203"/>
                                </a:lnTo>
                                <a:cubicBezTo>
                                  <a:pt x="53" y="203"/>
                                  <a:pt x="53" y="203"/>
                                  <a:pt x="53" y="203"/>
                                </a:cubicBezTo>
                                <a:cubicBezTo>
                                  <a:pt x="53" y="53"/>
                                  <a:pt x="53" y="53"/>
                                  <a:pt x="53" y="53"/>
                                </a:cubicBezTo>
                                <a:cubicBezTo>
                                  <a:pt x="443" y="53"/>
                                  <a:pt x="443" y="53"/>
                                  <a:pt x="443" y="53"/>
                                </a:cubicBezTo>
                                <a:lnTo>
                                  <a:pt x="443" y="203"/>
                                </a:lnTo>
                                <a:close/>
                                <a:moveTo>
                                  <a:pt x="177" y="79"/>
                                </a:moveTo>
                                <a:lnTo>
                                  <a:pt x="177" y="79"/>
                                </a:lnTo>
                                <a:cubicBezTo>
                                  <a:pt x="71" y="79"/>
                                  <a:pt x="71" y="79"/>
                                  <a:pt x="71" y="79"/>
                                </a:cubicBezTo>
                                <a:cubicBezTo>
                                  <a:pt x="71" y="177"/>
                                  <a:pt x="71" y="177"/>
                                  <a:pt x="71" y="177"/>
                                </a:cubicBezTo>
                                <a:cubicBezTo>
                                  <a:pt x="177" y="177"/>
                                  <a:pt x="177" y="177"/>
                                  <a:pt x="177" y="177"/>
                                </a:cubicBezTo>
                                <a:lnTo>
                                  <a:pt x="177" y="79"/>
                                </a:lnTo>
                                <a:close/>
                                <a:moveTo>
                                  <a:pt x="301" y="79"/>
                                </a:moveTo>
                                <a:lnTo>
                                  <a:pt x="301" y="79"/>
                                </a:lnTo>
                                <a:cubicBezTo>
                                  <a:pt x="195" y="79"/>
                                  <a:pt x="195" y="79"/>
                                  <a:pt x="195" y="79"/>
                                </a:cubicBezTo>
                                <a:cubicBezTo>
                                  <a:pt x="195" y="177"/>
                                  <a:pt x="195" y="177"/>
                                  <a:pt x="195" y="177"/>
                                </a:cubicBezTo>
                                <a:cubicBezTo>
                                  <a:pt x="301" y="177"/>
                                  <a:pt x="301" y="177"/>
                                  <a:pt x="301" y="177"/>
                                </a:cubicBezTo>
                                <a:lnTo>
                                  <a:pt x="301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199" name="Freeform 166"/>
                        <wps:cNvSpPr>
                          <a:spLocks noChangeArrowheads="1"/>
                        </wps:cNvSpPr>
                        <wps:spPr bwMode="auto">
                          <a:xfrm>
                            <a:off x="22603" y="66435"/>
                            <a:ext cx="356" cy="408"/>
                          </a:xfrm>
                          <a:custGeom>
                            <a:avLst/>
                            <a:gdLst>
                              <a:gd name="T0" fmla="*/ 166118 w 390"/>
                              <a:gd name="T1" fmla="*/ 0 h 445"/>
                              <a:gd name="T2" fmla="*/ 166118 w 390"/>
                              <a:gd name="T3" fmla="*/ 0 h 445"/>
                              <a:gd name="T4" fmla="*/ 138804 w 390"/>
                              <a:gd name="T5" fmla="*/ 0 h 445"/>
                              <a:gd name="T6" fmla="*/ 130745 w 390"/>
                              <a:gd name="T7" fmla="*/ 12586 h 445"/>
                              <a:gd name="T8" fmla="*/ 130745 w 390"/>
                              <a:gd name="T9" fmla="*/ 199576 h 445"/>
                              <a:gd name="T10" fmla="*/ 174177 w 390"/>
                              <a:gd name="T11" fmla="*/ 199576 h 445"/>
                              <a:gd name="T12" fmla="*/ 174177 w 390"/>
                              <a:gd name="T13" fmla="*/ 12586 h 445"/>
                              <a:gd name="T14" fmla="*/ 166118 w 390"/>
                              <a:gd name="T15" fmla="*/ 0 h 445"/>
                              <a:gd name="T16" fmla="*/ 98954 w 390"/>
                              <a:gd name="T17" fmla="*/ 67874 h 445"/>
                              <a:gd name="T18" fmla="*/ 98954 w 390"/>
                              <a:gd name="T19" fmla="*/ 67874 h 445"/>
                              <a:gd name="T20" fmla="*/ 75223 w 390"/>
                              <a:gd name="T21" fmla="*/ 67874 h 445"/>
                              <a:gd name="T22" fmla="*/ 63134 w 390"/>
                              <a:gd name="T23" fmla="*/ 80010 h 445"/>
                              <a:gd name="T24" fmla="*/ 63134 w 390"/>
                              <a:gd name="T25" fmla="*/ 199576 h 445"/>
                              <a:gd name="T26" fmla="*/ 111044 w 390"/>
                              <a:gd name="T27" fmla="*/ 199576 h 445"/>
                              <a:gd name="T28" fmla="*/ 111044 w 390"/>
                              <a:gd name="T29" fmla="*/ 80010 h 445"/>
                              <a:gd name="T30" fmla="*/ 98954 w 390"/>
                              <a:gd name="T31" fmla="*/ 67874 h 445"/>
                              <a:gd name="T32" fmla="*/ 31343 w 390"/>
                              <a:gd name="T33" fmla="*/ 135747 h 445"/>
                              <a:gd name="T34" fmla="*/ 31343 w 390"/>
                              <a:gd name="T35" fmla="*/ 135747 h 445"/>
                              <a:gd name="T36" fmla="*/ 7612 w 390"/>
                              <a:gd name="T37" fmla="*/ 135747 h 445"/>
                              <a:gd name="T38" fmla="*/ 0 w 390"/>
                              <a:gd name="T39" fmla="*/ 143389 h 445"/>
                              <a:gd name="T40" fmla="*/ 0 w 390"/>
                              <a:gd name="T41" fmla="*/ 199576 h 445"/>
                              <a:gd name="T42" fmla="*/ 43432 w 390"/>
                              <a:gd name="T43" fmla="*/ 199576 h 445"/>
                              <a:gd name="T44" fmla="*/ 43432 w 390"/>
                              <a:gd name="T45" fmla="*/ 143389 h 445"/>
                              <a:gd name="T46" fmla="*/ 31343 w 390"/>
                              <a:gd name="T47" fmla="*/ 135747 h 445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</a:gdLst>
                            <a:ahLst/>
                            <a:cxnLst>
                              <a:cxn ang="T48">
                                <a:pos x="T0" y="T1"/>
                              </a:cxn>
                              <a:cxn ang="T49">
                                <a:pos x="T2" y="T3"/>
                              </a:cxn>
                              <a:cxn ang="T50">
                                <a:pos x="T4" y="T5"/>
                              </a:cxn>
                              <a:cxn ang="T51">
                                <a:pos x="T6" y="T7"/>
                              </a:cxn>
                              <a:cxn ang="T52">
                                <a:pos x="T8" y="T9"/>
                              </a:cxn>
                              <a:cxn ang="T53">
                                <a:pos x="T10" y="T11"/>
                              </a:cxn>
                              <a:cxn ang="T54">
                                <a:pos x="T12" y="T13"/>
                              </a:cxn>
                              <a:cxn ang="T55">
                                <a:pos x="T14" y="T15"/>
                              </a:cxn>
                              <a:cxn ang="T56">
                                <a:pos x="T16" y="T17"/>
                              </a:cxn>
                              <a:cxn ang="T57">
                                <a:pos x="T18" y="T19"/>
                              </a:cxn>
                              <a:cxn ang="T58">
                                <a:pos x="T20" y="T21"/>
                              </a:cxn>
                              <a:cxn ang="T59">
                                <a:pos x="T22" y="T23"/>
                              </a:cxn>
                              <a:cxn ang="T60">
                                <a:pos x="T24" y="T25"/>
                              </a:cxn>
                              <a:cxn ang="T61">
                                <a:pos x="T26" y="T27"/>
                              </a:cxn>
                              <a:cxn ang="T62">
                                <a:pos x="T28" y="T29"/>
                              </a:cxn>
                              <a:cxn ang="T63">
                                <a:pos x="T30" y="T31"/>
                              </a:cxn>
                              <a:cxn ang="T64">
                                <a:pos x="T32" y="T33"/>
                              </a:cxn>
                              <a:cxn ang="T65">
                                <a:pos x="T34" y="T35"/>
                              </a:cxn>
                              <a:cxn ang="T66">
                                <a:pos x="T36" y="T37"/>
                              </a:cxn>
                              <a:cxn ang="T67">
                                <a:pos x="T38" y="T39"/>
                              </a:cxn>
                              <a:cxn ang="T68">
                                <a:pos x="T40" y="T41"/>
                              </a:cxn>
                              <a:cxn ang="T69">
                                <a:pos x="T42" y="T43"/>
                              </a:cxn>
                              <a:cxn ang="T70">
                                <a:pos x="T44" y="T45"/>
                              </a:cxn>
                              <a:cxn ang="T71">
                                <a:pos x="T46" y="T47"/>
                              </a:cxn>
                            </a:cxnLst>
                            <a:rect l="0" t="0" r="r" b="b"/>
                            <a:pathLst>
                              <a:path w="390" h="445">
                                <a:moveTo>
                                  <a:pt x="371" y="0"/>
                                </a:moveTo>
                                <a:lnTo>
                                  <a:pt x="371" y="0"/>
                                </a:lnTo>
                                <a:cubicBezTo>
                                  <a:pt x="310" y="0"/>
                                  <a:pt x="310" y="0"/>
                                  <a:pt x="310" y="0"/>
                                </a:cubicBezTo>
                                <a:cubicBezTo>
                                  <a:pt x="301" y="0"/>
                                  <a:pt x="292" y="10"/>
                                  <a:pt x="292" y="28"/>
                                </a:cubicBezTo>
                                <a:cubicBezTo>
                                  <a:pt x="292" y="444"/>
                                  <a:pt x="292" y="444"/>
                                  <a:pt x="292" y="444"/>
                                </a:cubicBezTo>
                                <a:cubicBezTo>
                                  <a:pt x="389" y="444"/>
                                  <a:pt x="389" y="444"/>
                                  <a:pt x="389" y="444"/>
                                </a:cubicBezTo>
                                <a:cubicBezTo>
                                  <a:pt x="389" y="28"/>
                                  <a:pt x="389" y="28"/>
                                  <a:pt x="389" y="28"/>
                                </a:cubicBezTo>
                                <a:cubicBezTo>
                                  <a:pt x="389" y="10"/>
                                  <a:pt x="380" y="0"/>
                                  <a:pt x="371" y="0"/>
                                </a:cubicBezTo>
                                <a:close/>
                                <a:moveTo>
                                  <a:pt x="221" y="151"/>
                                </a:moveTo>
                                <a:lnTo>
                                  <a:pt x="221" y="151"/>
                                </a:lnTo>
                                <a:cubicBezTo>
                                  <a:pt x="168" y="151"/>
                                  <a:pt x="168" y="151"/>
                                  <a:pt x="168" y="151"/>
                                </a:cubicBezTo>
                                <a:cubicBezTo>
                                  <a:pt x="150" y="151"/>
                                  <a:pt x="141" y="160"/>
                                  <a:pt x="141" y="178"/>
                                </a:cubicBezTo>
                                <a:cubicBezTo>
                                  <a:pt x="141" y="444"/>
                                  <a:pt x="141" y="444"/>
                                  <a:pt x="141" y="444"/>
                                </a:cubicBezTo>
                                <a:cubicBezTo>
                                  <a:pt x="248" y="444"/>
                                  <a:pt x="248" y="444"/>
                                  <a:pt x="248" y="444"/>
                                </a:cubicBezTo>
                                <a:cubicBezTo>
                                  <a:pt x="248" y="178"/>
                                  <a:pt x="248" y="178"/>
                                  <a:pt x="248" y="178"/>
                                </a:cubicBezTo>
                                <a:cubicBezTo>
                                  <a:pt x="248" y="160"/>
                                  <a:pt x="230" y="151"/>
                                  <a:pt x="221" y="151"/>
                                </a:cubicBezTo>
                                <a:close/>
                                <a:moveTo>
                                  <a:pt x="70" y="302"/>
                                </a:moveTo>
                                <a:lnTo>
                                  <a:pt x="70" y="302"/>
                                </a:lnTo>
                                <a:cubicBezTo>
                                  <a:pt x="17" y="302"/>
                                  <a:pt x="17" y="302"/>
                                  <a:pt x="17" y="302"/>
                                </a:cubicBezTo>
                                <a:cubicBezTo>
                                  <a:pt x="0" y="302"/>
                                  <a:pt x="0" y="310"/>
                                  <a:pt x="0" y="319"/>
                                </a:cubicBezTo>
                                <a:cubicBezTo>
                                  <a:pt x="0" y="444"/>
                                  <a:pt x="0" y="444"/>
                                  <a:pt x="0" y="444"/>
                                </a:cubicBezTo>
                                <a:cubicBezTo>
                                  <a:pt x="97" y="444"/>
                                  <a:pt x="97" y="444"/>
                                  <a:pt x="97" y="444"/>
                                </a:cubicBezTo>
                                <a:cubicBezTo>
                                  <a:pt x="97" y="319"/>
                                  <a:pt x="97" y="319"/>
                                  <a:pt x="97" y="319"/>
                                </a:cubicBezTo>
                                <a:cubicBezTo>
                                  <a:pt x="97" y="310"/>
                                  <a:pt x="88" y="302"/>
                                  <a:pt x="70" y="30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200" name="Freeform 145"/>
                        <wps:cNvSpPr>
                          <a:spLocks noChangeArrowheads="1"/>
                        </wps:cNvSpPr>
                        <wps:spPr bwMode="auto">
                          <a:xfrm>
                            <a:off x="27167" y="64625"/>
                            <a:ext cx="408" cy="408"/>
                          </a:xfrm>
                          <a:custGeom>
                            <a:avLst/>
                            <a:gdLst>
                              <a:gd name="T0" fmla="*/ 31535 w 444"/>
                              <a:gd name="T1" fmla="*/ 179798 h 445"/>
                              <a:gd name="T2" fmla="*/ 31535 w 444"/>
                              <a:gd name="T3" fmla="*/ 179798 h 445"/>
                              <a:gd name="T4" fmla="*/ 55863 w 444"/>
                              <a:gd name="T5" fmla="*/ 199576 h 445"/>
                              <a:gd name="T6" fmla="*/ 75685 w 444"/>
                              <a:gd name="T7" fmla="*/ 179798 h 445"/>
                              <a:gd name="T8" fmla="*/ 55863 w 444"/>
                              <a:gd name="T9" fmla="*/ 155525 h 445"/>
                              <a:gd name="T10" fmla="*/ 31535 w 444"/>
                              <a:gd name="T11" fmla="*/ 179798 h 445"/>
                              <a:gd name="T12" fmla="*/ 143712 w 444"/>
                              <a:gd name="T13" fmla="*/ 179798 h 445"/>
                              <a:gd name="T14" fmla="*/ 143712 w 444"/>
                              <a:gd name="T15" fmla="*/ 179798 h 445"/>
                              <a:gd name="T16" fmla="*/ 167589 w 444"/>
                              <a:gd name="T17" fmla="*/ 199576 h 445"/>
                              <a:gd name="T18" fmla="*/ 187861 w 444"/>
                              <a:gd name="T19" fmla="*/ 179798 h 445"/>
                              <a:gd name="T20" fmla="*/ 167589 w 444"/>
                              <a:gd name="T21" fmla="*/ 155525 h 445"/>
                              <a:gd name="T22" fmla="*/ 143712 w 444"/>
                              <a:gd name="T23" fmla="*/ 179798 h 445"/>
                              <a:gd name="T24" fmla="*/ 71631 w 444"/>
                              <a:gd name="T25" fmla="*/ 127656 h 445"/>
                              <a:gd name="T26" fmla="*/ 71631 w 444"/>
                              <a:gd name="T27" fmla="*/ 127656 h 445"/>
                              <a:gd name="T28" fmla="*/ 195520 w 444"/>
                              <a:gd name="T29" fmla="*/ 91697 h 445"/>
                              <a:gd name="T30" fmla="*/ 199574 w 444"/>
                              <a:gd name="T31" fmla="*/ 84055 h 445"/>
                              <a:gd name="T32" fmla="*/ 199574 w 444"/>
                              <a:gd name="T33" fmla="*/ 24273 h 445"/>
                              <a:gd name="T34" fmla="*/ 44150 w 444"/>
                              <a:gd name="T35" fmla="*/ 24273 h 445"/>
                              <a:gd name="T36" fmla="*/ 44150 w 444"/>
                              <a:gd name="T37" fmla="*/ 4495 h 445"/>
                              <a:gd name="T38" fmla="*/ 40095 w 444"/>
                              <a:gd name="T39" fmla="*/ 0 h 445"/>
                              <a:gd name="T40" fmla="*/ 4055 w 444"/>
                              <a:gd name="T41" fmla="*/ 0 h 445"/>
                              <a:gd name="T42" fmla="*/ 0 w 444"/>
                              <a:gd name="T43" fmla="*/ 4495 h 445"/>
                              <a:gd name="T44" fmla="*/ 0 w 444"/>
                              <a:gd name="T45" fmla="*/ 24273 h 445"/>
                              <a:gd name="T46" fmla="*/ 20273 w 444"/>
                              <a:gd name="T47" fmla="*/ 24273 h 445"/>
                              <a:gd name="T48" fmla="*/ 44150 w 444"/>
                              <a:gd name="T49" fmla="*/ 123611 h 445"/>
                              <a:gd name="T50" fmla="*/ 44150 w 444"/>
                              <a:gd name="T51" fmla="*/ 135747 h 445"/>
                              <a:gd name="T52" fmla="*/ 44150 w 444"/>
                              <a:gd name="T53" fmla="*/ 151929 h 445"/>
                              <a:gd name="T54" fmla="*/ 47754 w 444"/>
                              <a:gd name="T55" fmla="*/ 155525 h 445"/>
                              <a:gd name="T56" fmla="*/ 55863 w 444"/>
                              <a:gd name="T57" fmla="*/ 155525 h 445"/>
                              <a:gd name="T58" fmla="*/ 167589 w 444"/>
                              <a:gd name="T59" fmla="*/ 155525 h 445"/>
                              <a:gd name="T60" fmla="*/ 195520 w 444"/>
                              <a:gd name="T61" fmla="*/ 155525 h 445"/>
                              <a:gd name="T62" fmla="*/ 199574 w 444"/>
                              <a:gd name="T63" fmla="*/ 151929 h 445"/>
                              <a:gd name="T64" fmla="*/ 199574 w 444"/>
                              <a:gd name="T65" fmla="*/ 135747 h 445"/>
                              <a:gd name="T66" fmla="*/ 75685 w 444"/>
                              <a:gd name="T67" fmla="*/ 135747 h 445"/>
                              <a:gd name="T68" fmla="*/ 71631 w 444"/>
                              <a:gd name="T69" fmla="*/ 127656 h 445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</a:gdLst>
                            <a:ahLst/>
                            <a:cxnLst>
                              <a:cxn ang="T70">
                                <a:pos x="T0" y="T1"/>
                              </a:cxn>
                              <a:cxn ang="T71">
                                <a:pos x="T2" y="T3"/>
                              </a:cxn>
                              <a:cxn ang="T72">
                                <a:pos x="T4" y="T5"/>
                              </a:cxn>
                              <a:cxn ang="T73">
                                <a:pos x="T6" y="T7"/>
                              </a:cxn>
                              <a:cxn ang="T74">
                                <a:pos x="T8" y="T9"/>
                              </a:cxn>
                              <a:cxn ang="T75">
                                <a:pos x="T10" y="T11"/>
                              </a:cxn>
                              <a:cxn ang="T76">
                                <a:pos x="T12" y="T13"/>
                              </a:cxn>
                              <a:cxn ang="T77">
                                <a:pos x="T14" y="T15"/>
                              </a:cxn>
                              <a:cxn ang="T78">
                                <a:pos x="T16" y="T17"/>
                              </a:cxn>
                              <a:cxn ang="T79">
                                <a:pos x="T18" y="T19"/>
                              </a:cxn>
                              <a:cxn ang="T80">
                                <a:pos x="T20" y="T21"/>
                              </a:cxn>
                              <a:cxn ang="T81">
                                <a:pos x="T22" y="T23"/>
                              </a:cxn>
                              <a:cxn ang="T82">
                                <a:pos x="T24" y="T25"/>
                              </a:cxn>
                              <a:cxn ang="T83">
                                <a:pos x="T26" y="T27"/>
                              </a:cxn>
                              <a:cxn ang="T84">
                                <a:pos x="T28" y="T29"/>
                              </a:cxn>
                              <a:cxn ang="T85">
                                <a:pos x="T30" y="T31"/>
                              </a:cxn>
                              <a:cxn ang="T86">
                                <a:pos x="T32" y="T33"/>
                              </a:cxn>
                              <a:cxn ang="T87">
                                <a:pos x="T34" y="T35"/>
                              </a:cxn>
                              <a:cxn ang="T88">
                                <a:pos x="T36" y="T37"/>
                              </a:cxn>
                              <a:cxn ang="T89">
                                <a:pos x="T38" y="T39"/>
                              </a:cxn>
                              <a:cxn ang="T90">
                                <a:pos x="T40" y="T41"/>
                              </a:cxn>
                              <a:cxn ang="T91">
                                <a:pos x="T42" y="T43"/>
                              </a:cxn>
                              <a:cxn ang="T92">
                                <a:pos x="T44" y="T45"/>
                              </a:cxn>
                              <a:cxn ang="T93">
                                <a:pos x="T46" y="T47"/>
                              </a:cxn>
                              <a:cxn ang="T94">
                                <a:pos x="T48" y="T49"/>
                              </a:cxn>
                              <a:cxn ang="T95">
                                <a:pos x="T50" y="T51"/>
                              </a:cxn>
                              <a:cxn ang="T96">
                                <a:pos x="T52" y="T53"/>
                              </a:cxn>
                              <a:cxn ang="T97">
                                <a:pos x="T54" y="T55"/>
                              </a:cxn>
                              <a:cxn ang="T98">
                                <a:pos x="T56" y="T57"/>
                              </a:cxn>
                              <a:cxn ang="T99">
                                <a:pos x="T58" y="T59"/>
                              </a:cxn>
                              <a:cxn ang="T100">
                                <a:pos x="T60" y="T61"/>
                              </a:cxn>
                              <a:cxn ang="T101">
                                <a:pos x="T62" y="T63"/>
                              </a:cxn>
                              <a:cxn ang="T102">
                                <a:pos x="T64" y="T65"/>
                              </a:cxn>
                              <a:cxn ang="T103">
                                <a:pos x="T66" y="T67"/>
                              </a:cxn>
                              <a:cxn ang="T104">
                                <a:pos x="T68" y="T69"/>
                              </a:cxn>
                            </a:cxnLst>
                            <a:rect l="0" t="0" r="r" b="b"/>
                            <a:pathLst>
                              <a:path w="444" h="445">
                                <a:moveTo>
                                  <a:pt x="70" y="400"/>
                                </a:moveTo>
                                <a:lnTo>
                                  <a:pt x="70" y="400"/>
                                </a:lnTo>
                                <a:cubicBezTo>
                                  <a:pt x="70" y="426"/>
                                  <a:pt x="98" y="444"/>
                                  <a:pt x="124" y="444"/>
                                </a:cubicBezTo>
                                <a:cubicBezTo>
                                  <a:pt x="151" y="444"/>
                                  <a:pt x="168" y="426"/>
                                  <a:pt x="168" y="400"/>
                                </a:cubicBezTo>
                                <a:cubicBezTo>
                                  <a:pt x="168" y="373"/>
                                  <a:pt x="151" y="346"/>
                                  <a:pt x="124" y="346"/>
                                </a:cubicBezTo>
                                <a:cubicBezTo>
                                  <a:pt x="98" y="346"/>
                                  <a:pt x="70" y="373"/>
                                  <a:pt x="70" y="400"/>
                                </a:cubicBezTo>
                                <a:close/>
                                <a:moveTo>
                                  <a:pt x="319" y="400"/>
                                </a:moveTo>
                                <a:lnTo>
                                  <a:pt x="319" y="400"/>
                                </a:lnTo>
                                <a:cubicBezTo>
                                  <a:pt x="319" y="426"/>
                                  <a:pt x="345" y="444"/>
                                  <a:pt x="372" y="444"/>
                                </a:cubicBezTo>
                                <a:cubicBezTo>
                                  <a:pt x="399" y="444"/>
                                  <a:pt x="417" y="426"/>
                                  <a:pt x="417" y="400"/>
                                </a:cubicBezTo>
                                <a:cubicBezTo>
                                  <a:pt x="417" y="373"/>
                                  <a:pt x="399" y="346"/>
                                  <a:pt x="372" y="346"/>
                                </a:cubicBezTo>
                                <a:cubicBezTo>
                                  <a:pt x="345" y="346"/>
                                  <a:pt x="319" y="373"/>
                                  <a:pt x="319" y="400"/>
                                </a:cubicBezTo>
                                <a:close/>
                                <a:moveTo>
                                  <a:pt x="159" y="284"/>
                                </a:moveTo>
                                <a:lnTo>
                                  <a:pt x="159" y="284"/>
                                </a:lnTo>
                                <a:cubicBezTo>
                                  <a:pt x="434" y="204"/>
                                  <a:pt x="434" y="204"/>
                                  <a:pt x="434" y="204"/>
                                </a:cubicBezTo>
                                <a:cubicBezTo>
                                  <a:pt x="443" y="204"/>
                                  <a:pt x="443" y="195"/>
                                  <a:pt x="443" y="187"/>
                                </a:cubicBezTo>
                                <a:cubicBezTo>
                                  <a:pt x="443" y="54"/>
                                  <a:pt x="443" y="54"/>
                                  <a:pt x="443" y="54"/>
                                </a:cubicBezTo>
                                <a:cubicBezTo>
                                  <a:pt x="98" y="54"/>
                                  <a:pt x="98" y="54"/>
                                  <a:pt x="98" y="54"/>
                                </a:cubicBezTo>
                                <a:cubicBezTo>
                                  <a:pt x="98" y="10"/>
                                  <a:pt x="98" y="10"/>
                                  <a:pt x="98" y="10"/>
                                </a:cubicBezTo>
                                <a:lnTo>
                                  <a:pt x="89" y="0"/>
                                </a:lnTo>
                                <a:cubicBezTo>
                                  <a:pt x="9" y="0"/>
                                  <a:pt x="9" y="0"/>
                                  <a:pt x="9" y="0"/>
                                </a:cubicBezTo>
                                <a:cubicBezTo>
                                  <a:pt x="0" y="0"/>
                                  <a:pt x="0" y="10"/>
                                  <a:pt x="0" y="10"/>
                                </a:cubicBezTo>
                                <a:cubicBezTo>
                                  <a:pt x="0" y="54"/>
                                  <a:pt x="0" y="54"/>
                                  <a:pt x="0" y="54"/>
                                </a:cubicBezTo>
                                <a:cubicBezTo>
                                  <a:pt x="45" y="54"/>
                                  <a:pt x="45" y="54"/>
                                  <a:pt x="45" y="54"/>
                                </a:cubicBezTo>
                                <a:cubicBezTo>
                                  <a:pt x="98" y="275"/>
                                  <a:pt x="98" y="275"/>
                                  <a:pt x="98" y="275"/>
                                </a:cubicBezTo>
                                <a:cubicBezTo>
                                  <a:pt x="98" y="302"/>
                                  <a:pt x="98" y="302"/>
                                  <a:pt x="98" y="302"/>
                                </a:cubicBezTo>
                                <a:cubicBezTo>
                                  <a:pt x="98" y="338"/>
                                  <a:pt x="98" y="338"/>
                                  <a:pt x="98" y="338"/>
                                </a:cubicBezTo>
                                <a:cubicBezTo>
                                  <a:pt x="98" y="346"/>
                                  <a:pt x="106" y="346"/>
                                  <a:pt x="106" y="346"/>
                                </a:cubicBezTo>
                                <a:cubicBezTo>
                                  <a:pt x="124" y="346"/>
                                  <a:pt x="124" y="346"/>
                                  <a:pt x="124" y="346"/>
                                </a:cubicBezTo>
                                <a:cubicBezTo>
                                  <a:pt x="372" y="346"/>
                                  <a:pt x="372" y="346"/>
                                  <a:pt x="372" y="346"/>
                                </a:cubicBezTo>
                                <a:cubicBezTo>
                                  <a:pt x="434" y="346"/>
                                  <a:pt x="434" y="346"/>
                                  <a:pt x="434" y="346"/>
                                </a:cubicBezTo>
                                <a:cubicBezTo>
                                  <a:pt x="443" y="346"/>
                                  <a:pt x="443" y="346"/>
                                  <a:pt x="443" y="338"/>
                                </a:cubicBezTo>
                                <a:cubicBezTo>
                                  <a:pt x="443" y="302"/>
                                  <a:pt x="443" y="302"/>
                                  <a:pt x="443" y="302"/>
                                </a:cubicBezTo>
                                <a:cubicBezTo>
                                  <a:pt x="168" y="302"/>
                                  <a:pt x="168" y="302"/>
                                  <a:pt x="168" y="302"/>
                                </a:cubicBezTo>
                                <a:cubicBezTo>
                                  <a:pt x="133" y="302"/>
                                  <a:pt x="133" y="284"/>
                                  <a:pt x="159" y="28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201" name="Freeform 52"/>
                        <wps:cNvSpPr>
                          <a:spLocks noChangeArrowheads="1"/>
                        </wps:cNvSpPr>
                        <wps:spPr bwMode="auto">
                          <a:xfrm>
                            <a:off x="26251" y="62846"/>
                            <a:ext cx="440" cy="454"/>
                          </a:xfrm>
                          <a:custGeom>
                            <a:avLst/>
                            <a:gdLst>
                              <a:gd name="T0" fmla="*/ 59947 w 479"/>
                              <a:gd name="T1" fmla="*/ 221804 h 498"/>
                              <a:gd name="T2" fmla="*/ 59947 w 479"/>
                              <a:gd name="T3" fmla="*/ 221804 h 498"/>
                              <a:gd name="T4" fmla="*/ 23889 w 479"/>
                              <a:gd name="T5" fmla="*/ 205291 h 498"/>
                              <a:gd name="T6" fmla="*/ 23889 w 479"/>
                              <a:gd name="T7" fmla="*/ 126745 h 498"/>
                              <a:gd name="T8" fmla="*/ 135670 w 479"/>
                              <a:gd name="T9" fmla="*/ 15620 h 498"/>
                              <a:gd name="T10" fmla="*/ 175785 w 479"/>
                              <a:gd name="T11" fmla="*/ 4017 h 498"/>
                              <a:gd name="T12" fmla="*/ 203730 w 479"/>
                              <a:gd name="T13" fmla="*/ 31686 h 498"/>
                              <a:gd name="T14" fmla="*/ 191561 w 479"/>
                              <a:gd name="T15" fmla="*/ 70959 h 498"/>
                              <a:gd name="T16" fmla="*/ 87892 w 479"/>
                              <a:gd name="T17" fmla="*/ 174051 h 498"/>
                              <a:gd name="T18" fmla="*/ 67610 w 479"/>
                              <a:gd name="T19" fmla="*/ 185655 h 498"/>
                              <a:gd name="T20" fmla="*/ 47777 w 479"/>
                              <a:gd name="T21" fmla="*/ 178068 h 498"/>
                              <a:gd name="T22" fmla="*/ 51834 w 479"/>
                              <a:gd name="T23" fmla="*/ 142365 h 498"/>
                              <a:gd name="T24" fmla="*/ 128008 w 479"/>
                              <a:gd name="T25" fmla="*/ 66943 h 498"/>
                              <a:gd name="T26" fmla="*/ 139276 w 479"/>
                              <a:gd name="T27" fmla="*/ 66943 h 498"/>
                              <a:gd name="T28" fmla="*/ 139276 w 479"/>
                              <a:gd name="T29" fmla="*/ 79439 h 498"/>
                              <a:gd name="T30" fmla="*/ 64004 w 479"/>
                              <a:gd name="T31" fmla="*/ 153968 h 498"/>
                              <a:gd name="T32" fmla="*/ 59947 w 479"/>
                              <a:gd name="T33" fmla="*/ 170035 h 498"/>
                              <a:gd name="T34" fmla="*/ 64004 w 479"/>
                              <a:gd name="T35" fmla="*/ 170035 h 498"/>
                              <a:gd name="T36" fmla="*/ 75723 w 479"/>
                              <a:gd name="T37" fmla="*/ 166018 h 498"/>
                              <a:gd name="T38" fmla="*/ 179842 w 479"/>
                              <a:gd name="T39" fmla="*/ 59356 h 498"/>
                              <a:gd name="T40" fmla="*/ 187504 w 479"/>
                              <a:gd name="T41" fmla="*/ 35703 h 498"/>
                              <a:gd name="T42" fmla="*/ 171728 w 479"/>
                              <a:gd name="T43" fmla="*/ 19637 h 498"/>
                              <a:gd name="T44" fmla="*/ 147840 w 479"/>
                              <a:gd name="T45" fmla="*/ 27670 h 498"/>
                              <a:gd name="T46" fmla="*/ 36058 w 479"/>
                              <a:gd name="T47" fmla="*/ 134332 h 498"/>
                              <a:gd name="T48" fmla="*/ 36058 w 479"/>
                              <a:gd name="T49" fmla="*/ 193688 h 498"/>
                              <a:gd name="T50" fmla="*/ 91498 w 479"/>
                              <a:gd name="T51" fmla="*/ 189671 h 498"/>
                              <a:gd name="T52" fmla="*/ 203730 w 479"/>
                              <a:gd name="T53" fmla="*/ 83009 h 498"/>
                              <a:gd name="T54" fmla="*/ 215449 w 479"/>
                              <a:gd name="T55" fmla="*/ 83009 h 498"/>
                              <a:gd name="T56" fmla="*/ 215449 w 479"/>
                              <a:gd name="T57" fmla="*/ 90596 h 498"/>
                              <a:gd name="T58" fmla="*/ 103668 w 479"/>
                              <a:gd name="T59" fmla="*/ 201721 h 498"/>
                              <a:gd name="T60" fmla="*/ 59947 w 479"/>
                              <a:gd name="T61" fmla="*/ 221804 h 498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</a:gdLst>
                            <a:ahLst/>
                            <a:cxnLst>
                              <a:cxn ang="T62">
                                <a:pos x="T0" y="T1"/>
                              </a:cxn>
                              <a:cxn ang="T63">
                                <a:pos x="T2" y="T3"/>
                              </a:cxn>
                              <a:cxn ang="T64">
                                <a:pos x="T4" y="T5"/>
                              </a:cxn>
                              <a:cxn ang="T65">
                                <a:pos x="T6" y="T7"/>
                              </a:cxn>
                              <a:cxn ang="T66">
                                <a:pos x="T8" y="T9"/>
                              </a:cxn>
                              <a:cxn ang="T67">
                                <a:pos x="T10" y="T11"/>
                              </a:cxn>
                              <a:cxn ang="T68">
                                <a:pos x="T12" y="T13"/>
                              </a:cxn>
                              <a:cxn ang="T69">
                                <a:pos x="T14" y="T15"/>
                              </a:cxn>
                              <a:cxn ang="T70">
                                <a:pos x="T16" y="T17"/>
                              </a:cxn>
                              <a:cxn ang="T71">
                                <a:pos x="T18" y="T19"/>
                              </a:cxn>
                              <a:cxn ang="T72">
                                <a:pos x="T20" y="T21"/>
                              </a:cxn>
                              <a:cxn ang="T73">
                                <a:pos x="T22" y="T23"/>
                              </a:cxn>
                              <a:cxn ang="T74">
                                <a:pos x="T24" y="T25"/>
                              </a:cxn>
                              <a:cxn ang="T75">
                                <a:pos x="T26" y="T27"/>
                              </a:cxn>
                              <a:cxn ang="T76">
                                <a:pos x="T28" y="T29"/>
                              </a:cxn>
                              <a:cxn ang="T77">
                                <a:pos x="T30" y="T31"/>
                              </a:cxn>
                              <a:cxn ang="T78">
                                <a:pos x="T32" y="T33"/>
                              </a:cxn>
                              <a:cxn ang="T79">
                                <a:pos x="T34" y="T35"/>
                              </a:cxn>
                              <a:cxn ang="T80">
                                <a:pos x="T36" y="T37"/>
                              </a:cxn>
                              <a:cxn ang="T81">
                                <a:pos x="T38" y="T39"/>
                              </a:cxn>
                              <a:cxn ang="T82">
                                <a:pos x="T40" y="T41"/>
                              </a:cxn>
                              <a:cxn ang="T83">
                                <a:pos x="T42" y="T43"/>
                              </a:cxn>
                              <a:cxn ang="T84">
                                <a:pos x="T44" y="T45"/>
                              </a:cxn>
                              <a:cxn ang="T85">
                                <a:pos x="T46" y="T47"/>
                              </a:cxn>
                              <a:cxn ang="T86">
                                <a:pos x="T48" y="T49"/>
                              </a:cxn>
                              <a:cxn ang="T87">
                                <a:pos x="T50" y="T51"/>
                              </a:cxn>
                              <a:cxn ang="T88">
                                <a:pos x="T52" y="T53"/>
                              </a:cxn>
                              <a:cxn ang="T89">
                                <a:pos x="T54" y="T55"/>
                              </a:cxn>
                              <a:cxn ang="T90">
                                <a:pos x="T56" y="T57"/>
                              </a:cxn>
                              <a:cxn ang="T91">
                                <a:pos x="T58" y="T59"/>
                              </a:cxn>
                              <a:cxn ang="T92">
                                <a:pos x="T60" y="T61"/>
                              </a:cxn>
                            </a:cxnLst>
                            <a:rect l="0" t="0" r="r" b="b"/>
                            <a:pathLst>
                              <a:path w="479" h="498">
                                <a:moveTo>
                                  <a:pt x="133" y="497"/>
                                </a:moveTo>
                                <a:lnTo>
                                  <a:pt x="133" y="497"/>
                                </a:lnTo>
                                <a:cubicBezTo>
                                  <a:pt x="106" y="497"/>
                                  <a:pt x="71" y="478"/>
                                  <a:pt x="53" y="460"/>
                                </a:cubicBezTo>
                                <a:cubicBezTo>
                                  <a:pt x="9" y="416"/>
                                  <a:pt x="0" y="337"/>
                                  <a:pt x="53" y="284"/>
                                </a:cubicBezTo>
                                <a:cubicBezTo>
                                  <a:pt x="89" y="248"/>
                                  <a:pt x="230" y="106"/>
                                  <a:pt x="301" y="35"/>
                                </a:cubicBezTo>
                                <a:cubicBezTo>
                                  <a:pt x="328" y="9"/>
                                  <a:pt x="363" y="0"/>
                                  <a:pt x="390" y="9"/>
                                </a:cubicBezTo>
                                <a:cubicBezTo>
                                  <a:pt x="416" y="18"/>
                                  <a:pt x="443" y="44"/>
                                  <a:pt x="452" y="71"/>
                                </a:cubicBezTo>
                                <a:cubicBezTo>
                                  <a:pt x="461" y="97"/>
                                  <a:pt x="452" y="133"/>
                                  <a:pt x="425" y="159"/>
                                </a:cubicBezTo>
                                <a:cubicBezTo>
                                  <a:pt x="195" y="390"/>
                                  <a:pt x="195" y="390"/>
                                  <a:pt x="195" y="390"/>
                                </a:cubicBezTo>
                                <a:cubicBezTo>
                                  <a:pt x="177" y="407"/>
                                  <a:pt x="159" y="416"/>
                                  <a:pt x="150" y="416"/>
                                </a:cubicBezTo>
                                <a:cubicBezTo>
                                  <a:pt x="133" y="416"/>
                                  <a:pt x="115" y="416"/>
                                  <a:pt x="106" y="399"/>
                                </a:cubicBezTo>
                                <a:cubicBezTo>
                                  <a:pt x="89" y="381"/>
                                  <a:pt x="89" y="354"/>
                                  <a:pt x="115" y="319"/>
                                </a:cubicBezTo>
                                <a:cubicBezTo>
                                  <a:pt x="284" y="150"/>
                                  <a:pt x="284" y="150"/>
                                  <a:pt x="284" y="150"/>
                                </a:cubicBezTo>
                                <a:cubicBezTo>
                                  <a:pt x="293" y="150"/>
                                  <a:pt x="301" y="150"/>
                                  <a:pt x="309" y="150"/>
                                </a:cubicBezTo>
                                <a:cubicBezTo>
                                  <a:pt x="309" y="159"/>
                                  <a:pt x="309" y="168"/>
                                  <a:pt x="309" y="178"/>
                                </a:cubicBezTo>
                                <a:cubicBezTo>
                                  <a:pt x="142" y="345"/>
                                  <a:pt x="142" y="345"/>
                                  <a:pt x="142" y="345"/>
                                </a:cubicBezTo>
                                <a:cubicBezTo>
                                  <a:pt x="124" y="354"/>
                                  <a:pt x="124" y="372"/>
                                  <a:pt x="133" y="381"/>
                                </a:cubicBezTo>
                                <a:lnTo>
                                  <a:pt x="142" y="381"/>
                                </a:lnTo>
                                <a:cubicBezTo>
                                  <a:pt x="150" y="381"/>
                                  <a:pt x="159" y="372"/>
                                  <a:pt x="168" y="372"/>
                                </a:cubicBezTo>
                                <a:cubicBezTo>
                                  <a:pt x="399" y="133"/>
                                  <a:pt x="399" y="133"/>
                                  <a:pt x="399" y="133"/>
                                </a:cubicBezTo>
                                <a:cubicBezTo>
                                  <a:pt x="416" y="115"/>
                                  <a:pt x="425" y="97"/>
                                  <a:pt x="416" y="80"/>
                                </a:cubicBezTo>
                                <a:cubicBezTo>
                                  <a:pt x="416" y="62"/>
                                  <a:pt x="399" y="44"/>
                                  <a:pt x="381" y="44"/>
                                </a:cubicBezTo>
                                <a:cubicBezTo>
                                  <a:pt x="363" y="35"/>
                                  <a:pt x="346" y="44"/>
                                  <a:pt x="328" y="62"/>
                                </a:cubicBezTo>
                                <a:cubicBezTo>
                                  <a:pt x="256" y="133"/>
                                  <a:pt x="115" y="275"/>
                                  <a:pt x="80" y="301"/>
                                </a:cubicBezTo>
                                <a:cubicBezTo>
                                  <a:pt x="36" y="354"/>
                                  <a:pt x="44" y="407"/>
                                  <a:pt x="80" y="434"/>
                                </a:cubicBezTo>
                                <a:cubicBezTo>
                                  <a:pt x="106" y="460"/>
                                  <a:pt x="159" y="478"/>
                                  <a:pt x="203" y="425"/>
                                </a:cubicBezTo>
                                <a:cubicBezTo>
                                  <a:pt x="452" y="186"/>
                                  <a:pt x="452" y="186"/>
                                  <a:pt x="452" y="186"/>
                                </a:cubicBezTo>
                                <a:cubicBezTo>
                                  <a:pt x="461" y="178"/>
                                  <a:pt x="469" y="178"/>
                                  <a:pt x="478" y="186"/>
                                </a:cubicBezTo>
                                <a:lnTo>
                                  <a:pt x="478" y="203"/>
                                </a:lnTo>
                                <a:cubicBezTo>
                                  <a:pt x="230" y="452"/>
                                  <a:pt x="230" y="452"/>
                                  <a:pt x="230" y="452"/>
                                </a:cubicBezTo>
                                <a:cubicBezTo>
                                  <a:pt x="203" y="478"/>
                                  <a:pt x="168" y="497"/>
                                  <a:pt x="133" y="497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202" name="Freeform 33"/>
                        <wps:cNvSpPr>
                          <a:spLocks noChangeArrowheads="1"/>
                        </wps:cNvSpPr>
                        <wps:spPr bwMode="auto">
                          <a:xfrm>
                            <a:off x="28126" y="66455"/>
                            <a:ext cx="311" cy="327"/>
                          </a:xfrm>
                          <a:custGeom>
                            <a:avLst/>
                            <a:gdLst>
                              <a:gd name="T0" fmla="*/ 55910 w 338"/>
                              <a:gd name="T1" fmla="*/ 159887 h 356"/>
                              <a:gd name="T2" fmla="*/ 55910 w 338"/>
                              <a:gd name="T3" fmla="*/ 159887 h 356"/>
                              <a:gd name="T4" fmla="*/ 44187 w 338"/>
                              <a:gd name="T5" fmla="*/ 151780 h 356"/>
                              <a:gd name="T6" fmla="*/ 4058 w 338"/>
                              <a:gd name="T7" fmla="*/ 99985 h 356"/>
                              <a:gd name="T8" fmla="*/ 8116 w 338"/>
                              <a:gd name="T9" fmla="*/ 80169 h 356"/>
                              <a:gd name="T10" fmla="*/ 27955 w 338"/>
                              <a:gd name="T11" fmla="*/ 80169 h 356"/>
                              <a:gd name="T12" fmla="*/ 55910 w 338"/>
                              <a:gd name="T13" fmla="*/ 116199 h 356"/>
                              <a:gd name="T14" fmla="*/ 119936 w 338"/>
                              <a:gd name="T15" fmla="*/ 12160 h 356"/>
                              <a:gd name="T16" fmla="*/ 143833 w 338"/>
                              <a:gd name="T17" fmla="*/ 4053 h 356"/>
                              <a:gd name="T18" fmla="*/ 147891 w 338"/>
                              <a:gd name="T19" fmla="*/ 27924 h 356"/>
                              <a:gd name="T20" fmla="*/ 72142 w 338"/>
                              <a:gd name="T21" fmla="*/ 151780 h 356"/>
                              <a:gd name="T22" fmla="*/ 55910 w 338"/>
                              <a:gd name="T23" fmla="*/ 159887 h 356"/>
                              <a:gd name="T24" fmla="*/ 0 60000 65536"/>
                              <a:gd name="T25" fmla="*/ 0 60000 65536"/>
                              <a:gd name="T26" fmla="*/ 0 60000 65536"/>
                              <a:gd name="T27" fmla="*/ 0 60000 65536"/>
                              <a:gd name="T28" fmla="*/ 0 60000 65536"/>
                              <a:gd name="T29" fmla="*/ 0 60000 65536"/>
                              <a:gd name="T30" fmla="*/ 0 60000 65536"/>
                              <a:gd name="T31" fmla="*/ 0 60000 65536"/>
                              <a:gd name="T32" fmla="*/ 0 60000 65536"/>
                              <a:gd name="T33" fmla="*/ 0 60000 65536"/>
                              <a:gd name="T34" fmla="*/ 0 60000 65536"/>
                              <a:gd name="T35" fmla="*/ 0 60000 65536"/>
                            </a:gdLst>
                            <a:ahLst/>
                            <a:cxnLst>
                              <a:cxn ang="T24">
                                <a:pos x="T0" y="T1"/>
                              </a:cxn>
                              <a:cxn ang="T25">
                                <a:pos x="T2" y="T3"/>
                              </a:cxn>
                              <a:cxn ang="T26">
                                <a:pos x="T4" y="T5"/>
                              </a:cxn>
                              <a:cxn ang="T27">
                                <a:pos x="T6" y="T7"/>
                              </a:cxn>
                              <a:cxn ang="T28">
                                <a:pos x="T8" y="T9"/>
                              </a:cxn>
                              <a:cxn ang="T29">
                                <a:pos x="T10" y="T11"/>
                              </a:cxn>
                              <a:cxn ang="T30">
                                <a:pos x="T12" y="T13"/>
                              </a:cxn>
                              <a:cxn ang="T31">
                                <a:pos x="T14" y="T15"/>
                              </a:cxn>
                              <a:cxn ang="T32">
                                <a:pos x="T16" y="T17"/>
                              </a:cxn>
                              <a:cxn ang="T33">
                                <a:pos x="T18" y="T19"/>
                              </a:cxn>
                              <a:cxn ang="T34">
                                <a:pos x="T20" y="T21"/>
                              </a:cxn>
                              <a:cxn ang="T35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338" h="356">
                                <a:moveTo>
                                  <a:pt x="124" y="355"/>
                                </a:moveTo>
                                <a:lnTo>
                                  <a:pt x="124" y="355"/>
                                </a:lnTo>
                                <a:cubicBezTo>
                                  <a:pt x="115" y="355"/>
                                  <a:pt x="107" y="346"/>
                                  <a:pt x="98" y="337"/>
                                </a:cubicBezTo>
                                <a:cubicBezTo>
                                  <a:pt x="9" y="222"/>
                                  <a:pt x="9" y="222"/>
                                  <a:pt x="9" y="222"/>
                                </a:cubicBezTo>
                                <a:cubicBezTo>
                                  <a:pt x="0" y="204"/>
                                  <a:pt x="0" y="187"/>
                                  <a:pt x="18" y="178"/>
                                </a:cubicBezTo>
                                <a:cubicBezTo>
                                  <a:pt x="36" y="160"/>
                                  <a:pt x="53" y="168"/>
                                  <a:pt x="62" y="178"/>
                                </a:cubicBezTo>
                                <a:cubicBezTo>
                                  <a:pt x="124" y="258"/>
                                  <a:pt x="124" y="258"/>
                                  <a:pt x="124" y="258"/>
                                </a:cubicBezTo>
                                <a:cubicBezTo>
                                  <a:pt x="266" y="27"/>
                                  <a:pt x="266" y="27"/>
                                  <a:pt x="266" y="27"/>
                                </a:cubicBezTo>
                                <a:cubicBezTo>
                                  <a:pt x="284" y="9"/>
                                  <a:pt x="301" y="0"/>
                                  <a:pt x="319" y="9"/>
                                </a:cubicBezTo>
                                <a:cubicBezTo>
                                  <a:pt x="337" y="18"/>
                                  <a:pt x="337" y="45"/>
                                  <a:pt x="328" y="62"/>
                                </a:cubicBezTo>
                                <a:cubicBezTo>
                                  <a:pt x="160" y="337"/>
                                  <a:pt x="160" y="337"/>
                                  <a:pt x="160" y="337"/>
                                </a:cubicBezTo>
                                <a:cubicBezTo>
                                  <a:pt x="151" y="346"/>
                                  <a:pt x="142" y="355"/>
                                  <a:pt x="124" y="355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203" name="Freeform 85"/>
                        <wps:cNvSpPr>
                          <a:spLocks noChangeArrowheads="1"/>
                        </wps:cNvSpPr>
                        <wps:spPr bwMode="auto">
                          <a:xfrm>
                            <a:off x="18934" y="64628"/>
                            <a:ext cx="408" cy="402"/>
                          </a:xfrm>
                          <a:custGeom>
                            <a:avLst/>
                            <a:gdLst>
                              <a:gd name="T0" fmla="*/ 199574 w 444"/>
                              <a:gd name="T1" fmla="*/ 71952 h 435"/>
                              <a:gd name="T2" fmla="*/ 127944 w 444"/>
                              <a:gd name="T3" fmla="*/ 71952 h 435"/>
                              <a:gd name="T4" fmla="*/ 100013 w 444"/>
                              <a:gd name="T5" fmla="*/ 0 h 435"/>
                              <a:gd name="T6" fmla="*/ 72081 w 444"/>
                              <a:gd name="T7" fmla="*/ 71952 h 435"/>
                              <a:gd name="T8" fmla="*/ 0 w 444"/>
                              <a:gd name="T9" fmla="*/ 71952 h 435"/>
                              <a:gd name="T10" fmla="*/ 59917 w 444"/>
                              <a:gd name="T11" fmla="*/ 115847 h 435"/>
                              <a:gd name="T12" fmla="*/ 39645 w 444"/>
                              <a:gd name="T13" fmla="*/ 196397 h 435"/>
                              <a:gd name="T14" fmla="*/ 100013 w 444"/>
                              <a:gd name="T15" fmla="*/ 147977 h 435"/>
                              <a:gd name="T16" fmla="*/ 159479 w 444"/>
                              <a:gd name="T17" fmla="*/ 196397 h 435"/>
                              <a:gd name="T18" fmla="*/ 139657 w 444"/>
                              <a:gd name="T19" fmla="*/ 115847 h 435"/>
                              <a:gd name="T20" fmla="*/ 199574 w 444"/>
                              <a:gd name="T21" fmla="*/ 71952 h 435"/>
                              <a:gd name="T22" fmla="*/ 100013 w 444"/>
                              <a:gd name="T23" fmla="*/ 128066 h 435"/>
                              <a:gd name="T24" fmla="*/ 63521 w 444"/>
                              <a:gd name="T25" fmla="*/ 155670 h 435"/>
                              <a:gd name="T26" fmla="*/ 79740 w 444"/>
                              <a:gd name="T27" fmla="*/ 115847 h 435"/>
                              <a:gd name="T28" fmla="*/ 47754 w 444"/>
                              <a:gd name="T29" fmla="*/ 87791 h 435"/>
                              <a:gd name="T30" fmla="*/ 87849 w 444"/>
                              <a:gd name="T31" fmla="*/ 91863 h 435"/>
                              <a:gd name="T32" fmla="*/ 100013 w 444"/>
                              <a:gd name="T33" fmla="*/ 43895 h 435"/>
                              <a:gd name="T34" fmla="*/ 111726 w 444"/>
                              <a:gd name="T35" fmla="*/ 91863 h 435"/>
                              <a:gd name="T36" fmla="*/ 151821 w 444"/>
                              <a:gd name="T37" fmla="*/ 87791 h 435"/>
                              <a:gd name="T38" fmla="*/ 119835 w 444"/>
                              <a:gd name="T39" fmla="*/ 115847 h 435"/>
                              <a:gd name="T40" fmla="*/ 131998 w 444"/>
                              <a:gd name="T41" fmla="*/ 155670 h 435"/>
                              <a:gd name="T42" fmla="*/ 100013 w 444"/>
                              <a:gd name="T43" fmla="*/ 128066 h 435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</a:gdLst>
                            <a:ahLst/>
                            <a:cxnLst>
                              <a:cxn ang="T44">
                                <a:pos x="T0" y="T1"/>
                              </a:cxn>
                              <a:cxn ang="T45">
                                <a:pos x="T2" y="T3"/>
                              </a:cxn>
                              <a:cxn ang="T46">
                                <a:pos x="T4" y="T5"/>
                              </a:cxn>
                              <a:cxn ang="T47">
                                <a:pos x="T6" y="T7"/>
                              </a:cxn>
                              <a:cxn ang="T48">
                                <a:pos x="T8" y="T9"/>
                              </a:cxn>
                              <a:cxn ang="T49">
                                <a:pos x="T10" y="T11"/>
                              </a:cxn>
                              <a:cxn ang="T50">
                                <a:pos x="T12" y="T13"/>
                              </a:cxn>
                              <a:cxn ang="T51">
                                <a:pos x="T14" y="T15"/>
                              </a:cxn>
                              <a:cxn ang="T52">
                                <a:pos x="T16" y="T17"/>
                              </a:cxn>
                              <a:cxn ang="T53">
                                <a:pos x="T18" y="T19"/>
                              </a:cxn>
                              <a:cxn ang="T54">
                                <a:pos x="T20" y="T21"/>
                              </a:cxn>
                              <a:cxn ang="T55">
                                <a:pos x="T22" y="T23"/>
                              </a:cxn>
                              <a:cxn ang="T56">
                                <a:pos x="T24" y="T25"/>
                              </a:cxn>
                              <a:cxn ang="T57">
                                <a:pos x="T26" y="T27"/>
                              </a:cxn>
                              <a:cxn ang="T58">
                                <a:pos x="T28" y="T29"/>
                              </a:cxn>
                              <a:cxn ang="T59">
                                <a:pos x="T30" y="T31"/>
                              </a:cxn>
                              <a:cxn ang="T60">
                                <a:pos x="T32" y="T33"/>
                              </a:cxn>
                              <a:cxn ang="T61">
                                <a:pos x="T34" y="T35"/>
                              </a:cxn>
                              <a:cxn ang="T62">
                                <a:pos x="T36" y="T37"/>
                              </a:cxn>
                              <a:cxn ang="T63">
                                <a:pos x="T38" y="T39"/>
                              </a:cxn>
                              <a:cxn ang="T64">
                                <a:pos x="T40" y="T41"/>
                              </a:cxn>
                              <a:cxn ang="T65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444" h="435">
                                <a:moveTo>
                                  <a:pt x="443" y="159"/>
                                </a:moveTo>
                                <a:lnTo>
                                  <a:pt x="284" y="159"/>
                                </a:lnTo>
                                <a:lnTo>
                                  <a:pt x="222" y="0"/>
                                </a:lnTo>
                                <a:lnTo>
                                  <a:pt x="160" y="159"/>
                                </a:lnTo>
                                <a:lnTo>
                                  <a:pt x="0" y="159"/>
                                </a:lnTo>
                                <a:lnTo>
                                  <a:pt x="133" y="256"/>
                                </a:lnTo>
                                <a:lnTo>
                                  <a:pt x="88" y="434"/>
                                </a:lnTo>
                                <a:lnTo>
                                  <a:pt x="222" y="327"/>
                                </a:lnTo>
                                <a:lnTo>
                                  <a:pt x="354" y="434"/>
                                </a:lnTo>
                                <a:lnTo>
                                  <a:pt x="310" y="256"/>
                                </a:lnTo>
                                <a:lnTo>
                                  <a:pt x="443" y="159"/>
                                </a:lnTo>
                                <a:close/>
                                <a:moveTo>
                                  <a:pt x="222" y="283"/>
                                </a:moveTo>
                                <a:lnTo>
                                  <a:pt x="141" y="344"/>
                                </a:lnTo>
                                <a:lnTo>
                                  <a:pt x="177" y="256"/>
                                </a:lnTo>
                                <a:lnTo>
                                  <a:pt x="106" y="194"/>
                                </a:lnTo>
                                <a:lnTo>
                                  <a:pt x="195" y="203"/>
                                </a:lnTo>
                                <a:lnTo>
                                  <a:pt x="222" y="97"/>
                                </a:lnTo>
                                <a:lnTo>
                                  <a:pt x="248" y="203"/>
                                </a:lnTo>
                                <a:lnTo>
                                  <a:pt x="337" y="194"/>
                                </a:lnTo>
                                <a:lnTo>
                                  <a:pt x="266" y="256"/>
                                </a:lnTo>
                                <a:lnTo>
                                  <a:pt x="293" y="344"/>
                                </a:lnTo>
                                <a:lnTo>
                                  <a:pt x="222" y="2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204" name="Freeform 46"/>
                        <wps:cNvSpPr>
                          <a:spLocks noChangeArrowheads="1"/>
                        </wps:cNvSpPr>
                        <wps:spPr bwMode="auto">
                          <a:xfrm>
                            <a:off x="23477" y="64627"/>
                            <a:ext cx="425" cy="405"/>
                          </a:xfrm>
                          <a:custGeom>
                            <a:avLst/>
                            <a:gdLst>
                              <a:gd name="T0" fmla="*/ 163754 w 461"/>
                              <a:gd name="T1" fmla="*/ 150508 h 443"/>
                              <a:gd name="T2" fmla="*/ 163754 w 461"/>
                              <a:gd name="T3" fmla="*/ 150508 h 443"/>
                              <a:gd name="T4" fmla="*/ 128116 w 461"/>
                              <a:gd name="T5" fmla="*/ 111089 h 443"/>
                              <a:gd name="T6" fmla="*/ 139845 w 461"/>
                              <a:gd name="T7" fmla="*/ 87349 h 443"/>
                              <a:gd name="T8" fmla="*/ 147965 w 461"/>
                              <a:gd name="T9" fmla="*/ 67639 h 443"/>
                              <a:gd name="T10" fmla="*/ 143905 w 461"/>
                              <a:gd name="T11" fmla="*/ 59128 h 443"/>
                              <a:gd name="T12" fmla="*/ 147965 w 461"/>
                              <a:gd name="T13" fmla="*/ 39419 h 443"/>
                              <a:gd name="T14" fmla="*/ 103756 w 461"/>
                              <a:gd name="T15" fmla="*/ 0 h 443"/>
                              <a:gd name="T16" fmla="*/ 59547 w 461"/>
                              <a:gd name="T17" fmla="*/ 39419 h 443"/>
                              <a:gd name="T18" fmla="*/ 63607 w 461"/>
                              <a:gd name="T19" fmla="*/ 59128 h 443"/>
                              <a:gd name="T20" fmla="*/ 59547 w 461"/>
                              <a:gd name="T21" fmla="*/ 67639 h 443"/>
                              <a:gd name="T22" fmla="*/ 67667 w 461"/>
                              <a:gd name="T23" fmla="*/ 87349 h 443"/>
                              <a:gd name="T24" fmla="*/ 79847 w 461"/>
                              <a:gd name="T25" fmla="*/ 111089 h 443"/>
                              <a:gd name="T26" fmla="*/ 43758 w 461"/>
                              <a:gd name="T27" fmla="*/ 150508 h 443"/>
                              <a:gd name="T28" fmla="*/ 0 w 461"/>
                              <a:gd name="T29" fmla="*/ 178281 h 443"/>
                              <a:gd name="T30" fmla="*/ 0 w 461"/>
                              <a:gd name="T31" fmla="*/ 197990 h 443"/>
                              <a:gd name="T32" fmla="*/ 103756 w 461"/>
                              <a:gd name="T33" fmla="*/ 197990 h 443"/>
                              <a:gd name="T34" fmla="*/ 207512 w 461"/>
                              <a:gd name="T35" fmla="*/ 197990 h 443"/>
                              <a:gd name="T36" fmla="*/ 207512 w 461"/>
                              <a:gd name="T37" fmla="*/ 178281 h 443"/>
                              <a:gd name="T38" fmla="*/ 163754 w 461"/>
                              <a:gd name="T39" fmla="*/ 150508 h 443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</a:gdLst>
                            <a:ahLst/>
                            <a:cxnLst>
                              <a:cxn ang="T40">
                                <a:pos x="T0" y="T1"/>
                              </a:cxn>
                              <a:cxn ang="T41">
                                <a:pos x="T2" y="T3"/>
                              </a:cxn>
                              <a:cxn ang="T42">
                                <a:pos x="T4" y="T5"/>
                              </a:cxn>
                              <a:cxn ang="T43">
                                <a:pos x="T6" y="T7"/>
                              </a:cxn>
                              <a:cxn ang="T44">
                                <a:pos x="T8" y="T9"/>
                              </a:cxn>
                              <a:cxn ang="T45">
                                <a:pos x="T10" y="T11"/>
                              </a:cxn>
                              <a:cxn ang="T46">
                                <a:pos x="T12" y="T13"/>
                              </a:cxn>
                              <a:cxn ang="T47">
                                <a:pos x="T14" y="T15"/>
                              </a:cxn>
                              <a:cxn ang="T48">
                                <a:pos x="T16" y="T17"/>
                              </a:cxn>
                              <a:cxn ang="T49">
                                <a:pos x="T18" y="T19"/>
                              </a:cxn>
                              <a:cxn ang="T50">
                                <a:pos x="T20" y="T21"/>
                              </a:cxn>
                              <a:cxn ang="T51">
                                <a:pos x="T22" y="T23"/>
                              </a:cxn>
                              <a:cxn ang="T52">
                                <a:pos x="T24" y="T25"/>
                              </a:cxn>
                              <a:cxn ang="T53">
                                <a:pos x="T26" y="T27"/>
                              </a:cxn>
                              <a:cxn ang="T54">
                                <a:pos x="T28" y="T29"/>
                              </a:cxn>
                              <a:cxn ang="T55">
                                <a:pos x="T30" y="T31"/>
                              </a:cxn>
                              <a:cxn ang="T56">
                                <a:pos x="T32" y="T33"/>
                              </a:cxn>
                              <a:cxn ang="T57">
                                <a:pos x="T34" y="T35"/>
                              </a:cxn>
                              <a:cxn ang="T58">
                                <a:pos x="T36" y="T37"/>
                              </a:cxn>
                              <a:cxn ang="T59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461" h="443">
                                <a:moveTo>
                                  <a:pt x="363" y="336"/>
                                </a:moveTo>
                                <a:lnTo>
                                  <a:pt x="363" y="336"/>
                                </a:lnTo>
                                <a:cubicBezTo>
                                  <a:pt x="301" y="310"/>
                                  <a:pt x="284" y="292"/>
                                  <a:pt x="284" y="248"/>
                                </a:cubicBezTo>
                                <a:cubicBezTo>
                                  <a:pt x="284" y="230"/>
                                  <a:pt x="301" y="239"/>
                                  <a:pt x="310" y="195"/>
                                </a:cubicBezTo>
                                <a:cubicBezTo>
                                  <a:pt x="310" y="176"/>
                                  <a:pt x="328" y="195"/>
                                  <a:pt x="328" y="151"/>
                                </a:cubicBezTo>
                                <a:cubicBezTo>
                                  <a:pt x="328" y="132"/>
                                  <a:pt x="319" y="132"/>
                                  <a:pt x="319" y="132"/>
                                </a:cubicBezTo>
                                <a:cubicBezTo>
                                  <a:pt x="319" y="132"/>
                                  <a:pt x="328" y="106"/>
                                  <a:pt x="328" y="88"/>
                                </a:cubicBezTo>
                                <a:cubicBezTo>
                                  <a:pt x="328" y="61"/>
                                  <a:pt x="319" y="0"/>
                                  <a:pt x="230" y="0"/>
                                </a:cubicBezTo>
                                <a:cubicBezTo>
                                  <a:pt x="141" y="0"/>
                                  <a:pt x="132" y="61"/>
                                  <a:pt x="132" y="88"/>
                                </a:cubicBezTo>
                                <a:cubicBezTo>
                                  <a:pt x="132" y="106"/>
                                  <a:pt x="141" y="132"/>
                                  <a:pt x="141" y="132"/>
                                </a:cubicBezTo>
                                <a:cubicBezTo>
                                  <a:pt x="141" y="132"/>
                                  <a:pt x="132" y="132"/>
                                  <a:pt x="132" y="151"/>
                                </a:cubicBezTo>
                                <a:cubicBezTo>
                                  <a:pt x="132" y="195"/>
                                  <a:pt x="150" y="176"/>
                                  <a:pt x="150" y="195"/>
                                </a:cubicBezTo>
                                <a:cubicBezTo>
                                  <a:pt x="159" y="239"/>
                                  <a:pt x="177" y="230"/>
                                  <a:pt x="177" y="248"/>
                                </a:cubicBezTo>
                                <a:cubicBezTo>
                                  <a:pt x="177" y="292"/>
                                  <a:pt x="159" y="310"/>
                                  <a:pt x="97" y="336"/>
                                </a:cubicBezTo>
                                <a:cubicBezTo>
                                  <a:pt x="35" y="354"/>
                                  <a:pt x="0" y="380"/>
                                  <a:pt x="0" y="398"/>
                                </a:cubicBezTo>
                                <a:cubicBezTo>
                                  <a:pt x="0" y="407"/>
                                  <a:pt x="0" y="442"/>
                                  <a:pt x="0" y="442"/>
                                </a:cubicBezTo>
                                <a:cubicBezTo>
                                  <a:pt x="230" y="442"/>
                                  <a:pt x="230" y="442"/>
                                  <a:pt x="230" y="442"/>
                                </a:cubicBezTo>
                                <a:cubicBezTo>
                                  <a:pt x="460" y="442"/>
                                  <a:pt x="460" y="442"/>
                                  <a:pt x="460" y="442"/>
                                </a:cubicBezTo>
                                <a:cubicBezTo>
                                  <a:pt x="460" y="442"/>
                                  <a:pt x="460" y="407"/>
                                  <a:pt x="460" y="398"/>
                                </a:cubicBezTo>
                                <a:cubicBezTo>
                                  <a:pt x="460" y="380"/>
                                  <a:pt x="425" y="354"/>
                                  <a:pt x="363" y="336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  <wps:wsp>
                        <wps:cNvPr id="205" name="Freeform 102"/>
                        <wps:cNvSpPr>
                          <a:spLocks noChangeArrowheads="1"/>
                        </wps:cNvSpPr>
                        <wps:spPr bwMode="auto">
                          <a:xfrm>
                            <a:off x="20732" y="65498"/>
                            <a:ext cx="454" cy="408"/>
                          </a:xfrm>
                          <a:custGeom>
                            <a:avLst/>
                            <a:gdLst>
                              <a:gd name="T0" fmla="*/ 35703 w 498"/>
                              <a:gd name="T1" fmla="*/ 67874 h 445"/>
                              <a:gd name="T2" fmla="*/ 35703 w 498"/>
                              <a:gd name="T3" fmla="*/ 67874 h 445"/>
                              <a:gd name="T4" fmla="*/ 63372 w 498"/>
                              <a:gd name="T5" fmla="*/ 75965 h 445"/>
                              <a:gd name="T6" fmla="*/ 67389 w 498"/>
                              <a:gd name="T7" fmla="*/ 75965 h 445"/>
                              <a:gd name="T8" fmla="*/ 87026 w 498"/>
                              <a:gd name="T9" fmla="*/ 60232 h 445"/>
                              <a:gd name="T10" fmla="*/ 87026 w 498"/>
                              <a:gd name="T11" fmla="*/ 56187 h 445"/>
                              <a:gd name="T12" fmla="*/ 79439 w 498"/>
                              <a:gd name="T13" fmla="*/ 48096 h 445"/>
                              <a:gd name="T14" fmla="*/ 122728 w 498"/>
                              <a:gd name="T15" fmla="*/ 4495 h 445"/>
                              <a:gd name="T16" fmla="*/ 87026 w 498"/>
                              <a:gd name="T17" fmla="*/ 0 h 445"/>
                              <a:gd name="T18" fmla="*/ 47753 w 498"/>
                              <a:gd name="T19" fmla="*/ 24273 h 445"/>
                              <a:gd name="T20" fmla="*/ 32133 w 498"/>
                              <a:gd name="T21" fmla="*/ 36409 h 445"/>
                              <a:gd name="T22" fmla="*/ 23653 w 498"/>
                              <a:gd name="T23" fmla="*/ 52141 h 445"/>
                              <a:gd name="T24" fmla="*/ 8033 w 498"/>
                              <a:gd name="T25" fmla="*/ 56187 h 445"/>
                              <a:gd name="T26" fmla="*/ 0 w 498"/>
                              <a:gd name="T27" fmla="*/ 64278 h 445"/>
                              <a:gd name="T28" fmla="*/ 0 w 498"/>
                              <a:gd name="T29" fmla="*/ 67874 h 445"/>
                              <a:gd name="T30" fmla="*/ 16066 w 498"/>
                              <a:gd name="T31" fmla="*/ 84055 h 445"/>
                              <a:gd name="T32" fmla="*/ 23653 w 498"/>
                              <a:gd name="T33" fmla="*/ 88101 h 445"/>
                              <a:gd name="T34" fmla="*/ 32133 w 498"/>
                              <a:gd name="T35" fmla="*/ 80010 h 445"/>
                              <a:gd name="T36" fmla="*/ 35703 w 498"/>
                              <a:gd name="T37" fmla="*/ 67874 h 445"/>
                              <a:gd name="T38" fmla="*/ 99075 w 498"/>
                              <a:gd name="T39" fmla="*/ 71919 h 445"/>
                              <a:gd name="T40" fmla="*/ 99075 w 498"/>
                              <a:gd name="T41" fmla="*/ 71919 h 445"/>
                              <a:gd name="T42" fmla="*/ 95059 w 498"/>
                              <a:gd name="T43" fmla="*/ 71919 h 445"/>
                              <a:gd name="T44" fmla="*/ 79439 w 498"/>
                              <a:gd name="T45" fmla="*/ 84055 h 445"/>
                              <a:gd name="T46" fmla="*/ 75422 w 498"/>
                              <a:gd name="T47" fmla="*/ 91697 h 445"/>
                              <a:gd name="T48" fmla="*/ 170035 w 498"/>
                              <a:gd name="T49" fmla="*/ 195530 h 445"/>
                              <a:gd name="T50" fmla="*/ 178068 w 498"/>
                              <a:gd name="T51" fmla="*/ 195530 h 445"/>
                              <a:gd name="T52" fmla="*/ 190117 w 498"/>
                              <a:gd name="T53" fmla="*/ 187439 h 445"/>
                              <a:gd name="T54" fmla="*/ 190117 w 498"/>
                              <a:gd name="T55" fmla="*/ 179798 h 445"/>
                              <a:gd name="T56" fmla="*/ 99075 w 498"/>
                              <a:gd name="T57" fmla="*/ 71919 h 445"/>
                              <a:gd name="T58" fmla="*/ 221804 w 498"/>
                              <a:gd name="T59" fmla="*/ 28318 h 445"/>
                              <a:gd name="T60" fmla="*/ 221804 w 498"/>
                              <a:gd name="T61" fmla="*/ 28318 h 445"/>
                              <a:gd name="T62" fmla="*/ 213771 w 498"/>
                              <a:gd name="T63" fmla="*/ 24273 h 445"/>
                              <a:gd name="T64" fmla="*/ 205737 w 498"/>
                              <a:gd name="T65" fmla="*/ 40005 h 445"/>
                              <a:gd name="T66" fmla="*/ 182084 w 498"/>
                              <a:gd name="T67" fmla="*/ 48096 h 445"/>
                              <a:gd name="T68" fmla="*/ 178068 w 498"/>
                              <a:gd name="T69" fmla="*/ 28318 h 445"/>
                              <a:gd name="T70" fmla="*/ 186101 w 498"/>
                              <a:gd name="T71" fmla="*/ 8540 h 445"/>
                              <a:gd name="T72" fmla="*/ 182084 w 498"/>
                              <a:gd name="T73" fmla="*/ 4495 h 445"/>
                              <a:gd name="T74" fmla="*/ 150398 w 498"/>
                              <a:gd name="T75" fmla="*/ 32364 h 445"/>
                              <a:gd name="T76" fmla="*/ 142365 w 498"/>
                              <a:gd name="T77" fmla="*/ 67874 h 445"/>
                              <a:gd name="T78" fmla="*/ 126745 w 498"/>
                              <a:gd name="T79" fmla="*/ 84055 h 445"/>
                              <a:gd name="T80" fmla="*/ 142365 w 498"/>
                              <a:gd name="T81" fmla="*/ 103833 h 445"/>
                              <a:gd name="T82" fmla="*/ 162448 w 498"/>
                              <a:gd name="T83" fmla="*/ 84055 h 445"/>
                              <a:gd name="T84" fmla="*/ 182084 w 498"/>
                              <a:gd name="T85" fmla="*/ 80010 h 445"/>
                              <a:gd name="T86" fmla="*/ 217787 w 498"/>
                              <a:gd name="T87" fmla="*/ 64278 h 445"/>
                              <a:gd name="T88" fmla="*/ 221804 w 498"/>
                              <a:gd name="T89" fmla="*/ 28318 h 445"/>
                              <a:gd name="T90" fmla="*/ 32133 w 498"/>
                              <a:gd name="T91" fmla="*/ 179798 h 445"/>
                              <a:gd name="T92" fmla="*/ 32133 w 498"/>
                              <a:gd name="T93" fmla="*/ 179798 h 445"/>
                              <a:gd name="T94" fmla="*/ 32133 w 498"/>
                              <a:gd name="T95" fmla="*/ 187439 h 445"/>
                              <a:gd name="T96" fmla="*/ 39719 w 498"/>
                              <a:gd name="T97" fmla="*/ 199576 h 445"/>
                              <a:gd name="T98" fmla="*/ 47753 w 498"/>
                              <a:gd name="T99" fmla="*/ 195530 h 445"/>
                              <a:gd name="T100" fmla="*/ 103092 w 498"/>
                              <a:gd name="T101" fmla="*/ 143838 h 445"/>
                              <a:gd name="T102" fmla="*/ 87026 w 498"/>
                              <a:gd name="T103" fmla="*/ 123611 h 445"/>
                              <a:gd name="T104" fmla="*/ 32133 w 498"/>
                              <a:gd name="T105" fmla="*/ 179798 h 445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</a:gdLst>
                            <a:ahLst/>
                            <a:cxnLst>
                              <a:cxn ang="T106">
                                <a:pos x="T0" y="T1"/>
                              </a:cxn>
                              <a:cxn ang="T107">
                                <a:pos x="T2" y="T3"/>
                              </a:cxn>
                              <a:cxn ang="T108">
                                <a:pos x="T4" y="T5"/>
                              </a:cxn>
                              <a:cxn ang="T109">
                                <a:pos x="T6" y="T7"/>
                              </a:cxn>
                              <a:cxn ang="T110">
                                <a:pos x="T8" y="T9"/>
                              </a:cxn>
                              <a:cxn ang="T111">
                                <a:pos x="T10" y="T11"/>
                              </a:cxn>
                              <a:cxn ang="T112">
                                <a:pos x="T12" y="T13"/>
                              </a:cxn>
                              <a:cxn ang="T113">
                                <a:pos x="T14" y="T15"/>
                              </a:cxn>
                              <a:cxn ang="T114">
                                <a:pos x="T16" y="T17"/>
                              </a:cxn>
                              <a:cxn ang="T115">
                                <a:pos x="T18" y="T19"/>
                              </a:cxn>
                              <a:cxn ang="T116">
                                <a:pos x="T20" y="T21"/>
                              </a:cxn>
                              <a:cxn ang="T117">
                                <a:pos x="T22" y="T23"/>
                              </a:cxn>
                              <a:cxn ang="T118">
                                <a:pos x="T24" y="T25"/>
                              </a:cxn>
                              <a:cxn ang="T119">
                                <a:pos x="T26" y="T27"/>
                              </a:cxn>
                              <a:cxn ang="T120">
                                <a:pos x="T28" y="T29"/>
                              </a:cxn>
                              <a:cxn ang="T121">
                                <a:pos x="T30" y="T31"/>
                              </a:cxn>
                              <a:cxn ang="T122">
                                <a:pos x="T32" y="T33"/>
                              </a:cxn>
                              <a:cxn ang="T123">
                                <a:pos x="T34" y="T35"/>
                              </a:cxn>
                              <a:cxn ang="T124">
                                <a:pos x="T36" y="T37"/>
                              </a:cxn>
                              <a:cxn ang="T125">
                                <a:pos x="T38" y="T39"/>
                              </a:cxn>
                              <a:cxn ang="T126">
                                <a:pos x="T40" y="T41"/>
                              </a:cxn>
                              <a:cxn ang="T127">
                                <a:pos x="T42" y="T43"/>
                              </a:cxn>
                              <a:cxn ang="T128">
                                <a:pos x="T44" y="T45"/>
                              </a:cxn>
                              <a:cxn ang="T129">
                                <a:pos x="T46" y="T47"/>
                              </a:cxn>
                              <a:cxn ang="T130">
                                <a:pos x="T48" y="T49"/>
                              </a:cxn>
                              <a:cxn ang="T131">
                                <a:pos x="T50" y="T51"/>
                              </a:cxn>
                              <a:cxn ang="T132">
                                <a:pos x="T52" y="T53"/>
                              </a:cxn>
                              <a:cxn ang="T133">
                                <a:pos x="T54" y="T55"/>
                              </a:cxn>
                              <a:cxn ang="T134">
                                <a:pos x="T56" y="T57"/>
                              </a:cxn>
                              <a:cxn ang="T135">
                                <a:pos x="T58" y="T59"/>
                              </a:cxn>
                              <a:cxn ang="T136">
                                <a:pos x="T60" y="T61"/>
                              </a:cxn>
                              <a:cxn ang="T137">
                                <a:pos x="T62" y="T63"/>
                              </a:cxn>
                              <a:cxn ang="T138">
                                <a:pos x="T64" y="T65"/>
                              </a:cxn>
                              <a:cxn ang="T139">
                                <a:pos x="T66" y="T67"/>
                              </a:cxn>
                              <a:cxn ang="T140">
                                <a:pos x="T68" y="T69"/>
                              </a:cxn>
                              <a:cxn ang="T141">
                                <a:pos x="T70" y="T71"/>
                              </a:cxn>
                              <a:cxn ang="T142">
                                <a:pos x="T72" y="T73"/>
                              </a:cxn>
                              <a:cxn ang="T143">
                                <a:pos x="T74" y="T75"/>
                              </a:cxn>
                              <a:cxn ang="T144">
                                <a:pos x="T76" y="T77"/>
                              </a:cxn>
                              <a:cxn ang="T145">
                                <a:pos x="T78" y="T79"/>
                              </a:cxn>
                              <a:cxn ang="T146">
                                <a:pos x="T80" y="T81"/>
                              </a:cxn>
                              <a:cxn ang="T147">
                                <a:pos x="T82" y="T83"/>
                              </a:cxn>
                              <a:cxn ang="T148">
                                <a:pos x="T84" y="T85"/>
                              </a:cxn>
                              <a:cxn ang="T149">
                                <a:pos x="T86" y="T87"/>
                              </a:cxn>
                              <a:cxn ang="T150">
                                <a:pos x="T88" y="T89"/>
                              </a:cxn>
                              <a:cxn ang="T151">
                                <a:pos x="T90" y="T91"/>
                              </a:cxn>
                              <a:cxn ang="T152">
                                <a:pos x="T92" y="T93"/>
                              </a:cxn>
                              <a:cxn ang="T153">
                                <a:pos x="T94" y="T95"/>
                              </a:cxn>
                              <a:cxn ang="T154">
                                <a:pos x="T96" y="T97"/>
                              </a:cxn>
                              <a:cxn ang="T155">
                                <a:pos x="T98" y="T99"/>
                              </a:cxn>
                              <a:cxn ang="T156">
                                <a:pos x="T100" y="T101"/>
                              </a:cxn>
                              <a:cxn ang="T157">
                                <a:pos x="T102" y="T103"/>
                              </a:cxn>
                              <a:cxn ang="T158">
                                <a:pos x="T104" y="T105"/>
                              </a:cxn>
                            </a:cxnLst>
                            <a:rect l="0" t="0" r="r" b="b"/>
                            <a:pathLst>
                              <a:path w="498" h="445">
                                <a:moveTo>
                                  <a:pt x="80" y="151"/>
                                </a:moveTo>
                                <a:lnTo>
                                  <a:pt x="80" y="151"/>
                                </a:lnTo>
                                <a:cubicBezTo>
                                  <a:pt x="97" y="134"/>
                                  <a:pt x="116" y="143"/>
                                  <a:pt x="142" y="169"/>
                                </a:cubicBezTo>
                                <a:cubicBezTo>
                                  <a:pt x="151" y="178"/>
                                  <a:pt x="151" y="169"/>
                                  <a:pt x="151" y="169"/>
                                </a:cubicBezTo>
                                <a:cubicBezTo>
                                  <a:pt x="160" y="169"/>
                                  <a:pt x="186" y="134"/>
                                  <a:pt x="195" y="134"/>
                                </a:cubicBezTo>
                                <a:cubicBezTo>
                                  <a:pt x="195" y="134"/>
                                  <a:pt x="195" y="134"/>
                                  <a:pt x="195" y="125"/>
                                </a:cubicBezTo>
                                <a:cubicBezTo>
                                  <a:pt x="186" y="125"/>
                                  <a:pt x="178" y="116"/>
                                  <a:pt x="178" y="107"/>
                                </a:cubicBezTo>
                                <a:cubicBezTo>
                                  <a:pt x="133" y="45"/>
                                  <a:pt x="301" y="10"/>
                                  <a:pt x="275" y="10"/>
                                </a:cubicBezTo>
                                <a:cubicBezTo>
                                  <a:pt x="257" y="0"/>
                                  <a:pt x="204" y="0"/>
                                  <a:pt x="195" y="0"/>
                                </a:cubicBezTo>
                                <a:cubicBezTo>
                                  <a:pt x="169" y="10"/>
                                  <a:pt x="125" y="36"/>
                                  <a:pt x="107" y="54"/>
                                </a:cubicBezTo>
                                <a:cubicBezTo>
                                  <a:pt x="80" y="72"/>
                                  <a:pt x="72" y="81"/>
                                  <a:pt x="72" y="81"/>
                                </a:cubicBezTo>
                                <a:cubicBezTo>
                                  <a:pt x="62" y="89"/>
                                  <a:pt x="72" y="107"/>
                                  <a:pt x="53" y="116"/>
                                </a:cubicBezTo>
                                <a:cubicBezTo>
                                  <a:pt x="36" y="125"/>
                                  <a:pt x="27" y="116"/>
                                  <a:pt x="18" y="125"/>
                                </a:cubicBezTo>
                                <a:cubicBezTo>
                                  <a:pt x="18" y="134"/>
                                  <a:pt x="9" y="134"/>
                                  <a:pt x="0" y="143"/>
                                </a:cubicBezTo>
                                <a:lnTo>
                                  <a:pt x="0" y="151"/>
                                </a:lnTo>
                                <a:lnTo>
                                  <a:pt x="36" y="187"/>
                                </a:lnTo>
                                <a:cubicBezTo>
                                  <a:pt x="36" y="196"/>
                                  <a:pt x="44" y="196"/>
                                  <a:pt x="53" y="196"/>
                                </a:cubicBezTo>
                                <a:cubicBezTo>
                                  <a:pt x="53" y="187"/>
                                  <a:pt x="62" y="178"/>
                                  <a:pt x="72" y="178"/>
                                </a:cubicBezTo>
                                <a:cubicBezTo>
                                  <a:pt x="72" y="178"/>
                                  <a:pt x="72" y="151"/>
                                  <a:pt x="80" y="151"/>
                                </a:cubicBezTo>
                                <a:close/>
                                <a:moveTo>
                                  <a:pt x="222" y="160"/>
                                </a:moveTo>
                                <a:lnTo>
                                  <a:pt x="222" y="160"/>
                                </a:lnTo>
                                <a:cubicBezTo>
                                  <a:pt x="213" y="160"/>
                                  <a:pt x="213" y="160"/>
                                  <a:pt x="213" y="160"/>
                                </a:cubicBezTo>
                                <a:cubicBezTo>
                                  <a:pt x="178" y="187"/>
                                  <a:pt x="178" y="187"/>
                                  <a:pt x="178" y="187"/>
                                </a:cubicBezTo>
                                <a:cubicBezTo>
                                  <a:pt x="169" y="196"/>
                                  <a:pt x="169" y="196"/>
                                  <a:pt x="169" y="204"/>
                                </a:cubicBezTo>
                                <a:cubicBezTo>
                                  <a:pt x="381" y="435"/>
                                  <a:pt x="381" y="435"/>
                                  <a:pt x="381" y="435"/>
                                </a:cubicBezTo>
                                <a:cubicBezTo>
                                  <a:pt x="381" y="444"/>
                                  <a:pt x="391" y="444"/>
                                  <a:pt x="399" y="435"/>
                                </a:cubicBezTo>
                                <a:cubicBezTo>
                                  <a:pt x="426" y="417"/>
                                  <a:pt x="426" y="417"/>
                                  <a:pt x="426" y="417"/>
                                </a:cubicBezTo>
                                <a:cubicBezTo>
                                  <a:pt x="426" y="408"/>
                                  <a:pt x="426" y="400"/>
                                  <a:pt x="426" y="400"/>
                                </a:cubicBezTo>
                                <a:lnTo>
                                  <a:pt x="222" y="160"/>
                                </a:lnTo>
                                <a:close/>
                                <a:moveTo>
                                  <a:pt x="497" y="63"/>
                                </a:moveTo>
                                <a:lnTo>
                                  <a:pt x="497" y="63"/>
                                </a:lnTo>
                                <a:cubicBezTo>
                                  <a:pt x="488" y="45"/>
                                  <a:pt x="488" y="54"/>
                                  <a:pt x="479" y="54"/>
                                </a:cubicBezTo>
                                <a:cubicBezTo>
                                  <a:pt x="479" y="63"/>
                                  <a:pt x="461" y="81"/>
                                  <a:pt x="461" y="89"/>
                                </a:cubicBezTo>
                                <a:cubicBezTo>
                                  <a:pt x="452" y="107"/>
                                  <a:pt x="435" y="125"/>
                                  <a:pt x="408" y="107"/>
                                </a:cubicBezTo>
                                <a:cubicBezTo>
                                  <a:pt x="381" y="81"/>
                                  <a:pt x="391" y="72"/>
                                  <a:pt x="399" y="63"/>
                                </a:cubicBezTo>
                                <a:cubicBezTo>
                                  <a:pt x="399" y="54"/>
                                  <a:pt x="417" y="28"/>
                                  <a:pt x="417" y="19"/>
                                </a:cubicBezTo>
                                <a:cubicBezTo>
                                  <a:pt x="426" y="19"/>
                                  <a:pt x="417" y="10"/>
                                  <a:pt x="408" y="10"/>
                                </a:cubicBezTo>
                                <a:cubicBezTo>
                                  <a:pt x="399" y="19"/>
                                  <a:pt x="346" y="36"/>
                                  <a:pt x="337" y="72"/>
                                </a:cubicBezTo>
                                <a:cubicBezTo>
                                  <a:pt x="328" y="98"/>
                                  <a:pt x="346" y="125"/>
                                  <a:pt x="319" y="151"/>
                                </a:cubicBezTo>
                                <a:cubicBezTo>
                                  <a:pt x="284" y="187"/>
                                  <a:pt x="284" y="187"/>
                                  <a:pt x="284" y="187"/>
                                </a:cubicBezTo>
                                <a:cubicBezTo>
                                  <a:pt x="319" y="231"/>
                                  <a:pt x="319" y="231"/>
                                  <a:pt x="319" y="231"/>
                                </a:cubicBezTo>
                                <a:cubicBezTo>
                                  <a:pt x="364" y="187"/>
                                  <a:pt x="364" y="187"/>
                                  <a:pt x="364" y="187"/>
                                </a:cubicBezTo>
                                <a:cubicBezTo>
                                  <a:pt x="372" y="178"/>
                                  <a:pt x="391" y="169"/>
                                  <a:pt x="408" y="178"/>
                                </a:cubicBezTo>
                                <a:cubicBezTo>
                                  <a:pt x="452" y="187"/>
                                  <a:pt x="470" y="169"/>
                                  <a:pt x="488" y="143"/>
                                </a:cubicBezTo>
                                <a:cubicBezTo>
                                  <a:pt x="497" y="116"/>
                                  <a:pt x="497" y="72"/>
                                  <a:pt x="497" y="63"/>
                                </a:cubicBezTo>
                                <a:close/>
                                <a:moveTo>
                                  <a:pt x="72" y="400"/>
                                </a:moveTo>
                                <a:lnTo>
                                  <a:pt x="72" y="400"/>
                                </a:lnTo>
                                <a:cubicBezTo>
                                  <a:pt x="62" y="408"/>
                                  <a:pt x="62" y="417"/>
                                  <a:pt x="72" y="417"/>
                                </a:cubicBezTo>
                                <a:cubicBezTo>
                                  <a:pt x="89" y="444"/>
                                  <a:pt x="89" y="444"/>
                                  <a:pt x="89" y="444"/>
                                </a:cubicBezTo>
                                <a:cubicBezTo>
                                  <a:pt x="97" y="444"/>
                                  <a:pt x="107" y="444"/>
                                  <a:pt x="107" y="435"/>
                                </a:cubicBezTo>
                                <a:cubicBezTo>
                                  <a:pt x="231" y="320"/>
                                  <a:pt x="231" y="320"/>
                                  <a:pt x="231" y="320"/>
                                </a:cubicBezTo>
                                <a:cubicBezTo>
                                  <a:pt x="195" y="275"/>
                                  <a:pt x="195" y="275"/>
                                  <a:pt x="195" y="275"/>
                                </a:cubicBezTo>
                                <a:lnTo>
                                  <a:pt x="72" y="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ln>
                            <a:noFill/>
                          </a:ln>
                          <a:effectLst/>
                        </wps:spPr>
                        <wps:bodyPr wrap="none" lIns="36162" tIns="18081" rIns="36162" bIns="18081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51.65pt;margin-top:452.5pt;height:204pt;width:521.65pt;z-index:251744256;mso-width-relative:page;mso-height-relative:page;" coordorigin="18909,62789" coordsize="10433,4080" o:gfxdata="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">
                <o:lock v:ext="edit" aspectratio="f"/>
                <v:shape id="Freeform 74" o:spid="_x0000_s1026" o:spt="100" style="position:absolute;left:26258;top:64642;height:375;width:425;mso-wrap-style:none;v-text-anchor:middle;" fillcolor="#595959 [2109]" filled="t" stroked="f" coordsize="461,409" o:gfxdata="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0LIfbsAAADc&#10;AAAADwAAAAAAAAABACAAAAAiAAAAZHJzL2Rvd25yZXYueG1sUEsBAhQAFAAAAAgAh07iQDMvBZ47&#10;AAAAOQAAABAAAAAAAAAAAQAgAAAACgEAAGRycy9zaGFwZXhtbC54bWxQSwUGAAAAAAYABgBbAQAA&#10;tAMAAAAA&#10;" path="m451,213l451,213c247,17,247,17,247,17c238,0,221,0,212,17c9,213,9,213,9,213c0,221,9,230,18,230c62,230,62,230,62,230c62,390,62,390,62,390c62,399,62,408,79,408c177,408,177,408,177,408c177,248,177,248,177,248c283,248,283,248,283,248c283,408,283,408,283,408c381,408,381,408,381,408c398,408,398,399,398,390c398,230,398,230,398,230c443,230,443,230,443,230c451,230,460,221,451,213e">
                  <v:path o:connectlocs="187564,87929;187564,87929;102723,7017;88167,7017;3742,87929;7485,94947;25784,94947;25784,160997;32854,168429;73611,168429;73611,102378;117695,102378;117695,168429;158452,168429;165522,160997;165522,94947;184237,94947;187564,87929" o:connectangles="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127" o:spid="_x0000_s1026" o:spt="100" style="position:absolute;left:28886;top:63766;height:366;width:457;mso-wrap-style:none;v-text-anchor:middle;" fillcolor="#595959 [2109]" filled="t" stroked="f" coordsize="497,400" o:gfxdata="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CEJlSugAAANwA&#10;AAAPAAAAAAAAAAEAIAAAACIAAABkcnMvZG93bnJldi54bWxQSwECFAAUAAAACACHTuJAMy8FnjsA&#10;AAA5AAAAEAAAAAAAAAABACAAAAAJAQAAZHJzL3NoYXBleG1sLnhtbFBLBQYAAAAABgAGAFsBAACz&#10;AwAAAAA=&#10;" path="m169,196l169,196c169,240,204,275,248,275c292,275,328,240,328,196c328,151,292,116,248,116c204,116,169,151,169,196xm116,169l116,169c124,107,186,63,248,63c284,63,319,71,345,98c354,107,381,107,390,98c399,89,399,71,390,54c354,18,301,0,248,0c160,0,80,54,62,143c0,143,0,143,0,143c0,196,0,196,0,196c80,196,80,196,80,196c107,196,107,178,116,169xm416,196l416,196c390,196,390,222,381,231c372,293,319,337,248,337c213,337,177,319,151,293c142,284,116,284,107,293c97,310,97,328,107,337c142,373,195,399,248,399c337,399,416,337,435,257c496,257,496,257,496,257c496,196,496,196,496,196l416,196xe">
                  <v:path o:connectlocs="69988,80428;69988,80428;102704,112846;135834,80428;102704,47601;69988,80428;48039,69348;48039,69348;102704,25852;142875,40214;161511,40214;161511,22158;102704,0;25675,58679;0,58679;0,80428;33130,80428;48039,69348;172277,80428;172277,80428;157783,94791;102704,138287;62533,120232;44311,120232;44311,138287;102704,163730;180147,105460;205409,105460;205409,80428;172277,80428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146" o:spid="_x0000_s1026" o:spt="100" style="position:absolute;left:27207;top:62846;height:454;width:327;mso-wrap-style:none;v-text-anchor:middle;" fillcolor="#595959 [2109]" filled="t" stroked="f" coordsize="356,497" o:gfxdata="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8MHty8AAAA&#10;3AAAAA8AAAAAAAAAAQAgAAAAIgAAAGRycy9kb3ducmV2LnhtbFBLAQIUABQAAAAIAIdO4kAzLwWe&#10;OwAAADkAAAAQAAAAAAAAAAEAIAAAAAsBAABkcnMvc2hhcGV4bWwueG1sUEsFBgAAAAAGAAYAWwEA&#10;ALUDAAAAAA==&#10;" path="m318,54l318,54c283,124,283,124,283,124c71,124,71,124,71,124c36,54,36,54,36,54c17,54,0,71,0,89c0,461,0,461,0,461c0,487,17,496,36,496c318,496,318,496,318,496c336,496,355,487,355,461c355,89,355,89,355,89c355,71,336,54,318,54xm265,98l265,98c292,54,292,54,292,54c230,54,230,54,230,54c212,0,212,0,212,0c133,0,133,0,133,0c115,54,115,54,115,54c61,54,61,54,61,54c89,98,89,98,89,98l265,98xe">
                  <v:path o:connectlocs="131555,22058;131555,22058;117077,50653;29373,50653;14893,22058;0,36355;0,188314;14893,202612;131555,202612;146863,188314;146863,36355;131555,22058;109630,40032;109630,40032;120799,22058;95150,22058;87703,0;55022,0;47575,22058;25235,22058;36819,40032;109630,40032" o:connectangles="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39" o:spid="_x0000_s1026" o:spt="100" style="position:absolute;left:25364;top:66435;height:408;width:408;mso-wrap-style:none;v-text-anchor:middle;" fillcolor="#595959 [2109]" filled="t" stroked="f" coordsize="444,444" o:gfxdata="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zIqqCugAAANwA&#10;AAAPAAAAAAAAAAEAIAAAACIAAABkcnMvZG93bnJldi54bWxQSwECFAAUAAAACACHTuJAMy8FnjsA&#10;AAA5AAAAEAAAAAAAAAABACAAAAAJAQAAZHJzL3NoYXBleG1sLnhtbFBLBQYAAAAABgAGAFsBAACz&#10;AwAAAAA=&#10;" path="m399,53l399,53c372,53,372,53,372,53c372,98,372,98,372,98c293,98,293,98,293,98c293,53,293,53,293,53c151,53,151,53,151,53c151,98,151,98,151,98c71,98,71,98,71,98c71,53,71,53,71,53c45,53,45,53,45,53c18,53,0,71,0,98c0,399,0,399,0,399c0,425,18,443,45,443c399,443,399,443,399,443c425,443,443,425,443,399c443,98,443,98,443,98c443,71,425,53,399,53xm399,399l399,399c45,399,45,399,45,399c45,196,45,196,45,196c399,196,399,196,399,196l399,399xm124,0l124,0c89,0,89,0,89,0c89,89,89,89,89,89c124,89,124,89,124,89l124,0xm354,0l354,0c319,0,319,0,319,0c319,89,319,89,319,89c354,89,354,89,354,89l354,0xe">
                  <v:path o:connectlocs="165177,21941;165177,21941;154000,21941;154000,40570;121295,40570;121295,21941;62511,21941;62511,40570;29392,40570;29392,21941;18629,21941;0,40570;0,165177;18629,183392;165177,183392;183392,165177;183392,40570;165177,21941;165177,165177;165177,165177;18629,165177;18629,81139;165177,81139;165177,165177;51333,0;51333,0;36844,0;36844,36844;51333,36844;51333,0;146548,0;146548,0;132059,0;132059,36844;146548,36844;146548,0" o:connectangles="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112" o:spid="_x0000_s1026" o:spt="100" style="position:absolute;left:18961;top:66435;height:408;width:353;mso-wrap-style:none;v-text-anchor:middle;" fillcolor="#595959 [2109]" filled="t" stroked="f" coordsize="390,444" o:gfxdata="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HxYeL4A&#10;AADcAAAADwAAAAAAAAABACAAAAAiAAAAZHJzL2Rvd25yZXYueG1sUEsBAhQAFAAAAAgAh07iQDMv&#10;BZ47AAAAOQAAABAAAAAAAAAAAQAgAAAADQEAAGRycy9zaGFwZXhtbC54bWxQSwUGAAAAAAYABgBb&#10;AQAAtwMAAAAA&#10;" path="m345,0l345,0c44,0,44,0,44,0c17,0,0,27,0,53c0,399,0,399,0,399c0,425,17,443,44,443c345,443,345,443,345,443c372,443,389,425,389,399c389,53,389,53,389,53c389,27,372,0,345,0xm345,399l345,399c44,399,44,399,44,399c44,53,44,53,44,53c345,53,345,53,345,53l345,399xm221,275l221,275c97,275,97,275,97,275c97,302,97,302,97,302c221,302,221,302,221,302l221,275xm292,177l292,177c195,177,195,177,195,177c195,196,195,196,195,196c292,196,292,196,292,196l292,177xm195,151l195,151c292,151,292,151,292,151c292,98,292,98,292,98c195,98,195,98,195,98l195,151xm168,98l168,98c97,98,97,98,97,98c97,196,97,196,97,196c168,196,168,196,168,196l168,98xm141,222l141,222c97,222,97,222,97,222c97,249,97,249,97,249c141,249,141,249,141,249l141,222xm168,249l168,249c292,249,292,249,292,249c292,222,292,222,292,222c168,222,168,222,168,222l168,249xm292,319l292,319c97,319,97,319,97,319c97,346,97,346,97,346c292,346,292,346,292,346l292,319xm248,302l248,302c292,302,292,302,292,302c292,275,292,275,292,275c248,275,248,275,248,275l248,302xe">
                  <v:path o:connectlocs="138548,0;0,21941;17669,183392;156218,165177;138548,0;138548,165177;17669,21941;138548,165177;88751,113843;38954,125021;88751,113843;117264,73274;78310,81139;117264,73274;78310,62511;117264,40570;78310,62511;67467,40570;38954,81139;67467,40570;56624,91903;38954,103080;56624,91903;67467,103080;117264,91903;67467,103080;117264,132059;38954,143236;117264,132059;99594,125021;117264,113843;99594,125021" o:connectangles="0,0,0,0,0,0,0,0,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75" o:spid="_x0000_s1026" o:spt="100" style="position:absolute;left:19863;top:63766;height:366;width:457;mso-wrap-style:none;v-text-anchor:middle;" fillcolor="#595959 [2109]" filled="t" stroked="f" coordsize="497,400" o:gfxdata="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SZzrKvQAA&#10;ANwAAAAPAAAAAAAAAAEAIAAAACIAAABkcnMvZG93bnJldi54bWxQSwECFAAUAAAACACHTuJAMy8F&#10;njsAAAA5AAAAEAAAAAAAAAABACAAAAAMAQAAZHJzL3NoYXBleG1sLnhtbFBLBQYAAAAABgAGAFsB&#10;AAC2AwAAAAA=&#10;" path="m443,0l443,0c53,0,53,0,53,0c17,0,0,18,0,44c0,346,0,346,0,346c0,373,17,399,53,399c443,399,443,399,443,399c470,399,496,373,496,346c496,44,496,44,496,44c496,18,470,0,443,0xm443,346l443,346c53,346,53,346,53,346c53,44,53,44,53,44c443,44,443,44,443,44l443,346xm222,249l222,249c97,249,97,249,97,249c97,293,97,293,97,293c222,293,222,293,222,293l222,249xm222,178l222,178c97,178,97,178,97,178c97,222,97,222,97,222c222,222,222,222,222,222l222,178xm222,98l222,98c97,98,97,98,97,98c97,143,97,143,97,143c222,143,222,143,222,143l222,98xm389,257l389,257c389,257,354,249,354,231c354,204,381,196,381,151c381,125,372,98,336,98c301,98,292,125,292,151c292,196,319,204,319,231c319,249,275,257,275,257l275,293c398,293,398,293,398,293c398,293,398,257,389,257xe">
                  <v:path o:connectlocs="183460,0;183460,0;21948,0;0,18055;0,141981;21948,163730;183460,163730;205409,141981;205409,18055;183460,0;183460,141981;183460,141981;21948,141981;21948,18055;183460,18055;183460,141981;91936,102177;91936,102177;40170,102177;40170,120232;91936,120232;91936,102177;91936,73042;91936,73042;40170,73042;40170,91097;91936,91097;91936,73042;91936,40214;91936,40214;40170,40214;40170,58679;91936,58679;91936,40214;161096,105460;161096,105460;146602,94791;157783,61962;139147,40214;120925,61962;132107,94791;113885,105460;113885,120232;164824,120232;161096,105460" o:connectangles="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154" o:spid="_x0000_s1026" o:spt="100" style="position:absolute;left:25405;top:65513;height:444;width:327;mso-wrap-style:none;v-text-anchor:middle;" fillcolor="#595959 [2109]" filled="t" stroked="f" coordsize="355,487" o:gfxdata="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j/Sc+/&#10;AAAA3AAAAA8AAAAAAAAAAQAgAAAAIgAAAGRycy9kb3ducmV2LnhtbFBLAQIUABQAAAAIAIdO4kAz&#10;LwWeOwAAADkAAAAQAAAAAAAAAAEAIAAAAA4BAABkcnMvc2hhcGV4bWwueG1sUEsFBgAAAAAGAAYA&#10;WwEAALgDAAAAAA==&#10;" path="m346,132l346,132c116,17,116,17,116,17c89,0,27,25,9,53c0,70,0,79,0,79c9,345,9,345,9,345c9,345,18,354,18,363c36,363,222,486,222,486c231,486,231,486,231,486c240,486,240,486,240,486c248,486,248,478,248,478c248,203,248,203,248,203c248,194,248,194,240,185c44,70,44,70,44,70c44,70,53,61,71,53c89,44,97,44,107,44c107,44,293,150,301,150c310,159,310,159,310,159c310,168,310,425,310,425c310,433,319,442,328,442c337,442,354,433,354,425c354,141,354,141,354,141l346,132e">
                  <v:path o:connectlocs="143946,53744;143946,53744;48259,6921;3744,21579;0,32164;3744,140469;7488,147797;92358,197877;96102,197877;99847,197877;103175,194620;103175,82652;99847,75324;18305,28500;29537,21579;44515,17914;125225,61073;128969,64737;128969,173041;136457,179963;147274,173041;147274,57409;143946,53744" o:connectangles="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82" o:spid="_x0000_s1026" o:spt="100" style="position:absolute;left:18914;top:62794;height:408;width:295;mso-wrap-style:none;v-text-anchor:middle;" fillcolor="#595959 [2109]" filled="t" stroked="f" coordsize="497,444" o:gfxdata="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q6Lyi8AAAA&#10;3AAAAA8AAAAAAAAAAQAgAAAAIgAAAGRycy9kb3ducmV2LnhtbFBLAQIUABQAAAAIAIdO4kAzLwWe&#10;OwAAADkAAAAQAAAAAAAAAAEAIAAAAAsBAABkcnMvc2hhcGV4bWwueG1sUEsFBgAAAAAGAAYAWwEA&#10;ALUDAAAAAA==&#10;" path="m443,0l443,0c53,0,53,0,53,0c17,0,0,26,0,53c0,345,0,345,0,345c0,373,17,399,53,399c151,399,151,399,151,399c151,345,151,345,151,345c44,345,44,345,44,345c44,124,44,124,44,124c443,124,443,124,443,124c443,345,443,345,443,345c345,345,345,345,345,345c345,399,345,399,345,399c443,399,443,399,443,399c470,399,496,373,496,345c496,53,496,53,496,53c496,26,470,0,443,0xm62,80l62,80c53,80,44,71,44,62c44,53,53,45,62,45c71,45,79,53,79,62c79,71,71,80,62,80xm116,80l116,80c107,80,97,71,97,62c97,53,107,45,116,45c124,45,132,53,132,62c132,71,124,80,116,80xm443,80l443,80c151,80,151,80,151,80c151,53,151,53,151,53c443,53,443,53,443,53l443,80xm248,177l248,177c124,301,124,301,124,301c204,301,204,301,204,301c204,443,204,443,204,443c292,443,292,443,292,443c292,301,292,301,292,301c363,301,363,301,363,301l248,177xe">
                  <v:path textboxrect="0,0,497,444" o:connectlocs="118426,0;118426,0;14168,0;0,21941;0,142822;14168,165177;40366,165177;40366,142822;11762,142822;11762,51333;118426,51333;118426,142822;92228,142822;92228,165177;118426,165177;132594,142822;132594,21941;118426,0;16574,33118;16574,33118;11762,25666;16574,18629;21118,25666;16574,33118;31010,33118;31010,33118;25930,25666;31010,18629;35287,25666;31010,33118;118426,33118;118426,33118;40366,33118;40366,21941;118426,21941;118426,33118;66297,73274;66297,73274;33148,124608;54534,124608;54534,183392;78059,183392;78059,124608;97039,124608;66297,73274" o:connectangles="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>
                    <w:txbxContent>
                      <w:p>
                        <w:pPr>
                          <w:jc w:val="center"/>
                        </w:pPr>
                      </w:p>
                    </w:txbxContent>
                  </v:textbox>
                </v:shape>
                <v:shape id="Freeform 50" o:spid="_x0000_s1026" o:spt="100" style="position:absolute;left:21765;top:63829;height:405;width:408;mso-wrap-style:none;v-text-anchor:middle;" fillcolor="#595959 [2109]" filled="t" stroked="f" coordsize="444,443" o:gfxdata="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MS/Z28AAAA&#10;3AAAAA8AAAAAAAAAAQAgAAAAIgAAAGRycy9kb3ducmV2LnhtbFBLAQIUABQAAAAIAIdO4kAzLwWe&#10;OwAAADkAAAAQAAAAAAAAAAEAIAAAAAsBAABkcnMvc2hhcGV4bWwueG1sUEsFBgAAAAAGAAYAWwEA&#10;ALUDAAAAAA==&#10;" path="m257,257l257,257c222,292,177,327,160,310c133,283,115,265,62,310c0,354,44,389,71,407c97,442,204,416,310,310c416,204,443,97,416,61c390,35,363,0,319,53c275,106,293,123,319,151c337,167,302,212,257,257e">
                  <v:path o:connectlocs="106392,105246;106392,105246;66236,126950;25666,126950;29392,166673;128333,126950;172215,24980;132059,21704;132059,61837;106392,105246" o:connectangles="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39" o:spid="_x0000_s1026" o:spt="100" style="position:absolute;left:20755;top:64625;height:408;width:408;mso-wrap-style:none;v-text-anchor:middle;" fillcolor="#595959 [2109]" filled="t" stroked="f" coordsize="444,444" o:gfxdata="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rtNjbsAAADc&#10;AAAADwAAAAAAAAABACAAAAAiAAAAZHJzL2Rvd25yZXYueG1sUEsBAhQAFAAAAAgAh07iQDMvBZ47&#10;AAAAOQAAABAAAAAAAAAAAQAgAAAACgEAAGRycy9zaGFwZXhtbC54bWxQSwUGAAAAAAYABgBbAQAA&#10;tAMAAAAA&#10;" path="m399,53l399,53c372,53,372,53,372,53c372,98,372,98,372,98c293,98,293,98,293,98c293,53,293,53,293,53c151,53,151,53,151,53c151,98,151,98,151,98c71,98,71,98,71,98c71,53,71,53,71,53c45,53,45,53,45,53c18,53,0,71,0,98c0,399,0,399,0,399c0,425,18,443,45,443c399,443,399,443,399,443c425,443,443,425,443,399c443,98,443,98,443,98c443,71,425,53,399,53xm399,399l399,399c45,399,45,399,45,399c45,196,45,196,45,196c399,196,399,196,399,196l399,399xm124,0l124,0c89,0,89,0,89,0c89,89,89,89,89,89c124,89,124,89,124,89l124,0xm354,0l354,0c319,0,319,0,319,0c319,89,319,89,319,89c354,89,354,89,354,89l354,0xe">
                  <v:path o:connectlocs="165177,21941;165177,21941;154000,21941;154000,40570;121295,40570;121295,21941;62511,21941;62511,40570;29392,40570;29392,21941;18629,21941;0,40570;0,165177;18629,183392;165177,183392;183392,165177;183392,40570;165177,21941;165177,165177;165177,165177;18629,165177;18629,81139;165177,81139;165177,165177;51333,0;51333,0;36844,0;36844,36844;51333,36844;51333,0;146548,0;146548,0;132059,0;132059,36844;146548,36844;146548,0" o:connectangles="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37" o:spid="_x0000_s1026" o:spt="100" style="position:absolute;left:25436;top:63867;height:246;width:217;mso-wrap-style:none;v-text-anchor:middle;" fillcolor="#595959 [2109]" filled="t" stroked="f" coordsize="240,267" o:gfxdata="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TxfOZvQAA&#10;ANwAAAAPAAAAAAAAAAEAIAAAACIAAABkcnMvZG93bnJldi54bWxQSwECFAAUAAAACACHTuJAMy8F&#10;njsAAAA5AAAAEAAAAAAAAAABACAAAAAMAQAAZHJzL3NoYXBleG1sLnhtbFBLBQYAAAAABgAGAFsB&#10;AAC2AwAAAAA=&#10;" path="m230,213l230,213c160,133,160,133,160,133c230,53,230,53,230,53c239,44,239,26,230,17c222,0,204,0,185,17c124,88,124,88,124,88c62,17,62,17,62,17c44,0,26,0,18,17c0,26,0,44,18,53c88,133,88,133,88,133c18,213,18,213,18,213c0,221,0,248,18,257c26,266,44,266,62,257c124,177,124,177,124,177c185,257,185,257,185,257c204,266,222,266,230,257c239,248,239,221,230,213e">
                  <v:path o:connectlocs="92162,88678;92162,88678;64113,55372;92162,22065;92162,7077;74130,7077;49687,36637;24843,7077;7212,7077;7212,22065;35262,55372;7212,88678;7212,106997;24843,106997;49687,73690;74130,106997;92162,106997;92162,88678" o:connectangles="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96" o:spid="_x0000_s1026" o:spt="100" style="position:absolute;left:19863;top:66435;height:398;width:457;mso-wrap-style:none;v-text-anchor:middle;" fillcolor="#595959 [2109]" filled="t" stroked="f" coordsize="497,435" o:gfxdata="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jlRZa/&#10;AAAA3AAAAA8AAAAAAAAAAQAgAAAAIgAAAGRycy9kb3ducmV2LnhtbFBLAQIUABQAAAAIAIdO4kAz&#10;LwWeOwAAADkAAAAQAAAAAAAAAAEAIAAAAA4BAABkcnMvc2hhcGV4bWwueG1sUEsFBgAAAAAGAAYA&#10;WwEAALgDAAAAAA==&#10;" path="m442,0l442,0c53,0,53,0,53,0c26,0,0,17,0,44c0,319,0,319,0,319c0,345,17,372,44,381c160,399,160,399,160,399c160,399,62,434,123,434c372,434,372,434,372,434c434,434,336,399,336,399c451,381,451,381,451,381c479,372,496,345,496,319c496,44,496,44,496,44c496,17,470,0,442,0xm442,319l442,319c53,319,53,319,53,319c53,44,53,44,53,44c442,44,442,44,442,44l442,319xe">
                  <v:path o:connectlocs="183045,0;183045,0;21948,0;0,18071;0,131012;18222,156476;66261,163868;50938,178242;154056,178242;139147,163868;186773,156476;205409,131012;205409,18071;183045,0;183045,131012;183045,131012;21948,131012;21948,18071;183045,18071;183045,131012" o:connectangles="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4" o:spid="_x0000_s1026" o:spt="100" style="position:absolute;left:20732;top:63769;height:360;width:454;mso-wrap-style:none;v-text-anchor:middle;" fillcolor="#595959 [2109]" filled="t" stroked="f" coordsize="498,391" o:gfxdata="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qfDwxtwAAANwAAAAP&#10;AAAAAAAAAAEAIAAAACIAAABkcnMvZG93bnJldi54bWxQSwECFAAUAAAACACHTuJAMy8FnjsAAAA5&#10;AAAAEAAAAAAAAAABACAAAAAGAQAAZHJzL3NoYXBleG1sLnhtbFBLBQYAAAAABgAGAFsBAACwAwAA&#10;AAA=&#10;" path="m372,337l372,337c53,337,53,337,53,337c53,116,53,116,53,116c116,116,116,116,116,116c116,116,133,98,169,71c27,71,27,71,27,71c9,71,0,80,0,89c0,363,0,363,0,363c0,382,9,390,27,390c399,390,399,390,399,390c408,390,426,382,426,363c426,275,426,275,426,275c372,310,372,310,372,310l372,337xm328,169l328,169c328,257,328,257,328,257c497,125,497,125,497,125c328,0,328,0,328,0c328,80,328,80,328,80c133,80,133,275,133,275c186,187,222,169,328,169xe">
                  <v:path o:connectlocs="151349,139835;151349,139835;21563,139835;21563,48133;47195,48133;68758,29461;10985,29461;0,36929;0,150623;10985,161826;162335,161826;173319,150623;173319,114108;151349,128632;151349,139835;133448,70125;133448,70125;133448,106640;202206,51867;133448,0;133448,33195;54111,114108;133448,70125" o:connectangles="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44" o:spid="_x0000_s1026" o:spt="100" style="position:absolute;left:24499;top:66435;height:434;width:342;mso-wrap-style:none;v-text-anchor:middle;" fillcolor="#595959 [2109]" filled="t" stroked="f" coordsize="355,453" o:gfxdata="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Od/AF&#10;wAAAANwAAAAPAAAAAAAAAAEAIAAAACIAAABkcnMvZG93bnJldi54bWxQSwECFAAUAAAACACHTuJA&#10;My8FnjsAAAA5AAAAEAAAAAAAAAABACAAAAAPAQAAZHJzL3NoYXBleG1sLnhtbFBLBQYAAAAABgAG&#10;AFsBAAC5AwAAAAA=&#10;" path="m319,177l319,177c275,177,275,177,275,177c275,115,275,115,275,115c275,44,238,0,177,0c106,0,79,44,79,115c79,124,79,124,79,124c124,124,124,124,124,124c124,106,124,106,124,106c124,71,150,53,177,53c203,53,230,71,230,106c230,177,230,177,230,177c26,177,26,177,26,177c17,177,0,195,0,204c0,399,0,399,0,399c0,408,17,425,26,434c53,443,53,443,53,443c71,443,88,452,106,452c248,452,248,452,248,452c266,452,283,443,301,443c328,434,328,434,328,434c336,425,354,408,354,399c354,204,354,204,354,204c354,195,336,177,319,177e">
                  <v:path o:connectlocs="138800,76065;138800,76065;119656,76065;119656,49421;77015,0;34374,49421;34374,53289;53954,53289;53954,45553;77015,22776;100075,45553;100075,76065;11312,76065;0,87668;0,171470;11312,186511;23061,190379;46121,194247;107908,194247;130969,190379;142717,186511;154030,171470;154030,87668;138800,76065" o:connectangles="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27" o:spid="_x0000_s1026" o:spt="100" style="position:absolute;left:26239;top:65498;height:363;width:463;mso-wrap-style:none;v-text-anchor:middle;" fillcolor="#595959 [2109]" filled="t" stroked="f" coordsize="506,399" o:gfxdata="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EmCLLsAAADc&#10;AAAADwAAAAAAAAABACAAAAAiAAAAZHJzL2Rvd25yZXYueG1sUEsBAhQAFAAAAAgAh07iQDMvBZ47&#10;AAAAOQAAABAAAAAAAAAAAQAgAAAACgEAAGRycy9zaGFwZXhtbC54bWxQSwUGAAAAAAYABgBbAQAA&#10;tAMAAAAA&#10;" path="m434,70l434,70c354,17,265,0,168,35c89,53,9,141,9,221c0,319,71,398,195,398c337,398,381,328,381,310c390,292,328,248,363,212c408,168,452,203,469,203c496,194,505,124,434,70xm274,301l274,301c248,301,239,283,239,265c239,248,248,230,274,230c293,230,309,248,309,265c309,283,293,301,274,301xe">
                  <v:path o:connectlocs="178163,28378;178163,28378;68966,14188;3694,89595;80050,161352;156406,125676;149016,85946;192531,82298;178163,28378;112480,122028;112480,122028;98112,107433;112480,93243;126849,107433;112480,122028" o:connectangles="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151" o:spid="_x0000_s1026" o:spt="100" style="position:absolute;left:26242;top:66495;height:266;width:457;mso-wrap-style:none;v-text-anchor:middle;" fillcolor="#595959 [2109]" filled="t" stroked="f" coordsize="497,293" o:gfxdata="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HT2Dr4A&#10;AADcAAAADwAAAAAAAAABACAAAAAiAAAAZHJzL2Rvd25yZXYueG1sUEsBAhQAFAAAAAgAh07iQDMv&#10;BZ47AAAAOQAAABAAAAAAAAAAAQAgAAAADQEAAGRycy9zaGFwZXhtbC54bWxQSwUGAAAAAAYABgBb&#10;AQAAtwMAAAAA&#10;" path="m124,221l124,221c124,97,124,97,124,97c177,97,177,97,177,97c88,0,88,0,88,0c0,97,0,97,0,97c53,97,53,97,53,97c53,248,53,248,53,248c53,274,71,292,97,292c319,292,319,292,319,292c256,221,256,221,256,221l124,221xm443,195l443,195c443,44,443,44,443,44c443,17,425,0,399,0c177,0,177,0,177,0c239,61,239,61,239,61c372,61,372,61,372,61c372,195,372,195,372,195c319,195,319,195,319,195c407,292,407,292,407,292c496,195,496,195,496,195l443,195xe">
                  <v:path o:connectlocs="51352,89139;51352,89139;51352,39123;73301,39123;36443,0;0,39123;21948,39123;21948,100028;40170,117776;132107,117776;106016,89139;51352,89139;183459,78651;183459,78651;183459,17746;165237,0;73301,0;98976,24603;154055,24603;154055,78651;132107,78651;168550,117776;205408,78651;183459,78651" o:connectangles="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55" o:spid="_x0000_s1026" o:spt="100" style="position:absolute;left:20820;top:62838;height:470;width:278;mso-wrap-style:none;v-text-anchor:middle;" fillcolor="#595959 [2109]" filled="t" stroked="f" coordsize="303,514" o:gfxdata="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8r8F3ugAAANwA&#10;AAAPAAAAAAAAAAEAIAAAACIAAABkcnMvZG93bnJldi54bWxQSwECFAAUAAAACACHTuJAMy8FnjsA&#10;AAA5AAAAEAAAAAAAAAABACAAAAAJAQAAZHJzL3NoYXBleG1sLnhtbFBLBQYAAAAABgAGAFsBAACz&#10;AwAAAAA=&#10;" path="m284,363l284,363c222,168,222,168,222,168c204,124,142,88,89,106c45,9,45,9,45,9c36,0,28,0,19,0c10,9,10,18,10,27c63,124,63,124,63,124c28,141,0,194,19,239c72,434,72,434,72,434c81,487,142,513,204,497c267,469,302,407,284,363xm125,222l125,222c107,231,89,222,81,203c72,186,81,159,98,159c125,150,142,159,142,178c151,194,142,222,125,222xe">
                  <v:path o:connectlocs="117405,148648;117405,148648;91774,68795;36792,43406;18603,3685;7854,0;4134,11056;26043,50777;7854,97869;29765,177722;84334,203520;117405,148648;51674,90908;51674,90908;33485,83127;40513,65110;58702,72891;51674,90908" o:connectangles="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76" o:spid="_x0000_s1026" o:spt="100" style="position:absolute;left:27231;top:66397;height:447;width:259;mso-wrap-style:none;v-text-anchor:middle;" fillcolor="#595959 [2109]" filled="t" stroked="f" coordsize="283,489" o:gfxdata="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/q0kvQAA&#10;ANwAAAAPAAAAAAAAAAEAIAAAACIAAABkcnMvZG93bnJldi54bWxQSwECFAAUAAAACACHTuJAMy8F&#10;njsAAAA5AAAAEAAAAAAAAAABACAAAAAMAQAAZHJzL3NoYXBleG1sLnhtbFBLBQYAAAAABgAGAFsB&#10;AAC2AwAAAAA=&#10;" path="m238,0l238,0c44,0,44,0,44,0c17,0,0,18,0,44c0,434,0,434,0,434c0,460,17,488,44,488c238,488,238,488,238,488c265,488,282,460,282,434c282,44,282,44,282,44c282,18,265,0,238,0xm141,460l141,460c123,460,106,451,106,443c106,425,123,416,141,416c159,416,176,425,176,443c176,451,159,460,141,460xm247,390l247,390c35,390,35,390,35,390c35,62,35,62,35,62c247,62,247,62,247,62l247,390xe">
                  <v:path o:connectlocs="97748,0;97748,0;18071,0;0,18018;0,177735;18071,199849;97748,199849;115818,177735;115818,18018;97748,0;57909,188382;57909,188382;43534,181420;57909,170363;72283,181420;57909,188382;101444,159715;101444,159715;14374,159715;14374,25390;101444,25390;101444,159715" o:connectangles="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103" o:spid="_x0000_s1026" o:spt="100" style="position:absolute;left:28938;top:65498;height:447;width:353;mso-wrap-style:none;v-text-anchor:middle;" fillcolor="#595959 [2109]" filled="t" stroked="f" coordsize="383,488" o:gfxdata="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wGZxa8AAAA&#10;3AAAAA8AAAAAAAAAAQAgAAAAIgAAAGRycy9kb3ducmV2LnhtbFBLAQIUABQAAAAIAIdO4kAzLwWe&#10;OwAAADkAAAAQAAAAAAAAAAEAIAAAAAsBAABkcnMvc2hhcGV4bWwueG1sUEsFBgAAAAAGAAYAWwEA&#10;ALUDAAAAAA==&#10;" path="m116,62l116,62c116,355,116,355,116,355c98,355,80,355,63,364c18,372,0,417,18,443c27,478,63,487,98,470c133,461,160,434,160,399c160,399,160,248,160,160c337,115,337,115,337,115c337,311,337,311,337,311c319,301,301,301,284,311c239,328,222,364,239,399c248,425,284,434,319,425c355,408,382,381,382,355c382,0,382,0,382,0l116,62e">
                  <v:path o:connectlocs="48302,25494;48302,25494;48302,145978;26233,149679;7495,182164;40807,193267;66624,164071;66624,65793;140328,47288;140328,127885;118258,127885;99521,164071;132833,174763;159066,145978;159066,0;48302,25494" o:connectangles="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97" o:spid="_x0000_s1026" o:spt="100" style="position:absolute;left:21720;top:66394;height:392;width:457;mso-wrap-style:none;v-text-anchor:middle;" fillcolor="#595959 [2109]" filled="t" stroked="f" coordsize="497,426" o:gfxdata="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sFoYa5AAAA3AAA&#10;AA8AAAAAAAAAAQAgAAAAIgAAAGRycy9kb3ducmV2LnhtbFBLAQIUABQAAAAIAIdO4kAzLwWeOwAA&#10;ADkAAAAQAAAAAAAAAAEAIAAAAAgBAABkcnMvc2hhcGV4bWwueG1sUEsFBgAAAAAGAAYAWwEAALID&#10;AAAAAA==&#10;" path="m230,231l230,231c274,231,274,231,274,231c274,275,274,275,274,275c496,275,496,275,496,275c496,275,496,168,487,133c487,97,478,80,443,80c363,80,363,80,363,80c345,53,337,27,337,27c328,9,319,0,300,0c194,0,194,0,194,0c177,0,168,9,168,27c159,27,150,53,133,80c53,80,53,80,53,80c17,80,9,97,9,133c0,168,0,275,0,275c230,275,230,275,230,275l230,231xm186,53l186,53c194,44,194,36,212,36c284,36,284,36,284,36c300,36,300,44,309,53c309,53,319,71,319,80c177,80,177,80,177,80c186,71,186,53,186,53xm274,355l274,355c230,355,230,355,230,355c230,302,230,302,230,302c9,302,9,302,9,302c9,302,17,346,17,381c17,399,26,425,62,425c434,425,434,425,434,425c469,425,478,399,478,381c478,346,487,302,487,302c274,302,274,302,274,302l274,355xe">
                  <v:path o:connectlocs="95250,95846;95250,95846;113471,95846;113471,114103;205408,114103;201680,55184;183459,33193;150329,33193;139561,11203;124238,0;80340,0;69573,11203;55079,33193;21948,33193;3726,55184;0,114103;95250,114103;95250,95846;77027,21990;77027,21990;87795,14937;117612,14937;127965,21990;132107,33193;73301,33193;77027,21990;113471,147297;113471,147297;95250,147297;95250,125306;3726,125306;7039,158085;25675,176342;179731,176342;197953,158085;201680,125306;113471,125306;113471,147297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108" o:spid="_x0000_s1026" o:spt="100" style="position:absolute;left:18909;top:65498;height:454;width:457;mso-wrap-style:none;v-text-anchor:middle;" fillcolor="#595959 [2109]" filled="t" stroked="f" coordsize="497,498" o:gfxdata="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AzOusvQAA&#10;ANwAAAAPAAAAAAAAAAEAIAAAACIAAABkcnMvZG93bnJldi54bWxQSwECFAAUAAAACACHTuJAMy8F&#10;njsAAAA5AAAAEAAAAAAAAAABACAAAAAMAQAAZHJzL3NoYXBleG1sLnhtbFBLBQYAAAAABgAGAFsB&#10;AAC2AwAAAAA=&#10;" path="m469,231l469,231c469,231,452,231,443,231c434,231,425,240,425,249c425,266,434,275,443,275c452,275,469,275,469,275c487,275,496,266,496,249c496,240,487,231,469,231xm248,116l248,116c168,116,115,178,115,249c115,328,168,391,248,391c328,391,381,328,381,249c381,178,328,116,248,116xm248,346l248,346c195,346,150,302,150,249c150,196,195,151,248,151l248,346xm71,249l71,249c71,240,62,231,53,231c44,231,27,231,27,231c9,231,0,240,0,249c0,266,9,275,27,275c27,275,44,275,53,275c62,275,71,266,71,249xm248,80l248,80c256,80,265,62,265,53c265,45,265,36,265,27c265,18,256,0,248,0c239,0,230,18,230,27c230,36,230,45,230,53c230,62,239,80,248,80xm248,426l248,426c239,426,230,435,230,453l230,470c230,488,239,497,248,497c256,497,265,488,265,470l265,453c265,435,256,426,248,426xm434,98l434,98c443,89,443,72,434,62c425,53,416,62,399,72c399,72,390,80,381,89c372,98,372,107,381,116c390,125,408,125,416,116c416,107,425,98,434,98xm80,391l80,391c80,391,71,400,62,408c53,417,53,426,62,435c71,444,80,444,97,435l106,417c124,408,124,391,115,381c106,381,89,381,80,391xm97,72l97,72c80,62,71,53,62,62c53,72,53,89,62,98c71,98,80,107,80,116c89,125,106,125,115,116c124,107,124,98,106,89c106,80,97,72,97,72xm381,417l381,417c390,417,399,435,399,435c416,444,425,444,434,435c443,426,443,417,434,408c425,400,416,391,416,391c408,381,390,381,381,381c372,391,372,408,381,417xe">
                  <v:path o:connectlocs="194225,93983;176004,101306;194225,111884;194225,93983;102703,47195;102703,159079;102703,47195;102703,140771;102703,61434;29403,101306;21948,93983;0,101306;21948,111884;102703,32548;109744,21563;102703,0;95250,21563;102703,173319;95250,184304;102703,202206;109744,184304;179731,39871;179731,25225;157782,36209;172277,47195;33130,159079;25675,165996;40170,176981;47624,155011;40170,29293;25675,25225;33130,47195;43897,36209;157782,169658;165237,176981;179731,165996;157782,155011" o:connectangles="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101" o:spid="_x0000_s1026" o:spt="100" style="position:absolute;left:24442;top:65498;height:350;width:457;mso-wrap-style:none;v-text-anchor:middle;" fillcolor="#595959 [2109]" filled="t" stroked="f" coordsize="497,382" o:gfxdata="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BY7rrugAAANwA&#10;AAAPAAAAAAAAAAEAIAAAACIAAABkcnMvZG93bnJldi54bWxQSwECFAAUAAAACACHTuJAMy8FnjsA&#10;AAA5AAAAEAAAAAAAAAABACAAAAAJAQAAZHJzL3NoYXBleG1sLnhtbFBLBQYAAAAABgAGAFsBAACz&#10;AwAAAAA=&#10;" path="m80,248l80,248c97,293,106,311,159,328c203,355,230,381,248,381c266,381,293,355,337,337c390,311,372,311,390,258c248,328,248,328,248,328l80,248xm487,124l487,124c274,9,274,9,274,9c266,0,239,0,221,9c9,124,9,124,9,124c0,133,0,142,9,160c221,275,221,275,221,275c239,284,266,284,274,275c408,195,408,195,408,195c266,160,266,160,266,160c257,160,257,168,248,168c221,168,203,151,203,133c203,124,221,107,248,107c266,107,284,115,293,124c443,177,443,177,443,177c487,160,487,160,487,160c496,142,496,133,487,124xm425,346l425,346c416,355,452,364,461,337c469,213,443,177,443,177c408,195,408,195,408,195c408,195,443,222,425,346xe">
                  <v:path o:connectlocs="33130,101983;33130,101983;65846,134881;102703,156676;139561,138582;161510,106095;102703,134881;33130,101983;201680,50991;201680,50991;113471,3700;91522,3700;3726,50991;3726,65796;91522,113086;113471,113086;168964,80188;110158,65796;102703,69085;84067,54692;102703,44001;121339,50991;183459,72786;201680,65796;201680,50991;176004,142283;176004,142283;190912,138582;183459,72786;168964,80188;176004,142283" o:connectangles="0,0,0,0,0,0,0,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45" o:spid="_x0000_s1026" o:spt="100" style="position:absolute;left:24490;top:62895;height:356;width:360;mso-wrap-style:none;v-text-anchor:middle;" fillcolor="#595959 [2109]" filled="t" stroked="f" coordsize="391,391" o:gfxdata="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jYsPN&#10;wAAAANwAAAAPAAAAAAAAAAEAIAAAACIAAABkcnMvZG93bnJldi54bWxQSwECFAAUAAAACACHTuJA&#10;My8FnjsAAAA5AAAAEAAAAAAAAAABACAAAAAPAQAAZHJzL3NoYXBleG1sLnhtbFBLBQYAAAAABgAG&#10;AFsBAAC5AwAAAAA=&#10;" path="m354,35l354,35c319,0,292,0,292,0c169,133,169,133,169,133c26,275,26,275,26,275c0,390,0,390,0,390c116,363,116,363,116,363c266,222,266,222,266,222c390,97,390,97,390,97c390,97,390,71,354,35xm116,354l116,354c71,363,71,363,71,363c71,354,63,346,54,337c44,328,35,328,35,319c44,284,44,284,44,284c54,266,54,266,54,266c54,266,71,266,98,292c124,319,124,337,124,337l116,354xe">
                  <v:path o:connectlocs="146888,14231;146888,14231;121162,0;70124,54081;10788,111824;0,158586;48133,147607;110373,90272;161825,39443;146888,14231;48133,143947;48133,143947;29461,147607;22406,137035;14522,129716;18256,115484;22406,108164;40664,118736;51452,137035;48133,143947" o:connectangles="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47" o:spid="_x0000_s1026" o:spt="100" style="position:absolute;left:24443;top:64630;height:398;width:454;mso-wrap-style:none;v-text-anchor:middle;" fillcolor="#595959 [2109]" filled="t" stroked="f" coordsize="498,435" o:gfxdata="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BuoxvQAA&#10;ANwAAAAPAAAAAAAAAAEAIAAAACIAAABkcnMvZG93bnJldi54bWxQSwECFAAUAAAACACHTuJAMy8F&#10;njsAAAA5AAAAEAAAAAAAAAABACAAAAAMAQAAZHJzL3NoYXBleG1sLnhtbFBLBQYAAAAABgAGAFsB&#10;AAC2AwAAAAA=&#10;" path="m497,434l497,434c497,434,497,337,487,328c479,319,462,302,425,293c390,275,372,257,372,231c372,213,390,222,390,196c390,178,408,196,408,159c408,151,399,151,399,151c399,151,408,133,408,115c408,98,399,62,346,62c293,62,284,98,284,115c284,133,293,151,293,151c293,151,284,151,284,159c284,196,293,178,302,196c302,222,311,213,311,231c311,249,311,266,293,275c372,319,381,319,381,364c381,434,381,434,381,434l497,434xm258,302l258,302c204,284,187,266,187,231c187,204,204,213,213,168c213,159,231,168,231,133c231,115,222,115,222,115c222,115,222,89,231,71c231,53,213,0,151,0c80,0,71,53,71,71c71,89,71,115,71,115c71,115,71,115,71,133c71,168,80,159,89,168c89,213,107,204,107,231c107,266,89,284,45,302c27,310,0,319,0,346c0,434,0,434,0,434c346,434,346,434,346,434c346,434,346,381,346,364c346,346,302,328,258,302xe">
                  <v:path o:connectlocs="202206,178242;202206,178242;198138,134708;172912,120334;151349,94871;158673,80496;165996,65301;162335,62015;165996,47230;140771,25462;115546,47230;119208,62015;115546,65301;122869,80496;126531,94871;119208,112941;155011,149494;155011,178242;202206,178242;104968,124030;104968,124030;76081,94871;86660,68997;93983,54622;90321,47230;93983,29159;61434,0;28886,29159;28886,47230;28886,54622;36209,68997;43533,94871;18308,124030;0,142101;0,178242;140771,178242;140771,149494;104968,124030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51" o:spid="_x0000_s1026" o:spt="100" style="position:absolute;left:22569;top:62942;height:262;width:425;mso-wrap-style:none;v-text-anchor:middle;" fillcolor="#595959 [2109]" filled="t" stroked="f" coordsize="461,285" o:gfxdata="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7iPWK8AAAA&#10;3AAAAA8AAAAAAAAAAQAgAAAAIgAAAGRycy9kb3ducmV2LnhtbFBLAQIUABQAAAAIAIdO4kAzLwWe&#10;OwAAADkAAAAQAAAAAAAAAAEAIAAAAAsBAABkcnMvc2hhcGV4bWwueG1sUEsFBgAAAAAGAAYAWwEA&#10;ALUDAAAAAA==&#10;" path="m18,27l18,27c35,35,203,125,203,125c212,133,221,133,231,133c239,133,248,133,248,125c256,125,425,35,434,27c452,18,460,0,443,0c18,0,18,0,18,0c0,0,9,18,18,27xm443,80l443,80c434,80,256,169,248,178c248,178,239,178,231,178c221,178,212,178,203,178c194,169,27,80,18,80c9,72,9,80,9,80c9,88,9,266,9,266c9,275,18,284,35,284c425,284,425,284,425,284c443,284,452,275,452,266c452,266,452,88,452,80c452,80,452,72,443,80xe">
                  <v:path o:connectlocs="7485,11198;7485,11198;84424,51846;96069,55165;103139,51846;180494,11198;184237,0;7485,0;7485,11198;184237,33182;184237,33182;103139,73829;96069,73829;84424,73829;7485,33182;3742,33182;3742,110329;14556,117796;176751,117796;187979,110329;187979,33182;184237,33182" o:connectangles="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66" o:spid="_x0000_s1026" o:spt="100" style="position:absolute;left:28902;top:64617;height:425;width:295;mso-wrap-style:none;v-text-anchor:middle;" fillcolor="#595959 [2109]" filled="t" stroked="f" coordsize="462,462" o:gfxdata="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hVAUS5AAAA3AAA&#10;AA8AAAAAAAAAAQAgAAAAIgAAAGRycy9kb3ducmV2LnhtbFBLAQIUABQAAAAIAIdO4kAzLwWeOwAA&#10;ADkAAAAQAAAAAAAAAAEAIAAAAAgBAABkcnMvc2hhcGV4bWwueG1sUEsFBgAAAAAGAAYAWwEAALID&#10;AAAAAA==&#10;" path="m408,54l408,54c363,19,310,0,292,19c230,80,230,80,230,80c221,89,213,125,213,160c8,363,8,363,8,363c0,372,8,408,35,426c62,453,89,461,98,453c301,248,301,248,301,248c336,248,372,240,381,231c443,169,443,169,443,169c461,151,452,98,408,54xm186,257l186,257c177,248,177,231,195,222c204,204,221,204,230,213c239,222,239,240,221,248c213,266,195,266,186,257xm354,116l354,116c319,80,310,36,310,36c319,27,354,44,390,72c425,107,434,142,425,151c425,151,381,142,354,116xe">
                  <v:path textboxrect="0,0,462,462" o:connectlocs="117268,22360;117268,22360;83927,7868;66107,33127;61221,66254;2299,150313;10060,176400;28167,187581;86514,102693;109508,95654;127328,69980;117268,22360;53460,106420;53460,106420;56047,91926;66107,88200;63520,102693;53460,106420;101748,48034;101748,48034;89101,14907;112094,29814;122154,62527;101748,48034" o:connectangles="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>
                    <w:txbxContent>
                      <w:p>
                        <w:pPr>
                          <w:jc w:val="center"/>
                        </w:pPr>
                      </w:p>
                    </w:txbxContent>
                  </v:textbox>
                </v:shape>
                <v:shape id="Freeform 122" o:spid="_x0000_s1026" o:spt="100" style="position:absolute;left:21710;top:64658;height:343;width:408;mso-wrap-style:none;v-text-anchor:middle;" fillcolor="#595959 [2109]" filled="t" stroked="f" coordsize="444,373" o:gfxdata="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Ly0jKugAAANwA&#10;AAAPAAAAAAAAAAEAIAAAACIAAABkcnMvZG93bnJldi54bWxQSwECFAAUAAAACACHTuJAMy8FnjsA&#10;AAA5AAAAEAAAAAAAAAABACAAAAAJAQAAZHJzL3NoYXBleG1sLnhtbFBLBQYAAAAABgAGAFsBAACz&#10;AwAAAAA=&#10;" path="m434,213l434,213c354,27,354,27,354,27c354,9,337,0,319,0c124,0,124,0,124,0c106,0,89,9,80,27c9,213,9,213,9,213c0,222,0,248,0,257c18,345,18,345,18,345c18,363,35,372,45,372c399,372,399,372,399,372c408,372,425,363,425,345c443,257,443,257,443,257c443,248,443,222,434,213xm399,275l399,275c399,310,399,310,399,310c399,328,381,337,372,337c71,337,71,337,71,337c62,337,45,328,45,310c35,275,35,275,35,275c35,266,45,248,62,248c381,248,381,248,381,248c399,248,408,266,399,275xe">
                  <v:path o:connectlocs="179667,88364;179667,88364;146548,11201;132059,0;51333,0;33118,11201;3726,88364;0,106617;7451,143124;18629,154326;165177,154326;175940,143124;183392,106617;179667,88364;165177,114084;165177,114084;165177,128604;154000,139806;29392,139806;18629,128604;14489,114084;25666,102884;157726,102884;165177,114084" o:connectangles="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54" o:spid="_x0000_s1026" o:spt="100" style="position:absolute;left:21685;top:62871;height:405;width:457;mso-wrap-style:none;v-text-anchor:middle;" fillcolor="#595959 [2109]" filled="t" stroked="f" coordsize="497,443" o:gfxdata="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RCSjpugAAANwA&#10;AAAPAAAAAAAAAAEAIAAAACIAAABkcnMvZG93bnJldi54bWxQSwECFAAUAAAACACHTuJAMy8FnjsA&#10;AAA5AAAAEAAAAAAAAAABACAAAAAJAQAAZHJzL3NoYXBleG1sLnhtbFBLBQYAAAAABgAGAFsBAACz&#10;AwAAAAA=&#10;" path="m212,0l212,0c186,0,186,0,186,0l177,8c177,106,177,106,177,106c88,106,88,106,88,106l80,106c71,106,71,106,62,114c0,151,0,151,0,151c0,159,0,159,0,159c0,167,0,167,0,167c62,212,62,212,62,212c71,212,71,212,80,212c80,221,88,221,88,221c177,221,177,221,177,221c177,433,177,433,177,433c177,442,186,442,186,442c212,442,212,442,212,442c212,442,221,442,221,433c221,8,221,8,221,8l212,0xm487,106l487,106c434,61,434,61,434,61c425,61,425,61,416,53l407,53c239,53,239,53,239,53c256,167,256,167,256,167c407,167,407,167,407,167l416,167c425,167,425,159,434,159c487,123,487,123,487,123c496,114,496,114,496,114c496,106,496,106,487,106xe">
                  <v:path o:connectlocs="87795,0;87795,0;77027,0;73301,3276;73301,43409;36443,43409;33130,43409;25675,46684;0,61837;0,65113;0,68389;25675,86818;33130,86818;36443,90503;73301,90503;73301,177321;77027,181006;87795,181006;91522,177321;91522,3276;87795,0;201680,43409;201680,43409;179731,24980;172277,21704;168550,21704;98976,21704;106016,68389;168550,68389;172277,68389;179731,65113;201680,50370;205408,46684;201680,43409" o:connectangles="0,0,0,0,0,0,0,0,0,0,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122" o:spid="_x0000_s1026" o:spt="100" style="position:absolute;left:25364;top:62917;height:343;width:408;mso-wrap-style:none;v-text-anchor:middle;" fillcolor="#595959 [2109]" filled="t" stroked="f" coordsize="444,373" o:gfxdata="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rbnUlugAAANwA&#10;AAAPAAAAAAAAAAEAIAAAACIAAABkcnMvZG93bnJldi54bWxQSwECFAAUAAAACACHTuJAMy8FnjsA&#10;AAA5AAAAEAAAAAAAAAABACAAAAAJAQAAZHJzL3NoYXBleG1sLnhtbFBLBQYAAAAABgAGAFsBAACz&#10;AwAAAAA=&#10;" path="m434,213l434,213c354,27,354,27,354,27c354,9,337,0,319,0c124,0,124,0,124,0c106,0,89,9,80,27c9,213,9,213,9,213c0,222,0,248,0,257c18,345,18,345,18,345c18,363,35,372,45,372c399,372,399,372,399,372c408,372,425,363,425,345c443,257,443,257,443,257c443,248,443,222,434,213xm399,275l399,275c399,310,399,310,399,310c399,328,381,337,372,337c71,337,71,337,71,337c62,337,45,328,45,310c35,275,35,275,35,275c35,266,45,248,62,248c381,248,381,248,381,248c399,248,408,266,399,275xe">
                  <v:path o:connectlocs="179667,88364;179667,88364;146548,11201;132059,0;51333,0;33118,11201;3726,88364;0,106617;7451,143124;18629,154326;165177,154326;175940,143124;183392,106617;179667,88364;165177,114084;165177,114084;165177,128604;154000,139806;29392,139806;18629,128604;14489,114084;25666,102884;157726,102884;165177,114084" o:connectangles="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22" o:spid="_x0000_s1026" o:spt="100" style="position:absolute;left:22555;top:65539;height:425;width:425;mso-wrap-style:none;v-text-anchor:middle;" fillcolor="#595959 [2109]" filled="t" stroked="f" coordsize="461,461" o:gfxdata="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7Ty4ugAAANwA&#10;AAAPAAAAAAAAAAEAIAAAACIAAABkcnMvZG93bnJldi54bWxQSwECFAAUAAAACACHTuJAMy8FnjsA&#10;AAA5AAAAEAAAAAAAAAABACAAAAAJAQAAZHJzL3NoYXBleG1sLnhtbFBLBQYAAAAABgAGAFsBAACz&#10;AwAAAAA=&#10;" path="m230,8l230,8c97,8,0,106,0,239c0,363,106,460,230,460c363,460,460,354,460,230c460,106,354,0,230,8xm230,35l230,35c256,35,291,44,319,53c291,106,291,106,291,106c275,97,247,97,230,97c203,97,185,97,168,106c141,53,141,53,141,53c168,44,194,35,230,35xm106,292l106,292c53,327,53,327,53,327c35,301,35,265,35,239c26,204,35,167,53,141c106,167,106,167,106,167c97,185,88,212,88,230c88,257,97,274,106,292xm230,433l230,433c194,433,168,425,141,407c168,354,168,354,168,354c185,363,203,372,230,372c247,372,275,363,291,354c319,407,319,407,319,407c291,425,266,433,230,433xm230,345l230,345c168,345,124,292,124,230c124,167,168,123,230,123c291,123,336,167,336,230c336,292,291,345,230,345xm354,292l354,292c363,274,372,257,372,230c372,212,363,185,354,167c407,141,407,141,407,141c416,167,425,195,425,230c425,265,416,292,407,327l354,292xe">
                  <v:path o:connectlocs="95653,3327;95653,3327;0,99395;95653,191306;191307,95652;95653,3327;95653,14556;95653,14556;132667,22041;121022,44083;95653,40340;69868,44083;58639,22041;95653,14556;44083,121437;44083,121437;22041,135993;14556,99395;22041,58639;44083,69452;36597,95652;44083,121437;95653,180077;95653,180077;58639,169264;69868,147222;95653,154708;121022,147222;132667,169264;95653,180077;95653,143479;95653,143479;51569,95652;95653,51153;139737,95652;95653,143479;147223,121437;147223,121437;154709,95652;147223,69452;169265,58639;176751,95652;169265,135993;147223,121437" o:connectangles="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65" o:spid="_x0000_s1026" o:spt="100" style="position:absolute;left:19899;top:65498;height:383;width:385;mso-wrap-style:none;v-text-anchor:middle;" fillcolor="#595959 [2109]" filled="t" stroked="f" coordsize="417,417" o:gfxdata="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flaqr4A&#10;AADcAAAADwAAAAAAAAABACAAAAAiAAAAZHJzL2Rvd25yZXYueG1sUEsBAhQAFAAAAAgAh07iQDMv&#10;BZ47AAAAOQAAABAAAAAAAAAAAQAgAAAADQEAAGRycy9zaGFwZXhtbC54bWxQSwUGAAAAAAYABgBb&#10;AQAAtwMAAAAA&#10;" path="m381,203l381,203c381,177,399,159,416,141c416,132,408,115,408,106c372,115,354,97,337,79c319,62,310,44,319,17c310,9,293,0,275,0c266,17,240,35,213,35c187,35,160,17,151,0c133,0,116,9,107,17c116,44,107,62,89,79c72,97,44,115,18,106c18,115,9,132,0,141c27,159,44,177,44,203c44,230,27,256,0,275c9,283,18,301,18,310c44,310,72,310,89,328c107,345,116,372,107,398c116,407,133,407,151,416c160,389,187,372,213,372c240,372,266,389,275,416c293,407,310,407,319,398c310,372,319,345,337,328c354,310,372,301,408,310c408,292,416,283,416,265c399,256,381,230,381,203xm213,292l213,292c160,292,125,256,125,203c125,159,160,115,213,115c266,115,301,159,301,203c301,256,266,292,213,292xe">
                  <v:path o:connectlocs="159358,83756;159358,83756;173997,58175;170651,43734;140955,32594;133426,7014;115022,0;89090,14441;63157,0;44754,7014;37225,32594;7529,43734;0,58175;18403,83756;0,113463;7529,127903;37225,135330;44754,164212;63157,171639;89090,153484;115022,171639;133426,164212;140955,135330;170651,127903;173997,109336;159358,83756;89090,120476;89090,120476;52283,83756;89090,47447;125897,83756;89090,120476" o:connectangles="0,0,0,0,0,0,0,0,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70" o:spid="_x0000_s1026" o:spt="100" style="position:absolute;left:22553;top:64625;height:408;width:457;mso-wrap-style:none;v-text-anchor:middle;" fillcolor="#595959 [2109]" filled="t" stroked="f" coordsize="497,445" o:gfxdata="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U/1WG8AAAA&#10;3AAAAA8AAAAAAAAAAQAgAAAAIgAAAGRycy9kb3ducmV2LnhtbFBLAQIUABQAAAAIAIdO4kAzLwWe&#10;OwAAADkAAAAQAAAAAAAAAAEAIAAAAAsBAABkcnMvc2hhcGV4bWwueG1sUEsFBgAAAAAGAAYAWwEA&#10;ALUDAAAAAA==&#10;" path="m142,275l142,275c142,125,142,125,142,125c53,125,53,125,53,125c18,125,0,151,0,178c0,319,0,319,0,319c0,354,18,373,53,373c71,373,71,373,71,373c71,444,71,444,71,444c151,373,151,373,151,373c274,373,274,373,274,373c302,373,319,354,319,319c319,275,319,275,319,275l142,275xm443,0l443,0c221,0,221,0,221,0c195,0,177,27,177,54c177,248,177,248,177,248c346,248,346,248,346,248c425,319,425,319,425,319c425,248,425,248,425,248c443,248,443,248,443,248c470,248,496,231,496,195c496,54,496,54,496,54c496,27,470,0,443,0xe">
                  <v:path o:connectlocs="58805,113333;58805,113333;58805,51515;21948,51515;0,73357;0,131466;21948,153720;29403,153720;29403,182982;62533,153720;113471,153720;132107,131466;132107,113333;132107,113333;58805,113333;183459,0;183459,0;91522,0;73301,22254;73301,102206;143288,102206;176004,131466;176004,102206;183459,102206;205408,80363;205408,22254;183459,0" o:connectangles="0,0,0,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8" o:spid="_x0000_s1026" o:spt="100" style="position:absolute;left:18909;top:63745;height:408;width:457;mso-wrap-style:none;v-text-anchor:middle;" fillcolor="#595959 [2109]" filled="t" stroked="f" coordsize="497,444" o:gfxdata="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EO5WbvQAA&#10;ANwAAAAPAAAAAAAAAAEAIAAAACIAAABkcnMvZG93bnJldi54bWxQSwECFAAUAAAACACHTuJAMy8F&#10;njsAAAA5AAAAEAAAAAAAAAABACAAAAAMAQAAZHJzL3NoYXBleG1sLnhtbFBLBQYAAAAABgAGAFsB&#10;AAC2AwAAAAA=&#10;" path="m310,336l310,336c248,310,221,292,221,257c221,230,239,239,248,195c257,177,274,195,274,151c274,133,266,133,266,133c266,133,274,106,274,89c274,62,257,0,177,0c88,0,70,62,70,89c70,106,79,133,79,133c79,133,70,133,70,151c70,195,88,177,97,195c106,239,123,230,123,257c123,292,97,310,35,336c35,336,17,336,0,345c0,443,0,443,0,443c398,443,398,443,398,443c398,443,398,408,398,399c398,381,372,354,310,336xm425,195l425,195c425,124,425,124,425,124c372,124,372,124,372,124c372,195,372,195,372,195c301,195,301,195,301,195c301,248,301,248,301,248c372,248,372,248,372,248c372,319,372,319,372,319c425,319,425,319,425,319c425,248,425,248,425,248c496,248,496,248,496,248c496,195,496,195,496,195l425,195xe">
                  <v:path o:connectlocs="128380,139096;128380,139096;91523,106392;102704,80726;113472,62511;110159,55058;113472,36844;73301,0;28988,36844;32716,55058;28988,62511;40170,80726;50938,106392;14494,139096;0,142822;0,183392;164824,183392;164824,165177;128380,139096;176005,80726;176005,80726;176005,51333;154056,51333;154056,80726;124653,80726;124653,102667;154056,102667;154056,132059;176005,132059;176005,102667;205409,102667;205409,80726;176005,80726" o:connectangles="0,0,0,0,0,0,0,0,0,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96" o:spid="_x0000_s1026" o:spt="100" style="position:absolute;left:27142;top:63750;height:398;width:457;mso-wrap-style:none;v-text-anchor:middle;" fillcolor="#595959 [2109]" filled="t" stroked="f" coordsize="497,435" o:gfxdata="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Hsya2vQAA&#10;ANwAAAAPAAAAAAAAAAEAIAAAACIAAABkcnMvZG93bnJldi54bWxQSwECFAAUAAAACACHTuJAMy8F&#10;njsAAAA5AAAAEAAAAAAAAAABACAAAAAMAQAAZHJzL3NoYXBleG1sLnhtbFBLBQYAAAAABgAGAFsB&#10;AAC2AwAAAAA=&#10;" path="m442,0l442,0c53,0,53,0,53,0c26,0,0,17,0,44c0,319,0,319,0,319c0,345,17,372,44,381c160,399,160,399,160,399c160,399,62,434,123,434c372,434,372,434,372,434c434,434,336,399,336,399c451,381,451,381,451,381c479,372,496,345,496,319c496,44,496,44,496,44c496,17,470,0,442,0xm442,319l442,319c53,319,53,319,53,319c53,44,53,44,53,44c442,44,442,44,442,44l442,319xe">
                  <v:path o:connectlocs="183045,0;183045,0;21948,0;0,18071;0,131012;18222,156476;66261,163868;50938,178242;154056,178242;139147,163868;186773,156476;205409,131012;205409,18071;183045,0;183045,131012;183045,131012;21948,131012;21948,18071;183045,18071;183045,131012" o:connectangles="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141" o:spid="_x0000_s1026" o:spt="100" style="position:absolute;left:27142;top:65498;height:463;width:457;mso-wrap-style:none;v-text-anchor:middle;" fillcolor="#595959 [2109]" filled="t" stroked="f" coordsize="497,506" o:gfxdata="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KP6FLsAAADc&#10;AAAADwAAAAAAAAABACAAAAAiAAAAZHJzL2Rvd25yZXYueG1sUEsBAhQAFAAAAAgAh07iQDMvBZ47&#10;AAAAOQAAABAAAAAAAAAAAQAgAAAACgEAAGRycy9zaGFwZXhtbC54bWxQSwUGAAAAAAYABgBbAQAA&#10;tAMAAAAA&#10;" path="m479,186l479,186c292,142,292,142,292,142c266,17,266,17,266,17c257,8,248,0,239,0c17,61,17,61,17,61c0,71,0,80,0,89c79,390,79,390,79,390c79,399,97,399,107,399c195,372,195,372,195,372c177,425,177,425,177,425c177,434,186,443,195,443c398,496,398,496,398,496c407,505,416,496,426,487c496,212,496,212,496,212c496,204,488,186,479,186xm35,97l35,97c230,44,230,44,230,44c310,310,310,310,310,310c116,364,116,364,116,364l35,97xm389,461l389,461c222,417,222,417,222,417c230,364,230,364,230,364c328,336,328,336,328,336c336,336,345,327,345,319c310,177,310,177,310,177c451,212,451,212,451,212l389,461xe">
                  <v:path o:connectlocs="198368,76355;198368,76355;120925,58293;110159,6978;98976,0;7039,25041;0,36535;32716,160101;44311,163794;80755,152711;73301,174468;80755,181858;164824,203615;176419,199920;205409,87029;198368,76355;14494,39819;14494,39819;95250,18062;128380,127259;48039,149427;14494,39819;161096,189247;161096,189247;91936,171184;95250,149427;135834,137932;142875,130953;128380,72660;186773,87029;161096,189247" o:connectangles="0,0,0,0,0,0,0,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119" o:spid="_x0000_s1026" o:spt="100" style="position:absolute;left:28073;top:63745;height:408;width:457;mso-wrap-style:none;v-text-anchor:middle;" fillcolor="#595959 [2109]" filled="t" stroked="f" coordsize="497,444" o:gfxdata="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TpC+y8AAAA&#10;3AAAAA8AAAAAAAAAAQAgAAAAIgAAAGRycy9kb3ducmV2LnhtbFBLAQIUABQAAAAIAIdO4kAzLwWe&#10;OwAAADkAAAAQAAAAAAAAAAEAIAAAAAsBAABkcnMvc2hhcGV4bWwueG1sUEsFBgAAAAAGAAYAWwEA&#10;ALUDAAAAAA==&#10;" path="m443,70l443,70c426,70,426,70,426,70c426,443,426,443,426,443c443,443,443,443,443,443c479,443,496,425,496,398c496,124,496,124,496,124c496,97,479,70,443,70xm0,124l0,124c0,398,0,398,0,398c0,425,26,443,53,443c71,443,71,443,71,443c71,70,71,70,71,70c53,70,53,70,53,70c26,70,0,97,0,124xm337,26l337,26c319,17,292,0,248,0c204,0,177,17,160,26c160,70,160,70,160,70c107,70,107,70,107,70c107,443,107,443,107,443c390,443,390,443,390,443c390,70,390,70,390,70c337,70,337,70,337,70l337,26xm301,70l301,70c195,70,195,70,195,70c195,44,195,44,195,44c204,35,222,26,248,26c275,26,292,35,301,44l301,70xe">
                  <v:path o:connectlocs="183460,28978;183460,28978;176419,28978;176419,183392;183460,183392;205409,164764;205409,51333;183460,28978;0,51333;0,51333;0,164764;21948,183392;29403,183392;29403,28978;21948,28978;0,51333;139561,10763;139561,10763;102704,0;66261,10763;66261,28978;44311,28978;44311,183392;161511,183392;161511,28978;139561,28978;139561,10763;124653,28978;124653,28978;80755,28978;80755,18214;102704,10763;124653,18214;124653,28978" o:connectangles="0,0,0,0,0,0,0,0,0,0,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170" o:spid="_x0000_s1026" o:spt="100" style="position:absolute;left:19912;top:64617;height:425;width:360;mso-wrap-style:none;v-text-anchor:middle;" fillcolor="#595959 [2109]" filled="t" stroked="f" coordsize="391,463" o:gfxdata="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pmFOLsAAADc&#10;AAAADwAAAAAAAAABACAAAAAiAAAAZHJzL2Rvd25yZXYueG1sUEsBAhQAFAAAAAgAh07iQDMvBZ47&#10;AAAAOQAAABAAAAAAAAAAAQAgAAAACgEAAGRycy9zaGFwZXhtbC54bWxQSwUGAAAAAAYABgBbAQAA&#10;tAMAAAAA&#10;" path="m283,178l283,178c283,169,373,89,319,18c310,0,266,98,204,134c169,160,98,204,98,231c98,400,98,400,98,400c98,435,213,462,310,462c345,462,390,249,390,222c390,187,292,187,283,178xm71,178l71,178c54,178,0,187,0,257c0,372,0,372,0,372c0,444,54,453,71,453c89,453,44,435,44,400c44,240,44,240,44,240c44,196,89,178,71,178xe">
                  <v:path o:connectlocs="117428,73389;117428,73389;132365,7421;84647,55248;40664,95241;40664,164920;128631,190482;161825,91530;117428,73389;29461,73389;29461,73389;0,105960;0,153375;29461,186771;18256,164920;18256,98951;29461,73389" o:connectangles="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53" o:spid="_x0000_s1026" o:spt="100" style="position:absolute;left:28886;top:62919;height:308;width:457;mso-wrap-style:none;v-text-anchor:middle;" fillcolor="#595959 [2109]" filled="t" stroked="f" coordsize="497,337" o:gfxdata="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IcCAvQAA&#10;ANwAAAAPAAAAAAAAAAEAIAAAACIAAABkcnMvZG93bnJldi54bWxQSwECFAAUAAAACACHTuJAMy8F&#10;njsAAAA5AAAAEAAAAAAAAAABACAAAAAMAQAAZHJzL3NoYXBleG1sLnhtbFBLBQYAAAAABgAGAFsB&#10;AAC2AwAAAAA=&#10;" path="m177,70l177,70c177,0,177,0,177,0c0,159,0,159,0,159c177,327,177,327,177,327c177,257,177,257,177,257c71,159,71,159,71,159l177,70xm301,98l301,98c301,0,301,0,301,0c124,159,124,159,124,159c301,327,301,327,301,327c301,221,301,221,301,221c381,221,435,230,496,336c496,336,488,98,301,98xe">
                  <v:path o:connectlocs="73301,28630;73301,28630;73301,0;0,65031;73301,133744;73301,105113;29403,65031;73301,28630;124653,40082;124653,40082;124653,0;51352,65031;124653,133744;124653,90389;205409,137424;124653,40082" o:connectangles="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25" o:spid="_x0000_s1026" o:spt="100" style="position:absolute;left:28143;top:65498;height:438;width:318;mso-wrap-style:none;v-text-anchor:middle;" fillcolor="#595959 [2109]" filled="t" stroked="f" coordsize="346,479" o:gfxdata="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Xxf9+8AAAA&#10;3AAAAA8AAAAAAAAAAQAgAAAAIgAAAGRycy9kb3ducmV2LnhtbFBLAQIUABQAAAAIAIdO4kAzLwWe&#10;OwAAADkAAAAQAAAAAAAAAAEAIAAAAAsBAABkcnMvc2hhcGV4bWwueG1sUEsFBgAAAAAGAAYAWwEA&#10;ALUDAAAAAA==&#10;" path="m195,0l195,0c160,0,160,0,160,0c160,328,160,328,160,328c133,319,107,319,80,328c26,346,0,390,10,425c26,461,71,478,124,461c169,443,195,408,195,372c195,106,195,106,195,106c266,124,266,212,257,230c257,239,266,248,275,230c345,115,195,62,195,0e">
                  <v:path o:connectlocs="80584,0;80584,0;66120,0;66120,134190;33060,134190;4132,173875;51243,188604;80584,152192;80584,43366;106205,94097;113644,94097;80584,0" o:connectangles="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48" o:spid="_x0000_s1026" o:spt="100" style="position:absolute;left:28098;top:62919;height:308;width:408;mso-wrap-style:none;v-text-anchor:middle;" fillcolor="#595959 [2109]" filled="t" stroked="f" coordsize="445,337" o:gfxdata="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udPkb4A&#10;AADcAAAADwAAAAAAAAABACAAAAAiAAAAZHJzL2Rvd25yZXYueG1sUEsBAhQAFAAAAAgAh07iQDMv&#10;BZ47AAAAOQAAABAAAAAAAAAAAQAgAAAADQEAAGRycy9zaGFwZXhtbC54bWxQSwUGAAAAAAYABgBb&#10;AQAAtwMAAAAA&#10;" path="m444,336l444,336c444,336,399,98,178,98c178,0,178,0,178,0c0,159,0,159,0,159c178,327,178,327,178,327c178,221,178,221,178,221c293,221,381,230,444,336e">
                  <v:path o:connectlocs="182982,137424;182982,137424;73357,40082;73357,0;0,65031;73357,133744;73357,90389;182982,137424" o:connectangles="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64" o:spid="_x0000_s1026" o:spt="100" style="position:absolute;left:25364;top:64645;height:398;width:408;mso-wrap-style:none;v-text-anchor:middle;" fillcolor="#595959 [2109]" filled="t" stroked="f" coordsize="444,435" o:gfxdata="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MNssvQAA&#10;ANwAAAAPAAAAAAAAAAEAIAAAACIAAABkcnMvZG93bnJldi54bWxQSwECFAAUAAAACACHTuJAMy8F&#10;njsAAAA5AAAAEAAAAAAAAAABACAAAAAMAQAAZHJzL3NoYXBleG1sLnhtbFBLBQYAAAAABgAGAFsB&#10;AAC2AwAAAAA=&#10;" path="m222,0l284,160,443,160,310,257,354,434,222,327,88,434,133,257,0,160,160,160,222,0e">
                  <v:path o:connectlocs="91903,0;117570,65712;183392,65712;128333,105549;146548,178242;91903,134298;36430,178242;55058,105549;0,65712;66236,65712;91903,0" o:connectangles="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133" o:spid="_x0000_s1026" o:spt="100" style="position:absolute;left:19872;top:62789;height:438;width:457;mso-wrap-style:none;v-text-anchor:middle;" fillcolor="#595959 [2109]" filled="t" stroked="f" coordsize="497,480" o:gfxdata="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kWs8u8AAAA&#10;3AAAAA8AAAAAAAAAAQAgAAAAIgAAAGRycy9kb3ducmV2LnhtbFBLAQIUABQAAAAIAIdO4kAzLwWe&#10;OwAAADkAAAAQAAAAAAAAAAEAIAAAAAsBAABkcnMvc2hhcGV4bWwueG1sUEsFBgAAAAAGAAYAWwEA&#10;ALUDAAAAAA==&#10;" path="m425,160l425,160c372,18,372,18,372,18c372,9,354,0,346,9c9,134,9,134,9,134c0,134,0,143,0,160c53,302,53,302,53,302c53,222,53,222,53,222c53,187,80,160,115,160c203,160,203,160,203,160c309,89,309,89,309,89c372,160,372,160,372,160l425,160xm478,204l478,204c115,204,115,204,115,204c106,204,97,213,97,222c97,462,97,462,97,462c97,470,106,479,115,479c478,479,478,479,478,479c487,479,496,470,496,462c496,222,496,222,496,222c496,213,487,204,478,204xm452,426l452,426c150,426,150,426,150,426c150,391,150,391,150,391c195,275,195,275,195,275c265,364,265,364,265,364c328,302,328,302,328,302c416,266,416,266,416,266c452,347,452,347,452,347l452,426xe">
                  <v:path o:connectlocs="176004,65187;176004,65187;154055,7333;143288,3666;3726,54593;0,65187;21948,123040;21948,90447;47624,65187;84067,65187;127965,36260;154055,65187;176004,65187;197953,83113;197953,83113;47624,83113;40170,90447;40170,188226;47624,195153;197953,195153;205408,188226;205408,90447;197953,83113;187186,173560;187186,173560;62118,173560;62118,159300;80754,112039;109744,148300;135833,123040;172277,108373;187186,141373;187186,173560" o:connectangles="0,0,0,0,0,0,0,0,0,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87" o:spid="_x0000_s1026" o:spt="100" style="position:absolute;left:24460;top:63742;height:415;width:421;mso-wrap-style:none;v-text-anchor:middle;" fillcolor="#595959 [2109]" filled="t" stroked="f" coordsize="462,452" o:gfxdata="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3VMdy8AAAA&#10;3AAAAA8AAAAAAAAAAQAgAAAAIgAAAGRycy9kb3ducmV2LnhtbFBLAQIUABQAAAAIAIdO4kAzLwWe&#10;OwAAADkAAAAQAAAAAAAAAAEAIAAAAAsBAABkcnMvc2hhcGV4bWwueG1sUEsFBgAAAAAGAAYAWwEA&#10;ALUDAAAAAA==&#10;" path="m115,151l115,151,124,151c142,132,160,115,186,97l186,88c186,79,186,79,186,70c160,53,133,44,107,26c89,44,62,62,44,88c62,115,71,132,89,151c98,151,107,151,115,151xm62,195l62,195c62,186,62,186,71,177c54,160,35,141,26,124c9,151,0,186,0,221c0,266,9,310,35,336c44,301,54,257,71,221c71,221,62,204,62,195xm230,35l230,35c239,35,257,44,266,53c292,35,319,35,346,26c310,8,275,0,230,0c204,0,177,0,151,8c168,17,186,35,204,44c213,44,221,35,230,35xm301,266l301,266c310,257,310,257,319,248c301,204,275,168,248,132c248,132,239,132,230,132c221,132,213,132,204,124c186,141,168,151,151,168c160,177,160,186,160,195c160,204,160,204,160,213c204,239,248,257,301,266xm363,327l363,327c363,336,363,354,363,363c363,372,363,389,363,407c399,380,434,336,443,292c426,301,408,301,390,301c390,319,381,327,363,327xm292,301l292,301c239,292,186,266,142,239c133,239,124,248,115,248c107,248,107,248,107,239c79,283,71,327,62,380c89,398,115,425,142,434c177,380,230,327,292,301xm381,53l381,53c346,62,310,70,275,79l283,88c283,97,275,97,275,106c310,141,328,186,346,239c363,239,381,248,390,266c417,266,434,266,452,257c461,248,461,230,461,221c461,160,426,97,381,53xm319,327l319,327c257,354,213,389,177,443c195,451,213,451,230,451c266,451,292,443,328,434c328,407,337,380,337,363c337,354,337,345,328,336c328,327,319,327,319,327xe">
                  <v:path o:connectlocs="46811,62326;75712,40037;75712,28892;17910,36322;46811,62326;25237,80487;10583,51181;14246,138686;25237,80487;93623,14446;140841,10731;61466,3301;93623,14446;122523,109793;100949,54484;83039,51181;65129,80487;122523,109793;147761,134971;147761,167992;158752,124240;118860,124240;57801,98648;43555,98648;57801,179136;155088,21876;111940,32607;111940,43752;158752,109793;187653,91219;129851,134971;72049,182851;133514,179136;133514,138686" o:connectangles="0,0,0,0,0,0,0,0,0,0,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2" o:spid="_x0000_s1026" o:spt="100" style="position:absolute;left:22668;top:63766;height:366;width:227;mso-wrap-style:none;v-text-anchor:middle;" fillcolor="#595959 [2109]" filled="t" stroked="f" coordsize="249,400" o:gfxdata="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y/YHvQAA&#10;ANwAAAAPAAAAAAAAAAEAIAAAACIAAABkcnMvZG93bnJldi54bWxQSwECFAAUAAAACACHTuJAMy8F&#10;njsAAAA5AAAAEAAAAAAAAAABACAAAAAMAQAAZHJzL3NoYXBleG1sLnhtbFBLBQYAAAAABgAGAFsB&#10;AAC2AwAAAAA=&#10;" path="m125,0l125,0c53,0,0,54,0,125c0,240,125,399,125,399c125,399,248,240,248,125c248,54,195,0,125,0xm125,196l125,196c88,196,53,160,53,125c53,89,88,54,125,54c159,54,195,89,195,125c195,160,159,196,125,196xe">
                  <v:path o:connectlocs="50857,0;50857,0;0,51293;50857,163730;100900,51293;50857,0;50857,80428;50857,80428;21563,51293;50857,22158;79336,51293;50857,80428" o:connectangles="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9" o:spid="_x0000_s1026" o:spt="100" style="position:absolute;left:26275;top:63753;height:392;width:392;mso-wrap-style:none;v-text-anchor:middle;" fillcolor="#595959 [2109]" filled="t" stroked="f" coordsize="426,426" o:gfxdata="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JN5nvQAA&#10;ANwAAAAPAAAAAAAAAAEAIAAAACIAAABkcnMvZG93bnJldi54bWxQSwECFAAUAAAACACHTuJAMy8F&#10;njsAAAA5AAAAEAAAAAAAAAABACAAAAAMAQAAZHJzL3NoYXBleG1sLnhtbFBLBQYAAAAABgAGAFsB&#10;AAC2AwAAAAA=&#10;" path="m212,0l212,0c97,0,0,97,0,213c0,336,97,425,212,425c327,425,425,336,425,213c425,97,327,0,212,0xm229,390l229,390c229,292,229,292,229,292c194,292,194,292,194,292c194,390,194,390,194,390c114,380,44,310,35,230c132,230,132,230,132,230c132,195,132,195,132,195c35,195,35,195,35,195c44,115,114,53,194,44c194,142,194,142,194,142c229,142,229,142,229,142c229,44,229,44,229,44c310,53,380,115,380,195c292,195,292,195,292,195c292,230,292,230,292,230c380,230,380,230,380,230c380,310,310,380,229,390xe">
                  <v:path o:connectlocs="87963,0;87963,0;0,88378;87963,176341;176341,88378;87963,0;95016,161818;95016,161818;95016,121156;80494,121156;80494,161818;14522,95431;54769,95431;54769,80909;14522,80909;80494,18256;80494,58918;95016,58918;95016,18256;157669,80909;121156,80909;121156,95431;157669,95431;95016,161818" o:connectangles="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30" o:spid="_x0000_s1026" o:spt="100" style="position:absolute;left:20732;top:66435;height:431;width:454;mso-wrap-style:none;v-text-anchor:middle;" fillcolor="#595959 [2109]" filled="t" stroked="f" coordsize="498,470" o:gfxdata="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VHIha8AAAA&#10;3AAAAA8AAAAAAAAAAQAgAAAAIgAAAGRycy9kb3ducmV2LnhtbFBLAQIUABQAAAAIAIdO4kAzLwWe&#10;OwAAADkAAAAQAAAAAAAAAAEAIAAAAAsBAABkcnMvc2hhcGV4bWwueG1sUEsFBgAAAAAGAAYAWwEA&#10;ALUDAAAAAA==&#10;" path="m133,469l133,469c186,469,186,469,186,469c293,265,293,265,293,265c426,265,426,265,426,265c426,265,497,265,497,230c497,195,426,195,426,195c293,195,293,195,293,195c186,0,186,0,186,0c133,0,133,0,133,0c195,195,195,195,195,195c107,195,107,195,107,195c53,150,53,150,53,150c0,150,0,150,0,150c36,230,36,230,36,230c0,319,0,319,0,319c53,319,53,319,53,319c107,265,107,265,107,265c195,265,195,265,195,265l133,469e">
                  <v:path o:connectlocs="54111,193205;54111,193205;75674,193205;119208,109166;173319,109166;202206,94748;173319,80330;119208,80330;75674,0;54111,0;79336,80330;43533,80330;21563,61792;0,61792;14646,94748;0,131412;21563,131412;43533,109166;79336,109166;54111,193205" o:connectangles="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78" o:spid="_x0000_s1026" o:spt="100" style="position:absolute;left:28120;top:64645;height:369;width:363;mso-wrap-style:none;v-text-anchor:middle;" fillcolor="#595959 [2109]" filled="t" stroked="f" coordsize="399,400" o:gfxdata="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dmV7u8AAAA&#10;3AAAAA8AAAAAAAAAAQAgAAAAIgAAAGRycy9kb3ducmV2LnhtbFBLAQIUABQAAAAIAIdO4kAzLwWe&#10;OwAAADkAAAAQAAAAAAAAAAEAIAAAAAsBAABkcnMvc2hhcGV4bWwueG1sUEsFBgAAAAAGAAYAWwEA&#10;ALUDAAAAAA==&#10;" path="m381,336l381,336c292,239,292,239,292,239c301,212,310,186,310,159c310,71,239,0,151,0c70,0,0,71,0,151c0,239,70,310,160,310c186,310,213,302,230,292c328,390,328,390,328,390c336,399,354,399,363,390c389,364,389,364,389,364c398,355,389,346,381,336xm44,151l44,151c44,98,98,44,151,44c213,44,266,98,266,159c266,221,213,266,160,266c98,266,44,212,44,151xe">
                  <v:path o:connectlocs="154460,140237;154460,140237;118378,99752;125676,66362;61216,0;0,63023;64865,129386;93243,121873;132973,162776;147163,162776;157703,151923;154460,140237;17837,63023;17837,63023;61216,18364;107838,66362;64865,111021;17837,63023" o:connectangles="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29" o:spid="_x0000_s1026" o:spt="100" style="position:absolute;left:21710;top:65498;height:421;width:408;mso-wrap-style:none;v-text-anchor:middle;" fillcolor="#595959 [2109]" filled="t" stroked="f" coordsize="444,462" o:gfxdata="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f7KLWvQAA&#10;ANwAAAAPAAAAAAAAAAEAIAAAACIAAABkcnMvZG93bnJldi54bWxQSwECFAAUAAAACACHTuJAMy8F&#10;njsAAAA5AAAAEAAAAAAAAAABACAAAAAMAQAAZHJzL3NoYXBleG1sLnhtbFBLBQYAAAAABgAGAFsB&#10;AAC2AwAAAAA=&#10;" path="m248,337l248,337c248,302,275,283,320,257c373,221,443,177,443,71c443,62,434,53,426,53c346,53,346,53,346,53c328,27,293,0,222,0c151,0,116,27,98,53c18,53,18,53,18,53c9,53,0,62,0,71c0,177,62,221,124,257c169,283,195,302,195,337c195,372,195,372,195,372c142,381,107,399,107,416c107,443,160,461,222,461c283,461,328,443,328,416c328,399,302,381,248,372l248,337xm320,212l320,212c337,186,346,142,346,89c408,89,408,89,408,89c399,151,364,186,320,212xm222,36l222,36c293,36,320,62,320,71c320,80,293,106,222,115c151,106,124,80,124,71c124,62,151,36,222,36xm36,89l36,89c98,89,98,89,98,89c98,142,107,186,124,212c80,186,36,151,36,89xe">
                  <v:path o:connectlocs="102667,137178;102667,137178;132473,104613;183392,28901;176355,21573;143236,21573;91903,0;40570,21573;7451,21573;0,28901;51333,104613;80726,137178;80726,151425;44295,169335;91903,187653;135784,169335;102667,151425;102667,137178;132473,86295;132473,86295;143236,36227;168903,36227;132473,86295;91903,14653;91903,14653;132473,28901;91903,46811;51333,28901;91903,14653;14903,36227;14903,36227;40570,36227;51333,86295;14903,36227" o:connectangles="0,0,0,0,0,0,0,0,0,0,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24" o:spid="_x0000_s1026" o:spt="100" style="position:absolute;left:23544;top:62873;height:363;width:457;mso-wrap-style:none;v-text-anchor:middle;" fillcolor="#595959 [2109]" filled="t" stroked="f" coordsize="497,399" o:gfxdata="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9Y41EugAAANwA&#10;AAAPAAAAAAAAAAEAIAAAACIAAABkcnMvZG93bnJldi54bWxQSwECFAAUAAAACACHTuJAMy8FnjsA&#10;AAA5AAAAEAAAAAAAAAABACAAAAAJAQAAZHJzL3NoYXBleG1sLnhtbFBLBQYAAAAABgAGAFsBAACz&#10;AwAAAAA=&#10;" path="m248,150l248,150c203,150,177,176,177,221c177,266,203,292,248,292c292,292,319,266,319,221c319,176,292,150,248,150xm442,70l442,70c389,70,389,70,389,70c380,70,372,70,363,61c354,8,354,8,354,8c345,8,336,0,327,0c159,0,159,0,159,0c159,0,150,8,142,8c123,61,123,61,123,61c123,70,115,70,106,70c53,70,53,70,53,70c17,70,0,97,0,123c0,345,0,345,0,345c0,372,17,398,53,398c442,398,442,398,442,398c470,398,496,372,496,345c496,123,496,123,496,123c496,97,470,70,442,70xm248,345l248,345c177,345,123,292,123,221c123,150,177,97,248,97c319,97,372,150,372,221c372,292,319,345,248,345xm425,159l425,159c416,159,407,150,407,141c407,132,416,123,425,123c433,123,442,132,442,141c442,150,433,159,425,159xe">
                  <v:path o:connectlocs="102704,60811;102704,60811;73301,89595;102704,118378;132107,89595;102704,60811;183045,28378;183045,28378;161096,28378;150329,24729;146602,3243;135420,0;65846,0;58806,3243;50938,24729;43897,28378;21948,28378;0,49865;0,139865;21948,161352;183045,161352;205409,139865;205409,49865;183045,28378;102704,139865;102704,139865;50938,89595;102704,39325;154056,89595;102704,139865;176005,64460;176005,64460;168551,57162;176005,49865;183045,57162;176005,64460" o:connectangles="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99" o:spid="_x0000_s1026" o:spt="100" style="position:absolute;left:23586;top:65621;height:278;width:457;mso-wrap-style:none;v-text-anchor:middle;" fillcolor="#595959 [2109]" filled="t" stroked="f" coordsize="497,303" o:gfxdata="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PVuH4ugAAANwA&#10;AAAPAAAAAAAAAAEAIAAAACIAAABkcnMvZG93bnJldi54bWxQSwECFAAUAAAACACHTuJAMy8FnjsA&#10;AAA5AAAAEAAAAAAAAAABACAAAAAJAQAAZHJzL3NoYXBleG1sLnhtbFBLBQYAAAAABgAGAFsBAACz&#10;AwAAAAA=&#10;" path="m381,151l381,151c381,90,417,45,434,45c443,45,470,45,470,45c452,18,443,0,381,0c133,0,133,0,133,0c36,0,0,90,0,151c0,213,36,302,133,302c381,302,381,302,381,302c443,302,452,284,470,257c470,257,461,257,434,257c417,257,381,222,381,151xm310,196l310,196c310,204,302,196,302,196c221,169,221,169,221,169c221,169,221,178,212,196c204,204,204,222,186,204c159,187,98,125,98,125c98,125,89,116,89,107c98,107,106,107,106,107c177,143,177,143,177,143c177,143,186,125,195,116c195,98,204,90,221,107c239,116,310,187,310,187c310,187,319,196,310,196xm470,98l470,98c452,98,452,98,452,98c434,98,425,125,425,151c425,178,434,204,452,204c470,204,470,204,470,204c478,204,496,178,496,151c496,125,478,98,470,98xe">
                  <v:path o:connectlocs="157782,62423;157782,62423;179731,18603;194640,18603;157782,0;55079,0;0,62423;55079,124846;157782,124846;194640,106243;179731,106243;157782,62423;128380,81026;128380,81026;125067,81026;91522,69865;87795,81026;77027,84334;40584,51674;36857,44234;43897,44234;73301,59116;80754,47954;91522,44234;128380,77306;128380,81026;194640,40513;194640,40513;187186,40513;176004,62423;187186,84334;194640,84334;205408,62423;194640,40513" o:connectangles="0,0,0,0,0,0,0,0,0,0,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3" o:spid="_x0000_s1026" o:spt="100" style="position:absolute;left:23461;top:63766;height:366;width:457;mso-wrap-style:none;v-text-anchor:middle;" fillcolor="#595959 [2109]" filled="t" stroked="f" coordsize="497,400" o:gfxdata="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7o75vQAA&#10;ANwAAAAPAAAAAAAAAAEAIAAAACIAAABkcnMvZG93bnJldi54bWxQSwECFAAUAAAACACHTuJAMy8F&#10;njsAAAA5AAAAEAAAAAAAAAABACAAAAAMAQAAZHJzL3NoYXBleG1sLnhtbFBLBQYAAAAABgAGAFsB&#10;AAC2AwAAAAA=&#10;" path="m487,71l487,71c372,0,372,0,372,0c363,0,363,0,354,0c248,71,248,71,248,71c142,0,142,0,142,0c132,0,132,0,123,0c8,71,8,71,8,71c0,80,0,80,0,89c0,382,0,382,0,382c0,382,0,390,8,390c8,399,17,399,26,390c132,328,132,328,132,328c239,390,239,390,239,390c248,399,248,399,257,390c363,328,363,328,363,328c470,390,470,390,470,390c470,399,478,399,478,399c478,399,487,399,487,390c496,390,496,382,496,382c496,89,496,89,496,89c496,80,496,80,487,71xm115,293l115,293c35,346,35,346,35,346c35,98,35,98,35,98c115,44,115,44,115,44l115,293xm230,346l230,346c150,293,150,293,150,293c150,44,150,44,150,44c230,98,230,98,230,98l230,346xm345,293l345,293c266,346,266,346,266,346c266,98,266,98,266,98c345,44,345,44,345,44l345,293xm461,346l461,346c380,293,380,293,380,293c380,44,380,44,380,44c461,98,461,98,461,98l461,346xe">
                  <v:path o:connectlocs="201681,29134;201681,29134;154056,0;146602,0;102704,29134;58806,0;50938,0;3313,29134;0,36521;0,156754;3313,160036;10767,160036;54665,134594;98976,160036;106431,160036;150329,134594;194641,160036;197954,163730;201681,160036;205409,156754;205409,36521;201681,29134;47625,120232;47625,120232;14494,141981;14494,40214;47625,18055;47625,120232;95250,141981;95250,141981;62119,120232;62119,18055;95250,40214;95250,141981;142875,120232;142875,120232;110159,141981;110159,40214;142875,18055;142875,120232;190913,141981;190913,141981;157369,120232;157369,18055;190913,40214;190913,141981" o:connectangles="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32" o:spid="_x0000_s1026" o:spt="100" style="position:absolute;left:23671;top:66526;height:201;width:97;mso-wrap-style:none;v-text-anchor:middle;" fillcolor="#595959 [2109]" filled="t" stroked="f" coordsize="107,222" o:gfxdata="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mETrvQAA&#10;ANwAAAAPAAAAAAAAAAEAIAAAACIAAABkcnMvZG93bnJldi54bWxQSwECFAAUAAAACACHTuJAMy8F&#10;njsAAAA5AAAAEAAAAAAAAAABACAAAAAMAQAAZHJzL3NoYXBleG1sLnhtbFBLBQYAAAAABgAGAFsB&#10;AAC2AwAAAAA=&#10;" path="m36,0l0,0,0,133,89,221,106,195,36,114,36,0e">
                  <v:path o:connectlocs="38683,0;0,0;0,141635;95636,235349;113904,207661;38683,121402;38683,0" o:connectangles="0,0,0,0,0,0,0"/>
                  <v:fill on="t" focussize="0,0"/>
                  <v:stroke on="f"/>
                  <v:imagedata o:title=""/>
                  <o:lock v:ext="edit" aspectratio="f"/>
                </v:shape>
                <v:shape id="Freeform 91" o:spid="_x0000_s1026" o:spt="100" style="position:absolute;left:28778;top:66478;height:223;width:457;mso-wrap-style:none;v-text-anchor:middle;" fillcolor="#595959 [2109]" filled="t" stroked="f" coordsize="497,248" o:gfxdata="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aro0+&#10;wAAAANwAAAAPAAAAAAAAAAEAIAAAACIAAABkcnMvZG93bnJldi54bWxQSwECFAAUAAAACACHTuJA&#10;My8FnjsAAAA5AAAAEAAAAAAAAAABACAAAAAPAQAAZHJzL3NoYXBleG1sLnhtbFBLBQYAAAAABgAG&#10;AFsBAAC5AwAAAAA=&#10;" path="m443,0l443,0c53,0,53,0,53,0c18,0,0,26,0,53c0,203,0,203,0,203c0,230,18,247,53,247c443,247,443,247,443,247c469,247,496,230,496,203c496,53,496,53,496,53c496,26,469,0,443,0xm443,203l443,203c53,203,53,203,53,203c53,53,53,53,53,53c443,53,443,53,443,53l443,203xm177,79l177,79c71,79,71,79,71,79c71,177,71,177,71,177c177,177,177,177,177,177l177,79xm301,79l301,79c195,79,195,79,195,79c195,177,195,177,195,177c301,177,301,177,301,177l301,79xe">
                  <v:path o:connectlocs="183459,0;183459,0;21948,0;0,21049;0,80623;21948,98098;183459,98098;205408,80623;205408,21049;183459,0;183459,80623;183459,80623;21948,80623;21948,21049;183459,21049;183459,80623;73301,31375;73301,31375;29403,31375;29403,70297;73301,70297;73301,31375;124652,31375;124652,31375;80754,31375;80754,70297;124652,70297;124652,31375" o:connectangles="0,0,0,0,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166" o:spid="_x0000_s1026" o:spt="100" style="position:absolute;left:22603;top:66435;height:408;width:356;mso-wrap-style:none;v-text-anchor:middle;" fillcolor="#595959 [2109]" filled="t" stroked="f" coordsize="390,445" o:gfxdata="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FT6y7sAAADc&#10;AAAADwAAAAAAAAABACAAAAAiAAAAZHJzL2Rvd25yZXYueG1sUEsBAhQAFAAAAAgAh07iQDMvBZ47&#10;AAAAOQAAABAAAAAAAAAAAQAgAAAACgEAAGRycy9zaGFwZXhtbC54bWxQSwUGAAAAAAYABgBbAQAA&#10;tAMAAAAA&#10;" path="m371,0l371,0c310,0,310,0,310,0c301,0,292,10,292,28c292,444,292,444,292,444c389,444,389,444,389,444c389,28,389,28,389,28c389,10,380,0,371,0xm221,151l221,151c168,151,168,151,168,151c150,151,141,160,141,178c141,444,141,444,141,444c248,444,248,444,248,444c248,178,248,178,248,178c248,160,230,151,221,151xm70,302l70,302c17,302,17,302,17,302c0,302,0,310,0,319c0,444,0,444,0,444c97,444,97,444,97,444c97,319,97,319,97,319c97,310,88,302,70,302xe">
                  <v:path o:connectlocs="151635,0;151635,0;126703,0;119346,11539;119346,182982;158992,182982;158992,11539;151635,0;90327,62230;90327,62230;68665,62230;57630,73357;57630,182982;101363,182982;101363,73357;90327,62230;28610,124460;28610,124460;6948,124460;0,131466;0,182982;39645,182982;39645,131466;28610,124460" o:connectangles="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145" o:spid="_x0000_s1026" o:spt="100" style="position:absolute;left:27167;top:64625;height:408;width:408;mso-wrap-style:none;v-text-anchor:middle;" fillcolor="#595959 [2109]" filled="t" stroked="f" coordsize="444,445" o:gfxdata="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0SD2L4A&#10;AADcAAAADwAAAAAAAAABACAAAAAiAAAAZHJzL2Rvd25yZXYueG1sUEsBAhQAFAAAAAgAh07iQDMv&#10;BZ47AAAAOQAAABAAAAAAAAAAAQAgAAAADQEAAGRycy9zaGFwZXhtbC54bWxQSwUGAAAAAAYABgBb&#10;AQAAtwMAAAAA&#10;" path="m70,400l70,400c70,426,98,444,124,444c151,444,168,426,168,400c168,373,151,346,124,346c98,346,70,373,70,400xm319,400l319,400c319,426,345,444,372,444c399,444,417,426,417,400c417,373,399,346,372,346c345,346,319,373,319,400xm159,284l159,284c434,204,434,204,434,204c443,204,443,195,443,187c443,54,443,54,443,54c98,54,98,54,98,54c98,10,98,10,98,10l89,0c9,0,9,0,9,0c0,0,0,10,0,10c0,54,0,54,0,54c45,54,45,54,45,54c98,275,98,275,98,275c98,302,98,302,98,302c98,338,98,338,98,338c98,346,106,346,106,346c124,346,124,346,124,346c372,346,372,346,372,346c434,346,434,346,434,346c443,346,443,346,443,338c443,302,443,302,443,302c168,302,168,302,168,302c133,302,133,284,159,284xe">
                  <v:path o:connectlocs="28978,164848;28978,164848;51333,182982;69548,164848;51333,142593;28978,164848;132059,164848;132059,164848;154000,182982;172629,164848;154000,142593;132059,164848;65823,117041;65823,117041;179667,84072;183392,77066;183392,22254;40570,22254;40570,4121;36844,0;3726,0;0,4121;0,22254;18629,22254;40570,113333;40570,124460;40570,139296;43882,142593;51333,142593;154000,142593;179667,142593;183392,139296;183392,124460;69548,124460;65823,117041" o:connectangles="0,0,0,0,0,0,0,0,0,0,0,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52" o:spid="_x0000_s1026" o:spt="100" style="position:absolute;left:26251;top:62846;height:454;width:440;mso-wrap-style:none;v-text-anchor:middle;" fillcolor="#595959 [2109]" filled="t" stroked="f" coordsize="479,498" o:gfxdata="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GD3ti8AAAA&#10;3AAAAA8AAAAAAAAAAQAgAAAAIgAAAGRycy9kb3ducmV2LnhtbFBLAQIUABQAAAAIAIdO4kAzLwWe&#10;OwAAADkAAAAQAAAAAAAAAAEAIAAAAAsBAABkcnMvc2hhcGV4bWwueG1sUEsFBgAAAAAGAAYAWwEA&#10;ALUDAAAAAA==&#10;" path="m133,497l133,497c106,497,71,478,53,460c9,416,0,337,53,284c89,248,230,106,301,35c328,9,363,0,390,9c416,18,443,44,452,71c461,97,452,133,425,159c195,390,195,390,195,390c177,407,159,416,150,416c133,416,115,416,106,399c89,381,89,354,115,319c284,150,284,150,284,150c293,150,301,150,309,150c309,159,309,168,309,178c142,345,142,345,142,345c124,354,124,372,133,381l142,381c150,381,159,372,168,372c399,133,399,133,399,133c416,115,425,97,416,80c416,62,399,44,381,44c363,35,346,44,328,62c256,133,115,275,80,301c36,354,44,407,80,434c106,460,159,478,203,425c452,186,452,186,452,186c461,178,469,178,478,186l478,203c230,452,230,452,230,452c203,478,168,497,133,497e">
                  <v:path o:connectlocs="55066,202206;55066,202206;21943,187152;21943,115546;124623,14239;161472,3662;187142,28886;175964,64689;80735,158673;62105,169251;43887,162335;47613,129786;117585,61028;127936,61028;127936,72420;58792,140364;55066,155011;58792,155011;69557,151349;165199,54111;172237,32548;157745,17902;135802,25225;33122,122463;33122,176575;84048,172912;187142,75674;197907,75674;197907,82591;95227,183898;55066,202206" o:connectangles="0,0,0,0,0,0,0,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33" o:spid="_x0000_s1026" o:spt="100" style="position:absolute;left:28126;top:66455;height:327;width:311;mso-wrap-style:none;v-text-anchor:middle;" fillcolor="#595959 [2109]" filled="t" stroked="f" coordsize="338,356" o:gfxdata="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cBnzEvQAA&#10;ANwAAAAPAAAAAAAAAAEAIAAAACIAAABkcnMvZG93bnJldi54bWxQSwECFAAUAAAACACHTuJAMy8F&#10;njsAAAA5AAAAEAAAAAAAAAABACAAAAAMAQAAZHJzL3NoYXBleG1sLnhtbFBLBQYAAAAABgAGAFsB&#10;AAC2AwAAAAA=&#10;" path="m124,355l124,355c115,355,107,346,98,337c9,222,9,222,9,222c0,204,0,187,18,178c36,160,53,168,62,178c124,258,124,258,124,258c266,27,266,27,266,27c284,9,301,0,319,9c337,18,337,45,328,62c160,337,160,337,160,337c151,346,142,355,124,355e">
                  <v:path o:connectlocs="51443,146862;51443,146862;40657,139415;3733,91840;7467,73638;25721,73638;51443,106733;110355,11169;132343,3722;136077,25649;66379,139415;51443,146862" o:connectangles="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85" o:spid="_x0000_s1026" o:spt="100" style="position:absolute;left:18934;top:64628;height:402;width:408;mso-wrap-style:none;v-text-anchor:middle;" fillcolor="#595959 [2109]" filled="t" stroked="f" coordsize="444,435" o:gfxdata="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C1S5vQAA&#10;ANwAAAAPAAAAAAAAAAEAIAAAACIAAABkcnMvZG93bnJldi54bWxQSwECFAAUAAAACACHTuJAMy8F&#10;njsAAAA5AAAAEAAAAAAAAAABACAAAAAMAQAAZHJzL3NoYXBleG1sLnhtbFBLBQYAAAAABgAGAFsB&#10;AAC2AwAAAAA=&#10;" path="m443,159l284,159,222,0,160,159,0,159,133,256,88,434,222,327,354,434,310,256,443,159xm222,283l141,344,177,256,106,194,195,203,222,97,248,203,337,194,266,256,293,344,222,283xe">
                  <v:path o:connectlocs="183392,66493;117570,66493;91903,0;66236,66493;0,66493;55058,107058;36430,181497;91903,136751;146548,181497;128333,107058;183392,66493;91903,118350;58370,143860;73274,107058;43882,81130;80726,84894;91903,40565;102667,84894;139511,81130;110118,107058;121295,143860;91903,118350" o:connectangles="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46" o:spid="_x0000_s1026" o:spt="100" style="position:absolute;left:23477;top:64627;height:405;width:425;mso-wrap-style:none;v-text-anchor:middle;" fillcolor="#595959 [2109]" filled="t" stroked="f" coordsize="461,443" o:gfxdata="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W0kMa8AAAA&#10;3AAAAA8AAAAAAAAAAQAgAAAAIgAAAGRycy9kb3ducmV2LnhtbFBLAQIUABQAAAAIAIdO4kAzLwWe&#10;OwAAADkAAAAQAAAAAAAAAAEAIAAAAAsBAABkcnMvc2hhcGV4bWwueG1sUEsFBgAAAAAGAAYAWwEA&#10;ALUDAAAAAA==&#10;" path="m363,336l363,336c301,310,284,292,284,248c284,230,301,239,310,195c310,176,328,195,328,151c328,132,319,132,319,132c319,132,328,106,328,88c328,61,319,0,230,0c141,0,132,61,132,88c132,106,141,132,141,132c141,132,132,132,132,151c132,195,150,176,150,195c159,239,177,230,177,248c177,292,159,310,97,336c35,354,0,380,0,398c0,407,0,442,0,442c230,442,230,442,230,442c460,442,460,442,460,442c460,442,460,407,460,398c460,380,425,354,363,336e">
                  <v:path o:connectlocs="150966,137597;150966,137597;118111,101559;128924,79856;136410,61837;132667,54056;136410,36037;95653,0;54896,36037;58639,54056;54896,61837;62382,79856;73611,101559;40340,137597;0,162988;0,181006;95653,181006;191307,181006;191307,162988;150966,137597" o:connectangles="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  <v:shape id="Freeform 102" o:spid="_x0000_s1026" o:spt="100" style="position:absolute;left:20732;top:65498;height:408;width:454;mso-wrap-style:none;v-text-anchor:middle;" fillcolor="#595959 [2109]" filled="t" stroked="f" coordsize="498,445" o:gfxdata="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GPnXLsAAADc&#10;AAAADwAAAAAAAAABACAAAAAiAAAAZHJzL2Rvd25yZXYueG1sUEsBAhQAFAAAAAgAh07iQDMvBZ47&#10;AAAAOQAAABAAAAAAAAAAAQAgAAAACgEAAGRycy9zaGFwZXhtbC54bWxQSwUGAAAAAAYABgBbAQAA&#10;tAMAAAAA&#10;" path="m80,151l80,151c97,134,116,143,142,169c151,178,151,169,151,169c160,169,186,134,195,134c195,134,195,134,195,125c186,125,178,116,178,107c133,45,301,10,275,10c257,0,204,0,195,0c169,10,125,36,107,54c80,72,72,81,72,81c62,89,72,107,53,116c36,125,27,116,18,125c18,134,9,134,0,143l0,151,36,187c36,196,44,196,53,196c53,187,62,178,72,178c72,178,72,151,80,151xm222,160l222,160c213,160,213,160,213,160c178,187,178,187,178,187c169,196,169,196,169,204c381,435,381,435,381,435c381,444,391,444,399,435c426,417,426,417,426,417c426,408,426,400,426,400l222,160xm497,63l497,63c488,45,488,54,479,54c479,63,461,81,461,89c452,107,435,125,408,107c381,81,391,72,399,63c399,54,417,28,417,19c426,19,417,10,408,10c399,19,346,36,337,72c328,98,346,125,319,151c284,187,284,187,284,187c319,231,319,231,319,231c364,187,364,187,364,187c372,178,391,169,408,178c452,187,470,169,488,143c497,116,497,72,497,63xm72,400l72,400c62,408,62,417,72,417c89,444,89,444,89,444c97,444,107,444,107,435c231,320,231,320,231,320c195,275,195,275,195,275l72,400xe">
                  <v:path o:connectlocs="32548,62230;32548,62230;57772,69648;61434,69648;79336,55223;79336,51515;72420,44097;111884,4121;79336,0;43533,22254;29293,33381;21563,47805;7323,51515;0,58933;0,62230;14646,77066;21563,80775;29293,73357;32548,62230;90321,65939;90321,65939;86660,65939;72420,77066;68758,84072;155011,179272;162335,179272;173319,171854;173319,164848;90321,65939;202206,25963;202206,25963;194883,22254;187559,36678;165996,44097;162335,25963;169658,7829;165996,4121;137109,29673;129786,62230;115546,77066;129786,95199;148095,77066;165996,73357;198544,58933;202206,25963;29293,164848;29293,164848;29293,171854;36209,182982;43533,179272;93983,131878;79336,113333;29293,164848" o:connectangles="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  <v:textbox inset="1.0045mm,0.50225mm,1.0045mm,0.50225mm"/>
                </v:shape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-488315</wp:posOffset>
                </wp:positionH>
                <wp:positionV relativeFrom="paragraph">
                  <wp:posOffset>260985</wp:posOffset>
                </wp:positionV>
                <wp:extent cx="6033770" cy="4172585"/>
                <wp:effectExtent l="0" t="0" r="0" b="0"/>
                <wp:wrapNone/>
                <wp:docPr id="242" name="组合 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3770" cy="4172585"/>
                          <a:chOff x="18189" y="54810"/>
                          <a:chExt cx="9502" cy="6571"/>
                        </a:xfrm>
                      </wpg:grpSpPr>
                      <pic:pic xmlns:pic="http://schemas.openxmlformats.org/drawingml/2006/picture">
                        <pic:nvPicPr>
                          <pic:cNvPr id="115" name="C1" descr="4523958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911" y="54810"/>
                            <a:ext cx="780" cy="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" name="图片 190" descr="452397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05" y="56236"/>
                            <a:ext cx="780" cy="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图片 187" descr="4450818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290" y="56236"/>
                            <a:ext cx="780" cy="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图片 82" descr="4523961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30" y="57601"/>
                            <a:ext cx="780" cy="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图片 85" descr="4523976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62" y="57601"/>
                            <a:ext cx="780" cy="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1" descr="4526305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41" y="54810"/>
                            <a:ext cx="780" cy="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1" descr="4523970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214" y="54810"/>
                            <a:ext cx="780" cy="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" name="B1" descr="4523965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73" y="54810"/>
                            <a:ext cx="780" cy="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" name="图片 2" descr="4523974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984" y="59001"/>
                            <a:ext cx="780" cy="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图片 43" descr="4523960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182" y="57601"/>
                            <a:ext cx="780" cy="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图片 45" descr="4523963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09" y="59001"/>
                            <a:ext cx="780" cy="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图片 46" descr="4523966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96DAC541-7B7A-43D3-8B79-37D633B846F1}">
                                <asvg:svgBlip xmlns:asvg="http://schemas.microsoft.com/office/drawing/2016/SVG/main" r:embed="rId4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879" y="57601"/>
                            <a:ext cx="780" cy="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" name="图片 47" descr="4523975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96DAC541-7B7A-43D3-8B79-37D633B846F1}">
                                <asvg:svgBlip xmlns:asvg="http://schemas.microsoft.com/office/drawing/2016/SVG/main" r:embed="rId4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182" y="59001"/>
                            <a:ext cx="780" cy="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图片 48" descr="4523973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41" y="59001"/>
                            <a:ext cx="780" cy="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图片 49" descr="3733597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96DAC541-7B7A-43D3-8B79-37D633B846F1}">
                                <asvg:svgBlip xmlns:asvg="http://schemas.microsoft.com/office/drawing/2016/SVG/main" r:embed="rId5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879" y="59001"/>
                            <a:ext cx="780" cy="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2" descr="3636499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96DAC541-7B7A-43D3-8B79-37D633B846F1}">
                                <asvg:svgBlip xmlns:asvg="http://schemas.microsoft.com/office/drawing/2016/SVG/main" r:embed="rId5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29" y="60491"/>
                            <a:ext cx="803" cy="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" name="2" descr="3636493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96DAC541-7B7A-43D3-8B79-37D633B846F1}">
                                <asvg:svgBlip xmlns:asvg="http://schemas.microsoft.com/office/drawing/2016/SVG/main" r:embed="rId5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994" y="60511"/>
                            <a:ext cx="760" cy="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" name="2" descr="3637803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96DAC541-7B7A-43D3-8B79-37D633B846F1}">
                                <asvg:svgBlip xmlns:asvg="http://schemas.microsoft.com/office/drawing/2016/SVG/main" r:embed="rId5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09" y="60511"/>
                            <a:ext cx="760" cy="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" name="2" descr="4123257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96DAC541-7B7A-43D3-8B79-37D633B846F1}">
                                <asvg:svgBlip xmlns:asvg="http://schemas.microsoft.com/office/drawing/2016/SVG/main" r:embed="rId6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224" y="60565"/>
                            <a:ext cx="696" cy="6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" name="2" descr="4123703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96DAC541-7B7A-43D3-8B79-37D633B846F1}">
                                <asvg:svgBlip xmlns:asvg="http://schemas.microsoft.com/office/drawing/2016/SVG/main" r:embed="rId6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899" y="60599"/>
                            <a:ext cx="739" cy="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图片 64" descr="4523969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96DAC541-7B7A-43D3-8B79-37D633B846F1}">
                                <asvg:svgBlip xmlns:asvg="http://schemas.microsoft.com/office/drawing/2016/SVG/main" r:embed="rId6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900" y="56226"/>
                            <a:ext cx="780" cy="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图片 65" descr="4523959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96DAC541-7B7A-43D3-8B79-37D633B846F1}">
                                <asvg:svgBlip xmlns:asvg="http://schemas.microsoft.com/office/drawing/2016/SVG/main" r:embed="rId6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30" y="56226"/>
                            <a:ext cx="780" cy="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" name="图片 70" descr="4523964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96DAC541-7B7A-43D3-8B79-37D633B846F1}">
                                <asvg:svgBlip xmlns:asvg="http://schemas.microsoft.com/office/drawing/2016/SVG/main" r:embed="rId6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462" y="56226"/>
                            <a:ext cx="780" cy="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图片 74" descr="4523967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96DAC541-7B7A-43D3-8B79-37D633B846F1}">
                                <asvg:svgBlip xmlns:asvg="http://schemas.microsoft.com/office/drawing/2016/SVG/main" r:embed="rId7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203" y="56226"/>
                            <a:ext cx="780" cy="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" name="图片 191" descr="4523956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96DAC541-7B7A-43D3-8B79-37D633B846F1}">
                                <asvg:svgBlip xmlns:asvg="http://schemas.microsoft.com/office/drawing/2016/SVG/main" r:embed="rId7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05" y="57611"/>
                            <a:ext cx="780" cy="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" name="1" descr="3504432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96DAC541-7B7A-43D3-8B79-37D633B846F1}">
                                <asvg:svgBlip xmlns:asvg="http://schemas.microsoft.com/office/drawing/2016/SVG/main" r:embed="rId7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16" y="54820"/>
                            <a:ext cx="780" cy="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2" descr="4394496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96DAC541-7B7A-43D3-8B79-37D633B846F1}">
                                <asvg:svgBlip xmlns:asvg="http://schemas.microsoft.com/office/drawing/2016/SVG/main" r:embed="rId7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189" y="60421"/>
                            <a:ext cx="960" cy="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图片 188" descr="4523962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96DAC541-7B7A-43D3-8B79-37D633B846F1}">
                                <asvg:svgBlip xmlns:asvg="http://schemas.microsoft.com/office/drawing/2016/SVG/main" r:embed="rId7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269" y="59011"/>
                            <a:ext cx="780" cy="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A1" descr="4523968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96DAC541-7B7A-43D3-8B79-37D633B846F1}">
                                <asvg:svgBlip xmlns:asvg="http://schemas.microsoft.com/office/drawing/2016/SVG/main" r:embed="rId8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301" y="54820"/>
                            <a:ext cx="780" cy="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图片 185" descr="4523972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96DAC541-7B7A-43D3-8B79-37D633B846F1}">
                                <asvg:svgBlip xmlns:asvg="http://schemas.microsoft.com/office/drawing/2016/SVG/main" r:embed="rId8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290" y="57611"/>
                            <a:ext cx="780" cy="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38.45pt;margin-top:20.55pt;height:328.55pt;width:475.1pt;z-index:251743232;mso-width-relative:page;mso-height-relative:page;" coordorigin="18189,54810" coordsize="9502,6571" o:gfxdata="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">
                <o:lock v:ext="edit" aspectratio="f"/>
                <v:shape id="C1" o:spid="_x0000_s1026" o:spt="75" alt="4523958" type="#_x0000_t75" style="position:absolute;left:26911;top:54810;height:780;width:780;" filled="f" o:preferrelative="t" stroked="f" coordsize="21600,21600" o:gfxdata="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RF39y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4" o:title=""/>
                  <o:lock v:ext="edit" aspectratio="t"/>
                </v:shape>
                <v:shape id="_x0000_s1026" o:spid="_x0000_s1026" o:spt="75" alt="4523971" type="#_x0000_t75" style="position:absolute;left:20005;top:56236;height:780;width:780;" filled="f" o:preferrelative="t" stroked="f" coordsize="21600,21600" o:gfxdata="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58KS&#10;pcEAAADc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85" o:title=""/>
                  <o:lock v:ext="edit" aspectratio="t"/>
                </v:shape>
                <v:shape id="_x0000_s1026" o:spid="_x0000_s1026" o:spt="75" alt="4450818" type="#_x0000_t75" style="position:absolute;left:18290;top:56236;height:780;width:780;" filled="f" o:preferrelative="t" stroked="f" coordsize="21600,21600" o:gfxdata="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gf8pC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6" o:title=""/>
                  <o:lock v:ext="edit" aspectratio="t"/>
                </v:shape>
                <v:shape id="图片 82" o:spid="_x0000_s1026" o:spt="75" alt="4523961" type="#_x0000_t75" style="position:absolute;left:21730;top:57601;height:780;width:780;" filled="f" o:preferrelative="t" stroked="f" coordsize="21600,21600" o:gfxdata="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1hCD7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87" o:title=""/>
                  <o:lock v:ext="edit" aspectratio="t"/>
                </v:shape>
                <v:shape id="图片 85" o:spid="_x0000_s1026" o:spt="75" alt="4523976" type="#_x0000_t75" style="position:absolute;left:23462;top:57601;height:780;width:780;" filled="f" o:preferrelative="t" stroked="f" coordsize="21600,21600" o:gfxdata="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i6G3T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88" o:title=""/>
                  <o:lock v:ext="edit" aspectratio="t"/>
                </v:shape>
                <v:shape id="1" o:spid="_x0000_s1026" o:spt="75" alt="4526305" type="#_x0000_t75" style="position:absolute;left:21741;top:54810;height:780;width:780;" filled="f" o:preferrelative="t" stroked="f" coordsize="21600,21600" o:gfxdata="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eDsJq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9" o:title=""/>
                  <o:lock v:ext="edit" aspectratio="t"/>
                </v:shape>
                <v:shape id="1" o:spid="_x0000_s1026" o:spt="75" alt="4523970" type="#_x0000_t75" style="position:absolute;left:25214;top:54810;height:780;width:780;" filled="f" o:preferrelative="t" stroked="f" coordsize="21600,21600" o:gfxdata="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S8lrG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0" o:title=""/>
                  <o:lock v:ext="edit" aspectratio="t"/>
                </v:shape>
                <v:shape id="B1" o:spid="_x0000_s1026" o:spt="75" alt="4523965" type="#_x0000_t75" style="position:absolute;left:23473;top:54810;height:780;width:780;" filled="f" o:preferrelative="t" stroked="f" coordsize="21600,21600" o:gfxdata="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8FfqC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91" o:title=""/>
                  <o:lock v:ext="edit" aspectratio="t"/>
                </v:shape>
                <v:shape id="图片 2" o:spid="_x0000_s1026" o:spt="75" alt="4523974" type="#_x0000_t75" style="position:absolute;left:19984;top:59001;height:780;width:780;" filled="f" o:preferrelative="t" stroked="f" coordsize="21600,21600" o:gfxdata="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9GD4y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2" o:title=""/>
                  <o:lock v:ext="edit" aspectratio="t"/>
                </v:shape>
                <v:shape id="图片 43" o:spid="_x0000_s1026" o:spt="75" alt="4523960" type="#_x0000_t75" style="position:absolute;left:25182;top:57601;height:780;width:780;" filled="f" o:preferrelative="t" stroked="f" coordsize="21600,21600" o:gfxdata="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PP3Lm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93" o:title=""/>
                  <o:lock v:ext="edit" aspectratio="t"/>
                </v:shape>
                <v:shape id="图片 45" o:spid="_x0000_s1026" o:spt="75" alt="4523963" type="#_x0000_t75" style="position:absolute;left:21709;top:59001;height:780;width:780;" filled="f" o:preferrelative="t" stroked="f" coordsize="21600,21600" o:gfxdata="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/F+sv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94" o:title=""/>
                  <o:lock v:ext="edit" aspectratio="t"/>
                </v:shape>
                <v:shape id="图片 46" o:spid="_x0000_s1026" o:spt="75" alt="4523966" type="#_x0000_t75" style="position:absolute;left:26879;top:57601;height:780;width:780;" filled="f" o:preferrelative="t" stroked="f" coordsize="21600,21600" o:gfxdata="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JiJce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5" o:title=""/>
                  <o:lock v:ext="edit" aspectratio="t"/>
                </v:shape>
                <v:shape id="图片 47" o:spid="_x0000_s1026" o:spt="75" alt="4523975" type="#_x0000_t75" style="position:absolute;left:25182;top:59001;height:780;width:780;" filled="f" o:preferrelative="t" stroked="f" coordsize="21600,21600" o:gfxdata="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9u1qv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96" o:title=""/>
                  <o:lock v:ext="edit" aspectratio="t"/>
                </v:shape>
                <v:shape id="图片 48" o:spid="_x0000_s1026" o:spt="75" alt="4523973" type="#_x0000_t75" style="position:absolute;left:23441;top:59001;height:780;width:780;" filled="f" o:preferrelative="t" stroked="f" coordsize="21600,21600" o:gfxdata="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Wd2M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97" o:title=""/>
                  <o:lock v:ext="edit" aspectratio="t"/>
                </v:shape>
                <v:shape id="图片 49" o:spid="_x0000_s1026" o:spt="75" alt="3733597" type="#_x0000_t75" style="position:absolute;left:26879;top:59001;height:780;width:780;" filled="f" o:preferrelative="t" stroked="f" coordsize="21600,21600" o:gfxdata="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IXSjO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8" o:title=""/>
                  <o:lock v:ext="edit" aspectratio="t"/>
                </v:shape>
                <v:shape id="2" o:spid="_x0000_s1026" o:spt="75" alt="3636499" type="#_x0000_t75" style="position:absolute;left:23429;top:60491;height:800;width:803;" filled="f" o:preferrelative="t" stroked="f" coordsize="21600,21600" o:gfxdata="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vw8sr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99" o:title=""/>
                  <o:lock v:ext="edit" aspectratio="t"/>
                </v:shape>
                <v:shape id="2" o:spid="_x0000_s1026" o:spt="75" alt="3636493" type="#_x0000_t75" style="position:absolute;left:19994;top:60511;height:760;width:760;" filled="f" o:preferrelative="t" stroked="f" coordsize="21600,21600" o:gfxdata="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N7WYi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00" o:title=""/>
                  <o:lock v:ext="edit" aspectratio="t"/>
                </v:shape>
                <v:shape id="2" o:spid="_x0000_s1026" o:spt="75" alt="3637803" type="#_x0000_t75" style="position:absolute;left:21709;top:60511;height:760;width:760;" filled="f" o:preferrelative="t" stroked="f" coordsize="21600,21600" o:gfxdata="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+8w+N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1" o:title=""/>
                  <o:lock v:ext="edit" aspectratio="t"/>
                </v:shape>
                <v:shape id="2" o:spid="_x0000_s1026" o:spt="75" alt="4123257" type="#_x0000_t75" style="position:absolute;left:25224;top:60565;height:653;width:696;" filled="f" o:preferrelative="t" stroked="f" coordsize="21600,21600" o:gfxdata="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ivA+u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2" o:title=""/>
                  <o:lock v:ext="edit" aspectratio="t"/>
                </v:shape>
                <v:shape id="2" o:spid="_x0000_s1026" o:spt="75" alt="4123703" type="#_x0000_t75" style="position:absolute;left:26899;top:60599;height:585;width:739;" filled="f" o:preferrelative="t" stroked="f" coordsize="21600,21600" o:gfxdata="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M8QY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03" o:title=""/>
                  <o:lock v:ext="edit" aspectratio="t"/>
                </v:shape>
                <v:shape id="图片 64" o:spid="_x0000_s1026" o:spt="75" alt="4523969" type="#_x0000_t75" style="position:absolute;left:26900;top:56226;height:780;width:780;" filled="f" o:preferrelative="t" stroked="f" coordsize="21600,21600" o:gfxdata="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AHzWi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4" o:title=""/>
                  <o:lock v:ext="edit" aspectratio="t"/>
                </v:shape>
                <v:shape id="图片 65" o:spid="_x0000_s1026" o:spt="75" alt="4523959" type="#_x0000_t75" style="position:absolute;left:21730;top:56226;height:780;width:780;" filled="f" o:preferrelative="t" stroked="f" coordsize="21600,21600" o:gfxdata="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i6/zC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5" o:title=""/>
                  <o:lock v:ext="edit" aspectratio="t"/>
                </v:shape>
                <v:shape id="图片 70" o:spid="_x0000_s1026" o:spt="75" alt="4523964" type="#_x0000_t75" style="position:absolute;left:23462;top:56226;height:780;width:780;" filled="f" o:preferrelative="t" stroked="f" coordsize="21600,21600" o:gfxdata="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JdJEu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06" o:title=""/>
                  <o:lock v:ext="edit" aspectratio="t"/>
                </v:shape>
                <v:shape id="图片 74" o:spid="_x0000_s1026" o:spt="75" alt="4523967" type="#_x0000_t75" style="position:absolute;left:25203;top:56226;height:780;width:780;" filled="f" o:preferrelative="t" stroked="f" coordsize="21600,21600" o:gfxdata="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16jmq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7" o:title=""/>
                  <o:lock v:ext="edit" aspectratio="t"/>
                </v:shape>
                <v:shape id="_x0000_s1026" o:spid="_x0000_s1026" o:spt="75" alt="4523956" type="#_x0000_t75" style="position:absolute;left:20005;top:57611;height:780;width:780;" filled="f" o:preferrelative="t" stroked="f" coordsize="21600,21600" o:gfxdata="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D3OS6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8" o:title=""/>
                  <o:lock v:ext="edit" aspectratio="t"/>
                </v:shape>
                <v:shape id="1" o:spid="_x0000_s1026" o:spt="75" alt="3504432" type="#_x0000_t75" style="position:absolute;left:20016;top:54820;height:780;width:780;" filled="f" o:preferrelative="t" stroked="f" coordsize="21600,21600" o:gfxdata="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sFiP7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09" o:title=""/>
                  <o:lock v:ext="edit" aspectratio="t"/>
                </v:shape>
                <v:shape id="2" o:spid="_x0000_s1026" o:spt="75" alt="4394496" type="#_x0000_t75" style="position:absolute;left:18189;top:60421;height:960;width:960;" filled="f" o:preferrelative="t" stroked="f" coordsize="21600,21600" o:gfxdata="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joabHbUAAADcAAAADwAA&#10;AAAAAAABACAAAAAiAAAAZHJzL2Rvd25yZXYueG1sUEsBAhQAFAAAAAgAh07iQDMvBZ47AAAAOQAA&#10;ABAAAAAAAAAAAQAgAAAABAEAAGRycy9zaGFwZXhtbC54bWxQSwUGAAAAAAYABgBbAQAArgMAAAAA&#10;">
                  <v:fill on="f" focussize="0,0"/>
                  <v:stroke on="f"/>
                  <v:imagedata r:id="rId110" o:title=""/>
                  <o:lock v:ext="edit" aspectratio="t"/>
                </v:shape>
                <v:shape id="_x0000_s1026" o:spid="_x0000_s1026" o:spt="75" alt="4523962" type="#_x0000_t75" style="position:absolute;left:18269;top:59011;height:780;width:780;" filled="f" o:preferrelative="t" stroked="f" coordsize="21600,21600" o:gfxdata="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cnSdK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11" o:title=""/>
                  <o:lock v:ext="edit" aspectratio="t"/>
                </v:shape>
                <v:shape id="A1" o:spid="_x0000_s1026" o:spt="75" alt="4523968" type="#_x0000_t75" style="position:absolute;left:18301;top:54820;height:780;width:780;" filled="f" o:preferrelative="t" stroked="f" coordsize="21600,21600" o:gfxdata="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aDDem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12" o:title=""/>
                  <o:lock v:ext="edit" aspectratio="t"/>
                </v:shape>
                <v:shape id="_x0000_s1026" o:spid="_x0000_s1026" o:spt="75" alt="4523972" type="#_x0000_t75" style="position:absolute;left:18290;top:57611;height:780;width:780;" filled="f" o:preferrelative="t" stroked="f" coordsize="21600,21600" o:gfxdata="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a0vE5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3" o:title=""/>
                  <o:lock v:ext="edit" aspectratio="t"/>
                </v:shape>
              </v:group>
            </w:pict>
          </mc:Fallback>
        </mc:AlternateContent>
      </w:r>
    </w:p>
    <w:p>
      <w:pPr>
        <w:rPr>
          <w:sz w:val="21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-535940</wp:posOffset>
                </wp:positionH>
                <wp:positionV relativeFrom="paragraph">
                  <wp:posOffset>311150</wp:posOffset>
                </wp:positionV>
                <wp:extent cx="6393180" cy="510540"/>
                <wp:effectExtent l="0" t="0" r="0" b="7620"/>
                <wp:wrapNone/>
                <wp:docPr id="217" name="组合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393180" cy="510540"/>
                          <a:chOff x="4023" y="10729"/>
                          <a:chExt cx="10068" cy="804"/>
                        </a:xfrm>
                      </wpg:grpSpPr>
                      <wpg:grpSp>
                        <wpg:cNvPr id="218" name="组合 52"/>
                        <wpg:cNvGrpSpPr/>
                        <wpg:grpSpPr>
                          <a:xfrm>
                            <a:off x="4023" y="10783"/>
                            <a:ext cx="6223" cy="707"/>
                            <a:chOff x="4338" y="10497"/>
                            <a:chExt cx="9878" cy="1122"/>
                          </a:xfrm>
                        </wpg:grpSpPr>
                        <pic:pic xmlns:pic="http://schemas.openxmlformats.org/drawingml/2006/picture">
                          <pic:nvPicPr>
                            <pic:cNvPr id="219" name="图片 45" descr="logo_brand_brands_logos_translate_google-2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621" y="10497"/>
                              <a:ext cx="982" cy="97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20" name="图片 46" descr="logo_brand_brands_logos_windows_explorer-2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338" y="10497"/>
                              <a:ext cx="1032" cy="102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21" name="图片 40" descr="logo_brand_brands_logos_bing-2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340" y="10497"/>
                              <a:ext cx="1033" cy="102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22" name="图片 39" descr="logo_brand_brands_logos_gmail-2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3110" y="10497"/>
                              <a:ext cx="1107" cy="109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23" name="图片 31" descr="logo_brand_brands_logos_google-2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978" y="10497"/>
                              <a:ext cx="906" cy="89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24" name="图片 37" descr="logo_brand_brands_logos_app_store-2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107" y="10497"/>
                              <a:ext cx="1134" cy="112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25" name="图片 44" descr="logo_brand_brands_logos_quicktime-256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12059" y="10790"/>
                            <a:ext cx="681" cy="6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" name="图片 32" descr="logo_brand_brands_logos_apple_ios-256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13289" y="10729"/>
                            <a:ext cx="802" cy="8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图片 26" descr="logo_brand_brands_logos_chrome-256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10764" y="10747"/>
                            <a:ext cx="784" cy="7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54" o:spid="_x0000_s1026" o:spt="203" style="position:absolute;left:0pt;margin-left:-42.2pt;margin-top:24.5pt;height:40.2pt;width:503.4pt;z-index:251746304;mso-width-relative:page;mso-height-relative:page;" coordorigin="4023,10729" coordsize="10068,804" o:gfxdata="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">
                <o:lock v:ext="edit" aspectratio="f"/>
                <v:group id="组合 52" o:spid="_x0000_s1026" o:spt="203" style="position:absolute;left:4023;top:10783;height:707;width:6223;" coordorigin="4338,10497" coordsize="9878,1122" o:gfxdata="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AtEGZ2vAAAANwAAAAPAAAAAAAAAAEAIAAAACIAAABkcnMvZG93bnJldi54bWxQ&#10;SwECFAAUAAAACACHTuJAMy8FnjsAAAA5AAAAFQAAAAAAAAABACAAAAALAQAAZHJzL2dyb3Vwc2hh&#10;cGV4bWwueG1sUEsFBgAAAAAGAAYAYAEAAMgDAAAAAA==&#10;">
                  <o:lock v:ext="edit" aspectratio="f"/>
                  <v:shape id="图片 45" o:spid="_x0000_s1026" o:spt="75" alt="logo_brand_brands_logos_translate_google-256" type="#_x0000_t75" style="position:absolute;left:9621;top:10497;height:972;width:982;" filled="f" o:preferrelative="t" stroked="f" coordsize="21600,21600" o:gfxdata="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gmeIL4A&#10;AADc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r:id="rId114" o:title=""/>
                    <o:lock v:ext="edit" aspectratio="t"/>
                  </v:shape>
                  <v:shape id="图片 46" o:spid="_x0000_s1026" o:spt="75" alt="logo_brand_brands_logos_windows_explorer-256" type="#_x0000_t75" style="position:absolute;left:4338;top:10497;height:1021;width:1032;" filled="f" o:preferrelative="t" stroked="f" coordsize="21600,21600" o:gfxdata="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+RyjDugAAANwA&#10;AAAPAAAAAAAAAAEAIAAAACIAAABkcnMvZG93bnJldi54bWxQSwECFAAUAAAACACHTuJAMy8FnjsA&#10;AAA5AAAAEAAAAAAAAAABACAAAAAJAQAAZHJzL3NoYXBleG1sLnhtbFBLBQYAAAAABgAGAFsBAACz&#10;AwAAAAA=&#10;">
                    <v:fill on="f" focussize="0,0"/>
                    <v:stroke on="f"/>
                    <v:imagedata r:id="rId115" o:title=""/>
                    <o:lock v:ext="edit" aspectratio="t"/>
                  </v:shape>
                  <v:shape id="图片 40" o:spid="_x0000_s1026" o:spt="75" alt="logo_brand_brands_logos_bing-256" type="#_x0000_t75" style="position:absolute;left:11340;top:10497;height:1022;width:1033;" filled="f" o:preferrelative="t" stroked="f" coordsize="21600,21600" o:gfxdata="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nuzU0&#10;wAAAANwAAAAPAAAAAAAAAAEAIAAAACIAAABkcnMvZG93bnJldi54bWxQSwECFAAUAAAACACHTuJA&#10;My8FnjsAAAA5AAAAEAAAAAAAAAABACAAAAAPAQAAZHJzL3NoYXBleG1sLnhtbFBLBQYAAAAABgAG&#10;AFsBAAC5AwAAAAA=&#10;">
                    <v:fill on="f" focussize="0,0"/>
                    <v:stroke on="f"/>
                    <v:imagedata r:id="rId116" o:title=""/>
                    <o:lock v:ext="edit" aspectratio="t"/>
                  </v:shape>
                  <v:shape id="图片 39" o:spid="_x0000_s1026" o:spt="75" alt="logo_brand_brands_logos_gmail-256" type="#_x0000_t75" style="position:absolute;left:13110;top:10497;height:1096;width:1107;" filled="f" o:preferrelative="t" stroked="f" coordsize="21600,21600" o:gfxdata="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OfJIvQAA&#10;ANwAAAAPAAAAAAAAAAEAIAAAACIAAABkcnMvZG93bnJldi54bWxQSwECFAAUAAAACACHTuJAMy8F&#10;njsAAAA5AAAAEAAAAAAAAAABACAAAAAMAQAAZHJzL3NoYXBleG1sLnhtbFBLBQYAAAAABgAGAFsB&#10;AAC2AwAAAAA=&#10;">
                    <v:fill on="f" focussize="0,0"/>
                    <v:stroke on="f"/>
                    <v:imagedata r:id="rId117" o:title=""/>
                    <o:lock v:ext="edit" aspectratio="t"/>
                  </v:shape>
                  <v:shape id="图片 31" o:spid="_x0000_s1026" o:spt="75" alt="logo_brand_brands_logos_google-256" type="#_x0000_t75" style="position:absolute;left:7978;top:10497;height:896;width:906;" filled="f" o:preferrelative="t" stroked="f" coordsize="21600,21600" o:gfxdata="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/ehTL4A&#10;AADc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r:id="rId118" o:title=""/>
                    <o:lock v:ext="edit" aspectratio="t"/>
                  </v:shape>
                  <v:shape id="图片 37" o:spid="_x0000_s1026" o:spt="75" alt="logo_brand_brands_logos_app_store-256" type="#_x0000_t75" style="position:absolute;left:6107;top:10497;height:1122;width:1134;" filled="f" o:preferrelative="t" stroked="f" coordsize="21600,21600" o:gfxdata="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h3d&#10;58EAAADcAAAADwAAAAAAAAABACAAAAAiAAAAZHJzL2Rvd25yZXYueG1sUEsBAhQAFAAAAAgAh07i&#10;QDMvBZ47AAAAOQAAABAAAAAAAAAAAQAgAAAAEAEAAGRycy9zaGFwZXhtbC54bWxQSwUGAAAAAAYA&#10;BgBbAQAAugMAAAAA&#10;">
                    <v:fill on="f" focussize="0,0"/>
                    <v:stroke on="f"/>
                    <v:imagedata r:id="rId119" o:title=""/>
                    <o:lock v:ext="edit" aspectratio="t"/>
                  </v:shape>
                </v:group>
                <v:shape id="图片 44" o:spid="_x0000_s1026" o:spt="75" alt="logo_brand_brands_logos_quicktime-256" type="#_x0000_t75" style="position:absolute;left:12059;top:10790;height:681;width:681;" filled="f" o:preferrelative="t" stroked="f" coordsize="21600,21600" o:gfxdata="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LzY6W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20" o:title=""/>
                  <o:lock v:ext="edit" aspectratio="t"/>
                </v:shape>
                <v:shape id="图片 32" o:spid="_x0000_s1026" o:spt="75" alt="logo_brand_brands_logos_apple_ios-256" type="#_x0000_t75" style="position:absolute;left:13289;top:10729;height:804;width:802;" filled="f" o:preferrelative="t" stroked="f" coordsize="21600,21600" o:gfxdata="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dqFG/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21" o:title=""/>
                  <o:lock v:ext="edit" aspectratio="t"/>
                </v:shape>
                <v:shape id="图片 26" o:spid="_x0000_s1026" o:spt="75" alt="logo_brand_brands_logos_chrome-256" type="#_x0000_t75" style="position:absolute;left:10764;top:10747;height:787;width:784;" filled="f" o:preferrelative="t" stroked="f" coordsize="21600,21600" o:gfxdata="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B5ZxO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22" o:title=""/>
                  <o:lock v:ext="edit" aspectratio="t"/>
                </v:shape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-510540</wp:posOffset>
                </wp:positionH>
                <wp:positionV relativeFrom="paragraph">
                  <wp:posOffset>1133475</wp:posOffset>
                </wp:positionV>
                <wp:extent cx="6318250" cy="571500"/>
                <wp:effectExtent l="0" t="0" r="6350" b="0"/>
                <wp:wrapNone/>
                <wp:docPr id="206" name="组合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6318250" cy="571500"/>
                          <a:chOff x="4087" y="12462"/>
                          <a:chExt cx="9950" cy="900"/>
                        </a:xfrm>
                      </wpg:grpSpPr>
                      <wpg:grpSp>
                        <wpg:cNvPr id="207" name="组合 50"/>
                        <wpg:cNvGrpSpPr/>
                        <wpg:grpSpPr>
                          <a:xfrm>
                            <a:off x="7511" y="12462"/>
                            <a:ext cx="6527" cy="901"/>
                            <a:chOff x="4368" y="14176"/>
                            <a:chExt cx="9688" cy="1337"/>
                          </a:xfrm>
                        </wpg:grpSpPr>
                        <pic:pic xmlns:pic="http://schemas.openxmlformats.org/drawingml/2006/picture">
                          <pic:nvPicPr>
                            <pic:cNvPr id="208" name="图片 43" descr="logo_brand_brands_logos_finder-2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367" y="14243"/>
                              <a:ext cx="1269" cy="12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09" name="图片 41" descr="logo_brand_brands_logos_icloud-2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177" y="14176"/>
                              <a:ext cx="1244" cy="12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0" name="图片 30" descr="logo_brand_brands_logos_safari-2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962" y="14219"/>
                              <a:ext cx="1095" cy="10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1" name="图片 33" descr="logo_brand_brands_logos_adobe_photoshop-2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23" y="14262"/>
                              <a:ext cx="1143" cy="114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2" name="图片 34" descr="logo_brand_brands_logos_adobe_illustrator-2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368" y="14264"/>
                              <a:ext cx="1114" cy="111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3" name="图片 35" descr="logo_brand_brands_logos_indesign_adobe-2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707" y="14263"/>
                              <a:ext cx="1119" cy="1119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4" name="图片 29" descr="logo_brand_brands_logos_edge-256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5134" y="12563"/>
                            <a:ext cx="597" cy="5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" name="图片 25" descr="2018_social_media_popular_app_logo_twitter-256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4087" y="12599"/>
                            <a:ext cx="554" cy="5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图片 36" descr="logo_brand_brands_logos_microsoft_windows-256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6363" y="12531"/>
                            <a:ext cx="623" cy="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53" o:spid="_x0000_s1026" o:spt="203" style="position:absolute;left:0pt;margin-left:-40.2pt;margin-top:89.25pt;height:45pt;width:497.5pt;z-index:251745280;mso-width-relative:page;mso-height-relative:page;" coordorigin="4087,12462" coordsize="9950,900" o:gfxdata="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">
                <o:lock v:ext="edit" aspectratio="f"/>
                <v:group id="组合 50" o:spid="_x0000_s1026" o:spt="203" style="position:absolute;left:7511;top:12462;height:901;width:6527;" coordorigin="4368,14176" coordsize="9688,1337" o:gfxdata="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ZVmTZ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图片 43" o:spid="_x0000_s1026" o:spt="75" alt="logo_brand_brands_logos_finder-256" type="#_x0000_t75" style="position:absolute;left:9367;top:14243;height:1270;width:1269;" filled="f" o:preferrelative="t" stroked="f" coordsize="21600,21600" o:gfxdata="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/c3JeugAAANwA&#10;AAAPAAAAAAAAAAEAIAAAACIAAABkcnMvZG93bnJldi54bWxQSwECFAAUAAAACACHTuJAMy8FnjsA&#10;AAA5AAAAEAAAAAAAAAABACAAAAAJAQAAZHJzL3NoYXBleG1sLnhtbFBLBQYAAAAABgAGAFsBAACz&#10;AwAAAAA=&#10;">
                    <v:fill on="f" focussize="0,0"/>
                    <v:stroke on="f"/>
                    <v:imagedata r:id="rId123" o:title=""/>
                    <o:lock v:ext="edit" aspectratio="t"/>
                  </v:shape>
                  <v:shape id="图片 41" o:spid="_x0000_s1026" o:spt="75" alt="logo_brand_brands_logos_icloud-256" type="#_x0000_t75" style="position:absolute;left:11177;top:14176;height:1244;width:1244;" filled="f" o:preferrelative="t" stroked="f" coordsize="21600,21600" o:gfxdata="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DNPdWvQAA&#10;ANwAAAAPAAAAAAAAAAEAIAAAACIAAABkcnMvZG93bnJldi54bWxQSwECFAAUAAAACACHTuJAMy8F&#10;njsAAAA5AAAAEAAAAAAAAAABACAAAAAMAQAAZHJzL3NoYXBleG1sLnhtbFBLBQYAAAAABgAGAFsB&#10;AAC2AwAAAAA=&#10;">
                    <v:fill on="f" focussize="0,0"/>
                    <v:stroke on="f"/>
                    <v:imagedata r:id="rId124" o:title=""/>
                    <o:lock v:ext="edit" aspectratio="t"/>
                  </v:shape>
                  <v:shape id="图片 30" o:spid="_x0000_s1026" o:spt="75" alt="logo_brand_brands_logos_safari-256" type="#_x0000_t75" style="position:absolute;left:12962;top:14219;height:1095;width:1095;" filled="f" o:preferrelative="t" stroked="f" coordsize="21600,21600" o:gfxdata="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PYesi8AAAA&#10;3AAAAA8AAAAAAAAAAQAgAAAAIgAAAGRycy9kb3ducmV2LnhtbFBLAQIUABQAAAAIAIdO4kAzLwWe&#10;OwAAADkAAAAQAAAAAAAAAAEAIAAAAAsBAABkcnMvc2hhcGV4bWwueG1sUEsFBgAAAAAGAAYAWwEA&#10;ALUDAAAAAA==&#10;">
                    <v:fill on="f" focussize="0,0"/>
                    <v:stroke on="f"/>
                    <v:imagedata r:id="rId125" o:title=""/>
                    <o:lock v:ext="edit" aspectratio="t"/>
                  </v:shape>
                  <v:shape id="图片 33" o:spid="_x0000_s1026" o:spt="75" alt="logo_brand_brands_logos_adobe_photoshop-256" type="#_x0000_t75" style="position:absolute;left:6023;top:14262;height:1143;width:1143;" filled="f" o:preferrelative="t" stroked="f" coordsize="21600,21600" o:gfxdata="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73+/rugAAANwA&#10;AAAPAAAAAAAAAAEAIAAAACIAAABkcnMvZG93bnJldi54bWxQSwECFAAUAAAACACHTuJAMy8FnjsA&#10;AAA5AAAAEAAAAAAAAAABACAAAAAJAQAAZHJzL3NoYXBleG1sLnhtbFBLBQYAAAAABgAGAFsBAACz&#10;AwAAAAA=&#10;">
                    <v:fill on="f" focussize="0,0"/>
                    <v:stroke on="f"/>
                    <v:imagedata r:id="rId126" o:title=""/>
                    <o:lock v:ext="edit" aspectratio="t"/>
                  </v:shape>
                  <v:shape id="图片 34" o:spid="_x0000_s1026" o:spt="75" alt="logo_brand_brands_logos_adobe_illustrator-256" type="#_x0000_t75" style="position:absolute;left:4368;top:14264;height:1115;width:1114;" filled="f" o:preferrelative="t" stroked="f" coordsize="21600,21600" o:gfxdata="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6KXsXvQAA&#10;ANwAAAAPAAAAAAAAAAEAIAAAACIAAABkcnMvZG93bnJldi54bWxQSwECFAAUAAAACACHTuJAMy8F&#10;njsAAAA5AAAAEAAAAAAAAAABACAAAAAMAQAAZHJzL3NoYXBleG1sLnhtbFBLBQYAAAAABgAGAFsB&#10;AAC2AwAAAAA=&#10;">
                    <v:fill on="f" focussize="0,0"/>
                    <v:stroke on="f"/>
                    <v:imagedata r:id="rId127" o:title=""/>
                    <o:lock v:ext="edit" aspectratio="t"/>
                  </v:shape>
                  <v:shape id="图片 35" o:spid="_x0000_s1026" o:spt="75" alt="logo_brand_brands_logos_indesign_adobe-256" type="#_x0000_t75" style="position:absolute;left:7707;top:14263;height:1119;width:1119;" filled="f" o:preferrelative="t" stroked="f" coordsize="21600,21600" o:gfxdata="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tNPF2/&#10;AAAA3AAAAA8AAAAAAAAAAQAgAAAAIgAAAGRycy9kb3ducmV2LnhtbFBLAQIUABQAAAAIAIdO4kAz&#10;LwWeOwAAADkAAAAQAAAAAAAAAAEAIAAAAA4BAABkcnMvc2hhcGV4bWwueG1sUEsFBgAAAAAGAAYA&#10;WwEAALgDAAAAAA==&#10;">
                    <v:fill on="f" focussize="0,0"/>
                    <v:stroke on="f"/>
                    <v:imagedata r:id="rId128" o:title=""/>
                    <o:lock v:ext="edit" aspectratio="t"/>
                  </v:shape>
                </v:group>
                <v:shape id="图片 29" o:spid="_x0000_s1026" o:spt="75" alt="logo_brand_brands_logos_edge-256" type="#_x0000_t75" style="position:absolute;left:5134;top:12563;height:597;width:597;" filled="f" o:preferrelative="t" stroked="f" coordsize="21600,21600" o:gfxdata="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UHDvn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29" o:title=""/>
                  <o:lock v:ext="edit" aspectratio="t"/>
                </v:shape>
                <v:shape id="图片 25" o:spid="_x0000_s1026" o:spt="75" alt="2018_social_media_popular_app_logo_twitter-256" type="#_x0000_t75" style="position:absolute;left:4087;top:12599;height:554;width:554;" filled="f" o:preferrelative="t" stroked="f" coordsize="21600,21600" o:gfxdata="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vHgKA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30" o:title=""/>
                  <o:lock v:ext="edit" aspectratio="t"/>
                </v:shape>
                <v:shape id="图片 36" o:spid="_x0000_s1026" o:spt="75" alt="logo_brand_brands_logos_microsoft_windows-256" type="#_x0000_t75" style="position:absolute;left:6363;top:12531;height:625;width:623;" filled="f" o:preferrelative="t" stroked="f" coordsize="21600,21600" o:gfxdata="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sdAtK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31" o:title=""/>
                  <o:lock v:ext="edit" aspectratio="t"/>
                </v:shape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-666750</wp:posOffset>
                </wp:positionH>
                <wp:positionV relativeFrom="paragraph">
                  <wp:posOffset>2014220</wp:posOffset>
                </wp:positionV>
                <wp:extent cx="6580505" cy="5595620"/>
                <wp:effectExtent l="0" t="0" r="0" b="5080"/>
                <wp:wrapNone/>
                <wp:docPr id="244" name="组合 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0505" cy="5595620"/>
                          <a:chOff x="12979" y="72508"/>
                          <a:chExt cx="10363" cy="8812"/>
                        </a:xfrm>
                      </wpg:grpSpPr>
                      <wps:wsp>
                        <wps:cNvPr id="228" name="Freeform 138"/>
                        <wps:cNvSpPr>
                          <a:spLocks noEditPoints="1"/>
                        </wps:cNvSpPr>
                        <wps:spPr bwMode="auto">
                          <a:xfrm>
                            <a:off x="13093" y="80457"/>
                            <a:ext cx="1074" cy="849"/>
                          </a:xfrm>
                          <a:custGeom>
                            <a:avLst/>
                            <a:gdLst>
                              <a:gd name="T0" fmla="*/ 140 w 199"/>
                              <a:gd name="T1" fmla="*/ 157 h 157"/>
                              <a:gd name="T2" fmla="*/ 59 w 199"/>
                              <a:gd name="T3" fmla="*/ 157 h 157"/>
                              <a:gd name="T4" fmla="*/ 49 w 199"/>
                              <a:gd name="T5" fmla="*/ 148 h 157"/>
                              <a:gd name="T6" fmla="*/ 49 w 199"/>
                              <a:gd name="T7" fmla="*/ 70 h 157"/>
                              <a:gd name="T8" fmla="*/ 40 w 199"/>
                              <a:gd name="T9" fmla="*/ 80 h 157"/>
                              <a:gd name="T10" fmla="*/ 27 w 199"/>
                              <a:gd name="T11" fmla="*/ 80 h 157"/>
                              <a:gd name="T12" fmla="*/ 3 w 199"/>
                              <a:gd name="T13" fmla="*/ 57 h 157"/>
                              <a:gd name="T14" fmla="*/ 0 w 199"/>
                              <a:gd name="T15" fmla="*/ 50 h 157"/>
                              <a:gd name="T16" fmla="*/ 2 w 199"/>
                              <a:gd name="T17" fmla="*/ 44 h 157"/>
                              <a:gd name="T18" fmla="*/ 40 w 199"/>
                              <a:gd name="T19" fmla="*/ 5 h 157"/>
                              <a:gd name="T20" fmla="*/ 48 w 199"/>
                              <a:gd name="T21" fmla="*/ 0 h 157"/>
                              <a:gd name="T22" fmla="*/ 71 w 199"/>
                              <a:gd name="T23" fmla="*/ 0 h 157"/>
                              <a:gd name="T24" fmla="*/ 79 w 199"/>
                              <a:gd name="T25" fmla="*/ 1 h 157"/>
                              <a:gd name="T26" fmla="*/ 81 w 199"/>
                              <a:gd name="T27" fmla="*/ 3 h 157"/>
                              <a:gd name="T28" fmla="*/ 81 w 199"/>
                              <a:gd name="T29" fmla="*/ 4 h 157"/>
                              <a:gd name="T30" fmla="*/ 99 w 199"/>
                              <a:gd name="T31" fmla="*/ 21 h 157"/>
                              <a:gd name="T32" fmla="*/ 118 w 199"/>
                              <a:gd name="T33" fmla="*/ 4 h 157"/>
                              <a:gd name="T34" fmla="*/ 118 w 199"/>
                              <a:gd name="T35" fmla="*/ 3 h 157"/>
                              <a:gd name="T36" fmla="*/ 119 w 199"/>
                              <a:gd name="T37" fmla="*/ 1 h 157"/>
                              <a:gd name="T38" fmla="*/ 127 w 199"/>
                              <a:gd name="T39" fmla="*/ 0 h 157"/>
                              <a:gd name="T40" fmla="*/ 151 w 199"/>
                              <a:gd name="T41" fmla="*/ 0 h 157"/>
                              <a:gd name="T42" fmla="*/ 158 w 199"/>
                              <a:gd name="T43" fmla="*/ 5 h 157"/>
                              <a:gd name="T44" fmla="*/ 196 w 199"/>
                              <a:gd name="T45" fmla="*/ 44 h 157"/>
                              <a:gd name="T46" fmla="*/ 198 w 199"/>
                              <a:gd name="T47" fmla="*/ 50 h 157"/>
                              <a:gd name="T48" fmla="*/ 196 w 199"/>
                              <a:gd name="T49" fmla="*/ 57 h 157"/>
                              <a:gd name="T50" fmla="*/ 172 w 199"/>
                              <a:gd name="T51" fmla="*/ 80 h 157"/>
                              <a:gd name="T52" fmla="*/ 165 w 199"/>
                              <a:gd name="T53" fmla="*/ 83 h 157"/>
                              <a:gd name="T54" fmla="*/ 165 w 199"/>
                              <a:gd name="T55" fmla="*/ 83 h 157"/>
                              <a:gd name="T56" fmla="*/ 159 w 199"/>
                              <a:gd name="T57" fmla="*/ 80 h 157"/>
                              <a:gd name="T58" fmla="*/ 149 w 199"/>
                              <a:gd name="T59" fmla="*/ 70 h 157"/>
                              <a:gd name="T60" fmla="*/ 149 w 199"/>
                              <a:gd name="T61" fmla="*/ 148 h 157"/>
                              <a:gd name="T62" fmla="*/ 140 w 199"/>
                              <a:gd name="T63" fmla="*/ 157 h 157"/>
                              <a:gd name="T64" fmla="*/ 52 w 199"/>
                              <a:gd name="T65" fmla="*/ 59 h 157"/>
                              <a:gd name="T66" fmla="*/ 57 w 199"/>
                              <a:gd name="T67" fmla="*/ 65 h 157"/>
                              <a:gd name="T68" fmla="*/ 57 w 199"/>
                              <a:gd name="T69" fmla="*/ 148 h 157"/>
                              <a:gd name="T70" fmla="*/ 59 w 199"/>
                              <a:gd name="T71" fmla="*/ 149 h 157"/>
                              <a:gd name="T72" fmla="*/ 140 w 199"/>
                              <a:gd name="T73" fmla="*/ 149 h 157"/>
                              <a:gd name="T74" fmla="*/ 141 w 199"/>
                              <a:gd name="T75" fmla="*/ 148 h 157"/>
                              <a:gd name="T76" fmla="*/ 141 w 199"/>
                              <a:gd name="T77" fmla="*/ 65 h 157"/>
                              <a:gd name="T78" fmla="*/ 147 w 199"/>
                              <a:gd name="T79" fmla="*/ 59 h 157"/>
                              <a:gd name="T80" fmla="*/ 152 w 199"/>
                              <a:gd name="T81" fmla="*/ 61 h 157"/>
                              <a:gd name="T82" fmla="*/ 164 w 199"/>
                              <a:gd name="T83" fmla="*/ 74 h 157"/>
                              <a:gd name="T84" fmla="*/ 166 w 199"/>
                              <a:gd name="T85" fmla="*/ 74 h 157"/>
                              <a:gd name="T86" fmla="*/ 190 w 199"/>
                              <a:gd name="T87" fmla="*/ 51 h 157"/>
                              <a:gd name="T88" fmla="*/ 190 w 199"/>
                              <a:gd name="T89" fmla="*/ 50 h 157"/>
                              <a:gd name="T90" fmla="*/ 190 w 199"/>
                              <a:gd name="T91" fmla="*/ 49 h 157"/>
                              <a:gd name="T92" fmla="*/ 153 w 199"/>
                              <a:gd name="T93" fmla="*/ 10 h 157"/>
                              <a:gd name="T94" fmla="*/ 150 w 199"/>
                              <a:gd name="T95" fmla="*/ 8 h 157"/>
                              <a:gd name="T96" fmla="*/ 127 w 199"/>
                              <a:gd name="T97" fmla="*/ 8 h 157"/>
                              <a:gd name="T98" fmla="*/ 125 w 199"/>
                              <a:gd name="T99" fmla="*/ 8 h 157"/>
                              <a:gd name="T100" fmla="*/ 99 w 199"/>
                              <a:gd name="T101" fmla="*/ 29 h 157"/>
                              <a:gd name="T102" fmla="*/ 73 w 199"/>
                              <a:gd name="T103" fmla="*/ 8 h 157"/>
                              <a:gd name="T104" fmla="*/ 71 w 199"/>
                              <a:gd name="T105" fmla="*/ 8 h 157"/>
                              <a:gd name="T106" fmla="*/ 49 w 199"/>
                              <a:gd name="T107" fmla="*/ 8 h 157"/>
                              <a:gd name="T108" fmla="*/ 46 w 199"/>
                              <a:gd name="T109" fmla="*/ 10 h 157"/>
                              <a:gd name="T110" fmla="*/ 8 w 199"/>
                              <a:gd name="T111" fmla="*/ 49 h 157"/>
                              <a:gd name="T112" fmla="*/ 8 w 199"/>
                              <a:gd name="T113" fmla="*/ 50 h 157"/>
                              <a:gd name="T114" fmla="*/ 8 w 199"/>
                              <a:gd name="T115" fmla="*/ 51 h 157"/>
                              <a:gd name="T116" fmla="*/ 32 w 199"/>
                              <a:gd name="T117" fmla="*/ 74 h 157"/>
                              <a:gd name="T118" fmla="*/ 34 w 199"/>
                              <a:gd name="T119" fmla="*/ 74 h 157"/>
                              <a:gd name="T120" fmla="*/ 47 w 199"/>
                              <a:gd name="T121" fmla="*/ 61 h 157"/>
                              <a:gd name="T122" fmla="*/ 52 w 199"/>
                              <a:gd name="T123" fmla="*/ 59 h 1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</a:cxnLst>
                            <a:rect l="0" t="0" r="r" b="b"/>
                            <a:pathLst>
                              <a:path w="199" h="157">
                                <a:moveTo>
                                  <a:pt x="140" y="157"/>
                                </a:moveTo>
                                <a:cubicBezTo>
                                  <a:pt x="59" y="157"/>
                                  <a:pt x="59" y="157"/>
                                  <a:pt x="59" y="157"/>
                                </a:cubicBezTo>
                                <a:cubicBezTo>
                                  <a:pt x="54" y="157"/>
                                  <a:pt x="49" y="153"/>
                                  <a:pt x="49" y="148"/>
                                </a:cubicBezTo>
                                <a:cubicBezTo>
                                  <a:pt x="49" y="70"/>
                                  <a:pt x="49" y="70"/>
                                  <a:pt x="49" y="70"/>
                                </a:cubicBezTo>
                                <a:cubicBezTo>
                                  <a:pt x="40" y="80"/>
                                  <a:pt x="40" y="80"/>
                                  <a:pt x="40" y="80"/>
                                </a:cubicBezTo>
                                <a:cubicBezTo>
                                  <a:pt x="36" y="83"/>
                                  <a:pt x="30" y="83"/>
                                  <a:pt x="27" y="80"/>
                                </a:cubicBezTo>
                                <a:cubicBezTo>
                                  <a:pt x="3" y="57"/>
                                  <a:pt x="3" y="57"/>
                                  <a:pt x="3" y="57"/>
                                </a:cubicBezTo>
                                <a:cubicBezTo>
                                  <a:pt x="1" y="55"/>
                                  <a:pt x="0" y="53"/>
                                  <a:pt x="0" y="50"/>
                                </a:cubicBezTo>
                                <a:cubicBezTo>
                                  <a:pt x="0" y="48"/>
                                  <a:pt x="1" y="46"/>
                                  <a:pt x="2" y="44"/>
                                </a:cubicBezTo>
                                <a:cubicBezTo>
                                  <a:pt x="40" y="5"/>
                                  <a:pt x="40" y="5"/>
                                  <a:pt x="40" y="5"/>
                                </a:cubicBezTo>
                                <a:cubicBezTo>
                                  <a:pt x="45" y="0"/>
                                  <a:pt x="47" y="0"/>
                                  <a:pt x="48" y="0"/>
                                </a:cubicBezTo>
                                <a:cubicBezTo>
                                  <a:pt x="71" y="0"/>
                                  <a:pt x="71" y="0"/>
                                  <a:pt x="71" y="0"/>
                                </a:cubicBezTo>
                                <a:cubicBezTo>
                                  <a:pt x="77" y="0"/>
                                  <a:pt x="78" y="0"/>
                                  <a:pt x="79" y="1"/>
                                </a:cubicBezTo>
                                <a:cubicBezTo>
                                  <a:pt x="81" y="3"/>
                                  <a:pt x="81" y="3"/>
                                  <a:pt x="81" y="3"/>
                                </a:cubicBezTo>
                                <a:cubicBezTo>
                                  <a:pt x="81" y="4"/>
                                  <a:pt x="81" y="4"/>
                                  <a:pt x="81" y="4"/>
                                </a:cubicBezTo>
                                <a:cubicBezTo>
                                  <a:pt x="81" y="14"/>
                                  <a:pt x="88" y="21"/>
                                  <a:pt x="99" y="21"/>
                                </a:cubicBezTo>
                                <a:cubicBezTo>
                                  <a:pt x="110" y="21"/>
                                  <a:pt x="118" y="14"/>
                                  <a:pt x="118" y="4"/>
                                </a:cubicBezTo>
                                <a:cubicBezTo>
                                  <a:pt x="118" y="3"/>
                                  <a:pt x="118" y="3"/>
                                  <a:pt x="118" y="3"/>
                                </a:cubicBezTo>
                                <a:cubicBezTo>
                                  <a:pt x="119" y="1"/>
                                  <a:pt x="119" y="1"/>
                                  <a:pt x="119" y="1"/>
                                </a:cubicBezTo>
                                <a:cubicBezTo>
                                  <a:pt x="120" y="0"/>
                                  <a:pt x="121" y="0"/>
                                  <a:pt x="127" y="0"/>
                                </a:cubicBezTo>
                                <a:cubicBezTo>
                                  <a:pt x="151" y="0"/>
                                  <a:pt x="151" y="0"/>
                                  <a:pt x="151" y="0"/>
                                </a:cubicBezTo>
                                <a:cubicBezTo>
                                  <a:pt x="152" y="0"/>
                                  <a:pt x="153" y="0"/>
                                  <a:pt x="158" y="5"/>
                                </a:cubicBezTo>
                                <a:cubicBezTo>
                                  <a:pt x="196" y="44"/>
                                  <a:pt x="196" y="44"/>
                                  <a:pt x="196" y="44"/>
                                </a:cubicBezTo>
                                <a:cubicBezTo>
                                  <a:pt x="198" y="46"/>
                                  <a:pt x="199" y="48"/>
                                  <a:pt x="198" y="50"/>
                                </a:cubicBezTo>
                                <a:cubicBezTo>
                                  <a:pt x="198" y="53"/>
                                  <a:pt x="197" y="55"/>
                                  <a:pt x="196" y="57"/>
                                </a:cubicBezTo>
                                <a:cubicBezTo>
                                  <a:pt x="172" y="80"/>
                                  <a:pt x="172" y="80"/>
                                  <a:pt x="172" y="80"/>
                                </a:cubicBezTo>
                                <a:cubicBezTo>
                                  <a:pt x="170" y="82"/>
                                  <a:pt x="168" y="83"/>
                                  <a:pt x="165" y="83"/>
                                </a:cubicBezTo>
                                <a:cubicBezTo>
                                  <a:pt x="165" y="83"/>
                                  <a:pt x="165" y="83"/>
                                  <a:pt x="165" y="83"/>
                                </a:cubicBezTo>
                                <a:cubicBezTo>
                                  <a:pt x="163" y="83"/>
                                  <a:pt x="160" y="82"/>
                                  <a:pt x="159" y="80"/>
                                </a:cubicBezTo>
                                <a:cubicBezTo>
                                  <a:pt x="149" y="70"/>
                                  <a:pt x="149" y="70"/>
                                  <a:pt x="149" y="70"/>
                                </a:cubicBezTo>
                                <a:cubicBezTo>
                                  <a:pt x="149" y="148"/>
                                  <a:pt x="149" y="148"/>
                                  <a:pt x="149" y="148"/>
                                </a:cubicBezTo>
                                <a:cubicBezTo>
                                  <a:pt x="149" y="153"/>
                                  <a:pt x="145" y="157"/>
                                  <a:pt x="140" y="157"/>
                                </a:cubicBezTo>
                                <a:close/>
                                <a:moveTo>
                                  <a:pt x="52" y="59"/>
                                </a:moveTo>
                                <a:cubicBezTo>
                                  <a:pt x="54" y="59"/>
                                  <a:pt x="57" y="61"/>
                                  <a:pt x="57" y="65"/>
                                </a:cubicBezTo>
                                <a:cubicBezTo>
                                  <a:pt x="57" y="148"/>
                                  <a:pt x="57" y="148"/>
                                  <a:pt x="57" y="148"/>
                                </a:cubicBezTo>
                                <a:cubicBezTo>
                                  <a:pt x="57" y="149"/>
                                  <a:pt x="58" y="149"/>
                                  <a:pt x="59" y="149"/>
                                </a:cubicBezTo>
                                <a:cubicBezTo>
                                  <a:pt x="140" y="149"/>
                                  <a:pt x="140" y="149"/>
                                  <a:pt x="140" y="149"/>
                                </a:cubicBezTo>
                                <a:cubicBezTo>
                                  <a:pt x="140" y="149"/>
                                  <a:pt x="141" y="149"/>
                                  <a:pt x="141" y="148"/>
                                </a:cubicBezTo>
                                <a:cubicBezTo>
                                  <a:pt x="141" y="65"/>
                                  <a:pt x="141" y="65"/>
                                  <a:pt x="141" y="65"/>
                                </a:cubicBezTo>
                                <a:cubicBezTo>
                                  <a:pt x="141" y="61"/>
                                  <a:pt x="144" y="59"/>
                                  <a:pt x="147" y="59"/>
                                </a:cubicBezTo>
                                <a:cubicBezTo>
                                  <a:pt x="148" y="59"/>
                                  <a:pt x="150" y="59"/>
                                  <a:pt x="152" y="61"/>
                                </a:cubicBezTo>
                                <a:cubicBezTo>
                                  <a:pt x="164" y="74"/>
                                  <a:pt x="164" y="74"/>
                                  <a:pt x="164" y="74"/>
                                </a:cubicBezTo>
                                <a:cubicBezTo>
                                  <a:pt x="165" y="75"/>
                                  <a:pt x="166" y="75"/>
                                  <a:pt x="166" y="74"/>
                                </a:cubicBezTo>
                                <a:cubicBezTo>
                                  <a:pt x="190" y="51"/>
                                  <a:pt x="190" y="51"/>
                                  <a:pt x="190" y="51"/>
                                </a:cubicBezTo>
                                <a:cubicBezTo>
                                  <a:pt x="190" y="51"/>
                                  <a:pt x="190" y="50"/>
                                  <a:pt x="190" y="50"/>
                                </a:cubicBezTo>
                                <a:cubicBezTo>
                                  <a:pt x="190" y="50"/>
                                  <a:pt x="190" y="50"/>
                                  <a:pt x="190" y="49"/>
                                </a:cubicBezTo>
                                <a:cubicBezTo>
                                  <a:pt x="153" y="10"/>
                                  <a:pt x="153" y="10"/>
                                  <a:pt x="153" y="10"/>
                                </a:cubicBezTo>
                                <a:cubicBezTo>
                                  <a:pt x="151" y="9"/>
                                  <a:pt x="150" y="8"/>
                                  <a:pt x="150" y="8"/>
                                </a:cubicBezTo>
                                <a:cubicBezTo>
                                  <a:pt x="127" y="8"/>
                                  <a:pt x="127" y="8"/>
                                  <a:pt x="127" y="8"/>
                                </a:cubicBezTo>
                                <a:cubicBezTo>
                                  <a:pt x="126" y="8"/>
                                  <a:pt x="126" y="8"/>
                                  <a:pt x="125" y="8"/>
                                </a:cubicBezTo>
                                <a:cubicBezTo>
                                  <a:pt x="124" y="20"/>
                                  <a:pt x="113" y="29"/>
                                  <a:pt x="99" y="29"/>
                                </a:cubicBezTo>
                                <a:cubicBezTo>
                                  <a:pt x="85" y="29"/>
                                  <a:pt x="74" y="20"/>
                                  <a:pt x="73" y="8"/>
                                </a:cubicBezTo>
                                <a:cubicBezTo>
                                  <a:pt x="72" y="8"/>
                                  <a:pt x="72" y="8"/>
                                  <a:pt x="71" y="8"/>
                                </a:cubicBezTo>
                                <a:cubicBezTo>
                                  <a:pt x="49" y="8"/>
                                  <a:pt x="49" y="8"/>
                                  <a:pt x="49" y="8"/>
                                </a:cubicBezTo>
                                <a:cubicBezTo>
                                  <a:pt x="48" y="8"/>
                                  <a:pt x="47" y="9"/>
                                  <a:pt x="46" y="10"/>
                                </a:cubicBezTo>
                                <a:cubicBezTo>
                                  <a:pt x="8" y="49"/>
                                  <a:pt x="8" y="49"/>
                                  <a:pt x="8" y="49"/>
                                </a:cubicBezTo>
                                <a:cubicBezTo>
                                  <a:pt x="8" y="50"/>
                                  <a:pt x="8" y="50"/>
                                  <a:pt x="8" y="50"/>
                                </a:cubicBezTo>
                                <a:cubicBezTo>
                                  <a:pt x="8" y="50"/>
                                  <a:pt x="8" y="51"/>
                                  <a:pt x="8" y="51"/>
                                </a:cubicBezTo>
                                <a:cubicBezTo>
                                  <a:pt x="32" y="74"/>
                                  <a:pt x="32" y="74"/>
                                  <a:pt x="32" y="74"/>
                                </a:cubicBezTo>
                                <a:cubicBezTo>
                                  <a:pt x="33" y="75"/>
                                  <a:pt x="33" y="75"/>
                                  <a:pt x="34" y="74"/>
                                </a:cubicBezTo>
                                <a:cubicBezTo>
                                  <a:pt x="47" y="61"/>
                                  <a:pt x="47" y="61"/>
                                  <a:pt x="47" y="61"/>
                                </a:cubicBezTo>
                                <a:cubicBezTo>
                                  <a:pt x="49" y="59"/>
                                  <a:pt x="51" y="59"/>
                                  <a:pt x="52" y="5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30" name="Freeform 139"/>
                        <wps:cNvSpPr>
                          <a:spLocks noEditPoints="1"/>
                        </wps:cNvSpPr>
                        <wps:spPr bwMode="auto">
                          <a:xfrm>
                            <a:off x="14780" y="80472"/>
                            <a:ext cx="841" cy="849"/>
                          </a:xfrm>
                          <a:custGeom>
                            <a:avLst/>
                            <a:gdLst>
                              <a:gd name="T0" fmla="*/ 67 w 164"/>
                              <a:gd name="T1" fmla="*/ 164 h 165"/>
                              <a:gd name="T2" fmla="*/ 33 w 164"/>
                              <a:gd name="T3" fmla="*/ 155 h 165"/>
                              <a:gd name="T4" fmla="*/ 22 w 164"/>
                              <a:gd name="T5" fmla="*/ 158 h 165"/>
                              <a:gd name="T6" fmla="*/ 11 w 164"/>
                              <a:gd name="T7" fmla="*/ 154 h 165"/>
                              <a:gd name="T8" fmla="*/ 0 w 164"/>
                              <a:gd name="T9" fmla="*/ 87 h 165"/>
                              <a:gd name="T10" fmla="*/ 25 w 164"/>
                              <a:gd name="T11" fmla="*/ 63 h 165"/>
                              <a:gd name="T12" fmla="*/ 33 w 164"/>
                              <a:gd name="T13" fmla="*/ 66 h 165"/>
                              <a:gd name="T14" fmla="*/ 54 w 164"/>
                              <a:gd name="T15" fmla="*/ 53 h 165"/>
                              <a:gd name="T16" fmla="*/ 68 w 164"/>
                              <a:gd name="T17" fmla="*/ 36 h 165"/>
                              <a:gd name="T18" fmla="*/ 75 w 164"/>
                              <a:gd name="T19" fmla="*/ 23 h 165"/>
                              <a:gd name="T20" fmla="*/ 80 w 164"/>
                              <a:gd name="T21" fmla="*/ 13 h 165"/>
                              <a:gd name="T22" fmla="*/ 97 w 164"/>
                              <a:gd name="T23" fmla="*/ 0 h 165"/>
                              <a:gd name="T24" fmla="*/ 107 w 164"/>
                              <a:gd name="T25" fmla="*/ 38 h 165"/>
                              <a:gd name="T26" fmla="*/ 98 w 164"/>
                              <a:gd name="T27" fmla="*/ 56 h 165"/>
                              <a:gd name="T28" fmla="*/ 99 w 164"/>
                              <a:gd name="T29" fmla="*/ 59 h 165"/>
                              <a:gd name="T30" fmla="*/ 115 w 164"/>
                              <a:gd name="T31" fmla="*/ 58 h 165"/>
                              <a:gd name="T32" fmla="*/ 164 w 164"/>
                              <a:gd name="T33" fmla="*/ 74 h 165"/>
                              <a:gd name="T34" fmla="*/ 157 w 164"/>
                              <a:gd name="T35" fmla="*/ 99 h 165"/>
                              <a:gd name="T36" fmla="*/ 148 w 164"/>
                              <a:gd name="T37" fmla="*/ 124 h 165"/>
                              <a:gd name="T38" fmla="*/ 135 w 164"/>
                              <a:gd name="T39" fmla="*/ 148 h 165"/>
                              <a:gd name="T40" fmla="*/ 104 w 164"/>
                              <a:gd name="T41" fmla="*/ 165 h 165"/>
                              <a:gd name="T42" fmla="*/ 38 w 164"/>
                              <a:gd name="T43" fmla="*/ 146 h 165"/>
                              <a:gd name="T44" fmla="*/ 68 w 164"/>
                              <a:gd name="T45" fmla="*/ 156 h 165"/>
                              <a:gd name="T46" fmla="*/ 104 w 164"/>
                              <a:gd name="T47" fmla="*/ 157 h 165"/>
                              <a:gd name="T48" fmla="*/ 127 w 164"/>
                              <a:gd name="T49" fmla="*/ 148 h 165"/>
                              <a:gd name="T50" fmla="*/ 119 w 164"/>
                              <a:gd name="T51" fmla="*/ 132 h 165"/>
                              <a:gd name="T52" fmla="*/ 140 w 164"/>
                              <a:gd name="T53" fmla="*/ 124 h 165"/>
                              <a:gd name="T54" fmla="*/ 132 w 164"/>
                              <a:gd name="T55" fmla="*/ 107 h 165"/>
                              <a:gd name="T56" fmla="*/ 149 w 164"/>
                              <a:gd name="T57" fmla="*/ 99 h 165"/>
                              <a:gd name="T58" fmla="*/ 141 w 164"/>
                              <a:gd name="T59" fmla="*/ 83 h 165"/>
                              <a:gd name="T60" fmla="*/ 156 w 164"/>
                              <a:gd name="T61" fmla="*/ 74 h 165"/>
                              <a:gd name="T62" fmla="*/ 115 w 164"/>
                              <a:gd name="T63" fmla="*/ 66 h 165"/>
                              <a:gd name="T64" fmla="*/ 99 w 164"/>
                              <a:gd name="T65" fmla="*/ 67 h 165"/>
                              <a:gd name="T66" fmla="*/ 92 w 164"/>
                              <a:gd name="T67" fmla="*/ 64 h 165"/>
                              <a:gd name="T68" fmla="*/ 97 w 164"/>
                              <a:gd name="T69" fmla="*/ 41 h 165"/>
                              <a:gd name="T70" fmla="*/ 103 w 164"/>
                              <a:gd name="T71" fmla="*/ 11 h 165"/>
                              <a:gd name="T72" fmla="*/ 87 w 164"/>
                              <a:gd name="T73" fmla="*/ 17 h 165"/>
                              <a:gd name="T74" fmla="*/ 83 w 164"/>
                              <a:gd name="T75" fmla="*/ 26 h 165"/>
                              <a:gd name="T76" fmla="*/ 75 w 164"/>
                              <a:gd name="T77" fmla="*/ 41 h 165"/>
                              <a:gd name="T78" fmla="*/ 60 w 164"/>
                              <a:gd name="T79" fmla="*/ 59 h 165"/>
                              <a:gd name="T80" fmla="*/ 30 w 164"/>
                              <a:gd name="T81" fmla="*/ 73 h 165"/>
                              <a:gd name="T82" fmla="*/ 25 w 164"/>
                              <a:gd name="T83" fmla="*/ 71 h 165"/>
                              <a:gd name="T84" fmla="*/ 15 w 164"/>
                              <a:gd name="T85" fmla="*/ 74 h 165"/>
                              <a:gd name="T86" fmla="*/ 8 w 164"/>
                              <a:gd name="T87" fmla="*/ 133 h 165"/>
                              <a:gd name="T88" fmla="*/ 22 w 164"/>
                              <a:gd name="T89" fmla="*/ 150 h 165"/>
                              <a:gd name="T90" fmla="*/ 27 w 164"/>
                              <a:gd name="T91" fmla="*/ 149 h 165"/>
                              <a:gd name="T92" fmla="*/ 38 w 164"/>
                              <a:gd name="T93" fmla="*/ 146 h 16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</a:cxnLst>
                            <a:rect l="0" t="0" r="r" b="b"/>
                            <a:pathLst>
                              <a:path w="164" h="165">
                                <a:moveTo>
                                  <a:pt x="89" y="165"/>
                                </a:moveTo>
                                <a:cubicBezTo>
                                  <a:pt x="80" y="165"/>
                                  <a:pt x="73" y="165"/>
                                  <a:pt x="67" y="164"/>
                                </a:cubicBezTo>
                                <a:cubicBezTo>
                                  <a:pt x="61" y="163"/>
                                  <a:pt x="56" y="161"/>
                                  <a:pt x="52" y="159"/>
                                </a:cubicBezTo>
                                <a:cubicBezTo>
                                  <a:pt x="45" y="156"/>
                                  <a:pt x="39" y="153"/>
                                  <a:pt x="33" y="155"/>
                                </a:cubicBezTo>
                                <a:cubicBezTo>
                                  <a:pt x="32" y="155"/>
                                  <a:pt x="31" y="156"/>
                                  <a:pt x="30" y="156"/>
                                </a:cubicBezTo>
                                <a:cubicBezTo>
                                  <a:pt x="28" y="157"/>
                                  <a:pt x="26" y="158"/>
                                  <a:pt x="22" y="158"/>
                                </a:cubicBezTo>
                                <a:cubicBezTo>
                                  <a:pt x="22" y="158"/>
                                  <a:pt x="22" y="158"/>
                                  <a:pt x="22" y="158"/>
                                </a:cubicBezTo>
                                <a:cubicBezTo>
                                  <a:pt x="18" y="158"/>
                                  <a:pt x="14" y="157"/>
                                  <a:pt x="11" y="154"/>
                                </a:cubicBezTo>
                                <a:cubicBezTo>
                                  <a:pt x="4" y="149"/>
                                  <a:pt x="0" y="141"/>
                                  <a:pt x="0" y="133"/>
                                </a:cubicBezTo>
                                <a:cubicBezTo>
                                  <a:pt x="0" y="87"/>
                                  <a:pt x="0" y="87"/>
                                  <a:pt x="0" y="87"/>
                                </a:cubicBezTo>
                                <a:cubicBezTo>
                                  <a:pt x="0" y="79"/>
                                  <a:pt x="4" y="72"/>
                                  <a:pt x="10" y="67"/>
                                </a:cubicBezTo>
                                <a:cubicBezTo>
                                  <a:pt x="15" y="64"/>
                                  <a:pt x="21" y="62"/>
                                  <a:pt x="25" y="63"/>
                                </a:cubicBezTo>
                                <a:cubicBezTo>
                                  <a:pt x="28" y="63"/>
                                  <a:pt x="30" y="64"/>
                                  <a:pt x="32" y="65"/>
                                </a:cubicBezTo>
                                <a:cubicBezTo>
                                  <a:pt x="32" y="65"/>
                                  <a:pt x="33" y="65"/>
                                  <a:pt x="33" y="66"/>
                                </a:cubicBezTo>
                                <a:cubicBezTo>
                                  <a:pt x="34" y="66"/>
                                  <a:pt x="34" y="66"/>
                                  <a:pt x="35" y="66"/>
                                </a:cubicBezTo>
                                <a:cubicBezTo>
                                  <a:pt x="41" y="66"/>
                                  <a:pt x="50" y="57"/>
                                  <a:pt x="54" y="53"/>
                                </a:cubicBezTo>
                                <a:cubicBezTo>
                                  <a:pt x="55" y="52"/>
                                  <a:pt x="55" y="52"/>
                                  <a:pt x="55" y="52"/>
                                </a:cubicBezTo>
                                <a:cubicBezTo>
                                  <a:pt x="60" y="48"/>
                                  <a:pt x="64" y="42"/>
                                  <a:pt x="68" y="36"/>
                                </a:cubicBezTo>
                                <a:cubicBezTo>
                                  <a:pt x="69" y="34"/>
                                  <a:pt x="70" y="33"/>
                                  <a:pt x="71" y="31"/>
                                </a:cubicBezTo>
                                <a:cubicBezTo>
                                  <a:pt x="73" y="29"/>
                                  <a:pt x="74" y="26"/>
                                  <a:pt x="75" y="23"/>
                                </a:cubicBezTo>
                                <a:cubicBezTo>
                                  <a:pt x="76" y="21"/>
                                  <a:pt x="77" y="18"/>
                                  <a:pt x="79" y="16"/>
                                </a:cubicBezTo>
                                <a:cubicBezTo>
                                  <a:pt x="79" y="15"/>
                                  <a:pt x="79" y="14"/>
                                  <a:pt x="80" y="13"/>
                                </a:cubicBezTo>
                                <a:cubicBezTo>
                                  <a:pt x="82" y="10"/>
                                  <a:pt x="84" y="6"/>
                                  <a:pt x="88" y="3"/>
                                </a:cubicBezTo>
                                <a:cubicBezTo>
                                  <a:pt x="90" y="1"/>
                                  <a:pt x="94" y="0"/>
                                  <a:pt x="97" y="0"/>
                                </a:cubicBezTo>
                                <a:cubicBezTo>
                                  <a:pt x="102" y="0"/>
                                  <a:pt x="106" y="2"/>
                                  <a:pt x="109" y="6"/>
                                </a:cubicBezTo>
                                <a:cubicBezTo>
                                  <a:pt x="117" y="15"/>
                                  <a:pt x="112" y="28"/>
                                  <a:pt x="107" y="38"/>
                                </a:cubicBezTo>
                                <a:cubicBezTo>
                                  <a:pt x="106" y="40"/>
                                  <a:pt x="105" y="43"/>
                                  <a:pt x="103" y="45"/>
                                </a:cubicBezTo>
                                <a:cubicBezTo>
                                  <a:pt x="101" y="49"/>
                                  <a:pt x="98" y="52"/>
                                  <a:pt x="98" y="56"/>
                                </a:cubicBezTo>
                                <a:cubicBezTo>
                                  <a:pt x="98" y="58"/>
                                  <a:pt x="98" y="59"/>
                                  <a:pt x="98" y="59"/>
                                </a:cubicBezTo>
                                <a:cubicBezTo>
                                  <a:pt x="99" y="59"/>
                                  <a:pt x="99" y="59"/>
                                  <a:pt x="99" y="59"/>
                                </a:cubicBezTo>
                                <a:cubicBezTo>
                                  <a:pt x="102" y="59"/>
                                  <a:pt x="104" y="59"/>
                                  <a:pt x="107" y="59"/>
                                </a:cubicBezTo>
                                <a:cubicBezTo>
                                  <a:pt x="110" y="58"/>
                                  <a:pt x="113" y="58"/>
                                  <a:pt x="115" y="58"/>
                                </a:cubicBezTo>
                                <a:cubicBezTo>
                                  <a:pt x="147" y="58"/>
                                  <a:pt x="147" y="58"/>
                                  <a:pt x="147" y="58"/>
                                </a:cubicBezTo>
                                <a:cubicBezTo>
                                  <a:pt x="156" y="58"/>
                                  <a:pt x="164" y="66"/>
                                  <a:pt x="164" y="74"/>
                                </a:cubicBezTo>
                                <a:cubicBezTo>
                                  <a:pt x="164" y="81"/>
                                  <a:pt x="160" y="87"/>
                                  <a:pt x="154" y="89"/>
                                </a:cubicBezTo>
                                <a:cubicBezTo>
                                  <a:pt x="156" y="92"/>
                                  <a:pt x="157" y="95"/>
                                  <a:pt x="157" y="99"/>
                                </a:cubicBezTo>
                                <a:cubicBezTo>
                                  <a:pt x="157" y="106"/>
                                  <a:pt x="152" y="113"/>
                                  <a:pt x="145" y="115"/>
                                </a:cubicBezTo>
                                <a:cubicBezTo>
                                  <a:pt x="147" y="117"/>
                                  <a:pt x="148" y="120"/>
                                  <a:pt x="148" y="124"/>
                                </a:cubicBezTo>
                                <a:cubicBezTo>
                                  <a:pt x="148" y="132"/>
                                  <a:pt x="141" y="139"/>
                                  <a:pt x="133" y="140"/>
                                </a:cubicBezTo>
                                <a:cubicBezTo>
                                  <a:pt x="134" y="142"/>
                                  <a:pt x="135" y="145"/>
                                  <a:pt x="135" y="148"/>
                                </a:cubicBezTo>
                                <a:cubicBezTo>
                                  <a:pt x="135" y="157"/>
                                  <a:pt x="128" y="164"/>
                                  <a:pt x="119" y="164"/>
                                </a:cubicBezTo>
                                <a:cubicBezTo>
                                  <a:pt x="114" y="164"/>
                                  <a:pt x="109" y="165"/>
                                  <a:pt x="104" y="165"/>
                                </a:cubicBezTo>
                                <a:cubicBezTo>
                                  <a:pt x="99" y="165"/>
                                  <a:pt x="94" y="165"/>
                                  <a:pt x="89" y="165"/>
                                </a:cubicBezTo>
                                <a:close/>
                                <a:moveTo>
                                  <a:pt x="38" y="146"/>
                                </a:moveTo>
                                <a:cubicBezTo>
                                  <a:pt x="44" y="146"/>
                                  <a:pt x="50" y="149"/>
                                  <a:pt x="55" y="151"/>
                                </a:cubicBezTo>
                                <a:cubicBezTo>
                                  <a:pt x="59" y="153"/>
                                  <a:pt x="64" y="155"/>
                                  <a:pt x="68" y="156"/>
                                </a:cubicBezTo>
                                <a:cubicBezTo>
                                  <a:pt x="74" y="157"/>
                                  <a:pt x="81" y="157"/>
                                  <a:pt x="89" y="157"/>
                                </a:cubicBezTo>
                                <a:cubicBezTo>
                                  <a:pt x="94" y="157"/>
                                  <a:pt x="99" y="157"/>
                                  <a:pt x="104" y="157"/>
                                </a:cubicBezTo>
                                <a:cubicBezTo>
                                  <a:pt x="109" y="157"/>
                                  <a:pt x="114" y="156"/>
                                  <a:pt x="119" y="156"/>
                                </a:cubicBezTo>
                                <a:cubicBezTo>
                                  <a:pt x="123" y="156"/>
                                  <a:pt x="127" y="153"/>
                                  <a:pt x="127" y="148"/>
                                </a:cubicBezTo>
                                <a:cubicBezTo>
                                  <a:pt x="127" y="144"/>
                                  <a:pt x="123" y="140"/>
                                  <a:pt x="119" y="140"/>
                                </a:cubicBezTo>
                                <a:cubicBezTo>
                                  <a:pt x="119" y="132"/>
                                  <a:pt x="119" y="132"/>
                                  <a:pt x="119" y="132"/>
                                </a:cubicBezTo>
                                <a:cubicBezTo>
                                  <a:pt x="132" y="132"/>
                                  <a:pt x="132" y="132"/>
                                  <a:pt x="132" y="132"/>
                                </a:cubicBezTo>
                                <a:cubicBezTo>
                                  <a:pt x="136" y="132"/>
                                  <a:pt x="140" y="128"/>
                                  <a:pt x="140" y="124"/>
                                </a:cubicBezTo>
                                <a:cubicBezTo>
                                  <a:pt x="140" y="119"/>
                                  <a:pt x="136" y="115"/>
                                  <a:pt x="132" y="115"/>
                                </a:cubicBezTo>
                                <a:cubicBezTo>
                                  <a:pt x="132" y="107"/>
                                  <a:pt x="132" y="107"/>
                                  <a:pt x="132" y="107"/>
                                </a:cubicBezTo>
                                <a:cubicBezTo>
                                  <a:pt x="141" y="107"/>
                                  <a:pt x="141" y="107"/>
                                  <a:pt x="141" y="107"/>
                                </a:cubicBezTo>
                                <a:cubicBezTo>
                                  <a:pt x="146" y="107"/>
                                  <a:pt x="149" y="104"/>
                                  <a:pt x="149" y="99"/>
                                </a:cubicBezTo>
                                <a:cubicBezTo>
                                  <a:pt x="149" y="94"/>
                                  <a:pt x="146" y="91"/>
                                  <a:pt x="141" y="91"/>
                                </a:cubicBezTo>
                                <a:cubicBezTo>
                                  <a:pt x="141" y="83"/>
                                  <a:pt x="141" y="83"/>
                                  <a:pt x="141" y="83"/>
                                </a:cubicBezTo>
                                <a:cubicBezTo>
                                  <a:pt x="147" y="83"/>
                                  <a:pt x="147" y="83"/>
                                  <a:pt x="147" y="83"/>
                                </a:cubicBezTo>
                                <a:cubicBezTo>
                                  <a:pt x="152" y="83"/>
                                  <a:pt x="156" y="79"/>
                                  <a:pt x="156" y="74"/>
                                </a:cubicBezTo>
                                <a:cubicBezTo>
                                  <a:pt x="156" y="70"/>
                                  <a:pt x="152" y="66"/>
                                  <a:pt x="147" y="66"/>
                                </a:cubicBezTo>
                                <a:cubicBezTo>
                                  <a:pt x="115" y="66"/>
                                  <a:pt x="115" y="66"/>
                                  <a:pt x="115" y="66"/>
                                </a:cubicBezTo>
                                <a:cubicBezTo>
                                  <a:pt x="113" y="66"/>
                                  <a:pt x="110" y="66"/>
                                  <a:pt x="107" y="67"/>
                                </a:cubicBezTo>
                                <a:cubicBezTo>
                                  <a:pt x="105" y="67"/>
                                  <a:pt x="102" y="67"/>
                                  <a:pt x="99" y="67"/>
                                </a:cubicBezTo>
                                <a:cubicBezTo>
                                  <a:pt x="98" y="67"/>
                                  <a:pt x="98" y="67"/>
                                  <a:pt x="98" y="67"/>
                                </a:cubicBezTo>
                                <a:cubicBezTo>
                                  <a:pt x="95" y="67"/>
                                  <a:pt x="93" y="65"/>
                                  <a:pt x="92" y="64"/>
                                </a:cubicBezTo>
                                <a:cubicBezTo>
                                  <a:pt x="90" y="62"/>
                                  <a:pt x="89" y="59"/>
                                  <a:pt x="90" y="55"/>
                                </a:cubicBezTo>
                                <a:cubicBezTo>
                                  <a:pt x="91" y="50"/>
                                  <a:pt x="94" y="45"/>
                                  <a:pt x="97" y="41"/>
                                </a:cubicBezTo>
                                <a:cubicBezTo>
                                  <a:pt x="98" y="38"/>
                                  <a:pt x="99" y="36"/>
                                  <a:pt x="100" y="34"/>
                                </a:cubicBezTo>
                                <a:cubicBezTo>
                                  <a:pt x="104" y="26"/>
                                  <a:pt x="108" y="16"/>
                                  <a:pt x="103" y="11"/>
                                </a:cubicBezTo>
                                <a:cubicBezTo>
                                  <a:pt x="101" y="8"/>
                                  <a:pt x="96" y="7"/>
                                  <a:pt x="92" y="10"/>
                                </a:cubicBezTo>
                                <a:cubicBezTo>
                                  <a:pt x="90" y="11"/>
                                  <a:pt x="89" y="14"/>
                                  <a:pt x="87" y="17"/>
                                </a:cubicBezTo>
                                <a:cubicBezTo>
                                  <a:pt x="87" y="18"/>
                                  <a:pt x="86" y="19"/>
                                  <a:pt x="86" y="20"/>
                                </a:cubicBezTo>
                                <a:cubicBezTo>
                                  <a:pt x="85" y="22"/>
                                  <a:pt x="84" y="24"/>
                                  <a:pt x="83" y="26"/>
                                </a:cubicBezTo>
                                <a:cubicBezTo>
                                  <a:pt x="82" y="29"/>
                                  <a:pt x="80" y="33"/>
                                  <a:pt x="78" y="36"/>
                                </a:cubicBezTo>
                                <a:cubicBezTo>
                                  <a:pt x="77" y="37"/>
                                  <a:pt x="76" y="39"/>
                                  <a:pt x="75" y="41"/>
                                </a:cubicBezTo>
                                <a:cubicBezTo>
                                  <a:pt x="71" y="47"/>
                                  <a:pt x="66" y="53"/>
                                  <a:pt x="61" y="58"/>
                                </a:cubicBezTo>
                                <a:cubicBezTo>
                                  <a:pt x="60" y="59"/>
                                  <a:pt x="60" y="59"/>
                                  <a:pt x="60" y="59"/>
                                </a:cubicBezTo>
                                <a:cubicBezTo>
                                  <a:pt x="52" y="66"/>
                                  <a:pt x="43" y="74"/>
                                  <a:pt x="35" y="74"/>
                                </a:cubicBezTo>
                                <a:cubicBezTo>
                                  <a:pt x="33" y="74"/>
                                  <a:pt x="31" y="74"/>
                                  <a:pt x="30" y="73"/>
                                </a:cubicBezTo>
                                <a:cubicBezTo>
                                  <a:pt x="29" y="72"/>
                                  <a:pt x="28" y="72"/>
                                  <a:pt x="28" y="72"/>
                                </a:cubicBezTo>
                                <a:cubicBezTo>
                                  <a:pt x="26" y="71"/>
                                  <a:pt x="26" y="71"/>
                                  <a:pt x="25" y="71"/>
                                </a:cubicBezTo>
                                <a:cubicBezTo>
                                  <a:pt x="25" y="71"/>
                                  <a:pt x="25" y="71"/>
                                  <a:pt x="25" y="71"/>
                                </a:cubicBezTo>
                                <a:cubicBezTo>
                                  <a:pt x="22" y="71"/>
                                  <a:pt x="18" y="72"/>
                                  <a:pt x="15" y="74"/>
                                </a:cubicBezTo>
                                <a:cubicBezTo>
                                  <a:pt x="10" y="77"/>
                                  <a:pt x="8" y="82"/>
                                  <a:pt x="8" y="87"/>
                                </a:cubicBezTo>
                                <a:cubicBezTo>
                                  <a:pt x="8" y="133"/>
                                  <a:pt x="8" y="133"/>
                                  <a:pt x="8" y="133"/>
                                </a:cubicBezTo>
                                <a:cubicBezTo>
                                  <a:pt x="8" y="138"/>
                                  <a:pt x="11" y="144"/>
                                  <a:pt x="15" y="148"/>
                                </a:cubicBezTo>
                                <a:cubicBezTo>
                                  <a:pt x="17" y="149"/>
                                  <a:pt x="20" y="150"/>
                                  <a:pt x="22" y="150"/>
                                </a:cubicBezTo>
                                <a:cubicBezTo>
                                  <a:pt x="22" y="150"/>
                                  <a:pt x="22" y="150"/>
                                  <a:pt x="22" y="150"/>
                                </a:cubicBezTo>
                                <a:cubicBezTo>
                                  <a:pt x="24" y="150"/>
                                  <a:pt x="25" y="150"/>
                                  <a:pt x="27" y="149"/>
                                </a:cubicBezTo>
                                <a:cubicBezTo>
                                  <a:pt x="28" y="148"/>
                                  <a:pt x="29" y="148"/>
                                  <a:pt x="31" y="147"/>
                                </a:cubicBezTo>
                                <a:cubicBezTo>
                                  <a:pt x="33" y="147"/>
                                  <a:pt x="35" y="146"/>
                                  <a:pt x="38" y="14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g:grpSp>
                        <wpg:cNvPr id="234" name="组合 233"/>
                        <wpg:cNvGrpSpPr/>
                        <wpg:grpSpPr>
                          <a:xfrm>
                            <a:off x="16527" y="80675"/>
                            <a:ext cx="803" cy="495"/>
                            <a:chOff x="4735" y="6533"/>
                            <a:chExt cx="604" cy="372"/>
                          </a:xfrm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wpg:grpSpPr>
                        <wps:wsp>
                          <wps:cNvPr id="231" name="Freeform 169"/>
                          <wps:cNvSpPr>
                            <a:spLocks noEditPoints="1"/>
                          </wps:cNvSpPr>
                          <wps:spPr bwMode="auto">
                            <a:xfrm>
                              <a:off x="4735" y="6533"/>
                              <a:ext cx="605" cy="373"/>
                            </a:xfrm>
                            <a:custGeom>
                              <a:avLst/>
                              <a:gdLst>
                                <a:gd name="T0" fmla="*/ 89 w 178"/>
                                <a:gd name="T1" fmla="*/ 109 h 109"/>
                                <a:gd name="T2" fmla="*/ 1 w 178"/>
                                <a:gd name="T3" fmla="*/ 56 h 109"/>
                                <a:gd name="T4" fmla="*/ 0 w 178"/>
                                <a:gd name="T5" fmla="*/ 55 h 109"/>
                                <a:gd name="T6" fmla="*/ 1 w 178"/>
                                <a:gd name="T7" fmla="*/ 53 h 109"/>
                                <a:gd name="T8" fmla="*/ 89 w 178"/>
                                <a:gd name="T9" fmla="*/ 0 h 109"/>
                                <a:gd name="T10" fmla="*/ 177 w 178"/>
                                <a:gd name="T11" fmla="*/ 53 h 109"/>
                                <a:gd name="T12" fmla="*/ 178 w 178"/>
                                <a:gd name="T13" fmla="*/ 55 h 109"/>
                                <a:gd name="T14" fmla="*/ 177 w 178"/>
                                <a:gd name="T15" fmla="*/ 56 h 109"/>
                                <a:gd name="T16" fmla="*/ 89 w 178"/>
                                <a:gd name="T17" fmla="*/ 109 h 109"/>
                                <a:gd name="T18" fmla="*/ 7 w 178"/>
                                <a:gd name="T19" fmla="*/ 55 h 109"/>
                                <a:gd name="T20" fmla="*/ 89 w 178"/>
                                <a:gd name="T21" fmla="*/ 103 h 109"/>
                                <a:gd name="T22" fmla="*/ 172 w 178"/>
                                <a:gd name="T23" fmla="*/ 55 h 109"/>
                                <a:gd name="T24" fmla="*/ 89 w 178"/>
                                <a:gd name="T25" fmla="*/ 6 h 109"/>
                                <a:gd name="T26" fmla="*/ 7 w 178"/>
                                <a:gd name="T27" fmla="*/ 55 h 1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178" h="109">
                                  <a:moveTo>
                                    <a:pt x="89" y="109"/>
                                  </a:moveTo>
                                  <a:cubicBezTo>
                                    <a:pt x="41" y="109"/>
                                    <a:pt x="3" y="58"/>
                                    <a:pt x="1" y="56"/>
                                  </a:cubicBezTo>
                                  <a:cubicBezTo>
                                    <a:pt x="0" y="55"/>
                                    <a:pt x="0" y="55"/>
                                    <a:pt x="0" y="55"/>
                                  </a:cubicBezTo>
                                  <a:cubicBezTo>
                                    <a:pt x="1" y="53"/>
                                    <a:pt x="1" y="53"/>
                                    <a:pt x="1" y="53"/>
                                  </a:cubicBezTo>
                                  <a:cubicBezTo>
                                    <a:pt x="3" y="51"/>
                                    <a:pt x="41" y="0"/>
                                    <a:pt x="89" y="0"/>
                                  </a:cubicBezTo>
                                  <a:cubicBezTo>
                                    <a:pt x="137" y="0"/>
                                    <a:pt x="176" y="51"/>
                                    <a:pt x="177" y="53"/>
                                  </a:cubicBezTo>
                                  <a:cubicBezTo>
                                    <a:pt x="178" y="55"/>
                                    <a:pt x="178" y="55"/>
                                    <a:pt x="178" y="55"/>
                                  </a:cubicBezTo>
                                  <a:cubicBezTo>
                                    <a:pt x="177" y="56"/>
                                    <a:pt x="177" y="56"/>
                                    <a:pt x="177" y="56"/>
                                  </a:cubicBezTo>
                                  <a:cubicBezTo>
                                    <a:pt x="176" y="58"/>
                                    <a:pt x="137" y="109"/>
                                    <a:pt x="89" y="109"/>
                                  </a:cubicBezTo>
                                  <a:close/>
                                  <a:moveTo>
                                    <a:pt x="7" y="55"/>
                                  </a:moveTo>
                                  <a:cubicBezTo>
                                    <a:pt x="14" y="63"/>
                                    <a:pt x="49" y="103"/>
                                    <a:pt x="89" y="103"/>
                                  </a:cubicBezTo>
                                  <a:cubicBezTo>
                                    <a:pt x="130" y="103"/>
                                    <a:pt x="165" y="63"/>
                                    <a:pt x="172" y="55"/>
                                  </a:cubicBezTo>
                                  <a:cubicBezTo>
                                    <a:pt x="165" y="46"/>
                                    <a:pt x="130" y="6"/>
                                    <a:pt x="89" y="6"/>
                                  </a:cubicBezTo>
                                  <a:cubicBezTo>
                                    <a:pt x="49" y="6"/>
                                    <a:pt x="14" y="46"/>
                                    <a:pt x="7" y="55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232" name="Freeform 170"/>
                          <wps:cNvSpPr>
                            <a:spLocks noEditPoints="1"/>
                          </wps:cNvSpPr>
                          <wps:spPr bwMode="auto">
                            <a:xfrm>
                              <a:off x="4903" y="6580"/>
                              <a:ext cx="275" cy="278"/>
                            </a:xfrm>
                            <a:custGeom>
                              <a:avLst/>
                              <a:gdLst>
                                <a:gd name="T0" fmla="*/ 40 w 81"/>
                                <a:gd name="T1" fmla="*/ 81 h 81"/>
                                <a:gd name="T2" fmla="*/ 0 w 81"/>
                                <a:gd name="T3" fmla="*/ 41 h 81"/>
                                <a:gd name="T4" fmla="*/ 40 w 81"/>
                                <a:gd name="T5" fmla="*/ 0 h 81"/>
                                <a:gd name="T6" fmla="*/ 81 w 81"/>
                                <a:gd name="T7" fmla="*/ 41 h 81"/>
                                <a:gd name="T8" fmla="*/ 40 w 81"/>
                                <a:gd name="T9" fmla="*/ 81 h 81"/>
                                <a:gd name="T10" fmla="*/ 40 w 81"/>
                                <a:gd name="T11" fmla="*/ 6 h 81"/>
                                <a:gd name="T12" fmla="*/ 5 w 81"/>
                                <a:gd name="T13" fmla="*/ 41 h 81"/>
                                <a:gd name="T14" fmla="*/ 40 w 81"/>
                                <a:gd name="T15" fmla="*/ 76 h 81"/>
                                <a:gd name="T16" fmla="*/ 75 w 81"/>
                                <a:gd name="T17" fmla="*/ 41 h 81"/>
                                <a:gd name="T18" fmla="*/ 40 w 81"/>
                                <a:gd name="T19" fmla="*/ 6 h 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81" h="81">
                                  <a:moveTo>
                                    <a:pt x="40" y="81"/>
                                  </a:moveTo>
                                  <a:cubicBezTo>
                                    <a:pt x="18" y="81"/>
                                    <a:pt x="0" y="63"/>
                                    <a:pt x="0" y="41"/>
                                  </a:cubicBezTo>
                                  <a:cubicBezTo>
                                    <a:pt x="0" y="18"/>
                                    <a:pt x="18" y="0"/>
                                    <a:pt x="40" y="0"/>
                                  </a:cubicBezTo>
                                  <a:cubicBezTo>
                                    <a:pt x="63" y="0"/>
                                    <a:pt x="81" y="18"/>
                                    <a:pt x="81" y="41"/>
                                  </a:cubicBezTo>
                                  <a:cubicBezTo>
                                    <a:pt x="81" y="63"/>
                                    <a:pt x="63" y="81"/>
                                    <a:pt x="40" y="81"/>
                                  </a:cubicBezTo>
                                  <a:close/>
                                  <a:moveTo>
                                    <a:pt x="40" y="6"/>
                                  </a:moveTo>
                                  <a:cubicBezTo>
                                    <a:pt x="21" y="6"/>
                                    <a:pt x="5" y="21"/>
                                    <a:pt x="5" y="41"/>
                                  </a:cubicBezTo>
                                  <a:cubicBezTo>
                                    <a:pt x="5" y="60"/>
                                    <a:pt x="21" y="76"/>
                                    <a:pt x="40" y="76"/>
                                  </a:cubicBezTo>
                                  <a:cubicBezTo>
                                    <a:pt x="60" y="76"/>
                                    <a:pt x="75" y="60"/>
                                    <a:pt x="75" y="41"/>
                                  </a:cubicBezTo>
                                  <a:cubicBezTo>
                                    <a:pt x="75" y="21"/>
                                    <a:pt x="60" y="6"/>
                                    <a:pt x="40" y="6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  <wpg:grpSp>
                        <wpg:cNvPr id="233" name="组合 229"/>
                        <wpg:cNvGrpSpPr/>
                        <wpg:grpSpPr>
                          <a:xfrm>
                            <a:off x="19755" y="80628"/>
                            <a:ext cx="628" cy="624"/>
                            <a:chOff x="6023" y="6388"/>
                            <a:chExt cx="628" cy="624"/>
                          </a:xfrm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wpg:grpSpPr>
                        <wps:wsp>
                          <wps:cNvPr id="235" name="Freeform 171"/>
                          <wps:cNvSpPr/>
                          <wps:spPr bwMode="auto">
                            <a:xfrm>
                              <a:off x="6098" y="6688"/>
                              <a:ext cx="478" cy="325"/>
                            </a:xfrm>
                            <a:custGeom>
                              <a:avLst/>
                              <a:gdLst>
                                <a:gd name="T0" fmla="*/ 191 w 191"/>
                                <a:gd name="T1" fmla="*/ 130 h 130"/>
                                <a:gd name="T2" fmla="*/ 0 w 191"/>
                                <a:gd name="T3" fmla="*/ 130 h 130"/>
                                <a:gd name="T4" fmla="*/ 0 w 191"/>
                                <a:gd name="T5" fmla="*/ 0 h 130"/>
                                <a:gd name="T6" fmla="*/ 9 w 191"/>
                                <a:gd name="T7" fmla="*/ 0 h 130"/>
                                <a:gd name="T8" fmla="*/ 9 w 191"/>
                                <a:gd name="T9" fmla="*/ 121 h 130"/>
                                <a:gd name="T10" fmla="*/ 182 w 191"/>
                                <a:gd name="T11" fmla="*/ 121 h 130"/>
                                <a:gd name="T12" fmla="*/ 182 w 191"/>
                                <a:gd name="T13" fmla="*/ 0 h 130"/>
                                <a:gd name="T14" fmla="*/ 191 w 191"/>
                                <a:gd name="T15" fmla="*/ 0 h 130"/>
                                <a:gd name="T16" fmla="*/ 191 w 191"/>
                                <a:gd name="T17" fmla="*/ 130 h 13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191" h="130">
                                  <a:moveTo>
                                    <a:pt x="191" y="130"/>
                                  </a:moveTo>
                                  <a:lnTo>
                                    <a:pt x="0" y="13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9" y="0"/>
                                  </a:lnTo>
                                  <a:lnTo>
                                    <a:pt x="9" y="121"/>
                                  </a:lnTo>
                                  <a:lnTo>
                                    <a:pt x="182" y="121"/>
                                  </a:lnTo>
                                  <a:lnTo>
                                    <a:pt x="182" y="0"/>
                                  </a:lnTo>
                                  <a:lnTo>
                                    <a:pt x="191" y="0"/>
                                  </a:lnTo>
                                  <a:lnTo>
                                    <a:pt x="191" y="13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236" name="Freeform 172"/>
                          <wps:cNvSpPr/>
                          <wps:spPr bwMode="auto">
                            <a:xfrm>
                              <a:off x="6023" y="6388"/>
                              <a:ext cx="628" cy="323"/>
                            </a:xfrm>
                            <a:custGeom>
                              <a:avLst/>
                              <a:gdLst>
                                <a:gd name="T0" fmla="*/ 7 w 251"/>
                                <a:gd name="T1" fmla="*/ 129 h 129"/>
                                <a:gd name="T2" fmla="*/ 0 w 251"/>
                                <a:gd name="T3" fmla="*/ 124 h 129"/>
                                <a:gd name="T4" fmla="*/ 125 w 251"/>
                                <a:gd name="T5" fmla="*/ 0 h 129"/>
                                <a:gd name="T6" fmla="*/ 251 w 251"/>
                                <a:gd name="T7" fmla="*/ 124 h 129"/>
                                <a:gd name="T8" fmla="*/ 245 w 251"/>
                                <a:gd name="T9" fmla="*/ 129 h 129"/>
                                <a:gd name="T10" fmla="*/ 125 w 251"/>
                                <a:gd name="T11" fmla="*/ 12 h 129"/>
                                <a:gd name="T12" fmla="*/ 7 w 251"/>
                                <a:gd name="T13" fmla="*/ 129 h 1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51" h="129">
                                  <a:moveTo>
                                    <a:pt x="7" y="129"/>
                                  </a:moveTo>
                                  <a:lnTo>
                                    <a:pt x="0" y="124"/>
                                  </a:lnTo>
                                  <a:lnTo>
                                    <a:pt x="125" y="0"/>
                                  </a:lnTo>
                                  <a:lnTo>
                                    <a:pt x="251" y="124"/>
                                  </a:lnTo>
                                  <a:lnTo>
                                    <a:pt x="245" y="129"/>
                                  </a:lnTo>
                                  <a:lnTo>
                                    <a:pt x="125" y="12"/>
                                  </a:lnTo>
                                  <a:lnTo>
                                    <a:pt x="7" y="129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237" name="Freeform 173"/>
                          <wps:cNvSpPr/>
                          <wps:spPr bwMode="auto">
                            <a:xfrm>
                              <a:off x="6240" y="6716"/>
                              <a:ext cx="190" cy="285"/>
                            </a:xfrm>
                            <a:custGeom>
                              <a:avLst/>
                              <a:gdLst>
                                <a:gd name="T0" fmla="*/ 56 w 56"/>
                                <a:gd name="T1" fmla="*/ 84 h 84"/>
                                <a:gd name="T2" fmla="*/ 50 w 56"/>
                                <a:gd name="T3" fmla="*/ 84 h 84"/>
                                <a:gd name="T4" fmla="*/ 50 w 56"/>
                                <a:gd name="T5" fmla="*/ 14 h 84"/>
                                <a:gd name="T6" fmla="*/ 42 w 56"/>
                                <a:gd name="T7" fmla="*/ 6 h 84"/>
                                <a:gd name="T8" fmla="*/ 14 w 56"/>
                                <a:gd name="T9" fmla="*/ 6 h 84"/>
                                <a:gd name="T10" fmla="*/ 6 w 56"/>
                                <a:gd name="T11" fmla="*/ 14 h 84"/>
                                <a:gd name="T12" fmla="*/ 6 w 56"/>
                                <a:gd name="T13" fmla="*/ 84 h 84"/>
                                <a:gd name="T14" fmla="*/ 0 w 56"/>
                                <a:gd name="T15" fmla="*/ 84 h 84"/>
                                <a:gd name="T16" fmla="*/ 0 w 56"/>
                                <a:gd name="T17" fmla="*/ 14 h 84"/>
                                <a:gd name="T18" fmla="*/ 14 w 56"/>
                                <a:gd name="T19" fmla="*/ 0 h 84"/>
                                <a:gd name="T20" fmla="*/ 42 w 56"/>
                                <a:gd name="T21" fmla="*/ 0 h 84"/>
                                <a:gd name="T22" fmla="*/ 56 w 56"/>
                                <a:gd name="T23" fmla="*/ 14 h 84"/>
                                <a:gd name="T24" fmla="*/ 56 w 56"/>
                                <a:gd name="T25" fmla="*/ 84 h 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56" h="84">
                                  <a:moveTo>
                                    <a:pt x="56" y="84"/>
                                  </a:moveTo>
                                  <a:cubicBezTo>
                                    <a:pt x="50" y="84"/>
                                    <a:pt x="50" y="84"/>
                                    <a:pt x="50" y="84"/>
                                  </a:cubicBezTo>
                                  <a:cubicBezTo>
                                    <a:pt x="50" y="14"/>
                                    <a:pt x="50" y="14"/>
                                    <a:pt x="50" y="14"/>
                                  </a:cubicBezTo>
                                  <a:cubicBezTo>
                                    <a:pt x="50" y="10"/>
                                    <a:pt x="47" y="6"/>
                                    <a:pt x="42" y="6"/>
                                  </a:cubicBezTo>
                                  <a:cubicBezTo>
                                    <a:pt x="14" y="6"/>
                                    <a:pt x="14" y="6"/>
                                    <a:pt x="14" y="6"/>
                                  </a:cubicBezTo>
                                  <a:cubicBezTo>
                                    <a:pt x="10" y="6"/>
                                    <a:pt x="6" y="10"/>
                                    <a:pt x="6" y="14"/>
                                  </a:cubicBezTo>
                                  <a:cubicBezTo>
                                    <a:pt x="6" y="84"/>
                                    <a:pt x="6" y="84"/>
                                    <a:pt x="6" y="84"/>
                                  </a:cubicBezTo>
                                  <a:cubicBezTo>
                                    <a:pt x="0" y="84"/>
                                    <a:pt x="0" y="84"/>
                                    <a:pt x="0" y="84"/>
                                  </a:cubicBezTo>
                                  <a:cubicBezTo>
                                    <a:pt x="0" y="14"/>
                                    <a:pt x="0" y="14"/>
                                    <a:pt x="0" y="14"/>
                                  </a:cubicBezTo>
                                  <a:cubicBezTo>
                                    <a:pt x="0" y="6"/>
                                    <a:pt x="6" y="0"/>
                                    <a:pt x="14" y="0"/>
                                  </a:cubicBezTo>
                                  <a:cubicBezTo>
                                    <a:pt x="42" y="0"/>
                                    <a:pt x="42" y="0"/>
                                    <a:pt x="42" y="0"/>
                                  </a:cubicBezTo>
                                  <a:cubicBezTo>
                                    <a:pt x="50" y="0"/>
                                    <a:pt x="56" y="6"/>
                                    <a:pt x="56" y="14"/>
                                  </a:cubicBezTo>
                                  <a:lnTo>
                                    <a:pt x="56" y="84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  <wpg:grpSp>
                        <wpg:cNvPr id="238" name="组合 231"/>
                        <wpg:cNvGrpSpPr/>
                        <wpg:grpSpPr>
                          <a:xfrm>
                            <a:off x="20986" y="80778"/>
                            <a:ext cx="642" cy="429"/>
                            <a:chOff x="7338" y="6513"/>
                            <a:chExt cx="642" cy="429"/>
                          </a:xfrm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wpg:grpSpPr>
                        <wps:wsp>
                          <wps:cNvPr id="239" name="Freeform 174"/>
                          <wps:cNvSpPr/>
                          <wps:spPr bwMode="auto">
                            <a:xfrm>
                              <a:off x="7568" y="6793"/>
                              <a:ext cx="113" cy="113"/>
                            </a:xfrm>
                            <a:custGeom>
                              <a:avLst/>
                              <a:gdLst>
                                <a:gd name="T0" fmla="*/ 39 w 45"/>
                                <a:gd name="T1" fmla="*/ 45 h 45"/>
                                <a:gd name="T2" fmla="*/ 0 w 45"/>
                                <a:gd name="T3" fmla="*/ 5 h 45"/>
                                <a:gd name="T4" fmla="*/ 6 w 45"/>
                                <a:gd name="T5" fmla="*/ 0 h 45"/>
                                <a:gd name="T6" fmla="*/ 45 w 45"/>
                                <a:gd name="T7" fmla="*/ 38 h 45"/>
                                <a:gd name="T8" fmla="*/ 39 w 45"/>
                                <a:gd name="T9" fmla="*/ 45 h 4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5" h="45">
                                  <a:moveTo>
                                    <a:pt x="39" y="45"/>
                                  </a:moveTo>
                                  <a:lnTo>
                                    <a:pt x="0" y="5"/>
                                  </a:lnTo>
                                  <a:lnTo>
                                    <a:pt x="6" y="0"/>
                                  </a:lnTo>
                                  <a:lnTo>
                                    <a:pt x="45" y="38"/>
                                  </a:lnTo>
                                  <a:lnTo>
                                    <a:pt x="39" y="45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240" name="Freeform 175"/>
                          <wps:cNvSpPr>
                            <a:spLocks noEditPoints="1"/>
                          </wps:cNvSpPr>
                          <wps:spPr bwMode="auto">
                            <a:xfrm>
                              <a:off x="7470" y="6563"/>
                              <a:ext cx="93" cy="90"/>
                            </a:xfrm>
                            <a:custGeom>
                              <a:avLst/>
                              <a:gdLst>
                                <a:gd name="T0" fmla="*/ 14 w 27"/>
                                <a:gd name="T1" fmla="*/ 26 h 26"/>
                                <a:gd name="T2" fmla="*/ 0 w 27"/>
                                <a:gd name="T3" fmla="*/ 13 h 26"/>
                                <a:gd name="T4" fmla="*/ 14 w 27"/>
                                <a:gd name="T5" fmla="*/ 0 h 26"/>
                                <a:gd name="T6" fmla="*/ 27 w 27"/>
                                <a:gd name="T7" fmla="*/ 13 h 26"/>
                                <a:gd name="T8" fmla="*/ 14 w 27"/>
                                <a:gd name="T9" fmla="*/ 26 h 26"/>
                                <a:gd name="T10" fmla="*/ 14 w 27"/>
                                <a:gd name="T11" fmla="*/ 6 h 26"/>
                                <a:gd name="T12" fmla="*/ 7 w 27"/>
                                <a:gd name="T13" fmla="*/ 13 h 26"/>
                                <a:gd name="T14" fmla="*/ 14 w 27"/>
                                <a:gd name="T15" fmla="*/ 20 h 26"/>
                                <a:gd name="T16" fmla="*/ 21 w 27"/>
                                <a:gd name="T17" fmla="*/ 13 h 26"/>
                                <a:gd name="T18" fmla="*/ 14 w 27"/>
                                <a:gd name="T19" fmla="*/ 6 h 2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27" h="26">
                                  <a:moveTo>
                                    <a:pt x="14" y="26"/>
                                  </a:moveTo>
                                  <a:cubicBezTo>
                                    <a:pt x="6" y="26"/>
                                    <a:pt x="0" y="20"/>
                                    <a:pt x="0" y="13"/>
                                  </a:cubicBezTo>
                                  <a:cubicBezTo>
                                    <a:pt x="0" y="6"/>
                                    <a:pt x="6" y="0"/>
                                    <a:pt x="14" y="0"/>
                                  </a:cubicBezTo>
                                  <a:cubicBezTo>
                                    <a:pt x="21" y="0"/>
                                    <a:pt x="27" y="6"/>
                                    <a:pt x="27" y="13"/>
                                  </a:cubicBezTo>
                                  <a:cubicBezTo>
                                    <a:pt x="27" y="20"/>
                                    <a:pt x="21" y="26"/>
                                    <a:pt x="14" y="26"/>
                                  </a:cubicBezTo>
                                  <a:close/>
                                  <a:moveTo>
                                    <a:pt x="14" y="6"/>
                                  </a:moveTo>
                                  <a:cubicBezTo>
                                    <a:pt x="10" y="6"/>
                                    <a:pt x="7" y="9"/>
                                    <a:pt x="7" y="13"/>
                                  </a:cubicBezTo>
                                  <a:cubicBezTo>
                                    <a:pt x="7" y="17"/>
                                    <a:pt x="10" y="20"/>
                                    <a:pt x="14" y="20"/>
                                  </a:cubicBezTo>
                                  <a:cubicBezTo>
                                    <a:pt x="17" y="20"/>
                                    <a:pt x="21" y="17"/>
                                    <a:pt x="21" y="13"/>
                                  </a:cubicBezTo>
                                  <a:cubicBezTo>
                                    <a:pt x="21" y="9"/>
                                    <a:pt x="17" y="6"/>
                                    <a:pt x="14" y="6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241" name="Rectangle 176"/>
                          <wps:cNvSpPr>
                            <a:spLocks noChangeArrowheads="1"/>
                          </wps:cNvSpPr>
                          <wps:spPr bwMode="auto">
                            <a:xfrm>
                              <a:off x="7958" y="6870"/>
                              <a:ext cx="23" cy="63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245" name="Rectangle 177"/>
                          <wps:cNvSpPr>
                            <a:spLocks noChangeArrowheads="1"/>
                          </wps:cNvSpPr>
                          <wps:spPr bwMode="auto">
                            <a:xfrm>
                              <a:off x="7338" y="6895"/>
                              <a:ext cx="20" cy="38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246" name="Freeform 178"/>
                          <wps:cNvSpPr>
                            <a:spLocks noEditPoints="1"/>
                          </wps:cNvSpPr>
                          <wps:spPr bwMode="auto">
                            <a:xfrm>
                              <a:off x="7338" y="6513"/>
                              <a:ext cx="643" cy="410"/>
                            </a:xfrm>
                            <a:custGeom>
                              <a:avLst/>
                              <a:gdLst>
                                <a:gd name="T0" fmla="*/ 0 w 257"/>
                                <a:gd name="T1" fmla="*/ 164 h 164"/>
                                <a:gd name="T2" fmla="*/ 0 w 257"/>
                                <a:gd name="T3" fmla="*/ 0 h 164"/>
                                <a:gd name="T4" fmla="*/ 257 w 257"/>
                                <a:gd name="T5" fmla="*/ 0 h 164"/>
                                <a:gd name="T6" fmla="*/ 257 w 257"/>
                                <a:gd name="T7" fmla="*/ 154 h 164"/>
                                <a:gd name="T8" fmla="*/ 160 w 257"/>
                                <a:gd name="T9" fmla="*/ 56 h 164"/>
                                <a:gd name="T10" fmla="*/ 96 w 257"/>
                                <a:gd name="T11" fmla="*/ 121 h 164"/>
                                <a:gd name="T12" fmla="*/ 68 w 257"/>
                                <a:gd name="T13" fmla="*/ 93 h 164"/>
                                <a:gd name="T14" fmla="*/ 0 w 257"/>
                                <a:gd name="T15" fmla="*/ 164 h 164"/>
                                <a:gd name="T16" fmla="*/ 8 w 257"/>
                                <a:gd name="T17" fmla="*/ 8 h 164"/>
                                <a:gd name="T18" fmla="*/ 8 w 257"/>
                                <a:gd name="T19" fmla="*/ 142 h 164"/>
                                <a:gd name="T20" fmla="*/ 68 w 257"/>
                                <a:gd name="T21" fmla="*/ 80 h 164"/>
                                <a:gd name="T22" fmla="*/ 96 w 257"/>
                                <a:gd name="T23" fmla="*/ 109 h 164"/>
                                <a:gd name="T24" fmla="*/ 160 w 257"/>
                                <a:gd name="T25" fmla="*/ 42 h 164"/>
                                <a:gd name="T26" fmla="*/ 248 w 257"/>
                                <a:gd name="T27" fmla="*/ 132 h 164"/>
                                <a:gd name="T28" fmla="*/ 248 w 257"/>
                                <a:gd name="T29" fmla="*/ 8 h 164"/>
                                <a:gd name="T30" fmla="*/ 8 w 257"/>
                                <a:gd name="T31" fmla="*/ 8 h 16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257" h="164">
                                  <a:moveTo>
                                    <a:pt x="0" y="164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257" y="0"/>
                                  </a:lnTo>
                                  <a:lnTo>
                                    <a:pt x="257" y="154"/>
                                  </a:lnTo>
                                  <a:lnTo>
                                    <a:pt x="160" y="56"/>
                                  </a:lnTo>
                                  <a:lnTo>
                                    <a:pt x="96" y="121"/>
                                  </a:lnTo>
                                  <a:lnTo>
                                    <a:pt x="68" y="93"/>
                                  </a:lnTo>
                                  <a:lnTo>
                                    <a:pt x="0" y="164"/>
                                  </a:lnTo>
                                  <a:close/>
                                  <a:moveTo>
                                    <a:pt x="8" y="8"/>
                                  </a:moveTo>
                                  <a:lnTo>
                                    <a:pt x="8" y="142"/>
                                  </a:lnTo>
                                  <a:lnTo>
                                    <a:pt x="68" y="80"/>
                                  </a:lnTo>
                                  <a:lnTo>
                                    <a:pt x="96" y="109"/>
                                  </a:lnTo>
                                  <a:lnTo>
                                    <a:pt x="160" y="42"/>
                                  </a:lnTo>
                                  <a:lnTo>
                                    <a:pt x="248" y="132"/>
                                  </a:lnTo>
                                  <a:lnTo>
                                    <a:pt x="248" y="8"/>
                                  </a:lnTo>
                                  <a:lnTo>
                                    <a:pt x="8" y="8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247" name="Freeform 179"/>
                          <wps:cNvSpPr>
                            <a:spLocks noEditPoints="1"/>
                          </wps:cNvSpPr>
                          <wps:spPr bwMode="auto">
                            <a:xfrm>
                              <a:off x="7338" y="6618"/>
                              <a:ext cx="643" cy="325"/>
                            </a:xfrm>
                            <a:custGeom>
                              <a:avLst/>
                              <a:gdLst>
                                <a:gd name="T0" fmla="*/ 257 w 257"/>
                                <a:gd name="T1" fmla="*/ 130 h 130"/>
                                <a:gd name="T2" fmla="*/ 0 w 257"/>
                                <a:gd name="T3" fmla="*/ 130 h 130"/>
                                <a:gd name="T4" fmla="*/ 0 w 257"/>
                                <a:gd name="T5" fmla="*/ 109 h 130"/>
                                <a:gd name="T6" fmla="*/ 68 w 257"/>
                                <a:gd name="T7" fmla="*/ 38 h 130"/>
                                <a:gd name="T8" fmla="*/ 96 w 257"/>
                                <a:gd name="T9" fmla="*/ 67 h 130"/>
                                <a:gd name="T10" fmla="*/ 160 w 257"/>
                                <a:gd name="T11" fmla="*/ 0 h 130"/>
                                <a:gd name="T12" fmla="*/ 257 w 257"/>
                                <a:gd name="T13" fmla="*/ 100 h 130"/>
                                <a:gd name="T14" fmla="*/ 257 w 257"/>
                                <a:gd name="T15" fmla="*/ 130 h 130"/>
                                <a:gd name="T16" fmla="*/ 8 w 257"/>
                                <a:gd name="T17" fmla="*/ 122 h 130"/>
                                <a:gd name="T18" fmla="*/ 248 w 257"/>
                                <a:gd name="T19" fmla="*/ 122 h 130"/>
                                <a:gd name="T20" fmla="*/ 248 w 257"/>
                                <a:gd name="T21" fmla="*/ 102 h 130"/>
                                <a:gd name="T22" fmla="*/ 160 w 257"/>
                                <a:gd name="T23" fmla="*/ 14 h 130"/>
                                <a:gd name="T24" fmla="*/ 96 w 257"/>
                                <a:gd name="T25" fmla="*/ 79 h 130"/>
                                <a:gd name="T26" fmla="*/ 68 w 257"/>
                                <a:gd name="T27" fmla="*/ 51 h 130"/>
                                <a:gd name="T28" fmla="*/ 8 w 257"/>
                                <a:gd name="T29" fmla="*/ 112 h 130"/>
                                <a:gd name="T30" fmla="*/ 8 w 257"/>
                                <a:gd name="T31" fmla="*/ 122 h 13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257" h="130">
                                  <a:moveTo>
                                    <a:pt x="257" y="130"/>
                                  </a:moveTo>
                                  <a:lnTo>
                                    <a:pt x="0" y="130"/>
                                  </a:lnTo>
                                  <a:lnTo>
                                    <a:pt x="0" y="109"/>
                                  </a:lnTo>
                                  <a:lnTo>
                                    <a:pt x="68" y="38"/>
                                  </a:lnTo>
                                  <a:lnTo>
                                    <a:pt x="96" y="67"/>
                                  </a:lnTo>
                                  <a:lnTo>
                                    <a:pt x="160" y="0"/>
                                  </a:lnTo>
                                  <a:lnTo>
                                    <a:pt x="257" y="100"/>
                                  </a:lnTo>
                                  <a:lnTo>
                                    <a:pt x="257" y="130"/>
                                  </a:lnTo>
                                  <a:close/>
                                  <a:moveTo>
                                    <a:pt x="8" y="122"/>
                                  </a:moveTo>
                                  <a:lnTo>
                                    <a:pt x="248" y="122"/>
                                  </a:lnTo>
                                  <a:lnTo>
                                    <a:pt x="248" y="102"/>
                                  </a:lnTo>
                                  <a:lnTo>
                                    <a:pt x="160" y="14"/>
                                  </a:lnTo>
                                  <a:lnTo>
                                    <a:pt x="96" y="79"/>
                                  </a:lnTo>
                                  <a:lnTo>
                                    <a:pt x="68" y="51"/>
                                  </a:lnTo>
                                  <a:lnTo>
                                    <a:pt x="8" y="112"/>
                                  </a:lnTo>
                                  <a:lnTo>
                                    <a:pt x="8" y="122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  <wpg:grpSp>
                        <wpg:cNvPr id="248" name="组合 232"/>
                        <wpg:cNvGrpSpPr/>
                        <wpg:grpSpPr>
                          <a:xfrm>
                            <a:off x="22584" y="80572"/>
                            <a:ext cx="624" cy="647"/>
                            <a:chOff x="8650" y="6393"/>
                            <a:chExt cx="624" cy="647"/>
                          </a:xfrm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wpg:grpSpPr>
                        <wps:wsp>
                          <wps:cNvPr id="249" name="Freeform 180"/>
                          <wps:cNvSpPr/>
                          <wps:spPr bwMode="auto">
                            <a:xfrm>
                              <a:off x="9210" y="6393"/>
                              <a:ext cx="65" cy="65"/>
                            </a:xfrm>
                            <a:custGeom>
                              <a:avLst/>
                              <a:gdLst>
                                <a:gd name="T0" fmla="*/ 0 w 19"/>
                                <a:gd name="T1" fmla="*/ 9 h 19"/>
                                <a:gd name="T2" fmla="*/ 10 w 19"/>
                                <a:gd name="T3" fmla="*/ 19 h 19"/>
                                <a:gd name="T4" fmla="*/ 14 w 19"/>
                                <a:gd name="T5" fmla="*/ 5 h 19"/>
                                <a:gd name="T6" fmla="*/ 0 w 19"/>
                                <a:gd name="T7" fmla="*/ 9 h 1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9" h="19">
                                  <a:moveTo>
                                    <a:pt x="0" y="9"/>
                                  </a:moveTo>
                                  <a:cubicBezTo>
                                    <a:pt x="10" y="19"/>
                                    <a:pt x="10" y="19"/>
                                    <a:pt x="10" y="19"/>
                                  </a:cubicBezTo>
                                  <a:cubicBezTo>
                                    <a:pt x="17" y="12"/>
                                    <a:pt x="19" y="10"/>
                                    <a:pt x="14" y="5"/>
                                  </a:cubicBezTo>
                                  <a:cubicBezTo>
                                    <a:pt x="9" y="0"/>
                                    <a:pt x="7" y="2"/>
                                    <a:pt x="0" y="9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250" name="Freeform 181"/>
                          <wps:cNvSpPr>
                            <a:spLocks noEditPoints="1"/>
                          </wps:cNvSpPr>
                          <wps:spPr bwMode="auto">
                            <a:xfrm>
                              <a:off x="8848" y="6412"/>
                              <a:ext cx="398" cy="400"/>
                            </a:xfrm>
                            <a:custGeom>
                              <a:avLst/>
                              <a:gdLst>
                                <a:gd name="T0" fmla="*/ 0 w 159"/>
                                <a:gd name="T1" fmla="*/ 160 h 160"/>
                                <a:gd name="T2" fmla="*/ 15 w 159"/>
                                <a:gd name="T3" fmla="*/ 126 h 160"/>
                                <a:gd name="T4" fmla="*/ 140 w 159"/>
                                <a:gd name="T5" fmla="*/ 0 h 160"/>
                                <a:gd name="T6" fmla="*/ 159 w 159"/>
                                <a:gd name="T7" fmla="*/ 21 h 160"/>
                                <a:gd name="T8" fmla="*/ 33 w 159"/>
                                <a:gd name="T9" fmla="*/ 148 h 160"/>
                                <a:gd name="T10" fmla="*/ 0 w 159"/>
                                <a:gd name="T11" fmla="*/ 160 h 160"/>
                                <a:gd name="T12" fmla="*/ 22 w 159"/>
                                <a:gd name="T13" fmla="*/ 133 h 160"/>
                                <a:gd name="T14" fmla="*/ 16 w 159"/>
                                <a:gd name="T15" fmla="*/ 145 h 160"/>
                                <a:gd name="T16" fmla="*/ 29 w 159"/>
                                <a:gd name="T17" fmla="*/ 140 h 160"/>
                                <a:gd name="T18" fmla="*/ 147 w 159"/>
                                <a:gd name="T19" fmla="*/ 21 h 160"/>
                                <a:gd name="T20" fmla="*/ 140 w 159"/>
                                <a:gd name="T21" fmla="*/ 13 h 160"/>
                                <a:gd name="T22" fmla="*/ 22 w 159"/>
                                <a:gd name="T23" fmla="*/ 133 h 1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159" h="160">
                                  <a:moveTo>
                                    <a:pt x="0" y="160"/>
                                  </a:moveTo>
                                  <a:lnTo>
                                    <a:pt x="15" y="126"/>
                                  </a:lnTo>
                                  <a:lnTo>
                                    <a:pt x="140" y="0"/>
                                  </a:lnTo>
                                  <a:lnTo>
                                    <a:pt x="159" y="21"/>
                                  </a:lnTo>
                                  <a:lnTo>
                                    <a:pt x="33" y="148"/>
                                  </a:lnTo>
                                  <a:lnTo>
                                    <a:pt x="0" y="160"/>
                                  </a:lnTo>
                                  <a:close/>
                                  <a:moveTo>
                                    <a:pt x="22" y="133"/>
                                  </a:moveTo>
                                  <a:lnTo>
                                    <a:pt x="16" y="145"/>
                                  </a:lnTo>
                                  <a:lnTo>
                                    <a:pt x="29" y="140"/>
                                  </a:lnTo>
                                  <a:lnTo>
                                    <a:pt x="147" y="21"/>
                                  </a:lnTo>
                                  <a:lnTo>
                                    <a:pt x="140" y="13"/>
                                  </a:lnTo>
                                  <a:lnTo>
                                    <a:pt x="22" y="133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251" name="Freeform 182"/>
                          <wps:cNvSpPr/>
                          <wps:spPr bwMode="auto">
                            <a:xfrm>
                              <a:off x="8873" y="6738"/>
                              <a:ext cx="58" cy="58"/>
                            </a:xfrm>
                            <a:custGeom>
                              <a:avLst/>
                              <a:gdLst>
                                <a:gd name="T0" fmla="*/ 23 w 23"/>
                                <a:gd name="T1" fmla="*/ 14 h 23"/>
                                <a:gd name="T2" fmla="*/ 0 w 23"/>
                                <a:gd name="T3" fmla="*/ 23 h 23"/>
                                <a:gd name="T4" fmla="*/ 0 w 23"/>
                                <a:gd name="T5" fmla="*/ 23 h 23"/>
                                <a:gd name="T6" fmla="*/ 10 w 23"/>
                                <a:gd name="T7" fmla="*/ 0 h 23"/>
                                <a:gd name="T8" fmla="*/ 23 w 23"/>
                                <a:gd name="T9" fmla="*/ 14 h 2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3" h="23">
                                  <a:moveTo>
                                    <a:pt x="23" y="14"/>
                                  </a:moveTo>
                                  <a:lnTo>
                                    <a:pt x="0" y="23"/>
                                  </a:lnTo>
                                  <a:lnTo>
                                    <a:pt x="0" y="23"/>
                                  </a:lnTo>
                                  <a:lnTo>
                                    <a:pt x="10" y="0"/>
                                  </a:lnTo>
                                  <a:lnTo>
                                    <a:pt x="23" y="14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252" name="Freeform 183"/>
                          <wps:cNvSpPr/>
                          <wps:spPr bwMode="auto">
                            <a:xfrm>
                              <a:off x="8650" y="6562"/>
                              <a:ext cx="478" cy="478"/>
                            </a:xfrm>
                            <a:custGeom>
                              <a:avLst/>
                              <a:gdLst>
                                <a:gd name="T0" fmla="*/ 191 w 191"/>
                                <a:gd name="T1" fmla="*/ 191 h 191"/>
                                <a:gd name="T2" fmla="*/ 0 w 191"/>
                                <a:gd name="T3" fmla="*/ 191 h 191"/>
                                <a:gd name="T4" fmla="*/ 0 w 191"/>
                                <a:gd name="T5" fmla="*/ 0 h 191"/>
                                <a:gd name="T6" fmla="*/ 157 w 191"/>
                                <a:gd name="T7" fmla="*/ 0 h 191"/>
                                <a:gd name="T8" fmla="*/ 157 w 191"/>
                                <a:gd name="T9" fmla="*/ 9 h 191"/>
                                <a:gd name="T10" fmla="*/ 10 w 191"/>
                                <a:gd name="T11" fmla="*/ 9 h 191"/>
                                <a:gd name="T12" fmla="*/ 10 w 191"/>
                                <a:gd name="T13" fmla="*/ 181 h 191"/>
                                <a:gd name="T14" fmla="*/ 183 w 191"/>
                                <a:gd name="T15" fmla="*/ 181 h 191"/>
                                <a:gd name="T16" fmla="*/ 183 w 191"/>
                                <a:gd name="T17" fmla="*/ 34 h 191"/>
                                <a:gd name="T18" fmla="*/ 191 w 191"/>
                                <a:gd name="T19" fmla="*/ 34 h 191"/>
                                <a:gd name="T20" fmla="*/ 191 w 191"/>
                                <a:gd name="T21" fmla="*/ 191 h 19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191" h="191">
                                  <a:moveTo>
                                    <a:pt x="191" y="191"/>
                                  </a:moveTo>
                                  <a:lnTo>
                                    <a:pt x="0" y="191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57" y="0"/>
                                  </a:lnTo>
                                  <a:lnTo>
                                    <a:pt x="157" y="9"/>
                                  </a:lnTo>
                                  <a:lnTo>
                                    <a:pt x="10" y="9"/>
                                  </a:lnTo>
                                  <a:lnTo>
                                    <a:pt x="10" y="181"/>
                                  </a:lnTo>
                                  <a:lnTo>
                                    <a:pt x="183" y="181"/>
                                  </a:lnTo>
                                  <a:lnTo>
                                    <a:pt x="183" y="34"/>
                                  </a:lnTo>
                                  <a:lnTo>
                                    <a:pt x="191" y="34"/>
                                  </a:lnTo>
                                  <a:lnTo>
                                    <a:pt x="191" y="191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  <wpg:grpSp>
                        <wpg:cNvPr id="253" name="组合 227"/>
                        <wpg:cNvGrpSpPr/>
                        <wpg:grpSpPr>
                          <a:xfrm>
                            <a:off x="18293" y="80430"/>
                            <a:ext cx="762" cy="869"/>
                            <a:chOff x="11290" y="8993"/>
                            <a:chExt cx="563" cy="642"/>
                          </a:xfrm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wpg:grpSpPr>
                        <wps:wsp>
                          <wps:cNvPr id="254" name="Freeform 222"/>
                          <wps:cNvSpPr>
                            <a:spLocks noEditPoints="1"/>
                          </wps:cNvSpPr>
                          <wps:spPr bwMode="auto">
                            <a:xfrm>
                              <a:off x="11290" y="9185"/>
                              <a:ext cx="183" cy="450"/>
                            </a:xfrm>
                            <a:custGeom>
                              <a:avLst/>
                              <a:gdLst>
                                <a:gd name="T0" fmla="*/ 38 w 53"/>
                                <a:gd name="T1" fmla="*/ 132 h 132"/>
                                <a:gd name="T2" fmla="*/ 15 w 53"/>
                                <a:gd name="T3" fmla="*/ 132 h 132"/>
                                <a:gd name="T4" fmla="*/ 0 w 53"/>
                                <a:gd name="T5" fmla="*/ 116 h 132"/>
                                <a:gd name="T6" fmla="*/ 0 w 53"/>
                                <a:gd name="T7" fmla="*/ 16 h 132"/>
                                <a:gd name="T8" fmla="*/ 15 w 53"/>
                                <a:gd name="T9" fmla="*/ 0 h 132"/>
                                <a:gd name="T10" fmla="*/ 38 w 53"/>
                                <a:gd name="T11" fmla="*/ 0 h 132"/>
                                <a:gd name="T12" fmla="*/ 53 w 53"/>
                                <a:gd name="T13" fmla="*/ 16 h 132"/>
                                <a:gd name="T14" fmla="*/ 53 w 53"/>
                                <a:gd name="T15" fmla="*/ 116 h 132"/>
                                <a:gd name="T16" fmla="*/ 38 w 53"/>
                                <a:gd name="T17" fmla="*/ 132 h 132"/>
                                <a:gd name="T18" fmla="*/ 15 w 53"/>
                                <a:gd name="T19" fmla="*/ 8 h 132"/>
                                <a:gd name="T20" fmla="*/ 8 w 53"/>
                                <a:gd name="T21" fmla="*/ 16 h 132"/>
                                <a:gd name="T22" fmla="*/ 8 w 53"/>
                                <a:gd name="T23" fmla="*/ 116 h 132"/>
                                <a:gd name="T24" fmla="*/ 15 w 53"/>
                                <a:gd name="T25" fmla="*/ 124 h 132"/>
                                <a:gd name="T26" fmla="*/ 38 w 53"/>
                                <a:gd name="T27" fmla="*/ 124 h 132"/>
                                <a:gd name="T28" fmla="*/ 45 w 53"/>
                                <a:gd name="T29" fmla="*/ 116 h 132"/>
                                <a:gd name="T30" fmla="*/ 45 w 53"/>
                                <a:gd name="T31" fmla="*/ 16 h 132"/>
                                <a:gd name="T32" fmla="*/ 38 w 53"/>
                                <a:gd name="T33" fmla="*/ 8 h 132"/>
                                <a:gd name="T34" fmla="*/ 15 w 53"/>
                                <a:gd name="T35" fmla="*/ 8 h 13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53" h="132">
                                  <a:moveTo>
                                    <a:pt x="38" y="132"/>
                                  </a:moveTo>
                                  <a:cubicBezTo>
                                    <a:pt x="15" y="132"/>
                                    <a:pt x="15" y="132"/>
                                    <a:pt x="15" y="132"/>
                                  </a:cubicBezTo>
                                  <a:cubicBezTo>
                                    <a:pt x="7" y="132"/>
                                    <a:pt x="0" y="125"/>
                                    <a:pt x="0" y="116"/>
                                  </a:cubicBezTo>
                                  <a:cubicBezTo>
                                    <a:pt x="0" y="16"/>
                                    <a:pt x="0" y="16"/>
                                    <a:pt x="0" y="16"/>
                                  </a:cubicBezTo>
                                  <a:cubicBezTo>
                                    <a:pt x="0" y="7"/>
                                    <a:pt x="7" y="0"/>
                                    <a:pt x="15" y="0"/>
                                  </a:cubicBezTo>
                                  <a:cubicBezTo>
                                    <a:pt x="38" y="0"/>
                                    <a:pt x="38" y="0"/>
                                    <a:pt x="38" y="0"/>
                                  </a:cubicBezTo>
                                  <a:cubicBezTo>
                                    <a:pt x="46" y="0"/>
                                    <a:pt x="53" y="7"/>
                                    <a:pt x="53" y="16"/>
                                  </a:cubicBezTo>
                                  <a:cubicBezTo>
                                    <a:pt x="53" y="116"/>
                                    <a:pt x="53" y="116"/>
                                    <a:pt x="53" y="116"/>
                                  </a:cubicBezTo>
                                  <a:cubicBezTo>
                                    <a:pt x="53" y="125"/>
                                    <a:pt x="46" y="132"/>
                                    <a:pt x="38" y="132"/>
                                  </a:cubicBezTo>
                                  <a:close/>
                                  <a:moveTo>
                                    <a:pt x="15" y="8"/>
                                  </a:moveTo>
                                  <a:cubicBezTo>
                                    <a:pt x="11" y="8"/>
                                    <a:pt x="8" y="12"/>
                                    <a:pt x="8" y="16"/>
                                  </a:cubicBezTo>
                                  <a:cubicBezTo>
                                    <a:pt x="8" y="116"/>
                                    <a:pt x="8" y="116"/>
                                    <a:pt x="8" y="116"/>
                                  </a:cubicBezTo>
                                  <a:cubicBezTo>
                                    <a:pt x="8" y="120"/>
                                    <a:pt x="11" y="124"/>
                                    <a:pt x="15" y="124"/>
                                  </a:cubicBezTo>
                                  <a:cubicBezTo>
                                    <a:pt x="38" y="124"/>
                                    <a:pt x="38" y="124"/>
                                    <a:pt x="38" y="124"/>
                                  </a:cubicBezTo>
                                  <a:cubicBezTo>
                                    <a:pt x="42" y="124"/>
                                    <a:pt x="45" y="120"/>
                                    <a:pt x="45" y="116"/>
                                  </a:cubicBezTo>
                                  <a:cubicBezTo>
                                    <a:pt x="45" y="16"/>
                                    <a:pt x="45" y="16"/>
                                    <a:pt x="45" y="16"/>
                                  </a:cubicBezTo>
                                  <a:cubicBezTo>
                                    <a:pt x="45" y="12"/>
                                    <a:pt x="42" y="8"/>
                                    <a:pt x="38" y="8"/>
                                  </a:cubicBezTo>
                                  <a:lnTo>
                                    <a:pt x="15" y="8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255" name="Freeform 223"/>
                          <wps:cNvSpPr>
                            <a:spLocks noEditPoints="1"/>
                          </wps:cNvSpPr>
                          <wps:spPr bwMode="auto">
                            <a:xfrm>
                              <a:off x="11461" y="8993"/>
                              <a:ext cx="180" cy="643"/>
                            </a:xfrm>
                            <a:custGeom>
                              <a:avLst/>
                              <a:gdLst>
                                <a:gd name="T0" fmla="*/ 38 w 53"/>
                                <a:gd name="T1" fmla="*/ 188 h 188"/>
                                <a:gd name="T2" fmla="*/ 15 w 53"/>
                                <a:gd name="T3" fmla="*/ 188 h 188"/>
                                <a:gd name="T4" fmla="*/ 0 w 53"/>
                                <a:gd name="T5" fmla="*/ 172 h 188"/>
                                <a:gd name="T6" fmla="*/ 0 w 53"/>
                                <a:gd name="T7" fmla="*/ 15 h 188"/>
                                <a:gd name="T8" fmla="*/ 15 w 53"/>
                                <a:gd name="T9" fmla="*/ 0 h 188"/>
                                <a:gd name="T10" fmla="*/ 38 w 53"/>
                                <a:gd name="T11" fmla="*/ 0 h 188"/>
                                <a:gd name="T12" fmla="*/ 53 w 53"/>
                                <a:gd name="T13" fmla="*/ 15 h 188"/>
                                <a:gd name="T14" fmla="*/ 53 w 53"/>
                                <a:gd name="T15" fmla="*/ 172 h 188"/>
                                <a:gd name="T16" fmla="*/ 38 w 53"/>
                                <a:gd name="T17" fmla="*/ 188 h 188"/>
                                <a:gd name="T18" fmla="*/ 15 w 53"/>
                                <a:gd name="T19" fmla="*/ 8 h 188"/>
                                <a:gd name="T20" fmla="*/ 8 w 53"/>
                                <a:gd name="T21" fmla="*/ 15 h 188"/>
                                <a:gd name="T22" fmla="*/ 8 w 53"/>
                                <a:gd name="T23" fmla="*/ 172 h 188"/>
                                <a:gd name="T24" fmla="*/ 15 w 53"/>
                                <a:gd name="T25" fmla="*/ 180 h 188"/>
                                <a:gd name="T26" fmla="*/ 38 w 53"/>
                                <a:gd name="T27" fmla="*/ 180 h 188"/>
                                <a:gd name="T28" fmla="*/ 45 w 53"/>
                                <a:gd name="T29" fmla="*/ 172 h 188"/>
                                <a:gd name="T30" fmla="*/ 45 w 53"/>
                                <a:gd name="T31" fmla="*/ 15 h 188"/>
                                <a:gd name="T32" fmla="*/ 38 w 53"/>
                                <a:gd name="T33" fmla="*/ 8 h 188"/>
                                <a:gd name="T34" fmla="*/ 15 w 53"/>
                                <a:gd name="T35" fmla="*/ 8 h 18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53" h="188">
                                  <a:moveTo>
                                    <a:pt x="38" y="188"/>
                                  </a:moveTo>
                                  <a:cubicBezTo>
                                    <a:pt x="15" y="188"/>
                                    <a:pt x="15" y="188"/>
                                    <a:pt x="15" y="188"/>
                                  </a:cubicBezTo>
                                  <a:cubicBezTo>
                                    <a:pt x="7" y="188"/>
                                    <a:pt x="0" y="181"/>
                                    <a:pt x="0" y="172"/>
                                  </a:cubicBezTo>
                                  <a:cubicBezTo>
                                    <a:pt x="0" y="15"/>
                                    <a:pt x="0" y="15"/>
                                    <a:pt x="0" y="15"/>
                                  </a:cubicBezTo>
                                  <a:cubicBezTo>
                                    <a:pt x="0" y="7"/>
                                    <a:pt x="7" y="0"/>
                                    <a:pt x="15" y="0"/>
                                  </a:cubicBezTo>
                                  <a:cubicBezTo>
                                    <a:pt x="38" y="0"/>
                                    <a:pt x="38" y="0"/>
                                    <a:pt x="38" y="0"/>
                                  </a:cubicBezTo>
                                  <a:cubicBezTo>
                                    <a:pt x="46" y="0"/>
                                    <a:pt x="53" y="7"/>
                                    <a:pt x="53" y="15"/>
                                  </a:cubicBezTo>
                                  <a:cubicBezTo>
                                    <a:pt x="53" y="172"/>
                                    <a:pt x="53" y="172"/>
                                    <a:pt x="53" y="172"/>
                                  </a:cubicBezTo>
                                  <a:cubicBezTo>
                                    <a:pt x="53" y="181"/>
                                    <a:pt x="46" y="188"/>
                                    <a:pt x="38" y="188"/>
                                  </a:cubicBezTo>
                                  <a:close/>
                                  <a:moveTo>
                                    <a:pt x="15" y="8"/>
                                  </a:moveTo>
                                  <a:cubicBezTo>
                                    <a:pt x="11" y="8"/>
                                    <a:pt x="8" y="12"/>
                                    <a:pt x="8" y="15"/>
                                  </a:cubicBezTo>
                                  <a:cubicBezTo>
                                    <a:pt x="8" y="172"/>
                                    <a:pt x="8" y="172"/>
                                    <a:pt x="8" y="172"/>
                                  </a:cubicBezTo>
                                  <a:cubicBezTo>
                                    <a:pt x="8" y="176"/>
                                    <a:pt x="11" y="180"/>
                                    <a:pt x="15" y="180"/>
                                  </a:cubicBezTo>
                                  <a:cubicBezTo>
                                    <a:pt x="38" y="180"/>
                                    <a:pt x="38" y="180"/>
                                    <a:pt x="38" y="180"/>
                                  </a:cubicBezTo>
                                  <a:cubicBezTo>
                                    <a:pt x="42" y="180"/>
                                    <a:pt x="45" y="176"/>
                                    <a:pt x="45" y="172"/>
                                  </a:cubicBezTo>
                                  <a:cubicBezTo>
                                    <a:pt x="45" y="15"/>
                                    <a:pt x="45" y="15"/>
                                    <a:pt x="45" y="15"/>
                                  </a:cubicBezTo>
                                  <a:cubicBezTo>
                                    <a:pt x="45" y="12"/>
                                    <a:pt x="42" y="8"/>
                                    <a:pt x="38" y="8"/>
                                  </a:cubicBezTo>
                                  <a:lnTo>
                                    <a:pt x="15" y="8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256" name="Freeform 224"/>
                          <wps:cNvSpPr>
                            <a:spLocks noEditPoints="1"/>
                          </wps:cNvSpPr>
                          <wps:spPr bwMode="auto">
                            <a:xfrm>
                              <a:off x="11673" y="9300"/>
                              <a:ext cx="180" cy="335"/>
                            </a:xfrm>
                            <a:custGeom>
                              <a:avLst/>
                              <a:gdLst>
                                <a:gd name="T0" fmla="*/ 38 w 53"/>
                                <a:gd name="T1" fmla="*/ 98 h 98"/>
                                <a:gd name="T2" fmla="*/ 15 w 53"/>
                                <a:gd name="T3" fmla="*/ 98 h 98"/>
                                <a:gd name="T4" fmla="*/ 0 w 53"/>
                                <a:gd name="T5" fmla="*/ 82 h 98"/>
                                <a:gd name="T6" fmla="*/ 0 w 53"/>
                                <a:gd name="T7" fmla="*/ 15 h 98"/>
                                <a:gd name="T8" fmla="*/ 15 w 53"/>
                                <a:gd name="T9" fmla="*/ 0 h 98"/>
                                <a:gd name="T10" fmla="*/ 38 w 53"/>
                                <a:gd name="T11" fmla="*/ 0 h 98"/>
                                <a:gd name="T12" fmla="*/ 53 w 53"/>
                                <a:gd name="T13" fmla="*/ 15 h 98"/>
                                <a:gd name="T14" fmla="*/ 53 w 53"/>
                                <a:gd name="T15" fmla="*/ 82 h 98"/>
                                <a:gd name="T16" fmla="*/ 38 w 53"/>
                                <a:gd name="T17" fmla="*/ 98 h 98"/>
                                <a:gd name="T18" fmla="*/ 15 w 53"/>
                                <a:gd name="T19" fmla="*/ 8 h 98"/>
                                <a:gd name="T20" fmla="*/ 8 w 53"/>
                                <a:gd name="T21" fmla="*/ 15 h 98"/>
                                <a:gd name="T22" fmla="*/ 8 w 53"/>
                                <a:gd name="T23" fmla="*/ 82 h 98"/>
                                <a:gd name="T24" fmla="*/ 15 w 53"/>
                                <a:gd name="T25" fmla="*/ 90 h 98"/>
                                <a:gd name="T26" fmla="*/ 38 w 53"/>
                                <a:gd name="T27" fmla="*/ 90 h 98"/>
                                <a:gd name="T28" fmla="*/ 45 w 53"/>
                                <a:gd name="T29" fmla="*/ 82 h 98"/>
                                <a:gd name="T30" fmla="*/ 45 w 53"/>
                                <a:gd name="T31" fmla="*/ 15 h 98"/>
                                <a:gd name="T32" fmla="*/ 38 w 53"/>
                                <a:gd name="T33" fmla="*/ 8 h 98"/>
                                <a:gd name="T34" fmla="*/ 15 w 53"/>
                                <a:gd name="T35" fmla="*/ 8 h 9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53" h="98">
                                  <a:moveTo>
                                    <a:pt x="38" y="98"/>
                                  </a:moveTo>
                                  <a:cubicBezTo>
                                    <a:pt x="15" y="98"/>
                                    <a:pt x="15" y="98"/>
                                    <a:pt x="15" y="98"/>
                                  </a:cubicBezTo>
                                  <a:cubicBezTo>
                                    <a:pt x="7" y="98"/>
                                    <a:pt x="0" y="91"/>
                                    <a:pt x="0" y="82"/>
                                  </a:cubicBezTo>
                                  <a:cubicBezTo>
                                    <a:pt x="0" y="15"/>
                                    <a:pt x="0" y="15"/>
                                    <a:pt x="0" y="15"/>
                                  </a:cubicBezTo>
                                  <a:cubicBezTo>
                                    <a:pt x="0" y="7"/>
                                    <a:pt x="7" y="0"/>
                                    <a:pt x="15" y="0"/>
                                  </a:cubicBezTo>
                                  <a:cubicBezTo>
                                    <a:pt x="38" y="0"/>
                                    <a:pt x="38" y="0"/>
                                    <a:pt x="38" y="0"/>
                                  </a:cubicBezTo>
                                  <a:cubicBezTo>
                                    <a:pt x="46" y="0"/>
                                    <a:pt x="53" y="7"/>
                                    <a:pt x="53" y="15"/>
                                  </a:cubicBezTo>
                                  <a:cubicBezTo>
                                    <a:pt x="53" y="82"/>
                                    <a:pt x="53" y="82"/>
                                    <a:pt x="53" y="82"/>
                                  </a:cubicBezTo>
                                  <a:cubicBezTo>
                                    <a:pt x="53" y="91"/>
                                    <a:pt x="46" y="98"/>
                                    <a:pt x="38" y="98"/>
                                  </a:cubicBezTo>
                                  <a:close/>
                                  <a:moveTo>
                                    <a:pt x="15" y="8"/>
                                  </a:moveTo>
                                  <a:cubicBezTo>
                                    <a:pt x="12" y="8"/>
                                    <a:pt x="8" y="11"/>
                                    <a:pt x="8" y="15"/>
                                  </a:cubicBezTo>
                                  <a:cubicBezTo>
                                    <a:pt x="8" y="82"/>
                                    <a:pt x="8" y="82"/>
                                    <a:pt x="8" y="82"/>
                                  </a:cubicBezTo>
                                  <a:cubicBezTo>
                                    <a:pt x="8" y="86"/>
                                    <a:pt x="12" y="90"/>
                                    <a:pt x="15" y="90"/>
                                  </a:cubicBezTo>
                                  <a:cubicBezTo>
                                    <a:pt x="38" y="90"/>
                                    <a:pt x="38" y="90"/>
                                    <a:pt x="38" y="90"/>
                                  </a:cubicBezTo>
                                  <a:cubicBezTo>
                                    <a:pt x="42" y="90"/>
                                    <a:pt x="45" y="86"/>
                                    <a:pt x="45" y="82"/>
                                  </a:cubicBezTo>
                                  <a:cubicBezTo>
                                    <a:pt x="45" y="15"/>
                                    <a:pt x="45" y="15"/>
                                    <a:pt x="45" y="15"/>
                                  </a:cubicBezTo>
                                  <a:cubicBezTo>
                                    <a:pt x="45" y="11"/>
                                    <a:pt x="42" y="8"/>
                                    <a:pt x="38" y="8"/>
                                  </a:cubicBezTo>
                                  <a:lnTo>
                                    <a:pt x="15" y="8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  <pic:pic xmlns:pic="http://schemas.openxmlformats.org/drawingml/2006/picture">
                        <pic:nvPicPr>
                          <pic:cNvPr id="257" name="图片 22" descr="图标们png-08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12979" y="76541"/>
                            <a:ext cx="969" cy="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" name="Freeform 47"/>
                        <wps:cNvSpPr>
                          <a:spLocks noEditPoints="1"/>
                        </wps:cNvSpPr>
                        <wps:spPr bwMode="auto">
                          <a:xfrm>
                            <a:off x="13150" y="78154"/>
                            <a:ext cx="962" cy="424"/>
                          </a:xfrm>
                          <a:custGeom>
                            <a:avLst/>
                            <a:gdLst>
                              <a:gd name="T0" fmla="*/ 25 w 96"/>
                              <a:gd name="T1" fmla="*/ 38 h 42"/>
                              <a:gd name="T2" fmla="*/ 31 w 96"/>
                              <a:gd name="T3" fmla="*/ 35 h 42"/>
                              <a:gd name="T4" fmla="*/ 36 w 96"/>
                              <a:gd name="T5" fmla="*/ 35 h 42"/>
                              <a:gd name="T6" fmla="*/ 29 w 96"/>
                              <a:gd name="T7" fmla="*/ 40 h 42"/>
                              <a:gd name="T8" fmla="*/ 21 w 96"/>
                              <a:gd name="T9" fmla="*/ 42 h 42"/>
                              <a:gd name="T10" fmla="*/ 6 w 96"/>
                              <a:gd name="T11" fmla="*/ 36 h 42"/>
                              <a:gd name="T12" fmla="*/ 0 w 96"/>
                              <a:gd name="T13" fmla="*/ 21 h 42"/>
                              <a:gd name="T14" fmla="*/ 6 w 96"/>
                              <a:gd name="T15" fmla="*/ 6 h 42"/>
                              <a:gd name="T16" fmla="*/ 21 w 96"/>
                              <a:gd name="T17" fmla="*/ 0 h 42"/>
                              <a:gd name="T18" fmla="*/ 29 w 96"/>
                              <a:gd name="T19" fmla="*/ 2 h 42"/>
                              <a:gd name="T20" fmla="*/ 35 w 96"/>
                              <a:gd name="T21" fmla="*/ 6 h 42"/>
                              <a:gd name="T22" fmla="*/ 42 w 96"/>
                              <a:gd name="T23" fmla="*/ 12 h 42"/>
                              <a:gd name="T24" fmla="*/ 45 w 96"/>
                              <a:gd name="T25" fmla="*/ 6 h 42"/>
                              <a:gd name="T26" fmla="*/ 34 w 96"/>
                              <a:gd name="T27" fmla="*/ 18 h 42"/>
                              <a:gd name="T28" fmla="*/ 40 w 96"/>
                              <a:gd name="T29" fmla="*/ 15 h 42"/>
                              <a:gd name="T30" fmla="*/ 33 w 96"/>
                              <a:gd name="T31" fmla="*/ 8 h 42"/>
                              <a:gd name="T32" fmla="*/ 28 w 96"/>
                              <a:gd name="T33" fmla="*/ 5 h 42"/>
                              <a:gd name="T34" fmla="*/ 21 w 96"/>
                              <a:gd name="T35" fmla="*/ 3 h 42"/>
                              <a:gd name="T36" fmla="*/ 9 w 96"/>
                              <a:gd name="T37" fmla="*/ 9 h 42"/>
                              <a:gd name="T38" fmla="*/ 3 w 96"/>
                              <a:gd name="T39" fmla="*/ 21 h 42"/>
                              <a:gd name="T40" fmla="*/ 9 w 96"/>
                              <a:gd name="T41" fmla="*/ 33 h 42"/>
                              <a:gd name="T42" fmla="*/ 21 w 96"/>
                              <a:gd name="T43" fmla="*/ 39 h 42"/>
                              <a:gd name="T44" fmla="*/ 36 w 96"/>
                              <a:gd name="T45" fmla="*/ 35 h 42"/>
                              <a:gd name="T46" fmla="*/ 61 w 96"/>
                              <a:gd name="T47" fmla="*/ 5 h 42"/>
                              <a:gd name="T48" fmla="*/ 75 w 96"/>
                              <a:gd name="T49" fmla="*/ 0 h 42"/>
                              <a:gd name="T50" fmla="*/ 90 w 96"/>
                              <a:gd name="T51" fmla="*/ 6 h 42"/>
                              <a:gd name="T52" fmla="*/ 96 w 96"/>
                              <a:gd name="T53" fmla="*/ 21 h 42"/>
                              <a:gd name="T54" fmla="*/ 90 w 96"/>
                              <a:gd name="T55" fmla="*/ 36 h 42"/>
                              <a:gd name="T56" fmla="*/ 75 w 96"/>
                              <a:gd name="T57" fmla="*/ 42 h 42"/>
                              <a:gd name="T58" fmla="*/ 67 w 96"/>
                              <a:gd name="T59" fmla="*/ 40 h 42"/>
                              <a:gd name="T60" fmla="*/ 61 w 96"/>
                              <a:gd name="T61" fmla="*/ 36 h 42"/>
                              <a:gd name="T62" fmla="*/ 50 w 96"/>
                              <a:gd name="T63" fmla="*/ 25 h 42"/>
                              <a:gd name="T64" fmla="*/ 63 w 96"/>
                              <a:gd name="T65" fmla="*/ 34 h 42"/>
                              <a:gd name="T66" fmla="*/ 69 w 96"/>
                              <a:gd name="T67" fmla="*/ 37 h 42"/>
                              <a:gd name="T68" fmla="*/ 75 w 96"/>
                              <a:gd name="T69" fmla="*/ 39 h 42"/>
                              <a:gd name="T70" fmla="*/ 88 w 96"/>
                              <a:gd name="T71" fmla="*/ 33 h 42"/>
                              <a:gd name="T72" fmla="*/ 93 w 96"/>
                              <a:gd name="T73" fmla="*/ 21 h 42"/>
                              <a:gd name="T74" fmla="*/ 88 w 96"/>
                              <a:gd name="T75" fmla="*/ 9 h 42"/>
                              <a:gd name="T76" fmla="*/ 75 w 96"/>
                              <a:gd name="T77" fmla="*/ 3 h 42"/>
                              <a:gd name="T78" fmla="*/ 69 w 96"/>
                              <a:gd name="T79" fmla="*/ 4 h 42"/>
                              <a:gd name="T80" fmla="*/ 64 w 96"/>
                              <a:gd name="T81" fmla="*/ 8 h 42"/>
                              <a:gd name="T82" fmla="*/ 65 w 96"/>
                              <a:gd name="T83" fmla="*/ 3 h 42"/>
                              <a:gd name="T84" fmla="*/ 71 w 96"/>
                              <a:gd name="T85" fmla="*/ 0 h 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</a:cxnLst>
                            <a:rect l="0" t="0" r="r" b="b"/>
                            <a:pathLst>
                              <a:path w="96" h="42">
                                <a:moveTo>
                                  <a:pt x="21" y="39"/>
                                </a:moveTo>
                                <a:cubicBezTo>
                                  <a:pt x="22" y="39"/>
                                  <a:pt x="23" y="38"/>
                                  <a:pt x="25" y="38"/>
                                </a:cubicBezTo>
                                <a:cubicBezTo>
                                  <a:pt x="26" y="38"/>
                                  <a:pt x="27" y="38"/>
                                  <a:pt x="28" y="37"/>
                                </a:cubicBezTo>
                                <a:cubicBezTo>
                                  <a:pt x="29" y="37"/>
                                  <a:pt x="30" y="36"/>
                                  <a:pt x="31" y="35"/>
                                </a:cubicBezTo>
                                <a:cubicBezTo>
                                  <a:pt x="32" y="35"/>
                                  <a:pt x="33" y="34"/>
                                  <a:pt x="34" y="33"/>
                                </a:cubicBezTo>
                                <a:cubicBezTo>
                                  <a:pt x="36" y="35"/>
                                  <a:pt x="36" y="35"/>
                                  <a:pt x="36" y="35"/>
                                </a:cubicBezTo>
                                <a:cubicBezTo>
                                  <a:pt x="35" y="36"/>
                                  <a:pt x="34" y="37"/>
                                  <a:pt x="33" y="38"/>
                                </a:cubicBezTo>
                                <a:cubicBezTo>
                                  <a:pt x="32" y="39"/>
                                  <a:pt x="31" y="39"/>
                                  <a:pt x="29" y="40"/>
                                </a:cubicBezTo>
                                <a:cubicBezTo>
                                  <a:pt x="28" y="41"/>
                                  <a:pt x="27" y="41"/>
                                  <a:pt x="25" y="41"/>
                                </a:cubicBezTo>
                                <a:cubicBezTo>
                                  <a:pt x="24" y="42"/>
                                  <a:pt x="22" y="42"/>
                                  <a:pt x="21" y="42"/>
                                </a:cubicBezTo>
                                <a:cubicBezTo>
                                  <a:pt x="18" y="42"/>
                                  <a:pt x="15" y="41"/>
                                  <a:pt x="13" y="40"/>
                                </a:cubicBezTo>
                                <a:cubicBezTo>
                                  <a:pt x="10" y="39"/>
                                  <a:pt x="8" y="37"/>
                                  <a:pt x="6" y="36"/>
                                </a:cubicBezTo>
                                <a:cubicBezTo>
                                  <a:pt x="4" y="34"/>
                                  <a:pt x="3" y="31"/>
                                  <a:pt x="2" y="29"/>
                                </a:cubicBezTo>
                                <a:cubicBezTo>
                                  <a:pt x="1" y="26"/>
                                  <a:pt x="0" y="24"/>
                                  <a:pt x="0" y="21"/>
                                </a:cubicBezTo>
                                <a:cubicBezTo>
                                  <a:pt x="0" y="18"/>
                                  <a:pt x="1" y="15"/>
                                  <a:pt x="2" y="13"/>
                                </a:cubicBezTo>
                                <a:cubicBezTo>
                                  <a:pt x="3" y="10"/>
                                  <a:pt x="4" y="8"/>
                                  <a:pt x="6" y="6"/>
                                </a:cubicBezTo>
                                <a:cubicBezTo>
                                  <a:pt x="8" y="4"/>
                                  <a:pt x="10" y="3"/>
                                  <a:pt x="13" y="2"/>
                                </a:cubicBezTo>
                                <a:cubicBezTo>
                                  <a:pt x="15" y="1"/>
                                  <a:pt x="18" y="0"/>
                                  <a:pt x="21" y="0"/>
                                </a:cubicBezTo>
                                <a:cubicBezTo>
                                  <a:pt x="22" y="0"/>
                                  <a:pt x="24" y="0"/>
                                  <a:pt x="25" y="1"/>
                                </a:cubicBezTo>
                                <a:cubicBezTo>
                                  <a:pt x="26" y="1"/>
                                  <a:pt x="28" y="1"/>
                                  <a:pt x="29" y="2"/>
                                </a:cubicBezTo>
                                <a:cubicBezTo>
                                  <a:pt x="30" y="2"/>
                                  <a:pt x="31" y="3"/>
                                  <a:pt x="32" y="4"/>
                                </a:cubicBezTo>
                                <a:cubicBezTo>
                                  <a:pt x="34" y="4"/>
                                  <a:pt x="35" y="5"/>
                                  <a:pt x="35" y="6"/>
                                </a:cubicBezTo>
                                <a:cubicBezTo>
                                  <a:pt x="36" y="6"/>
                                  <a:pt x="36" y="6"/>
                                  <a:pt x="36" y="6"/>
                                </a:cubicBezTo>
                                <a:cubicBezTo>
                                  <a:pt x="42" y="12"/>
                                  <a:pt x="42" y="12"/>
                                  <a:pt x="42" y="12"/>
                                </a:cubicBezTo>
                                <a:cubicBezTo>
                                  <a:pt x="42" y="6"/>
                                  <a:pt x="42" y="6"/>
                                  <a:pt x="42" y="6"/>
                                </a:cubicBezTo>
                                <a:cubicBezTo>
                                  <a:pt x="45" y="6"/>
                                  <a:pt x="45" y="6"/>
                                  <a:pt x="45" y="6"/>
                                </a:cubicBezTo>
                                <a:cubicBezTo>
                                  <a:pt x="45" y="18"/>
                                  <a:pt x="45" y="18"/>
                                  <a:pt x="45" y="18"/>
                                </a:cubicBezTo>
                                <a:cubicBezTo>
                                  <a:pt x="34" y="18"/>
                                  <a:pt x="34" y="18"/>
                                  <a:pt x="34" y="18"/>
                                </a:cubicBezTo>
                                <a:cubicBezTo>
                                  <a:pt x="34" y="15"/>
                                  <a:pt x="34" y="15"/>
                                  <a:pt x="34" y="15"/>
                                </a:cubicBezTo>
                                <a:cubicBezTo>
                                  <a:pt x="40" y="15"/>
                                  <a:pt x="40" y="15"/>
                                  <a:pt x="40" y="15"/>
                                </a:cubicBezTo>
                                <a:cubicBezTo>
                                  <a:pt x="33" y="8"/>
                                  <a:pt x="33" y="8"/>
                                  <a:pt x="33" y="8"/>
                                </a:cubicBezTo>
                                <a:cubicBezTo>
                                  <a:pt x="33" y="8"/>
                                  <a:pt x="33" y="8"/>
                                  <a:pt x="33" y="8"/>
                                </a:cubicBezTo>
                                <a:cubicBezTo>
                                  <a:pt x="32" y="7"/>
                                  <a:pt x="31" y="7"/>
                                  <a:pt x="31" y="6"/>
                                </a:cubicBezTo>
                                <a:cubicBezTo>
                                  <a:pt x="30" y="6"/>
                                  <a:pt x="29" y="5"/>
                                  <a:pt x="28" y="5"/>
                                </a:cubicBezTo>
                                <a:cubicBezTo>
                                  <a:pt x="27" y="4"/>
                                  <a:pt x="25" y="4"/>
                                  <a:pt x="24" y="4"/>
                                </a:cubicBezTo>
                                <a:cubicBezTo>
                                  <a:pt x="23" y="3"/>
                                  <a:pt x="22" y="3"/>
                                  <a:pt x="21" y="3"/>
                                </a:cubicBezTo>
                                <a:cubicBezTo>
                                  <a:pt x="19" y="3"/>
                                  <a:pt x="16" y="4"/>
                                  <a:pt x="14" y="5"/>
                                </a:cubicBezTo>
                                <a:cubicBezTo>
                                  <a:pt x="12" y="6"/>
                                  <a:pt x="10" y="7"/>
                                  <a:pt x="9" y="9"/>
                                </a:cubicBezTo>
                                <a:cubicBezTo>
                                  <a:pt x="7" y="10"/>
                                  <a:pt x="6" y="12"/>
                                  <a:pt x="5" y="14"/>
                                </a:cubicBezTo>
                                <a:cubicBezTo>
                                  <a:pt x="4" y="16"/>
                                  <a:pt x="3" y="19"/>
                                  <a:pt x="3" y="21"/>
                                </a:cubicBezTo>
                                <a:cubicBezTo>
                                  <a:pt x="3" y="23"/>
                                  <a:pt x="4" y="26"/>
                                  <a:pt x="5" y="28"/>
                                </a:cubicBezTo>
                                <a:cubicBezTo>
                                  <a:pt x="6" y="30"/>
                                  <a:pt x="7" y="32"/>
                                  <a:pt x="9" y="33"/>
                                </a:cubicBezTo>
                                <a:cubicBezTo>
                                  <a:pt x="10" y="35"/>
                                  <a:pt x="12" y="36"/>
                                  <a:pt x="14" y="37"/>
                                </a:cubicBezTo>
                                <a:cubicBezTo>
                                  <a:pt x="16" y="38"/>
                                  <a:pt x="19" y="39"/>
                                  <a:pt x="21" y="39"/>
                                </a:cubicBezTo>
                                <a:close/>
                                <a:moveTo>
                                  <a:pt x="64" y="8"/>
                                </a:moveTo>
                                <a:cubicBezTo>
                                  <a:pt x="36" y="35"/>
                                  <a:pt x="36" y="35"/>
                                  <a:pt x="36" y="35"/>
                                </a:cubicBezTo>
                                <a:cubicBezTo>
                                  <a:pt x="34" y="33"/>
                                  <a:pt x="34" y="33"/>
                                  <a:pt x="34" y="33"/>
                                </a:cubicBezTo>
                                <a:cubicBezTo>
                                  <a:pt x="61" y="5"/>
                                  <a:pt x="61" y="5"/>
                                  <a:pt x="61" y="5"/>
                                </a:cubicBezTo>
                                <a:lnTo>
                                  <a:pt x="64" y="8"/>
                                </a:lnTo>
                                <a:close/>
                                <a:moveTo>
                                  <a:pt x="75" y="0"/>
                                </a:moveTo>
                                <a:cubicBezTo>
                                  <a:pt x="78" y="0"/>
                                  <a:pt x="81" y="1"/>
                                  <a:pt x="83" y="2"/>
                                </a:cubicBezTo>
                                <a:cubicBezTo>
                                  <a:pt x="86" y="3"/>
                                  <a:pt x="88" y="4"/>
                                  <a:pt x="90" y="6"/>
                                </a:cubicBezTo>
                                <a:cubicBezTo>
                                  <a:pt x="92" y="8"/>
                                  <a:pt x="93" y="10"/>
                                  <a:pt x="94" y="13"/>
                                </a:cubicBezTo>
                                <a:cubicBezTo>
                                  <a:pt x="96" y="15"/>
                                  <a:pt x="96" y="18"/>
                                  <a:pt x="96" y="21"/>
                                </a:cubicBezTo>
                                <a:cubicBezTo>
                                  <a:pt x="96" y="24"/>
                                  <a:pt x="96" y="26"/>
                                  <a:pt x="94" y="29"/>
                                </a:cubicBezTo>
                                <a:cubicBezTo>
                                  <a:pt x="93" y="31"/>
                                  <a:pt x="92" y="34"/>
                                  <a:pt x="90" y="36"/>
                                </a:cubicBezTo>
                                <a:cubicBezTo>
                                  <a:pt x="88" y="37"/>
                                  <a:pt x="86" y="39"/>
                                  <a:pt x="83" y="40"/>
                                </a:cubicBezTo>
                                <a:cubicBezTo>
                                  <a:pt x="81" y="41"/>
                                  <a:pt x="78" y="42"/>
                                  <a:pt x="75" y="42"/>
                                </a:cubicBezTo>
                                <a:cubicBezTo>
                                  <a:pt x="74" y="42"/>
                                  <a:pt x="73" y="42"/>
                                  <a:pt x="71" y="41"/>
                                </a:cubicBezTo>
                                <a:cubicBezTo>
                                  <a:pt x="70" y="41"/>
                                  <a:pt x="69" y="41"/>
                                  <a:pt x="67" y="40"/>
                                </a:cubicBezTo>
                                <a:cubicBezTo>
                                  <a:pt x="66" y="40"/>
                                  <a:pt x="65" y="39"/>
                                  <a:pt x="64" y="38"/>
                                </a:cubicBezTo>
                                <a:cubicBezTo>
                                  <a:pt x="63" y="38"/>
                                  <a:pt x="62" y="37"/>
                                  <a:pt x="61" y="36"/>
                                </a:cubicBezTo>
                                <a:cubicBezTo>
                                  <a:pt x="61" y="36"/>
                                  <a:pt x="61" y="36"/>
                                  <a:pt x="61" y="36"/>
                                </a:cubicBezTo>
                                <a:cubicBezTo>
                                  <a:pt x="50" y="25"/>
                                  <a:pt x="50" y="25"/>
                                  <a:pt x="50" y="25"/>
                                </a:cubicBezTo>
                                <a:cubicBezTo>
                                  <a:pt x="53" y="23"/>
                                  <a:pt x="53" y="23"/>
                                  <a:pt x="53" y="23"/>
                                </a:cubicBezTo>
                                <a:cubicBezTo>
                                  <a:pt x="63" y="34"/>
                                  <a:pt x="63" y="34"/>
                                  <a:pt x="63" y="34"/>
                                </a:cubicBezTo>
                                <a:cubicBezTo>
                                  <a:pt x="64" y="34"/>
                                  <a:pt x="65" y="35"/>
                                  <a:pt x="66" y="36"/>
                                </a:cubicBezTo>
                                <a:cubicBezTo>
                                  <a:pt x="67" y="36"/>
                                  <a:pt x="68" y="37"/>
                                  <a:pt x="69" y="37"/>
                                </a:cubicBezTo>
                                <a:cubicBezTo>
                                  <a:pt x="70" y="38"/>
                                  <a:pt x="71" y="38"/>
                                  <a:pt x="72" y="38"/>
                                </a:cubicBezTo>
                                <a:cubicBezTo>
                                  <a:pt x="73" y="38"/>
                                  <a:pt x="74" y="39"/>
                                  <a:pt x="75" y="39"/>
                                </a:cubicBezTo>
                                <a:cubicBezTo>
                                  <a:pt x="78" y="39"/>
                                  <a:pt x="80" y="38"/>
                                  <a:pt x="82" y="37"/>
                                </a:cubicBezTo>
                                <a:cubicBezTo>
                                  <a:pt x="84" y="36"/>
                                  <a:pt x="86" y="35"/>
                                  <a:pt x="88" y="33"/>
                                </a:cubicBezTo>
                                <a:cubicBezTo>
                                  <a:pt x="89" y="32"/>
                                  <a:pt x="91" y="30"/>
                                  <a:pt x="92" y="28"/>
                                </a:cubicBezTo>
                                <a:cubicBezTo>
                                  <a:pt x="92" y="26"/>
                                  <a:pt x="93" y="23"/>
                                  <a:pt x="93" y="21"/>
                                </a:cubicBezTo>
                                <a:cubicBezTo>
                                  <a:pt x="93" y="19"/>
                                  <a:pt x="92" y="16"/>
                                  <a:pt x="92" y="14"/>
                                </a:cubicBezTo>
                                <a:cubicBezTo>
                                  <a:pt x="91" y="12"/>
                                  <a:pt x="89" y="10"/>
                                  <a:pt x="88" y="9"/>
                                </a:cubicBezTo>
                                <a:cubicBezTo>
                                  <a:pt x="86" y="7"/>
                                  <a:pt x="84" y="6"/>
                                  <a:pt x="82" y="5"/>
                                </a:cubicBezTo>
                                <a:cubicBezTo>
                                  <a:pt x="80" y="4"/>
                                  <a:pt x="78" y="3"/>
                                  <a:pt x="75" y="3"/>
                                </a:cubicBezTo>
                                <a:cubicBezTo>
                                  <a:pt x="74" y="3"/>
                                  <a:pt x="73" y="3"/>
                                  <a:pt x="72" y="4"/>
                                </a:cubicBezTo>
                                <a:cubicBezTo>
                                  <a:pt x="71" y="4"/>
                                  <a:pt x="70" y="4"/>
                                  <a:pt x="69" y="4"/>
                                </a:cubicBezTo>
                                <a:cubicBezTo>
                                  <a:pt x="68" y="5"/>
                                  <a:pt x="67" y="5"/>
                                  <a:pt x="66" y="6"/>
                                </a:cubicBezTo>
                                <a:cubicBezTo>
                                  <a:pt x="65" y="6"/>
                                  <a:pt x="65" y="7"/>
                                  <a:pt x="64" y="8"/>
                                </a:cubicBezTo>
                                <a:cubicBezTo>
                                  <a:pt x="61" y="5"/>
                                  <a:pt x="61" y="5"/>
                                  <a:pt x="61" y="5"/>
                                </a:cubicBezTo>
                                <a:cubicBezTo>
                                  <a:pt x="62" y="5"/>
                                  <a:pt x="63" y="4"/>
                                  <a:pt x="65" y="3"/>
                                </a:cubicBezTo>
                                <a:cubicBezTo>
                                  <a:pt x="66" y="2"/>
                                  <a:pt x="67" y="2"/>
                                  <a:pt x="68" y="2"/>
                                </a:cubicBezTo>
                                <a:cubicBezTo>
                                  <a:pt x="69" y="1"/>
                                  <a:pt x="70" y="1"/>
                                  <a:pt x="71" y="0"/>
                                </a:cubicBezTo>
                                <a:cubicBezTo>
                                  <a:pt x="73" y="0"/>
                                  <a:pt x="74" y="0"/>
                                  <a:pt x="7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53585F"/>
                          </a:solidFill>
                          <a:ln w="6350">
                            <a:noFill/>
                            <a:round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59" name="Freeform 58"/>
                        <wps:cNvSpPr>
                          <a:spLocks noEditPoints="1"/>
                        </wps:cNvSpPr>
                        <wps:spPr bwMode="auto">
                          <a:xfrm>
                            <a:off x="13234" y="79301"/>
                            <a:ext cx="687" cy="661"/>
                          </a:xfrm>
                          <a:custGeom>
                            <a:avLst/>
                            <a:gdLst>
                              <a:gd name="T0" fmla="*/ 184 w 216"/>
                              <a:gd name="T1" fmla="*/ 0 h 208"/>
                              <a:gd name="T2" fmla="*/ 152 w 216"/>
                              <a:gd name="T3" fmla="*/ 32 h 208"/>
                              <a:gd name="T4" fmla="*/ 154 w 216"/>
                              <a:gd name="T5" fmla="*/ 41 h 208"/>
                              <a:gd name="T6" fmla="*/ 60 w 216"/>
                              <a:gd name="T7" fmla="*/ 80 h 208"/>
                              <a:gd name="T8" fmla="*/ 32 w 216"/>
                              <a:gd name="T9" fmla="*/ 64 h 208"/>
                              <a:gd name="T10" fmla="*/ 0 w 216"/>
                              <a:gd name="T11" fmla="*/ 96 h 208"/>
                              <a:gd name="T12" fmla="*/ 32 w 216"/>
                              <a:gd name="T13" fmla="*/ 128 h 208"/>
                              <a:gd name="T14" fmla="*/ 56 w 216"/>
                              <a:gd name="T15" fmla="*/ 118 h 208"/>
                              <a:gd name="T16" fmla="*/ 116 w 216"/>
                              <a:gd name="T17" fmla="*/ 161 h 208"/>
                              <a:gd name="T18" fmla="*/ 112 w 216"/>
                              <a:gd name="T19" fmla="*/ 176 h 208"/>
                              <a:gd name="T20" fmla="*/ 144 w 216"/>
                              <a:gd name="T21" fmla="*/ 208 h 208"/>
                              <a:gd name="T22" fmla="*/ 176 w 216"/>
                              <a:gd name="T23" fmla="*/ 176 h 208"/>
                              <a:gd name="T24" fmla="*/ 144 w 216"/>
                              <a:gd name="T25" fmla="*/ 144 h 208"/>
                              <a:gd name="T26" fmla="*/ 121 w 216"/>
                              <a:gd name="T27" fmla="*/ 154 h 208"/>
                              <a:gd name="T28" fmla="*/ 61 w 216"/>
                              <a:gd name="T29" fmla="*/ 111 h 208"/>
                              <a:gd name="T30" fmla="*/ 64 w 216"/>
                              <a:gd name="T31" fmla="*/ 96 h 208"/>
                              <a:gd name="T32" fmla="*/ 63 w 216"/>
                              <a:gd name="T33" fmla="*/ 87 h 208"/>
                              <a:gd name="T34" fmla="*/ 157 w 216"/>
                              <a:gd name="T35" fmla="*/ 48 h 208"/>
                              <a:gd name="T36" fmla="*/ 184 w 216"/>
                              <a:gd name="T37" fmla="*/ 64 h 208"/>
                              <a:gd name="T38" fmla="*/ 216 w 216"/>
                              <a:gd name="T39" fmla="*/ 32 h 208"/>
                              <a:gd name="T40" fmla="*/ 184 w 216"/>
                              <a:gd name="T41" fmla="*/ 0 h 208"/>
                              <a:gd name="T42" fmla="*/ 144 w 216"/>
                              <a:gd name="T43" fmla="*/ 152 h 208"/>
                              <a:gd name="T44" fmla="*/ 168 w 216"/>
                              <a:gd name="T45" fmla="*/ 176 h 208"/>
                              <a:gd name="T46" fmla="*/ 144 w 216"/>
                              <a:gd name="T47" fmla="*/ 200 h 208"/>
                              <a:gd name="T48" fmla="*/ 120 w 216"/>
                              <a:gd name="T49" fmla="*/ 176 h 208"/>
                              <a:gd name="T50" fmla="*/ 144 w 216"/>
                              <a:gd name="T51" fmla="*/ 152 h 208"/>
                              <a:gd name="T52" fmla="*/ 32 w 216"/>
                              <a:gd name="T53" fmla="*/ 120 h 208"/>
                              <a:gd name="T54" fmla="*/ 8 w 216"/>
                              <a:gd name="T55" fmla="*/ 96 h 208"/>
                              <a:gd name="T56" fmla="*/ 32 w 216"/>
                              <a:gd name="T57" fmla="*/ 72 h 208"/>
                              <a:gd name="T58" fmla="*/ 56 w 216"/>
                              <a:gd name="T59" fmla="*/ 96 h 208"/>
                              <a:gd name="T60" fmla="*/ 32 w 216"/>
                              <a:gd name="T61" fmla="*/ 120 h 208"/>
                              <a:gd name="T62" fmla="*/ 184 w 216"/>
                              <a:gd name="T63" fmla="*/ 56 h 208"/>
                              <a:gd name="T64" fmla="*/ 160 w 216"/>
                              <a:gd name="T65" fmla="*/ 32 h 208"/>
                              <a:gd name="T66" fmla="*/ 184 w 216"/>
                              <a:gd name="T67" fmla="*/ 8 h 208"/>
                              <a:gd name="T68" fmla="*/ 208 w 216"/>
                              <a:gd name="T69" fmla="*/ 32 h 208"/>
                              <a:gd name="T70" fmla="*/ 184 w 216"/>
                              <a:gd name="T71" fmla="*/ 56 h 2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216" h="208">
                                <a:moveTo>
                                  <a:pt x="184" y="0"/>
                                </a:moveTo>
                                <a:cubicBezTo>
                                  <a:pt x="167" y="0"/>
                                  <a:pt x="152" y="14"/>
                                  <a:pt x="152" y="32"/>
                                </a:cubicBezTo>
                                <a:cubicBezTo>
                                  <a:pt x="152" y="35"/>
                                  <a:pt x="153" y="38"/>
                                  <a:pt x="154" y="41"/>
                                </a:cubicBezTo>
                                <a:cubicBezTo>
                                  <a:pt x="60" y="80"/>
                                  <a:pt x="60" y="80"/>
                                  <a:pt x="60" y="80"/>
                                </a:cubicBezTo>
                                <a:cubicBezTo>
                                  <a:pt x="55" y="70"/>
                                  <a:pt x="44" y="64"/>
                                  <a:pt x="32" y="64"/>
                                </a:cubicBezTo>
                                <a:cubicBezTo>
                                  <a:pt x="15" y="64"/>
                                  <a:pt x="0" y="78"/>
                                  <a:pt x="0" y="96"/>
                                </a:cubicBezTo>
                                <a:cubicBezTo>
                                  <a:pt x="0" y="113"/>
                                  <a:pt x="15" y="128"/>
                                  <a:pt x="32" y="128"/>
                                </a:cubicBezTo>
                                <a:cubicBezTo>
                                  <a:pt x="42" y="128"/>
                                  <a:pt x="50" y="124"/>
                                  <a:pt x="56" y="118"/>
                                </a:cubicBezTo>
                                <a:cubicBezTo>
                                  <a:pt x="116" y="161"/>
                                  <a:pt x="116" y="161"/>
                                  <a:pt x="116" y="161"/>
                                </a:cubicBezTo>
                                <a:cubicBezTo>
                                  <a:pt x="114" y="165"/>
                                  <a:pt x="112" y="170"/>
                                  <a:pt x="112" y="176"/>
                                </a:cubicBezTo>
                                <a:cubicBezTo>
                                  <a:pt x="112" y="193"/>
                                  <a:pt x="127" y="208"/>
                                  <a:pt x="144" y="208"/>
                                </a:cubicBezTo>
                                <a:cubicBezTo>
                                  <a:pt x="162" y="208"/>
                                  <a:pt x="176" y="193"/>
                                  <a:pt x="176" y="176"/>
                                </a:cubicBezTo>
                                <a:cubicBezTo>
                                  <a:pt x="176" y="158"/>
                                  <a:pt x="162" y="144"/>
                                  <a:pt x="144" y="144"/>
                                </a:cubicBezTo>
                                <a:cubicBezTo>
                                  <a:pt x="135" y="144"/>
                                  <a:pt x="127" y="148"/>
                                  <a:pt x="121" y="154"/>
                                </a:cubicBezTo>
                                <a:cubicBezTo>
                                  <a:pt x="61" y="111"/>
                                  <a:pt x="61" y="111"/>
                                  <a:pt x="61" y="111"/>
                                </a:cubicBezTo>
                                <a:cubicBezTo>
                                  <a:pt x="63" y="106"/>
                                  <a:pt x="64" y="101"/>
                                  <a:pt x="64" y="96"/>
                                </a:cubicBezTo>
                                <a:cubicBezTo>
                                  <a:pt x="64" y="93"/>
                                  <a:pt x="64" y="90"/>
                                  <a:pt x="63" y="87"/>
                                </a:cubicBezTo>
                                <a:cubicBezTo>
                                  <a:pt x="157" y="48"/>
                                  <a:pt x="157" y="48"/>
                                  <a:pt x="157" y="48"/>
                                </a:cubicBezTo>
                                <a:cubicBezTo>
                                  <a:pt x="162" y="57"/>
                                  <a:pt x="173" y="64"/>
                                  <a:pt x="184" y="64"/>
                                </a:cubicBezTo>
                                <a:cubicBezTo>
                                  <a:pt x="202" y="64"/>
                                  <a:pt x="216" y="49"/>
                                  <a:pt x="216" y="32"/>
                                </a:cubicBezTo>
                                <a:cubicBezTo>
                                  <a:pt x="216" y="14"/>
                                  <a:pt x="202" y="0"/>
                                  <a:pt x="184" y="0"/>
                                </a:cubicBezTo>
                                <a:close/>
                                <a:moveTo>
                                  <a:pt x="144" y="152"/>
                                </a:moveTo>
                                <a:cubicBezTo>
                                  <a:pt x="158" y="152"/>
                                  <a:pt x="168" y="163"/>
                                  <a:pt x="168" y="176"/>
                                </a:cubicBezTo>
                                <a:cubicBezTo>
                                  <a:pt x="168" y="189"/>
                                  <a:pt x="158" y="200"/>
                                  <a:pt x="144" y="200"/>
                                </a:cubicBezTo>
                                <a:cubicBezTo>
                                  <a:pt x="131" y="200"/>
                                  <a:pt x="120" y="189"/>
                                  <a:pt x="120" y="176"/>
                                </a:cubicBezTo>
                                <a:cubicBezTo>
                                  <a:pt x="120" y="163"/>
                                  <a:pt x="131" y="152"/>
                                  <a:pt x="144" y="152"/>
                                </a:cubicBezTo>
                                <a:close/>
                                <a:moveTo>
                                  <a:pt x="32" y="120"/>
                                </a:moveTo>
                                <a:cubicBezTo>
                                  <a:pt x="19" y="120"/>
                                  <a:pt x="8" y="109"/>
                                  <a:pt x="8" y="96"/>
                                </a:cubicBezTo>
                                <a:cubicBezTo>
                                  <a:pt x="8" y="83"/>
                                  <a:pt x="19" y="72"/>
                                  <a:pt x="32" y="72"/>
                                </a:cubicBezTo>
                                <a:cubicBezTo>
                                  <a:pt x="46" y="72"/>
                                  <a:pt x="56" y="83"/>
                                  <a:pt x="56" y="96"/>
                                </a:cubicBezTo>
                                <a:cubicBezTo>
                                  <a:pt x="56" y="109"/>
                                  <a:pt x="46" y="120"/>
                                  <a:pt x="32" y="120"/>
                                </a:cubicBezTo>
                                <a:close/>
                                <a:moveTo>
                                  <a:pt x="184" y="56"/>
                                </a:moveTo>
                                <a:cubicBezTo>
                                  <a:pt x="171" y="56"/>
                                  <a:pt x="160" y="45"/>
                                  <a:pt x="160" y="32"/>
                                </a:cubicBezTo>
                                <a:cubicBezTo>
                                  <a:pt x="160" y="19"/>
                                  <a:pt x="171" y="8"/>
                                  <a:pt x="184" y="8"/>
                                </a:cubicBezTo>
                                <a:cubicBezTo>
                                  <a:pt x="198" y="8"/>
                                  <a:pt x="208" y="19"/>
                                  <a:pt x="208" y="32"/>
                                </a:cubicBezTo>
                                <a:cubicBezTo>
                                  <a:pt x="208" y="45"/>
                                  <a:pt x="198" y="56"/>
                                  <a:pt x="184" y="5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pic:pic xmlns:pic="http://schemas.openxmlformats.org/drawingml/2006/picture">
                        <pic:nvPicPr>
                          <pic:cNvPr id="260" name="图片 216" descr="图标们png-34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13179" y="75228"/>
                            <a:ext cx="819" cy="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" name="Shape 2637"/>
                        <wps:cNvSpPr/>
                        <wps:spPr>
                          <a:xfrm>
                            <a:off x="13378" y="73833"/>
                            <a:ext cx="456" cy="838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5400" y="8836"/>
                                </a:moveTo>
                                <a:lnTo>
                                  <a:pt x="16200" y="8836"/>
                                </a:lnTo>
                                <a:lnTo>
                                  <a:pt x="16200" y="11782"/>
                                </a:lnTo>
                                <a:cubicBezTo>
                                  <a:pt x="16200" y="13409"/>
                                  <a:pt x="13783" y="14727"/>
                                  <a:pt x="10800" y="14727"/>
                                </a:cubicBezTo>
                                <a:cubicBezTo>
                                  <a:pt x="7817" y="14727"/>
                                  <a:pt x="5400" y="13409"/>
                                  <a:pt x="5400" y="11782"/>
                                </a:cubicBezTo>
                                <a:cubicBezTo>
                                  <a:pt x="5400" y="11782"/>
                                  <a:pt x="5400" y="8836"/>
                                  <a:pt x="5400" y="8836"/>
                                </a:cubicBezTo>
                                <a:close/>
                                <a:moveTo>
                                  <a:pt x="5400" y="3927"/>
                                </a:moveTo>
                                <a:cubicBezTo>
                                  <a:pt x="5400" y="2301"/>
                                  <a:pt x="7817" y="982"/>
                                  <a:pt x="10800" y="982"/>
                                </a:cubicBezTo>
                                <a:cubicBezTo>
                                  <a:pt x="13783" y="982"/>
                                  <a:pt x="16200" y="2301"/>
                                  <a:pt x="16200" y="3927"/>
                                </a:cubicBezTo>
                                <a:lnTo>
                                  <a:pt x="16200" y="7855"/>
                                </a:lnTo>
                                <a:lnTo>
                                  <a:pt x="5400" y="7855"/>
                                </a:lnTo>
                                <a:cubicBezTo>
                                  <a:pt x="5400" y="7855"/>
                                  <a:pt x="5400" y="3927"/>
                                  <a:pt x="5400" y="3927"/>
                                </a:cubicBezTo>
                                <a:close/>
                                <a:moveTo>
                                  <a:pt x="10800" y="15709"/>
                                </a:moveTo>
                                <a:cubicBezTo>
                                  <a:pt x="14777" y="15709"/>
                                  <a:pt x="18000" y="13951"/>
                                  <a:pt x="18000" y="11782"/>
                                </a:cubicBezTo>
                                <a:lnTo>
                                  <a:pt x="18000" y="3927"/>
                                </a:lnTo>
                                <a:cubicBezTo>
                                  <a:pt x="18000" y="1758"/>
                                  <a:pt x="14777" y="0"/>
                                  <a:pt x="10800" y="0"/>
                                </a:cubicBezTo>
                                <a:cubicBezTo>
                                  <a:pt x="6823" y="0"/>
                                  <a:pt x="3600" y="1758"/>
                                  <a:pt x="3600" y="3927"/>
                                </a:cubicBezTo>
                                <a:lnTo>
                                  <a:pt x="3600" y="11782"/>
                                </a:lnTo>
                                <a:cubicBezTo>
                                  <a:pt x="3600" y="13951"/>
                                  <a:pt x="6823" y="15709"/>
                                  <a:pt x="10800" y="15709"/>
                                </a:cubicBezTo>
                                <a:moveTo>
                                  <a:pt x="21600" y="11782"/>
                                </a:moveTo>
                                <a:lnTo>
                                  <a:pt x="21600" y="10309"/>
                                </a:lnTo>
                                <a:cubicBezTo>
                                  <a:pt x="21600" y="10038"/>
                                  <a:pt x="21197" y="9818"/>
                                  <a:pt x="20700" y="9818"/>
                                </a:cubicBezTo>
                                <a:cubicBezTo>
                                  <a:pt x="20203" y="9818"/>
                                  <a:pt x="19800" y="10038"/>
                                  <a:pt x="19800" y="10309"/>
                                </a:cubicBezTo>
                                <a:lnTo>
                                  <a:pt x="19800" y="11782"/>
                                </a:lnTo>
                                <a:cubicBezTo>
                                  <a:pt x="19800" y="14493"/>
                                  <a:pt x="15771" y="16691"/>
                                  <a:pt x="10800" y="16691"/>
                                </a:cubicBezTo>
                                <a:cubicBezTo>
                                  <a:pt x="5829" y="16691"/>
                                  <a:pt x="1800" y="14493"/>
                                  <a:pt x="1800" y="11782"/>
                                </a:cubicBezTo>
                                <a:lnTo>
                                  <a:pt x="1800" y="10309"/>
                                </a:lnTo>
                                <a:cubicBezTo>
                                  <a:pt x="1800" y="10038"/>
                                  <a:pt x="1397" y="9818"/>
                                  <a:pt x="900" y="9818"/>
                                </a:cubicBezTo>
                                <a:cubicBezTo>
                                  <a:pt x="403" y="9818"/>
                                  <a:pt x="0" y="10038"/>
                                  <a:pt x="0" y="10309"/>
                                </a:cubicBezTo>
                                <a:lnTo>
                                  <a:pt x="0" y="11782"/>
                                </a:lnTo>
                                <a:cubicBezTo>
                                  <a:pt x="0" y="14870"/>
                                  <a:pt x="4358" y="17398"/>
                                  <a:pt x="9900" y="17648"/>
                                </a:cubicBezTo>
                                <a:lnTo>
                                  <a:pt x="9900" y="20618"/>
                                </a:lnTo>
                                <a:lnTo>
                                  <a:pt x="3600" y="20618"/>
                                </a:lnTo>
                                <a:cubicBezTo>
                                  <a:pt x="3103" y="20618"/>
                                  <a:pt x="2700" y="20838"/>
                                  <a:pt x="2700" y="21110"/>
                                </a:cubicBezTo>
                                <a:cubicBezTo>
                                  <a:pt x="2700" y="21381"/>
                                  <a:pt x="3103" y="21600"/>
                                  <a:pt x="3600" y="21600"/>
                                </a:cubicBezTo>
                                <a:lnTo>
                                  <a:pt x="18000" y="21600"/>
                                </a:lnTo>
                                <a:cubicBezTo>
                                  <a:pt x="18497" y="21600"/>
                                  <a:pt x="18900" y="21381"/>
                                  <a:pt x="18900" y="21110"/>
                                </a:cubicBezTo>
                                <a:cubicBezTo>
                                  <a:pt x="18900" y="20838"/>
                                  <a:pt x="18497" y="20618"/>
                                  <a:pt x="18000" y="20618"/>
                                </a:cubicBezTo>
                                <a:lnTo>
                                  <a:pt x="11700" y="20618"/>
                                </a:lnTo>
                                <a:lnTo>
                                  <a:pt x="11700" y="17648"/>
                                </a:lnTo>
                                <a:cubicBezTo>
                                  <a:pt x="17243" y="17398"/>
                                  <a:pt x="21600" y="14870"/>
                                  <a:pt x="21600" y="11782"/>
                                </a:cubicBezTo>
                              </a:path>
                            </a:pathLst>
                          </a:custGeom>
                          <a:solidFill>
                            <a:srgbClr val="53585F"/>
                          </a:solidFill>
                          <a:ln w="12700">
                            <a:miter lim="400000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lIns="19045" tIns="19045" rIns="19045" bIns="19045" anchor="ctr"/>
                      </wps:wsp>
                      <pic:pic xmlns:pic="http://schemas.openxmlformats.org/drawingml/2006/picture">
                        <pic:nvPicPr>
                          <pic:cNvPr id="262" name="图片 222" descr="图标们png-14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14617" y="75128"/>
                            <a:ext cx="1047" cy="10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" name="图片 17" descr="图标们png-09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14776" y="76569"/>
                            <a:ext cx="969" cy="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5" name="Shape 2535"/>
                        <wps:cNvSpPr/>
                        <wps:spPr>
                          <a:xfrm>
                            <a:off x="14906" y="72570"/>
                            <a:ext cx="728" cy="847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0800" y="8836"/>
                                </a:moveTo>
                                <a:lnTo>
                                  <a:pt x="10800" y="5966"/>
                                </a:lnTo>
                                <a:lnTo>
                                  <a:pt x="13928" y="8836"/>
                                </a:lnTo>
                                <a:cubicBezTo>
                                  <a:pt x="13928" y="8836"/>
                                  <a:pt x="10800" y="8836"/>
                                  <a:pt x="10800" y="8836"/>
                                </a:cubicBezTo>
                                <a:close/>
                                <a:moveTo>
                                  <a:pt x="14400" y="19636"/>
                                </a:moveTo>
                                <a:cubicBezTo>
                                  <a:pt x="14400" y="20178"/>
                                  <a:pt x="13862" y="20617"/>
                                  <a:pt x="13200" y="20617"/>
                                </a:cubicBezTo>
                                <a:lnTo>
                                  <a:pt x="2400" y="20617"/>
                                </a:lnTo>
                                <a:cubicBezTo>
                                  <a:pt x="1738" y="20617"/>
                                  <a:pt x="1200" y="20178"/>
                                  <a:pt x="1200" y="19636"/>
                                </a:cubicBezTo>
                                <a:lnTo>
                                  <a:pt x="1200" y="6872"/>
                                </a:lnTo>
                                <a:cubicBezTo>
                                  <a:pt x="1200" y="6331"/>
                                  <a:pt x="1738" y="5891"/>
                                  <a:pt x="2400" y="5891"/>
                                </a:cubicBezTo>
                                <a:lnTo>
                                  <a:pt x="9600" y="5891"/>
                                </a:lnTo>
                                <a:lnTo>
                                  <a:pt x="9600" y="8836"/>
                                </a:lnTo>
                                <a:cubicBezTo>
                                  <a:pt x="9600" y="9378"/>
                                  <a:pt x="10138" y="9818"/>
                                  <a:pt x="10800" y="9818"/>
                                </a:cubicBezTo>
                                <a:lnTo>
                                  <a:pt x="14400" y="9818"/>
                                </a:lnTo>
                                <a:cubicBezTo>
                                  <a:pt x="14400" y="9818"/>
                                  <a:pt x="14400" y="19636"/>
                                  <a:pt x="14400" y="19636"/>
                                </a:cubicBezTo>
                                <a:close/>
                                <a:moveTo>
                                  <a:pt x="2400" y="4909"/>
                                </a:moveTo>
                                <a:cubicBezTo>
                                  <a:pt x="1075" y="4909"/>
                                  <a:pt x="0" y="5788"/>
                                  <a:pt x="0" y="6872"/>
                                </a:cubicBezTo>
                                <a:lnTo>
                                  <a:pt x="0" y="19636"/>
                                </a:lnTo>
                                <a:cubicBezTo>
                                  <a:pt x="0" y="20720"/>
                                  <a:pt x="1075" y="21600"/>
                                  <a:pt x="2400" y="21600"/>
                                </a:cubicBezTo>
                                <a:lnTo>
                                  <a:pt x="13200" y="21600"/>
                                </a:lnTo>
                                <a:cubicBezTo>
                                  <a:pt x="14525" y="21600"/>
                                  <a:pt x="15600" y="20720"/>
                                  <a:pt x="15600" y="19636"/>
                                </a:cubicBezTo>
                                <a:lnTo>
                                  <a:pt x="15600" y="8836"/>
                                </a:lnTo>
                                <a:lnTo>
                                  <a:pt x="11400" y="4909"/>
                                </a:lnTo>
                                <a:cubicBezTo>
                                  <a:pt x="11400" y="4909"/>
                                  <a:pt x="2400" y="4909"/>
                                  <a:pt x="2400" y="4909"/>
                                </a:cubicBezTo>
                                <a:close/>
                                <a:moveTo>
                                  <a:pt x="16800" y="3927"/>
                                </a:moveTo>
                                <a:lnTo>
                                  <a:pt x="16800" y="1058"/>
                                </a:lnTo>
                                <a:lnTo>
                                  <a:pt x="19928" y="3927"/>
                                </a:lnTo>
                                <a:cubicBezTo>
                                  <a:pt x="19928" y="3927"/>
                                  <a:pt x="16800" y="3927"/>
                                  <a:pt x="16800" y="3927"/>
                                </a:cubicBezTo>
                                <a:close/>
                                <a:moveTo>
                                  <a:pt x="17400" y="0"/>
                                </a:moveTo>
                                <a:lnTo>
                                  <a:pt x="8400" y="0"/>
                                </a:lnTo>
                                <a:cubicBezTo>
                                  <a:pt x="7075" y="0"/>
                                  <a:pt x="6000" y="879"/>
                                  <a:pt x="6000" y="1964"/>
                                </a:cubicBezTo>
                                <a:lnTo>
                                  <a:pt x="6000" y="3436"/>
                                </a:lnTo>
                                <a:cubicBezTo>
                                  <a:pt x="6000" y="3708"/>
                                  <a:pt x="6269" y="3927"/>
                                  <a:pt x="6600" y="3927"/>
                                </a:cubicBezTo>
                                <a:cubicBezTo>
                                  <a:pt x="6931" y="3927"/>
                                  <a:pt x="7200" y="3708"/>
                                  <a:pt x="7200" y="3436"/>
                                </a:cubicBezTo>
                                <a:lnTo>
                                  <a:pt x="7200" y="1964"/>
                                </a:lnTo>
                                <a:cubicBezTo>
                                  <a:pt x="7200" y="1422"/>
                                  <a:pt x="7738" y="982"/>
                                  <a:pt x="8400" y="982"/>
                                </a:cubicBezTo>
                                <a:lnTo>
                                  <a:pt x="15600" y="982"/>
                                </a:lnTo>
                                <a:lnTo>
                                  <a:pt x="15600" y="3927"/>
                                </a:lnTo>
                                <a:cubicBezTo>
                                  <a:pt x="15600" y="4469"/>
                                  <a:pt x="16138" y="4909"/>
                                  <a:pt x="16800" y="4909"/>
                                </a:cubicBezTo>
                                <a:lnTo>
                                  <a:pt x="20400" y="4909"/>
                                </a:lnTo>
                                <a:lnTo>
                                  <a:pt x="20400" y="14727"/>
                                </a:lnTo>
                                <a:cubicBezTo>
                                  <a:pt x="20400" y="15269"/>
                                  <a:pt x="19862" y="15709"/>
                                  <a:pt x="19200" y="15709"/>
                                </a:cubicBezTo>
                                <a:lnTo>
                                  <a:pt x="17400" y="15709"/>
                                </a:lnTo>
                                <a:cubicBezTo>
                                  <a:pt x="17069" y="15709"/>
                                  <a:pt x="16800" y="15929"/>
                                  <a:pt x="16800" y="16199"/>
                                </a:cubicBezTo>
                                <a:cubicBezTo>
                                  <a:pt x="16800" y="16471"/>
                                  <a:pt x="17069" y="16690"/>
                                  <a:pt x="17400" y="16690"/>
                                </a:cubicBezTo>
                                <a:lnTo>
                                  <a:pt x="19200" y="16690"/>
                                </a:lnTo>
                                <a:cubicBezTo>
                                  <a:pt x="20525" y="16690"/>
                                  <a:pt x="21600" y="15811"/>
                                  <a:pt x="21600" y="14727"/>
                                </a:cubicBezTo>
                                <a:lnTo>
                                  <a:pt x="21600" y="3927"/>
                                </a:lnTo>
                                <a:cubicBezTo>
                                  <a:pt x="21600" y="3927"/>
                                  <a:pt x="17400" y="0"/>
                                  <a:pt x="174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53585F"/>
                          </a:solidFill>
                          <a:ln w="12700">
                            <a:miter lim="400000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lIns="19045" tIns="19045" rIns="19045" bIns="19045" anchor="ctr"/>
                      </wps:wsp>
                      <wps:wsp>
                        <wps:cNvPr id="2639" name="Shape 2639"/>
                        <wps:cNvSpPr/>
                        <wps:spPr>
                          <a:xfrm>
                            <a:off x="14872" y="74038"/>
                            <a:ext cx="838" cy="533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3255" y="3086"/>
                                </a:moveTo>
                                <a:cubicBezTo>
                                  <a:pt x="12984" y="3086"/>
                                  <a:pt x="12764" y="3432"/>
                                  <a:pt x="12764" y="3857"/>
                                </a:cubicBezTo>
                                <a:cubicBezTo>
                                  <a:pt x="12764" y="4284"/>
                                  <a:pt x="12984" y="4629"/>
                                  <a:pt x="13255" y="4629"/>
                                </a:cubicBezTo>
                                <a:cubicBezTo>
                                  <a:pt x="13525" y="4629"/>
                                  <a:pt x="13745" y="4284"/>
                                  <a:pt x="13745" y="3857"/>
                                </a:cubicBezTo>
                                <a:cubicBezTo>
                                  <a:pt x="13745" y="3432"/>
                                  <a:pt x="13525" y="3086"/>
                                  <a:pt x="13255" y="3086"/>
                                </a:cubicBezTo>
                                <a:moveTo>
                                  <a:pt x="20618" y="16495"/>
                                </a:moveTo>
                                <a:lnTo>
                                  <a:pt x="15709" y="12638"/>
                                </a:lnTo>
                                <a:lnTo>
                                  <a:pt x="15709" y="8963"/>
                                </a:lnTo>
                                <a:lnTo>
                                  <a:pt x="20618" y="5105"/>
                                </a:lnTo>
                                <a:cubicBezTo>
                                  <a:pt x="20618" y="5105"/>
                                  <a:pt x="20618" y="16495"/>
                                  <a:pt x="20618" y="16495"/>
                                </a:cubicBezTo>
                                <a:close/>
                                <a:moveTo>
                                  <a:pt x="14727" y="16971"/>
                                </a:moveTo>
                                <a:lnTo>
                                  <a:pt x="982" y="16971"/>
                                </a:lnTo>
                                <a:lnTo>
                                  <a:pt x="982" y="3086"/>
                                </a:lnTo>
                                <a:cubicBezTo>
                                  <a:pt x="982" y="2234"/>
                                  <a:pt x="1422" y="1543"/>
                                  <a:pt x="1964" y="1543"/>
                                </a:cubicBezTo>
                                <a:lnTo>
                                  <a:pt x="13745" y="1543"/>
                                </a:lnTo>
                                <a:cubicBezTo>
                                  <a:pt x="14287" y="1543"/>
                                  <a:pt x="14727" y="2234"/>
                                  <a:pt x="14727" y="3086"/>
                                </a:cubicBezTo>
                                <a:cubicBezTo>
                                  <a:pt x="14727" y="3086"/>
                                  <a:pt x="14727" y="16971"/>
                                  <a:pt x="14727" y="16971"/>
                                </a:cubicBezTo>
                                <a:close/>
                                <a:moveTo>
                                  <a:pt x="13745" y="20057"/>
                                </a:moveTo>
                                <a:lnTo>
                                  <a:pt x="1964" y="20057"/>
                                </a:lnTo>
                                <a:cubicBezTo>
                                  <a:pt x="1422" y="20057"/>
                                  <a:pt x="982" y="19367"/>
                                  <a:pt x="982" y="18514"/>
                                </a:cubicBezTo>
                                <a:lnTo>
                                  <a:pt x="14727" y="18514"/>
                                </a:lnTo>
                                <a:cubicBezTo>
                                  <a:pt x="14727" y="19367"/>
                                  <a:pt x="14287" y="20057"/>
                                  <a:pt x="13745" y="20057"/>
                                </a:cubicBezTo>
                                <a:moveTo>
                                  <a:pt x="21109" y="3086"/>
                                </a:moveTo>
                                <a:cubicBezTo>
                                  <a:pt x="21030" y="3086"/>
                                  <a:pt x="20958" y="3122"/>
                                  <a:pt x="20892" y="3175"/>
                                </a:cubicBezTo>
                                <a:lnTo>
                                  <a:pt x="20890" y="3167"/>
                                </a:lnTo>
                                <a:lnTo>
                                  <a:pt x="15709" y="7237"/>
                                </a:lnTo>
                                <a:lnTo>
                                  <a:pt x="15709" y="3086"/>
                                </a:lnTo>
                                <a:cubicBezTo>
                                  <a:pt x="15709" y="1382"/>
                                  <a:pt x="14830" y="0"/>
                                  <a:pt x="13745" y="0"/>
                                </a:cubicBezTo>
                                <a:lnTo>
                                  <a:pt x="1964" y="0"/>
                                </a:lnTo>
                                <a:cubicBezTo>
                                  <a:pt x="879" y="0"/>
                                  <a:pt x="0" y="1382"/>
                                  <a:pt x="0" y="3086"/>
                                </a:cubicBezTo>
                                <a:lnTo>
                                  <a:pt x="0" y="18514"/>
                                </a:lnTo>
                                <a:cubicBezTo>
                                  <a:pt x="0" y="20219"/>
                                  <a:pt x="879" y="21600"/>
                                  <a:pt x="1964" y="21600"/>
                                </a:cubicBezTo>
                                <a:lnTo>
                                  <a:pt x="13745" y="21600"/>
                                </a:lnTo>
                                <a:cubicBezTo>
                                  <a:pt x="14830" y="21600"/>
                                  <a:pt x="15709" y="20219"/>
                                  <a:pt x="15709" y="18514"/>
                                </a:cubicBezTo>
                                <a:lnTo>
                                  <a:pt x="15709" y="14363"/>
                                </a:lnTo>
                                <a:lnTo>
                                  <a:pt x="20890" y="18433"/>
                                </a:lnTo>
                                <a:lnTo>
                                  <a:pt x="20892" y="18427"/>
                                </a:lnTo>
                                <a:cubicBezTo>
                                  <a:pt x="20958" y="18478"/>
                                  <a:pt x="21030" y="18514"/>
                                  <a:pt x="21109" y="18514"/>
                                </a:cubicBezTo>
                                <a:cubicBezTo>
                                  <a:pt x="21380" y="18514"/>
                                  <a:pt x="21600" y="18170"/>
                                  <a:pt x="21600" y="17743"/>
                                </a:cubicBezTo>
                                <a:lnTo>
                                  <a:pt x="21600" y="3857"/>
                                </a:lnTo>
                                <a:cubicBezTo>
                                  <a:pt x="21600" y="3432"/>
                                  <a:pt x="21380" y="3086"/>
                                  <a:pt x="21109" y="3086"/>
                                </a:cubicBezTo>
                                <a:moveTo>
                                  <a:pt x="10309" y="6171"/>
                                </a:moveTo>
                                <a:cubicBezTo>
                                  <a:pt x="10038" y="6171"/>
                                  <a:pt x="9818" y="5827"/>
                                  <a:pt x="9818" y="5400"/>
                                </a:cubicBezTo>
                                <a:cubicBezTo>
                                  <a:pt x="9818" y="4974"/>
                                  <a:pt x="10038" y="4629"/>
                                  <a:pt x="10309" y="4629"/>
                                </a:cubicBezTo>
                                <a:cubicBezTo>
                                  <a:pt x="10580" y="4629"/>
                                  <a:pt x="10800" y="4974"/>
                                  <a:pt x="10800" y="5400"/>
                                </a:cubicBezTo>
                                <a:cubicBezTo>
                                  <a:pt x="10800" y="5827"/>
                                  <a:pt x="10580" y="6171"/>
                                  <a:pt x="10309" y="6171"/>
                                </a:cubicBezTo>
                                <a:moveTo>
                                  <a:pt x="10309" y="3086"/>
                                </a:moveTo>
                                <a:cubicBezTo>
                                  <a:pt x="9496" y="3086"/>
                                  <a:pt x="8836" y="4123"/>
                                  <a:pt x="8836" y="5400"/>
                                </a:cubicBezTo>
                                <a:cubicBezTo>
                                  <a:pt x="8836" y="6678"/>
                                  <a:pt x="9496" y="7714"/>
                                  <a:pt x="10309" y="7714"/>
                                </a:cubicBezTo>
                                <a:cubicBezTo>
                                  <a:pt x="11123" y="7714"/>
                                  <a:pt x="11782" y="6678"/>
                                  <a:pt x="11782" y="5400"/>
                                </a:cubicBezTo>
                                <a:cubicBezTo>
                                  <a:pt x="11782" y="4123"/>
                                  <a:pt x="11123" y="3086"/>
                                  <a:pt x="10309" y="3086"/>
                                </a:cubicBezTo>
                              </a:path>
                            </a:pathLst>
                          </a:custGeom>
                          <a:solidFill>
                            <a:srgbClr val="53585F"/>
                          </a:solidFill>
                          <a:ln w="12700">
                            <a:miter lim="400000"/>
                          </a:ln>
                        </wps:spPr>
                        <wps:bodyPr lIns="19045" tIns="19045" rIns="19045" bIns="19045" anchor="ctr"/>
                      </wps:wsp>
                      <wps:wsp>
                        <wps:cNvPr id="264" name="Freeform 48"/>
                        <wps:cNvSpPr>
                          <a:spLocks noEditPoints="1"/>
                        </wps:cNvSpPr>
                        <wps:spPr bwMode="auto">
                          <a:xfrm>
                            <a:off x="14853" y="78006"/>
                            <a:ext cx="699" cy="806"/>
                          </a:xfrm>
                          <a:custGeom>
                            <a:avLst/>
                            <a:gdLst>
                              <a:gd name="T0" fmla="*/ 51 w 70"/>
                              <a:gd name="T1" fmla="*/ 0 h 80"/>
                              <a:gd name="T2" fmla="*/ 70 w 70"/>
                              <a:gd name="T3" fmla="*/ 0 h 80"/>
                              <a:gd name="T4" fmla="*/ 70 w 70"/>
                              <a:gd name="T5" fmla="*/ 45 h 80"/>
                              <a:gd name="T6" fmla="*/ 68 w 70"/>
                              <a:gd name="T7" fmla="*/ 58 h 80"/>
                              <a:gd name="T8" fmla="*/ 60 w 70"/>
                              <a:gd name="T9" fmla="*/ 70 h 80"/>
                              <a:gd name="T10" fmla="*/ 49 w 70"/>
                              <a:gd name="T11" fmla="*/ 77 h 80"/>
                              <a:gd name="T12" fmla="*/ 35 w 70"/>
                              <a:gd name="T13" fmla="*/ 80 h 80"/>
                              <a:gd name="T14" fmla="*/ 21 w 70"/>
                              <a:gd name="T15" fmla="*/ 77 h 80"/>
                              <a:gd name="T16" fmla="*/ 10 w 70"/>
                              <a:gd name="T17" fmla="*/ 70 h 80"/>
                              <a:gd name="T18" fmla="*/ 3 w 70"/>
                              <a:gd name="T19" fmla="*/ 58 h 80"/>
                              <a:gd name="T20" fmla="*/ 0 w 70"/>
                              <a:gd name="T21" fmla="*/ 45 h 80"/>
                              <a:gd name="T22" fmla="*/ 0 w 70"/>
                              <a:gd name="T23" fmla="*/ 0 h 80"/>
                              <a:gd name="T24" fmla="*/ 19 w 70"/>
                              <a:gd name="T25" fmla="*/ 0 h 80"/>
                              <a:gd name="T26" fmla="*/ 19 w 70"/>
                              <a:gd name="T27" fmla="*/ 45 h 80"/>
                              <a:gd name="T28" fmla="*/ 20 w 70"/>
                              <a:gd name="T29" fmla="*/ 51 h 80"/>
                              <a:gd name="T30" fmla="*/ 24 w 70"/>
                              <a:gd name="T31" fmla="*/ 56 h 80"/>
                              <a:gd name="T32" fmla="*/ 29 w 70"/>
                              <a:gd name="T33" fmla="*/ 59 h 80"/>
                              <a:gd name="T34" fmla="*/ 35 w 70"/>
                              <a:gd name="T35" fmla="*/ 61 h 80"/>
                              <a:gd name="T36" fmla="*/ 41 w 70"/>
                              <a:gd name="T37" fmla="*/ 59 h 80"/>
                              <a:gd name="T38" fmla="*/ 46 w 70"/>
                              <a:gd name="T39" fmla="*/ 56 h 80"/>
                              <a:gd name="T40" fmla="*/ 50 w 70"/>
                              <a:gd name="T41" fmla="*/ 51 h 80"/>
                              <a:gd name="T42" fmla="*/ 51 w 70"/>
                              <a:gd name="T43" fmla="*/ 45 h 80"/>
                              <a:gd name="T44" fmla="*/ 51 w 70"/>
                              <a:gd name="T45" fmla="*/ 0 h 80"/>
                              <a:gd name="T46" fmla="*/ 16 w 70"/>
                              <a:gd name="T47" fmla="*/ 3 h 80"/>
                              <a:gd name="T48" fmla="*/ 3 w 70"/>
                              <a:gd name="T49" fmla="*/ 3 h 80"/>
                              <a:gd name="T50" fmla="*/ 3 w 70"/>
                              <a:gd name="T51" fmla="*/ 13 h 80"/>
                              <a:gd name="T52" fmla="*/ 16 w 70"/>
                              <a:gd name="T53" fmla="*/ 13 h 80"/>
                              <a:gd name="T54" fmla="*/ 16 w 70"/>
                              <a:gd name="T55" fmla="*/ 3 h 80"/>
                              <a:gd name="T56" fmla="*/ 35 w 70"/>
                              <a:gd name="T57" fmla="*/ 77 h 80"/>
                              <a:gd name="T58" fmla="*/ 48 w 70"/>
                              <a:gd name="T59" fmla="*/ 74 h 80"/>
                              <a:gd name="T60" fmla="*/ 58 w 70"/>
                              <a:gd name="T61" fmla="*/ 67 h 80"/>
                              <a:gd name="T62" fmla="*/ 65 w 70"/>
                              <a:gd name="T63" fmla="*/ 57 h 80"/>
                              <a:gd name="T64" fmla="*/ 67 w 70"/>
                              <a:gd name="T65" fmla="*/ 45 h 80"/>
                              <a:gd name="T66" fmla="*/ 67 w 70"/>
                              <a:gd name="T67" fmla="*/ 16 h 80"/>
                              <a:gd name="T68" fmla="*/ 54 w 70"/>
                              <a:gd name="T69" fmla="*/ 16 h 80"/>
                              <a:gd name="T70" fmla="*/ 54 w 70"/>
                              <a:gd name="T71" fmla="*/ 45 h 80"/>
                              <a:gd name="T72" fmla="*/ 53 w 70"/>
                              <a:gd name="T73" fmla="*/ 52 h 80"/>
                              <a:gd name="T74" fmla="*/ 49 w 70"/>
                              <a:gd name="T75" fmla="*/ 58 h 80"/>
                              <a:gd name="T76" fmla="*/ 43 w 70"/>
                              <a:gd name="T77" fmla="*/ 62 h 80"/>
                              <a:gd name="T78" fmla="*/ 35 w 70"/>
                              <a:gd name="T79" fmla="*/ 64 h 80"/>
                              <a:gd name="T80" fmla="*/ 28 w 70"/>
                              <a:gd name="T81" fmla="*/ 62 h 80"/>
                              <a:gd name="T82" fmla="*/ 22 w 70"/>
                              <a:gd name="T83" fmla="*/ 58 h 80"/>
                              <a:gd name="T84" fmla="*/ 17 w 70"/>
                              <a:gd name="T85" fmla="*/ 52 h 80"/>
                              <a:gd name="T86" fmla="*/ 16 w 70"/>
                              <a:gd name="T87" fmla="*/ 45 h 80"/>
                              <a:gd name="T88" fmla="*/ 16 w 70"/>
                              <a:gd name="T89" fmla="*/ 16 h 80"/>
                              <a:gd name="T90" fmla="*/ 3 w 70"/>
                              <a:gd name="T91" fmla="*/ 16 h 80"/>
                              <a:gd name="T92" fmla="*/ 3 w 70"/>
                              <a:gd name="T93" fmla="*/ 45 h 80"/>
                              <a:gd name="T94" fmla="*/ 6 w 70"/>
                              <a:gd name="T95" fmla="*/ 57 h 80"/>
                              <a:gd name="T96" fmla="*/ 12 w 70"/>
                              <a:gd name="T97" fmla="*/ 67 h 80"/>
                              <a:gd name="T98" fmla="*/ 23 w 70"/>
                              <a:gd name="T99" fmla="*/ 74 h 80"/>
                              <a:gd name="T100" fmla="*/ 35 w 70"/>
                              <a:gd name="T101" fmla="*/ 77 h 80"/>
                              <a:gd name="T102" fmla="*/ 67 w 70"/>
                              <a:gd name="T103" fmla="*/ 3 h 80"/>
                              <a:gd name="T104" fmla="*/ 54 w 70"/>
                              <a:gd name="T105" fmla="*/ 3 h 80"/>
                              <a:gd name="T106" fmla="*/ 54 w 70"/>
                              <a:gd name="T107" fmla="*/ 13 h 80"/>
                              <a:gd name="T108" fmla="*/ 67 w 70"/>
                              <a:gd name="T109" fmla="*/ 13 h 80"/>
                              <a:gd name="T110" fmla="*/ 67 w 70"/>
                              <a:gd name="T111" fmla="*/ 3 h 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70" h="80">
                                <a:moveTo>
                                  <a:pt x="51" y="0"/>
                                </a:moveTo>
                                <a:cubicBezTo>
                                  <a:pt x="70" y="0"/>
                                  <a:pt x="70" y="0"/>
                                  <a:pt x="70" y="0"/>
                                </a:cubicBezTo>
                                <a:cubicBezTo>
                                  <a:pt x="70" y="45"/>
                                  <a:pt x="70" y="45"/>
                                  <a:pt x="70" y="45"/>
                                </a:cubicBezTo>
                                <a:cubicBezTo>
                                  <a:pt x="70" y="50"/>
                                  <a:pt x="69" y="54"/>
                                  <a:pt x="68" y="58"/>
                                </a:cubicBezTo>
                                <a:cubicBezTo>
                                  <a:pt x="66" y="63"/>
                                  <a:pt x="63" y="66"/>
                                  <a:pt x="60" y="70"/>
                                </a:cubicBezTo>
                                <a:cubicBezTo>
                                  <a:pt x="57" y="73"/>
                                  <a:pt x="53" y="75"/>
                                  <a:pt x="49" y="77"/>
                                </a:cubicBezTo>
                                <a:cubicBezTo>
                                  <a:pt x="45" y="79"/>
                                  <a:pt x="40" y="80"/>
                                  <a:pt x="35" y="80"/>
                                </a:cubicBezTo>
                                <a:cubicBezTo>
                                  <a:pt x="30" y="80"/>
                                  <a:pt x="26" y="79"/>
                                  <a:pt x="21" y="77"/>
                                </a:cubicBezTo>
                                <a:cubicBezTo>
                                  <a:pt x="17" y="75"/>
                                  <a:pt x="13" y="73"/>
                                  <a:pt x="10" y="70"/>
                                </a:cubicBezTo>
                                <a:cubicBezTo>
                                  <a:pt x="7" y="66"/>
                                  <a:pt x="5" y="63"/>
                                  <a:pt x="3" y="58"/>
                                </a:cubicBezTo>
                                <a:cubicBezTo>
                                  <a:pt x="1" y="54"/>
                                  <a:pt x="0" y="50"/>
                                  <a:pt x="0" y="45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19" y="0"/>
                                  <a:pt x="19" y="0"/>
                                  <a:pt x="19" y="0"/>
                                </a:cubicBezTo>
                                <a:cubicBezTo>
                                  <a:pt x="19" y="45"/>
                                  <a:pt x="19" y="45"/>
                                  <a:pt x="19" y="45"/>
                                </a:cubicBezTo>
                                <a:cubicBezTo>
                                  <a:pt x="19" y="47"/>
                                  <a:pt x="19" y="49"/>
                                  <a:pt x="20" y="51"/>
                                </a:cubicBezTo>
                                <a:cubicBezTo>
                                  <a:pt x="21" y="53"/>
                                  <a:pt x="22" y="55"/>
                                  <a:pt x="24" y="56"/>
                                </a:cubicBezTo>
                                <a:cubicBezTo>
                                  <a:pt x="25" y="57"/>
                                  <a:pt x="27" y="59"/>
                                  <a:pt x="29" y="59"/>
                                </a:cubicBezTo>
                                <a:cubicBezTo>
                                  <a:pt x="31" y="60"/>
                                  <a:pt x="33" y="61"/>
                                  <a:pt x="35" y="61"/>
                                </a:cubicBezTo>
                                <a:cubicBezTo>
                                  <a:pt x="37" y="61"/>
                                  <a:pt x="39" y="60"/>
                                  <a:pt x="41" y="59"/>
                                </a:cubicBezTo>
                                <a:cubicBezTo>
                                  <a:pt x="43" y="59"/>
                                  <a:pt x="45" y="57"/>
                                  <a:pt x="46" y="56"/>
                                </a:cubicBezTo>
                                <a:cubicBezTo>
                                  <a:pt x="48" y="55"/>
                                  <a:pt x="49" y="53"/>
                                  <a:pt x="50" y="51"/>
                                </a:cubicBezTo>
                                <a:cubicBezTo>
                                  <a:pt x="51" y="49"/>
                                  <a:pt x="51" y="47"/>
                                  <a:pt x="51" y="45"/>
                                </a:cubicBezTo>
                                <a:lnTo>
                                  <a:pt x="51" y="0"/>
                                </a:lnTo>
                                <a:close/>
                                <a:moveTo>
                                  <a:pt x="16" y="3"/>
                                </a:moveTo>
                                <a:cubicBezTo>
                                  <a:pt x="3" y="3"/>
                                  <a:pt x="3" y="3"/>
                                  <a:pt x="3" y="3"/>
                                </a:cubicBezTo>
                                <a:cubicBezTo>
                                  <a:pt x="3" y="13"/>
                                  <a:pt x="3" y="13"/>
                                  <a:pt x="3" y="13"/>
                                </a:cubicBezTo>
                                <a:cubicBezTo>
                                  <a:pt x="16" y="13"/>
                                  <a:pt x="16" y="13"/>
                                  <a:pt x="16" y="13"/>
                                </a:cubicBezTo>
                                <a:lnTo>
                                  <a:pt x="16" y="3"/>
                                </a:lnTo>
                                <a:close/>
                                <a:moveTo>
                                  <a:pt x="35" y="77"/>
                                </a:moveTo>
                                <a:cubicBezTo>
                                  <a:pt x="40" y="77"/>
                                  <a:pt x="44" y="76"/>
                                  <a:pt x="48" y="74"/>
                                </a:cubicBezTo>
                                <a:cubicBezTo>
                                  <a:pt x="51" y="72"/>
                                  <a:pt x="55" y="70"/>
                                  <a:pt x="58" y="67"/>
                                </a:cubicBezTo>
                                <a:cubicBezTo>
                                  <a:pt x="61" y="64"/>
                                  <a:pt x="63" y="61"/>
                                  <a:pt x="65" y="57"/>
                                </a:cubicBezTo>
                                <a:cubicBezTo>
                                  <a:pt x="66" y="53"/>
                                  <a:pt x="67" y="49"/>
                                  <a:pt x="67" y="45"/>
                                </a:cubicBezTo>
                                <a:cubicBezTo>
                                  <a:pt x="67" y="16"/>
                                  <a:pt x="67" y="16"/>
                                  <a:pt x="67" y="16"/>
                                </a:cubicBezTo>
                                <a:cubicBezTo>
                                  <a:pt x="54" y="16"/>
                                  <a:pt x="54" y="16"/>
                                  <a:pt x="54" y="16"/>
                                </a:cubicBezTo>
                                <a:cubicBezTo>
                                  <a:pt x="54" y="45"/>
                                  <a:pt x="54" y="45"/>
                                  <a:pt x="54" y="45"/>
                                </a:cubicBezTo>
                                <a:cubicBezTo>
                                  <a:pt x="54" y="47"/>
                                  <a:pt x="54" y="50"/>
                                  <a:pt x="53" y="52"/>
                                </a:cubicBezTo>
                                <a:cubicBezTo>
                                  <a:pt x="52" y="54"/>
                                  <a:pt x="50" y="57"/>
                                  <a:pt x="49" y="58"/>
                                </a:cubicBezTo>
                                <a:cubicBezTo>
                                  <a:pt x="47" y="60"/>
                                  <a:pt x="45" y="61"/>
                                  <a:pt x="43" y="62"/>
                                </a:cubicBezTo>
                                <a:cubicBezTo>
                                  <a:pt x="40" y="63"/>
                                  <a:pt x="38" y="64"/>
                                  <a:pt x="35" y="64"/>
                                </a:cubicBezTo>
                                <a:cubicBezTo>
                                  <a:pt x="33" y="64"/>
                                  <a:pt x="30" y="63"/>
                                  <a:pt x="28" y="62"/>
                                </a:cubicBezTo>
                                <a:cubicBezTo>
                                  <a:pt x="25" y="61"/>
                                  <a:pt x="23" y="60"/>
                                  <a:pt x="22" y="58"/>
                                </a:cubicBezTo>
                                <a:cubicBezTo>
                                  <a:pt x="20" y="57"/>
                                  <a:pt x="18" y="54"/>
                                  <a:pt x="17" y="52"/>
                                </a:cubicBezTo>
                                <a:cubicBezTo>
                                  <a:pt x="16" y="50"/>
                                  <a:pt x="16" y="47"/>
                                  <a:pt x="16" y="45"/>
                                </a:cubicBezTo>
                                <a:cubicBezTo>
                                  <a:pt x="16" y="16"/>
                                  <a:pt x="16" y="16"/>
                                  <a:pt x="16" y="16"/>
                                </a:cubicBezTo>
                                <a:cubicBezTo>
                                  <a:pt x="3" y="16"/>
                                  <a:pt x="3" y="16"/>
                                  <a:pt x="3" y="16"/>
                                </a:cubicBezTo>
                                <a:cubicBezTo>
                                  <a:pt x="3" y="45"/>
                                  <a:pt x="3" y="45"/>
                                  <a:pt x="3" y="45"/>
                                </a:cubicBezTo>
                                <a:cubicBezTo>
                                  <a:pt x="3" y="49"/>
                                  <a:pt x="4" y="53"/>
                                  <a:pt x="6" y="57"/>
                                </a:cubicBezTo>
                                <a:cubicBezTo>
                                  <a:pt x="7" y="61"/>
                                  <a:pt x="10" y="64"/>
                                  <a:pt x="12" y="67"/>
                                </a:cubicBezTo>
                                <a:cubicBezTo>
                                  <a:pt x="15" y="70"/>
                                  <a:pt x="19" y="72"/>
                                  <a:pt x="23" y="74"/>
                                </a:cubicBezTo>
                                <a:cubicBezTo>
                                  <a:pt x="27" y="76"/>
                                  <a:pt x="31" y="77"/>
                                  <a:pt x="35" y="77"/>
                                </a:cubicBezTo>
                                <a:close/>
                                <a:moveTo>
                                  <a:pt x="67" y="3"/>
                                </a:moveTo>
                                <a:cubicBezTo>
                                  <a:pt x="54" y="3"/>
                                  <a:pt x="54" y="3"/>
                                  <a:pt x="54" y="3"/>
                                </a:cubicBezTo>
                                <a:cubicBezTo>
                                  <a:pt x="54" y="13"/>
                                  <a:pt x="54" y="13"/>
                                  <a:pt x="54" y="13"/>
                                </a:cubicBezTo>
                                <a:cubicBezTo>
                                  <a:pt x="67" y="13"/>
                                  <a:pt x="67" y="13"/>
                                  <a:pt x="67" y="13"/>
                                </a:cubicBezTo>
                                <a:lnTo>
                                  <a:pt x="67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3585F"/>
                          </a:solidFill>
                          <a:ln w="6350">
                            <a:noFill/>
                            <a:round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5" name="Freeform 62"/>
                        <wps:cNvSpPr>
                          <a:spLocks noEditPoints="1"/>
                        </wps:cNvSpPr>
                        <wps:spPr bwMode="auto">
                          <a:xfrm>
                            <a:off x="14764" y="79257"/>
                            <a:ext cx="669" cy="687"/>
                          </a:xfrm>
                          <a:custGeom>
                            <a:avLst/>
                            <a:gdLst>
                              <a:gd name="T0" fmla="*/ 210 w 210"/>
                              <a:gd name="T1" fmla="*/ 172 h 216"/>
                              <a:gd name="T2" fmla="*/ 194 w 210"/>
                              <a:gd name="T3" fmla="*/ 139 h 216"/>
                              <a:gd name="T4" fmla="*/ 158 w 210"/>
                              <a:gd name="T5" fmla="*/ 154 h 216"/>
                              <a:gd name="T6" fmla="*/ 161 w 210"/>
                              <a:gd name="T7" fmla="*/ 161 h 216"/>
                              <a:gd name="T8" fmla="*/ 185 w 210"/>
                              <a:gd name="T9" fmla="*/ 151 h 216"/>
                              <a:gd name="T10" fmla="*/ 110 w 210"/>
                              <a:gd name="T11" fmla="*/ 208 h 216"/>
                              <a:gd name="T12" fmla="*/ 110 w 210"/>
                              <a:gd name="T13" fmla="*/ 64 h 216"/>
                              <a:gd name="T14" fmla="*/ 138 w 210"/>
                              <a:gd name="T15" fmla="*/ 32 h 216"/>
                              <a:gd name="T16" fmla="*/ 106 w 210"/>
                              <a:gd name="T17" fmla="*/ 0 h 216"/>
                              <a:gd name="T18" fmla="*/ 74 w 210"/>
                              <a:gd name="T19" fmla="*/ 32 h 216"/>
                              <a:gd name="T20" fmla="*/ 102 w 210"/>
                              <a:gd name="T21" fmla="*/ 64 h 216"/>
                              <a:gd name="T22" fmla="*/ 102 w 210"/>
                              <a:gd name="T23" fmla="*/ 208 h 216"/>
                              <a:gd name="T24" fmla="*/ 27 w 210"/>
                              <a:gd name="T25" fmla="*/ 152 h 216"/>
                              <a:gd name="T26" fmla="*/ 48 w 210"/>
                              <a:gd name="T27" fmla="*/ 161 h 216"/>
                              <a:gd name="T28" fmla="*/ 51 w 210"/>
                              <a:gd name="T29" fmla="*/ 154 h 216"/>
                              <a:gd name="T30" fmla="*/ 16 w 210"/>
                              <a:gd name="T31" fmla="*/ 139 h 216"/>
                              <a:gd name="T32" fmla="*/ 0 w 210"/>
                              <a:gd name="T33" fmla="*/ 172 h 216"/>
                              <a:gd name="T34" fmla="*/ 7 w 210"/>
                              <a:gd name="T35" fmla="*/ 176 h 216"/>
                              <a:gd name="T36" fmla="*/ 18 w 210"/>
                              <a:gd name="T37" fmla="*/ 153 h 216"/>
                              <a:gd name="T38" fmla="*/ 106 w 210"/>
                              <a:gd name="T39" fmla="*/ 216 h 216"/>
                              <a:gd name="T40" fmla="*/ 192 w 210"/>
                              <a:gd name="T41" fmla="*/ 155 h 216"/>
                              <a:gd name="T42" fmla="*/ 203 w 210"/>
                              <a:gd name="T43" fmla="*/ 176 h 216"/>
                              <a:gd name="T44" fmla="*/ 210 w 210"/>
                              <a:gd name="T45" fmla="*/ 172 h 216"/>
                              <a:gd name="T46" fmla="*/ 82 w 210"/>
                              <a:gd name="T47" fmla="*/ 32 h 216"/>
                              <a:gd name="T48" fmla="*/ 106 w 210"/>
                              <a:gd name="T49" fmla="*/ 8 h 216"/>
                              <a:gd name="T50" fmla="*/ 130 w 210"/>
                              <a:gd name="T51" fmla="*/ 32 h 216"/>
                              <a:gd name="T52" fmla="*/ 106 w 210"/>
                              <a:gd name="T53" fmla="*/ 56 h 216"/>
                              <a:gd name="T54" fmla="*/ 82 w 210"/>
                              <a:gd name="T55" fmla="*/ 32 h 2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</a:cxnLst>
                            <a:rect l="0" t="0" r="r" b="b"/>
                            <a:pathLst>
                              <a:path w="210" h="216">
                                <a:moveTo>
                                  <a:pt x="210" y="172"/>
                                </a:moveTo>
                                <a:cubicBezTo>
                                  <a:pt x="194" y="139"/>
                                  <a:pt x="194" y="139"/>
                                  <a:pt x="194" y="139"/>
                                </a:cubicBezTo>
                                <a:cubicBezTo>
                                  <a:pt x="158" y="154"/>
                                  <a:pt x="158" y="154"/>
                                  <a:pt x="158" y="154"/>
                                </a:cubicBezTo>
                                <a:cubicBezTo>
                                  <a:pt x="161" y="161"/>
                                  <a:pt x="161" y="161"/>
                                  <a:pt x="161" y="161"/>
                                </a:cubicBezTo>
                                <a:cubicBezTo>
                                  <a:pt x="185" y="151"/>
                                  <a:pt x="185" y="151"/>
                                  <a:pt x="185" y="151"/>
                                </a:cubicBezTo>
                                <a:cubicBezTo>
                                  <a:pt x="174" y="183"/>
                                  <a:pt x="145" y="206"/>
                                  <a:pt x="110" y="208"/>
                                </a:cubicBezTo>
                                <a:cubicBezTo>
                                  <a:pt x="110" y="64"/>
                                  <a:pt x="110" y="64"/>
                                  <a:pt x="110" y="64"/>
                                </a:cubicBezTo>
                                <a:cubicBezTo>
                                  <a:pt x="125" y="62"/>
                                  <a:pt x="138" y="49"/>
                                  <a:pt x="138" y="32"/>
                                </a:cubicBezTo>
                                <a:cubicBezTo>
                                  <a:pt x="138" y="15"/>
                                  <a:pt x="123" y="0"/>
                                  <a:pt x="106" y="0"/>
                                </a:cubicBezTo>
                                <a:cubicBezTo>
                                  <a:pt x="88" y="0"/>
                                  <a:pt x="74" y="15"/>
                                  <a:pt x="74" y="32"/>
                                </a:cubicBezTo>
                                <a:cubicBezTo>
                                  <a:pt x="74" y="49"/>
                                  <a:pt x="86" y="62"/>
                                  <a:pt x="102" y="64"/>
                                </a:cubicBezTo>
                                <a:cubicBezTo>
                                  <a:pt x="102" y="208"/>
                                  <a:pt x="102" y="208"/>
                                  <a:pt x="102" y="208"/>
                                </a:cubicBezTo>
                                <a:cubicBezTo>
                                  <a:pt x="67" y="206"/>
                                  <a:pt x="38" y="184"/>
                                  <a:pt x="27" y="152"/>
                                </a:cubicBezTo>
                                <a:cubicBezTo>
                                  <a:pt x="48" y="161"/>
                                  <a:pt x="48" y="161"/>
                                  <a:pt x="48" y="161"/>
                                </a:cubicBezTo>
                                <a:cubicBezTo>
                                  <a:pt x="51" y="154"/>
                                  <a:pt x="51" y="154"/>
                                  <a:pt x="51" y="154"/>
                                </a:cubicBezTo>
                                <a:cubicBezTo>
                                  <a:pt x="16" y="139"/>
                                  <a:pt x="16" y="139"/>
                                  <a:pt x="16" y="139"/>
                                </a:cubicBezTo>
                                <a:cubicBezTo>
                                  <a:pt x="0" y="172"/>
                                  <a:pt x="0" y="172"/>
                                  <a:pt x="0" y="172"/>
                                </a:cubicBezTo>
                                <a:cubicBezTo>
                                  <a:pt x="7" y="176"/>
                                  <a:pt x="7" y="176"/>
                                  <a:pt x="7" y="176"/>
                                </a:cubicBezTo>
                                <a:cubicBezTo>
                                  <a:pt x="18" y="153"/>
                                  <a:pt x="18" y="153"/>
                                  <a:pt x="18" y="153"/>
                                </a:cubicBezTo>
                                <a:cubicBezTo>
                                  <a:pt x="30" y="189"/>
                                  <a:pt x="65" y="216"/>
                                  <a:pt x="106" y="216"/>
                                </a:cubicBezTo>
                                <a:cubicBezTo>
                                  <a:pt x="146" y="216"/>
                                  <a:pt x="180" y="191"/>
                                  <a:pt x="192" y="155"/>
                                </a:cubicBezTo>
                                <a:cubicBezTo>
                                  <a:pt x="203" y="176"/>
                                  <a:pt x="203" y="176"/>
                                  <a:pt x="203" y="176"/>
                                </a:cubicBezTo>
                                <a:lnTo>
                                  <a:pt x="210" y="172"/>
                                </a:lnTo>
                                <a:close/>
                                <a:moveTo>
                                  <a:pt x="82" y="32"/>
                                </a:moveTo>
                                <a:cubicBezTo>
                                  <a:pt x="82" y="19"/>
                                  <a:pt x="92" y="8"/>
                                  <a:pt x="106" y="8"/>
                                </a:cubicBezTo>
                                <a:cubicBezTo>
                                  <a:pt x="119" y="8"/>
                                  <a:pt x="130" y="19"/>
                                  <a:pt x="130" y="32"/>
                                </a:cubicBezTo>
                                <a:cubicBezTo>
                                  <a:pt x="130" y="45"/>
                                  <a:pt x="119" y="56"/>
                                  <a:pt x="106" y="56"/>
                                </a:cubicBezTo>
                                <a:cubicBezTo>
                                  <a:pt x="92" y="56"/>
                                  <a:pt x="82" y="45"/>
                                  <a:pt x="82" y="3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525" name="Shape 2525"/>
                        <wps:cNvSpPr/>
                        <wps:spPr>
                          <a:xfrm>
                            <a:off x="13150" y="72508"/>
                            <a:ext cx="889" cy="847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1291" y="17673"/>
                                </a:moveTo>
                                <a:cubicBezTo>
                                  <a:pt x="11562" y="17673"/>
                                  <a:pt x="11782" y="17453"/>
                                  <a:pt x="11782" y="17182"/>
                                </a:cubicBezTo>
                                <a:cubicBezTo>
                                  <a:pt x="11782" y="16911"/>
                                  <a:pt x="11562" y="16691"/>
                                  <a:pt x="11291" y="16691"/>
                                </a:cubicBezTo>
                                <a:cubicBezTo>
                                  <a:pt x="11020" y="16691"/>
                                  <a:pt x="10800" y="16911"/>
                                  <a:pt x="10800" y="17182"/>
                                </a:cubicBezTo>
                                <a:cubicBezTo>
                                  <a:pt x="10800" y="17453"/>
                                  <a:pt x="11020" y="17673"/>
                                  <a:pt x="11291" y="17673"/>
                                </a:cubicBezTo>
                                <a:moveTo>
                                  <a:pt x="17673" y="18655"/>
                                </a:moveTo>
                                <a:lnTo>
                                  <a:pt x="13745" y="18655"/>
                                </a:lnTo>
                                <a:lnTo>
                                  <a:pt x="13745" y="12273"/>
                                </a:lnTo>
                                <a:cubicBezTo>
                                  <a:pt x="13745" y="12002"/>
                                  <a:pt x="13525" y="11782"/>
                                  <a:pt x="13255" y="11782"/>
                                </a:cubicBezTo>
                                <a:lnTo>
                                  <a:pt x="8345" y="11782"/>
                                </a:lnTo>
                                <a:cubicBezTo>
                                  <a:pt x="8075" y="11782"/>
                                  <a:pt x="7855" y="12002"/>
                                  <a:pt x="7855" y="12273"/>
                                </a:cubicBezTo>
                                <a:lnTo>
                                  <a:pt x="7855" y="18655"/>
                                </a:lnTo>
                                <a:lnTo>
                                  <a:pt x="3927" y="18655"/>
                                </a:lnTo>
                                <a:lnTo>
                                  <a:pt x="3927" y="8058"/>
                                </a:lnTo>
                                <a:lnTo>
                                  <a:pt x="10800" y="1185"/>
                                </a:lnTo>
                                <a:lnTo>
                                  <a:pt x="17673" y="8058"/>
                                </a:lnTo>
                                <a:cubicBezTo>
                                  <a:pt x="17673" y="8058"/>
                                  <a:pt x="17673" y="18655"/>
                                  <a:pt x="17673" y="18655"/>
                                </a:cubicBezTo>
                                <a:close/>
                                <a:moveTo>
                                  <a:pt x="17673" y="20618"/>
                                </a:moveTo>
                                <a:lnTo>
                                  <a:pt x="13745" y="20618"/>
                                </a:lnTo>
                                <a:lnTo>
                                  <a:pt x="13745" y="19636"/>
                                </a:lnTo>
                                <a:lnTo>
                                  <a:pt x="17673" y="19636"/>
                                </a:lnTo>
                                <a:cubicBezTo>
                                  <a:pt x="17673" y="19636"/>
                                  <a:pt x="17673" y="20618"/>
                                  <a:pt x="17673" y="20618"/>
                                </a:cubicBezTo>
                                <a:close/>
                                <a:moveTo>
                                  <a:pt x="12764" y="20618"/>
                                </a:moveTo>
                                <a:lnTo>
                                  <a:pt x="8836" y="20618"/>
                                </a:lnTo>
                                <a:lnTo>
                                  <a:pt x="8836" y="12764"/>
                                </a:lnTo>
                                <a:lnTo>
                                  <a:pt x="12764" y="12764"/>
                                </a:lnTo>
                                <a:cubicBezTo>
                                  <a:pt x="12764" y="12764"/>
                                  <a:pt x="12764" y="20618"/>
                                  <a:pt x="12764" y="20618"/>
                                </a:cubicBezTo>
                                <a:close/>
                                <a:moveTo>
                                  <a:pt x="7855" y="20618"/>
                                </a:moveTo>
                                <a:lnTo>
                                  <a:pt x="3927" y="20618"/>
                                </a:lnTo>
                                <a:lnTo>
                                  <a:pt x="3927" y="19636"/>
                                </a:lnTo>
                                <a:lnTo>
                                  <a:pt x="7855" y="19636"/>
                                </a:lnTo>
                                <a:cubicBezTo>
                                  <a:pt x="7855" y="19636"/>
                                  <a:pt x="7855" y="20618"/>
                                  <a:pt x="7855" y="20618"/>
                                </a:cubicBezTo>
                                <a:close/>
                                <a:moveTo>
                                  <a:pt x="14727" y="1964"/>
                                </a:moveTo>
                                <a:lnTo>
                                  <a:pt x="16691" y="1964"/>
                                </a:lnTo>
                                <a:lnTo>
                                  <a:pt x="16691" y="5688"/>
                                </a:lnTo>
                                <a:lnTo>
                                  <a:pt x="14727" y="3724"/>
                                </a:lnTo>
                                <a:cubicBezTo>
                                  <a:pt x="14727" y="3724"/>
                                  <a:pt x="14727" y="1964"/>
                                  <a:pt x="14727" y="1964"/>
                                </a:cubicBezTo>
                                <a:close/>
                                <a:moveTo>
                                  <a:pt x="21456" y="10453"/>
                                </a:moveTo>
                                <a:lnTo>
                                  <a:pt x="17673" y="6670"/>
                                </a:lnTo>
                                <a:lnTo>
                                  <a:pt x="17673" y="1473"/>
                                </a:lnTo>
                                <a:cubicBezTo>
                                  <a:pt x="17673" y="1202"/>
                                  <a:pt x="17453" y="982"/>
                                  <a:pt x="17182" y="982"/>
                                </a:cubicBezTo>
                                <a:lnTo>
                                  <a:pt x="14236" y="982"/>
                                </a:lnTo>
                                <a:cubicBezTo>
                                  <a:pt x="13966" y="982"/>
                                  <a:pt x="13745" y="1202"/>
                                  <a:pt x="13745" y="1473"/>
                                </a:cubicBezTo>
                                <a:lnTo>
                                  <a:pt x="13745" y="2742"/>
                                </a:lnTo>
                                <a:lnTo>
                                  <a:pt x="11147" y="144"/>
                                </a:lnTo>
                                <a:cubicBezTo>
                                  <a:pt x="11058" y="55"/>
                                  <a:pt x="10935" y="0"/>
                                  <a:pt x="10800" y="0"/>
                                </a:cubicBezTo>
                                <a:cubicBezTo>
                                  <a:pt x="10665" y="0"/>
                                  <a:pt x="10542" y="55"/>
                                  <a:pt x="10453" y="144"/>
                                </a:cubicBezTo>
                                <a:lnTo>
                                  <a:pt x="144" y="10453"/>
                                </a:lnTo>
                                <a:cubicBezTo>
                                  <a:pt x="55" y="10542"/>
                                  <a:pt x="0" y="10665"/>
                                  <a:pt x="0" y="10800"/>
                                </a:cubicBezTo>
                                <a:cubicBezTo>
                                  <a:pt x="0" y="11072"/>
                                  <a:pt x="220" y="11291"/>
                                  <a:pt x="491" y="11291"/>
                                </a:cubicBezTo>
                                <a:cubicBezTo>
                                  <a:pt x="626" y="11291"/>
                                  <a:pt x="749" y="11236"/>
                                  <a:pt x="838" y="11147"/>
                                </a:cubicBezTo>
                                <a:lnTo>
                                  <a:pt x="2945" y="9040"/>
                                </a:lnTo>
                                <a:lnTo>
                                  <a:pt x="2945" y="21109"/>
                                </a:lnTo>
                                <a:cubicBezTo>
                                  <a:pt x="2945" y="21381"/>
                                  <a:pt x="3166" y="21600"/>
                                  <a:pt x="3436" y="21600"/>
                                </a:cubicBezTo>
                                <a:lnTo>
                                  <a:pt x="18164" y="21600"/>
                                </a:lnTo>
                                <a:cubicBezTo>
                                  <a:pt x="18434" y="21600"/>
                                  <a:pt x="18655" y="21381"/>
                                  <a:pt x="18655" y="21109"/>
                                </a:cubicBezTo>
                                <a:lnTo>
                                  <a:pt x="18655" y="9040"/>
                                </a:lnTo>
                                <a:lnTo>
                                  <a:pt x="20762" y="11147"/>
                                </a:lnTo>
                                <a:cubicBezTo>
                                  <a:pt x="20851" y="11236"/>
                                  <a:pt x="20974" y="11291"/>
                                  <a:pt x="21109" y="11291"/>
                                </a:cubicBezTo>
                                <a:cubicBezTo>
                                  <a:pt x="21380" y="11291"/>
                                  <a:pt x="21600" y="11072"/>
                                  <a:pt x="21600" y="10800"/>
                                </a:cubicBezTo>
                                <a:cubicBezTo>
                                  <a:pt x="21600" y="10665"/>
                                  <a:pt x="21545" y="10542"/>
                                  <a:pt x="21456" y="10453"/>
                                </a:cubicBezTo>
                              </a:path>
                            </a:pathLst>
                          </a:custGeom>
                          <a:solidFill>
                            <a:srgbClr val="53585F"/>
                          </a:solidFill>
                          <a:ln w="12700">
                            <a:miter lim="400000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lIns="19045" tIns="19045" rIns="19045" bIns="19045" anchor="ctr"/>
                      </wps:wsp>
                      <pic:pic xmlns:pic="http://schemas.openxmlformats.org/drawingml/2006/picture">
                        <pic:nvPicPr>
                          <pic:cNvPr id="266" name="图片 9" descr="图标们png-02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16404" y="76619"/>
                            <a:ext cx="969" cy="9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" name="图片 253" descr="图标们png-35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16434" y="75185"/>
                            <a:ext cx="847" cy="8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3" name="Shape 2643"/>
                        <wps:cNvSpPr/>
                        <wps:spPr>
                          <a:xfrm>
                            <a:off x="16702" y="72577"/>
                            <a:ext cx="456" cy="838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1700" y="1473"/>
                                </a:moveTo>
                                <a:lnTo>
                                  <a:pt x="9900" y="1473"/>
                                </a:lnTo>
                                <a:cubicBezTo>
                                  <a:pt x="9403" y="1473"/>
                                  <a:pt x="9000" y="1692"/>
                                  <a:pt x="9000" y="1964"/>
                                </a:cubicBezTo>
                                <a:cubicBezTo>
                                  <a:pt x="9000" y="2235"/>
                                  <a:pt x="9403" y="2455"/>
                                  <a:pt x="9900" y="2455"/>
                                </a:cubicBezTo>
                                <a:lnTo>
                                  <a:pt x="11700" y="2455"/>
                                </a:lnTo>
                                <a:cubicBezTo>
                                  <a:pt x="12197" y="2455"/>
                                  <a:pt x="12600" y="2235"/>
                                  <a:pt x="12600" y="1964"/>
                                </a:cubicBezTo>
                                <a:cubicBezTo>
                                  <a:pt x="12600" y="1692"/>
                                  <a:pt x="12197" y="1473"/>
                                  <a:pt x="11700" y="1473"/>
                                </a:cubicBezTo>
                                <a:moveTo>
                                  <a:pt x="19800" y="2945"/>
                                </a:moveTo>
                                <a:lnTo>
                                  <a:pt x="1800" y="2945"/>
                                </a:lnTo>
                                <a:lnTo>
                                  <a:pt x="1800" y="1964"/>
                                </a:lnTo>
                                <a:cubicBezTo>
                                  <a:pt x="1800" y="1422"/>
                                  <a:pt x="2605" y="982"/>
                                  <a:pt x="3600" y="982"/>
                                </a:cubicBezTo>
                                <a:lnTo>
                                  <a:pt x="18000" y="982"/>
                                </a:lnTo>
                                <a:cubicBezTo>
                                  <a:pt x="18993" y="982"/>
                                  <a:pt x="19800" y="1422"/>
                                  <a:pt x="19800" y="1964"/>
                                </a:cubicBezTo>
                                <a:cubicBezTo>
                                  <a:pt x="19800" y="1964"/>
                                  <a:pt x="19800" y="2945"/>
                                  <a:pt x="19800" y="2945"/>
                                </a:cubicBezTo>
                                <a:close/>
                                <a:moveTo>
                                  <a:pt x="19800" y="17673"/>
                                </a:moveTo>
                                <a:lnTo>
                                  <a:pt x="1800" y="17673"/>
                                </a:lnTo>
                                <a:lnTo>
                                  <a:pt x="1800" y="3927"/>
                                </a:lnTo>
                                <a:lnTo>
                                  <a:pt x="19800" y="3927"/>
                                </a:lnTo>
                                <a:cubicBezTo>
                                  <a:pt x="19800" y="3927"/>
                                  <a:pt x="19800" y="17673"/>
                                  <a:pt x="19800" y="17673"/>
                                </a:cubicBezTo>
                                <a:close/>
                                <a:moveTo>
                                  <a:pt x="19800" y="19636"/>
                                </a:moveTo>
                                <a:cubicBezTo>
                                  <a:pt x="19800" y="20179"/>
                                  <a:pt x="18993" y="20618"/>
                                  <a:pt x="18000" y="20618"/>
                                </a:cubicBezTo>
                                <a:lnTo>
                                  <a:pt x="3600" y="20618"/>
                                </a:lnTo>
                                <a:cubicBezTo>
                                  <a:pt x="2605" y="20618"/>
                                  <a:pt x="1800" y="20179"/>
                                  <a:pt x="1800" y="19636"/>
                                </a:cubicBezTo>
                                <a:lnTo>
                                  <a:pt x="1800" y="18655"/>
                                </a:lnTo>
                                <a:lnTo>
                                  <a:pt x="19800" y="18655"/>
                                </a:lnTo>
                                <a:cubicBezTo>
                                  <a:pt x="19800" y="18655"/>
                                  <a:pt x="19800" y="19636"/>
                                  <a:pt x="19800" y="19636"/>
                                </a:cubicBezTo>
                                <a:close/>
                                <a:moveTo>
                                  <a:pt x="18000" y="0"/>
                                </a:moveTo>
                                <a:lnTo>
                                  <a:pt x="3600" y="0"/>
                                </a:lnTo>
                                <a:cubicBezTo>
                                  <a:pt x="1612" y="0"/>
                                  <a:pt x="0" y="879"/>
                                  <a:pt x="0" y="1964"/>
                                </a:cubicBezTo>
                                <a:lnTo>
                                  <a:pt x="0" y="19636"/>
                                </a:lnTo>
                                <a:cubicBezTo>
                                  <a:pt x="0" y="20721"/>
                                  <a:pt x="1612" y="21600"/>
                                  <a:pt x="3600" y="21600"/>
                                </a:cubicBezTo>
                                <a:lnTo>
                                  <a:pt x="18000" y="21600"/>
                                </a:lnTo>
                                <a:cubicBezTo>
                                  <a:pt x="19988" y="21600"/>
                                  <a:pt x="21600" y="20721"/>
                                  <a:pt x="21600" y="19636"/>
                                </a:cubicBezTo>
                                <a:lnTo>
                                  <a:pt x="21600" y="1964"/>
                                </a:lnTo>
                                <a:cubicBezTo>
                                  <a:pt x="21600" y="879"/>
                                  <a:pt x="19988" y="0"/>
                                  <a:pt x="18000" y="0"/>
                                </a:cubicBezTo>
                                <a:moveTo>
                                  <a:pt x="10800" y="20127"/>
                                </a:moveTo>
                                <a:cubicBezTo>
                                  <a:pt x="11297" y="20127"/>
                                  <a:pt x="11700" y="19908"/>
                                  <a:pt x="11700" y="19636"/>
                                </a:cubicBezTo>
                                <a:cubicBezTo>
                                  <a:pt x="11700" y="19366"/>
                                  <a:pt x="11297" y="19145"/>
                                  <a:pt x="10800" y="19145"/>
                                </a:cubicBezTo>
                                <a:cubicBezTo>
                                  <a:pt x="10303" y="19145"/>
                                  <a:pt x="9900" y="19366"/>
                                  <a:pt x="9900" y="19636"/>
                                </a:cubicBezTo>
                                <a:cubicBezTo>
                                  <a:pt x="9900" y="19908"/>
                                  <a:pt x="10303" y="20127"/>
                                  <a:pt x="10800" y="20127"/>
                                </a:cubicBezTo>
                              </a:path>
                            </a:pathLst>
                          </a:custGeom>
                          <a:solidFill>
                            <a:srgbClr val="53585F"/>
                          </a:solidFill>
                          <a:ln w="12700">
                            <a:miter lim="400000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lIns="19045" tIns="19045" rIns="19045" bIns="19045" anchor="ctr"/>
                      </wps:wsp>
                      <wps:wsp>
                        <wps:cNvPr id="268" name="Freeform 49"/>
                        <wps:cNvSpPr>
                          <a:spLocks noEditPoints="1"/>
                        </wps:cNvSpPr>
                        <wps:spPr bwMode="auto">
                          <a:xfrm>
                            <a:off x="16558" y="78034"/>
                            <a:ext cx="801" cy="731"/>
                          </a:xfrm>
                          <a:custGeom>
                            <a:avLst/>
                            <a:gdLst>
                              <a:gd name="T0" fmla="*/ 80 w 80"/>
                              <a:gd name="T1" fmla="*/ 37 h 90"/>
                              <a:gd name="T2" fmla="*/ 80 w 80"/>
                              <a:gd name="T3" fmla="*/ 37 h 90"/>
                              <a:gd name="T4" fmla="*/ 80 w 80"/>
                              <a:gd name="T5" fmla="*/ 90 h 90"/>
                              <a:gd name="T6" fmla="*/ 0 w 80"/>
                              <a:gd name="T7" fmla="*/ 90 h 90"/>
                              <a:gd name="T8" fmla="*/ 0 w 80"/>
                              <a:gd name="T9" fmla="*/ 37 h 90"/>
                              <a:gd name="T10" fmla="*/ 35 w 80"/>
                              <a:gd name="T11" fmla="*/ 2 h 90"/>
                              <a:gd name="T12" fmla="*/ 38 w 80"/>
                              <a:gd name="T13" fmla="*/ 1 h 90"/>
                              <a:gd name="T14" fmla="*/ 40 w 80"/>
                              <a:gd name="T15" fmla="*/ 0 h 90"/>
                              <a:gd name="T16" fmla="*/ 43 w 80"/>
                              <a:gd name="T17" fmla="*/ 1 h 90"/>
                              <a:gd name="T18" fmla="*/ 45 w 80"/>
                              <a:gd name="T19" fmla="*/ 2 h 90"/>
                              <a:gd name="T20" fmla="*/ 80 w 80"/>
                              <a:gd name="T21" fmla="*/ 37 h 90"/>
                              <a:gd name="T22" fmla="*/ 24 w 80"/>
                              <a:gd name="T23" fmla="*/ 63 h 90"/>
                              <a:gd name="T24" fmla="*/ 3 w 80"/>
                              <a:gd name="T25" fmla="*/ 42 h 90"/>
                              <a:gd name="T26" fmla="*/ 3 w 80"/>
                              <a:gd name="T27" fmla="*/ 84 h 90"/>
                              <a:gd name="T28" fmla="*/ 24 w 80"/>
                              <a:gd name="T29" fmla="*/ 64 h 90"/>
                              <a:gd name="T30" fmla="*/ 24 w 80"/>
                              <a:gd name="T31" fmla="*/ 63 h 90"/>
                              <a:gd name="T32" fmla="*/ 5 w 80"/>
                              <a:gd name="T33" fmla="*/ 37 h 90"/>
                              <a:gd name="T34" fmla="*/ 4 w 80"/>
                              <a:gd name="T35" fmla="*/ 38 h 90"/>
                              <a:gd name="T36" fmla="*/ 27 w 80"/>
                              <a:gd name="T37" fmla="*/ 61 h 90"/>
                              <a:gd name="T38" fmla="*/ 35 w 80"/>
                              <a:gd name="T39" fmla="*/ 53 h 90"/>
                              <a:gd name="T40" fmla="*/ 38 w 80"/>
                              <a:gd name="T41" fmla="*/ 51 h 90"/>
                              <a:gd name="T42" fmla="*/ 40 w 80"/>
                              <a:gd name="T43" fmla="*/ 51 h 90"/>
                              <a:gd name="T44" fmla="*/ 43 w 80"/>
                              <a:gd name="T45" fmla="*/ 51 h 90"/>
                              <a:gd name="T46" fmla="*/ 45 w 80"/>
                              <a:gd name="T47" fmla="*/ 53 h 90"/>
                              <a:gd name="T48" fmla="*/ 53 w 80"/>
                              <a:gd name="T49" fmla="*/ 61 h 90"/>
                              <a:gd name="T50" fmla="*/ 77 w 80"/>
                              <a:gd name="T51" fmla="*/ 38 h 90"/>
                              <a:gd name="T52" fmla="*/ 43 w 80"/>
                              <a:gd name="T53" fmla="*/ 4 h 90"/>
                              <a:gd name="T54" fmla="*/ 40 w 80"/>
                              <a:gd name="T55" fmla="*/ 3 h 90"/>
                              <a:gd name="T56" fmla="*/ 38 w 80"/>
                              <a:gd name="T57" fmla="*/ 4 h 90"/>
                              <a:gd name="T58" fmla="*/ 5 w 80"/>
                              <a:gd name="T59" fmla="*/ 37 h 90"/>
                              <a:gd name="T60" fmla="*/ 6 w 80"/>
                              <a:gd name="T61" fmla="*/ 87 h 90"/>
                              <a:gd name="T62" fmla="*/ 74 w 80"/>
                              <a:gd name="T63" fmla="*/ 87 h 90"/>
                              <a:gd name="T64" fmla="*/ 43 w 80"/>
                              <a:gd name="T65" fmla="*/ 55 h 90"/>
                              <a:gd name="T66" fmla="*/ 40 w 80"/>
                              <a:gd name="T67" fmla="*/ 54 h 90"/>
                              <a:gd name="T68" fmla="*/ 38 w 80"/>
                              <a:gd name="T69" fmla="*/ 55 h 90"/>
                              <a:gd name="T70" fmla="*/ 8 w 80"/>
                              <a:gd name="T71" fmla="*/ 85 h 90"/>
                              <a:gd name="T72" fmla="*/ 6 w 80"/>
                              <a:gd name="T73" fmla="*/ 87 h 90"/>
                              <a:gd name="T74" fmla="*/ 77 w 80"/>
                              <a:gd name="T75" fmla="*/ 44 h 90"/>
                              <a:gd name="T76" fmla="*/ 77 w 80"/>
                              <a:gd name="T77" fmla="*/ 42 h 90"/>
                              <a:gd name="T78" fmla="*/ 56 w 80"/>
                              <a:gd name="T79" fmla="*/ 63 h 90"/>
                              <a:gd name="T80" fmla="*/ 77 w 80"/>
                              <a:gd name="T81" fmla="*/ 84 h 90"/>
                              <a:gd name="T82" fmla="*/ 77 w 80"/>
                              <a:gd name="T83" fmla="*/ 44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80" h="90">
                                <a:moveTo>
                                  <a:pt x="80" y="37"/>
                                </a:moveTo>
                                <a:cubicBezTo>
                                  <a:pt x="80" y="37"/>
                                  <a:pt x="80" y="37"/>
                                  <a:pt x="80" y="37"/>
                                </a:cubicBezTo>
                                <a:cubicBezTo>
                                  <a:pt x="80" y="90"/>
                                  <a:pt x="80" y="90"/>
                                  <a:pt x="80" y="90"/>
                                </a:cubicBezTo>
                                <a:cubicBezTo>
                                  <a:pt x="0" y="90"/>
                                  <a:pt x="0" y="90"/>
                                  <a:pt x="0" y="90"/>
                                </a:cubicBezTo>
                                <a:cubicBezTo>
                                  <a:pt x="0" y="37"/>
                                  <a:pt x="0" y="37"/>
                                  <a:pt x="0" y="37"/>
                                </a:cubicBezTo>
                                <a:cubicBezTo>
                                  <a:pt x="35" y="2"/>
                                  <a:pt x="35" y="2"/>
                                  <a:pt x="35" y="2"/>
                                </a:cubicBezTo>
                                <a:cubicBezTo>
                                  <a:pt x="36" y="2"/>
                                  <a:pt x="37" y="1"/>
                                  <a:pt x="38" y="1"/>
                                </a:cubicBezTo>
                                <a:cubicBezTo>
                                  <a:pt x="38" y="0"/>
                                  <a:pt x="39" y="0"/>
                                  <a:pt x="40" y="0"/>
                                </a:cubicBezTo>
                                <a:cubicBezTo>
                                  <a:pt x="41" y="0"/>
                                  <a:pt x="42" y="0"/>
                                  <a:pt x="43" y="1"/>
                                </a:cubicBezTo>
                                <a:cubicBezTo>
                                  <a:pt x="44" y="1"/>
                                  <a:pt x="44" y="2"/>
                                  <a:pt x="45" y="2"/>
                                </a:cubicBezTo>
                                <a:lnTo>
                                  <a:pt x="80" y="37"/>
                                </a:lnTo>
                                <a:close/>
                                <a:moveTo>
                                  <a:pt x="24" y="63"/>
                                </a:moveTo>
                                <a:cubicBezTo>
                                  <a:pt x="3" y="42"/>
                                  <a:pt x="3" y="42"/>
                                  <a:pt x="3" y="42"/>
                                </a:cubicBezTo>
                                <a:cubicBezTo>
                                  <a:pt x="3" y="84"/>
                                  <a:pt x="3" y="84"/>
                                  <a:pt x="3" y="84"/>
                                </a:cubicBezTo>
                                <a:cubicBezTo>
                                  <a:pt x="24" y="64"/>
                                  <a:pt x="24" y="64"/>
                                  <a:pt x="24" y="64"/>
                                </a:cubicBezTo>
                                <a:lnTo>
                                  <a:pt x="24" y="63"/>
                                </a:lnTo>
                                <a:close/>
                                <a:moveTo>
                                  <a:pt x="5" y="37"/>
                                </a:moveTo>
                                <a:cubicBezTo>
                                  <a:pt x="4" y="38"/>
                                  <a:pt x="4" y="38"/>
                                  <a:pt x="4" y="38"/>
                                </a:cubicBezTo>
                                <a:cubicBezTo>
                                  <a:pt x="27" y="61"/>
                                  <a:pt x="27" y="61"/>
                                  <a:pt x="27" y="61"/>
                                </a:cubicBezTo>
                                <a:cubicBezTo>
                                  <a:pt x="35" y="53"/>
                                  <a:pt x="35" y="53"/>
                                  <a:pt x="35" y="53"/>
                                </a:cubicBezTo>
                                <a:cubicBezTo>
                                  <a:pt x="36" y="52"/>
                                  <a:pt x="37" y="51"/>
                                  <a:pt x="38" y="51"/>
                                </a:cubicBezTo>
                                <a:cubicBezTo>
                                  <a:pt x="38" y="51"/>
                                  <a:pt x="39" y="51"/>
                                  <a:pt x="40" y="51"/>
                                </a:cubicBezTo>
                                <a:cubicBezTo>
                                  <a:pt x="41" y="51"/>
                                  <a:pt x="42" y="51"/>
                                  <a:pt x="43" y="51"/>
                                </a:cubicBezTo>
                                <a:cubicBezTo>
                                  <a:pt x="44" y="51"/>
                                  <a:pt x="44" y="52"/>
                                  <a:pt x="45" y="53"/>
                                </a:cubicBezTo>
                                <a:cubicBezTo>
                                  <a:pt x="53" y="61"/>
                                  <a:pt x="53" y="61"/>
                                  <a:pt x="53" y="61"/>
                                </a:cubicBezTo>
                                <a:cubicBezTo>
                                  <a:pt x="77" y="38"/>
                                  <a:pt x="77" y="38"/>
                                  <a:pt x="77" y="38"/>
                                </a:cubicBezTo>
                                <a:cubicBezTo>
                                  <a:pt x="43" y="4"/>
                                  <a:pt x="43" y="4"/>
                                  <a:pt x="43" y="4"/>
                                </a:cubicBezTo>
                                <a:cubicBezTo>
                                  <a:pt x="42" y="4"/>
                                  <a:pt x="41" y="3"/>
                                  <a:pt x="40" y="3"/>
                                </a:cubicBezTo>
                                <a:cubicBezTo>
                                  <a:pt x="39" y="3"/>
                                  <a:pt x="38" y="4"/>
                                  <a:pt x="38" y="4"/>
                                </a:cubicBezTo>
                                <a:lnTo>
                                  <a:pt x="5" y="37"/>
                                </a:lnTo>
                                <a:close/>
                                <a:moveTo>
                                  <a:pt x="6" y="87"/>
                                </a:moveTo>
                                <a:cubicBezTo>
                                  <a:pt x="74" y="87"/>
                                  <a:pt x="74" y="87"/>
                                  <a:pt x="74" y="87"/>
                                </a:cubicBezTo>
                                <a:cubicBezTo>
                                  <a:pt x="43" y="55"/>
                                  <a:pt x="43" y="55"/>
                                  <a:pt x="43" y="55"/>
                                </a:cubicBezTo>
                                <a:cubicBezTo>
                                  <a:pt x="42" y="54"/>
                                  <a:pt x="41" y="54"/>
                                  <a:pt x="40" y="54"/>
                                </a:cubicBezTo>
                                <a:cubicBezTo>
                                  <a:pt x="39" y="54"/>
                                  <a:pt x="38" y="54"/>
                                  <a:pt x="38" y="55"/>
                                </a:cubicBezTo>
                                <a:cubicBezTo>
                                  <a:pt x="8" y="85"/>
                                  <a:pt x="8" y="85"/>
                                  <a:pt x="8" y="85"/>
                                </a:cubicBezTo>
                                <a:lnTo>
                                  <a:pt x="6" y="87"/>
                                </a:lnTo>
                                <a:close/>
                                <a:moveTo>
                                  <a:pt x="77" y="44"/>
                                </a:moveTo>
                                <a:cubicBezTo>
                                  <a:pt x="77" y="42"/>
                                  <a:pt x="77" y="42"/>
                                  <a:pt x="77" y="42"/>
                                </a:cubicBezTo>
                                <a:cubicBezTo>
                                  <a:pt x="56" y="63"/>
                                  <a:pt x="56" y="63"/>
                                  <a:pt x="56" y="63"/>
                                </a:cubicBezTo>
                                <a:cubicBezTo>
                                  <a:pt x="77" y="84"/>
                                  <a:pt x="77" y="84"/>
                                  <a:pt x="77" y="84"/>
                                </a:cubicBezTo>
                                <a:lnTo>
                                  <a:pt x="77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3585F"/>
                          </a:solidFill>
                          <a:ln w="6350">
                            <a:noFill/>
                            <a:round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55" name="Shape 2655"/>
                        <wps:cNvSpPr/>
                        <wps:spPr>
                          <a:xfrm>
                            <a:off x="16539" y="73952"/>
                            <a:ext cx="734" cy="600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20618" y="14400"/>
                                </a:moveTo>
                                <a:lnTo>
                                  <a:pt x="16349" y="14400"/>
                                </a:lnTo>
                                <a:cubicBezTo>
                                  <a:pt x="16227" y="14820"/>
                                  <a:pt x="16076" y="15221"/>
                                  <a:pt x="15897" y="15600"/>
                                </a:cubicBezTo>
                                <a:lnTo>
                                  <a:pt x="20618" y="15600"/>
                                </a:lnTo>
                                <a:lnTo>
                                  <a:pt x="20618" y="19200"/>
                                </a:lnTo>
                                <a:cubicBezTo>
                                  <a:pt x="20618" y="19862"/>
                                  <a:pt x="20178" y="20400"/>
                                  <a:pt x="19636" y="20400"/>
                                </a:cubicBezTo>
                                <a:lnTo>
                                  <a:pt x="1964" y="20400"/>
                                </a:lnTo>
                                <a:cubicBezTo>
                                  <a:pt x="1422" y="20400"/>
                                  <a:pt x="982" y="19862"/>
                                  <a:pt x="982" y="19200"/>
                                </a:cubicBezTo>
                                <a:lnTo>
                                  <a:pt x="982" y="15600"/>
                                </a:lnTo>
                                <a:lnTo>
                                  <a:pt x="5704" y="15600"/>
                                </a:lnTo>
                                <a:cubicBezTo>
                                  <a:pt x="5524" y="15221"/>
                                  <a:pt x="5373" y="14820"/>
                                  <a:pt x="5251" y="14400"/>
                                </a:cubicBezTo>
                                <a:lnTo>
                                  <a:pt x="982" y="14400"/>
                                </a:lnTo>
                                <a:lnTo>
                                  <a:pt x="982" y="4800"/>
                                </a:lnTo>
                                <a:cubicBezTo>
                                  <a:pt x="982" y="4138"/>
                                  <a:pt x="1422" y="3600"/>
                                  <a:pt x="1964" y="3600"/>
                                </a:cubicBezTo>
                                <a:lnTo>
                                  <a:pt x="3927" y="3600"/>
                                </a:lnTo>
                                <a:cubicBezTo>
                                  <a:pt x="5891" y="3600"/>
                                  <a:pt x="5891" y="1200"/>
                                  <a:pt x="7364" y="1200"/>
                                </a:cubicBezTo>
                                <a:lnTo>
                                  <a:pt x="10800" y="1200"/>
                                </a:lnTo>
                                <a:lnTo>
                                  <a:pt x="14236" y="1200"/>
                                </a:lnTo>
                                <a:cubicBezTo>
                                  <a:pt x="15709" y="1200"/>
                                  <a:pt x="15709" y="3600"/>
                                  <a:pt x="17673" y="3600"/>
                                </a:cubicBezTo>
                                <a:lnTo>
                                  <a:pt x="19636" y="3600"/>
                                </a:lnTo>
                                <a:cubicBezTo>
                                  <a:pt x="20178" y="3600"/>
                                  <a:pt x="20618" y="4138"/>
                                  <a:pt x="20618" y="4800"/>
                                </a:cubicBezTo>
                                <a:cubicBezTo>
                                  <a:pt x="20618" y="4800"/>
                                  <a:pt x="20618" y="14400"/>
                                  <a:pt x="20618" y="14400"/>
                                </a:cubicBezTo>
                                <a:close/>
                                <a:moveTo>
                                  <a:pt x="19636" y="2400"/>
                                </a:moveTo>
                                <a:lnTo>
                                  <a:pt x="17673" y="2400"/>
                                </a:lnTo>
                                <a:cubicBezTo>
                                  <a:pt x="16200" y="2400"/>
                                  <a:pt x="16200" y="0"/>
                                  <a:pt x="14236" y="0"/>
                                </a:cubicBezTo>
                                <a:lnTo>
                                  <a:pt x="10800" y="0"/>
                                </a:lnTo>
                                <a:lnTo>
                                  <a:pt x="7364" y="0"/>
                                </a:lnTo>
                                <a:cubicBezTo>
                                  <a:pt x="5400" y="0"/>
                                  <a:pt x="5400" y="2400"/>
                                  <a:pt x="3927" y="2400"/>
                                </a:cubicBezTo>
                                <a:lnTo>
                                  <a:pt x="1964" y="2400"/>
                                </a:lnTo>
                                <a:cubicBezTo>
                                  <a:pt x="879" y="2400"/>
                                  <a:pt x="0" y="3475"/>
                                  <a:pt x="0" y="4800"/>
                                </a:cubicBezTo>
                                <a:lnTo>
                                  <a:pt x="0" y="19200"/>
                                </a:lnTo>
                                <a:cubicBezTo>
                                  <a:pt x="0" y="20525"/>
                                  <a:pt x="879" y="21600"/>
                                  <a:pt x="1964" y="21600"/>
                                </a:cubicBezTo>
                                <a:lnTo>
                                  <a:pt x="19636" y="21600"/>
                                </a:lnTo>
                                <a:cubicBezTo>
                                  <a:pt x="20721" y="21600"/>
                                  <a:pt x="21600" y="20525"/>
                                  <a:pt x="21600" y="19200"/>
                                </a:cubicBezTo>
                                <a:lnTo>
                                  <a:pt x="21600" y="4800"/>
                                </a:lnTo>
                                <a:cubicBezTo>
                                  <a:pt x="21600" y="3475"/>
                                  <a:pt x="20721" y="2400"/>
                                  <a:pt x="19636" y="2400"/>
                                </a:cubicBezTo>
                                <a:moveTo>
                                  <a:pt x="18164" y="7200"/>
                                </a:moveTo>
                                <a:cubicBezTo>
                                  <a:pt x="17892" y="7200"/>
                                  <a:pt x="17673" y="6932"/>
                                  <a:pt x="17673" y="6600"/>
                                </a:cubicBezTo>
                                <a:cubicBezTo>
                                  <a:pt x="17673" y="6269"/>
                                  <a:pt x="17892" y="6000"/>
                                  <a:pt x="18164" y="6000"/>
                                </a:cubicBezTo>
                                <a:cubicBezTo>
                                  <a:pt x="18435" y="6000"/>
                                  <a:pt x="18655" y="6269"/>
                                  <a:pt x="18655" y="6600"/>
                                </a:cubicBezTo>
                                <a:cubicBezTo>
                                  <a:pt x="18655" y="6932"/>
                                  <a:pt x="18435" y="7200"/>
                                  <a:pt x="18164" y="7200"/>
                                </a:cubicBezTo>
                                <a:moveTo>
                                  <a:pt x="18164" y="4800"/>
                                </a:moveTo>
                                <a:cubicBezTo>
                                  <a:pt x="17351" y="4800"/>
                                  <a:pt x="16691" y="5607"/>
                                  <a:pt x="16691" y="6600"/>
                                </a:cubicBezTo>
                                <a:cubicBezTo>
                                  <a:pt x="16691" y="7594"/>
                                  <a:pt x="17351" y="8400"/>
                                  <a:pt x="18164" y="8400"/>
                                </a:cubicBezTo>
                                <a:cubicBezTo>
                                  <a:pt x="18977" y="8400"/>
                                  <a:pt x="19636" y="7594"/>
                                  <a:pt x="19636" y="6600"/>
                                </a:cubicBezTo>
                                <a:cubicBezTo>
                                  <a:pt x="19636" y="5607"/>
                                  <a:pt x="18977" y="4800"/>
                                  <a:pt x="18164" y="4800"/>
                                </a:cubicBezTo>
                                <a:moveTo>
                                  <a:pt x="18164" y="9600"/>
                                </a:moveTo>
                                <a:cubicBezTo>
                                  <a:pt x="17892" y="9600"/>
                                  <a:pt x="17673" y="9869"/>
                                  <a:pt x="17673" y="10200"/>
                                </a:cubicBezTo>
                                <a:cubicBezTo>
                                  <a:pt x="17673" y="10532"/>
                                  <a:pt x="17892" y="10800"/>
                                  <a:pt x="18164" y="10800"/>
                                </a:cubicBezTo>
                                <a:cubicBezTo>
                                  <a:pt x="18435" y="10800"/>
                                  <a:pt x="18655" y="10532"/>
                                  <a:pt x="18655" y="10200"/>
                                </a:cubicBezTo>
                                <a:cubicBezTo>
                                  <a:pt x="18655" y="9869"/>
                                  <a:pt x="18435" y="9600"/>
                                  <a:pt x="18164" y="9600"/>
                                </a:cubicBezTo>
                                <a:moveTo>
                                  <a:pt x="10800" y="16800"/>
                                </a:moveTo>
                                <a:cubicBezTo>
                                  <a:pt x="8631" y="16800"/>
                                  <a:pt x="6873" y="14651"/>
                                  <a:pt x="6873" y="12000"/>
                                </a:cubicBezTo>
                                <a:cubicBezTo>
                                  <a:pt x="6873" y="9349"/>
                                  <a:pt x="8631" y="7200"/>
                                  <a:pt x="10800" y="7200"/>
                                </a:cubicBezTo>
                                <a:cubicBezTo>
                                  <a:pt x="12969" y="7200"/>
                                  <a:pt x="14727" y="9349"/>
                                  <a:pt x="14727" y="12000"/>
                                </a:cubicBezTo>
                                <a:cubicBezTo>
                                  <a:pt x="14727" y="14651"/>
                                  <a:pt x="12969" y="16800"/>
                                  <a:pt x="10800" y="16800"/>
                                </a:cubicBezTo>
                                <a:moveTo>
                                  <a:pt x="10800" y="6000"/>
                                </a:moveTo>
                                <a:cubicBezTo>
                                  <a:pt x="8088" y="6000"/>
                                  <a:pt x="5891" y="8687"/>
                                  <a:pt x="5891" y="12000"/>
                                </a:cubicBezTo>
                                <a:cubicBezTo>
                                  <a:pt x="5891" y="15314"/>
                                  <a:pt x="8088" y="18000"/>
                                  <a:pt x="10800" y="18000"/>
                                </a:cubicBezTo>
                                <a:cubicBezTo>
                                  <a:pt x="13512" y="18000"/>
                                  <a:pt x="15709" y="15314"/>
                                  <a:pt x="15709" y="12000"/>
                                </a:cubicBezTo>
                                <a:cubicBezTo>
                                  <a:pt x="15709" y="8687"/>
                                  <a:pt x="13512" y="6000"/>
                                  <a:pt x="10800" y="6000"/>
                                </a:cubicBezTo>
                                <a:moveTo>
                                  <a:pt x="10800" y="14400"/>
                                </a:moveTo>
                                <a:cubicBezTo>
                                  <a:pt x="9716" y="14400"/>
                                  <a:pt x="8836" y="13325"/>
                                  <a:pt x="8836" y="12000"/>
                                </a:cubicBezTo>
                                <a:cubicBezTo>
                                  <a:pt x="8836" y="10675"/>
                                  <a:pt x="9716" y="9600"/>
                                  <a:pt x="10800" y="9600"/>
                                </a:cubicBezTo>
                                <a:cubicBezTo>
                                  <a:pt x="11884" y="9600"/>
                                  <a:pt x="12764" y="10675"/>
                                  <a:pt x="12764" y="12000"/>
                                </a:cubicBezTo>
                                <a:cubicBezTo>
                                  <a:pt x="12764" y="13325"/>
                                  <a:pt x="11884" y="14400"/>
                                  <a:pt x="10800" y="14400"/>
                                </a:cubicBezTo>
                                <a:moveTo>
                                  <a:pt x="10800" y="8400"/>
                                </a:moveTo>
                                <a:cubicBezTo>
                                  <a:pt x="9173" y="8400"/>
                                  <a:pt x="7855" y="10012"/>
                                  <a:pt x="7855" y="12000"/>
                                </a:cubicBezTo>
                                <a:cubicBezTo>
                                  <a:pt x="7855" y="13988"/>
                                  <a:pt x="9173" y="15600"/>
                                  <a:pt x="10800" y="15600"/>
                                </a:cubicBezTo>
                                <a:cubicBezTo>
                                  <a:pt x="12426" y="15600"/>
                                  <a:pt x="13745" y="13988"/>
                                  <a:pt x="13745" y="12000"/>
                                </a:cubicBezTo>
                                <a:cubicBezTo>
                                  <a:pt x="13745" y="10012"/>
                                  <a:pt x="12426" y="8400"/>
                                  <a:pt x="10800" y="8400"/>
                                </a:cubicBezTo>
                                <a:moveTo>
                                  <a:pt x="8345" y="3600"/>
                                </a:moveTo>
                                <a:lnTo>
                                  <a:pt x="13255" y="3600"/>
                                </a:lnTo>
                                <a:cubicBezTo>
                                  <a:pt x="13526" y="3600"/>
                                  <a:pt x="13745" y="3332"/>
                                  <a:pt x="13745" y="3000"/>
                                </a:cubicBezTo>
                                <a:cubicBezTo>
                                  <a:pt x="13745" y="2669"/>
                                  <a:pt x="13526" y="2400"/>
                                  <a:pt x="13255" y="2400"/>
                                </a:cubicBezTo>
                                <a:lnTo>
                                  <a:pt x="8345" y="2400"/>
                                </a:lnTo>
                                <a:cubicBezTo>
                                  <a:pt x="8074" y="2400"/>
                                  <a:pt x="7855" y="2669"/>
                                  <a:pt x="7855" y="3000"/>
                                </a:cubicBezTo>
                                <a:cubicBezTo>
                                  <a:pt x="7855" y="3332"/>
                                  <a:pt x="8074" y="3600"/>
                                  <a:pt x="8345" y="3600"/>
                                </a:cubicBezTo>
                              </a:path>
                            </a:pathLst>
                          </a:custGeom>
                          <a:solidFill>
                            <a:srgbClr val="53585F"/>
                          </a:solidFill>
                          <a:ln w="12700">
                            <a:miter lim="400000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lIns="19045" tIns="19045" rIns="19045" bIns="19045" anchor="ctr"/>
                      </wps:wsp>
                      <wpg:grpSp>
                        <wpg:cNvPr id="269" name="组合 247"/>
                        <wpg:cNvGrpSpPr/>
                        <wpg:grpSpPr>
                          <a:xfrm>
                            <a:off x="16614" y="79292"/>
                            <a:ext cx="686" cy="598"/>
                            <a:chOff x="17954" y="11066"/>
                            <a:chExt cx="686" cy="598"/>
                          </a:xfrm>
                        </wpg:grpSpPr>
                        <wps:wsp>
                          <wps:cNvPr id="270" name="Freeform 63"/>
                          <wps:cNvSpPr>
                            <a:spLocks noEditPoints="1"/>
                          </wps:cNvSpPr>
                          <wps:spPr bwMode="auto">
                            <a:xfrm>
                              <a:off x="17954" y="11066"/>
                              <a:ext cx="687" cy="599"/>
                            </a:xfrm>
                            <a:custGeom>
                              <a:avLst/>
                              <a:gdLst>
                                <a:gd name="T0" fmla="*/ 255 w 511"/>
                                <a:gd name="T1" fmla="*/ 0 h 445"/>
                                <a:gd name="T2" fmla="*/ 0 w 511"/>
                                <a:gd name="T3" fmla="*/ 445 h 445"/>
                                <a:gd name="T4" fmla="*/ 511 w 511"/>
                                <a:gd name="T5" fmla="*/ 445 h 445"/>
                                <a:gd name="T6" fmla="*/ 255 w 511"/>
                                <a:gd name="T7" fmla="*/ 0 h 445"/>
                                <a:gd name="T8" fmla="*/ 255 w 511"/>
                                <a:gd name="T9" fmla="*/ 38 h 445"/>
                                <a:gd name="T10" fmla="*/ 480 w 511"/>
                                <a:gd name="T11" fmla="*/ 426 h 445"/>
                                <a:gd name="T12" fmla="*/ 33 w 511"/>
                                <a:gd name="T13" fmla="*/ 426 h 445"/>
                                <a:gd name="T14" fmla="*/ 255 w 511"/>
                                <a:gd name="T15" fmla="*/ 38 h 44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511" h="445">
                                  <a:moveTo>
                                    <a:pt x="255" y="0"/>
                                  </a:moveTo>
                                  <a:lnTo>
                                    <a:pt x="0" y="445"/>
                                  </a:lnTo>
                                  <a:lnTo>
                                    <a:pt x="511" y="445"/>
                                  </a:lnTo>
                                  <a:lnTo>
                                    <a:pt x="255" y="0"/>
                                  </a:lnTo>
                                  <a:close/>
                                  <a:moveTo>
                                    <a:pt x="255" y="38"/>
                                  </a:moveTo>
                                  <a:lnTo>
                                    <a:pt x="480" y="426"/>
                                  </a:lnTo>
                                  <a:lnTo>
                                    <a:pt x="33" y="426"/>
                                  </a:lnTo>
                                  <a:lnTo>
                                    <a:pt x="255" y="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271" name="Rectangle 64"/>
                          <wps:cNvSpPr>
                            <a:spLocks noChangeArrowheads="1"/>
                          </wps:cNvSpPr>
                          <wps:spPr bwMode="auto">
                            <a:xfrm>
                              <a:off x="18224" y="11264"/>
                              <a:ext cx="120" cy="174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272" name="Oval 65"/>
                          <wps:cNvSpPr>
                            <a:spLocks noChangeArrowheads="1"/>
                          </wps:cNvSpPr>
                          <wps:spPr bwMode="auto">
                            <a:xfrm>
                              <a:off x="18218" y="11440"/>
                              <a:ext cx="120" cy="120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  <pic:pic xmlns:pic="http://schemas.openxmlformats.org/drawingml/2006/picture">
                        <pic:nvPicPr>
                          <pic:cNvPr id="273" name="图片 259" descr="图标们png-05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18022" y="75193"/>
                            <a:ext cx="904" cy="9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" name="图片 6" descr="图标们png-03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18110" y="76568"/>
                            <a:ext cx="969" cy="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" name="Freeform 50"/>
                        <wps:cNvSpPr>
                          <a:spLocks noEditPoints="1"/>
                        </wps:cNvSpPr>
                        <wps:spPr bwMode="auto">
                          <a:xfrm>
                            <a:off x="18390" y="78044"/>
                            <a:ext cx="496" cy="704"/>
                          </a:xfrm>
                          <a:custGeom>
                            <a:avLst/>
                            <a:gdLst>
                              <a:gd name="T0" fmla="*/ 45 w 64"/>
                              <a:gd name="T1" fmla="*/ 2 h 96"/>
                              <a:gd name="T2" fmla="*/ 62 w 64"/>
                              <a:gd name="T3" fmla="*/ 19 h 96"/>
                              <a:gd name="T4" fmla="*/ 64 w 64"/>
                              <a:gd name="T5" fmla="*/ 36 h 96"/>
                              <a:gd name="T6" fmla="*/ 62 w 64"/>
                              <a:gd name="T7" fmla="*/ 44 h 96"/>
                              <a:gd name="T8" fmla="*/ 32 w 64"/>
                              <a:gd name="T9" fmla="*/ 96 h 96"/>
                              <a:gd name="T10" fmla="*/ 3 w 64"/>
                              <a:gd name="T11" fmla="*/ 44 h 96"/>
                              <a:gd name="T12" fmla="*/ 0 w 64"/>
                              <a:gd name="T13" fmla="*/ 36 h 96"/>
                              <a:gd name="T14" fmla="*/ 3 w 64"/>
                              <a:gd name="T15" fmla="*/ 19 h 96"/>
                              <a:gd name="T16" fmla="*/ 20 w 64"/>
                              <a:gd name="T17" fmla="*/ 2 h 96"/>
                              <a:gd name="T18" fmla="*/ 32 w 64"/>
                              <a:gd name="T19" fmla="*/ 3 h 96"/>
                              <a:gd name="T20" fmla="*/ 12 w 64"/>
                              <a:gd name="T21" fmla="*/ 12 h 96"/>
                              <a:gd name="T22" fmla="*/ 3 w 64"/>
                              <a:gd name="T23" fmla="*/ 32 h 96"/>
                              <a:gd name="T24" fmla="*/ 4 w 64"/>
                              <a:gd name="T25" fmla="*/ 39 h 96"/>
                              <a:gd name="T26" fmla="*/ 7 w 64"/>
                              <a:gd name="T27" fmla="*/ 46 h 96"/>
                              <a:gd name="T28" fmla="*/ 57 w 64"/>
                              <a:gd name="T29" fmla="*/ 46 h 96"/>
                              <a:gd name="T30" fmla="*/ 60 w 64"/>
                              <a:gd name="T31" fmla="*/ 39 h 96"/>
                              <a:gd name="T32" fmla="*/ 61 w 64"/>
                              <a:gd name="T33" fmla="*/ 32 h 96"/>
                              <a:gd name="T34" fmla="*/ 53 w 64"/>
                              <a:gd name="T35" fmla="*/ 12 h 96"/>
                              <a:gd name="T36" fmla="*/ 32 w 64"/>
                              <a:gd name="T37" fmla="*/ 3 h 96"/>
                              <a:gd name="T38" fmla="*/ 28 w 64"/>
                              <a:gd name="T39" fmla="*/ 42 h 96"/>
                              <a:gd name="T40" fmla="*/ 22 w 64"/>
                              <a:gd name="T41" fmla="*/ 36 h 96"/>
                              <a:gd name="T42" fmla="*/ 22 w 64"/>
                              <a:gd name="T43" fmla="*/ 28 h 96"/>
                              <a:gd name="T44" fmla="*/ 28 w 64"/>
                              <a:gd name="T45" fmla="*/ 22 h 96"/>
                              <a:gd name="T46" fmla="*/ 36 w 64"/>
                              <a:gd name="T47" fmla="*/ 22 h 96"/>
                              <a:gd name="T48" fmla="*/ 42 w 64"/>
                              <a:gd name="T49" fmla="*/ 28 h 96"/>
                              <a:gd name="T50" fmla="*/ 42 w 64"/>
                              <a:gd name="T51" fmla="*/ 36 h 96"/>
                              <a:gd name="T52" fmla="*/ 36 w 64"/>
                              <a:gd name="T53" fmla="*/ 42 h 96"/>
                              <a:gd name="T54" fmla="*/ 32 w 64"/>
                              <a:gd name="T55" fmla="*/ 40 h 96"/>
                              <a:gd name="T56" fmla="*/ 38 w 64"/>
                              <a:gd name="T57" fmla="*/ 38 h 96"/>
                              <a:gd name="T58" fmla="*/ 40 w 64"/>
                              <a:gd name="T59" fmla="*/ 32 h 96"/>
                              <a:gd name="T60" fmla="*/ 38 w 64"/>
                              <a:gd name="T61" fmla="*/ 26 h 96"/>
                              <a:gd name="T62" fmla="*/ 32 w 64"/>
                              <a:gd name="T63" fmla="*/ 24 h 96"/>
                              <a:gd name="T64" fmla="*/ 27 w 64"/>
                              <a:gd name="T65" fmla="*/ 26 h 96"/>
                              <a:gd name="T66" fmla="*/ 24 w 64"/>
                              <a:gd name="T67" fmla="*/ 32 h 96"/>
                              <a:gd name="T68" fmla="*/ 27 w 64"/>
                              <a:gd name="T69" fmla="*/ 38 h 96"/>
                              <a:gd name="T70" fmla="*/ 32 w 64"/>
                              <a:gd name="T71" fmla="*/ 40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64" h="96">
                                <a:moveTo>
                                  <a:pt x="32" y="0"/>
                                </a:moveTo>
                                <a:cubicBezTo>
                                  <a:pt x="37" y="0"/>
                                  <a:pt x="41" y="1"/>
                                  <a:pt x="45" y="2"/>
                                </a:cubicBezTo>
                                <a:cubicBezTo>
                                  <a:pt x="48" y="4"/>
                                  <a:pt x="52" y="6"/>
                                  <a:pt x="55" y="9"/>
                                </a:cubicBezTo>
                                <a:cubicBezTo>
                                  <a:pt x="58" y="12"/>
                                  <a:pt x="60" y="16"/>
                                  <a:pt x="62" y="19"/>
                                </a:cubicBezTo>
                                <a:cubicBezTo>
                                  <a:pt x="63" y="23"/>
                                  <a:pt x="64" y="27"/>
                                  <a:pt x="64" y="32"/>
                                </a:cubicBezTo>
                                <a:cubicBezTo>
                                  <a:pt x="64" y="33"/>
                                  <a:pt x="64" y="35"/>
                                  <a:pt x="64" y="36"/>
                                </a:cubicBezTo>
                                <a:cubicBezTo>
                                  <a:pt x="64" y="38"/>
                                  <a:pt x="63" y="39"/>
                                  <a:pt x="63" y="40"/>
                                </a:cubicBezTo>
                                <a:cubicBezTo>
                                  <a:pt x="63" y="42"/>
                                  <a:pt x="62" y="43"/>
                                  <a:pt x="62" y="44"/>
                                </a:cubicBezTo>
                                <a:cubicBezTo>
                                  <a:pt x="61" y="46"/>
                                  <a:pt x="61" y="47"/>
                                  <a:pt x="60" y="48"/>
                                </a:cubicBezTo>
                                <a:cubicBezTo>
                                  <a:pt x="32" y="96"/>
                                  <a:pt x="32" y="96"/>
                                  <a:pt x="32" y="96"/>
                                </a:cubicBezTo>
                                <a:cubicBezTo>
                                  <a:pt x="4" y="48"/>
                                  <a:pt x="4" y="48"/>
                                  <a:pt x="4" y="48"/>
                                </a:cubicBezTo>
                                <a:cubicBezTo>
                                  <a:pt x="4" y="47"/>
                                  <a:pt x="3" y="46"/>
                                  <a:pt x="3" y="44"/>
                                </a:cubicBezTo>
                                <a:cubicBezTo>
                                  <a:pt x="2" y="43"/>
                                  <a:pt x="2" y="42"/>
                                  <a:pt x="1" y="40"/>
                                </a:cubicBezTo>
                                <a:cubicBezTo>
                                  <a:pt x="1" y="39"/>
                                  <a:pt x="1" y="38"/>
                                  <a:pt x="0" y="36"/>
                                </a:cubicBezTo>
                                <a:cubicBezTo>
                                  <a:pt x="0" y="35"/>
                                  <a:pt x="0" y="33"/>
                                  <a:pt x="0" y="32"/>
                                </a:cubicBezTo>
                                <a:cubicBezTo>
                                  <a:pt x="0" y="27"/>
                                  <a:pt x="1" y="23"/>
                                  <a:pt x="3" y="19"/>
                                </a:cubicBezTo>
                                <a:cubicBezTo>
                                  <a:pt x="4" y="16"/>
                                  <a:pt x="7" y="12"/>
                                  <a:pt x="9" y="9"/>
                                </a:cubicBezTo>
                                <a:cubicBezTo>
                                  <a:pt x="12" y="6"/>
                                  <a:pt x="16" y="4"/>
                                  <a:pt x="20" y="2"/>
                                </a:cubicBezTo>
                                <a:cubicBezTo>
                                  <a:pt x="24" y="1"/>
                                  <a:pt x="28" y="0"/>
                                  <a:pt x="32" y="0"/>
                                </a:cubicBezTo>
                                <a:close/>
                                <a:moveTo>
                                  <a:pt x="32" y="3"/>
                                </a:moveTo>
                                <a:cubicBezTo>
                                  <a:pt x="28" y="3"/>
                                  <a:pt x="24" y="4"/>
                                  <a:pt x="21" y="5"/>
                                </a:cubicBezTo>
                                <a:cubicBezTo>
                                  <a:pt x="17" y="7"/>
                                  <a:pt x="14" y="9"/>
                                  <a:pt x="12" y="12"/>
                                </a:cubicBezTo>
                                <a:cubicBezTo>
                                  <a:pt x="9" y="14"/>
                                  <a:pt x="7" y="17"/>
                                  <a:pt x="6" y="21"/>
                                </a:cubicBezTo>
                                <a:cubicBezTo>
                                  <a:pt x="4" y="24"/>
                                  <a:pt x="3" y="28"/>
                                  <a:pt x="3" y="32"/>
                                </a:cubicBezTo>
                                <a:cubicBezTo>
                                  <a:pt x="3" y="33"/>
                                  <a:pt x="3" y="34"/>
                                  <a:pt x="4" y="36"/>
                                </a:cubicBezTo>
                                <a:cubicBezTo>
                                  <a:pt x="4" y="37"/>
                                  <a:pt x="4" y="38"/>
                                  <a:pt x="4" y="39"/>
                                </a:cubicBezTo>
                                <a:cubicBezTo>
                                  <a:pt x="5" y="41"/>
                                  <a:pt x="5" y="42"/>
                                  <a:pt x="6" y="43"/>
                                </a:cubicBezTo>
                                <a:cubicBezTo>
                                  <a:pt x="6" y="44"/>
                                  <a:pt x="7" y="45"/>
                                  <a:pt x="7" y="46"/>
                                </a:cubicBezTo>
                                <a:cubicBezTo>
                                  <a:pt x="32" y="90"/>
                                  <a:pt x="32" y="90"/>
                                  <a:pt x="32" y="90"/>
                                </a:cubicBezTo>
                                <a:cubicBezTo>
                                  <a:pt x="57" y="46"/>
                                  <a:pt x="57" y="46"/>
                                  <a:pt x="57" y="46"/>
                                </a:cubicBezTo>
                                <a:cubicBezTo>
                                  <a:pt x="58" y="45"/>
                                  <a:pt x="58" y="44"/>
                                  <a:pt x="59" y="43"/>
                                </a:cubicBezTo>
                                <a:cubicBezTo>
                                  <a:pt x="59" y="42"/>
                                  <a:pt x="60" y="41"/>
                                  <a:pt x="60" y="39"/>
                                </a:cubicBezTo>
                                <a:cubicBezTo>
                                  <a:pt x="60" y="38"/>
                                  <a:pt x="61" y="37"/>
                                  <a:pt x="61" y="36"/>
                                </a:cubicBezTo>
                                <a:cubicBezTo>
                                  <a:pt x="61" y="34"/>
                                  <a:pt x="61" y="33"/>
                                  <a:pt x="61" y="32"/>
                                </a:cubicBezTo>
                                <a:cubicBezTo>
                                  <a:pt x="61" y="28"/>
                                  <a:pt x="60" y="24"/>
                                  <a:pt x="59" y="21"/>
                                </a:cubicBezTo>
                                <a:cubicBezTo>
                                  <a:pt x="57" y="17"/>
                                  <a:pt x="55" y="14"/>
                                  <a:pt x="53" y="12"/>
                                </a:cubicBezTo>
                                <a:cubicBezTo>
                                  <a:pt x="50" y="9"/>
                                  <a:pt x="47" y="7"/>
                                  <a:pt x="43" y="5"/>
                                </a:cubicBezTo>
                                <a:cubicBezTo>
                                  <a:pt x="40" y="4"/>
                                  <a:pt x="36" y="3"/>
                                  <a:pt x="32" y="3"/>
                                </a:cubicBezTo>
                                <a:close/>
                                <a:moveTo>
                                  <a:pt x="32" y="43"/>
                                </a:moveTo>
                                <a:cubicBezTo>
                                  <a:pt x="31" y="43"/>
                                  <a:pt x="29" y="43"/>
                                  <a:pt x="28" y="42"/>
                                </a:cubicBezTo>
                                <a:cubicBezTo>
                                  <a:pt x="26" y="42"/>
                                  <a:pt x="25" y="41"/>
                                  <a:pt x="24" y="40"/>
                                </a:cubicBezTo>
                                <a:cubicBezTo>
                                  <a:pt x="23" y="39"/>
                                  <a:pt x="22" y="38"/>
                                  <a:pt x="22" y="36"/>
                                </a:cubicBezTo>
                                <a:cubicBezTo>
                                  <a:pt x="21" y="35"/>
                                  <a:pt x="21" y="33"/>
                                  <a:pt x="21" y="32"/>
                                </a:cubicBezTo>
                                <a:cubicBezTo>
                                  <a:pt x="21" y="30"/>
                                  <a:pt x="21" y="29"/>
                                  <a:pt x="22" y="28"/>
                                </a:cubicBezTo>
                                <a:cubicBezTo>
                                  <a:pt x="22" y="26"/>
                                  <a:pt x="23" y="25"/>
                                  <a:pt x="24" y="24"/>
                                </a:cubicBezTo>
                                <a:cubicBezTo>
                                  <a:pt x="25" y="23"/>
                                  <a:pt x="26" y="22"/>
                                  <a:pt x="28" y="22"/>
                                </a:cubicBezTo>
                                <a:cubicBezTo>
                                  <a:pt x="29" y="21"/>
                                  <a:pt x="31" y="21"/>
                                  <a:pt x="32" y="21"/>
                                </a:cubicBezTo>
                                <a:cubicBezTo>
                                  <a:pt x="34" y="21"/>
                                  <a:pt x="35" y="21"/>
                                  <a:pt x="36" y="22"/>
                                </a:cubicBezTo>
                                <a:cubicBezTo>
                                  <a:pt x="38" y="22"/>
                                  <a:pt x="39" y="23"/>
                                  <a:pt x="40" y="24"/>
                                </a:cubicBezTo>
                                <a:cubicBezTo>
                                  <a:pt x="41" y="25"/>
                                  <a:pt x="42" y="26"/>
                                  <a:pt x="42" y="28"/>
                                </a:cubicBezTo>
                                <a:cubicBezTo>
                                  <a:pt x="43" y="29"/>
                                  <a:pt x="43" y="30"/>
                                  <a:pt x="43" y="32"/>
                                </a:cubicBezTo>
                                <a:cubicBezTo>
                                  <a:pt x="43" y="33"/>
                                  <a:pt x="43" y="35"/>
                                  <a:pt x="42" y="36"/>
                                </a:cubicBezTo>
                                <a:cubicBezTo>
                                  <a:pt x="42" y="38"/>
                                  <a:pt x="41" y="39"/>
                                  <a:pt x="40" y="40"/>
                                </a:cubicBezTo>
                                <a:cubicBezTo>
                                  <a:pt x="39" y="41"/>
                                  <a:pt x="38" y="42"/>
                                  <a:pt x="36" y="42"/>
                                </a:cubicBezTo>
                                <a:cubicBezTo>
                                  <a:pt x="35" y="43"/>
                                  <a:pt x="34" y="43"/>
                                  <a:pt x="32" y="43"/>
                                </a:cubicBezTo>
                                <a:close/>
                                <a:moveTo>
                                  <a:pt x="32" y="40"/>
                                </a:moveTo>
                                <a:cubicBezTo>
                                  <a:pt x="33" y="40"/>
                                  <a:pt x="34" y="40"/>
                                  <a:pt x="35" y="39"/>
                                </a:cubicBezTo>
                                <a:cubicBezTo>
                                  <a:pt x="36" y="39"/>
                                  <a:pt x="37" y="38"/>
                                  <a:pt x="38" y="38"/>
                                </a:cubicBezTo>
                                <a:cubicBezTo>
                                  <a:pt x="39" y="37"/>
                                  <a:pt x="39" y="36"/>
                                  <a:pt x="40" y="35"/>
                                </a:cubicBezTo>
                                <a:cubicBezTo>
                                  <a:pt x="40" y="34"/>
                                  <a:pt x="40" y="33"/>
                                  <a:pt x="40" y="32"/>
                                </a:cubicBezTo>
                                <a:cubicBezTo>
                                  <a:pt x="40" y="31"/>
                                  <a:pt x="40" y="30"/>
                                  <a:pt x="40" y="29"/>
                                </a:cubicBezTo>
                                <a:cubicBezTo>
                                  <a:pt x="39" y="28"/>
                                  <a:pt x="39" y="27"/>
                                  <a:pt x="38" y="26"/>
                                </a:cubicBezTo>
                                <a:cubicBezTo>
                                  <a:pt x="37" y="26"/>
                                  <a:pt x="36" y="25"/>
                                  <a:pt x="35" y="25"/>
                                </a:cubicBezTo>
                                <a:cubicBezTo>
                                  <a:pt x="34" y="24"/>
                                  <a:pt x="33" y="24"/>
                                  <a:pt x="32" y="24"/>
                                </a:cubicBezTo>
                                <a:cubicBezTo>
                                  <a:pt x="31" y="24"/>
                                  <a:pt x="30" y="24"/>
                                  <a:pt x="29" y="25"/>
                                </a:cubicBezTo>
                                <a:cubicBezTo>
                                  <a:pt x="28" y="25"/>
                                  <a:pt x="27" y="26"/>
                                  <a:pt x="27" y="26"/>
                                </a:cubicBezTo>
                                <a:cubicBezTo>
                                  <a:pt x="26" y="27"/>
                                  <a:pt x="25" y="28"/>
                                  <a:pt x="25" y="29"/>
                                </a:cubicBezTo>
                                <a:cubicBezTo>
                                  <a:pt x="24" y="30"/>
                                  <a:pt x="24" y="31"/>
                                  <a:pt x="24" y="32"/>
                                </a:cubicBezTo>
                                <a:cubicBezTo>
                                  <a:pt x="24" y="33"/>
                                  <a:pt x="24" y="34"/>
                                  <a:pt x="25" y="35"/>
                                </a:cubicBezTo>
                                <a:cubicBezTo>
                                  <a:pt x="25" y="36"/>
                                  <a:pt x="26" y="37"/>
                                  <a:pt x="27" y="38"/>
                                </a:cubicBezTo>
                                <a:cubicBezTo>
                                  <a:pt x="27" y="38"/>
                                  <a:pt x="28" y="39"/>
                                  <a:pt x="29" y="39"/>
                                </a:cubicBezTo>
                                <a:cubicBezTo>
                                  <a:pt x="30" y="40"/>
                                  <a:pt x="31" y="40"/>
                                  <a:pt x="32" y="4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53585F"/>
                          </a:solidFill>
                          <a:ln w="6350">
                            <a:noFill/>
                            <a:round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645" name="Shape 2645"/>
                        <wps:cNvSpPr/>
                        <wps:spPr>
                          <a:xfrm>
                            <a:off x="18082" y="72635"/>
                            <a:ext cx="838" cy="609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08" y="20250"/>
                                </a:moveTo>
                                <a:lnTo>
                                  <a:pt x="2740" y="17504"/>
                                </a:lnTo>
                                <a:cubicBezTo>
                                  <a:pt x="2807" y="17526"/>
                                  <a:pt x="2874" y="17550"/>
                                  <a:pt x="2945" y="17550"/>
                                </a:cubicBezTo>
                                <a:lnTo>
                                  <a:pt x="18655" y="17550"/>
                                </a:lnTo>
                                <a:cubicBezTo>
                                  <a:pt x="18726" y="17550"/>
                                  <a:pt x="18793" y="17526"/>
                                  <a:pt x="18860" y="17504"/>
                                </a:cubicBezTo>
                                <a:lnTo>
                                  <a:pt x="20192" y="20250"/>
                                </a:lnTo>
                                <a:cubicBezTo>
                                  <a:pt x="20192" y="20250"/>
                                  <a:pt x="1408" y="20250"/>
                                  <a:pt x="1408" y="20250"/>
                                </a:cubicBezTo>
                                <a:close/>
                                <a:moveTo>
                                  <a:pt x="2945" y="1350"/>
                                </a:moveTo>
                                <a:lnTo>
                                  <a:pt x="18655" y="1350"/>
                                </a:lnTo>
                                <a:lnTo>
                                  <a:pt x="18655" y="16200"/>
                                </a:lnTo>
                                <a:lnTo>
                                  <a:pt x="2945" y="16200"/>
                                </a:lnTo>
                                <a:cubicBezTo>
                                  <a:pt x="2945" y="16200"/>
                                  <a:pt x="2945" y="1350"/>
                                  <a:pt x="2945" y="1350"/>
                                </a:cubicBezTo>
                                <a:close/>
                                <a:moveTo>
                                  <a:pt x="21510" y="20558"/>
                                </a:moveTo>
                                <a:lnTo>
                                  <a:pt x="21518" y="20551"/>
                                </a:lnTo>
                                <a:lnTo>
                                  <a:pt x="19591" y="16577"/>
                                </a:lnTo>
                                <a:cubicBezTo>
                                  <a:pt x="19617" y="16457"/>
                                  <a:pt x="19636" y="16332"/>
                                  <a:pt x="19636" y="16200"/>
                                </a:cubicBezTo>
                                <a:lnTo>
                                  <a:pt x="19636" y="1350"/>
                                </a:lnTo>
                                <a:cubicBezTo>
                                  <a:pt x="19636" y="605"/>
                                  <a:pt x="19197" y="0"/>
                                  <a:pt x="18655" y="0"/>
                                </a:cubicBezTo>
                                <a:lnTo>
                                  <a:pt x="2945" y="0"/>
                                </a:lnTo>
                                <a:cubicBezTo>
                                  <a:pt x="2403" y="0"/>
                                  <a:pt x="1964" y="605"/>
                                  <a:pt x="1964" y="1350"/>
                                </a:cubicBezTo>
                                <a:lnTo>
                                  <a:pt x="1964" y="16200"/>
                                </a:lnTo>
                                <a:cubicBezTo>
                                  <a:pt x="1964" y="16332"/>
                                  <a:pt x="1983" y="16457"/>
                                  <a:pt x="2009" y="16577"/>
                                </a:cubicBezTo>
                                <a:lnTo>
                                  <a:pt x="82" y="20551"/>
                                </a:lnTo>
                                <a:lnTo>
                                  <a:pt x="90" y="20558"/>
                                </a:lnTo>
                                <a:cubicBezTo>
                                  <a:pt x="38" y="20665"/>
                                  <a:pt x="0" y="20787"/>
                                  <a:pt x="0" y="20925"/>
                                </a:cubicBezTo>
                                <a:cubicBezTo>
                                  <a:pt x="0" y="21298"/>
                                  <a:pt x="220" y="21600"/>
                                  <a:pt x="491" y="21600"/>
                                </a:cubicBezTo>
                                <a:lnTo>
                                  <a:pt x="21109" y="21600"/>
                                </a:lnTo>
                                <a:cubicBezTo>
                                  <a:pt x="21380" y="21600"/>
                                  <a:pt x="21600" y="21298"/>
                                  <a:pt x="21600" y="20925"/>
                                </a:cubicBezTo>
                                <a:cubicBezTo>
                                  <a:pt x="21600" y="20787"/>
                                  <a:pt x="21562" y="20665"/>
                                  <a:pt x="21510" y="20558"/>
                                </a:cubicBezTo>
                              </a:path>
                            </a:pathLst>
                          </a:custGeom>
                          <a:solidFill>
                            <a:srgbClr val="53585F"/>
                          </a:solidFill>
                          <a:ln w="12700">
                            <a:miter lim="400000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lIns="19045" tIns="19045" rIns="19045" bIns="19045" anchor="ctr"/>
                      </wps:wsp>
                      <wps:wsp>
                        <wps:cNvPr id="2688" name="Shape 2688"/>
                        <wps:cNvSpPr/>
                        <wps:spPr>
                          <a:xfrm>
                            <a:off x="18072" y="73827"/>
                            <a:ext cx="838" cy="838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20618" y="10309"/>
                                </a:moveTo>
                                <a:cubicBezTo>
                                  <a:pt x="20618" y="10851"/>
                                  <a:pt x="20178" y="11291"/>
                                  <a:pt x="19636" y="11291"/>
                                </a:cubicBezTo>
                                <a:lnTo>
                                  <a:pt x="19636" y="7364"/>
                                </a:lnTo>
                                <a:cubicBezTo>
                                  <a:pt x="20178" y="7364"/>
                                  <a:pt x="20618" y="7804"/>
                                  <a:pt x="20618" y="8345"/>
                                </a:cubicBezTo>
                                <a:cubicBezTo>
                                  <a:pt x="20618" y="8345"/>
                                  <a:pt x="20618" y="10309"/>
                                  <a:pt x="20618" y="10309"/>
                                </a:cubicBezTo>
                                <a:close/>
                                <a:moveTo>
                                  <a:pt x="18655" y="17182"/>
                                </a:moveTo>
                                <a:cubicBezTo>
                                  <a:pt x="18655" y="17453"/>
                                  <a:pt x="18434" y="17673"/>
                                  <a:pt x="18164" y="17673"/>
                                </a:cubicBezTo>
                                <a:cubicBezTo>
                                  <a:pt x="17893" y="17673"/>
                                  <a:pt x="17673" y="17453"/>
                                  <a:pt x="17673" y="17182"/>
                                </a:cubicBezTo>
                                <a:lnTo>
                                  <a:pt x="17673" y="1473"/>
                                </a:lnTo>
                                <a:cubicBezTo>
                                  <a:pt x="17673" y="1202"/>
                                  <a:pt x="17893" y="982"/>
                                  <a:pt x="18164" y="982"/>
                                </a:cubicBezTo>
                                <a:cubicBezTo>
                                  <a:pt x="18434" y="982"/>
                                  <a:pt x="18655" y="1202"/>
                                  <a:pt x="18655" y="1473"/>
                                </a:cubicBezTo>
                                <a:cubicBezTo>
                                  <a:pt x="18655" y="1473"/>
                                  <a:pt x="18655" y="17182"/>
                                  <a:pt x="18655" y="17182"/>
                                </a:cubicBezTo>
                                <a:close/>
                                <a:moveTo>
                                  <a:pt x="16691" y="15788"/>
                                </a:moveTo>
                                <a:lnTo>
                                  <a:pt x="2945" y="11745"/>
                                </a:lnTo>
                                <a:lnTo>
                                  <a:pt x="2945" y="6910"/>
                                </a:lnTo>
                                <a:lnTo>
                                  <a:pt x="16691" y="2867"/>
                                </a:lnTo>
                                <a:cubicBezTo>
                                  <a:pt x="16691" y="2867"/>
                                  <a:pt x="16691" y="15788"/>
                                  <a:pt x="16691" y="15788"/>
                                </a:cubicBezTo>
                                <a:close/>
                                <a:moveTo>
                                  <a:pt x="8251" y="18655"/>
                                </a:moveTo>
                                <a:lnTo>
                                  <a:pt x="5357" y="18655"/>
                                </a:lnTo>
                                <a:lnTo>
                                  <a:pt x="4126" y="13116"/>
                                </a:lnTo>
                                <a:lnTo>
                                  <a:pt x="7167" y="14010"/>
                                </a:lnTo>
                                <a:cubicBezTo>
                                  <a:pt x="7167" y="14010"/>
                                  <a:pt x="8251" y="18655"/>
                                  <a:pt x="8251" y="18655"/>
                                </a:cubicBezTo>
                                <a:close/>
                                <a:moveTo>
                                  <a:pt x="8709" y="20618"/>
                                </a:moveTo>
                                <a:lnTo>
                                  <a:pt x="5794" y="20618"/>
                                </a:lnTo>
                                <a:lnTo>
                                  <a:pt x="5576" y="19636"/>
                                </a:lnTo>
                                <a:lnTo>
                                  <a:pt x="8479" y="19636"/>
                                </a:lnTo>
                                <a:cubicBezTo>
                                  <a:pt x="8479" y="19636"/>
                                  <a:pt x="8709" y="20618"/>
                                  <a:pt x="8709" y="20618"/>
                                </a:cubicBezTo>
                                <a:close/>
                                <a:moveTo>
                                  <a:pt x="1964" y="11782"/>
                                </a:moveTo>
                                <a:lnTo>
                                  <a:pt x="982" y="11782"/>
                                </a:lnTo>
                                <a:lnTo>
                                  <a:pt x="982" y="6873"/>
                                </a:lnTo>
                                <a:lnTo>
                                  <a:pt x="1964" y="6873"/>
                                </a:lnTo>
                                <a:cubicBezTo>
                                  <a:pt x="1964" y="6873"/>
                                  <a:pt x="1964" y="11782"/>
                                  <a:pt x="1964" y="11782"/>
                                </a:cubicBezTo>
                                <a:close/>
                                <a:moveTo>
                                  <a:pt x="19636" y="6382"/>
                                </a:moveTo>
                                <a:lnTo>
                                  <a:pt x="19636" y="1473"/>
                                </a:lnTo>
                                <a:cubicBezTo>
                                  <a:pt x="19636" y="659"/>
                                  <a:pt x="18977" y="0"/>
                                  <a:pt x="18164" y="0"/>
                                </a:cubicBezTo>
                                <a:cubicBezTo>
                                  <a:pt x="17350" y="0"/>
                                  <a:pt x="16691" y="659"/>
                                  <a:pt x="16691" y="1473"/>
                                </a:cubicBezTo>
                                <a:lnTo>
                                  <a:pt x="16691" y="1844"/>
                                </a:lnTo>
                                <a:lnTo>
                                  <a:pt x="2459" y="6029"/>
                                </a:lnTo>
                                <a:cubicBezTo>
                                  <a:pt x="2313" y="5944"/>
                                  <a:pt x="2145" y="5891"/>
                                  <a:pt x="1964" y="5891"/>
                                </a:cubicBezTo>
                                <a:lnTo>
                                  <a:pt x="982" y="5891"/>
                                </a:lnTo>
                                <a:cubicBezTo>
                                  <a:pt x="440" y="5891"/>
                                  <a:pt x="0" y="6331"/>
                                  <a:pt x="0" y="6873"/>
                                </a:cubicBezTo>
                                <a:lnTo>
                                  <a:pt x="0" y="11782"/>
                                </a:lnTo>
                                <a:cubicBezTo>
                                  <a:pt x="0" y="12324"/>
                                  <a:pt x="440" y="12764"/>
                                  <a:pt x="982" y="12764"/>
                                </a:cubicBezTo>
                                <a:lnTo>
                                  <a:pt x="1964" y="12764"/>
                                </a:lnTo>
                                <a:cubicBezTo>
                                  <a:pt x="2145" y="12764"/>
                                  <a:pt x="2313" y="12711"/>
                                  <a:pt x="2458" y="12626"/>
                                </a:cubicBezTo>
                                <a:lnTo>
                                  <a:pt x="3050" y="12799"/>
                                </a:lnTo>
                                <a:lnTo>
                                  <a:pt x="4921" y="21216"/>
                                </a:lnTo>
                                <a:lnTo>
                                  <a:pt x="4930" y="21214"/>
                                </a:lnTo>
                                <a:cubicBezTo>
                                  <a:pt x="4979" y="21433"/>
                                  <a:pt x="5166" y="21600"/>
                                  <a:pt x="5400" y="21600"/>
                                </a:cubicBezTo>
                                <a:lnTo>
                                  <a:pt x="9327" y="21600"/>
                                </a:lnTo>
                                <a:cubicBezTo>
                                  <a:pt x="9598" y="21600"/>
                                  <a:pt x="9818" y="21381"/>
                                  <a:pt x="9818" y="21109"/>
                                </a:cubicBezTo>
                                <a:cubicBezTo>
                                  <a:pt x="9818" y="21072"/>
                                  <a:pt x="9805" y="21039"/>
                                  <a:pt x="9797" y="21005"/>
                                </a:cubicBezTo>
                                <a:lnTo>
                                  <a:pt x="9806" y="21003"/>
                                </a:lnTo>
                                <a:lnTo>
                                  <a:pt x="8249" y="14329"/>
                                </a:lnTo>
                                <a:lnTo>
                                  <a:pt x="16691" y="16811"/>
                                </a:lnTo>
                                <a:lnTo>
                                  <a:pt x="16691" y="17182"/>
                                </a:lnTo>
                                <a:cubicBezTo>
                                  <a:pt x="16691" y="17995"/>
                                  <a:pt x="17350" y="18655"/>
                                  <a:pt x="18164" y="18655"/>
                                </a:cubicBezTo>
                                <a:cubicBezTo>
                                  <a:pt x="18977" y="18655"/>
                                  <a:pt x="19636" y="17995"/>
                                  <a:pt x="19636" y="17182"/>
                                </a:cubicBezTo>
                                <a:lnTo>
                                  <a:pt x="19636" y="12273"/>
                                </a:lnTo>
                                <a:cubicBezTo>
                                  <a:pt x="20721" y="12273"/>
                                  <a:pt x="21600" y="11394"/>
                                  <a:pt x="21600" y="10309"/>
                                </a:cubicBezTo>
                                <a:lnTo>
                                  <a:pt x="21600" y="8345"/>
                                </a:lnTo>
                                <a:cubicBezTo>
                                  <a:pt x="21600" y="7261"/>
                                  <a:pt x="20721" y="6382"/>
                                  <a:pt x="19636" y="6382"/>
                                </a:cubicBezTo>
                              </a:path>
                            </a:pathLst>
                          </a:custGeom>
                          <a:solidFill>
                            <a:srgbClr val="53585F"/>
                          </a:solidFill>
                          <a:ln w="12700">
                            <a:miter lim="400000"/>
                          </a:ln>
                        </wps:spPr>
                        <wps:bodyPr lIns="19045" tIns="19045" rIns="19045" bIns="19045" anchor="ctr"/>
                      </wps:wsp>
                      <wpg:grpSp>
                        <wpg:cNvPr id="276" name="组合 255"/>
                        <wpg:cNvGrpSpPr/>
                        <wpg:grpSpPr>
                          <a:xfrm>
                            <a:off x="18257" y="79289"/>
                            <a:ext cx="686" cy="688"/>
                            <a:chOff x="18882" y="11034"/>
                            <a:chExt cx="686" cy="688"/>
                          </a:xfrm>
                        </wpg:grpSpPr>
                        <wps:wsp>
                          <wps:cNvPr id="277" name="Freeform 66"/>
                          <wps:cNvSpPr>
                            <a:spLocks noEditPoints="1"/>
                          </wps:cNvSpPr>
                          <wps:spPr bwMode="auto">
                            <a:xfrm>
                              <a:off x="18882" y="11034"/>
                              <a:ext cx="687" cy="688"/>
                            </a:xfrm>
                            <a:custGeom>
                              <a:avLst/>
                              <a:gdLst>
                                <a:gd name="T0" fmla="*/ 412 w 511"/>
                                <a:gd name="T1" fmla="*/ 0 h 512"/>
                                <a:gd name="T2" fmla="*/ 287 w 511"/>
                                <a:gd name="T3" fmla="*/ 0 h 512"/>
                                <a:gd name="T4" fmla="*/ 0 w 511"/>
                                <a:gd name="T5" fmla="*/ 287 h 512"/>
                                <a:gd name="T6" fmla="*/ 225 w 511"/>
                                <a:gd name="T7" fmla="*/ 512 h 512"/>
                                <a:gd name="T8" fmla="*/ 511 w 511"/>
                                <a:gd name="T9" fmla="*/ 225 h 512"/>
                                <a:gd name="T10" fmla="*/ 511 w 511"/>
                                <a:gd name="T11" fmla="*/ 100 h 512"/>
                                <a:gd name="T12" fmla="*/ 412 w 511"/>
                                <a:gd name="T13" fmla="*/ 0 h 512"/>
                                <a:gd name="T14" fmla="*/ 492 w 511"/>
                                <a:gd name="T15" fmla="*/ 218 h 512"/>
                                <a:gd name="T16" fmla="*/ 225 w 511"/>
                                <a:gd name="T17" fmla="*/ 483 h 512"/>
                                <a:gd name="T18" fmla="*/ 29 w 511"/>
                                <a:gd name="T19" fmla="*/ 287 h 512"/>
                                <a:gd name="T20" fmla="*/ 296 w 511"/>
                                <a:gd name="T21" fmla="*/ 19 h 512"/>
                                <a:gd name="T22" fmla="*/ 405 w 511"/>
                                <a:gd name="T23" fmla="*/ 19 h 512"/>
                                <a:gd name="T24" fmla="*/ 492 w 511"/>
                                <a:gd name="T25" fmla="*/ 107 h 512"/>
                                <a:gd name="T26" fmla="*/ 492 w 511"/>
                                <a:gd name="T27" fmla="*/ 218 h 5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511" h="512">
                                  <a:moveTo>
                                    <a:pt x="412" y="0"/>
                                  </a:moveTo>
                                  <a:lnTo>
                                    <a:pt x="287" y="0"/>
                                  </a:lnTo>
                                  <a:lnTo>
                                    <a:pt x="0" y="287"/>
                                  </a:lnTo>
                                  <a:lnTo>
                                    <a:pt x="225" y="512"/>
                                  </a:lnTo>
                                  <a:lnTo>
                                    <a:pt x="511" y="225"/>
                                  </a:lnTo>
                                  <a:lnTo>
                                    <a:pt x="511" y="100"/>
                                  </a:lnTo>
                                  <a:lnTo>
                                    <a:pt x="412" y="0"/>
                                  </a:lnTo>
                                  <a:close/>
                                  <a:moveTo>
                                    <a:pt x="492" y="218"/>
                                  </a:moveTo>
                                  <a:lnTo>
                                    <a:pt x="225" y="483"/>
                                  </a:lnTo>
                                  <a:lnTo>
                                    <a:pt x="29" y="287"/>
                                  </a:lnTo>
                                  <a:lnTo>
                                    <a:pt x="296" y="19"/>
                                  </a:lnTo>
                                  <a:lnTo>
                                    <a:pt x="405" y="19"/>
                                  </a:lnTo>
                                  <a:lnTo>
                                    <a:pt x="492" y="107"/>
                                  </a:lnTo>
                                  <a:lnTo>
                                    <a:pt x="492" y="2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278" name="Freeform 67"/>
                          <wps:cNvSpPr>
                            <a:spLocks noEditPoints="1"/>
                          </wps:cNvSpPr>
                          <wps:spPr bwMode="auto">
                            <a:xfrm>
                              <a:off x="19276" y="11118"/>
                              <a:ext cx="120" cy="120"/>
                            </a:xfrm>
                            <a:custGeom>
                              <a:avLst/>
                              <a:gdLst>
                                <a:gd name="T0" fmla="*/ 0 w 32"/>
                                <a:gd name="T1" fmla="*/ 16 h 32"/>
                                <a:gd name="T2" fmla="*/ 16 w 32"/>
                                <a:gd name="T3" fmla="*/ 32 h 32"/>
                                <a:gd name="T4" fmla="*/ 32 w 32"/>
                                <a:gd name="T5" fmla="*/ 16 h 32"/>
                                <a:gd name="T6" fmla="*/ 16 w 32"/>
                                <a:gd name="T7" fmla="*/ 0 h 32"/>
                                <a:gd name="T8" fmla="*/ 0 w 32"/>
                                <a:gd name="T9" fmla="*/ 16 h 32"/>
                                <a:gd name="T10" fmla="*/ 24 w 32"/>
                                <a:gd name="T11" fmla="*/ 16 h 32"/>
                                <a:gd name="T12" fmla="*/ 16 w 32"/>
                                <a:gd name="T13" fmla="*/ 24 h 32"/>
                                <a:gd name="T14" fmla="*/ 8 w 32"/>
                                <a:gd name="T15" fmla="*/ 16 h 32"/>
                                <a:gd name="T16" fmla="*/ 16 w 32"/>
                                <a:gd name="T17" fmla="*/ 8 h 32"/>
                                <a:gd name="T18" fmla="*/ 24 w 32"/>
                                <a:gd name="T19" fmla="*/ 16 h 3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32" h="32">
                                  <a:moveTo>
                                    <a:pt x="0" y="16"/>
                                  </a:moveTo>
                                  <a:cubicBezTo>
                                    <a:pt x="0" y="25"/>
                                    <a:pt x="7" y="32"/>
                                    <a:pt x="16" y="32"/>
                                  </a:cubicBezTo>
                                  <a:cubicBezTo>
                                    <a:pt x="25" y="32"/>
                                    <a:pt x="32" y="25"/>
                                    <a:pt x="32" y="16"/>
                                  </a:cubicBezTo>
                                  <a:cubicBezTo>
                                    <a:pt x="32" y="7"/>
                                    <a:pt x="25" y="0"/>
                                    <a:pt x="16" y="0"/>
                                  </a:cubicBezTo>
                                  <a:cubicBezTo>
                                    <a:pt x="7" y="0"/>
                                    <a:pt x="0" y="7"/>
                                    <a:pt x="0" y="16"/>
                                  </a:cubicBezTo>
                                  <a:close/>
                                  <a:moveTo>
                                    <a:pt x="24" y="16"/>
                                  </a:moveTo>
                                  <a:cubicBezTo>
                                    <a:pt x="24" y="20"/>
                                    <a:pt x="21" y="24"/>
                                    <a:pt x="16" y="24"/>
                                  </a:cubicBezTo>
                                  <a:cubicBezTo>
                                    <a:pt x="12" y="24"/>
                                    <a:pt x="8" y="20"/>
                                    <a:pt x="8" y="16"/>
                                  </a:cubicBezTo>
                                  <a:cubicBezTo>
                                    <a:pt x="8" y="11"/>
                                    <a:pt x="12" y="8"/>
                                    <a:pt x="16" y="8"/>
                                  </a:cubicBezTo>
                                  <a:cubicBezTo>
                                    <a:pt x="21" y="8"/>
                                    <a:pt x="24" y="11"/>
                                    <a:pt x="24" y="1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  <wps:wsp>
                        <wps:cNvPr id="279" name="Freeform 69"/>
                        <wps:cNvSpPr>
                          <a:spLocks noEditPoints="1"/>
                        </wps:cNvSpPr>
                        <wps:spPr bwMode="auto">
                          <a:xfrm>
                            <a:off x="21108" y="79353"/>
                            <a:ext cx="611" cy="663"/>
                          </a:xfrm>
                          <a:custGeom>
                            <a:avLst/>
                            <a:gdLst>
                              <a:gd name="T0" fmla="*/ 146 w 192"/>
                              <a:gd name="T1" fmla="*/ 56 h 208"/>
                              <a:gd name="T2" fmla="*/ 156 w 192"/>
                              <a:gd name="T3" fmla="*/ 32 h 208"/>
                              <a:gd name="T4" fmla="*/ 124 w 192"/>
                              <a:gd name="T5" fmla="*/ 0 h 208"/>
                              <a:gd name="T6" fmla="*/ 96 w 192"/>
                              <a:gd name="T7" fmla="*/ 17 h 208"/>
                              <a:gd name="T8" fmla="*/ 68 w 192"/>
                              <a:gd name="T9" fmla="*/ 0 h 208"/>
                              <a:gd name="T10" fmla="*/ 36 w 192"/>
                              <a:gd name="T11" fmla="*/ 32 h 208"/>
                              <a:gd name="T12" fmla="*/ 47 w 192"/>
                              <a:gd name="T13" fmla="*/ 56 h 208"/>
                              <a:gd name="T14" fmla="*/ 0 w 192"/>
                              <a:gd name="T15" fmla="*/ 56 h 208"/>
                              <a:gd name="T16" fmla="*/ 0 w 192"/>
                              <a:gd name="T17" fmla="*/ 208 h 208"/>
                              <a:gd name="T18" fmla="*/ 192 w 192"/>
                              <a:gd name="T19" fmla="*/ 208 h 208"/>
                              <a:gd name="T20" fmla="*/ 192 w 192"/>
                              <a:gd name="T21" fmla="*/ 56 h 208"/>
                              <a:gd name="T22" fmla="*/ 146 w 192"/>
                              <a:gd name="T23" fmla="*/ 56 h 208"/>
                              <a:gd name="T24" fmla="*/ 184 w 192"/>
                              <a:gd name="T25" fmla="*/ 64 h 208"/>
                              <a:gd name="T26" fmla="*/ 184 w 192"/>
                              <a:gd name="T27" fmla="*/ 128 h 208"/>
                              <a:gd name="T28" fmla="*/ 100 w 192"/>
                              <a:gd name="T29" fmla="*/ 128 h 208"/>
                              <a:gd name="T30" fmla="*/ 100 w 192"/>
                              <a:gd name="T31" fmla="*/ 64 h 208"/>
                              <a:gd name="T32" fmla="*/ 106 w 192"/>
                              <a:gd name="T33" fmla="*/ 64 h 208"/>
                              <a:gd name="T34" fmla="*/ 125 w 192"/>
                              <a:gd name="T35" fmla="*/ 98 h 208"/>
                              <a:gd name="T36" fmla="*/ 132 w 192"/>
                              <a:gd name="T37" fmla="*/ 94 h 208"/>
                              <a:gd name="T38" fmla="*/ 115 w 192"/>
                              <a:gd name="T39" fmla="*/ 64 h 208"/>
                              <a:gd name="T40" fmla="*/ 184 w 192"/>
                              <a:gd name="T41" fmla="*/ 64 h 208"/>
                              <a:gd name="T42" fmla="*/ 96 w 192"/>
                              <a:gd name="T43" fmla="*/ 48 h 208"/>
                              <a:gd name="T44" fmla="*/ 101 w 192"/>
                              <a:gd name="T45" fmla="*/ 56 h 208"/>
                              <a:gd name="T46" fmla="*/ 92 w 192"/>
                              <a:gd name="T47" fmla="*/ 56 h 208"/>
                              <a:gd name="T48" fmla="*/ 96 w 192"/>
                              <a:gd name="T49" fmla="*/ 48 h 208"/>
                              <a:gd name="T50" fmla="*/ 124 w 192"/>
                              <a:gd name="T51" fmla="*/ 8 h 208"/>
                              <a:gd name="T52" fmla="*/ 148 w 192"/>
                              <a:gd name="T53" fmla="*/ 32 h 208"/>
                              <a:gd name="T54" fmla="*/ 124 w 192"/>
                              <a:gd name="T55" fmla="*/ 56 h 208"/>
                              <a:gd name="T56" fmla="*/ 100 w 192"/>
                              <a:gd name="T57" fmla="*/ 32 h 208"/>
                              <a:gd name="T58" fmla="*/ 124 w 192"/>
                              <a:gd name="T59" fmla="*/ 8 h 208"/>
                              <a:gd name="T60" fmla="*/ 44 w 192"/>
                              <a:gd name="T61" fmla="*/ 32 h 208"/>
                              <a:gd name="T62" fmla="*/ 68 w 192"/>
                              <a:gd name="T63" fmla="*/ 8 h 208"/>
                              <a:gd name="T64" fmla="*/ 92 w 192"/>
                              <a:gd name="T65" fmla="*/ 32 h 208"/>
                              <a:gd name="T66" fmla="*/ 68 w 192"/>
                              <a:gd name="T67" fmla="*/ 56 h 208"/>
                              <a:gd name="T68" fmla="*/ 44 w 192"/>
                              <a:gd name="T69" fmla="*/ 32 h 208"/>
                              <a:gd name="T70" fmla="*/ 78 w 192"/>
                              <a:gd name="T71" fmla="*/ 64 h 208"/>
                              <a:gd name="T72" fmla="*/ 61 w 192"/>
                              <a:gd name="T73" fmla="*/ 94 h 208"/>
                              <a:gd name="T74" fmla="*/ 68 w 192"/>
                              <a:gd name="T75" fmla="*/ 98 h 208"/>
                              <a:gd name="T76" fmla="*/ 87 w 192"/>
                              <a:gd name="T77" fmla="*/ 64 h 208"/>
                              <a:gd name="T78" fmla="*/ 92 w 192"/>
                              <a:gd name="T79" fmla="*/ 64 h 208"/>
                              <a:gd name="T80" fmla="*/ 92 w 192"/>
                              <a:gd name="T81" fmla="*/ 128 h 208"/>
                              <a:gd name="T82" fmla="*/ 8 w 192"/>
                              <a:gd name="T83" fmla="*/ 128 h 208"/>
                              <a:gd name="T84" fmla="*/ 8 w 192"/>
                              <a:gd name="T85" fmla="*/ 64 h 208"/>
                              <a:gd name="T86" fmla="*/ 78 w 192"/>
                              <a:gd name="T87" fmla="*/ 64 h 208"/>
                              <a:gd name="T88" fmla="*/ 8 w 192"/>
                              <a:gd name="T89" fmla="*/ 136 h 208"/>
                              <a:gd name="T90" fmla="*/ 92 w 192"/>
                              <a:gd name="T91" fmla="*/ 136 h 208"/>
                              <a:gd name="T92" fmla="*/ 92 w 192"/>
                              <a:gd name="T93" fmla="*/ 200 h 208"/>
                              <a:gd name="T94" fmla="*/ 8 w 192"/>
                              <a:gd name="T95" fmla="*/ 200 h 208"/>
                              <a:gd name="T96" fmla="*/ 8 w 192"/>
                              <a:gd name="T97" fmla="*/ 136 h 208"/>
                              <a:gd name="T98" fmla="*/ 100 w 192"/>
                              <a:gd name="T99" fmla="*/ 200 h 208"/>
                              <a:gd name="T100" fmla="*/ 100 w 192"/>
                              <a:gd name="T101" fmla="*/ 136 h 208"/>
                              <a:gd name="T102" fmla="*/ 184 w 192"/>
                              <a:gd name="T103" fmla="*/ 136 h 208"/>
                              <a:gd name="T104" fmla="*/ 184 w 192"/>
                              <a:gd name="T105" fmla="*/ 200 h 208"/>
                              <a:gd name="T106" fmla="*/ 100 w 192"/>
                              <a:gd name="T107" fmla="*/ 200 h 2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92" h="208">
                                <a:moveTo>
                                  <a:pt x="146" y="56"/>
                                </a:moveTo>
                                <a:cubicBezTo>
                                  <a:pt x="152" y="50"/>
                                  <a:pt x="156" y="42"/>
                                  <a:pt x="156" y="32"/>
                                </a:cubicBezTo>
                                <a:cubicBezTo>
                                  <a:pt x="156" y="15"/>
                                  <a:pt x="142" y="0"/>
                                  <a:pt x="124" y="0"/>
                                </a:cubicBezTo>
                                <a:cubicBezTo>
                                  <a:pt x="112" y="0"/>
                                  <a:pt x="102" y="7"/>
                                  <a:pt x="96" y="17"/>
                                </a:cubicBezTo>
                                <a:cubicBezTo>
                                  <a:pt x="91" y="7"/>
                                  <a:pt x="81" y="0"/>
                                  <a:pt x="68" y="0"/>
                                </a:cubicBezTo>
                                <a:cubicBezTo>
                                  <a:pt x="51" y="0"/>
                                  <a:pt x="36" y="15"/>
                                  <a:pt x="36" y="32"/>
                                </a:cubicBezTo>
                                <a:cubicBezTo>
                                  <a:pt x="36" y="42"/>
                                  <a:pt x="41" y="50"/>
                                  <a:pt x="47" y="56"/>
                                </a:cubicBezTo>
                                <a:cubicBezTo>
                                  <a:pt x="0" y="56"/>
                                  <a:pt x="0" y="56"/>
                                  <a:pt x="0" y="56"/>
                                </a:cubicBezTo>
                                <a:cubicBezTo>
                                  <a:pt x="0" y="208"/>
                                  <a:pt x="0" y="208"/>
                                  <a:pt x="0" y="208"/>
                                </a:cubicBezTo>
                                <a:cubicBezTo>
                                  <a:pt x="192" y="208"/>
                                  <a:pt x="192" y="208"/>
                                  <a:pt x="192" y="208"/>
                                </a:cubicBezTo>
                                <a:cubicBezTo>
                                  <a:pt x="192" y="56"/>
                                  <a:pt x="192" y="56"/>
                                  <a:pt x="192" y="56"/>
                                </a:cubicBezTo>
                                <a:lnTo>
                                  <a:pt x="146" y="56"/>
                                </a:lnTo>
                                <a:close/>
                                <a:moveTo>
                                  <a:pt x="184" y="64"/>
                                </a:moveTo>
                                <a:cubicBezTo>
                                  <a:pt x="184" y="128"/>
                                  <a:pt x="184" y="128"/>
                                  <a:pt x="184" y="128"/>
                                </a:cubicBezTo>
                                <a:cubicBezTo>
                                  <a:pt x="100" y="128"/>
                                  <a:pt x="100" y="128"/>
                                  <a:pt x="100" y="128"/>
                                </a:cubicBezTo>
                                <a:cubicBezTo>
                                  <a:pt x="100" y="64"/>
                                  <a:pt x="100" y="64"/>
                                  <a:pt x="100" y="64"/>
                                </a:cubicBezTo>
                                <a:cubicBezTo>
                                  <a:pt x="106" y="64"/>
                                  <a:pt x="106" y="64"/>
                                  <a:pt x="106" y="64"/>
                                </a:cubicBezTo>
                                <a:cubicBezTo>
                                  <a:pt x="125" y="98"/>
                                  <a:pt x="125" y="98"/>
                                  <a:pt x="125" y="98"/>
                                </a:cubicBezTo>
                                <a:cubicBezTo>
                                  <a:pt x="132" y="94"/>
                                  <a:pt x="132" y="94"/>
                                  <a:pt x="132" y="94"/>
                                </a:cubicBezTo>
                                <a:cubicBezTo>
                                  <a:pt x="115" y="64"/>
                                  <a:pt x="115" y="64"/>
                                  <a:pt x="115" y="64"/>
                                </a:cubicBezTo>
                                <a:lnTo>
                                  <a:pt x="184" y="64"/>
                                </a:lnTo>
                                <a:close/>
                                <a:moveTo>
                                  <a:pt x="96" y="48"/>
                                </a:moveTo>
                                <a:cubicBezTo>
                                  <a:pt x="101" y="56"/>
                                  <a:pt x="101" y="56"/>
                                  <a:pt x="101" y="56"/>
                                </a:cubicBezTo>
                                <a:cubicBezTo>
                                  <a:pt x="92" y="56"/>
                                  <a:pt x="92" y="56"/>
                                  <a:pt x="92" y="56"/>
                                </a:cubicBezTo>
                                <a:lnTo>
                                  <a:pt x="96" y="48"/>
                                </a:lnTo>
                                <a:close/>
                                <a:moveTo>
                                  <a:pt x="124" y="8"/>
                                </a:moveTo>
                                <a:cubicBezTo>
                                  <a:pt x="138" y="8"/>
                                  <a:pt x="148" y="19"/>
                                  <a:pt x="148" y="32"/>
                                </a:cubicBezTo>
                                <a:cubicBezTo>
                                  <a:pt x="148" y="45"/>
                                  <a:pt x="138" y="56"/>
                                  <a:pt x="124" y="56"/>
                                </a:cubicBezTo>
                                <a:cubicBezTo>
                                  <a:pt x="111" y="56"/>
                                  <a:pt x="100" y="45"/>
                                  <a:pt x="100" y="32"/>
                                </a:cubicBezTo>
                                <a:cubicBezTo>
                                  <a:pt x="100" y="19"/>
                                  <a:pt x="111" y="8"/>
                                  <a:pt x="124" y="8"/>
                                </a:cubicBezTo>
                                <a:close/>
                                <a:moveTo>
                                  <a:pt x="44" y="32"/>
                                </a:moveTo>
                                <a:cubicBezTo>
                                  <a:pt x="44" y="19"/>
                                  <a:pt x="55" y="8"/>
                                  <a:pt x="68" y="8"/>
                                </a:cubicBezTo>
                                <a:cubicBezTo>
                                  <a:pt x="82" y="8"/>
                                  <a:pt x="92" y="19"/>
                                  <a:pt x="92" y="32"/>
                                </a:cubicBezTo>
                                <a:cubicBezTo>
                                  <a:pt x="92" y="45"/>
                                  <a:pt x="82" y="56"/>
                                  <a:pt x="68" y="56"/>
                                </a:cubicBezTo>
                                <a:cubicBezTo>
                                  <a:pt x="55" y="56"/>
                                  <a:pt x="44" y="45"/>
                                  <a:pt x="44" y="32"/>
                                </a:cubicBezTo>
                                <a:close/>
                                <a:moveTo>
                                  <a:pt x="78" y="64"/>
                                </a:moveTo>
                                <a:cubicBezTo>
                                  <a:pt x="61" y="94"/>
                                  <a:pt x="61" y="94"/>
                                  <a:pt x="61" y="94"/>
                                </a:cubicBezTo>
                                <a:cubicBezTo>
                                  <a:pt x="68" y="98"/>
                                  <a:pt x="68" y="98"/>
                                  <a:pt x="68" y="98"/>
                                </a:cubicBezTo>
                                <a:cubicBezTo>
                                  <a:pt x="87" y="64"/>
                                  <a:pt x="87" y="64"/>
                                  <a:pt x="87" y="64"/>
                                </a:cubicBezTo>
                                <a:cubicBezTo>
                                  <a:pt x="92" y="64"/>
                                  <a:pt x="92" y="64"/>
                                  <a:pt x="92" y="64"/>
                                </a:cubicBezTo>
                                <a:cubicBezTo>
                                  <a:pt x="92" y="128"/>
                                  <a:pt x="92" y="128"/>
                                  <a:pt x="92" y="128"/>
                                </a:cubicBezTo>
                                <a:cubicBezTo>
                                  <a:pt x="8" y="128"/>
                                  <a:pt x="8" y="128"/>
                                  <a:pt x="8" y="128"/>
                                </a:cubicBezTo>
                                <a:cubicBezTo>
                                  <a:pt x="8" y="64"/>
                                  <a:pt x="8" y="64"/>
                                  <a:pt x="8" y="64"/>
                                </a:cubicBezTo>
                                <a:lnTo>
                                  <a:pt x="78" y="64"/>
                                </a:lnTo>
                                <a:close/>
                                <a:moveTo>
                                  <a:pt x="8" y="136"/>
                                </a:moveTo>
                                <a:cubicBezTo>
                                  <a:pt x="92" y="136"/>
                                  <a:pt x="92" y="136"/>
                                  <a:pt x="92" y="136"/>
                                </a:cubicBezTo>
                                <a:cubicBezTo>
                                  <a:pt x="92" y="200"/>
                                  <a:pt x="92" y="200"/>
                                  <a:pt x="92" y="200"/>
                                </a:cubicBezTo>
                                <a:cubicBezTo>
                                  <a:pt x="8" y="200"/>
                                  <a:pt x="8" y="200"/>
                                  <a:pt x="8" y="200"/>
                                </a:cubicBezTo>
                                <a:lnTo>
                                  <a:pt x="8" y="136"/>
                                </a:lnTo>
                                <a:close/>
                                <a:moveTo>
                                  <a:pt x="100" y="200"/>
                                </a:moveTo>
                                <a:cubicBezTo>
                                  <a:pt x="100" y="136"/>
                                  <a:pt x="100" y="136"/>
                                  <a:pt x="100" y="136"/>
                                </a:cubicBezTo>
                                <a:cubicBezTo>
                                  <a:pt x="184" y="136"/>
                                  <a:pt x="184" y="136"/>
                                  <a:pt x="184" y="136"/>
                                </a:cubicBezTo>
                                <a:cubicBezTo>
                                  <a:pt x="184" y="200"/>
                                  <a:pt x="184" y="200"/>
                                  <a:pt x="184" y="200"/>
                                </a:cubicBezTo>
                                <a:lnTo>
                                  <a:pt x="100" y="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pic:pic xmlns:pic="http://schemas.openxmlformats.org/drawingml/2006/picture">
                        <pic:nvPicPr>
                          <pic:cNvPr id="280" name="图片 77" descr="图标们png-07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20958" y="75054"/>
                            <a:ext cx="1018" cy="1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" name="图片 5" descr="图标们png-04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19608" y="76532"/>
                            <a:ext cx="969" cy="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" name="Shape 2831"/>
                        <wps:cNvSpPr/>
                        <wps:spPr>
                          <a:xfrm>
                            <a:off x="21034" y="76503"/>
                            <a:ext cx="641" cy="883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20925" y="6873"/>
                                </a:moveTo>
                                <a:lnTo>
                                  <a:pt x="13500" y="6873"/>
                                </a:lnTo>
                                <a:cubicBezTo>
                                  <a:pt x="13128" y="6873"/>
                                  <a:pt x="12825" y="7093"/>
                                  <a:pt x="12825" y="7364"/>
                                </a:cubicBezTo>
                                <a:cubicBezTo>
                                  <a:pt x="12825" y="7635"/>
                                  <a:pt x="13128" y="7855"/>
                                  <a:pt x="13500" y="7855"/>
                                </a:cubicBezTo>
                                <a:lnTo>
                                  <a:pt x="20250" y="7855"/>
                                </a:lnTo>
                                <a:lnTo>
                                  <a:pt x="20250" y="20618"/>
                                </a:lnTo>
                                <a:lnTo>
                                  <a:pt x="1350" y="20618"/>
                                </a:lnTo>
                                <a:lnTo>
                                  <a:pt x="1350" y="7855"/>
                                </a:lnTo>
                                <a:lnTo>
                                  <a:pt x="8100" y="7855"/>
                                </a:lnTo>
                                <a:cubicBezTo>
                                  <a:pt x="8472" y="7855"/>
                                  <a:pt x="8775" y="7635"/>
                                  <a:pt x="8775" y="7364"/>
                                </a:cubicBezTo>
                                <a:cubicBezTo>
                                  <a:pt x="8775" y="7093"/>
                                  <a:pt x="8472" y="6873"/>
                                  <a:pt x="8100" y="6873"/>
                                </a:cubicBezTo>
                                <a:lnTo>
                                  <a:pt x="675" y="6873"/>
                                </a:lnTo>
                                <a:cubicBezTo>
                                  <a:pt x="303" y="6873"/>
                                  <a:pt x="0" y="7093"/>
                                  <a:pt x="0" y="7364"/>
                                </a:cubicBezTo>
                                <a:lnTo>
                                  <a:pt x="0" y="21109"/>
                                </a:lnTo>
                                <a:cubicBezTo>
                                  <a:pt x="0" y="21381"/>
                                  <a:pt x="303" y="21600"/>
                                  <a:pt x="675" y="21600"/>
                                </a:cubicBezTo>
                                <a:lnTo>
                                  <a:pt x="20925" y="21600"/>
                                </a:lnTo>
                                <a:cubicBezTo>
                                  <a:pt x="21297" y="21600"/>
                                  <a:pt x="21600" y="21381"/>
                                  <a:pt x="21600" y="21109"/>
                                </a:cubicBezTo>
                                <a:lnTo>
                                  <a:pt x="21600" y="7364"/>
                                </a:lnTo>
                                <a:cubicBezTo>
                                  <a:pt x="21600" y="7093"/>
                                  <a:pt x="21297" y="6873"/>
                                  <a:pt x="20925" y="6873"/>
                                </a:cubicBezTo>
                                <a:moveTo>
                                  <a:pt x="5400" y="12764"/>
                                </a:moveTo>
                                <a:cubicBezTo>
                                  <a:pt x="5028" y="12764"/>
                                  <a:pt x="4725" y="12983"/>
                                  <a:pt x="4725" y="13255"/>
                                </a:cubicBezTo>
                                <a:cubicBezTo>
                                  <a:pt x="4725" y="13390"/>
                                  <a:pt x="4800" y="13513"/>
                                  <a:pt x="4923" y="13602"/>
                                </a:cubicBezTo>
                                <a:lnTo>
                                  <a:pt x="10323" y="17529"/>
                                </a:lnTo>
                                <a:cubicBezTo>
                                  <a:pt x="10445" y="17618"/>
                                  <a:pt x="10614" y="17673"/>
                                  <a:pt x="10800" y="17673"/>
                                </a:cubicBezTo>
                                <a:cubicBezTo>
                                  <a:pt x="10986" y="17673"/>
                                  <a:pt x="11155" y="17618"/>
                                  <a:pt x="11277" y="17529"/>
                                </a:cubicBezTo>
                                <a:lnTo>
                                  <a:pt x="16677" y="13602"/>
                                </a:lnTo>
                                <a:cubicBezTo>
                                  <a:pt x="16800" y="13513"/>
                                  <a:pt x="16875" y="13390"/>
                                  <a:pt x="16875" y="13255"/>
                                </a:cubicBezTo>
                                <a:cubicBezTo>
                                  <a:pt x="16875" y="12983"/>
                                  <a:pt x="16572" y="12764"/>
                                  <a:pt x="16200" y="12764"/>
                                </a:cubicBezTo>
                                <a:cubicBezTo>
                                  <a:pt x="16014" y="12764"/>
                                  <a:pt x="15845" y="12819"/>
                                  <a:pt x="15723" y="12907"/>
                                </a:cubicBezTo>
                                <a:lnTo>
                                  <a:pt x="11475" y="15997"/>
                                </a:lnTo>
                                <a:lnTo>
                                  <a:pt x="11475" y="491"/>
                                </a:lnTo>
                                <a:cubicBezTo>
                                  <a:pt x="11475" y="220"/>
                                  <a:pt x="11172" y="0"/>
                                  <a:pt x="10800" y="0"/>
                                </a:cubicBezTo>
                                <a:cubicBezTo>
                                  <a:pt x="10428" y="0"/>
                                  <a:pt x="10125" y="220"/>
                                  <a:pt x="10125" y="491"/>
                                </a:cubicBezTo>
                                <a:lnTo>
                                  <a:pt x="10125" y="15997"/>
                                </a:lnTo>
                                <a:lnTo>
                                  <a:pt x="5877" y="12907"/>
                                </a:lnTo>
                                <a:cubicBezTo>
                                  <a:pt x="5755" y="12819"/>
                                  <a:pt x="5586" y="12764"/>
                                  <a:pt x="5400" y="12764"/>
                                </a:cubicBezTo>
                              </a:path>
                            </a:pathLst>
                          </a:custGeom>
                          <a:solidFill>
                            <a:srgbClr val="53585F"/>
                          </a:solidFill>
                          <a:ln w="12700">
                            <a:miter lim="400000"/>
                          </a:ln>
                        </wps:spPr>
                        <wps:bodyPr lIns="19045" tIns="19045" rIns="19045" bIns="19045" anchor="ctr"/>
                      </wps:wsp>
                      <wps:wsp>
                        <wps:cNvPr id="283" name="Shape 2733"/>
                        <wps:cNvSpPr/>
                        <wps:spPr>
                          <a:xfrm>
                            <a:off x="21229" y="72588"/>
                            <a:ext cx="273" cy="754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0800" y="20364"/>
                                </a:moveTo>
                                <a:lnTo>
                                  <a:pt x="2804" y="17041"/>
                                </a:lnTo>
                                <a:lnTo>
                                  <a:pt x="9142" y="5518"/>
                                </a:lnTo>
                                <a:lnTo>
                                  <a:pt x="9803" y="5724"/>
                                </a:lnTo>
                                <a:cubicBezTo>
                                  <a:pt x="9859" y="5747"/>
                                  <a:pt x="9925" y="5764"/>
                                  <a:pt x="9991" y="5783"/>
                                </a:cubicBezTo>
                                <a:lnTo>
                                  <a:pt x="10130" y="5826"/>
                                </a:lnTo>
                                <a:lnTo>
                                  <a:pt x="10141" y="5820"/>
                                </a:lnTo>
                                <a:cubicBezTo>
                                  <a:pt x="10339" y="5861"/>
                                  <a:pt x="10555" y="5891"/>
                                  <a:pt x="10800" y="5891"/>
                                </a:cubicBezTo>
                                <a:cubicBezTo>
                                  <a:pt x="11045" y="5891"/>
                                  <a:pt x="11261" y="5861"/>
                                  <a:pt x="11459" y="5820"/>
                                </a:cubicBezTo>
                                <a:lnTo>
                                  <a:pt x="11470" y="5826"/>
                                </a:lnTo>
                                <a:lnTo>
                                  <a:pt x="11609" y="5783"/>
                                </a:lnTo>
                                <a:cubicBezTo>
                                  <a:pt x="11675" y="5764"/>
                                  <a:pt x="11741" y="5747"/>
                                  <a:pt x="11797" y="5724"/>
                                </a:cubicBezTo>
                                <a:lnTo>
                                  <a:pt x="12457" y="5518"/>
                                </a:lnTo>
                                <a:lnTo>
                                  <a:pt x="14283" y="8836"/>
                                </a:lnTo>
                                <a:lnTo>
                                  <a:pt x="10800" y="8836"/>
                                </a:lnTo>
                                <a:cubicBezTo>
                                  <a:pt x="10054" y="8836"/>
                                  <a:pt x="9450" y="9056"/>
                                  <a:pt x="9450" y="9327"/>
                                </a:cubicBezTo>
                                <a:cubicBezTo>
                                  <a:pt x="9450" y="9599"/>
                                  <a:pt x="10054" y="9818"/>
                                  <a:pt x="10800" y="9818"/>
                                </a:cubicBezTo>
                                <a:lnTo>
                                  <a:pt x="14824" y="9818"/>
                                </a:lnTo>
                                <a:lnTo>
                                  <a:pt x="18796" y="17041"/>
                                </a:lnTo>
                                <a:cubicBezTo>
                                  <a:pt x="18796" y="17041"/>
                                  <a:pt x="10800" y="20364"/>
                                  <a:pt x="10800" y="20364"/>
                                </a:cubicBezTo>
                                <a:close/>
                                <a:moveTo>
                                  <a:pt x="2776" y="2264"/>
                                </a:moveTo>
                                <a:cubicBezTo>
                                  <a:pt x="3291" y="1541"/>
                                  <a:pt x="6683" y="982"/>
                                  <a:pt x="10800" y="982"/>
                                </a:cubicBezTo>
                                <a:cubicBezTo>
                                  <a:pt x="14917" y="982"/>
                                  <a:pt x="18308" y="1541"/>
                                  <a:pt x="18825" y="2264"/>
                                </a:cubicBezTo>
                                <a:lnTo>
                                  <a:pt x="10800" y="4765"/>
                                </a:lnTo>
                                <a:cubicBezTo>
                                  <a:pt x="10800" y="4765"/>
                                  <a:pt x="2776" y="2264"/>
                                  <a:pt x="2776" y="2264"/>
                                </a:cubicBezTo>
                                <a:close/>
                                <a:moveTo>
                                  <a:pt x="21551" y="17094"/>
                                </a:moveTo>
                                <a:lnTo>
                                  <a:pt x="21578" y="17093"/>
                                </a:lnTo>
                                <a:lnTo>
                                  <a:pt x="17575" y="9818"/>
                                </a:lnTo>
                                <a:lnTo>
                                  <a:pt x="18900" y="9818"/>
                                </a:lnTo>
                                <a:cubicBezTo>
                                  <a:pt x="19646" y="9818"/>
                                  <a:pt x="20250" y="9599"/>
                                  <a:pt x="20250" y="9327"/>
                                </a:cubicBezTo>
                                <a:cubicBezTo>
                                  <a:pt x="20250" y="9056"/>
                                  <a:pt x="19646" y="8836"/>
                                  <a:pt x="18900" y="8836"/>
                                </a:cubicBezTo>
                                <a:lnTo>
                                  <a:pt x="17036" y="8836"/>
                                </a:lnTo>
                                <a:lnTo>
                                  <a:pt x="14828" y="4820"/>
                                </a:lnTo>
                                <a:lnTo>
                                  <a:pt x="14801" y="4822"/>
                                </a:lnTo>
                                <a:cubicBezTo>
                                  <a:pt x="14795" y="4812"/>
                                  <a:pt x="14792" y="4803"/>
                                  <a:pt x="14785" y="4793"/>
                                </a:cubicBezTo>
                                <a:lnTo>
                                  <a:pt x="20920" y="2881"/>
                                </a:lnTo>
                                <a:lnTo>
                                  <a:pt x="20909" y="2874"/>
                                </a:lnTo>
                                <a:cubicBezTo>
                                  <a:pt x="21315" y="2789"/>
                                  <a:pt x="21600" y="2637"/>
                                  <a:pt x="21600" y="2455"/>
                                </a:cubicBezTo>
                                <a:cubicBezTo>
                                  <a:pt x="21600" y="1099"/>
                                  <a:pt x="16764" y="0"/>
                                  <a:pt x="10800" y="0"/>
                                </a:cubicBezTo>
                                <a:cubicBezTo>
                                  <a:pt x="4836" y="0"/>
                                  <a:pt x="0" y="1099"/>
                                  <a:pt x="0" y="2455"/>
                                </a:cubicBezTo>
                                <a:cubicBezTo>
                                  <a:pt x="0" y="2637"/>
                                  <a:pt x="285" y="2789"/>
                                  <a:pt x="691" y="2874"/>
                                </a:cubicBezTo>
                                <a:lnTo>
                                  <a:pt x="680" y="2881"/>
                                </a:lnTo>
                                <a:lnTo>
                                  <a:pt x="6815" y="4793"/>
                                </a:lnTo>
                                <a:cubicBezTo>
                                  <a:pt x="6808" y="4802"/>
                                  <a:pt x="6805" y="4812"/>
                                  <a:pt x="6799" y="4822"/>
                                </a:cubicBezTo>
                                <a:lnTo>
                                  <a:pt x="6772" y="4820"/>
                                </a:lnTo>
                                <a:lnTo>
                                  <a:pt x="22" y="17093"/>
                                </a:lnTo>
                                <a:lnTo>
                                  <a:pt x="49" y="17094"/>
                                </a:lnTo>
                                <a:cubicBezTo>
                                  <a:pt x="34" y="17123"/>
                                  <a:pt x="0" y="17151"/>
                                  <a:pt x="0" y="17182"/>
                                </a:cubicBezTo>
                                <a:cubicBezTo>
                                  <a:pt x="0" y="17306"/>
                                  <a:pt x="137" y="17416"/>
                                  <a:pt x="345" y="17502"/>
                                </a:cubicBezTo>
                                <a:lnTo>
                                  <a:pt x="335" y="17505"/>
                                </a:lnTo>
                                <a:lnTo>
                                  <a:pt x="9785" y="21432"/>
                                </a:lnTo>
                                <a:lnTo>
                                  <a:pt x="9795" y="21429"/>
                                </a:lnTo>
                                <a:cubicBezTo>
                                  <a:pt x="10041" y="21532"/>
                                  <a:pt x="10394" y="21600"/>
                                  <a:pt x="10800" y="21600"/>
                                </a:cubicBezTo>
                                <a:cubicBezTo>
                                  <a:pt x="11206" y="21600"/>
                                  <a:pt x="11557" y="21532"/>
                                  <a:pt x="11805" y="21429"/>
                                </a:cubicBezTo>
                                <a:lnTo>
                                  <a:pt x="11815" y="21432"/>
                                </a:lnTo>
                                <a:lnTo>
                                  <a:pt x="21265" y="17505"/>
                                </a:lnTo>
                                <a:lnTo>
                                  <a:pt x="21255" y="17502"/>
                                </a:lnTo>
                                <a:cubicBezTo>
                                  <a:pt x="21463" y="17416"/>
                                  <a:pt x="21600" y="17306"/>
                                  <a:pt x="21600" y="17182"/>
                                </a:cubicBezTo>
                                <a:cubicBezTo>
                                  <a:pt x="21600" y="17151"/>
                                  <a:pt x="21566" y="17123"/>
                                  <a:pt x="21551" y="17094"/>
                                </a:cubicBezTo>
                              </a:path>
                            </a:pathLst>
                          </a:custGeom>
                          <a:solidFill>
                            <a:srgbClr val="53585F"/>
                          </a:solidFill>
                          <a:ln w="12700">
                            <a:miter lim="400000"/>
                          </a:ln>
                        </wps:spPr>
                        <wps:bodyPr lIns="19045" tIns="19045" rIns="19045" bIns="19045" anchor="ctr"/>
                      </wps:wsp>
                      <wps:wsp>
                        <wps:cNvPr id="284" name="Shape 2732"/>
                        <wps:cNvSpPr/>
                        <wps:spPr>
                          <a:xfrm>
                            <a:off x="21020" y="74021"/>
                            <a:ext cx="756" cy="343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9236" y="19413"/>
                                </a:moveTo>
                                <a:lnTo>
                                  <a:pt x="13945" y="13593"/>
                                </a:lnTo>
                                <a:cubicBezTo>
                                  <a:pt x="14130" y="12747"/>
                                  <a:pt x="14236" y="11802"/>
                                  <a:pt x="14236" y="10800"/>
                                </a:cubicBezTo>
                                <a:cubicBezTo>
                                  <a:pt x="14236" y="9799"/>
                                  <a:pt x="14130" y="8854"/>
                                  <a:pt x="13945" y="8007"/>
                                </a:cubicBezTo>
                                <a:lnTo>
                                  <a:pt x="19236" y="2187"/>
                                </a:lnTo>
                                <a:cubicBezTo>
                                  <a:pt x="20007" y="2465"/>
                                  <a:pt x="20618" y="6209"/>
                                  <a:pt x="20618" y="10800"/>
                                </a:cubicBezTo>
                                <a:cubicBezTo>
                                  <a:pt x="20618" y="15392"/>
                                  <a:pt x="20007" y="19136"/>
                                  <a:pt x="19236" y="19413"/>
                                </a:cubicBezTo>
                                <a:moveTo>
                                  <a:pt x="11291" y="15120"/>
                                </a:moveTo>
                                <a:lnTo>
                                  <a:pt x="10309" y="15120"/>
                                </a:lnTo>
                                <a:cubicBezTo>
                                  <a:pt x="9225" y="15120"/>
                                  <a:pt x="8345" y="13186"/>
                                  <a:pt x="8345" y="10800"/>
                                </a:cubicBezTo>
                                <a:cubicBezTo>
                                  <a:pt x="8345" y="8414"/>
                                  <a:pt x="9225" y="6480"/>
                                  <a:pt x="10309" y="6480"/>
                                </a:cubicBezTo>
                                <a:lnTo>
                                  <a:pt x="11291" y="6480"/>
                                </a:lnTo>
                                <a:cubicBezTo>
                                  <a:pt x="12375" y="6480"/>
                                  <a:pt x="13255" y="8414"/>
                                  <a:pt x="13255" y="10800"/>
                                </a:cubicBezTo>
                                <a:cubicBezTo>
                                  <a:pt x="13255" y="13186"/>
                                  <a:pt x="12375" y="15120"/>
                                  <a:pt x="11291" y="15120"/>
                                </a:cubicBezTo>
                                <a:moveTo>
                                  <a:pt x="7654" y="13593"/>
                                </a:moveTo>
                                <a:lnTo>
                                  <a:pt x="2363" y="19413"/>
                                </a:lnTo>
                                <a:cubicBezTo>
                                  <a:pt x="1593" y="19135"/>
                                  <a:pt x="982" y="15391"/>
                                  <a:pt x="982" y="10800"/>
                                </a:cubicBezTo>
                                <a:cubicBezTo>
                                  <a:pt x="982" y="6209"/>
                                  <a:pt x="1593" y="2465"/>
                                  <a:pt x="2363" y="2187"/>
                                </a:cubicBezTo>
                                <a:lnTo>
                                  <a:pt x="7654" y="8007"/>
                                </a:lnTo>
                                <a:cubicBezTo>
                                  <a:pt x="7470" y="8854"/>
                                  <a:pt x="7364" y="9799"/>
                                  <a:pt x="7364" y="10800"/>
                                </a:cubicBezTo>
                                <a:cubicBezTo>
                                  <a:pt x="7364" y="11802"/>
                                  <a:pt x="7470" y="12747"/>
                                  <a:pt x="7654" y="13593"/>
                                </a:cubicBezTo>
                                <a:moveTo>
                                  <a:pt x="19145" y="0"/>
                                </a:moveTo>
                                <a:cubicBezTo>
                                  <a:pt x="19066" y="0"/>
                                  <a:pt x="18994" y="51"/>
                                  <a:pt x="18928" y="124"/>
                                </a:cubicBezTo>
                                <a:lnTo>
                                  <a:pt x="18925" y="114"/>
                                </a:lnTo>
                                <a:lnTo>
                                  <a:pt x="13374" y="6221"/>
                                </a:lnTo>
                                <a:cubicBezTo>
                                  <a:pt x="12841" y="5047"/>
                                  <a:pt x="12105" y="4320"/>
                                  <a:pt x="11291" y="4320"/>
                                </a:cubicBezTo>
                                <a:lnTo>
                                  <a:pt x="10309" y="4320"/>
                                </a:lnTo>
                                <a:cubicBezTo>
                                  <a:pt x="9495" y="4320"/>
                                  <a:pt x="8758" y="5047"/>
                                  <a:pt x="8225" y="6221"/>
                                </a:cubicBezTo>
                                <a:lnTo>
                                  <a:pt x="2674" y="114"/>
                                </a:lnTo>
                                <a:lnTo>
                                  <a:pt x="2671" y="124"/>
                                </a:lnTo>
                                <a:cubicBezTo>
                                  <a:pt x="2606" y="51"/>
                                  <a:pt x="2534" y="0"/>
                                  <a:pt x="2455" y="0"/>
                                </a:cubicBezTo>
                                <a:cubicBezTo>
                                  <a:pt x="1099" y="0"/>
                                  <a:pt x="0" y="4835"/>
                                  <a:pt x="0" y="10800"/>
                                </a:cubicBezTo>
                                <a:cubicBezTo>
                                  <a:pt x="0" y="16765"/>
                                  <a:pt x="1099" y="21600"/>
                                  <a:pt x="2455" y="21600"/>
                                </a:cubicBezTo>
                                <a:cubicBezTo>
                                  <a:pt x="2534" y="21600"/>
                                  <a:pt x="2605" y="21549"/>
                                  <a:pt x="2671" y="21477"/>
                                </a:cubicBezTo>
                                <a:lnTo>
                                  <a:pt x="2674" y="21486"/>
                                </a:lnTo>
                                <a:lnTo>
                                  <a:pt x="8225" y="15379"/>
                                </a:lnTo>
                                <a:cubicBezTo>
                                  <a:pt x="8758" y="16554"/>
                                  <a:pt x="9495" y="17280"/>
                                  <a:pt x="10309" y="17280"/>
                                </a:cubicBezTo>
                                <a:lnTo>
                                  <a:pt x="11291" y="17280"/>
                                </a:lnTo>
                                <a:cubicBezTo>
                                  <a:pt x="12105" y="17280"/>
                                  <a:pt x="12842" y="16554"/>
                                  <a:pt x="13375" y="15379"/>
                                </a:cubicBezTo>
                                <a:lnTo>
                                  <a:pt x="18940" y="21501"/>
                                </a:lnTo>
                                <a:lnTo>
                                  <a:pt x="18941" y="21496"/>
                                </a:lnTo>
                                <a:cubicBezTo>
                                  <a:pt x="19003" y="21560"/>
                                  <a:pt x="19072" y="21600"/>
                                  <a:pt x="19145" y="21600"/>
                                </a:cubicBezTo>
                                <a:cubicBezTo>
                                  <a:pt x="20501" y="21600"/>
                                  <a:pt x="21600" y="16765"/>
                                  <a:pt x="21600" y="10800"/>
                                </a:cubicBezTo>
                                <a:cubicBezTo>
                                  <a:pt x="21600" y="4835"/>
                                  <a:pt x="20501" y="0"/>
                                  <a:pt x="19145" y="0"/>
                                </a:cubicBezTo>
                              </a:path>
                            </a:pathLst>
                          </a:custGeom>
                          <a:solidFill>
                            <a:srgbClr val="53585F"/>
                          </a:solidFill>
                          <a:ln w="12700">
                            <a:miter lim="400000"/>
                          </a:ln>
                        </wps:spPr>
                        <wps:bodyPr lIns="19045" tIns="19045" rIns="19045" bIns="19045" anchor="ctr"/>
                      </wps:wsp>
                      <wps:wsp>
                        <wps:cNvPr id="285" name="Freeform 51"/>
                        <wps:cNvSpPr>
                          <a:spLocks noEditPoints="1"/>
                        </wps:cNvSpPr>
                        <wps:spPr bwMode="auto">
                          <a:xfrm>
                            <a:off x="19792" y="78068"/>
                            <a:ext cx="686" cy="670"/>
                          </a:xfrm>
                          <a:custGeom>
                            <a:avLst/>
                            <a:gdLst>
                              <a:gd name="T0" fmla="*/ 144 w 189"/>
                              <a:gd name="T1" fmla="*/ 3 h 185"/>
                              <a:gd name="T2" fmla="*/ 189 w 189"/>
                              <a:gd name="T3" fmla="*/ 26 h 185"/>
                              <a:gd name="T4" fmla="*/ 189 w 189"/>
                              <a:gd name="T5" fmla="*/ 185 h 185"/>
                              <a:gd name="T6" fmla="*/ 140 w 189"/>
                              <a:gd name="T7" fmla="*/ 159 h 185"/>
                              <a:gd name="T8" fmla="*/ 95 w 189"/>
                              <a:gd name="T9" fmla="*/ 183 h 185"/>
                              <a:gd name="T10" fmla="*/ 50 w 189"/>
                              <a:gd name="T11" fmla="*/ 159 h 185"/>
                              <a:gd name="T12" fmla="*/ 0 w 189"/>
                              <a:gd name="T13" fmla="*/ 185 h 185"/>
                              <a:gd name="T14" fmla="*/ 0 w 189"/>
                              <a:gd name="T15" fmla="*/ 26 h 185"/>
                              <a:gd name="T16" fmla="*/ 50 w 189"/>
                              <a:gd name="T17" fmla="*/ 0 h 185"/>
                              <a:gd name="T18" fmla="*/ 95 w 189"/>
                              <a:gd name="T19" fmla="*/ 24 h 185"/>
                              <a:gd name="T20" fmla="*/ 137 w 189"/>
                              <a:gd name="T21" fmla="*/ 3 h 185"/>
                              <a:gd name="T22" fmla="*/ 140 w 189"/>
                              <a:gd name="T23" fmla="*/ 0 h 185"/>
                              <a:gd name="T24" fmla="*/ 144 w 189"/>
                              <a:gd name="T25" fmla="*/ 3 h 185"/>
                              <a:gd name="T26" fmla="*/ 45 w 189"/>
                              <a:gd name="T27" fmla="*/ 154 h 185"/>
                              <a:gd name="T28" fmla="*/ 45 w 189"/>
                              <a:gd name="T29" fmla="*/ 10 h 185"/>
                              <a:gd name="T30" fmla="*/ 7 w 189"/>
                              <a:gd name="T31" fmla="*/ 29 h 185"/>
                              <a:gd name="T32" fmla="*/ 7 w 189"/>
                              <a:gd name="T33" fmla="*/ 171 h 185"/>
                              <a:gd name="T34" fmla="*/ 45 w 189"/>
                              <a:gd name="T35" fmla="*/ 154 h 185"/>
                              <a:gd name="T36" fmla="*/ 90 w 189"/>
                              <a:gd name="T37" fmla="*/ 171 h 185"/>
                              <a:gd name="T38" fmla="*/ 90 w 189"/>
                              <a:gd name="T39" fmla="*/ 29 h 185"/>
                              <a:gd name="T40" fmla="*/ 55 w 189"/>
                              <a:gd name="T41" fmla="*/ 10 h 185"/>
                              <a:gd name="T42" fmla="*/ 55 w 189"/>
                              <a:gd name="T43" fmla="*/ 154 h 185"/>
                              <a:gd name="T44" fmla="*/ 90 w 189"/>
                              <a:gd name="T45" fmla="*/ 171 h 185"/>
                              <a:gd name="T46" fmla="*/ 137 w 189"/>
                              <a:gd name="T47" fmla="*/ 154 h 185"/>
                              <a:gd name="T48" fmla="*/ 137 w 189"/>
                              <a:gd name="T49" fmla="*/ 10 h 185"/>
                              <a:gd name="T50" fmla="*/ 100 w 189"/>
                              <a:gd name="T51" fmla="*/ 29 h 185"/>
                              <a:gd name="T52" fmla="*/ 100 w 189"/>
                              <a:gd name="T53" fmla="*/ 171 h 185"/>
                              <a:gd name="T54" fmla="*/ 137 w 189"/>
                              <a:gd name="T55" fmla="*/ 154 h 185"/>
                              <a:gd name="T56" fmla="*/ 182 w 189"/>
                              <a:gd name="T57" fmla="*/ 171 h 185"/>
                              <a:gd name="T58" fmla="*/ 182 w 189"/>
                              <a:gd name="T59" fmla="*/ 29 h 185"/>
                              <a:gd name="T60" fmla="*/ 144 w 189"/>
                              <a:gd name="T61" fmla="*/ 10 h 185"/>
                              <a:gd name="T62" fmla="*/ 144 w 189"/>
                              <a:gd name="T63" fmla="*/ 154 h 185"/>
                              <a:gd name="T64" fmla="*/ 182 w 189"/>
                              <a:gd name="T65" fmla="*/ 171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</a:cxnLst>
                            <a:rect l="0" t="0" r="r" b="b"/>
                            <a:pathLst>
                              <a:path w="189" h="185">
                                <a:moveTo>
                                  <a:pt x="144" y="3"/>
                                </a:moveTo>
                                <a:lnTo>
                                  <a:pt x="189" y="26"/>
                                </a:lnTo>
                                <a:lnTo>
                                  <a:pt x="189" y="185"/>
                                </a:lnTo>
                                <a:lnTo>
                                  <a:pt x="140" y="159"/>
                                </a:lnTo>
                                <a:lnTo>
                                  <a:pt x="95" y="183"/>
                                </a:lnTo>
                                <a:lnTo>
                                  <a:pt x="50" y="159"/>
                                </a:lnTo>
                                <a:lnTo>
                                  <a:pt x="0" y="185"/>
                                </a:lnTo>
                                <a:lnTo>
                                  <a:pt x="0" y="26"/>
                                </a:lnTo>
                                <a:lnTo>
                                  <a:pt x="50" y="0"/>
                                </a:lnTo>
                                <a:lnTo>
                                  <a:pt x="95" y="24"/>
                                </a:lnTo>
                                <a:lnTo>
                                  <a:pt x="137" y="3"/>
                                </a:lnTo>
                                <a:lnTo>
                                  <a:pt x="140" y="0"/>
                                </a:lnTo>
                                <a:lnTo>
                                  <a:pt x="144" y="3"/>
                                </a:lnTo>
                                <a:close/>
                                <a:moveTo>
                                  <a:pt x="45" y="154"/>
                                </a:moveTo>
                                <a:lnTo>
                                  <a:pt x="45" y="10"/>
                                </a:lnTo>
                                <a:lnTo>
                                  <a:pt x="7" y="29"/>
                                </a:lnTo>
                                <a:lnTo>
                                  <a:pt x="7" y="171"/>
                                </a:lnTo>
                                <a:lnTo>
                                  <a:pt x="45" y="154"/>
                                </a:lnTo>
                                <a:close/>
                                <a:moveTo>
                                  <a:pt x="90" y="171"/>
                                </a:moveTo>
                                <a:lnTo>
                                  <a:pt x="90" y="29"/>
                                </a:lnTo>
                                <a:lnTo>
                                  <a:pt x="55" y="10"/>
                                </a:lnTo>
                                <a:lnTo>
                                  <a:pt x="55" y="154"/>
                                </a:lnTo>
                                <a:lnTo>
                                  <a:pt x="90" y="171"/>
                                </a:lnTo>
                                <a:close/>
                                <a:moveTo>
                                  <a:pt x="137" y="154"/>
                                </a:moveTo>
                                <a:lnTo>
                                  <a:pt x="137" y="10"/>
                                </a:lnTo>
                                <a:lnTo>
                                  <a:pt x="100" y="29"/>
                                </a:lnTo>
                                <a:lnTo>
                                  <a:pt x="100" y="171"/>
                                </a:lnTo>
                                <a:lnTo>
                                  <a:pt x="137" y="154"/>
                                </a:lnTo>
                                <a:close/>
                                <a:moveTo>
                                  <a:pt x="182" y="171"/>
                                </a:moveTo>
                                <a:lnTo>
                                  <a:pt x="182" y="29"/>
                                </a:lnTo>
                                <a:lnTo>
                                  <a:pt x="144" y="10"/>
                                </a:lnTo>
                                <a:lnTo>
                                  <a:pt x="144" y="154"/>
                                </a:lnTo>
                                <a:lnTo>
                                  <a:pt x="182" y="1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3585F"/>
                          </a:solidFill>
                          <a:ln w="6350">
                            <a:noFill/>
                            <a:round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86" name="Freeform 52"/>
                        <wps:cNvSpPr>
                          <a:spLocks noEditPoints="1"/>
                        </wps:cNvSpPr>
                        <wps:spPr bwMode="auto">
                          <a:xfrm>
                            <a:off x="21035" y="78170"/>
                            <a:ext cx="775" cy="543"/>
                          </a:xfrm>
                          <a:custGeom>
                            <a:avLst/>
                            <a:gdLst>
                              <a:gd name="T0" fmla="*/ 0 w 183"/>
                              <a:gd name="T1" fmla="*/ 0 h 128"/>
                              <a:gd name="T2" fmla="*/ 183 w 183"/>
                              <a:gd name="T3" fmla="*/ 0 h 128"/>
                              <a:gd name="T4" fmla="*/ 183 w 183"/>
                              <a:gd name="T5" fmla="*/ 28 h 128"/>
                              <a:gd name="T6" fmla="*/ 0 w 183"/>
                              <a:gd name="T7" fmla="*/ 28 h 128"/>
                              <a:gd name="T8" fmla="*/ 0 w 183"/>
                              <a:gd name="T9" fmla="*/ 0 h 128"/>
                              <a:gd name="T10" fmla="*/ 0 w 183"/>
                              <a:gd name="T11" fmla="*/ 78 h 128"/>
                              <a:gd name="T12" fmla="*/ 0 w 183"/>
                              <a:gd name="T13" fmla="*/ 50 h 128"/>
                              <a:gd name="T14" fmla="*/ 183 w 183"/>
                              <a:gd name="T15" fmla="*/ 50 h 128"/>
                              <a:gd name="T16" fmla="*/ 183 w 183"/>
                              <a:gd name="T17" fmla="*/ 78 h 128"/>
                              <a:gd name="T18" fmla="*/ 0 w 183"/>
                              <a:gd name="T19" fmla="*/ 78 h 128"/>
                              <a:gd name="T20" fmla="*/ 0 w 183"/>
                              <a:gd name="T21" fmla="*/ 128 h 128"/>
                              <a:gd name="T22" fmla="*/ 0 w 183"/>
                              <a:gd name="T23" fmla="*/ 97 h 128"/>
                              <a:gd name="T24" fmla="*/ 183 w 183"/>
                              <a:gd name="T25" fmla="*/ 97 h 128"/>
                              <a:gd name="T26" fmla="*/ 183 w 183"/>
                              <a:gd name="T27" fmla="*/ 128 h 128"/>
                              <a:gd name="T28" fmla="*/ 0 w 183"/>
                              <a:gd name="T29" fmla="*/ 128 h 128"/>
                              <a:gd name="T30" fmla="*/ 173 w 183"/>
                              <a:gd name="T31" fmla="*/ 21 h 128"/>
                              <a:gd name="T32" fmla="*/ 173 w 183"/>
                              <a:gd name="T33" fmla="*/ 7 h 128"/>
                              <a:gd name="T34" fmla="*/ 8 w 183"/>
                              <a:gd name="T35" fmla="*/ 7 h 128"/>
                              <a:gd name="T36" fmla="*/ 8 w 183"/>
                              <a:gd name="T37" fmla="*/ 21 h 128"/>
                              <a:gd name="T38" fmla="*/ 173 w 183"/>
                              <a:gd name="T39" fmla="*/ 21 h 128"/>
                              <a:gd name="T40" fmla="*/ 8 w 183"/>
                              <a:gd name="T41" fmla="*/ 57 h 128"/>
                              <a:gd name="T42" fmla="*/ 8 w 183"/>
                              <a:gd name="T43" fmla="*/ 71 h 128"/>
                              <a:gd name="T44" fmla="*/ 173 w 183"/>
                              <a:gd name="T45" fmla="*/ 71 h 128"/>
                              <a:gd name="T46" fmla="*/ 173 w 183"/>
                              <a:gd name="T47" fmla="*/ 57 h 128"/>
                              <a:gd name="T48" fmla="*/ 8 w 183"/>
                              <a:gd name="T49" fmla="*/ 57 h 128"/>
                              <a:gd name="T50" fmla="*/ 8 w 183"/>
                              <a:gd name="T51" fmla="*/ 106 h 128"/>
                              <a:gd name="T52" fmla="*/ 8 w 183"/>
                              <a:gd name="T53" fmla="*/ 121 h 128"/>
                              <a:gd name="T54" fmla="*/ 173 w 183"/>
                              <a:gd name="T55" fmla="*/ 121 h 128"/>
                              <a:gd name="T56" fmla="*/ 173 w 183"/>
                              <a:gd name="T57" fmla="*/ 106 h 128"/>
                              <a:gd name="T58" fmla="*/ 8 w 183"/>
                              <a:gd name="T59" fmla="*/ 106 h 1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183" h="128">
                                <a:moveTo>
                                  <a:pt x="0" y="0"/>
                                </a:moveTo>
                                <a:lnTo>
                                  <a:pt x="183" y="0"/>
                                </a:lnTo>
                                <a:lnTo>
                                  <a:pt x="183" y="28"/>
                                </a:lnTo>
                                <a:lnTo>
                                  <a:pt x="0" y="28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0" y="78"/>
                                </a:moveTo>
                                <a:lnTo>
                                  <a:pt x="0" y="50"/>
                                </a:lnTo>
                                <a:lnTo>
                                  <a:pt x="183" y="50"/>
                                </a:lnTo>
                                <a:lnTo>
                                  <a:pt x="183" y="78"/>
                                </a:lnTo>
                                <a:lnTo>
                                  <a:pt x="0" y="78"/>
                                </a:lnTo>
                                <a:close/>
                                <a:moveTo>
                                  <a:pt x="0" y="128"/>
                                </a:moveTo>
                                <a:lnTo>
                                  <a:pt x="0" y="97"/>
                                </a:lnTo>
                                <a:lnTo>
                                  <a:pt x="183" y="97"/>
                                </a:lnTo>
                                <a:lnTo>
                                  <a:pt x="183" y="128"/>
                                </a:lnTo>
                                <a:lnTo>
                                  <a:pt x="0" y="128"/>
                                </a:lnTo>
                                <a:close/>
                                <a:moveTo>
                                  <a:pt x="173" y="21"/>
                                </a:moveTo>
                                <a:lnTo>
                                  <a:pt x="173" y="7"/>
                                </a:lnTo>
                                <a:lnTo>
                                  <a:pt x="8" y="7"/>
                                </a:lnTo>
                                <a:lnTo>
                                  <a:pt x="8" y="21"/>
                                </a:lnTo>
                                <a:lnTo>
                                  <a:pt x="173" y="21"/>
                                </a:lnTo>
                                <a:close/>
                                <a:moveTo>
                                  <a:pt x="8" y="57"/>
                                </a:moveTo>
                                <a:lnTo>
                                  <a:pt x="8" y="71"/>
                                </a:lnTo>
                                <a:lnTo>
                                  <a:pt x="173" y="71"/>
                                </a:lnTo>
                                <a:lnTo>
                                  <a:pt x="173" y="57"/>
                                </a:lnTo>
                                <a:lnTo>
                                  <a:pt x="8" y="57"/>
                                </a:lnTo>
                                <a:close/>
                                <a:moveTo>
                                  <a:pt x="8" y="106"/>
                                </a:moveTo>
                                <a:lnTo>
                                  <a:pt x="8" y="121"/>
                                </a:lnTo>
                                <a:lnTo>
                                  <a:pt x="173" y="121"/>
                                </a:lnTo>
                                <a:lnTo>
                                  <a:pt x="173" y="106"/>
                                </a:lnTo>
                                <a:lnTo>
                                  <a:pt x="8" y="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3585F"/>
                          </a:solidFill>
                          <a:ln w="6350">
                            <a:noFill/>
                            <a:round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87" name="Freeform 68"/>
                        <wps:cNvSpPr>
                          <a:spLocks noEditPoints="1"/>
                        </wps:cNvSpPr>
                        <wps:spPr bwMode="auto">
                          <a:xfrm>
                            <a:off x="19650" y="79368"/>
                            <a:ext cx="701" cy="691"/>
                          </a:xfrm>
                          <a:custGeom>
                            <a:avLst/>
                            <a:gdLst>
                              <a:gd name="T0" fmla="*/ 57 w 220"/>
                              <a:gd name="T1" fmla="*/ 217 h 217"/>
                              <a:gd name="T2" fmla="*/ 47 w 220"/>
                              <a:gd name="T3" fmla="*/ 170 h 217"/>
                              <a:gd name="T4" fmla="*/ 0 w 220"/>
                              <a:gd name="T5" fmla="*/ 159 h 217"/>
                              <a:gd name="T6" fmla="*/ 10 w 220"/>
                              <a:gd name="T7" fmla="*/ 141 h 217"/>
                              <a:gd name="T8" fmla="*/ 53 w 220"/>
                              <a:gd name="T9" fmla="*/ 138 h 217"/>
                              <a:gd name="T10" fmla="*/ 63 w 220"/>
                              <a:gd name="T11" fmla="*/ 126 h 217"/>
                              <a:gd name="T12" fmla="*/ 103 w 220"/>
                              <a:gd name="T13" fmla="*/ 86 h 217"/>
                              <a:gd name="T14" fmla="*/ 21 w 220"/>
                              <a:gd name="T15" fmla="*/ 46 h 217"/>
                              <a:gd name="T16" fmla="*/ 41 w 220"/>
                              <a:gd name="T17" fmla="*/ 25 h 217"/>
                              <a:gd name="T18" fmla="*/ 146 w 220"/>
                              <a:gd name="T19" fmla="*/ 43 h 217"/>
                              <a:gd name="T20" fmla="*/ 183 w 220"/>
                              <a:gd name="T21" fmla="*/ 6 h 217"/>
                              <a:gd name="T22" fmla="*/ 203 w 220"/>
                              <a:gd name="T23" fmla="*/ 0 h 217"/>
                              <a:gd name="T24" fmla="*/ 213 w 220"/>
                              <a:gd name="T25" fmla="*/ 1 h 217"/>
                              <a:gd name="T26" fmla="*/ 216 w 220"/>
                              <a:gd name="T27" fmla="*/ 1 h 217"/>
                              <a:gd name="T28" fmla="*/ 216 w 220"/>
                              <a:gd name="T29" fmla="*/ 4 h 217"/>
                              <a:gd name="T30" fmla="*/ 211 w 220"/>
                              <a:gd name="T31" fmla="*/ 35 h 217"/>
                              <a:gd name="T32" fmla="*/ 174 w 220"/>
                              <a:gd name="T33" fmla="*/ 72 h 217"/>
                              <a:gd name="T34" fmla="*/ 192 w 220"/>
                              <a:gd name="T35" fmla="*/ 176 h 217"/>
                              <a:gd name="T36" fmla="*/ 172 w 220"/>
                              <a:gd name="T37" fmla="*/ 197 h 217"/>
                              <a:gd name="T38" fmla="*/ 131 w 220"/>
                              <a:gd name="T39" fmla="*/ 115 h 217"/>
                              <a:gd name="T40" fmla="*/ 94 w 220"/>
                              <a:gd name="T41" fmla="*/ 152 h 217"/>
                              <a:gd name="T42" fmla="*/ 79 w 220"/>
                              <a:gd name="T43" fmla="*/ 166 h 217"/>
                              <a:gd name="T44" fmla="*/ 76 w 220"/>
                              <a:gd name="T45" fmla="*/ 207 h 217"/>
                              <a:gd name="T46" fmla="*/ 57 w 220"/>
                              <a:gd name="T47" fmla="*/ 217 h 217"/>
                              <a:gd name="T48" fmla="*/ 12 w 220"/>
                              <a:gd name="T49" fmla="*/ 154 h 217"/>
                              <a:gd name="T50" fmla="*/ 54 w 220"/>
                              <a:gd name="T51" fmla="*/ 163 h 217"/>
                              <a:gd name="T52" fmla="*/ 63 w 220"/>
                              <a:gd name="T53" fmla="*/ 205 h 217"/>
                              <a:gd name="T54" fmla="*/ 68 w 220"/>
                              <a:gd name="T55" fmla="*/ 202 h 217"/>
                              <a:gd name="T56" fmla="*/ 71 w 220"/>
                              <a:gd name="T57" fmla="*/ 162 h 217"/>
                              <a:gd name="T58" fmla="*/ 72 w 220"/>
                              <a:gd name="T59" fmla="*/ 161 h 217"/>
                              <a:gd name="T60" fmla="*/ 89 w 220"/>
                              <a:gd name="T61" fmla="*/ 146 h 217"/>
                              <a:gd name="T62" fmla="*/ 134 w 220"/>
                              <a:gd name="T63" fmla="*/ 101 h 217"/>
                              <a:gd name="T64" fmla="*/ 174 w 220"/>
                              <a:gd name="T65" fmla="*/ 183 h 217"/>
                              <a:gd name="T66" fmla="*/ 184 w 220"/>
                              <a:gd name="T67" fmla="*/ 173 h 217"/>
                              <a:gd name="T68" fmla="*/ 166 w 220"/>
                              <a:gd name="T69" fmla="*/ 69 h 217"/>
                              <a:gd name="T70" fmla="*/ 206 w 220"/>
                              <a:gd name="T71" fmla="*/ 29 h 217"/>
                              <a:gd name="T72" fmla="*/ 209 w 220"/>
                              <a:gd name="T73" fmla="*/ 8 h 217"/>
                              <a:gd name="T74" fmla="*/ 203 w 220"/>
                              <a:gd name="T75" fmla="*/ 8 h 217"/>
                              <a:gd name="T76" fmla="*/ 189 w 220"/>
                              <a:gd name="T77" fmla="*/ 12 h 217"/>
                              <a:gd name="T78" fmla="*/ 149 w 220"/>
                              <a:gd name="T79" fmla="*/ 52 h 217"/>
                              <a:gd name="T80" fmla="*/ 44 w 220"/>
                              <a:gd name="T81" fmla="*/ 34 h 217"/>
                              <a:gd name="T82" fmla="*/ 34 w 220"/>
                              <a:gd name="T83" fmla="*/ 44 h 217"/>
                              <a:gd name="T84" fmla="*/ 117 w 220"/>
                              <a:gd name="T85" fmla="*/ 84 h 217"/>
                              <a:gd name="T86" fmla="*/ 69 w 220"/>
                              <a:gd name="T87" fmla="*/ 132 h 217"/>
                              <a:gd name="T88" fmla="*/ 58 w 220"/>
                              <a:gd name="T89" fmla="*/ 145 h 217"/>
                              <a:gd name="T90" fmla="*/ 57 w 220"/>
                              <a:gd name="T91" fmla="*/ 146 h 217"/>
                              <a:gd name="T92" fmla="*/ 15 w 220"/>
                              <a:gd name="T93" fmla="*/ 148 h 217"/>
                              <a:gd name="T94" fmla="*/ 12 w 220"/>
                              <a:gd name="T95" fmla="*/ 154 h 2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220" h="217">
                                <a:moveTo>
                                  <a:pt x="57" y="217"/>
                                </a:moveTo>
                                <a:cubicBezTo>
                                  <a:pt x="47" y="170"/>
                                  <a:pt x="47" y="170"/>
                                  <a:pt x="47" y="170"/>
                                </a:cubicBezTo>
                                <a:cubicBezTo>
                                  <a:pt x="0" y="159"/>
                                  <a:pt x="0" y="159"/>
                                  <a:pt x="0" y="159"/>
                                </a:cubicBezTo>
                                <a:cubicBezTo>
                                  <a:pt x="10" y="141"/>
                                  <a:pt x="10" y="141"/>
                                  <a:pt x="10" y="141"/>
                                </a:cubicBezTo>
                                <a:cubicBezTo>
                                  <a:pt x="53" y="138"/>
                                  <a:pt x="53" y="138"/>
                                  <a:pt x="53" y="138"/>
                                </a:cubicBezTo>
                                <a:cubicBezTo>
                                  <a:pt x="55" y="135"/>
                                  <a:pt x="60" y="129"/>
                                  <a:pt x="63" y="126"/>
                                </a:cubicBezTo>
                                <a:cubicBezTo>
                                  <a:pt x="103" y="86"/>
                                  <a:pt x="103" y="86"/>
                                  <a:pt x="103" y="86"/>
                                </a:cubicBezTo>
                                <a:cubicBezTo>
                                  <a:pt x="21" y="46"/>
                                  <a:pt x="21" y="46"/>
                                  <a:pt x="21" y="46"/>
                                </a:cubicBezTo>
                                <a:cubicBezTo>
                                  <a:pt x="41" y="25"/>
                                  <a:pt x="41" y="25"/>
                                  <a:pt x="41" y="25"/>
                                </a:cubicBezTo>
                                <a:cubicBezTo>
                                  <a:pt x="146" y="43"/>
                                  <a:pt x="146" y="43"/>
                                  <a:pt x="146" y="43"/>
                                </a:cubicBezTo>
                                <a:cubicBezTo>
                                  <a:pt x="183" y="6"/>
                                  <a:pt x="183" y="6"/>
                                  <a:pt x="183" y="6"/>
                                </a:cubicBezTo>
                                <a:cubicBezTo>
                                  <a:pt x="187" y="2"/>
                                  <a:pt x="194" y="0"/>
                                  <a:pt x="203" y="0"/>
                                </a:cubicBezTo>
                                <a:cubicBezTo>
                                  <a:pt x="209" y="0"/>
                                  <a:pt x="213" y="1"/>
                                  <a:pt x="213" y="1"/>
                                </a:cubicBezTo>
                                <a:cubicBezTo>
                                  <a:pt x="216" y="1"/>
                                  <a:pt x="216" y="1"/>
                                  <a:pt x="216" y="1"/>
                                </a:cubicBezTo>
                                <a:cubicBezTo>
                                  <a:pt x="216" y="4"/>
                                  <a:pt x="216" y="4"/>
                                  <a:pt x="216" y="4"/>
                                </a:cubicBezTo>
                                <a:cubicBezTo>
                                  <a:pt x="220" y="15"/>
                                  <a:pt x="218" y="28"/>
                                  <a:pt x="211" y="35"/>
                                </a:cubicBezTo>
                                <a:cubicBezTo>
                                  <a:pt x="174" y="72"/>
                                  <a:pt x="174" y="72"/>
                                  <a:pt x="174" y="72"/>
                                </a:cubicBezTo>
                                <a:cubicBezTo>
                                  <a:pt x="192" y="176"/>
                                  <a:pt x="192" y="176"/>
                                  <a:pt x="192" y="176"/>
                                </a:cubicBezTo>
                                <a:cubicBezTo>
                                  <a:pt x="172" y="197"/>
                                  <a:pt x="172" y="197"/>
                                  <a:pt x="172" y="197"/>
                                </a:cubicBezTo>
                                <a:cubicBezTo>
                                  <a:pt x="131" y="115"/>
                                  <a:pt x="131" y="115"/>
                                  <a:pt x="131" y="115"/>
                                </a:cubicBezTo>
                                <a:cubicBezTo>
                                  <a:pt x="94" y="152"/>
                                  <a:pt x="94" y="152"/>
                                  <a:pt x="94" y="152"/>
                                </a:cubicBezTo>
                                <a:cubicBezTo>
                                  <a:pt x="90" y="156"/>
                                  <a:pt x="82" y="163"/>
                                  <a:pt x="79" y="166"/>
                                </a:cubicBezTo>
                                <a:cubicBezTo>
                                  <a:pt x="76" y="207"/>
                                  <a:pt x="76" y="207"/>
                                  <a:pt x="76" y="207"/>
                                </a:cubicBezTo>
                                <a:lnTo>
                                  <a:pt x="57" y="217"/>
                                </a:lnTo>
                                <a:close/>
                                <a:moveTo>
                                  <a:pt x="12" y="154"/>
                                </a:moveTo>
                                <a:cubicBezTo>
                                  <a:pt x="54" y="163"/>
                                  <a:pt x="54" y="163"/>
                                  <a:pt x="54" y="163"/>
                                </a:cubicBezTo>
                                <a:cubicBezTo>
                                  <a:pt x="63" y="205"/>
                                  <a:pt x="63" y="205"/>
                                  <a:pt x="63" y="205"/>
                                </a:cubicBezTo>
                                <a:cubicBezTo>
                                  <a:pt x="68" y="202"/>
                                  <a:pt x="68" y="202"/>
                                  <a:pt x="68" y="202"/>
                                </a:cubicBezTo>
                                <a:cubicBezTo>
                                  <a:pt x="71" y="162"/>
                                  <a:pt x="71" y="162"/>
                                  <a:pt x="71" y="162"/>
                                </a:cubicBezTo>
                                <a:cubicBezTo>
                                  <a:pt x="72" y="161"/>
                                  <a:pt x="72" y="161"/>
                                  <a:pt x="72" y="161"/>
                                </a:cubicBezTo>
                                <a:cubicBezTo>
                                  <a:pt x="73" y="161"/>
                                  <a:pt x="84" y="151"/>
                                  <a:pt x="89" y="146"/>
                                </a:cubicBezTo>
                                <a:cubicBezTo>
                                  <a:pt x="134" y="101"/>
                                  <a:pt x="134" y="101"/>
                                  <a:pt x="134" y="101"/>
                                </a:cubicBezTo>
                                <a:cubicBezTo>
                                  <a:pt x="174" y="183"/>
                                  <a:pt x="174" y="183"/>
                                  <a:pt x="174" y="183"/>
                                </a:cubicBezTo>
                                <a:cubicBezTo>
                                  <a:pt x="184" y="173"/>
                                  <a:pt x="184" y="173"/>
                                  <a:pt x="184" y="173"/>
                                </a:cubicBezTo>
                                <a:cubicBezTo>
                                  <a:pt x="166" y="69"/>
                                  <a:pt x="166" y="69"/>
                                  <a:pt x="166" y="69"/>
                                </a:cubicBezTo>
                                <a:cubicBezTo>
                                  <a:pt x="206" y="29"/>
                                  <a:pt x="206" y="29"/>
                                  <a:pt x="206" y="29"/>
                                </a:cubicBezTo>
                                <a:cubicBezTo>
                                  <a:pt x="209" y="26"/>
                                  <a:pt x="211" y="17"/>
                                  <a:pt x="209" y="8"/>
                                </a:cubicBezTo>
                                <a:cubicBezTo>
                                  <a:pt x="208" y="8"/>
                                  <a:pt x="205" y="8"/>
                                  <a:pt x="203" y="8"/>
                                </a:cubicBezTo>
                                <a:cubicBezTo>
                                  <a:pt x="198" y="8"/>
                                  <a:pt x="192" y="8"/>
                                  <a:pt x="189" y="12"/>
                                </a:cubicBezTo>
                                <a:cubicBezTo>
                                  <a:pt x="149" y="52"/>
                                  <a:pt x="149" y="52"/>
                                  <a:pt x="149" y="52"/>
                                </a:cubicBezTo>
                                <a:cubicBezTo>
                                  <a:pt x="44" y="34"/>
                                  <a:pt x="44" y="34"/>
                                  <a:pt x="44" y="34"/>
                                </a:cubicBezTo>
                                <a:cubicBezTo>
                                  <a:pt x="34" y="44"/>
                                  <a:pt x="34" y="44"/>
                                  <a:pt x="34" y="44"/>
                                </a:cubicBezTo>
                                <a:cubicBezTo>
                                  <a:pt x="117" y="84"/>
                                  <a:pt x="117" y="84"/>
                                  <a:pt x="117" y="84"/>
                                </a:cubicBezTo>
                                <a:cubicBezTo>
                                  <a:pt x="69" y="132"/>
                                  <a:pt x="69" y="132"/>
                                  <a:pt x="69" y="132"/>
                                </a:cubicBezTo>
                                <a:cubicBezTo>
                                  <a:pt x="66" y="135"/>
                                  <a:pt x="58" y="145"/>
                                  <a:pt x="58" y="145"/>
                                </a:cubicBezTo>
                                <a:cubicBezTo>
                                  <a:pt x="57" y="146"/>
                                  <a:pt x="57" y="146"/>
                                  <a:pt x="57" y="146"/>
                                </a:cubicBezTo>
                                <a:cubicBezTo>
                                  <a:pt x="15" y="148"/>
                                  <a:pt x="15" y="148"/>
                                  <a:pt x="15" y="148"/>
                                </a:cubicBezTo>
                                <a:lnTo>
                                  <a:pt x="12" y="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pic:pic xmlns:pic="http://schemas.openxmlformats.org/drawingml/2006/picture">
                        <pic:nvPicPr>
                          <pic:cNvPr id="288" name="图片 261" descr="图标们png-36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19639" y="75225"/>
                            <a:ext cx="847" cy="8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" name="Shape 2536"/>
                        <wps:cNvSpPr/>
                        <wps:spPr>
                          <a:xfrm>
                            <a:off x="19827" y="72623"/>
                            <a:ext cx="644" cy="704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4418" y="11782"/>
                                </a:moveTo>
                                <a:lnTo>
                                  <a:pt x="14236" y="11782"/>
                                </a:lnTo>
                                <a:cubicBezTo>
                                  <a:pt x="14507" y="11782"/>
                                  <a:pt x="14727" y="11562"/>
                                  <a:pt x="14727" y="11291"/>
                                </a:cubicBezTo>
                                <a:cubicBezTo>
                                  <a:pt x="14727" y="11020"/>
                                  <a:pt x="14507" y="10800"/>
                                  <a:pt x="14236" y="10800"/>
                                </a:cubicBezTo>
                                <a:lnTo>
                                  <a:pt x="4418" y="10800"/>
                                </a:lnTo>
                                <a:cubicBezTo>
                                  <a:pt x="4147" y="10800"/>
                                  <a:pt x="3927" y="11020"/>
                                  <a:pt x="3927" y="11291"/>
                                </a:cubicBezTo>
                                <a:cubicBezTo>
                                  <a:pt x="3927" y="11562"/>
                                  <a:pt x="4147" y="11782"/>
                                  <a:pt x="4418" y="11782"/>
                                </a:cubicBezTo>
                                <a:moveTo>
                                  <a:pt x="20618" y="20618"/>
                                </a:moveTo>
                                <a:lnTo>
                                  <a:pt x="5891" y="20618"/>
                                </a:lnTo>
                                <a:lnTo>
                                  <a:pt x="5891" y="16200"/>
                                </a:lnTo>
                                <a:cubicBezTo>
                                  <a:pt x="5891" y="15929"/>
                                  <a:pt x="5671" y="15709"/>
                                  <a:pt x="5400" y="15709"/>
                                </a:cubicBezTo>
                                <a:lnTo>
                                  <a:pt x="982" y="15709"/>
                                </a:lnTo>
                                <a:lnTo>
                                  <a:pt x="982" y="982"/>
                                </a:lnTo>
                                <a:lnTo>
                                  <a:pt x="20618" y="982"/>
                                </a:lnTo>
                                <a:cubicBezTo>
                                  <a:pt x="20618" y="982"/>
                                  <a:pt x="20618" y="20618"/>
                                  <a:pt x="20618" y="20618"/>
                                </a:cubicBezTo>
                                <a:close/>
                                <a:moveTo>
                                  <a:pt x="4909" y="20127"/>
                                </a:moveTo>
                                <a:lnTo>
                                  <a:pt x="1473" y="16691"/>
                                </a:lnTo>
                                <a:lnTo>
                                  <a:pt x="4909" y="16691"/>
                                </a:lnTo>
                                <a:cubicBezTo>
                                  <a:pt x="4909" y="16691"/>
                                  <a:pt x="4909" y="20127"/>
                                  <a:pt x="4909" y="20127"/>
                                </a:cubicBezTo>
                                <a:close/>
                                <a:moveTo>
                                  <a:pt x="20618" y="0"/>
                                </a:moveTo>
                                <a:lnTo>
                                  <a:pt x="982" y="0"/>
                                </a:lnTo>
                                <a:cubicBezTo>
                                  <a:pt x="440" y="0"/>
                                  <a:pt x="0" y="440"/>
                                  <a:pt x="0" y="982"/>
                                </a:cubicBezTo>
                                <a:lnTo>
                                  <a:pt x="0" y="16691"/>
                                </a:lnTo>
                                <a:lnTo>
                                  <a:pt x="4909" y="21600"/>
                                </a:lnTo>
                                <a:lnTo>
                                  <a:pt x="20618" y="21600"/>
                                </a:lnTo>
                                <a:cubicBezTo>
                                  <a:pt x="21160" y="21600"/>
                                  <a:pt x="21600" y="21161"/>
                                  <a:pt x="21600" y="20618"/>
                                </a:cubicBezTo>
                                <a:lnTo>
                                  <a:pt x="21600" y="982"/>
                                </a:lnTo>
                                <a:cubicBezTo>
                                  <a:pt x="21600" y="440"/>
                                  <a:pt x="21160" y="0"/>
                                  <a:pt x="20618" y="0"/>
                                </a:cubicBezTo>
                                <a:moveTo>
                                  <a:pt x="4418" y="8836"/>
                                </a:moveTo>
                                <a:lnTo>
                                  <a:pt x="17182" y="8836"/>
                                </a:lnTo>
                                <a:cubicBezTo>
                                  <a:pt x="17453" y="8836"/>
                                  <a:pt x="17673" y="8617"/>
                                  <a:pt x="17673" y="8345"/>
                                </a:cubicBezTo>
                                <a:cubicBezTo>
                                  <a:pt x="17673" y="8075"/>
                                  <a:pt x="17453" y="7855"/>
                                  <a:pt x="17182" y="7855"/>
                                </a:cubicBezTo>
                                <a:lnTo>
                                  <a:pt x="4418" y="7855"/>
                                </a:lnTo>
                                <a:cubicBezTo>
                                  <a:pt x="4147" y="7855"/>
                                  <a:pt x="3927" y="8075"/>
                                  <a:pt x="3927" y="8345"/>
                                </a:cubicBezTo>
                                <a:cubicBezTo>
                                  <a:pt x="3927" y="8617"/>
                                  <a:pt x="4147" y="8836"/>
                                  <a:pt x="4418" y="8836"/>
                                </a:cubicBezTo>
                                <a:moveTo>
                                  <a:pt x="4418" y="5891"/>
                                </a:moveTo>
                                <a:lnTo>
                                  <a:pt x="10309" y="5891"/>
                                </a:lnTo>
                                <a:cubicBezTo>
                                  <a:pt x="10580" y="5891"/>
                                  <a:pt x="10800" y="5672"/>
                                  <a:pt x="10800" y="5400"/>
                                </a:cubicBezTo>
                                <a:cubicBezTo>
                                  <a:pt x="10800" y="5129"/>
                                  <a:pt x="10580" y="4909"/>
                                  <a:pt x="10309" y="4909"/>
                                </a:cubicBezTo>
                                <a:lnTo>
                                  <a:pt x="4418" y="4909"/>
                                </a:lnTo>
                                <a:cubicBezTo>
                                  <a:pt x="4147" y="4909"/>
                                  <a:pt x="3927" y="5129"/>
                                  <a:pt x="3927" y="5400"/>
                                </a:cubicBezTo>
                                <a:cubicBezTo>
                                  <a:pt x="3927" y="5672"/>
                                  <a:pt x="4147" y="5891"/>
                                  <a:pt x="4418" y="5891"/>
                                </a:cubicBezTo>
                              </a:path>
                            </a:pathLst>
                          </a:custGeom>
                          <a:solidFill>
                            <a:srgbClr val="53585F"/>
                          </a:solidFill>
                          <a:ln w="12700">
                            <a:miter lim="400000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lIns="19045" tIns="19045" rIns="19045" bIns="19045" anchor="ctr"/>
                      </wps:wsp>
                      <wps:wsp>
                        <wps:cNvPr id="290" name="Shape 2551"/>
                        <wps:cNvSpPr/>
                        <wps:spPr>
                          <a:xfrm>
                            <a:off x="19739" y="73896"/>
                            <a:ext cx="769" cy="733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9755" y="6010"/>
                                </a:moveTo>
                                <a:lnTo>
                                  <a:pt x="18630" y="7136"/>
                                </a:lnTo>
                                <a:lnTo>
                                  <a:pt x="14465" y="2970"/>
                                </a:lnTo>
                                <a:lnTo>
                                  <a:pt x="15590" y="1845"/>
                                </a:lnTo>
                                <a:cubicBezTo>
                                  <a:pt x="15590" y="1845"/>
                                  <a:pt x="16391" y="982"/>
                                  <a:pt x="17673" y="982"/>
                                </a:cubicBezTo>
                                <a:cubicBezTo>
                                  <a:pt x="19300" y="982"/>
                                  <a:pt x="20618" y="2300"/>
                                  <a:pt x="20618" y="3927"/>
                                </a:cubicBezTo>
                                <a:cubicBezTo>
                                  <a:pt x="20618" y="4741"/>
                                  <a:pt x="20288" y="5477"/>
                                  <a:pt x="19755" y="6010"/>
                                </a:cubicBezTo>
                                <a:moveTo>
                                  <a:pt x="7364" y="18402"/>
                                </a:moveTo>
                                <a:lnTo>
                                  <a:pt x="7364" y="14727"/>
                                </a:lnTo>
                                <a:cubicBezTo>
                                  <a:pt x="7364" y="14456"/>
                                  <a:pt x="7144" y="14236"/>
                                  <a:pt x="6873" y="14236"/>
                                </a:cubicBezTo>
                                <a:lnTo>
                                  <a:pt x="3198" y="14236"/>
                                </a:lnTo>
                                <a:lnTo>
                                  <a:pt x="13770" y="3665"/>
                                </a:lnTo>
                                <a:lnTo>
                                  <a:pt x="17935" y="7830"/>
                                </a:lnTo>
                                <a:cubicBezTo>
                                  <a:pt x="17935" y="7830"/>
                                  <a:pt x="7364" y="18402"/>
                                  <a:pt x="7364" y="18402"/>
                                </a:cubicBezTo>
                                <a:close/>
                                <a:moveTo>
                                  <a:pt x="6382" y="19042"/>
                                </a:moveTo>
                                <a:lnTo>
                                  <a:pt x="2945" y="19845"/>
                                </a:lnTo>
                                <a:lnTo>
                                  <a:pt x="2945" y="18655"/>
                                </a:lnTo>
                                <a:lnTo>
                                  <a:pt x="1755" y="18655"/>
                                </a:lnTo>
                                <a:lnTo>
                                  <a:pt x="2558" y="15218"/>
                                </a:lnTo>
                                <a:lnTo>
                                  <a:pt x="6382" y="15218"/>
                                </a:lnTo>
                                <a:cubicBezTo>
                                  <a:pt x="6382" y="15218"/>
                                  <a:pt x="6382" y="19042"/>
                                  <a:pt x="6382" y="19042"/>
                                </a:cubicBezTo>
                                <a:close/>
                                <a:moveTo>
                                  <a:pt x="17673" y="0"/>
                                </a:moveTo>
                                <a:cubicBezTo>
                                  <a:pt x="16588" y="0"/>
                                  <a:pt x="15606" y="439"/>
                                  <a:pt x="14896" y="1151"/>
                                </a:cubicBezTo>
                                <a:lnTo>
                                  <a:pt x="1641" y="14405"/>
                                </a:lnTo>
                                <a:lnTo>
                                  <a:pt x="0" y="21600"/>
                                </a:lnTo>
                                <a:lnTo>
                                  <a:pt x="7195" y="19959"/>
                                </a:lnTo>
                                <a:lnTo>
                                  <a:pt x="20449" y="6704"/>
                                </a:lnTo>
                                <a:cubicBezTo>
                                  <a:pt x="21160" y="5994"/>
                                  <a:pt x="21600" y="5012"/>
                                  <a:pt x="21600" y="3927"/>
                                </a:cubicBezTo>
                                <a:cubicBezTo>
                                  <a:pt x="21600" y="1758"/>
                                  <a:pt x="19842" y="0"/>
                                  <a:pt x="17673" y="0"/>
                                </a:cubicBezTo>
                              </a:path>
                            </a:pathLst>
                          </a:custGeom>
                          <a:solidFill>
                            <a:srgbClr val="53585F"/>
                          </a:solidFill>
                          <a:ln w="12700">
                            <a:miter lim="400000"/>
                          </a:ln>
                        </wps:spPr>
                        <wps:bodyPr lIns="19045" tIns="19045" rIns="19045" bIns="19045" anchor="ctr"/>
                      </wps:wsp>
                      <wps:wsp>
                        <wps:cNvPr id="291" name="Freeform 54"/>
                        <wps:cNvSpPr>
                          <a:spLocks noEditPoints="1"/>
                        </wps:cNvSpPr>
                        <wps:spPr bwMode="auto">
                          <a:xfrm>
                            <a:off x="22321" y="78123"/>
                            <a:ext cx="834" cy="741"/>
                          </a:xfrm>
                          <a:custGeom>
                            <a:avLst/>
                            <a:gdLst>
                              <a:gd name="T0" fmla="*/ 197 w 197"/>
                              <a:gd name="T1" fmla="*/ 138 h 175"/>
                              <a:gd name="T2" fmla="*/ 102 w 197"/>
                              <a:gd name="T3" fmla="*/ 138 h 175"/>
                              <a:gd name="T4" fmla="*/ 102 w 197"/>
                              <a:gd name="T5" fmla="*/ 166 h 175"/>
                              <a:gd name="T6" fmla="*/ 128 w 197"/>
                              <a:gd name="T7" fmla="*/ 166 h 175"/>
                              <a:gd name="T8" fmla="*/ 128 w 197"/>
                              <a:gd name="T9" fmla="*/ 175 h 175"/>
                              <a:gd name="T10" fmla="*/ 67 w 197"/>
                              <a:gd name="T11" fmla="*/ 175 h 175"/>
                              <a:gd name="T12" fmla="*/ 67 w 197"/>
                              <a:gd name="T13" fmla="*/ 166 h 175"/>
                              <a:gd name="T14" fmla="*/ 93 w 197"/>
                              <a:gd name="T15" fmla="*/ 166 h 175"/>
                              <a:gd name="T16" fmla="*/ 93 w 197"/>
                              <a:gd name="T17" fmla="*/ 138 h 175"/>
                              <a:gd name="T18" fmla="*/ 0 w 197"/>
                              <a:gd name="T19" fmla="*/ 138 h 175"/>
                              <a:gd name="T20" fmla="*/ 0 w 197"/>
                              <a:gd name="T21" fmla="*/ 0 h 175"/>
                              <a:gd name="T22" fmla="*/ 197 w 197"/>
                              <a:gd name="T23" fmla="*/ 0 h 175"/>
                              <a:gd name="T24" fmla="*/ 197 w 197"/>
                              <a:gd name="T25" fmla="*/ 138 h 175"/>
                              <a:gd name="T26" fmla="*/ 7 w 197"/>
                              <a:gd name="T27" fmla="*/ 7 h 175"/>
                              <a:gd name="T28" fmla="*/ 7 w 197"/>
                              <a:gd name="T29" fmla="*/ 130 h 175"/>
                              <a:gd name="T30" fmla="*/ 189 w 197"/>
                              <a:gd name="T31" fmla="*/ 130 h 175"/>
                              <a:gd name="T32" fmla="*/ 189 w 197"/>
                              <a:gd name="T33" fmla="*/ 7 h 175"/>
                              <a:gd name="T34" fmla="*/ 7 w 197"/>
                              <a:gd name="T35" fmla="*/ 7 h 1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97" h="175">
                                <a:moveTo>
                                  <a:pt x="197" y="138"/>
                                </a:moveTo>
                                <a:lnTo>
                                  <a:pt x="102" y="138"/>
                                </a:lnTo>
                                <a:lnTo>
                                  <a:pt x="102" y="166"/>
                                </a:lnTo>
                                <a:lnTo>
                                  <a:pt x="128" y="166"/>
                                </a:lnTo>
                                <a:lnTo>
                                  <a:pt x="128" y="175"/>
                                </a:lnTo>
                                <a:lnTo>
                                  <a:pt x="67" y="175"/>
                                </a:lnTo>
                                <a:lnTo>
                                  <a:pt x="67" y="166"/>
                                </a:lnTo>
                                <a:lnTo>
                                  <a:pt x="93" y="166"/>
                                </a:lnTo>
                                <a:lnTo>
                                  <a:pt x="93" y="138"/>
                                </a:lnTo>
                                <a:lnTo>
                                  <a:pt x="0" y="138"/>
                                </a:lnTo>
                                <a:lnTo>
                                  <a:pt x="0" y="0"/>
                                </a:lnTo>
                                <a:lnTo>
                                  <a:pt x="197" y="0"/>
                                </a:lnTo>
                                <a:lnTo>
                                  <a:pt x="197" y="138"/>
                                </a:lnTo>
                                <a:close/>
                                <a:moveTo>
                                  <a:pt x="7" y="7"/>
                                </a:moveTo>
                                <a:lnTo>
                                  <a:pt x="7" y="130"/>
                                </a:lnTo>
                                <a:lnTo>
                                  <a:pt x="189" y="130"/>
                                </a:lnTo>
                                <a:lnTo>
                                  <a:pt x="189" y="7"/>
                                </a:lnTo>
                                <a:lnTo>
                                  <a:pt x="7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3585F"/>
                          </a:solidFill>
                          <a:ln w="6350">
                            <a:noFill/>
                            <a:round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92" name="Freeform 70"/>
                        <wps:cNvSpPr>
                          <a:spLocks noEditPoints="1"/>
                        </wps:cNvSpPr>
                        <wps:spPr bwMode="auto">
                          <a:xfrm>
                            <a:off x="22722" y="79482"/>
                            <a:ext cx="620" cy="689"/>
                          </a:xfrm>
                          <a:custGeom>
                            <a:avLst/>
                            <a:gdLst>
                              <a:gd name="T0" fmla="*/ 152 w 195"/>
                              <a:gd name="T1" fmla="*/ 216 h 216"/>
                              <a:gd name="T2" fmla="*/ 52 w 195"/>
                              <a:gd name="T3" fmla="*/ 143 h 216"/>
                              <a:gd name="T4" fmla="*/ 0 w 195"/>
                              <a:gd name="T5" fmla="*/ 39 h 216"/>
                              <a:gd name="T6" fmla="*/ 19 w 195"/>
                              <a:gd name="T7" fmla="*/ 8 h 216"/>
                              <a:gd name="T8" fmla="*/ 21 w 195"/>
                              <a:gd name="T9" fmla="*/ 7 h 216"/>
                              <a:gd name="T10" fmla="*/ 44 w 195"/>
                              <a:gd name="T11" fmla="*/ 0 h 216"/>
                              <a:gd name="T12" fmla="*/ 57 w 195"/>
                              <a:gd name="T13" fmla="*/ 9 h 216"/>
                              <a:gd name="T14" fmla="*/ 74 w 195"/>
                              <a:gd name="T15" fmla="*/ 45 h 216"/>
                              <a:gd name="T16" fmla="*/ 69 w 195"/>
                              <a:gd name="T17" fmla="*/ 64 h 216"/>
                              <a:gd name="T18" fmla="*/ 68 w 195"/>
                              <a:gd name="T19" fmla="*/ 65 h 216"/>
                              <a:gd name="T20" fmla="*/ 57 w 195"/>
                              <a:gd name="T21" fmla="*/ 76 h 216"/>
                              <a:gd name="T22" fmla="*/ 60 w 195"/>
                              <a:gd name="T23" fmla="*/ 84 h 216"/>
                              <a:gd name="T24" fmla="*/ 111 w 195"/>
                              <a:gd name="T25" fmla="*/ 147 h 216"/>
                              <a:gd name="T26" fmla="*/ 126 w 195"/>
                              <a:gd name="T27" fmla="*/ 148 h 216"/>
                              <a:gd name="T28" fmla="*/ 132 w 195"/>
                              <a:gd name="T29" fmla="*/ 143 h 216"/>
                              <a:gd name="T30" fmla="*/ 133 w 195"/>
                              <a:gd name="T31" fmla="*/ 142 h 216"/>
                              <a:gd name="T32" fmla="*/ 142 w 195"/>
                              <a:gd name="T33" fmla="*/ 139 h 216"/>
                              <a:gd name="T34" fmla="*/ 154 w 195"/>
                              <a:gd name="T35" fmla="*/ 143 h 216"/>
                              <a:gd name="T36" fmla="*/ 187 w 195"/>
                              <a:gd name="T37" fmla="*/ 166 h 216"/>
                              <a:gd name="T38" fmla="*/ 188 w 195"/>
                              <a:gd name="T39" fmla="*/ 166 h 216"/>
                              <a:gd name="T40" fmla="*/ 190 w 195"/>
                              <a:gd name="T41" fmla="*/ 186 h 216"/>
                              <a:gd name="T42" fmla="*/ 152 w 195"/>
                              <a:gd name="T43" fmla="*/ 216 h 216"/>
                              <a:gd name="T44" fmla="*/ 44 w 195"/>
                              <a:gd name="T45" fmla="*/ 8 h 216"/>
                              <a:gd name="T46" fmla="*/ 26 w 195"/>
                              <a:gd name="T47" fmla="*/ 14 h 216"/>
                              <a:gd name="T48" fmla="*/ 24 w 195"/>
                              <a:gd name="T49" fmla="*/ 15 h 216"/>
                              <a:gd name="T50" fmla="*/ 8 w 195"/>
                              <a:gd name="T51" fmla="*/ 39 h 216"/>
                              <a:gd name="T52" fmla="*/ 59 w 195"/>
                              <a:gd name="T53" fmla="*/ 138 h 216"/>
                              <a:gd name="T54" fmla="*/ 152 w 195"/>
                              <a:gd name="T55" fmla="*/ 208 h 216"/>
                              <a:gd name="T56" fmla="*/ 183 w 195"/>
                              <a:gd name="T57" fmla="*/ 182 h 216"/>
                              <a:gd name="T58" fmla="*/ 183 w 195"/>
                              <a:gd name="T59" fmla="*/ 172 h 216"/>
                              <a:gd name="T60" fmla="*/ 149 w 195"/>
                              <a:gd name="T61" fmla="*/ 150 h 216"/>
                              <a:gd name="T62" fmla="*/ 142 w 195"/>
                              <a:gd name="T63" fmla="*/ 147 h 216"/>
                              <a:gd name="T64" fmla="*/ 138 w 195"/>
                              <a:gd name="T65" fmla="*/ 148 h 216"/>
                              <a:gd name="T66" fmla="*/ 131 w 195"/>
                              <a:gd name="T67" fmla="*/ 155 h 216"/>
                              <a:gd name="T68" fmla="*/ 105 w 195"/>
                              <a:gd name="T69" fmla="*/ 153 h 216"/>
                              <a:gd name="T70" fmla="*/ 53 w 195"/>
                              <a:gd name="T71" fmla="*/ 89 h 216"/>
                              <a:gd name="T72" fmla="*/ 49 w 195"/>
                              <a:gd name="T73" fmla="*/ 75 h 216"/>
                              <a:gd name="T74" fmla="*/ 63 w 195"/>
                              <a:gd name="T75" fmla="*/ 58 h 216"/>
                              <a:gd name="T76" fmla="*/ 64 w 195"/>
                              <a:gd name="T77" fmla="*/ 57 h 216"/>
                              <a:gd name="T78" fmla="*/ 66 w 195"/>
                              <a:gd name="T79" fmla="*/ 48 h 216"/>
                              <a:gd name="T80" fmla="*/ 50 w 195"/>
                              <a:gd name="T81" fmla="*/ 12 h 216"/>
                              <a:gd name="T82" fmla="*/ 44 w 195"/>
                              <a:gd name="T83" fmla="*/ 8 h 2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195" h="216">
                                <a:moveTo>
                                  <a:pt x="152" y="216"/>
                                </a:moveTo>
                                <a:cubicBezTo>
                                  <a:pt x="134" y="216"/>
                                  <a:pt x="89" y="193"/>
                                  <a:pt x="52" y="143"/>
                                </a:cubicBezTo>
                                <a:cubicBezTo>
                                  <a:pt x="17" y="96"/>
                                  <a:pt x="0" y="62"/>
                                  <a:pt x="0" y="39"/>
                                </a:cubicBezTo>
                                <a:cubicBezTo>
                                  <a:pt x="0" y="22"/>
                                  <a:pt x="13" y="13"/>
                                  <a:pt x="19" y="8"/>
                                </a:cubicBezTo>
                                <a:cubicBezTo>
                                  <a:pt x="21" y="7"/>
                                  <a:pt x="21" y="7"/>
                                  <a:pt x="21" y="7"/>
                                </a:cubicBezTo>
                                <a:cubicBezTo>
                                  <a:pt x="28" y="2"/>
                                  <a:pt x="40" y="0"/>
                                  <a:pt x="44" y="0"/>
                                </a:cubicBezTo>
                                <a:cubicBezTo>
                                  <a:pt x="52" y="0"/>
                                  <a:pt x="55" y="5"/>
                                  <a:pt x="57" y="9"/>
                                </a:cubicBezTo>
                                <a:cubicBezTo>
                                  <a:pt x="59" y="12"/>
                                  <a:pt x="73" y="42"/>
                                  <a:pt x="74" y="45"/>
                                </a:cubicBezTo>
                                <a:cubicBezTo>
                                  <a:pt x="76" y="51"/>
                                  <a:pt x="75" y="59"/>
                                  <a:pt x="69" y="64"/>
                                </a:cubicBezTo>
                                <a:cubicBezTo>
                                  <a:pt x="68" y="65"/>
                                  <a:pt x="68" y="65"/>
                                  <a:pt x="68" y="65"/>
                                </a:cubicBezTo>
                                <a:cubicBezTo>
                                  <a:pt x="64" y="67"/>
                                  <a:pt x="58" y="71"/>
                                  <a:pt x="57" y="76"/>
                                </a:cubicBezTo>
                                <a:cubicBezTo>
                                  <a:pt x="57" y="79"/>
                                  <a:pt x="58" y="82"/>
                                  <a:pt x="60" y="84"/>
                                </a:cubicBezTo>
                                <a:cubicBezTo>
                                  <a:pt x="71" y="99"/>
                                  <a:pt x="105" y="141"/>
                                  <a:pt x="111" y="147"/>
                                </a:cubicBezTo>
                                <a:cubicBezTo>
                                  <a:pt x="116" y="151"/>
                                  <a:pt x="122" y="152"/>
                                  <a:pt x="126" y="148"/>
                                </a:cubicBezTo>
                                <a:cubicBezTo>
                                  <a:pt x="130" y="145"/>
                                  <a:pt x="132" y="143"/>
                                  <a:pt x="132" y="143"/>
                                </a:cubicBezTo>
                                <a:cubicBezTo>
                                  <a:pt x="133" y="142"/>
                                  <a:pt x="133" y="142"/>
                                  <a:pt x="133" y="142"/>
                                </a:cubicBezTo>
                                <a:cubicBezTo>
                                  <a:pt x="133" y="142"/>
                                  <a:pt x="136" y="139"/>
                                  <a:pt x="142" y="139"/>
                                </a:cubicBezTo>
                                <a:cubicBezTo>
                                  <a:pt x="146" y="139"/>
                                  <a:pt x="150" y="141"/>
                                  <a:pt x="154" y="143"/>
                                </a:cubicBezTo>
                                <a:cubicBezTo>
                                  <a:pt x="164" y="150"/>
                                  <a:pt x="187" y="166"/>
                                  <a:pt x="187" y="166"/>
                                </a:cubicBezTo>
                                <a:cubicBezTo>
                                  <a:pt x="188" y="166"/>
                                  <a:pt x="188" y="166"/>
                                  <a:pt x="188" y="166"/>
                                </a:cubicBezTo>
                                <a:cubicBezTo>
                                  <a:pt x="191" y="169"/>
                                  <a:pt x="195" y="176"/>
                                  <a:pt x="190" y="186"/>
                                </a:cubicBezTo>
                                <a:cubicBezTo>
                                  <a:pt x="185" y="196"/>
                                  <a:pt x="169" y="216"/>
                                  <a:pt x="152" y="216"/>
                                </a:cubicBezTo>
                                <a:close/>
                                <a:moveTo>
                                  <a:pt x="44" y="8"/>
                                </a:moveTo>
                                <a:cubicBezTo>
                                  <a:pt x="40" y="8"/>
                                  <a:pt x="31" y="10"/>
                                  <a:pt x="26" y="14"/>
                                </a:cubicBezTo>
                                <a:cubicBezTo>
                                  <a:pt x="24" y="15"/>
                                  <a:pt x="24" y="15"/>
                                  <a:pt x="24" y="15"/>
                                </a:cubicBezTo>
                                <a:cubicBezTo>
                                  <a:pt x="18" y="19"/>
                                  <a:pt x="8" y="26"/>
                                  <a:pt x="8" y="39"/>
                                </a:cubicBezTo>
                                <a:cubicBezTo>
                                  <a:pt x="8" y="60"/>
                                  <a:pt x="25" y="93"/>
                                  <a:pt x="59" y="138"/>
                                </a:cubicBezTo>
                                <a:cubicBezTo>
                                  <a:pt x="95" y="188"/>
                                  <a:pt x="138" y="208"/>
                                  <a:pt x="152" y="208"/>
                                </a:cubicBezTo>
                                <a:cubicBezTo>
                                  <a:pt x="164" y="208"/>
                                  <a:pt x="178" y="191"/>
                                  <a:pt x="183" y="182"/>
                                </a:cubicBezTo>
                                <a:cubicBezTo>
                                  <a:pt x="186" y="176"/>
                                  <a:pt x="184" y="173"/>
                                  <a:pt x="183" y="172"/>
                                </a:cubicBezTo>
                                <a:cubicBezTo>
                                  <a:pt x="180" y="171"/>
                                  <a:pt x="159" y="157"/>
                                  <a:pt x="149" y="150"/>
                                </a:cubicBezTo>
                                <a:cubicBezTo>
                                  <a:pt x="147" y="148"/>
                                  <a:pt x="144" y="147"/>
                                  <a:pt x="142" y="147"/>
                                </a:cubicBezTo>
                                <a:cubicBezTo>
                                  <a:pt x="140" y="147"/>
                                  <a:pt x="138" y="148"/>
                                  <a:pt x="138" y="148"/>
                                </a:cubicBezTo>
                                <a:cubicBezTo>
                                  <a:pt x="137" y="149"/>
                                  <a:pt x="135" y="151"/>
                                  <a:pt x="131" y="155"/>
                                </a:cubicBezTo>
                                <a:cubicBezTo>
                                  <a:pt x="124" y="161"/>
                                  <a:pt x="113" y="160"/>
                                  <a:pt x="105" y="153"/>
                                </a:cubicBezTo>
                                <a:cubicBezTo>
                                  <a:pt x="98" y="146"/>
                                  <a:pt x="63" y="103"/>
                                  <a:pt x="53" y="89"/>
                                </a:cubicBezTo>
                                <a:cubicBezTo>
                                  <a:pt x="50" y="85"/>
                                  <a:pt x="49" y="80"/>
                                  <a:pt x="49" y="75"/>
                                </a:cubicBezTo>
                                <a:cubicBezTo>
                                  <a:pt x="51" y="67"/>
                                  <a:pt x="59" y="61"/>
                                  <a:pt x="63" y="58"/>
                                </a:cubicBezTo>
                                <a:cubicBezTo>
                                  <a:pt x="64" y="57"/>
                                  <a:pt x="64" y="57"/>
                                  <a:pt x="64" y="57"/>
                                </a:cubicBezTo>
                                <a:cubicBezTo>
                                  <a:pt x="68" y="55"/>
                                  <a:pt x="67" y="50"/>
                                  <a:pt x="66" y="48"/>
                                </a:cubicBezTo>
                                <a:cubicBezTo>
                                  <a:pt x="65" y="45"/>
                                  <a:pt x="52" y="16"/>
                                  <a:pt x="50" y="12"/>
                                </a:cubicBezTo>
                                <a:cubicBezTo>
                                  <a:pt x="49" y="9"/>
                                  <a:pt x="47" y="8"/>
                                  <a:pt x="44" y="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293" name="Shape 2852"/>
                        <wps:cNvSpPr/>
                        <wps:spPr>
                          <a:xfrm>
                            <a:off x="22348" y="76626"/>
                            <a:ext cx="802" cy="883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244" y="12617"/>
                                </a:moveTo>
                                <a:cubicBezTo>
                                  <a:pt x="14459" y="12872"/>
                                  <a:pt x="14634" y="13163"/>
                                  <a:pt x="14771" y="13485"/>
                                </a:cubicBezTo>
                                <a:cubicBezTo>
                                  <a:pt x="16295" y="12407"/>
                                  <a:pt x="17280" y="10728"/>
                                  <a:pt x="17280" y="8836"/>
                                </a:cubicBezTo>
                                <a:cubicBezTo>
                                  <a:pt x="17280" y="5583"/>
                                  <a:pt x="14379" y="2945"/>
                                  <a:pt x="10800" y="2945"/>
                                </a:cubicBezTo>
                                <a:cubicBezTo>
                                  <a:pt x="7221" y="2945"/>
                                  <a:pt x="4320" y="5583"/>
                                  <a:pt x="4320" y="8836"/>
                                </a:cubicBezTo>
                                <a:cubicBezTo>
                                  <a:pt x="4320" y="10714"/>
                                  <a:pt x="5289" y="12382"/>
                                  <a:pt x="6794" y="13461"/>
                                </a:cubicBezTo>
                                <a:cubicBezTo>
                                  <a:pt x="6928" y="13135"/>
                                  <a:pt x="7106" y="12845"/>
                                  <a:pt x="7323" y="12590"/>
                                </a:cubicBezTo>
                                <a:cubicBezTo>
                                  <a:pt x="6148" y="11689"/>
                                  <a:pt x="5400" y="10343"/>
                                  <a:pt x="5400" y="8836"/>
                                </a:cubicBezTo>
                                <a:cubicBezTo>
                                  <a:pt x="5400" y="6125"/>
                                  <a:pt x="7818" y="3927"/>
                                  <a:pt x="10800" y="3927"/>
                                </a:cubicBezTo>
                                <a:cubicBezTo>
                                  <a:pt x="13782" y="3927"/>
                                  <a:pt x="16200" y="6125"/>
                                  <a:pt x="16200" y="8836"/>
                                </a:cubicBezTo>
                                <a:cubicBezTo>
                                  <a:pt x="16200" y="10358"/>
                                  <a:pt x="15439" y="11717"/>
                                  <a:pt x="14244" y="12617"/>
                                </a:cubicBezTo>
                                <a:moveTo>
                                  <a:pt x="10800" y="0"/>
                                </a:moveTo>
                                <a:cubicBezTo>
                                  <a:pt x="4836" y="0"/>
                                  <a:pt x="0" y="4396"/>
                                  <a:pt x="0" y="9818"/>
                                </a:cubicBezTo>
                                <a:cubicBezTo>
                                  <a:pt x="0" y="14007"/>
                                  <a:pt x="2891" y="17573"/>
                                  <a:pt x="6953" y="18983"/>
                                </a:cubicBezTo>
                                <a:cubicBezTo>
                                  <a:pt x="6874" y="18609"/>
                                  <a:pt x="6803" y="18223"/>
                                  <a:pt x="6741" y="17840"/>
                                </a:cubicBezTo>
                                <a:cubicBezTo>
                                  <a:pt x="3402" y="16441"/>
                                  <a:pt x="1080" y="13379"/>
                                  <a:pt x="1080" y="9818"/>
                                </a:cubicBezTo>
                                <a:cubicBezTo>
                                  <a:pt x="1080" y="4938"/>
                                  <a:pt x="5432" y="982"/>
                                  <a:pt x="10800" y="982"/>
                                </a:cubicBezTo>
                                <a:cubicBezTo>
                                  <a:pt x="16168" y="982"/>
                                  <a:pt x="20520" y="4938"/>
                                  <a:pt x="20520" y="9818"/>
                                </a:cubicBezTo>
                                <a:cubicBezTo>
                                  <a:pt x="20520" y="13374"/>
                                  <a:pt x="18204" y="16431"/>
                                  <a:pt x="14874" y="17833"/>
                                </a:cubicBezTo>
                                <a:cubicBezTo>
                                  <a:pt x="14812" y="18216"/>
                                  <a:pt x="14740" y="18603"/>
                                  <a:pt x="14660" y="18979"/>
                                </a:cubicBezTo>
                                <a:cubicBezTo>
                                  <a:pt x="18716" y="17565"/>
                                  <a:pt x="21600" y="14002"/>
                                  <a:pt x="21600" y="9818"/>
                                </a:cubicBezTo>
                                <a:cubicBezTo>
                                  <a:pt x="21600" y="4396"/>
                                  <a:pt x="16765" y="0"/>
                                  <a:pt x="10800" y="0"/>
                                </a:cubicBezTo>
                                <a:moveTo>
                                  <a:pt x="10800" y="7364"/>
                                </a:moveTo>
                                <a:cubicBezTo>
                                  <a:pt x="11695" y="7364"/>
                                  <a:pt x="12420" y="8023"/>
                                  <a:pt x="12420" y="8836"/>
                                </a:cubicBezTo>
                                <a:cubicBezTo>
                                  <a:pt x="12420" y="9649"/>
                                  <a:pt x="11695" y="10309"/>
                                  <a:pt x="10800" y="10309"/>
                                </a:cubicBezTo>
                                <a:cubicBezTo>
                                  <a:pt x="9905" y="10309"/>
                                  <a:pt x="9180" y="9649"/>
                                  <a:pt x="9180" y="8836"/>
                                </a:cubicBezTo>
                                <a:cubicBezTo>
                                  <a:pt x="9180" y="8023"/>
                                  <a:pt x="9905" y="7364"/>
                                  <a:pt x="10800" y="7364"/>
                                </a:cubicBezTo>
                                <a:moveTo>
                                  <a:pt x="10800" y="11291"/>
                                </a:moveTo>
                                <a:cubicBezTo>
                                  <a:pt x="12292" y="11291"/>
                                  <a:pt x="13500" y="10192"/>
                                  <a:pt x="13500" y="8836"/>
                                </a:cubicBezTo>
                                <a:cubicBezTo>
                                  <a:pt x="13500" y="7481"/>
                                  <a:pt x="12292" y="6382"/>
                                  <a:pt x="10800" y="6382"/>
                                </a:cubicBezTo>
                                <a:cubicBezTo>
                                  <a:pt x="9309" y="6382"/>
                                  <a:pt x="8100" y="7481"/>
                                  <a:pt x="8100" y="8836"/>
                                </a:cubicBezTo>
                                <a:cubicBezTo>
                                  <a:pt x="8100" y="10192"/>
                                  <a:pt x="9309" y="11291"/>
                                  <a:pt x="10800" y="11291"/>
                                </a:cubicBezTo>
                                <a:moveTo>
                                  <a:pt x="11994" y="20179"/>
                                </a:moveTo>
                                <a:cubicBezTo>
                                  <a:pt x="11855" y="20433"/>
                                  <a:pt x="11737" y="20560"/>
                                  <a:pt x="11673" y="20618"/>
                                </a:cubicBezTo>
                                <a:lnTo>
                                  <a:pt x="9927" y="20618"/>
                                </a:lnTo>
                                <a:cubicBezTo>
                                  <a:pt x="9862" y="20560"/>
                                  <a:pt x="9745" y="20433"/>
                                  <a:pt x="9606" y="20179"/>
                                </a:cubicBezTo>
                                <a:cubicBezTo>
                                  <a:pt x="9182" y="19408"/>
                                  <a:pt x="8640" y="16626"/>
                                  <a:pt x="8640" y="15218"/>
                                </a:cubicBezTo>
                                <a:cubicBezTo>
                                  <a:pt x="8640" y="13768"/>
                                  <a:pt x="9205" y="13255"/>
                                  <a:pt x="10800" y="13255"/>
                                </a:cubicBezTo>
                                <a:cubicBezTo>
                                  <a:pt x="12395" y="13255"/>
                                  <a:pt x="12960" y="13768"/>
                                  <a:pt x="12960" y="15218"/>
                                </a:cubicBezTo>
                                <a:cubicBezTo>
                                  <a:pt x="12960" y="16626"/>
                                  <a:pt x="12418" y="19408"/>
                                  <a:pt x="11994" y="20179"/>
                                </a:cubicBezTo>
                                <a:moveTo>
                                  <a:pt x="10800" y="12273"/>
                                </a:moveTo>
                                <a:cubicBezTo>
                                  <a:pt x="8100" y="12273"/>
                                  <a:pt x="7560" y="13745"/>
                                  <a:pt x="7560" y="15218"/>
                                </a:cubicBezTo>
                                <a:cubicBezTo>
                                  <a:pt x="7560" y="16691"/>
                                  <a:pt x="8100" y="19636"/>
                                  <a:pt x="8640" y="20618"/>
                                </a:cubicBezTo>
                                <a:cubicBezTo>
                                  <a:pt x="9180" y="21600"/>
                                  <a:pt x="9720" y="21600"/>
                                  <a:pt x="9720" y="21600"/>
                                </a:cubicBezTo>
                                <a:lnTo>
                                  <a:pt x="11880" y="21600"/>
                                </a:lnTo>
                                <a:cubicBezTo>
                                  <a:pt x="11880" y="21600"/>
                                  <a:pt x="12420" y="21600"/>
                                  <a:pt x="12960" y="20618"/>
                                </a:cubicBezTo>
                                <a:cubicBezTo>
                                  <a:pt x="13500" y="19636"/>
                                  <a:pt x="14040" y="16691"/>
                                  <a:pt x="14040" y="15218"/>
                                </a:cubicBezTo>
                                <a:cubicBezTo>
                                  <a:pt x="14040" y="13745"/>
                                  <a:pt x="13500" y="12273"/>
                                  <a:pt x="10800" y="12273"/>
                                </a:cubicBezTo>
                              </a:path>
                            </a:pathLst>
                          </a:custGeom>
                          <a:solidFill>
                            <a:srgbClr val="53585F"/>
                          </a:solidFill>
                          <a:ln w="12700">
                            <a:miter lim="400000"/>
                          </a:ln>
                        </wps:spPr>
                        <wps:bodyPr lIns="19045" tIns="19045" rIns="19045" bIns="19045" anchor="ctr"/>
                      </wps:wsp>
                      <wps:wsp>
                        <wps:cNvPr id="294" name="Shape 2728"/>
                        <wps:cNvSpPr/>
                        <wps:spPr>
                          <a:xfrm>
                            <a:off x="22405" y="73833"/>
                            <a:ext cx="756" cy="756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4727" y="7318"/>
                                </a:moveTo>
                                <a:lnTo>
                                  <a:pt x="11782" y="6949"/>
                                </a:lnTo>
                                <a:lnTo>
                                  <a:pt x="11782" y="4956"/>
                                </a:lnTo>
                                <a:lnTo>
                                  <a:pt x="14727" y="5324"/>
                                </a:lnTo>
                                <a:cubicBezTo>
                                  <a:pt x="14727" y="5324"/>
                                  <a:pt x="14727" y="7318"/>
                                  <a:pt x="14727" y="7318"/>
                                </a:cubicBezTo>
                                <a:close/>
                                <a:moveTo>
                                  <a:pt x="9327" y="16691"/>
                                </a:moveTo>
                                <a:lnTo>
                                  <a:pt x="8345" y="16691"/>
                                </a:lnTo>
                                <a:cubicBezTo>
                                  <a:pt x="7532" y="16691"/>
                                  <a:pt x="6873" y="16031"/>
                                  <a:pt x="6873" y="15218"/>
                                </a:cubicBezTo>
                                <a:cubicBezTo>
                                  <a:pt x="6873" y="14406"/>
                                  <a:pt x="7532" y="13745"/>
                                  <a:pt x="8345" y="13745"/>
                                </a:cubicBezTo>
                                <a:lnTo>
                                  <a:pt x="9327" y="13745"/>
                                </a:lnTo>
                                <a:cubicBezTo>
                                  <a:pt x="10141" y="13745"/>
                                  <a:pt x="10800" y="14406"/>
                                  <a:pt x="10800" y="15218"/>
                                </a:cubicBezTo>
                                <a:cubicBezTo>
                                  <a:pt x="10800" y="16031"/>
                                  <a:pt x="10141" y="16691"/>
                                  <a:pt x="9327" y="16691"/>
                                </a:cubicBezTo>
                                <a:moveTo>
                                  <a:pt x="15218" y="4418"/>
                                </a:moveTo>
                                <a:cubicBezTo>
                                  <a:pt x="15192" y="4418"/>
                                  <a:pt x="15170" y="4429"/>
                                  <a:pt x="15145" y="4433"/>
                                </a:cubicBezTo>
                                <a:lnTo>
                                  <a:pt x="15144" y="4424"/>
                                </a:lnTo>
                                <a:lnTo>
                                  <a:pt x="11483" y="3967"/>
                                </a:lnTo>
                                <a:cubicBezTo>
                                  <a:pt x="11424" y="3941"/>
                                  <a:pt x="11359" y="3927"/>
                                  <a:pt x="11291" y="3927"/>
                                </a:cubicBezTo>
                                <a:cubicBezTo>
                                  <a:pt x="11275" y="3927"/>
                                  <a:pt x="11261" y="3935"/>
                                  <a:pt x="11245" y="3937"/>
                                </a:cubicBezTo>
                                <a:lnTo>
                                  <a:pt x="11216" y="3933"/>
                                </a:lnTo>
                                <a:lnTo>
                                  <a:pt x="11218" y="3942"/>
                                </a:lnTo>
                                <a:cubicBezTo>
                                  <a:pt x="10983" y="3979"/>
                                  <a:pt x="10800" y="4173"/>
                                  <a:pt x="10800" y="4418"/>
                                </a:cubicBezTo>
                                <a:lnTo>
                                  <a:pt x="10800" y="13266"/>
                                </a:lnTo>
                                <a:cubicBezTo>
                                  <a:pt x="10389" y="12955"/>
                                  <a:pt x="9882" y="12764"/>
                                  <a:pt x="9327" y="12764"/>
                                </a:cubicBezTo>
                                <a:lnTo>
                                  <a:pt x="8345" y="12764"/>
                                </a:lnTo>
                                <a:cubicBezTo>
                                  <a:pt x="6990" y="12764"/>
                                  <a:pt x="5891" y="13862"/>
                                  <a:pt x="5891" y="15218"/>
                                </a:cubicBezTo>
                                <a:cubicBezTo>
                                  <a:pt x="5891" y="16574"/>
                                  <a:pt x="6990" y="17673"/>
                                  <a:pt x="8345" y="17673"/>
                                </a:cubicBezTo>
                                <a:lnTo>
                                  <a:pt x="9327" y="17673"/>
                                </a:lnTo>
                                <a:cubicBezTo>
                                  <a:pt x="10683" y="17673"/>
                                  <a:pt x="11782" y="16574"/>
                                  <a:pt x="11782" y="15218"/>
                                </a:cubicBezTo>
                                <a:lnTo>
                                  <a:pt x="11782" y="7901"/>
                                </a:lnTo>
                                <a:lnTo>
                                  <a:pt x="15027" y="8307"/>
                                </a:lnTo>
                                <a:cubicBezTo>
                                  <a:pt x="15085" y="8332"/>
                                  <a:pt x="15150" y="8345"/>
                                  <a:pt x="15218" y="8345"/>
                                </a:cubicBezTo>
                                <a:cubicBezTo>
                                  <a:pt x="15234" y="8345"/>
                                  <a:pt x="15248" y="8338"/>
                                  <a:pt x="15264" y="8336"/>
                                </a:cubicBezTo>
                                <a:lnTo>
                                  <a:pt x="15293" y="8340"/>
                                </a:lnTo>
                                <a:lnTo>
                                  <a:pt x="15291" y="8331"/>
                                </a:lnTo>
                                <a:cubicBezTo>
                                  <a:pt x="15526" y="8294"/>
                                  <a:pt x="15709" y="8100"/>
                                  <a:pt x="15709" y="7855"/>
                                </a:cubicBezTo>
                                <a:lnTo>
                                  <a:pt x="15709" y="4909"/>
                                </a:lnTo>
                                <a:cubicBezTo>
                                  <a:pt x="15709" y="4638"/>
                                  <a:pt x="15489" y="4418"/>
                                  <a:pt x="15218" y="4418"/>
                                </a:cubicBezTo>
                                <a:moveTo>
                                  <a:pt x="20618" y="19636"/>
                                </a:moveTo>
                                <a:cubicBezTo>
                                  <a:pt x="20618" y="20179"/>
                                  <a:pt x="20178" y="20618"/>
                                  <a:pt x="19636" y="20618"/>
                                </a:cubicBezTo>
                                <a:lnTo>
                                  <a:pt x="1964" y="20618"/>
                                </a:lnTo>
                                <a:cubicBezTo>
                                  <a:pt x="1422" y="20618"/>
                                  <a:pt x="982" y="20179"/>
                                  <a:pt x="982" y="19636"/>
                                </a:cubicBezTo>
                                <a:lnTo>
                                  <a:pt x="982" y="1964"/>
                                </a:lnTo>
                                <a:cubicBezTo>
                                  <a:pt x="982" y="1421"/>
                                  <a:pt x="1422" y="982"/>
                                  <a:pt x="1964" y="982"/>
                                </a:cubicBezTo>
                                <a:lnTo>
                                  <a:pt x="19636" y="982"/>
                                </a:lnTo>
                                <a:cubicBezTo>
                                  <a:pt x="20178" y="982"/>
                                  <a:pt x="20618" y="1421"/>
                                  <a:pt x="20618" y="1964"/>
                                </a:cubicBezTo>
                                <a:cubicBezTo>
                                  <a:pt x="20618" y="1964"/>
                                  <a:pt x="20618" y="19636"/>
                                  <a:pt x="20618" y="19636"/>
                                </a:cubicBezTo>
                                <a:close/>
                                <a:moveTo>
                                  <a:pt x="19636" y="0"/>
                                </a:moveTo>
                                <a:lnTo>
                                  <a:pt x="1964" y="0"/>
                                </a:lnTo>
                                <a:cubicBezTo>
                                  <a:pt x="879" y="0"/>
                                  <a:pt x="0" y="879"/>
                                  <a:pt x="0" y="1964"/>
                                </a:cubicBezTo>
                                <a:lnTo>
                                  <a:pt x="0" y="19636"/>
                                </a:lnTo>
                                <a:cubicBezTo>
                                  <a:pt x="0" y="20721"/>
                                  <a:pt x="879" y="21600"/>
                                  <a:pt x="1964" y="21600"/>
                                </a:cubicBezTo>
                                <a:lnTo>
                                  <a:pt x="19636" y="21600"/>
                                </a:lnTo>
                                <a:cubicBezTo>
                                  <a:pt x="20721" y="21600"/>
                                  <a:pt x="21600" y="20721"/>
                                  <a:pt x="21600" y="19636"/>
                                </a:cubicBezTo>
                                <a:lnTo>
                                  <a:pt x="21600" y="1964"/>
                                </a:lnTo>
                                <a:cubicBezTo>
                                  <a:pt x="21600" y="879"/>
                                  <a:pt x="20721" y="0"/>
                                  <a:pt x="19636" y="0"/>
                                </a:cubicBezTo>
                              </a:path>
                            </a:pathLst>
                          </a:custGeom>
                          <a:solidFill>
                            <a:srgbClr val="53585F"/>
                          </a:solidFill>
                          <a:ln w="12700">
                            <a:miter lim="400000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lIns="19045" tIns="19045" rIns="19045" bIns="19045" anchor="ctr"/>
                      </wps:wsp>
                      <wps:wsp>
                        <wps:cNvPr id="295" name="Shape 2837"/>
                        <wps:cNvSpPr/>
                        <wps:spPr>
                          <a:xfrm>
                            <a:off x="22383" y="75253"/>
                            <a:ext cx="883" cy="68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6691" y="18667"/>
                                </a:moveTo>
                                <a:lnTo>
                                  <a:pt x="12576" y="13341"/>
                                </a:lnTo>
                                <a:lnTo>
                                  <a:pt x="16691" y="8016"/>
                                </a:lnTo>
                                <a:cubicBezTo>
                                  <a:pt x="16691" y="8016"/>
                                  <a:pt x="16691" y="18667"/>
                                  <a:pt x="16691" y="18667"/>
                                </a:cubicBezTo>
                                <a:close/>
                                <a:moveTo>
                                  <a:pt x="15709" y="20329"/>
                                </a:moveTo>
                                <a:lnTo>
                                  <a:pt x="1964" y="20329"/>
                                </a:lnTo>
                                <a:cubicBezTo>
                                  <a:pt x="1719" y="20329"/>
                                  <a:pt x="1498" y="20210"/>
                                  <a:pt x="1326" y="20018"/>
                                </a:cubicBezTo>
                                <a:lnTo>
                                  <a:pt x="5791" y="14240"/>
                                </a:lnTo>
                                <a:lnTo>
                                  <a:pt x="7477" y="16421"/>
                                </a:lnTo>
                                <a:cubicBezTo>
                                  <a:pt x="7853" y="16907"/>
                                  <a:pt x="8344" y="17150"/>
                                  <a:pt x="8836" y="17150"/>
                                </a:cubicBezTo>
                                <a:cubicBezTo>
                                  <a:pt x="9329" y="17150"/>
                                  <a:pt x="9821" y="16907"/>
                                  <a:pt x="10195" y="16421"/>
                                </a:cubicBezTo>
                                <a:lnTo>
                                  <a:pt x="11882" y="14240"/>
                                </a:lnTo>
                                <a:lnTo>
                                  <a:pt x="16347" y="20018"/>
                                </a:lnTo>
                                <a:cubicBezTo>
                                  <a:pt x="16175" y="20210"/>
                                  <a:pt x="15954" y="20329"/>
                                  <a:pt x="15709" y="20329"/>
                                </a:cubicBezTo>
                                <a:moveTo>
                                  <a:pt x="982" y="8016"/>
                                </a:moveTo>
                                <a:lnTo>
                                  <a:pt x="5097" y="13341"/>
                                </a:lnTo>
                                <a:lnTo>
                                  <a:pt x="982" y="18667"/>
                                </a:lnTo>
                                <a:cubicBezTo>
                                  <a:pt x="982" y="18667"/>
                                  <a:pt x="982" y="8016"/>
                                  <a:pt x="982" y="8016"/>
                                </a:cubicBezTo>
                                <a:close/>
                                <a:moveTo>
                                  <a:pt x="1964" y="6353"/>
                                </a:moveTo>
                                <a:lnTo>
                                  <a:pt x="15709" y="6353"/>
                                </a:lnTo>
                                <a:cubicBezTo>
                                  <a:pt x="15954" y="6353"/>
                                  <a:pt x="16175" y="6474"/>
                                  <a:pt x="16347" y="6665"/>
                                </a:cubicBezTo>
                                <a:lnTo>
                                  <a:pt x="9502" y="15523"/>
                                </a:lnTo>
                                <a:cubicBezTo>
                                  <a:pt x="9324" y="15752"/>
                                  <a:pt x="9088" y="15880"/>
                                  <a:pt x="8836" y="15880"/>
                                </a:cubicBezTo>
                                <a:cubicBezTo>
                                  <a:pt x="8585" y="15880"/>
                                  <a:pt x="8349" y="15752"/>
                                  <a:pt x="8170" y="15523"/>
                                </a:cubicBezTo>
                                <a:lnTo>
                                  <a:pt x="1326" y="6664"/>
                                </a:lnTo>
                                <a:cubicBezTo>
                                  <a:pt x="1498" y="6474"/>
                                  <a:pt x="1719" y="6353"/>
                                  <a:pt x="1964" y="6353"/>
                                </a:cubicBezTo>
                                <a:moveTo>
                                  <a:pt x="15709" y="5082"/>
                                </a:moveTo>
                                <a:lnTo>
                                  <a:pt x="1964" y="5082"/>
                                </a:lnTo>
                                <a:cubicBezTo>
                                  <a:pt x="879" y="5082"/>
                                  <a:pt x="0" y="6220"/>
                                  <a:pt x="0" y="7624"/>
                                </a:cubicBezTo>
                                <a:lnTo>
                                  <a:pt x="0" y="19059"/>
                                </a:lnTo>
                                <a:cubicBezTo>
                                  <a:pt x="0" y="20462"/>
                                  <a:pt x="879" y="21600"/>
                                  <a:pt x="1964" y="21600"/>
                                </a:cubicBezTo>
                                <a:lnTo>
                                  <a:pt x="15709" y="21600"/>
                                </a:lnTo>
                                <a:cubicBezTo>
                                  <a:pt x="16794" y="21600"/>
                                  <a:pt x="17673" y="20462"/>
                                  <a:pt x="17673" y="19059"/>
                                </a:cubicBezTo>
                                <a:lnTo>
                                  <a:pt x="17673" y="7624"/>
                                </a:lnTo>
                                <a:cubicBezTo>
                                  <a:pt x="17673" y="6220"/>
                                  <a:pt x="16794" y="5082"/>
                                  <a:pt x="15709" y="5082"/>
                                </a:cubicBezTo>
                                <a:moveTo>
                                  <a:pt x="19636" y="0"/>
                                </a:moveTo>
                                <a:lnTo>
                                  <a:pt x="5891" y="0"/>
                                </a:lnTo>
                                <a:cubicBezTo>
                                  <a:pt x="4806" y="0"/>
                                  <a:pt x="3927" y="1138"/>
                                  <a:pt x="3927" y="2541"/>
                                </a:cubicBezTo>
                                <a:lnTo>
                                  <a:pt x="3927" y="3176"/>
                                </a:lnTo>
                                <a:cubicBezTo>
                                  <a:pt x="3927" y="3528"/>
                                  <a:pt x="4147" y="3812"/>
                                  <a:pt x="4418" y="3812"/>
                                </a:cubicBezTo>
                                <a:cubicBezTo>
                                  <a:pt x="4690" y="3812"/>
                                  <a:pt x="4909" y="3528"/>
                                  <a:pt x="4909" y="3176"/>
                                </a:cubicBezTo>
                                <a:lnTo>
                                  <a:pt x="4909" y="2541"/>
                                </a:lnTo>
                                <a:cubicBezTo>
                                  <a:pt x="4909" y="1840"/>
                                  <a:pt x="5348" y="1271"/>
                                  <a:pt x="5891" y="1271"/>
                                </a:cubicBezTo>
                                <a:lnTo>
                                  <a:pt x="19636" y="1271"/>
                                </a:lnTo>
                                <a:cubicBezTo>
                                  <a:pt x="20178" y="1271"/>
                                  <a:pt x="20618" y="1840"/>
                                  <a:pt x="20618" y="2541"/>
                                </a:cubicBezTo>
                                <a:lnTo>
                                  <a:pt x="20618" y="13976"/>
                                </a:lnTo>
                                <a:cubicBezTo>
                                  <a:pt x="20618" y="14678"/>
                                  <a:pt x="20178" y="15247"/>
                                  <a:pt x="19636" y="15247"/>
                                </a:cubicBezTo>
                                <a:lnTo>
                                  <a:pt x="19145" y="15247"/>
                                </a:lnTo>
                                <a:cubicBezTo>
                                  <a:pt x="18874" y="15247"/>
                                  <a:pt x="18655" y="15532"/>
                                  <a:pt x="18655" y="15882"/>
                                </a:cubicBezTo>
                                <a:cubicBezTo>
                                  <a:pt x="18655" y="16234"/>
                                  <a:pt x="18874" y="16518"/>
                                  <a:pt x="19145" y="16518"/>
                                </a:cubicBezTo>
                                <a:lnTo>
                                  <a:pt x="19636" y="16518"/>
                                </a:lnTo>
                                <a:cubicBezTo>
                                  <a:pt x="20721" y="16518"/>
                                  <a:pt x="21600" y="15380"/>
                                  <a:pt x="21600" y="13976"/>
                                </a:cubicBezTo>
                                <a:lnTo>
                                  <a:pt x="21600" y="2541"/>
                                </a:lnTo>
                                <a:cubicBezTo>
                                  <a:pt x="21600" y="1138"/>
                                  <a:pt x="20721" y="0"/>
                                  <a:pt x="19636" y="0"/>
                                </a:cubicBezTo>
                              </a:path>
                            </a:pathLst>
                          </a:custGeom>
                          <a:solidFill>
                            <a:srgbClr val="53585F"/>
                          </a:solidFill>
                          <a:ln w="12700">
                            <a:miter lim="400000"/>
                          </a:ln>
                        </wps:spPr>
                        <wps:bodyPr lIns="19045" tIns="19045" rIns="19045" bIns="19045" anchor="ctr"/>
                      </wps:wsp>
                      <wps:wsp>
                        <wps:cNvPr id="2731" name="Shape 2731"/>
                        <wps:cNvSpPr/>
                        <wps:spPr>
                          <a:xfrm>
                            <a:off x="22324" y="72607"/>
                            <a:ext cx="756" cy="687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20474" y="6862"/>
                                </a:moveTo>
                                <a:lnTo>
                                  <a:pt x="18121" y="9450"/>
                                </a:lnTo>
                                <a:lnTo>
                                  <a:pt x="17427" y="8686"/>
                                </a:lnTo>
                                <a:lnTo>
                                  <a:pt x="19780" y="6098"/>
                                </a:lnTo>
                                <a:cubicBezTo>
                                  <a:pt x="19869" y="6000"/>
                                  <a:pt x="19992" y="5940"/>
                                  <a:pt x="20127" y="5940"/>
                                </a:cubicBezTo>
                                <a:cubicBezTo>
                                  <a:pt x="20398" y="5940"/>
                                  <a:pt x="20618" y="6182"/>
                                  <a:pt x="20618" y="6480"/>
                                </a:cubicBezTo>
                                <a:cubicBezTo>
                                  <a:pt x="20618" y="6629"/>
                                  <a:pt x="20563" y="6764"/>
                                  <a:pt x="20474" y="6862"/>
                                </a:cubicBezTo>
                                <a:moveTo>
                                  <a:pt x="21600" y="6480"/>
                                </a:moveTo>
                                <a:cubicBezTo>
                                  <a:pt x="21600" y="5586"/>
                                  <a:pt x="20941" y="4860"/>
                                  <a:pt x="20127" y="4860"/>
                                </a:cubicBezTo>
                                <a:cubicBezTo>
                                  <a:pt x="19720" y="4860"/>
                                  <a:pt x="19352" y="5041"/>
                                  <a:pt x="19086" y="5335"/>
                                </a:cubicBezTo>
                                <a:lnTo>
                                  <a:pt x="6813" y="18835"/>
                                </a:lnTo>
                                <a:cubicBezTo>
                                  <a:pt x="6547" y="19128"/>
                                  <a:pt x="6382" y="19533"/>
                                  <a:pt x="6382" y="19980"/>
                                </a:cubicBezTo>
                                <a:cubicBezTo>
                                  <a:pt x="6382" y="20874"/>
                                  <a:pt x="7041" y="21600"/>
                                  <a:pt x="7855" y="21600"/>
                                </a:cubicBezTo>
                                <a:cubicBezTo>
                                  <a:pt x="8262" y="21600"/>
                                  <a:pt x="8630" y="21419"/>
                                  <a:pt x="8896" y="21125"/>
                                </a:cubicBezTo>
                                <a:lnTo>
                                  <a:pt x="21169" y="7625"/>
                                </a:lnTo>
                                <a:cubicBezTo>
                                  <a:pt x="21435" y="7332"/>
                                  <a:pt x="21600" y="6927"/>
                                  <a:pt x="21600" y="6480"/>
                                </a:cubicBezTo>
                                <a:moveTo>
                                  <a:pt x="20127" y="14040"/>
                                </a:moveTo>
                                <a:lnTo>
                                  <a:pt x="18655" y="14040"/>
                                </a:lnTo>
                                <a:lnTo>
                                  <a:pt x="18655" y="11918"/>
                                </a:lnTo>
                                <a:lnTo>
                                  <a:pt x="15744" y="15120"/>
                                </a:lnTo>
                                <a:lnTo>
                                  <a:pt x="20127" y="15120"/>
                                </a:lnTo>
                                <a:cubicBezTo>
                                  <a:pt x="20398" y="15120"/>
                                  <a:pt x="20618" y="15362"/>
                                  <a:pt x="20618" y="15660"/>
                                </a:cubicBezTo>
                                <a:cubicBezTo>
                                  <a:pt x="20618" y="15958"/>
                                  <a:pt x="20398" y="16200"/>
                                  <a:pt x="20127" y="16200"/>
                                </a:cubicBezTo>
                                <a:lnTo>
                                  <a:pt x="14762" y="16200"/>
                                </a:lnTo>
                                <a:lnTo>
                                  <a:pt x="13780" y="17280"/>
                                </a:lnTo>
                                <a:lnTo>
                                  <a:pt x="20127" y="17280"/>
                                </a:lnTo>
                                <a:cubicBezTo>
                                  <a:pt x="20941" y="17280"/>
                                  <a:pt x="21600" y="16554"/>
                                  <a:pt x="21600" y="15660"/>
                                </a:cubicBezTo>
                                <a:cubicBezTo>
                                  <a:pt x="21600" y="14766"/>
                                  <a:pt x="20941" y="14040"/>
                                  <a:pt x="20127" y="14040"/>
                                </a:cubicBezTo>
                                <a:moveTo>
                                  <a:pt x="7820" y="16200"/>
                                </a:moveTo>
                                <a:lnTo>
                                  <a:pt x="1473" y="16200"/>
                                </a:lnTo>
                                <a:cubicBezTo>
                                  <a:pt x="1202" y="16200"/>
                                  <a:pt x="982" y="15958"/>
                                  <a:pt x="982" y="15660"/>
                                </a:cubicBezTo>
                                <a:cubicBezTo>
                                  <a:pt x="982" y="15362"/>
                                  <a:pt x="1202" y="15120"/>
                                  <a:pt x="1473" y="15120"/>
                                </a:cubicBezTo>
                                <a:lnTo>
                                  <a:pt x="8802" y="15120"/>
                                </a:lnTo>
                                <a:lnTo>
                                  <a:pt x="12729" y="10800"/>
                                </a:lnTo>
                                <a:lnTo>
                                  <a:pt x="3927" y="10800"/>
                                </a:lnTo>
                                <a:lnTo>
                                  <a:pt x="3927" y="1080"/>
                                </a:lnTo>
                                <a:lnTo>
                                  <a:pt x="17673" y="1080"/>
                                </a:lnTo>
                                <a:lnTo>
                                  <a:pt x="17673" y="5362"/>
                                </a:lnTo>
                                <a:lnTo>
                                  <a:pt x="18655" y="4282"/>
                                </a:lnTo>
                                <a:lnTo>
                                  <a:pt x="18655" y="540"/>
                                </a:lnTo>
                                <a:cubicBezTo>
                                  <a:pt x="18655" y="242"/>
                                  <a:pt x="18434" y="0"/>
                                  <a:pt x="18164" y="0"/>
                                </a:cubicBezTo>
                                <a:lnTo>
                                  <a:pt x="3436" y="0"/>
                                </a:lnTo>
                                <a:cubicBezTo>
                                  <a:pt x="3166" y="0"/>
                                  <a:pt x="2945" y="242"/>
                                  <a:pt x="2945" y="540"/>
                                </a:cubicBezTo>
                                <a:lnTo>
                                  <a:pt x="2945" y="14040"/>
                                </a:lnTo>
                                <a:lnTo>
                                  <a:pt x="1473" y="14040"/>
                                </a:lnTo>
                                <a:cubicBezTo>
                                  <a:pt x="659" y="14040"/>
                                  <a:pt x="0" y="14766"/>
                                  <a:pt x="0" y="15660"/>
                                </a:cubicBezTo>
                                <a:cubicBezTo>
                                  <a:pt x="0" y="16554"/>
                                  <a:pt x="659" y="17280"/>
                                  <a:pt x="1473" y="17280"/>
                                </a:cubicBezTo>
                                <a:lnTo>
                                  <a:pt x="6838" y="17280"/>
                                </a:lnTo>
                                <a:cubicBezTo>
                                  <a:pt x="6838" y="17280"/>
                                  <a:pt x="7820" y="16200"/>
                                  <a:pt x="7820" y="1620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53585F"/>
                          </a:solidFill>
                          <a:ln w="12700">
                            <a:miter lim="400000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lIns="19045" tIns="19045" rIns="19045" bIns="19045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52.5pt;margin-top:158.6pt;height:440.6pt;width:518.15pt;z-index:251747328;mso-width-relative:page;mso-height-relative:page;" coordorigin="12979,72508" coordsize="10363,8812" o:gfxdata="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">
                <o:lock v:ext="edit" aspectratio="f"/>
                <v:shape id="Freeform 138" o:spid="_x0000_s1026" o:spt="100" style="position:absolute;left:13093;top:80457;height:849;width:1074;" fillcolor="#808080 [1629]" filled="t" stroked="f" coordsize="199,157" o:gfxdata="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kUS5vQAA&#10;ANwAAAAPAAAAAAAAAAEAIAAAACIAAABkcnMvZG93bnJldi54bWxQSwECFAAUAAAACACHTuJAMy8F&#10;njsAAAA5AAAAEAAAAAAAAAABACAAAAAMAQAAZHJzL3NoYXBleG1sLnhtbFBLBQYAAAAABgAGAFsB&#10;AAC2AwAAAAA=&#10;" path="m140,157c59,157,59,157,59,157c54,157,49,153,49,148c49,70,49,70,49,70c40,80,40,80,40,80c36,83,30,83,27,80c3,57,3,57,3,57c1,55,0,53,0,50c0,48,1,46,2,44c40,5,40,5,40,5c45,0,47,0,48,0c71,0,71,0,71,0c77,0,78,0,79,1c81,3,81,3,81,3c81,4,81,4,81,4c81,14,88,21,99,21c110,21,118,14,118,4c118,3,118,3,118,3c119,1,119,1,119,1c120,0,121,0,127,0c151,0,151,0,151,0c152,0,153,0,158,5c196,44,196,44,196,44c198,46,199,48,198,50c198,53,197,55,196,57c172,80,172,80,172,80c170,82,168,83,165,83c165,83,165,83,165,83c163,83,160,82,159,80c149,70,149,70,149,70c149,148,149,148,149,148c149,153,145,157,140,157xm52,59c54,59,57,61,57,65c57,148,57,148,57,148c57,149,58,149,59,149c140,149,140,149,140,149c140,149,141,149,141,148c141,65,141,65,141,65c141,61,144,59,147,59c148,59,150,59,152,61c164,74,164,74,164,74c165,75,166,75,166,74c190,51,190,51,190,51c190,51,190,50,190,50c190,50,190,50,190,49c153,10,153,10,153,10c151,9,150,8,150,8c127,8,127,8,127,8c126,8,126,8,125,8c124,20,113,29,99,29c85,29,74,20,73,8c72,8,72,8,71,8c49,8,49,8,49,8c48,8,47,9,46,10c8,49,8,49,8,49c8,50,8,50,8,50c8,50,8,51,8,51c32,74,32,74,32,74c33,75,33,75,34,74c47,61,47,61,47,61c49,59,51,59,52,59xe">
                  <v:path o:connectlocs="755,849;318,849;264,800;264,378;215,432;145,432;16,308;0,270;10,237;215,27;259,0;383,0;426,5;437,16;437,21;534,113;636,21;636,16;642,5;685,0;814,0;852,27;1057,237;1068,270;1057,308;928,432;890,448;890,448;858,432;804,378;804,800;755,849;280,319;307,351;307,800;318,805;755,805;760,800;760,351;793,319;820,329;885,400;895,400;1025,275;1025,270;1025,264;825,54;809,43;685,43;674,43;534,156;393,43;383,43;264,43;248,54;43,264;43,270;43,275;172,400;183,400;253,329;280,319" o:connectangles="0,0,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139" o:spid="_x0000_s1026" o:spt="100" style="position:absolute;left:14780;top:80472;height:849;width:841;" fillcolor="#808080 [1629]" filled="t" stroked="f" coordsize="164,165" o:gfxdata="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y+cx7sAAADc&#10;AAAADwAAAAAAAAABACAAAAAiAAAAZHJzL2Rvd25yZXYueG1sUEsBAhQAFAAAAAgAh07iQDMvBZ47&#10;AAAAOQAAABAAAAAAAAAAAQAgAAAACgEAAGRycy9zaGFwZXhtbC54bWxQSwUGAAAAAAYABgBbAQAA&#10;tAMAAAAA&#10;" path="m89,165c80,165,73,165,67,164c61,163,56,161,52,159c45,156,39,153,33,155c32,155,31,156,30,156c28,157,26,158,22,158c22,158,22,158,22,158c18,158,14,157,11,154c4,149,0,141,0,133c0,87,0,87,0,87c0,79,4,72,10,67c15,64,21,62,25,63c28,63,30,64,32,65c32,65,33,65,33,66c34,66,34,66,35,66c41,66,50,57,54,53c55,52,55,52,55,52c60,48,64,42,68,36c69,34,70,33,71,31c73,29,74,26,75,23c76,21,77,18,79,16c79,15,79,14,80,13c82,10,84,6,88,3c90,1,94,0,97,0c102,0,106,2,109,6c117,15,112,28,107,38c106,40,105,43,103,45c101,49,98,52,98,56c98,58,98,59,98,59c99,59,99,59,99,59c102,59,104,59,107,59c110,58,113,58,115,58c147,58,147,58,147,58c156,58,164,66,164,74c164,81,160,87,154,89c156,92,157,95,157,99c157,106,152,113,145,115c147,117,148,120,148,124c148,132,141,139,133,140c134,142,135,145,135,148c135,157,128,164,119,164c114,164,109,165,104,165c99,165,94,165,89,165xm38,146c44,146,50,149,55,151c59,153,64,155,68,156c74,157,81,157,89,157c94,157,99,157,104,157c109,157,114,156,119,156c123,156,127,153,127,148c127,144,123,140,119,140c119,132,119,132,119,132c132,132,132,132,132,132c136,132,140,128,140,124c140,119,136,115,132,115c132,107,132,107,132,107c141,107,141,107,141,107c146,107,149,104,149,99c149,94,146,91,141,91c141,83,141,83,141,83c147,83,147,83,147,83c152,83,156,79,156,74c156,70,152,66,147,66c115,66,115,66,115,66c113,66,110,66,107,67c105,67,102,67,99,67c98,67,98,67,98,67c95,67,93,65,92,64c90,62,89,59,90,55c91,50,94,45,97,41c98,38,99,36,100,34c104,26,108,16,103,11c101,8,96,7,92,10c90,11,89,14,87,17c87,18,86,19,86,20c85,22,84,24,83,26c82,29,80,33,78,36c77,37,76,39,75,41c71,47,66,53,61,58c60,59,60,59,60,59c52,66,43,74,35,74c33,74,31,74,30,73c29,72,28,72,28,72c26,71,26,71,25,71c25,71,25,71,25,71c22,71,18,72,15,74c10,77,8,82,8,87c8,133,8,133,8,133c8,138,11,144,15,148c17,149,20,150,22,150c22,150,22,150,22,150c24,150,25,150,27,149c28,148,29,148,31,147c33,147,35,146,38,146xe">
                  <v:path o:connectlocs="343,843;169,797;112,812;56,792;0,447;128,324;169,339;276,272;348,185;384,118;410,66;497,0;548,195;502,288;507,303;589,298;841,380;805,509;758,638;692,761;533,849;194,751;348,802;533,807;651,761;610,679;717,638;676,550;764,509;723,427;799,380;589,339;507,344;471,329;497,210;528,56;446,87;425,133;384,210;307,303;153,375;128,365;76,380;41,684;112,771;138,766;194,751" o:connectangles="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group id="组合 233" o:spid="_x0000_s1026" o:spt="203" style="position:absolute;left:16527;top:80675;height:495;width:803;" coordorigin="4735,6533" coordsize="604,372" o:gfxdata="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n6DAT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Freeform 169" o:spid="_x0000_s1026" o:spt="100" style="position:absolute;left:4735;top:6533;height:373;width:605;" filled="t" stroked="f" coordsize="178,109" o:gfxdata="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D+ybU&#10;wAAAANwAAAAPAAAAAAAAAAEAIAAAACIAAABkcnMvZG93bnJldi54bWxQSwECFAAUAAAACACHTuJA&#10;My8FnjsAAAA5AAAAEAAAAAAAAAABACAAAAAPAQAAZHJzL3NoYXBleG1sLnhtbFBLBQYAAAAABgAG&#10;AFsBAAC5AwAAAAA=&#10;" path="m89,109c41,109,3,58,1,56c0,55,0,55,0,55c1,53,1,53,1,53c3,51,41,0,89,0c137,0,176,51,177,53c178,55,178,55,178,55c177,56,177,56,177,56c176,58,137,109,89,109xm7,55c14,63,49,103,89,103c130,103,165,63,172,55c165,46,130,6,89,6c49,6,14,46,7,55xe">
                    <v:path o:connectlocs="302,373;3,191;0,188;3,181;302,0;601,181;605,188;601,191;302,373;23,188;302,352;584,188;302,20;23,188" o:connectangles="0,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170" o:spid="_x0000_s1026" o:spt="100" style="position:absolute;left:4903;top:6580;height:278;width:275;" filled="t" stroked="f" coordsize="81,81" o:gfxdata="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tgQKu&#10;wAAAANwAAAAPAAAAAAAAAAEAIAAAACIAAABkcnMvZG93bnJldi54bWxQSwECFAAUAAAACACHTuJA&#10;My8FnjsAAAA5AAAAEAAAAAAAAAABACAAAAAPAQAAZHJzL3NoYXBleG1sLnhtbFBLBQYAAAAABgAG&#10;AFsBAAC5AwAAAAA=&#10;" path="m40,81c18,81,0,63,0,41c0,18,18,0,40,0c63,0,81,18,81,41c81,63,63,81,40,81xm40,6c21,6,5,21,5,41c5,60,21,76,40,76c60,76,75,60,75,41c75,21,60,6,40,6xe">
                    <v:path o:connectlocs="135,278;0,140;135,0;275,140;135,278;135,20;16,140;135,260;254,140;135,20" o:connectangles="0,0,0,0,0,0,0,0,0,0"/>
                    <v:fill on="t" focussize="0,0"/>
                    <v:stroke on="f"/>
                    <v:imagedata o:title=""/>
                    <o:lock v:ext="edit" aspectratio="f"/>
                  </v:shape>
                </v:group>
                <v:group id="组合 229" o:spid="_x0000_s1026" o:spt="203" style="position:absolute;left:19755;top:80628;height:624;width:628;" coordorigin="6023,6388" coordsize="628,624" o:gfxdata="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oAahn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Freeform 171" o:spid="_x0000_s1026" o:spt="100" style="position:absolute;left:6098;top:6688;height:325;width:478;" filled="t" stroked="f" coordsize="191,130" o:gfxdata="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yCRI6/&#10;AAAA3AAAAA8AAAAAAAAAAQAgAAAAIgAAAGRycy9kb3ducmV2LnhtbFBLAQIUABQAAAAIAIdO4kAz&#10;LwWeOwAAADkAAAAQAAAAAAAAAAEAIAAAAA4BAABkcnMvc2hhcGV4bWwueG1sUEsFBgAAAAAGAAYA&#10;WwEAALgDAAAAAA==&#10;" path="m191,130l0,130,0,0,9,0,9,121,182,121,182,0,191,0,191,130xe">
                    <v:path o:connectlocs="478,325;0,325;0,0;22,0;22,302;455,302;455,0;478,0;478,325" o:connectangles="0,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172" o:spid="_x0000_s1026" o:spt="100" style="position:absolute;left:6023;top:6388;height:323;width:628;" filled="t" stroked="f" coordsize="251,129" o:gfxdata="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DFnj74A&#10;AADcAAAADwAAAAAAAAABACAAAAAiAAAAZHJzL2Rvd25yZXYueG1sUEsBAhQAFAAAAAgAh07iQDMv&#10;BZ47AAAAOQAAABAAAAAAAAAAAQAgAAAADQEAAGRycy9zaGFwZXhtbC54bWxQSwUGAAAAAAYABgBb&#10;AQAAtwMAAAAA&#10;" path="m7,129l0,124,125,0,251,124,245,129,125,12,7,129xe">
                    <v:path o:connectlocs="17,323;0,310;312,0;628,310;612,323;312,30;17,323" o:connectangles="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173" o:spid="_x0000_s1026" o:spt="100" style="position:absolute;left:6240;top:6716;height:285;width:190;" filled="t" stroked="f" coordsize="56,84" o:gfxdata="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ZicT2vQAA&#10;ANwAAAAPAAAAAAAAAAEAIAAAACIAAABkcnMvZG93bnJldi54bWxQSwECFAAUAAAACACHTuJAMy8F&#10;njsAAAA5AAAAEAAAAAAAAAABACAAAAAMAQAAZHJzL3NoYXBleG1sLnhtbFBLBQYAAAAABgAGAFsB&#10;AAC2AwAAAAA=&#10;" path="m56,84c50,84,50,84,50,84c50,14,50,14,50,14c50,10,47,6,42,6c14,6,14,6,14,6c10,6,6,10,6,14c6,84,6,84,6,84c0,84,0,84,0,84c0,14,0,14,0,14c0,6,6,0,14,0c42,0,42,0,42,0c50,0,56,6,56,14l56,84xe">
                    <v:path o:connectlocs="190,285;169,285;169,47;142,20;47,20;20,47;20,285;0,285;0,47;47,0;142,0;190,47;190,285" o:connectangles="0,0,0,0,0,0,0,0,0,0,0,0,0"/>
                    <v:fill on="t" focussize="0,0"/>
                    <v:stroke on="f"/>
                    <v:imagedata o:title=""/>
                    <o:lock v:ext="edit" aspectratio="f"/>
                  </v:shape>
                </v:group>
                <v:group id="组合 231" o:spid="_x0000_s1026" o:spt="203" style="position:absolute;left:20986;top:80778;height:429;width:642;" coordorigin="7338,6513" coordsize="642,429" o:gfxdata="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GalOha7AAAA3AAAAA8AAAAAAAAAAQAgAAAAIgAAAGRycy9kb3ducmV2LnhtbFBL&#10;AQIUABQAAAAIAIdO4kAzLwWeOwAAADkAAAAVAAAAAAAAAAEAIAAAAAoBAABkcnMvZ3JvdXBzaGFw&#10;ZXhtbC54bWxQSwUGAAAAAAYABgBgAQAAxwMAAAAA&#10;">
                  <o:lock v:ext="edit" aspectratio="f"/>
                  <v:shape id="Freeform 174" o:spid="_x0000_s1026" o:spt="100" style="position:absolute;left:7568;top:6793;height:113;width:113;" filled="t" stroked="f" coordsize="45,45" o:gfxdata="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TFOiU&#10;wAAAANwAAAAPAAAAAAAAAAEAIAAAACIAAABkcnMvZG93bnJldi54bWxQSwECFAAUAAAACACHTuJA&#10;My8FnjsAAAA5AAAAEAAAAAAAAAABACAAAAAPAQAAZHJzL3NoYXBleG1sLnhtbFBLBQYAAAAABgAG&#10;AFsBAAC5AwAAAAA=&#10;" path="m39,45l0,5,6,0,45,38,39,45xe">
                    <v:path o:connectlocs="97,113;0,12;15,0;113,95;97,113" o:connectangles="0,0,0,0,0"/>
                    <v:fill on="t" focussize="0,0"/>
                    <v:stroke on="f"/>
                    <v:imagedata o:title=""/>
                    <o:lock v:ext="edit" aspectratio="f"/>
                  </v:shape>
                  <v:shape id="Freeform 175" o:spid="_x0000_s1026" o:spt="100" style="position:absolute;left:7470;top:6563;height:90;width:93;" filled="t" stroked="f" coordsize="27,26" o:gfxdata="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QMBWLsAAADc&#10;AAAADwAAAAAAAAABACAAAAAiAAAAZHJzL2Rvd25yZXYueG1sUEsBAhQAFAAAAAgAh07iQDMvBZ47&#10;AAAAOQAAABAAAAAAAAAAAQAgAAAACgEAAGRycy9zaGFwZXhtbC54bWxQSwUGAAAAAAYABgBbAQAA&#10;tAMAAAAA&#10;" path="m14,26c6,26,0,20,0,13c0,6,6,0,14,0c21,0,27,6,27,13c27,20,21,26,14,26xm14,6c10,6,7,9,7,13c7,17,10,20,14,20c17,20,21,17,21,13c21,9,17,6,14,6xe">
                    <v:path o:connectlocs="48,90;0,45;48,0;93,45;48,90;48,20;24,45;48,69;72,45;48,20" o:connectangles="0,0,0,0,0,0,0,0,0,0"/>
                    <v:fill on="t" focussize="0,0"/>
                    <v:stroke on="f"/>
                    <v:imagedata o:title=""/>
                    <o:lock v:ext="edit" aspectratio="f"/>
                  </v:shape>
                  <v:rect id="Rectangle 176" o:spid="_x0000_s1026" o:spt="1" style="position:absolute;left:7958;top:6870;height:63;width:23;" filled="t" stroked="f" coordsize="21600,21600" o:gfxdata="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dV2pq/&#10;AAAA3AAAAA8AAAAAAAAAAQAgAAAAIgAAAGRycy9kb3ducmV2LnhtbFBLAQIUABQAAAAIAIdO4kAz&#10;LwWeOwAAADkAAAAQAAAAAAAAAAEAIAAAAA4BAABkcnMvc2hhcGV4bWwueG1sUEsFBgAAAAAGAAYA&#10;WwEAALgDAAAAAA==&#10;">
                    <v:fill on="t" focussize="0,0"/>
                    <v:stroke on="f"/>
                    <v:imagedata o:title=""/>
                    <o:lock v:ext="edit" aspectratio="f"/>
                  </v:rect>
                  <v:rect id="Rectangle 177" o:spid="_x0000_s1026" o:spt="1" style="position:absolute;left:7338;top:6895;height:38;width:20;" filled="t" stroked="f" coordsize="21600,21600" o:gfxdata="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hu3Jm/&#10;AAAA3AAAAA8AAAAAAAAAAQAgAAAAIgAAAGRycy9kb3ducmV2LnhtbFBLAQIUABQAAAAIAIdO4kAz&#10;LwWeOwAAADkAAAAQAAAAAAAAAAEAIAAAAA4BAABkcnMvc2hhcGV4bWwueG1sUEsFBgAAAAAGAAYA&#10;WwEAALgDAAAAAA==&#10;">
                    <v:fill on="t" focussize="0,0"/>
                    <v:stroke on="f"/>
                    <v:imagedata o:title=""/>
                    <o:lock v:ext="edit" aspectratio="f"/>
                  </v:rect>
                  <v:shape id="Freeform 178" o:spid="_x0000_s1026" o:spt="100" style="position:absolute;left:7338;top:6513;height:410;width:643;" filled="t" stroked="f" coordsize="257,164" o:gfxdata="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8yVWr4A&#10;AADcAAAADwAAAAAAAAABACAAAAAiAAAAZHJzL2Rvd25yZXYueG1sUEsBAhQAFAAAAAgAh07iQDMv&#10;BZ47AAAAOQAAABAAAAAAAAAAAQAgAAAADQEAAGRycy9zaGFwZXhtbC54bWxQSwUGAAAAAAYABgBb&#10;AQAAtwMAAAAA&#10;" path="m0,164l0,0,257,0,257,154,160,56,96,121,68,93,0,164xm8,8l8,142,68,80,96,109,160,42,248,132,248,8,8,8xe">
                    <v:path o:connectlocs="0,410;0,0;643,0;643,385;400,140;240,302;170,232;0,410;20,20;20,355;170,200;240,272;400,105;620,330;620,20;20,20" o:connectangles="0,0,0,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179" o:spid="_x0000_s1026" o:spt="100" style="position:absolute;left:7338;top:6618;height:325;width:643;" filled="t" stroked="f" coordsize="257,130" o:gfxdata="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W56Tr4A&#10;AADcAAAADwAAAAAAAAABACAAAAAiAAAAZHJzL2Rvd25yZXYueG1sUEsBAhQAFAAAAAgAh07iQDMv&#10;BZ47AAAAOQAAABAAAAAAAAAAAQAgAAAADQEAAGRycy9zaGFwZXhtbC54bWxQSwUGAAAAAAYABgBb&#10;AQAAtwMAAAAA&#10;" path="m257,130l0,130,0,109,68,38,96,67,160,0,257,100,257,130xm8,122l248,122,248,102,160,14,96,79,68,51,8,112,8,122xe">
                    <v:path o:connectlocs="643,325;0,325;0,272;170,95;240,167;400,0;643,250;643,325;20,305;620,305;620,255;400,35;240,197;170,127;20,280;20,305" o:connectangles="0,0,0,0,0,0,0,0,0,0,0,0,0,0,0,0"/>
                    <v:fill on="t" focussize="0,0"/>
                    <v:stroke on="f"/>
                    <v:imagedata o:title=""/>
                    <o:lock v:ext="edit" aspectratio="f"/>
                  </v:shape>
                </v:group>
                <v:group id="组合 232" o:spid="_x0000_s1026" o:spt="203" style="position:absolute;left:22584;top:80572;height:647;width:624;" coordorigin="8650,6393" coordsize="624,647" o:gfxdata="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A+o0lrvAAAANwAAAAPAAAAAAAAAAEAIAAAACIAAABkcnMvZG93bnJldi54bWxQ&#10;SwECFAAUAAAACACHTuJAMy8FnjsAAAA5AAAAFQAAAAAAAAABACAAAAALAQAAZHJzL2dyb3Vwc2hh&#10;cGV4bWwueG1sUEsFBgAAAAAGAAYAYAEAAMgDAAAAAA==&#10;">
                  <o:lock v:ext="edit" aspectratio="f"/>
                  <v:shape id="Freeform 180" o:spid="_x0000_s1026" o:spt="100" style="position:absolute;left:9210;top:6393;height:65;width:65;" filled="t" stroked="f" coordsize="19,19" o:gfxdata="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Sxzc7sAAADc&#10;AAAADwAAAAAAAAABACAAAAAiAAAAZHJzL2Rvd25yZXYueG1sUEsBAhQAFAAAAAgAh07iQDMvBZ47&#10;AAAAOQAAABAAAAAAAAAAAQAgAAAACgEAAGRycy9zaGFwZXhtbC54bWxQSwUGAAAAAAYABgBbAQAA&#10;tAMAAAAA&#10;" path="m0,9c10,19,10,19,10,19c17,12,19,10,14,5c9,0,7,2,0,9xe">
                    <v:path o:connectlocs="0,30;34,65;47,17;0,30" o:connectangles="0,0,0,0"/>
                    <v:fill on="t" focussize="0,0"/>
                    <v:stroke on="f"/>
                    <v:imagedata o:title=""/>
                    <o:lock v:ext="edit" aspectratio="f"/>
                  </v:shape>
                  <v:shape id="Freeform 181" o:spid="_x0000_s1026" o:spt="100" style="position:absolute;left:8848;top:6412;height:400;width:398;" filled="t" stroked="f" coordsize="159,160" o:gfxdata="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KgJ1DG2AAAA3AAAAA8A&#10;AAAAAAAAAQAgAAAAIgAAAGRycy9kb3ducmV2LnhtbFBLAQIUABQAAAAIAIdO4kAzLwWeOwAAADkA&#10;AAAQAAAAAAAAAAEAIAAAAAUBAABkcnMvc2hhcGV4bWwueG1sUEsFBgAAAAAGAAYAWwEAAK8DAAAA&#10;AA==&#10;" path="m0,160l15,126,140,0,159,21,33,148,0,160xm22,133l16,145,29,140,147,21,140,13,22,133xe">
                    <v:path o:connectlocs="0,400;37,315;350,0;398,52;82,370;0,400;55,332;40,362;72,350;367,52;350,32;55,332" o:connectangles="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182" o:spid="_x0000_s1026" o:spt="100" style="position:absolute;left:8873;top:6738;height:58;width:58;" filled="t" stroked="f" coordsize="23,23" o:gfxdata="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llyeZ&#10;wAAAANwAAAAPAAAAAAAAAAEAIAAAACIAAABkcnMvZG93bnJldi54bWxQSwECFAAUAAAACACHTuJA&#10;My8FnjsAAAA5AAAAEAAAAAAAAAABACAAAAAPAQAAZHJzL3NoYXBleG1sLnhtbFBLBQYAAAAABgAG&#10;AFsBAAC5AwAAAAA=&#10;" path="m23,14l0,23,0,23,10,0,23,14xe">
                    <v:path o:connectlocs="58,35;0,58;0,58;25,0;58,35" o:connectangles="0,0,0,0,0"/>
                    <v:fill on="t" focussize="0,0"/>
                    <v:stroke on="f"/>
                    <v:imagedata o:title=""/>
                    <o:lock v:ext="edit" aspectratio="f"/>
                  </v:shape>
                  <v:shape id="Freeform 183" o:spid="_x0000_s1026" o:spt="100" style="position:absolute;left:8650;top:6562;height:478;width:478;" filled="t" stroked="f" coordsize="191,191" o:gfxdata="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CzOwtvQAA&#10;ANwAAAAPAAAAAAAAAAEAIAAAACIAAABkcnMvZG93bnJldi54bWxQSwECFAAUAAAACACHTuJAMy8F&#10;njsAAAA5AAAAEAAAAAAAAAABACAAAAAMAQAAZHJzL3NoYXBleG1sLnhtbFBLBQYAAAAABgAGAFsB&#10;AAC2AwAAAAA=&#10;" path="m191,191l0,191,0,0,157,0,157,9,10,9,10,181,183,181,183,34,191,34,191,191xe">
                    <v:path o:connectlocs="478,478;0,478;0,0;392,0;392,22;25,22;25,452;457,452;457,85;478,85;478,478" o:connectangles="0,0,0,0,0,0,0,0,0,0,0"/>
                    <v:fill on="t" focussize="0,0"/>
                    <v:stroke on="f"/>
                    <v:imagedata o:title=""/>
                    <o:lock v:ext="edit" aspectratio="f"/>
                  </v:shape>
                </v:group>
                <v:group id="组合 227" o:spid="_x0000_s1026" o:spt="203" style="position:absolute;left:18293;top:80430;height:869;width:762;" coordorigin="11290,8993" coordsize="563,642" o:gfxdata="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13k3H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Freeform 222" o:spid="_x0000_s1026" o:spt="100" style="position:absolute;left:11290;top:9185;height:450;width:183;" filled="t" stroked="f" coordsize="53,132" o:gfxdata="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5hNtrvQAA&#10;ANwAAAAPAAAAAAAAAAEAIAAAACIAAABkcnMvZG93bnJldi54bWxQSwECFAAUAAAACACHTuJAMy8F&#10;njsAAAA5AAAAEAAAAAAAAAABACAAAAAMAQAAZHJzL3NoYXBleG1sLnhtbFBLBQYAAAAABgAGAFsB&#10;AAC2AwAAAAA=&#10;" path="m38,132c15,132,15,132,15,132c7,132,0,125,0,116c0,16,0,16,0,16c0,7,7,0,15,0c38,0,38,0,38,0c46,0,53,7,53,16c53,116,53,116,53,116c53,125,46,132,38,132xm15,8c11,8,8,12,8,16c8,116,8,116,8,116c8,120,11,124,15,124c38,124,38,124,38,124c42,124,45,120,45,116c45,16,45,16,45,16c45,12,42,8,38,8l15,8xe">
                    <v:path o:connectlocs="131,450;51,450;0,395;0,54;51,0;131,0;183,54;183,395;131,450;51,27;27,54;27,395;51,422;131,422;155,395;155,54;131,27;51,27" o:connectangles="0,0,0,0,0,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223" o:spid="_x0000_s1026" o:spt="100" style="position:absolute;left:11461;top:8993;height:643;width:180;" filled="t" stroked="f" coordsize="53,188" o:gfxdata="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C874J&#10;wAAAANwAAAAPAAAAAAAAAAEAIAAAACIAAABkcnMvZG93bnJldi54bWxQSwECFAAUAAAACACHTuJA&#10;My8FnjsAAAA5AAAAEAAAAAAAAAABACAAAAAPAQAAZHJzL3NoYXBleG1sLnhtbFBLBQYAAAAABgAG&#10;AFsBAAC5AwAAAAA=&#10;" path="m38,188c15,188,15,188,15,188c7,188,0,181,0,172c0,15,0,15,0,15c0,7,7,0,15,0c38,0,38,0,38,0c46,0,53,7,53,15c53,172,53,172,53,172c53,181,46,188,38,188xm15,8c11,8,8,12,8,15c8,172,8,172,8,172c8,176,11,180,15,180c38,180,38,180,38,180c42,180,45,176,45,172c45,15,45,15,45,15c45,12,42,8,38,8l15,8xe">
                    <v:path o:connectlocs="129,643;50,643;0,588;0,51;50,0;129,0;180,51;180,588;129,643;50,27;27,51;27,588;50,615;129,615;152,588;152,51;129,27;50,27" o:connectangles="0,0,0,0,0,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224" o:spid="_x0000_s1026" o:spt="100" style="position:absolute;left:11673;top:9300;height:335;width:180;" filled="t" stroked="f" coordsize="53,98" o:gfxdata="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Z6yh+/&#10;AAAA3AAAAA8AAAAAAAAAAQAgAAAAIgAAAGRycy9kb3ducmV2LnhtbFBLAQIUABQAAAAIAIdO4kAz&#10;LwWeOwAAADkAAAAQAAAAAAAAAAEAIAAAAA4BAABkcnMvc2hhcGV4bWwueG1sUEsFBgAAAAAGAAYA&#10;WwEAALgDAAAAAA==&#10;" path="m38,98c15,98,15,98,15,98c7,98,0,91,0,82c0,15,0,15,0,15c0,7,7,0,15,0c38,0,38,0,38,0c46,0,53,7,53,15c53,82,53,82,53,82c53,91,46,98,38,98xm15,8c12,8,8,11,8,15c8,82,8,82,8,82c8,86,12,90,15,90c38,90,38,90,38,90c42,90,45,86,45,82c45,15,45,15,45,15c45,11,42,8,38,8l15,8xe">
                    <v:path o:connectlocs="129,335;50,335;0,280;0,51;50,0;129,0;180,51;180,280;129,335;50,27;27,51;27,280;50,307;129,307;152,280;152,51;129,27;50,27" o:connectangles="0,0,0,0,0,0,0,0,0,0,0,0,0,0,0,0,0,0"/>
                    <v:fill on="t" focussize="0,0"/>
                    <v:stroke on="f"/>
                    <v:imagedata o:title=""/>
                    <o:lock v:ext="edit" aspectratio="f"/>
                  </v:shape>
                </v:group>
                <v:shape id="图片 22" o:spid="_x0000_s1026" o:spt="75" alt="图标们png-08" type="#_x0000_t75" style="position:absolute;left:12979;top:76541;height:969;width:969;" filled="f" o:preferrelative="t" stroked="f" coordsize="21600,21600" o:gfxdata="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WMj2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2" o:title=""/>
                  <o:lock v:ext="edit" aspectratio="t"/>
                </v:shape>
                <v:shape id="Freeform 47" o:spid="_x0000_s1026" o:spt="100" style="position:absolute;left:13150;top:78154;height:424;width:962;" fillcolor="#53585F" filled="t" stroked="f" coordsize="96,42" o:gfxdata="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x6gAJugAAANwA&#10;AAAPAAAAAAAAAAEAIAAAACIAAABkcnMvZG93bnJldi54bWxQSwECFAAUAAAACACHTuJAMy8FnjsA&#10;AAA5AAAAEAAAAAAAAAABACAAAAAJAQAAZHJzL3NoYXBleG1sLnhtbFBLBQYAAAAABgAGAFsBAACz&#10;AwAAAAA=&#10;" path="m21,39c22,39,23,38,25,38c26,38,27,38,28,37c29,37,30,36,31,35c32,35,33,34,34,33c36,35,36,35,36,35c35,36,34,37,33,38c32,39,31,39,29,40c28,41,27,41,25,41c24,42,22,42,21,42c18,42,15,41,13,40c10,39,8,37,6,36c4,34,3,31,2,29c1,26,0,24,0,21c0,18,1,15,2,13c3,10,4,8,6,6c8,4,10,3,13,2c15,1,18,0,21,0c22,0,24,0,25,1c26,1,28,1,29,2c30,2,31,3,32,4c34,4,35,5,35,6c36,6,36,6,36,6c42,12,42,12,42,12c42,6,42,6,42,6c45,6,45,6,45,6c45,18,45,18,45,18c34,18,34,18,34,18c34,15,34,15,34,15c40,15,40,15,40,15c33,8,33,8,33,8c33,8,33,8,33,8c32,7,31,7,31,6c30,6,29,5,28,5c27,4,25,4,24,4c23,3,22,3,21,3c19,3,16,4,14,5c12,6,10,7,9,9c7,10,6,12,5,14c4,16,3,19,3,21c3,23,4,26,5,28c6,30,7,32,9,33c10,35,12,36,14,37c16,38,19,39,21,39xm64,8c36,35,36,35,36,35c34,33,34,33,34,33c61,5,61,5,61,5l64,8xm75,0c78,0,81,1,83,2c86,3,88,4,90,6c92,8,93,10,94,13c96,15,96,18,96,21c96,24,96,26,94,29c93,31,92,34,90,36c88,37,86,39,83,40c81,41,78,42,75,42c74,42,73,42,71,41c70,41,69,41,67,40c66,40,65,39,64,38c63,38,62,37,61,36c61,36,61,36,61,36c50,25,50,25,50,25c53,23,53,23,53,23c63,34,63,34,63,34c64,34,65,35,66,36c67,36,68,37,69,37c70,38,71,38,72,38c73,38,74,39,75,39c78,39,80,38,82,37c84,36,86,35,88,33c89,32,91,30,92,28c92,26,93,23,93,21c93,19,92,16,92,14c91,12,89,10,88,9c86,7,84,6,82,5c80,4,78,3,75,3c74,3,73,3,72,4c71,4,70,4,69,4c68,5,67,5,66,6c65,6,65,7,64,8c61,5,61,5,61,5c62,5,63,4,65,3c66,2,67,2,68,2c69,1,70,1,71,0c73,0,74,0,75,0xe">
                  <v:path o:connectlocs="250,383;310,353;360,353;290,403;210,424;60,363;0,212;60,60;210,0;290,20;350,60;420,121;450,60;340,181;400,151;330,80;280,50;210,30;90,90;30,212;90,333;210,393;360,353;611,50;751,0;901,60;962,212;901,363;751,424;671,403;611,363;501,252;631,343;691,373;751,393;881,333;931,212;881,90;751,30;691,40;641,80;651,30;711,0" o:connectangles="0,0,0,0,0,0,0,0,0,0,0,0,0,0,0,0,0,0,0,0,0,0,0,0,0,0,0,0,0,0,0,0,0,0,0,0,0,0,0,0,0,0,0"/>
                  <v:fill on="t" focussize="0,0"/>
                  <v:stroke on="f" weight="0.5pt" joinstyle="round"/>
                  <v:imagedata o:title=""/>
                  <o:lock v:ext="edit" aspectratio="f"/>
                </v:shape>
                <v:shape id="Freeform 58" o:spid="_x0000_s1026" o:spt="100" style="position:absolute;left:13234;top:79301;height:661;width:687;" fillcolor="#808080 [1629]" filled="t" stroked="f" coordsize="216,208" o:gfxdata="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/1xNG/&#10;AAAA3AAAAA8AAAAAAAAAAQAgAAAAIgAAAGRycy9kb3ducmV2LnhtbFBLAQIUABQAAAAIAIdO4kAz&#10;LwWeOwAAADkAAAAQAAAAAAAAAAEAIAAAAA4BAABkcnMvc2hhcGV4bWwueG1sUEsFBgAAAAAGAAYA&#10;WwEAALgDAAAAAA==&#10;" path="m184,0c167,0,152,14,152,32c152,35,153,38,154,41c60,80,60,80,60,80c55,70,44,64,32,64c15,64,0,78,0,96c0,113,15,128,32,128c42,128,50,124,56,118c116,161,116,161,116,161c114,165,112,170,112,176c112,193,127,208,144,208c162,208,176,193,176,176c176,158,162,144,144,144c135,144,127,148,121,154c61,111,61,111,61,111c63,106,64,101,64,96c64,93,64,90,63,87c157,48,157,48,157,48c162,57,173,64,184,64c202,64,216,49,216,32c216,14,202,0,184,0xm144,152c158,152,168,163,168,176c168,189,158,200,144,200c131,200,120,189,120,176c120,163,131,152,144,152xm32,120c19,120,8,109,8,96c8,83,19,72,32,72c46,72,56,83,56,96c56,109,46,120,32,120xm184,56c171,56,160,45,160,32c160,19,171,8,184,8c198,8,208,19,208,32c208,45,198,56,184,56xe">
                  <v:path o:connectlocs="585,0;483,101;489,130;190,254;101,203;0,305;101,406;178,374;368,511;356,559;458,661;559,559;458,457;384,489;194,352;203,305;200,276;499,152;585,203;687,101;585,0;458,483;534,559;458,635;381,559;458,483;101,381;25,305;101,228;178,305;101,381;585,177;508,101;585,25;661,101;585,177" o:connectangles="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图片 216" o:spid="_x0000_s1026" o:spt="75" alt="图标们png-34" type="#_x0000_t75" style="position:absolute;left:13179;top:75228;height:819;width:819;" filled="f" o:preferrelative="t" stroked="f" coordsize="21600,21600" o:gfxdata="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510vO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33" o:title=""/>
                  <o:lock v:ext="edit" aspectratio="t"/>
                </v:shape>
                <v:shape id="Shape 2637" o:spid="_x0000_s1026" o:spt="100" style="position:absolute;left:13378;top:73833;height:838;width:456;v-text-anchor:middle;" fillcolor="#53585F" filled="t" stroked="f" coordsize="21600,21600" o:gfxdata="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WG1hrsAAADc&#10;AAAADwAAAAAAAAABACAAAAAiAAAAZHJzL2Rvd25yZXYueG1sUEsBAhQAFAAAAAgAh07iQDMvBZ47&#10;AAAAOQAAABAAAAAAAAAAAQAgAAAACgEAAGRycy9zaGFwZXhtbC54bWxQSwUGAAAAAAYABgBbAQAA&#10;tAMAAAAA&#10;" path="m5400,8836l16200,8836,16200,11782c16200,13409,13783,14727,10800,14727c7817,14727,5400,13409,5400,11782c5400,11782,5400,8836,5400,8836xm5400,3927c5400,2301,7817,982,10800,982c13783,982,16200,2301,16200,3927l16200,7855,5400,7855c5400,7855,5400,3927,5400,3927xm10800,15709c14777,15709,18000,13951,18000,11782l18000,3927c18000,1758,14777,0,10800,0c6823,0,3600,1758,3600,3927l3600,11782c3600,13951,6823,15709,10800,15709m21600,11782l21600,10309c21600,10038,21197,9818,20700,9818c20203,9818,19800,10038,19800,10309l19800,11782c19800,14493,15771,16691,10800,16691c5829,16691,1800,14493,1800,11782l1800,10309c1800,10038,1397,9818,900,9818c403,9818,0,10038,0,10309l0,11782c0,14870,4358,17398,9900,17648l9900,20618,3600,20618c3103,20618,2700,20838,2700,21110c2700,21381,3103,21600,3600,21600l18000,21600c18497,21600,18900,21381,18900,21110c18900,20838,18497,20618,18000,20618l11700,20618,11700,17648c17243,17398,21600,14870,21600,11782e">
                  <v:path textboxrect="0,0,21600,21600" o:connectlocs="228,419;228,419;228,419;228,419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1.4996062992126pt,1.4996062992126pt,1.4996062992126pt,1.4996062992126pt">
                    <w:txbxContent>
                      <w:p>
                        <w:pPr>
                          <w:jc w:val="center"/>
                        </w:pPr>
                      </w:p>
                    </w:txbxContent>
                  </v:textbox>
                </v:shape>
                <v:shape id="图片 222" o:spid="_x0000_s1026" o:spt="75" alt="图标们png-14" type="#_x0000_t75" style="position:absolute;left:14617;top:75128;height:1047;width:1047;" filled="f" o:preferrelative="t" stroked="f" coordsize="21600,21600" o:gfxdata="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Jl2be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34" o:title=""/>
                  <o:lock v:ext="edit" aspectratio="t"/>
                </v:shape>
                <v:shape id="图片 17" o:spid="_x0000_s1026" o:spt="75" alt="图标们png-09" type="#_x0000_t75" style="position:absolute;left:14776;top:76569;height:969;width:969;" filled="f" o:preferrelative="t" stroked="f" coordsize="21600,21600" o:gfxdata="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s72M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35" o:title=""/>
                  <o:lock v:ext="edit" aspectratio="t"/>
                </v:shape>
                <v:shape id="Shape 2535" o:spid="_x0000_s1026" o:spt="100" style="position:absolute;left:14906;top:72570;height:847;width:728;v-text-anchor:middle;" fillcolor="#53585F" filled="t" stroked="f" coordsize="21600,21600" o:gfxdata="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lvxDvQAA&#10;AN0AAAAPAAAAAAAAAAEAIAAAACIAAABkcnMvZG93bnJldi54bWxQSwECFAAUAAAACACHTuJAMy8F&#10;njsAAAA5AAAAEAAAAAAAAAABACAAAAAMAQAAZHJzL3NoYXBleG1sLnhtbFBLBQYAAAAABgAGAFsB&#10;AAC2AwAAAAA=&#10;" path="m10800,8836l10800,5966,13928,8836c13928,8836,10800,8836,10800,8836xm14400,19636c14400,20178,13862,20617,13200,20617l2400,20617c1738,20617,1200,20178,1200,19636l1200,6872c1200,6331,1738,5891,2400,5891l9600,5891,9600,8836c9600,9378,10138,9818,10800,9818l14400,9818c14400,9818,14400,19636,14400,19636xm2400,4909c1075,4909,0,5788,0,6872l0,19636c0,20720,1075,21600,2400,21600l13200,21600c14525,21600,15600,20720,15600,19636l15600,8836,11400,4909c11400,4909,2400,4909,2400,4909xm16800,3927l16800,1058,19928,3927c19928,3927,16800,3927,16800,3927xm17400,0l8400,0c7075,0,6000,879,6000,1964l6000,3436c6000,3708,6269,3927,6600,3927c6931,3927,7200,3708,7200,3436l7200,1964c7200,1422,7738,982,8400,982l15600,982,15600,3927c15600,4469,16138,4909,16800,4909l20400,4909,20400,14727c20400,15269,19862,15709,19200,15709l17400,15709c17069,15709,16800,15929,16800,16199c16800,16471,17069,16690,17400,16690l19200,16690c20525,16690,21600,15811,21600,14727l21600,3927c21600,3927,17400,0,17400,0xe">
                  <v:path textboxrect="0,0,21600,21600" o:connectlocs="364,423;364,423;364,423;364,423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1.4996062992126pt,1.4996062992126pt,1.4996062992126pt,1.4996062992126pt">
                    <w:txbxContent>
                      <w:p>
                        <w:pPr>
                          <w:jc w:val="center"/>
                        </w:pPr>
                      </w:p>
                    </w:txbxContent>
                  </v:textbox>
                </v:shape>
                <v:shape id="Shape 2639" o:spid="_x0000_s1026" o:spt="100" style="position:absolute;left:14872;top:74038;height:533;width:838;v-text-anchor:middle;" fillcolor="#53585F" filled="t" stroked="f" coordsize="21600,21600" o:gfxdata="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IVxuL4A&#10;AADdAAAADwAAAAAAAAABACAAAAAiAAAAZHJzL2Rvd25yZXYueG1sUEsBAhQAFAAAAAgAh07iQDMv&#10;BZ47AAAAOQAAABAAAAAAAAAAAQAgAAAADQEAAGRycy9zaGFwZXhtbC54bWxQSwUGAAAAAAYABgBb&#10;AQAAtwMAAAAA&#10;" path="m13255,3086c12984,3086,12764,3432,12764,3857c12764,4284,12984,4629,13255,4629c13525,4629,13745,4284,13745,3857c13745,3432,13525,3086,13255,3086m20618,16495l15709,12638,15709,8963,20618,5105c20618,5105,20618,16495,20618,16495xm14727,16971l982,16971,982,3086c982,2234,1422,1543,1964,1543l13745,1543c14287,1543,14727,2234,14727,3086c14727,3086,14727,16971,14727,16971xm13745,20057l1964,20057c1422,20057,982,19367,982,18514l14727,18514c14727,19367,14287,20057,13745,20057m21109,3086c21030,3086,20958,3122,20892,3175l20890,3167,15709,7237,15709,3086c15709,1382,14830,0,13745,0l1964,0c879,0,0,1382,0,3086l0,18514c0,20219,879,21600,1964,21600l13745,21600c14830,21600,15709,20219,15709,18514l15709,14363,20890,18433,20892,18427c20958,18478,21030,18514,21109,18514c21380,18514,21600,18170,21600,17743l21600,3857c21600,3432,21380,3086,21109,3086m10309,6171c10038,6171,9818,5827,9818,5400c9818,4974,10038,4629,10309,4629c10580,4629,10800,4974,10800,5400c10800,5827,10580,6171,10309,6171m10309,3086c9496,3086,8836,4123,8836,5400c8836,6678,9496,7714,10309,7714c11123,7714,11782,6678,11782,5400c11782,4123,11123,3086,10309,3086e">
                  <v:path o:connectlocs="419,266;419,266;419,266;419,26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1.4996062992126pt,1.4996062992126pt,1.4996062992126pt,1.4996062992126pt"/>
                </v:shape>
                <v:shape id="Freeform 48" o:spid="_x0000_s1026" o:spt="100" style="position:absolute;left:14853;top:78006;height:806;width:699;" fillcolor="#53585F" filled="t" stroked="f" coordsize="70,80" o:gfxdata="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igBWb4A&#10;AADcAAAADwAAAAAAAAABACAAAAAiAAAAZHJzL2Rvd25yZXYueG1sUEsBAhQAFAAAAAgAh07iQDMv&#10;BZ47AAAAOQAAABAAAAAAAAAAAQAgAAAADQEAAGRycy9zaGFwZXhtbC54bWxQSwUGAAAAAAYABgBb&#10;AQAAtwMAAAAA&#10;" path="m51,0c70,0,70,0,70,0c70,45,70,45,70,45c70,50,69,54,68,58c66,63,63,66,60,70c57,73,53,75,49,77c45,79,40,80,35,80c30,80,26,79,21,77c17,75,13,73,10,70c7,66,5,63,3,58c1,54,0,50,0,45c0,0,0,0,0,0c19,0,19,0,19,0c19,45,19,45,19,45c19,47,19,49,20,51c21,53,22,55,24,56c25,57,27,59,29,59c31,60,33,61,35,61c37,61,39,60,41,59c43,59,45,57,46,56c48,55,49,53,50,51c51,49,51,47,51,45l51,0xm16,3c3,3,3,3,3,3c3,13,3,13,3,13c16,13,16,13,16,13l16,3xm35,77c40,77,44,76,48,74c51,72,55,70,58,67c61,64,63,61,65,57c66,53,67,49,67,45c67,16,67,16,67,16c54,16,54,16,54,16c54,45,54,45,54,45c54,47,54,50,53,52c52,54,50,57,49,58c47,60,45,61,43,62c40,63,38,64,35,64c33,64,30,63,28,62c25,61,23,60,22,58c20,57,18,54,17,52c16,50,16,47,16,45c16,16,16,16,16,16c3,16,3,16,3,16c3,45,3,45,3,45c3,49,4,53,6,57c7,61,10,64,12,67c15,70,19,72,23,74c27,76,31,77,35,77xm67,3c54,3,54,3,54,3c54,13,54,13,54,13c67,13,67,13,67,13l67,3xe">
                  <v:path o:connectlocs="509,0;699,0;699,453;679,584;599,705;489,775;349,806;209,775;99,705;29,584;0,453;0,0;189,0;189,453;199,513;239,564;289,594;349,614;409,594;459,564;499,513;509,453;509,0;159,30;29,30;29,130;159,130;159,30;349,775;479,745;579,675;649,574;669,453;669,161;539,161;539,453;529,523;489,584;429,624;349,644;279,624;219,584;169,523;159,453;159,161;29,161;29,453;59,574;119,675;229,745;349,775;669,30;539,30;539,130;669,130;669,30" o:connectangles="0,0,0,0,0,0,0,0,0,0,0,0,0,0,0,0,0,0,0,0,0,0,0,0,0,0,0,0,0,0,0,0,0,0,0,0,0,0,0,0,0,0,0,0,0,0,0,0,0,0,0,0,0,0,0,0"/>
                  <v:fill on="t" focussize="0,0"/>
                  <v:stroke on="f" weight="0.5pt" joinstyle="round"/>
                  <v:imagedata o:title=""/>
                  <o:lock v:ext="edit" aspectratio="f"/>
                </v:shape>
                <v:shape id="Freeform 62" o:spid="_x0000_s1026" o:spt="100" style="position:absolute;left:14764;top:79257;height:687;width:669;" fillcolor="#808080 [1629]" filled="t" stroked="f" coordsize="210,216" o:gfxdata="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Zo//K/&#10;AAAA3AAAAA8AAAAAAAAAAQAgAAAAIgAAAGRycy9kb3ducmV2LnhtbFBLAQIUABQAAAAIAIdO4kAz&#10;LwWeOwAAADkAAAAQAAAAAAAAAAEAIAAAAA4BAABkcnMvc2hhcGV4bWwueG1sUEsFBgAAAAAGAAYA&#10;WwEAALgDAAAAAA==&#10;" path="m210,172c194,139,194,139,194,139c158,154,158,154,158,154c161,161,161,161,161,161c185,151,185,151,185,151c174,183,145,206,110,208c110,64,110,64,110,64c125,62,138,49,138,32c138,15,123,0,106,0c88,0,74,15,74,32c74,49,86,62,102,64c102,208,102,208,102,208c67,206,38,184,27,152c48,161,48,161,48,161c51,154,51,154,51,154c16,139,16,139,16,139c0,172,0,172,0,172c7,176,7,176,7,176c18,153,18,153,18,153c30,189,65,216,106,216c146,216,180,191,192,155c203,176,203,176,203,176l210,172xm82,32c82,19,92,8,106,8c119,8,130,19,130,32c130,45,119,56,106,56c92,56,82,45,82,32xe">
                  <v:path o:connectlocs="669,547;618,442;503,489;512,512;589,480;350,661;350,203;439,101;337,0;235,101;324,203;324,661;86,483;152,512;162,489;50,442;0,547;22,559;57,486;337,687;611,492;646,559;669,547;261,101;337,25;414,101;337,178;261,101" o:connectangles="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Shape 2525" o:spid="_x0000_s1026" o:spt="100" style="position:absolute;left:13150;top:72508;height:847;width:889;v-text-anchor:middle;" fillcolor="#53585F" filled="t" stroked="f" coordsize="21600,21600" o:gfxdata="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iT2qevQAA&#10;AN0AAAAPAAAAAAAAAAEAIAAAACIAAABkcnMvZG93bnJldi54bWxQSwECFAAUAAAACACHTuJAMy8F&#10;njsAAAA5AAAAEAAAAAAAAAABACAAAAAMAQAAZHJzL3NoYXBleG1sLnhtbFBLBQYAAAAABgAGAFsB&#10;AAC2AwAAAAA=&#10;" path="m11291,17673c11562,17673,11782,17453,11782,17182c11782,16911,11562,16691,11291,16691c11020,16691,10800,16911,10800,17182c10800,17453,11020,17673,11291,17673m17673,18655l13745,18655,13745,12273c13745,12002,13525,11782,13255,11782l8345,11782c8075,11782,7855,12002,7855,12273l7855,18655,3927,18655,3927,8058,10800,1185,17673,8058c17673,8058,17673,18655,17673,18655xm17673,20618l13745,20618,13745,19636,17673,19636c17673,19636,17673,20618,17673,20618xm12764,20618l8836,20618,8836,12764,12764,12764c12764,12764,12764,20618,12764,20618xm7855,20618l3927,20618,3927,19636,7855,19636c7855,19636,7855,20618,7855,20618xm14727,1964l16691,1964,16691,5688,14727,3724c14727,3724,14727,1964,14727,1964xm21456,10453l17673,6670,17673,1473c17673,1202,17453,982,17182,982l14236,982c13966,982,13745,1202,13745,1473l13745,2742,11147,144c11058,55,10935,0,10800,0c10665,0,10542,55,10453,144l144,10453c55,10542,0,10665,0,10800c0,11072,220,11291,491,11291c626,11291,749,11236,838,11147l2945,9040,2945,21109c2945,21381,3166,21600,3436,21600l18164,21600c18434,21600,18655,21381,18655,21109l18655,9040,20762,11147c20851,11236,20974,11291,21109,11291c21380,11291,21600,11072,21600,10800c21600,10665,21545,10542,21456,10453e">
                  <v:path textboxrect="0,0,21600,21600" o:connectlocs="444,423;444,423;444,423;444,423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1.4996062992126pt,1.4996062992126pt,1.4996062992126pt,1.4996062992126pt">
                    <w:txbxContent>
                      <w:p>
                        <w:pPr>
                          <w:jc w:val="center"/>
                        </w:pPr>
                      </w:p>
                    </w:txbxContent>
                  </v:textbox>
                </v:shape>
                <v:shape id="图片 9" o:spid="_x0000_s1026" o:spt="75" alt="图标们png-02" type="#_x0000_t75" style="position:absolute;left:16404;top:76619;height:969;width:969;" filled="f" o:preferrelative="t" stroked="f" coordsize="21600,21600" o:gfxdata="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o7Lr&#10;NsEAAADc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36" o:title=""/>
                  <o:lock v:ext="edit" aspectratio="t"/>
                </v:shape>
                <v:shape id="图片 253" o:spid="_x0000_s1026" o:spt="75" alt="图标们png-35" type="#_x0000_t75" style="position:absolute;left:16434;top:75185;height:847;width:847;" filled="f" o:preferrelative="t" stroked="f" coordsize="21600,21600" o:gfxdata="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14Xv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37" o:title=""/>
                  <o:lock v:ext="edit" aspectratio="t"/>
                </v:shape>
                <v:shape id="Shape 2643" o:spid="_x0000_s1026" o:spt="100" style="position:absolute;left:16702;top:72577;height:838;width:456;v-text-anchor:middle;" fillcolor="#53585F" filled="t" stroked="f" coordsize="21600,21600" o:gfxdata="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EENOtvQAA&#10;AN0AAAAPAAAAAAAAAAEAIAAAACIAAABkcnMvZG93bnJldi54bWxQSwECFAAUAAAACACHTuJAMy8F&#10;njsAAAA5AAAAEAAAAAAAAAABACAAAAAMAQAAZHJzL3NoYXBleG1sLnhtbFBLBQYAAAAABgAGAFsB&#10;AAC2AwAAAAA=&#10;" path="m11700,1473l9900,1473c9403,1473,9000,1692,9000,1964c9000,2235,9403,2455,9900,2455l11700,2455c12197,2455,12600,2235,12600,1964c12600,1692,12197,1473,11700,1473m19800,2945l1800,2945,1800,1964c1800,1422,2605,982,3600,982l18000,982c18993,982,19800,1422,19800,1964c19800,1964,19800,2945,19800,2945xm19800,17673l1800,17673,1800,3927,19800,3927c19800,3927,19800,17673,19800,17673xm19800,19636c19800,20179,18993,20618,18000,20618l3600,20618c2605,20618,1800,20179,1800,19636l1800,18655,19800,18655c19800,18655,19800,19636,19800,19636xm18000,0l3600,0c1612,0,0,879,0,1964l0,19636c0,20721,1612,21600,3600,21600l18000,21600c19988,21600,21600,20721,21600,19636l21600,1964c21600,879,19988,0,18000,0m10800,20127c11297,20127,11700,19908,11700,19636c11700,19366,11297,19145,10800,19145c10303,19145,9900,19366,9900,19636c9900,19908,10303,20127,10800,20127e">
                  <v:path textboxrect="0,0,21600,21600" o:connectlocs="228,419;228,419;228,419;228,419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1.4996062992126pt,1.4996062992126pt,1.4996062992126pt,1.4996062992126pt">
                    <w:txbxContent>
                      <w:p>
                        <w:pPr>
                          <w:jc w:val="center"/>
                        </w:pPr>
                      </w:p>
                    </w:txbxContent>
                  </v:textbox>
                </v:shape>
                <v:shape id="Freeform 49" o:spid="_x0000_s1026" o:spt="100" style="position:absolute;left:16558;top:78034;height:731;width:801;" fillcolor="#53585F" filled="t" stroked="f" coordsize="80,90" o:gfxdata="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uWdx7sAAADc&#10;AAAADwAAAAAAAAABACAAAAAiAAAAZHJzL2Rvd25yZXYueG1sUEsBAhQAFAAAAAgAh07iQDMvBZ47&#10;AAAAOQAAABAAAAAAAAAAAQAgAAAACgEAAGRycy9zaGFwZXhtbC54bWxQSwUGAAAAAAYABgBbAQAA&#10;tAMAAAAA&#10;" path="m80,37c80,37,80,37,80,37c80,90,80,90,80,90c0,90,0,90,0,90c0,37,0,37,0,37c35,2,35,2,35,2c36,2,37,1,38,1c38,0,39,0,40,0c41,0,42,0,43,1c44,1,44,2,45,2l80,37xm24,63c3,42,3,42,3,42c3,84,3,84,3,84c24,64,24,64,24,64l24,63xm5,37c4,38,4,38,4,38c27,61,27,61,27,61c35,53,35,53,35,53c36,52,37,51,38,51c38,51,39,51,40,51c41,51,42,51,43,51c44,51,44,52,45,53c53,61,53,61,53,61c77,38,77,38,77,38c43,4,43,4,43,4c42,4,41,3,40,3c39,3,38,4,38,4l5,37xm6,87c74,87,74,87,74,87c43,55,43,55,43,55c42,54,41,54,40,54c39,54,38,54,38,55c8,85,8,85,8,85l6,87xm77,44c77,42,77,42,77,42c56,63,56,63,56,63c77,84,77,84,77,84l77,44xe">
                  <v:path o:connectlocs="801,300;801,300;801,731;0,731;0,300;350,16;380,8;400,0;430,8;450,16;801,300;240,511;30,341;30,682;240,519;240,511;50,300;40,308;270,495;350,430;380,414;400,414;430,414;450,430;530,495;770,308;430,32;400,24;380,32;50,300;60,706;740,706;430,446;400,438;380,446;80,690;60,706;770,357;770,341;560,511;770,682;770,357" o:connectangles="0,0,0,0,0,0,0,0,0,0,0,0,0,0,0,0,0,0,0,0,0,0,0,0,0,0,0,0,0,0,0,0,0,0,0,0,0,0,0,0,0,0"/>
                  <v:fill on="t" focussize="0,0"/>
                  <v:stroke on="f" weight="0.5pt" joinstyle="round"/>
                  <v:imagedata o:title=""/>
                  <o:lock v:ext="edit" aspectratio="f"/>
                </v:shape>
                <v:shape id="Shape 2655" o:spid="_x0000_s1026" o:spt="100" style="position:absolute;left:16539;top:73952;height:600;width:734;v-text-anchor:middle;" fillcolor="#53585F" filled="t" stroked="f" coordsize="21600,21600" o:gfxdata="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FseJ+8AAAA&#10;3QAAAA8AAAAAAAAAAQAgAAAAIgAAAGRycy9kb3ducmV2LnhtbFBLAQIUABQAAAAIAIdO4kAzLwWe&#10;OwAAADkAAAAQAAAAAAAAAAEAIAAAAAsBAABkcnMvc2hhcGV4bWwueG1sUEsFBgAAAAAGAAYAWwEA&#10;ALUDAAAAAA==&#10;" path="m20618,14400l16349,14400c16227,14820,16076,15221,15897,15600l20618,15600,20618,19200c20618,19862,20178,20400,19636,20400l1964,20400c1422,20400,982,19862,982,19200l982,15600,5704,15600c5524,15221,5373,14820,5251,14400l982,14400,982,4800c982,4138,1422,3600,1964,3600l3927,3600c5891,3600,5891,1200,7364,1200l10800,1200,14236,1200c15709,1200,15709,3600,17673,3600l19636,3600c20178,3600,20618,4138,20618,4800c20618,4800,20618,14400,20618,14400xm19636,2400l17673,2400c16200,2400,16200,0,14236,0l10800,0,7364,0c5400,0,5400,2400,3927,2400l1964,2400c879,2400,0,3475,0,4800l0,19200c0,20525,879,21600,1964,21600l19636,21600c20721,21600,21600,20525,21600,19200l21600,4800c21600,3475,20721,2400,19636,2400m18164,7200c17892,7200,17673,6932,17673,6600c17673,6269,17892,6000,18164,6000c18435,6000,18655,6269,18655,6600c18655,6932,18435,7200,18164,7200m18164,4800c17351,4800,16691,5607,16691,6600c16691,7594,17351,8400,18164,8400c18977,8400,19636,7594,19636,6600c19636,5607,18977,4800,18164,4800m18164,9600c17892,9600,17673,9869,17673,10200c17673,10532,17892,10800,18164,10800c18435,10800,18655,10532,18655,10200c18655,9869,18435,9600,18164,9600m10800,16800c8631,16800,6873,14651,6873,12000c6873,9349,8631,7200,10800,7200c12969,7200,14727,9349,14727,12000c14727,14651,12969,16800,10800,16800m10800,6000c8088,6000,5891,8687,5891,12000c5891,15314,8088,18000,10800,18000c13512,18000,15709,15314,15709,12000c15709,8687,13512,6000,10800,6000m10800,14400c9716,14400,8836,13325,8836,12000c8836,10675,9716,9600,10800,9600c11884,9600,12764,10675,12764,12000c12764,13325,11884,14400,10800,14400m10800,8400c9173,8400,7855,10012,7855,12000c7855,13988,9173,15600,10800,15600c12426,15600,13745,13988,13745,12000c13745,10012,12426,8400,10800,8400m8345,3600l13255,3600c13526,3600,13745,3332,13745,3000c13745,2669,13526,2400,13255,2400l8345,2400c8074,2400,7855,2669,7855,3000c7855,3332,8074,3600,8345,3600e">
                  <v:path textboxrect="0,0,21600,21600" o:connectlocs="367,300;367,300;367,300;367,300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1.4996062992126pt,1.4996062992126pt,1.4996062992126pt,1.4996062992126pt">
                    <w:txbxContent>
                      <w:p>
                        <w:pPr>
                          <w:jc w:val="center"/>
                        </w:pPr>
                      </w:p>
                    </w:txbxContent>
                  </v:textbox>
                </v:shape>
                <v:group id="组合 247" o:spid="_x0000_s1026" o:spt="203" style="position:absolute;left:16614;top:79292;height:598;width:686;" coordorigin="17954,11066" coordsize="686,598" o:gfxdata="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aWrCQ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Freeform 63" o:spid="_x0000_s1026" o:spt="100" style="position:absolute;left:17954;top:11066;height:599;width:687;" fillcolor="#808080 [1629]" filled="t" stroked="f" coordsize="511,445" o:gfxdata="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V5GSLsAAADc&#10;AAAADwAAAAAAAAABACAAAAAiAAAAZHJzL2Rvd25yZXYueG1sUEsBAhQAFAAAAAgAh07iQDMvBZ47&#10;AAAAOQAAABAAAAAAAAAAAQAgAAAACgEAAGRycy9zaGFwZXhtbC54bWxQSwUGAAAAAAYABgBbAQAA&#10;tAMAAAAA&#10;" path="m255,0l0,445,511,445,255,0xm255,38l480,426,33,426,255,38xe">
                    <v:path o:connectlocs="342,0;0,599;687,599;342,0;342,51;645,573;44,573;342,51" o:connectangles="0,0,0,0,0,0,0,0"/>
                    <v:fill on="t" focussize="0,0"/>
                    <v:stroke on="f"/>
                    <v:imagedata o:title=""/>
                    <o:lock v:ext="edit" aspectratio="f"/>
                  </v:shape>
                  <v:rect id="Rectangle 64" o:spid="_x0000_s1026" o:spt="1" style="position:absolute;left:18224;top:11264;height:174;width:120;" fillcolor="#808080 [1629]" filled="t" stroked="f" coordsize="21600,21600" o:gfxdata="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JPq8MvQAA&#10;ANwAAAAPAAAAAAAAAAEAIAAAACIAAABkcnMvZG93bnJldi54bWxQSwECFAAUAAAACACHTuJAMy8F&#10;njsAAAA5AAAAEAAAAAAAAAABACAAAAAMAQAAZHJzL3NoYXBleG1sLnhtbFBLBQYAAAAABgAGAFsB&#10;AAC2AwAAAAA=&#10;">
                    <v:fill on="t" focussize="0,0"/>
                    <v:stroke on="f"/>
                    <v:imagedata o:title=""/>
                    <o:lock v:ext="edit" aspectratio="f"/>
                  </v:rect>
                  <v:shape id="Oval 65" o:spid="_x0000_s1026" o:spt="3" type="#_x0000_t3" style="position:absolute;left:18218;top:11440;height:120;width:120;" fillcolor="#808080 [1629]" filled="t" stroked="f" coordsize="21600,21600" o:gfxdata="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pF90+/&#10;AAAA3AAAAA8AAAAAAAAAAQAgAAAAIgAAAGRycy9kb3ducmV2LnhtbFBLAQIUABQAAAAIAIdO4kAz&#10;LwWeOwAAADkAAAAQAAAAAAAAAAEAIAAAAA4BAABkcnMvc2hhcGV4bWwueG1sUEsFBgAAAAAGAAYA&#10;WwEAALgDAAAAAA==&#10;">
                    <v:fill on="t" focussize="0,0"/>
                    <v:stroke on="f"/>
                    <v:imagedata o:title=""/>
                    <o:lock v:ext="edit" aspectratio="f"/>
                  </v:shape>
                </v:group>
                <v:shape id="图片 259" o:spid="_x0000_s1026" o:spt="75" alt="图标们png-05" type="#_x0000_t75" style="position:absolute;left:18022;top:75193;height:904;width:904;" filled="f" o:preferrelative="t" stroked="f" coordsize="21600,21600" o:gfxdata="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p4dV9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38" o:title=""/>
                  <o:lock v:ext="edit" aspectratio="t"/>
                </v:shape>
                <v:shape id="图片 6" o:spid="_x0000_s1026" o:spt="75" alt="图标们png-03" type="#_x0000_t75" style="position:absolute;left:18110;top:76568;height:969;width:969;" filled="f" o:preferrelative="t" stroked="f" coordsize="21600,21600" o:gfxdata="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vYxMP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39" o:title=""/>
                  <o:lock v:ext="edit" aspectratio="t"/>
                </v:shape>
                <v:shape id="Freeform 50" o:spid="_x0000_s1026" o:spt="100" style="position:absolute;left:18390;top:78044;height:704;width:496;" fillcolor="#53585F" filled="t" stroked="f" coordsize="64,96" o:gfxdata="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eI50G/&#10;AAAA3AAAAA8AAAAAAAAAAQAgAAAAIgAAAGRycy9kb3ducmV2LnhtbFBLAQIUABQAAAAIAIdO4kAz&#10;LwWeOwAAADkAAAAQAAAAAAAAAAEAIAAAAA4BAABkcnMvc2hhcGV4bWwueG1sUEsFBgAAAAAGAAYA&#10;WwEAALgDAAAAAA==&#10;" path="m32,0c37,0,41,1,45,2c48,4,52,6,55,9c58,12,60,16,62,19c63,23,64,27,64,32c64,33,64,35,64,36c64,38,63,39,63,40c63,42,62,43,62,44c61,46,61,47,60,48c32,96,32,96,32,96c4,48,4,48,4,48c4,47,3,46,3,44c2,43,2,42,1,40c1,39,1,38,0,36c0,35,0,33,0,32c0,27,1,23,3,19c4,16,7,12,9,9c12,6,16,4,20,2c24,1,28,0,32,0xm32,3c28,3,24,4,21,5c17,7,14,9,12,12c9,14,7,17,6,21c4,24,3,28,3,32c3,33,3,34,4,36c4,37,4,38,4,39c5,41,5,42,6,43c6,44,7,45,7,46c32,90,32,90,32,90c57,46,57,46,57,46c58,45,58,44,59,43c59,42,60,41,60,39c60,38,61,37,61,36c61,34,61,33,61,32c61,28,60,24,59,21c57,17,55,14,53,12c50,9,47,7,43,5c40,4,36,3,32,3xm32,43c31,43,29,43,28,42c26,42,25,41,24,40c23,39,22,38,22,36c21,35,21,33,21,32c21,30,21,29,22,28c22,26,23,25,24,24c25,23,26,22,28,22c29,21,31,21,32,21c34,21,35,21,36,22c38,22,39,23,40,24c41,25,42,26,42,28c43,29,43,30,43,32c43,33,43,35,42,36c42,38,41,39,40,40c39,41,38,42,36,42c35,43,34,43,32,43xm32,40c33,40,34,40,35,39c36,39,37,38,38,38c39,37,39,36,40,35c40,34,40,33,40,32c40,31,40,30,40,29c39,28,39,27,38,26c37,26,36,25,35,25c34,24,33,24,32,24c31,24,30,24,29,25c28,25,27,26,27,26c26,27,25,28,25,29c24,30,24,31,24,32c24,33,24,34,25,35c25,36,26,37,27,38c27,38,28,39,29,39c30,40,31,40,32,40xe">
                  <v:path o:connectlocs="348,14;480,139;496,264;480,322;248,704;23,322;0,264;23,139;155,14;248,22;93,88;23,234;31,286;54,337;441,337;465,286;472,234;410,88;248,22;217,308;170,264;170,205;217,161;279,161;325,205;325,264;279,308;248,293;294,278;310,234;294,190;248,176;209,190;186,234;209,278;248,293" o:connectangles="0,0,0,0,0,0,0,0,0,0,0,0,0,0,0,0,0,0,0,0,0,0,0,0,0,0,0,0,0,0,0,0,0,0,0,0"/>
                  <v:fill on="t" focussize="0,0"/>
                  <v:stroke on="f" weight="0.5pt" joinstyle="round"/>
                  <v:imagedata o:title=""/>
                  <o:lock v:ext="edit" aspectratio="f"/>
                </v:shape>
                <v:shape id="Shape 2645" o:spid="_x0000_s1026" o:spt="100" style="position:absolute;left:18082;top:72635;height:609;width:838;v-text-anchor:middle;" fillcolor="#53585F" filled="t" stroked="f" coordsize="21600,21600" o:gfxdata="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te5CvQAA&#10;AN0AAAAPAAAAAAAAAAEAIAAAACIAAABkcnMvZG93bnJldi54bWxQSwECFAAUAAAACACHTuJAMy8F&#10;njsAAAA5AAAAEAAAAAAAAAABACAAAAAMAQAAZHJzL3NoYXBleG1sLnhtbFBLBQYAAAAABgAGAFsB&#10;AAC2AwAAAAA=&#10;" path="m1408,20250l2740,17504c2807,17526,2874,17550,2945,17550l18655,17550c18726,17550,18793,17526,18860,17504l20192,20250c20192,20250,1408,20250,1408,20250xm2945,1350l18655,1350,18655,16200,2945,16200c2945,16200,2945,1350,2945,1350xm21510,20558l21518,20551,19591,16577c19617,16457,19636,16332,19636,16200l19636,1350c19636,605,19197,0,18655,0l2945,0c2403,0,1964,605,1964,1350l1964,16200c1964,16332,1983,16457,2009,16577l82,20551,90,20558c38,20665,0,20787,0,20925c0,21298,220,21600,491,21600l21109,21600c21380,21600,21600,21298,21600,20925c21600,20787,21562,20665,21510,20558e">
                  <v:path textboxrect="0,0,21600,21600" o:connectlocs="419,304;419,304;419,304;419,304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1.4996062992126pt,1.4996062992126pt,1.4996062992126pt,1.4996062992126pt">
                    <w:txbxContent>
                      <w:p>
                        <w:pPr>
                          <w:jc w:val="center"/>
                        </w:pPr>
                      </w:p>
                    </w:txbxContent>
                  </v:textbox>
                </v:shape>
                <v:shape id="Shape 2688" o:spid="_x0000_s1026" o:spt="100" style="position:absolute;left:18072;top:73827;height:838;width:838;v-text-anchor:middle;" fillcolor="#53585F" filled="t" stroked="f" coordsize="21600,21600" o:gfxdata="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HYdxLsAAADd&#10;AAAADwAAAAAAAAABACAAAAAiAAAAZHJzL2Rvd25yZXYueG1sUEsBAhQAFAAAAAgAh07iQDMvBZ47&#10;AAAAOQAAABAAAAAAAAAAAQAgAAAACgEAAGRycy9zaGFwZXhtbC54bWxQSwUGAAAAAAYABgBbAQAA&#10;tAMAAAAA&#10;" path="m20618,10309c20618,10851,20178,11291,19636,11291l19636,7364c20178,7364,20618,7804,20618,8345c20618,8345,20618,10309,20618,10309xm18655,17182c18655,17453,18434,17673,18164,17673c17893,17673,17673,17453,17673,17182l17673,1473c17673,1202,17893,982,18164,982c18434,982,18655,1202,18655,1473c18655,1473,18655,17182,18655,17182xm16691,15788l2945,11745,2945,6910,16691,2867c16691,2867,16691,15788,16691,15788xm8251,18655l5357,18655,4126,13116,7167,14010c7167,14010,8251,18655,8251,18655xm8709,20618l5794,20618,5576,19636,8479,19636c8479,19636,8709,20618,8709,20618xm1964,11782l982,11782,982,6873,1964,6873c1964,6873,1964,11782,1964,11782xm19636,6382l19636,1473c19636,659,18977,0,18164,0c17350,0,16691,659,16691,1473l16691,1844,2459,6029c2313,5944,2145,5891,1964,5891l982,5891c440,5891,0,6331,0,6873l0,11782c0,12324,440,12764,982,12764l1964,12764c2145,12764,2313,12711,2458,12626l3050,12799,4921,21216,4930,21214c4979,21433,5166,21600,5400,21600l9327,21600c9598,21600,9818,21381,9818,21109c9818,21072,9805,21039,9797,21005l9806,21003,8249,14329,16691,16811,16691,17182c16691,17995,17350,18655,18164,18655c18977,18655,19636,17995,19636,17182l19636,12273c20721,12273,21600,11394,21600,10309l21600,8345c21600,7261,20721,6382,19636,6382e">
                  <v:path o:connectlocs="419,419;419,419;419,419;419,419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1.4996062992126pt,1.4996062992126pt,1.4996062992126pt,1.4996062992126pt"/>
                </v:shape>
                <v:group id="组合 255" o:spid="_x0000_s1026" o:spt="203" style="position:absolute;left:18257;top:79289;height:688;width:686;" coordorigin="18882,11034" coordsize="686,688" o:gfxdata="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uHLI/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Freeform 66" o:spid="_x0000_s1026" o:spt="100" style="position:absolute;left:18882;top:11034;height:688;width:687;" fillcolor="#808080 [1629]" filled="t" stroked="f" coordsize="511,512" o:gfxdata="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26h/74A&#10;AADcAAAADwAAAAAAAAABACAAAAAiAAAAZHJzL2Rvd25yZXYueG1sUEsBAhQAFAAAAAgAh07iQDMv&#10;BZ47AAAAOQAAABAAAAAAAAAAAQAgAAAADQEAAGRycy9zaGFwZXhtbC54bWxQSwUGAAAAAAYABgBb&#10;AQAAtwMAAAAA&#10;" path="m412,0l287,0,0,287,225,512,511,225,511,100,412,0xm492,218l225,483,29,287,296,19,405,19,492,107,492,218xe">
                    <v:path o:connectlocs="553,0;385,0;0,385;302,688;687,302;687,134;553,0;661,292;302,649;38,385;397,25;544,25;661,143;661,292" o:connectangles="0,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67" o:spid="_x0000_s1026" o:spt="100" style="position:absolute;left:19276;top:11118;height:120;width:120;" fillcolor="#808080 [1629]" filled="t" stroked="f" coordsize="32,32" o:gfxdata="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EtW2m8AAAA&#10;3AAAAA8AAAAAAAAAAQAgAAAAIgAAAGRycy9kb3ducmV2LnhtbFBLAQIUABQAAAAIAIdO4kAzLwWe&#10;OwAAADkAAAAQAAAAAAAAAAEAIAAAAAsBAABkcnMvc2hhcGV4bWwueG1sUEsFBgAAAAAGAAYAWwEA&#10;ALUDAAAAAA==&#10;" path="m0,16c0,25,7,32,16,32c25,32,32,25,32,16c32,7,25,0,16,0c7,0,0,7,0,16xm24,16c24,20,21,24,16,24c12,24,8,20,8,16c8,11,12,8,16,8c21,8,24,11,24,16xe">
                    <v:path o:connectlocs="0,60;60,120;120,60;60,0;0,60;90,60;60,90;30,60;60,30;90,60" o:connectangles="0,0,0,0,0,0,0,0,0,0"/>
                    <v:fill on="t" focussize="0,0"/>
                    <v:stroke on="f"/>
                    <v:imagedata o:title=""/>
                    <o:lock v:ext="edit" aspectratio="f"/>
                  </v:shape>
                </v:group>
                <v:shape id="Freeform 69" o:spid="_x0000_s1026" o:spt="100" style="position:absolute;left:21108;top:79353;height:663;width:611;" fillcolor="#808080 [1629]" filled="t" stroked="f" coordsize="192,208" o:gfxdata="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WCDY3&#10;wAAAANwAAAAPAAAAAAAAAAEAIAAAACIAAABkcnMvZG93bnJldi54bWxQSwECFAAUAAAACACHTuJA&#10;My8FnjsAAAA5AAAAEAAAAAAAAAABACAAAAAPAQAAZHJzL3NoYXBleG1sLnhtbFBLBQYAAAAABgAG&#10;AFsBAAC5AwAAAAA=&#10;" path="m146,56c152,50,156,42,156,32c156,15,142,0,124,0c112,0,102,7,96,17c91,7,81,0,68,0c51,0,36,15,36,32c36,42,41,50,47,56c0,56,0,56,0,56c0,208,0,208,0,208c192,208,192,208,192,208c192,56,192,56,192,56l146,56xm184,64c184,128,184,128,184,128c100,128,100,128,100,128c100,64,100,64,100,64c106,64,106,64,106,64c125,98,125,98,125,98c132,94,132,94,132,94c115,64,115,64,115,64l184,64xm96,48c101,56,101,56,101,56c92,56,92,56,92,56l96,48xm124,8c138,8,148,19,148,32c148,45,138,56,124,56c111,56,100,45,100,32c100,19,111,8,124,8xm44,32c44,19,55,8,68,8c82,8,92,19,92,32c92,45,82,56,68,56c55,56,44,45,44,32xm78,64c61,94,61,94,61,94c68,98,68,98,68,98c87,64,87,64,87,64c92,64,92,64,92,64c92,128,92,128,92,128c8,128,8,128,8,128c8,64,8,64,8,64l78,64xm8,136c92,136,92,136,92,136c92,200,92,200,92,200c8,200,8,200,8,200l8,136xm100,200c100,136,100,136,100,136c184,136,184,136,184,136c184,200,184,200,184,200l100,200xe">
                  <v:path o:connectlocs="464,178;496,102;394,0;305,54;216,0;114,102;149,178;0,178;0,663;611,663;611,178;464,178;585,204;585,408;318,408;318,204;337,204;397,312;420,299;365,204;585,204;305,153;321,178;292,178;305,153;394,25;470,102;394,178;318,102;394,25;140,102;216,25;292,102;216,178;140,102;248,204;194,299;216,312;276,204;292,204;292,408;25,408;25,204;248,204;25,433;292,433;292,637;25,637;25,433;318,637;318,433;585,433;585,637;318,637" o:connectangles="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图片 77" o:spid="_x0000_s1026" o:spt="75" alt="图标们png-07" type="#_x0000_t75" style="position:absolute;left:20958;top:75054;height:1018;width:1018;" filled="f" o:preferrelative="t" stroked="f" coordsize="21600,21600" o:gfxdata="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NzWWYG2AAAA3A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140" o:title=""/>
                  <o:lock v:ext="edit" aspectratio="t"/>
                </v:shape>
                <v:shape id="图片 5" o:spid="_x0000_s1026" o:spt="75" alt="图标们png-04" type="#_x0000_t75" style="position:absolute;left:19608;top:76532;height:969;width:969;" filled="f" o:preferrelative="t" stroked="f" coordsize="21600,21600" o:gfxdata="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gdpe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41" o:title=""/>
                  <o:lock v:ext="edit" aspectratio="t"/>
                </v:shape>
                <v:shape id="Shape 2831" o:spid="_x0000_s1026" o:spt="100" style="position:absolute;left:21034;top:76503;height:883;width:641;v-text-anchor:middle;" fillcolor="#53585F" filled="t" stroked="f" coordsize="21600,21600" o:gfxdata="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vQuW8AAAA&#10;3AAAAA8AAAAAAAAAAQAgAAAAIgAAAGRycy9kb3ducmV2LnhtbFBLAQIUABQAAAAIAIdO4kAzLwWe&#10;OwAAADkAAAAQAAAAAAAAAAEAIAAAAAsBAABkcnMvc2hhcGV4bWwueG1sUEsFBgAAAAAGAAYAWwEA&#10;ALUDAAAAAA==&#10;" path="m20925,6873l13500,6873c13128,6873,12825,7093,12825,7364c12825,7635,13128,7855,13500,7855l20250,7855,20250,20618,1350,20618,1350,7855,8100,7855c8472,7855,8775,7635,8775,7364c8775,7093,8472,6873,8100,6873l675,6873c303,6873,0,7093,0,7364l0,21109c0,21381,303,21600,675,21600l20925,21600c21297,21600,21600,21381,21600,21109l21600,7364c21600,7093,21297,6873,20925,6873m5400,12764c5028,12764,4725,12983,4725,13255c4725,13390,4800,13513,4923,13602l10323,17529c10445,17618,10614,17673,10800,17673c10986,17673,11155,17618,11277,17529l16677,13602c16800,13513,16875,13390,16875,13255c16875,12983,16572,12764,16200,12764c16014,12764,15845,12819,15723,12907l11475,15997,11475,491c11475,220,11172,0,10800,0c10428,0,10125,220,10125,491l10125,15997,5877,12907c5755,12819,5586,12764,5400,12764e">
                  <v:path o:connectlocs="320,441;320,441;320,441;320,441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1.4996062992126pt,1.4996062992126pt,1.4996062992126pt,1.4996062992126pt"/>
                </v:shape>
                <v:shape id="Shape 2733" o:spid="_x0000_s1026" o:spt="100" style="position:absolute;left:21229;top:72588;height:754;width:273;v-text-anchor:middle;" fillcolor="#53585F" filled="t" stroked="f" coordsize="21600,21600" o:gfxdata="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KPnfr4A&#10;AADcAAAADwAAAAAAAAABACAAAAAiAAAAZHJzL2Rvd25yZXYueG1sUEsBAhQAFAAAAAgAh07iQDMv&#10;BZ47AAAAOQAAABAAAAAAAAAAAQAgAAAADQEAAGRycy9zaGFwZXhtbC54bWxQSwUGAAAAAAYABgBb&#10;AQAAtwMAAAAA&#10;" path="m10800,20364l2804,17041,9142,5518,9803,5724c9859,5747,9925,5764,9991,5783l10130,5826,10141,5820c10339,5861,10555,5891,10800,5891c11045,5891,11261,5861,11459,5820l11470,5826,11609,5783c11675,5764,11741,5747,11797,5724l12457,5518,14283,8836,10800,8836c10054,8836,9450,9056,9450,9327c9450,9599,10054,9818,10800,9818l14824,9818,18796,17041c18796,17041,10800,20364,10800,20364xm2776,2264c3291,1541,6683,982,10800,982c14917,982,18308,1541,18825,2264l10800,4765c10800,4765,2776,2264,2776,2264xm21551,17094l21578,17093,17575,9818,18900,9818c19646,9818,20250,9599,20250,9327c20250,9056,19646,8836,18900,8836l17036,8836,14828,4820,14801,4822c14795,4812,14792,4803,14785,4793l20920,2881,20909,2874c21315,2789,21600,2637,21600,2455c21600,1099,16764,0,10800,0c4836,0,0,1099,0,2455c0,2637,285,2789,691,2874l680,2881,6815,4793c6808,4802,6805,4812,6799,4822l6772,4820,22,17093,49,17094c34,17123,0,17151,0,17182c0,17306,137,17416,345,17502l335,17505,9785,21432,9795,21429c10041,21532,10394,21600,10800,21600c11206,21600,11557,21532,11805,21429l11815,21432,21265,17505,21255,17502c21463,17416,21600,17306,21600,17182c21600,17151,21566,17123,21551,17094e">
                  <v:path o:connectlocs="136,377;136,377;136,377;136,377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1.4996062992126pt,1.4996062992126pt,1.4996062992126pt,1.4996062992126pt"/>
                </v:shape>
                <v:shape id="Shape 2732" o:spid="_x0000_s1026" o:spt="100" style="position:absolute;left:21020;top:74021;height:343;width:756;v-text-anchor:middle;" fillcolor="#53585F" filled="t" stroked="f" coordsize="21600,21600" o:gfxdata="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tKfwq8AAAA&#10;3AAAAA8AAAAAAAAAAQAgAAAAIgAAAGRycy9kb3ducmV2LnhtbFBLAQIUABQAAAAIAIdO4kAzLwWe&#10;OwAAADkAAAAQAAAAAAAAAAEAIAAAAAsBAABkcnMvc2hhcGV4bWwueG1sUEsFBgAAAAAGAAYAWwEA&#10;ALUDAAAAAA==&#10;" path="m19236,19413l13945,13593c14130,12747,14236,11802,14236,10800c14236,9799,14130,8854,13945,8007l19236,2187c20007,2465,20618,6209,20618,10800c20618,15392,20007,19136,19236,19413m11291,15120l10309,15120c9225,15120,8345,13186,8345,10800c8345,8414,9225,6480,10309,6480l11291,6480c12375,6480,13255,8414,13255,10800c13255,13186,12375,15120,11291,15120m7654,13593l2363,19413c1593,19135,982,15391,982,10800c982,6209,1593,2465,2363,2187l7654,8007c7470,8854,7364,9799,7364,10800c7364,11802,7470,12747,7654,13593m19145,0c19066,0,18994,51,18928,124l18925,114,13374,6221c12841,5047,12105,4320,11291,4320l10309,4320c9495,4320,8758,5047,8225,6221l2674,114,2671,124c2606,51,2534,0,2455,0c1099,0,0,4835,0,10800c0,16765,1099,21600,2455,21600c2534,21600,2605,21549,2671,21477l2674,21486,8225,15379c8758,16554,9495,17280,10309,17280l11291,17280c12105,17280,12842,16554,13375,15379l18940,21501,18941,21496c19003,21560,19072,21600,19145,21600c20501,21600,21600,16765,21600,10800c21600,4835,20501,0,19145,0e">
                  <v:path o:connectlocs="378,171;378,171;378,171;378,171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1.4996062992126pt,1.4996062992126pt,1.4996062992126pt,1.4996062992126pt"/>
                </v:shape>
                <v:shape id="Freeform 51" o:spid="_x0000_s1026" o:spt="100" style="position:absolute;left:19792;top:78068;height:670;width:686;" fillcolor="#53585F" filled="t" stroked="f" coordsize="189,185" o:gfxdata="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FV6rL4A&#10;AADcAAAADwAAAAAAAAABACAAAAAiAAAAZHJzL2Rvd25yZXYueG1sUEsBAhQAFAAAAAgAh07iQDMv&#10;BZ47AAAAOQAAABAAAAAAAAAAAQAgAAAADQEAAGRycy9zaGFwZXhtbC54bWxQSwUGAAAAAAYABgBb&#10;AQAAtwMAAAAA&#10;" path="m144,3l189,26,189,185,140,159,95,183,50,159,0,185,0,26,50,0,95,24,137,3,140,0,144,3xm45,154l45,10,7,29,7,171,45,154xm90,171l90,29,55,10,55,154,90,171xm137,154l137,10,100,29,100,171,137,154xm182,171l182,29,144,10,144,154,182,171xe">
                  <v:path o:connectlocs="522,10;686,94;686,670;508,575;344,662;181,575;0,670;0,94;181,0;344,86;497,10;508,0;522,10;163,557;163,36;25,105;25,619;163,557;326,619;326,105;199,36;199,557;326,619;497,557;497,36;362,105;362,619;497,557;660,619;660,105;522,36;522,557;660,619" o:connectangles="0,0,0,0,0,0,0,0,0,0,0,0,0,0,0,0,0,0,0,0,0,0,0,0,0,0,0,0,0,0,0,0,0"/>
                  <v:fill on="t" focussize="0,0"/>
                  <v:stroke on="f" weight="0.5pt" joinstyle="round"/>
                  <v:imagedata o:title=""/>
                  <o:lock v:ext="edit" aspectratio="f"/>
                </v:shape>
                <v:shape id="Freeform 52" o:spid="_x0000_s1026" o:spt="100" style="position:absolute;left:21035;top:78170;height:543;width:775;" fillcolor="#53585F" filled="t" stroked="f" coordsize="183,128" o:gfxdata="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JE9a74A&#10;AADcAAAADwAAAAAAAAABACAAAAAiAAAAZHJzL2Rvd25yZXYueG1sUEsBAhQAFAAAAAgAh07iQDMv&#10;BZ47AAAAOQAAABAAAAAAAAAAAQAgAAAADQEAAGRycy9zaGFwZXhtbC54bWxQSwUGAAAAAAYABgBb&#10;AQAAtwMAAAAA&#10;" path="m0,0l183,0,183,28,0,28,0,0xm0,78l0,50,183,50,183,78,0,78xm0,128l0,97,183,97,183,128,0,128xm173,21l173,7,8,7,8,21,173,21xm8,57l8,71,173,71,173,57,8,57xm8,106l8,121,173,121,173,106,8,106xe">
                  <v:path o:connectlocs="0,0;775,0;775,118;0,118;0,0;0,330;0,212;775,212;775,330;0,330;0,543;0,411;775,411;775,543;0,543;732,89;732,29;33,29;33,89;732,89;33,241;33,301;732,301;732,241;33,241;33,449;33,513;732,513;732,449;33,449" o:connectangles="0,0,0,0,0,0,0,0,0,0,0,0,0,0,0,0,0,0,0,0,0,0,0,0,0,0,0,0,0,0"/>
                  <v:fill on="t" focussize="0,0"/>
                  <v:stroke on="f" weight="0.5pt" joinstyle="round"/>
                  <v:imagedata o:title=""/>
                  <o:lock v:ext="edit" aspectratio="f"/>
                </v:shape>
                <v:shape id="Freeform 68" o:spid="_x0000_s1026" o:spt="100" style="position:absolute;left:19650;top:79368;height:691;width:701;" fillcolor="#808080 [1629]" filled="t" stroked="f" coordsize="220,217" o:gfxdata="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lQzhU&#10;wAAAANwAAAAPAAAAAAAAAAEAIAAAACIAAABkcnMvZG93bnJldi54bWxQSwECFAAUAAAACACHTuJA&#10;My8FnjsAAAA5AAAAEAAAAAAAAAABACAAAAAPAQAAZHJzL3NoYXBleG1sLnhtbFBLBQYAAAAABgAG&#10;AFsBAAC5AwAAAAA=&#10;" path="m57,217c47,170,47,170,47,170c0,159,0,159,0,159c10,141,10,141,10,141c53,138,53,138,53,138c55,135,60,129,63,126c103,86,103,86,103,86c21,46,21,46,21,46c41,25,41,25,41,25c146,43,146,43,146,43c183,6,183,6,183,6c187,2,194,0,203,0c209,0,213,1,213,1c216,1,216,1,216,1c216,4,216,4,216,4c220,15,218,28,211,35c174,72,174,72,174,72c192,176,192,176,192,176c172,197,172,197,172,197c131,115,131,115,131,115c94,152,94,152,94,152c90,156,82,163,79,166c76,207,76,207,76,207l57,217xm12,154c54,163,54,163,54,163c63,205,63,205,63,205c68,202,68,202,68,202c71,162,71,162,71,162c72,161,72,161,72,161c73,161,84,151,89,146c134,101,134,101,134,101c174,183,174,183,174,183c184,173,184,173,184,173c166,69,166,69,166,69c206,29,206,29,206,29c209,26,211,17,209,8c208,8,205,8,203,8c198,8,192,8,189,12c149,52,149,52,149,52c44,34,44,34,44,34c34,44,34,44,34,44c117,84,117,84,117,84c69,132,69,132,69,132c66,135,58,145,58,145c57,146,57,146,57,146c15,148,15,148,15,148l12,154xe">
                  <v:path o:connectlocs="181,691;149,541;0,506;31,448;168,439;200,401;328,273;66,146;130,79;465,136;583,19;646,0;678,3;688,3;688,12;672,111;554,229;611,560;548,627;417,366;299,484;251,528;242,659;181,691;38,490;172,519;200,652;216,643;226,515;229,512;283,464;426,321;554,582;586,550;528,219;656,92;665,25;646,25;602,38;474,165;140,108;108,140;372,267;219,420;184,461;181,464;47,471;38,490" o:connectangles="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图片 261" o:spid="_x0000_s1026" o:spt="75" alt="图标们png-36" type="#_x0000_t75" style="position:absolute;left:19639;top:75225;height:847;width:847;" filled="f" o:preferrelative="t" stroked="f" coordsize="21600,21600" o:gfxdata="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coZsl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42" o:title=""/>
                  <o:lock v:ext="edit" aspectratio="t"/>
                </v:shape>
                <v:shape id="Shape 2536" o:spid="_x0000_s1026" o:spt="100" style="position:absolute;left:19827;top:72623;height:704;width:644;v-text-anchor:middle;" fillcolor="#53585F" filled="t" stroked="f" coordsize="21600,21600" o:gfxdata="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xtfersAAADc&#10;AAAADwAAAAAAAAABACAAAAAiAAAAZHJzL2Rvd25yZXYueG1sUEsBAhQAFAAAAAgAh07iQDMvBZ47&#10;AAAAOQAAABAAAAAAAAAAAQAgAAAACgEAAGRycy9zaGFwZXhtbC54bWxQSwUGAAAAAAYABgBbAQAA&#10;tAMAAAAA&#10;" path="m4418,11782l14236,11782c14507,11782,14727,11562,14727,11291c14727,11020,14507,10800,14236,10800l4418,10800c4147,10800,3927,11020,3927,11291c3927,11562,4147,11782,4418,11782m20618,20618l5891,20618,5891,16200c5891,15929,5671,15709,5400,15709l982,15709,982,982,20618,982c20618,982,20618,20618,20618,20618xm4909,20127l1473,16691,4909,16691c4909,16691,4909,20127,4909,20127xm20618,0l982,0c440,0,0,440,0,982l0,16691,4909,21600,20618,21600c21160,21600,21600,21161,21600,20618l21600,982c21600,440,21160,0,20618,0m4418,8836l17182,8836c17453,8836,17673,8617,17673,8345c17673,8075,17453,7855,17182,7855l4418,7855c4147,7855,3927,8075,3927,8345c3927,8617,4147,8836,4418,8836m4418,5891l10309,5891c10580,5891,10800,5672,10800,5400c10800,5129,10580,4909,10309,4909l4418,4909c4147,4909,3927,5129,3927,5400c3927,5672,4147,5891,4418,5891e">
                  <v:path textboxrect="0,0,21600,21600" o:connectlocs="322,352;322,352;322,352;322,352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1.4996062992126pt,1.4996062992126pt,1.4996062992126pt,1.4996062992126pt">
                    <w:txbxContent>
                      <w:p>
                        <w:pPr>
                          <w:jc w:val="center"/>
                        </w:pPr>
                      </w:p>
                    </w:txbxContent>
                  </v:textbox>
                </v:shape>
                <v:shape id="Shape 2551" o:spid="_x0000_s1026" o:spt="100" style="position:absolute;left:19739;top:73896;height:733;width:769;v-text-anchor:middle;" fillcolor="#53585F" filled="t" stroked="f" coordsize="21600,21600" o:gfxdata="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ajv1LsAAADc&#10;AAAADwAAAAAAAAABACAAAAAiAAAAZHJzL2Rvd25yZXYueG1sUEsBAhQAFAAAAAgAh07iQDMvBZ47&#10;AAAAOQAAABAAAAAAAAAAAQAgAAAACgEAAGRycy9zaGFwZXhtbC54bWxQSwUGAAAAAAYABgBbAQAA&#10;tAMAAAAA&#10;" path="m19755,6010l18630,7136,14465,2970,15590,1845c15590,1845,16391,982,17673,982c19300,982,20618,2300,20618,3927c20618,4741,20288,5477,19755,6010m7364,18402l7364,14727c7364,14456,7144,14236,6873,14236l3198,14236,13770,3665,17935,7830c17935,7830,7364,18402,7364,18402xm6382,19042l2945,19845,2945,18655,1755,18655,2558,15218,6382,15218c6382,15218,6382,19042,6382,19042xm17673,0c16588,0,15606,439,14896,1151l1641,14405,0,21600,7195,19959,20449,6704c21160,5994,21600,5012,21600,3927c21600,1758,19842,0,17673,0e">
                  <v:path o:connectlocs="384,366;384,366;384,366;384,366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1.4996062992126pt,1.4996062992126pt,1.4996062992126pt,1.4996062992126pt"/>
                </v:shape>
                <v:shape id="Freeform 54" o:spid="_x0000_s1026" o:spt="100" style="position:absolute;left:22321;top:78123;height:741;width:834;" fillcolor="#53585F" filled="t" stroked="f" coordsize="197,175" o:gfxdata="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Elbne/&#10;AAAA3AAAAA8AAAAAAAAAAQAgAAAAIgAAAGRycy9kb3ducmV2LnhtbFBLAQIUABQAAAAIAIdO4kAz&#10;LwWeOwAAADkAAAAQAAAAAAAAAAEAIAAAAA4BAABkcnMvc2hhcGV4bWwueG1sUEsFBgAAAAAGAAYA&#10;WwEAALgDAAAAAA==&#10;" path="m197,138l102,138,102,166,128,166,128,175,67,175,67,166,93,166,93,138,0,138,0,0,197,0,197,138xm7,7l7,130,189,130,189,7,7,7xe">
                  <v:path o:connectlocs="834,584;431,584;431,702;541,702;541,741;283,741;283,702;393,702;393,584;0,584;0,0;834,0;834,584;29,29;29,550;800,550;800,29;29,29" o:connectangles="0,0,0,0,0,0,0,0,0,0,0,0,0,0,0,0,0,0"/>
                  <v:fill on="t" focussize="0,0"/>
                  <v:stroke on="f" weight="0.5pt" joinstyle="round"/>
                  <v:imagedata o:title=""/>
                  <o:lock v:ext="edit" aspectratio="f"/>
                </v:shape>
                <v:shape id="Freeform 70" o:spid="_x0000_s1026" o:spt="100" style="position:absolute;left:22722;top:79482;height:689;width:620;" fillcolor="#808080 [1629]" filled="t" stroked="f" coordsize="195,216" o:gfxdata="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fnLxvQAA&#10;ANwAAAAPAAAAAAAAAAEAIAAAACIAAABkcnMvZG93bnJldi54bWxQSwECFAAUAAAACACHTuJAMy8F&#10;njsAAAA5AAAAEAAAAAAAAAABACAAAAAMAQAAZHJzL3NoYXBleG1sLnhtbFBLBQYAAAAABgAGAFsB&#10;AAC2AwAAAAA=&#10;" path="m152,216c134,216,89,193,52,143c17,96,0,62,0,39c0,22,13,13,19,8c21,7,21,7,21,7c28,2,40,0,44,0c52,0,55,5,57,9c59,12,73,42,74,45c76,51,75,59,69,64c68,65,68,65,68,65c64,67,58,71,57,76c57,79,58,82,60,84c71,99,105,141,111,147c116,151,122,152,126,148c130,145,132,143,132,143c133,142,133,142,133,142c133,142,136,139,142,139c146,139,150,141,154,143c164,150,187,166,187,166c188,166,188,166,188,166c191,169,195,176,190,186c185,196,169,216,152,216xm44,8c40,8,31,10,26,14c24,15,24,15,24,15c18,19,8,26,8,39c8,60,25,93,59,138c95,188,138,208,152,208c164,208,178,191,183,182c186,176,184,173,183,172c180,171,159,157,149,150c147,148,144,147,142,147c140,147,138,148,138,148c137,149,135,151,131,155c124,161,113,160,105,153c98,146,63,103,53,89c50,85,49,80,49,75c51,67,59,61,63,58c64,57,64,57,64,57c68,55,67,50,66,48c65,45,52,16,50,12c49,9,47,8,44,8xe">
                  <v:path o:connectlocs="483,689;165,456;0,124;60,25;66,22;139,0;181,28;235,143;219,204;216,207;181,242;190,267;352,468;400,472;419,456;422,452;451,443;489,456;594,529;597,529;604,593;483,689;139,25;82,44;76,47;25,124;187,440;483,663;581,580;581,548;473,478;451,468;438,472;416,494;333,488;168,283;155,239;200,185;203,181;209,153;158,38;139,25" o:connectangles="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Shape 2852" o:spid="_x0000_s1026" o:spt="100" style="position:absolute;left:22348;top:76626;height:883;width:802;v-text-anchor:middle;" fillcolor="#53585F" filled="t" stroked="f" coordsize="21600,21600" o:gfxdata="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Xpxo74A&#10;AADcAAAADwAAAAAAAAABACAAAAAiAAAAZHJzL2Rvd25yZXYueG1sUEsBAhQAFAAAAAgAh07iQDMv&#10;BZ47AAAAOQAAABAAAAAAAAAAAQAgAAAADQEAAGRycy9zaGFwZXhtbC54bWxQSwUGAAAAAAYABgBb&#10;AQAAtwMAAAAA&#10;" path="m14244,12617c14459,12872,14634,13163,14771,13485c16295,12407,17280,10728,17280,8836c17280,5583,14379,2945,10800,2945c7221,2945,4320,5583,4320,8836c4320,10714,5289,12382,6794,13461c6928,13135,7106,12845,7323,12590c6148,11689,5400,10343,5400,8836c5400,6125,7818,3927,10800,3927c13782,3927,16200,6125,16200,8836c16200,10358,15439,11717,14244,12617m10800,0c4836,0,0,4396,0,9818c0,14007,2891,17573,6953,18983c6874,18609,6803,18223,6741,17840c3402,16441,1080,13379,1080,9818c1080,4938,5432,982,10800,982c16168,982,20520,4938,20520,9818c20520,13374,18204,16431,14874,17833c14812,18216,14740,18603,14660,18979c18716,17565,21600,14002,21600,9818c21600,4396,16765,0,10800,0m10800,7364c11695,7364,12420,8023,12420,8836c12420,9649,11695,10309,10800,10309c9905,10309,9180,9649,9180,8836c9180,8023,9905,7364,10800,7364m10800,11291c12292,11291,13500,10192,13500,8836c13500,7481,12292,6382,10800,6382c9309,6382,8100,7481,8100,8836c8100,10192,9309,11291,10800,11291m11994,20179c11855,20433,11737,20560,11673,20618l9927,20618c9862,20560,9745,20433,9606,20179c9182,19408,8640,16626,8640,15218c8640,13768,9205,13255,10800,13255c12395,13255,12960,13768,12960,15218c12960,16626,12418,19408,11994,20179m10800,12273c8100,12273,7560,13745,7560,15218c7560,16691,8100,19636,8640,20618c9180,21600,9720,21600,9720,21600l11880,21600c11880,21600,12420,21600,12960,20618c13500,19636,14040,16691,14040,15218c14040,13745,13500,12273,10800,12273e">
                  <v:path o:connectlocs="401,441;401,441;401,441;401,441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1.4996062992126pt,1.4996062992126pt,1.4996062992126pt,1.4996062992126pt"/>
                </v:shape>
                <v:shape id="Shape 2728" o:spid="_x0000_s1026" o:spt="100" style="position:absolute;left:22405;top:73833;height:756;width:756;v-text-anchor:middle;" fillcolor="#53585F" filled="t" stroked="f" coordsize="21600,21600" o:gfxdata="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MNmObsAAADc&#10;AAAADwAAAAAAAAABACAAAAAiAAAAZHJzL2Rvd25yZXYueG1sUEsBAhQAFAAAAAgAh07iQDMvBZ47&#10;AAAAOQAAABAAAAAAAAAAAQAgAAAACgEAAGRycy9zaGFwZXhtbC54bWxQSwUGAAAAAAYABgBbAQAA&#10;tAMAAAAA&#10;" path="m14727,7318l11782,6949,11782,4956,14727,5324c14727,5324,14727,7318,14727,7318xm9327,16691l8345,16691c7532,16691,6873,16031,6873,15218c6873,14406,7532,13745,8345,13745l9327,13745c10141,13745,10800,14406,10800,15218c10800,16031,10141,16691,9327,16691m15218,4418c15192,4418,15170,4429,15145,4433l15144,4424,11483,3967c11424,3941,11359,3927,11291,3927c11275,3927,11261,3935,11245,3937l11216,3933,11218,3942c10983,3979,10800,4173,10800,4418l10800,13266c10389,12955,9882,12764,9327,12764l8345,12764c6990,12764,5891,13862,5891,15218c5891,16574,6990,17673,8345,17673l9327,17673c10683,17673,11782,16574,11782,15218l11782,7901,15027,8307c15085,8332,15150,8345,15218,8345c15234,8345,15248,8338,15264,8336l15293,8340,15291,8331c15526,8294,15709,8100,15709,7855l15709,4909c15709,4638,15489,4418,15218,4418m20618,19636c20618,20179,20178,20618,19636,20618l1964,20618c1422,20618,982,20179,982,19636l982,1964c982,1421,1422,982,1964,982l19636,982c20178,982,20618,1421,20618,1964c20618,1964,20618,19636,20618,19636xm19636,0l1964,0c879,0,0,879,0,1964l0,19636c0,20721,879,21600,1964,21600l19636,21600c20721,21600,21600,20721,21600,19636l21600,1964c21600,879,20721,0,19636,0e">
                  <v:path textboxrect="0,0,21600,21600" o:connectlocs="378,378;378,378;378,378;378,378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1.4996062992126pt,1.4996062992126pt,1.4996062992126pt,1.4996062992126pt">
                    <w:txbxContent>
                      <w:p>
                        <w:pPr>
                          <w:jc w:val="center"/>
                        </w:pPr>
                      </w:p>
                    </w:txbxContent>
                  </v:textbox>
                </v:shape>
                <v:shape id="Shape 2837" o:spid="_x0000_s1026" o:spt="100" style="position:absolute;left:22383;top:75253;height:682;width:883;v-text-anchor:middle;" fillcolor="#53585F" filled="t" stroked="f" coordsize="21600,21600" o:gfxdata="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x30xMvQAA&#10;ANwAAAAPAAAAAAAAAAEAIAAAACIAAABkcnMvZG93bnJldi54bWxQSwECFAAUAAAACACHTuJAMy8F&#10;njsAAAA5AAAAEAAAAAAAAAABACAAAAAMAQAAZHJzL3NoYXBleG1sLnhtbFBLBQYAAAAABgAGAFsB&#10;AAC2AwAAAAA=&#10;" path="m16691,18667l12576,13341,16691,8016c16691,8016,16691,18667,16691,18667xm15709,20329l1964,20329c1719,20329,1498,20210,1326,20018l5791,14240,7477,16421c7853,16907,8344,17150,8836,17150c9329,17150,9821,16907,10195,16421l11882,14240,16347,20018c16175,20210,15954,20329,15709,20329m982,8016l5097,13341,982,18667c982,18667,982,8016,982,8016xm1964,6353l15709,6353c15954,6353,16175,6474,16347,6665l9502,15523c9324,15752,9088,15880,8836,15880c8585,15880,8349,15752,8170,15523l1326,6664c1498,6474,1719,6353,1964,6353m15709,5082l1964,5082c879,5082,0,6220,0,7624l0,19059c0,20462,879,21600,1964,21600l15709,21600c16794,21600,17673,20462,17673,19059l17673,7624c17673,6220,16794,5082,15709,5082m19636,0l5891,0c4806,0,3927,1138,3927,2541l3927,3176c3927,3528,4147,3812,4418,3812c4690,3812,4909,3528,4909,3176l4909,2541c4909,1840,5348,1271,5891,1271l19636,1271c20178,1271,20618,1840,20618,2541l20618,13976c20618,14678,20178,15247,19636,15247l19145,15247c18874,15247,18655,15532,18655,15882c18655,16234,18874,16518,19145,16518l19636,16518c20721,16518,21600,15380,21600,13976l21600,2541c21600,1138,20721,0,19636,0e">
                  <v:path o:connectlocs="441,341;441,341;441,341;441,341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1.4996062992126pt,1.4996062992126pt,1.4996062992126pt,1.4996062992126pt"/>
                </v:shape>
                <v:shape id="Shape 2731" o:spid="_x0000_s1026" o:spt="100" style="position:absolute;left:22324;top:72607;height:687;width:756;v-text-anchor:middle;" fillcolor="#53585F" filled="t" stroked="f" coordsize="21600,21600" o:gfxdata="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1aZShvQAA&#10;AN0AAAAPAAAAAAAAAAEAIAAAACIAAABkcnMvZG93bnJldi54bWxQSwECFAAUAAAACACHTuJAMy8F&#10;njsAAAA5AAAAEAAAAAAAAAABACAAAAAMAQAAZHJzL3NoYXBleG1sLnhtbFBLBQYAAAAABgAGAFsB&#10;AAC2AwAAAAA=&#10;" path="m20474,6862l18121,9450,17427,8686,19780,6098c19869,6000,19992,5940,20127,5940c20398,5940,20618,6182,20618,6480c20618,6629,20563,6764,20474,6862m21600,6480c21600,5586,20941,4860,20127,4860c19720,4860,19352,5041,19086,5335l6813,18835c6547,19128,6382,19533,6382,19980c6382,20874,7041,21600,7855,21600c8262,21600,8630,21419,8896,21125l21169,7625c21435,7332,21600,6927,21600,6480m20127,14040l18655,14040,18655,11918,15744,15120,20127,15120c20398,15120,20618,15362,20618,15660c20618,15958,20398,16200,20127,16200l14762,16200,13780,17280,20127,17280c20941,17280,21600,16554,21600,15660c21600,14766,20941,14040,20127,14040m7820,16200l1473,16200c1202,16200,982,15958,982,15660c982,15362,1202,15120,1473,15120l8802,15120,12729,10800,3927,10800,3927,1080,17673,1080,17673,5362,18655,4282,18655,540c18655,242,18434,0,18164,0l3436,0c3166,0,2945,242,2945,540l2945,14040,1473,14040c659,14040,0,14766,0,15660c0,16554,659,17280,1473,17280l6838,17280c6838,17280,7820,16200,7820,16200xe">
                  <v:path textboxrect="0,0,21600,21600" o:connectlocs="378,343;378,343;378,343;378,343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1.4996062992126pt,1.4996062992126pt,1.4996062992126pt,1.4996062992126pt">
                    <w:txbxContent>
                      <w:p>
                        <w:pPr>
                          <w:jc w:val="center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rPr>
          <w:sz w:val="21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-323850</wp:posOffset>
                </wp:positionH>
                <wp:positionV relativeFrom="paragraph">
                  <wp:posOffset>7259955</wp:posOffset>
                </wp:positionV>
                <wp:extent cx="5959475" cy="1607185"/>
                <wp:effectExtent l="0" t="0" r="6985" b="0"/>
                <wp:wrapNone/>
                <wp:docPr id="442" name="组合 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9475" cy="1607185"/>
                          <a:chOff x="19809" y="13156"/>
                          <a:chExt cx="9385" cy="2531"/>
                        </a:xfrm>
                      </wpg:grpSpPr>
                      <wps:wsp>
                        <wps:cNvPr id="443" name="Freeform 16"/>
                        <wps:cNvSpPr/>
                        <wps:spPr bwMode="auto">
                          <a:xfrm>
                            <a:off x="25074" y="13206"/>
                            <a:ext cx="610" cy="622"/>
                          </a:xfrm>
                          <a:custGeom>
                            <a:avLst/>
                            <a:gdLst>
                              <a:gd name="T0" fmla="*/ 36 w 258"/>
                              <a:gd name="T1" fmla="*/ 109 h 263"/>
                              <a:gd name="T2" fmla="*/ 43 w 258"/>
                              <a:gd name="T3" fmla="*/ 95 h 263"/>
                              <a:gd name="T4" fmla="*/ 45 w 258"/>
                              <a:gd name="T5" fmla="*/ 83 h 263"/>
                              <a:gd name="T6" fmla="*/ 48 w 258"/>
                              <a:gd name="T7" fmla="*/ 67 h 263"/>
                              <a:gd name="T8" fmla="*/ 55 w 258"/>
                              <a:gd name="T9" fmla="*/ 48 h 263"/>
                              <a:gd name="T10" fmla="*/ 67 w 258"/>
                              <a:gd name="T11" fmla="*/ 31 h 263"/>
                              <a:gd name="T12" fmla="*/ 86 w 258"/>
                              <a:gd name="T13" fmla="*/ 15 h 263"/>
                              <a:gd name="T14" fmla="*/ 109 w 258"/>
                              <a:gd name="T15" fmla="*/ 5 h 263"/>
                              <a:gd name="T16" fmla="*/ 135 w 258"/>
                              <a:gd name="T17" fmla="*/ 0 h 263"/>
                              <a:gd name="T18" fmla="*/ 164 w 258"/>
                              <a:gd name="T19" fmla="*/ 3 h 263"/>
                              <a:gd name="T20" fmla="*/ 190 w 258"/>
                              <a:gd name="T21" fmla="*/ 15 h 263"/>
                              <a:gd name="T22" fmla="*/ 206 w 258"/>
                              <a:gd name="T23" fmla="*/ 27 h 263"/>
                              <a:gd name="T24" fmla="*/ 218 w 258"/>
                              <a:gd name="T25" fmla="*/ 45 h 263"/>
                              <a:gd name="T26" fmla="*/ 225 w 258"/>
                              <a:gd name="T27" fmla="*/ 64 h 263"/>
                              <a:gd name="T28" fmla="*/ 230 w 258"/>
                              <a:gd name="T29" fmla="*/ 86 h 263"/>
                              <a:gd name="T30" fmla="*/ 235 w 258"/>
                              <a:gd name="T31" fmla="*/ 100 h 263"/>
                              <a:gd name="T32" fmla="*/ 237 w 258"/>
                              <a:gd name="T33" fmla="*/ 112 h 263"/>
                              <a:gd name="T34" fmla="*/ 239 w 258"/>
                              <a:gd name="T35" fmla="*/ 126 h 263"/>
                              <a:gd name="T36" fmla="*/ 251 w 258"/>
                              <a:gd name="T37" fmla="*/ 150 h 263"/>
                              <a:gd name="T38" fmla="*/ 258 w 258"/>
                              <a:gd name="T39" fmla="*/ 171 h 263"/>
                              <a:gd name="T40" fmla="*/ 258 w 258"/>
                              <a:gd name="T41" fmla="*/ 190 h 263"/>
                              <a:gd name="T42" fmla="*/ 254 w 258"/>
                              <a:gd name="T43" fmla="*/ 202 h 263"/>
                              <a:gd name="T44" fmla="*/ 249 w 258"/>
                              <a:gd name="T45" fmla="*/ 206 h 263"/>
                              <a:gd name="T46" fmla="*/ 242 w 258"/>
                              <a:gd name="T47" fmla="*/ 204 h 263"/>
                              <a:gd name="T48" fmla="*/ 235 w 258"/>
                              <a:gd name="T49" fmla="*/ 187 h 263"/>
                              <a:gd name="T50" fmla="*/ 228 w 258"/>
                              <a:gd name="T51" fmla="*/ 199 h 263"/>
                              <a:gd name="T52" fmla="*/ 216 w 258"/>
                              <a:gd name="T53" fmla="*/ 218 h 263"/>
                              <a:gd name="T54" fmla="*/ 228 w 258"/>
                              <a:gd name="T55" fmla="*/ 230 h 263"/>
                              <a:gd name="T56" fmla="*/ 237 w 258"/>
                              <a:gd name="T57" fmla="*/ 239 h 263"/>
                              <a:gd name="T58" fmla="*/ 237 w 258"/>
                              <a:gd name="T59" fmla="*/ 247 h 263"/>
                              <a:gd name="T60" fmla="*/ 230 w 258"/>
                              <a:gd name="T61" fmla="*/ 254 h 263"/>
                              <a:gd name="T62" fmla="*/ 216 w 258"/>
                              <a:gd name="T63" fmla="*/ 258 h 263"/>
                              <a:gd name="T64" fmla="*/ 192 w 258"/>
                              <a:gd name="T65" fmla="*/ 261 h 263"/>
                              <a:gd name="T66" fmla="*/ 164 w 258"/>
                              <a:gd name="T67" fmla="*/ 258 h 263"/>
                              <a:gd name="T68" fmla="*/ 142 w 258"/>
                              <a:gd name="T69" fmla="*/ 251 h 263"/>
                              <a:gd name="T70" fmla="*/ 128 w 258"/>
                              <a:gd name="T71" fmla="*/ 254 h 263"/>
                              <a:gd name="T72" fmla="*/ 109 w 258"/>
                              <a:gd name="T73" fmla="*/ 261 h 263"/>
                              <a:gd name="T74" fmla="*/ 90 w 258"/>
                              <a:gd name="T75" fmla="*/ 263 h 263"/>
                              <a:gd name="T76" fmla="*/ 57 w 258"/>
                              <a:gd name="T77" fmla="*/ 261 h 263"/>
                              <a:gd name="T78" fmla="*/ 38 w 258"/>
                              <a:gd name="T79" fmla="*/ 256 h 263"/>
                              <a:gd name="T80" fmla="*/ 34 w 258"/>
                              <a:gd name="T81" fmla="*/ 249 h 263"/>
                              <a:gd name="T82" fmla="*/ 34 w 258"/>
                              <a:gd name="T83" fmla="*/ 239 h 263"/>
                              <a:gd name="T84" fmla="*/ 36 w 258"/>
                              <a:gd name="T85" fmla="*/ 232 h 263"/>
                              <a:gd name="T86" fmla="*/ 41 w 258"/>
                              <a:gd name="T87" fmla="*/ 228 h 263"/>
                              <a:gd name="T88" fmla="*/ 55 w 258"/>
                              <a:gd name="T89" fmla="*/ 225 h 263"/>
                              <a:gd name="T90" fmla="*/ 50 w 258"/>
                              <a:gd name="T91" fmla="*/ 221 h 263"/>
                              <a:gd name="T92" fmla="*/ 36 w 258"/>
                              <a:gd name="T93" fmla="*/ 204 h 263"/>
                              <a:gd name="T94" fmla="*/ 29 w 258"/>
                              <a:gd name="T95" fmla="*/ 187 h 263"/>
                              <a:gd name="T96" fmla="*/ 26 w 258"/>
                              <a:gd name="T97" fmla="*/ 185 h 263"/>
                              <a:gd name="T98" fmla="*/ 22 w 258"/>
                              <a:gd name="T99" fmla="*/ 192 h 263"/>
                              <a:gd name="T100" fmla="*/ 12 w 258"/>
                              <a:gd name="T101" fmla="*/ 202 h 263"/>
                              <a:gd name="T102" fmla="*/ 5 w 258"/>
                              <a:gd name="T103" fmla="*/ 202 h 263"/>
                              <a:gd name="T104" fmla="*/ 0 w 258"/>
                              <a:gd name="T105" fmla="*/ 192 h 263"/>
                              <a:gd name="T106" fmla="*/ 3 w 258"/>
                              <a:gd name="T107" fmla="*/ 171 h 263"/>
                              <a:gd name="T108" fmla="*/ 10 w 258"/>
                              <a:gd name="T109" fmla="*/ 150 h 263"/>
                              <a:gd name="T110" fmla="*/ 24 w 258"/>
                              <a:gd name="T111" fmla="*/ 131 h 263"/>
                              <a:gd name="T112" fmla="*/ 38 w 258"/>
                              <a:gd name="T113" fmla="*/ 119 h 2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258" h="263">
                                <a:moveTo>
                                  <a:pt x="38" y="119"/>
                                </a:moveTo>
                                <a:lnTo>
                                  <a:pt x="38" y="116"/>
                                </a:lnTo>
                                <a:lnTo>
                                  <a:pt x="38" y="116"/>
                                </a:lnTo>
                                <a:lnTo>
                                  <a:pt x="36" y="114"/>
                                </a:lnTo>
                                <a:lnTo>
                                  <a:pt x="36" y="114"/>
                                </a:lnTo>
                                <a:lnTo>
                                  <a:pt x="36" y="112"/>
                                </a:lnTo>
                                <a:lnTo>
                                  <a:pt x="36" y="109"/>
                                </a:lnTo>
                                <a:lnTo>
                                  <a:pt x="38" y="107"/>
                                </a:lnTo>
                                <a:lnTo>
                                  <a:pt x="38" y="107"/>
                                </a:lnTo>
                                <a:lnTo>
                                  <a:pt x="38" y="105"/>
                                </a:lnTo>
                                <a:lnTo>
                                  <a:pt x="38" y="102"/>
                                </a:lnTo>
                                <a:lnTo>
                                  <a:pt x="41" y="100"/>
                                </a:lnTo>
                                <a:lnTo>
                                  <a:pt x="43" y="97"/>
                                </a:lnTo>
                                <a:lnTo>
                                  <a:pt x="43" y="95"/>
                                </a:lnTo>
                                <a:lnTo>
                                  <a:pt x="43" y="95"/>
                                </a:lnTo>
                                <a:lnTo>
                                  <a:pt x="43" y="93"/>
                                </a:lnTo>
                                <a:lnTo>
                                  <a:pt x="43" y="90"/>
                                </a:lnTo>
                                <a:lnTo>
                                  <a:pt x="43" y="88"/>
                                </a:lnTo>
                                <a:lnTo>
                                  <a:pt x="45" y="86"/>
                                </a:lnTo>
                                <a:lnTo>
                                  <a:pt x="45" y="86"/>
                                </a:lnTo>
                                <a:lnTo>
                                  <a:pt x="45" y="83"/>
                                </a:lnTo>
                                <a:lnTo>
                                  <a:pt x="45" y="83"/>
                                </a:lnTo>
                                <a:lnTo>
                                  <a:pt x="45" y="81"/>
                                </a:lnTo>
                                <a:lnTo>
                                  <a:pt x="45" y="81"/>
                                </a:lnTo>
                                <a:lnTo>
                                  <a:pt x="45" y="79"/>
                                </a:lnTo>
                                <a:lnTo>
                                  <a:pt x="48" y="74"/>
                                </a:lnTo>
                                <a:lnTo>
                                  <a:pt x="48" y="71"/>
                                </a:lnTo>
                                <a:lnTo>
                                  <a:pt x="48" y="67"/>
                                </a:lnTo>
                                <a:lnTo>
                                  <a:pt x="50" y="64"/>
                                </a:lnTo>
                                <a:lnTo>
                                  <a:pt x="50" y="62"/>
                                </a:lnTo>
                                <a:lnTo>
                                  <a:pt x="50" y="60"/>
                                </a:lnTo>
                                <a:lnTo>
                                  <a:pt x="53" y="57"/>
                                </a:lnTo>
                                <a:lnTo>
                                  <a:pt x="53" y="55"/>
                                </a:lnTo>
                                <a:lnTo>
                                  <a:pt x="55" y="50"/>
                                </a:lnTo>
                                <a:lnTo>
                                  <a:pt x="55" y="48"/>
                                </a:lnTo>
                                <a:lnTo>
                                  <a:pt x="57" y="45"/>
                                </a:lnTo>
                                <a:lnTo>
                                  <a:pt x="60" y="43"/>
                                </a:lnTo>
                                <a:lnTo>
                                  <a:pt x="60" y="41"/>
                                </a:lnTo>
                                <a:lnTo>
                                  <a:pt x="62" y="41"/>
                                </a:lnTo>
                                <a:lnTo>
                                  <a:pt x="62" y="38"/>
                                </a:lnTo>
                                <a:lnTo>
                                  <a:pt x="64" y="34"/>
                                </a:lnTo>
                                <a:lnTo>
                                  <a:pt x="67" y="31"/>
                                </a:lnTo>
                                <a:lnTo>
                                  <a:pt x="69" y="29"/>
                                </a:lnTo>
                                <a:lnTo>
                                  <a:pt x="71" y="27"/>
                                </a:lnTo>
                                <a:lnTo>
                                  <a:pt x="76" y="22"/>
                                </a:lnTo>
                                <a:lnTo>
                                  <a:pt x="79" y="19"/>
                                </a:lnTo>
                                <a:lnTo>
                                  <a:pt x="81" y="17"/>
                                </a:lnTo>
                                <a:lnTo>
                                  <a:pt x="83" y="15"/>
                                </a:lnTo>
                                <a:lnTo>
                                  <a:pt x="86" y="15"/>
                                </a:lnTo>
                                <a:lnTo>
                                  <a:pt x="90" y="12"/>
                                </a:lnTo>
                                <a:lnTo>
                                  <a:pt x="93" y="10"/>
                                </a:lnTo>
                                <a:lnTo>
                                  <a:pt x="95" y="10"/>
                                </a:lnTo>
                                <a:lnTo>
                                  <a:pt x="97" y="8"/>
                                </a:lnTo>
                                <a:lnTo>
                                  <a:pt x="102" y="8"/>
                                </a:lnTo>
                                <a:lnTo>
                                  <a:pt x="105" y="5"/>
                                </a:lnTo>
                                <a:lnTo>
                                  <a:pt x="109" y="5"/>
                                </a:lnTo>
                                <a:lnTo>
                                  <a:pt x="112" y="3"/>
                                </a:lnTo>
                                <a:lnTo>
                                  <a:pt x="116" y="3"/>
                                </a:lnTo>
                                <a:lnTo>
                                  <a:pt x="121" y="3"/>
                                </a:lnTo>
                                <a:lnTo>
                                  <a:pt x="124" y="0"/>
                                </a:lnTo>
                                <a:lnTo>
                                  <a:pt x="128" y="0"/>
                                </a:lnTo>
                                <a:lnTo>
                                  <a:pt x="131" y="0"/>
                                </a:lnTo>
                                <a:lnTo>
                                  <a:pt x="135" y="0"/>
                                </a:lnTo>
                                <a:lnTo>
                                  <a:pt x="140" y="0"/>
                                </a:lnTo>
                                <a:lnTo>
                                  <a:pt x="142" y="0"/>
                                </a:lnTo>
                                <a:lnTo>
                                  <a:pt x="147" y="0"/>
                                </a:lnTo>
                                <a:lnTo>
                                  <a:pt x="152" y="3"/>
                                </a:lnTo>
                                <a:lnTo>
                                  <a:pt x="157" y="3"/>
                                </a:lnTo>
                                <a:lnTo>
                                  <a:pt x="159" y="3"/>
                                </a:lnTo>
                                <a:lnTo>
                                  <a:pt x="164" y="3"/>
                                </a:lnTo>
                                <a:lnTo>
                                  <a:pt x="166" y="5"/>
                                </a:lnTo>
                                <a:lnTo>
                                  <a:pt x="171" y="5"/>
                                </a:lnTo>
                                <a:lnTo>
                                  <a:pt x="176" y="8"/>
                                </a:lnTo>
                                <a:lnTo>
                                  <a:pt x="178" y="10"/>
                                </a:lnTo>
                                <a:lnTo>
                                  <a:pt x="183" y="10"/>
                                </a:lnTo>
                                <a:lnTo>
                                  <a:pt x="185" y="12"/>
                                </a:lnTo>
                                <a:lnTo>
                                  <a:pt x="190" y="15"/>
                                </a:lnTo>
                                <a:lnTo>
                                  <a:pt x="192" y="17"/>
                                </a:lnTo>
                                <a:lnTo>
                                  <a:pt x="195" y="19"/>
                                </a:lnTo>
                                <a:lnTo>
                                  <a:pt x="197" y="19"/>
                                </a:lnTo>
                                <a:lnTo>
                                  <a:pt x="199" y="19"/>
                                </a:lnTo>
                                <a:lnTo>
                                  <a:pt x="202" y="22"/>
                                </a:lnTo>
                                <a:lnTo>
                                  <a:pt x="204" y="24"/>
                                </a:lnTo>
                                <a:lnTo>
                                  <a:pt x="206" y="27"/>
                                </a:lnTo>
                                <a:lnTo>
                                  <a:pt x="209" y="29"/>
                                </a:lnTo>
                                <a:lnTo>
                                  <a:pt x="209" y="31"/>
                                </a:lnTo>
                                <a:lnTo>
                                  <a:pt x="211" y="34"/>
                                </a:lnTo>
                                <a:lnTo>
                                  <a:pt x="213" y="36"/>
                                </a:lnTo>
                                <a:lnTo>
                                  <a:pt x="213" y="38"/>
                                </a:lnTo>
                                <a:lnTo>
                                  <a:pt x="216" y="43"/>
                                </a:lnTo>
                                <a:lnTo>
                                  <a:pt x="218" y="45"/>
                                </a:lnTo>
                                <a:lnTo>
                                  <a:pt x="221" y="50"/>
                                </a:lnTo>
                                <a:lnTo>
                                  <a:pt x="221" y="53"/>
                                </a:lnTo>
                                <a:lnTo>
                                  <a:pt x="223" y="55"/>
                                </a:lnTo>
                                <a:lnTo>
                                  <a:pt x="223" y="57"/>
                                </a:lnTo>
                                <a:lnTo>
                                  <a:pt x="223" y="60"/>
                                </a:lnTo>
                                <a:lnTo>
                                  <a:pt x="223" y="62"/>
                                </a:lnTo>
                                <a:lnTo>
                                  <a:pt x="225" y="64"/>
                                </a:lnTo>
                                <a:lnTo>
                                  <a:pt x="225" y="69"/>
                                </a:lnTo>
                                <a:lnTo>
                                  <a:pt x="228" y="74"/>
                                </a:lnTo>
                                <a:lnTo>
                                  <a:pt x="228" y="76"/>
                                </a:lnTo>
                                <a:lnTo>
                                  <a:pt x="228" y="81"/>
                                </a:lnTo>
                                <a:lnTo>
                                  <a:pt x="228" y="86"/>
                                </a:lnTo>
                                <a:lnTo>
                                  <a:pt x="228" y="86"/>
                                </a:lnTo>
                                <a:lnTo>
                                  <a:pt x="230" y="86"/>
                                </a:lnTo>
                                <a:lnTo>
                                  <a:pt x="230" y="88"/>
                                </a:lnTo>
                                <a:lnTo>
                                  <a:pt x="232" y="90"/>
                                </a:lnTo>
                                <a:lnTo>
                                  <a:pt x="232" y="93"/>
                                </a:lnTo>
                                <a:lnTo>
                                  <a:pt x="232" y="95"/>
                                </a:lnTo>
                                <a:lnTo>
                                  <a:pt x="235" y="95"/>
                                </a:lnTo>
                                <a:lnTo>
                                  <a:pt x="235" y="97"/>
                                </a:lnTo>
                                <a:lnTo>
                                  <a:pt x="235" y="100"/>
                                </a:lnTo>
                                <a:lnTo>
                                  <a:pt x="237" y="105"/>
                                </a:lnTo>
                                <a:lnTo>
                                  <a:pt x="237" y="105"/>
                                </a:lnTo>
                                <a:lnTo>
                                  <a:pt x="237" y="107"/>
                                </a:lnTo>
                                <a:lnTo>
                                  <a:pt x="237" y="107"/>
                                </a:lnTo>
                                <a:lnTo>
                                  <a:pt x="237" y="109"/>
                                </a:lnTo>
                                <a:lnTo>
                                  <a:pt x="237" y="112"/>
                                </a:lnTo>
                                <a:lnTo>
                                  <a:pt x="237" y="112"/>
                                </a:lnTo>
                                <a:lnTo>
                                  <a:pt x="235" y="114"/>
                                </a:lnTo>
                                <a:lnTo>
                                  <a:pt x="235" y="116"/>
                                </a:lnTo>
                                <a:lnTo>
                                  <a:pt x="235" y="119"/>
                                </a:lnTo>
                                <a:lnTo>
                                  <a:pt x="235" y="119"/>
                                </a:lnTo>
                                <a:lnTo>
                                  <a:pt x="235" y="119"/>
                                </a:lnTo>
                                <a:lnTo>
                                  <a:pt x="235" y="121"/>
                                </a:lnTo>
                                <a:lnTo>
                                  <a:pt x="239" y="126"/>
                                </a:lnTo>
                                <a:lnTo>
                                  <a:pt x="242" y="131"/>
                                </a:lnTo>
                                <a:lnTo>
                                  <a:pt x="242" y="133"/>
                                </a:lnTo>
                                <a:lnTo>
                                  <a:pt x="244" y="135"/>
                                </a:lnTo>
                                <a:lnTo>
                                  <a:pt x="247" y="138"/>
                                </a:lnTo>
                                <a:lnTo>
                                  <a:pt x="247" y="142"/>
                                </a:lnTo>
                                <a:lnTo>
                                  <a:pt x="249" y="145"/>
                                </a:lnTo>
                                <a:lnTo>
                                  <a:pt x="251" y="150"/>
                                </a:lnTo>
                                <a:lnTo>
                                  <a:pt x="254" y="152"/>
                                </a:lnTo>
                                <a:lnTo>
                                  <a:pt x="254" y="154"/>
                                </a:lnTo>
                                <a:lnTo>
                                  <a:pt x="254" y="157"/>
                                </a:lnTo>
                                <a:lnTo>
                                  <a:pt x="256" y="159"/>
                                </a:lnTo>
                                <a:lnTo>
                                  <a:pt x="256" y="164"/>
                                </a:lnTo>
                                <a:lnTo>
                                  <a:pt x="256" y="166"/>
                                </a:lnTo>
                                <a:lnTo>
                                  <a:pt x="258" y="171"/>
                                </a:lnTo>
                                <a:lnTo>
                                  <a:pt x="258" y="176"/>
                                </a:lnTo>
                                <a:lnTo>
                                  <a:pt x="258" y="178"/>
                                </a:lnTo>
                                <a:lnTo>
                                  <a:pt x="258" y="180"/>
                                </a:lnTo>
                                <a:lnTo>
                                  <a:pt x="258" y="183"/>
                                </a:lnTo>
                                <a:lnTo>
                                  <a:pt x="258" y="185"/>
                                </a:lnTo>
                                <a:lnTo>
                                  <a:pt x="258" y="187"/>
                                </a:lnTo>
                                <a:lnTo>
                                  <a:pt x="258" y="190"/>
                                </a:lnTo>
                                <a:lnTo>
                                  <a:pt x="258" y="195"/>
                                </a:lnTo>
                                <a:lnTo>
                                  <a:pt x="256" y="197"/>
                                </a:lnTo>
                                <a:lnTo>
                                  <a:pt x="256" y="197"/>
                                </a:lnTo>
                                <a:lnTo>
                                  <a:pt x="256" y="199"/>
                                </a:lnTo>
                                <a:lnTo>
                                  <a:pt x="256" y="199"/>
                                </a:lnTo>
                                <a:lnTo>
                                  <a:pt x="254" y="202"/>
                                </a:lnTo>
                                <a:lnTo>
                                  <a:pt x="254" y="202"/>
                                </a:lnTo>
                                <a:lnTo>
                                  <a:pt x="254" y="204"/>
                                </a:lnTo>
                                <a:lnTo>
                                  <a:pt x="251" y="204"/>
                                </a:lnTo>
                                <a:lnTo>
                                  <a:pt x="251" y="204"/>
                                </a:lnTo>
                                <a:lnTo>
                                  <a:pt x="251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7" y="206"/>
                                </a:lnTo>
                                <a:lnTo>
                                  <a:pt x="247" y="206"/>
                                </a:lnTo>
                                <a:lnTo>
                                  <a:pt x="247" y="204"/>
                                </a:lnTo>
                                <a:lnTo>
                                  <a:pt x="244" y="204"/>
                                </a:lnTo>
                                <a:lnTo>
                                  <a:pt x="244" y="204"/>
                                </a:lnTo>
                                <a:lnTo>
                                  <a:pt x="244" y="204"/>
                                </a:lnTo>
                                <a:lnTo>
                                  <a:pt x="242" y="204"/>
                                </a:lnTo>
                                <a:lnTo>
                                  <a:pt x="242" y="202"/>
                                </a:lnTo>
                                <a:lnTo>
                                  <a:pt x="239" y="199"/>
                                </a:lnTo>
                                <a:lnTo>
                                  <a:pt x="239" y="197"/>
                                </a:lnTo>
                                <a:lnTo>
                                  <a:pt x="237" y="197"/>
                                </a:lnTo>
                                <a:lnTo>
                                  <a:pt x="237" y="195"/>
                                </a:lnTo>
                                <a:lnTo>
                                  <a:pt x="235" y="192"/>
                                </a:lnTo>
                                <a:lnTo>
                                  <a:pt x="235" y="187"/>
                                </a:lnTo>
                                <a:lnTo>
                                  <a:pt x="235" y="187"/>
                                </a:lnTo>
                                <a:lnTo>
                                  <a:pt x="232" y="187"/>
                                </a:lnTo>
                                <a:lnTo>
                                  <a:pt x="232" y="190"/>
                                </a:lnTo>
                                <a:lnTo>
                                  <a:pt x="232" y="190"/>
                                </a:lnTo>
                                <a:lnTo>
                                  <a:pt x="232" y="190"/>
                                </a:lnTo>
                                <a:lnTo>
                                  <a:pt x="230" y="195"/>
                                </a:lnTo>
                                <a:lnTo>
                                  <a:pt x="228" y="199"/>
                                </a:lnTo>
                                <a:lnTo>
                                  <a:pt x="228" y="204"/>
                                </a:lnTo>
                                <a:lnTo>
                                  <a:pt x="225" y="206"/>
                                </a:lnTo>
                                <a:lnTo>
                                  <a:pt x="223" y="209"/>
                                </a:lnTo>
                                <a:lnTo>
                                  <a:pt x="221" y="211"/>
                                </a:lnTo>
                                <a:lnTo>
                                  <a:pt x="218" y="216"/>
                                </a:lnTo>
                                <a:lnTo>
                                  <a:pt x="218" y="216"/>
                                </a:lnTo>
                                <a:lnTo>
                                  <a:pt x="216" y="218"/>
                                </a:lnTo>
                                <a:lnTo>
                                  <a:pt x="213" y="221"/>
                                </a:lnTo>
                                <a:lnTo>
                                  <a:pt x="213" y="221"/>
                                </a:lnTo>
                                <a:lnTo>
                                  <a:pt x="213" y="223"/>
                                </a:lnTo>
                                <a:lnTo>
                                  <a:pt x="216" y="223"/>
                                </a:lnTo>
                                <a:lnTo>
                                  <a:pt x="223" y="225"/>
                                </a:lnTo>
                                <a:lnTo>
                                  <a:pt x="225" y="228"/>
                                </a:lnTo>
                                <a:lnTo>
                                  <a:pt x="228" y="230"/>
                                </a:lnTo>
                                <a:lnTo>
                                  <a:pt x="230" y="232"/>
                                </a:lnTo>
                                <a:lnTo>
                                  <a:pt x="232" y="232"/>
                                </a:lnTo>
                                <a:lnTo>
                                  <a:pt x="235" y="235"/>
                                </a:lnTo>
                                <a:lnTo>
                                  <a:pt x="235" y="235"/>
                                </a:lnTo>
                                <a:lnTo>
                                  <a:pt x="235" y="237"/>
                                </a:lnTo>
                                <a:lnTo>
                                  <a:pt x="237" y="237"/>
                                </a:lnTo>
                                <a:lnTo>
                                  <a:pt x="237" y="239"/>
                                </a:lnTo>
                                <a:lnTo>
                                  <a:pt x="237" y="239"/>
                                </a:lnTo>
                                <a:lnTo>
                                  <a:pt x="237" y="242"/>
                                </a:lnTo>
                                <a:lnTo>
                                  <a:pt x="237" y="242"/>
                                </a:lnTo>
                                <a:lnTo>
                                  <a:pt x="237" y="244"/>
                                </a:lnTo>
                                <a:lnTo>
                                  <a:pt x="237" y="244"/>
                                </a:lnTo>
                                <a:lnTo>
                                  <a:pt x="237" y="244"/>
                                </a:lnTo>
                                <a:lnTo>
                                  <a:pt x="237" y="247"/>
                                </a:lnTo>
                                <a:lnTo>
                                  <a:pt x="237" y="247"/>
                                </a:lnTo>
                                <a:lnTo>
                                  <a:pt x="237" y="247"/>
                                </a:lnTo>
                                <a:lnTo>
                                  <a:pt x="235" y="249"/>
                                </a:lnTo>
                                <a:lnTo>
                                  <a:pt x="235" y="251"/>
                                </a:lnTo>
                                <a:lnTo>
                                  <a:pt x="232" y="251"/>
                                </a:lnTo>
                                <a:lnTo>
                                  <a:pt x="232" y="251"/>
                                </a:lnTo>
                                <a:lnTo>
                                  <a:pt x="230" y="254"/>
                                </a:lnTo>
                                <a:lnTo>
                                  <a:pt x="228" y="254"/>
                                </a:lnTo>
                                <a:lnTo>
                                  <a:pt x="225" y="256"/>
                                </a:lnTo>
                                <a:lnTo>
                                  <a:pt x="223" y="256"/>
                                </a:lnTo>
                                <a:lnTo>
                                  <a:pt x="221" y="258"/>
                                </a:lnTo>
                                <a:lnTo>
                                  <a:pt x="221" y="258"/>
                                </a:lnTo>
                                <a:lnTo>
                                  <a:pt x="218" y="258"/>
                                </a:lnTo>
                                <a:lnTo>
                                  <a:pt x="216" y="258"/>
                                </a:lnTo>
                                <a:lnTo>
                                  <a:pt x="213" y="261"/>
                                </a:lnTo>
                                <a:lnTo>
                                  <a:pt x="209" y="261"/>
                                </a:lnTo>
                                <a:lnTo>
                                  <a:pt x="206" y="261"/>
                                </a:lnTo>
                                <a:lnTo>
                                  <a:pt x="202" y="261"/>
                                </a:lnTo>
                                <a:lnTo>
                                  <a:pt x="199" y="261"/>
                                </a:lnTo>
                                <a:lnTo>
                                  <a:pt x="195" y="261"/>
                                </a:lnTo>
                                <a:lnTo>
                                  <a:pt x="192" y="261"/>
                                </a:lnTo>
                                <a:lnTo>
                                  <a:pt x="187" y="261"/>
                                </a:lnTo>
                                <a:lnTo>
                                  <a:pt x="183" y="261"/>
                                </a:lnTo>
                                <a:lnTo>
                                  <a:pt x="180" y="261"/>
                                </a:lnTo>
                                <a:lnTo>
                                  <a:pt x="176" y="261"/>
                                </a:lnTo>
                                <a:lnTo>
                                  <a:pt x="171" y="261"/>
                                </a:lnTo>
                                <a:lnTo>
                                  <a:pt x="168" y="261"/>
                                </a:lnTo>
                                <a:lnTo>
                                  <a:pt x="164" y="258"/>
                                </a:lnTo>
                                <a:lnTo>
                                  <a:pt x="159" y="258"/>
                                </a:lnTo>
                                <a:lnTo>
                                  <a:pt x="157" y="256"/>
                                </a:lnTo>
                                <a:lnTo>
                                  <a:pt x="152" y="256"/>
                                </a:lnTo>
                                <a:lnTo>
                                  <a:pt x="147" y="254"/>
                                </a:lnTo>
                                <a:lnTo>
                                  <a:pt x="145" y="254"/>
                                </a:lnTo>
                                <a:lnTo>
                                  <a:pt x="142" y="254"/>
                                </a:lnTo>
                                <a:lnTo>
                                  <a:pt x="142" y="251"/>
                                </a:lnTo>
                                <a:lnTo>
                                  <a:pt x="142" y="251"/>
                                </a:lnTo>
                                <a:lnTo>
                                  <a:pt x="140" y="251"/>
                                </a:lnTo>
                                <a:lnTo>
                                  <a:pt x="138" y="251"/>
                                </a:lnTo>
                                <a:lnTo>
                                  <a:pt x="133" y="251"/>
                                </a:lnTo>
                                <a:lnTo>
                                  <a:pt x="133" y="251"/>
                                </a:lnTo>
                                <a:lnTo>
                                  <a:pt x="131" y="251"/>
                                </a:lnTo>
                                <a:lnTo>
                                  <a:pt x="128" y="254"/>
                                </a:lnTo>
                                <a:lnTo>
                                  <a:pt x="126" y="254"/>
                                </a:lnTo>
                                <a:lnTo>
                                  <a:pt x="124" y="256"/>
                                </a:lnTo>
                                <a:lnTo>
                                  <a:pt x="119" y="258"/>
                                </a:lnTo>
                                <a:lnTo>
                                  <a:pt x="119" y="258"/>
                                </a:lnTo>
                                <a:lnTo>
                                  <a:pt x="116" y="258"/>
                                </a:lnTo>
                                <a:lnTo>
                                  <a:pt x="112" y="261"/>
                                </a:lnTo>
                                <a:lnTo>
                                  <a:pt x="109" y="261"/>
                                </a:lnTo>
                                <a:lnTo>
                                  <a:pt x="107" y="263"/>
                                </a:lnTo>
                                <a:lnTo>
                                  <a:pt x="102" y="263"/>
                                </a:lnTo>
                                <a:lnTo>
                                  <a:pt x="100" y="263"/>
                                </a:lnTo>
                                <a:lnTo>
                                  <a:pt x="97" y="263"/>
                                </a:lnTo>
                                <a:lnTo>
                                  <a:pt x="95" y="263"/>
                                </a:lnTo>
                                <a:lnTo>
                                  <a:pt x="93" y="263"/>
                                </a:lnTo>
                                <a:lnTo>
                                  <a:pt x="90" y="263"/>
                                </a:lnTo>
                                <a:lnTo>
                                  <a:pt x="86" y="263"/>
                                </a:lnTo>
                                <a:lnTo>
                                  <a:pt x="81" y="263"/>
                                </a:lnTo>
                                <a:lnTo>
                                  <a:pt x="74" y="263"/>
                                </a:lnTo>
                                <a:lnTo>
                                  <a:pt x="67" y="263"/>
                                </a:lnTo>
                                <a:lnTo>
                                  <a:pt x="64" y="263"/>
                                </a:lnTo>
                                <a:lnTo>
                                  <a:pt x="60" y="263"/>
                                </a:lnTo>
                                <a:lnTo>
                                  <a:pt x="57" y="261"/>
                                </a:lnTo>
                                <a:lnTo>
                                  <a:pt x="55" y="261"/>
                                </a:lnTo>
                                <a:lnTo>
                                  <a:pt x="50" y="261"/>
                                </a:lnTo>
                                <a:lnTo>
                                  <a:pt x="48" y="258"/>
                                </a:lnTo>
                                <a:lnTo>
                                  <a:pt x="45" y="258"/>
                                </a:lnTo>
                                <a:lnTo>
                                  <a:pt x="43" y="258"/>
                                </a:lnTo>
                                <a:lnTo>
                                  <a:pt x="41" y="256"/>
                                </a:lnTo>
                                <a:lnTo>
                                  <a:pt x="38" y="256"/>
                                </a:lnTo>
                                <a:lnTo>
                                  <a:pt x="36" y="254"/>
                                </a:lnTo>
                                <a:lnTo>
                                  <a:pt x="36" y="254"/>
                                </a:lnTo>
                                <a:lnTo>
                                  <a:pt x="36" y="251"/>
                                </a:lnTo>
                                <a:lnTo>
                                  <a:pt x="34" y="251"/>
                                </a:lnTo>
                                <a:lnTo>
                                  <a:pt x="34" y="251"/>
                                </a:lnTo>
                                <a:lnTo>
                                  <a:pt x="34" y="249"/>
                                </a:lnTo>
                                <a:lnTo>
                                  <a:pt x="34" y="249"/>
                                </a:lnTo>
                                <a:lnTo>
                                  <a:pt x="34" y="247"/>
                                </a:lnTo>
                                <a:lnTo>
                                  <a:pt x="31" y="247"/>
                                </a:lnTo>
                                <a:lnTo>
                                  <a:pt x="31" y="244"/>
                                </a:lnTo>
                                <a:lnTo>
                                  <a:pt x="31" y="244"/>
                                </a:lnTo>
                                <a:lnTo>
                                  <a:pt x="31" y="242"/>
                                </a:lnTo>
                                <a:lnTo>
                                  <a:pt x="31" y="242"/>
                                </a:lnTo>
                                <a:lnTo>
                                  <a:pt x="34" y="239"/>
                                </a:lnTo>
                                <a:lnTo>
                                  <a:pt x="34" y="239"/>
                                </a:lnTo>
                                <a:lnTo>
                                  <a:pt x="34" y="239"/>
                                </a:lnTo>
                                <a:lnTo>
                                  <a:pt x="34" y="237"/>
                                </a:lnTo>
                                <a:lnTo>
                                  <a:pt x="34" y="237"/>
                                </a:lnTo>
                                <a:lnTo>
                                  <a:pt x="34" y="235"/>
                                </a:lnTo>
                                <a:lnTo>
                                  <a:pt x="34" y="232"/>
                                </a:lnTo>
                                <a:lnTo>
                                  <a:pt x="36" y="232"/>
                                </a:lnTo>
                                <a:lnTo>
                                  <a:pt x="36" y="232"/>
                                </a:lnTo>
                                <a:lnTo>
                                  <a:pt x="36" y="230"/>
                                </a:lnTo>
                                <a:lnTo>
                                  <a:pt x="38" y="230"/>
                                </a:lnTo>
                                <a:lnTo>
                                  <a:pt x="38" y="230"/>
                                </a:lnTo>
                                <a:lnTo>
                                  <a:pt x="38" y="228"/>
                                </a:lnTo>
                                <a:lnTo>
                                  <a:pt x="41" y="228"/>
                                </a:lnTo>
                                <a:lnTo>
                                  <a:pt x="41" y="228"/>
                                </a:lnTo>
                                <a:lnTo>
                                  <a:pt x="43" y="225"/>
                                </a:lnTo>
                                <a:lnTo>
                                  <a:pt x="45" y="225"/>
                                </a:lnTo>
                                <a:lnTo>
                                  <a:pt x="45" y="225"/>
                                </a:lnTo>
                                <a:lnTo>
                                  <a:pt x="48" y="225"/>
                                </a:lnTo>
                                <a:lnTo>
                                  <a:pt x="50" y="225"/>
                                </a:lnTo>
                                <a:lnTo>
                                  <a:pt x="53" y="225"/>
                                </a:lnTo>
                                <a:lnTo>
                                  <a:pt x="55" y="225"/>
                                </a:lnTo>
                                <a:lnTo>
                                  <a:pt x="55" y="225"/>
                                </a:lnTo>
                                <a:lnTo>
                                  <a:pt x="55" y="225"/>
                                </a:lnTo>
                                <a:lnTo>
                                  <a:pt x="55" y="223"/>
                                </a:lnTo>
                                <a:lnTo>
                                  <a:pt x="55" y="223"/>
                                </a:lnTo>
                                <a:lnTo>
                                  <a:pt x="55" y="223"/>
                                </a:lnTo>
                                <a:lnTo>
                                  <a:pt x="53" y="223"/>
                                </a:lnTo>
                                <a:lnTo>
                                  <a:pt x="50" y="221"/>
                                </a:lnTo>
                                <a:lnTo>
                                  <a:pt x="48" y="218"/>
                                </a:lnTo>
                                <a:lnTo>
                                  <a:pt x="45" y="216"/>
                                </a:lnTo>
                                <a:lnTo>
                                  <a:pt x="43" y="213"/>
                                </a:lnTo>
                                <a:lnTo>
                                  <a:pt x="41" y="211"/>
                                </a:lnTo>
                                <a:lnTo>
                                  <a:pt x="38" y="209"/>
                                </a:lnTo>
                                <a:lnTo>
                                  <a:pt x="38" y="206"/>
                                </a:lnTo>
                                <a:lnTo>
                                  <a:pt x="36" y="204"/>
                                </a:lnTo>
                                <a:lnTo>
                                  <a:pt x="36" y="202"/>
                                </a:lnTo>
                                <a:lnTo>
                                  <a:pt x="34" y="199"/>
                                </a:lnTo>
                                <a:lnTo>
                                  <a:pt x="34" y="199"/>
                                </a:lnTo>
                                <a:lnTo>
                                  <a:pt x="31" y="197"/>
                                </a:lnTo>
                                <a:lnTo>
                                  <a:pt x="31" y="192"/>
                                </a:lnTo>
                                <a:lnTo>
                                  <a:pt x="29" y="190"/>
                                </a:lnTo>
                                <a:lnTo>
                                  <a:pt x="29" y="187"/>
                                </a:lnTo>
                                <a:lnTo>
                                  <a:pt x="29" y="185"/>
                                </a:lnTo>
                                <a:lnTo>
                                  <a:pt x="29" y="185"/>
                                </a:lnTo>
                                <a:lnTo>
                                  <a:pt x="29" y="185"/>
                                </a:lnTo>
                                <a:lnTo>
                                  <a:pt x="26" y="185"/>
                                </a:lnTo>
                                <a:lnTo>
                                  <a:pt x="26" y="185"/>
                                </a:lnTo>
                                <a:lnTo>
                                  <a:pt x="26" y="185"/>
                                </a:lnTo>
                                <a:lnTo>
                                  <a:pt x="26" y="185"/>
                                </a:lnTo>
                                <a:lnTo>
                                  <a:pt x="26" y="185"/>
                                </a:lnTo>
                                <a:lnTo>
                                  <a:pt x="26" y="185"/>
                                </a:lnTo>
                                <a:lnTo>
                                  <a:pt x="26" y="187"/>
                                </a:lnTo>
                                <a:lnTo>
                                  <a:pt x="26" y="187"/>
                                </a:lnTo>
                                <a:lnTo>
                                  <a:pt x="24" y="190"/>
                                </a:lnTo>
                                <a:lnTo>
                                  <a:pt x="24" y="192"/>
                                </a:lnTo>
                                <a:lnTo>
                                  <a:pt x="22" y="192"/>
                                </a:lnTo>
                                <a:lnTo>
                                  <a:pt x="22" y="195"/>
                                </a:lnTo>
                                <a:lnTo>
                                  <a:pt x="19" y="197"/>
                                </a:lnTo>
                                <a:lnTo>
                                  <a:pt x="19" y="197"/>
                                </a:lnTo>
                                <a:lnTo>
                                  <a:pt x="17" y="199"/>
                                </a:lnTo>
                                <a:lnTo>
                                  <a:pt x="15" y="199"/>
                                </a:lnTo>
                                <a:lnTo>
                                  <a:pt x="15" y="202"/>
                                </a:lnTo>
                                <a:lnTo>
                                  <a:pt x="12" y="202"/>
                                </a:lnTo>
                                <a:lnTo>
                                  <a:pt x="10" y="204"/>
                                </a:lnTo>
                                <a:lnTo>
                                  <a:pt x="8" y="204"/>
                                </a:lnTo>
                                <a:lnTo>
                                  <a:pt x="5" y="204"/>
                                </a:lnTo>
                                <a:lnTo>
                                  <a:pt x="5" y="204"/>
                                </a:lnTo>
                                <a:lnTo>
                                  <a:pt x="5" y="204"/>
                                </a:lnTo>
                                <a:lnTo>
                                  <a:pt x="5" y="204"/>
                                </a:lnTo>
                                <a:lnTo>
                                  <a:pt x="5" y="202"/>
                                </a:lnTo>
                                <a:lnTo>
                                  <a:pt x="5" y="202"/>
                                </a:lnTo>
                                <a:lnTo>
                                  <a:pt x="3" y="199"/>
                                </a:lnTo>
                                <a:lnTo>
                                  <a:pt x="3" y="199"/>
                                </a:lnTo>
                                <a:lnTo>
                                  <a:pt x="3" y="197"/>
                                </a:lnTo>
                                <a:lnTo>
                                  <a:pt x="3" y="197"/>
                                </a:lnTo>
                                <a:lnTo>
                                  <a:pt x="3" y="195"/>
                                </a:lnTo>
                                <a:lnTo>
                                  <a:pt x="0" y="192"/>
                                </a:lnTo>
                                <a:lnTo>
                                  <a:pt x="0" y="190"/>
                                </a:lnTo>
                                <a:lnTo>
                                  <a:pt x="0" y="187"/>
                                </a:lnTo>
                                <a:lnTo>
                                  <a:pt x="0" y="183"/>
                                </a:lnTo>
                                <a:lnTo>
                                  <a:pt x="0" y="178"/>
                                </a:lnTo>
                                <a:lnTo>
                                  <a:pt x="3" y="176"/>
                                </a:lnTo>
                                <a:lnTo>
                                  <a:pt x="3" y="173"/>
                                </a:lnTo>
                                <a:lnTo>
                                  <a:pt x="3" y="171"/>
                                </a:lnTo>
                                <a:lnTo>
                                  <a:pt x="3" y="168"/>
                                </a:lnTo>
                                <a:lnTo>
                                  <a:pt x="5" y="164"/>
                                </a:lnTo>
                                <a:lnTo>
                                  <a:pt x="5" y="161"/>
                                </a:lnTo>
                                <a:lnTo>
                                  <a:pt x="5" y="159"/>
                                </a:lnTo>
                                <a:lnTo>
                                  <a:pt x="8" y="157"/>
                                </a:lnTo>
                                <a:lnTo>
                                  <a:pt x="10" y="152"/>
                                </a:lnTo>
                                <a:lnTo>
                                  <a:pt x="10" y="150"/>
                                </a:lnTo>
                                <a:lnTo>
                                  <a:pt x="12" y="147"/>
                                </a:lnTo>
                                <a:lnTo>
                                  <a:pt x="15" y="145"/>
                                </a:lnTo>
                                <a:lnTo>
                                  <a:pt x="17" y="140"/>
                                </a:lnTo>
                                <a:lnTo>
                                  <a:pt x="19" y="138"/>
                                </a:lnTo>
                                <a:lnTo>
                                  <a:pt x="19" y="135"/>
                                </a:lnTo>
                                <a:lnTo>
                                  <a:pt x="22" y="133"/>
                                </a:lnTo>
                                <a:lnTo>
                                  <a:pt x="24" y="131"/>
                                </a:lnTo>
                                <a:lnTo>
                                  <a:pt x="26" y="128"/>
                                </a:lnTo>
                                <a:lnTo>
                                  <a:pt x="26" y="128"/>
                                </a:lnTo>
                                <a:lnTo>
                                  <a:pt x="29" y="126"/>
                                </a:lnTo>
                                <a:lnTo>
                                  <a:pt x="31" y="124"/>
                                </a:lnTo>
                                <a:lnTo>
                                  <a:pt x="34" y="121"/>
                                </a:lnTo>
                                <a:lnTo>
                                  <a:pt x="38" y="119"/>
                                </a:lnTo>
                                <a:lnTo>
                                  <a:pt x="38" y="1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g:grpSp>
                        <wpg:cNvPr id="444" name="组合 6"/>
                        <wpg:cNvGrpSpPr/>
                        <wpg:grpSpPr>
                          <a:xfrm>
                            <a:off x="21520" y="13201"/>
                            <a:ext cx="828" cy="639"/>
                            <a:chOff x="3485" y="47467"/>
                            <a:chExt cx="828" cy="639"/>
                          </a:xfrm>
                        </wpg:grpSpPr>
                        <wps:wsp>
                          <wps:cNvPr id="445" name="Freeform 24"/>
                          <wps:cNvSpPr>
                            <a:spLocks noEditPoints="1"/>
                          </wps:cNvSpPr>
                          <wps:spPr bwMode="auto">
                            <a:xfrm>
                              <a:off x="3485" y="47536"/>
                              <a:ext cx="717" cy="570"/>
                            </a:xfrm>
                            <a:custGeom>
                              <a:avLst/>
                              <a:gdLst>
                                <a:gd name="T0" fmla="*/ 105 w 128"/>
                                <a:gd name="T1" fmla="*/ 43 h 102"/>
                                <a:gd name="T2" fmla="*/ 103 w 128"/>
                                <a:gd name="T3" fmla="*/ 39 h 102"/>
                                <a:gd name="T4" fmla="*/ 102 w 128"/>
                                <a:gd name="T5" fmla="*/ 24 h 102"/>
                                <a:gd name="T6" fmla="*/ 75 w 128"/>
                                <a:gd name="T7" fmla="*/ 25 h 102"/>
                                <a:gd name="T8" fmla="*/ 70 w 128"/>
                                <a:gd name="T9" fmla="*/ 18 h 102"/>
                                <a:gd name="T10" fmla="*/ 48 w 128"/>
                                <a:gd name="T11" fmla="*/ 7 h 102"/>
                                <a:gd name="T12" fmla="*/ 12 w 128"/>
                                <a:gd name="T13" fmla="*/ 37 h 102"/>
                                <a:gd name="T14" fmla="*/ 2 w 128"/>
                                <a:gd name="T15" fmla="*/ 64 h 102"/>
                                <a:gd name="T16" fmla="*/ 55 w 128"/>
                                <a:gd name="T17" fmla="*/ 100 h 102"/>
                                <a:gd name="T18" fmla="*/ 119 w 128"/>
                                <a:gd name="T19" fmla="*/ 72 h 102"/>
                                <a:gd name="T20" fmla="*/ 105 w 128"/>
                                <a:gd name="T21" fmla="*/ 43 h 102"/>
                                <a:gd name="T22" fmla="*/ 57 w 128"/>
                                <a:gd name="T23" fmla="*/ 92 h 102"/>
                                <a:gd name="T24" fmla="*/ 15 w 128"/>
                                <a:gd name="T25" fmla="*/ 67 h 102"/>
                                <a:gd name="T26" fmla="*/ 57 w 128"/>
                                <a:gd name="T27" fmla="*/ 38 h 102"/>
                                <a:gd name="T28" fmla="*/ 98 w 128"/>
                                <a:gd name="T29" fmla="*/ 62 h 102"/>
                                <a:gd name="T30" fmla="*/ 57 w 128"/>
                                <a:gd name="T31" fmla="*/ 92 h 1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28" h="102">
                                  <a:moveTo>
                                    <a:pt x="105" y="43"/>
                                  </a:moveTo>
                                  <a:cubicBezTo>
                                    <a:pt x="100" y="42"/>
                                    <a:pt x="103" y="39"/>
                                    <a:pt x="103" y="39"/>
                                  </a:cubicBezTo>
                                  <a:cubicBezTo>
                                    <a:pt x="103" y="39"/>
                                    <a:pt x="108" y="30"/>
                                    <a:pt x="102" y="24"/>
                                  </a:cubicBezTo>
                                  <a:cubicBezTo>
                                    <a:pt x="94" y="16"/>
                                    <a:pt x="75" y="25"/>
                                    <a:pt x="75" y="25"/>
                                  </a:cubicBezTo>
                                  <a:cubicBezTo>
                                    <a:pt x="67" y="27"/>
                                    <a:pt x="69" y="24"/>
                                    <a:pt x="70" y="18"/>
                                  </a:cubicBezTo>
                                  <a:cubicBezTo>
                                    <a:pt x="70" y="11"/>
                                    <a:pt x="68" y="0"/>
                                    <a:pt x="48" y="7"/>
                                  </a:cubicBezTo>
                                  <a:cubicBezTo>
                                    <a:pt x="29" y="14"/>
                                    <a:pt x="12" y="37"/>
                                    <a:pt x="12" y="37"/>
                                  </a:cubicBezTo>
                                  <a:cubicBezTo>
                                    <a:pt x="0" y="52"/>
                                    <a:pt x="2" y="64"/>
                                    <a:pt x="2" y="64"/>
                                  </a:cubicBezTo>
                                  <a:cubicBezTo>
                                    <a:pt x="5" y="91"/>
                                    <a:pt x="33" y="98"/>
                                    <a:pt x="55" y="100"/>
                                  </a:cubicBezTo>
                                  <a:cubicBezTo>
                                    <a:pt x="78" y="102"/>
                                    <a:pt x="109" y="92"/>
                                    <a:pt x="119" y="72"/>
                                  </a:cubicBezTo>
                                  <a:cubicBezTo>
                                    <a:pt x="128" y="52"/>
                                    <a:pt x="111" y="44"/>
                                    <a:pt x="105" y="43"/>
                                  </a:cubicBezTo>
                                  <a:close/>
                                  <a:moveTo>
                                    <a:pt x="57" y="92"/>
                                  </a:moveTo>
                                  <a:cubicBezTo>
                                    <a:pt x="34" y="94"/>
                                    <a:pt x="15" y="82"/>
                                    <a:pt x="15" y="67"/>
                                  </a:cubicBezTo>
                                  <a:cubicBezTo>
                                    <a:pt x="15" y="52"/>
                                    <a:pt x="34" y="39"/>
                                    <a:pt x="57" y="38"/>
                                  </a:cubicBezTo>
                                  <a:cubicBezTo>
                                    <a:pt x="80" y="37"/>
                                    <a:pt x="98" y="47"/>
                                    <a:pt x="98" y="62"/>
                                  </a:cubicBezTo>
                                  <a:cubicBezTo>
                                    <a:pt x="98" y="77"/>
                                    <a:pt x="80" y="91"/>
                                    <a:pt x="57" y="9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446" name="Freeform 25"/>
                          <wps:cNvSpPr>
                            <a:spLocks noEditPoints="1"/>
                          </wps:cNvSpPr>
                          <wps:spPr bwMode="auto">
                            <a:xfrm>
                              <a:off x="3646" y="47791"/>
                              <a:ext cx="282" cy="246"/>
                            </a:xfrm>
                            <a:custGeom>
                              <a:avLst/>
                              <a:gdLst>
                                <a:gd name="T0" fmla="*/ 23 w 50"/>
                                <a:gd name="T1" fmla="*/ 2 h 44"/>
                                <a:gd name="T2" fmla="*/ 3 w 50"/>
                                <a:gd name="T3" fmla="*/ 27 h 44"/>
                                <a:gd name="T4" fmla="*/ 9 w 50"/>
                                <a:gd name="T5" fmla="*/ 37 h 44"/>
                                <a:gd name="T6" fmla="*/ 43 w 50"/>
                                <a:gd name="T7" fmla="*/ 31 h 44"/>
                                <a:gd name="T8" fmla="*/ 23 w 50"/>
                                <a:gd name="T9" fmla="*/ 2 h 44"/>
                                <a:gd name="T10" fmla="*/ 17 w 50"/>
                                <a:gd name="T11" fmla="*/ 33 h 44"/>
                                <a:gd name="T12" fmla="*/ 10 w 50"/>
                                <a:gd name="T13" fmla="*/ 27 h 44"/>
                                <a:gd name="T14" fmla="*/ 17 w 50"/>
                                <a:gd name="T15" fmla="*/ 19 h 44"/>
                                <a:gd name="T16" fmla="*/ 25 w 50"/>
                                <a:gd name="T17" fmla="*/ 25 h 44"/>
                                <a:gd name="T18" fmla="*/ 17 w 50"/>
                                <a:gd name="T19" fmla="*/ 33 h 44"/>
                                <a:gd name="T20" fmla="*/ 31 w 50"/>
                                <a:gd name="T21" fmla="*/ 21 h 44"/>
                                <a:gd name="T22" fmla="*/ 27 w 50"/>
                                <a:gd name="T23" fmla="*/ 21 h 44"/>
                                <a:gd name="T24" fmla="*/ 28 w 50"/>
                                <a:gd name="T25" fmla="*/ 16 h 44"/>
                                <a:gd name="T26" fmla="*/ 32 w 50"/>
                                <a:gd name="T27" fmla="*/ 17 h 44"/>
                                <a:gd name="T28" fmla="*/ 31 w 50"/>
                                <a:gd name="T29" fmla="*/ 21 h 4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50" h="44">
                                  <a:moveTo>
                                    <a:pt x="23" y="2"/>
                                  </a:moveTo>
                                  <a:cubicBezTo>
                                    <a:pt x="0" y="5"/>
                                    <a:pt x="3" y="27"/>
                                    <a:pt x="3" y="27"/>
                                  </a:cubicBezTo>
                                  <a:cubicBezTo>
                                    <a:pt x="3" y="27"/>
                                    <a:pt x="3" y="33"/>
                                    <a:pt x="9" y="37"/>
                                  </a:cubicBezTo>
                                  <a:cubicBezTo>
                                    <a:pt x="22" y="44"/>
                                    <a:pt x="36" y="40"/>
                                    <a:pt x="43" y="31"/>
                                  </a:cubicBezTo>
                                  <a:cubicBezTo>
                                    <a:pt x="50" y="22"/>
                                    <a:pt x="46" y="0"/>
                                    <a:pt x="23" y="2"/>
                                  </a:cubicBezTo>
                                  <a:close/>
                                  <a:moveTo>
                                    <a:pt x="17" y="33"/>
                                  </a:moveTo>
                                  <a:cubicBezTo>
                                    <a:pt x="13" y="33"/>
                                    <a:pt x="10" y="31"/>
                                    <a:pt x="10" y="27"/>
                                  </a:cubicBezTo>
                                  <a:cubicBezTo>
                                    <a:pt x="10" y="23"/>
                                    <a:pt x="13" y="20"/>
                                    <a:pt x="17" y="19"/>
                                  </a:cubicBezTo>
                                  <a:cubicBezTo>
                                    <a:pt x="22" y="19"/>
                                    <a:pt x="25" y="22"/>
                                    <a:pt x="25" y="25"/>
                                  </a:cubicBezTo>
                                  <a:cubicBezTo>
                                    <a:pt x="25" y="29"/>
                                    <a:pt x="22" y="32"/>
                                    <a:pt x="17" y="33"/>
                                  </a:cubicBezTo>
                                  <a:close/>
                                  <a:moveTo>
                                    <a:pt x="31" y="21"/>
                                  </a:moveTo>
                                  <a:cubicBezTo>
                                    <a:pt x="29" y="22"/>
                                    <a:pt x="28" y="22"/>
                                    <a:pt x="27" y="21"/>
                                  </a:cubicBezTo>
                                  <a:cubicBezTo>
                                    <a:pt x="26" y="19"/>
                                    <a:pt x="26" y="17"/>
                                    <a:pt x="28" y="16"/>
                                  </a:cubicBezTo>
                                  <a:cubicBezTo>
                                    <a:pt x="30" y="15"/>
                                    <a:pt x="31" y="15"/>
                                    <a:pt x="32" y="17"/>
                                  </a:cubicBezTo>
                                  <a:cubicBezTo>
                                    <a:pt x="33" y="18"/>
                                    <a:pt x="32" y="20"/>
                                    <a:pt x="31" y="2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447" name="Freeform 27"/>
                          <wps:cNvSpPr/>
                          <wps:spPr bwMode="auto">
                            <a:xfrm>
                              <a:off x="3989" y="47467"/>
                              <a:ext cx="324" cy="298"/>
                            </a:xfrm>
                            <a:custGeom>
                              <a:avLst/>
                              <a:gdLst>
                                <a:gd name="T0" fmla="*/ 24 w 58"/>
                                <a:gd name="T1" fmla="*/ 1 h 53"/>
                                <a:gd name="T2" fmla="*/ 5 w 58"/>
                                <a:gd name="T3" fmla="*/ 2 h 53"/>
                                <a:gd name="T4" fmla="*/ 5 w 58"/>
                                <a:gd name="T5" fmla="*/ 2 h 53"/>
                                <a:gd name="T6" fmla="*/ 4 w 58"/>
                                <a:gd name="T7" fmla="*/ 2 h 53"/>
                                <a:gd name="T8" fmla="*/ 0 w 58"/>
                                <a:gd name="T9" fmla="*/ 7 h 53"/>
                                <a:gd name="T10" fmla="*/ 6 w 58"/>
                                <a:gd name="T11" fmla="*/ 13 h 53"/>
                                <a:gd name="T12" fmla="*/ 11 w 58"/>
                                <a:gd name="T13" fmla="*/ 12 h 53"/>
                                <a:gd name="T14" fmla="*/ 38 w 58"/>
                                <a:gd name="T15" fmla="*/ 25 h 53"/>
                                <a:gd name="T16" fmla="*/ 40 w 58"/>
                                <a:gd name="T17" fmla="*/ 43 h 53"/>
                                <a:gd name="T18" fmla="*/ 39 w 58"/>
                                <a:gd name="T19" fmla="*/ 49 h 53"/>
                                <a:gd name="T20" fmla="*/ 44 w 58"/>
                                <a:gd name="T21" fmla="*/ 53 h 53"/>
                                <a:gd name="T22" fmla="*/ 49 w 58"/>
                                <a:gd name="T23" fmla="*/ 49 h 53"/>
                                <a:gd name="T24" fmla="*/ 49 w 58"/>
                                <a:gd name="T25" fmla="*/ 49 h 53"/>
                                <a:gd name="T26" fmla="*/ 24 w 58"/>
                                <a:gd name="T27" fmla="*/ 1 h 5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58" h="53">
                                  <a:moveTo>
                                    <a:pt x="24" y="1"/>
                                  </a:moveTo>
                                  <a:cubicBezTo>
                                    <a:pt x="16" y="0"/>
                                    <a:pt x="7" y="1"/>
                                    <a:pt x="5" y="2"/>
                                  </a:cubicBezTo>
                                  <a:cubicBezTo>
                                    <a:pt x="5" y="2"/>
                                    <a:pt x="5" y="2"/>
                                    <a:pt x="5" y="2"/>
                                  </a:cubicBezTo>
                                  <a:cubicBezTo>
                                    <a:pt x="4" y="2"/>
                                    <a:pt x="4" y="2"/>
                                    <a:pt x="4" y="2"/>
                                  </a:cubicBezTo>
                                  <a:cubicBezTo>
                                    <a:pt x="2" y="3"/>
                                    <a:pt x="0" y="5"/>
                                    <a:pt x="0" y="7"/>
                                  </a:cubicBezTo>
                                  <a:cubicBezTo>
                                    <a:pt x="0" y="10"/>
                                    <a:pt x="3" y="13"/>
                                    <a:pt x="6" y="13"/>
                                  </a:cubicBezTo>
                                  <a:cubicBezTo>
                                    <a:pt x="6" y="13"/>
                                    <a:pt x="9" y="12"/>
                                    <a:pt x="11" y="12"/>
                                  </a:cubicBezTo>
                                  <a:cubicBezTo>
                                    <a:pt x="13" y="11"/>
                                    <a:pt x="30" y="11"/>
                                    <a:pt x="38" y="25"/>
                                  </a:cubicBezTo>
                                  <a:cubicBezTo>
                                    <a:pt x="43" y="35"/>
                                    <a:pt x="40" y="42"/>
                                    <a:pt x="40" y="43"/>
                                  </a:cubicBezTo>
                                  <a:cubicBezTo>
                                    <a:pt x="40" y="43"/>
                                    <a:pt x="39" y="46"/>
                                    <a:pt x="39" y="49"/>
                                  </a:cubicBezTo>
                                  <a:cubicBezTo>
                                    <a:pt x="39" y="52"/>
                                    <a:pt x="41" y="53"/>
                                    <a:pt x="44" y="53"/>
                                  </a:cubicBezTo>
                                  <a:cubicBezTo>
                                    <a:pt x="47" y="53"/>
                                    <a:pt x="49" y="53"/>
                                    <a:pt x="49" y="49"/>
                                  </a:cubicBezTo>
                                  <a:cubicBezTo>
                                    <a:pt x="49" y="49"/>
                                    <a:pt x="49" y="49"/>
                                    <a:pt x="49" y="49"/>
                                  </a:cubicBezTo>
                                  <a:cubicBezTo>
                                    <a:pt x="58" y="19"/>
                                    <a:pt x="38" y="5"/>
                                    <a:pt x="24" y="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  <wpg:grpSp>
                        <wpg:cNvPr id="448" name="组合 8"/>
                        <wpg:cNvGrpSpPr/>
                        <wpg:grpSpPr>
                          <a:xfrm>
                            <a:off x="23328" y="13184"/>
                            <a:ext cx="671" cy="638"/>
                            <a:chOff x="5293" y="47462"/>
                            <a:chExt cx="671" cy="638"/>
                          </a:xfrm>
                          <a:solidFill>
                            <a:schemeClr val="accent1"/>
                          </a:solidFill>
                        </wpg:grpSpPr>
                        <wps:wsp>
                          <wps:cNvPr id="449" name="Freeform 18"/>
                          <wps:cNvSpPr/>
                          <wps:spPr bwMode="auto">
                            <a:xfrm>
                              <a:off x="5293" y="47536"/>
                              <a:ext cx="360" cy="357"/>
                            </a:xfrm>
                            <a:custGeom>
                              <a:avLst/>
                              <a:gdLst>
                                <a:gd name="T0" fmla="*/ 32 w 64"/>
                                <a:gd name="T1" fmla="*/ 0 h 64"/>
                                <a:gd name="T2" fmla="*/ 0 w 64"/>
                                <a:gd name="T3" fmla="*/ 32 h 64"/>
                                <a:gd name="T4" fmla="*/ 3 w 64"/>
                                <a:gd name="T5" fmla="*/ 47 h 64"/>
                                <a:gd name="T6" fmla="*/ 7 w 64"/>
                                <a:gd name="T7" fmla="*/ 48 h 64"/>
                                <a:gd name="T8" fmla="*/ 8 w 64"/>
                                <a:gd name="T9" fmla="*/ 44 h 64"/>
                                <a:gd name="T10" fmla="*/ 5 w 64"/>
                                <a:gd name="T11" fmla="*/ 32 h 64"/>
                                <a:gd name="T12" fmla="*/ 32 w 64"/>
                                <a:gd name="T13" fmla="*/ 5 h 64"/>
                                <a:gd name="T14" fmla="*/ 59 w 64"/>
                                <a:gd name="T15" fmla="*/ 32 h 64"/>
                                <a:gd name="T16" fmla="*/ 32 w 64"/>
                                <a:gd name="T17" fmla="*/ 59 h 64"/>
                                <a:gd name="T18" fmla="*/ 26 w 64"/>
                                <a:gd name="T19" fmla="*/ 58 h 64"/>
                                <a:gd name="T20" fmla="*/ 23 w 64"/>
                                <a:gd name="T21" fmla="*/ 60 h 64"/>
                                <a:gd name="T22" fmla="*/ 25 w 64"/>
                                <a:gd name="T23" fmla="*/ 64 h 64"/>
                                <a:gd name="T24" fmla="*/ 32 w 64"/>
                                <a:gd name="T25" fmla="*/ 64 h 64"/>
                                <a:gd name="T26" fmla="*/ 64 w 64"/>
                                <a:gd name="T27" fmla="*/ 32 h 64"/>
                                <a:gd name="T28" fmla="*/ 32 w 64"/>
                                <a:gd name="T29" fmla="*/ 0 h 6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64" h="64">
                                  <a:moveTo>
                                    <a:pt x="32" y="0"/>
                                  </a:moveTo>
                                  <a:cubicBezTo>
                                    <a:pt x="14" y="0"/>
                                    <a:pt x="0" y="14"/>
                                    <a:pt x="0" y="32"/>
                                  </a:cubicBezTo>
                                  <a:cubicBezTo>
                                    <a:pt x="0" y="37"/>
                                    <a:pt x="1" y="42"/>
                                    <a:pt x="3" y="47"/>
                                  </a:cubicBezTo>
                                  <a:cubicBezTo>
                                    <a:pt x="4" y="48"/>
                                    <a:pt x="6" y="49"/>
                                    <a:pt x="7" y="48"/>
                                  </a:cubicBezTo>
                                  <a:cubicBezTo>
                                    <a:pt x="8" y="47"/>
                                    <a:pt x="9" y="46"/>
                                    <a:pt x="8" y="44"/>
                                  </a:cubicBezTo>
                                  <a:cubicBezTo>
                                    <a:pt x="6" y="40"/>
                                    <a:pt x="5" y="36"/>
                                    <a:pt x="5" y="32"/>
                                  </a:cubicBezTo>
                                  <a:cubicBezTo>
                                    <a:pt x="5" y="17"/>
                                    <a:pt x="17" y="5"/>
                                    <a:pt x="32" y="5"/>
                                  </a:cubicBezTo>
                                  <a:cubicBezTo>
                                    <a:pt x="47" y="5"/>
                                    <a:pt x="59" y="17"/>
                                    <a:pt x="59" y="32"/>
                                  </a:cubicBezTo>
                                  <a:cubicBezTo>
                                    <a:pt x="59" y="47"/>
                                    <a:pt x="47" y="59"/>
                                    <a:pt x="32" y="59"/>
                                  </a:cubicBezTo>
                                  <a:cubicBezTo>
                                    <a:pt x="30" y="59"/>
                                    <a:pt x="28" y="58"/>
                                    <a:pt x="26" y="58"/>
                                  </a:cubicBezTo>
                                  <a:cubicBezTo>
                                    <a:pt x="24" y="58"/>
                                    <a:pt x="23" y="59"/>
                                    <a:pt x="23" y="60"/>
                                  </a:cubicBezTo>
                                  <a:cubicBezTo>
                                    <a:pt x="22" y="62"/>
                                    <a:pt x="23" y="63"/>
                                    <a:pt x="25" y="64"/>
                                  </a:cubicBezTo>
                                  <a:cubicBezTo>
                                    <a:pt x="27" y="64"/>
                                    <a:pt x="30" y="64"/>
                                    <a:pt x="32" y="64"/>
                                  </a:cubicBezTo>
                                  <a:cubicBezTo>
                                    <a:pt x="50" y="64"/>
                                    <a:pt x="64" y="50"/>
                                    <a:pt x="64" y="32"/>
                                  </a:cubicBezTo>
                                  <a:cubicBezTo>
                                    <a:pt x="64" y="14"/>
                                    <a:pt x="50" y="0"/>
                                    <a:pt x="32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450" name="Freeform 19"/>
                          <wps:cNvSpPr/>
                          <wps:spPr bwMode="auto">
                            <a:xfrm>
                              <a:off x="5300" y="47652"/>
                              <a:ext cx="234" cy="449"/>
                            </a:xfrm>
                            <a:custGeom>
                              <a:avLst/>
                              <a:gdLst>
                                <a:gd name="T0" fmla="*/ 25 w 42"/>
                                <a:gd name="T1" fmla="*/ 19 h 80"/>
                                <a:gd name="T2" fmla="*/ 31 w 42"/>
                                <a:gd name="T3" fmla="*/ 21 h 80"/>
                                <a:gd name="T4" fmla="*/ 42 w 42"/>
                                <a:gd name="T5" fmla="*/ 10 h 80"/>
                                <a:gd name="T6" fmla="*/ 31 w 42"/>
                                <a:gd name="T7" fmla="*/ 0 h 80"/>
                                <a:gd name="T8" fmla="*/ 21 w 42"/>
                                <a:gd name="T9" fmla="*/ 10 h 80"/>
                                <a:gd name="T10" fmla="*/ 22 w 42"/>
                                <a:gd name="T11" fmla="*/ 15 h 80"/>
                                <a:gd name="T12" fmla="*/ 14 w 42"/>
                                <a:gd name="T13" fmla="*/ 24 h 80"/>
                                <a:gd name="T14" fmla="*/ 2 w 42"/>
                                <a:gd name="T15" fmla="*/ 76 h 80"/>
                                <a:gd name="T16" fmla="*/ 5 w 42"/>
                                <a:gd name="T17" fmla="*/ 80 h 80"/>
                                <a:gd name="T18" fmla="*/ 5 w 42"/>
                                <a:gd name="T19" fmla="*/ 80 h 80"/>
                                <a:gd name="T20" fmla="*/ 8 w 42"/>
                                <a:gd name="T21" fmla="*/ 76 h 80"/>
                                <a:gd name="T22" fmla="*/ 19 w 42"/>
                                <a:gd name="T23" fmla="*/ 28 h 80"/>
                                <a:gd name="T24" fmla="*/ 25 w 42"/>
                                <a:gd name="T25" fmla="*/ 19 h 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42" h="80">
                                  <a:moveTo>
                                    <a:pt x="25" y="19"/>
                                  </a:moveTo>
                                  <a:cubicBezTo>
                                    <a:pt x="27" y="20"/>
                                    <a:pt x="29" y="21"/>
                                    <a:pt x="31" y="21"/>
                                  </a:cubicBezTo>
                                  <a:cubicBezTo>
                                    <a:pt x="37" y="21"/>
                                    <a:pt x="42" y="16"/>
                                    <a:pt x="42" y="10"/>
                                  </a:cubicBezTo>
                                  <a:cubicBezTo>
                                    <a:pt x="42" y="5"/>
                                    <a:pt x="37" y="0"/>
                                    <a:pt x="31" y="0"/>
                                  </a:cubicBezTo>
                                  <a:cubicBezTo>
                                    <a:pt x="26" y="0"/>
                                    <a:pt x="21" y="5"/>
                                    <a:pt x="21" y="10"/>
                                  </a:cubicBezTo>
                                  <a:cubicBezTo>
                                    <a:pt x="21" y="12"/>
                                    <a:pt x="21" y="13"/>
                                    <a:pt x="22" y="15"/>
                                  </a:cubicBezTo>
                                  <a:cubicBezTo>
                                    <a:pt x="19" y="17"/>
                                    <a:pt x="17" y="20"/>
                                    <a:pt x="14" y="24"/>
                                  </a:cubicBezTo>
                                  <a:cubicBezTo>
                                    <a:pt x="7" y="34"/>
                                    <a:pt x="0" y="52"/>
                                    <a:pt x="2" y="76"/>
                                  </a:cubicBezTo>
                                  <a:cubicBezTo>
                                    <a:pt x="2" y="78"/>
                                    <a:pt x="3" y="80"/>
                                    <a:pt x="5" y="80"/>
                                  </a:cubicBezTo>
                                  <a:cubicBezTo>
                                    <a:pt x="5" y="80"/>
                                    <a:pt x="5" y="80"/>
                                    <a:pt x="5" y="80"/>
                                  </a:cubicBezTo>
                                  <a:cubicBezTo>
                                    <a:pt x="7" y="80"/>
                                    <a:pt x="8" y="78"/>
                                    <a:pt x="8" y="76"/>
                                  </a:cubicBezTo>
                                  <a:cubicBezTo>
                                    <a:pt x="6" y="58"/>
                                    <a:pt x="10" y="41"/>
                                    <a:pt x="19" y="28"/>
                                  </a:cubicBezTo>
                                  <a:cubicBezTo>
                                    <a:pt x="21" y="25"/>
                                    <a:pt x="23" y="21"/>
                                    <a:pt x="25" y="19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451" name="Freeform 20"/>
                          <wps:cNvSpPr/>
                          <wps:spPr bwMode="auto">
                            <a:xfrm>
                              <a:off x="5690" y="47462"/>
                              <a:ext cx="237" cy="222"/>
                            </a:xfrm>
                            <a:custGeom>
                              <a:avLst/>
                              <a:gdLst>
                                <a:gd name="T0" fmla="*/ 21 w 42"/>
                                <a:gd name="T1" fmla="*/ 36 h 40"/>
                                <a:gd name="T2" fmla="*/ 14 w 42"/>
                                <a:gd name="T3" fmla="*/ 35 h 40"/>
                                <a:gd name="T4" fmla="*/ 7 w 42"/>
                                <a:gd name="T5" fmla="*/ 15 h 40"/>
                                <a:gd name="T6" fmla="*/ 27 w 42"/>
                                <a:gd name="T7" fmla="*/ 8 h 40"/>
                                <a:gd name="T8" fmla="*/ 34 w 42"/>
                                <a:gd name="T9" fmla="*/ 28 h 40"/>
                                <a:gd name="T10" fmla="*/ 32 w 42"/>
                                <a:gd name="T11" fmla="*/ 31 h 40"/>
                                <a:gd name="T12" fmla="*/ 33 w 42"/>
                                <a:gd name="T13" fmla="*/ 33 h 40"/>
                                <a:gd name="T14" fmla="*/ 35 w 42"/>
                                <a:gd name="T15" fmla="*/ 33 h 40"/>
                                <a:gd name="T16" fmla="*/ 37 w 42"/>
                                <a:gd name="T17" fmla="*/ 29 h 40"/>
                                <a:gd name="T18" fmla="*/ 29 w 42"/>
                                <a:gd name="T19" fmla="*/ 5 h 40"/>
                                <a:gd name="T20" fmla="*/ 4 w 42"/>
                                <a:gd name="T21" fmla="*/ 13 h 40"/>
                                <a:gd name="T22" fmla="*/ 13 w 42"/>
                                <a:gd name="T23" fmla="*/ 38 h 40"/>
                                <a:gd name="T24" fmla="*/ 21 w 42"/>
                                <a:gd name="T25" fmla="*/ 40 h 40"/>
                                <a:gd name="T26" fmla="*/ 23 w 42"/>
                                <a:gd name="T27" fmla="*/ 38 h 40"/>
                                <a:gd name="T28" fmla="*/ 21 w 42"/>
                                <a:gd name="T29" fmla="*/ 36 h 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42" h="40">
                                  <a:moveTo>
                                    <a:pt x="21" y="36"/>
                                  </a:moveTo>
                                  <a:cubicBezTo>
                                    <a:pt x="19" y="37"/>
                                    <a:pt x="16" y="36"/>
                                    <a:pt x="14" y="35"/>
                                  </a:cubicBezTo>
                                  <a:cubicBezTo>
                                    <a:pt x="7" y="31"/>
                                    <a:pt x="3" y="22"/>
                                    <a:pt x="7" y="15"/>
                                  </a:cubicBezTo>
                                  <a:cubicBezTo>
                                    <a:pt x="11" y="7"/>
                                    <a:pt x="20" y="4"/>
                                    <a:pt x="27" y="8"/>
                                  </a:cubicBezTo>
                                  <a:cubicBezTo>
                                    <a:pt x="35" y="11"/>
                                    <a:pt x="38" y="20"/>
                                    <a:pt x="34" y="28"/>
                                  </a:cubicBezTo>
                                  <a:cubicBezTo>
                                    <a:pt x="34" y="29"/>
                                    <a:pt x="33" y="30"/>
                                    <a:pt x="32" y="31"/>
                                  </a:cubicBezTo>
                                  <a:cubicBezTo>
                                    <a:pt x="32" y="31"/>
                                    <a:pt x="32" y="33"/>
                                    <a:pt x="33" y="33"/>
                                  </a:cubicBezTo>
                                  <a:cubicBezTo>
                                    <a:pt x="33" y="34"/>
                                    <a:pt x="34" y="33"/>
                                    <a:pt x="35" y="33"/>
                                  </a:cubicBezTo>
                                  <a:cubicBezTo>
                                    <a:pt x="36" y="32"/>
                                    <a:pt x="37" y="31"/>
                                    <a:pt x="37" y="29"/>
                                  </a:cubicBezTo>
                                  <a:cubicBezTo>
                                    <a:pt x="42" y="20"/>
                                    <a:pt x="38" y="9"/>
                                    <a:pt x="29" y="5"/>
                                  </a:cubicBezTo>
                                  <a:cubicBezTo>
                                    <a:pt x="19" y="0"/>
                                    <a:pt x="8" y="4"/>
                                    <a:pt x="4" y="13"/>
                                  </a:cubicBezTo>
                                  <a:cubicBezTo>
                                    <a:pt x="0" y="23"/>
                                    <a:pt x="4" y="34"/>
                                    <a:pt x="13" y="38"/>
                                  </a:cubicBezTo>
                                  <a:cubicBezTo>
                                    <a:pt x="15" y="39"/>
                                    <a:pt x="18" y="40"/>
                                    <a:pt x="21" y="40"/>
                                  </a:cubicBezTo>
                                  <a:cubicBezTo>
                                    <a:pt x="22" y="40"/>
                                    <a:pt x="23" y="39"/>
                                    <a:pt x="23" y="38"/>
                                  </a:cubicBezTo>
                                  <a:cubicBezTo>
                                    <a:pt x="23" y="37"/>
                                    <a:pt x="22" y="36"/>
                                    <a:pt x="21" y="36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452" name="Freeform 21"/>
                          <wps:cNvSpPr/>
                          <wps:spPr bwMode="auto">
                            <a:xfrm>
                              <a:off x="5768" y="47540"/>
                              <a:ext cx="196" cy="213"/>
                            </a:xfrm>
                            <a:custGeom>
                              <a:avLst/>
                              <a:gdLst>
                                <a:gd name="T0" fmla="*/ 34 w 35"/>
                                <a:gd name="T1" fmla="*/ 35 h 38"/>
                                <a:gd name="T2" fmla="*/ 12 w 35"/>
                                <a:gd name="T3" fmla="*/ 18 h 38"/>
                                <a:gd name="T4" fmla="*/ 9 w 35"/>
                                <a:gd name="T5" fmla="*/ 12 h 38"/>
                                <a:gd name="T6" fmla="*/ 12 w 35"/>
                                <a:gd name="T7" fmla="*/ 10 h 38"/>
                                <a:gd name="T8" fmla="*/ 9 w 35"/>
                                <a:gd name="T9" fmla="*/ 2 h 38"/>
                                <a:gd name="T10" fmla="*/ 1 w 35"/>
                                <a:gd name="T11" fmla="*/ 4 h 38"/>
                                <a:gd name="T12" fmla="*/ 4 w 35"/>
                                <a:gd name="T13" fmla="*/ 12 h 38"/>
                                <a:gd name="T14" fmla="*/ 6 w 35"/>
                                <a:gd name="T15" fmla="*/ 13 h 38"/>
                                <a:gd name="T16" fmla="*/ 9 w 35"/>
                                <a:gd name="T17" fmla="*/ 19 h 38"/>
                                <a:gd name="T18" fmla="*/ 33 w 35"/>
                                <a:gd name="T19" fmla="*/ 38 h 38"/>
                                <a:gd name="T20" fmla="*/ 35 w 35"/>
                                <a:gd name="T21" fmla="*/ 37 h 38"/>
                                <a:gd name="T22" fmla="*/ 35 w 35"/>
                                <a:gd name="T23" fmla="*/ 37 h 38"/>
                                <a:gd name="T24" fmla="*/ 34 w 35"/>
                                <a:gd name="T25" fmla="*/ 35 h 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35" h="38">
                                  <a:moveTo>
                                    <a:pt x="34" y="35"/>
                                  </a:moveTo>
                                  <a:cubicBezTo>
                                    <a:pt x="24" y="31"/>
                                    <a:pt x="17" y="25"/>
                                    <a:pt x="12" y="18"/>
                                  </a:cubicBezTo>
                                  <a:cubicBezTo>
                                    <a:pt x="11" y="16"/>
                                    <a:pt x="10" y="14"/>
                                    <a:pt x="9" y="12"/>
                                  </a:cubicBezTo>
                                  <a:cubicBezTo>
                                    <a:pt x="10" y="12"/>
                                    <a:pt x="11" y="11"/>
                                    <a:pt x="12" y="10"/>
                                  </a:cubicBezTo>
                                  <a:cubicBezTo>
                                    <a:pt x="13" y="7"/>
                                    <a:pt x="12" y="3"/>
                                    <a:pt x="9" y="2"/>
                                  </a:cubicBezTo>
                                  <a:cubicBezTo>
                                    <a:pt x="6" y="0"/>
                                    <a:pt x="2" y="1"/>
                                    <a:pt x="1" y="4"/>
                                  </a:cubicBezTo>
                                  <a:cubicBezTo>
                                    <a:pt x="0" y="7"/>
                                    <a:pt x="1" y="11"/>
                                    <a:pt x="4" y="12"/>
                                  </a:cubicBezTo>
                                  <a:cubicBezTo>
                                    <a:pt x="5" y="13"/>
                                    <a:pt x="5" y="13"/>
                                    <a:pt x="6" y="13"/>
                                  </a:cubicBezTo>
                                  <a:cubicBezTo>
                                    <a:pt x="7" y="15"/>
                                    <a:pt x="8" y="17"/>
                                    <a:pt x="9" y="19"/>
                                  </a:cubicBezTo>
                                  <a:cubicBezTo>
                                    <a:pt x="13" y="25"/>
                                    <a:pt x="20" y="33"/>
                                    <a:pt x="33" y="38"/>
                                  </a:cubicBezTo>
                                  <a:cubicBezTo>
                                    <a:pt x="33" y="38"/>
                                    <a:pt x="34" y="38"/>
                                    <a:pt x="35" y="37"/>
                                  </a:cubicBezTo>
                                  <a:cubicBezTo>
                                    <a:pt x="35" y="37"/>
                                    <a:pt x="35" y="37"/>
                                    <a:pt x="35" y="37"/>
                                  </a:cubicBezTo>
                                  <a:cubicBezTo>
                                    <a:pt x="35" y="36"/>
                                    <a:pt x="35" y="35"/>
                                    <a:pt x="34" y="35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  <wpg:grpSp>
                        <wpg:cNvPr id="453" name="组合 9"/>
                        <wpg:cNvGrpSpPr/>
                        <wpg:grpSpPr>
                          <a:xfrm>
                            <a:off x="26704" y="13206"/>
                            <a:ext cx="766" cy="621"/>
                            <a:chOff x="8669" y="47472"/>
                            <a:chExt cx="766" cy="621"/>
                          </a:xfrm>
                        </wpg:grpSpPr>
                        <wps:wsp>
                          <wps:cNvPr id="454" name="Freeform 22"/>
                          <wps:cNvSpPr>
                            <a:spLocks noEditPoints="1"/>
                          </wps:cNvSpPr>
                          <wps:spPr bwMode="auto">
                            <a:xfrm>
                              <a:off x="8669" y="47472"/>
                              <a:ext cx="544" cy="494"/>
                            </a:xfrm>
                            <a:custGeom>
                              <a:avLst/>
                              <a:gdLst>
                                <a:gd name="T0" fmla="*/ 93 w 97"/>
                                <a:gd name="T1" fmla="*/ 34 h 88"/>
                                <a:gd name="T2" fmla="*/ 97 w 97"/>
                                <a:gd name="T3" fmla="*/ 34 h 88"/>
                                <a:gd name="T4" fmla="*/ 48 w 97"/>
                                <a:gd name="T5" fmla="*/ 0 h 88"/>
                                <a:gd name="T6" fmla="*/ 0 w 97"/>
                                <a:gd name="T7" fmla="*/ 41 h 88"/>
                                <a:gd name="T8" fmla="*/ 19 w 97"/>
                                <a:gd name="T9" fmla="*/ 74 h 88"/>
                                <a:gd name="T10" fmla="*/ 15 w 97"/>
                                <a:gd name="T11" fmla="*/ 88 h 88"/>
                                <a:gd name="T12" fmla="*/ 31 w 97"/>
                                <a:gd name="T13" fmla="*/ 80 h 88"/>
                                <a:gd name="T14" fmla="*/ 48 w 97"/>
                                <a:gd name="T15" fmla="*/ 82 h 88"/>
                                <a:gd name="T16" fmla="*/ 53 w 97"/>
                                <a:gd name="T17" fmla="*/ 82 h 88"/>
                                <a:gd name="T18" fmla="*/ 51 w 97"/>
                                <a:gd name="T19" fmla="*/ 72 h 88"/>
                                <a:gd name="T20" fmla="*/ 93 w 97"/>
                                <a:gd name="T21" fmla="*/ 34 h 88"/>
                                <a:gd name="T22" fmla="*/ 67 w 97"/>
                                <a:gd name="T23" fmla="*/ 21 h 88"/>
                                <a:gd name="T24" fmla="*/ 73 w 97"/>
                                <a:gd name="T25" fmla="*/ 27 h 88"/>
                                <a:gd name="T26" fmla="*/ 67 w 97"/>
                                <a:gd name="T27" fmla="*/ 33 h 88"/>
                                <a:gd name="T28" fmla="*/ 59 w 97"/>
                                <a:gd name="T29" fmla="*/ 27 h 88"/>
                                <a:gd name="T30" fmla="*/ 67 w 97"/>
                                <a:gd name="T31" fmla="*/ 21 h 88"/>
                                <a:gd name="T32" fmla="*/ 33 w 97"/>
                                <a:gd name="T33" fmla="*/ 33 h 88"/>
                                <a:gd name="T34" fmla="*/ 25 w 97"/>
                                <a:gd name="T35" fmla="*/ 27 h 88"/>
                                <a:gd name="T36" fmla="*/ 33 w 97"/>
                                <a:gd name="T37" fmla="*/ 21 h 88"/>
                                <a:gd name="T38" fmla="*/ 39 w 97"/>
                                <a:gd name="T39" fmla="*/ 27 h 88"/>
                                <a:gd name="T40" fmla="*/ 33 w 97"/>
                                <a:gd name="T41" fmla="*/ 33 h 8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</a:cxnLst>
                              <a:rect l="0" t="0" r="r" b="b"/>
                              <a:pathLst>
                                <a:path w="97" h="88">
                                  <a:moveTo>
                                    <a:pt x="93" y="34"/>
                                  </a:moveTo>
                                  <a:cubicBezTo>
                                    <a:pt x="94" y="34"/>
                                    <a:pt x="96" y="34"/>
                                    <a:pt x="97" y="34"/>
                                  </a:cubicBezTo>
                                  <a:cubicBezTo>
                                    <a:pt x="93" y="14"/>
                                    <a:pt x="72" y="0"/>
                                    <a:pt x="48" y="0"/>
                                  </a:cubicBezTo>
                                  <a:cubicBezTo>
                                    <a:pt x="22" y="0"/>
                                    <a:pt x="0" y="18"/>
                                    <a:pt x="0" y="41"/>
                                  </a:cubicBezTo>
                                  <a:cubicBezTo>
                                    <a:pt x="0" y="54"/>
                                    <a:pt x="7" y="65"/>
                                    <a:pt x="19" y="74"/>
                                  </a:cubicBezTo>
                                  <a:cubicBezTo>
                                    <a:pt x="15" y="88"/>
                                    <a:pt x="15" y="88"/>
                                    <a:pt x="15" y="88"/>
                                  </a:cubicBezTo>
                                  <a:cubicBezTo>
                                    <a:pt x="31" y="80"/>
                                    <a:pt x="31" y="80"/>
                                    <a:pt x="31" y="80"/>
                                  </a:cubicBezTo>
                                  <a:cubicBezTo>
                                    <a:pt x="38" y="81"/>
                                    <a:pt x="42" y="82"/>
                                    <a:pt x="48" y="82"/>
                                  </a:cubicBezTo>
                                  <a:cubicBezTo>
                                    <a:pt x="50" y="82"/>
                                    <a:pt x="51" y="82"/>
                                    <a:pt x="53" y="82"/>
                                  </a:cubicBezTo>
                                  <a:cubicBezTo>
                                    <a:pt x="52" y="79"/>
                                    <a:pt x="51" y="75"/>
                                    <a:pt x="51" y="72"/>
                                  </a:cubicBezTo>
                                  <a:cubicBezTo>
                                    <a:pt x="51" y="51"/>
                                    <a:pt x="70" y="34"/>
                                    <a:pt x="93" y="34"/>
                                  </a:cubicBezTo>
                                  <a:close/>
                                  <a:moveTo>
                                    <a:pt x="67" y="21"/>
                                  </a:moveTo>
                                  <a:cubicBezTo>
                                    <a:pt x="70" y="21"/>
                                    <a:pt x="73" y="23"/>
                                    <a:pt x="73" y="27"/>
                                  </a:cubicBezTo>
                                  <a:cubicBezTo>
                                    <a:pt x="73" y="30"/>
                                    <a:pt x="70" y="33"/>
                                    <a:pt x="67" y="33"/>
                                  </a:cubicBezTo>
                                  <a:cubicBezTo>
                                    <a:pt x="63" y="33"/>
                                    <a:pt x="59" y="30"/>
                                    <a:pt x="59" y="27"/>
                                  </a:cubicBezTo>
                                  <a:cubicBezTo>
                                    <a:pt x="59" y="23"/>
                                    <a:pt x="63" y="21"/>
                                    <a:pt x="67" y="21"/>
                                  </a:cubicBezTo>
                                  <a:close/>
                                  <a:moveTo>
                                    <a:pt x="33" y="33"/>
                                  </a:moveTo>
                                  <a:cubicBezTo>
                                    <a:pt x="29" y="33"/>
                                    <a:pt x="25" y="30"/>
                                    <a:pt x="25" y="27"/>
                                  </a:cubicBezTo>
                                  <a:cubicBezTo>
                                    <a:pt x="25" y="23"/>
                                    <a:pt x="29" y="21"/>
                                    <a:pt x="33" y="21"/>
                                  </a:cubicBezTo>
                                  <a:cubicBezTo>
                                    <a:pt x="36" y="21"/>
                                    <a:pt x="39" y="23"/>
                                    <a:pt x="39" y="27"/>
                                  </a:cubicBezTo>
                                  <a:cubicBezTo>
                                    <a:pt x="39" y="30"/>
                                    <a:pt x="36" y="33"/>
                                    <a:pt x="33" y="3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455" name="Freeform 23"/>
                          <wps:cNvSpPr>
                            <a:spLocks noEditPoints="1"/>
                          </wps:cNvSpPr>
                          <wps:spPr bwMode="auto">
                            <a:xfrm>
                              <a:off x="8971" y="47675"/>
                              <a:ext cx="464" cy="419"/>
                            </a:xfrm>
                            <a:custGeom>
                              <a:avLst/>
                              <a:gdLst>
                                <a:gd name="T0" fmla="*/ 83 w 83"/>
                                <a:gd name="T1" fmla="*/ 35 h 75"/>
                                <a:gd name="T2" fmla="*/ 42 w 83"/>
                                <a:gd name="T3" fmla="*/ 0 h 75"/>
                                <a:gd name="T4" fmla="*/ 0 w 83"/>
                                <a:gd name="T5" fmla="*/ 35 h 75"/>
                                <a:gd name="T6" fmla="*/ 42 w 83"/>
                                <a:gd name="T7" fmla="*/ 70 h 75"/>
                                <a:gd name="T8" fmla="*/ 56 w 83"/>
                                <a:gd name="T9" fmla="*/ 68 h 75"/>
                                <a:gd name="T10" fmla="*/ 69 w 83"/>
                                <a:gd name="T11" fmla="*/ 75 h 75"/>
                                <a:gd name="T12" fmla="*/ 66 w 83"/>
                                <a:gd name="T13" fmla="*/ 63 h 75"/>
                                <a:gd name="T14" fmla="*/ 83 w 83"/>
                                <a:gd name="T15" fmla="*/ 35 h 75"/>
                                <a:gd name="T16" fmla="*/ 28 w 83"/>
                                <a:gd name="T17" fmla="*/ 29 h 75"/>
                                <a:gd name="T18" fmla="*/ 23 w 83"/>
                                <a:gd name="T19" fmla="*/ 24 h 75"/>
                                <a:gd name="T20" fmla="*/ 28 w 83"/>
                                <a:gd name="T21" fmla="*/ 20 h 75"/>
                                <a:gd name="T22" fmla="*/ 34 w 83"/>
                                <a:gd name="T23" fmla="*/ 24 h 75"/>
                                <a:gd name="T24" fmla="*/ 28 w 83"/>
                                <a:gd name="T25" fmla="*/ 29 h 75"/>
                                <a:gd name="T26" fmla="*/ 55 w 83"/>
                                <a:gd name="T27" fmla="*/ 29 h 75"/>
                                <a:gd name="T28" fmla="*/ 50 w 83"/>
                                <a:gd name="T29" fmla="*/ 24 h 75"/>
                                <a:gd name="T30" fmla="*/ 55 w 83"/>
                                <a:gd name="T31" fmla="*/ 20 h 75"/>
                                <a:gd name="T32" fmla="*/ 61 w 83"/>
                                <a:gd name="T33" fmla="*/ 24 h 75"/>
                                <a:gd name="T34" fmla="*/ 55 w 83"/>
                                <a:gd name="T35" fmla="*/ 29 h 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83" h="75">
                                  <a:moveTo>
                                    <a:pt x="83" y="35"/>
                                  </a:moveTo>
                                  <a:cubicBezTo>
                                    <a:pt x="83" y="16"/>
                                    <a:pt x="63" y="0"/>
                                    <a:pt x="42" y="0"/>
                                  </a:cubicBezTo>
                                  <a:cubicBezTo>
                                    <a:pt x="19" y="0"/>
                                    <a:pt x="0" y="16"/>
                                    <a:pt x="0" y="35"/>
                                  </a:cubicBezTo>
                                  <a:cubicBezTo>
                                    <a:pt x="0" y="55"/>
                                    <a:pt x="19" y="70"/>
                                    <a:pt x="42" y="70"/>
                                  </a:cubicBezTo>
                                  <a:cubicBezTo>
                                    <a:pt x="46" y="70"/>
                                    <a:pt x="51" y="69"/>
                                    <a:pt x="56" y="68"/>
                                  </a:cubicBezTo>
                                  <a:cubicBezTo>
                                    <a:pt x="69" y="75"/>
                                    <a:pt x="69" y="75"/>
                                    <a:pt x="69" y="75"/>
                                  </a:cubicBezTo>
                                  <a:cubicBezTo>
                                    <a:pt x="66" y="63"/>
                                    <a:pt x="66" y="63"/>
                                    <a:pt x="66" y="63"/>
                                  </a:cubicBezTo>
                                  <a:cubicBezTo>
                                    <a:pt x="75" y="56"/>
                                    <a:pt x="83" y="46"/>
                                    <a:pt x="83" y="35"/>
                                  </a:cubicBezTo>
                                  <a:close/>
                                  <a:moveTo>
                                    <a:pt x="28" y="29"/>
                                  </a:moveTo>
                                  <a:cubicBezTo>
                                    <a:pt x="26" y="29"/>
                                    <a:pt x="23" y="27"/>
                                    <a:pt x="23" y="24"/>
                                  </a:cubicBezTo>
                                  <a:cubicBezTo>
                                    <a:pt x="23" y="22"/>
                                    <a:pt x="26" y="20"/>
                                    <a:pt x="28" y="20"/>
                                  </a:cubicBezTo>
                                  <a:cubicBezTo>
                                    <a:pt x="32" y="20"/>
                                    <a:pt x="34" y="22"/>
                                    <a:pt x="34" y="24"/>
                                  </a:cubicBezTo>
                                  <a:cubicBezTo>
                                    <a:pt x="34" y="27"/>
                                    <a:pt x="32" y="29"/>
                                    <a:pt x="28" y="29"/>
                                  </a:cubicBezTo>
                                  <a:close/>
                                  <a:moveTo>
                                    <a:pt x="55" y="29"/>
                                  </a:moveTo>
                                  <a:cubicBezTo>
                                    <a:pt x="52" y="29"/>
                                    <a:pt x="50" y="27"/>
                                    <a:pt x="50" y="24"/>
                                  </a:cubicBezTo>
                                  <a:cubicBezTo>
                                    <a:pt x="50" y="22"/>
                                    <a:pt x="52" y="20"/>
                                    <a:pt x="55" y="20"/>
                                  </a:cubicBezTo>
                                  <a:cubicBezTo>
                                    <a:pt x="58" y="20"/>
                                    <a:pt x="61" y="22"/>
                                    <a:pt x="61" y="24"/>
                                  </a:cubicBezTo>
                                  <a:cubicBezTo>
                                    <a:pt x="61" y="27"/>
                                    <a:pt x="58" y="29"/>
                                    <a:pt x="55" y="2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  <wpg:grpSp>
                        <wpg:cNvPr id="456" name="组合 7"/>
                        <wpg:cNvGrpSpPr/>
                        <wpg:grpSpPr>
                          <a:xfrm>
                            <a:off x="19809" y="13156"/>
                            <a:ext cx="822" cy="722"/>
                            <a:chOff x="1774" y="47434"/>
                            <a:chExt cx="822" cy="722"/>
                          </a:xfrm>
                        </wpg:grpSpPr>
                        <wps:wsp>
                          <wps:cNvPr id="457" name="Oval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1840" y="47484"/>
                              <a:ext cx="147" cy="130"/>
                            </a:xfrm>
                            <a:prstGeom prst="ellipse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458" name="Freeform 29"/>
                          <wps:cNvSpPr/>
                          <wps:spPr bwMode="auto">
                            <a:xfrm>
                              <a:off x="1774" y="47640"/>
                              <a:ext cx="222" cy="442"/>
                            </a:xfrm>
                            <a:custGeom>
                              <a:avLst/>
                              <a:gdLst>
                                <a:gd name="T0" fmla="*/ 14 w 40"/>
                                <a:gd name="T1" fmla="*/ 0 h 79"/>
                                <a:gd name="T2" fmla="*/ 6 w 40"/>
                                <a:gd name="T3" fmla="*/ 13 h 79"/>
                                <a:gd name="T4" fmla="*/ 21 w 40"/>
                                <a:gd name="T5" fmla="*/ 22 h 79"/>
                                <a:gd name="T6" fmla="*/ 26 w 40"/>
                                <a:gd name="T7" fmla="*/ 37 h 79"/>
                                <a:gd name="T8" fmla="*/ 0 w 40"/>
                                <a:gd name="T9" fmla="*/ 66 h 79"/>
                                <a:gd name="T10" fmla="*/ 19 w 40"/>
                                <a:gd name="T11" fmla="*/ 79 h 79"/>
                                <a:gd name="T12" fmla="*/ 36 w 40"/>
                                <a:gd name="T13" fmla="*/ 42 h 79"/>
                                <a:gd name="T14" fmla="*/ 34 w 40"/>
                                <a:gd name="T15" fmla="*/ 17 h 79"/>
                                <a:gd name="T16" fmla="*/ 14 w 40"/>
                                <a:gd name="T17" fmla="*/ 0 h 7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0" h="79">
                                  <a:moveTo>
                                    <a:pt x="14" y="0"/>
                                  </a:moveTo>
                                  <a:cubicBezTo>
                                    <a:pt x="6" y="13"/>
                                    <a:pt x="6" y="13"/>
                                    <a:pt x="6" y="13"/>
                                  </a:cubicBezTo>
                                  <a:cubicBezTo>
                                    <a:pt x="21" y="22"/>
                                    <a:pt x="21" y="22"/>
                                    <a:pt x="21" y="22"/>
                                  </a:cubicBezTo>
                                  <a:cubicBezTo>
                                    <a:pt x="21" y="22"/>
                                    <a:pt x="31" y="27"/>
                                    <a:pt x="26" y="37"/>
                                  </a:cubicBezTo>
                                  <a:cubicBezTo>
                                    <a:pt x="22" y="46"/>
                                    <a:pt x="0" y="66"/>
                                    <a:pt x="0" y="66"/>
                                  </a:cubicBezTo>
                                  <a:cubicBezTo>
                                    <a:pt x="19" y="79"/>
                                    <a:pt x="19" y="79"/>
                                    <a:pt x="19" y="79"/>
                                  </a:cubicBezTo>
                                  <a:cubicBezTo>
                                    <a:pt x="33" y="49"/>
                                    <a:pt x="32" y="53"/>
                                    <a:pt x="36" y="42"/>
                                  </a:cubicBezTo>
                                  <a:cubicBezTo>
                                    <a:pt x="39" y="31"/>
                                    <a:pt x="40" y="23"/>
                                    <a:pt x="34" y="17"/>
                                  </a:cubicBezTo>
                                  <a:cubicBezTo>
                                    <a:pt x="26" y="9"/>
                                    <a:pt x="25" y="9"/>
                                    <a:pt x="14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459" name="Freeform 30"/>
                          <wps:cNvSpPr/>
                          <wps:spPr bwMode="auto">
                            <a:xfrm>
                              <a:off x="1946" y="47434"/>
                              <a:ext cx="651" cy="722"/>
                            </a:xfrm>
                            <a:custGeom>
                              <a:avLst/>
                              <a:gdLst>
                                <a:gd name="T0" fmla="*/ 111 w 116"/>
                                <a:gd name="T1" fmla="*/ 34 h 129"/>
                                <a:gd name="T2" fmla="*/ 34 w 116"/>
                                <a:gd name="T3" fmla="*/ 21 h 129"/>
                                <a:gd name="T4" fmla="*/ 38 w 116"/>
                                <a:gd name="T5" fmla="*/ 12 h 129"/>
                                <a:gd name="T6" fmla="*/ 20 w 116"/>
                                <a:gd name="T7" fmla="*/ 7 h 129"/>
                                <a:gd name="T8" fmla="*/ 0 w 116"/>
                                <a:gd name="T9" fmla="*/ 42 h 129"/>
                                <a:gd name="T10" fmla="*/ 12 w 116"/>
                                <a:gd name="T11" fmla="*/ 49 h 129"/>
                                <a:gd name="T12" fmla="*/ 22 w 116"/>
                                <a:gd name="T13" fmla="*/ 38 h 129"/>
                                <a:gd name="T14" fmla="*/ 30 w 116"/>
                                <a:gd name="T15" fmla="*/ 35 h 129"/>
                                <a:gd name="T16" fmla="*/ 16 w 116"/>
                                <a:gd name="T17" fmla="*/ 56 h 129"/>
                                <a:gd name="T18" fmla="*/ 24 w 116"/>
                                <a:gd name="T19" fmla="*/ 63 h 129"/>
                                <a:gd name="T20" fmla="*/ 35 w 116"/>
                                <a:gd name="T21" fmla="*/ 51 h 129"/>
                                <a:gd name="T22" fmla="*/ 41 w 116"/>
                                <a:gd name="T23" fmla="*/ 51 h 129"/>
                                <a:gd name="T24" fmla="*/ 41 w 116"/>
                                <a:gd name="T25" fmla="*/ 63 h 129"/>
                                <a:gd name="T26" fmla="*/ 16 w 116"/>
                                <a:gd name="T27" fmla="*/ 63 h 129"/>
                                <a:gd name="T28" fmla="*/ 16 w 116"/>
                                <a:gd name="T29" fmla="*/ 72 h 129"/>
                                <a:gd name="T30" fmla="*/ 41 w 116"/>
                                <a:gd name="T31" fmla="*/ 72 h 129"/>
                                <a:gd name="T32" fmla="*/ 41 w 116"/>
                                <a:gd name="T33" fmla="*/ 93 h 129"/>
                                <a:gd name="T34" fmla="*/ 40 w 116"/>
                                <a:gd name="T35" fmla="*/ 93 h 129"/>
                                <a:gd name="T36" fmla="*/ 32 w 116"/>
                                <a:gd name="T37" fmla="*/ 90 h 129"/>
                                <a:gd name="T38" fmla="*/ 31 w 116"/>
                                <a:gd name="T39" fmla="*/ 77 h 129"/>
                                <a:gd name="T40" fmla="*/ 14 w 116"/>
                                <a:gd name="T41" fmla="*/ 77 h 129"/>
                                <a:gd name="T42" fmla="*/ 13 w 116"/>
                                <a:gd name="T43" fmla="*/ 77 h 129"/>
                                <a:gd name="T44" fmla="*/ 31 w 116"/>
                                <a:gd name="T45" fmla="*/ 105 h 129"/>
                                <a:gd name="T46" fmla="*/ 75 w 116"/>
                                <a:gd name="T47" fmla="*/ 94 h 129"/>
                                <a:gd name="T48" fmla="*/ 77 w 116"/>
                                <a:gd name="T49" fmla="*/ 103 h 129"/>
                                <a:gd name="T50" fmla="*/ 92 w 116"/>
                                <a:gd name="T51" fmla="*/ 97 h 129"/>
                                <a:gd name="T52" fmla="*/ 82 w 116"/>
                                <a:gd name="T53" fmla="*/ 73 h 129"/>
                                <a:gd name="T54" fmla="*/ 70 w 116"/>
                                <a:gd name="T55" fmla="*/ 77 h 129"/>
                                <a:gd name="T56" fmla="*/ 72 w 116"/>
                                <a:gd name="T57" fmla="*/ 85 h 129"/>
                                <a:gd name="T58" fmla="*/ 62 w 116"/>
                                <a:gd name="T59" fmla="*/ 90 h 129"/>
                                <a:gd name="T60" fmla="*/ 62 w 116"/>
                                <a:gd name="T61" fmla="*/ 72 h 129"/>
                                <a:gd name="T62" fmla="*/ 87 w 116"/>
                                <a:gd name="T63" fmla="*/ 72 h 129"/>
                                <a:gd name="T64" fmla="*/ 87 w 116"/>
                                <a:gd name="T65" fmla="*/ 63 h 129"/>
                                <a:gd name="T66" fmla="*/ 62 w 116"/>
                                <a:gd name="T67" fmla="*/ 63 h 129"/>
                                <a:gd name="T68" fmla="*/ 62 w 116"/>
                                <a:gd name="T69" fmla="*/ 51 h 129"/>
                                <a:gd name="T70" fmla="*/ 87 w 116"/>
                                <a:gd name="T71" fmla="*/ 51 h 129"/>
                                <a:gd name="T72" fmla="*/ 87 w 116"/>
                                <a:gd name="T73" fmla="*/ 42 h 129"/>
                                <a:gd name="T74" fmla="*/ 43 w 116"/>
                                <a:gd name="T75" fmla="*/ 42 h 129"/>
                                <a:gd name="T76" fmla="*/ 49 w 116"/>
                                <a:gd name="T77" fmla="*/ 33 h 129"/>
                                <a:gd name="T78" fmla="*/ 41 w 116"/>
                                <a:gd name="T79" fmla="*/ 31 h 129"/>
                                <a:gd name="T80" fmla="*/ 93 w 116"/>
                                <a:gd name="T81" fmla="*/ 40 h 129"/>
                                <a:gd name="T82" fmla="*/ 93 w 116"/>
                                <a:gd name="T83" fmla="*/ 92 h 129"/>
                                <a:gd name="T84" fmla="*/ 75 w 116"/>
                                <a:gd name="T85" fmla="*/ 108 h 129"/>
                                <a:gd name="T86" fmla="*/ 64 w 116"/>
                                <a:gd name="T87" fmla="*/ 105 h 129"/>
                                <a:gd name="T88" fmla="*/ 61 w 116"/>
                                <a:gd name="T89" fmla="*/ 116 h 129"/>
                                <a:gd name="T90" fmla="*/ 112 w 116"/>
                                <a:gd name="T91" fmla="*/ 93 h 129"/>
                                <a:gd name="T92" fmla="*/ 111 w 116"/>
                                <a:gd name="T93" fmla="*/ 34 h 1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</a:cxnLst>
                              <a:rect l="0" t="0" r="r" b="b"/>
                              <a:pathLst>
                                <a:path w="116" h="129">
                                  <a:moveTo>
                                    <a:pt x="111" y="34"/>
                                  </a:moveTo>
                                  <a:cubicBezTo>
                                    <a:pt x="111" y="34"/>
                                    <a:pt x="107" y="0"/>
                                    <a:pt x="34" y="21"/>
                                  </a:cubicBezTo>
                                  <a:cubicBezTo>
                                    <a:pt x="37" y="16"/>
                                    <a:pt x="38" y="12"/>
                                    <a:pt x="38" y="12"/>
                                  </a:cubicBezTo>
                                  <a:cubicBezTo>
                                    <a:pt x="20" y="7"/>
                                    <a:pt x="20" y="7"/>
                                    <a:pt x="20" y="7"/>
                                  </a:cubicBezTo>
                                  <a:cubicBezTo>
                                    <a:pt x="20" y="7"/>
                                    <a:pt x="13" y="31"/>
                                    <a:pt x="0" y="42"/>
                                  </a:cubicBezTo>
                                  <a:cubicBezTo>
                                    <a:pt x="0" y="42"/>
                                    <a:pt x="12" y="50"/>
                                    <a:pt x="12" y="49"/>
                                  </a:cubicBezTo>
                                  <a:cubicBezTo>
                                    <a:pt x="16" y="46"/>
                                    <a:pt x="19" y="42"/>
                                    <a:pt x="22" y="38"/>
                                  </a:cubicBezTo>
                                  <a:cubicBezTo>
                                    <a:pt x="25" y="37"/>
                                    <a:pt x="28" y="36"/>
                                    <a:pt x="30" y="35"/>
                                  </a:cubicBezTo>
                                  <a:cubicBezTo>
                                    <a:pt x="27" y="41"/>
                                    <a:pt x="22" y="50"/>
                                    <a:pt x="16" y="56"/>
                                  </a:cubicBezTo>
                                  <a:cubicBezTo>
                                    <a:pt x="24" y="63"/>
                                    <a:pt x="24" y="63"/>
                                    <a:pt x="24" y="63"/>
                                  </a:cubicBezTo>
                                  <a:cubicBezTo>
                                    <a:pt x="24" y="63"/>
                                    <a:pt x="29" y="58"/>
                                    <a:pt x="35" y="51"/>
                                  </a:cubicBezTo>
                                  <a:cubicBezTo>
                                    <a:pt x="41" y="51"/>
                                    <a:pt x="41" y="51"/>
                                    <a:pt x="41" y="51"/>
                                  </a:cubicBezTo>
                                  <a:cubicBezTo>
                                    <a:pt x="41" y="63"/>
                                    <a:pt x="41" y="63"/>
                                    <a:pt x="41" y="63"/>
                                  </a:cubicBezTo>
                                  <a:cubicBezTo>
                                    <a:pt x="16" y="63"/>
                                    <a:pt x="16" y="63"/>
                                    <a:pt x="16" y="63"/>
                                  </a:cubicBezTo>
                                  <a:cubicBezTo>
                                    <a:pt x="16" y="72"/>
                                    <a:pt x="16" y="72"/>
                                    <a:pt x="16" y="72"/>
                                  </a:cubicBezTo>
                                  <a:cubicBezTo>
                                    <a:pt x="41" y="72"/>
                                    <a:pt x="41" y="72"/>
                                    <a:pt x="41" y="72"/>
                                  </a:cubicBezTo>
                                  <a:cubicBezTo>
                                    <a:pt x="41" y="93"/>
                                    <a:pt x="41" y="93"/>
                                    <a:pt x="41" y="93"/>
                                  </a:cubicBezTo>
                                  <a:cubicBezTo>
                                    <a:pt x="41" y="93"/>
                                    <a:pt x="41" y="93"/>
                                    <a:pt x="40" y="93"/>
                                  </a:cubicBezTo>
                                  <a:cubicBezTo>
                                    <a:pt x="38" y="93"/>
                                    <a:pt x="33" y="92"/>
                                    <a:pt x="32" y="90"/>
                                  </a:cubicBezTo>
                                  <a:cubicBezTo>
                                    <a:pt x="29" y="86"/>
                                    <a:pt x="31" y="80"/>
                                    <a:pt x="31" y="77"/>
                                  </a:cubicBezTo>
                                  <a:cubicBezTo>
                                    <a:pt x="14" y="77"/>
                                    <a:pt x="14" y="77"/>
                                    <a:pt x="14" y="77"/>
                                  </a:cubicBezTo>
                                  <a:cubicBezTo>
                                    <a:pt x="13" y="77"/>
                                    <a:pt x="13" y="77"/>
                                    <a:pt x="13" y="77"/>
                                  </a:cubicBezTo>
                                  <a:cubicBezTo>
                                    <a:pt x="13" y="77"/>
                                    <a:pt x="6" y="106"/>
                                    <a:pt x="31" y="105"/>
                                  </a:cubicBezTo>
                                  <a:cubicBezTo>
                                    <a:pt x="55" y="106"/>
                                    <a:pt x="68" y="99"/>
                                    <a:pt x="75" y="94"/>
                                  </a:cubicBezTo>
                                  <a:cubicBezTo>
                                    <a:pt x="77" y="103"/>
                                    <a:pt x="77" y="103"/>
                                    <a:pt x="77" y="103"/>
                                  </a:cubicBezTo>
                                  <a:cubicBezTo>
                                    <a:pt x="92" y="97"/>
                                    <a:pt x="92" y="97"/>
                                    <a:pt x="92" y="97"/>
                                  </a:cubicBezTo>
                                  <a:cubicBezTo>
                                    <a:pt x="82" y="73"/>
                                    <a:pt x="82" y="73"/>
                                    <a:pt x="82" y="73"/>
                                  </a:cubicBezTo>
                                  <a:cubicBezTo>
                                    <a:pt x="70" y="77"/>
                                    <a:pt x="70" y="77"/>
                                    <a:pt x="70" y="77"/>
                                  </a:cubicBezTo>
                                  <a:cubicBezTo>
                                    <a:pt x="72" y="85"/>
                                    <a:pt x="72" y="85"/>
                                    <a:pt x="72" y="85"/>
                                  </a:cubicBezTo>
                                  <a:cubicBezTo>
                                    <a:pt x="69" y="87"/>
                                    <a:pt x="66" y="89"/>
                                    <a:pt x="62" y="90"/>
                                  </a:cubicBezTo>
                                  <a:cubicBezTo>
                                    <a:pt x="62" y="72"/>
                                    <a:pt x="62" y="72"/>
                                    <a:pt x="62" y="72"/>
                                  </a:cubicBezTo>
                                  <a:cubicBezTo>
                                    <a:pt x="87" y="72"/>
                                    <a:pt x="87" y="72"/>
                                    <a:pt x="87" y="72"/>
                                  </a:cubicBezTo>
                                  <a:cubicBezTo>
                                    <a:pt x="87" y="63"/>
                                    <a:pt x="87" y="63"/>
                                    <a:pt x="87" y="63"/>
                                  </a:cubicBezTo>
                                  <a:cubicBezTo>
                                    <a:pt x="62" y="63"/>
                                    <a:pt x="62" y="63"/>
                                    <a:pt x="62" y="63"/>
                                  </a:cubicBezTo>
                                  <a:cubicBezTo>
                                    <a:pt x="62" y="51"/>
                                    <a:pt x="62" y="51"/>
                                    <a:pt x="62" y="51"/>
                                  </a:cubicBezTo>
                                  <a:cubicBezTo>
                                    <a:pt x="87" y="51"/>
                                    <a:pt x="87" y="51"/>
                                    <a:pt x="87" y="51"/>
                                  </a:cubicBezTo>
                                  <a:cubicBezTo>
                                    <a:pt x="87" y="42"/>
                                    <a:pt x="87" y="42"/>
                                    <a:pt x="87" y="42"/>
                                  </a:cubicBezTo>
                                  <a:cubicBezTo>
                                    <a:pt x="43" y="42"/>
                                    <a:pt x="43" y="42"/>
                                    <a:pt x="43" y="42"/>
                                  </a:cubicBezTo>
                                  <a:cubicBezTo>
                                    <a:pt x="46" y="39"/>
                                    <a:pt x="49" y="35"/>
                                    <a:pt x="49" y="33"/>
                                  </a:cubicBezTo>
                                  <a:cubicBezTo>
                                    <a:pt x="41" y="31"/>
                                    <a:pt x="41" y="31"/>
                                    <a:pt x="41" y="31"/>
                                  </a:cubicBezTo>
                                  <a:cubicBezTo>
                                    <a:pt x="75" y="19"/>
                                    <a:pt x="93" y="21"/>
                                    <a:pt x="93" y="40"/>
                                  </a:cubicBezTo>
                                  <a:cubicBezTo>
                                    <a:pt x="93" y="92"/>
                                    <a:pt x="93" y="92"/>
                                    <a:pt x="93" y="92"/>
                                  </a:cubicBezTo>
                                  <a:cubicBezTo>
                                    <a:pt x="93" y="92"/>
                                    <a:pt x="95" y="109"/>
                                    <a:pt x="75" y="108"/>
                                  </a:cubicBezTo>
                                  <a:cubicBezTo>
                                    <a:pt x="64" y="105"/>
                                    <a:pt x="64" y="105"/>
                                    <a:pt x="64" y="105"/>
                                  </a:cubicBezTo>
                                  <a:cubicBezTo>
                                    <a:pt x="61" y="116"/>
                                    <a:pt x="61" y="116"/>
                                    <a:pt x="61" y="116"/>
                                  </a:cubicBezTo>
                                  <a:cubicBezTo>
                                    <a:pt x="61" y="116"/>
                                    <a:pt x="108" y="129"/>
                                    <a:pt x="112" y="93"/>
                                  </a:cubicBezTo>
                                  <a:cubicBezTo>
                                    <a:pt x="116" y="57"/>
                                    <a:pt x="111" y="34"/>
                                    <a:pt x="111" y="3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  <wps:wsp>
                        <wps:cNvPr id="460" name="Freeform 45"/>
                        <wps:cNvSpPr>
                          <a:spLocks noEditPoints="1"/>
                        </wps:cNvSpPr>
                        <wps:spPr bwMode="auto">
                          <a:xfrm>
                            <a:off x="25048" y="15035"/>
                            <a:ext cx="688" cy="603"/>
                          </a:xfrm>
                          <a:custGeom>
                            <a:avLst/>
                            <a:gdLst>
                              <a:gd name="T0" fmla="*/ 123 w 123"/>
                              <a:gd name="T1" fmla="*/ 39 h 108"/>
                              <a:gd name="T2" fmla="*/ 121 w 123"/>
                              <a:gd name="T3" fmla="*/ 38 h 108"/>
                              <a:gd name="T4" fmla="*/ 108 w 123"/>
                              <a:gd name="T5" fmla="*/ 38 h 108"/>
                              <a:gd name="T6" fmla="*/ 85 w 123"/>
                              <a:gd name="T7" fmla="*/ 38 h 108"/>
                              <a:gd name="T8" fmla="*/ 79 w 123"/>
                              <a:gd name="T9" fmla="*/ 28 h 108"/>
                              <a:gd name="T10" fmla="*/ 64 w 123"/>
                              <a:gd name="T11" fmla="*/ 0 h 108"/>
                              <a:gd name="T12" fmla="*/ 61 w 123"/>
                              <a:gd name="T13" fmla="*/ 0 h 108"/>
                              <a:gd name="T14" fmla="*/ 48 w 123"/>
                              <a:gd name="T15" fmla="*/ 28 h 108"/>
                              <a:gd name="T16" fmla="*/ 42 w 123"/>
                              <a:gd name="T17" fmla="*/ 38 h 108"/>
                              <a:gd name="T18" fmla="*/ 19 w 123"/>
                              <a:gd name="T19" fmla="*/ 38 h 108"/>
                              <a:gd name="T20" fmla="*/ 0 w 123"/>
                              <a:gd name="T21" fmla="*/ 38 h 108"/>
                              <a:gd name="T22" fmla="*/ 0 w 123"/>
                              <a:gd name="T23" fmla="*/ 39 h 108"/>
                              <a:gd name="T24" fmla="*/ 7 w 123"/>
                              <a:gd name="T25" fmla="*/ 44 h 108"/>
                              <a:gd name="T26" fmla="*/ 29 w 123"/>
                              <a:gd name="T27" fmla="*/ 63 h 108"/>
                              <a:gd name="T28" fmla="*/ 24 w 123"/>
                              <a:gd name="T29" fmla="*/ 107 h 108"/>
                              <a:gd name="T30" fmla="*/ 27 w 123"/>
                              <a:gd name="T31" fmla="*/ 108 h 108"/>
                              <a:gd name="T32" fmla="*/ 63 w 123"/>
                              <a:gd name="T33" fmla="*/ 86 h 108"/>
                              <a:gd name="T34" fmla="*/ 98 w 123"/>
                              <a:gd name="T35" fmla="*/ 108 h 108"/>
                              <a:gd name="T36" fmla="*/ 101 w 123"/>
                              <a:gd name="T37" fmla="*/ 107 h 108"/>
                              <a:gd name="T38" fmla="*/ 94 w 123"/>
                              <a:gd name="T39" fmla="*/ 63 h 108"/>
                              <a:gd name="T40" fmla="*/ 115 w 123"/>
                              <a:gd name="T41" fmla="*/ 46 h 108"/>
                              <a:gd name="T42" fmla="*/ 123 w 123"/>
                              <a:gd name="T43" fmla="*/ 39 h 108"/>
                              <a:gd name="T44" fmla="*/ 33 w 123"/>
                              <a:gd name="T45" fmla="*/ 81 h 108"/>
                              <a:gd name="T46" fmla="*/ 72 w 123"/>
                              <a:gd name="T47" fmla="*/ 49 h 108"/>
                              <a:gd name="T48" fmla="*/ 36 w 123"/>
                              <a:gd name="T49" fmla="*/ 42 h 108"/>
                              <a:gd name="T50" fmla="*/ 91 w 123"/>
                              <a:gd name="T51" fmla="*/ 42 h 108"/>
                              <a:gd name="T52" fmla="*/ 57 w 123"/>
                              <a:gd name="T53" fmla="*/ 73 h 108"/>
                              <a:gd name="T54" fmla="*/ 93 w 123"/>
                              <a:gd name="T55" fmla="*/ 81 h 108"/>
                              <a:gd name="T56" fmla="*/ 33 w 123"/>
                              <a:gd name="T57" fmla="*/ 81 h 1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123" h="108">
                                <a:moveTo>
                                  <a:pt x="123" y="39"/>
                                </a:moveTo>
                                <a:cubicBezTo>
                                  <a:pt x="123" y="38"/>
                                  <a:pt x="123" y="38"/>
                                  <a:pt x="121" y="38"/>
                                </a:cubicBezTo>
                                <a:cubicBezTo>
                                  <a:pt x="108" y="38"/>
                                  <a:pt x="108" y="38"/>
                                  <a:pt x="108" y="38"/>
                                </a:cubicBezTo>
                                <a:cubicBezTo>
                                  <a:pt x="85" y="38"/>
                                  <a:pt x="85" y="38"/>
                                  <a:pt x="85" y="38"/>
                                </a:cubicBezTo>
                                <a:cubicBezTo>
                                  <a:pt x="79" y="28"/>
                                  <a:pt x="79" y="28"/>
                                  <a:pt x="79" y="28"/>
                                </a:cubicBezTo>
                                <a:cubicBezTo>
                                  <a:pt x="64" y="0"/>
                                  <a:pt x="64" y="0"/>
                                  <a:pt x="64" y="0"/>
                                </a:cubicBezTo>
                                <a:cubicBezTo>
                                  <a:pt x="63" y="0"/>
                                  <a:pt x="63" y="0"/>
                                  <a:pt x="61" y="0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cubicBezTo>
                                  <a:pt x="42" y="38"/>
                                  <a:pt x="42" y="38"/>
                                  <a:pt x="42" y="38"/>
                                </a:cubicBezTo>
                                <a:cubicBezTo>
                                  <a:pt x="19" y="38"/>
                                  <a:pt x="19" y="38"/>
                                  <a:pt x="19" y="38"/>
                                </a:cubicBezTo>
                                <a:cubicBezTo>
                                  <a:pt x="0" y="38"/>
                                  <a:pt x="0" y="38"/>
                                  <a:pt x="0" y="38"/>
                                </a:cubicBezTo>
                                <a:cubicBezTo>
                                  <a:pt x="0" y="39"/>
                                  <a:pt x="0" y="39"/>
                                  <a:pt x="0" y="39"/>
                                </a:cubicBezTo>
                                <a:cubicBezTo>
                                  <a:pt x="7" y="44"/>
                                  <a:pt x="7" y="44"/>
                                  <a:pt x="7" y="44"/>
                                </a:cubicBezTo>
                                <a:cubicBezTo>
                                  <a:pt x="29" y="63"/>
                                  <a:pt x="29" y="63"/>
                                  <a:pt x="29" y="63"/>
                                </a:cubicBezTo>
                                <a:cubicBezTo>
                                  <a:pt x="24" y="107"/>
                                  <a:pt x="24" y="107"/>
                                  <a:pt x="24" y="107"/>
                                </a:cubicBezTo>
                                <a:cubicBezTo>
                                  <a:pt x="24" y="108"/>
                                  <a:pt x="24" y="108"/>
                                  <a:pt x="27" y="108"/>
                                </a:cubicBezTo>
                                <a:cubicBezTo>
                                  <a:pt x="63" y="86"/>
                                  <a:pt x="63" y="86"/>
                                  <a:pt x="63" y="86"/>
                                </a:cubicBezTo>
                                <a:cubicBezTo>
                                  <a:pt x="98" y="108"/>
                                  <a:pt x="98" y="108"/>
                                  <a:pt x="98" y="108"/>
                                </a:cubicBezTo>
                                <a:cubicBezTo>
                                  <a:pt x="100" y="108"/>
                                  <a:pt x="100" y="108"/>
                                  <a:pt x="101" y="107"/>
                                </a:cubicBezTo>
                                <a:cubicBezTo>
                                  <a:pt x="94" y="63"/>
                                  <a:pt x="94" y="63"/>
                                  <a:pt x="94" y="63"/>
                                </a:cubicBezTo>
                                <a:cubicBezTo>
                                  <a:pt x="115" y="46"/>
                                  <a:pt x="115" y="46"/>
                                  <a:pt x="115" y="46"/>
                                </a:cubicBezTo>
                                <a:lnTo>
                                  <a:pt x="123" y="39"/>
                                </a:lnTo>
                                <a:close/>
                                <a:moveTo>
                                  <a:pt x="33" y="81"/>
                                </a:moveTo>
                                <a:cubicBezTo>
                                  <a:pt x="72" y="49"/>
                                  <a:pt x="72" y="49"/>
                                  <a:pt x="72" y="49"/>
                                </a:cubicBezTo>
                                <a:cubicBezTo>
                                  <a:pt x="36" y="42"/>
                                  <a:pt x="36" y="42"/>
                                  <a:pt x="36" y="42"/>
                                </a:cubicBezTo>
                                <a:cubicBezTo>
                                  <a:pt x="91" y="42"/>
                                  <a:pt x="91" y="42"/>
                                  <a:pt x="91" y="42"/>
                                </a:cubicBezTo>
                                <a:cubicBezTo>
                                  <a:pt x="57" y="73"/>
                                  <a:pt x="57" y="73"/>
                                  <a:pt x="57" y="73"/>
                                </a:cubicBezTo>
                                <a:cubicBezTo>
                                  <a:pt x="93" y="81"/>
                                  <a:pt x="93" y="81"/>
                                  <a:pt x="93" y="81"/>
                                </a:cubicBezTo>
                                <a:lnTo>
                                  <a:pt x="33" y="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g:grpSp>
                        <wpg:cNvPr id="461" name="组合 12"/>
                        <wpg:cNvGrpSpPr/>
                        <wpg:grpSpPr>
                          <a:xfrm>
                            <a:off x="21603" y="14999"/>
                            <a:ext cx="638" cy="620"/>
                            <a:chOff x="3568" y="49265"/>
                            <a:chExt cx="638" cy="620"/>
                          </a:xfrm>
                          <a:solidFill>
                            <a:schemeClr val="accent1"/>
                          </a:solidFill>
                        </wpg:grpSpPr>
                        <wps:wsp>
                          <wps:cNvPr id="462" name="Rectangle 32"/>
                          <wps:cNvSpPr>
                            <a:spLocks noChangeArrowheads="1"/>
                          </wps:cNvSpPr>
                          <wps:spPr bwMode="auto">
                            <a:xfrm>
                              <a:off x="3585" y="49265"/>
                              <a:ext cx="606" cy="66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463" name="Freeform 33"/>
                          <wps:cNvSpPr>
                            <a:spLocks noEditPoints="1"/>
                          </wps:cNvSpPr>
                          <wps:spPr bwMode="auto">
                            <a:xfrm>
                              <a:off x="3637" y="49405"/>
                              <a:ext cx="497" cy="263"/>
                            </a:xfrm>
                            <a:custGeom>
                              <a:avLst/>
                              <a:gdLst>
                                <a:gd name="T0" fmla="*/ 210 w 210"/>
                                <a:gd name="T1" fmla="*/ 111 h 111"/>
                                <a:gd name="T2" fmla="*/ 210 w 210"/>
                                <a:gd name="T3" fmla="*/ 0 h 111"/>
                                <a:gd name="T4" fmla="*/ 0 w 210"/>
                                <a:gd name="T5" fmla="*/ 0 h 111"/>
                                <a:gd name="T6" fmla="*/ 0 w 210"/>
                                <a:gd name="T7" fmla="*/ 111 h 111"/>
                                <a:gd name="T8" fmla="*/ 210 w 210"/>
                                <a:gd name="T9" fmla="*/ 111 h 111"/>
                                <a:gd name="T10" fmla="*/ 30 w 210"/>
                                <a:gd name="T11" fmla="*/ 28 h 111"/>
                                <a:gd name="T12" fmla="*/ 180 w 210"/>
                                <a:gd name="T13" fmla="*/ 28 h 111"/>
                                <a:gd name="T14" fmla="*/ 180 w 210"/>
                                <a:gd name="T15" fmla="*/ 83 h 111"/>
                                <a:gd name="T16" fmla="*/ 30 w 210"/>
                                <a:gd name="T17" fmla="*/ 83 h 111"/>
                                <a:gd name="T18" fmla="*/ 30 w 210"/>
                                <a:gd name="T19" fmla="*/ 28 h 1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210" h="111">
                                  <a:moveTo>
                                    <a:pt x="210" y="111"/>
                                  </a:moveTo>
                                  <a:lnTo>
                                    <a:pt x="21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11"/>
                                  </a:lnTo>
                                  <a:lnTo>
                                    <a:pt x="210" y="111"/>
                                  </a:lnTo>
                                  <a:close/>
                                  <a:moveTo>
                                    <a:pt x="30" y="28"/>
                                  </a:moveTo>
                                  <a:lnTo>
                                    <a:pt x="180" y="28"/>
                                  </a:lnTo>
                                  <a:lnTo>
                                    <a:pt x="180" y="83"/>
                                  </a:lnTo>
                                  <a:lnTo>
                                    <a:pt x="30" y="83"/>
                                  </a:lnTo>
                                  <a:lnTo>
                                    <a:pt x="30" y="28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464" name="Freeform 34"/>
                          <wps:cNvSpPr/>
                          <wps:spPr bwMode="auto">
                            <a:xfrm>
                              <a:off x="3568" y="49679"/>
                              <a:ext cx="639" cy="206"/>
                            </a:xfrm>
                            <a:custGeom>
                              <a:avLst/>
                              <a:gdLst>
                                <a:gd name="T0" fmla="*/ 82 w 114"/>
                                <a:gd name="T1" fmla="*/ 25 h 37"/>
                                <a:gd name="T2" fmla="*/ 93 w 114"/>
                                <a:gd name="T3" fmla="*/ 5 h 37"/>
                                <a:gd name="T4" fmla="*/ 80 w 114"/>
                                <a:gd name="T5" fmla="*/ 0 h 37"/>
                                <a:gd name="T6" fmla="*/ 68 w 114"/>
                                <a:gd name="T7" fmla="*/ 25 h 37"/>
                                <a:gd name="T8" fmla="*/ 46 w 114"/>
                                <a:gd name="T9" fmla="*/ 25 h 37"/>
                                <a:gd name="T10" fmla="*/ 33 w 114"/>
                                <a:gd name="T11" fmla="*/ 0 h 37"/>
                                <a:gd name="T12" fmla="*/ 21 w 114"/>
                                <a:gd name="T13" fmla="*/ 5 h 37"/>
                                <a:gd name="T14" fmla="*/ 33 w 114"/>
                                <a:gd name="T15" fmla="*/ 25 h 37"/>
                                <a:gd name="T16" fmla="*/ 0 w 114"/>
                                <a:gd name="T17" fmla="*/ 25 h 37"/>
                                <a:gd name="T18" fmla="*/ 0 w 114"/>
                                <a:gd name="T19" fmla="*/ 37 h 37"/>
                                <a:gd name="T20" fmla="*/ 114 w 114"/>
                                <a:gd name="T21" fmla="*/ 37 h 37"/>
                                <a:gd name="T22" fmla="*/ 114 w 114"/>
                                <a:gd name="T23" fmla="*/ 25 h 37"/>
                                <a:gd name="T24" fmla="*/ 82 w 114"/>
                                <a:gd name="T25" fmla="*/ 25 h 3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114" h="37">
                                  <a:moveTo>
                                    <a:pt x="82" y="25"/>
                                  </a:moveTo>
                                  <a:cubicBezTo>
                                    <a:pt x="86" y="19"/>
                                    <a:pt x="89" y="12"/>
                                    <a:pt x="93" y="5"/>
                                  </a:cubicBezTo>
                                  <a:cubicBezTo>
                                    <a:pt x="80" y="0"/>
                                    <a:pt x="80" y="0"/>
                                    <a:pt x="80" y="0"/>
                                  </a:cubicBezTo>
                                  <a:cubicBezTo>
                                    <a:pt x="77" y="9"/>
                                    <a:pt x="73" y="17"/>
                                    <a:pt x="68" y="25"/>
                                  </a:cubicBezTo>
                                  <a:cubicBezTo>
                                    <a:pt x="46" y="25"/>
                                    <a:pt x="46" y="25"/>
                                    <a:pt x="46" y="25"/>
                                  </a:cubicBezTo>
                                  <a:cubicBezTo>
                                    <a:pt x="42" y="15"/>
                                    <a:pt x="38" y="7"/>
                                    <a:pt x="33" y="0"/>
                                  </a:cubicBezTo>
                                  <a:cubicBezTo>
                                    <a:pt x="21" y="5"/>
                                    <a:pt x="21" y="5"/>
                                    <a:pt x="21" y="5"/>
                                  </a:cubicBezTo>
                                  <a:cubicBezTo>
                                    <a:pt x="26" y="12"/>
                                    <a:pt x="30" y="19"/>
                                    <a:pt x="33" y="25"/>
                                  </a:cubicBezTo>
                                  <a:cubicBezTo>
                                    <a:pt x="0" y="25"/>
                                    <a:pt x="0" y="25"/>
                                    <a:pt x="0" y="25"/>
                                  </a:cubicBezTo>
                                  <a:cubicBezTo>
                                    <a:pt x="0" y="37"/>
                                    <a:pt x="0" y="37"/>
                                    <a:pt x="0" y="37"/>
                                  </a:cubicBezTo>
                                  <a:cubicBezTo>
                                    <a:pt x="114" y="37"/>
                                    <a:pt x="114" y="37"/>
                                    <a:pt x="114" y="37"/>
                                  </a:cubicBezTo>
                                  <a:cubicBezTo>
                                    <a:pt x="114" y="25"/>
                                    <a:pt x="114" y="25"/>
                                    <a:pt x="114" y="25"/>
                                  </a:cubicBezTo>
                                  <a:lnTo>
                                    <a:pt x="82" y="25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  <wps:wsp>
                        <wps:cNvPr id="465" name="Freeform 50"/>
                        <wps:cNvSpPr>
                          <a:spLocks noEditPoints="1"/>
                        </wps:cNvSpPr>
                        <wps:spPr bwMode="auto">
                          <a:xfrm>
                            <a:off x="26765" y="14999"/>
                            <a:ext cx="695" cy="688"/>
                          </a:xfrm>
                          <a:custGeom>
                            <a:avLst/>
                            <a:gdLst>
                              <a:gd name="T0" fmla="*/ 99 w 124"/>
                              <a:gd name="T1" fmla="*/ 46 h 123"/>
                              <a:gd name="T2" fmla="*/ 80 w 124"/>
                              <a:gd name="T3" fmla="*/ 36 h 123"/>
                              <a:gd name="T4" fmla="*/ 77 w 124"/>
                              <a:gd name="T5" fmla="*/ 18 h 123"/>
                              <a:gd name="T6" fmla="*/ 61 w 124"/>
                              <a:gd name="T7" fmla="*/ 4 h 123"/>
                              <a:gd name="T8" fmla="*/ 38 w 124"/>
                              <a:gd name="T9" fmla="*/ 22 h 123"/>
                              <a:gd name="T10" fmla="*/ 24 w 124"/>
                              <a:gd name="T11" fmla="*/ 22 h 123"/>
                              <a:gd name="T12" fmla="*/ 1 w 124"/>
                              <a:gd name="T13" fmla="*/ 25 h 123"/>
                              <a:gd name="T14" fmla="*/ 15 w 124"/>
                              <a:gd name="T15" fmla="*/ 63 h 123"/>
                              <a:gd name="T16" fmla="*/ 11 w 124"/>
                              <a:gd name="T17" fmla="*/ 98 h 123"/>
                              <a:gd name="T18" fmla="*/ 31 w 124"/>
                              <a:gd name="T19" fmla="*/ 108 h 123"/>
                              <a:gd name="T20" fmla="*/ 46 w 124"/>
                              <a:gd name="T21" fmla="*/ 96 h 123"/>
                              <a:gd name="T22" fmla="*/ 61 w 124"/>
                              <a:gd name="T23" fmla="*/ 110 h 123"/>
                              <a:gd name="T24" fmla="*/ 82 w 124"/>
                              <a:gd name="T25" fmla="*/ 106 h 123"/>
                              <a:gd name="T26" fmla="*/ 82 w 124"/>
                              <a:gd name="T27" fmla="*/ 80 h 123"/>
                              <a:gd name="T28" fmla="*/ 106 w 124"/>
                              <a:gd name="T29" fmla="*/ 66 h 123"/>
                              <a:gd name="T30" fmla="*/ 99 w 124"/>
                              <a:gd name="T31" fmla="*/ 46 h 123"/>
                              <a:gd name="T32" fmla="*/ 22 w 124"/>
                              <a:gd name="T33" fmla="*/ 57 h 123"/>
                              <a:gd name="T34" fmla="*/ 18 w 124"/>
                              <a:gd name="T35" fmla="*/ 52 h 123"/>
                              <a:gd name="T36" fmla="*/ 22 w 124"/>
                              <a:gd name="T37" fmla="*/ 47 h 123"/>
                              <a:gd name="T38" fmla="*/ 27 w 124"/>
                              <a:gd name="T39" fmla="*/ 52 h 123"/>
                              <a:gd name="T40" fmla="*/ 22 w 124"/>
                              <a:gd name="T41" fmla="*/ 57 h 123"/>
                              <a:gd name="T42" fmla="*/ 28 w 124"/>
                              <a:gd name="T43" fmla="*/ 56 h 123"/>
                              <a:gd name="T44" fmla="*/ 67 w 124"/>
                              <a:gd name="T45" fmla="*/ 71 h 123"/>
                              <a:gd name="T46" fmla="*/ 28 w 124"/>
                              <a:gd name="T47" fmla="*/ 56 h 123"/>
                              <a:gd name="T48" fmla="*/ 70 w 124"/>
                              <a:gd name="T49" fmla="*/ 47 h 123"/>
                              <a:gd name="T50" fmla="*/ 61 w 124"/>
                              <a:gd name="T51" fmla="*/ 67 h 123"/>
                              <a:gd name="T52" fmla="*/ 49 w 124"/>
                              <a:gd name="T53" fmla="*/ 59 h 123"/>
                              <a:gd name="T54" fmla="*/ 35 w 124"/>
                              <a:gd name="T55" fmla="*/ 46 h 123"/>
                              <a:gd name="T56" fmla="*/ 45 w 124"/>
                              <a:gd name="T57" fmla="*/ 32 h 123"/>
                              <a:gd name="T58" fmla="*/ 56 w 124"/>
                              <a:gd name="T59" fmla="*/ 39 h 123"/>
                              <a:gd name="T60" fmla="*/ 70 w 124"/>
                              <a:gd name="T61" fmla="*/ 47 h 123"/>
                              <a:gd name="T62" fmla="*/ 77 w 124"/>
                              <a:gd name="T63" fmla="*/ 75 h 123"/>
                              <a:gd name="T64" fmla="*/ 71 w 124"/>
                              <a:gd name="T65" fmla="*/ 70 h 123"/>
                              <a:gd name="T66" fmla="*/ 77 w 124"/>
                              <a:gd name="T67" fmla="*/ 64 h 123"/>
                              <a:gd name="T68" fmla="*/ 81 w 124"/>
                              <a:gd name="T69" fmla="*/ 70 h 123"/>
                              <a:gd name="T70" fmla="*/ 77 w 124"/>
                              <a:gd name="T71" fmla="*/ 75 h 1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124" h="123">
                                <a:moveTo>
                                  <a:pt x="99" y="46"/>
                                </a:moveTo>
                                <a:cubicBezTo>
                                  <a:pt x="77" y="46"/>
                                  <a:pt x="80" y="36"/>
                                  <a:pt x="80" y="36"/>
                                </a:cubicBezTo>
                                <a:cubicBezTo>
                                  <a:pt x="77" y="18"/>
                                  <a:pt x="77" y="18"/>
                                  <a:pt x="77" y="18"/>
                                </a:cubicBezTo>
                                <a:cubicBezTo>
                                  <a:pt x="74" y="0"/>
                                  <a:pt x="61" y="4"/>
                                  <a:pt x="61" y="4"/>
                                </a:cubicBezTo>
                                <a:cubicBezTo>
                                  <a:pt x="53" y="6"/>
                                  <a:pt x="40" y="18"/>
                                  <a:pt x="38" y="22"/>
                                </a:cubicBezTo>
                                <a:cubicBezTo>
                                  <a:pt x="33" y="27"/>
                                  <a:pt x="32" y="27"/>
                                  <a:pt x="24" y="22"/>
                                </a:cubicBezTo>
                                <a:cubicBezTo>
                                  <a:pt x="0" y="8"/>
                                  <a:pt x="1" y="25"/>
                                  <a:pt x="1" y="25"/>
                                </a:cubicBezTo>
                                <a:cubicBezTo>
                                  <a:pt x="1" y="45"/>
                                  <a:pt x="11" y="57"/>
                                  <a:pt x="15" y="63"/>
                                </a:cubicBezTo>
                                <a:cubicBezTo>
                                  <a:pt x="11" y="64"/>
                                  <a:pt x="11" y="98"/>
                                  <a:pt x="11" y="98"/>
                                </a:cubicBezTo>
                                <a:cubicBezTo>
                                  <a:pt x="15" y="119"/>
                                  <a:pt x="31" y="108"/>
                                  <a:pt x="31" y="108"/>
                                </a:cubicBezTo>
                                <a:cubicBezTo>
                                  <a:pt x="46" y="96"/>
                                  <a:pt x="46" y="96"/>
                                  <a:pt x="46" y="96"/>
                                </a:cubicBezTo>
                                <a:cubicBezTo>
                                  <a:pt x="61" y="110"/>
                                  <a:pt x="61" y="110"/>
                                  <a:pt x="61" y="110"/>
                                </a:cubicBezTo>
                                <a:cubicBezTo>
                                  <a:pt x="86" y="123"/>
                                  <a:pt x="82" y="106"/>
                                  <a:pt x="82" y="106"/>
                                </a:cubicBezTo>
                                <a:cubicBezTo>
                                  <a:pt x="82" y="96"/>
                                  <a:pt x="82" y="80"/>
                                  <a:pt x="82" y="80"/>
                                </a:cubicBezTo>
                                <a:cubicBezTo>
                                  <a:pt x="95" y="77"/>
                                  <a:pt x="106" y="66"/>
                                  <a:pt x="106" y="66"/>
                                </a:cubicBezTo>
                                <a:cubicBezTo>
                                  <a:pt x="124" y="46"/>
                                  <a:pt x="99" y="46"/>
                                  <a:pt x="99" y="46"/>
                                </a:cubicBezTo>
                                <a:close/>
                                <a:moveTo>
                                  <a:pt x="22" y="57"/>
                                </a:moveTo>
                                <a:cubicBezTo>
                                  <a:pt x="21" y="57"/>
                                  <a:pt x="18" y="54"/>
                                  <a:pt x="18" y="52"/>
                                </a:cubicBezTo>
                                <a:cubicBezTo>
                                  <a:pt x="18" y="49"/>
                                  <a:pt x="21" y="47"/>
                                  <a:pt x="22" y="47"/>
                                </a:cubicBezTo>
                                <a:cubicBezTo>
                                  <a:pt x="25" y="47"/>
                                  <a:pt x="27" y="49"/>
                                  <a:pt x="27" y="52"/>
                                </a:cubicBezTo>
                                <a:cubicBezTo>
                                  <a:pt x="27" y="54"/>
                                  <a:pt x="25" y="57"/>
                                  <a:pt x="22" y="57"/>
                                </a:cubicBezTo>
                                <a:close/>
                                <a:moveTo>
                                  <a:pt x="28" y="56"/>
                                </a:moveTo>
                                <a:cubicBezTo>
                                  <a:pt x="28" y="56"/>
                                  <a:pt x="28" y="94"/>
                                  <a:pt x="67" y="71"/>
                                </a:cubicBezTo>
                                <a:cubicBezTo>
                                  <a:pt x="25" y="103"/>
                                  <a:pt x="28" y="60"/>
                                  <a:pt x="28" y="56"/>
                                </a:cubicBezTo>
                                <a:close/>
                                <a:moveTo>
                                  <a:pt x="70" y="47"/>
                                </a:moveTo>
                                <a:cubicBezTo>
                                  <a:pt x="70" y="47"/>
                                  <a:pt x="68" y="61"/>
                                  <a:pt x="61" y="67"/>
                                </a:cubicBezTo>
                                <a:cubicBezTo>
                                  <a:pt x="50" y="74"/>
                                  <a:pt x="49" y="59"/>
                                  <a:pt x="49" y="59"/>
                                </a:cubicBezTo>
                                <a:cubicBezTo>
                                  <a:pt x="49" y="59"/>
                                  <a:pt x="31" y="68"/>
                                  <a:pt x="35" y="46"/>
                                </a:cubicBezTo>
                                <a:cubicBezTo>
                                  <a:pt x="35" y="46"/>
                                  <a:pt x="38" y="34"/>
                                  <a:pt x="45" y="32"/>
                                </a:cubicBezTo>
                                <a:cubicBezTo>
                                  <a:pt x="52" y="29"/>
                                  <a:pt x="56" y="35"/>
                                  <a:pt x="56" y="39"/>
                                </a:cubicBezTo>
                                <a:cubicBezTo>
                                  <a:pt x="56" y="39"/>
                                  <a:pt x="71" y="29"/>
                                  <a:pt x="70" y="47"/>
                                </a:cubicBezTo>
                                <a:close/>
                                <a:moveTo>
                                  <a:pt x="77" y="75"/>
                                </a:moveTo>
                                <a:cubicBezTo>
                                  <a:pt x="74" y="75"/>
                                  <a:pt x="71" y="73"/>
                                  <a:pt x="71" y="70"/>
                                </a:cubicBezTo>
                                <a:cubicBezTo>
                                  <a:pt x="71" y="67"/>
                                  <a:pt x="74" y="64"/>
                                  <a:pt x="77" y="64"/>
                                </a:cubicBezTo>
                                <a:cubicBezTo>
                                  <a:pt x="78" y="64"/>
                                  <a:pt x="81" y="67"/>
                                  <a:pt x="81" y="70"/>
                                </a:cubicBezTo>
                                <a:cubicBezTo>
                                  <a:pt x="81" y="73"/>
                                  <a:pt x="78" y="75"/>
                                  <a:pt x="77" y="7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g:grpSp>
                        <wpg:cNvPr id="466" name="组合 11"/>
                        <wpg:cNvGrpSpPr/>
                        <wpg:grpSpPr>
                          <a:xfrm>
                            <a:off x="23098" y="15011"/>
                            <a:ext cx="1135" cy="622"/>
                            <a:chOff x="5063" y="49253"/>
                            <a:chExt cx="1135" cy="622"/>
                          </a:xfrm>
                        </wpg:grpSpPr>
                        <wps:wsp>
                          <wps:cNvPr id="467" name="Freeform 35"/>
                          <wps:cNvSpPr/>
                          <wps:spPr bwMode="auto">
                            <a:xfrm>
                              <a:off x="5404" y="49253"/>
                              <a:ext cx="433" cy="459"/>
                            </a:xfrm>
                            <a:custGeom>
                              <a:avLst/>
                              <a:gdLst>
                                <a:gd name="T0" fmla="*/ 0 w 77"/>
                                <a:gd name="T1" fmla="*/ 21 h 82"/>
                                <a:gd name="T2" fmla="*/ 0 w 77"/>
                                <a:gd name="T3" fmla="*/ 23 h 82"/>
                                <a:gd name="T4" fmla="*/ 36 w 77"/>
                                <a:gd name="T5" fmla="*/ 80 h 82"/>
                                <a:gd name="T6" fmla="*/ 30 w 77"/>
                                <a:gd name="T7" fmla="*/ 55 h 82"/>
                                <a:gd name="T8" fmla="*/ 39 w 77"/>
                                <a:gd name="T9" fmla="*/ 25 h 82"/>
                                <a:gd name="T10" fmla="*/ 48 w 77"/>
                                <a:gd name="T11" fmla="*/ 55 h 82"/>
                                <a:gd name="T12" fmla="*/ 41 w 77"/>
                                <a:gd name="T13" fmla="*/ 82 h 82"/>
                                <a:gd name="T14" fmla="*/ 41 w 77"/>
                                <a:gd name="T15" fmla="*/ 82 h 82"/>
                                <a:gd name="T16" fmla="*/ 77 w 77"/>
                                <a:gd name="T17" fmla="*/ 23 h 82"/>
                                <a:gd name="T18" fmla="*/ 77 w 77"/>
                                <a:gd name="T19" fmla="*/ 0 h 82"/>
                                <a:gd name="T20" fmla="*/ 38 w 77"/>
                                <a:gd name="T21" fmla="*/ 25 h 82"/>
                                <a:gd name="T22" fmla="*/ 1 w 77"/>
                                <a:gd name="T23" fmla="*/ 0 h 82"/>
                                <a:gd name="T24" fmla="*/ 0 w 77"/>
                                <a:gd name="T25" fmla="*/ 21 h 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77" h="82">
                                  <a:moveTo>
                                    <a:pt x="0" y="21"/>
                                  </a:moveTo>
                                  <a:cubicBezTo>
                                    <a:pt x="0" y="23"/>
                                    <a:pt x="0" y="23"/>
                                    <a:pt x="0" y="23"/>
                                  </a:cubicBezTo>
                                  <a:cubicBezTo>
                                    <a:pt x="4" y="50"/>
                                    <a:pt x="15" y="69"/>
                                    <a:pt x="36" y="80"/>
                                  </a:cubicBezTo>
                                  <a:cubicBezTo>
                                    <a:pt x="32" y="72"/>
                                    <a:pt x="30" y="64"/>
                                    <a:pt x="30" y="55"/>
                                  </a:cubicBezTo>
                                  <a:cubicBezTo>
                                    <a:pt x="30" y="44"/>
                                    <a:pt x="33" y="34"/>
                                    <a:pt x="39" y="25"/>
                                  </a:cubicBezTo>
                                  <a:cubicBezTo>
                                    <a:pt x="45" y="34"/>
                                    <a:pt x="48" y="44"/>
                                    <a:pt x="48" y="55"/>
                                  </a:cubicBezTo>
                                  <a:cubicBezTo>
                                    <a:pt x="48" y="65"/>
                                    <a:pt x="45" y="74"/>
                                    <a:pt x="41" y="82"/>
                                  </a:cubicBezTo>
                                  <a:cubicBezTo>
                                    <a:pt x="41" y="82"/>
                                    <a:pt x="41" y="82"/>
                                    <a:pt x="41" y="82"/>
                                  </a:cubicBezTo>
                                  <a:cubicBezTo>
                                    <a:pt x="64" y="69"/>
                                    <a:pt x="73" y="50"/>
                                    <a:pt x="77" y="23"/>
                                  </a:cubicBezTo>
                                  <a:cubicBezTo>
                                    <a:pt x="77" y="0"/>
                                    <a:pt x="77" y="0"/>
                                    <a:pt x="77" y="0"/>
                                  </a:cubicBezTo>
                                  <a:cubicBezTo>
                                    <a:pt x="60" y="2"/>
                                    <a:pt x="47" y="11"/>
                                    <a:pt x="38" y="25"/>
                                  </a:cubicBezTo>
                                  <a:cubicBezTo>
                                    <a:pt x="30" y="12"/>
                                    <a:pt x="17" y="2"/>
                                    <a:pt x="1" y="0"/>
                                  </a:cubicBezTo>
                                  <a:cubicBezTo>
                                    <a:pt x="1" y="4"/>
                                    <a:pt x="0" y="19"/>
                                    <a:pt x="0" y="2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 w="0" cap="sq">
                              <a:noFill/>
                              <a:prstDash val="solid"/>
                              <a:miter lim="800000"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468" name="Freeform 36"/>
                          <wps:cNvSpPr/>
                          <wps:spPr bwMode="auto">
                            <a:xfrm>
                              <a:off x="5960" y="49258"/>
                              <a:ext cx="239" cy="442"/>
                            </a:xfrm>
                            <a:custGeom>
                              <a:avLst/>
                              <a:gdLst>
                                <a:gd name="T0" fmla="*/ 0 w 43"/>
                                <a:gd name="T1" fmla="*/ 18 h 79"/>
                                <a:gd name="T2" fmla="*/ 0 w 43"/>
                                <a:gd name="T3" fmla="*/ 22 h 79"/>
                                <a:gd name="T4" fmla="*/ 36 w 43"/>
                                <a:gd name="T5" fmla="*/ 79 h 79"/>
                                <a:gd name="T6" fmla="*/ 43 w 43"/>
                                <a:gd name="T7" fmla="*/ 54 h 79"/>
                                <a:gd name="T8" fmla="*/ 0 w 43"/>
                                <a:gd name="T9" fmla="*/ 0 h 79"/>
                                <a:gd name="T10" fmla="*/ 0 w 43"/>
                                <a:gd name="T11" fmla="*/ 18 h 7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43" h="79">
                                  <a:moveTo>
                                    <a:pt x="0" y="18"/>
                                  </a:moveTo>
                                  <a:cubicBezTo>
                                    <a:pt x="0" y="22"/>
                                    <a:pt x="0" y="22"/>
                                    <a:pt x="0" y="22"/>
                                  </a:cubicBezTo>
                                  <a:cubicBezTo>
                                    <a:pt x="0" y="50"/>
                                    <a:pt x="13" y="68"/>
                                    <a:pt x="36" y="79"/>
                                  </a:cubicBezTo>
                                  <a:cubicBezTo>
                                    <a:pt x="39" y="72"/>
                                    <a:pt x="43" y="63"/>
                                    <a:pt x="43" y="54"/>
                                  </a:cubicBezTo>
                                  <a:cubicBezTo>
                                    <a:pt x="43" y="27"/>
                                    <a:pt x="21" y="5"/>
                                    <a:pt x="0" y="0"/>
                                  </a:cubicBezTo>
                                  <a:cubicBezTo>
                                    <a:pt x="0" y="4"/>
                                    <a:pt x="0" y="11"/>
                                    <a:pt x="0" y="1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 w="0" cap="sq">
                              <a:noFill/>
                              <a:prstDash val="solid"/>
                              <a:miter lim="800000"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469" name="Freeform 37"/>
                          <wps:cNvSpPr/>
                          <wps:spPr bwMode="auto">
                            <a:xfrm>
                              <a:off x="5063" y="49258"/>
                              <a:ext cx="246" cy="466"/>
                            </a:xfrm>
                            <a:custGeom>
                              <a:avLst/>
                              <a:gdLst>
                                <a:gd name="T0" fmla="*/ 44 w 44"/>
                                <a:gd name="T1" fmla="*/ 23 h 83"/>
                                <a:gd name="T2" fmla="*/ 44 w 44"/>
                                <a:gd name="T3" fmla="*/ 0 h 83"/>
                                <a:gd name="T4" fmla="*/ 0 w 44"/>
                                <a:gd name="T5" fmla="*/ 54 h 83"/>
                                <a:gd name="T6" fmla="*/ 7 w 44"/>
                                <a:gd name="T7" fmla="*/ 83 h 83"/>
                                <a:gd name="T8" fmla="*/ 44 w 44"/>
                                <a:gd name="T9" fmla="*/ 23 h 8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4" h="83">
                                  <a:moveTo>
                                    <a:pt x="44" y="23"/>
                                  </a:moveTo>
                                  <a:cubicBezTo>
                                    <a:pt x="44" y="0"/>
                                    <a:pt x="44" y="0"/>
                                    <a:pt x="44" y="0"/>
                                  </a:cubicBezTo>
                                  <a:cubicBezTo>
                                    <a:pt x="18" y="4"/>
                                    <a:pt x="0" y="27"/>
                                    <a:pt x="0" y="54"/>
                                  </a:cubicBezTo>
                                  <a:cubicBezTo>
                                    <a:pt x="0" y="65"/>
                                    <a:pt x="2" y="74"/>
                                    <a:pt x="7" y="83"/>
                                  </a:cubicBezTo>
                                  <a:cubicBezTo>
                                    <a:pt x="32" y="69"/>
                                    <a:pt x="44" y="50"/>
                                    <a:pt x="44" y="23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 w="0" cap="sq">
                              <a:noFill/>
                              <a:prstDash val="solid"/>
                              <a:miter lim="800000"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470" name="Freeform 38"/>
                          <wps:cNvSpPr/>
                          <wps:spPr bwMode="auto">
                            <a:xfrm>
                              <a:off x="5165" y="49556"/>
                              <a:ext cx="402" cy="319"/>
                            </a:xfrm>
                            <a:custGeom>
                              <a:avLst/>
                              <a:gdLst>
                                <a:gd name="T0" fmla="*/ 37 w 72"/>
                                <a:gd name="T1" fmla="*/ 0 h 57"/>
                                <a:gd name="T2" fmla="*/ 0 w 72"/>
                                <a:gd name="T3" fmla="*/ 42 h 57"/>
                                <a:gd name="T4" fmla="*/ 36 w 72"/>
                                <a:gd name="T5" fmla="*/ 57 h 57"/>
                                <a:gd name="T6" fmla="*/ 72 w 72"/>
                                <a:gd name="T7" fmla="*/ 43 h 57"/>
                                <a:gd name="T8" fmla="*/ 37 w 72"/>
                                <a:gd name="T9" fmla="*/ 0 h 5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72" h="57">
                                  <a:moveTo>
                                    <a:pt x="37" y="0"/>
                                  </a:moveTo>
                                  <a:cubicBezTo>
                                    <a:pt x="30" y="18"/>
                                    <a:pt x="17" y="32"/>
                                    <a:pt x="0" y="42"/>
                                  </a:cubicBezTo>
                                  <a:cubicBezTo>
                                    <a:pt x="9" y="52"/>
                                    <a:pt x="22" y="57"/>
                                    <a:pt x="36" y="57"/>
                                  </a:cubicBezTo>
                                  <a:cubicBezTo>
                                    <a:pt x="50" y="57"/>
                                    <a:pt x="63" y="52"/>
                                    <a:pt x="72" y="43"/>
                                  </a:cubicBezTo>
                                  <a:cubicBezTo>
                                    <a:pt x="56" y="33"/>
                                    <a:pt x="45" y="19"/>
                                    <a:pt x="37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 w="0" cap="sq">
                              <a:noFill/>
                              <a:prstDash val="solid"/>
                              <a:miter lim="800000"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471" name="Freeform 39"/>
                          <wps:cNvSpPr/>
                          <wps:spPr bwMode="auto">
                            <a:xfrm>
                              <a:off x="5674" y="49549"/>
                              <a:ext cx="409" cy="326"/>
                            </a:xfrm>
                            <a:custGeom>
                              <a:avLst/>
                              <a:gdLst>
                                <a:gd name="T0" fmla="*/ 39 w 73"/>
                                <a:gd name="T1" fmla="*/ 0 h 58"/>
                                <a:gd name="T2" fmla="*/ 0 w 73"/>
                                <a:gd name="T3" fmla="*/ 44 h 58"/>
                                <a:gd name="T4" fmla="*/ 36 w 73"/>
                                <a:gd name="T5" fmla="*/ 58 h 58"/>
                                <a:gd name="T6" fmla="*/ 73 w 73"/>
                                <a:gd name="T7" fmla="*/ 43 h 58"/>
                                <a:gd name="T8" fmla="*/ 39 w 73"/>
                                <a:gd name="T9" fmla="*/ 0 h 5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73" h="58">
                                  <a:moveTo>
                                    <a:pt x="39" y="0"/>
                                  </a:moveTo>
                                  <a:cubicBezTo>
                                    <a:pt x="31" y="18"/>
                                    <a:pt x="18" y="33"/>
                                    <a:pt x="0" y="44"/>
                                  </a:cubicBezTo>
                                  <a:cubicBezTo>
                                    <a:pt x="10" y="53"/>
                                    <a:pt x="22" y="58"/>
                                    <a:pt x="36" y="58"/>
                                  </a:cubicBezTo>
                                  <a:cubicBezTo>
                                    <a:pt x="51" y="58"/>
                                    <a:pt x="64" y="52"/>
                                    <a:pt x="73" y="43"/>
                                  </a:cubicBezTo>
                                  <a:cubicBezTo>
                                    <a:pt x="58" y="33"/>
                                    <a:pt x="46" y="18"/>
                                    <a:pt x="39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 w="0" cap="sq">
                              <a:noFill/>
                              <a:prstDash val="solid"/>
                              <a:miter lim="800000"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  <wps:wsp>
                        <wps:cNvPr id="472" name="Freeform 56"/>
                        <wps:cNvSpPr>
                          <a:spLocks noEditPoints="1"/>
                        </wps:cNvSpPr>
                        <wps:spPr bwMode="auto">
                          <a:xfrm>
                            <a:off x="28463" y="13206"/>
                            <a:ext cx="589" cy="655"/>
                          </a:xfrm>
                          <a:custGeom>
                            <a:avLst/>
                            <a:gdLst>
                              <a:gd name="T0" fmla="*/ 16 w 105"/>
                              <a:gd name="T1" fmla="*/ 59 h 117"/>
                              <a:gd name="T2" fmla="*/ 27 w 105"/>
                              <a:gd name="T3" fmla="*/ 38 h 117"/>
                              <a:gd name="T4" fmla="*/ 12 w 105"/>
                              <a:gd name="T5" fmla="*/ 26 h 117"/>
                              <a:gd name="T6" fmla="*/ 1 w 105"/>
                              <a:gd name="T7" fmla="*/ 41 h 117"/>
                              <a:gd name="T8" fmla="*/ 16 w 105"/>
                              <a:gd name="T9" fmla="*/ 59 h 117"/>
                              <a:gd name="T10" fmla="*/ 29 w 105"/>
                              <a:gd name="T11" fmla="*/ 84 h 117"/>
                              <a:gd name="T12" fmla="*/ 29 w 105"/>
                              <a:gd name="T13" fmla="*/ 90 h 117"/>
                              <a:gd name="T14" fmla="*/ 35 w 105"/>
                              <a:gd name="T15" fmla="*/ 95 h 117"/>
                              <a:gd name="T16" fmla="*/ 41 w 105"/>
                              <a:gd name="T17" fmla="*/ 95 h 117"/>
                              <a:gd name="T18" fmla="*/ 41 w 105"/>
                              <a:gd name="T19" fmla="*/ 80 h 117"/>
                              <a:gd name="T20" fmla="*/ 34 w 105"/>
                              <a:gd name="T21" fmla="*/ 80 h 117"/>
                              <a:gd name="T22" fmla="*/ 29 w 105"/>
                              <a:gd name="T23" fmla="*/ 84 h 117"/>
                              <a:gd name="T24" fmla="*/ 39 w 105"/>
                              <a:gd name="T25" fmla="*/ 34 h 117"/>
                              <a:gd name="T26" fmla="*/ 51 w 105"/>
                              <a:gd name="T27" fmla="*/ 17 h 117"/>
                              <a:gd name="T28" fmla="*/ 39 w 105"/>
                              <a:gd name="T29" fmla="*/ 0 h 117"/>
                              <a:gd name="T30" fmla="*/ 27 w 105"/>
                              <a:gd name="T31" fmla="*/ 17 h 117"/>
                              <a:gd name="T32" fmla="*/ 39 w 105"/>
                              <a:gd name="T33" fmla="*/ 34 h 117"/>
                              <a:gd name="T34" fmla="*/ 68 w 105"/>
                              <a:gd name="T35" fmla="*/ 36 h 117"/>
                              <a:gd name="T36" fmla="*/ 83 w 105"/>
                              <a:gd name="T37" fmla="*/ 20 h 117"/>
                              <a:gd name="T38" fmla="*/ 73 w 105"/>
                              <a:gd name="T39" fmla="*/ 3 h 117"/>
                              <a:gd name="T40" fmla="*/ 58 w 105"/>
                              <a:gd name="T41" fmla="*/ 18 h 117"/>
                              <a:gd name="T42" fmla="*/ 68 w 105"/>
                              <a:gd name="T43" fmla="*/ 36 h 117"/>
                              <a:gd name="T44" fmla="*/ 90 w 105"/>
                              <a:gd name="T45" fmla="*/ 78 h 117"/>
                              <a:gd name="T46" fmla="*/ 68 w 105"/>
                              <a:gd name="T47" fmla="*/ 56 h 117"/>
                              <a:gd name="T48" fmla="*/ 36 w 105"/>
                              <a:gd name="T49" fmla="*/ 54 h 117"/>
                              <a:gd name="T50" fmla="*/ 22 w 105"/>
                              <a:gd name="T51" fmla="*/ 70 h 117"/>
                              <a:gd name="T52" fmla="*/ 8 w 105"/>
                              <a:gd name="T53" fmla="*/ 95 h 117"/>
                              <a:gd name="T54" fmla="*/ 24 w 105"/>
                              <a:gd name="T55" fmla="*/ 110 h 117"/>
                              <a:gd name="T56" fmla="*/ 43 w 105"/>
                              <a:gd name="T57" fmla="*/ 109 h 117"/>
                              <a:gd name="T58" fmla="*/ 62 w 105"/>
                              <a:gd name="T59" fmla="*/ 109 h 117"/>
                              <a:gd name="T60" fmla="*/ 93 w 105"/>
                              <a:gd name="T61" fmla="*/ 102 h 117"/>
                              <a:gd name="T62" fmla="*/ 90 w 105"/>
                              <a:gd name="T63" fmla="*/ 78 h 117"/>
                              <a:gd name="T64" fmla="*/ 48 w 105"/>
                              <a:gd name="T65" fmla="*/ 101 h 117"/>
                              <a:gd name="T66" fmla="*/ 32 w 105"/>
                              <a:gd name="T67" fmla="*/ 101 h 117"/>
                              <a:gd name="T68" fmla="*/ 23 w 105"/>
                              <a:gd name="T69" fmla="*/ 94 h 117"/>
                              <a:gd name="T70" fmla="*/ 21 w 105"/>
                              <a:gd name="T71" fmla="*/ 84 h 117"/>
                              <a:gd name="T72" fmla="*/ 33 w 105"/>
                              <a:gd name="T73" fmla="*/ 73 h 117"/>
                              <a:gd name="T74" fmla="*/ 41 w 105"/>
                              <a:gd name="T75" fmla="*/ 73 h 117"/>
                              <a:gd name="T76" fmla="*/ 41 w 105"/>
                              <a:gd name="T77" fmla="*/ 63 h 117"/>
                              <a:gd name="T78" fmla="*/ 48 w 105"/>
                              <a:gd name="T79" fmla="*/ 63 h 117"/>
                              <a:gd name="T80" fmla="*/ 48 w 105"/>
                              <a:gd name="T81" fmla="*/ 101 h 117"/>
                              <a:gd name="T82" fmla="*/ 77 w 105"/>
                              <a:gd name="T83" fmla="*/ 101 h 117"/>
                              <a:gd name="T84" fmla="*/ 59 w 105"/>
                              <a:gd name="T85" fmla="*/ 101 h 117"/>
                              <a:gd name="T86" fmla="*/ 52 w 105"/>
                              <a:gd name="T87" fmla="*/ 94 h 117"/>
                              <a:gd name="T88" fmla="*/ 52 w 105"/>
                              <a:gd name="T89" fmla="*/ 74 h 117"/>
                              <a:gd name="T90" fmla="*/ 59 w 105"/>
                              <a:gd name="T91" fmla="*/ 74 h 117"/>
                              <a:gd name="T92" fmla="*/ 59 w 105"/>
                              <a:gd name="T93" fmla="*/ 92 h 117"/>
                              <a:gd name="T94" fmla="*/ 62 w 105"/>
                              <a:gd name="T95" fmla="*/ 94 h 117"/>
                              <a:gd name="T96" fmla="*/ 70 w 105"/>
                              <a:gd name="T97" fmla="*/ 94 h 117"/>
                              <a:gd name="T98" fmla="*/ 70 w 105"/>
                              <a:gd name="T99" fmla="*/ 74 h 117"/>
                              <a:gd name="T100" fmla="*/ 77 w 105"/>
                              <a:gd name="T101" fmla="*/ 74 h 117"/>
                              <a:gd name="T102" fmla="*/ 77 w 105"/>
                              <a:gd name="T103" fmla="*/ 101 h 117"/>
                              <a:gd name="T104" fmla="*/ 103 w 105"/>
                              <a:gd name="T105" fmla="*/ 48 h 117"/>
                              <a:gd name="T106" fmla="*/ 90 w 105"/>
                              <a:gd name="T107" fmla="*/ 34 h 117"/>
                              <a:gd name="T108" fmla="*/ 77 w 105"/>
                              <a:gd name="T109" fmla="*/ 51 h 117"/>
                              <a:gd name="T110" fmla="*/ 91 w 105"/>
                              <a:gd name="T111" fmla="*/ 66 h 117"/>
                              <a:gd name="T112" fmla="*/ 103 w 105"/>
                              <a:gd name="T113" fmla="*/ 48 h 1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105" h="117">
                                <a:moveTo>
                                  <a:pt x="16" y="59"/>
                                </a:moveTo>
                                <a:cubicBezTo>
                                  <a:pt x="29" y="56"/>
                                  <a:pt x="27" y="42"/>
                                  <a:pt x="27" y="38"/>
                                </a:cubicBezTo>
                                <a:cubicBezTo>
                                  <a:pt x="26" y="34"/>
                                  <a:pt x="20" y="25"/>
                                  <a:pt x="12" y="26"/>
                                </a:cubicBezTo>
                                <a:cubicBezTo>
                                  <a:pt x="3" y="27"/>
                                  <a:pt x="1" y="41"/>
                                  <a:pt x="1" y="41"/>
                                </a:cubicBezTo>
                                <a:cubicBezTo>
                                  <a:pt x="0" y="47"/>
                                  <a:pt x="4" y="61"/>
                                  <a:pt x="16" y="59"/>
                                </a:cubicBezTo>
                                <a:close/>
                                <a:moveTo>
                                  <a:pt x="29" y="84"/>
                                </a:moveTo>
                                <a:cubicBezTo>
                                  <a:pt x="29" y="85"/>
                                  <a:pt x="28" y="87"/>
                                  <a:pt x="29" y="90"/>
                                </a:cubicBezTo>
                                <a:cubicBezTo>
                                  <a:pt x="30" y="95"/>
                                  <a:pt x="35" y="95"/>
                                  <a:pt x="35" y="95"/>
                                </a:cubicBezTo>
                                <a:cubicBezTo>
                                  <a:pt x="41" y="95"/>
                                  <a:pt x="41" y="95"/>
                                  <a:pt x="41" y="95"/>
                                </a:cubicBezTo>
                                <a:cubicBezTo>
                                  <a:pt x="41" y="80"/>
                                  <a:pt x="41" y="80"/>
                                  <a:pt x="41" y="80"/>
                                </a:cubicBezTo>
                                <a:cubicBezTo>
                                  <a:pt x="34" y="80"/>
                                  <a:pt x="34" y="80"/>
                                  <a:pt x="34" y="80"/>
                                </a:cubicBezTo>
                                <a:cubicBezTo>
                                  <a:pt x="31" y="80"/>
                                  <a:pt x="30" y="83"/>
                                  <a:pt x="29" y="84"/>
                                </a:cubicBezTo>
                                <a:close/>
                                <a:moveTo>
                                  <a:pt x="39" y="34"/>
                                </a:moveTo>
                                <a:cubicBezTo>
                                  <a:pt x="46" y="34"/>
                                  <a:pt x="51" y="27"/>
                                  <a:pt x="51" y="17"/>
                                </a:cubicBezTo>
                                <a:cubicBezTo>
                                  <a:pt x="51" y="8"/>
                                  <a:pt x="46" y="0"/>
                                  <a:pt x="39" y="0"/>
                                </a:cubicBezTo>
                                <a:cubicBezTo>
                                  <a:pt x="32" y="0"/>
                                  <a:pt x="27" y="8"/>
                                  <a:pt x="27" y="17"/>
                                </a:cubicBezTo>
                                <a:cubicBezTo>
                                  <a:pt x="27" y="27"/>
                                  <a:pt x="32" y="34"/>
                                  <a:pt x="39" y="34"/>
                                </a:cubicBezTo>
                                <a:close/>
                                <a:moveTo>
                                  <a:pt x="68" y="36"/>
                                </a:moveTo>
                                <a:cubicBezTo>
                                  <a:pt x="77" y="37"/>
                                  <a:pt x="82" y="27"/>
                                  <a:pt x="83" y="20"/>
                                </a:cubicBezTo>
                                <a:cubicBezTo>
                                  <a:pt x="85" y="13"/>
                                  <a:pt x="79" y="4"/>
                                  <a:pt x="73" y="3"/>
                                </a:cubicBezTo>
                                <a:cubicBezTo>
                                  <a:pt x="66" y="2"/>
                                  <a:pt x="58" y="12"/>
                                  <a:pt x="58" y="18"/>
                                </a:cubicBezTo>
                                <a:cubicBezTo>
                                  <a:pt x="57" y="26"/>
                                  <a:pt x="59" y="34"/>
                                  <a:pt x="68" y="36"/>
                                </a:cubicBezTo>
                                <a:close/>
                                <a:moveTo>
                                  <a:pt x="90" y="78"/>
                                </a:moveTo>
                                <a:cubicBezTo>
                                  <a:pt x="90" y="78"/>
                                  <a:pt x="76" y="67"/>
                                  <a:pt x="68" y="56"/>
                                </a:cubicBezTo>
                                <a:cubicBezTo>
                                  <a:pt x="57" y="39"/>
                                  <a:pt x="41" y="46"/>
                                  <a:pt x="36" y="54"/>
                                </a:cubicBezTo>
                                <a:cubicBezTo>
                                  <a:pt x="31" y="63"/>
                                  <a:pt x="23" y="68"/>
                                  <a:pt x="22" y="70"/>
                                </a:cubicBezTo>
                                <a:cubicBezTo>
                                  <a:pt x="21" y="71"/>
                                  <a:pt x="5" y="80"/>
                                  <a:pt x="8" y="95"/>
                                </a:cubicBezTo>
                                <a:cubicBezTo>
                                  <a:pt x="12" y="110"/>
                                  <a:pt x="24" y="110"/>
                                  <a:pt x="24" y="110"/>
                                </a:cubicBezTo>
                                <a:cubicBezTo>
                                  <a:pt x="24" y="110"/>
                                  <a:pt x="33" y="111"/>
                                  <a:pt x="43" y="109"/>
                                </a:cubicBezTo>
                                <a:cubicBezTo>
                                  <a:pt x="54" y="106"/>
                                  <a:pt x="62" y="109"/>
                                  <a:pt x="62" y="109"/>
                                </a:cubicBezTo>
                                <a:cubicBezTo>
                                  <a:pt x="62" y="109"/>
                                  <a:pt x="87" y="117"/>
                                  <a:pt x="93" y="102"/>
                                </a:cubicBezTo>
                                <a:cubicBezTo>
                                  <a:pt x="100" y="86"/>
                                  <a:pt x="90" y="78"/>
                                  <a:pt x="90" y="78"/>
                                </a:cubicBezTo>
                                <a:close/>
                                <a:moveTo>
                                  <a:pt x="48" y="101"/>
                                </a:moveTo>
                                <a:cubicBezTo>
                                  <a:pt x="32" y="101"/>
                                  <a:pt x="32" y="101"/>
                                  <a:pt x="32" y="101"/>
                                </a:cubicBezTo>
                                <a:cubicBezTo>
                                  <a:pt x="26" y="100"/>
                                  <a:pt x="23" y="95"/>
                                  <a:pt x="23" y="94"/>
                                </a:cubicBezTo>
                                <a:cubicBezTo>
                                  <a:pt x="22" y="94"/>
                                  <a:pt x="20" y="90"/>
                                  <a:pt x="21" y="84"/>
                                </a:cubicBezTo>
                                <a:cubicBezTo>
                                  <a:pt x="24" y="74"/>
                                  <a:pt x="33" y="73"/>
                                  <a:pt x="33" y="73"/>
                                </a:cubicBezTo>
                                <a:cubicBezTo>
                                  <a:pt x="41" y="73"/>
                                  <a:pt x="41" y="73"/>
                                  <a:pt x="41" y="73"/>
                                </a:cubicBezTo>
                                <a:cubicBezTo>
                                  <a:pt x="41" y="63"/>
                                  <a:pt x="41" y="63"/>
                                  <a:pt x="41" y="63"/>
                                </a:cubicBezTo>
                                <a:cubicBezTo>
                                  <a:pt x="48" y="63"/>
                                  <a:pt x="48" y="63"/>
                                  <a:pt x="48" y="63"/>
                                </a:cubicBezTo>
                                <a:lnTo>
                                  <a:pt x="48" y="101"/>
                                </a:lnTo>
                                <a:close/>
                                <a:moveTo>
                                  <a:pt x="77" y="101"/>
                                </a:moveTo>
                                <a:cubicBezTo>
                                  <a:pt x="59" y="101"/>
                                  <a:pt x="59" y="101"/>
                                  <a:pt x="59" y="101"/>
                                </a:cubicBezTo>
                                <a:cubicBezTo>
                                  <a:pt x="52" y="99"/>
                                  <a:pt x="52" y="94"/>
                                  <a:pt x="52" y="94"/>
                                </a:cubicBezTo>
                                <a:cubicBezTo>
                                  <a:pt x="52" y="74"/>
                                  <a:pt x="52" y="74"/>
                                  <a:pt x="52" y="74"/>
                                </a:cubicBezTo>
                                <a:cubicBezTo>
                                  <a:pt x="59" y="74"/>
                                  <a:pt x="59" y="74"/>
                                  <a:pt x="59" y="74"/>
                                </a:cubicBezTo>
                                <a:cubicBezTo>
                                  <a:pt x="59" y="92"/>
                                  <a:pt x="59" y="92"/>
                                  <a:pt x="59" y="92"/>
                                </a:cubicBezTo>
                                <a:cubicBezTo>
                                  <a:pt x="60" y="94"/>
                                  <a:pt x="62" y="94"/>
                                  <a:pt x="62" y="94"/>
                                </a:cubicBezTo>
                                <a:cubicBezTo>
                                  <a:pt x="70" y="94"/>
                                  <a:pt x="70" y="94"/>
                                  <a:pt x="70" y="94"/>
                                </a:cubicBezTo>
                                <a:cubicBezTo>
                                  <a:pt x="70" y="74"/>
                                  <a:pt x="70" y="74"/>
                                  <a:pt x="70" y="74"/>
                                </a:cubicBezTo>
                                <a:cubicBezTo>
                                  <a:pt x="77" y="74"/>
                                  <a:pt x="77" y="74"/>
                                  <a:pt x="77" y="74"/>
                                </a:cubicBezTo>
                                <a:lnTo>
                                  <a:pt x="77" y="101"/>
                                </a:lnTo>
                                <a:close/>
                                <a:moveTo>
                                  <a:pt x="103" y="48"/>
                                </a:moveTo>
                                <a:cubicBezTo>
                                  <a:pt x="103" y="44"/>
                                  <a:pt x="100" y="34"/>
                                  <a:pt x="90" y="34"/>
                                </a:cubicBezTo>
                                <a:cubicBezTo>
                                  <a:pt x="79" y="34"/>
                                  <a:pt x="77" y="44"/>
                                  <a:pt x="77" y="51"/>
                                </a:cubicBezTo>
                                <a:cubicBezTo>
                                  <a:pt x="77" y="57"/>
                                  <a:pt x="78" y="66"/>
                                  <a:pt x="91" y="66"/>
                                </a:cubicBezTo>
                                <a:cubicBezTo>
                                  <a:pt x="105" y="66"/>
                                  <a:pt x="103" y="51"/>
                                  <a:pt x="103" y="4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g:grpSp>
                        <wpg:cNvPr id="473" name="组合 10"/>
                        <wpg:cNvGrpSpPr/>
                        <wpg:grpSpPr>
                          <a:xfrm>
                            <a:off x="28456" y="15011"/>
                            <a:ext cx="739" cy="622"/>
                            <a:chOff x="10421" y="49253"/>
                            <a:chExt cx="739" cy="622"/>
                          </a:xfrm>
                          <a:solidFill>
                            <a:schemeClr val="accent1"/>
                          </a:solidFill>
                        </wpg:grpSpPr>
                        <wps:wsp>
                          <wps:cNvPr id="474" name="Freeform 81"/>
                          <wps:cNvSpPr/>
                          <wps:spPr bwMode="auto">
                            <a:xfrm>
                              <a:off x="10421" y="49523"/>
                              <a:ext cx="381" cy="352"/>
                            </a:xfrm>
                            <a:custGeom>
                              <a:avLst/>
                              <a:gdLst>
                                <a:gd name="T0" fmla="*/ 11 w 68"/>
                                <a:gd name="T1" fmla="*/ 1 h 63"/>
                                <a:gd name="T2" fmla="*/ 11 w 68"/>
                                <a:gd name="T3" fmla="*/ 0 h 63"/>
                                <a:gd name="T4" fmla="*/ 2 w 68"/>
                                <a:gd name="T5" fmla="*/ 20 h 63"/>
                                <a:gd name="T6" fmla="*/ 23 w 68"/>
                                <a:gd name="T7" fmla="*/ 51 h 63"/>
                                <a:gd name="T8" fmla="*/ 19 w 68"/>
                                <a:gd name="T9" fmla="*/ 62 h 63"/>
                                <a:gd name="T10" fmla="*/ 21 w 68"/>
                                <a:gd name="T11" fmla="*/ 63 h 63"/>
                                <a:gd name="T12" fmla="*/ 40 w 68"/>
                                <a:gd name="T13" fmla="*/ 54 h 63"/>
                                <a:gd name="T14" fmla="*/ 68 w 68"/>
                                <a:gd name="T15" fmla="*/ 48 h 63"/>
                                <a:gd name="T16" fmla="*/ 11 w 68"/>
                                <a:gd name="T17" fmla="*/ 1 h 6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68" h="63">
                                  <a:moveTo>
                                    <a:pt x="11" y="1"/>
                                  </a:moveTo>
                                  <a:cubicBezTo>
                                    <a:pt x="11" y="1"/>
                                    <a:pt x="11" y="0"/>
                                    <a:pt x="11" y="0"/>
                                  </a:cubicBezTo>
                                  <a:cubicBezTo>
                                    <a:pt x="7" y="5"/>
                                    <a:pt x="3" y="12"/>
                                    <a:pt x="2" y="20"/>
                                  </a:cubicBezTo>
                                  <a:cubicBezTo>
                                    <a:pt x="0" y="32"/>
                                    <a:pt x="10" y="44"/>
                                    <a:pt x="23" y="51"/>
                                  </a:cubicBezTo>
                                  <a:cubicBezTo>
                                    <a:pt x="24" y="55"/>
                                    <a:pt x="19" y="62"/>
                                    <a:pt x="19" y="62"/>
                                  </a:cubicBezTo>
                                  <a:cubicBezTo>
                                    <a:pt x="17" y="63"/>
                                    <a:pt x="21" y="63"/>
                                    <a:pt x="21" y="63"/>
                                  </a:cubicBezTo>
                                  <a:cubicBezTo>
                                    <a:pt x="28" y="63"/>
                                    <a:pt x="36" y="57"/>
                                    <a:pt x="40" y="54"/>
                                  </a:cubicBezTo>
                                  <a:cubicBezTo>
                                    <a:pt x="50" y="55"/>
                                    <a:pt x="60" y="52"/>
                                    <a:pt x="68" y="48"/>
                                  </a:cubicBezTo>
                                  <a:cubicBezTo>
                                    <a:pt x="37" y="46"/>
                                    <a:pt x="11" y="25"/>
                                    <a:pt x="11" y="1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475" name="Freeform 82"/>
                          <wps:cNvSpPr>
                            <a:spLocks noEditPoints="1"/>
                          </wps:cNvSpPr>
                          <wps:spPr bwMode="auto">
                            <a:xfrm>
                              <a:off x="10500" y="49253"/>
                              <a:ext cx="660" cy="615"/>
                            </a:xfrm>
                            <a:custGeom>
                              <a:avLst/>
                              <a:gdLst>
                                <a:gd name="T0" fmla="*/ 118 w 118"/>
                                <a:gd name="T1" fmla="*/ 47 h 110"/>
                                <a:gd name="T2" fmla="*/ 59 w 118"/>
                                <a:gd name="T3" fmla="*/ 0 h 110"/>
                                <a:gd name="T4" fmla="*/ 0 w 118"/>
                                <a:gd name="T5" fmla="*/ 47 h 110"/>
                                <a:gd name="T6" fmla="*/ 58 w 118"/>
                                <a:gd name="T7" fmla="*/ 93 h 110"/>
                                <a:gd name="T8" fmla="*/ 89 w 118"/>
                                <a:gd name="T9" fmla="*/ 109 h 110"/>
                                <a:gd name="T10" fmla="*/ 92 w 118"/>
                                <a:gd name="T11" fmla="*/ 107 h 110"/>
                                <a:gd name="T12" fmla="*/ 85 w 118"/>
                                <a:gd name="T13" fmla="*/ 89 h 110"/>
                                <a:gd name="T14" fmla="*/ 118 w 118"/>
                                <a:gd name="T15" fmla="*/ 47 h 110"/>
                                <a:gd name="T16" fmla="*/ 92 w 118"/>
                                <a:gd name="T17" fmla="*/ 34 h 110"/>
                                <a:gd name="T18" fmla="*/ 88 w 118"/>
                                <a:gd name="T19" fmla="*/ 38 h 110"/>
                                <a:gd name="T20" fmla="*/ 87 w 118"/>
                                <a:gd name="T21" fmla="*/ 38 h 110"/>
                                <a:gd name="T22" fmla="*/ 83 w 118"/>
                                <a:gd name="T23" fmla="*/ 34 h 110"/>
                                <a:gd name="T24" fmla="*/ 83 w 118"/>
                                <a:gd name="T25" fmla="*/ 33 h 110"/>
                                <a:gd name="T26" fmla="*/ 87 w 118"/>
                                <a:gd name="T27" fmla="*/ 29 h 110"/>
                                <a:gd name="T28" fmla="*/ 88 w 118"/>
                                <a:gd name="T29" fmla="*/ 29 h 110"/>
                                <a:gd name="T30" fmla="*/ 92 w 118"/>
                                <a:gd name="T31" fmla="*/ 33 h 110"/>
                                <a:gd name="T32" fmla="*/ 92 w 118"/>
                                <a:gd name="T33" fmla="*/ 34 h 110"/>
                                <a:gd name="T34" fmla="*/ 74 w 118"/>
                                <a:gd name="T35" fmla="*/ 62 h 110"/>
                                <a:gd name="T36" fmla="*/ 68 w 118"/>
                                <a:gd name="T37" fmla="*/ 68 h 110"/>
                                <a:gd name="T38" fmla="*/ 67 w 118"/>
                                <a:gd name="T39" fmla="*/ 68 h 110"/>
                                <a:gd name="T40" fmla="*/ 61 w 118"/>
                                <a:gd name="T41" fmla="*/ 62 h 110"/>
                                <a:gd name="T42" fmla="*/ 61 w 118"/>
                                <a:gd name="T43" fmla="*/ 42 h 110"/>
                                <a:gd name="T44" fmla="*/ 60 w 118"/>
                                <a:gd name="T45" fmla="*/ 38 h 110"/>
                                <a:gd name="T46" fmla="*/ 53 w 118"/>
                                <a:gd name="T47" fmla="*/ 38 h 110"/>
                                <a:gd name="T48" fmla="*/ 53 w 118"/>
                                <a:gd name="T49" fmla="*/ 62 h 110"/>
                                <a:gd name="T50" fmla="*/ 50 w 118"/>
                                <a:gd name="T51" fmla="*/ 68 h 110"/>
                                <a:gd name="T52" fmla="*/ 48 w 118"/>
                                <a:gd name="T53" fmla="*/ 68 h 110"/>
                                <a:gd name="T54" fmla="*/ 44 w 118"/>
                                <a:gd name="T55" fmla="*/ 62 h 110"/>
                                <a:gd name="T56" fmla="*/ 44 w 118"/>
                                <a:gd name="T57" fmla="*/ 42 h 110"/>
                                <a:gd name="T58" fmla="*/ 41 w 118"/>
                                <a:gd name="T59" fmla="*/ 38 h 110"/>
                                <a:gd name="T60" fmla="*/ 35 w 118"/>
                                <a:gd name="T61" fmla="*/ 38 h 110"/>
                                <a:gd name="T62" fmla="*/ 35 w 118"/>
                                <a:gd name="T63" fmla="*/ 62 h 110"/>
                                <a:gd name="T64" fmla="*/ 31 w 118"/>
                                <a:gd name="T65" fmla="*/ 68 h 110"/>
                                <a:gd name="T66" fmla="*/ 29 w 118"/>
                                <a:gd name="T67" fmla="*/ 68 h 110"/>
                                <a:gd name="T68" fmla="*/ 23 w 118"/>
                                <a:gd name="T69" fmla="*/ 62 h 110"/>
                                <a:gd name="T70" fmla="*/ 23 w 118"/>
                                <a:gd name="T71" fmla="*/ 32 h 110"/>
                                <a:gd name="T72" fmla="*/ 30 w 118"/>
                                <a:gd name="T73" fmla="*/ 29 h 110"/>
                                <a:gd name="T74" fmla="*/ 48 w 118"/>
                                <a:gd name="T75" fmla="*/ 29 h 110"/>
                                <a:gd name="T76" fmla="*/ 50 w 118"/>
                                <a:gd name="T77" fmla="*/ 29 h 110"/>
                                <a:gd name="T78" fmla="*/ 64 w 118"/>
                                <a:gd name="T79" fmla="*/ 29 h 110"/>
                                <a:gd name="T80" fmla="*/ 74 w 118"/>
                                <a:gd name="T81" fmla="*/ 37 h 110"/>
                                <a:gd name="T82" fmla="*/ 74 w 118"/>
                                <a:gd name="T83" fmla="*/ 62 h 110"/>
                                <a:gd name="T84" fmla="*/ 91 w 118"/>
                                <a:gd name="T85" fmla="*/ 64 h 110"/>
                                <a:gd name="T86" fmla="*/ 87 w 118"/>
                                <a:gd name="T87" fmla="*/ 68 h 110"/>
                                <a:gd name="T88" fmla="*/ 86 w 118"/>
                                <a:gd name="T89" fmla="*/ 68 h 110"/>
                                <a:gd name="T90" fmla="*/ 82 w 118"/>
                                <a:gd name="T91" fmla="*/ 64 h 110"/>
                                <a:gd name="T92" fmla="*/ 82 w 118"/>
                                <a:gd name="T93" fmla="*/ 46 h 110"/>
                                <a:gd name="T94" fmla="*/ 86 w 118"/>
                                <a:gd name="T95" fmla="*/ 42 h 110"/>
                                <a:gd name="T96" fmla="*/ 87 w 118"/>
                                <a:gd name="T97" fmla="*/ 42 h 110"/>
                                <a:gd name="T98" fmla="*/ 91 w 118"/>
                                <a:gd name="T99" fmla="*/ 46 h 110"/>
                                <a:gd name="T100" fmla="*/ 91 w 118"/>
                                <a:gd name="T101" fmla="*/ 64 h 11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</a:cxnLst>
                              <a:rect l="0" t="0" r="r" b="b"/>
                              <a:pathLst>
                                <a:path w="118" h="110">
                                  <a:moveTo>
                                    <a:pt x="118" y="47"/>
                                  </a:moveTo>
                                  <a:cubicBezTo>
                                    <a:pt x="118" y="21"/>
                                    <a:pt x="92" y="0"/>
                                    <a:pt x="59" y="0"/>
                                  </a:cubicBezTo>
                                  <a:cubicBezTo>
                                    <a:pt x="26" y="0"/>
                                    <a:pt x="0" y="21"/>
                                    <a:pt x="0" y="47"/>
                                  </a:cubicBezTo>
                                  <a:cubicBezTo>
                                    <a:pt x="0" y="72"/>
                                    <a:pt x="26" y="93"/>
                                    <a:pt x="58" y="93"/>
                                  </a:cubicBezTo>
                                  <a:cubicBezTo>
                                    <a:pt x="63" y="98"/>
                                    <a:pt x="78" y="109"/>
                                    <a:pt x="89" y="109"/>
                                  </a:cubicBezTo>
                                  <a:cubicBezTo>
                                    <a:pt x="89" y="109"/>
                                    <a:pt x="94" y="110"/>
                                    <a:pt x="92" y="107"/>
                                  </a:cubicBezTo>
                                  <a:cubicBezTo>
                                    <a:pt x="92" y="107"/>
                                    <a:pt x="83" y="96"/>
                                    <a:pt x="85" y="89"/>
                                  </a:cubicBezTo>
                                  <a:cubicBezTo>
                                    <a:pt x="105" y="81"/>
                                    <a:pt x="118" y="65"/>
                                    <a:pt x="118" y="47"/>
                                  </a:cubicBezTo>
                                  <a:close/>
                                  <a:moveTo>
                                    <a:pt x="92" y="34"/>
                                  </a:moveTo>
                                  <a:cubicBezTo>
                                    <a:pt x="92" y="36"/>
                                    <a:pt x="90" y="38"/>
                                    <a:pt x="88" y="38"/>
                                  </a:cubicBezTo>
                                  <a:cubicBezTo>
                                    <a:pt x="87" y="38"/>
                                    <a:pt x="87" y="38"/>
                                    <a:pt x="87" y="38"/>
                                  </a:cubicBezTo>
                                  <a:cubicBezTo>
                                    <a:pt x="85" y="38"/>
                                    <a:pt x="83" y="36"/>
                                    <a:pt x="83" y="34"/>
                                  </a:cubicBezTo>
                                  <a:cubicBezTo>
                                    <a:pt x="83" y="33"/>
                                    <a:pt x="83" y="33"/>
                                    <a:pt x="83" y="33"/>
                                  </a:cubicBezTo>
                                  <a:cubicBezTo>
                                    <a:pt x="83" y="31"/>
                                    <a:pt x="85" y="29"/>
                                    <a:pt x="87" y="29"/>
                                  </a:cubicBezTo>
                                  <a:cubicBezTo>
                                    <a:pt x="88" y="29"/>
                                    <a:pt x="88" y="29"/>
                                    <a:pt x="88" y="29"/>
                                  </a:cubicBezTo>
                                  <a:cubicBezTo>
                                    <a:pt x="90" y="29"/>
                                    <a:pt x="92" y="31"/>
                                    <a:pt x="92" y="33"/>
                                  </a:cubicBezTo>
                                  <a:lnTo>
                                    <a:pt x="92" y="34"/>
                                  </a:lnTo>
                                  <a:close/>
                                  <a:moveTo>
                                    <a:pt x="74" y="62"/>
                                  </a:moveTo>
                                  <a:cubicBezTo>
                                    <a:pt x="74" y="64"/>
                                    <a:pt x="71" y="68"/>
                                    <a:pt x="68" y="68"/>
                                  </a:cubicBezTo>
                                  <a:cubicBezTo>
                                    <a:pt x="67" y="68"/>
                                    <a:pt x="67" y="68"/>
                                    <a:pt x="67" y="68"/>
                                  </a:cubicBezTo>
                                  <a:cubicBezTo>
                                    <a:pt x="64" y="68"/>
                                    <a:pt x="61" y="64"/>
                                    <a:pt x="61" y="62"/>
                                  </a:cubicBezTo>
                                  <a:cubicBezTo>
                                    <a:pt x="61" y="42"/>
                                    <a:pt x="61" y="42"/>
                                    <a:pt x="61" y="42"/>
                                  </a:cubicBezTo>
                                  <a:cubicBezTo>
                                    <a:pt x="61" y="41"/>
                                    <a:pt x="61" y="38"/>
                                    <a:pt x="60" y="38"/>
                                  </a:cubicBezTo>
                                  <a:cubicBezTo>
                                    <a:pt x="53" y="38"/>
                                    <a:pt x="53" y="38"/>
                                    <a:pt x="53" y="38"/>
                                  </a:cubicBezTo>
                                  <a:cubicBezTo>
                                    <a:pt x="53" y="62"/>
                                    <a:pt x="53" y="62"/>
                                    <a:pt x="53" y="62"/>
                                  </a:cubicBezTo>
                                  <a:cubicBezTo>
                                    <a:pt x="53" y="64"/>
                                    <a:pt x="52" y="68"/>
                                    <a:pt x="50" y="68"/>
                                  </a:cubicBezTo>
                                  <a:cubicBezTo>
                                    <a:pt x="48" y="68"/>
                                    <a:pt x="48" y="68"/>
                                    <a:pt x="48" y="68"/>
                                  </a:cubicBezTo>
                                  <a:cubicBezTo>
                                    <a:pt x="46" y="68"/>
                                    <a:pt x="44" y="64"/>
                                    <a:pt x="44" y="62"/>
                                  </a:cubicBezTo>
                                  <a:cubicBezTo>
                                    <a:pt x="44" y="42"/>
                                    <a:pt x="44" y="42"/>
                                    <a:pt x="44" y="42"/>
                                  </a:cubicBezTo>
                                  <a:cubicBezTo>
                                    <a:pt x="44" y="40"/>
                                    <a:pt x="43" y="38"/>
                                    <a:pt x="41" y="38"/>
                                  </a:cubicBezTo>
                                  <a:cubicBezTo>
                                    <a:pt x="35" y="38"/>
                                    <a:pt x="35" y="38"/>
                                    <a:pt x="35" y="38"/>
                                  </a:cubicBezTo>
                                  <a:cubicBezTo>
                                    <a:pt x="35" y="62"/>
                                    <a:pt x="35" y="62"/>
                                    <a:pt x="35" y="62"/>
                                  </a:cubicBezTo>
                                  <a:cubicBezTo>
                                    <a:pt x="35" y="64"/>
                                    <a:pt x="33" y="68"/>
                                    <a:pt x="31" y="68"/>
                                  </a:cubicBezTo>
                                  <a:cubicBezTo>
                                    <a:pt x="29" y="68"/>
                                    <a:pt x="29" y="68"/>
                                    <a:pt x="29" y="68"/>
                                  </a:cubicBezTo>
                                  <a:cubicBezTo>
                                    <a:pt x="27" y="68"/>
                                    <a:pt x="23" y="64"/>
                                    <a:pt x="23" y="62"/>
                                  </a:cubicBezTo>
                                  <a:cubicBezTo>
                                    <a:pt x="23" y="52"/>
                                    <a:pt x="23" y="42"/>
                                    <a:pt x="23" y="32"/>
                                  </a:cubicBezTo>
                                  <a:cubicBezTo>
                                    <a:pt x="23" y="30"/>
                                    <a:pt x="27" y="29"/>
                                    <a:pt x="30" y="29"/>
                                  </a:cubicBezTo>
                                  <a:cubicBezTo>
                                    <a:pt x="48" y="29"/>
                                    <a:pt x="48" y="29"/>
                                    <a:pt x="48" y="29"/>
                                  </a:cubicBezTo>
                                  <a:cubicBezTo>
                                    <a:pt x="50" y="29"/>
                                    <a:pt x="50" y="29"/>
                                    <a:pt x="50" y="29"/>
                                  </a:cubicBezTo>
                                  <a:cubicBezTo>
                                    <a:pt x="64" y="29"/>
                                    <a:pt x="64" y="29"/>
                                    <a:pt x="64" y="29"/>
                                  </a:cubicBezTo>
                                  <a:cubicBezTo>
                                    <a:pt x="70" y="29"/>
                                    <a:pt x="74" y="34"/>
                                    <a:pt x="74" y="37"/>
                                  </a:cubicBezTo>
                                  <a:cubicBezTo>
                                    <a:pt x="74" y="45"/>
                                    <a:pt x="74" y="53"/>
                                    <a:pt x="74" y="62"/>
                                  </a:cubicBezTo>
                                  <a:close/>
                                  <a:moveTo>
                                    <a:pt x="91" y="64"/>
                                  </a:moveTo>
                                  <a:cubicBezTo>
                                    <a:pt x="91" y="66"/>
                                    <a:pt x="89" y="68"/>
                                    <a:pt x="87" y="68"/>
                                  </a:cubicBezTo>
                                  <a:cubicBezTo>
                                    <a:pt x="86" y="68"/>
                                    <a:pt x="86" y="68"/>
                                    <a:pt x="86" y="68"/>
                                  </a:cubicBezTo>
                                  <a:cubicBezTo>
                                    <a:pt x="84" y="68"/>
                                    <a:pt x="82" y="66"/>
                                    <a:pt x="82" y="64"/>
                                  </a:cubicBezTo>
                                  <a:cubicBezTo>
                                    <a:pt x="82" y="46"/>
                                    <a:pt x="82" y="46"/>
                                    <a:pt x="82" y="46"/>
                                  </a:cubicBezTo>
                                  <a:cubicBezTo>
                                    <a:pt x="82" y="44"/>
                                    <a:pt x="84" y="42"/>
                                    <a:pt x="86" y="42"/>
                                  </a:cubicBezTo>
                                  <a:cubicBezTo>
                                    <a:pt x="87" y="42"/>
                                    <a:pt x="87" y="42"/>
                                    <a:pt x="87" y="42"/>
                                  </a:cubicBezTo>
                                  <a:cubicBezTo>
                                    <a:pt x="89" y="42"/>
                                    <a:pt x="91" y="44"/>
                                    <a:pt x="91" y="46"/>
                                  </a:cubicBezTo>
                                  <a:lnTo>
                                    <a:pt x="91" y="64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  <wpg:grpSp>
                        <wpg:cNvPr id="476" name="组合 13"/>
                        <wpg:cNvGrpSpPr/>
                        <wpg:grpSpPr>
                          <a:xfrm>
                            <a:off x="19870" y="14987"/>
                            <a:ext cx="676" cy="639"/>
                            <a:chOff x="1835" y="49253"/>
                            <a:chExt cx="676" cy="639"/>
                          </a:xfrm>
                        </wpg:grpSpPr>
                        <wps:wsp>
                          <wps:cNvPr id="477" name="Freeform 51"/>
                          <wps:cNvSpPr/>
                          <wps:spPr bwMode="auto">
                            <a:xfrm>
                              <a:off x="1835" y="49282"/>
                              <a:ext cx="364" cy="286"/>
                            </a:xfrm>
                            <a:custGeom>
                              <a:avLst/>
                              <a:gdLst>
                                <a:gd name="T0" fmla="*/ 30 w 65"/>
                                <a:gd name="T1" fmla="*/ 50 h 51"/>
                                <a:gd name="T2" fmla="*/ 36 w 65"/>
                                <a:gd name="T3" fmla="*/ 49 h 51"/>
                                <a:gd name="T4" fmla="*/ 61 w 65"/>
                                <a:gd name="T5" fmla="*/ 47 h 51"/>
                                <a:gd name="T6" fmla="*/ 65 w 65"/>
                                <a:gd name="T7" fmla="*/ 47 h 51"/>
                                <a:gd name="T8" fmla="*/ 65 w 65"/>
                                <a:gd name="T9" fmla="*/ 47 h 51"/>
                                <a:gd name="T10" fmla="*/ 60 w 65"/>
                                <a:gd name="T11" fmla="*/ 21 h 51"/>
                                <a:gd name="T12" fmla="*/ 55 w 65"/>
                                <a:gd name="T13" fmla="*/ 7 h 51"/>
                                <a:gd name="T14" fmla="*/ 46 w 65"/>
                                <a:gd name="T15" fmla="*/ 2 h 51"/>
                                <a:gd name="T16" fmla="*/ 28 w 65"/>
                                <a:gd name="T17" fmla="*/ 6 h 51"/>
                                <a:gd name="T18" fmla="*/ 21 w 65"/>
                                <a:gd name="T19" fmla="*/ 24 h 51"/>
                                <a:gd name="T20" fmla="*/ 20 w 65"/>
                                <a:gd name="T21" fmla="*/ 24 h 51"/>
                                <a:gd name="T22" fmla="*/ 6 w 65"/>
                                <a:gd name="T23" fmla="*/ 41 h 51"/>
                                <a:gd name="T24" fmla="*/ 16 w 65"/>
                                <a:gd name="T25" fmla="*/ 50 h 51"/>
                                <a:gd name="T26" fmla="*/ 30 w 65"/>
                                <a:gd name="T27" fmla="*/ 50 h 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65" h="51">
                                  <a:moveTo>
                                    <a:pt x="30" y="50"/>
                                  </a:moveTo>
                                  <a:cubicBezTo>
                                    <a:pt x="33" y="49"/>
                                    <a:pt x="35" y="49"/>
                                    <a:pt x="36" y="49"/>
                                  </a:cubicBezTo>
                                  <a:cubicBezTo>
                                    <a:pt x="47" y="46"/>
                                    <a:pt x="56" y="46"/>
                                    <a:pt x="61" y="47"/>
                                  </a:cubicBezTo>
                                  <a:cubicBezTo>
                                    <a:pt x="62" y="47"/>
                                    <a:pt x="65" y="47"/>
                                    <a:pt x="65" y="47"/>
                                  </a:cubicBezTo>
                                  <a:cubicBezTo>
                                    <a:pt x="65" y="47"/>
                                    <a:pt x="65" y="47"/>
                                    <a:pt x="65" y="47"/>
                                  </a:cubicBezTo>
                                  <a:cubicBezTo>
                                    <a:pt x="65" y="40"/>
                                    <a:pt x="62" y="30"/>
                                    <a:pt x="60" y="21"/>
                                  </a:cubicBezTo>
                                  <a:cubicBezTo>
                                    <a:pt x="59" y="13"/>
                                    <a:pt x="55" y="8"/>
                                    <a:pt x="55" y="7"/>
                                  </a:cubicBezTo>
                                  <a:cubicBezTo>
                                    <a:pt x="52" y="3"/>
                                    <a:pt x="46" y="2"/>
                                    <a:pt x="46" y="2"/>
                                  </a:cubicBezTo>
                                  <a:cubicBezTo>
                                    <a:pt x="36" y="0"/>
                                    <a:pt x="28" y="6"/>
                                    <a:pt x="28" y="6"/>
                                  </a:cubicBezTo>
                                  <a:cubicBezTo>
                                    <a:pt x="17" y="12"/>
                                    <a:pt x="21" y="24"/>
                                    <a:pt x="21" y="24"/>
                                  </a:cubicBezTo>
                                  <a:cubicBezTo>
                                    <a:pt x="21" y="24"/>
                                    <a:pt x="20" y="24"/>
                                    <a:pt x="20" y="24"/>
                                  </a:cubicBezTo>
                                  <a:cubicBezTo>
                                    <a:pt x="0" y="24"/>
                                    <a:pt x="6" y="41"/>
                                    <a:pt x="6" y="41"/>
                                  </a:cubicBezTo>
                                  <a:cubicBezTo>
                                    <a:pt x="8" y="46"/>
                                    <a:pt x="13" y="49"/>
                                    <a:pt x="16" y="50"/>
                                  </a:cubicBezTo>
                                  <a:cubicBezTo>
                                    <a:pt x="20" y="51"/>
                                    <a:pt x="26" y="50"/>
                                    <a:pt x="30" y="5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478" name="Freeform 52"/>
                          <wps:cNvSpPr/>
                          <wps:spPr bwMode="auto">
                            <a:xfrm>
                              <a:off x="2191" y="49253"/>
                              <a:ext cx="279" cy="291"/>
                            </a:xfrm>
                            <a:custGeom>
                              <a:avLst/>
                              <a:gdLst>
                                <a:gd name="T0" fmla="*/ 1 w 50"/>
                                <a:gd name="T1" fmla="*/ 52 h 52"/>
                                <a:gd name="T2" fmla="*/ 1 w 50"/>
                                <a:gd name="T3" fmla="*/ 52 h 52"/>
                                <a:gd name="T4" fmla="*/ 27 w 50"/>
                                <a:gd name="T5" fmla="*/ 47 h 52"/>
                                <a:gd name="T6" fmla="*/ 40 w 50"/>
                                <a:gd name="T7" fmla="*/ 43 h 52"/>
                                <a:gd name="T8" fmla="*/ 46 w 50"/>
                                <a:gd name="T9" fmla="*/ 36 h 52"/>
                                <a:gd name="T10" fmla="*/ 45 w 50"/>
                                <a:gd name="T11" fmla="*/ 19 h 52"/>
                                <a:gd name="T12" fmla="*/ 30 w 50"/>
                                <a:gd name="T13" fmla="*/ 13 h 52"/>
                                <a:gd name="T14" fmla="*/ 27 w 50"/>
                                <a:gd name="T15" fmla="*/ 15 h 52"/>
                                <a:gd name="T16" fmla="*/ 27 w 50"/>
                                <a:gd name="T17" fmla="*/ 10 h 52"/>
                                <a:gd name="T18" fmla="*/ 11 w 50"/>
                                <a:gd name="T19" fmla="*/ 2 h 52"/>
                                <a:gd name="T20" fmla="*/ 2 w 50"/>
                                <a:gd name="T21" fmla="*/ 9 h 52"/>
                                <a:gd name="T22" fmla="*/ 0 w 50"/>
                                <a:gd name="T23" fmla="*/ 19 h 52"/>
                                <a:gd name="T24" fmla="*/ 1 w 50"/>
                                <a:gd name="T25" fmla="*/ 49 h 52"/>
                                <a:gd name="T26" fmla="*/ 1 w 50"/>
                                <a:gd name="T27" fmla="*/ 52 h 5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50" h="52">
                                  <a:moveTo>
                                    <a:pt x="1" y="52"/>
                                  </a:moveTo>
                                  <a:cubicBezTo>
                                    <a:pt x="1" y="52"/>
                                    <a:pt x="1" y="52"/>
                                    <a:pt x="1" y="52"/>
                                  </a:cubicBezTo>
                                  <a:cubicBezTo>
                                    <a:pt x="10" y="50"/>
                                    <a:pt x="13" y="49"/>
                                    <a:pt x="27" y="47"/>
                                  </a:cubicBezTo>
                                  <a:cubicBezTo>
                                    <a:pt x="34" y="46"/>
                                    <a:pt x="39" y="44"/>
                                    <a:pt x="40" y="43"/>
                                  </a:cubicBezTo>
                                  <a:cubicBezTo>
                                    <a:pt x="44" y="40"/>
                                    <a:pt x="46" y="36"/>
                                    <a:pt x="46" y="36"/>
                                  </a:cubicBezTo>
                                  <a:cubicBezTo>
                                    <a:pt x="50" y="27"/>
                                    <a:pt x="46" y="19"/>
                                    <a:pt x="45" y="19"/>
                                  </a:cubicBezTo>
                                  <a:cubicBezTo>
                                    <a:pt x="39" y="9"/>
                                    <a:pt x="30" y="13"/>
                                    <a:pt x="30" y="13"/>
                                  </a:cubicBezTo>
                                  <a:cubicBezTo>
                                    <a:pt x="29" y="14"/>
                                    <a:pt x="28" y="15"/>
                                    <a:pt x="27" y="15"/>
                                  </a:cubicBezTo>
                                  <a:cubicBezTo>
                                    <a:pt x="27" y="14"/>
                                    <a:pt x="27" y="11"/>
                                    <a:pt x="27" y="10"/>
                                  </a:cubicBezTo>
                                  <a:cubicBezTo>
                                    <a:pt x="24" y="0"/>
                                    <a:pt x="14" y="2"/>
                                    <a:pt x="11" y="2"/>
                                  </a:cubicBezTo>
                                  <a:cubicBezTo>
                                    <a:pt x="6" y="4"/>
                                    <a:pt x="3" y="7"/>
                                    <a:pt x="2" y="9"/>
                                  </a:cubicBezTo>
                                  <a:cubicBezTo>
                                    <a:pt x="0" y="13"/>
                                    <a:pt x="0" y="15"/>
                                    <a:pt x="0" y="19"/>
                                  </a:cubicBezTo>
                                  <a:cubicBezTo>
                                    <a:pt x="0" y="29"/>
                                    <a:pt x="0" y="39"/>
                                    <a:pt x="1" y="49"/>
                                  </a:cubicBezTo>
                                  <a:cubicBezTo>
                                    <a:pt x="1" y="50"/>
                                    <a:pt x="1" y="51"/>
                                    <a:pt x="1" y="5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479" name="Freeform 53"/>
                          <wps:cNvSpPr/>
                          <wps:spPr bwMode="auto">
                            <a:xfrm>
                              <a:off x="1918" y="49556"/>
                              <a:ext cx="308" cy="336"/>
                            </a:xfrm>
                            <a:custGeom>
                              <a:avLst/>
                              <a:gdLst>
                                <a:gd name="T0" fmla="*/ 48 w 55"/>
                                <a:gd name="T1" fmla="*/ 0 h 60"/>
                                <a:gd name="T2" fmla="*/ 43 w 55"/>
                                <a:gd name="T3" fmla="*/ 0 h 60"/>
                                <a:gd name="T4" fmla="*/ 15 w 55"/>
                                <a:gd name="T5" fmla="*/ 8 h 60"/>
                                <a:gd name="T6" fmla="*/ 6 w 55"/>
                                <a:gd name="T7" fmla="*/ 14 h 60"/>
                                <a:gd name="T8" fmla="*/ 1 w 55"/>
                                <a:gd name="T9" fmla="*/ 26 h 60"/>
                                <a:gd name="T10" fmla="*/ 15 w 55"/>
                                <a:gd name="T11" fmla="*/ 44 h 60"/>
                                <a:gd name="T12" fmla="*/ 20 w 55"/>
                                <a:gd name="T13" fmla="*/ 43 h 60"/>
                                <a:gd name="T14" fmla="*/ 20 w 55"/>
                                <a:gd name="T15" fmla="*/ 45 h 60"/>
                                <a:gd name="T16" fmla="*/ 29 w 55"/>
                                <a:gd name="T17" fmla="*/ 58 h 60"/>
                                <a:gd name="T18" fmla="*/ 51 w 55"/>
                                <a:gd name="T19" fmla="*/ 51 h 60"/>
                                <a:gd name="T20" fmla="*/ 55 w 55"/>
                                <a:gd name="T21" fmla="*/ 42 h 60"/>
                                <a:gd name="T22" fmla="*/ 53 w 55"/>
                                <a:gd name="T23" fmla="*/ 26 h 60"/>
                                <a:gd name="T24" fmla="*/ 48 w 55"/>
                                <a:gd name="T25" fmla="*/ 0 h 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55" h="60">
                                  <a:moveTo>
                                    <a:pt x="48" y="0"/>
                                  </a:moveTo>
                                  <a:cubicBezTo>
                                    <a:pt x="48" y="0"/>
                                    <a:pt x="44" y="0"/>
                                    <a:pt x="43" y="0"/>
                                  </a:cubicBezTo>
                                  <a:cubicBezTo>
                                    <a:pt x="31" y="1"/>
                                    <a:pt x="22" y="4"/>
                                    <a:pt x="15" y="8"/>
                                  </a:cubicBezTo>
                                  <a:cubicBezTo>
                                    <a:pt x="11" y="9"/>
                                    <a:pt x="8" y="12"/>
                                    <a:pt x="6" y="14"/>
                                  </a:cubicBezTo>
                                  <a:cubicBezTo>
                                    <a:pt x="4" y="17"/>
                                    <a:pt x="1" y="20"/>
                                    <a:pt x="1" y="26"/>
                                  </a:cubicBezTo>
                                  <a:cubicBezTo>
                                    <a:pt x="1" y="28"/>
                                    <a:pt x="0" y="43"/>
                                    <a:pt x="15" y="44"/>
                                  </a:cubicBezTo>
                                  <a:cubicBezTo>
                                    <a:pt x="16" y="44"/>
                                    <a:pt x="20" y="44"/>
                                    <a:pt x="20" y="43"/>
                                  </a:cubicBezTo>
                                  <a:cubicBezTo>
                                    <a:pt x="20" y="44"/>
                                    <a:pt x="20" y="45"/>
                                    <a:pt x="20" y="45"/>
                                  </a:cubicBezTo>
                                  <a:cubicBezTo>
                                    <a:pt x="20" y="46"/>
                                    <a:pt x="22" y="54"/>
                                    <a:pt x="29" y="58"/>
                                  </a:cubicBezTo>
                                  <a:cubicBezTo>
                                    <a:pt x="32" y="60"/>
                                    <a:pt x="45" y="60"/>
                                    <a:pt x="51" y="51"/>
                                  </a:cubicBezTo>
                                  <a:cubicBezTo>
                                    <a:pt x="52" y="51"/>
                                    <a:pt x="54" y="46"/>
                                    <a:pt x="55" y="42"/>
                                  </a:cubicBezTo>
                                  <a:cubicBezTo>
                                    <a:pt x="55" y="40"/>
                                    <a:pt x="55" y="34"/>
                                    <a:pt x="53" y="26"/>
                                  </a:cubicBezTo>
                                  <a:cubicBezTo>
                                    <a:pt x="51" y="15"/>
                                    <a:pt x="48" y="9"/>
                                    <a:pt x="48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480" name="Freeform 54"/>
                          <wps:cNvSpPr/>
                          <wps:spPr bwMode="auto">
                            <a:xfrm>
                              <a:off x="2203" y="49532"/>
                              <a:ext cx="308" cy="274"/>
                            </a:xfrm>
                            <a:custGeom>
                              <a:avLst/>
                              <a:gdLst>
                                <a:gd name="T0" fmla="*/ 47 w 55"/>
                                <a:gd name="T1" fmla="*/ 5 h 49"/>
                                <a:gd name="T2" fmla="*/ 40 w 55"/>
                                <a:gd name="T3" fmla="*/ 2 h 49"/>
                                <a:gd name="T4" fmla="*/ 25 w 55"/>
                                <a:gd name="T5" fmla="*/ 1 h 49"/>
                                <a:gd name="T6" fmla="*/ 0 w 55"/>
                                <a:gd name="T7" fmla="*/ 4 h 49"/>
                                <a:gd name="T8" fmla="*/ 0 w 55"/>
                                <a:gd name="T9" fmla="*/ 7 h 49"/>
                                <a:gd name="T10" fmla="*/ 10 w 55"/>
                                <a:gd name="T11" fmla="*/ 36 h 49"/>
                                <a:gd name="T12" fmla="*/ 14 w 55"/>
                                <a:gd name="T13" fmla="*/ 45 h 49"/>
                                <a:gd name="T14" fmla="*/ 25 w 55"/>
                                <a:gd name="T15" fmla="*/ 49 h 49"/>
                                <a:gd name="T16" fmla="*/ 39 w 55"/>
                                <a:gd name="T17" fmla="*/ 36 h 49"/>
                                <a:gd name="T18" fmla="*/ 37 w 55"/>
                                <a:gd name="T19" fmla="*/ 31 h 49"/>
                                <a:gd name="T20" fmla="*/ 38 w 55"/>
                                <a:gd name="T21" fmla="*/ 31 h 49"/>
                                <a:gd name="T22" fmla="*/ 41 w 55"/>
                                <a:gd name="T23" fmla="*/ 31 h 49"/>
                                <a:gd name="T24" fmla="*/ 54 w 55"/>
                                <a:gd name="T25" fmla="*/ 22 h 49"/>
                                <a:gd name="T26" fmla="*/ 47 w 55"/>
                                <a:gd name="T27" fmla="*/ 5 h 4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55" h="49">
                                  <a:moveTo>
                                    <a:pt x="47" y="5"/>
                                  </a:moveTo>
                                  <a:cubicBezTo>
                                    <a:pt x="47" y="5"/>
                                    <a:pt x="45" y="3"/>
                                    <a:pt x="40" y="2"/>
                                  </a:cubicBezTo>
                                  <a:cubicBezTo>
                                    <a:pt x="39" y="2"/>
                                    <a:pt x="33" y="0"/>
                                    <a:pt x="25" y="1"/>
                                  </a:cubicBezTo>
                                  <a:cubicBezTo>
                                    <a:pt x="14" y="2"/>
                                    <a:pt x="8" y="3"/>
                                    <a:pt x="0" y="4"/>
                                  </a:cubicBezTo>
                                  <a:cubicBezTo>
                                    <a:pt x="0" y="5"/>
                                    <a:pt x="0" y="6"/>
                                    <a:pt x="0" y="7"/>
                                  </a:cubicBezTo>
                                  <a:cubicBezTo>
                                    <a:pt x="3" y="17"/>
                                    <a:pt x="6" y="27"/>
                                    <a:pt x="10" y="36"/>
                                  </a:cubicBezTo>
                                  <a:cubicBezTo>
                                    <a:pt x="11" y="39"/>
                                    <a:pt x="12" y="42"/>
                                    <a:pt x="14" y="45"/>
                                  </a:cubicBezTo>
                                  <a:cubicBezTo>
                                    <a:pt x="16" y="46"/>
                                    <a:pt x="19" y="49"/>
                                    <a:pt x="25" y="49"/>
                                  </a:cubicBezTo>
                                  <a:cubicBezTo>
                                    <a:pt x="28" y="49"/>
                                    <a:pt x="40" y="46"/>
                                    <a:pt x="39" y="36"/>
                                  </a:cubicBezTo>
                                  <a:cubicBezTo>
                                    <a:pt x="39" y="36"/>
                                    <a:pt x="38" y="31"/>
                                    <a:pt x="37" y="31"/>
                                  </a:cubicBezTo>
                                  <a:cubicBezTo>
                                    <a:pt x="37" y="31"/>
                                    <a:pt x="37" y="31"/>
                                    <a:pt x="38" y="31"/>
                                  </a:cubicBezTo>
                                  <a:cubicBezTo>
                                    <a:pt x="38" y="31"/>
                                    <a:pt x="40" y="31"/>
                                    <a:pt x="41" y="31"/>
                                  </a:cubicBezTo>
                                  <a:cubicBezTo>
                                    <a:pt x="42" y="31"/>
                                    <a:pt x="51" y="32"/>
                                    <a:pt x="54" y="22"/>
                                  </a:cubicBezTo>
                                  <a:cubicBezTo>
                                    <a:pt x="55" y="20"/>
                                    <a:pt x="55" y="9"/>
                                    <a:pt x="47" y="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5.5pt;margin-top:571.65pt;height:126.55pt;width:469.25pt;z-index:251753472;mso-width-relative:page;mso-height-relative:page;" coordorigin="19809,13156" coordsize="9385,2531" o:gfxdata="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">
                <o:lock v:ext="edit" aspectratio="f"/>
                <v:shape id="Freeform 16" o:spid="_x0000_s1026" o:spt="100" style="position:absolute;left:25074;top:13206;height:622;width:610;" fillcolor="#5B9BD5 [3204]" filled="t" stroked="f" coordsize="258,263" o:gfxdata="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SdJ7vQAA&#10;ANwAAAAPAAAAAAAAAAEAIAAAACIAAABkcnMvZG93bnJldi54bWxQSwECFAAUAAAACACHTuJAMy8F&#10;njsAAAA5AAAAEAAAAAAAAAABACAAAAAMAQAAZHJzL3NoYXBleG1sLnhtbFBLBQYAAAAABgAGAFsB&#10;AAC2AwAAAAA=&#10;" path="m38,119l38,116,38,116,36,114,36,114,36,112,36,109,38,107,38,107,38,105,38,102,41,100,43,97,43,95,43,95,43,93,43,90,43,88,45,86,45,86,45,83,45,83,45,81,45,81,45,79,48,74,48,71,48,67,50,64,50,62,50,60,53,57,53,55,55,50,55,48,57,45,60,43,60,41,62,41,62,38,64,34,67,31,69,29,71,27,76,22,79,19,81,17,83,15,86,15,90,12,93,10,95,10,97,8,102,8,105,5,109,5,112,3,116,3,121,3,124,0,128,0,131,0,135,0,140,0,142,0,147,0,152,3,157,3,159,3,164,3,166,5,171,5,176,8,178,10,183,10,185,12,190,15,192,17,195,19,197,19,199,19,202,22,204,24,206,27,209,29,209,31,211,34,213,36,213,38,216,43,218,45,221,50,221,53,223,55,223,57,223,60,223,62,225,64,225,69,228,74,228,76,228,81,228,86,228,86,230,86,230,88,232,90,232,93,232,95,235,95,235,97,235,100,237,105,237,105,237,107,237,107,237,109,237,112,237,112,235,114,235,116,235,119,235,119,235,119,235,121,239,126,242,131,242,133,244,135,247,138,247,142,249,145,251,150,254,152,254,154,254,157,256,159,256,164,256,166,258,171,258,176,258,178,258,180,258,183,258,185,258,187,258,190,258,195,256,197,256,197,256,199,256,199,254,202,254,202,254,204,251,204,251,204,251,206,249,206,249,206,249,206,247,206,247,206,247,204,244,204,244,204,244,204,242,204,242,202,239,199,239,197,237,197,237,195,235,192,235,187,235,187,232,187,232,190,232,190,232,190,230,195,228,199,228,204,225,206,223,209,221,211,218,216,218,216,216,218,213,221,213,221,213,223,216,223,223,225,225,228,228,230,230,232,232,232,235,235,235,235,235,237,237,237,237,239,237,239,237,242,237,242,237,244,237,244,237,244,237,247,237,247,237,247,235,249,235,251,232,251,232,251,230,254,228,254,225,256,223,256,221,258,221,258,218,258,216,258,213,261,209,261,206,261,202,261,199,261,195,261,192,261,187,261,183,261,180,261,176,261,171,261,168,261,164,258,159,258,157,256,152,256,147,254,145,254,142,254,142,251,142,251,140,251,138,251,133,251,133,251,131,251,128,254,126,254,124,256,119,258,119,258,116,258,112,261,109,261,107,263,102,263,100,263,97,263,95,263,93,263,90,263,86,263,81,263,74,263,67,263,64,263,60,263,57,261,55,261,50,261,48,258,45,258,43,258,41,256,38,256,36,254,36,254,36,251,34,251,34,251,34,249,34,249,34,247,31,247,31,244,31,244,31,242,31,242,34,239,34,239,34,239,34,237,34,237,34,235,34,232,36,232,36,232,36,230,38,230,38,230,38,228,41,228,41,228,43,225,45,225,45,225,48,225,50,225,53,225,55,225,55,225,55,225,55,223,55,223,55,223,53,223,50,221,48,218,45,216,43,213,41,211,38,209,38,206,36,204,36,202,34,199,34,199,31,197,31,192,29,190,29,187,29,185,29,185,29,185,26,185,26,185,26,185,26,185,26,185,26,185,26,187,26,187,24,190,24,192,22,192,22,195,19,197,19,197,17,199,15,199,15,202,12,202,10,204,8,204,5,204,5,204,5,204,5,204,5,202,5,202,3,199,3,199,3,197,3,197,3,195,0,192,0,190,0,187,0,183,0,178,3,176,3,173,3,171,3,168,5,164,5,161,5,159,8,157,10,152,10,150,12,147,15,145,17,140,19,138,19,135,22,133,24,131,26,128,26,128,29,126,31,124,34,121,38,119,38,119xe">
                  <v:path o:connectlocs="85,257;101,224;106,196;113,158;130,113;158,73;203,35;257,11;319,0;387,7;449,35;487,63;515,106;531,151;543,203;555,236;560,264;565,297;593,354;610,404;610,449;600,477;588,487;572,482;555,442;539,470;510,515;539,543;560,565;560,584;543,600;510,610;453,617;387,610;335,593;302,600;257,617;212,622;134,617;89,605;80,588;80,565;85,548;96,539;130,532;118,522;85,482;68,442;61,437;52,454;28,477;11,477;0,454;7,404;23,354;56,309;89,281" o:connectangles="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group id="组合 6" o:spid="_x0000_s1026" o:spt="203" style="position:absolute;left:21520;top:13201;height:639;width:828;" coordorigin="3485,47467" coordsize="828,639" o:gfxdata="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AmlgZa+AAAA3AAAAA8AAAAAAAAAAQAgAAAAIgAAAGRycy9kb3ducmV2Lnht&#10;bFBLAQIUABQAAAAIAIdO4kAzLwWeOwAAADkAAAAVAAAAAAAAAAEAIAAAAA0BAABkcnMvZ3JvdXBz&#10;aGFwZXhtbC54bWxQSwUGAAAAAAYABgBgAQAAygMAAAAA&#10;">
                  <o:lock v:ext="edit" aspectratio="f"/>
                  <v:shape id="Freeform 24" o:spid="_x0000_s1026" o:spt="100" style="position:absolute;left:3485;top:47536;height:570;width:717;" fillcolor="#5B9BD5 [3204]" filled="t" stroked="f" coordsize="128,102" o:gfxdata="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k5vxC8AAAA&#10;3AAAAA8AAAAAAAAAAQAgAAAAIgAAAGRycy9kb3ducmV2LnhtbFBLAQIUABQAAAAIAIdO4kAzLwWe&#10;OwAAADkAAAAQAAAAAAAAAAEAIAAAAAsBAABkcnMvc2hhcGV4bWwueG1sUEsFBgAAAAAGAAYAWwEA&#10;ALUDAAAAAA==&#10;" path="m105,43c100,42,103,39,103,39c103,39,108,30,102,24c94,16,75,25,75,25c67,27,69,24,70,18c70,11,68,0,48,7c29,14,12,37,12,37c0,52,2,64,2,64c5,91,33,98,55,100c78,102,109,92,119,72c128,52,111,44,105,43xm57,92c34,94,15,82,15,67c15,52,34,39,57,38c80,37,98,47,98,62c98,77,80,91,57,92xe">
                    <v:path o:connectlocs="588,240;576,217;571,134;420,139;392,100;268,39;67,206;11,357;308,558;666,402;588,240;319,514;84,374;319,212;548,346;319,514" o:connectangles="0,0,0,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25" o:spid="_x0000_s1026" o:spt="100" style="position:absolute;left:3646;top:47791;height:246;width:282;" fillcolor="#5B9BD5 [3204]" filled="t" stroked="f" coordsize="50,44" o:gfxdata="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aQsnrLgAAADcAAAA&#10;DwAAAAAAAAABACAAAAAiAAAAZHJzL2Rvd25yZXYueG1sUEsBAhQAFAAAAAgAh07iQDMvBZ47AAAA&#10;OQAAABAAAAAAAAAAAQAgAAAABwEAAGRycy9zaGFwZXhtbC54bWxQSwUGAAAAAAYABgBbAQAAsQMA&#10;AAAA&#10;" path="m23,2c0,5,3,27,3,27c3,27,3,33,9,37c22,44,36,40,43,31c50,22,46,0,23,2xm17,33c13,33,10,31,10,27c10,23,13,20,17,19c22,19,25,22,25,25c25,29,22,32,17,33xm31,21c29,22,28,22,27,21c26,19,26,17,28,16c30,15,31,15,32,17c33,18,32,20,31,21xe">
                    <v:path o:connectlocs="129,11;16,150;50,206;242,173;129,11;95,184;56,150;95,106;141,139;95,184;174,117;152,117;157,89;180,95;174,117" o:connectangles="0,0,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27" o:spid="_x0000_s1026" o:spt="100" style="position:absolute;left:3989;top:47467;height:298;width:324;" fillcolor="#5B9BD5 [3204]" filled="t" stroked="f" coordsize="58,53" o:gfxdata="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ttgir4A&#10;AADcAAAADwAAAAAAAAABACAAAAAiAAAAZHJzL2Rvd25yZXYueG1sUEsBAhQAFAAAAAgAh07iQDMv&#10;BZ47AAAAOQAAABAAAAAAAAAAAQAgAAAADQEAAGRycy9zaGFwZXhtbC54bWxQSwUGAAAAAAYABgBb&#10;AQAAtwMAAAAA&#10;" path="m24,1c16,0,7,1,5,2c5,2,5,2,5,2c4,2,4,2,4,2c2,3,0,5,0,7c0,10,3,13,6,13c6,13,9,12,11,12c13,11,30,11,38,25c43,35,40,42,40,43c40,43,39,46,39,49c39,52,41,53,44,53c47,53,49,53,49,49c49,49,49,49,49,49c58,19,38,5,24,1xe">
                    <v:path o:connectlocs="134,5;27,11;27,11;22,11;0,39;33,73;61,67;212,140;223,241;217,275;245,298;273,275;273,275;134,5" o:connectangles="0,0,0,0,0,0,0,0,0,0,0,0,0,0"/>
                    <v:fill on="t" focussize="0,0"/>
                    <v:stroke on="f"/>
                    <v:imagedata o:title=""/>
                    <o:lock v:ext="edit" aspectratio="f"/>
                  </v:shape>
                </v:group>
                <v:group id="组合 8" o:spid="_x0000_s1026" o:spt="203" style="position:absolute;left:23328;top:13184;height:638;width:671;" coordorigin="5293,47462" coordsize="671,638" o:gfxdata="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Ijoi5O7AAAA3AAAAA8AAAAAAAAAAQAgAAAAIgAAAGRycy9kb3ducmV2LnhtbFBL&#10;AQIUABQAAAAIAIdO4kAzLwWeOwAAADkAAAAVAAAAAAAAAAEAIAAAAAoBAABkcnMvZ3JvdXBzaGFw&#10;ZXhtbC54bWxQSwUGAAAAAAYABgBgAQAAxwMAAAAA&#10;">
                  <o:lock v:ext="edit" aspectratio="f"/>
                  <v:shape id="Freeform 18" o:spid="_x0000_s1026" o:spt="100" style="position:absolute;left:5293;top:47536;height:357;width:360;" filled="t" stroked="f" coordsize="64,64" o:gfxdata="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Hgb8y&#10;wAAAANwAAAAPAAAAAAAAAAEAIAAAACIAAABkcnMvZG93bnJldi54bWxQSwECFAAUAAAACACHTuJA&#10;My8FnjsAAAA5AAAAEAAAAAAAAAABACAAAAAPAQAAZHJzL3NoYXBleG1sLnhtbFBLBQYAAAAABgAG&#10;AFsBAAC5AwAAAAA=&#10;" path="m32,0c14,0,0,14,0,32c0,37,1,42,3,47c4,48,6,49,7,48c8,47,9,46,8,44c6,40,5,36,5,32c5,17,17,5,32,5c47,5,59,17,59,32c59,47,47,59,32,59c30,59,28,58,26,58c24,58,23,59,23,60c22,62,23,63,25,64c27,64,30,64,32,64c50,64,64,50,64,32c64,14,50,0,32,0xe">
                    <v:path o:connectlocs="180,0;0,178;16,262;39,267;45,245;28,178;180,27;331,178;180,329;146,323;129,334;140,357;180,357;360,178;180,0" o:connectangles="0,0,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19" o:spid="_x0000_s1026" o:spt="100" style="position:absolute;left:5300;top:47652;height:449;width:234;" filled="t" stroked="f" coordsize="42,80" o:gfxdata="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ENR6a5AAAA3AAA&#10;AA8AAAAAAAAAAQAgAAAAIgAAAGRycy9kb3ducmV2LnhtbFBLAQIUABQAAAAIAIdO4kAzLwWeOwAA&#10;ADkAAAAQAAAAAAAAAAEAIAAAAAgBAABkcnMvc2hhcGV4bWwueG1sUEsFBgAAAAAGAAYAWwEAALID&#10;AAAAAA==&#10;" path="m25,19c27,20,29,21,31,21c37,21,42,16,42,10c42,5,37,0,31,0c26,0,21,5,21,10c21,12,21,13,22,15c19,17,17,20,14,24c7,34,0,52,2,76c2,78,3,80,5,80c5,80,5,80,5,80c7,80,8,78,8,76c6,58,10,41,19,28c21,25,23,21,25,19xe">
                    <v:path o:connectlocs="139,106;172,117;234,56;172,0;117,56;122,84;78,134;11,426;27,449;27,449;44,426;105,157;139,106" o:connectangles="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20" o:spid="_x0000_s1026" o:spt="100" style="position:absolute;left:5690;top:47462;height:222;width:237;" filled="t" stroked="f" coordsize="42,40" o:gfxdata="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PgNBvQAA&#10;ANwAAAAPAAAAAAAAAAEAIAAAACIAAABkcnMvZG93bnJldi54bWxQSwECFAAUAAAACACHTuJAMy8F&#10;njsAAAA5AAAAEAAAAAAAAAABACAAAAAMAQAAZHJzL3NoYXBleG1sLnhtbFBLBQYAAAAABgAGAFsB&#10;AAC2AwAAAAA=&#10;" path="m21,36c19,37,16,36,14,35c7,31,3,22,7,15c11,7,20,4,27,8c35,11,38,20,34,28c34,29,33,30,32,31c32,31,32,33,33,33c33,34,34,33,35,33c36,32,37,31,37,29c42,20,38,9,29,5c19,0,8,4,4,13c0,23,4,34,13,38c15,39,18,40,21,40c22,40,23,39,23,38c23,37,22,36,21,36xe">
                    <v:path o:connectlocs="118,199;79,194;39,83;152,44;191,155;180,172;186,183;197,183;208,160;163,27;22,72;73,210;118,222;129,210;118,199" o:connectangles="0,0,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21" o:spid="_x0000_s1026" o:spt="100" style="position:absolute;left:5768;top:47540;height:213;width:196;" filled="t" stroked="f" coordsize="35,38" o:gfxdata="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Ygjd+&#10;wAAAANwAAAAPAAAAAAAAAAEAIAAAACIAAABkcnMvZG93bnJldi54bWxQSwECFAAUAAAACACHTuJA&#10;My8FnjsAAAA5AAAAEAAAAAAAAAABACAAAAAPAQAAZHJzL3NoYXBleG1sLnhtbFBLBQYAAAAABgAG&#10;AFsBAAC5AwAAAAA=&#10;" path="m34,35c24,31,17,25,12,18c11,16,10,14,9,12c10,12,11,11,12,10c13,7,12,3,9,2c6,0,2,1,1,4c0,7,1,11,4,12c5,13,5,13,6,13c7,15,8,17,9,19c13,25,20,33,33,38c33,38,34,38,35,37c35,37,35,37,35,37c35,36,35,35,34,35xe">
                    <v:path o:connectlocs="190,196;67,100;50,67;67,56;50,11;5,22;22,67;33,72;50,106;184,213;196,207;196,207;190,196" o:connectangles="0,0,0,0,0,0,0,0,0,0,0,0,0"/>
                    <v:fill on="t" focussize="0,0"/>
                    <v:stroke on="f"/>
                    <v:imagedata o:title=""/>
                    <o:lock v:ext="edit" aspectratio="f"/>
                  </v:shape>
                </v:group>
                <v:group id="组合 9" o:spid="_x0000_s1026" o:spt="203" style="position:absolute;left:26704;top:13206;height:621;width:766;" coordorigin="8669,47472" coordsize="766,621" o:gfxdata="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">
                  <o:lock v:ext="edit" aspectratio="f"/>
                  <v:shape id="Freeform 22" o:spid="_x0000_s1026" o:spt="100" style="position:absolute;left:8669;top:47472;height:494;width:544;" fillcolor="#5B9BD5 [3204]" filled="t" stroked="f" coordsize="97,88" o:gfxdata="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J0A/T7gAAADcAAAA&#10;DwAAAAAAAAABACAAAAAiAAAAZHJzL2Rvd25yZXYueG1sUEsBAhQAFAAAAAgAh07iQDMvBZ47AAAA&#10;OQAAABAAAAAAAAAAAQAgAAAABwEAAGRycy9zaGFwZXhtbC54bWxQSwUGAAAAAAYABgBbAQAAsQMA&#10;AAAA&#10;" path="m93,34c94,34,96,34,97,34c93,14,72,0,48,0c22,0,0,18,0,41c0,54,7,65,19,74c15,88,15,88,15,88c31,80,31,80,31,80c38,81,42,82,48,82c50,82,51,82,53,82c52,79,51,75,51,72c51,51,70,34,93,34xm67,21c70,21,73,23,73,27c73,30,70,33,67,33c63,33,59,30,59,27c59,23,63,21,67,21xm33,33c29,33,25,30,25,27c25,23,29,21,33,21c36,21,39,23,39,27c39,30,36,33,33,33xe">
                    <v:path o:connectlocs="521,190;544,190;269,0;0,230;106,415;84,494;173,449;269,460;297,460;286,404;521,190;375,117;409,151;375,185;330,151;375,117;185,185;140,151;185,117;218,151;185,185" o:connectangles="0,0,0,0,0,0,0,0,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23" o:spid="_x0000_s1026" o:spt="100" style="position:absolute;left:8971;top:47675;height:419;width:464;" fillcolor="#5B9BD5 [3204]" filled="t" stroked="f" coordsize="83,75" o:gfxdata="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wof2a8AAAA&#10;3AAAAA8AAAAAAAAAAQAgAAAAIgAAAGRycy9kb3ducmV2LnhtbFBLAQIUABQAAAAIAIdO4kAzLwWe&#10;OwAAADkAAAAQAAAAAAAAAAEAIAAAAAsBAABkcnMvc2hhcGV4bWwueG1sUEsFBgAAAAAGAAYAWwEA&#10;ALUDAAAAAA==&#10;" path="m83,35c83,16,63,0,42,0c19,0,0,16,0,35c0,55,19,70,42,70c46,70,51,69,56,68c69,75,69,75,69,75c66,63,66,63,66,63c75,56,83,46,83,35xm28,29c26,29,23,27,23,24c23,22,26,20,28,20c32,20,34,22,34,24c34,27,32,29,28,29xm55,29c52,29,50,27,50,24c50,22,52,20,55,20c58,20,61,22,61,24c61,27,58,29,55,29xe">
                    <v:path o:connectlocs="464,195;234,0;0,195;234,391;313,379;385,419;368,351;464,195;156,162;128,134;156,111;190,134;156,162;307,162;279,134;307,111;341,134;307,162" o:connectangles="0,0,0,0,0,0,0,0,0,0,0,0,0,0,0,0,0,0"/>
                    <v:fill on="t" focussize="0,0"/>
                    <v:stroke on="f"/>
                    <v:imagedata o:title=""/>
                    <o:lock v:ext="edit" aspectratio="f"/>
                  </v:shape>
                </v:group>
                <v:group id="组合 7" o:spid="_x0000_s1026" o:spt="203" style="position:absolute;left:19809;top:13156;height:722;width:822;" coordorigin="1774,47434" coordsize="822,722" o:gfxdata="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BPiLKe+AAAA3AAAAA8AAAAAAAAAAQAgAAAAIgAAAGRycy9kb3ducmV2Lnht&#10;bFBLAQIUABQAAAAIAIdO4kAzLwWeOwAAADkAAAAVAAAAAAAAAAEAIAAAAA0BAABkcnMvZ3JvdXBz&#10;aGFwZXhtbC54bWxQSwUGAAAAAAYABgBgAQAAygMAAAAA&#10;">
                  <o:lock v:ext="edit" aspectratio="f"/>
                  <v:shape id="Oval 28" o:spid="_x0000_s1026" o:spt="3" type="#_x0000_t3" style="position:absolute;left:1840;top:47484;height:130;width:147;" fillcolor="#5B9BD5 [3204]" filled="t" stroked="f" coordsize="21600,21600" o:gfxdata="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+60674A&#10;AADcAAAADwAAAAAAAAABACAAAAAiAAAAZHJzL2Rvd25yZXYueG1sUEsBAhQAFAAAAAgAh07iQDMv&#10;BZ47AAAAOQAAABAAAAAAAAAAAQAgAAAADQEAAGRycy9zaGFwZXhtbC54bWxQSwUGAAAAAAYABgBb&#10;AQAAtwMAAAAA&#10;">
                    <v:fill on="t" focussize="0,0"/>
                    <v:stroke on="f"/>
                    <v:imagedata o:title=""/>
                    <o:lock v:ext="edit" aspectratio="f"/>
                  </v:shape>
                  <v:shape id="Freeform 29" o:spid="_x0000_s1026" o:spt="100" style="position:absolute;left:1774;top:47640;height:442;width:222;" fillcolor="#5B9BD5 [3204]" filled="t" stroked="f" coordsize="40,79" o:gfxdata="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oRGmC5AAAA3AAA&#10;AA8AAAAAAAAAAQAgAAAAIgAAAGRycy9kb3ducmV2LnhtbFBLAQIUABQAAAAIAIdO4kAzLwWeOwAA&#10;ADkAAAAQAAAAAAAAAAEAIAAAAAgBAABkcnMvc2hhcGV4bWwueG1sUEsFBgAAAAAGAAYAWwEAALID&#10;AAAAAA==&#10;" path="m14,0c6,13,6,13,6,13c21,22,21,22,21,22c21,22,31,27,26,37c22,46,0,66,0,66c19,79,19,79,19,79c33,49,32,53,36,42c39,31,40,23,34,17c26,9,25,9,14,0xe">
                    <v:path o:connectlocs="77,0;33,72;116,123;144,207;0,369;105,442;199,234;188,95;77,0" o:connectangles="0,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30" o:spid="_x0000_s1026" o:spt="100" style="position:absolute;left:1946;top:47434;height:722;width:651;" fillcolor="#5B9BD5 [3204]" filled="t" stroked="f" coordsize="116,129" o:gfxdata="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TI9tr4A&#10;AADcAAAADwAAAAAAAAABACAAAAAiAAAAZHJzL2Rvd25yZXYueG1sUEsBAhQAFAAAAAgAh07iQDMv&#10;BZ47AAAAOQAAABAAAAAAAAAAAQAgAAAADQEAAGRycy9zaGFwZXhtbC54bWxQSwUGAAAAAAYABgBb&#10;AQAAtwMAAAAA&#10;" path="m111,34c111,34,107,0,34,21c37,16,38,12,38,12c20,7,20,7,20,7c20,7,13,31,0,42c0,42,12,50,12,49c16,46,19,42,22,38c25,37,28,36,30,35c27,41,22,50,16,56c24,63,24,63,24,63c24,63,29,58,35,51c41,51,41,51,41,51c41,63,41,63,41,63c16,63,16,63,16,63c16,72,16,72,16,72c41,72,41,72,41,72c41,93,41,93,41,93c41,93,41,93,40,93c38,93,33,92,32,90c29,86,31,80,31,77c14,77,14,77,14,77c13,77,13,77,13,77c13,77,6,106,31,105c55,106,68,99,75,94c77,103,77,103,77,103c92,97,92,97,92,97c82,73,82,73,82,73c70,77,70,77,70,77c72,85,72,85,72,85c69,87,66,89,62,90c62,72,62,72,62,72c87,72,87,72,87,72c87,63,87,63,87,63c62,63,62,63,62,63c62,51,62,51,62,51c87,51,87,51,87,51c87,42,87,42,87,42c43,42,43,42,43,42c46,39,49,35,49,33c41,31,41,31,41,31c75,19,93,21,93,40c93,92,93,92,93,92c93,92,95,109,75,108c64,105,64,105,64,105c61,116,61,116,61,116c61,116,108,129,112,93c116,57,111,34,111,34xe">
                    <v:path o:connectlocs="622,190;190,117;213,67;112,39;0,235;67,274;123,212;168,195;89,313;134,352;196,285;230,285;230,352;89,352;89,402;230,402;230,520;224,520;179,503;173,430;78,430;72,430;173,587;420,526;432,576;516,542;460,408;392,430;404,475;347,503;347,402;488,402;488,352;347,352;347,285;488,285;488,235;241,235;274,184;230,173;521,223;521,514;420,604;359,587;342,649;628,520;622,190" o:connectangles="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f"/>
                  </v:shape>
                </v:group>
                <v:shape id="Freeform 45" o:spid="_x0000_s1026" o:spt="100" style="position:absolute;left:25048;top:15035;height:603;width:688;" fillcolor="#5B9BD5 [3204]" filled="t" stroked="f" coordsize="123,108" o:gfxdata="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+Mw2kugAAANwA&#10;AAAPAAAAAAAAAAEAIAAAACIAAABkcnMvZG93bnJldi54bWxQSwECFAAUAAAACACHTuJAMy8FnjsA&#10;AAA5AAAAEAAAAAAAAAABACAAAAAJAQAAZHJzL3NoYXBleG1sLnhtbFBLBQYAAAAABgAGAFsBAACz&#10;AwAAAAA=&#10;" path="m123,39c123,38,123,38,121,38c108,38,108,38,108,38c85,38,85,38,85,38c79,28,79,28,79,28c64,0,64,0,64,0c63,0,63,0,61,0c48,28,48,28,48,28c42,38,42,38,42,38c19,38,19,38,19,38c0,38,0,38,0,38c0,39,0,39,0,39c7,44,7,44,7,44c29,63,29,63,29,63c24,107,24,107,24,107c24,108,24,108,27,108c63,86,63,86,63,86c98,108,98,108,98,108c100,108,100,108,101,107c94,63,94,63,94,63c115,46,115,46,115,46l123,39xm33,81c72,49,72,49,72,49c36,42,36,42,36,42c91,42,91,42,91,42c57,73,57,73,57,73c93,81,93,81,93,81l33,81xe">
                  <v:path o:connectlocs="688,217;676,212;604,212;475,212;441,156;357,0;341,0;268,156;234,212;106,212;0,212;0,217;39,245;162,351;134,597;151,603;352,480;548,603;564,597;525,351;643,256;688,217;184,452;402,273;201,234;509,234;318,407;520,452;184,452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group id="组合 12" o:spid="_x0000_s1026" o:spt="203" style="position:absolute;left:21603;top:14999;height:620;width:638;" coordorigin="3568,49265" coordsize="638,620" o:gfxdata="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SZ35uvwAAANwAAAAPAAAAAAAAAAEAIAAAACIAAABkcnMvZG93bnJldi54&#10;bWxQSwECFAAUAAAACACHTuJAMy8FnjsAAAA5AAAAFQAAAAAAAAABACAAAAAOAQAAZHJzL2dyb3Vw&#10;c2hhcGV4bWwueG1sUEsFBgAAAAAGAAYAYAEAAMsDAAAAAA==&#10;">
                  <o:lock v:ext="edit" aspectratio="f"/>
                  <v:rect id="Rectangle 32" o:spid="_x0000_s1026" o:spt="1" style="position:absolute;left:3585;top:49265;height:66;width:606;" filled="t" stroked="f" coordsize="21600,21600" o:gfxdata="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nnadb4A&#10;AADcAAAADwAAAAAAAAABACAAAAAiAAAAZHJzL2Rvd25yZXYueG1sUEsBAhQAFAAAAAgAh07iQDMv&#10;BZ47AAAAOQAAABAAAAAAAAAAAQAgAAAADQEAAGRycy9zaGFwZXhtbC54bWxQSwUGAAAAAAYABgBb&#10;AQAAtwMAAAAA&#10;">
                    <v:fill on="t" focussize="0,0"/>
                    <v:stroke on="f"/>
                    <v:imagedata o:title=""/>
                    <o:lock v:ext="edit" aspectratio="f"/>
                  </v:rect>
                  <v:shape id="Freeform 33" o:spid="_x0000_s1026" o:spt="100" style="position:absolute;left:3637;top:49405;height:263;width:497;" filled="t" stroked="f" coordsize="210,111" o:gfxdata="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vs2DL4A&#10;AADcAAAADwAAAAAAAAABACAAAAAiAAAAZHJzL2Rvd25yZXYueG1sUEsBAhQAFAAAAAgAh07iQDMv&#10;BZ47AAAAOQAAABAAAAAAAAAAAQAgAAAADQEAAGRycy9zaGFwZXhtbC54bWxQSwUGAAAAAAYABgBb&#10;AQAAtwMAAAAA&#10;" path="m210,111l210,0,0,0,0,111,210,111xm30,28l180,28,180,83,30,83,30,28xe">
                    <v:path o:connectlocs="497,263;497,0;0,0;0,263;497,263;71,66;426,66;426,196;71,196;71,66" o:connectangles="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34" o:spid="_x0000_s1026" o:spt="100" style="position:absolute;left:3568;top:49679;height:206;width:639;" filled="t" stroked="f" coordsize="114,37" o:gfxdata="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WNOpa/&#10;AAAA3AAAAA8AAAAAAAAAAQAgAAAAIgAAAGRycy9kb3ducmV2LnhtbFBLAQIUABQAAAAIAIdO4kAz&#10;LwWeOwAAADkAAAAQAAAAAAAAAAEAIAAAAA4BAABkcnMvc2hhcGV4bWwueG1sUEsFBgAAAAAGAAYA&#10;WwEAALgDAAAAAA==&#10;" path="m82,25c86,19,89,12,93,5c80,0,80,0,80,0c77,9,73,17,68,25c46,25,46,25,46,25c42,15,38,7,33,0c21,5,21,5,21,5c26,12,30,19,33,25c0,25,0,25,0,25c0,37,0,37,0,37c114,37,114,37,114,37c114,25,114,25,114,25l82,25xe">
                    <v:path o:connectlocs="459,139;521,27;448,0;381,139;257,139;184,0;117,27;184,139;0,139;0,206;639,206;639,139;459,139" o:connectangles="0,0,0,0,0,0,0,0,0,0,0,0,0"/>
                    <v:fill on="t" focussize="0,0"/>
                    <v:stroke on="f"/>
                    <v:imagedata o:title=""/>
                    <o:lock v:ext="edit" aspectratio="f"/>
                  </v:shape>
                </v:group>
                <v:shape id="Freeform 50" o:spid="_x0000_s1026" o:spt="100" style="position:absolute;left:26765;top:14999;height:688;width:695;" fillcolor="#5B9BD5 [3204]" filled="t" stroked="f" coordsize="124,123" o:gfxdata="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MEG7r4A&#10;AADcAAAADwAAAAAAAAABACAAAAAiAAAAZHJzL2Rvd25yZXYueG1sUEsBAhQAFAAAAAgAh07iQDMv&#10;BZ47AAAAOQAAABAAAAAAAAAAAQAgAAAADQEAAGRycy9zaGFwZXhtbC54bWxQSwUGAAAAAAYABgBb&#10;AQAAtwMAAAAA&#10;" path="m99,46c77,46,80,36,80,36c77,18,77,18,77,18c74,0,61,4,61,4c53,6,40,18,38,22c33,27,32,27,24,22c0,8,1,25,1,25c1,45,11,57,15,63c11,64,11,98,11,98c15,119,31,108,31,108c46,96,46,96,46,96c61,110,61,110,61,110c86,123,82,106,82,106c82,96,82,80,82,80c95,77,106,66,106,66c124,46,99,46,99,46xm22,57c21,57,18,54,18,52c18,49,21,47,22,47c25,47,27,49,27,52c27,54,25,57,22,57xm28,56c28,56,28,94,67,71c25,103,28,60,28,56xm70,47c70,47,68,61,61,67c50,74,49,59,49,59c49,59,31,68,35,46c35,46,38,34,45,32c52,29,56,35,56,39c56,39,71,29,70,47xm77,75c74,75,71,73,71,70c71,67,74,64,77,64c78,64,81,67,81,70c81,73,78,75,77,75xe">
                  <v:path o:connectlocs="554,257;448,201;431,100;341,22;212,123;134,123;5,139;84,352;61,548;173,604;257,536;341,615;459,592;459,447;594,369;554,257;123,318;100,290;123,262;151,290;123,318;156,313;375,397;156,313;392,262;341,374;274,330;196,257;252,178;313,218;392,262;431,419;397,391;431,357;453,391;431,419" o:connectangles="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group id="组合 11" o:spid="_x0000_s1026" o:spt="203" style="position:absolute;left:23098;top:15011;height:622;width:1135;" coordorigin="5063,49253" coordsize="1135,622" o:gfxdata="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N2O5hq+AAAA3AAAAA8AAAAAAAAAAQAgAAAAIgAAAGRycy9kb3ducmV2Lnht&#10;bFBLAQIUABQAAAAIAIdO4kAzLwWeOwAAADkAAAAVAAAAAAAAAAEAIAAAAA0BAABkcnMvZ3JvdXBz&#10;aGFwZXhtbC54bWxQSwUGAAAAAAYABgBgAQAAygMAAAAA&#10;">
                  <o:lock v:ext="edit" aspectratio="f"/>
                  <v:shape id="Freeform 35" o:spid="_x0000_s1026" o:spt="100" style="position:absolute;left:5404;top:49253;height:459;width:433;" fillcolor="#5B9BD5 [3204]" filled="t" stroked="f" coordsize="77,82" o:gfxdata="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M/VJi/&#10;AAAA3AAAAA8AAAAAAAAAAQAgAAAAIgAAAGRycy9kb3ducmV2LnhtbFBLAQIUABQAAAAIAIdO4kAz&#10;LwWeOwAAADkAAAAQAAAAAAAAAAEAIAAAAA4BAABkcnMvc2hhcGV4bWwueG1sUEsFBgAAAAAGAAYA&#10;WwEAALgDAAAAAA==&#10;" path="m0,21c0,23,0,23,0,23c4,50,15,69,36,80c32,72,30,64,30,55c30,44,33,34,39,25c45,34,48,44,48,55c48,65,45,74,41,82c41,82,41,82,41,82c64,69,73,50,77,23c77,0,77,0,77,0c60,2,47,11,38,25c30,12,17,2,1,0c1,4,0,19,0,21xe">
                    <v:path o:connectlocs="0,117;0,128;202,447;168,307;219,139;269,307;230,459;230,459;433,128;433,0;213,139;5,0;0,117" o:connectangles="0,0,0,0,0,0,0,0,0,0,0,0,0"/>
                    <v:fill on="t" focussize="0,0"/>
                    <v:stroke on="f" weight="0pt" miterlimit="8" joinstyle="miter" endcap="square"/>
                    <v:imagedata o:title=""/>
                    <o:lock v:ext="edit" aspectratio="f"/>
                  </v:shape>
                  <v:shape id="Freeform 36" o:spid="_x0000_s1026" o:spt="100" style="position:absolute;left:5960;top:49258;height:442;width:239;" fillcolor="#5B9BD5 [3204]" filled="t" stroked="f" coordsize="43,79" o:gfxdata="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F1RaC5AAAA3AAA&#10;AA8AAAAAAAAAAQAgAAAAIgAAAGRycy9kb3ducmV2LnhtbFBLAQIUABQAAAAIAIdO4kAzLwWeOwAA&#10;ADkAAAAQAAAAAAAAAAEAIAAAAAgBAABkcnMvc2hhcGV4bWwueG1sUEsFBgAAAAAGAAYAWwEAALID&#10;AAAAAA==&#10;" path="m0,18c0,22,0,22,0,22c0,50,13,68,36,79c39,72,43,63,43,54c43,27,21,5,0,0c0,4,0,11,0,18xe">
                    <v:path o:connectlocs="0,100;0,123;200,442;239,302;0,0;0,100" o:connectangles="0,0,0,0,0,0"/>
                    <v:fill on="t" focussize="0,0"/>
                    <v:stroke on="f" weight="0pt" miterlimit="8" joinstyle="miter" endcap="square"/>
                    <v:imagedata o:title=""/>
                    <o:lock v:ext="edit" aspectratio="f"/>
                  </v:shape>
                  <v:shape id="Freeform 37" o:spid="_x0000_s1026" o:spt="100" style="position:absolute;left:5063;top:49258;height:466;width:246;" fillcolor="#5B9BD5 [3204]" filled="t" stroked="f" coordsize="44,83" o:gfxdata="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1v8Nm&#10;wAAAANwAAAAPAAAAAAAAAAEAIAAAACIAAABkcnMvZG93bnJldi54bWxQSwECFAAUAAAACACHTuJA&#10;My8FnjsAAAA5AAAAEAAAAAAAAAABACAAAAAPAQAAZHJzL3NoYXBleG1sLnhtbFBLBQYAAAAABgAG&#10;AFsBAAC5AwAAAAA=&#10;" path="m44,23c44,0,44,0,44,0c18,4,0,27,0,54c0,65,2,74,7,83c32,69,44,50,44,23xe">
                    <v:path o:connectlocs="246,129;246,0;0,303;39,466;246,129" o:connectangles="0,0,0,0,0"/>
                    <v:fill on="t" focussize="0,0"/>
                    <v:stroke on="f" weight="0pt" miterlimit="8" joinstyle="miter" endcap="square"/>
                    <v:imagedata o:title=""/>
                    <o:lock v:ext="edit" aspectratio="f"/>
                  </v:shape>
                  <v:shape id="Freeform 38" o:spid="_x0000_s1026" o:spt="100" style="position:absolute;left:5165;top:49556;height:319;width:402;" fillcolor="#5B9BD5 [3204]" filled="t" stroked="f" coordsize="72,57" o:gfxdata="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qxKr7sAAADc&#10;AAAADwAAAAAAAAABACAAAAAiAAAAZHJzL2Rvd25yZXYueG1sUEsBAhQAFAAAAAgAh07iQDMvBZ47&#10;AAAAOQAAABAAAAAAAAAAAQAgAAAACgEAAGRycy9zaGFwZXhtbC54bWxQSwUGAAAAAAYABgBbAQAA&#10;tAMAAAAA&#10;" path="m37,0c30,18,17,32,0,42c9,52,22,57,36,57c50,57,63,52,72,43c56,33,45,19,37,0xe">
                    <v:path o:connectlocs="206,0;0,235;201,319;402,240;206,0" o:connectangles="0,0,0,0,0"/>
                    <v:fill on="t" focussize="0,0"/>
                    <v:stroke on="f" weight="0pt" miterlimit="8" joinstyle="miter" endcap="square"/>
                    <v:imagedata o:title=""/>
                    <o:lock v:ext="edit" aspectratio="f"/>
                  </v:shape>
                  <v:shape id="Freeform 39" o:spid="_x0000_s1026" o:spt="100" style="position:absolute;left:5674;top:49549;height:326;width:409;" fillcolor="#5B9BD5 [3204]" filled="t" stroked="f" coordsize="73,58" o:gfxdata="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7VMAb4A&#10;AADcAAAADwAAAAAAAAABACAAAAAiAAAAZHJzL2Rvd25yZXYueG1sUEsBAhQAFAAAAAgAh07iQDMv&#10;BZ47AAAAOQAAABAAAAAAAAAAAQAgAAAADQEAAGRycy9zaGFwZXhtbC54bWxQSwUGAAAAAAYABgBb&#10;AQAAtwMAAAAA&#10;" path="m39,0c31,18,18,33,0,44c10,53,22,58,36,58c51,58,64,52,73,43c58,33,46,18,39,0xe">
                    <v:path o:connectlocs="218,0;0,247;201,326;409,241;218,0" o:connectangles="0,0,0,0,0"/>
                    <v:fill on="t" focussize="0,0"/>
                    <v:stroke on="f" weight="0pt" miterlimit="8" joinstyle="miter" endcap="square"/>
                    <v:imagedata o:title=""/>
                    <o:lock v:ext="edit" aspectratio="f"/>
                  </v:shape>
                </v:group>
                <v:shape id="Freeform 56" o:spid="_x0000_s1026" o:spt="100" style="position:absolute;left:28463;top:13206;height:655;width:589;" fillcolor="#5B9BD5 [3204]" filled="t" stroked="f" coordsize="105,117" o:gfxdata="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1wn/lvQAA&#10;ANwAAAAPAAAAAAAAAAEAIAAAACIAAABkcnMvZG93bnJldi54bWxQSwECFAAUAAAACACHTuJAMy8F&#10;njsAAAA5AAAAEAAAAAAAAAABACAAAAAMAQAAZHJzL3NoYXBleG1sLnhtbFBLBQYAAAAABgAGAFsB&#10;AAC2AwAAAAA=&#10;" path="m16,59c29,56,27,42,27,38c26,34,20,25,12,26c3,27,1,41,1,41c0,47,4,61,16,59xm29,84c29,85,28,87,29,90c30,95,35,95,35,95c41,95,41,95,41,95c41,80,41,80,41,80c34,80,34,80,34,80c31,80,30,83,29,84xm39,34c46,34,51,27,51,17c51,8,46,0,39,0c32,0,27,8,27,17c27,27,32,34,39,34xm68,36c77,37,82,27,83,20c85,13,79,4,73,3c66,2,58,12,58,18c57,26,59,34,68,36xm90,78c90,78,76,67,68,56c57,39,41,46,36,54c31,63,23,68,22,70c21,71,5,80,8,95c12,110,24,110,24,110c24,110,33,111,43,109c54,106,62,109,62,109c62,109,87,117,93,102c100,86,90,78,90,78xm48,101c32,101,32,101,32,101c26,100,23,95,23,94c22,94,20,90,21,84c24,74,33,73,33,73c41,73,41,73,41,73c41,63,41,63,41,63c48,63,48,63,48,63l48,101xm77,101c59,101,59,101,59,101c52,99,52,94,52,94c52,74,52,74,52,74c59,74,59,74,59,74c59,92,59,92,59,92c60,94,62,94,62,94c70,94,70,94,70,94c70,74,70,74,70,74c77,74,77,74,77,74l77,101xm103,48c103,44,100,34,90,34c79,34,77,44,77,51c77,57,78,66,91,66c105,66,103,51,103,48xe">
                  <v:path o:connectlocs="89,330;151,212;67,145;5,229;89,330;162,470;162,503;196,531;229,531;229,447;190,447;162,470;218,190;286,95;218,0;151,95;218,190;381,201;465,111;409,16;325,100;381,201;504,436;381,313;201,302;123,391;44,531;134,615;241,610;347,610;521,571;504,436;269,565;179,565;129,526;117,470;185,408;229,408;229,352;269,352;269,565;431,565;330,565;291,526;291,414;330,414;330,515;347,526;392,526;392,414;431,414;431,565;577,268;504,190;431,285;510,369;577,268" o:connectangles="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group id="组合 10" o:spid="_x0000_s1026" o:spt="203" style="position:absolute;left:28456;top:15011;height:622;width:739;" coordorigin="10421,49253" coordsize="739,622" o:gfxdata="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">
                  <o:lock v:ext="edit" aspectratio="f"/>
                  <v:shape id="Freeform 81" o:spid="_x0000_s1026" o:spt="100" style="position:absolute;left:10421;top:49523;height:352;width:381;" filled="t" stroked="f" coordsize="68,63" o:gfxdata="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JjSPr4A&#10;AADcAAAADwAAAAAAAAABACAAAAAiAAAAZHJzL2Rvd25yZXYueG1sUEsBAhQAFAAAAAgAh07iQDMv&#10;BZ47AAAAOQAAABAAAAAAAAAAAQAgAAAADQEAAGRycy9zaGFwZXhtbC54bWxQSwUGAAAAAAYABgBb&#10;AQAAtwMAAAAA&#10;" path="m11,1c11,1,11,0,11,0c7,5,3,12,2,20c0,32,10,44,23,51c24,55,19,62,19,62c17,63,21,63,21,63c28,63,36,57,40,54c50,55,60,52,68,48c37,46,11,25,11,1xe">
                    <v:path o:connectlocs="61,5;61,0;11,111;128,284;106,346;117,352;224,301;381,268;61,5" o:connectangles="0,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82" o:spid="_x0000_s1026" o:spt="100" style="position:absolute;left:10500;top:49253;height:615;width:660;" filled="t" stroked="f" coordsize="118,110" o:gfxdata="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guPcL4A&#10;AADcAAAADwAAAAAAAAABACAAAAAiAAAAZHJzL2Rvd25yZXYueG1sUEsBAhQAFAAAAAgAh07iQDMv&#10;BZ47AAAAOQAAABAAAAAAAAAAAQAgAAAADQEAAGRycy9zaGFwZXhtbC54bWxQSwUGAAAAAAYABgBb&#10;AQAAtwMAAAAA&#10;" path="m118,47c118,21,92,0,59,0c26,0,0,21,0,47c0,72,26,93,58,93c63,98,78,109,89,109c89,109,94,110,92,107c92,107,83,96,85,89c105,81,118,65,118,47xm92,34c92,36,90,38,88,38c87,38,87,38,87,38c85,38,83,36,83,34c83,33,83,33,83,33c83,31,85,29,87,29c88,29,88,29,88,29c90,29,92,31,92,33l92,34xm74,62c74,64,71,68,68,68c67,68,67,68,67,68c64,68,61,64,61,62c61,42,61,42,61,42c61,41,61,38,60,38c53,38,53,38,53,38c53,62,53,62,53,62c53,64,52,68,50,68c48,68,48,68,48,68c46,68,44,64,44,62c44,42,44,42,44,42c44,40,43,38,41,38c35,38,35,38,35,38c35,62,35,62,35,62c35,64,33,68,31,68c29,68,29,68,29,68c27,68,23,64,23,62c23,52,23,42,23,32c23,30,27,29,30,29c48,29,48,29,48,29c50,29,50,29,50,29c64,29,64,29,64,29c70,29,74,34,74,37c74,45,74,53,74,62xm91,64c91,66,89,68,87,68c86,68,86,68,86,68c84,68,82,66,82,64c82,46,82,46,82,46c82,44,84,42,86,42c87,42,87,42,87,42c89,42,91,44,91,46l91,64xe">
                    <v:path o:connectlocs="660,262;330,0;0,262;324,519;497,609;514,598;475,497;660,262;514,190;492,212;486,212;464,190;464,184;486,162;492,162;514,184;514,190;413,346;380,380;374,380;341,346;341,234;335,212;296,212;296,346;279,380;268,380;246,346;246,234;229,212;195,212;195,346;173,380;162,380;128,346;128,178;167,162;268,162;279,162;357,162;413,206;413,346;508,357;486,380;481,380;458,357;458,257;481,234;486,234;508,257;508,357" o:connectangles="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f"/>
                  </v:shape>
                </v:group>
                <v:group id="组合 13" o:spid="_x0000_s1026" o:spt="203" style="position:absolute;left:19870;top:14987;height:639;width:676;" coordorigin="1835,49253" coordsize="676,639" o:gfxdata="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YV3DH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Freeform 51" o:spid="_x0000_s1026" o:spt="100" style="position:absolute;left:1835;top:49282;height:286;width:364;" fillcolor="#5B9BD5 [3204]" filled="t" stroked="f" coordsize="65,51" o:gfxdata="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CWY8y/&#10;AAAA3AAAAA8AAAAAAAAAAQAgAAAAIgAAAGRycy9kb3ducmV2LnhtbFBLAQIUABQAAAAIAIdO4kAz&#10;LwWeOwAAADkAAAAQAAAAAAAAAAEAIAAAAA4BAABkcnMvc2hhcGV4bWwueG1sUEsFBgAAAAAGAAYA&#10;WwEAALgDAAAAAA==&#10;" path="m30,50c33,49,35,49,36,49c47,46,56,46,61,47c62,47,65,47,65,47c65,47,65,47,65,47c65,40,62,30,60,21c59,13,55,8,55,7c52,3,46,2,46,2c36,0,28,6,28,6c17,12,21,24,21,24c21,24,20,24,20,24c0,24,6,41,6,41c8,46,13,49,16,50c20,51,26,50,30,50xe">
                    <v:path o:connectlocs="168,280;201,274;341,263;364,263;364,263;336,117;308,39;257,11;156,33;117,134;112,134;33,229;89,280;168,280" o:connectangles="0,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52" o:spid="_x0000_s1026" o:spt="100" style="position:absolute;left:2191;top:49253;height:291;width:279;" fillcolor="#5B9BD5 [3204]" filled="t" stroked="f" coordsize="50,52" o:gfxdata="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e15oLsAAADc&#10;AAAADwAAAAAAAAABACAAAAAiAAAAZHJzL2Rvd25yZXYueG1sUEsBAhQAFAAAAAgAh07iQDMvBZ47&#10;AAAAOQAAABAAAAAAAAAAAQAgAAAACgEAAGRycy9zaGFwZXhtbC54bWxQSwUGAAAAAAYABgBbAQAA&#10;tAMAAAAA&#10;" path="m1,52c1,52,1,52,1,52c10,50,13,49,27,47c34,46,39,44,40,43c44,40,46,36,46,36c50,27,46,19,45,19c39,9,30,13,30,13c29,14,28,15,27,15c27,14,27,11,27,10c24,0,14,2,11,2c6,4,3,7,2,9c0,13,0,15,0,19c0,29,0,39,1,49c1,50,1,51,1,52xe">
                    <v:path o:connectlocs="5,291;5,291;150,263;223,240;256,201;251,106;167,72;150,83;150,55;61,11;11,50;0,106;5,274;5,291" o:connectangles="0,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53" o:spid="_x0000_s1026" o:spt="100" style="position:absolute;left:1918;top:49556;height:336;width:308;" fillcolor="#5B9BD5 [3204]" filled="t" stroked="f" coordsize="55,60" o:gfxdata="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SDNtr4A&#10;AADcAAAADwAAAAAAAAABACAAAAAiAAAAZHJzL2Rvd25yZXYueG1sUEsBAhQAFAAAAAgAh07iQDMv&#10;BZ47AAAAOQAAABAAAAAAAAAAAQAgAAAADQEAAGRycy9zaGFwZXhtbC54bWxQSwUGAAAAAAYABgBb&#10;AQAAtwMAAAAA&#10;" path="m48,0c48,0,44,0,43,0c31,1,22,4,15,8c11,9,8,12,6,14c4,17,1,20,1,26c1,28,0,43,15,44c16,44,20,44,20,43c20,44,20,45,20,45c20,46,22,54,29,58c32,60,45,60,51,51c52,51,54,46,55,42c55,40,55,34,53,26c51,15,48,9,48,0xe">
                    <v:path o:connectlocs="268,0;240,0;84,44;33,78;5,145;84,246;112,240;112,252;162,324;285,285;308,235;296,145;268,0" o:connectangles="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54" o:spid="_x0000_s1026" o:spt="100" style="position:absolute;left:2203;top:49532;height:274;width:308;" fillcolor="#5B9BD5 [3204]" filled="t" stroked="f" coordsize="55,49" o:gfxdata="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8kFSvQAA&#10;ANwAAAAPAAAAAAAAAAEAIAAAACIAAABkcnMvZG93bnJldi54bWxQSwECFAAUAAAACACHTuJAMy8F&#10;njsAAAA5AAAAEAAAAAAAAAABACAAAAAMAQAAZHJzL3NoYXBleG1sLnhtbFBLBQYAAAAABgAGAFsB&#10;AAC2AwAAAAA=&#10;" path="m47,5c47,5,45,3,40,2c39,2,33,0,25,1c14,2,8,3,0,4c0,5,0,6,0,7c3,17,6,27,10,36c11,39,12,42,14,45c16,46,19,49,25,49c28,49,40,46,39,36c39,36,38,31,37,31c37,31,37,31,38,31c38,31,40,31,41,31c42,31,51,32,54,22c55,20,55,9,47,5xe">
                    <v:path o:connectlocs="263,27;224,11;140,5;0,22;0,39;56,201;78,251;140,274;218,201;207,173;212,173;229,173;302,123;263,27" o:connectangles="0,0,0,0,0,0,0,0,0,0,0,0,0,0"/>
                    <v:fill on="t" focussize="0,0"/>
                    <v:stroke on="f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-848995</wp:posOffset>
                </wp:positionH>
                <wp:positionV relativeFrom="paragraph">
                  <wp:posOffset>6532245</wp:posOffset>
                </wp:positionV>
                <wp:extent cx="6972300" cy="463550"/>
                <wp:effectExtent l="0" t="0" r="0" b="1270"/>
                <wp:wrapNone/>
                <wp:docPr id="366" name="组合 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72300" cy="463550"/>
                          <a:chOff x="5716" y="18679"/>
                          <a:chExt cx="10980" cy="730"/>
                        </a:xfrm>
                      </wpg:grpSpPr>
                      <wps:wsp>
                        <wps:cNvPr id="371" name="矩形 230"/>
                        <wps:cNvSpPr/>
                        <wps:spPr>
                          <a:xfrm>
                            <a:off x="5716" y="18951"/>
                            <a:ext cx="10980" cy="180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73" name="文本框 262"/>
                        <wps:cNvSpPr txBox="1"/>
                        <wps:spPr>
                          <a:xfrm>
                            <a:off x="8910" y="18679"/>
                            <a:ext cx="4592" cy="7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5"/>
                                <w:snapToGrid w:val="0"/>
                                <w:spacing w:before="0" w:beforeAutospacing="0" w:after="0" w:afterAutospacing="0"/>
                                <w:jc w:val="center"/>
                                <w:rPr>
                                  <w:rFonts w:hint="default" w:ascii="黑体" w:hAnsi="黑体" w:eastAsia="黑体" w:cs="黑体"/>
                                  <w:b w:val="0"/>
                                  <w:bCs w:val="0"/>
                                  <w:color w:val="404040" w:themeColor="text1" w:themeTint="BF"/>
                                  <w:sz w:val="44"/>
                                  <w:szCs w:val="44"/>
                                  <w:lang w:val="en-US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黑体" w:hAnsi="黑体" w:eastAsia="黑体" w:cs="黑体"/>
                                  <w:b w:val="0"/>
                                  <w:bCs w:val="0"/>
                                  <w:color w:val="404040" w:themeColor="text1" w:themeTint="BF"/>
                                  <w:kern w:val="24"/>
                                  <w:sz w:val="44"/>
                                  <w:szCs w:val="44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人文社交-常用图标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6.85pt;margin-top:514.35pt;height:36.5pt;width:549pt;z-index:251752448;mso-width-relative:page;mso-height-relative:page;" coordorigin="5716,18679" coordsize="10980,730" o:gfxdata="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">
                <o:lock v:ext="edit" aspectratio="f"/>
                <v:rect id="矩形 230" o:spid="_x0000_s1026" o:spt="1" style="position:absolute;left:5716;top:18951;height:180;width:10980;v-text-anchor:middle;" fillcolor="#5B9BD5 [3204]" filled="t" stroked="f" coordsize="21600,21600" o:gfxdata="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meoIr4A&#10;AADcAAAADwAAAAAAAAABACAAAAAiAAAAZHJzL2Rvd25yZXYueG1sUEsBAhQAFAAAAAgAh07iQDMv&#10;BZ47AAAAOQAAABAAAAAAAAAAAQAgAAAADQEAAGRycy9zaGFwZXhtbC54bWxQSwUGAAAAAAYABgBb&#10;AQAAtwMAAAAA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shape id="文本框 262" o:spid="_x0000_s1026" o:spt="202" type="#_x0000_t202" style="position:absolute;left:8910;top:18679;height:730;width:4592;" fillcolor="#FFFFFF [3212]" filled="t" stroked="f" coordsize="21600,21600" o:gfxdata="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Gk0yu8AAAA&#10;3AAAAA8AAAAAAAAAAQAgAAAAIgAAAGRycy9kb3ducmV2LnhtbFBLAQIUABQAAAAIAIdO4kAzLwWe&#10;OwAAADkAAAAQAAAAAAAAAAEAIAAAAAsBAABkcnMvc2hhcGV4bWwueG1sUEsFBgAAAAAGAAYAWwEA&#10;ALUDAAAAAA==&#10;">
                  <v:fill on="t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5"/>
                          <w:snapToGrid w:val="0"/>
                          <w:spacing w:before="0" w:beforeAutospacing="0" w:after="0" w:afterAutospacing="0"/>
                          <w:jc w:val="center"/>
                          <w:rPr>
                            <w:rFonts w:hint="default" w:ascii="黑体" w:hAnsi="黑体" w:eastAsia="黑体" w:cs="黑体"/>
                            <w:b w:val="0"/>
                            <w:bCs w:val="0"/>
                            <w:color w:val="404040" w:themeColor="text1" w:themeTint="BF"/>
                            <w:sz w:val="44"/>
                            <w:szCs w:val="44"/>
                            <w:lang w:val="en-US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黑体" w:hAnsi="黑体" w:eastAsia="黑体" w:cs="黑体"/>
                            <w:b w:val="0"/>
                            <w:bCs w:val="0"/>
                            <w:color w:val="404040" w:themeColor="text1" w:themeTint="BF"/>
                            <w:kern w:val="24"/>
                            <w:sz w:val="44"/>
                            <w:szCs w:val="44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人文社交-常用图标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-537210</wp:posOffset>
                </wp:positionH>
                <wp:positionV relativeFrom="paragraph">
                  <wp:posOffset>3164840</wp:posOffset>
                </wp:positionV>
                <wp:extent cx="6348730" cy="2609850"/>
                <wp:effectExtent l="0" t="0" r="6350" b="57150"/>
                <wp:wrapNone/>
                <wp:docPr id="317" name="组合 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8730" cy="2609850"/>
                          <a:chOff x="19473" y="6707"/>
                          <a:chExt cx="9998" cy="4110"/>
                        </a:xfrm>
                      </wpg:grpSpPr>
                      <wps:wsp>
                        <wps:cNvPr id="318" name="KSO_Shape"/>
                        <wps:cNvSpPr>
                          <a:spLocks noChangeAspect="1"/>
                        </wps:cNvSpPr>
                        <wps:spPr bwMode="auto">
                          <a:xfrm>
                            <a:off x="21007" y="8256"/>
                            <a:ext cx="907" cy="1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r" b="b"/>
                            <a:pathLst>
                              <a:path w="11969749" h="13442948">
                                <a:moveTo>
                                  <a:pt x="3652404" y="12106273"/>
                                </a:moveTo>
                                <a:cubicBezTo>
                                  <a:pt x="3607442" y="12106273"/>
                                  <a:pt x="3573719" y="12113788"/>
                                  <a:pt x="3551238" y="12136333"/>
                                </a:cubicBezTo>
                                <a:cubicBezTo>
                                  <a:pt x="3551238" y="12136333"/>
                                  <a:pt x="3551238" y="12136333"/>
                                  <a:pt x="3719848" y="12628561"/>
                                </a:cubicBezTo>
                                <a:cubicBezTo>
                                  <a:pt x="3719848" y="12628561"/>
                                  <a:pt x="3719848" y="12628561"/>
                                  <a:pt x="3821014" y="12628561"/>
                                </a:cubicBezTo>
                                <a:cubicBezTo>
                                  <a:pt x="4045828" y="12609774"/>
                                  <a:pt x="4154488" y="12485777"/>
                                  <a:pt x="4154488" y="12260329"/>
                                </a:cubicBezTo>
                                <a:cubicBezTo>
                                  <a:pt x="4154488" y="12158878"/>
                                  <a:pt x="3989625" y="12106273"/>
                                  <a:pt x="3652404" y="12106273"/>
                                </a:cubicBezTo>
                                <a:close/>
                                <a:moveTo>
                                  <a:pt x="3250288" y="10529886"/>
                                </a:moveTo>
                                <a:cubicBezTo>
                                  <a:pt x="3205282" y="10529886"/>
                                  <a:pt x="3171528" y="10544906"/>
                                  <a:pt x="3152775" y="10567436"/>
                                </a:cubicBezTo>
                                <a:cubicBezTo>
                                  <a:pt x="3152775" y="10567436"/>
                                  <a:pt x="3152775" y="10567436"/>
                                  <a:pt x="3284042" y="11115674"/>
                                </a:cubicBezTo>
                                <a:cubicBezTo>
                                  <a:pt x="3284042" y="11115674"/>
                                  <a:pt x="3284042" y="11115674"/>
                                  <a:pt x="3385304" y="11115674"/>
                                </a:cubicBezTo>
                                <a:cubicBezTo>
                                  <a:pt x="3629085" y="11070614"/>
                                  <a:pt x="3752850" y="10920412"/>
                                  <a:pt x="3752850" y="10672578"/>
                                </a:cubicBezTo>
                                <a:cubicBezTo>
                                  <a:pt x="3752850" y="10578702"/>
                                  <a:pt x="3584079" y="10529886"/>
                                  <a:pt x="3250288" y="10529886"/>
                                </a:cubicBezTo>
                                <a:close/>
                                <a:moveTo>
                                  <a:pt x="3049295" y="9005162"/>
                                </a:moveTo>
                                <a:cubicBezTo>
                                  <a:pt x="2982378" y="9004342"/>
                                  <a:pt x="2904396" y="9009502"/>
                                  <a:pt x="2815407" y="9020762"/>
                                </a:cubicBezTo>
                                <a:cubicBezTo>
                                  <a:pt x="2815407" y="9020762"/>
                                  <a:pt x="2815407" y="9020762"/>
                                  <a:pt x="2747963" y="9020762"/>
                                </a:cubicBezTo>
                                <a:cubicBezTo>
                                  <a:pt x="2747963" y="9020762"/>
                                  <a:pt x="2747963" y="9020762"/>
                                  <a:pt x="2882851" y="9542461"/>
                                </a:cubicBezTo>
                                <a:cubicBezTo>
                                  <a:pt x="2882851" y="9542461"/>
                                  <a:pt x="2882851" y="9542461"/>
                                  <a:pt x="2984017" y="9542461"/>
                                </a:cubicBezTo>
                                <a:cubicBezTo>
                                  <a:pt x="3227565" y="9501176"/>
                                  <a:pt x="3351213" y="9377319"/>
                                  <a:pt x="3351213" y="9170891"/>
                                </a:cubicBezTo>
                                <a:cubicBezTo>
                                  <a:pt x="3351213" y="9063924"/>
                                  <a:pt x="3250047" y="9007626"/>
                                  <a:pt x="3049295" y="9005162"/>
                                </a:cubicBezTo>
                                <a:close/>
                                <a:moveTo>
                                  <a:pt x="2447491" y="7448548"/>
                                </a:moveTo>
                                <a:cubicBezTo>
                                  <a:pt x="2402528" y="7448548"/>
                                  <a:pt x="2368806" y="7459825"/>
                                  <a:pt x="2346325" y="7482377"/>
                                </a:cubicBezTo>
                                <a:cubicBezTo>
                                  <a:pt x="2346325" y="7482377"/>
                                  <a:pt x="2346325" y="7482377"/>
                                  <a:pt x="2481213" y="8031161"/>
                                </a:cubicBezTo>
                                <a:cubicBezTo>
                                  <a:pt x="2481213" y="8031161"/>
                                  <a:pt x="2481213" y="8031161"/>
                                  <a:pt x="2616101" y="8031161"/>
                                </a:cubicBezTo>
                                <a:cubicBezTo>
                                  <a:pt x="2837168" y="8008608"/>
                                  <a:pt x="2949575" y="7880809"/>
                                  <a:pt x="2949575" y="7640247"/>
                                </a:cubicBezTo>
                                <a:cubicBezTo>
                                  <a:pt x="2949575" y="7512448"/>
                                  <a:pt x="2780964" y="7448548"/>
                                  <a:pt x="2447491" y="7448548"/>
                                </a:cubicBezTo>
                                <a:close/>
                                <a:moveTo>
                                  <a:pt x="2045950" y="5935661"/>
                                </a:moveTo>
                                <a:cubicBezTo>
                                  <a:pt x="2000944" y="5935661"/>
                                  <a:pt x="1967190" y="5946934"/>
                                  <a:pt x="1944687" y="5965721"/>
                                </a:cubicBezTo>
                                <a:cubicBezTo>
                                  <a:pt x="1944687" y="5965721"/>
                                  <a:pt x="1944687" y="5965721"/>
                                  <a:pt x="2075954" y="6457949"/>
                                </a:cubicBezTo>
                                <a:cubicBezTo>
                                  <a:pt x="2075954" y="6457949"/>
                                  <a:pt x="2075954" y="6457949"/>
                                  <a:pt x="2177216" y="6457949"/>
                                </a:cubicBezTo>
                                <a:cubicBezTo>
                                  <a:pt x="2424747" y="6416617"/>
                                  <a:pt x="2544762" y="6296378"/>
                                  <a:pt x="2544762" y="6085960"/>
                                </a:cubicBezTo>
                                <a:cubicBezTo>
                                  <a:pt x="2544762" y="5984508"/>
                                  <a:pt x="2379742" y="5935661"/>
                                  <a:pt x="2045950" y="5935661"/>
                                </a:cubicBezTo>
                                <a:close/>
                                <a:moveTo>
                                  <a:pt x="1508125" y="4364038"/>
                                </a:moveTo>
                                <a:cubicBezTo>
                                  <a:pt x="1508125" y="4364038"/>
                                  <a:pt x="1508125" y="4364038"/>
                                  <a:pt x="1673583" y="4945062"/>
                                </a:cubicBezTo>
                                <a:cubicBezTo>
                                  <a:pt x="1673583" y="4945062"/>
                                  <a:pt x="1673583" y="4945062"/>
                                  <a:pt x="1775113" y="4945062"/>
                                </a:cubicBezTo>
                                <a:cubicBezTo>
                                  <a:pt x="2000737" y="4922571"/>
                                  <a:pt x="2109788" y="4795120"/>
                                  <a:pt x="2109788" y="4558962"/>
                                </a:cubicBezTo>
                                <a:cubicBezTo>
                                  <a:pt x="2109788" y="4431511"/>
                                  <a:pt x="1944331" y="4364038"/>
                                  <a:pt x="1609656" y="4364038"/>
                                </a:cubicBezTo>
                                <a:cubicBezTo>
                                  <a:pt x="1609656" y="4364038"/>
                                  <a:pt x="1609656" y="4364038"/>
                                  <a:pt x="1508125" y="4364038"/>
                                </a:cubicBezTo>
                                <a:close/>
                                <a:moveTo>
                                  <a:pt x="1106486" y="2851149"/>
                                </a:moveTo>
                                <a:cubicBezTo>
                                  <a:pt x="1106486" y="2851149"/>
                                  <a:pt x="1106486" y="2851149"/>
                                  <a:pt x="1271784" y="3433761"/>
                                </a:cubicBezTo>
                                <a:cubicBezTo>
                                  <a:pt x="1271784" y="3433761"/>
                                  <a:pt x="1271784" y="3433761"/>
                                  <a:pt x="1373216" y="3433761"/>
                                </a:cubicBezTo>
                                <a:cubicBezTo>
                                  <a:pt x="1594865" y="3414968"/>
                                  <a:pt x="1711325" y="3264616"/>
                                  <a:pt x="1711325" y="2990224"/>
                                </a:cubicBezTo>
                                <a:cubicBezTo>
                                  <a:pt x="1711325" y="2900013"/>
                                  <a:pt x="1542270" y="2851149"/>
                                  <a:pt x="1204162" y="2851149"/>
                                </a:cubicBezTo>
                                <a:cubicBezTo>
                                  <a:pt x="1204162" y="2851149"/>
                                  <a:pt x="1204162" y="2851149"/>
                                  <a:pt x="1106486" y="2851149"/>
                                </a:cubicBezTo>
                                <a:close/>
                                <a:moveTo>
                                  <a:pt x="8782877" y="347660"/>
                                </a:moveTo>
                                <a:cubicBezTo>
                                  <a:pt x="8782877" y="347660"/>
                                  <a:pt x="8782877" y="347660"/>
                                  <a:pt x="1006473" y="2423163"/>
                                </a:cubicBezTo>
                                <a:cubicBezTo>
                                  <a:pt x="1006473" y="2423163"/>
                                  <a:pt x="1006473" y="2423163"/>
                                  <a:pt x="1070276" y="2625834"/>
                                </a:cubicBezTo>
                                <a:cubicBezTo>
                                  <a:pt x="1652005" y="2494473"/>
                                  <a:pt x="1978524" y="2603315"/>
                                  <a:pt x="2046079" y="2959866"/>
                                </a:cubicBezTo>
                                <a:cubicBezTo>
                                  <a:pt x="2109882" y="3297651"/>
                                  <a:pt x="1899709" y="3530348"/>
                                  <a:pt x="1408054" y="3665462"/>
                                </a:cubicBezTo>
                                <a:cubicBezTo>
                                  <a:pt x="1408054" y="3665462"/>
                                  <a:pt x="1408054" y="3665462"/>
                                  <a:pt x="1340498" y="3665462"/>
                                </a:cubicBezTo>
                                <a:cubicBezTo>
                                  <a:pt x="1340498" y="3665462"/>
                                  <a:pt x="1340498" y="3665462"/>
                                  <a:pt x="1475610" y="4134608"/>
                                </a:cubicBezTo>
                                <a:cubicBezTo>
                                  <a:pt x="2053586" y="4048286"/>
                                  <a:pt x="2380105" y="4157127"/>
                                  <a:pt x="2447660" y="4468641"/>
                                </a:cubicBezTo>
                                <a:cubicBezTo>
                                  <a:pt x="2470179" y="4603754"/>
                                  <a:pt x="2413882" y="4750128"/>
                                  <a:pt x="2278771" y="4907761"/>
                                </a:cubicBezTo>
                                <a:cubicBezTo>
                                  <a:pt x="2143660" y="5061641"/>
                                  <a:pt x="1986030" y="5151717"/>
                                  <a:pt x="1809635" y="5174236"/>
                                </a:cubicBezTo>
                                <a:cubicBezTo>
                                  <a:pt x="1809635" y="5174236"/>
                                  <a:pt x="1809635" y="5174236"/>
                                  <a:pt x="1742079" y="5174236"/>
                                </a:cubicBezTo>
                                <a:cubicBezTo>
                                  <a:pt x="1742079" y="5174236"/>
                                  <a:pt x="1742079" y="5174236"/>
                                  <a:pt x="1877190" y="5677161"/>
                                </a:cubicBezTo>
                                <a:cubicBezTo>
                                  <a:pt x="1877190" y="5677161"/>
                                  <a:pt x="1877190" y="5677161"/>
                                  <a:pt x="1944746" y="5677161"/>
                                </a:cubicBezTo>
                                <a:cubicBezTo>
                                  <a:pt x="2500204" y="5587085"/>
                                  <a:pt x="2815463" y="5699680"/>
                                  <a:pt x="2883019" y="6011193"/>
                                </a:cubicBezTo>
                                <a:cubicBezTo>
                                  <a:pt x="2973093" y="6412782"/>
                                  <a:pt x="2759167" y="6660491"/>
                                  <a:pt x="2244993" y="6750567"/>
                                </a:cubicBezTo>
                                <a:cubicBezTo>
                                  <a:pt x="2244993" y="6750567"/>
                                  <a:pt x="2244993" y="6750567"/>
                                  <a:pt x="2147413" y="6750567"/>
                                </a:cubicBezTo>
                                <a:cubicBezTo>
                                  <a:pt x="2147413" y="6750567"/>
                                  <a:pt x="2147413" y="6750567"/>
                                  <a:pt x="2278771" y="7219714"/>
                                </a:cubicBezTo>
                                <a:cubicBezTo>
                                  <a:pt x="2883019" y="7062081"/>
                                  <a:pt x="3217044" y="7170922"/>
                                  <a:pt x="3284599" y="7553746"/>
                                </a:cubicBezTo>
                                <a:cubicBezTo>
                                  <a:pt x="3307118" y="7685107"/>
                                  <a:pt x="3250822" y="7831480"/>
                                  <a:pt x="3115710" y="7989113"/>
                                </a:cubicBezTo>
                                <a:cubicBezTo>
                                  <a:pt x="2984352" y="8146747"/>
                                  <a:pt x="2826722" y="8236823"/>
                                  <a:pt x="2646574" y="8255588"/>
                                </a:cubicBezTo>
                                <a:cubicBezTo>
                                  <a:pt x="2646574" y="8255588"/>
                                  <a:pt x="2646574" y="8255588"/>
                                  <a:pt x="2545240" y="8255588"/>
                                </a:cubicBezTo>
                                <a:cubicBezTo>
                                  <a:pt x="2545240" y="8255588"/>
                                  <a:pt x="2545240" y="8255588"/>
                                  <a:pt x="2680352" y="8724734"/>
                                </a:cubicBezTo>
                                <a:cubicBezTo>
                                  <a:pt x="2680352" y="8724734"/>
                                  <a:pt x="2680352" y="8724734"/>
                                  <a:pt x="2747908" y="8724734"/>
                                </a:cubicBezTo>
                                <a:cubicBezTo>
                                  <a:pt x="3284599" y="8634658"/>
                                  <a:pt x="3584847" y="8747253"/>
                                  <a:pt x="3652402" y="9058766"/>
                                </a:cubicBezTo>
                                <a:cubicBezTo>
                                  <a:pt x="3697439" y="9238919"/>
                                  <a:pt x="3659908" y="9400305"/>
                                  <a:pt x="3536056" y="9546679"/>
                                </a:cubicBezTo>
                                <a:cubicBezTo>
                                  <a:pt x="3412205" y="9693052"/>
                                  <a:pt x="3250822" y="9786881"/>
                                  <a:pt x="3048155" y="9831919"/>
                                </a:cubicBezTo>
                                <a:cubicBezTo>
                                  <a:pt x="3048155" y="9831919"/>
                                  <a:pt x="3048155" y="9831919"/>
                                  <a:pt x="2950574" y="9831919"/>
                                </a:cubicBezTo>
                                <a:cubicBezTo>
                                  <a:pt x="2950574" y="9831919"/>
                                  <a:pt x="2950574" y="9831919"/>
                                  <a:pt x="3085686" y="10301066"/>
                                </a:cubicBezTo>
                                <a:cubicBezTo>
                                  <a:pt x="3104451" y="10301066"/>
                                  <a:pt x="3138229" y="10301066"/>
                                  <a:pt x="3183266" y="10301066"/>
                                </a:cubicBezTo>
                                <a:cubicBezTo>
                                  <a:pt x="3719958" y="10210990"/>
                                  <a:pt x="4023958" y="10334844"/>
                                  <a:pt x="4087761" y="10668876"/>
                                </a:cubicBezTo>
                                <a:cubicBezTo>
                                  <a:pt x="4177835" y="11070465"/>
                                  <a:pt x="3967662" y="11314421"/>
                                  <a:pt x="3453489" y="11400744"/>
                                </a:cubicBezTo>
                                <a:cubicBezTo>
                                  <a:pt x="3453489" y="11400744"/>
                                  <a:pt x="3453489" y="11400744"/>
                                  <a:pt x="3352155" y="11400744"/>
                                </a:cubicBezTo>
                                <a:cubicBezTo>
                                  <a:pt x="3352155" y="11400744"/>
                                  <a:pt x="3352155" y="11400744"/>
                                  <a:pt x="3487266" y="11873644"/>
                                </a:cubicBezTo>
                                <a:cubicBezTo>
                                  <a:pt x="3506032" y="11836112"/>
                                  <a:pt x="3543563" y="11809840"/>
                                  <a:pt x="3584847" y="11809840"/>
                                </a:cubicBezTo>
                                <a:cubicBezTo>
                                  <a:pt x="4125292" y="11727270"/>
                                  <a:pt x="4425539" y="11836112"/>
                                  <a:pt x="4489342" y="12143872"/>
                                </a:cubicBezTo>
                                <a:cubicBezTo>
                                  <a:pt x="4579415" y="12541708"/>
                                  <a:pt x="4369242" y="12781911"/>
                                  <a:pt x="3855069" y="12871987"/>
                                </a:cubicBezTo>
                                <a:cubicBezTo>
                                  <a:pt x="3855069" y="12871987"/>
                                  <a:pt x="3855069" y="12871987"/>
                                  <a:pt x="3787514" y="12871987"/>
                                </a:cubicBezTo>
                                <a:cubicBezTo>
                                  <a:pt x="3787514" y="12871987"/>
                                  <a:pt x="3787514" y="12871987"/>
                                  <a:pt x="3821291" y="13033373"/>
                                </a:cubicBezTo>
                                <a:cubicBezTo>
                                  <a:pt x="3821291" y="13033373"/>
                                  <a:pt x="3821291" y="13033373"/>
                                  <a:pt x="11601448" y="10991649"/>
                                </a:cubicBezTo>
                                <a:cubicBezTo>
                                  <a:pt x="11601448" y="10991649"/>
                                  <a:pt x="11601448" y="10991649"/>
                                  <a:pt x="8782877" y="347660"/>
                                </a:cubicBezTo>
                                <a:close/>
                                <a:moveTo>
                                  <a:pt x="9015784" y="0"/>
                                </a:moveTo>
                                <a:cubicBezTo>
                                  <a:pt x="9015784" y="0"/>
                                  <a:pt x="9015784" y="0"/>
                                  <a:pt x="11969749" y="11236233"/>
                                </a:cubicBezTo>
                                <a:cubicBezTo>
                                  <a:pt x="11969749" y="11236233"/>
                                  <a:pt x="11969749" y="11236233"/>
                                  <a:pt x="3719669" y="13442948"/>
                                </a:cubicBezTo>
                                <a:cubicBezTo>
                                  <a:pt x="3719669" y="13442948"/>
                                  <a:pt x="3719669" y="13442948"/>
                                  <a:pt x="3584545" y="12906281"/>
                                </a:cubicBezTo>
                                <a:cubicBezTo>
                                  <a:pt x="2938951" y="12906281"/>
                                  <a:pt x="2567359" y="12651082"/>
                                  <a:pt x="2481030" y="12136933"/>
                                </a:cubicBezTo>
                                <a:cubicBezTo>
                                  <a:pt x="2481030" y="12069380"/>
                                  <a:pt x="2469770" y="12009334"/>
                                  <a:pt x="2447249" y="11953040"/>
                                </a:cubicBezTo>
                                <a:cubicBezTo>
                                  <a:pt x="2424729" y="11896746"/>
                                  <a:pt x="2402208" y="11847958"/>
                                  <a:pt x="2379687" y="11802923"/>
                                </a:cubicBezTo>
                                <a:cubicBezTo>
                                  <a:pt x="2312125" y="11468913"/>
                                  <a:pt x="2300865" y="11277515"/>
                                  <a:pt x="2345906" y="11232480"/>
                                </a:cubicBezTo>
                                <a:cubicBezTo>
                                  <a:pt x="2390948" y="11254997"/>
                                  <a:pt x="2428482" y="11277515"/>
                                  <a:pt x="2462263" y="11300032"/>
                                </a:cubicBezTo>
                                <a:cubicBezTo>
                                  <a:pt x="2496044" y="11322550"/>
                                  <a:pt x="2533579" y="11341314"/>
                                  <a:pt x="2578620" y="11367585"/>
                                </a:cubicBezTo>
                                <a:cubicBezTo>
                                  <a:pt x="2559853" y="11386349"/>
                                  <a:pt x="2567359" y="11521454"/>
                                  <a:pt x="2616154" y="11761641"/>
                                </a:cubicBezTo>
                                <a:cubicBezTo>
                                  <a:pt x="2638675" y="11806676"/>
                                  <a:pt x="2657443" y="11866723"/>
                                  <a:pt x="2679963" y="11949287"/>
                                </a:cubicBezTo>
                                <a:cubicBezTo>
                                  <a:pt x="2702484" y="12024345"/>
                                  <a:pt x="2717498" y="12073133"/>
                                  <a:pt x="2717498" y="12099404"/>
                                </a:cubicBezTo>
                                <a:cubicBezTo>
                                  <a:pt x="2758786" y="12448425"/>
                                  <a:pt x="3025281" y="12628565"/>
                                  <a:pt x="3520736" y="12628565"/>
                                </a:cubicBezTo>
                                <a:cubicBezTo>
                                  <a:pt x="3520736" y="12628565"/>
                                  <a:pt x="3520736" y="12628565"/>
                                  <a:pt x="3385612" y="12163203"/>
                                </a:cubicBezTo>
                                <a:cubicBezTo>
                                  <a:pt x="3205446" y="12279544"/>
                                  <a:pt x="3115363" y="12395884"/>
                                  <a:pt x="3115363" y="12512224"/>
                                </a:cubicBezTo>
                                <a:cubicBezTo>
                                  <a:pt x="3070322" y="12489707"/>
                                  <a:pt x="3032787" y="12470942"/>
                                  <a:pt x="2999006" y="12448425"/>
                                </a:cubicBezTo>
                                <a:cubicBezTo>
                                  <a:pt x="2965225" y="12425907"/>
                                  <a:pt x="2927691" y="12399637"/>
                                  <a:pt x="2882649" y="12377119"/>
                                </a:cubicBezTo>
                                <a:cubicBezTo>
                                  <a:pt x="2882649" y="12181968"/>
                                  <a:pt x="3025281" y="12013086"/>
                                  <a:pt x="3318050" y="11877981"/>
                                </a:cubicBezTo>
                                <a:cubicBezTo>
                                  <a:pt x="3318050" y="11877981"/>
                                  <a:pt x="3318050" y="11877981"/>
                                  <a:pt x="3182925" y="11416373"/>
                                </a:cubicBezTo>
                                <a:cubicBezTo>
                                  <a:pt x="2537332" y="11416373"/>
                                  <a:pt x="2165741" y="11161174"/>
                                  <a:pt x="2075658" y="10650777"/>
                                </a:cubicBezTo>
                                <a:cubicBezTo>
                                  <a:pt x="2075658" y="10583225"/>
                                  <a:pt x="2064397" y="10523178"/>
                                  <a:pt x="2045630" y="10470637"/>
                                </a:cubicBezTo>
                                <a:cubicBezTo>
                                  <a:pt x="2023110" y="10410591"/>
                                  <a:pt x="2000589" y="10354297"/>
                                  <a:pt x="1978068" y="10282992"/>
                                </a:cubicBezTo>
                                <a:cubicBezTo>
                                  <a:pt x="1955547" y="10151639"/>
                                  <a:pt x="1948041" y="10031546"/>
                                  <a:pt x="1959301" y="9915206"/>
                                </a:cubicBezTo>
                                <a:cubicBezTo>
                                  <a:pt x="1970561" y="9806371"/>
                                  <a:pt x="1978068" y="9742571"/>
                                  <a:pt x="1978068" y="9720054"/>
                                </a:cubicBezTo>
                                <a:cubicBezTo>
                                  <a:pt x="2023110" y="9742571"/>
                                  <a:pt x="2060644" y="9757583"/>
                                  <a:pt x="2094425" y="9772595"/>
                                </a:cubicBezTo>
                                <a:cubicBezTo>
                                  <a:pt x="2128206" y="9783854"/>
                                  <a:pt x="2154480" y="9795112"/>
                                  <a:pt x="2177001" y="9821383"/>
                                </a:cubicBezTo>
                                <a:cubicBezTo>
                                  <a:pt x="2177001" y="9840147"/>
                                  <a:pt x="2177001" y="9888935"/>
                                  <a:pt x="2177001" y="9967747"/>
                                </a:cubicBezTo>
                                <a:cubicBezTo>
                                  <a:pt x="2177001" y="10046558"/>
                                  <a:pt x="2188261" y="10140381"/>
                                  <a:pt x="2210782" y="10252968"/>
                                </a:cubicBezTo>
                                <a:cubicBezTo>
                                  <a:pt x="2233303" y="10298003"/>
                                  <a:pt x="2255823" y="10358050"/>
                                  <a:pt x="2278344" y="10433108"/>
                                </a:cubicBezTo>
                                <a:cubicBezTo>
                                  <a:pt x="2300865" y="10511920"/>
                                  <a:pt x="2312125" y="10564460"/>
                                  <a:pt x="2312125" y="10583225"/>
                                </a:cubicBezTo>
                                <a:cubicBezTo>
                                  <a:pt x="2357167" y="10939752"/>
                                  <a:pt x="2623661" y="11116139"/>
                                  <a:pt x="3115363" y="11116139"/>
                                </a:cubicBezTo>
                                <a:cubicBezTo>
                                  <a:pt x="3115363" y="11116139"/>
                                  <a:pt x="3115363" y="11116139"/>
                                  <a:pt x="2983992" y="10650777"/>
                                </a:cubicBezTo>
                                <a:cubicBezTo>
                                  <a:pt x="2781306" y="10737095"/>
                                  <a:pt x="2679963" y="10834670"/>
                                  <a:pt x="2679963" y="10939752"/>
                                </a:cubicBezTo>
                                <a:cubicBezTo>
                                  <a:pt x="2657443" y="10917235"/>
                                  <a:pt x="2631168" y="10898470"/>
                                  <a:pt x="2597387" y="10875953"/>
                                </a:cubicBezTo>
                                <a:cubicBezTo>
                                  <a:pt x="2563606" y="10853435"/>
                                  <a:pt x="2522318" y="10827165"/>
                                  <a:pt x="2481030" y="10804647"/>
                                </a:cubicBezTo>
                                <a:cubicBezTo>
                                  <a:pt x="2481030" y="10628260"/>
                                  <a:pt x="2623661" y="10470637"/>
                                  <a:pt x="2916430" y="10335532"/>
                                </a:cubicBezTo>
                                <a:cubicBezTo>
                                  <a:pt x="2916430" y="10335532"/>
                                  <a:pt x="2916430" y="10335532"/>
                                  <a:pt x="2781306" y="9862665"/>
                                </a:cubicBezTo>
                                <a:cubicBezTo>
                                  <a:pt x="2131960" y="9862665"/>
                                  <a:pt x="1764122" y="9596208"/>
                                  <a:pt x="1674039" y="9055788"/>
                                </a:cubicBezTo>
                                <a:cubicBezTo>
                                  <a:pt x="1674039" y="8988235"/>
                                  <a:pt x="1651518" y="8924435"/>
                                  <a:pt x="1610230" y="8853130"/>
                                </a:cubicBezTo>
                                <a:cubicBezTo>
                                  <a:pt x="1561435" y="8785578"/>
                                  <a:pt x="1542668" y="8744295"/>
                                  <a:pt x="1542668" y="8718025"/>
                                </a:cubicBezTo>
                                <a:cubicBezTo>
                                  <a:pt x="1516394" y="8519120"/>
                                  <a:pt x="1512640" y="8376510"/>
                                  <a:pt x="1523901" y="8301451"/>
                                </a:cubicBezTo>
                                <a:cubicBezTo>
                                  <a:pt x="1535161" y="8218887"/>
                                  <a:pt x="1553928" y="8170099"/>
                                  <a:pt x="1572695" y="8147582"/>
                                </a:cubicBezTo>
                                <a:cubicBezTo>
                                  <a:pt x="1617737" y="8170099"/>
                                  <a:pt x="1659025" y="8188864"/>
                                  <a:pt x="1692806" y="8200123"/>
                                </a:cubicBezTo>
                                <a:cubicBezTo>
                                  <a:pt x="1722834" y="8211381"/>
                                  <a:pt x="1764122" y="8226393"/>
                                  <a:pt x="1809163" y="8248911"/>
                                </a:cubicBezTo>
                                <a:cubicBezTo>
                                  <a:pt x="1809163" y="8267675"/>
                                  <a:pt x="1801656" y="8316463"/>
                                  <a:pt x="1794149" y="8399027"/>
                                </a:cubicBezTo>
                                <a:cubicBezTo>
                                  <a:pt x="1779135" y="8474085"/>
                                  <a:pt x="1786642" y="8567908"/>
                                  <a:pt x="1809163" y="8676743"/>
                                </a:cubicBezTo>
                                <a:cubicBezTo>
                                  <a:pt x="1831684" y="8725531"/>
                                  <a:pt x="1850451" y="8774319"/>
                                  <a:pt x="1857958" y="8830613"/>
                                </a:cubicBezTo>
                                <a:cubicBezTo>
                                  <a:pt x="1872971" y="8886906"/>
                                  <a:pt x="1876725" y="8946953"/>
                                  <a:pt x="1876725" y="9014506"/>
                                </a:cubicBezTo>
                                <a:cubicBezTo>
                                  <a:pt x="1921766" y="9367280"/>
                                  <a:pt x="2188261" y="9543667"/>
                                  <a:pt x="2679963" y="9543667"/>
                                </a:cubicBezTo>
                                <a:cubicBezTo>
                                  <a:pt x="2679963" y="9543667"/>
                                  <a:pt x="2679963" y="9543667"/>
                                  <a:pt x="2544839" y="9078305"/>
                                </a:cubicBezTo>
                                <a:cubicBezTo>
                                  <a:pt x="2368427" y="9194646"/>
                                  <a:pt x="2278344" y="9314739"/>
                                  <a:pt x="2278344" y="9427326"/>
                                </a:cubicBezTo>
                                <a:cubicBezTo>
                                  <a:pt x="2255823" y="9404809"/>
                                  <a:pt x="2229549" y="9382291"/>
                                  <a:pt x="2195768" y="9363527"/>
                                </a:cubicBezTo>
                                <a:cubicBezTo>
                                  <a:pt x="2161987" y="9341009"/>
                                  <a:pt x="2120699" y="9318492"/>
                                  <a:pt x="2075658" y="9295974"/>
                                </a:cubicBezTo>
                                <a:cubicBezTo>
                                  <a:pt x="2075658" y="9119587"/>
                                  <a:pt x="2210782" y="8950706"/>
                                  <a:pt x="2481030" y="8793083"/>
                                </a:cubicBezTo>
                                <a:cubicBezTo>
                                  <a:pt x="2481030" y="8793083"/>
                                  <a:pt x="2481030" y="8793083"/>
                                  <a:pt x="2345906" y="8297699"/>
                                </a:cubicBezTo>
                                <a:cubicBezTo>
                                  <a:pt x="1719080" y="8297699"/>
                                  <a:pt x="1362503" y="8053759"/>
                                  <a:pt x="1272420" y="7565880"/>
                                </a:cubicBezTo>
                                <a:cubicBezTo>
                                  <a:pt x="1272420" y="7502080"/>
                                  <a:pt x="1261159" y="7438280"/>
                                  <a:pt x="1238639" y="7385740"/>
                                </a:cubicBezTo>
                                <a:cubicBezTo>
                                  <a:pt x="1216118" y="7329446"/>
                                  <a:pt x="1193597" y="7265646"/>
                                  <a:pt x="1174830" y="7198094"/>
                                </a:cubicBezTo>
                                <a:cubicBezTo>
                                  <a:pt x="1148556" y="7066742"/>
                                  <a:pt x="1144802" y="6942895"/>
                                  <a:pt x="1156063" y="6834061"/>
                                </a:cubicBezTo>
                                <a:cubicBezTo>
                                  <a:pt x="1167323" y="6721474"/>
                                  <a:pt x="1174830" y="6657675"/>
                                  <a:pt x="1174830" y="6631404"/>
                                </a:cubicBezTo>
                                <a:cubicBezTo>
                                  <a:pt x="1216118" y="6657675"/>
                                  <a:pt x="1257406" y="6680193"/>
                                  <a:pt x="1291187" y="6702710"/>
                                </a:cubicBezTo>
                                <a:cubicBezTo>
                                  <a:pt x="1324968" y="6721474"/>
                                  <a:pt x="1362503" y="6747744"/>
                                  <a:pt x="1407544" y="6766508"/>
                                </a:cubicBezTo>
                                <a:cubicBezTo>
                                  <a:pt x="1407544" y="6789026"/>
                                  <a:pt x="1400037" y="6834061"/>
                                  <a:pt x="1388776" y="6901613"/>
                                </a:cubicBezTo>
                                <a:cubicBezTo>
                                  <a:pt x="1381270" y="6969166"/>
                                  <a:pt x="1385023" y="7055483"/>
                                  <a:pt x="1407544" y="7168070"/>
                                </a:cubicBezTo>
                                <a:cubicBezTo>
                                  <a:pt x="1430065" y="7213105"/>
                                  <a:pt x="1452585" y="7265646"/>
                                  <a:pt x="1475106" y="7333199"/>
                                </a:cubicBezTo>
                                <a:cubicBezTo>
                                  <a:pt x="1497627" y="7396998"/>
                                  <a:pt x="1508887" y="7442033"/>
                                  <a:pt x="1508887" y="7464551"/>
                                </a:cubicBezTo>
                                <a:cubicBezTo>
                                  <a:pt x="1553928" y="7843596"/>
                                  <a:pt x="1809163" y="8031241"/>
                                  <a:pt x="2278344" y="8031241"/>
                                </a:cubicBezTo>
                                <a:cubicBezTo>
                                  <a:pt x="2278344" y="8031241"/>
                                  <a:pt x="2278344" y="8031241"/>
                                  <a:pt x="2146973" y="7565880"/>
                                </a:cubicBezTo>
                                <a:cubicBezTo>
                                  <a:pt x="1989328" y="7682220"/>
                                  <a:pt x="1910506" y="7798561"/>
                                  <a:pt x="1910506" y="7914901"/>
                                </a:cubicBezTo>
                                <a:cubicBezTo>
                                  <a:pt x="1865465" y="7892383"/>
                                  <a:pt x="1824177" y="7873619"/>
                                  <a:pt x="1794149" y="7847348"/>
                                </a:cubicBezTo>
                                <a:cubicBezTo>
                                  <a:pt x="1760368" y="7828584"/>
                                  <a:pt x="1719080" y="7802313"/>
                                  <a:pt x="1674039" y="7779796"/>
                                </a:cubicBezTo>
                                <a:cubicBezTo>
                                  <a:pt x="1674039" y="7603409"/>
                                  <a:pt x="1809163" y="7434528"/>
                                  <a:pt x="2075658" y="7276905"/>
                                </a:cubicBezTo>
                                <a:cubicBezTo>
                                  <a:pt x="2075658" y="7276905"/>
                                  <a:pt x="2075658" y="7276905"/>
                                  <a:pt x="1944287" y="6807790"/>
                                </a:cubicBezTo>
                                <a:cubicBezTo>
                                  <a:pt x="1317461" y="6807790"/>
                                  <a:pt x="957130" y="6552593"/>
                                  <a:pt x="870801" y="6034691"/>
                                </a:cubicBezTo>
                                <a:cubicBezTo>
                                  <a:pt x="870801" y="5967138"/>
                                  <a:pt x="859540" y="5907092"/>
                                  <a:pt x="837019" y="5850798"/>
                                </a:cubicBezTo>
                                <a:cubicBezTo>
                                  <a:pt x="814499" y="5798257"/>
                                  <a:pt x="791978" y="5745716"/>
                                  <a:pt x="769457" y="5700681"/>
                                </a:cubicBezTo>
                                <a:cubicBezTo>
                                  <a:pt x="746937" y="5569329"/>
                                  <a:pt x="735676" y="5437977"/>
                                  <a:pt x="735676" y="5314130"/>
                                </a:cubicBezTo>
                                <a:cubicBezTo>
                                  <a:pt x="735676" y="5190284"/>
                                  <a:pt x="735676" y="5111473"/>
                                  <a:pt x="735676" y="5062685"/>
                                </a:cubicBezTo>
                                <a:cubicBezTo>
                                  <a:pt x="780718" y="5085202"/>
                                  <a:pt x="818252" y="5107720"/>
                                  <a:pt x="852033" y="5130237"/>
                                </a:cubicBezTo>
                                <a:cubicBezTo>
                                  <a:pt x="885814" y="5152755"/>
                                  <a:pt x="927102" y="5171519"/>
                                  <a:pt x="972144" y="5190284"/>
                                </a:cubicBezTo>
                                <a:cubicBezTo>
                                  <a:pt x="972144" y="5216554"/>
                                  <a:pt x="972144" y="5265342"/>
                                  <a:pt x="972144" y="5340401"/>
                                </a:cubicBezTo>
                                <a:cubicBezTo>
                                  <a:pt x="972144" y="5415460"/>
                                  <a:pt x="983404" y="5505529"/>
                                  <a:pt x="1005925" y="5618117"/>
                                </a:cubicBezTo>
                                <a:cubicBezTo>
                                  <a:pt x="1028445" y="5659399"/>
                                  <a:pt x="1050966" y="5719446"/>
                                  <a:pt x="1069734" y="5794504"/>
                                </a:cubicBezTo>
                                <a:cubicBezTo>
                                  <a:pt x="1092254" y="5869563"/>
                                  <a:pt x="1107268" y="5918350"/>
                                  <a:pt x="1107268" y="5940868"/>
                                </a:cubicBezTo>
                                <a:cubicBezTo>
                                  <a:pt x="1174830" y="6286136"/>
                                  <a:pt x="1430065" y="6458771"/>
                                  <a:pt x="1876725" y="6458771"/>
                                </a:cubicBezTo>
                                <a:cubicBezTo>
                                  <a:pt x="1876725" y="6458771"/>
                                  <a:pt x="1876725" y="6458771"/>
                                  <a:pt x="1741601" y="5993409"/>
                                </a:cubicBezTo>
                                <a:cubicBezTo>
                                  <a:pt x="1561435" y="6109749"/>
                                  <a:pt x="1475106" y="6229843"/>
                                  <a:pt x="1475106" y="6346183"/>
                                </a:cubicBezTo>
                                <a:cubicBezTo>
                                  <a:pt x="1452585" y="6319913"/>
                                  <a:pt x="1422558" y="6301148"/>
                                  <a:pt x="1388776" y="6278631"/>
                                </a:cubicBezTo>
                                <a:cubicBezTo>
                                  <a:pt x="1354996" y="6256113"/>
                                  <a:pt x="1317461" y="6233595"/>
                                  <a:pt x="1272420" y="6211078"/>
                                </a:cubicBezTo>
                                <a:cubicBezTo>
                                  <a:pt x="1272420" y="6057208"/>
                                  <a:pt x="1407544" y="5899586"/>
                                  <a:pt x="1674039" y="5745716"/>
                                </a:cubicBezTo>
                                <a:cubicBezTo>
                                  <a:pt x="1674039" y="5745716"/>
                                  <a:pt x="1674039" y="5745716"/>
                                  <a:pt x="1542668" y="5212801"/>
                                </a:cubicBezTo>
                                <a:cubicBezTo>
                                  <a:pt x="915842" y="5212801"/>
                                  <a:pt x="559264" y="4968862"/>
                                  <a:pt x="469182" y="4484736"/>
                                </a:cubicBezTo>
                                <a:cubicBezTo>
                                  <a:pt x="469182" y="4417183"/>
                                  <a:pt x="446661" y="4349630"/>
                                  <a:pt x="401620" y="4282078"/>
                                </a:cubicBezTo>
                                <a:cubicBezTo>
                                  <a:pt x="356578" y="4214525"/>
                                  <a:pt x="334057" y="4161985"/>
                                  <a:pt x="334057" y="4116950"/>
                                </a:cubicBezTo>
                                <a:cubicBezTo>
                                  <a:pt x="311537" y="3981845"/>
                                  <a:pt x="307783" y="3857999"/>
                                  <a:pt x="315290" y="3749164"/>
                                </a:cubicBezTo>
                                <a:cubicBezTo>
                                  <a:pt x="326551" y="3640329"/>
                                  <a:pt x="334057" y="3572777"/>
                                  <a:pt x="334057" y="3546506"/>
                                </a:cubicBezTo>
                                <a:cubicBezTo>
                                  <a:pt x="379099" y="3572777"/>
                                  <a:pt x="416633" y="3595294"/>
                                  <a:pt x="450414" y="3617812"/>
                                </a:cubicBezTo>
                                <a:cubicBezTo>
                                  <a:pt x="484195" y="3640329"/>
                                  <a:pt x="525483" y="3662847"/>
                                  <a:pt x="570525" y="3685364"/>
                                </a:cubicBezTo>
                                <a:cubicBezTo>
                                  <a:pt x="570525" y="3704129"/>
                                  <a:pt x="570525" y="3749164"/>
                                  <a:pt x="570525" y="3816717"/>
                                </a:cubicBezTo>
                                <a:cubicBezTo>
                                  <a:pt x="570525" y="3884269"/>
                                  <a:pt x="581785" y="3974339"/>
                                  <a:pt x="600552" y="4079421"/>
                                </a:cubicBezTo>
                                <a:cubicBezTo>
                                  <a:pt x="623073" y="4128208"/>
                                  <a:pt x="641840" y="4176996"/>
                                  <a:pt x="653100" y="4233290"/>
                                </a:cubicBezTo>
                                <a:cubicBezTo>
                                  <a:pt x="664361" y="4289584"/>
                                  <a:pt x="668114" y="4349630"/>
                                  <a:pt x="668114" y="4417183"/>
                                </a:cubicBezTo>
                                <a:cubicBezTo>
                                  <a:pt x="713156" y="4766204"/>
                                  <a:pt x="983404" y="4946344"/>
                                  <a:pt x="1475106" y="4946344"/>
                                </a:cubicBezTo>
                                <a:cubicBezTo>
                                  <a:pt x="1475106" y="4946344"/>
                                  <a:pt x="1475106" y="4946344"/>
                                  <a:pt x="1339982" y="4420936"/>
                                </a:cubicBezTo>
                                <a:cubicBezTo>
                                  <a:pt x="1159816" y="4548535"/>
                                  <a:pt x="1069734" y="4683640"/>
                                  <a:pt x="1069734" y="4830004"/>
                                </a:cubicBezTo>
                                <a:cubicBezTo>
                                  <a:pt x="1050966" y="4807486"/>
                                  <a:pt x="1020939" y="4784969"/>
                                  <a:pt x="987158" y="4762451"/>
                                </a:cubicBezTo>
                                <a:cubicBezTo>
                                  <a:pt x="953376" y="4739934"/>
                                  <a:pt x="915842" y="4717416"/>
                                  <a:pt x="870801" y="4694899"/>
                                </a:cubicBezTo>
                                <a:cubicBezTo>
                                  <a:pt x="870801" y="4511006"/>
                                  <a:pt x="1005925" y="4342125"/>
                                  <a:pt x="1272420" y="4184502"/>
                                </a:cubicBezTo>
                                <a:cubicBezTo>
                                  <a:pt x="1272420" y="4184502"/>
                                  <a:pt x="1272420" y="4184502"/>
                                  <a:pt x="1137296" y="3704129"/>
                                </a:cubicBezTo>
                                <a:cubicBezTo>
                                  <a:pt x="469182" y="3704129"/>
                                  <a:pt x="86330" y="3441425"/>
                                  <a:pt x="0" y="2919769"/>
                                </a:cubicBezTo>
                                <a:cubicBezTo>
                                  <a:pt x="0" y="2874734"/>
                                  <a:pt x="45042" y="2840958"/>
                                  <a:pt x="131371" y="2818441"/>
                                </a:cubicBezTo>
                                <a:cubicBezTo>
                                  <a:pt x="221454" y="2799676"/>
                                  <a:pt x="266495" y="2807182"/>
                                  <a:pt x="266495" y="2852217"/>
                                </a:cubicBezTo>
                                <a:cubicBezTo>
                                  <a:pt x="334057" y="3238767"/>
                                  <a:pt x="600552" y="3433919"/>
                                  <a:pt x="1069734" y="3433919"/>
                                </a:cubicBezTo>
                                <a:cubicBezTo>
                                  <a:pt x="1069734" y="3433919"/>
                                  <a:pt x="1069734" y="3433919"/>
                                  <a:pt x="938363" y="2968557"/>
                                </a:cubicBezTo>
                                <a:cubicBezTo>
                                  <a:pt x="758197" y="3032357"/>
                                  <a:pt x="668114" y="3129932"/>
                                  <a:pt x="668114" y="3261285"/>
                                </a:cubicBezTo>
                                <a:cubicBezTo>
                                  <a:pt x="645594" y="3235014"/>
                                  <a:pt x="619319" y="3216250"/>
                                  <a:pt x="585538" y="3193732"/>
                                </a:cubicBezTo>
                                <a:cubicBezTo>
                                  <a:pt x="551757" y="3171215"/>
                                  <a:pt x="510470" y="3148697"/>
                                  <a:pt x="469182" y="3126180"/>
                                </a:cubicBezTo>
                                <a:cubicBezTo>
                                  <a:pt x="469182" y="2949793"/>
                                  <a:pt x="600552" y="2803429"/>
                                  <a:pt x="870801" y="2694594"/>
                                </a:cubicBezTo>
                                <a:cubicBezTo>
                                  <a:pt x="870801" y="2694594"/>
                                  <a:pt x="870801" y="2694594"/>
                                  <a:pt x="735676" y="2229233"/>
                                </a:cubicBezTo>
                                <a:cubicBezTo>
                                  <a:pt x="735676" y="2229233"/>
                                  <a:pt x="735676" y="2229233"/>
                                  <a:pt x="901578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>
                            <a:noFill/>
                            <a:round/>
                          </a:ln>
                        </wps:spPr>
                        <wps:bodyPr anchor="ctr" anchorCtr="1"/>
                      </wps:wsp>
                      <wps:wsp>
                        <wps:cNvPr id="319" name="KSO_Shape"/>
                        <wps:cNvSpPr>
                          <a:spLocks noChangeAspect="1"/>
                        </wps:cNvSpPr>
                        <wps:spPr bwMode="auto">
                          <a:xfrm>
                            <a:off x="25598" y="10023"/>
                            <a:ext cx="907" cy="683"/>
                          </a:xfrm>
                          <a:custGeom>
                            <a:avLst/>
                            <a:gdLst>
                              <a:gd name="T0" fmla="*/ 1800397 w 3421"/>
                              <a:gd name="T1" fmla="*/ 1243052 h 2574"/>
                              <a:gd name="T2" fmla="*/ 1775662 w 3421"/>
                              <a:gd name="T3" fmla="*/ 1330976 h 2574"/>
                              <a:gd name="T4" fmla="*/ 1694089 w 3421"/>
                              <a:gd name="T5" fmla="*/ 1355195 h 2574"/>
                              <a:gd name="T6" fmla="*/ 105782 w 3421"/>
                              <a:gd name="T7" fmla="*/ 1355195 h 2574"/>
                              <a:gd name="T8" fmla="*/ 33682 w 3421"/>
                              <a:gd name="T9" fmla="*/ 1330976 h 2574"/>
                              <a:gd name="T10" fmla="*/ 0 w 3421"/>
                              <a:gd name="T11" fmla="*/ 1243052 h 2574"/>
                              <a:gd name="T12" fmla="*/ 0 w 3421"/>
                              <a:gd name="T13" fmla="*/ 102666 h 2574"/>
                              <a:gd name="T14" fmla="*/ 33156 w 3421"/>
                              <a:gd name="T15" fmla="*/ 30010 h 2574"/>
                              <a:gd name="T16" fmla="*/ 105782 w 3421"/>
                              <a:gd name="T17" fmla="*/ 0 h 2574"/>
                              <a:gd name="T18" fmla="*/ 1694089 w 3421"/>
                              <a:gd name="T19" fmla="*/ 0 h 2574"/>
                              <a:gd name="T20" fmla="*/ 1773557 w 3421"/>
                              <a:gd name="T21" fmla="*/ 28431 h 2574"/>
                              <a:gd name="T22" fmla="*/ 1800397 w 3421"/>
                              <a:gd name="T23" fmla="*/ 102666 h 2574"/>
                              <a:gd name="T24" fmla="*/ 1800397 w 3421"/>
                              <a:gd name="T25" fmla="*/ 1243052 h 2574"/>
                              <a:gd name="T26" fmla="*/ 576274 w 3421"/>
                              <a:gd name="T27" fmla="*/ 677071 h 2574"/>
                              <a:gd name="T28" fmla="*/ 105256 w 3421"/>
                              <a:gd name="T29" fmla="*/ 211651 h 2574"/>
                              <a:gd name="T30" fmla="*/ 105256 w 3421"/>
                              <a:gd name="T31" fmla="*/ 1155654 h 2574"/>
                              <a:gd name="T32" fmla="*/ 576274 w 3421"/>
                              <a:gd name="T33" fmla="*/ 677071 h 2574"/>
                              <a:gd name="T34" fmla="*/ 1619884 w 3421"/>
                              <a:gd name="T35" fmla="*/ 100560 h 2574"/>
                              <a:gd name="T36" fmla="*/ 180513 w 3421"/>
                              <a:gd name="T37" fmla="*/ 100560 h 2574"/>
                              <a:gd name="T38" fmla="*/ 783628 w 3421"/>
                              <a:gd name="T39" fmla="*/ 702869 h 2574"/>
                              <a:gd name="T40" fmla="*/ 899935 w 3421"/>
                              <a:gd name="T41" fmla="*/ 781843 h 2574"/>
                              <a:gd name="T42" fmla="*/ 1016769 w 3421"/>
                              <a:gd name="T43" fmla="*/ 702869 h 2574"/>
                              <a:gd name="T44" fmla="*/ 1619884 w 3421"/>
                              <a:gd name="T45" fmla="*/ 100560 h 2574"/>
                              <a:gd name="T46" fmla="*/ 1615673 w 3421"/>
                              <a:gd name="T47" fmla="*/ 1241999 h 2574"/>
                              <a:gd name="T48" fmla="*/ 1143076 w 3421"/>
                              <a:gd name="T49" fmla="*/ 769207 h 2574"/>
                              <a:gd name="T50" fmla="*/ 1065713 w 3421"/>
                              <a:gd name="T51" fmla="*/ 845549 h 2574"/>
                              <a:gd name="T52" fmla="*/ 900462 w 3421"/>
                              <a:gd name="T53" fmla="*/ 912940 h 2574"/>
                              <a:gd name="T54" fmla="*/ 734684 w 3421"/>
                              <a:gd name="T55" fmla="*/ 845549 h 2574"/>
                              <a:gd name="T56" fmla="*/ 657321 w 3421"/>
                              <a:gd name="T57" fmla="*/ 769207 h 2574"/>
                              <a:gd name="T58" fmla="*/ 184724 w 3421"/>
                              <a:gd name="T59" fmla="*/ 1241999 h 2574"/>
                              <a:gd name="T60" fmla="*/ 1615673 w 3421"/>
                              <a:gd name="T61" fmla="*/ 1241999 h 2574"/>
                              <a:gd name="T62" fmla="*/ 1695141 w 3421"/>
                              <a:gd name="T63" fmla="*/ 1155654 h 2574"/>
                              <a:gd name="T64" fmla="*/ 1695141 w 3421"/>
                              <a:gd name="T65" fmla="*/ 211651 h 2574"/>
                              <a:gd name="T66" fmla="*/ 1224123 w 3421"/>
                              <a:gd name="T67" fmla="*/ 677071 h 2574"/>
                              <a:gd name="T68" fmla="*/ 1695141 w 3421"/>
                              <a:gd name="T69" fmla="*/ 1155654 h 2574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</a:gdLst>
                            <a:ahLst/>
                            <a:cxnLst>
                              <a:cxn ang="T70">
                                <a:pos x="T0" y="T1"/>
                              </a:cxn>
                              <a:cxn ang="T71">
                                <a:pos x="T2" y="T3"/>
                              </a:cxn>
                              <a:cxn ang="T72">
                                <a:pos x="T4" y="T5"/>
                              </a:cxn>
                              <a:cxn ang="T73">
                                <a:pos x="T6" y="T7"/>
                              </a:cxn>
                              <a:cxn ang="T74">
                                <a:pos x="T8" y="T9"/>
                              </a:cxn>
                              <a:cxn ang="T75">
                                <a:pos x="T10" y="T11"/>
                              </a:cxn>
                              <a:cxn ang="T76">
                                <a:pos x="T12" y="T13"/>
                              </a:cxn>
                              <a:cxn ang="T77">
                                <a:pos x="T14" y="T15"/>
                              </a:cxn>
                              <a:cxn ang="T78">
                                <a:pos x="T16" y="T17"/>
                              </a:cxn>
                              <a:cxn ang="T79">
                                <a:pos x="T18" y="T19"/>
                              </a:cxn>
                              <a:cxn ang="T80">
                                <a:pos x="T20" y="T21"/>
                              </a:cxn>
                              <a:cxn ang="T81">
                                <a:pos x="T22" y="T23"/>
                              </a:cxn>
                              <a:cxn ang="T82">
                                <a:pos x="T24" y="T25"/>
                              </a:cxn>
                              <a:cxn ang="T83">
                                <a:pos x="T26" y="T27"/>
                              </a:cxn>
                              <a:cxn ang="T84">
                                <a:pos x="T28" y="T29"/>
                              </a:cxn>
                              <a:cxn ang="T85">
                                <a:pos x="T30" y="T31"/>
                              </a:cxn>
                              <a:cxn ang="T86">
                                <a:pos x="T32" y="T33"/>
                              </a:cxn>
                              <a:cxn ang="T87">
                                <a:pos x="T34" y="T35"/>
                              </a:cxn>
                              <a:cxn ang="T88">
                                <a:pos x="T36" y="T37"/>
                              </a:cxn>
                              <a:cxn ang="T89">
                                <a:pos x="T38" y="T39"/>
                              </a:cxn>
                              <a:cxn ang="T90">
                                <a:pos x="T40" y="T41"/>
                              </a:cxn>
                              <a:cxn ang="T91">
                                <a:pos x="T42" y="T43"/>
                              </a:cxn>
                              <a:cxn ang="T92">
                                <a:pos x="T44" y="T45"/>
                              </a:cxn>
                              <a:cxn ang="T93">
                                <a:pos x="T46" y="T47"/>
                              </a:cxn>
                              <a:cxn ang="T94">
                                <a:pos x="T48" y="T49"/>
                              </a:cxn>
                              <a:cxn ang="T95">
                                <a:pos x="T50" y="T51"/>
                              </a:cxn>
                              <a:cxn ang="T96">
                                <a:pos x="T52" y="T53"/>
                              </a:cxn>
                              <a:cxn ang="T97">
                                <a:pos x="T54" y="T55"/>
                              </a:cxn>
                              <a:cxn ang="T98">
                                <a:pos x="T56" y="T57"/>
                              </a:cxn>
                              <a:cxn ang="T99">
                                <a:pos x="T58" y="T59"/>
                              </a:cxn>
                              <a:cxn ang="T100">
                                <a:pos x="T60" y="T61"/>
                              </a:cxn>
                              <a:cxn ang="T101">
                                <a:pos x="T62" y="T63"/>
                              </a:cxn>
                              <a:cxn ang="T102">
                                <a:pos x="T64" y="T65"/>
                              </a:cxn>
                              <a:cxn ang="T103">
                                <a:pos x="T66" y="T67"/>
                              </a:cxn>
                              <a:cxn ang="T104">
                                <a:pos x="T68" y="T69"/>
                              </a:cxn>
                            </a:cxnLst>
                            <a:rect l="0" t="0" r="r" b="b"/>
                            <a:pathLst>
                              <a:path w="3421" h="2574">
                                <a:moveTo>
                                  <a:pt x="3421" y="2361"/>
                                </a:moveTo>
                                <a:cubicBezTo>
                                  <a:pt x="3421" y="2441"/>
                                  <a:pt x="3405" y="2497"/>
                                  <a:pt x="3374" y="2528"/>
                                </a:cubicBezTo>
                                <a:cubicBezTo>
                                  <a:pt x="3343" y="2559"/>
                                  <a:pt x="3291" y="2574"/>
                                  <a:pt x="3219" y="2574"/>
                                </a:cubicBezTo>
                                <a:cubicBezTo>
                                  <a:pt x="201" y="2574"/>
                                  <a:pt x="201" y="2574"/>
                                  <a:pt x="201" y="2574"/>
                                </a:cubicBezTo>
                                <a:cubicBezTo>
                                  <a:pt x="146" y="2574"/>
                                  <a:pt x="100" y="2559"/>
                                  <a:pt x="64" y="2528"/>
                                </a:cubicBezTo>
                                <a:cubicBezTo>
                                  <a:pt x="21" y="2490"/>
                                  <a:pt x="0" y="2434"/>
                                  <a:pt x="0" y="2361"/>
                                </a:cubicBezTo>
                                <a:cubicBezTo>
                                  <a:pt x="0" y="195"/>
                                  <a:pt x="0" y="195"/>
                                  <a:pt x="0" y="195"/>
                                </a:cubicBezTo>
                                <a:cubicBezTo>
                                  <a:pt x="0" y="142"/>
                                  <a:pt x="21" y="96"/>
                                  <a:pt x="63" y="57"/>
                                </a:cubicBezTo>
                                <a:cubicBezTo>
                                  <a:pt x="105" y="19"/>
                                  <a:pt x="151" y="0"/>
                                  <a:pt x="201" y="0"/>
                                </a:cubicBezTo>
                                <a:cubicBezTo>
                                  <a:pt x="3219" y="0"/>
                                  <a:pt x="3219" y="0"/>
                                  <a:pt x="3219" y="0"/>
                                </a:cubicBezTo>
                                <a:cubicBezTo>
                                  <a:pt x="3286" y="0"/>
                                  <a:pt x="3337" y="18"/>
                                  <a:pt x="3370" y="54"/>
                                </a:cubicBezTo>
                                <a:cubicBezTo>
                                  <a:pt x="3404" y="90"/>
                                  <a:pt x="3421" y="137"/>
                                  <a:pt x="3421" y="195"/>
                                </a:cubicBezTo>
                                <a:cubicBezTo>
                                  <a:pt x="3421" y="2361"/>
                                  <a:pt x="3421" y="2361"/>
                                  <a:pt x="3421" y="2361"/>
                                </a:cubicBezTo>
                                <a:close/>
                                <a:moveTo>
                                  <a:pt x="1095" y="1286"/>
                                </a:moveTo>
                                <a:cubicBezTo>
                                  <a:pt x="200" y="402"/>
                                  <a:pt x="200" y="402"/>
                                  <a:pt x="200" y="402"/>
                                </a:cubicBezTo>
                                <a:cubicBezTo>
                                  <a:pt x="200" y="2195"/>
                                  <a:pt x="200" y="2195"/>
                                  <a:pt x="200" y="2195"/>
                                </a:cubicBezTo>
                                <a:cubicBezTo>
                                  <a:pt x="1095" y="1286"/>
                                  <a:pt x="1095" y="1286"/>
                                  <a:pt x="1095" y="1286"/>
                                </a:cubicBezTo>
                                <a:close/>
                                <a:moveTo>
                                  <a:pt x="3078" y="191"/>
                                </a:moveTo>
                                <a:cubicBezTo>
                                  <a:pt x="343" y="191"/>
                                  <a:pt x="343" y="191"/>
                                  <a:pt x="343" y="191"/>
                                </a:cubicBezTo>
                                <a:cubicBezTo>
                                  <a:pt x="1489" y="1335"/>
                                  <a:pt x="1489" y="1335"/>
                                  <a:pt x="1489" y="1335"/>
                                </a:cubicBezTo>
                                <a:cubicBezTo>
                                  <a:pt x="1589" y="1435"/>
                                  <a:pt x="1663" y="1485"/>
                                  <a:pt x="1710" y="1485"/>
                                </a:cubicBezTo>
                                <a:cubicBezTo>
                                  <a:pt x="1758" y="1485"/>
                                  <a:pt x="1832" y="1435"/>
                                  <a:pt x="1932" y="1335"/>
                                </a:cubicBezTo>
                                <a:cubicBezTo>
                                  <a:pt x="3078" y="191"/>
                                  <a:pt x="3078" y="191"/>
                                  <a:pt x="3078" y="191"/>
                                </a:cubicBezTo>
                                <a:close/>
                                <a:moveTo>
                                  <a:pt x="3070" y="2359"/>
                                </a:moveTo>
                                <a:cubicBezTo>
                                  <a:pt x="2172" y="1461"/>
                                  <a:pt x="2172" y="1461"/>
                                  <a:pt x="2172" y="1461"/>
                                </a:cubicBezTo>
                                <a:cubicBezTo>
                                  <a:pt x="2025" y="1606"/>
                                  <a:pt x="2025" y="1606"/>
                                  <a:pt x="2025" y="1606"/>
                                </a:cubicBezTo>
                                <a:cubicBezTo>
                                  <a:pt x="1940" y="1691"/>
                                  <a:pt x="1835" y="1734"/>
                                  <a:pt x="1711" y="1734"/>
                                </a:cubicBezTo>
                                <a:cubicBezTo>
                                  <a:pt x="1586" y="1734"/>
                                  <a:pt x="1481" y="1691"/>
                                  <a:pt x="1396" y="1606"/>
                                </a:cubicBezTo>
                                <a:cubicBezTo>
                                  <a:pt x="1249" y="1461"/>
                                  <a:pt x="1249" y="1461"/>
                                  <a:pt x="1249" y="1461"/>
                                </a:cubicBezTo>
                                <a:cubicBezTo>
                                  <a:pt x="351" y="2359"/>
                                  <a:pt x="351" y="2359"/>
                                  <a:pt x="351" y="2359"/>
                                </a:cubicBezTo>
                                <a:cubicBezTo>
                                  <a:pt x="3070" y="2359"/>
                                  <a:pt x="3070" y="2359"/>
                                  <a:pt x="3070" y="2359"/>
                                </a:cubicBezTo>
                                <a:close/>
                                <a:moveTo>
                                  <a:pt x="3221" y="2195"/>
                                </a:moveTo>
                                <a:cubicBezTo>
                                  <a:pt x="3221" y="402"/>
                                  <a:pt x="3221" y="402"/>
                                  <a:pt x="3221" y="402"/>
                                </a:cubicBezTo>
                                <a:cubicBezTo>
                                  <a:pt x="2326" y="1286"/>
                                  <a:pt x="2326" y="1286"/>
                                  <a:pt x="2326" y="1286"/>
                                </a:cubicBezTo>
                                <a:cubicBezTo>
                                  <a:pt x="3221" y="2195"/>
                                  <a:pt x="3221" y="2195"/>
                                  <a:pt x="3221" y="219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>
                            <a:noFill/>
                            <a:round/>
                          </a:ln>
                        </wps:spPr>
                        <wps:bodyPr anchor="ctr" anchorCtr="1"/>
                      </wps:wsp>
                      <wps:wsp>
                        <wps:cNvPr id="320" name="KSO_Shape"/>
                        <wps:cNvSpPr>
                          <a:spLocks noChangeAspect="1"/>
                        </wps:cNvSpPr>
                        <wps:spPr bwMode="auto">
                          <a:xfrm>
                            <a:off x="19584" y="8338"/>
                            <a:ext cx="684" cy="854"/>
                          </a:xfrm>
                          <a:custGeom>
                            <a:avLst/>
                            <a:gdLst>
                              <a:gd name="T0" fmla="*/ 333987 w 1157288"/>
                              <a:gd name="T1" fmla="*/ 885791 h 1444625"/>
                              <a:gd name="T2" fmla="*/ 518037 w 1157288"/>
                              <a:gd name="T3" fmla="*/ 1008880 h 1444625"/>
                              <a:gd name="T4" fmla="*/ 541380 w 1157288"/>
                              <a:gd name="T5" fmla="*/ 973626 h 1444625"/>
                              <a:gd name="T6" fmla="*/ 720643 w 1157288"/>
                              <a:gd name="T7" fmla="*/ 809308 h 1444625"/>
                              <a:gd name="T8" fmla="*/ 776008 w 1157288"/>
                              <a:gd name="T9" fmla="*/ 713107 h 1444625"/>
                              <a:gd name="T10" fmla="*/ 799650 w 1157288"/>
                              <a:gd name="T11" fmla="*/ 677854 h 1444625"/>
                              <a:gd name="T12" fmla="*/ 842745 w 1157288"/>
                              <a:gd name="T13" fmla="*/ 677854 h 1444625"/>
                              <a:gd name="T14" fmla="*/ 866686 w 1157288"/>
                              <a:gd name="T15" fmla="*/ 713107 h 1444625"/>
                              <a:gd name="T16" fmla="*/ 1046248 w 1157288"/>
                              <a:gd name="T17" fmla="*/ 751647 h 1444625"/>
                              <a:gd name="T18" fmla="*/ 1081562 w 1157288"/>
                              <a:gd name="T19" fmla="*/ 759713 h 1444625"/>
                              <a:gd name="T20" fmla="*/ 1099518 w 1157288"/>
                              <a:gd name="T21" fmla="*/ 805724 h 1444625"/>
                              <a:gd name="T22" fmla="*/ 1072883 w 1157288"/>
                              <a:gd name="T23" fmla="*/ 837989 h 1444625"/>
                              <a:gd name="T24" fmla="*/ 1029489 w 1157288"/>
                              <a:gd name="T25" fmla="*/ 834105 h 1444625"/>
                              <a:gd name="T26" fmla="*/ 1009438 w 1157288"/>
                              <a:gd name="T27" fmla="*/ 796461 h 1444625"/>
                              <a:gd name="T28" fmla="*/ 830175 w 1157288"/>
                              <a:gd name="T29" fmla="*/ 762104 h 1444625"/>
                              <a:gd name="T30" fmla="*/ 738300 w 1157288"/>
                              <a:gd name="T31" fmla="*/ 825142 h 1444625"/>
                              <a:gd name="T32" fmla="*/ 608117 w 1157288"/>
                              <a:gd name="T33" fmla="*/ 1018141 h 1444625"/>
                              <a:gd name="T34" fmla="*/ 584774 w 1157288"/>
                              <a:gd name="T35" fmla="*/ 1053394 h 1444625"/>
                              <a:gd name="T36" fmla="*/ 541081 w 1157288"/>
                              <a:gd name="T37" fmla="*/ 1053096 h 1444625"/>
                              <a:gd name="T38" fmla="*/ 494695 w 1157288"/>
                              <a:gd name="T39" fmla="*/ 1201280 h 1444625"/>
                              <a:gd name="T40" fmla="*/ 497089 w 1157288"/>
                              <a:gd name="T41" fmla="*/ 1155571 h 1444625"/>
                              <a:gd name="T42" fmla="*/ 534797 w 1157288"/>
                              <a:gd name="T43" fmla="*/ 1135553 h 1444625"/>
                              <a:gd name="T44" fmla="*/ 572205 w 1157288"/>
                              <a:gd name="T45" fmla="*/ 1155571 h 1444625"/>
                              <a:gd name="T46" fmla="*/ 576994 w 1157288"/>
                              <a:gd name="T47" fmla="*/ 1197397 h 1444625"/>
                              <a:gd name="T48" fmla="*/ 639241 w 1157288"/>
                              <a:gd name="T49" fmla="*/ 1226376 h 1444625"/>
                              <a:gd name="T50" fmla="*/ 722438 w 1157288"/>
                              <a:gd name="T51" fmla="*/ 971236 h 1444625"/>
                              <a:gd name="T52" fmla="*/ 722438 w 1157288"/>
                              <a:gd name="T53" fmla="*/ 935684 h 1444625"/>
                              <a:gd name="T54" fmla="*/ 755059 w 1157288"/>
                              <a:gd name="T55" fmla="*/ 908796 h 1444625"/>
                              <a:gd name="T56" fmla="*/ 796059 w 1157288"/>
                              <a:gd name="T57" fmla="*/ 921343 h 1444625"/>
                              <a:gd name="T58" fmla="*/ 809226 w 1157288"/>
                              <a:gd name="T59" fmla="*/ 960779 h 1444625"/>
                              <a:gd name="T60" fmla="*/ 908584 w 1157288"/>
                              <a:gd name="T61" fmla="*/ 1043236 h 1444625"/>
                              <a:gd name="T62" fmla="*/ 943000 w 1157288"/>
                              <a:gd name="T63" fmla="*/ 1041744 h 1444625"/>
                              <a:gd name="T64" fmla="*/ 1035474 w 1157288"/>
                              <a:gd name="T65" fmla="*/ 958987 h 1444625"/>
                              <a:gd name="T66" fmla="*/ 1062409 w 1157288"/>
                              <a:gd name="T67" fmla="*/ 926123 h 1444625"/>
                              <a:gd name="T68" fmla="*/ 1204562 w 1157288"/>
                              <a:gd name="T69" fmla="*/ 802735 h 1444625"/>
                              <a:gd name="T70" fmla="*/ 1125256 w 1157288"/>
                              <a:gd name="T71" fmla="*/ 972729 h 1444625"/>
                              <a:gd name="T72" fmla="*/ 1101912 w 1157288"/>
                              <a:gd name="T73" fmla="*/ 1007983 h 1444625"/>
                              <a:gd name="T74" fmla="*/ 1062409 w 1157288"/>
                              <a:gd name="T75" fmla="*/ 1009776 h 1444625"/>
                              <a:gd name="T76" fmla="*/ 972927 w 1157288"/>
                              <a:gd name="T77" fmla="*/ 1088947 h 1444625"/>
                              <a:gd name="T78" fmla="*/ 949585 w 1157288"/>
                              <a:gd name="T79" fmla="*/ 1124500 h 1444625"/>
                              <a:gd name="T80" fmla="*/ 906489 w 1157288"/>
                              <a:gd name="T81" fmla="*/ 1124500 h 1444625"/>
                              <a:gd name="T82" fmla="*/ 882548 w 1157288"/>
                              <a:gd name="T83" fmla="*/ 1088947 h 1444625"/>
                              <a:gd name="T84" fmla="*/ 764635 w 1157288"/>
                              <a:gd name="T85" fmla="*/ 998722 h 1444625"/>
                              <a:gd name="T86" fmla="*/ 684730 w 1157288"/>
                              <a:gd name="T87" fmla="*/ 1276270 h 1444625"/>
                              <a:gd name="T88" fmla="*/ 661387 w 1157288"/>
                              <a:gd name="T89" fmla="*/ 1311524 h 1444625"/>
                              <a:gd name="T90" fmla="*/ 617693 w 1157288"/>
                              <a:gd name="T91" fmla="*/ 1311524 h 1444625"/>
                              <a:gd name="T92" fmla="*/ 594351 w 1157288"/>
                              <a:gd name="T93" fmla="*/ 1276270 h 1444625"/>
                              <a:gd name="T94" fmla="*/ 547366 w 1157288"/>
                              <a:gd name="T95" fmla="*/ 1224584 h 1444625"/>
                              <a:gd name="T96" fmla="*/ 515942 w 1157288"/>
                              <a:gd name="T97" fmla="*/ 1222195 h 1444625"/>
                              <a:gd name="T98" fmla="*/ 699395 w 1157288"/>
                              <a:gd name="T99" fmla="*/ 1362313 h 1444625"/>
                              <a:gd name="T100" fmla="*/ 1076175 w 1157288"/>
                              <a:gd name="T101" fmla="*/ 1426545 h 1444625"/>
                              <a:gd name="T102" fmla="*/ 1404175 w 1157288"/>
                              <a:gd name="T103" fmla="*/ 508698 h 1444625"/>
                              <a:gd name="T104" fmla="*/ 1032182 w 1157288"/>
                              <a:gd name="T105" fmla="*/ 485970 h 1444625"/>
                              <a:gd name="T106" fmla="*/ 61350 w 1157288"/>
                              <a:gd name="T107" fmla="*/ 0 h 1444625"/>
                              <a:gd name="T108" fmla="*/ 1513109 w 1157288"/>
                              <a:gd name="T109" fmla="*/ 1882271 h 1444625"/>
                              <a:gd name="T110" fmla="*/ 61350 w 1157288"/>
                              <a:gd name="T111" fmla="*/ 1905000 h 1444625"/>
                              <a:gd name="T112" fmla="*/ 10475 w 1157288"/>
                              <a:gd name="T113" fmla="*/ 1877786 h 1444625"/>
                              <a:gd name="T114" fmla="*/ 2693 w 1157288"/>
                              <a:gd name="T115" fmla="*/ 43064 h 1444625"/>
                              <a:gd name="T116" fmla="*/ 43095 w 1157288"/>
                              <a:gd name="T117" fmla="*/ 2691 h 1444625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  <a:gd name="T162" fmla="*/ 0 60000 65536"/>
                              <a:gd name="T163" fmla="*/ 0 60000 65536"/>
                              <a:gd name="T164" fmla="*/ 0 60000 65536"/>
                              <a:gd name="T165" fmla="*/ 0 60000 65536"/>
                              <a:gd name="T166" fmla="*/ 0 60000 65536"/>
                              <a:gd name="T167" fmla="*/ 0 60000 65536"/>
                              <a:gd name="T168" fmla="*/ 0 60000 65536"/>
                              <a:gd name="T169" fmla="*/ 0 60000 65536"/>
                              <a:gd name="T170" fmla="*/ 0 60000 65536"/>
                              <a:gd name="T171" fmla="*/ 0 60000 65536"/>
                              <a:gd name="T172" fmla="*/ 0 60000 65536"/>
                              <a:gd name="T173" fmla="*/ 0 60000 65536"/>
                              <a:gd name="T174" fmla="*/ 0 60000 65536"/>
                              <a:gd name="T175" fmla="*/ 0 60000 65536"/>
                              <a:gd name="T176" fmla="*/ 0 60000 65536"/>
                            </a:gdLst>
                            <a:ahLst/>
                            <a:cxnLst>
                              <a:cxn ang="T118">
                                <a:pos x="T0" y="T1"/>
                              </a:cxn>
                              <a:cxn ang="T119">
                                <a:pos x="T2" y="T3"/>
                              </a:cxn>
                              <a:cxn ang="T120">
                                <a:pos x="T4" y="T5"/>
                              </a:cxn>
                              <a:cxn ang="T121">
                                <a:pos x="T6" y="T7"/>
                              </a:cxn>
                              <a:cxn ang="T122">
                                <a:pos x="T8" y="T9"/>
                              </a:cxn>
                              <a:cxn ang="T123">
                                <a:pos x="T10" y="T11"/>
                              </a:cxn>
                              <a:cxn ang="T124">
                                <a:pos x="T12" y="T13"/>
                              </a:cxn>
                              <a:cxn ang="T125">
                                <a:pos x="T14" y="T15"/>
                              </a:cxn>
                              <a:cxn ang="T126">
                                <a:pos x="T16" y="T17"/>
                              </a:cxn>
                              <a:cxn ang="T127">
                                <a:pos x="T18" y="T19"/>
                              </a:cxn>
                              <a:cxn ang="T128">
                                <a:pos x="T20" y="T21"/>
                              </a:cxn>
                              <a:cxn ang="T129">
                                <a:pos x="T22" y="T23"/>
                              </a:cxn>
                              <a:cxn ang="T130">
                                <a:pos x="T24" y="T25"/>
                              </a:cxn>
                              <a:cxn ang="T131">
                                <a:pos x="T26" y="T27"/>
                              </a:cxn>
                              <a:cxn ang="T132">
                                <a:pos x="T28" y="T29"/>
                              </a:cxn>
                              <a:cxn ang="T133">
                                <a:pos x="T30" y="T31"/>
                              </a:cxn>
                              <a:cxn ang="T134">
                                <a:pos x="T32" y="T33"/>
                              </a:cxn>
                              <a:cxn ang="T135">
                                <a:pos x="T34" y="T35"/>
                              </a:cxn>
                              <a:cxn ang="T136">
                                <a:pos x="T36" y="T37"/>
                              </a:cxn>
                              <a:cxn ang="T137">
                                <a:pos x="T38" y="T39"/>
                              </a:cxn>
                              <a:cxn ang="T138">
                                <a:pos x="T40" y="T41"/>
                              </a:cxn>
                              <a:cxn ang="T139">
                                <a:pos x="T42" y="T43"/>
                              </a:cxn>
                              <a:cxn ang="T140">
                                <a:pos x="T44" y="T45"/>
                              </a:cxn>
                              <a:cxn ang="T141">
                                <a:pos x="T46" y="T47"/>
                              </a:cxn>
                              <a:cxn ang="T142">
                                <a:pos x="T48" y="T49"/>
                              </a:cxn>
                              <a:cxn ang="T143">
                                <a:pos x="T50" y="T51"/>
                              </a:cxn>
                              <a:cxn ang="T144">
                                <a:pos x="T52" y="T53"/>
                              </a:cxn>
                              <a:cxn ang="T145">
                                <a:pos x="T54" y="T55"/>
                              </a:cxn>
                              <a:cxn ang="T146">
                                <a:pos x="T56" y="T57"/>
                              </a:cxn>
                              <a:cxn ang="T147">
                                <a:pos x="T58" y="T59"/>
                              </a:cxn>
                              <a:cxn ang="T148">
                                <a:pos x="T60" y="T61"/>
                              </a:cxn>
                              <a:cxn ang="T149">
                                <a:pos x="T62" y="T63"/>
                              </a:cxn>
                              <a:cxn ang="T150">
                                <a:pos x="T64" y="T65"/>
                              </a:cxn>
                              <a:cxn ang="T151">
                                <a:pos x="T66" y="T67"/>
                              </a:cxn>
                              <a:cxn ang="T152">
                                <a:pos x="T68" y="T69"/>
                              </a:cxn>
                              <a:cxn ang="T153">
                                <a:pos x="T70" y="T71"/>
                              </a:cxn>
                              <a:cxn ang="T154">
                                <a:pos x="T72" y="T73"/>
                              </a:cxn>
                              <a:cxn ang="T155">
                                <a:pos x="T74" y="T75"/>
                              </a:cxn>
                              <a:cxn ang="T156">
                                <a:pos x="T76" y="T77"/>
                              </a:cxn>
                              <a:cxn ang="T157">
                                <a:pos x="T78" y="T79"/>
                              </a:cxn>
                              <a:cxn ang="T158">
                                <a:pos x="T80" y="T81"/>
                              </a:cxn>
                              <a:cxn ang="T159">
                                <a:pos x="T82" y="T83"/>
                              </a:cxn>
                              <a:cxn ang="T160">
                                <a:pos x="T84" y="T85"/>
                              </a:cxn>
                              <a:cxn ang="T161">
                                <a:pos x="T86" y="T87"/>
                              </a:cxn>
                              <a:cxn ang="T162">
                                <a:pos x="T88" y="T89"/>
                              </a:cxn>
                              <a:cxn ang="T163">
                                <a:pos x="T90" y="T91"/>
                              </a:cxn>
                              <a:cxn ang="T164">
                                <a:pos x="T92" y="T93"/>
                              </a:cxn>
                              <a:cxn ang="T165">
                                <a:pos x="T94" y="T95"/>
                              </a:cxn>
                              <a:cxn ang="T166">
                                <a:pos x="T96" y="T97"/>
                              </a:cxn>
                              <a:cxn ang="T167">
                                <a:pos x="T98" y="T99"/>
                              </a:cxn>
                              <a:cxn ang="T168">
                                <a:pos x="T100" y="T101"/>
                              </a:cxn>
                              <a:cxn ang="T169">
                                <a:pos x="T102" y="T103"/>
                              </a:cxn>
                              <a:cxn ang="T170">
                                <a:pos x="T104" y="T105"/>
                              </a:cxn>
                              <a:cxn ang="T171">
                                <a:pos x="T106" y="T107"/>
                              </a:cxn>
                              <a:cxn ang="T172">
                                <a:pos x="T108" y="T109"/>
                              </a:cxn>
                              <a:cxn ang="T173">
                                <a:pos x="T110" y="T111"/>
                              </a:cxn>
                              <a:cxn ang="T174">
                                <a:pos x="T112" y="T113"/>
                              </a:cxn>
                              <a:cxn ang="T175">
                                <a:pos x="T114" y="T115"/>
                              </a:cxn>
                              <a:cxn ang="T176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1157288" h="1444625">
                                <a:moveTo>
                                  <a:pt x="223838" y="430212"/>
                                </a:moveTo>
                                <a:lnTo>
                                  <a:pt x="253094" y="430212"/>
                                </a:lnTo>
                                <a:lnTo>
                                  <a:pt x="253094" y="520156"/>
                                </a:lnTo>
                                <a:lnTo>
                                  <a:pt x="303667" y="520156"/>
                                </a:lnTo>
                                <a:lnTo>
                                  <a:pt x="303667" y="538054"/>
                                </a:lnTo>
                                <a:lnTo>
                                  <a:pt x="253094" y="538054"/>
                                </a:lnTo>
                                <a:lnTo>
                                  <a:pt x="253094" y="653826"/>
                                </a:lnTo>
                                <a:lnTo>
                                  <a:pt x="303667" y="653826"/>
                                </a:lnTo>
                                <a:lnTo>
                                  <a:pt x="303667" y="671725"/>
                                </a:lnTo>
                                <a:lnTo>
                                  <a:pt x="253094" y="671725"/>
                                </a:lnTo>
                                <a:lnTo>
                                  <a:pt x="253094" y="787496"/>
                                </a:lnTo>
                                <a:lnTo>
                                  <a:pt x="303667" y="787496"/>
                                </a:lnTo>
                                <a:lnTo>
                                  <a:pt x="303667" y="805395"/>
                                </a:lnTo>
                                <a:lnTo>
                                  <a:pt x="253094" y="805395"/>
                                </a:lnTo>
                                <a:lnTo>
                                  <a:pt x="253094" y="855011"/>
                                </a:lnTo>
                                <a:lnTo>
                                  <a:pt x="393474" y="776848"/>
                                </a:lnTo>
                                <a:lnTo>
                                  <a:pt x="392567" y="772770"/>
                                </a:lnTo>
                                <a:lnTo>
                                  <a:pt x="392340" y="770505"/>
                                </a:lnTo>
                                <a:lnTo>
                                  <a:pt x="392340" y="768465"/>
                                </a:lnTo>
                                <a:lnTo>
                                  <a:pt x="392567" y="765067"/>
                                </a:lnTo>
                                <a:lnTo>
                                  <a:pt x="393020" y="761669"/>
                                </a:lnTo>
                                <a:lnTo>
                                  <a:pt x="393928" y="758270"/>
                                </a:lnTo>
                                <a:lnTo>
                                  <a:pt x="394835" y="755098"/>
                                </a:lnTo>
                                <a:lnTo>
                                  <a:pt x="396422" y="752153"/>
                                </a:lnTo>
                                <a:lnTo>
                                  <a:pt x="398236" y="749434"/>
                                </a:lnTo>
                                <a:lnTo>
                                  <a:pt x="400278" y="746716"/>
                                </a:lnTo>
                                <a:lnTo>
                                  <a:pt x="402319" y="744224"/>
                                </a:lnTo>
                                <a:lnTo>
                                  <a:pt x="404813" y="742185"/>
                                </a:lnTo>
                                <a:lnTo>
                                  <a:pt x="407535" y="739919"/>
                                </a:lnTo>
                                <a:lnTo>
                                  <a:pt x="410256" y="738333"/>
                                </a:lnTo>
                                <a:lnTo>
                                  <a:pt x="413431" y="736974"/>
                                </a:lnTo>
                                <a:lnTo>
                                  <a:pt x="416379" y="735841"/>
                                </a:lnTo>
                                <a:lnTo>
                                  <a:pt x="419781" y="734935"/>
                                </a:lnTo>
                                <a:lnTo>
                                  <a:pt x="423183" y="734482"/>
                                </a:lnTo>
                                <a:lnTo>
                                  <a:pt x="426811" y="734255"/>
                                </a:lnTo>
                                <a:lnTo>
                                  <a:pt x="430667" y="734482"/>
                                </a:lnTo>
                                <a:lnTo>
                                  <a:pt x="434295" y="735161"/>
                                </a:lnTo>
                                <a:lnTo>
                                  <a:pt x="437924" y="736067"/>
                                </a:lnTo>
                                <a:lnTo>
                                  <a:pt x="441099" y="737427"/>
                                </a:lnTo>
                                <a:lnTo>
                                  <a:pt x="546101" y="613725"/>
                                </a:lnTo>
                                <a:lnTo>
                                  <a:pt x="592818" y="561843"/>
                                </a:lnTo>
                                <a:lnTo>
                                  <a:pt x="591911" y="559804"/>
                                </a:lnTo>
                                <a:lnTo>
                                  <a:pt x="591004" y="557992"/>
                                </a:lnTo>
                                <a:lnTo>
                                  <a:pt x="590097" y="555726"/>
                                </a:lnTo>
                                <a:lnTo>
                                  <a:pt x="589190" y="553460"/>
                                </a:lnTo>
                                <a:lnTo>
                                  <a:pt x="588509" y="551421"/>
                                </a:lnTo>
                                <a:lnTo>
                                  <a:pt x="588283" y="549156"/>
                                </a:lnTo>
                                <a:lnTo>
                                  <a:pt x="587829" y="546664"/>
                                </a:lnTo>
                                <a:lnTo>
                                  <a:pt x="587829" y="544398"/>
                                </a:lnTo>
                                <a:lnTo>
                                  <a:pt x="588056" y="540773"/>
                                </a:lnTo>
                                <a:lnTo>
                                  <a:pt x="588509" y="537375"/>
                                </a:lnTo>
                                <a:lnTo>
                                  <a:pt x="589417" y="534203"/>
                                </a:lnTo>
                                <a:lnTo>
                                  <a:pt x="590777" y="530804"/>
                                </a:lnTo>
                                <a:lnTo>
                                  <a:pt x="592138" y="527859"/>
                                </a:lnTo>
                                <a:lnTo>
                                  <a:pt x="593725" y="524914"/>
                                </a:lnTo>
                                <a:lnTo>
                                  <a:pt x="595767" y="522422"/>
                                </a:lnTo>
                                <a:lnTo>
                                  <a:pt x="598034" y="520156"/>
                                </a:lnTo>
                                <a:lnTo>
                                  <a:pt x="600529" y="517664"/>
                                </a:lnTo>
                                <a:lnTo>
                                  <a:pt x="603024" y="515852"/>
                                </a:lnTo>
                                <a:lnTo>
                                  <a:pt x="605972" y="514039"/>
                                </a:lnTo>
                                <a:lnTo>
                                  <a:pt x="608920" y="512680"/>
                                </a:lnTo>
                                <a:lnTo>
                                  <a:pt x="612095" y="511320"/>
                                </a:lnTo>
                                <a:lnTo>
                                  <a:pt x="615497" y="510414"/>
                                </a:lnTo>
                                <a:lnTo>
                                  <a:pt x="618672" y="509961"/>
                                </a:lnTo>
                                <a:lnTo>
                                  <a:pt x="622301" y="509734"/>
                                </a:lnTo>
                                <a:lnTo>
                                  <a:pt x="625702" y="509961"/>
                                </a:lnTo>
                                <a:lnTo>
                                  <a:pt x="629331" y="510414"/>
                                </a:lnTo>
                                <a:lnTo>
                                  <a:pt x="632506" y="511320"/>
                                </a:lnTo>
                                <a:lnTo>
                                  <a:pt x="635908" y="512680"/>
                                </a:lnTo>
                                <a:lnTo>
                                  <a:pt x="638629" y="514039"/>
                                </a:lnTo>
                                <a:lnTo>
                                  <a:pt x="641804" y="515852"/>
                                </a:lnTo>
                                <a:lnTo>
                                  <a:pt x="644299" y="517664"/>
                                </a:lnTo>
                                <a:lnTo>
                                  <a:pt x="646567" y="520156"/>
                                </a:lnTo>
                                <a:lnTo>
                                  <a:pt x="649061" y="522422"/>
                                </a:lnTo>
                                <a:lnTo>
                                  <a:pt x="650875" y="524914"/>
                                </a:lnTo>
                                <a:lnTo>
                                  <a:pt x="652690" y="527859"/>
                                </a:lnTo>
                                <a:lnTo>
                                  <a:pt x="654051" y="530804"/>
                                </a:lnTo>
                                <a:lnTo>
                                  <a:pt x="655184" y="534203"/>
                                </a:lnTo>
                                <a:lnTo>
                                  <a:pt x="655865" y="537375"/>
                                </a:lnTo>
                                <a:lnTo>
                                  <a:pt x="656772" y="540773"/>
                                </a:lnTo>
                                <a:lnTo>
                                  <a:pt x="656772" y="544398"/>
                                </a:lnTo>
                                <a:lnTo>
                                  <a:pt x="656772" y="545078"/>
                                </a:lnTo>
                                <a:lnTo>
                                  <a:pt x="770618" y="585179"/>
                                </a:lnTo>
                                <a:lnTo>
                                  <a:pt x="773113" y="581780"/>
                                </a:lnTo>
                                <a:lnTo>
                                  <a:pt x="776061" y="578835"/>
                                </a:lnTo>
                                <a:lnTo>
                                  <a:pt x="779236" y="576116"/>
                                </a:lnTo>
                                <a:lnTo>
                                  <a:pt x="782865" y="573851"/>
                                </a:lnTo>
                                <a:lnTo>
                                  <a:pt x="786720" y="572038"/>
                                </a:lnTo>
                                <a:lnTo>
                                  <a:pt x="790802" y="570452"/>
                                </a:lnTo>
                                <a:lnTo>
                                  <a:pt x="792843" y="569999"/>
                                </a:lnTo>
                                <a:lnTo>
                                  <a:pt x="794884" y="569773"/>
                                </a:lnTo>
                                <a:lnTo>
                                  <a:pt x="797379" y="569546"/>
                                </a:lnTo>
                                <a:lnTo>
                                  <a:pt x="799420" y="569546"/>
                                </a:lnTo>
                                <a:lnTo>
                                  <a:pt x="802595" y="569546"/>
                                </a:lnTo>
                                <a:lnTo>
                                  <a:pt x="805770" y="569999"/>
                                </a:lnTo>
                                <a:lnTo>
                                  <a:pt x="808718" y="570679"/>
                                </a:lnTo>
                                <a:lnTo>
                                  <a:pt x="811440" y="571812"/>
                                </a:lnTo>
                                <a:lnTo>
                                  <a:pt x="814388" y="573171"/>
                                </a:lnTo>
                                <a:lnTo>
                                  <a:pt x="816883" y="574530"/>
                                </a:lnTo>
                                <a:lnTo>
                                  <a:pt x="819604" y="576116"/>
                                </a:lnTo>
                                <a:lnTo>
                                  <a:pt x="821872" y="577929"/>
                                </a:lnTo>
                                <a:lnTo>
                                  <a:pt x="900340" y="528992"/>
                                </a:lnTo>
                                <a:lnTo>
                                  <a:pt x="910092" y="544171"/>
                                </a:lnTo>
                                <a:lnTo>
                                  <a:pt x="831851" y="592655"/>
                                </a:lnTo>
                                <a:lnTo>
                                  <a:pt x="832758" y="595601"/>
                                </a:lnTo>
                                <a:lnTo>
                                  <a:pt x="833211" y="598093"/>
                                </a:lnTo>
                                <a:lnTo>
                                  <a:pt x="833665" y="601038"/>
                                </a:lnTo>
                                <a:lnTo>
                                  <a:pt x="833892" y="603983"/>
                                </a:lnTo>
                                <a:lnTo>
                                  <a:pt x="833665" y="607382"/>
                                </a:lnTo>
                                <a:lnTo>
                                  <a:pt x="833211" y="611007"/>
                                </a:lnTo>
                                <a:lnTo>
                                  <a:pt x="832304" y="614178"/>
                                </a:lnTo>
                                <a:lnTo>
                                  <a:pt x="831170" y="617350"/>
                                </a:lnTo>
                                <a:lnTo>
                                  <a:pt x="829809" y="620296"/>
                                </a:lnTo>
                                <a:lnTo>
                                  <a:pt x="827995" y="623241"/>
                                </a:lnTo>
                                <a:lnTo>
                                  <a:pt x="825954" y="625733"/>
                                </a:lnTo>
                                <a:lnTo>
                                  <a:pt x="823686" y="628225"/>
                                </a:lnTo>
                                <a:lnTo>
                                  <a:pt x="821418" y="630491"/>
                                </a:lnTo>
                                <a:lnTo>
                                  <a:pt x="818697" y="632530"/>
                                </a:lnTo>
                                <a:lnTo>
                                  <a:pt x="815975" y="634116"/>
                                </a:lnTo>
                                <a:lnTo>
                                  <a:pt x="813027" y="635475"/>
                                </a:lnTo>
                                <a:lnTo>
                                  <a:pt x="809625" y="636608"/>
                                </a:lnTo>
                                <a:lnTo>
                                  <a:pt x="806451" y="637741"/>
                                </a:lnTo>
                                <a:lnTo>
                                  <a:pt x="802822" y="638194"/>
                                </a:lnTo>
                                <a:lnTo>
                                  <a:pt x="799420" y="638420"/>
                                </a:lnTo>
                                <a:lnTo>
                                  <a:pt x="795792" y="638194"/>
                                </a:lnTo>
                                <a:lnTo>
                                  <a:pt x="792617" y="637741"/>
                                </a:lnTo>
                                <a:lnTo>
                                  <a:pt x="789215" y="636608"/>
                                </a:lnTo>
                                <a:lnTo>
                                  <a:pt x="786040" y="635475"/>
                                </a:lnTo>
                                <a:lnTo>
                                  <a:pt x="783092" y="634116"/>
                                </a:lnTo>
                                <a:lnTo>
                                  <a:pt x="780143" y="632530"/>
                                </a:lnTo>
                                <a:lnTo>
                                  <a:pt x="777649" y="630491"/>
                                </a:lnTo>
                                <a:lnTo>
                                  <a:pt x="775154" y="628225"/>
                                </a:lnTo>
                                <a:lnTo>
                                  <a:pt x="772886" y="625733"/>
                                </a:lnTo>
                                <a:lnTo>
                                  <a:pt x="770845" y="623241"/>
                                </a:lnTo>
                                <a:lnTo>
                                  <a:pt x="769258" y="620296"/>
                                </a:lnTo>
                                <a:lnTo>
                                  <a:pt x="767897" y="617350"/>
                                </a:lnTo>
                                <a:lnTo>
                                  <a:pt x="766536" y="614178"/>
                                </a:lnTo>
                                <a:lnTo>
                                  <a:pt x="765629" y="611007"/>
                                </a:lnTo>
                                <a:lnTo>
                                  <a:pt x="765175" y="607382"/>
                                </a:lnTo>
                                <a:lnTo>
                                  <a:pt x="764949" y="603983"/>
                                </a:lnTo>
                                <a:lnTo>
                                  <a:pt x="765175" y="602397"/>
                                </a:lnTo>
                                <a:lnTo>
                                  <a:pt x="651556" y="562296"/>
                                </a:lnTo>
                                <a:lnTo>
                                  <a:pt x="649061" y="565921"/>
                                </a:lnTo>
                                <a:lnTo>
                                  <a:pt x="646113" y="569093"/>
                                </a:lnTo>
                                <a:lnTo>
                                  <a:pt x="642938" y="571812"/>
                                </a:lnTo>
                                <a:lnTo>
                                  <a:pt x="639309" y="574304"/>
                                </a:lnTo>
                                <a:lnTo>
                                  <a:pt x="635454" y="576116"/>
                                </a:lnTo>
                                <a:lnTo>
                                  <a:pt x="633186" y="576796"/>
                                </a:lnTo>
                                <a:lnTo>
                                  <a:pt x="631145" y="577476"/>
                                </a:lnTo>
                                <a:lnTo>
                                  <a:pt x="629104" y="577929"/>
                                </a:lnTo>
                                <a:lnTo>
                                  <a:pt x="627063" y="578155"/>
                                </a:lnTo>
                                <a:lnTo>
                                  <a:pt x="624568" y="578609"/>
                                </a:lnTo>
                                <a:lnTo>
                                  <a:pt x="622301" y="578835"/>
                                </a:lnTo>
                                <a:lnTo>
                                  <a:pt x="620259" y="578609"/>
                                </a:lnTo>
                                <a:lnTo>
                                  <a:pt x="617765" y="578155"/>
                                </a:lnTo>
                                <a:lnTo>
                                  <a:pt x="615724" y="577929"/>
                                </a:lnTo>
                                <a:lnTo>
                                  <a:pt x="613683" y="577476"/>
                                </a:lnTo>
                                <a:lnTo>
                                  <a:pt x="609601" y="576116"/>
                                </a:lnTo>
                                <a:lnTo>
                                  <a:pt x="605972" y="574304"/>
                                </a:lnTo>
                                <a:lnTo>
                                  <a:pt x="559481" y="625733"/>
                                </a:lnTo>
                                <a:lnTo>
                                  <a:pt x="454706" y="748755"/>
                                </a:lnTo>
                                <a:lnTo>
                                  <a:pt x="456293" y="750794"/>
                                </a:lnTo>
                                <a:lnTo>
                                  <a:pt x="457427" y="753059"/>
                                </a:lnTo>
                                <a:lnTo>
                                  <a:pt x="458561" y="755325"/>
                                </a:lnTo>
                                <a:lnTo>
                                  <a:pt x="459468" y="758044"/>
                                </a:lnTo>
                                <a:lnTo>
                                  <a:pt x="460149" y="760536"/>
                                </a:lnTo>
                                <a:lnTo>
                                  <a:pt x="460602" y="763028"/>
                                </a:lnTo>
                                <a:lnTo>
                                  <a:pt x="461056" y="765747"/>
                                </a:lnTo>
                                <a:lnTo>
                                  <a:pt x="461056" y="768465"/>
                                </a:lnTo>
                                <a:lnTo>
                                  <a:pt x="460829" y="772090"/>
                                </a:lnTo>
                                <a:lnTo>
                                  <a:pt x="460375" y="775489"/>
                                </a:lnTo>
                                <a:lnTo>
                                  <a:pt x="459695" y="778887"/>
                                </a:lnTo>
                                <a:lnTo>
                                  <a:pt x="458561" y="781833"/>
                                </a:lnTo>
                                <a:lnTo>
                                  <a:pt x="456974" y="784778"/>
                                </a:lnTo>
                                <a:lnTo>
                                  <a:pt x="455159" y="787723"/>
                                </a:lnTo>
                                <a:lnTo>
                                  <a:pt x="453345" y="790442"/>
                                </a:lnTo>
                                <a:lnTo>
                                  <a:pt x="451077" y="792707"/>
                                </a:lnTo>
                                <a:lnTo>
                                  <a:pt x="448583" y="795200"/>
                                </a:lnTo>
                                <a:lnTo>
                                  <a:pt x="445861" y="797012"/>
                                </a:lnTo>
                                <a:lnTo>
                                  <a:pt x="443140" y="798824"/>
                                </a:lnTo>
                                <a:lnTo>
                                  <a:pt x="439965" y="800184"/>
                                </a:lnTo>
                                <a:lnTo>
                                  <a:pt x="437017" y="801543"/>
                                </a:lnTo>
                                <a:lnTo>
                                  <a:pt x="433615" y="802223"/>
                                </a:lnTo>
                                <a:lnTo>
                                  <a:pt x="430213" y="802903"/>
                                </a:lnTo>
                                <a:lnTo>
                                  <a:pt x="426811" y="802903"/>
                                </a:lnTo>
                                <a:lnTo>
                                  <a:pt x="423183" y="802903"/>
                                </a:lnTo>
                                <a:lnTo>
                                  <a:pt x="419781" y="802223"/>
                                </a:lnTo>
                                <a:lnTo>
                                  <a:pt x="416379" y="801317"/>
                                </a:lnTo>
                                <a:lnTo>
                                  <a:pt x="413204" y="799957"/>
                                </a:lnTo>
                                <a:lnTo>
                                  <a:pt x="410029" y="798598"/>
                                </a:lnTo>
                                <a:lnTo>
                                  <a:pt x="407308" y="796785"/>
                                </a:lnTo>
                                <a:lnTo>
                                  <a:pt x="404586" y="794973"/>
                                </a:lnTo>
                                <a:lnTo>
                                  <a:pt x="402092" y="792481"/>
                                </a:lnTo>
                                <a:lnTo>
                                  <a:pt x="253094" y="875402"/>
                                </a:lnTo>
                                <a:lnTo>
                                  <a:pt x="253094" y="920940"/>
                                </a:lnTo>
                                <a:lnTo>
                                  <a:pt x="303667" y="920940"/>
                                </a:lnTo>
                                <a:lnTo>
                                  <a:pt x="303667" y="938838"/>
                                </a:lnTo>
                                <a:lnTo>
                                  <a:pt x="253094" y="938838"/>
                                </a:lnTo>
                                <a:lnTo>
                                  <a:pt x="253094" y="1020853"/>
                                </a:lnTo>
                                <a:lnTo>
                                  <a:pt x="374878" y="910971"/>
                                </a:lnTo>
                                <a:lnTo>
                                  <a:pt x="373063" y="907573"/>
                                </a:lnTo>
                                <a:lnTo>
                                  <a:pt x="371929" y="903495"/>
                                </a:lnTo>
                                <a:lnTo>
                                  <a:pt x="371022" y="899643"/>
                                </a:lnTo>
                                <a:lnTo>
                                  <a:pt x="370795" y="895565"/>
                                </a:lnTo>
                                <a:lnTo>
                                  <a:pt x="371022" y="892167"/>
                                </a:lnTo>
                                <a:lnTo>
                                  <a:pt x="371476" y="888542"/>
                                </a:lnTo>
                                <a:lnTo>
                                  <a:pt x="372383" y="885370"/>
                                </a:lnTo>
                                <a:lnTo>
                                  <a:pt x="373517" y="882198"/>
                                </a:lnTo>
                                <a:lnTo>
                                  <a:pt x="375104" y="879027"/>
                                </a:lnTo>
                                <a:lnTo>
                                  <a:pt x="376692" y="876308"/>
                                </a:lnTo>
                                <a:lnTo>
                                  <a:pt x="378733" y="873589"/>
                                </a:lnTo>
                                <a:lnTo>
                                  <a:pt x="380774" y="871324"/>
                                </a:lnTo>
                                <a:lnTo>
                                  <a:pt x="383495" y="869058"/>
                                </a:lnTo>
                                <a:lnTo>
                                  <a:pt x="385990" y="867245"/>
                                </a:lnTo>
                                <a:lnTo>
                                  <a:pt x="388711" y="865206"/>
                                </a:lnTo>
                                <a:lnTo>
                                  <a:pt x="391886" y="863847"/>
                                </a:lnTo>
                                <a:lnTo>
                                  <a:pt x="394835" y="862714"/>
                                </a:lnTo>
                                <a:lnTo>
                                  <a:pt x="398463" y="861808"/>
                                </a:lnTo>
                                <a:lnTo>
                                  <a:pt x="401638" y="861355"/>
                                </a:lnTo>
                                <a:lnTo>
                                  <a:pt x="405267" y="861128"/>
                                </a:lnTo>
                                <a:lnTo>
                                  <a:pt x="408669" y="861355"/>
                                </a:lnTo>
                                <a:lnTo>
                                  <a:pt x="412297" y="861808"/>
                                </a:lnTo>
                                <a:lnTo>
                                  <a:pt x="415472" y="862714"/>
                                </a:lnTo>
                                <a:lnTo>
                                  <a:pt x="418647" y="863847"/>
                                </a:lnTo>
                                <a:lnTo>
                                  <a:pt x="421595" y="865206"/>
                                </a:lnTo>
                                <a:lnTo>
                                  <a:pt x="424544" y="867245"/>
                                </a:lnTo>
                                <a:lnTo>
                                  <a:pt x="427265" y="869058"/>
                                </a:lnTo>
                                <a:lnTo>
                                  <a:pt x="429533" y="871324"/>
                                </a:lnTo>
                                <a:lnTo>
                                  <a:pt x="431801" y="873589"/>
                                </a:lnTo>
                                <a:lnTo>
                                  <a:pt x="433615" y="876308"/>
                                </a:lnTo>
                                <a:lnTo>
                                  <a:pt x="435656" y="879027"/>
                                </a:lnTo>
                                <a:lnTo>
                                  <a:pt x="437017" y="882198"/>
                                </a:lnTo>
                                <a:lnTo>
                                  <a:pt x="438151" y="885370"/>
                                </a:lnTo>
                                <a:lnTo>
                                  <a:pt x="438831" y="888542"/>
                                </a:lnTo>
                                <a:lnTo>
                                  <a:pt x="439511" y="892167"/>
                                </a:lnTo>
                                <a:lnTo>
                                  <a:pt x="439511" y="895565"/>
                                </a:lnTo>
                                <a:lnTo>
                                  <a:pt x="439511" y="897831"/>
                                </a:lnTo>
                                <a:lnTo>
                                  <a:pt x="439284" y="899870"/>
                                </a:lnTo>
                                <a:lnTo>
                                  <a:pt x="438604" y="904175"/>
                                </a:lnTo>
                                <a:lnTo>
                                  <a:pt x="437244" y="908026"/>
                                </a:lnTo>
                                <a:lnTo>
                                  <a:pt x="435656" y="911651"/>
                                </a:lnTo>
                                <a:lnTo>
                                  <a:pt x="463097" y="937705"/>
                                </a:lnTo>
                                <a:lnTo>
                                  <a:pt x="465592" y="935893"/>
                                </a:lnTo>
                                <a:lnTo>
                                  <a:pt x="467859" y="934534"/>
                                </a:lnTo>
                                <a:lnTo>
                                  <a:pt x="470354" y="932948"/>
                                </a:lnTo>
                                <a:lnTo>
                                  <a:pt x="473075" y="932041"/>
                                </a:lnTo>
                                <a:lnTo>
                                  <a:pt x="475797" y="931135"/>
                                </a:lnTo>
                                <a:lnTo>
                                  <a:pt x="478745" y="930456"/>
                                </a:lnTo>
                                <a:lnTo>
                                  <a:pt x="481467" y="930002"/>
                                </a:lnTo>
                                <a:lnTo>
                                  <a:pt x="484415" y="930002"/>
                                </a:lnTo>
                                <a:lnTo>
                                  <a:pt x="487590" y="930229"/>
                                </a:lnTo>
                                <a:lnTo>
                                  <a:pt x="490084" y="930456"/>
                                </a:lnTo>
                                <a:lnTo>
                                  <a:pt x="561975" y="752606"/>
                                </a:lnTo>
                                <a:lnTo>
                                  <a:pt x="558120" y="750341"/>
                                </a:lnTo>
                                <a:lnTo>
                                  <a:pt x="554945" y="747169"/>
                                </a:lnTo>
                                <a:lnTo>
                                  <a:pt x="551770" y="743997"/>
                                </a:lnTo>
                                <a:lnTo>
                                  <a:pt x="550636" y="742411"/>
                                </a:lnTo>
                                <a:lnTo>
                                  <a:pt x="549502" y="740372"/>
                                </a:lnTo>
                                <a:lnTo>
                                  <a:pt x="548368" y="738333"/>
                                </a:lnTo>
                                <a:lnTo>
                                  <a:pt x="547461" y="736521"/>
                                </a:lnTo>
                                <a:lnTo>
                                  <a:pt x="546781" y="734482"/>
                                </a:lnTo>
                                <a:lnTo>
                                  <a:pt x="546101" y="732216"/>
                                </a:lnTo>
                                <a:lnTo>
                                  <a:pt x="545420" y="729950"/>
                                </a:lnTo>
                                <a:lnTo>
                                  <a:pt x="544967" y="727911"/>
                                </a:lnTo>
                                <a:lnTo>
                                  <a:pt x="544740" y="725419"/>
                                </a:lnTo>
                                <a:lnTo>
                                  <a:pt x="544513" y="722927"/>
                                </a:lnTo>
                                <a:lnTo>
                                  <a:pt x="544740" y="719529"/>
                                </a:lnTo>
                                <a:lnTo>
                                  <a:pt x="545420" y="716130"/>
                                </a:lnTo>
                                <a:lnTo>
                                  <a:pt x="546327" y="712958"/>
                                </a:lnTo>
                                <a:lnTo>
                                  <a:pt x="547461" y="709560"/>
                                </a:lnTo>
                                <a:lnTo>
                                  <a:pt x="548822" y="706615"/>
                                </a:lnTo>
                                <a:lnTo>
                                  <a:pt x="550409" y="703669"/>
                                </a:lnTo>
                                <a:lnTo>
                                  <a:pt x="552677" y="701177"/>
                                </a:lnTo>
                                <a:lnTo>
                                  <a:pt x="554718" y="698685"/>
                                </a:lnTo>
                                <a:lnTo>
                                  <a:pt x="557213" y="696420"/>
                                </a:lnTo>
                                <a:lnTo>
                                  <a:pt x="559708" y="694381"/>
                                </a:lnTo>
                                <a:lnTo>
                                  <a:pt x="562656" y="692795"/>
                                </a:lnTo>
                                <a:lnTo>
                                  <a:pt x="565604" y="691435"/>
                                </a:lnTo>
                                <a:lnTo>
                                  <a:pt x="569006" y="690302"/>
                                </a:lnTo>
                                <a:lnTo>
                                  <a:pt x="572181" y="689170"/>
                                </a:lnTo>
                                <a:lnTo>
                                  <a:pt x="575583" y="688717"/>
                                </a:lnTo>
                                <a:lnTo>
                                  <a:pt x="578984" y="688490"/>
                                </a:lnTo>
                                <a:lnTo>
                                  <a:pt x="582613" y="688717"/>
                                </a:lnTo>
                                <a:lnTo>
                                  <a:pt x="586015" y="689170"/>
                                </a:lnTo>
                                <a:lnTo>
                                  <a:pt x="589190" y="690302"/>
                                </a:lnTo>
                                <a:lnTo>
                                  <a:pt x="592592" y="691435"/>
                                </a:lnTo>
                                <a:lnTo>
                                  <a:pt x="595540" y="692795"/>
                                </a:lnTo>
                                <a:lnTo>
                                  <a:pt x="598488" y="694381"/>
                                </a:lnTo>
                                <a:lnTo>
                                  <a:pt x="600983" y="696420"/>
                                </a:lnTo>
                                <a:lnTo>
                                  <a:pt x="603251" y="698685"/>
                                </a:lnTo>
                                <a:lnTo>
                                  <a:pt x="605745" y="701177"/>
                                </a:lnTo>
                                <a:lnTo>
                                  <a:pt x="607559" y="703669"/>
                                </a:lnTo>
                                <a:lnTo>
                                  <a:pt x="609374" y="706615"/>
                                </a:lnTo>
                                <a:lnTo>
                                  <a:pt x="610734" y="709560"/>
                                </a:lnTo>
                                <a:lnTo>
                                  <a:pt x="612095" y="712958"/>
                                </a:lnTo>
                                <a:lnTo>
                                  <a:pt x="613002" y="716130"/>
                                </a:lnTo>
                                <a:lnTo>
                                  <a:pt x="613456" y="719529"/>
                                </a:lnTo>
                                <a:lnTo>
                                  <a:pt x="613683" y="722927"/>
                                </a:lnTo>
                                <a:lnTo>
                                  <a:pt x="613456" y="725646"/>
                                </a:lnTo>
                                <a:lnTo>
                                  <a:pt x="613229" y="728591"/>
                                </a:lnTo>
                                <a:lnTo>
                                  <a:pt x="612549" y="731083"/>
                                </a:lnTo>
                                <a:lnTo>
                                  <a:pt x="611642" y="733575"/>
                                </a:lnTo>
                                <a:lnTo>
                                  <a:pt x="610734" y="736294"/>
                                </a:lnTo>
                                <a:lnTo>
                                  <a:pt x="609601" y="738560"/>
                                </a:lnTo>
                                <a:lnTo>
                                  <a:pt x="608467" y="740825"/>
                                </a:lnTo>
                                <a:lnTo>
                                  <a:pt x="607106" y="743091"/>
                                </a:lnTo>
                                <a:lnTo>
                                  <a:pt x="681265" y="796106"/>
                                </a:lnTo>
                                <a:lnTo>
                                  <a:pt x="683306" y="794293"/>
                                </a:lnTo>
                                <a:lnTo>
                                  <a:pt x="685801" y="792481"/>
                                </a:lnTo>
                                <a:lnTo>
                                  <a:pt x="688522" y="791121"/>
                                </a:lnTo>
                                <a:lnTo>
                                  <a:pt x="691243" y="789989"/>
                                </a:lnTo>
                                <a:lnTo>
                                  <a:pt x="694192" y="789082"/>
                                </a:lnTo>
                                <a:lnTo>
                                  <a:pt x="696913" y="788403"/>
                                </a:lnTo>
                                <a:lnTo>
                                  <a:pt x="699861" y="788176"/>
                                </a:lnTo>
                                <a:lnTo>
                                  <a:pt x="703263" y="787950"/>
                                </a:lnTo>
                                <a:lnTo>
                                  <a:pt x="705531" y="787950"/>
                                </a:lnTo>
                                <a:lnTo>
                                  <a:pt x="707799" y="788176"/>
                                </a:lnTo>
                                <a:lnTo>
                                  <a:pt x="710293" y="788629"/>
                                </a:lnTo>
                                <a:lnTo>
                                  <a:pt x="712334" y="789309"/>
                                </a:lnTo>
                                <a:lnTo>
                                  <a:pt x="714602" y="789989"/>
                                </a:lnTo>
                                <a:lnTo>
                                  <a:pt x="716870" y="790668"/>
                                </a:lnTo>
                                <a:lnTo>
                                  <a:pt x="718911" y="791801"/>
                                </a:lnTo>
                                <a:lnTo>
                                  <a:pt x="720725" y="792707"/>
                                </a:lnTo>
                                <a:lnTo>
                                  <a:pt x="786720" y="747622"/>
                                </a:lnTo>
                                <a:lnTo>
                                  <a:pt x="785586" y="744450"/>
                                </a:lnTo>
                                <a:lnTo>
                                  <a:pt x="784679" y="741278"/>
                                </a:lnTo>
                                <a:lnTo>
                                  <a:pt x="784225" y="737653"/>
                                </a:lnTo>
                                <a:lnTo>
                                  <a:pt x="783999" y="734255"/>
                                </a:lnTo>
                                <a:lnTo>
                                  <a:pt x="784225" y="730630"/>
                                </a:lnTo>
                                <a:lnTo>
                                  <a:pt x="784679" y="727232"/>
                                </a:lnTo>
                                <a:lnTo>
                                  <a:pt x="785586" y="723833"/>
                                </a:lnTo>
                                <a:lnTo>
                                  <a:pt x="786720" y="720888"/>
                                </a:lnTo>
                                <a:lnTo>
                                  <a:pt x="788081" y="717716"/>
                                </a:lnTo>
                                <a:lnTo>
                                  <a:pt x="789668" y="714997"/>
                                </a:lnTo>
                                <a:lnTo>
                                  <a:pt x="791936" y="712279"/>
                                </a:lnTo>
                                <a:lnTo>
                                  <a:pt x="793977" y="709787"/>
                                </a:lnTo>
                                <a:lnTo>
                                  <a:pt x="796472" y="707521"/>
                                </a:lnTo>
                                <a:lnTo>
                                  <a:pt x="799193" y="705708"/>
                                </a:lnTo>
                                <a:lnTo>
                                  <a:pt x="801915" y="703896"/>
                                </a:lnTo>
                                <a:lnTo>
                                  <a:pt x="805090" y="702310"/>
                                </a:lnTo>
                                <a:lnTo>
                                  <a:pt x="808265" y="701177"/>
                                </a:lnTo>
                                <a:lnTo>
                                  <a:pt x="811440" y="700498"/>
                                </a:lnTo>
                                <a:lnTo>
                                  <a:pt x="814842" y="700045"/>
                                </a:lnTo>
                                <a:lnTo>
                                  <a:pt x="818243" y="699818"/>
                                </a:lnTo>
                                <a:lnTo>
                                  <a:pt x="822099" y="700045"/>
                                </a:lnTo>
                                <a:lnTo>
                                  <a:pt x="825274" y="700498"/>
                                </a:lnTo>
                                <a:lnTo>
                                  <a:pt x="828675" y="701404"/>
                                </a:lnTo>
                                <a:lnTo>
                                  <a:pt x="831851" y="702537"/>
                                </a:lnTo>
                                <a:lnTo>
                                  <a:pt x="897618" y="598999"/>
                                </a:lnTo>
                                <a:lnTo>
                                  <a:pt x="912813" y="608741"/>
                                </a:lnTo>
                                <a:lnTo>
                                  <a:pt x="845684" y="713412"/>
                                </a:lnTo>
                                <a:lnTo>
                                  <a:pt x="847272" y="715451"/>
                                </a:lnTo>
                                <a:lnTo>
                                  <a:pt x="848633" y="717716"/>
                                </a:lnTo>
                                <a:lnTo>
                                  <a:pt x="849993" y="720435"/>
                                </a:lnTo>
                                <a:lnTo>
                                  <a:pt x="850901" y="722927"/>
                                </a:lnTo>
                                <a:lnTo>
                                  <a:pt x="851808" y="725646"/>
                                </a:lnTo>
                                <a:lnTo>
                                  <a:pt x="852261" y="728364"/>
                                </a:lnTo>
                                <a:lnTo>
                                  <a:pt x="852715" y="731310"/>
                                </a:lnTo>
                                <a:lnTo>
                                  <a:pt x="852942" y="734255"/>
                                </a:lnTo>
                                <a:lnTo>
                                  <a:pt x="852715" y="737653"/>
                                </a:lnTo>
                                <a:lnTo>
                                  <a:pt x="852261" y="741278"/>
                                </a:lnTo>
                                <a:lnTo>
                                  <a:pt x="851354" y="744450"/>
                                </a:lnTo>
                                <a:lnTo>
                                  <a:pt x="850220" y="747395"/>
                                </a:lnTo>
                                <a:lnTo>
                                  <a:pt x="848633" y="750567"/>
                                </a:lnTo>
                                <a:lnTo>
                                  <a:pt x="846818" y="753286"/>
                                </a:lnTo>
                                <a:lnTo>
                                  <a:pt x="845004" y="756231"/>
                                </a:lnTo>
                                <a:lnTo>
                                  <a:pt x="842963" y="758497"/>
                                </a:lnTo>
                                <a:lnTo>
                                  <a:pt x="840242" y="760762"/>
                                </a:lnTo>
                                <a:lnTo>
                                  <a:pt x="837747" y="762575"/>
                                </a:lnTo>
                                <a:lnTo>
                                  <a:pt x="835025" y="764387"/>
                                </a:lnTo>
                                <a:lnTo>
                                  <a:pt x="831851" y="765973"/>
                                </a:lnTo>
                                <a:lnTo>
                                  <a:pt x="828675" y="767106"/>
                                </a:lnTo>
                                <a:lnTo>
                                  <a:pt x="825274" y="767786"/>
                                </a:lnTo>
                                <a:lnTo>
                                  <a:pt x="821872" y="768239"/>
                                </a:lnTo>
                                <a:lnTo>
                                  <a:pt x="818243" y="768465"/>
                                </a:lnTo>
                                <a:lnTo>
                                  <a:pt x="815522" y="768465"/>
                                </a:lnTo>
                                <a:lnTo>
                                  <a:pt x="812801" y="768012"/>
                                </a:lnTo>
                                <a:lnTo>
                                  <a:pt x="810079" y="767559"/>
                                </a:lnTo>
                                <a:lnTo>
                                  <a:pt x="807584" y="766653"/>
                                </a:lnTo>
                                <a:lnTo>
                                  <a:pt x="805090" y="765747"/>
                                </a:lnTo>
                                <a:lnTo>
                                  <a:pt x="802595" y="764614"/>
                                </a:lnTo>
                                <a:lnTo>
                                  <a:pt x="800327" y="763028"/>
                                </a:lnTo>
                                <a:lnTo>
                                  <a:pt x="798059" y="761669"/>
                                </a:lnTo>
                                <a:lnTo>
                                  <a:pt x="733425" y="806074"/>
                                </a:lnTo>
                                <a:lnTo>
                                  <a:pt x="735013" y="809926"/>
                                </a:lnTo>
                                <a:lnTo>
                                  <a:pt x="736374" y="813777"/>
                                </a:lnTo>
                                <a:lnTo>
                                  <a:pt x="737281" y="818082"/>
                                </a:lnTo>
                                <a:lnTo>
                                  <a:pt x="737508" y="820121"/>
                                </a:lnTo>
                                <a:lnTo>
                                  <a:pt x="737508" y="822160"/>
                                </a:lnTo>
                                <a:lnTo>
                                  <a:pt x="737281" y="825785"/>
                                </a:lnTo>
                                <a:lnTo>
                                  <a:pt x="736827" y="829183"/>
                                </a:lnTo>
                                <a:lnTo>
                                  <a:pt x="735920" y="832582"/>
                                </a:lnTo>
                                <a:lnTo>
                                  <a:pt x="734786" y="835527"/>
                                </a:lnTo>
                                <a:lnTo>
                                  <a:pt x="733425" y="838699"/>
                                </a:lnTo>
                                <a:lnTo>
                                  <a:pt x="731838" y="841418"/>
                                </a:lnTo>
                                <a:lnTo>
                                  <a:pt x="729570" y="844136"/>
                                </a:lnTo>
                                <a:lnTo>
                                  <a:pt x="727529" y="846629"/>
                                </a:lnTo>
                                <a:lnTo>
                                  <a:pt x="725034" y="848894"/>
                                </a:lnTo>
                                <a:lnTo>
                                  <a:pt x="722313" y="850707"/>
                                </a:lnTo>
                                <a:lnTo>
                                  <a:pt x="719592" y="852746"/>
                                </a:lnTo>
                                <a:lnTo>
                                  <a:pt x="716643" y="854105"/>
                                </a:lnTo>
                                <a:lnTo>
                                  <a:pt x="713242" y="855238"/>
                                </a:lnTo>
                                <a:lnTo>
                                  <a:pt x="710067" y="855917"/>
                                </a:lnTo>
                                <a:lnTo>
                                  <a:pt x="706665" y="856597"/>
                                </a:lnTo>
                                <a:lnTo>
                                  <a:pt x="703263" y="856597"/>
                                </a:lnTo>
                                <a:lnTo>
                                  <a:pt x="699634" y="856597"/>
                                </a:lnTo>
                                <a:lnTo>
                                  <a:pt x="696233" y="855917"/>
                                </a:lnTo>
                                <a:lnTo>
                                  <a:pt x="692831" y="855238"/>
                                </a:lnTo>
                                <a:lnTo>
                                  <a:pt x="689656" y="854105"/>
                                </a:lnTo>
                                <a:lnTo>
                                  <a:pt x="686934" y="852746"/>
                                </a:lnTo>
                                <a:lnTo>
                                  <a:pt x="683759" y="850707"/>
                                </a:lnTo>
                                <a:lnTo>
                                  <a:pt x="681265" y="848894"/>
                                </a:lnTo>
                                <a:lnTo>
                                  <a:pt x="678997" y="846629"/>
                                </a:lnTo>
                                <a:lnTo>
                                  <a:pt x="676502" y="844136"/>
                                </a:lnTo>
                                <a:lnTo>
                                  <a:pt x="674688" y="841418"/>
                                </a:lnTo>
                                <a:lnTo>
                                  <a:pt x="672874" y="838699"/>
                                </a:lnTo>
                                <a:lnTo>
                                  <a:pt x="671513" y="835527"/>
                                </a:lnTo>
                                <a:lnTo>
                                  <a:pt x="670152" y="832582"/>
                                </a:lnTo>
                                <a:lnTo>
                                  <a:pt x="669472" y="829183"/>
                                </a:lnTo>
                                <a:lnTo>
                                  <a:pt x="668792" y="825785"/>
                                </a:lnTo>
                                <a:lnTo>
                                  <a:pt x="668792" y="822160"/>
                                </a:lnTo>
                                <a:lnTo>
                                  <a:pt x="668792" y="819215"/>
                                </a:lnTo>
                                <a:lnTo>
                                  <a:pt x="669245" y="816496"/>
                                </a:lnTo>
                                <a:lnTo>
                                  <a:pt x="669925" y="813551"/>
                                </a:lnTo>
                                <a:lnTo>
                                  <a:pt x="670833" y="810832"/>
                                </a:lnTo>
                                <a:lnTo>
                                  <a:pt x="592592" y="754645"/>
                                </a:lnTo>
                                <a:lnTo>
                                  <a:pt x="589190" y="755778"/>
                                </a:lnTo>
                                <a:lnTo>
                                  <a:pt x="586242" y="756684"/>
                                </a:lnTo>
                                <a:lnTo>
                                  <a:pt x="582840" y="757364"/>
                                </a:lnTo>
                                <a:lnTo>
                                  <a:pt x="579438" y="757364"/>
                                </a:lnTo>
                                <a:lnTo>
                                  <a:pt x="506413" y="937932"/>
                                </a:lnTo>
                                <a:lnTo>
                                  <a:pt x="509361" y="940424"/>
                                </a:lnTo>
                                <a:lnTo>
                                  <a:pt x="511629" y="943369"/>
                                </a:lnTo>
                                <a:lnTo>
                                  <a:pt x="513670" y="946315"/>
                                </a:lnTo>
                                <a:lnTo>
                                  <a:pt x="515711" y="949713"/>
                                </a:lnTo>
                                <a:lnTo>
                                  <a:pt x="517072" y="953112"/>
                                </a:lnTo>
                                <a:lnTo>
                                  <a:pt x="518206" y="956736"/>
                                </a:lnTo>
                                <a:lnTo>
                                  <a:pt x="518886" y="960361"/>
                                </a:lnTo>
                                <a:lnTo>
                                  <a:pt x="519113" y="964440"/>
                                </a:lnTo>
                                <a:lnTo>
                                  <a:pt x="518886" y="967838"/>
                                </a:lnTo>
                                <a:lnTo>
                                  <a:pt x="518433" y="971463"/>
                                </a:lnTo>
                                <a:lnTo>
                                  <a:pt x="517525" y="974635"/>
                                </a:lnTo>
                                <a:lnTo>
                                  <a:pt x="516392" y="977580"/>
                                </a:lnTo>
                                <a:lnTo>
                                  <a:pt x="514804" y="980752"/>
                                </a:lnTo>
                                <a:lnTo>
                                  <a:pt x="512990" y="983471"/>
                                </a:lnTo>
                                <a:lnTo>
                                  <a:pt x="511175" y="986416"/>
                                </a:lnTo>
                                <a:lnTo>
                                  <a:pt x="508908" y="988681"/>
                                </a:lnTo>
                                <a:lnTo>
                                  <a:pt x="506413" y="990947"/>
                                </a:lnTo>
                                <a:lnTo>
                                  <a:pt x="503918" y="992986"/>
                                </a:lnTo>
                                <a:lnTo>
                                  <a:pt x="501197" y="994572"/>
                                </a:lnTo>
                                <a:lnTo>
                                  <a:pt x="498022" y="996158"/>
                                </a:lnTo>
                                <a:lnTo>
                                  <a:pt x="494847" y="997291"/>
                                </a:lnTo>
                                <a:lnTo>
                                  <a:pt x="491445" y="997970"/>
                                </a:lnTo>
                                <a:lnTo>
                                  <a:pt x="488043" y="998423"/>
                                </a:lnTo>
                                <a:lnTo>
                                  <a:pt x="484415" y="998650"/>
                                </a:lnTo>
                                <a:lnTo>
                                  <a:pt x="481013" y="998423"/>
                                </a:lnTo>
                                <a:lnTo>
                                  <a:pt x="477611" y="997970"/>
                                </a:lnTo>
                                <a:lnTo>
                                  <a:pt x="474436" y="997291"/>
                                </a:lnTo>
                                <a:lnTo>
                                  <a:pt x="471261" y="996158"/>
                                </a:lnTo>
                                <a:lnTo>
                                  <a:pt x="468086" y="994572"/>
                                </a:lnTo>
                                <a:lnTo>
                                  <a:pt x="465365" y="992986"/>
                                </a:lnTo>
                                <a:lnTo>
                                  <a:pt x="462643" y="990947"/>
                                </a:lnTo>
                                <a:lnTo>
                                  <a:pt x="460149" y="988681"/>
                                </a:lnTo>
                                <a:lnTo>
                                  <a:pt x="458108" y="986416"/>
                                </a:lnTo>
                                <a:lnTo>
                                  <a:pt x="455840" y="983471"/>
                                </a:lnTo>
                                <a:lnTo>
                                  <a:pt x="454252" y="980752"/>
                                </a:lnTo>
                                <a:lnTo>
                                  <a:pt x="452892" y="977580"/>
                                </a:lnTo>
                                <a:lnTo>
                                  <a:pt x="451758" y="974635"/>
                                </a:lnTo>
                                <a:lnTo>
                                  <a:pt x="450851" y="971463"/>
                                </a:lnTo>
                                <a:lnTo>
                                  <a:pt x="450397" y="967838"/>
                                </a:lnTo>
                                <a:lnTo>
                                  <a:pt x="450170" y="964440"/>
                                </a:lnTo>
                                <a:lnTo>
                                  <a:pt x="450397" y="961041"/>
                                </a:lnTo>
                                <a:lnTo>
                                  <a:pt x="450851" y="958096"/>
                                </a:lnTo>
                                <a:lnTo>
                                  <a:pt x="451531" y="954924"/>
                                </a:lnTo>
                                <a:lnTo>
                                  <a:pt x="452438" y="952205"/>
                                </a:lnTo>
                                <a:lnTo>
                                  <a:pt x="423183" y="924792"/>
                                </a:lnTo>
                                <a:lnTo>
                                  <a:pt x="421369" y="925924"/>
                                </a:lnTo>
                                <a:lnTo>
                                  <a:pt x="419328" y="927057"/>
                                </a:lnTo>
                                <a:lnTo>
                                  <a:pt x="416833" y="927963"/>
                                </a:lnTo>
                                <a:lnTo>
                                  <a:pt x="414792" y="928643"/>
                                </a:lnTo>
                                <a:lnTo>
                                  <a:pt x="412524" y="929096"/>
                                </a:lnTo>
                                <a:lnTo>
                                  <a:pt x="410029" y="929549"/>
                                </a:lnTo>
                                <a:lnTo>
                                  <a:pt x="407761" y="929776"/>
                                </a:lnTo>
                                <a:lnTo>
                                  <a:pt x="405267" y="930002"/>
                                </a:lnTo>
                                <a:lnTo>
                                  <a:pt x="402545" y="929776"/>
                                </a:lnTo>
                                <a:lnTo>
                                  <a:pt x="400278" y="929549"/>
                                </a:lnTo>
                                <a:lnTo>
                                  <a:pt x="397783" y="929096"/>
                                </a:lnTo>
                                <a:lnTo>
                                  <a:pt x="395288" y="928643"/>
                                </a:lnTo>
                                <a:lnTo>
                                  <a:pt x="393020" y="927737"/>
                                </a:lnTo>
                                <a:lnTo>
                                  <a:pt x="390979" y="926831"/>
                                </a:lnTo>
                                <a:lnTo>
                                  <a:pt x="388711" y="925698"/>
                                </a:lnTo>
                                <a:lnTo>
                                  <a:pt x="386670" y="924338"/>
                                </a:lnTo>
                                <a:lnTo>
                                  <a:pt x="253094" y="1045321"/>
                                </a:lnTo>
                                <a:lnTo>
                                  <a:pt x="253094" y="1081797"/>
                                </a:lnTo>
                                <a:lnTo>
                                  <a:pt x="396195" y="1081797"/>
                                </a:lnTo>
                                <a:lnTo>
                                  <a:pt x="396195" y="1033087"/>
                                </a:lnTo>
                                <a:lnTo>
                                  <a:pt x="414338" y="1033087"/>
                                </a:lnTo>
                                <a:lnTo>
                                  <a:pt x="414338" y="1081797"/>
                                </a:lnTo>
                                <a:lnTo>
                                  <a:pt x="529999" y="1081797"/>
                                </a:lnTo>
                                <a:lnTo>
                                  <a:pt x="529999" y="1033087"/>
                                </a:lnTo>
                                <a:lnTo>
                                  <a:pt x="547915" y="1033087"/>
                                </a:lnTo>
                                <a:lnTo>
                                  <a:pt x="547915" y="1081797"/>
                                </a:lnTo>
                                <a:lnTo>
                                  <a:pt x="663575" y="1081797"/>
                                </a:lnTo>
                                <a:lnTo>
                                  <a:pt x="663575" y="1033087"/>
                                </a:lnTo>
                                <a:lnTo>
                                  <a:pt x="681718" y="1033087"/>
                                </a:lnTo>
                                <a:lnTo>
                                  <a:pt x="681718" y="1081797"/>
                                </a:lnTo>
                                <a:lnTo>
                                  <a:pt x="797606" y="1081797"/>
                                </a:lnTo>
                                <a:lnTo>
                                  <a:pt x="797606" y="1033087"/>
                                </a:lnTo>
                                <a:lnTo>
                                  <a:pt x="815522" y="1033087"/>
                                </a:lnTo>
                                <a:lnTo>
                                  <a:pt x="815522" y="1081797"/>
                                </a:lnTo>
                                <a:lnTo>
                                  <a:pt x="905329" y="1081797"/>
                                </a:lnTo>
                                <a:lnTo>
                                  <a:pt x="905329" y="1111250"/>
                                </a:lnTo>
                                <a:lnTo>
                                  <a:pt x="253094" y="1111250"/>
                                </a:lnTo>
                                <a:lnTo>
                                  <a:pt x="223838" y="1111250"/>
                                </a:lnTo>
                                <a:lnTo>
                                  <a:pt x="223838" y="1081797"/>
                                </a:lnTo>
                                <a:lnTo>
                                  <a:pt x="223838" y="430212"/>
                                </a:lnTo>
                                <a:close/>
                                <a:moveTo>
                                  <a:pt x="93436" y="93209"/>
                                </a:moveTo>
                                <a:lnTo>
                                  <a:pt x="93436" y="1351189"/>
                                </a:lnTo>
                                <a:lnTo>
                                  <a:pt x="1064079" y="1351189"/>
                                </a:lnTo>
                                <a:lnTo>
                                  <a:pt x="1064079" y="385763"/>
                                </a:lnTo>
                                <a:lnTo>
                                  <a:pt x="818016" y="385763"/>
                                </a:lnTo>
                                <a:lnTo>
                                  <a:pt x="813481" y="385536"/>
                                </a:lnTo>
                                <a:lnTo>
                                  <a:pt x="808718" y="384629"/>
                                </a:lnTo>
                                <a:lnTo>
                                  <a:pt x="804409" y="383495"/>
                                </a:lnTo>
                                <a:lnTo>
                                  <a:pt x="799874" y="381907"/>
                                </a:lnTo>
                                <a:lnTo>
                                  <a:pt x="795791" y="380093"/>
                                </a:lnTo>
                                <a:lnTo>
                                  <a:pt x="792163" y="377825"/>
                                </a:lnTo>
                                <a:lnTo>
                                  <a:pt x="788307" y="374877"/>
                                </a:lnTo>
                                <a:lnTo>
                                  <a:pt x="785133" y="372155"/>
                                </a:lnTo>
                                <a:lnTo>
                                  <a:pt x="782184" y="368527"/>
                                </a:lnTo>
                                <a:lnTo>
                                  <a:pt x="779463" y="365125"/>
                                </a:lnTo>
                                <a:lnTo>
                                  <a:pt x="777195" y="361270"/>
                                </a:lnTo>
                                <a:lnTo>
                                  <a:pt x="775154" y="357188"/>
                                </a:lnTo>
                                <a:lnTo>
                                  <a:pt x="773566" y="352879"/>
                                </a:lnTo>
                                <a:lnTo>
                                  <a:pt x="772433" y="348570"/>
                                </a:lnTo>
                                <a:lnTo>
                                  <a:pt x="771752" y="343807"/>
                                </a:lnTo>
                                <a:lnTo>
                                  <a:pt x="771525" y="339045"/>
                                </a:lnTo>
                                <a:lnTo>
                                  <a:pt x="771525" y="93209"/>
                                </a:lnTo>
                                <a:lnTo>
                                  <a:pt x="93436" y="93209"/>
                                </a:lnTo>
                                <a:close/>
                                <a:moveTo>
                                  <a:pt x="46491" y="0"/>
                                </a:moveTo>
                                <a:lnTo>
                                  <a:pt x="771525" y="0"/>
                                </a:lnTo>
                                <a:lnTo>
                                  <a:pt x="1157288" y="385763"/>
                                </a:lnTo>
                                <a:lnTo>
                                  <a:pt x="1157288" y="1397907"/>
                                </a:lnTo>
                                <a:lnTo>
                                  <a:pt x="1157061" y="1402670"/>
                                </a:lnTo>
                                <a:lnTo>
                                  <a:pt x="1156381" y="1407432"/>
                                </a:lnTo>
                                <a:lnTo>
                                  <a:pt x="1155247" y="1411741"/>
                                </a:lnTo>
                                <a:lnTo>
                                  <a:pt x="1153659" y="1416050"/>
                                </a:lnTo>
                                <a:lnTo>
                                  <a:pt x="1151618" y="1420132"/>
                                </a:lnTo>
                                <a:lnTo>
                                  <a:pt x="1149351" y="1423988"/>
                                </a:lnTo>
                                <a:lnTo>
                                  <a:pt x="1146629" y="1427389"/>
                                </a:lnTo>
                                <a:lnTo>
                                  <a:pt x="1143454" y="1430791"/>
                                </a:lnTo>
                                <a:lnTo>
                                  <a:pt x="1140279" y="1433739"/>
                                </a:lnTo>
                                <a:lnTo>
                                  <a:pt x="1136651" y="1436688"/>
                                </a:lnTo>
                                <a:lnTo>
                                  <a:pt x="1132795" y="1438955"/>
                                </a:lnTo>
                                <a:lnTo>
                                  <a:pt x="1128713" y="1440770"/>
                                </a:lnTo>
                                <a:lnTo>
                                  <a:pt x="1124631" y="1442357"/>
                                </a:lnTo>
                                <a:lnTo>
                                  <a:pt x="1120095" y="1443491"/>
                                </a:lnTo>
                                <a:lnTo>
                                  <a:pt x="1115333" y="1444398"/>
                                </a:lnTo>
                                <a:lnTo>
                                  <a:pt x="1110570" y="1444625"/>
                                </a:lnTo>
                                <a:lnTo>
                                  <a:pt x="46491" y="1444625"/>
                                </a:lnTo>
                                <a:lnTo>
                                  <a:pt x="41956" y="1444398"/>
                                </a:lnTo>
                                <a:lnTo>
                                  <a:pt x="37193" y="1443491"/>
                                </a:lnTo>
                                <a:lnTo>
                                  <a:pt x="32657" y="1442357"/>
                                </a:lnTo>
                                <a:lnTo>
                                  <a:pt x="28575" y="1440770"/>
                                </a:lnTo>
                                <a:lnTo>
                                  <a:pt x="24493" y="1438955"/>
                                </a:lnTo>
                                <a:lnTo>
                                  <a:pt x="20638" y="1436688"/>
                                </a:lnTo>
                                <a:lnTo>
                                  <a:pt x="17009" y="1433739"/>
                                </a:lnTo>
                                <a:lnTo>
                                  <a:pt x="13834" y="1430791"/>
                                </a:lnTo>
                                <a:lnTo>
                                  <a:pt x="10659" y="1427389"/>
                                </a:lnTo>
                                <a:lnTo>
                                  <a:pt x="7938" y="1423988"/>
                                </a:lnTo>
                                <a:lnTo>
                                  <a:pt x="5670" y="1420132"/>
                                </a:lnTo>
                                <a:lnTo>
                                  <a:pt x="3856" y="1416050"/>
                                </a:lnTo>
                                <a:lnTo>
                                  <a:pt x="2041" y="1411741"/>
                                </a:lnTo>
                                <a:lnTo>
                                  <a:pt x="907" y="1407432"/>
                                </a:lnTo>
                                <a:lnTo>
                                  <a:pt x="227" y="1402670"/>
                                </a:lnTo>
                                <a:lnTo>
                                  <a:pt x="0" y="1397907"/>
                                </a:lnTo>
                                <a:lnTo>
                                  <a:pt x="0" y="46491"/>
                                </a:lnTo>
                                <a:lnTo>
                                  <a:pt x="227" y="41729"/>
                                </a:lnTo>
                                <a:lnTo>
                                  <a:pt x="907" y="37193"/>
                                </a:lnTo>
                                <a:lnTo>
                                  <a:pt x="2041" y="32657"/>
                                </a:lnTo>
                                <a:lnTo>
                                  <a:pt x="3856" y="28348"/>
                                </a:lnTo>
                                <a:lnTo>
                                  <a:pt x="5670" y="24266"/>
                                </a:lnTo>
                                <a:lnTo>
                                  <a:pt x="7938" y="20411"/>
                                </a:lnTo>
                                <a:lnTo>
                                  <a:pt x="10659" y="17009"/>
                                </a:lnTo>
                                <a:lnTo>
                                  <a:pt x="13834" y="13607"/>
                                </a:lnTo>
                                <a:lnTo>
                                  <a:pt x="17009" y="10659"/>
                                </a:lnTo>
                                <a:lnTo>
                                  <a:pt x="20638" y="7938"/>
                                </a:lnTo>
                                <a:lnTo>
                                  <a:pt x="24493" y="5443"/>
                                </a:lnTo>
                                <a:lnTo>
                                  <a:pt x="28575" y="3629"/>
                                </a:lnTo>
                                <a:lnTo>
                                  <a:pt x="32657" y="2041"/>
                                </a:lnTo>
                                <a:lnTo>
                                  <a:pt x="37193" y="907"/>
                                </a:lnTo>
                                <a:lnTo>
                                  <a:pt x="41956" y="227"/>
                                </a:lnTo>
                                <a:lnTo>
                                  <a:pt x="464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>
                            <a:noFill/>
                            <a:round/>
                          </a:ln>
                        </wps:spPr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>
                            <a:contourClr>
                              <a:srgbClr val="FFFFFF"/>
                            </a:contourClr>
                          </a:sp3d>
                        </wps:bodyPr>
                      </wps:wsp>
                      <wps:wsp>
                        <wps:cNvPr id="321" name="KSO_Shape"/>
                        <wps:cNvSpPr>
                          <a:spLocks noChangeAspect="1"/>
                        </wps:cNvSpPr>
                        <wps:spPr bwMode="auto">
                          <a:xfrm>
                            <a:off x="28733" y="6723"/>
                            <a:ext cx="737" cy="1001"/>
                          </a:xfrm>
                          <a:custGeom>
                            <a:avLst/>
                            <a:gdLst>
                              <a:gd name="T0" fmla="*/ 1224924 w 2376488"/>
                              <a:gd name="T1" fmla="*/ 2761395 h 3225800"/>
                              <a:gd name="T2" fmla="*/ 1200514 w 2376488"/>
                              <a:gd name="T3" fmla="*/ 2844137 h 3225800"/>
                              <a:gd name="T4" fmla="*/ 434302 w 2376488"/>
                              <a:gd name="T5" fmla="*/ 2840318 h 3225800"/>
                              <a:gd name="T6" fmla="*/ 417817 w 2376488"/>
                              <a:gd name="T7" fmla="*/ 2755348 h 3225800"/>
                              <a:gd name="T8" fmla="*/ 1946947 w 2376488"/>
                              <a:gd name="T9" fmla="*/ 2276790 h 3225800"/>
                              <a:gd name="T10" fmla="*/ 2007871 w 2376488"/>
                              <a:gd name="T11" fmla="*/ 2336867 h 3225800"/>
                              <a:gd name="T12" fmla="*/ 1960274 w 2376488"/>
                              <a:gd name="T13" fmla="*/ 2408268 h 3225800"/>
                              <a:gd name="T14" fmla="*/ 421315 w 2376488"/>
                              <a:gd name="T15" fmla="*/ 2381532 h 3225800"/>
                              <a:gd name="T16" fmla="*/ 429565 w 2376488"/>
                              <a:gd name="T17" fmla="*/ 2296291 h 3225800"/>
                              <a:gd name="T18" fmla="*/ 1966620 w 2376488"/>
                              <a:gd name="T19" fmla="*/ 1981797 h 3225800"/>
                              <a:gd name="T20" fmla="*/ 2006602 w 2376488"/>
                              <a:gd name="T21" fmla="*/ 2057463 h 3225800"/>
                              <a:gd name="T22" fmla="*/ 1940284 w 2376488"/>
                              <a:gd name="T23" fmla="*/ 2111375 h 3225800"/>
                              <a:gd name="T24" fmla="*/ 412748 w 2376488"/>
                              <a:gd name="T25" fmla="*/ 2064084 h 3225800"/>
                              <a:gd name="T26" fmla="*/ 445431 w 2376488"/>
                              <a:gd name="T27" fmla="*/ 1984634 h 3225800"/>
                              <a:gd name="T28" fmla="*/ 1983438 w 2376488"/>
                              <a:gd name="T29" fmla="*/ 1691813 h 3225800"/>
                              <a:gd name="T30" fmla="*/ 1999621 w 2376488"/>
                              <a:gd name="T31" fmla="*/ 1776110 h 3225800"/>
                              <a:gd name="T32" fmla="*/ 464152 w 2376488"/>
                              <a:gd name="T33" fmla="*/ 1809766 h 3225800"/>
                              <a:gd name="T34" fmla="*/ 409575 w 2376488"/>
                              <a:gd name="T35" fmla="*/ 1743712 h 3225800"/>
                              <a:gd name="T36" fmla="*/ 464152 w 2376488"/>
                              <a:gd name="T37" fmla="*/ 1677973 h 3225800"/>
                              <a:gd name="T38" fmla="*/ 839503 w 2376488"/>
                              <a:gd name="T39" fmla="*/ 1405929 h 3225800"/>
                              <a:gd name="T40" fmla="*/ 831271 w 2376488"/>
                              <a:gd name="T41" fmla="*/ 1491484 h 3225800"/>
                              <a:gd name="T42" fmla="*/ 445349 w 2376488"/>
                              <a:gd name="T43" fmla="*/ 1503122 h 3225800"/>
                              <a:gd name="T44" fmla="*/ 412741 w 2376488"/>
                              <a:gd name="T45" fmla="*/ 1423858 h 3225800"/>
                              <a:gd name="T46" fmla="*/ 1305682 w 2376488"/>
                              <a:gd name="T47" fmla="*/ 909637 h 3225800"/>
                              <a:gd name="T48" fmla="*/ 1477663 w 2376488"/>
                              <a:gd name="T49" fmla="*/ 930614 h 3225800"/>
                              <a:gd name="T50" fmla="*/ 1610543 w 2376488"/>
                              <a:gd name="T51" fmla="*/ 964305 h 3225800"/>
                              <a:gd name="T52" fmla="*/ 1857547 w 2376488"/>
                              <a:gd name="T53" fmla="*/ 995452 h 3225800"/>
                              <a:gd name="T54" fmla="*/ 1953551 w 2376488"/>
                              <a:gd name="T55" fmla="*/ 1129896 h 3225800"/>
                              <a:gd name="T56" fmla="*/ 1951644 w 2376488"/>
                              <a:gd name="T57" fmla="*/ 1484281 h 3225800"/>
                              <a:gd name="T58" fmla="*/ 1772351 w 2376488"/>
                              <a:gd name="T59" fmla="*/ 1229696 h 3225800"/>
                              <a:gd name="T60" fmla="*/ 1346691 w 2376488"/>
                              <a:gd name="T61" fmla="*/ 1512886 h 3225800"/>
                              <a:gd name="T62" fmla="*/ 1134337 w 2376488"/>
                              <a:gd name="T63" fmla="*/ 1276735 h 3225800"/>
                              <a:gd name="T64" fmla="*/ 953455 w 2376488"/>
                              <a:gd name="T65" fmla="*/ 1247177 h 3225800"/>
                              <a:gd name="T66" fmla="*/ 985244 w 2376488"/>
                              <a:gd name="T67" fmla="*/ 1088260 h 3225800"/>
                              <a:gd name="T68" fmla="*/ 1137516 w 2376488"/>
                              <a:gd name="T69" fmla="*/ 966212 h 3225800"/>
                              <a:gd name="T70" fmla="*/ 1523318 w 2376488"/>
                              <a:gd name="T71" fmla="*/ 269565 h 3225800"/>
                              <a:gd name="T72" fmla="*/ 1643237 w 2376488"/>
                              <a:gd name="T73" fmla="*/ 362372 h 3225800"/>
                              <a:gd name="T74" fmla="*/ 1694767 w 2376488"/>
                              <a:gd name="T75" fmla="*/ 516202 h 3225800"/>
                              <a:gd name="T76" fmla="*/ 1720850 w 2376488"/>
                              <a:gd name="T77" fmla="*/ 562923 h 3225800"/>
                              <a:gd name="T78" fmla="*/ 1679181 w 2376488"/>
                              <a:gd name="T79" fmla="*/ 652233 h 3225800"/>
                              <a:gd name="T80" fmla="*/ 1618744 w 2376488"/>
                              <a:gd name="T81" fmla="*/ 782861 h 3225800"/>
                              <a:gd name="T82" fmla="*/ 1514411 w 2376488"/>
                              <a:gd name="T83" fmla="*/ 865815 h 3225800"/>
                              <a:gd name="T84" fmla="*/ 1382405 w 2376488"/>
                              <a:gd name="T85" fmla="*/ 850559 h 3225800"/>
                              <a:gd name="T86" fmla="*/ 1291750 w 2376488"/>
                              <a:gd name="T87" fmla="*/ 748218 h 3225800"/>
                              <a:gd name="T88" fmla="*/ 1240220 w 2376488"/>
                              <a:gd name="T89" fmla="*/ 647783 h 3225800"/>
                              <a:gd name="T90" fmla="*/ 1206503 w 2376488"/>
                              <a:gd name="T91" fmla="*/ 551481 h 3225800"/>
                              <a:gd name="T92" fmla="*/ 1239266 w 2376488"/>
                              <a:gd name="T93" fmla="*/ 512705 h 3225800"/>
                              <a:gd name="T94" fmla="*/ 1288251 w 2376488"/>
                              <a:gd name="T95" fmla="*/ 361736 h 3225800"/>
                              <a:gd name="T96" fmla="*/ 1408488 w 2376488"/>
                              <a:gd name="T97" fmla="*/ 269565 h 3225800"/>
                              <a:gd name="T98" fmla="*/ 124794 w 2376488"/>
                              <a:gd name="T99" fmla="*/ 3092133 h 3225800"/>
                              <a:gd name="T100" fmla="*/ 2233594 w 2376488"/>
                              <a:gd name="T101" fmla="*/ 3105468 h 3225800"/>
                              <a:gd name="T102" fmla="*/ 2257092 w 2376488"/>
                              <a:gd name="T103" fmla="*/ 152400 h 3225800"/>
                              <a:gd name="T104" fmla="*/ 2230736 w 2376488"/>
                              <a:gd name="T105" fmla="*/ 120015 h 3225800"/>
                              <a:gd name="T106" fmla="*/ 2289799 w 2376488"/>
                              <a:gd name="T107" fmla="*/ 15557 h 3225800"/>
                              <a:gd name="T108" fmla="*/ 2360928 w 2376488"/>
                              <a:gd name="T109" fmla="*/ 86677 h 3225800"/>
                              <a:gd name="T110" fmla="*/ 2372995 w 2376488"/>
                              <a:gd name="T111" fmla="*/ 3104198 h 3225800"/>
                              <a:gd name="T112" fmla="*/ 2320918 w 2376488"/>
                              <a:gd name="T113" fmla="*/ 3191193 h 3225800"/>
                              <a:gd name="T114" fmla="*/ 2224068 w 2376488"/>
                              <a:gd name="T115" fmla="*/ 3225800 h 3225800"/>
                              <a:gd name="T116" fmla="*/ 61285 w 2376488"/>
                              <a:gd name="T117" fmla="*/ 3195638 h 3225800"/>
                              <a:gd name="T118" fmla="*/ 5080 w 2376488"/>
                              <a:gd name="T119" fmla="*/ 3111818 h 32258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</a:cxnLst>
                            <a:rect l="0" t="0" r="r" b="b"/>
                            <a:pathLst>
                              <a:path w="2376488" h="3225800">
                                <a:moveTo>
                                  <a:pt x="477415" y="2719387"/>
                                </a:moveTo>
                                <a:lnTo>
                                  <a:pt x="1162156" y="2719387"/>
                                </a:lnTo>
                                <a:lnTo>
                                  <a:pt x="1169130" y="2720024"/>
                                </a:lnTo>
                                <a:lnTo>
                                  <a:pt x="1175787" y="2720978"/>
                                </a:lnTo>
                                <a:lnTo>
                                  <a:pt x="1182444" y="2722570"/>
                                </a:lnTo>
                                <a:lnTo>
                                  <a:pt x="1188468" y="2724797"/>
                                </a:lnTo>
                                <a:lnTo>
                                  <a:pt x="1194491" y="2727980"/>
                                </a:lnTo>
                                <a:lnTo>
                                  <a:pt x="1200514" y="2731162"/>
                                </a:lnTo>
                                <a:lnTo>
                                  <a:pt x="1205269" y="2735299"/>
                                </a:lnTo>
                                <a:lnTo>
                                  <a:pt x="1210342" y="2739436"/>
                                </a:lnTo>
                                <a:lnTo>
                                  <a:pt x="1214463" y="2744528"/>
                                </a:lnTo>
                                <a:lnTo>
                                  <a:pt x="1218584" y="2749938"/>
                                </a:lnTo>
                                <a:lnTo>
                                  <a:pt x="1222071" y="2755348"/>
                                </a:lnTo>
                                <a:lnTo>
                                  <a:pt x="1224924" y="2761395"/>
                                </a:lnTo>
                                <a:lnTo>
                                  <a:pt x="1227143" y="2767442"/>
                                </a:lnTo>
                                <a:lnTo>
                                  <a:pt x="1228728" y="2774125"/>
                                </a:lnTo>
                                <a:lnTo>
                                  <a:pt x="1229679" y="2780808"/>
                                </a:lnTo>
                                <a:lnTo>
                                  <a:pt x="1230313" y="2787809"/>
                                </a:lnTo>
                                <a:lnTo>
                                  <a:pt x="1229679" y="2794810"/>
                                </a:lnTo>
                                <a:lnTo>
                                  <a:pt x="1228728" y="2801493"/>
                                </a:lnTo>
                                <a:lnTo>
                                  <a:pt x="1227143" y="2808176"/>
                                </a:lnTo>
                                <a:lnTo>
                                  <a:pt x="1224924" y="2814223"/>
                                </a:lnTo>
                                <a:lnTo>
                                  <a:pt x="1222071" y="2820269"/>
                                </a:lnTo>
                                <a:lnTo>
                                  <a:pt x="1218584" y="2825679"/>
                                </a:lnTo>
                                <a:lnTo>
                                  <a:pt x="1214463" y="2831090"/>
                                </a:lnTo>
                                <a:lnTo>
                                  <a:pt x="1210342" y="2836181"/>
                                </a:lnTo>
                                <a:lnTo>
                                  <a:pt x="1205269" y="2840318"/>
                                </a:lnTo>
                                <a:lnTo>
                                  <a:pt x="1200514" y="2844137"/>
                                </a:lnTo>
                                <a:lnTo>
                                  <a:pt x="1194491" y="2847638"/>
                                </a:lnTo>
                                <a:lnTo>
                                  <a:pt x="1188468" y="2850820"/>
                                </a:lnTo>
                                <a:lnTo>
                                  <a:pt x="1182444" y="2853048"/>
                                </a:lnTo>
                                <a:lnTo>
                                  <a:pt x="1175787" y="2854639"/>
                                </a:lnTo>
                                <a:lnTo>
                                  <a:pt x="1169130" y="2855594"/>
                                </a:lnTo>
                                <a:lnTo>
                                  <a:pt x="1162156" y="2855912"/>
                                </a:lnTo>
                                <a:lnTo>
                                  <a:pt x="477415" y="2855912"/>
                                </a:lnTo>
                                <a:lnTo>
                                  <a:pt x="470441" y="2855594"/>
                                </a:lnTo>
                                <a:lnTo>
                                  <a:pt x="464100" y="2854639"/>
                                </a:lnTo>
                                <a:lnTo>
                                  <a:pt x="457126" y="2853048"/>
                                </a:lnTo>
                                <a:lnTo>
                                  <a:pt x="451103" y="2850820"/>
                                </a:lnTo>
                                <a:lnTo>
                                  <a:pt x="445397" y="2847638"/>
                                </a:lnTo>
                                <a:lnTo>
                                  <a:pt x="439374" y="2844137"/>
                                </a:lnTo>
                                <a:lnTo>
                                  <a:pt x="434302" y="2840318"/>
                                </a:lnTo>
                                <a:lnTo>
                                  <a:pt x="429546" y="2836181"/>
                                </a:lnTo>
                                <a:lnTo>
                                  <a:pt x="425108" y="2831090"/>
                                </a:lnTo>
                                <a:lnTo>
                                  <a:pt x="421304" y="2825679"/>
                                </a:lnTo>
                                <a:lnTo>
                                  <a:pt x="417817" y="2820269"/>
                                </a:lnTo>
                                <a:lnTo>
                                  <a:pt x="414964" y="2814223"/>
                                </a:lnTo>
                                <a:lnTo>
                                  <a:pt x="412745" y="2808176"/>
                                </a:lnTo>
                                <a:lnTo>
                                  <a:pt x="410843" y="2801493"/>
                                </a:lnTo>
                                <a:lnTo>
                                  <a:pt x="409575" y="2794810"/>
                                </a:lnTo>
                                <a:lnTo>
                                  <a:pt x="409575" y="2787809"/>
                                </a:lnTo>
                                <a:lnTo>
                                  <a:pt x="409575" y="2780808"/>
                                </a:lnTo>
                                <a:lnTo>
                                  <a:pt x="410843" y="2774125"/>
                                </a:lnTo>
                                <a:lnTo>
                                  <a:pt x="412745" y="2767442"/>
                                </a:lnTo>
                                <a:lnTo>
                                  <a:pt x="414964" y="2761395"/>
                                </a:lnTo>
                                <a:lnTo>
                                  <a:pt x="417817" y="2755348"/>
                                </a:lnTo>
                                <a:lnTo>
                                  <a:pt x="421304" y="2749938"/>
                                </a:lnTo>
                                <a:lnTo>
                                  <a:pt x="425108" y="2744528"/>
                                </a:lnTo>
                                <a:lnTo>
                                  <a:pt x="429546" y="2739436"/>
                                </a:lnTo>
                                <a:lnTo>
                                  <a:pt x="434302" y="2735299"/>
                                </a:lnTo>
                                <a:lnTo>
                                  <a:pt x="439374" y="2731162"/>
                                </a:lnTo>
                                <a:lnTo>
                                  <a:pt x="445397" y="2727980"/>
                                </a:lnTo>
                                <a:lnTo>
                                  <a:pt x="451103" y="2724797"/>
                                </a:lnTo>
                                <a:lnTo>
                                  <a:pt x="457126" y="2722570"/>
                                </a:lnTo>
                                <a:lnTo>
                                  <a:pt x="464100" y="2720978"/>
                                </a:lnTo>
                                <a:lnTo>
                                  <a:pt x="470441" y="2720024"/>
                                </a:lnTo>
                                <a:lnTo>
                                  <a:pt x="477415" y="2719387"/>
                                </a:lnTo>
                                <a:close/>
                                <a:moveTo>
                                  <a:pt x="477479" y="2276475"/>
                                </a:moveTo>
                                <a:lnTo>
                                  <a:pt x="1940284" y="2276475"/>
                                </a:lnTo>
                                <a:lnTo>
                                  <a:pt x="1946947" y="2276790"/>
                                </a:lnTo>
                                <a:lnTo>
                                  <a:pt x="1953928" y="2277733"/>
                                </a:lnTo>
                                <a:lnTo>
                                  <a:pt x="1960274" y="2279621"/>
                                </a:lnTo>
                                <a:lnTo>
                                  <a:pt x="1966620" y="2281822"/>
                                </a:lnTo>
                                <a:lnTo>
                                  <a:pt x="1972649" y="2284339"/>
                                </a:lnTo>
                                <a:lnTo>
                                  <a:pt x="1978044" y="2287799"/>
                                </a:lnTo>
                                <a:lnTo>
                                  <a:pt x="1983438" y="2291573"/>
                                </a:lnTo>
                                <a:lnTo>
                                  <a:pt x="1988197" y="2296291"/>
                                </a:lnTo>
                                <a:lnTo>
                                  <a:pt x="1992640" y="2300695"/>
                                </a:lnTo>
                                <a:lnTo>
                                  <a:pt x="1996448" y="2306042"/>
                                </a:lnTo>
                                <a:lnTo>
                                  <a:pt x="1999621" y="2311704"/>
                                </a:lnTo>
                                <a:lnTo>
                                  <a:pt x="2002794" y="2317366"/>
                                </a:lnTo>
                                <a:lnTo>
                                  <a:pt x="2005015" y="2323971"/>
                                </a:lnTo>
                                <a:lnTo>
                                  <a:pt x="2006602" y="2330262"/>
                                </a:lnTo>
                                <a:lnTo>
                                  <a:pt x="2007871" y="2336867"/>
                                </a:lnTo>
                                <a:lnTo>
                                  <a:pt x="2008188" y="2343787"/>
                                </a:lnTo>
                                <a:lnTo>
                                  <a:pt x="2007871" y="2350707"/>
                                </a:lnTo>
                                <a:lnTo>
                                  <a:pt x="2006602" y="2357312"/>
                                </a:lnTo>
                                <a:lnTo>
                                  <a:pt x="2005015" y="2363603"/>
                                </a:lnTo>
                                <a:lnTo>
                                  <a:pt x="2002794" y="2370208"/>
                                </a:lnTo>
                                <a:lnTo>
                                  <a:pt x="1999621" y="2375870"/>
                                </a:lnTo>
                                <a:lnTo>
                                  <a:pt x="1996448" y="2381532"/>
                                </a:lnTo>
                                <a:lnTo>
                                  <a:pt x="1992640" y="2386879"/>
                                </a:lnTo>
                                <a:lnTo>
                                  <a:pt x="1988197" y="2391283"/>
                                </a:lnTo>
                                <a:lnTo>
                                  <a:pt x="1983438" y="2395686"/>
                                </a:lnTo>
                                <a:lnTo>
                                  <a:pt x="1978044" y="2399775"/>
                                </a:lnTo>
                                <a:lnTo>
                                  <a:pt x="1972649" y="2402921"/>
                                </a:lnTo>
                                <a:lnTo>
                                  <a:pt x="1966620" y="2406066"/>
                                </a:lnTo>
                                <a:lnTo>
                                  <a:pt x="1960274" y="2408268"/>
                                </a:lnTo>
                                <a:lnTo>
                                  <a:pt x="1953928" y="2409841"/>
                                </a:lnTo>
                                <a:lnTo>
                                  <a:pt x="1946947" y="2411099"/>
                                </a:lnTo>
                                <a:lnTo>
                                  <a:pt x="1940284" y="2411413"/>
                                </a:lnTo>
                                <a:lnTo>
                                  <a:pt x="477479" y="2411413"/>
                                </a:lnTo>
                                <a:lnTo>
                                  <a:pt x="470498" y="2411099"/>
                                </a:lnTo>
                                <a:lnTo>
                                  <a:pt x="464152" y="2409841"/>
                                </a:lnTo>
                                <a:lnTo>
                                  <a:pt x="457171" y="2408268"/>
                                </a:lnTo>
                                <a:lnTo>
                                  <a:pt x="451142" y="2406066"/>
                                </a:lnTo>
                                <a:lnTo>
                                  <a:pt x="445431" y="2402921"/>
                                </a:lnTo>
                                <a:lnTo>
                                  <a:pt x="439402" y="2399775"/>
                                </a:lnTo>
                                <a:lnTo>
                                  <a:pt x="434325" y="2395686"/>
                                </a:lnTo>
                                <a:lnTo>
                                  <a:pt x="429565" y="2391283"/>
                                </a:lnTo>
                                <a:lnTo>
                                  <a:pt x="425123" y="2386879"/>
                                </a:lnTo>
                                <a:lnTo>
                                  <a:pt x="421315" y="2381532"/>
                                </a:lnTo>
                                <a:lnTo>
                                  <a:pt x="417825" y="2375870"/>
                                </a:lnTo>
                                <a:lnTo>
                                  <a:pt x="414969" y="2370208"/>
                                </a:lnTo>
                                <a:lnTo>
                                  <a:pt x="412748" y="2363603"/>
                                </a:lnTo>
                                <a:lnTo>
                                  <a:pt x="410844" y="2357312"/>
                                </a:lnTo>
                                <a:lnTo>
                                  <a:pt x="409575" y="2350707"/>
                                </a:lnTo>
                                <a:lnTo>
                                  <a:pt x="409575" y="2343787"/>
                                </a:lnTo>
                                <a:lnTo>
                                  <a:pt x="409575" y="2336867"/>
                                </a:lnTo>
                                <a:lnTo>
                                  <a:pt x="410844" y="2330262"/>
                                </a:lnTo>
                                <a:lnTo>
                                  <a:pt x="412748" y="2323971"/>
                                </a:lnTo>
                                <a:lnTo>
                                  <a:pt x="414969" y="2317366"/>
                                </a:lnTo>
                                <a:lnTo>
                                  <a:pt x="417825" y="2311704"/>
                                </a:lnTo>
                                <a:lnTo>
                                  <a:pt x="421315" y="2306042"/>
                                </a:lnTo>
                                <a:lnTo>
                                  <a:pt x="425123" y="2300695"/>
                                </a:lnTo>
                                <a:lnTo>
                                  <a:pt x="429565" y="2296291"/>
                                </a:lnTo>
                                <a:lnTo>
                                  <a:pt x="434325" y="2291573"/>
                                </a:lnTo>
                                <a:lnTo>
                                  <a:pt x="439402" y="2287799"/>
                                </a:lnTo>
                                <a:lnTo>
                                  <a:pt x="445431" y="2284339"/>
                                </a:lnTo>
                                <a:lnTo>
                                  <a:pt x="451142" y="2281822"/>
                                </a:lnTo>
                                <a:lnTo>
                                  <a:pt x="457171" y="2279621"/>
                                </a:lnTo>
                                <a:lnTo>
                                  <a:pt x="464152" y="2277733"/>
                                </a:lnTo>
                                <a:lnTo>
                                  <a:pt x="470498" y="2276790"/>
                                </a:lnTo>
                                <a:lnTo>
                                  <a:pt x="477479" y="2276475"/>
                                </a:lnTo>
                                <a:close/>
                                <a:moveTo>
                                  <a:pt x="477479" y="1976437"/>
                                </a:moveTo>
                                <a:lnTo>
                                  <a:pt x="1940284" y="1976437"/>
                                </a:lnTo>
                                <a:lnTo>
                                  <a:pt x="1946947" y="1977068"/>
                                </a:lnTo>
                                <a:lnTo>
                                  <a:pt x="1953928" y="1977698"/>
                                </a:lnTo>
                                <a:lnTo>
                                  <a:pt x="1960274" y="1979590"/>
                                </a:lnTo>
                                <a:lnTo>
                                  <a:pt x="1966620" y="1981797"/>
                                </a:lnTo>
                                <a:lnTo>
                                  <a:pt x="1972649" y="1984634"/>
                                </a:lnTo>
                                <a:lnTo>
                                  <a:pt x="1978044" y="1988102"/>
                                </a:lnTo>
                                <a:lnTo>
                                  <a:pt x="1983438" y="1991886"/>
                                </a:lnTo>
                                <a:lnTo>
                                  <a:pt x="1988197" y="1996300"/>
                                </a:lnTo>
                                <a:lnTo>
                                  <a:pt x="1992640" y="2001029"/>
                                </a:lnTo>
                                <a:lnTo>
                                  <a:pt x="1996448" y="2006073"/>
                                </a:lnTo>
                                <a:lnTo>
                                  <a:pt x="1999621" y="2011748"/>
                                </a:lnTo>
                                <a:lnTo>
                                  <a:pt x="2002794" y="2017738"/>
                                </a:lnTo>
                                <a:lnTo>
                                  <a:pt x="2005015" y="2024044"/>
                                </a:lnTo>
                                <a:lnTo>
                                  <a:pt x="2006602" y="2030665"/>
                                </a:lnTo>
                                <a:lnTo>
                                  <a:pt x="2007871" y="2036970"/>
                                </a:lnTo>
                                <a:lnTo>
                                  <a:pt x="2008188" y="2043906"/>
                                </a:lnTo>
                                <a:lnTo>
                                  <a:pt x="2007871" y="2051158"/>
                                </a:lnTo>
                                <a:lnTo>
                                  <a:pt x="2006602" y="2057463"/>
                                </a:lnTo>
                                <a:lnTo>
                                  <a:pt x="2005015" y="2064084"/>
                                </a:lnTo>
                                <a:lnTo>
                                  <a:pt x="2002794" y="2070389"/>
                                </a:lnTo>
                                <a:lnTo>
                                  <a:pt x="1999621" y="2076064"/>
                                </a:lnTo>
                                <a:lnTo>
                                  <a:pt x="1996448" y="2081739"/>
                                </a:lnTo>
                                <a:lnTo>
                                  <a:pt x="1992640" y="2087099"/>
                                </a:lnTo>
                                <a:lnTo>
                                  <a:pt x="1988197" y="2091513"/>
                                </a:lnTo>
                                <a:lnTo>
                                  <a:pt x="1983438" y="2096242"/>
                                </a:lnTo>
                                <a:lnTo>
                                  <a:pt x="1978044" y="2100025"/>
                                </a:lnTo>
                                <a:lnTo>
                                  <a:pt x="1972649" y="2103493"/>
                                </a:lnTo>
                                <a:lnTo>
                                  <a:pt x="1966620" y="2106016"/>
                                </a:lnTo>
                                <a:lnTo>
                                  <a:pt x="1960274" y="2108538"/>
                                </a:lnTo>
                                <a:lnTo>
                                  <a:pt x="1953928" y="2110429"/>
                                </a:lnTo>
                                <a:lnTo>
                                  <a:pt x="1946947" y="2111060"/>
                                </a:lnTo>
                                <a:lnTo>
                                  <a:pt x="1940284" y="2111375"/>
                                </a:lnTo>
                                <a:lnTo>
                                  <a:pt x="477479" y="2111375"/>
                                </a:lnTo>
                                <a:lnTo>
                                  <a:pt x="470498" y="2111060"/>
                                </a:lnTo>
                                <a:lnTo>
                                  <a:pt x="464152" y="2110429"/>
                                </a:lnTo>
                                <a:lnTo>
                                  <a:pt x="457171" y="2108538"/>
                                </a:lnTo>
                                <a:lnTo>
                                  <a:pt x="451142" y="2106016"/>
                                </a:lnTo>
                                <a:lnTo>
                                  <a:pt x="445431" y="2103493"/>
                                </a:lnTo>
                                <a:lnTo>
                                  <a:pt x="439402" y="2100025"/>
                                </a:lnTo>
                                <a:lnTo>
                                  <a:pt x="434325" y="2096242"/>
                                </a:lnTo>
                                <a:lnTo>
                                  <a:pt x="429565" y="2091513"/>
                                </a:lnTo>
                                <a:lnTo>
                                  <a:pt x="425123" y="2087099"/>
                                </a:lnTo>
                                <a:lnTo>
                                  <a:pt x="421315" y="2081739"/>
                                </a:lnTo>
                                <a:lnTo>
                                  <a:pt x="417825" y="2076064"/>
                                </a:lnTo>
                                <a:lnTo>
                                  <a:pt x="414969" y="2070389"/>
                                </a:lnTo>
                                <a:lnTo>
                                  <a:pt x="412748" y="2064084"/>
                                </a:lnTo>
                                <a:lnTo>
                                  <a:pt x="410844" y="2057463"/>
                                </a:lnTo>
                                <a:lnTo>
                                  <a:pt x="409575" y="2051158"/>
                                </a:lnTo>
                                <a:lnTo>
                                  <a:pt x="409575" y="2043906"/>
                                </a:lnTo>
                                <a:lnTo>
                                  <a:pt x="409575" y="2036970"/>
                                </a:lnTo>
                                <a:lnTo>
                                  <a:pt x="410844" y="2030665"/>
                                </a:lnTo>
                                <a:lnTo>
                                  <a:pt x="412748" y="2024044"/>
                                </a:lnTo>
                                <a:lnTo>
                                  <a:pt x="414969" y="2017738"/>
                                </a:lnTo>
                                <a:lnTo>
                                  <a:pt x="417825" y="2011748"/>
                                </a:lnTo>
                                <a:lnTo>
                                  <a:pt x="421315" y="2006073"/>
                                </a:lnTo>
                                <a:lnTo>
                                  <a:pt x="425123" y="2001029"/>
                                </a:lnTo>
                                <a:lnTo>
                                  <a:pt x="429565" y="1996300"/>
                                </a:lnTo>
                                <a:lnTo>
                                  <a:pt x="434325" y="1991886"/>
                                </a:lnTo>
                                <a:lnTo>
                                  <a:pt x="439402" y="1988102"/>
                                </a:lnTo>
                                <a:lnTo>
                                  <a:pt x="445431" y="1984634"/>
                                </a:lnTo>
                                <a:lnTo>
                                  <a:pt x="451142" y="1981797"/>
                                </a:lnTo>
                                <a:lnTo>
                                  <a:pt x="457171" y="1979590"/>
                                </a:lnTo>
                                <a:lnTo>
                                  <a:pt x="464152" y="1977698"/>
                                </a:lnTo>
                                <a:lnTo>
                                  <a:pt x="470498" y="1977068"/>
                                </a:lnTo>
                                <a:lnTo>
                                  <a:pt x="477479" y="1976437"/>
                                </a:lnTo>
                                <a:close/>
                                <a:moveTo>
                                  <a:pt x="477479" y="1676400"/>
                                </a:moveTo>
                                <a:lnTo>
                                  <a:pt x="1940284" y="1676400"/>
                                </a:lnTo>
                                <a:lnTo>
                                  <a:pt x="1946947" y="1676715"/>
                                </a:lnTo>
                                <a:lnTo>
                                  <a:pt x="1953928" y="1677973"/>
                                </a:lnTo>
                                <a:lnTo>
                                  <a:pt x="1960274" y="1679231"/>
                                </a:lnTo>
                                <a:lnTo>
                                  <a:pt x="1966620" y="1681747"/>
                                </a:lnTo>
                                <a:lnTo>
                                  <a:pt x="1972649" y="1684578"/>
                                </a:lnTo>
                                <a:lnTo>
                                  <a:pt x="1978044" y="1688038"/>
                                </a:lnTo>
                                <a:lnTo>
                                  <a:pt x="1983438" y="1691813"/>
                                </a:lnTo>
                                <a:lnTo>
                                  <a:pt x="1988197" y="1695902"/>
                                </a:lnTo>
                                <a:lnTo>
                                  <a:pt x="1992640" y="1700934"/>
                                </a:lnTo>
                                <a:lnTo>
                                  <a:pt x="1996448" y="1706282"/>
                                </a:lnTo>
                                <a:lnTo>
                                  <a:pt x="1999621" y="1711629"/>
                                </a:lnTo>
                                <a:lnTo>
                                  <a:pt x="2002794" y="1717605"/>
                                </a:lnTo>
                                <a:lnTo>
                                  <a:pt x="2005015" y="1723581"/>
                                </a:lnTo>
                                <a:lnTo>
                                  <a:pt x="2006602" y="1730187"/>
                                </a:lnTo>
                                <a:lnTo>
                                  <a:pt x="2007871" y="1736792"/>
                                </a:lnTo>
                                <a:lnTo>
                                  <a:pt x="2008188" y="1743712"/>
                                </a:lnTo>
                                <a:lnTo>
                                  <a:pt x="2007871" y="1750632"/>
                                </a:lnTo>
                                <a:lnTo>
                                  <a:pt x="2006602" y="1757552"/>
                                </a:lnTo>
                                <a:lnTo>
                                  <a:pt x="2005015" y="1763843"/>
                                </a:lnTo>
                                <a:lnTo>
                                  <a:pt x="2002794" y="1769819"/>
                                </a:lnTo>
                                <a:lnTo>
                                  <a:pt x="1999621" y="1776110"/>
                                </a:lnTo>
                                <a:lnTo>
                                  <a:pt x="1996448" y="1781771"/>
                                </a:lnTo>
                                <a:lnTo>
                                  <a:pt x="1992640" y="1786490"/>
                                </a:lnTo>
                                <a:lnTo>
                                  <a:pt x="1988197" y="1791522"/>
                                </a:lnTo>
                                <a:lnTo>
                                  <a:pt x="1983438" y="1795611"/>
                                </a:lnTo>
                                <a:lnTo>
                                  <a:pt x="1978044" y="1799700"/>
                                </a:lnTo>
                                <a:lnTo>
                                  <a:pt x="1972649" y="1803160"/>
                                </a:lnTo>
                                <a:lnTo>
                                  <a:pt x="1966620" y="1805991"/>
                                </a:lnTo>
                                <a:lnTo>
                                  <a:pt x="1960274" y="1808193"/>
                                </a:lnTo>
                                <a:lnTo>
                                  <a:pt x="1953928" y="1809766"/>
                                </a:lnTo>
                                <a:lnTo>
                                  <a:pt x="1946947" y="1810709"/>
                                </a:lnTo>
                                <a:lnTo>
                                  <a:pt x="1940284" y="1811338"/>
                                </a:lnTo>
                                <a:lnTo>
                                  <a:pt x="477479" y="1811338"/>
                                </a:lnTo>
                                <a:lnTo>
                                  <a:pt x="470498" y="1810709"/>
                                </a:lnTo>
                                <a:lnTo>
                                  <a:pt x="464152" y="1809766"/>
                                </a:lnTo>
                                <a:lnTo>
                                  <a:pt x="457171" y="1808193"/>
                                </a:lnTo>
                                <a:lnTo>
                                  <a:pt x="451142" y="1805991"/>
                                </a:lnTo>
                                <a:lnTo>
                                  <a:pt x="445431" y="1803160"/>
                                </a:lnTo>
                                <a:lnTo>
                                  <a:pt x="439402" y="1799700"/>
                                </a:lnTo>
                                <a:lnTo>
                                  <a:pt x="434325" y="1795611"/>
                                </a:lnTo>
                                <a:lnTo>
                                  <a:pt x="429565" y="1791522"/>
                                </a:lnTo>
                                <a:lnTo>
                                  <a:pt x="425123" y="1786490"/>
                                </a:lnTo>
                                <a:lnTo>
                                  <a:pt x="421315" y="1781771"/>
                                </a:lnTo>
                                <a:lnTo>
                                  <a:pt x="417825" y="1776110"/>
                                </a:lnTo>
                                <a:lnTo>
                                  <a:pt x="414969" y="1769819"/>
                                </a:lnTo>
                                <a:lnTo>
                                  <a:pt x="412748" y="1763843"/>
                                </a:lnTo>
                                <a:lnTo>
                                  <a:pt x="410844" y="1757552"/>
                                </a:lnTo>
                                <a:lnTo>
                                  <a:pt x="409575" y="1750632"/>
                                </a:lnTo>
                                <a:lnTo>
                                  <a:pt x="409575" y="1743712"/>
                                </a:lnTo>
                                <a:lnTo>
                                  <a:pt x="409575" y="1736792"/>
                                </a:lnTo>
                                <a:lnTo>
                                  <a:pt x="410844" y="1730187"/>
                                </a:lnTo>
                                <a:lnTo>
                                  <a:pt x="412748" y="1723581"/>
                                </a:lnTo>
                                <a:lnTo>
                                  <a:pt x="414969" y="1717605"/>
                                </a:lnTo>
                                <a:lnTo>
                                  <a:pt x="417825" y="1711629"/>
                                </a:lnTo>
                                <a:lnTo>
                                  <a:pt x="421315" y="1706282"/>
                                </a:lnTo>
                                <a:lnTo>
                                  <a:pt x="425123" y="1700934"/>
                                </a:lnTo>
                                <a:lnTo>
                                  <a:pt x="429565" y="1695902"/>
                                </a:lnTo>
                                <a:lnTo>
                                  <a:pt x="434325" y="1691813"/>
                                </a:lnTo>
                                <a:lnTo>
                                  <a:pt x="439402" y="1688038"/>
                                </a:lnTo>
                                <a:lnTo>
                                  <a:pt x="445431" y="1684578"/>
                                </a:lnTo>
                                <a:lnTo>
                                  <a:pt x="451142" y="1681747"/>
                                </a:lnTo>
                                <a:lnTo>
                                  <a:pt x="457171" y="1679231"/>
                                </a:lnTo>
                                <a:lnTo>
                                  <a:pt x="464152" y="1677973"/>
                                </a:lnTo>
                                <a:lnTo>
                                  <a:pt x="470498" y="1676715"/>
                                </a:lnTo>
                                <a:lnTo>
                                  <a:pt x="477479" y="1676400"/>
                                </a:lnTo>
                                <a:close/>
                                <a:moveTo>
                                  <a:pt x="477325" y="1376362"/>
                                </a:moveTo>
                                <a:lnTo>
                                  <a:pt x="783466" y="1376362"/>
                                </a:lnTo>
                                <a:lnTo>
                                  <a:pt x="790431" y="1376677"/>
                                </a:lnTo>
                                <a:lnTo>
                                  <a:pt x="796763" y="1377935"/>
                                </a:lnTo>
                                <a:lnTo>
                                  <a:pt x="803411" y="1379508"/>
                                </a:lnTo>
                                <a:lnTo>
                                  <a:pt x="809743" y="1381709"/>
                                </a:lnTo>
                                <a:lnTo>
                                  <a:pt x="815442" y="1384226"/>
                                </a:lnTo>
                                <a:lnTo>
                                  <a:pt x="821457" y="1387686"/>
                                </a:lnTo>
                                <a:lnTo>
                                  <a:pt x="826522" y="1392089"/>
                                </a:lnTo>
                                <a:lnTo>
                                  <a:pt x="831271" y="1396178"/>
                                </a:lnTo>
                                <a:lnTo>
                                  <a:pt x="835703" y="1401211"/>
                                </a:lnTo>
                                <a:lnTo>
                                  <a:pt x="839503" y="1405929"/>
                                </a:lnTo>
                                <a:lnTo>
                                  <a:pt x="842985" y="1411591"/>
                                </a:lnTo>
                                <a:lnTo>
                                  <a:pt x="845834" y="1417882"/>
                                </a:lnTo>
                                <a:lnTo>
                                  <a:pt x="848050" y="1423858"/>
                                </a:lnTo>
                                <a:lnTo>
                                  <a:pt x="849950" y="1430149"/>
                                </a:lnTo>
                                <a:lnTo>
                                  <a:pt x="850583" y="1437069"/>
                                </a:lnTo>
                                <a:lnTo>
                                  <a:pt x="850900" y="1443989"/>
                                </a:lnTo>
                                <a:lnTo>
                                  <a:pt x="850583" y="1450594"/>
                                </a:lnTo>
                                <a:lnTo>
                                  <a:pt x="849950" y="1457514"/>
                                </a:lnTo>
                                <a:lnTo>
                                  <a:pt x="848050" y="1463805"/>
                                </a:lnTo>
                                <a:lnTo>
                                  <a:pt x="845834" y="1470095"/>
                                </a:lnTo>
                                <a:lnTo>
                                  <a:pt x="842985" y="1476072"/>
                                </a:lnTo>
                                <a:lnTo>
                                  <a:pt x="839503" y="1481419"/>
                                </a:lnTo>
                                <a:lnTo>
                                  <a:pt x="835703" y="1486766"/>
                                </a:lnTo>
                                <a:lnTo>
                                  <a:pt x="831271" y="1491484"/>
                                </a:lnTo>
                                <a:lnTo>
                                  <a:pt x="826522" y="1495888"/>
                                </a:lnTo>
                                <a:lnTo>
                                  <a:pt x="821457" y="1499662"/>
                                </a:lnTo>
                                <a:lnTo>
                                  <a:pt x="815442" y="1503122"/>
                                </a:lnTo>
                                <a:lnTo>
                                  <a:pt x="809743" y="1505953"/>
                                </a:lnTo>
                                <a:lnTo>
                                  <a:pt x="803411" y="1508155"/>
                                </a:lnTo>
                                <a:lnTo>
                                  <a:pt x="796763" y="1509728"/>
                                </a:lnTo>
                                <a:lnTo>
                                  <a:pt x="790431" y="1510986"/>
                                </a:lnTo>
                                <a:lnTo>
                                  <a:pt x="783466" y="1511300"/>
                                </a:lnTo>
                                <a:lnTo>
                                  <a:pt x="477325" y="1511300"/>
                                </a:lnTo>
                                <a:lnTo>
                                  <a:pt x="470360" y="1510986"/>
                                </a:lnTo>
                                <a:lnTo>
                                  <a:pt x="464028" y="1509728"/>
                                </a:lnTo>
                                <a:lnTo>
                                  <a:pt x="457063" y="1508155"/>
                                </a:lnTo>
                                <a:lnTo>
                                  <a:pt x="451048" y="1505953"/>
                                </a:lnTo>
                                <a:lnTo>
                                  <a:pt x="445349" y="1503122"/>
                                </a:lnTo>
                                <a:lnTo>
                                  <a:pt x="439334" y="1499662"/>
                                </a:lnTo>
                                <a:lnTo>
                                  <a:pt x="434269" y="1495888"/>
                                </a:lnTo>
                                <a:lnTo>
                                  <a:pt x="429520" y="1491484"/>
                                </a:lnTo>
                                <a:lnTo>
                                  <a:pt x="425088" y="1486766"/>
                                </a:lnTo>
                                <a:lnTo>
                                  <a:pt x="421289" y="1481419"/>
                                </a:lnTo>
                                <a:lnTo>
                                  <a:pt x="417806" y="1476072"/>
                                </a:lnTo>
                                <a:lnTo>
                                  <a:pt x="414957" y="1470095"/>
                                </a:lnTo>
                                <a:lnTo>
                                  <a:pt x="412741" y="1463805"/>
                                </a:lnTo>
                                <a:lnTo>
                                  <a:pt x="410841" y="1457514"/>
                                </a:lnTo>
                                <a:lnTo>
                                  <a:pt x="409575" y="1450594"/>
                                </a:lnTo>
                                <a:lnTo>
                                  <a:pt x="409575" y="1443989"/>
                                </a:lnTo>
                                <a:lnTo>
                                  <a:pt x="409575" y="1437069"/>
                                </a:lnTo>
                                <a:lnTo>
                                  <a:pt x="410841" y="1430149"/>
                                </a:lnTo>
                                <a:lnTo>
                                  <a:pt x="412741" y="1423858"/>
                                </a:lnTo>
                                <a:lnTo>
                                  <a:pt x="414957" y="1417882"/>
                                </a:lnTo>
                                <a:lnTo>
                                  <a:pt x="417806" y="1411591"/>
                                </a:lnTo>
                                <a:lnTo>
                                  <a:pt x="421289" y="1405929"/>
                                </a:lnTo>
                                <a:lnTo>
                                  <a:pt x="425088" y="1401211"/>
                                </a:lnTo>
                                <a:lnTo>
                                  <a:pt x="429520" y="1396178"/>
                                </a:lnTo>
                                <a:lnTo>
                                  <a:pt x="434269" y="1392089"/>
                                </a:lnTo>
                                <a:lnTo>
                                  <a:pt x="439334" y="1387686"/>
                                </a:lnTo>
                                <a:lnTo>
                                  <a:pt x="445349" y="1384226"/>
                                </a:lnTo>
                                <a:lnTo>
                                  <a:pt x="451048" y="1381709"/>
                                </a:lnTo>
                                <a:lnTo>
                                  <a:pt x="457063" y="1379508"/>
                                </a:lnTo>
                                <a:lnTo>
                                  <a:pt x="464028" y="1377935"/>
                                </a:lnTo>
                                <a:lnTo>
                                  <a:pt x="470360" y="1376677"/>
                                </a:lnTo>
                                <a:lnTo>
                                  <a:pt x="477325" y="1376362"/>
                                </a:lnTo>
                                <a:close/>
                                <a:moveTo>
                                  <a:pt x="1305682" y="909637"/>
                                </a:moveTo>
                                <a:lnTo>
                                  <a:pt x="1307590" y="922668"/>
                                </a:lnTo>
                                <a:lnTo>
                                  <a:pt x="1310451" y="941103"/>
                                </a:lnTo>
                                <a:lnTo>
                                  <a:pt x="1314901" y="964305"/>
                                </a:lnTo>
                                <a:lnTo>
                                  <a:pt x="1319987" y="991956"/>
                                </a:lnTo>
                                <a:lnTo>
                                  <a:pt x="1333021" y="1054252"/>
                                </a:lnTo>
                                <a:lnTo>
                                  <a:pt x="1347644" y="1121315"/>
                                </a:lnTo>
                                <a:lnTo>
                                  <a:pt x="1374665" y="1241138"/>
                                </a:lnTo>
                                <a:lnTo>
                                  <a:pt x="1386427" y="1293898"/>
                                </a:lnTo>
                                <a:lnTo>
                                  <a:pt x="1430933" y="1032957"/>
                                </a:lnTo>
                                <a:lnTo>
                                  <a:pt x="1404865" y="971297"/>
                                </a:lnTo>
                                <a:lnTo>
                                  <a:pt x="1447781" y="930614"/>
                                </a:lnTo>
                                <a:lnTo>
                                  <a:pt x="1461133" y="930614"/>
                                </a:lnTo>
                                <a:lnTo>
                                  <a:pt x="1463994" y="930614"/>
                                </a:lnTo>
                                <a:lnTo>
                                  <a:pt x="1477663" y="930614"/>
                                </a:lnTo>
                                <a:lnTo>
                                  <a:pt x="1520897" y="971297"/>
                                </a:lnTo>
                                <a:lnTo>
                                  <a:pt x="1506909" y="1001809"/>
                                </a:lnTo>
                                <a:lnTo>
                                  <a:pt x="1498326" y="1023422"/>
                                </a:lnTo>
                                <a:lnTo>
                                  <a:pt x="1495147" y="1030096"/>
                                </a:lnTo>
                                <a:lnTo>
                                  <a:pt x="1494512" y="1032957"/>
                                </a:lnTo>
                                <a:lnTo>
                                  <a:pt x="1496419" y="1044399"/>
                                </a:lnTo>
                                <a:lnTo>
                                  <a:pt x="1501823" y="1073957"/>
                                </a:lnTo>
                                <a:lnTo>
                                  <a:pt x="1517082" y="1163904"/>
                                </a:lnTo>
                                <a:lnTo>
                                  <a:pt x="1538699" y="1293898"/>
                                </a:lnTo>
                                <a:lnTo>
                                  <a:pt x="1551097" y="1241138"/>
                                </a:lnTo>
                                <a:lnTo>
                                  <a:pt x="1577482" y="1121315"/>
                                </a:lnTo>
                                <a:lnTo>
                                  <a:pt x="1592105" y="1054252"/>
                                </a:lnTo>
                                <a:lnTo>
                                  <a:pt x="1605139" y="991956"/>
                                </a:lnTo>
                                <a:lnTo>
                                  <a:pt x="1610543" y="964305"/>
                                </a:lnTo>
                                <a:lnTo>
                                  <a:pt x="1614676" y="941103"/>
                                </a:lnTo>
                                <a:lnTo>
                                  <a:pt x="1618172" y="922668"/>
                                </a:lnTo>
                                <a:lnTo>
                                  <a:pt x="1619762" y="909637"/>
                                </a:lnTo>
                                <a:lnTo>
                                  <a:pt x="1622623" y="910273"/>
                                </a:lnTo>
                                <a:lnTo>
                                  <a:pt x="1627074" y="911544"/>
                                </a:lnTo>
                                <a:lnTo>
                                  <a:pt x="1650280" y="918854"/>
                                </a:lnTo>
                                <a:lnTo>
                                  <a:pt x="1679844" y="928389"/>
                                </a:lnTo>
                                <a:lnTo>
                                  <a:pt x="1713859" y="939831"/>
                                </a:lnTo>
                                <a:lnTo>
                                  <a:pt x="1750099" y="952545"/>
                                </a:lnTo>
                                <a:lnTo>
                                  <a:pt x="1787928" y="966212"/>
                                </a:lnTo>
                                <a:lnTo>
                                  <a:pt x="1806048" y="973522"/>
                                </a:lnTo>
                                <a:lnTo>
                                  <a:pt x="1824168" y="980832"/>
                                </a:lnTo>
                                <a:lnTo>
                                  <a:pt x="1841334" y="988142"/>
                                </a:lnTo>
                                <a:lnTo>
                                  <a:pt x="1857547" y="995452"/>
                                </a:lnTo>
                                <a:lnTo>
                                  <a:pt x="1872806" y="1002763"/>
                                </a:lnTo>
                                <a:lnTo>
                                  <a:pt x="1886475" y="1009755"/>
                                </a:lnTo>
                                <a:lnTo>
                                  <a:pt x="1896966" y="1020561"/>
                                </a:lnTo>
                                <a:lnTo>
                                  <a:pt x="1902688" y="1027236"/>
                                </a:lnTo>
                                <a:lnTo>
                                  <a:pt x="1908728" y="1034546"/>
                                </a:lnTo>
                                <a:lnTo>
                                  <a:pt x="1915086" y="1042810"/>
                                </a:lnTo>
                                <a:lnTo>
                                  <a:pt x="1921126" y="1052027"/>
                                </a:lnTo>
                                <a:lnTo>
                                  <a:pt x="1927484" y="1062833"/>
                                </a:lnTo>
                                <a:lnTo>
                                  <a:pt x="1933842" y="1074593"/>
                                </a:lnTo>
                                <a:lnTo>
                                  <a:pt x="1939882" y="1088260"/>
                                </a:lnTo>
                                <a:lnTo>
                                  <a:pt x="1945604" y="1103198"/>
                                </a:lnTo>
                                <a:lnTo>
                                  <a:pt x="1948147" y="1111780"/>
                                </a:lnTo>
                                <a:lnTo>
                                  <a:pt x="1951008" y="1120679"/>
                                </a:lnTo>
                                <a:lnTo>
                                  <a:pt x="1953551" y="1129896"/>
                                </a:lnTo>
                                <a:lnTo>
                                  <a:pt x="1956412" y="1139431"/>
                                </a:lnTo>
                                <a:lnTo>
                                  <a:pt x="1958637" y="1149602"/>
                                </a:lnTo>
                                <a:lnTo>
                                  <a:pt x="1960863" y="1160408"/>
                                </a:lnTo>
                                <a:lnTo>
                                  <a:pt x="1963088" y="1171532"/>
                                </a:lnTo>
                                <a:lnTo>
                                  <a:pt x="1964995" y="1183292"/>
                                </a:lnTo>
                                <a:lnTo>
                                  <a:pt x="1966903" y="1195688"/>
                                </a:lnTo>
                                <a:lnTo>
                                  <a:pt x="1968492" y="1208719"/>
                                </a:lnTo>
                                <a:lnTo>
                                  <a:pt x="1970082" y="1222386"/>
                                </a:lnTo>
                                <a:lnTo>
                                  <a:pt x="1971353" y="1236688"/>
                                </a:lnTo>
                                <a:lnTo>
                                  <a:pt x="1971989" y="1247177"/>
                                </a:lnTo>
                                <a:lnTo>
                                  <a:pt x="1972307" y="1266883"/>
                                </a:lnTo>
                                <a:lnTo>
                                  <a:pt x="1973260" y="1326953"/>
                                </a:lnTo>
                                <a:lnTo>
                                  <a:pt x="1974850" y="1481738"/>
                                </a:lnTo>
                                <a:lnTo>
                                  <a:pt x="1951644" y="1484281"/>
                                </a:lnTo>
                                <a:lnTo>
                                  <a:pt x="1929073" y="1487459"/>
                                </a:lnTo>
                                <a:lnTo>
                                  <a:pt x="1906503" y="1489684"/>
                                </a:lnTo>
                                <a:lnTo>
                                  <a:pt x="1883614" y="1491909"/>
                                </a:lnTo>
                                <a:lnTo>
                                  <a:pt x="1836884" y="1495723"/>
                                </a:lnTo>
                                <a:lnTo>
                                  <a:pt x="1786974" y="1499537"/>
                                </a:lnTo>
                                <a:lnTo>
                                  <a:pt x="1786339" y="1378760"/>
                                </a:lnTo>
                                <a:lnTo>
                                  <a:pt x="1786339" y="1291991"/>
                                </a:lnTo>
                                <a:lnTo>
                                  <a:pt x="1786021" y="1285953"/>
                                </a:lnTo>
                                <a:lnTo>
                                  <a:pt x="1785385" y="1279914"/>
                                </a:lnTo>
                                <a:lnTo>
                                  <a:pt x="1784431" y="1268472"/>
                                </a:lnTo>
                                <a:lnTo>
                                  <a:pt x="1782524" y="1257665"/>
                                </a:lnTo>
                                <a:lnTo>
                                  <a:pt x="1779663" y="1247813"/>
                                </a:lnTo>
                                <a:lnTo>
                                  <a:pt x="1776166" y="1238595"/>
                                </a:lnTo>
                                <a:lnTo>
                                  <a:pt x="1772351" y="1229696"/>
                                </a:lnTo>
                                <a:lnTo>
                                  <a:pt x="1768536" y="1221115"/>
                                </a:lnTo>
                                <a:lnTo>
                                  <a:pt x="1764404" y="1213486"/>
                                </a:lnTo>
                                <a:lnTo>
                                  <a:pt x="1764404" y="1504622"/>
                                </a:lnTo>
                                <a:lnTo>
                                  <a:pt x="1729118" y="1506847"/>
                                </a:lnTo>
                                <a:lnTo>
                                  <a:pt x="1692878" y="1508754"/>
                                </a:lnTo>
                                <a:lnTo>
                                  <a:pt x="1655366" y="1510343"/>
                                </a:lnTo>
                                <a:lnTo>
                                  <a:pt x="1616583" y="1511933"/>
                                </a:lnTo>
                                <a:lnTo>
                                  <a:pt x="1577800" y="1512886"/>
                                </a:lnTo>
                                <a:lnTo>
                                  <a:pt x="1538699" y="1513840"/>
                                </a:lnTo>
                                <a:lnTo>
                                  <a:pt x="1500552" y="1514157"/>
                                </a:lnTo>
                                <a:lnTo>
                                  <a:pt x="1462722" y="1514475"/>
                                </a:lnTo>
                                <a:lnTo>
                                  <a:pt x="1424575" y="1514157"/>
                                </a:lnTo>
                                <a:lnTo>
                                  <a:pt x="1386110" y="1513840"/>
                                </a:lnTo>
                                <a:lnTo>
                                  <a:pt x="1346691" y="1512886"/>
                                </a:lnTo>
                                <a:lnTo>
                                  <a:pt x="1307590" y="1511933"/>
                                </a:lnTo>
                                <a:lnTo>
                                  <a:pt x="1268489" y="1510343"/>
                                </a:lnTo>
                                <a:lnTo>
                                  <a:pt x="1230659" y="1508754"/>
                                </a:lnTo>
                                <a:lnTo>
                                  <a:pt x="1193783" y="1506847"/>
                                </a:lnTo>
                                <a:lnTo>
                                  <a:pt x="1158815" y="1504622"/>
                                </a:lnTo>
                                <a:lnTo>
                                  <a:pt x="1158815" y="1213486"/>
                                </a:lnTo>
                                <a:lnTo>
                                  <a:pt x="1155000" y="1222068"/>
                                </a:lnTo>
                                <a:lnTo>
                                  <a:pt x="1150867" y="1230967"/>
                                </a:lnTo>
                                <a:lnTo>
                                  <a:pt x="1146735" y="1240185"/>
                                </a:lnTo>
                                <a:lnTo>
                                  <a:pt x="1142284" y="1250037"/>
                                </a:lnTo>
                                <a:lnTo>
                                  <a:pt x="1138469" y="1260208"/>
                                </a:lnTo>
                                <a:lnTo>
                                  <a:pt x="1137198" y="1265611"/>
                                </a:lnTo>
                                <a:lnTo>
                                  <a:pt x="1135608" y="1271014"/>
                                </a:lnTo>
                                <a:lnTo>
                                  <a:pt x="1134337" y="1276735"/>
                                </a:lnTo>
                                <a:lnTo>
                                  <a:pt x="1133701" y="1282774"/>
                                </a:lnTo>
                                <a:lnTo>
                                  <a:pt x="1133065" y="1289131"/>
                                </a:lnTo>
                                <a:lnTo>
                                  <a:pt x="1132747" y="1295170"/>
                                </a:lnTo>
                                <a:lnTo>
                                  <a:pt x="1132429" y="1381303"/>
                                </a:lnTo>
                                <a:lnTo>
                                  <a:pt x="1131794" y="1502715"/>
                                </a:lnTo>
                                <a:lnTo>
                                  <a:pt x="1106680" y="1500808"/>
                                </a:lnTo>
                                <a:lnTo>
                                  <a:pt x="1083156" y="1498584"/>
                                </a:lnTo>
                                <a:lnTo>
                                  <a:pt x="1060585" y="1495723"/>
                                </a:lnTo>
                                <a:lnTo>
                                  <a:pt x="1038651" y="1493180"/>
                                </a:lnTo>
                                <a:lnTo>
                                  <a:pt x="995417" y="1487777"/>
                                </a:lnTo>
                                <a:lnTo>
                                  <a:pt x="950912" y="1481738"/>
                                </a:lnTo>
                                <a:lnTo>
                                  <a:pt x="952183" y="1326953"/>
                                </a:lnTo>
                                <a:lnTo>
                                  <a:pt x="952819" y="1266883"/>
                                </a:lnTo>
                                <a:lnTo>
                                  <a:pt x="953455" y="1247177"/>
                                </a:lnTo>
                                <a:lnTo>
                                  <a:pt x="954091" y="1236688"/>
                                </a:lnTo>
                                <a:lnTo>
                                  <a:pt x="955044" y="1222386"/>
                                </a:lnTo>
                                <a:lnTo>
                                  <a:pt x="956634" y="1208719"/>
                                </a:lnTo>
                                <a:lnTo>
                                  <a:pt x="958223" y="1195688"/>
                                </a:lnTo>
                                <a:lnTo>
                                  <a:pt x="960131" y="1183292"/>
                                </a:lnTo>
                                <a:lnTo>
                                  <a:pt x="962038" y="1171532"/>
                                </a:lnTo>
                                <a:lnTo>
                                  <a:pt x="964263" y="1160408"/>
                                </a:lnTo>
                                <a:lnTo>
                                  <a:pt x="966489" y="1149602"/>
                                </a:lnTo>
                                <a:lnTo>
                                  <a:pt x="969032" y="1139431"/>
                                </a:lnTo>
                                <a:lnTo>
                                  <a:pt x="971575" y="1129896"/>
                                </a:lnTo>
                                <a:lnTo>
                                  <a:pt x="974118" y="1120679"/>
                                </a:lnTo>
                                <a:lnTo>
                                  <a:pt x="976979" y="1111780"/>
                                </a:lnTo>
                                <a:lnTo>
                                  <a:pt x="979522" y="1103198"/>
                                </a:lnTo>
                                <a:lnTo>
                                  <a:pt x="985244" y="1088260"/>
                                </a:lnTo>
                                <a:lnTo>
                                  <a:pt x="991602" y="1074593"/>
                                </a:lnTo>
                                <a:lnTo>
                                  <a:pt x="997960" y="1062833"/>
                                </a:lnTo>
                                <a:lnTo>
                                  <a:pt x="1004000" y="1052027"/>
                                </a:lnTo>
                                <a:lnTo>
                                  <a:pt x="1010358" y="1042810"/>
                                </a:lnTo>
                                <a:lnTo>
                                  <a:pt x="1016398" y="1034546"/>
                                </a:lnTo>
                                <a:lnTo>
                                  <a:pt x="1022438" y="1027236"/>
                                </a:lnTo>
                                <a:lnTo>
                                  <a:pt x="1028160" y="1020561"/>
                                </a:lnTo>
                                <a:lnTo>
                                  <a:pt x="1038651" y="1009755"/>
                                </a:lnTo>
                                <a:lnTo>
                                  <a:pt x="1052320" y="1002763"/>
                                </a:lnTo>
                                <a:lnTo>
                                  <a:pt x="1067261" y="995452"/>
                                </a:lnTo>
                                <a:lnTo>
                                  <a:pt x="1083792" y="988142"/>
                                </a:lnTo>
                                <a:lnTo>
                                  <a:pt x="1100958" y="980832"/>
                                </a:lnTo>
                                <a:lnTo>
                                  <a:pt x="1119078" y="973522"/>
                                </a:lnTo>
                                <a:lnTo>
                                  <a:pt x="1137516" y="966212"/>
                                </a:lnTo>
                                <a:lnTo>
                                  <a:pt x="1174709" y="952545"/>
                                </a:lnTo>
                                <a:lnTo>
                                  <a:pt x="1211268" y="939831"/>
                                </a:lnTo>
                                <a:lnTo>
                                  <a:pt x="1245282" y="928389"/>
                                </a:lnTo>
                                <a:lnTo>
                                  <a:pt x="1274847" y="918854"/>
                                </a:lnTo>
                                <a:lnTo>
                                  <a:pt x="1298371" y="911544"/>
                                </a:lnTo>
                                <a:lnTo>
                                  <a:pt x="1302821" y="910273"/>
                                </a:lnTo>
                                <a:lnTo>
                                  <a:pt x="1305682" y="909637"/>
                                </a:lnTo>
                                <a:close/>
                                <a:moveTo>
                                  <a:pt x="1453656" y="261937"/>
                                </a:moveTo>
                                <a:lnTo>
                                  <a:pt x="1465744" y="261937"/>
                                </a:lnTo>
                                <a:lnTo>
                                  <a:pt x="1477831" y="261937"/>
                                </a:lnTo>
                                <a:lnTo>
                                  <a:pt x="1489600" y="263208"/>
                                </a:lnTo>
                                <a:lnTo>
                                  <a:pt x="1501052" y="264798"/>
                                </a:lnTo>
                                <a:lnTo>
                                  <a:pt x="1512185" y="267022"/>
                                </a:lnTo>
                                <a:lnTo>
                                  <a:pt x="1523318" y="269565"/>
                                </a:lnTo>
                                <a:lnTo>
                                  <a:pt x="1534133" y="273061"/>
                                </a:lnTo>
                                <a:lnTo>
                                  <a:pt x="1544311" y="276875"/>
                                </a:lnTo>
                                <a:lnTo>
                                  <a:pt x="1554490" y="281643"/>
                                </a:lnTo>
                                <a:lnTo>
                                  <a:pt x="1564033" y="286410"/>
                                </a:lnTo>
                                <a:lnTo>
                                  <a:pt x="1573575" y="291813"/>
                                </a:lnTo>
                                <a:lnTo>
                                  <a:pt x="1582800" y="298170"/>
                                </a:lnTo>
                                <a:lnTo>
                                  <a:pt x="1591388" y="304526"/>
                                </a:lnTo>
                                <a:lnTo>
                                  <a:pt x="1599977" y="311519"/>
                                </a:lnTo>
                                <a:lnTo>
                                  <a:pt x="1607929" y="319147"/>
                                </a:lnTo>
                                <a:lnTo>
                                  <a:pt x="1615563" y="326775"/>
                                </a:lnTo>
                                <a:lnTo>
                                  <a:pt x="1623197" y="335038"/>
                                </a:lnTo>
                                <a:lnTo>
                                  <a:pt x="1630195" y="343937"/>
                                </a:lnTo>
                                <a:lnTo>
                                  <a:pt x="1637193" y="352837"/>
                                </a:lnTo>
                                <a:lnTo>
                                  <a:pt x="1643237" y="362372"/>
                                </a:lnTo>
                                <a:lnTo>
                                  <a:pt x="1649280" y="372224"/>
                                </a:lnTo>
                                <a:lnTo>
                                  <a:pt x="1654688" y="382713"/>
                                </a:lnTo>
                                <a:lnTo>
                                  <a:pt x="1660095" y="392883"/>
                                </a:lnTo>
                                <a:lnTo>
                                  <a:pt x="1664867" y="404007"/>
                                </a:lnTo>
                                <a:lnTo>
                                  <a:pt x="1669320" y="415131"/>
                                </a:lnTo>
                                <a:lnTo>
                                  <a:pt x="1673137" y="426573"/>
                                </a:lnTo>
                                <a:lnTo>
                                  <a:pt x="1676636" y="438333"/>
                                </a:lnTo>
                                <a:lnTo>
                                  <a:pt x="1679817" y="450411"/>
                                </a:lnTo>
                                <a:lnTo>
                                  <a:pt x="1682361" y="462806"/>
                                </a:lnTo>
                                <a:lnTo>
                                  <a:pt x="1684588" y="474884"/>
                                </a:lnTo>
                                <a:lnTo>
                                  <a:pt x="1686497" y="487915"/>
                                </a:lnTo>
                                <a:lnTo>
                                  <a:pt x="1687769" y="500628"/>
                                </a:lnTo>
                                <a:lnTo>
                                  <a:pt x="1688405" y="513659"/>
                                </a:lnTo>
                                <a:lnTo>
                                  <a:pt x="1694767" y="516202"/>
                                </a:lnTo>
                                <a:lnTo>
                                  <a:pt x="1700492" y="519698"/>
                                </a:lnTo>
                                <a:lnTo>
                                  <a:pt x="1702719" y="521605"/>
                                </a:lnTo>
                                <a:lnTo>
                                  <a:pt x="1705264" y="523512"/>
                                </a:lnTo>
                                <a:lnTo>
                                  <a:pt x="1707808" y="525736"/>
                                </a:lnTo>
                                <a:lnTo>
                                  <a:pt x="1709717" y="528279"/>
                                </a:lnTo>
                                <a:lnTo>
                                  <a:pt x="1711625" y="531140"/>
                                </a:lnTo>
                                <a:lnTo>
                                  <a:pt x="1713534" y="534000"/>
                                </a:lnTo>
                                <a:lnTo>
                                  <a:pt x="1714806" y="536860"/>
                                </a:lnTo>
                                <a:lnTo>
                                  <a:pt x="1716397" y="540357"/>
                                </a:lnTo>
                                <a:lnTo>
                                  <a:pt x="1717669" y="543853"/>
                                </a:lnTo>
                                <a:lnTo>
                                  <a:pt x="1718623" y="547667"/>
                                </a:lnTo>
                                <a:lnTo>
                                  <a:pt x="1719578" y="551799"/>
                                </a:lnTo>
                                <a:lnTo>
                                  <a:pt x="1719896" y="556248"/>
                                </a:lnTo>
                                <a:lnTo>
                                  <a:pt x="1720850" y="562923"/>
                                </a:lnTo>
                                <a:lnTo>
                                  <a:pt x="1720850" y="570233"/>
                                </a:lnTo>
                                <a:lnTo>
                                  <a:pt x="1719896" y="577543"/>
                                </a:lnTo>
                                <a:lnTo>
                                  <a:pt x="1719260" y="585171"/>
                                </a:lnTo>
                                <a:lnTo>
                                  <a:pt x="1717669" y="592481"/>
                                </a:lnTo>
                                <a:lnTo>
                                  <a:pt x="1715442" y="599791"/>
                                </a:lnTo>
                                <a:lnTo>
                                  <a:pt x="1712898" y="607101"/>
                                </a:lnTo>
                                <a:lnTo>
                                  <a:pt x="1710035" y="614411"/>
                                </a:lnTo>
                                <a:lnTo>
                                  <a:pt x="1706854" y="620768"/>
                                </a:lnTo>
                                <a:lnTo>
                                  <a:pt x="1703037" y="627442"/>
                                </a:lnTo>
                                <a:lnTo>
                                  <a:pt x="1699220" y="633481"/>
                                </a:lnTo>
                                <a:lnTo>
                                  <a:pt x="1694767" y="639202"/>
                                </a:lnTo>
                                <a:lnTo>
                                  <a:pt x="1689996" y="644287"/>
                                </a:lnTo>
                                <a:lnTo>
                                  <a:pt x="1684588" y="648419"/>
                                </a:lnTo>
                                <a:lnTo>
                                  <a:pt x="1679181" y="652233"/>
                                </a:lnTo>
                                <a:lnTo>
                                  <a:pt x="1673455" y="655411"/>
                                </a:lnTo>
                                <a:lnTo>
                                  <a:pt x="1670910" y="665900"/>
                                </a:lnTo>
                                <a:lnTo>
                                  <a:pt x="1667729" y="676388"/>
                                </a:lnTo>
                                <a:lnTo>
                                  <a:pt x="1664867" y="687194"/>
                                </a:lnTo>
                                <a:lnTo>
                                  <a:pt x="1661050" y="697365"/>
                                </a:lnTo>
                                <a:lnTo>
                                  <a:pt x="1657551" y="707853"/>
                                </a:lnTo>
                                <a:lnTo>
                                  <a:pt x="1653097" y="717706"/>
                                </a:lnTo>
                                <a:lnTo>
                                  <a:pt x="1648962" y="727559"/>
                                </a:lnTo>
                                <a:lnTo>
                                  <a:pt x="1644827" y="737094"/>
                                </a:lnTo>
                                <a:lnTo>
                                  <a:pt x="1640056" y="746947"/>
                                </a:lnTo>
                                <a:lnTo>
                                  <a:pt x="1635284" y="756481"/>
                                </a:lnTo>
                                <a:lnTo>
                                  <a:pt x="1629877" y="765699"/>
                                </a:lnTo>
                                <a:lnTo>
                                  <a:pt x="1624469" y="774280"/>
                                </a:lnTo>
                                <a:lnTo>
                                  <a:pt x="1618744" y="782861"/>
                                </a:lnTo>
                                <a:lnTo>
                                  <a:pt x="1613018" y="791125"/>
                                </a:lnTo>
                                <a:lnTo>
                                  <a:pt x="1606975" y="799389"/>
                                </a:lnTo>
                                <a:lnTo>
                                  <a:pt x="1600613" y="807016"/>
                                </a:lnTo>
                                <a:lnTo>
                                  <a:pt x="1593933" y="814327"/>
                                </a:lnTo>
                                <a:lnTo>
                                  <a:pt x="1587253" y="821637"/>
                                </a:lnTo>
                                <a:lnTo>
                                  <a:pt x="1579937" y="827993"/>
                                </a:lnTo>
                                <a:lnTo>
                                  <a:pt x="1572621" y="834032"/>
                                </a:lnTo>
                                <a:lnTo>
                                  <a:pt x="1564987" y="840389"/>
                                </a:lnTo>
                                <a:lnTo>
                                  <a:pt x="1557353" y="845474"/>
                                </a:lnTo>
                                <a:lnTo>
                                  <a:pt x="1549401" y="850559"/>
                                </a:lnTo>
                                <a:lnTo>
                                  <a:pt x="1540812" y="855327"/>
                                </a:lnTo>
                                <a:lnTo>
                                  <a:pt x="1532542" y="859141"/>
                                </a:lnTo>
                                <a:lnTo>
                                  <a:pt x="1523636" y="862955"/>
                                </a:lnTo>
                                <a:lnTo>
                                  <a:pt x="1514411" y="865815"/>
                                </a:lnTo>
                                <a:lnTo>
                                  <a:pt x="1505187" y="868040"/>
                                </a:lnTo>
                                <a:lnTo>
                                  <a:pt x="1495644" y="870583"/>
                                </a:lnTo>
                                <a:lnTo>
                                  <a:pt x="1486101" y="872172"/>
                                </a:lnTo>
                                <a:lnTo>
                                  <a:pt x="1475923" y="872807"/>
                                </a:lnTo>
                                <a:lnTo>
                                  <a:pt x="1465744" y="873125"/>
                                </a:lnTo>
                                <a:lnTo>
                                  <a:pt x="1455565" y="872807"/>
                                </a:lnTo>
                                <a:lnTo>
                                  <a:pt x="1445386" y="872172"/>
                                </a:lnTo>
                                <a:lnTo>
                                  <a:pt x="1435525" y="870583"/>
                                </a:lnTo>
                                <a:lnTo>
                                  <a:pt x="1426301" y="868676"/>
                                </a:lnTo>
                                <a:lnTo>
                                  <a:pt x="1417076" y="865815"/>
                                </a:lnTo>
                                <a:lnTo>
                                  <a:pt x="1407852" y="862955"/>
                                </a:lnTo>
                                <a:lnTo>
                                  <a:pt x="1399263" y="859459"/>
                                </a:lnTo>
                                <a:lnTo>
                                  <a:pt x="1390675" y="855327"/>
                                </a:lnTo>
                                <a:lnTo>
                                  <a:pt x="1382405" y="850559"/>
                                </a:lnTo>
                                <a:lnTo>
                                  <a:pt x="1374771" y="846110"/>
                                </a:lnTo>
                                <a:lnTo>
                                  <a:pt x="1366500" y="840707"/>
                                </a:lnTo>
                                <a:lnTo>
                                  <a:pt x="1359184" y="834350"/>
                                </a:lnTo>
                                <a:lnTo>
                                  <a:pt x="1351868" y="828311"/>
                                </a:lnTo>
                                <a:lnTo>
                                  <a:pt x="1344871" y="821955"/>
                                </a:lnTo>
                                <a:lnTo>
                                  <a:pt x="1337873" y="814962"/>
                                </a:lnTo>
                                <a:lnTo>
                                  <a:pt x="1331193" y="807652"/>
                                </a:lnTo>
                                <a:lnTo>
                                  <a:pt x="1325149" y="800024"/>
                                </a:lnTo>
                                <a:lnTo>
                                  <a:pt x="1319105" y="792078"/>
                                </a:lnTo>
                                <a:lnTo>
                                  <a:pt x="1313062" y="783815"/>
                                </a:lnTo>
                                <a:lnTo>
                                  <a:pt x="1307654" y="775233"/>
                                </a:lnTo>
                                <a:lnTo>
                                  <a:pt x="1302247" y="766334"/>
                                </a:lnTo>
                                <a:lnTo>
                                  <a:pt x="1296840" y="757435"/>
                                </a:lnTo>
                                <a:lnTo>
                                  <a:pt x="1291750" y="748218"/>
                                </a:lnTo>
                                <a:lnTo>
                                  <a:pt x="1287297" y="738683"/>
                                </a:lnTo>
                                <a:lnTo>
                                  <a:pt x="1283162" y="729148"/>
                                </a:lnTo>
                                <a:lnTo>
                                  <a:pt x="1278709" y="719295"/>
                                </a:lnTo>
                                <a:lnTo>
                                  <a:pt x="1274573" y="709443"/>
                                </a:lnTo>
                                <a:lnTo>
                                  <a:pt x="1270756" y="698954"/>
                                </a:lnTo>
                                <a:lnTo>
                                  <a:pt x="1267257" y="688466"/>
                                </a:lnTo>
                                <a:lnTo>
                                  <a:pt x="1264395" y="678295"/>
                                </a:lnTo>
                                <a:lnTo>
                                  <a:pt x="1261214" y="667807"/>
                                </a:lnTo>
                                <a:lnTo>
                                  <a:pt x="1258033" y="657318"/>
                                </a:lnTo>
                                <a:lnTo>
                                  <a:pt x="1255170" y="656047"/>
                                </a:lnTo>
                                <a:lnTo>
                                  <a:pt x="1251989" y="654776"/>
                                </a:lnTo>
                                <a:lnTo>
                                  <a:pt x="1248808" y="653504"/>
                                </a:lnTo>
                                <a:lnTo>
                                  <a:pt x="1245946" y="651915"/>
                                </a:lnTo>
                                <a:lnTo>
                                  <a:pt x="1240220" y="647783"/>
                                </a:lnTo>
                                <a:lnTo>
                                  <a:pt x="1234812" y="642698"/>
                                </a:lnTo>
                                <a:lnTo>
                                  <a:pt x="1229723" y="637295"/>
                                </a:lnTo>
                                <a:lnTo>
                                  <a:pt x="1225270" y="631256"/>
                                </a:lnTo>
                                <a:lnTo>
                                  <a:pt x="1220817" y="624582"/>
                                </a:lnTo>
                                <a:lnTo>
                                  <a:pt x="1217000" y="617907"/>
                                </a:lnTo>
                                <a:lnTo>
                                  <a:pt x="1214137" y="609962"/>
                                </a:lnTo>
                                <a:lnTo>
                                  <a:pt x="1210956" y="602334"/>
                                </a:lnTo>
                                <a:lnTo>
                                  <a:pt x="1208729" y="594706"/>
                                </a:lnTo>
                                <a:lnTo>
                                  <a:pt x="1207139" y="587078"/>
                                </a:lnTo>
                                <a:lnTo>
                                  <a:pt x="1205548" y="579132"/>
                                </a:lnTo>
                                <a:lnTo>
                                  <a:pt x="1205230" y="571186"/>
                                </a:lnTo>
                                <a:lnTo>
                                  <a:pt x="1204912" y="563558"/>
                                </a:lnTo>
                                <a:lnTo>
                                  <a:pt x="1205548" y="556248"/>
                                </a:lnTo>
                                <a:lnTo>
                                  <a:pt x="1206503" y="551481"/>
                                </a:lnTo>
                                <a:lnTo>
                                  <a:pt x="1207139" y="547031"/>
                                </a:lnTo>
                                <a:lnTo>
                                  <a:pt x="1208411" y="542581"/>
                                </a:lnTo>
                                <a:lnTo>
                                  <a:pt x="1209684" y="538767"/>
                                </a:lnTo>
                                <a:lnTo>
                                  <a:pt x="1211274" y="534954"/>
                                </a:lnTo>
                                <a:lnTo>
                                  <a:pt x="1213183" y="532093"/>
                                </a:lnTo>
                                <a:lnTo>
                                  <a:pt x="1215727" y="528915"/>
                                </a:lnTo>
                                <a:lnTo>
                                  <a:pt x="1217954" y="525736"/>
                                </a:lnTo>
                                <a:lnTo>
                                  <a:pt x="1220180" y="523512"/>
                                </a:lnTo>
                                <a:lnTo>
                                  <a:pt x="1222725" y="521287"/>
                                </a:lnTo>
                                <a:lnTo>
                                  <a:pt x="1225906" y="519062"/>
                                </a:lnTo>
                                <a:lnTo>
                                  <a:pt x="1229087" y="517155"/>
                                </a:lnTo>
                                <a:lnTo>
                                  <a:pt x="1232586" y="515566"/>
                                </a:lnTo>
                                <a:lnTo>
                                  <a:pt x="1235449" y="513977"/>
                                </a:lnTo>
                                <a:lnTo>
                                  <a:pt x="1239266" y="512705"/>
                                </a:lnTo>
                                <a:lnTo>
                                  <a:pt x="1242765" y="511752"/>
                                </a:lnTo>
                                <a:lnTo>
                                  <a:pt x="1244037" y="498721"/>
                                </a:lnTo>
                                <a:lnTo>
                                  <a:pt x="1244991" y="486008"/>
                                </a:lnTo>
                                <a:lnTo>
                                  <a:pt x="1246900" y="473294"/>
                                </a:lnTo>
                                <a:lnTo>
                                  <a:pt x="1249445" y="461217"/>
                                </a:lnTo>
                                <a:lnTo>
                                  <a:pt x="1251989" y="448821"/>
                                </a:lnTo>
                                <a:lnTo>
                                  <a:pt x="1255170" y="437062"/>
                                </a:lnTo>
                                <a:lnTo>
                                  <a:pt x="1258987" y="425302"/>
                                </a:lnTo>
                                <a:lnTo>
                                  <a:pt x="1262804" y="413542"/>
                                </a:lnTo>
                                <a:lnTo>
                                  <a:pt x="1266939" y="402736"/>
                                </a:lnTo>
                                <a:lnTo>
                                  <a:pt x="1272029" y="391930"/>
                                </a:lnTo>
                                <a:lnTo>
                                  <a:pt x="1276800" y="381441"/>
                                </a:lnTo>
                                <a:lnTo>
                                  <a:pt x="1282526" y="371271"/>
                                </a:lnTo>
                                <a:lnTo>
                                  <a:pt x="1288251" y="361736"/>
                                </a:lnTo>
                                <a:lnTo>
                                  <a:pt x="1294931" y="351883"/>
                                </a:lnTo>
                                <a:lnTo>
                                  <a:pt x="1301293" y="343302"/>
                                </a:lnTo>
                                <a:lnTo>
                                  <a:pt x="1308609" y="334402"/>
                                </a:lnTo>
                                <a:lnTo>
                                  <a:pt x="1315925" y="326457"/>
                                </a:lnTo>
                                <a:lnTo>
                                  <a:pt x="1323559" y="318193"/>
                                </a:lnTo>
                                <a:lnTo>
                                  <a:pt x="1332147" y="311201"/>
                                </a:lnTo>
                                <a:lnTo>
                                  <a:pt x="1340417" y="304209"/>
                                </a:lnTo>
                                <a:lnTo>
                                  <a:pt x="1349324" y="297534"/>
                                </a:lnTo>
                                <a:lnTo>
                                  <a:pt x="1358230" y="291813"/>
                                </a:lnTo>
                                <a:lnTo>
                                  <a:pt x="1367773" y="286092"/>
                                </a:lnTo>
                                <a:lnTo>
                                  <a:pt x="1377315" y="281325"/>
                                </a:lnTo>
                                <a:lnTo>
                                  <a:pt x="1387176" y="276875"/>
                                </a:lnTo>
                                <a:lnTo>
                                  <a:pt x="1397673" y="273061"/>
                                </a:lnTo>
                                <a:lnTo>
                                  <a:pt x="1408488" y="269565"/>
                                </a:lnTo>
                                <a:lnTo>
                                  <a:pt x="1419303" y="267022"/>
                                </a:lnTo>
                                <a:lnTo>
                                  <a:pt x="1430436" y="264798"/>
                                </a:lnTo>
                                <a:lnTo>
                                  <a:pt x="1442205" y="263208"/>
                                </a:lnTo>
                                <a:lnTo>
                                  <a:pt x="1453656" y="261937"/>
                                </a:lnTo>
                                <a:close/>
                                <a:moveTo>
                                  <a:pt x="767182" y="119062"/>
                                </a:moveTo>
                                <a:lnTo>
                                  <a:pt x="746542" y="795338"/>
                                </a:lnTo>
                                <a:lnTo>
                                  <a:pt x="119396" y="795338"/>
                                </a:lnTo>
                                <a:lnTo>
                                  <a:pt x="119396" y="3073718"/>
                                </a:lnTo>
                                <a:lnTo>
                                  <a:pt x="119396" y="3077210"/>
                                </a:lnTo>
                                <a:lnTo>
                                  <a:pt x="119713" y="3080068"/>
                                </a:lnTo>
                                <a:lnTo>
                                  <a:pt x="120666" y="3083560"/>
                                </a:lnTo>
                                <a:lnTo>
                                  <a:pt x="121619" y="3086100"/>
                                </a:lnTo>
                                <a:lnTo>
                                  <a:pt x="123206" y="3089275"/>
                                </a:lnTo>
                                <a:lnTo>
                                  <a:pt x="124794" y="3092133"/>
                                </a:lnTo>
                                <a:lnTo>
                                  <a:pt x="126699" y="3094673"/>
                                </a:lnTo>
                                <a:lnTo>
                                  <a:pt x="128922" y="3096895"/>
                                </a:lnTo>
                                <a:lnTo>
                                  <a:pt x="131780" y="3099118"/>
                                </a:lnTo>
                                <a:lnTo>
                                  <a:pt x="134003" y="3101023"/>
                                </a:lnTo>
                                <a:lnTo>
                                  <a:pt x="136543" y="3102610"/>
                                </a:lnTo>
                                <a:lnTo>
                                  <a:pt x="139718" y="3104198"/>
                                </a:lnTo>
                                <a:lnTo>
                                  <a:pt x="142894" y="3105468"/>
                                </a:lnTo>
                                <a:lnTo>
                                  <a:pt x="145752" y="3106103"/>
                                </a:lnTo>
                                <a:lnTo>
                                  <a:pt x="149245" y="3106420"/>
                                </a:lnTo>
                                <a:lnTo>
                                  <a:pt x="152420" y="3106738"/>
                                </a:lnTo>
                                <a:lnTo>
                                  <a:pt x="2224068" y="3106738"/>
                                </a:lnTo>
                                <a:lnTo>
                                  <a:pt x="2227243" y="3106420"/>
                                </a:lnTo>
                                <a:lnTo>
                                  <a:pt x="2230736" y="3106103"/>
                                </a:lnTo>
                                <a:lnTo>
                                  <a:pt x="2233594" y="3105468"/>
                                </a:lnTo>
                                <a:lnTo>
                                  <a:pt x="2236769" y="3104198"/>
                                </a:lnTo>
                                <a:lnTo>
                                  <a:pt x="2239310" y="3102610"/>
                                </a:lnTo>
                                <a:lnTo>
                                  <a:pt x="2242168" y="3101023"/>
                                </a:lnTo>
                                <a:lnTo>
                                  <a:pt x="2244708" y="3099118"/>
                                </a:lnTo>
                                <a:lnTo>
                                  <a:pt x="2247566" y="3096895"/>
                                </a:lnTo>
                                <a:lnTo>
                                  <a:pt x="2249471" y="3094673"/>
                                </a:lnTo>
                                <a:lnTo>
                                  <a:pt x="2251694" y="3092133"/>
                                </a:lnTo>
                                <a:lnTo>
                                  <a:pt x="2253282" y="3089275"/>
                                </a:lnTo>
                                <a:lnTo>
                                  <a:pt x="2254552" y="3086100"/>
                                </a:lnTo>
                                <a:lnTo>
                                  <a:pt x="2255822" y="3083560"/>
                                </a:lnTo>
                                <a:lnTo>
                                  <a:pt x="2256774" y="3080068"/>
                                </a:lnTo>
                                <a:lnTo>
                                  <a:pt x="2257092" y="3077210"/>
                                </a:lnTo>
                                <a:lnTo>
                                  <a:pt x="2257092" y="3073718"/>
                                </a:lnTo>
                                <a:lnTo>
                                  <a:pt x="2257092" y="152400"/>
                                </a:lnTo>
                                <a:lnTo>
                                  <a:pt x="2257092" y="148907"/>
                                </a:lnTo>
                                <a:lnTo>
                                  <a:pt x="2256774" y="146050"/>
                                </a:lnTo>
                                <a:lnTo>
                                  <a:pt x="2255504" y="142875"/>
                                </a:lnTo>
                                <a:lnTo>
                                  <a:pt x="2254234" y="139700"/>
                                </a:lnTo>
                                <a:lnTo>
                                  <a:pt x="2253282" y="136842"/>
                                </a:lnTo>
                                <a:lnTo>
                                  <a:pt x="2251376" y="133985"/>
                                </a:lnTo>
                                <a:lnTo>
                                  <a:pt x="2249471" y="131445"/>
                                </a:lnTo>
                                <a:lnTo>
                                  <a:pt x="2247566" y="128905"/>
                                </a:lnTo>
                                <a:lnTo>
                                  <a:pt x="2244708" y="126682"/>
                                </a:lnTo>
                                <a:lnTo>
                                  <a:pt x="2242168" y="124777"/>
                                </a:lnTo>
                                <a:lnTo>
                                  <a:pt x="2239310" y="123190"/>
                                </a:lnTo>
                                <a:lnTo>
                                  <a:pt x="2236769" y="121920"/>
                                </a:lnTo>
                                <a:lnTo>
                                  <a:pt x="2233594" y="120650"/>
                                </a:lnTo>
                                <a:lnTo>
                                  <a:pt x="2230736" y="120015"/>
                                </a:lnTo>
                                <a:lnTo>
                                  <a:pt x="2227243" y="119380"/>
                                </a:lnTo>
                                <a:lnTo>
                                  <a:pt x="2224068" y="119062"/>
                                </a:lnTo>
                                <a:lnTo>
                                  <a:pt x="767182" y="119062"/>
                                </a:lnTo>
                                <a:close/>
                                <a:moveTo>
                                  <a:pt x="688114" y="0"/>
                                </a:moveTo>
                                <a:lnTo>
                                  <a:pt x="2224068" y="0"/>
                                </a:lnTo>
                                <a:lnTo>
                                  <a:pt x="2231688" y="635"/>
                                </a:lnTo>
                                <a:lnTo>
                                  <a:pt x="2239310" y="952"/>
                                </a:lnTo>
                                <a:lnTo>
                                  <a:pt x="2246931" y="2222"/>
                                </a:lnTo>
                                <a:lnTo>
                                  <a:pt x="2254552" y="3175"/>
                                </a:lnTo>
                                <a:lnTo>
                                  <a:pt x="2261855" y="5080"/>
                                </a:lnTo>
                                <a:lnTo>
                                  <a:pt x="2269159" y="6985"/>
                                </a:lnTo>
                                <a:lnTo>
                                  <a:pt x="2276144" y="9207"/>
                                </a:lnTo>
                                <a:lnTo>
                                  <a:pt x="2283130" y="12382"/>
                                </a:lnTo>
                                <a:lnTo>
                                  <a:pt x="2289799" y="15557"/>
                                </a:lnTo>
                                <a:lnTo>
                                  <a:pt x="2296467" y="18415"/>
                                </a:lnTo>
                                <a:lnTo>
                                  <a:pt x="2302818" y="22225"/>
                                </a:lnTo>
                                <a:lnTo>
                                  <a:pt x="2309169" y="26035"/>
                                </a:lnTo>
                                <a:lnTo>
                                  <a:pt x="2315202" y="30480"/>
                                </a:lnTo>
                                <a:lnTo>
                                  <a:pt x="2320918" y="34925"/>
                                </a:lnTo>
                                <a:lnTo>
                                  <a:pt x="2326316" y="40005"/>
                                </a:lnTo>
                                <a:lnTo>
                                  <a:pt x="2331714" y="44767"/>
                                </a:lnTo>
                                <a:lnTo>
                                  <a:pt x="2336478" y="50165"/>
                                </a:lnTo>
                                <a:lnTo>
                                  <a:pt x="2341241" y="55562"/>
                                </a:lnTo>
                                <a:lnTo>
                                  <a:pt x="2345686" y="61277"/>
                                </a:lnTo>
                                <a:lnTo>
                                  <a:pt x="2350132" y="67627"/>
                                </a:lnTo>
                                <a:lnTo>
                                  <a:pt x="2354260" y="73660"/>
                                </a:lnTo>
                                <a:lnTo>
                                  <a:pt x="2357753" y="79692"/>
                                </a:lnTo>
                                <a:lnTo>
                                  <a:pt x="2360928" y="86677"/>
                                </a:lnTo>
                                <a:lnTo>
                                  <a:pt x="2364104" y="93027"/>
                                </a:lnTo>
                                <a:lnTo>
                                  <a:pt x="2366962" y="100012"/>
                                </a:lnTo>
                                <a:lnTo>
                                  <a:pt x="2369184" y="107315"/>
                                </a:lnTo>
                                <a:lnTo>
                                  <a:pt x="2371407" y="114617"/>
                                </a:lnTo>
                                <a:lnTo>
                                  <a:pt x="2372995" y="121920"/>
                                </a:lnTo>
                                <a:lnTo>
                                  <a:pt x="2374583" y="129540"/>
                                </a:lnTo>
                                <a:lnTo>
                                  <a:pt x="2375218" y="137160"/>
                                </a:lnTo>
                                <a:lnTo>
                                  <a:pt x="2375853" y="144780"/>
                                </a:lnTo>
                                <a:lnTo>
                                  <a:pt x="2376488" y="152400"/>
                                </a:lnTo>
                                <a:lnTo>
                                  <a:pt x="2376488" y="3073718"/>
                                </a:lnTo>
                                <a:lnTo>
                                  <a:pt x="2375853" y="3081338"/>
                                </a:lnTo>
                                <a:lnTo>
                                  <a:pt x="2375218" y="3089275"/>
                                </a:lnTo>
                                <a:lnTo>
                                  <a:pt x="2374583" y="3096895"/>
                                </a:lnTo>
                                <a:lnTo>
                                  <a:pt x="2372995" y="3104198"/>
                                </a:lnTo>
                                <a:lnTo>
                                  <a:pt x="2371407" y="3111500"/>
                                </a:lnTo>
                                <a:lnTo>
                                  <a:pt x="2369184" y="3118803"/>
                                </a:lnTo>
                                <a:lnTo>
                                  <a:pt x="2366962" y="3126105"/>
                                </a:lnTo>
                                <a:lnTo>
                                  <a:pt x="2364104" y="3132773"/>
                                </a:lnTo>
                                <a:lnTo>
                                  <a:pt x="2360928" y="3139758"/>
                                </a:lnTo>
                                <a:lnTo>
                                  <a:pt x="2357753" y="3146425"/>
                                </a:lnTo>
                                <a:lnTo>
                                  <a:pt x="2354260" y="3152458"/>
                                </a:lnTo>
                                <a:lnTo>
                                  <a:pt x="2350132" y="3158490"/>
                                </a:lnTo>
                                <a:lnTo>
                                  <a:pt x="2345686" y="3164523"/>
                                </a:lnTo>
                                <a:lnTo>
                                  <a:pt x="2341241" y="3170238"/>
                                </a:lnTo>
                                <a:lnTo>
                                  <a:pt x="2336478" y="3176270"/>
                                </a:lnTo>
                                <a:lnTo>
                                  <a:pt x="2331714" y="3181033"/>
                                </a:lnTo>
                                <a:lnTo>
                                  <a:pt x="2326316" y="3186113"/>
                                </a:lnTo>
                                <a:lnTo>
                                  <a:pt x="2320918" y="3191193"/>
                                </a:lnTo>
                                <a:lnTo>
                                  <a:pt x="2315202" y="3195638"/>
                                </a:lnTo>
                                <a:lnTo>
                                  <a:pt x="2309169" y="3199765"/>
                                </a:lnTo>
                                <a:lnTo>
                                  <a:pt x="2302818" y="3203575"/>
                                </a:lnTo>
                                <a:lnTo>
                                  <a:pt x="2296467" y="3207385"/>
                                </a:lnTo>
                                <a:lnTo>
                                  <a:pt x="2289799" y="3210878"/>
                                </a:lnTo>
                                <a:lnTo>
                                  <a:pt x="2283130" y="3214053"/>
                                </a:lnTo>
                                <a:lnTo>
                                  <a:pt x="2276144" y="3216593"/>
                                </a:lnTo>
                                <a:lnTo>
                                  <a:pt x="2269159" y="3218815"/>
                                </a:lnTo>
                                <a:lnTo>
                                  <a:pt x="2261855" y="3221038"/>
                                </a:lnTo>
                                <a:lnTo>
                                  <a:pt x="2254552" y="3222943"/>
                                </a:lnTo>
                                <a:lnTo>
                                  <a:pt x="2246931" y="3223895"/>
                                </a:lnTo>
                                <a:lnTo>
                                  <a:pt x="2239310" y="3225165"/>
                                </a:lnTo>
                                <a:lnTo>
                                  <a:pt x="2231688" y="3225483"/>
                                </a:lnTo>
                                <a:lnTo>
                                  <a:pt x="2224068" y="3225800"/>
                                </a:lnTo>
                                <a:lnTo>
                                  <a:pt x="152420" y="3225800"/>
                                </a:lnTo>
                                <a:lnTo>
                                  <a:pt x="144799" y="3225483"/>
                                </a:lnTo>
                                <a:lnTo>
                                  <a:pt x="137178" y="3225165"/>
                                </a:lnTo>
                                <a:lnTo>
                                  <a:pt x="129557" y="3223895"/>
                                </a:lnTo>
                                <a:lnTo>
                                  <a:pt x="121619" y="3222943"/>
                                </a:lnTo>
                                <a:lnTo>
                                  <a:pt x="114633" y="3221038"/>
                                </a:lnTo>
                                <a:lnTo>
                                  <a:pt x="107329" y="3218815"/>
                                </a:lnTo>
                                <a:lnTo>
                                  <a:pt x="100343" y="3216593"/>
                                </a:lnTo>
                                <a:lnTo>
                                  <a:pt x="93040" y="3214053"/>
                                </a:lnTo>
                                <a:lnTo>
                                  <a:pt x="86689" y="3210878"/>
                                </a:lnTo>
                                <a:lnTo>
                                  <a:pt x="80020" y="3207385"/>
                                </a:lnTo>
                                <a:lnTo>
                                  <a:pt x="73670" y="3203575"/>
                                </a:lnTo>
                                <a:lnTo>
                                  <a:pt x="67319" y="3199765"/>
                                </a:lnTo>
                                <a:lnTo>
                                  <a:pt x="61285" y="3195638"/>
                                </a:lnTo>
                                <a:lnTo>
                                  <a:pt x="55570" y="3191193"/>
                                </a:lnTo>
                                <a:lnTo>
                                  <a:pt x="50171" y="3186430"/>
                                </a:lnTo>
                                <a:lnTo>
                                  <a:pt x="44773" y="3181033"/>
                                </a:lnTo>
                                <a:lnTo>
                                  <a:pt x="40010" y="3176270"/>
                                </a:lnTo>
                                <a:lnTo>
                                  <a:pt x="34929" y="3170238"/>
                                </a:lnTo>
                                <a:lnTo>
                                  <a:pt x="30801" y="3164523"/>
                                </a:lnTo>
                                <a:lnTo>
                                  <a:pt x="26038" y="3158808"/>
                                </a:lnTo>
                                <a:lnTo>
                                  <a:pt x="22228" y="3152458"/>
                                </a:lnTo>
                                <a:lnTo>
                                  <a:pt x="18735" y="3146425"/>
                                </a:lnTo>
                                <a:lnTo>
                                  <a:pt x="15242" y="3139758"/>
                                </a:lnTo>
                                <a:lnTo>
                                  <a:pt x="12384" y="3132773"/>
                                </a:lnTo>
                                <a:lnTo>
                                  <a:pt x="9526" y="3126105"/>
                                </a:lnTo>
                                <a:lnTo>
                                  <a:pt x="6986" y="3118803"/>
                                </a:lnTo>
                                <a:lnTo>
                                  <a:pt x="5080" y="3111818"/>
                                </a:lnTo>
                                <a:lnTo>
                                  <a:pt x="3175" y="3104198"/>
                                </a:lnTo>
                                <a:lnTo>
                                  <a:pt x="1905" y="3096895"/>
                                </a:lnTo>
                                <a:lnTo>
                                  <a:pt x="952" y="3089275"/>
                                </a:lnTo>
                                <a:lnTo>
                                  <a:pt x="317" y="3081338"/>
                                </a:lnTo>
                                <a:lnTo>
                                  <a:pt x="0" y="3073718"/>
                                </a:lnTo>
                                <a:lnTo>
                                  <a:pt x="0" y="743268"/>
                                </a:lnTo>
                                <a:lnTo>
                                  <a:pt x="6881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>
                            <a:noFill/>
                            <a:round/>
                          </a:ln>
                        </wps:spPr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>
                            <a:contourClr>
                              <a:srgbClr val="FFFFFF"/>
                            </a:contourClr>
                          </a:sp3d>
                        </wps:bodyPr>
                      </wps:wsp>
                      <wps:wsp>
                        <wps:cNvPr id="322" name="Freeform 9"/>
                        <wps:cNvSpPr>
                          <a:spLocks noChangeAspect="1" noEditPoints="1"/>
                        </wps:cNvSpPr>
                        <wps:spPr bwMode="auto">
                          <a:xfrm>
                            <a:off x="19565" y="6861"/>
                            <a:ext cx="724" cy="724"/>
                          </a:xfrm>
                          <a:custGeom>
                            <a:avLst/>
                            <a:gdLst>
                              <a:gd name="T0" fmla="*/ 126 w 160"/>
                              <a:gd name="T1" fmla="*/ 160 h 160"/>
                              <a:gd name="T2" fmla="*/ 125 w 160"/>
                              <a:gd name="T3" fmla="*/ 160 h 160"/>
                              <a:gd name="T4" fmla="*/ 41 w 160"/>
                              <a:gd name="T5" fmla="*/ 118 h 160"/>
                              <a:gd name="T6" fmla="*/ 0 w 160"/>
                              <a:gd name="T7" fmla="*/ 35 h 160"/>
                              <a:gd name="T8" fmla="*/ 0 w 160"/>
                              <a:gd name="T9" fmla="*/ 33 h 160"/>
                              <a:gd name="T10" fmla="*/ 0 w 160"/>
                              <a:gd name="T11" fmla="*/ 32 h 160"/>
                              <a:gd name="T12" fmla="*/ 34 w 160"/>
                              <a:gd name="T13" fmla="*/ 0 h 160"/>
                              <a:gd name="T14" fmla="*/ 69 w 160"/>
                              <a:gd name="T15" fmla="*/ 32 h 160"/>
                              <a:gd name="T16" fmla="*/ 67 w 160"/>
                              <a:gd name="T17" fmla="*/ 48 h 160"/>
                              <a:gd name="T18" fmla="*/ 56 w 160"/>
                              <a:gd name="T19" fmla="*/ 56 h 160"/>
                              <a:gd name="T20" fmla="*/ 48 w 160"/>
                              <a:gd name="T21" fmla="*/ 65 h 160"/>
                              <a:gd name="T22" fmla="*/ 67 w 160"/>
                              <a:gd name="T23" fmla="*/ 93 h 160"/>
                              <a:gd name="T24" fmla="*/ 95 w 160"/>
                              <a:gd name="T25" fmla="*/ 112 h 160"/>
                              <a:gd name="T26" fmla="*/ 103 w 160"/>
                              <a:gd name="T27" fmla="*/ 104 h 160"/>
                              <a:gd name="T28" fmla="*/ 112 w 160"/>
                              <a:gd name="T29" fmla="*/ 93 h 160"/>
                              <a:gd name="T30" fmla="*/ 120 w 160"/>
                              <a:gd name="T31" fmla="*/ 89 h 160"/>
                              <a:gd name="T32" fmla="*/ 160 w 160"/>
                              <a:gd name="T33" fmla="*/ 126 h 160"/>
                              <a:gd name="T34" fmla="*/ 128 w 160"/>
                              <a:gd name="T35" fmla="*/ 160 h 160"/>
                              <a:gd name="T36" fmla="*/ 126 w 160"/>
                              <a:gd name="T37" fmla="*/ 160 h 160"/>
                              <a:gd name="T38" fmla="*/ 8 w 160"/>
                              <a:gd name="T39" fmla="*/ 36 h 160"/>
                              <a:gd name="T40" fmla="*/ 47 w 160"/>
                              <a:gd name="T41" fmla="*/ 113 h 160"/>
                              <a:gd name="T42" fmla="*/ 124 w 160"/>
                              <a:gd name="T43" fmla="*/ 152 h 160"/>
                              <a:gd name="T44" fmla="*/ 152 w 160"/>
                              <a:gd name="T45" fmla="*/ 126 h 160"/>
                              <a:gd name="T46" fmla="*/ 120 w 160"/>
                              <a:gd name="T47" fmla="*/ 97 h 160"/>
                              <a:gd name="T48" fmla="*/ 118 w 160"/>
                              <a:gd name="T49" fmla="*/ 98 h 160"/>
                              <a:gd name="T50" fmla="*/ 110 w 160"/>
                              <a:gd name="T51" fmla="*/ 109 h 160"/>
                              <a:gd name="T52" fmla="*/ 95 w 160"/>
                              <a:gd name="T53" fmla="*/ 120 h 160"/>
                              <a:gd name="T54" fmla="*/ 62 w 160"/>
                              <a:gd name="T55" fmla="*/ 98 h 160"/>
                              <a:gd name="T56" fmla="*/ 40 w 160"/>
                              <a:gd name="T57" fmla="*/ 65 h 160"/>
                              <a:gd name="T58" fmla="*/ 51 w 160"/>
                              <a:gd name="T59" fmla="*/ 50 h 160"/>
                              <a:gd name="T60" fmla="*/ 62 w 160"/>
                              <a:gd name="T61" fmla="*/ 42 h 160"/>
                              <a:gd name="T62" fmla="*/ 61 w 160"/>
                              <a:gd name="T63" fmla="*/ 35 h 160"/>
                              <a:gd name="T64" fmla="*/ 34 w 160"/>
                              <a:gd name="T65" fmla="*/ 8 h 160"/>
                              <a:gd name="T66" fmla="*/ 8 w 160"/>
                              <a:gd name="T67" fmla="*/ 36 h 1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160" h="160">
                                <a:moveTo>
                                  <a:pt x="126" y="160"/>
                                </a:moveTo>
                                <a:cubicBezTo>
                                  <a:pt x="125" y="160"/>
                                  <a:pt x="125" y="160"/>
                                  <a:pt x="125" y="160"/>
                                </a:cubicBezTo>
                                <a:cubicBezTo>
                                  <a:pt x="104" y="160"/>
                                  <a:pt x="62" y="139"/>
                                  <a:pt x="41" y="118"/>
                                </a:cubicBezTo>
                                <a:cubicBezTo>
                                  <a:pt x="21" y="98"/>
                                  <a:pt x="0" y="55"/>
                                  <a:pt x="0" y="35"/>
                                </a:cubicBezTo>
                                <a:cubicBezTo>
                                  <a:pt x="0" y="33"/>
                                  <a:pt x="0" y="33"/>
                                  <a:pt x="0" y="33"/>
                                </a:cubicBezTo>
                                <a:cubicBezTo>
                                  <a:pt x="0" y="32"/>
                                  <a:pt x="0" y="32"/>
                                  <a:pt x="0" y="32"/>
                                </a:cubicBezTo>
                                <a:cubicBezTo>
                                  <a:pt x="5" y="25"/>
                                  <a:pt x="23" y="0"/>
                                  <a:pt x="34" y="0"/>
                                </a:cubicBezTo>
                                <a:cubicBezTo>
                                  <a:pt x="44" y="0"/>
                                  <a:pt x="63" y="18"/>
                                  <a:pt x="69" y="32"/>
                                </a:cubicBezTo>
                                <a:cubicBezTo>
                                  <a:pt x="72" y="40"/>
                                  <a:pt x="70" y="45"/>
                                  <a:pt x="67" y="48"/>
                                </a:cubicBezTo>
                                <a:cubicBezTo>
                                  <a:pt x="63" y="52"/>
                                  <a:pt x="59" y="54"/>
                                  <a:pt x="56" y="56"/>
                                </a:cubicBezTo>
                                <a:cubicBezTo>
                                  <a:pt x="50" y="60"/>
                                  <a:pt x="48" y="61"/>
                                  <a:pt x="48" y="65"/>
                                </a:cubicBezTo>
                                <a:cubicBezTo>
                                  <a:pt x="48" y="73"/>
                                  <a:pt x="58" y="83"/>
                                  <a:pt x="67" y="93"/>
                                </a:cubicBezTo>
                                <a:cubicBezTo>
                                  <a:pt x="77" y="102"/>
                                  <a:pt x="86" y="112"/>
                                  <a:pt x="95" y="112"/>
                                </a:cubicBezTo>
                                <a:cubicBezTo>
                                  <a:pt x="99" y="112"/>
                                  <a:pt x="100" y="110"/>
                                  <a:pt x="103" y="104"/>
                                </a:cubicBezTo>
                                <a:cubicBezTo>
                                  <a:pt x="106" y="101"/>
                                  <a:pt x="108" y="97"/>
                                  <a:pt x="112" y="93"/>
                                </a:cubicBezTo>
                                <a:cubicBezTo>
                                  <a:pt x="114" y="90"/>
                                  <a:pt x="117" y="89"/>
                                  <a:pt x="120" y="89"/>
                                </a:cubicBezTo>
                                <a:cubicBezTo>
                                  <a:pt x="135" y="89"/>
                                  <a:pt x="160" y="114"/>
                                  <a:pt x="160" y="126"/>
                                </a:cubicBezTo>
                                <a:cubicBezTo>
                                  <a:pt x="160" y="137"/>
                                  <a:pt x="135" y="154"/>
                                  <a:pt x="128" y="160"/>
                                </a:cubicBezTo>
                                <a:lnTo>
                                  <a:pt x="126" y="160"/>
                                </a:lnTo>
                                <a:close/>
                                <a:moveTo>
                                  <a:pt x="8" y="36"/>
                                </a:moveTo>
                                <a:cubicBezTo>
                                  <a:pt x="9" y="55"/>
                                  <a:pt x="28" y="94"/>
                                  <a:pt x="47" y="113"/>
                                </a:cubicBezTo>
                                <a:cubicBezTo>
                                  <a:pt x="66" y="132"/>
                                  <a:pt x="105" y="151"/>
                                  <a:pt x="124" y="152"/>
                                </a:cubicBezTo>
                                <a:cubicBezTo>
                                  <a:pt x="138" y="143"/>
                                  <a:pt x="152" y="130"/>
                                  <a:pt x="152" y="126"/>
                                </a:cubicBezTo>
                                <a:cubicBezTo>
                                  <a:pt x="152" y="119"/>
                                  <a:pt x="131" y="97"/>
                                  <a:pt x="120" y="97"/>
                                </a:cubicBezTo>
                                <a:cubicBezTo>
                                  <a:pt x="119" y="97"/>
                                  <a:pt x="118" y="98"/>
                                  <a:pt x="118" y="98"/>
                                </a:cubicBezTo>
                                <a:cubicBezTo>
                                  <a:pt x="114" y="102"/>
                                  <a:pt x="112" y="105"/>
                                  <a:pt x="110" y="109"/>
                                </a:cubicBezTo>
                                <a:cubicBezTo>
                                  <a:pt x="107" y="114"/>
                                  <a:pt x="103" y="120"/>
                                  <a:pt x="95" y="120"/>
                                </a:cubicBezTo>
                                <a:cubicBezTo>
                                  <a:pt x="83" y="120"/>
                                  <a:pt x="72" y="109"/>
                                  <a:pt x="62" y="98"/>
                                </a:cubicBezTo>
                                <a:cubicBezTo>
                                  <a:pt x="51" y="88"/>
                                  <a:pt x="40" y="77"/>
                                  <a:pt x="40" y="65"/>
                                </a:cubicBezTo>
                                <a:cubicBezTo>
                                  <a:pt x="40" y="57"/>
                                  <a:pt x="46" y="53"/>
                                  <a:pt x="51" y="50"/>
                                </a:cubicBezTo>
                                <a:cubicBezTo>
                                  <a:pt x="55" y="48"/>
                                  <a:pt x="58" y="45"/>
                                  <a:pt x="62" y="42"/>
                                </a:cubicBezTo>
                                <a:cubicBezTo>
                                  <a:pt x="63" y="40"/>
                                  <a:pt x="62" y="37"/>
                                  <a:pt x="61" y="35"/>
                                </a:cubicBezTo>
                                <a:cubicBezTo>
                                  <a:pt x="56" y="22"/>
                                  <a:pt x="39" y="8"/>
                                  <a:pt x="34" y="8"/>
                                </a:cubicBezTo>
                                <a:cubicBezTo>
                                  <a:pt x="29" y="8"/>
                                  <a:pt x="17" y="22"/>
                                  <a:pt x="8" y="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>
                            <a:noFill/>
                            <a:round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vert="horz" wrap="square" lIns="91440" tIns="45720" rIns="91440" bIns="45720" numCol="1" anchor="t" anchorCtr="0" compatLnSpc="1"/>
                      </wps:wsp>
                      <wps:wsp>
                        <wps:cNvPr id="323" name="Freeform 62"/>
                        <wps:cNvSpPr>
                          <a:spLocks noChangeAspect="1" noEditPoints="1"/>
                        </wps:cNvSpPr>
                        <wps:spPr bwMode="auto">
                          <a:xfrm>
                            <a:off x="23964" y="8311"/>
                            <a:ext cx="907" cy="907"/>
                          </a:xfrm>
                          <a:custGeom>
                            <a:avLst/>
                            <a:gdLst>
                              <a:gd name="T0" fmla="*/ 79 w 190"/>
                              <a:gd name="T1" fmla="*/ 190 h 190"/>
                              <a:gd name="T2" fmla="*/ 64 w 190"/>
                              <a:gd name="T3" fmla="*/ 157 h 190"/>
                              <a:gd name="T4" fmla="*/ 17 w 190"/>
                              <a:gd name="T5" fmla="*/ 151 h 190"/>
                              <a:gd name="T6" fmla="*/ 30 w 190"/>
                              <a:gd name="T7" fmla="*/ 117 h 190"/>
                              <a:gd name="T8" fmla="*/ 0 w 190"/>
                              <a:gd name="T9" fmla="*/ 79 h 190"/>
                              <a:gd name="T10" fmla="*/ 34 w 190"/>
                              <a:gd name="T11" fmla="*/ 64 h 190"/>
                              <a:gd name="T12" fmla="*/ 40 w 190"/>
                              <a:gd name="T13" fmla="*/ 17 h 190"/>
                              <a:gd name="T14" fmla="*/ 74 w 190"/>
                              <a:gd name="T15" fmla="*/ 30 h 190"/>
                              <a:gd name="T16" fmla="*/ 112 w 190"/>
                              <a:gd name="T17" fmla="*/ 0 h 190"/>
                              <a:gd name="T18" fmla="*/ 127 w 190"/>
                              <a:gd name="T19" fmla="*/ 34 h 190"/>
                              <a:gd name="T20" fmla="*/ 174 w 190"/>
                              <a:gd name="T21" fmla="*/ 40 h 190"/>
                              <a:gd name="T22" fmla="*/ 161 w 190"/>
                              <a:gd name="T23" fmla="*/ 74 h 190"/>
                              <a:gd name="T24" fmla="*/ 190 w 190"/>
                              <a:gd name="T25" fmla="*/ 112 h 190"/>
                              <a:gd name="T26" fmla="*/ 157 w 190"/>
                              <a:gd name="T27" fmla="*/ 127 h 190"/>
                              <a:gd name="T28" fmla="*/ 151 w 190"/>
                              <a:gd name="T29" fmla="*/ 174 h 190"/>
                              <a:gd name="T30" fmla="*/ 117 w 190"/>
                              <a:gd name="T31" fmla="*/ 161 h 190"/>
                              <a:gd name="T32" fmla="*/ 86 w 190"/>
                              <a:gd name="T33" fmla="*/ 182 h 190"/>
                              <a:gd name="T34" fmla="*/ 110 w 190"/>
                              <a:gd name="T35" fmla="*/ 155 h 190"/>
                              <a:gd name="T36" fmla="*/ 125 w 190"/>
                              <a:gd name="T37" fmla="*/ 149 h 190"/>
                              <a:gd name="T38" fmla="*/ 150 w 190"/>
                              <a:gd name="T39" fmla="*/ 164 h 190"/>
                              <a:gd name="T40" fmla="*/ 147 w 190"/>
                              <a:gd name="T41" fmla="*/ 127 h 190"/>
                              <a:gd name="T42" fmla="*/ 154 w 190"/>
                              <a:gd name="T43" fmla="*/ 112 h 190"/>
                              <a:gd name="T44" fmla="*/ 182 w 190"/>
                              <a:gd name="T45" fmla="*/ 105 h 190"/>
                              <a:gd name="T46" fmla="*/ 155 w 190"/>
                              <a:gd name="T47" fmla="*/ 81 h 190"/>
                              <a:gd name="T48" fmla="*/ 149 w 190"/>
                              <a:gd name="T49" fmla="*/ 66 h 190"/>
                              <a:gd name="T50" fmla="*/ 164 w 190"/>
                              <a:gd name="T51" fmla="*/ 41 h 190"/>
                              <a:gd name="T52" fmla="*/ 127 w 190"/>
                              <a:gd name="T53" fmla="*/ 43 h 190"/>
                              <a:gd name="T54" fmla="*/ 112 w 190"/>
                              <a:gd name="T55" fmla="*/ 37 h 190"/>
                              <a:gd name="T56" fmla="*/ 105 w 190"/>
                              <a:gd name="T57" fmla="*/ 8 h 190"/>
                              <a:gd name="T58" fmla="*/ 81 w 190"/>
                              <a:gd name="T59" fmla="*/ 36 h 190"/>
                              <a:gd name="T60" fmla="*/ 66 w 190"/>
                              <a:gd name="T61" fmla="*/ 42 h 190"/>
                              <a:gd name="T62" fmla="*/ 41 w 190"/>
                              <a:gd name="T63" fmla="*/ 27 h 190"/>
                              <a:gd name="T64" fmla="*/ 43 w 190"/>
                              <a:gd name="T65" fmla="*/ 63 h 190"/>
                              <a:gd name="T66" fmla="*/ 37 w 190"/>
                              <a:gd name="T67" fmla="*/ 79 h 190"/>
                              <a:gd name="T68" fmla="*/ 8 w 190"/>
                              <a:gd name="T69" fmla="*/ 86 h 190"/>
                              <a:gd name="T70" fmla="*/ 36 w 190"/>
                              <a:gd name="T71" fmla="*/ 110 h 190"/>
                              <a:gd name="T72" fmla="*/ 42 w 190"/>
                              <a:gd name="T73" fmla="*/ 125 h 190"/>
                              <a:gd name="T74" fmla="*/ 27 w 190"/>
                              <a:gd name="T75" fmla="*/ 150 h 190"/>
                              <a:gd name="T76" fmla="*/ 63 w 190"/>
                              <a:gd name="T77" fmla="*/ 147 h 190"/>
                              <a:gd name="T78" fmla="*/ 79 w 190"/>
                              <a:gd name="T79" fmla="*/ 154 h 190"/>
                              <a:gd name="T80" fmla="*/ 86 w 190"/>
                              <a:gd name="T81" fmla="*/ 182 h 1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</a:cxnLst>
                            <a:rect l="0" t="0" r="r" b="b"/>
                            <a:pathLst>
                              <a:path w="190" h="190">
                                <a:moveTo>
                                  <a:pt x="112" y="190"/>
                                </a:moveTo>
                                <a:cubicBezTo>
                                  <a:pt x="79" y="190"/>
                                  <a:pt x="79" y="190"/>
                                  <a:pt x="79" y="190"/>
                                </a:cubicBezTo>
                                <a:cubicBezTo>
                                  <a:pt x="74" y="161"/>
                                  <a:pt x="74" y="161"/>
                                  <a:pt x="74" y="161"/>
                                </a:cubicBezTo>
                                <a:cubicBezTo>
                                  <a:pt x="71" y="160"/>
                                  <a:pt x="67" y="158"/>
                                  <a:pt x="64" y="157"/>
                                </a:cubicBezTo>
                                <a:cubicBezTo>
                                  <a:pt x="40" y="174"/>
                                  <a:pt x="40" y="174"/>
                                  <a:pt x="40" y="174"/>
                                </a:cubicBezTo>
                                <a:cubicBezTo>
                                  <a:pt x="17" y="151"/>
                                  <a:pt x="17" y="151"/>
                                  <a:pt x="17" y="151"/>
                                </a:cubicBezTo>
                                <a:cubicBezTo>
                                  <a:pt x="34" y="127"/>
                                  <a:pt x="34" y="127"/>
                                  <a:pt x="34" y="127"/>
                                </a:cubicBezTo>
                                <a:cubicBezTo>
                                  <a:pt x="32" y="123"/>
                                  <a:pt x="31" y="120"/>
                                  <a:pt x="30" y="117"/>
                                </a:cubicBezTo>
                                <a:cubicBezTo>
                                  <a:pt x="0" y="112"/>
                                  <a:pt x="0" y="112"/>
                                  <a:pt x="0" y="112"/>
                                </a:cubicBezTo>
                                <a:cubicBezTo>
                                  <a:pt x="0" y="79"/>
                                  <a:pt x="0" y="79"/>
                                  <a:pt x="0" y="79"/>
                                </a:cubicBezTo>
                                <a:cubicBezTo>
                                  <a:pt x="30" y="74"/>
                                  <a:pt x="30" y="74"/>
                                  <a:pt x="30" y="74"/>
                                </a:cubicBezTo>
                                <a:cubicBezTo>
                                  <a:pt x="31" y="71"/>
                                  <a:pt x="32" y="67"/>
                                  <a:pt x="34" y="64"/>
                                </a:cubicBezTo>
                                <a:cubicBezTo>
                                  <a:pt x="17" y="40"/>
                                  <a:pt x="17" y="40"/>
                                  <a:pt x="17" y="40"/>
                                </a:cubicBezTo>
                                <a:cubicBezTo>
                                  <a:pt x="40" y="17"/>
                                  <a:pt x="40" y="17"/>
                                  <a:pt x="40" y="17"/>
                                </a:cubicBezTo>
                                <a:cubicBezTo>
                                  <a:pt x="64" y="34"/>
                                  <a:pt x="64" y="34"/>
                                  <a:pt x="64" y="34"/>
                                </a:cubicBezTo>
                                <a:cubicBezTo>
                                  <a:pt x="67" y="32"/>
                                  <a:pt x="71" y="31"/>
                                  <a:pt x="74" y="30"/>
                                </a:cubicBezTo>
                                <a:cubicBezTo>
                                  <a:pt x="79" y="0"/>
                                  <a:pt x="79" y="0"/>
                                  <a:pt x="79" y="0"/>
                                </a:cubicBezTo>
                                <a:cubicBezTo>
                                  <a:pt x="112" y="0"/>
                                  <a:pt x="112" y="0"/>
                                  <a:pt x="112" y="0"/>
                                </a:cubicBezTo>
                                <a:cubicBezTo>
                                  <a:pt x="117" y="30"/>
                                  <a:pt x="117" y="30"/>
                                  <a:pt x="117" y="30"/>
                                </a:cubicBezTo>
                                <a:cubicBezTo>
                                  <a:pt x="120" y="31"/>
                                  <a:pt x="124" y="32"/>
                                  <a:pt x="127" y="34"/>
                                </a:cubicBezTo>
                                <a:cubicBezTo>
                                  <a:pt x="151" y="17"/>
                                  <a:pt x="151" y="17"/>
                                  <a:pt x="151" y="17"/>
                                </a:cubicBezTo>
                                <a:cubicBezTo>
                                  <a:pt x="174" y="40"/>
                                  <a:pt x="174" y="40"/>
                                  <a:pt x="174" y="40"/>
                                </a:cubicBezTo>
                                <a:cubicBezTo>
                                  <a:pt x="157" y="64"/>
                                  <a:pt x="157" y="64"/>
                                  <a:pt x="157" y="64"/>
                                </a:cubicBezTo>
                                <a:cubicBezTo>
                                  <a:pt x="159" y="67"/>
                                  <a:pt x="160" y="71"/>
                                  <a:pt x="161" y="74"/>
                                </a:cubicBezTo>
                                <a:cubicBezTo>
                                  <a:pt x="190" y="79"/>
                                  <a:pt x="190" y="79"/>
                                  <a:pt x="190" y="79"/>
                                </a:cubicBezTo>
                                <a:cubicBezTo>
                                  <a:pt x="190" y="112"/>
                                  <a:pt x="190" y="112"/>
                                  <a:pt x="190" y="112"/>
                                </a:cubicBezTo>
                                <a:cubicBezTo>
                                  <a:pt x="161" y="117"/>
                                  <a:pt x="161" y="117"/>
                                  <a:pt x="161" y="117"/>
                                </a:cubicBezTo>
                                <a:cubicBezTo>
                                  <a:pt x="160" y="120"/>
                                  <a:pt x="159" y="123"/>
                                  <a:pt x="157" y="127"/>
                                </a:cubicBezTo>
                                <a:cubicBezTo>
                                  <a:pt x="174" y="151"/>
                                  <a:pt x="174" y="151"/>
                                  <a:pt x="174" y="151"/>
                                </a:cubicBezTo>
                                <a:cubicBezTo>
                                  <a:pt x="151" y="174"/>
                                  <a:pt x="151" y="174"/>
                                  <a:pt x="151" y="174"/>
                                </a:cubicBezTo>
                                <a:cubicBezTo>
                                  <a:pt x="127" y="157"/>
                                  <a:pt x="127" y="157"/>
                                  <a:pt x="127" y="157"/>
                                </a:cubicBezTo>
                                <a:cubicBezTo>
                                  <a:pt x="124" y="158"/>
                                  <a:pt x="120" y="160"/>
                                  <a:pt x="117" y="161"/>
                                </a:cubicBezTo>
                                <a:lnTo>
                                  <a:pt x="112" y="190"/>
                                </a:lnTo>
                                <a:close/>
                                <a:moveTo>
                                  <a:pt x="86" y="182"/>
                                </a:moveTo>
                                <a:cubicBezTo>
                                  <a:pt x="105" y="182"/>
                                  <a:pt x="105" y="182"/>
                                  <a:pt x="105" y="182"/>
                                </a:cubicBezTo>
                                <a:cubicBezTo>
                                  <a:pt x="110" y="155"/>
                                  <a:pt x="110" y="155"/>
                                  <a:pt x="110" y="155"/>
                                </a:cubicBezTo>
                                <a:cubicBezTo>
                                  <a:pt x="112" y="154"/>
                                  <a:pt x="112" y="154"/>
                                  <a:pt x="112" y="154"/>
                                </a:cubicBezTo>
                                <a:cubicBezTo>
                                  <a:pt x="117" y="153"/>
                                  <a:pt x="121" y="151"/>
                                  <a:pt x="125" y="149"/>
                                </a:cubicBezTo>
                                <a:cubicBezTo>
                                  <a:pt x="127" y="147"/>
                                  <a:pt x="127" y="147"/>
                                  <a:pt x="127" y="147"/>
                                </a:cubicBezTo>
                                <a:cubicBezTo>
                                  <a:pt x="150" y="164"/>
                                  <a:pt x="150" y="164"/>
                                  <a:pt x="150" y="164"/>
                                </a:cubicBezTo>
                                <a:cubicBezTo>
                                  <a:pt x="164" y="150"/>
                                  <a:pt x="164" y="150"/>
                                  <a:pt x="164" y="150"/>
                                </a:cubicBezTo>
                                <a:cubicBezTo>
                                  <a:pt x="147" y="127"/>
                                  <a:pt x="147" y="127"/>
                                  <a:pt x="147" y="127"/>
                                </a:cubicBezTo>
                                <a:cubicBezTo>
                                  <a:pt x="149" y="125"/>
                                  <a:pt x="149" y="125"/>
                                  <a:pt x="149" y="125"/>
                                </a:cubicBezTo>
                                <a:cubicBezTo>
                                  <a:pt x="151" y="121"/>
                                  <a:pt x="153" y="117"/>
                                  <a:pt x="154" y="112"/>
                                </a:cubicBezTo>
                                <a:cubicBezTo>
                                  <a:pt x="155" y="110"/>
                                  <a:pt x="155" y="110"/>
                                  <a:pt x="155" y="110"/>
                                </a:cubicBezTo>
                                <a:cubicBezTo>
                                  <a:pt x="182" y="105"/>
                                  <a:pt x="182" y="105"/>
                                  <a:pt x="182" y="105"/>
                                </a:cubicBezTo>
                                <a:cubicBezTo>
                                  <a:pt x="182" y="86"/>
                                  <a:pt x="182" y="86"/>
                                  <a:pt x="182" y="86"/>
                                </a:cubicBezTo>
                                <a:cubicBezTo>
                                  <a:pt x="155" y="81"/>
                                  <a:pt x="155" y="81"/>
                                  <a:pt x="155" y="81"/>
                                </a:cubicBezTo>
                                <a:cubicBezTo>
                                  <a:pt x="154" y="79"/>
                                  <a:pt x="154" y="79"/>
                                  <a:pt x="154" y="79"/>
                                </a:cubicBezTo>
                                <a:cubicBezTo>
                                  <a:pt x="153" y="74"/>
                                  <a:pt x="151" y="70"/>
                                  <a:pt x="149" y="66"/>
                                </a:cubicBezTo>
                                <a:cubicBezTo>
                                  <a:pt x="147" y="63"/>
                                  <a:pt x="147" y="63"/>
                                  <a:pt x="147" y="63"/>
                                </a:cubicBezTo>
                                <a:cubicBezTo>
                                  <a:pt x="164" y="41"/>
                                  <a:pt x="164" y="41"/>
                                  <a:pt x="164" y="41"/>
                                </a:cubicBezTo>
                                <a:cubicBezTo>
                                  <a:pt x="150" y="27"/>
                                  <a:pt x="150" y="27"/>
                                  <a:pt x="150" y="27"/>
                                </a:cubicBezTo>
                                <a:cubicBezTo>
                                  <a:pt x="127" y="43"/>
                                  <a:pt x="127" y="43"/>
                                  <a:pt x="127" y="43"/>
                                </a:cubicBezTo>
                                <a:cubicBezTo>
                                  <a:pt x="125" y="42"/>
                                  <a:pt x="125" y="42"/>
                                  <a:pt x="125" y="42"/>
                                </a:cubicBezTo>
                                <a:cubicBezTo>
                                  <a:pt x="121" y="40"/>
                                  <a:pt x="117" y="38"/>
                                  <a:pt x="112" y="37"/>
                                </a:cubicBezTo>
                                <a:cubicBezTo>
                                  <a:pt x="110" y="36"/>
                                  <a:pt x="110" y="36"/>
                                  <a:pt x="110" y="36"/>
                                </a:cubicBezTo>
                                <a:cubicBezTo>
                                  <a:pt x="105" y="8"/>
                                  <a:pt x="105" y="8"/>
                                  <a:pt x="105" y="8"/>
                                </a:cubicBezTo>
                                <a:cubicBezTo>
                                  <a:pt x="86" y="8"/>
                                  <a:pt x="86" y="8"/>
                                  <a:pt x="86" y="8"/>
                                </a:cubicBezTo>
                                <a:cubicBezTo>
                                  <a:pt x="81" y="36"/>
                                  <a:pt x="81" y="36"/>
                                  <a:pt x="81" y="36"/>
                                </a:cubicBezTo>
                                <a:cubicBezTo>
                                  <a:pt x="79" y="37"/>
                                  <a:pt x="79" y="37"/>
                                  <a:pt x="79" y="37"/>
                                </a:cubicBezTo>
                                <a:cubicBezTo>
                                  <a:pt x="74" y="38"/>
                                  <a:pt x="70" y="40"/>
                                  <a:pt x="66" y="42"/>
                                </a:cubicBezTo>
                                <a:cubicBezTo>
                                  <a:pt x="63" y="43"/>
                                  <a:pt x="63" y="43"/>
                                  <a:pt x="63" y="43"/>
                                </a:cubicBezTo>
                                <a:cubicBezTo>
                                  <a:pt x="41" y="27"/>
                                  <a:pt x="41" y="27"/>
                                  <a:pt x="41" y="27"/>
                                </a:cubicBezTo>
                                <a:cubicBezTo>
                                  <a:pt x="27" y="41"/>
                                  <a:pt x="27" y="41"/>
                                  <a:pt x="27" y="41"/>
                                </a:cubicBezTo>
                                <a:cubicBezTo>
                                  <a:pt x="43" y="63"/>
                                  <a:pt x="43" y="63"/>
                                  <a:pt x="43" y="63"/>
                                </a:cubicBezTo>
                                <a:cubicBezTo>
                                  <a:pt x="42" y="66"/>
                                  <a:pt x="42" y="66"/>
                                  <a:pt x="42" y="66"/>
                                </a:cubicBezTo>
                                <a:cubicBezTo>
                                  <a:pt x="40" y="70"/>
                                  <a:pt x="38" y="74"/>
                                  <a:pt x="37" y="79"/>
                                </a:cubicBezTo>
                                <a:cubicBezTo>
                                  <a:pt x="36" y="81"/>
                                  <a:pt x="36" y="81"/>
                                  <a:pt x="36" y="81"/>
                                </a:cubicBezTo>
                                <a:cubicBezTo>
                                  <a:pt x="8" y="86"/>
                                  <a:pt x="8" y="86"/>
                                  <a:pt x="8" y="86"/>
                                </a:cubicBezTo>
                                <a:cubicBezTo>
                                  <a:pt x="8" y="105"/>
                                  <a:pt x="8" y="105"/>
                                  <a:pt x="8" y="105"/>
                                </a:cubicBezTo>
                                <a:cubicBezTo>
                                  <a:pt x="36" y="110"/>
                                  <a:pt x="36" y="110"/>
                                  <a:pt x="36" y="110"/>
                                </a:cubicBezTo>
                                <a:cubicBezTo>
                                  <a:pt x="37" y="112"/>
                                  <a:pt x="37" y="112"/>
                                  <a:pt x="37" y="112"/>
                                </a:cubicBezTo>
                                <a:cubicBezTo>
                                  <a:pt x="38" y="117"/>
                                  <a:pt x="40" y="121"/>
                                  <a:pt x="42" y="125"/>
                                </a:cubicBezTo>
                                <a:cubicBezTo>
                                  <a:pt x="43" y="127"/>
                                  <a:pt x="43" y="127"/>
                                  <a:pt x="43" y="127"/>
                                </a:cubicBezTo>
                                <a:cubicBezTo>
                                  <a:pt x="27" y="150"/>
                                  <a:pt x="27" y="150"/>
                                  <a:pt x="27" y="150"/>
                                </a:cubicBezTo>
                                <a:cubicBezTo>
                                  <a:pt x="41" y="164"/>
                                  <a:pt x="41" y="164"/>
                                  <a:pt x="41" y="164"/>
                                </a:cubicBezTo>
                                <a:cubicBezTo>
                                  <a:pt x="63" y="147"/>
                                  <a:pt x="63" y="147"/>
                                  <a:pt x="63" y="147"/>
                                </a:cubicBezTo>
                                <a:cubicBezTo>
                                  <a:pt x="66" y="149"/>
                                  <a:pt x="66" y="149"/>
                                  <a:pt x="66" y="149"/>
                                </a:cubicBezTo>
                                <a:cubicBezTo>
                                  <a:pt x="70" y="151"/>
                                  <a:pt x="74" y="153"/>
                                  <a:pt x="79" y="154"/>
                                </a:cubicBezTo>
                                <a:cubicBezTo>
                                  <a:pt x="81" y="155"/>
                                  <a:pt x="81" y="155"/>
                                  <a:pt x="81" y="155"/>
                                </a:cubicBezTo>
                                <a:lnTo>
                                  <a:pt x="86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>
                            <a:noFill/>
                            <a:round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g:grpSp>
                        <wpg:cNvPr id="324" name="组合 310"/>
                        <wpg:cNvGrpSpPr>
                          <a:grpSpLocks noChangeAspect="1"/>
                        </wpg:cNvGrpSpPr>
                        <wpg:grpSpPr>
                          <a:xfrm>
                            <a:off x="27344" y="6707"/>
                            <a:ext cx="493" cy="1032"/>
                            <a:chOff x="5070940" y="3502524"/>
                            <a:chExt cx="143379" cy="300311"/>
                          </a:xfrm>
                          <a:solidFill>
                            <a:schemeClr val="accent1"/>
                          </a:solidFill>
                        </wpg:grpSpPr>
                        <wps:wsp>
                          <wps:cNvPr id="325" name="Freeform 184"/>
                          <wps:cNvSpPr>
                            <a:spLocks noEditPoints="1"/>
                          </wps:cNvSpPr>
                          <wps:spPr bwMode="auto">
                            <a:xfrm>
                              <a:off x="5096620" y="3502524"/>
                              <a:ext cx="92733" cy="222558"/>
                            </a:xfrm>
                            <a:custGeom>
                              <a:avLst/>
                              <a:gdLst>
                                <a:gd name="T0" fmla="*/ 27 w 55"/>
                                <a:gd name="T1" fmla="*/ 132 h 132"/>
                                <a:gd name="T2" fmla="*/ 0 w 55"/>
                                <a:gd name="T3" fmla="*/ 104 h 132"/>
                                <a:gd name="T4" fmla="*/ 0 w 55"/>
                                <a:gd name="T5" fmla="*/ 27 h 132"/>
                                <a:gd name="T6" fmla="*/ 27 w 55"/>
                                <a:gd name="T7" fmla="*/ 0 h 132"/>
                                <a:gd name="T8" fmla="*/ 55 w 55"/>
                                <a:gd name="T9" fmla="*/ 27 h 132"/>
                                <a:gd name="T10" fmla="*/ 55 w 55"/>
                                <a:gd name="T11" fmla="*/ 104 h 132"/>
                                <a:gd name="T12" fmla="*/ 27 w 55"/>
                                <a:gd name="T13" fmla="*/ 132 h 132"/>
                                <a:gd name="T14" fmla="*/ 27 w 55"/>
                                <a:gd name="T15" fmla="*/ 5 h 132"/>
                                <a:gd name="T16" fmla="*/ 5 w 55"/>
                                <a:gd name="T17" fmla="*/ 27 h 132"/>
                                <a:gd name="T18" fmla="*/ 5 w 55"/>
                                <a:gd name="T19" fmla="*/ 104 h 132"/>
                                <a:gd name="T20" fmla="*/ 27 w 55"/>
                                <a:gd name="T21" fmla="*/ 126 h 132"/>
                                <a:gd name="T22" fmla="*/ 49 w 55"/>
                                <a:gd name="T23" fmla="*/ 104 h 132"/>
                                <a:gd name="T24" fmla="*/ 49 w 55"/>
                                <a:gd name="T25" fmla="*/ 27 h 132"/>
                                <a:gd name="T26" fmla="*/ 27 w 55"/>
                                <a:gd name="T27" fmla="*/ 5 h 13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55" h="132">
                                  <a:moveTo>
                                    <a:pt x="27" y="132"/>
                                  </a:moveTo>
                                  <a:cubicBezTo>
                                    <a:pt x="12" y="132"/>
                                    <a:pt x="0" y="119"/>
                                    <a:pt x="0" y="104"/>
                                  </a:cubicBezTo>
                                  <a:cubicBezTo>
                                    <a:pt x="0" y="27"/>
                                    <a:pt x="0" y="27"/>
                                    <a:pt x="0" y="27"/>
                                  </a:cubicBezTo>
                                  <a:cubicBezTo>
                                    <a:pt x="0" y="12"/>
                                    <a:pt x="12" y="0"/>
                                    <a:pt x="27" y="0"/>
                                  </a:cubicBezTo>
                                  <a:cubicBezTo>
                                    <a:pt x="43" y="0"/>
                                    <a:pt x="55" y="12"/>
                                    <a:pt x="55" y="27"/>
                                  </a:cubicBezTo>
                                  <a:cubicBezTo>
                                    <a:pt x="55" y="104"/>
                                    <a:pt x="55" y="104"/>
                                    <a:pt x="55" y="104"/>
                                  </a:cubicBezTo>
                                  <a:cubicBezTo>
                                    <a:pt x="55" y="119"/>
                                    <a:pt x="43" y="132"/>
                                    <a:pt x="27" y="132"/>
                                  </a:cubicBezTo>
                                  <a:close/>
                                  <a:moveTo>
                                    <a:pt x="27" y="5"/>
                                  </a:moveTo>
                                  <a:cubicBezTo>
                                    <a:pt x="15" y="5"/>
                                    <a:pt x="5" y="15"/>
                                    <a:pt x="5" y="27"/>
                                  </a:cubicBezTo>
                                  <a:cubicBezTo>
                                    <a:pt x="5" y="104"/>
                                    <a:pt x="5" y="104"/>
                                    <a:pt x="5" y="104"/>
                                  </a:cubicBezTo>
                                  <a:cubicBezTo>
                                    <a:pt x="5" y="116"/>
                                    <a:pt x="15" y="126"/>
                                    <a:pt x="27" y="126"/>
                                  </a:cubicBezTo>
                                  <a:cubicBezTo>
                                    <a:pt x="40" y="126"/>
                                    <a:pt x="49" y="116"/>
                                    <a:pt x="49" y="104"/>
                                  </a:cubicBezTo>
                                  <a:cubicBezTo>
                                    <a:pt x="49" y="27"/>
                                    <a:pt x="49" y="27"/>
                                    <a:pt x="49" y="27"/>
                                  </a:cubicBezTo>
                                  <a:cubicBezTo>
                                    <a:pt x="49" y="15"/>
                                    <a:pt x="40" y="5"/>
                                    <a:pt x="27" y="5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326" name="Freeform 185"/>
                          <wps:cNvSpPr/>
                          <wps:spPr bwMode="auto">
                            <a:xfrm>
                              <a:off x="5070940" y="3613803"/>
                              <a:ext cx="143379" cy="138386"/>
                            </a:xfrm>
                            <a:custGeom>
                              <a:avLst/>
                              <a:gdLst>
                                <a:gd name="T0" fmla="*/ 42 w 85"/>
                                <a:gd name="T1" fmla="*/ 82 h 82"/>
                                <a:gd name="T2" fmla="*/ 0 w 85"/>
                                <a:gd name="T3" fmla="*/ 39 h 82"/>
                                <a:gd name="T4" fmla="*/ 0 w 85"/>
                                <a:gd name="T5" fmla="*/ 0 h 82"/>
                                <a:gd name="T6" fmla="*/ 6 w 85"/>
                                <a:gd name="T7" fmla="*/ 0 h 82"/>
                                <a:gd name="T8" fmla="*/ 6 w 85"/>
                                <a:gd name="T9" fmla="*/ 39 h 82"/>
                                <a:gd name="T10" fmla="*/ 42 w 85"/>
                                <a:gd name="T11" fmla="*/ 76 h 82"/>
                                <a:gd name="T12" fmla="*/ 79 w 85"/>
                                <a:gd name="T13" fmla="*/ 39 h 82"/>
                                <a:gd name="T14" fmla="*/ 79 w 85"/>
                                <a:gd name="T15" fmla="*/ 0 h 82"/>
                                <a:gd name="T16" fmla="*/ 85 w 85"/>
                                <a:gd name="T17" fmla="*/ 0 h 82"/>
                                <a:gd name="T18" fmla="*/ 85 w 85"/>
                                <a:gd name="T19" fmla="*/ 39 h 82"/>
                                <a:gd name="T20" fmla="*/ 42 w 85"/>
                                <a:gd name="T21" fmla="*/ 82 h 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85" h="82">
                                  <a:moveTo>
                                    <a:pt x="42" y="82"/>
                                  </a:moveTo>
                                  <a:cubicBezTo>
                                    <a:pt x="19" y="82"/>
                                    <a:pt x="0" y="63"/>
                                    <a:pt x="0" y="39"/>
                                  </a:cubicBezTo>
                                  <a:cubicBezTo>
                                    <a:pt x="0" y="0"/>
                                    <a:pt x="0" y="0"/>
                                    <a:pt x="0" y="0"/>
                                  </a:cubicBezTo>
                                  <a:cubicBezTo>
                                    <a:pt x="6" y="0"/>
                                    <a:pt x="6" y="0"/>
                                    <a:pt x="6" y="0"/>
                                  </a:cubicBezTo>
                                  <a:cubicBezTo>
                                    <a:pt x="6" y="39"/>
                                    <a:pt x="6" y="39"/>
                                    <a:pt x="6" y="39"/>
                                  </a:cubicBezTo>
                                  <a:cubicBezTo>
                                    <a:pt x="6" y="59"/>
                                    <a:pt x="22" y="76"/>
                                    <a:pt x="42" y="76"/>
                                  </a:cubicBezTo>
                                  <a:cubicBezTo>
                                    <a:pt x="63" y="76"/>
                                    <a:pt x="79" y="59"/>
                                    <a:pt x="79" y="39"/>
                                  </a:cubicBezTo>
                                  <a:cubicBezTo>
                                    <a:pt x="79" y="0"/>
                                    <a:pt x="79" y="0"/>
                                    <a:pt x="79" y="0"/>
                                  </a:cubicBezTo>
                                  <a:cubicBezTo>
                                    <a:pt x="85" y="0"/>
                                    <a:pt x="85" y="0"/>
                                    <a:pt x="85" y="0"/>
                                  </a:cubicBezTo>
                                  <a:cubicBezTo>
                                    <a:pt x="85" y="39"/>
                                    <a:pt x="85" y="39"/>
                                    <a:pt x="85" y="39"/>
                                  </a:cubicBezTo>
                                  <a:cubicBezTo>
                                    <a:pt x="85" y="63"/>
                                    <a:pt x="66" y="82"/>
                                    <a:pt x="42" y="82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327" name="Rectangle 186"/>
                          <wps:cNvSpPr>
                            <a:spLocks noChangeArrowheads="1"/>
                          </wps:cNvSpPr>
                          <wps:spPr bwMode="auto">
                            <a:xfrm>
                              <a:off x="5099473" y="3792848"/>
                              <a:ext cx="84173" cy="9987"/>
                            </a:xfrm>
                            <a:prstGeom prst="rect">
                              <a:avLst/>
                            </a:prstGeom>
                            <a:grpFill/>
                            <a:ln w="9525">
                              <a:noFill/>
                              <a:miter lim="800000"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328" name="Rectangle 187"/>
                          <wps:cNvSpPr>
                            <a:spLocks noChangeArrowheads="1"/>
                          </wps:cNvSpPr>
                          <wps:spPr bwMode="auto">
                            <a:xfrm>
                              <a:off x="5136566" y="3747195"/>
                              <a:ext cx="9987" cy="50646"/>
                            </a:xfrm>
                            <a:prstGeom prst="rect">
                              <a:avLst/>
                            </a:prstGeom>
                            <a:grpFill/>
                            <a:ln w="9525">
                              <a:noFill/>
                              <a:miter lim="800000"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  <wpg:grpSp>
                        <wpg:cNvPr id="329" name="组合 315"/>
                        <wpg:cNvGrpSpPr>
                          <a:grpSpLocks noChangeAspect="1"/>
                        </wpg:cNvGrpSpPr>
                        <wpg:grpSpPr>
                          <a:xfrm>
                            <a:off x="25602" y="6770"/>
                            <a:ext cx="907" cy="907"/>
                            <a:chOff x="3964520" y="3542094"/>
                            <a:chExt cx="312438" cy="312438"/>
                          </a:xfrm>
                          <a:solidFill>
                            <a:schemeClr val="accent1"/>
                          </a:solidFill>
                        </wpg:grpSpPr>
                        <wps:wsp>
                          <wps:cNvPr id="330" name="Freeform 192"/>
                          <wps:cNvSpPr>
                            <a:spLocks noEditPoints="1"/>
                          </wps:cNvSpPr>
                          <wps:spPr bwMode="auto">
                            <a:xfrm>
                              <a:off x="3964520" y="3542094"/>
                              <a:ext cx="312438" cy="312438"/>
                            </a:xfrm>
                            <a:custGeom>
                              <a:avLst/>
                              <a:gdLst>
                                <a:gd name="T0" fmla="*/ 93 w 185"/>
                                <a:gd name="T1" fmla="*/ 185 h 185"/>
                                <a:gd name="T2" fmla="*/ 0 w 185"/>
                                <a:gd name="T3" fmla="*/ 93 h 185"/>
                                <a:gd name="T4" fmla="*/ 93 w 185"/>
                                <a:gd name="T5" fmla="*/ 0 h 185"/>
                                <a:gd name="T6" fmla="*/ 185 w 185"/>
                                <a:gd name="T7" fmla="*/ 93 h 185"/>
                                <a:gd name="T8" fmla="*/ 93 w 185"/>
                                <a:gd name="T9" fmla="*/ 185 h 185"/>
                                <a:gd name="T10" fmla="*/ 93 w 185"/>
                                <a:gd name="T11" fmla="*/ 7 h 185"/>
                                <a:gd name="T12" fmla="*/ 7 w 185"/>
                                <a:gd name="T13" fmla="*/ 93 h 185"/>
                                <a:gd name="T14" fmla="*/ 93 w 185"/>
                                <a:gd name="T15" fmla="*/ 179 h 185"/>
                                <a:gd name="T16" fmla="*/ 179 w 185"/>
                                <a:gd name="T17" fmla="*/ 93 h 185"/>
                                <a:gd name="T18" fmla="*/ 93 w 185"/>
                                <a:gd name="T19" fmla="*/ 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93" y="185"/>
                                  </a:moveTo>
                                  <a:cubicBezTo>
                                    <a:pt x="42" y="185"/>
                                    <a:pt x="0" y="143"/>
                                    <a:pt x="0" y="93"/>
                                  </a:cubicBezTo>
                                  <a:cubicBezTo>
                                    <a:pt x="0" y="42"/>
                                    <a:pt x="42" y="0"/>
                                    <a:pt x="93" y="0"/>
                                  </a:cubicBezTo>
                                  <a:cubicBezTo>
                                    <a:pt x="144" y="0"/>
                                    <a:pt x="185" y="42"/>
                                    <a:pt x="185" y="93"/>
                                  </a:cubicBezTo>
                                  <a:cubicBezTo>
                                    <a:pt x="185" y="143"/>
                                    <a:pt x="144" y="185"/>
                                    <a:pt x="93" y="185"/>
                                  </a:cubicBezTo>
                                  <a:close/>
                                  <a:moveTo>
                                    <a:pt x="93" y="7"/>
                                  </a:moveTo>
                                  <a:cubicBezTo>
                                    <a:pt x="45" y="7"/>
                                    <a:pt x="7" y="45"/>
                                    <a:pt x="7" y="93"/>
                                  </a:cubicBezTo>
                                  <a:cubicBezTo>
                                    <a:pt x="7" y="140"/>
                                    <a:pt x="45" y="179"/>
                                    <a:pt x="93" y="179"/>
                                  </a:cubicBezTo>
                                  <a:cubicBezTo>
                                    <a:pt x="140" y="179"/>
                                    <a:pt x="179" y="140"/>
                                    <a:pt x="179" y="93"/>
                                  </a:cubicBezTo>
                                  <a:cubicBezTo>
                                    <a:pt x="179" y="45"/>
                                    <a:pt x="140" y="7"/>
                                    <a:pt x="93" y="7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331" name="Freeform 193"/>
                          <wps:cNvSpPr>
                            <a:spLocks noEditPoints="1"/>
                          </wps:cNvSpPr>
                          <wps:spPr bwMode="auto">
                            <a:xfrm>
                              <a:off x="4013740" y="3584181"/>
                              <a:ext cx="213998" cy="270351"/>
                            </a:xfrm>
                            <a:custGeom>
                              <a:avLst/>
                              <a:gdLst>
                                <a:gd name="T0" fmla="*/ 3 w 127"/>
                                <a:gd name="T1" fmla="*/ 137 h 160"/>
                                <a:gd name="T2" fmla="*/ 2 w 127"/>
                                <a:gd name="T3" fmla="*/ 132 h 160"/>
                                <a:gd name="T4" fmla="*/ 41 w 127"/>
                                <a:gd name="T5" fmla="*/ 111 h 160"/>
                                <a:gd name="T6" fmla="*/ 44 w 127"/>
                                <a:gd name="T7" fmla="*/ 92 h 160"/>
                                <a:gd name="T8" fmla="*/ 29 w 127"/>
                                <a:gd name="T9" fmla="*/ 66 h 160"/>
                                <a:gd name="T10" fmla="*/ 37 w 127"/>
                                <a:gd name="T11" fmla="*/ 11 h 160"/>
                                <a:gd name="T12" fmla="*/ 66 w 127"/>
                                <a:gd name="T13" fmla="*/ 0 h 160"/>
                                <a:gd name="T14" fmla="*/ 82 w 127"/>
                                <a:gd name="T15" fmla="*/ 7 h 160"/>
                                <a:gd name="T16" fmla="*/ 98 w 127"/>
                                <a:gd name="T17" fmla="*/ 56 h 160"/>
                                <a:gd name="T18" fmla="*/ 92 w 127"/>
                                <a:gd name="T19" fmla="*/ 75 h 160"/>
                                <a:gd name="T20" fmla="*/ 84 w 127"/>
                                <a:gd name="T21" fmla="*/ 105 h 160"/>
                                <a:gd name="T22" fmla="*/ 89 w 127"/>
                                <a:gd name="T23" fmla="*/ 112 h 160"/>
                                <a:gd name="T24" fmla="*/ 125 w 127"/>
                                <a:gd name="T25" fmla="*/ 132 h 160"/>
                                <a:gd name="T26" fmla="*/ 125 w 127"/>
                                <a:gd name="T27" fmla="*/ 137 h 160"/>
                                <a:gd name="T28" fmla="*/ 9 w 127"/>
                                <a:gd name="T29" fmla="*/ 134 h 160"/>
                                <a:gd name="T30" fmla="*/ 118 w 127"/>
                                <a:gd name="T31" fmla="*/ 134 h 160"/>
                                <a:gd name="T32" fmla="*/ 85 w 127"/>
                                <a:gd name="T33" fmla="*/ 117 h 160"/>
                                <a:gd name="T34" fmla="*/ 78 w 127"/>
                                <a:gd name="T35" fmla="*/ 106 h 160"/>
                                <a:gd name="T36" fmla="*/ 79 w 127"/>
                                <a:gd name="T37" fmla="*/ 88 h 160"/>
                                <a:gd name="T38" fmla="*/ 88 w 127"/>
                                <a:gd name="T39" fmla="*/ 67 h 160"/>
                                <a:gd name="T40" fmla="*/ 93 w 127"/>
                                <a:gd name="T41" fmla="*/ 65 h 160"/>
                                <a:gd name="T42" fmla="*/ 91 w 127"/>
                                <a:gd name="T43" fmla="*/ 59 h 160"/>
                                <a:gd name="T44" fmla="*/ 91 w 127"/>
                                <a:gd name="T45" fmla="*/ 17 h 160"/>
                                <a:gd name="T46" fmla="*/ 80 w 127"/>
                                <a:gd name="T47" fmla="*/ 13 h 160"/>
                                <a:gd name="T48" fmla="*/ 76 w 127"/>
                                <a:gd name="T49" fmla="*/ 9 h 160"/>
                                <a:gd name="T50" fmla="*/ 65 w 127"/>
                                <a:gd name="T51" fmla="*/ 6 h 160"/>
                                <a:gd name="T52" fmla="*/ 37 w 127"/>
                                <a:gd name="T53" fmla="*/ 56 h 160"/>
                                <a:gd name="T54" fmla="*/ 35 w 127"/>
                                <a:gd name="T55" fmla="*/ 60 h 160"/>
                                <a:gd name="T56" fmla="*/ 38 w 127"/>
                                <a:gd name="T57" fmla="*/ 69 h 160"/>
                                <a:gd name="T58" fmla="*/ 40 w 127"/>
                                <a:gd name="T59" fmla="*/ 71 h 160"/>
                                <a:gd name="T60" fmla="*/ 50 w 127"/>
                                <a:gd name="T61" fmla="*/ 89 h 160"/>
                                <a:gd name="T62" fmla="*/ 50 w 127"/>
                                <a:gd name="T63" fmla="*/ 107 h 160"/>
                                <a:gd name="T64" fmla="*/ 34 w 127"/>
                                <a:gd name="T65" fmla="*/ 122 h 1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</a:cxnLst>
                              <a:rect l="0" t="0" r="r" b="b"/>
                              <a:pathLst>
                                <a:path w="127" h="160">
                                  <a:moveTo>
                                    <a:pt x="64" y="160"/>
                                  </a:moveTo>
                                  <a:cubicBezTo>
                                    <a:pt x="41" y="160"/>
                                    <a:pt x="20" y="152"/>
                                    <a:pt x="3" y="137"/>
                                  </a:cubicBezTo>
                                  <a:cubicBezTo>
                                    <a:pt x="0" y="135"/>
                                    <a:pt x="0" y="135"/>
                                    <a:pt x="0" y="135"/>
                                  </a:cubicBezTo>
                                  <a:cubicBezTo>
                                    <a:pt x="2" y="132"/>
                                    <a:pt x="2" y="132"/>
                                    <a:pt x="2" y="132"/>
                                  </a:cubicBezTo>
                                  <a:cubicBezTo>
                                    <a:pt x="8" y="125"/>
                                    <a:pt x="19" y="120"/>
                                    <a:pt x="32" y="116"/>
                                  </a:cubicBezTo>
                                  <a:cubicBezTo>
                                    <a:pt x="37" y="114"/>
                                    <a:pt x="39" y="113"/>
                                    <a:pt x="41" y="111"/>
                                  </a:cubicBezTo>
                                  <a:cubicBezTo>
                                    <a:pt x="42" y="109"/>
                                    <a:pt x="43" y="108"/>
                                    <a:pt x="44" y="106"/>
                                  </a:cubicBezTo>
                                  <a:cubicBezTo>
                                    <a:pt x="44" y="105"/>
                                    <a:pt x="44" y="98"/>
                                    <a:pt x="44" y="92"/>
                                  </a:cubicBezTo>
                                  <a:cubicBezTo>
                                    <a:pt x="40" y="88"/>
                                    <a:pt x="38" y="83"/>
                                    <a:pt x="35" y="75"/>
                                  </a:cubicBezTo>
                                  <a:cubicBezTo>
                                    <a:pt x="32" y="73"/>
                                    <a:pt x="30" y="70"/>
                                    <a:pt x="29" y="66"/>
                                  </a:cubicBezTo>
                                  <a:cubicBezTo>
                                    <a:pt x="28" y="62"/>
                                    <a:pt x="29" y="58"/>
                                    <a:pt x="30" y="56"/>
                                  </a:cubicBezTo>
                                  <a:cubicBezTo>
                                    <a:pt x="27" y="36"/>
                                    <a:pt x="29" y="21"/>
                                    <a:pt x="37" y="11"/>
                                  </a:cubicBezTo>
                                  <a:cubicBezTo>
                                    <a:pt x="43" y="4"/>
                                    <a:pt x="52" y="0"/>
                                    <a:pt x="65" y="0"/>
                                  </a:cubicBezTo>
                                  <a:cubicBezTo>
                                    <a:pt x="66" y="0"/>
                                    <a:pt x="66" y="0"/>
                                    <a:pt x="66" y="0"/>
                                  </a:cubicBezTo>
                                  <a:cubicBezTo>
                                    <a:pt x="76" y="0"/>
                                    <a:pt x="78" y="2"/>
                                    <a:pt x="81" y="5"/>
                                  </a:cubicBezTo>
                                  <a:cubicBezTo>
                                    <a:pt x="81" y="6"/>
                                    <a:pt x="81" y="6"/>
                                    <a:pt x="82" y="7"/>
                                  </a:cubicBezTo>
                                  <a:cubicBezTo>
                                    <a:pt x="88" y="7"/>
                                    <a:pt x="92" y="9"/>
                                    <a:pt x="96" y="13"/>
                                  </a:cubicBezTo>
                                  <a:cubicBezTo>
                                    <a:pt x="102" y="21"/>
                                    <a:pt x="103" y="37"/>
                                    <a:pt x="98" y="56"/>
                                  </a:cubicBezTo>
                                  <a:cubicBezTo>
                                    <a:pt x="99" y="58"/>
                                    <a:pt x="100" y="61"/>
                                    <a:pt x="99" y="66"/>
                                  </a:cubicBezTo>
                                  <a:cubicBezTo>
                                    <a:pt x="98" y="70"/>
                                    <a:pt x="95" y="74"/>
                                    <a:pt x="92" y="75"/>
                                  </a:cubicBezTo>
                                  <a:cubicBezTo>
                                    <a:pt x="90" y="82"/>
                                    <a:pt x="88" y="88"/>
                                    <a:pt x="84" y="92"/>
                                  </a:cubicBezTo>
                                  <a:cubicBezTo>
                                    <a:pt x="84" y="105"/>
                                    <a:pt x="84" y="105"/>
                                    <a:pt x="84" y="105"/>
                                  </a:cubicBezTo>
                                  <a:cubicBezTo>
                                    <a:pt x="84" y="108"/>
                                    <a:pt x="86" y="109"/>
                                    <a:pt x="88" y="111"/>
                                  </a:cubicBezTo>
                                  <a:cubicBezTo>
                                    <a:pt x="89" y="112"/>
                                    <a:pt x="89" y="112"/>
                                    <a:pt x="89" y="112"/>
                                  </a:cubicBezTo>
                                  <a:cubicBezTo>
                                    <a:pt x="90" y="113"/>
                                    <a:pt x="91" y="114"/>
                                    <a:pt x="96" y="116"/>
                                  </a:cubicBezTo>
                                  <a:cubicBezTo>
                                    <a:pt x="109" y="120"/>
                                    <a:pt x="119" y="125"/>
                                    <a:pt x="125" y="132"/>
                                  </a:cubicBezTo>
                                  <a:cubicBezTo>
                                    <a:pt x="127" y="135"/>
                                    <a:pt x="127" y="135"/>
                                    <a:pt x="127" y="135"/>
                                  </a:cubicBezTo>
                                  <a:cubicBezTo>
                                    <a:pt x="125" y="137"/>
                                    <a:pt x="125" y="137"/>
                                    <a:pt x="125" y="137"/>
                                  </a:cubicBezTo>
                                  <a:cubicBezTo>
                                    <a:pt x="108" y="152"/>
                                    <a:pt x="86" y="160"/>
                                    <a:pt x="64" y="160"/>
                                  </a:cubicBezTo>
                                  <a:close/>
                                  <a:moveTo>
                                    <a:pt x="9" y="134"/>
                                  </a:moveTo>
                                  <a:cubicBezTo>
                                    <a:pt x="25" y="147"/>
                                    <a:pt x="44" y="154"/>
                                    <a:pt x="64" y="154"/>
                                  </a:cubicBezTo>
                                  <a:cubicBezTo>
                                    <a:pt x="84" y="154"/>
                                    <a:pt x="103" y="147"/>
                                    <a:pt x="118" y="134"/>
                                  </a:cubicBezTo>
                                  <a:cubicBezTo>
                                    <a:pt x="113" y="129"/>
                                    <a:pt x="104" y="125"/>
                                    <a:pt x="94" y="122"/>
                                  </a:cubicBezTo>
                                  <a:cubicBezTo>
                                    <a:pt x="89" y="120"/>
                                    <a:pt x="87" y="119"/>
                                    <a:pt x="85" y="117"/>
                                  </a:cubicBezTo>
                                  <a:cubicBezTo>
                                    <a:pt x="83" y="116"/>
                                    <a:pt x="83" y="116"/>
                                    <a:pt x="83" y="116"/>
                                  </a:cubicBezTo>
                                  <a:cubicBezTo>
                                    <a:pt x="81" y="113"/>
                                    <a:pt x="78" y="111"/>
                                    <a:pt x="78" y="106"/>
                                  </a:cubicBezTo>
                                  <a:cubicBezTo>
                                    <a:pt x="78" y="89"/>
                                    <a:pt x="78" y="89"/>
                                    <a:pt x="78" y="89"/>
                                  </a:cubicBezTo>
                                  <a:cubicBezTo>
                                    <a:pt x="79" y="88"/>
                                    <a:pt x="79" y="88"/>
                                    <a:pt x="79" y="88"/>
                                  </a:cubicBezTo>
                                  <a:cubicBezTo>
                                    <a:pt x="82" y="85"/>
                                    <a:pt x="84" y="79"/>
                                    <a:pt x="87" y="71"/>
                                  </a:cubicBezTo>
                                  <a:cubicBezTo>
                                    <a:pt x="88" y="67"/>
                                    <a:pt x="88" y="67"/>
                                    <a:pt x="88" y="67"/>
                                  </a:cubicBezTo>
                                  <a:cubicBezTo>
                                    <a:pt x="90" y="69"/>
                                    <a:pt x="90" y="69"/>
                                    <a:pt x="90" y="69"/>
                                  </a:cubicBezTo>
                                  <a:cubicBezTo>
                                    <a:pt x="91" y="68"/>
                                    <a:pt x="92" y="67"/>
                                    <a:pt x="93" y="65"/>
                                  </a:cubicBezTo>
                                  <a:cubicBezTo>
                                    <a:pt x="93" y="62"/>
                                    <a:pt x="93" y="61"/>
                                    <a:pt x="93" y="60"/>
                                  </a:cubicBezTo>
                                  <a:cubicBezTo>
                                    <a:pt x="91" y="59"/>
                                    <a:pt x="91" y="59"/>
                                    <a:pt x="91" y="59"/>
                                  </a:cubicBezTo>
                                  <a:cubicBezTo>
                                    <a:pt x="91" y="56"/>
                                    <a:pt x="91" y="56"/>
                                    <a:pt x="91" y="56"/>
                                  </a:cubicBezTo>
                                  <a:cubicBezTo>
                                    <a:pt x="96" y="39"/>
                                    <a:pt x="96" y="24"/>
                                    <a:pt x="91" y="17"/>
                                  </a:cubicBezTo>
                                  <a:cubicBezTo>
                                    <a:pt x="89" y="14"/>
                                    <a:pt x="86" y="13"/>
                                    <a:pt x="82" y="13"/>
                                  </a:cubicBezTo>
                                  <a:cubicBezTo>
                                    <a:pt x="80" y="13"/>
                                    <a:pt x="80" y="13"/>
                                    <a:pt x="80" y="13"/>
                                  </a:cubicBezTo>
                                  <a:cubicBezTo>
                                    <a:pt x="79" y="13"/>
                                    <a:pt x="79" y="13"/>
                                    <a:pt x="79" y="13"/>
                                  </a:cubicBezTo>
                                  <a:cubicBezTo>
                                    <a:pt x="77" y="11"/>
                                    <a:pt x="76" y="10"/>
                                    <a:pt x="76" y="9"/>
                                  </a:cubicBezTo>
                                  <a:cubicBezTo>
                                    <a:pt x="74" y="7"/>
                                    <a:pt x="74" y="6"/>
                                    <a:pt x="66" y="6"/>
                                  </a:cubicBezTo>
                                  <a:cubicBezTo>
                                    <a:pt x="65" y="6"/>
                                    <a:pt x="65" y="6"/>
                                    <a:pt x="65" y="6"/>
                                  </a:cubicBezTo>
                                  <a:cubicBezTo>
                                    <a:pt x="54" y="6"/>
                                    <a:pt x="46" y="9"/>
                                    <a:pt x="42" y="15"/>
                                  </a:cubicBezTo>
                                  <a:cubicBezTo>
                                    <a:pt x="35" y="23"/>
                                    <a:pt x="33" y="37"/>
                                    <a:pt x="37" y="56"/>
                                  </a:cubicBezTo>
                                  <a:cubicBezTo>
                                    <a:pt x="37" y="60"/>
                                    <a:pt x="37" y="60"/>
                                    <a:pt x="37" y="60"/>
                                  </a:cubicBezTo>
                                  <a:cubicBezTo>
                                    <a:pt x="35" y="60"/>
                                    <a:pt x="35" y="60"/>
                                    <a:pt x="35" y="60"/>
                                  </a:cubicBezTo>
                                  <a:cubicBezTo>
                                    <a:pt x="35" y="61"/>
                                    <a:pt x="35" y="62"/>
                                    <a:pt x="35" y="65"/>
                                  </a:cubicBezTo>
                                  <a:cubicBezTo>
                                    <a:pt x="36" y="67"/>
                                    <a:pt x="37" y="69"/>
                                    <a:pt x="38" y="69"/>
                                  </a:cubicBezTo>
                                  <a:cubicBezTo>
                                    <a:pt x="40" y="69"/>
                                    <a:pt x="40" y="69"/>
                                    <a:pt x="40" y="69"/>
                                  </a:cubicBezTo>
                                  <a:cubicBezTo>
                                    <a:pt x="40" y="71"/>
                                    <a:pt x="40" y="71"/>
                                    <a:pt x="40" y="71"/>
                                  </a:cubicBezTo>
                                  <a:cubicBezTo>
                                    <a:pt x="43" y="80"/>
                                    <a:pt x="46" y="85"/>
                                    <a:pt x="49" y="88"/>
                                  </a:cubicBezTo>
                                  <a:cubicBezTo>
                                    <a:pt x="50" y="89"/>
                                    <a:pt x="50" y="89"/>
                                    <a:pt x="50" y="89"/>
                                  </a:cubicBezTo>
                                  <a:cubicBezTo>
                                    <a:pt x="50" y="90"/>
                                    <a:pt x="50" y="90"/>
                                    <a:pt x="50" y="90"/>
                                  </a:cubicBezTo>
                                  <a:cubicBezTo>
                                    <a:pt x="50" y="94"/>
                                    <a:pt x="50" y="104"/>
                                    <a:pt x="50" y="107"/>
                                  </a:cubicBezTo>
                                  <a:cubicBezTo>
                                    <a:pt x="49" y="110"/>
                                    <a:pt x="48" y="113"/>
                                    <a:pt x="45" y="116"/>
                                  </a:cubicBezTo>
                                  <a:cubicBezTo>
                                    <a:pt x="42" y="118"/>
                                    <a:pt x="39" y="120"/>
                                    <a:pt x="34" y="122"/>
                                  </a:cubicBezTo>
                                  <a:cubicBezTo>
                                    <a:pt x="23" y="125"/>
                                    <a:pt x="15" y="129"/>
                                    <a:pt x="9" y="134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  <wps:wsp>
                        <wps:cNvPr id="332" name="Freeform 34"/>
                        <wps:cNvSpPr>
                          <a:spLocks noChangeAspect="1" noEditPoints="1"/>
                        </wps:cNvSpPr>
                        <wps:spPr bwMode="auto">
                          <a:xfrm>
                            <a:off x="22518" y="8311"/>
                            <a:ext cx="907" cy="907"/>
                          </a:xfrm>
                          <a:custGeom>
                            <a:avLst/>
                            <a:gdLst>
                              <a:gd name="T0" fmla="*/ 109 w 185"/>
                              <a:gd name="T1" fmla="*/ 185 h 185"/>
                              <a:gd name="T2" fmla="*/ 95 w 185"/>
                              <a:gd name="T3" fmla="*/ 180 h 185"/>
                              <a:gd name="T4" fmla="*/ 12 w 185"/>
                              <a:gd name="T5" fmla="*/ 96 h 185"/>
                              <a:gd name="T6" fmla="*/ 0 w 185"/>
                              <a:gd name="T7" fmla="*/ 68 h 185"/>
                              <a:gd name="T8" fmla="*/ 0 w 185"/>
                              <a:gd name="T9" fmla="*/ 19 h 185"/>
                              <a:gd name="T10" fmla="*/ 19 w 185"/>
                              <a:gd name="T11" fmla="*/ 0 h 185"/>
                              <a:gd name="T12" fmla="*/ 68 w 185"/>
                              <a:gd name="T13" fmla="*/ 0 h 185"/>
                              <a:gd name="T14" fmla="*/ 96 w 185"/>
                              <a:gd name="T15" fmla="*/ 12 h 185"/>
                              <a:gd name="T16" fmla="*/ 180 w 185"/>
                              <a:gd name="T17" fmla="*/ 96 h 185"/>
                              <a:gd name="T18" fmla="*/ 185 w 185"/>
                              <a:gd name="T19" fmla="*/ 109 h 185"/>
                              <a:gd name="T20" fmla="*/ 180 w 185"/>
                              <a:gd name="T21" fmla="*/ 122 h 185"/>
                              <a:gd name="T22" fmla="*/ 122 w 185"/>
                              <a:gd name="T23" fmla="*/ 180 h 185"/>
                              <a:gd name="T24" fmla="*/ 109 w 185"/>
                              <a:gd name="T25" fmla="*/ 185 h 185"/>
                              <a:gd name="T26" fmla="*/ 19 w 185"/>
                              <a:gd name="T27" fmla="*/ 8 h 185"/>
                              <a:gd name="T28" fmla="*/ 8 w 185"/>
                              <a:gd name="T29" fmla="*/ 19 h 185"/>
                              <a:gd name="T30" fmla="*/ 8 w 185"/>
                              <a:gd name="T31" fmla="*/ 68 h 185"/>
                              <a:gd name="T32" fmla="*/ 18 w 185"/>
                              <a:gd name="T33" fmla="*/ 91 h 185"/>
                              <a:gd name="T34" fmla="*/ 101 w 185"/>
                              <a:gd name="T35" fmla="*/ 174 h 185"/>
                              <a:gd name="T36" fmla="*/ 117 w 185"/>
                              <a:gd name="T37" fmla="*/ 174 h 185"/>
                              <a:gd name="T38" fmla="*/ 174 w 185"/>
                              <a:gd name="T39" fmla="*/ 117 h 185"/>
                              <a:gd name="T40" fmla="*/ 177 w 185"/>
                              <a:gd name="T41" fmla="*/ 109 h 185"/>
                              <a:gd name="T42" fmla="*/ 174 w 185"/>
                              <a:gd name="T43" fmla="*/ 101 h 185"/>
                              <a:gd name="T44" fmla="*/ 90 w 185"/>
                              <a:gd name="T45" fmla="*/ 18 h 185"/>
                              <a:gd name="T46" fmla="*/ 68 w 185"/>
                              <a:gd name="T47" fmla="*/ 8 h 185"/>
                              <a:gd name="T48" fmla="*/ 19 w 185"/>
                              <a:gd name="T49" fmla="*/ 8 h 185"/>
                              <a:gd name="T50" fmla="*/ 42 w 185"/>
                              <a:gd name="T51" fmla="*/ 61 h 185"/>
                              <a:gd name="T52" fmla="*/ 23 w 185"/>
                              <a:gd name="T53" fmla="*/ 42 h 185"/>
                              <a:gd name="T54" fmla="*/ 42 w 185"/>
                              <a:gd name="T55" fmla="*/ 23 h 185"/>
                              <a:gd name="T56" fmla="*/ 61 w 185"/>
                              <a:gd name="T57" fmla="*/ 42 h 185"/>
                              <a:gd name="T58" fmla="*/ 42 w 185"/>
                              <a:gd name="T59" fmla="*/ 61 h 185"/>
                              <a:gd name="T60" fmla="*/ 42 w 185"/>
                              <a:gd name="T61" fmla="*/ 31 h 185"/>
                              <a:gd name="T62" fmla="*/ 31 w 185"/>
                              <a:gd name="T63" fmla="*/ 42 h 185"/>
                              <a:gd name="T64" fmla="*/ 42 w 185"/>
                              <a:gd name="T65" fmla="*/ 53 h 185"/>
                              <a:gd name="T66" fmla="*/ 53 w 185"/>
                              <a:gd name="T67" fmla="*/ 42 h 185"/>
                              <a:gd name="T68" fmla="*/ 42 w 185"/>
                              <a:gd name="T69" fmla="*/ 31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0" t="0" r="r" b="b"/>
                            <a:pathLst>
                              <a:path w="185" h="185">
                                <a:moveTo>
                                  <a:pt x="109" y="185"/>
                                </a:moveTo>
                                <a:cubicBezTo>
                                  <a:pt x="104" y="185"/>
                                  <a:pt x="99" y="183"/>
                                  <a:pt x="95" y="180"/>
                                </a:cubicBezTo>
                                <a:cubicBezTo>
                                  <a:pt x="12" y="96"/>
                                  <a:pt x="12" y="96"/>
                                  <a:pt x="12" y="96"/>
                                </a:cubicBezTo>
                                <a:cubicBezTo>
                                  <a:pt x="5" y="90"/>
                                  <a:pt x="0" y="77"/>
                                  <a:pt x="0" y="68"/>
                                </a:cubicBezTo>
                                <a:cubicBezTo>
                                  <a:pt x="0" y="19"/>
                                  <a:pt x="0" y="19"/>
                                  <a:pt x="0" y="19"/>
                                </a:cubicBezTo>
                                <a:cubicBezTo>
                                  <a:pt x="0" y="9"/>
                                  <a:pt x="9" y="0"/>
                                  <a:pt x="19" y="0"/>
                                </a:cubicBezTo>
                                <a:cubicBezTo>
                                  <a:pt x="68" y="0"/>
                                  <a:pt x="68" y="0"/>
                                  <a:pt x="68" y="0"/>
                                </a:cubicBezTo>
                                <a:cubicBezTo>
                                  <a:pt x="77" y="0"/>
                                  <a:pt x="89" y="6"/>
                                  <a:pt x="96" y="12"/>
                                </a:cubicBezTo>
                                <a:cubicBezTo>
                                  <a:pt x="180" y="96"/>
                                  <a:pt x="180" y="96"/>
                                  <a:pt x="180" y="96"/>
                                </a:cubicBezTo>
                                <a:cubicBezTo>
                                  <a:pt x="183" y="99"/>
                                  <a:pt x="185" y="104"/>
                                  <a:pt x="185" y="109"/>
                                </a:cubicBezTo>
                                <a:cubicBezTo>
                                  <a:pt x="185" y="114"/>
                                  <a:pt x="183" y="119"/>
                                  <a:pt x="180" y="122"/>
                                </a:cubicBezTo>
                                <a:cubicBezTo>
                                  <a:pt x="122" y="180"/>
                                  <a:pt x="122" y="180"/>
                                  <a:pt x="122" y="180"/>
                                </a:cubicBezTo>
                                <a:cubicBezTo>
                                  <a:pt x="119" y="183"/>
                                  <a:pt x="114" y="185"/>
                                  <a:pt x="109" y="185"/>
                                </a:cubicBezTo>
                                <a:close/>
                                <a:moveTo>
                                  <a:pt x="19" y="8"/>
                                </a:moveTo>
                                <a:cubicBezTo>
                                  <a:pt x="13" y="8"/>
                                  <a:pt x="8" y="13"/>
                                  <a:pt x="8" y="19"/>
                                </a:cubicBezTo>
                                <a:cubicBezTo>
                                  <a:pt x="8" y="68"/>
                                  <a:pt x="8" y="68"/>
                                  <a:pt x="8" y="68"/>
                                </a:cubicBezTo>
                                <a:cubicBezTo>
                                  <a:pt x="8" y="75"/>
                                  <a:pt x="13" y="86"/>
                                  <a:pt x="18" y="91"/>
                                </a:cubicBezTo>
                                <a:cubicBezTo>
                                  <a:pt x="101" y="174"/>
                                  <a:pt x="101" y="174"/>
                                  <a:pt x="101" y="174"/>
                                </a:cubicBezTo>
                                <a:cubicBezTo>
                                  <a:pt x="105" y="178"/>
                                  <a:pt x="112" y="178"/>
                                  <a:pt x="117" y="174"/>
                                </a:cubicBezTo>
                                <a:cubicBezTo>
                                  <a:pt x="174" y="117"/>
                                  <a:pt x="174" y="117"/>
                                  <a:pt x="174" y="117"/>
                                </a:cubicBezTo>
                                <a:cubicBezTo>
                                  <a:pt x="176" y="115"/>
                                  <a:pt x="177" y="112"/>
                                  <a:pt x="177" y="109"/>
                                </a:cubicBezTo>
                                <a:cubicBezTo>
                                  <a:pt x="177" y="106"/>
                                  <a:pt x="176" y="103"/>
                                  <a:pt x="174" y="101"/>
                                </a:cubicBezTo>
                                <a:cubicBezTo>
                                  <a:pt x="90" y="18"/>
                                  <a:pt x="90" y="18"/>
                                  <a:pt x="90" y="18"/>
                                </a:cubicBezTo>
                                <a:cubicBezTo>
                                  <a:pt x="85" y="13"/>
                                  <a:pt x="75" y="8"/>
                                  <a:pt x="68" y="8"/>
                                </a:cubicBezTo>
                                <a:lnTo>
                                  <a:pt x="19" y="8"/>
                                </a:lnTo>
                                <a:close/>
                                <a:moveTo>
                                  <a:pt x="42" y="61"/>
                                </a:moveTo>
                                <a:cubicBezTo>
                                  <a:pt x="31" y="61"/>
                                  <a:pt x="23" y="52"/>
                                  <a:pt x="23" y="42"/>
                                </a:cubicBezTo>
                                <a:cubicBezTo>
                                  <a:pt x="23" y="31"/>
                                  <a:pt x="31" y="23"/>
                                  <a:pt x="42" y="23"/>
                                </a:cubicBezTo>
                                <a:cubicBezTo>
                                  <a:pt x="52" y="23"/>
                                  <a:pt x="61" y="31"/>
                                  <a:pt x="61" y="42"/>
                                </a:cubicBezTo>
                                <a:cubicBezTo>
                                  <a:pt x="61" y="52"/>
                                  <a:pt x="52" y="61"/>
                                  <a:pt x="42" y="61"/>
                                </a:cubicBezTo>
                                <a:close/>
                                <a:moveTo>
                                  <a:pt x="42" y="31"/>
                                </a:moveTo>
                                <a:cubicBezTo>
                                  <a:pt x="36" y="31"/>
                                  <a:pt x="31" y="36"/>
                                  <a:pt x="31" y="42"/>
                                </a:cubicBezTo>
                                <a:cubicBezTo>
                                  <a:pt x="31" y="48"/>
                                  <a:pt x="36" y="53"/>
                                  <a:pt x="42" y="53"/>
                                </a:cubicBezTo>
                                <a:cubicBezTo>
                                  <a:pt x="48" y="53"/>
                                  <a:pt x="53" y="48"/>
                                  <a:pt x="53" y="42"/>
                                </a:cubicBezTo>
                                <a:cubicBezTo>
                                  <a:pt x="53" y="36"/>
                                  <a:pt x="48" y="31"/>
                                  <a:pt x="42" y="3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>
                            <a:noFill/>
                            <a:round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g:grpSp>
                        <wpg:cNvPr id="333" name="组合 319"/>
                        <wpg:cNvGrpSpPr>
                          <a:grpSpLocks noChangeAspect="1"/>
                        </wpg:cNvGrpSpPr>
                        <wpg:grpSpPr>
                          <a:xfrm>
                            <a:off x="21150" y="6757"/>
                            <a:ext cx="621" cy="932"/>
                            <a:chOff x="1137753" y="3534286"/>
                            <a:chExt cx="168270" cy="252692"/>
                          </a:xfrm>
                          <a:solidFill>
                            <a:schemeClr val="accent1"/>
                          </a:solidFill>
                        </wpg:grpSpPr>
                        <wps:wsp>
                          <wps:cNvPr id="334" name="Freeform 155"/>
                          <wps:cNvSpPr>
                            <a:spLocks noEditPoints="1"/>
                          </wps:cNvSpPr>
                          <wps:spPr bwMode="auto">
                            <a:xfrm>
                              <a:off x="1140625" y="3534286"/>
                              <a:ext cx="163101" cy="225700"/>
                            </a:xfrm>
                            <a:custGeom>
                              <a:avLst/>
                              <a:gdLst>
                                <a:gd name="T0" fmla="*/ 60 w 120"/>
                                <a:gd name="T1" fmla="*/ 166 h 166"/>
                                <a:gd name="T2" fmla="*/ 57 w 120"/>
                                <a:gd name="T3" fmla="*/ 162 h 166"/>
                                <a:gd name="T4" fmla="*/ 0 w 120"/>
                                <a:gd name="T5" fmla="*/ 60 h 166"/>
                                <a:gd name="T6" fmla="*/ 60 w 120"/>
                                <a:gd name="T7" fmla="*/ 0 h 166"/>
                                <a:gd name="T8" fmla="*/ 120 w 120"/>
                                <a:gd name="T9" fmla="*/ 60 h 166"/>
                                <a:gd name="T10" fmla="*/ 63 w 120"/>
                                <a:gd name="T11" fmla="*/ 162 h 166"/>
                                <a:gd name="T12" fmla="*/ 60 w 120"/>
                                <a:gd name="T13" fmla="*/ 166 h 166"/>
                                <a:gd name="T14" fmla="*/ 60 w 120"/>
                                <a:gd name="T15" fmla="*/ 8 h 166"/>
                                <a:gd name="T16" fmla="*/ 8 w 120"/>
                                <a:gd name="T17" fmla="*/ 60 h 166"/>
                                <a:gd name="T18" fmla="*/ 60 w 120"/>
                                <a:gd name="T19" fmla="*/ 153 h 166"/>
                                <a:gd name="T20" fmla="*/ 112 w 120"/>
                                <a:gd name="T21" fmla="*/ 60 h 166"/>
                                <a:gd name="T22" fmla="*/ 60 w 120"/>
                                <a:gd name="T23" fmla="*/ 8 h 1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120" h="166">
                                  <a:moveTo>
                                    <a:pt x="60" y="166"/>
                                  </a:moveTo>
                                  <a:cubicBezTo>
                                    <a:pt x="57" y="162"/>
                                    <a:pt x="57" y="162"/>
                                    <a:pt x="57" y="162"/>
                                  </a:cubicBezTo>
                                  <a:cubicBezTo>
                                    <a:pt x="55" y="159"/>
                                    <a:pt x="0" y="92"/>
                                    <a:pt x="0" y="60"/>
                                  </a:cubicBezTo>
                                  <a:cubicBezTo>
                                    <a:pt x="0" y="27"/>
                                    <a:pt x="27" y="0"/>
                                    <a:pt x="60" y="0"/>
                                  </a:cubicBezTo>
                                  <a:cubicBezTo>
                                    <a:pt x="93" y="0"/>
                                    <a:pt x="120" y="27"/>
                                    <a:pt x="120" y="60"/>
                                  </a:cubicBezTo>
                                  <a:cubicBezTo>
                                    <a:pt x="120" y="92"/>
                                    <a:pt x="65" y="159"/>
                                    <a:pt x="63" y="162"/>
                                  </a:cubicBezTo>
                                  <a:lnTo>
                                    <a:pt x="60" y="166"/>
                                  </a:lnTo>
                                  <a:close/>
                                  <a:moveTo>
                                    <a:pt x="60" y="8"/>
                                  </a:moveTo>
                                  <a:cubicBezTo>
                                    <a:pt x="31" y="8"/>
                                    <a:pt x="8" y="31"/>
                                    <a:pt x="8" y="60"/>
                                  </a:cubicBezTo>
                                  <a:cubicBezTo>
                                    <a:pt x="8" y="85"/>
                                    <a:pt x="48" y="138"/>
                                    <a:pt x="60" y="153"/>
                                  </a:cubicBezTo>
                                  <a:cubicBezTo>
                                    <a:pt x="72" y="138"/>
                                    <a:pt x="112" y="85"/>
                                    <a:pt x="112" y="60"/>
                                  </a:cubicBezTo>
                                  <a:cubicBezTo>
                                    <a:pt x="112" y="31"/>
                                    <a:pt x="89" y="8"/>
                                    <a:pt x="60" y="8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335" name="Freeform 156"/>
                          <wps:cNvSpPr>
                            <a:spLocks noEditPoints="1"/>
                          </wps:cNvSpPr>
                          <wps:spPr bwMode="auto">
                            <a:xfrm>
                              <a:off x="1181400" y="3575061"/>
                              <a:ext cx="81551" cy="81551"/>
                            </a:xfrm>
                            <a:custGeom>
                              <a:avLst/>
                              <a:gdLst>
                                <a:gd name="T0" fmla="*/ 30 w 60"/>
                                <a:gd name="T1" fmla="*/ 60 h 60"/>
                                <a:gd name="T2" fmla="*/ 0 w 60"/>
                                <a:gd name="T3" fmla="*/ 30 h 60"/>
                                <a:gd name="T4" fmla="*/ 30 w 60"/>
                                <a:gd name="T5" fmla="*/ 0 h 60"/>
                                <a:gd name="T6" fmla="*/ 60 w 60"/>
                                <a:gd name="T7" fmla="*/ 30 h 60"/>
                                <a:gd name="T8" fmla="*/ 30 w 60"/>
                                <a:gd name="T9" fmla="*/ 60 h 60"/>
                                <a:gd name="T10" fmla="*/ 30 w 60"/>
                                <a:gd name="T11" fmla="*/ 4 h 60"/>
                                <a:gd name="T12" fmla="*/ 4 w 60"/>
                                <a:gd name="T13" fmla="*/ 30 h 60"/>
                                <a:gd name="T14" fmla="*/ 30 w 60"/>
                                <a:gd name="T15" fmla="*/ 56 h 60"/>
                                <a:gd name="T16" fmla="*/ 56 w 60"/>
                                <a:gd name="T17" fmla="*/ 30 h 60"/>
                                <a:gd name="T18" fmla="*/ 30 w 60"/>
                                <a:gd name="T19" fmla="*/ 4 h 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60" h="60">
                                  <a:moveTo>
                                    <a:pt x="30" y="60"/>
                                  </a:moveTo>
                                  <a:cubicBezTo>
                                    <a:pt x="13" y="60"/>
                                    <a:pt x="0" y="46"/>
                                    <a:pt x="0" y="30"/>
                                  </a:cubicBezTo>
                                  <a:cubicBezTo>
                                    <a:pt x="0" y="13"/>
                                    <a:pt x="13" y="0"/>
                                    <a:pt x="30" y="0"/>
                                  </a:cubicBezTo>
                                  <a:cubicBezTo>
                                    <a:pt x="47" y="0"/>
                                    <a:pt x="60" y="13"/>
                                    <a:pt x="60" y="30"/>
                                  </a:cubicBezTo>
                                  <a:cubicBezTo>
                                    <a:pt x="60" y="46"/>
                                    <a:pt x="47" y="60"/>
                                    <a:pt x="30" y="60"/>
                                  </a:cubicBezTo>
                                  <a:close/>
                                  <a:moveTo>
                                    <a:pt x="30" y="4"/>
                                  </a:moveTo>
                                  <a:cubicBezTo>
                                    <a:pt x="16" y="4"/>
                                    <a:pt x="4" y="15"/>
                                    <a:pt x="4" y="30"/>
                                  </a:cubicBezTo>
                                  <a:cubicBezTo>
                                    <a:pt x="4" y="44"/>
                                    <a:pt x="16" y="56"/>
                                    <a:pt x="30" y="56"/>
                                  </a:cubicBezTo>
                                  <a:cubicBezTo>
                                    <a:pt x="44" y="56"/>
                                    <a:pt x="56" y="44"/>
                                    <a:pt x="56" y="30"/>
                                  </a:cubicBezTo>
                                  <a:cubicBezTo>
                                    <a:pt x="56" y="15"/>
                                    <a:pt x="44" y="4"/>
                                    <a:pt x="30" y="4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336" name="Freeform 157"/>
                          <wps:cNvSpPr/>
                          <wps:spPr bwMode="auto">
                            <a:xfrm>
                              <a:off x="1137753" y="3730122"/>
                              <a:ext cx="168270" cy="56856"/>
                            </a:xfrm>
                            <a:custGeom>
                              <a:avLst/>
                              <a:gdLst>
                                <a:gd name="T0" fmla="*/ 91 w 124"/>
                                <a:gd name="T1" fmla="*/ 0 h 42"/>
                                <a:gd name="T2" fmla="*/ 91 w 124"/>
                                <a:gd name="T3" fmla="*/ 4 h 42"/>
                                <a:gd name="T4" fmla="*/ 120 w 124"/>
                                <a:gd name="T5" fmla="*/ 20 h 42"/>
                                <a:gd name="T6" fmla="*/ 62 w 124"/>
                                <a:gd name="T7" fmla="*/ 38 h 42"/>
                                <a:gd name="T8" fmla="*/ 4 w 124"/>
                                <a:gd name="T9" fmla="*/ 20 h 42"/>
                                <a:gd name="T10" fmla="*/ 33 w 124"/>
                                <a:gd name="T11" fmla="*/ 4 h 42"/>
                                <a:gd name="T12" fmla="*/ 33 w 124"/>
                                <a:gd name="T13" fmla="*/ 0 h 42"/>
                                <a:gd name="T14" fmla="*/ 0 w 124"/>
                                <a:gd name="T15" fmla="*/ 20 h 42"/>
                                <a:gd name="T16" fmla="*/ 62 w 124"/>
                                <a:gd name="T17" fmla="*/ 42 h 42"/>
                                <a:gd name="T18" fmla="*/ 124 w 124"/>
                                <a:gd name="T19" fmla="*/ 20 h 42"/>
                                <a:gd name="T20" fmla="*/ 91 w 124"/>
                                <a:gd name="T21" fmla="*/ 0 h 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124" h="42">
                                  <a:moveTo>
                                    <a:pt x="91" y="0"/>
                                  </a:moveTo>
                                  <a:cubicBezTo>
                                    <a:pt x="91" y="4"/>
                                    <a:pt x="91" y="4"/>
                                    <a:pt x="91" y="4"/>
                                  </a:cubicBezTo>
                                  <a:cubicBezTo>
                                    <a:pt x="109" y="8"/>
                                    <a:pt x="120" y="14"/>
                                    <a:pt x="120" y="20"/>
                                  </a:cubicBezTo>
                                  <a:cubicBezTo>
                                    <a:pt x="120" y="28"/>
                                    <a:pt x="96" y="38"/>
                                    <a:pt x="62" y="38"/>
                                  </a:cubicBezTo>
                                  <a:cubicBezTo>
                                    <a:pt x="28" y="38"/>
                                    <a:pt x="4" y="28"/>
                                    <a:pt x="4" y="20"/>
                                  </a:cubicBezTo>
                                  <a:cubicBezTo>
                                    <a:pt x="4" y="14"/>
                                    <a:pt x="15" y="8"/>
                                    <a:pt x="33" y="4"/>
                                  </a:cubicBezTo>
                                  <a:cubicBezTo>
                                    <a:pt x="33" y="0"/>
                                    <a:pt x="33" y="0"/>
                                    <a:pt x="33" y="0"/>
                                  </a:cubicBezTo>
                                  <a:cubicBezTo>
                                    <a:pt x="14" y="3"/>
                                    <a:pt x="0" y="10"/>
                                    <a:pt x="0" y="20"/>
                                  </a:cubicBezTo>
                                  <a:cubicBezTo>
                                    <a:pt x="0" y="34"/>
                                    <a:pt x="32" y="42"/>
                                    <a:pt x="62" y="42"/>
                                  </a:cubicBezTo>
                                  <a:cubicBezTo>
                                    <a:pt x="92" y="42"/>
                                    <a:pt x="124" y="34"/>
                                    <a:pt x="124" y="20"/>
                                  </a:cubicBezTo>
                                  <a:cubicBezTo>
                                    <a:pt x="124" y="10"/>
                                    <a:pt x="110" y="3"/>
                                    <a:pt x="91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  <wpg:grpSp>
                        <wpg:cNvPr id="337" name="组合 323"/>
                        <wpg:cNvGrpSpPr>
                          <a:grpSpLocks noChangeAspect="1"/>
                        </wpg:cNvGrpSpPr>
                        <wpg:grpSpPr>
                          <a:xfrm>
                            <a:off x="27279" y="10075"/>
                            <a:ext cx="754" cy="579"/>
                            <a:chOff x="5029791" y="5640936"/>
                            <a:chExt cx="354643" cy="272399"/>
                          </a:xfrm>
                          <a:solidFill>
                            <a:schemeClr val="accent1"/>
                          </a:solidFill>
                        </wpg:grpSpPr>
                        <wps:wsp>
                          <wps:cNvPr id="338" name="Freeform 108"/>
                          <wps:cNvSpPr/>
                          <wps:spPr bwMode="auto">
                            <a:xfrm>
                              <a:off x="5315047" y="5694901"/>
                              <a:ext cx="69387" cy="218432"/>
                            </a:xfrm>
                            <a:custGeom>
                              <a:avLst/>
                              <a:gdLst>
                                <a:gd name="T0" fmla="*/ 24 w 30"/>
                                <a:gd name="T1" fmla="*/ 0 h 96"/>
                                <a:gd name="T2" fmla="*/ 0 w 30"/>
                                <a:gd name="T3" fmla="*/ 0 h 96"/>
                                <a:gd name="T4" fmla="*/ 0 w 30"/>
                                <a:gd name="T5" fmla="*/ 96 h 96"/>
                                <a:gd name="T6" fmla="*/ 24 w 30"/>
                                <a:gd name="T7" fmla="*/ 96 h 96"/>
                                <a:gd name="T8" fmla="*/ 30 w 30"/>
                                <a:gd name="T9" fmla="*/ 90 h 96"/>
                                <a:gd name="T10" fmla="*/ 30 w 30"/>
                                <a:gd name="T11" fmla="*/ 6 h 96"/>
                                <a:gd name="T12" fmla="*/ 24 w 30"/>
                                <a:gd name="T13" fmla="*/ 0 h 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30" h="96">
                                  <a:moveTo>
                                    <a:pt x="24" y="0"/>
                                  </a:moveTo>
                                  <a:cubicBezTo>
                                    <a:pt x="0" y="0"/>
                                    <a:pt x="0" y="0"/>
                                    <a:pt x="0" y="0"/>
                                  </a:cubicBezTo>
                                  <a:cubicBezTo>
                                    <a:pt x="0" y="96"/>
                                    <a:pt x="0" y="96"/>
                                    <a:pt x="0" y="96"/>
                                  </a:cubicBezTo>
                                  <a:cubicBezTo>
                                    <a:pt x="24" y="96"/>
                                    <a:pt x="24" y="96"/>
                                    <a:pt x="24" y="96"/>
                                  </a:cubicBezTo>
                                  <a:cubicBezTo>
                                    <a:pt x="27" y="96"/>
                                    <a:pt x="30" y="93"/>
                                    <a:pt x="30" y="90"/>
                                  </a:cubicBezTo>
                                  <a:cubicBezTo>
                                    <a:pt x="30" y="6"/>
                                    <a:pt x="30" y="6"/>
                                    <a:pt x="30" y="6"/>
                                  </a:cubicBezTo>
                                  <a:cubicBezTo>
                                    <a:pt x="30" y="3"/>
                                    <a:pt x="27" y="0"/>
                                    <a:pt x="24" y="0"/>
                                  </a:cubicBezTo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339" name="Freeform 109"/>
                          <wps:cNvSpPr>
                            <a:spLocks noEditPoints="1"/>
                          </wps:cNvSpPr>
                          <wps:spPr bwMode="auto">
                            <a:xfrm>
                              <a:off x="5096608" y="5640936"/>
                              <a:ext cx="205589" cy="272399"/>
                            </a:xfrm>
                            <a:custGeom>
                              <a:avLst/>
                              <a:gdLst>
                                <a:gd name="T0" fmla="*/ 84 w 90"/>
                                <a:gd name="T1" fmla="*/ 24 h 120"/>
                                <a:gd name="T2" fmla="*/ 84 w 90"/>
                                <a:gd name="T3" fmla="*/ 24 h 120"/>
                                <a:gd name="T4" fmla="*/ 84 w 90"/>
                                <a:gd name="T5" fmla="*/ 23 h 120"/>
                                <a:gd name="T6" fmla="*/ 84 w 90"/>
                                <a:gd name="T7" fmla="*/ 18 h 120"/>
                                <a:gd name="T8" fmla="*/ 66 w 90"/>
                                <a:gd name="T9" fmla="*/ 0 h 120"/>
                                <a:gd name="T10" fmla="*/ 30 w 90"/>
                                <a:gd name="T11" fmla="*/ 0 h 120"/>
                                <a:gd name="T12" fmla="*/ 12 w 90"/>
                                <a:gd name="T13" fmla="*/ 18 h 120"/>
                                <a:gd name="T14" fmla="*/ 12 w 90"/>
                                <a:gd name="T15" fmla="*/ 24 h 120"/>
                                <a:gd name="T16" fmla="*/ 0 w 90"/>
                                <a:gd name="T17" fmla="*/ 24 h 120"/>
                                <a:gd name="T18" fmla="*/ 0 w 90"/>
                                <a:gd name="T19" fmla="*/ 120 h 120"/>
                                <a:gd name="T20" fmla="*/ 90 w 90"/>
                                <a:gd name="T21" fmla="*/ 120 h 120"/>
                                <a:gd name="T22" fmla="*/ 90 w 90"/>
                                <a:gd name="T23" fmla="*/ 24 h 120"/>
                                <a:gd name="T24" fmla="*/ 84 w 90"/>
                                <a:gd name="T25" fmla="*/ 24 h 120"/>
                                <a:gd name="T26" fmla="*/ 72 w 90"/>
                                <a:gd name="T27" fmla="*/ 24 h 120"/>
                                <a:gd name="T28" fmla="*/ 72 w 90"/>
                                <a:gd name="T29" fmla="*/ 24 h 120"/>
                                <a:gd name="T30" fmla="*/ 24 w 90"/>
                                <a:gd name="T31" fmla="*/ 24 h 120"/>
                                <a:gd name="T32" fmla="*/ 24 w 90"/>
                                <a:gd name="T33" fmla="*/ 18 h 120"/>
                                <a:gd name="T34" fmla="*/ 30 w 90"/>
                                <a:gd name="T35" fmla="*/ 12 h 120"/>
                                <a:gd name="T36" fmla="*/ 66 w 90"/>
                                <a:gd name="T37" fmla="*/ 12 h 120"/>
                                <a:gd name="T38" fmla="*/ 72 w 90"/>
                                <a:gd name="T39" fmla="*/ 18 h 120"/>
                                <a:gd name="T40" fmla="*/ 72 w 90"/>
                                <a:gd name="T41" fmla="*/ 24 h 1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</a:cxnLst>
                              <a:rect l="0" t="0" r="r" b="b"/>
                              <a:pathLst>
                                <a:path w="90" h="120">
                                  <a:moveTo>
                                    <a:pt x="84" y="24"/>
                                  </a:moveTo>
                                  <a:cubicBezTo>
                                    <a:pt x="84" y="24"/>
                                    <a:pt x="84" y="24"/>
                                    <a:pt x="84" y="24"/>
                                  </a:cubicBezTo>
                                  <a:cubicBezTo>
                                    <a:pt x="84" y="23"/>
                                    <a:pt x="84" y="23"/>
                                    <a:pt x="84" y="23"/>
                                  </a:cubicBezTo>
                                  <a:cubicBezTo>
                                    <a:pt x="84" y="18"/>
                                    <a:pt x="84" y="18"/>
                                    <a:pt x="84" y="18"/>
                                  </a:cubicBezTo>
                                  <a:cubicBezTo>
                                    <a:pt x="84" y="6"/>
                                    <a:pt x="75" y="0"/>
                                    <a:pt x="66" y="0"/>
                                  </a:cubicBezTo>
                                  <a:cubicBezTo>
                                    <a:pt x="30" y="0"/>
                                    <a:pt x="30" y="0"/>
                                    <a:pt x="30" y="0"/>
                                  </a:cubicBezTo>
                                  <a:cubicBezTo>
                                    <a:pt x="18" y="0"/>
                                    <a:pt x="12" y="9"/>
                                    <a:pt x="12" y="18"/>
                                  </a:cubicBezTo>
                                  <a:cubicBezTo>
                                    <a:pt x="12" y="24"/>
                                    <a:pt x="12" y="24"/>
                                    <a:pt x="12" y="24"/>
                                  </a:cubicBezTo>
                                  <a:cubicBezTo>
                                    <a:pt x="0" y="24"/>
                                    <a:pt x="0" y="24"/>
                                    <a:pt x="0" y="24"/>
                                  </a:cubicBezTo>
                                  <a:cubicBezTo>
                                    <a:pt x="0" y="120"/>
                                    <a:pt x="0" y="120"/>
                                    <a:pt x="0" y="120"/>
                                  </a:cubicBezTo>
                                  <a:cubicBezTo>
                                    <a:pt x="90" y="120"/>
                                    <a:pt x="90" y="120"/>
                                    <a:pt x="90" y="120"/>
                                  </a:cubicBezTo>
                                  <a:cubicBezTo>
                                    <a:pt x="90" y="24"/>
                                    <a:pt x="90" y="24"/>
                                    <a:pt x="90" y="24"/>
                                  </a:cubicBezTo>
                                  <a:lnTo>
                                    <a:pt x="84" y="24"/>
                                  </a:lnTo>
                                  <a:close/>
                                  <a:moveTo>
                                    <a:pt x="72" y="24"/>
                                  </a:moveTo>
                                  <a:cubicBezTo>
                                    <a:pt x="72" y="24"/>
                                    <a:pt x="72" y="24"/>
                                    <a:pt x="72" y="24"/>
                                  </a:cubicBezTo>
                                  <a:cubicBezTo>
                                    <a:pt x="24" y="24"/>
                                    <a:pt x="24" y="24"/>
                                    <a:pt x="24" y="24"/>
                                  </a:cubicBezTo>
                                  <a:cubicBezTo>
                                    <a:pt x="24" y="18"/>
                                    <a:pt x="24" y="18"/>
                                    <a:pt x="24" y="18"/>
                                  </a:cubicBezTo>
                                  <a:cubicBezTo>
                                    <a:pt x="24" y="18"/>
                                    <a:pt x="24" y="12"/>
                                    <a:pt x="30" y="12"/>
                                  </a:cubicBezTo>
                                  <a:cubicBezTo>
                                    <a:pt x="66" y="12"/>
                                    <a:pt x="66" y="12"/>
                                    <a:pt x="66" y="12"/>
                                  </a:cubicBezTo>
                                  <a:cubicBezTo>
                                    <a:pt x="66" y="12"/>
                                    <a:pt x="72" y="12"/>
                                    <a:pt x="72" y="18"/>
                                  </a:cubicBezTo>
                                  <a:lnTo>
                                    <a:pt x="72" y="24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340" name="Freeform 110"/>
                          <wps:cNvSpPr/>
                          <wps:spPr bwMode="auto">
                            <a:xfrm>
                              <a:off x="5029791" y="5694901"/>
                              <a:ext cx="53967" cy="218432"/>
                            </a:xfrm>
                            <a:custGeom>
                              <a:avLst/>
                              <a:gdLst>
                                <a:gd name="T0" fmla="*/ 24 w 24"/>
                                <a:gd name="T1" fmla="*/ 0 h 96"/>
                                <a:gd name="T2" fmla="*/ 6 w 24"/>
                                <a:gd name="T3" fmla="*/ 0 h 96"/>
                                <a:gd name="T4" fmla="*/ 0 w 24"/>
                                <a:gd name="T5" fmla="*/ 6 h 96"/>
                                <a:gd name="T6" fmla="*/ 0 w 24"/>
                                <a:gd name="T7" fmla="*/ 90 h 96"/>
                                <a:gd name="T8" fmla="*/ 6 w 24"/>
                                <a:gd name="T9" fmla="*/ 96 h 96"/>
                                <a:gd name="T10" fmla="*/ 24 w 24"/>
                                <a:gd name="T11" fmla="*/ 96 h 96"/>
                                <a:gd name="T12" fmla="*/ 24 w 24"/>
                                <a:gd name="T13" fmla="*/ 0 h 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4" h="96">
                                  <a:moveTo>
                                    <a:pt x="24" y="0"/>
                                  </a:moveTo>
                                  <a:cubicBezTo>
                                    <a:pt x="6" y="0"/>
                                    <a:pt x="6" y="0"/>
                                    <a:pt x="6" y="0"/>
                                  </a:cubicBezTo>
                                  <a:cubicBezTo>
                                    <a:pt x="3" y="0"/>
                                    <a:pt x="0" y="3"/>
                                    <a:pt x="0" y="6"/>
                                  </a:cubicBezTo>
                                  <a:cubicBezTo>
                                    <a:pt x="0" y="90"/>
                                    <a:pt x="0" y="90"/>
                                    <a:pt x="0" y="90"/>
                                  </a:cubicBezTo>
                                  <a:cubicBezTo>
                                    <a:pt x="0" y="93"/>
                                    <a:pt x="3" y="96"/>
                                    <a:pt x="6" y="96"/>
                                  </a:cubicBezTo>
                                  <a:cubicBezTo>
                                    <a:pt x="24" y="96"/>
                                    <a:pt x="24" y="96"/>
                                    <a:pt x="24" y="96"/>
                                  </a:cubicBezTo>
                                  <a:lnTo>
                                    <a:pt x="24" y="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  <wps:wsp>
                        <wps:cNvPr id="341" name="Freeform 134"/>
                        <wps:cNvSpPr>
                          <a:spLocks noChangeAspect="1"/>
                        </wps:cNvSpPr>
                        <wps:spPr bwMode="auto">
                          <a:xfrm>
                            <a:off x="20912" y="9931"/>
                            <a:ext cx="907" cy="867"/>
                          </a:xfrm>
                          <a:custGeom>
                            <a:avLst/>
                            <a:gdLst>
                              <a:gd name="T0" fmla="*/ 174 w 174"/>
                              <a:gd name="T1" fmla="*/ 139 h 166"/>
                              <a:gd name="T2" fmla="*/ 153 w 174"/>
                              <a:gd name="T3" fmla="*/ 126 h 166"/>
                              <a:gd name="T4" fmla="*/ 126 w 174"/>
                              <a:gd name="T5" fmla="*/ 115 h 166"/>
                              <a:gd name="T6" fmla="*/ 118 w 174"/>
                              <a:gd name="T7" fmla="*/ 112 h 166"/>
                              <a:gd name="T8" fmla="*/ 111 w 174"/>
                              <a:gd name="T9" fmla="*/ 100 h 166"/>
                              <a:gd name="T10" fmla="*/ 106 w 174"/>
                              <a:gd name="T11" fmla="*/ 100 h 166"/>
                              <a:gd name="T12" fmla="*/ 111 w 174"/>
                              <a:gd name="T13" fmla="*/ 90 h 166"/>
                              <a:gd name="T14" fmla="*/ 113 w 174"/>
                              <a:gd name="T15" fmla="*/ 79 h 166"/>
                              <a:gd name="T16" fmla="*/ 118 w 174"/>
                              <a:gd name="T17" fmla="*/ 74 h 166"/>
                              <a:gd name="T18" fmla="*/ 121 w 174"/>
                              <a:gd name="T19" fmla="*/ 67 h 166"/>
                              <a:gd name="T20" fmla="*/ 120 w 174"/>
                              <a:gd name="T21" fmla="*/ 54 h 166"/>
                              <a:gd name="T22" fmla="*/ 118 w 174"/>
                              <a:gd name="T23" fmla="*/ 49 h 166"/>
                              <a:gd name="T24" fmla="*/ 119 w 174"/>
                              <a:gd name="T25" fmla="*/ 32 h 166"/>
                              <a:gd name="T26" fmla="*/ 118 w 174"/>
                              <a:gd name="T27" fmla="*/ 20 h 166"/>
                              <a:gd name="T28" fmla="*/ 113 w 174"/>
                              <a:gd name="T29" fmla="*/ 13 h 166"/>
                              <a:gd name="T30" fmla="*/ 108 w 174"/>
                              <a:gd name="T31" fmla="*/ 12 h 166"/>
                              <a:gd name="T32" fmla="*/ 104 w 174"/>
                              <a:gd name="T33" fmla="*/ 9 h 166"/>
                              <a:gd name="T34" fmla="*/ 67 w 174"/>
                              <a:gd name="T35" fmla="*/ 9 h 166"/>
                              <a:gd name="T36" fmla="*/ 54 w 174"/>
                              <a:gd name="T37" fmla="*/ 48 h 166"/>
                              <a:gd name="T38" fmla="*/ 52 w 174"/>
                              <a:gd name="T39" fmla="*/ 57 h 166"/>
                              <a:gd name="T40" fmla="*/ 57 w 174"/>
                              <a:gd name="T41" fmla="*/ 76 h 166"/>
                              <a:gd name="T42" fmla="*/ 60 w 174"/>
                              <a:gd name="T43" fmla="*/ 77 h 166"/>
                              <a:gd name="T44" fmla="*/ 62 w 174"/>
                              <a:gd name="T45" fmla="*/ 91 h 166"/>
                              <a:gd name="T46" fmla="*/ 67 w 174"/>
                              <a:gd name="T47" fmla="*/ 99 h 166"/>
                              <a:gd name="T48" fmla="*/ 63 w 174"/>
                              <a:gd name="T49" fmla="*/ 100 h 166"/>
                              <a:gd name="T50" fmla="*/ 56 w 174"/>
                              <a:gd name="T51" fmla="*/ 112 h 166"/>
                              <a:gd name="T52" fmla="*/ 48 w 174"/>
                              <a:gd name="T53" fmla="*/ 115 h 166"/>
                              <a:gd name="T54" fmla="*/ 21 w 174"/>
                              <a:gd name="T55" fmla="*/ 126 h 166"/>
                              <a:gd name="T56" fmla="*/ 0 w 174"/>
                              <a:gd name="T57" fmla="*/ 139 h 166"/>
                              <a:gd name="T58" fmla="*/ 0 w 174"/>
                              <a:gd name="T59" fmla="*/ 166 h 166"/>
                              <a:gd name="T60" fmla="*/ 76 w 174"/>
                              <a:gd name="T61" fmla="*/ 166 h 166"/>
                              <a:gd name="T62" fmla="*/ 82 w 174"/>
                              <a:gd name="T63" fmla="*/ 127 h 166"/>
                              <a:gd name="T64" fmla="*/ 77 w 174"/>
                              <a:gd name="T65" fmla="*/ 117 h 166"/>
                              <a:gd name="T66" fmla="*/ 88 w 174"/>
                              <a:gd name="T67" fmla="*/ 112 h 166"/>
                              <a:gd name="T68" fmla="*/ 97 w 174"/>
                              <a:gd name="T69" fmla="*/ 117 h 166"/>
                              <a:gd name="T70" fmla="*/ 92 w 174"/>
                              <a:gd name="T71" fmla="*/ 128 h 166"/>
                              <a:gd name="T72" fmla="*/ 101 w 174"/>
                              <a:gd name="T73" fmla="*/ 166 h 166"/>
                              <a:gd name="T74" fmla="*/ 174 w 174"/>
                              <a:gd name="T75" fmla="*/ 166 h 166"/>
                              <a:gd name="T76" fmla="*/ 174 w 174"/>
                              <a:gd name="T77" fmla="*/ 139 h 1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</a:cxnLst>
                            <a:rect l="0" t="0" r="r" b="b"/>
                            <a:pathLst>
                              <a:path w="174" h="166">
                                <a:moveTo>
                                  <a:pt x="174" y="139"/>
                                </a:moveTo>
                                <a:cubicBezTo>
                                  <a:pt x="171" y="131"/>
                                  <a:pt x="161" y="129"/>
                                  <a:pt x="153" y="126"/>
                                </a:cubicBezTo>
                                <a:cubicBezTo>
                                  <a:pt x="144" y="122"/>
                                  <a:pt x="135" y="118"/>
                                  <a:pt x="126" y="115"/>
                                </a:cubicBezTo>
                                <a:cubicBezTo>
                                  <a:pt x="123" y="114"/>
                                  <a:pt x="121" y="113"/>
                                  <a:pt x="118" y="112"/>
                                </a:cubicBezTo>
                                <a:cubicBezTo>
                                  <a:pt x="115" y="110"/>
                                  <a:pt x="113" y="104"/>
                                  <a:pt x="111" y="100"/>
                                </a:cubicBezTo>
                                <a:cubicBezTo>
                                  <a:pt x="109" y="100"/>
                                  <a:pt x="108" y="100"/>
                                  <a:pt x="106" y="100"/>
                                </a:cubicBezTo>
                                <a:cubicBezTo>
                                  <a:pt x="106" y="94"/>
                                  <a:pt x="110" y="94"/>
                                  <a:pt x="111" y="90"/>
                                </a:cubicBezTo>
                                <a:cubicBezTo>
                                  <a:pt x="112" y="86"/>
                                  <a:pt x="111" y="82"/>
                                  <a:pt x="113" y="79"/>
                                </a:cubicBezTo>
                                <a:cubicBezTo>
                                  <a:pt x="114" y="76"/>
                                  <a:pt x="117" y="76"/>
                                  <a:pt x="118" y="74"/>
                                </a:cubicBezTo>
                                <a:cubicBezTo>
                                  <a:pt x="120" y="73"/>
                                  <a:pt x="120" y="69"/>
                                  <a:pt x="121" y="67"/>
                                </a:cubicBezTo>
                                <a:cubicBezTo>
                                  <a:pt x="122" y="63"/>
                                  <a:pt x="122" y="58"/>
                                  <a:pt x="120" y="54"/>
                                </a:cubicBezTo>
                                <a:cubicBezTo>
                                  <a:pt x="119" y="52"/>
                                  <a:pt x="119" y="51"/>
                                  <a:pt x="118" y="49"/>
                                </a:cubicBezTo>
                                <a:cubicBezTo>
                                  <a:pt x="118" y="45"/>
                                  <a:pt x="119" y="35"/>
                                  <a:pt x="119" y="32"/>
                                </a:cubicBezTo>
                                <a:cubicBezTo>
                                  <a:pt x="119" y="26"/>
                                  <a:pt x="119" y="26"/>
                                  <a:pt x="118" y="20"/>
                                </a:cubicBezTo>
                                <a:cubicBezTo>
                                  <a:pt x="118" y="20"/>
                                  <a:pt x="116" y="14"/>
                                  <a:pt x="113" y="13"/>
                                </a:cubicBezTo>
                                <a:cubicBezTo>
                                  <a:pt x="108" y="12"/>
                                  <a:pt x="108" y="12"/>
                                  <a:pt x="108" y="12"/>
                                </a:cubicBezTo>
                                <a:cubicBezTo>
                                  <a:pt x="104" y="9"/>
                                  <a:pt x="104" y="9"/>
                                  <a:pt x="104" y="9"/>
                                </a:cubicBezTo>
                                <a:cubicBezTo>
                                  <a:pt x="90" y="0"/>
                                  <a:pt x="75" y="6"/>
                                  <a:pt x="67" y="9"/>
                                </a:cubicBezTo>
                                <a:cubicBezTo>
                                  <a:pt x="56" y="13"/>
                                  <a:pt x="49" y="24"/>
                                  <a:pt x="54" y="48"/>
                                </a:cubicBezTo>
                                <a:cubicBezTo>
                                  <a:pt x="55" y="52"/>
                                  <a:pt x="51" y="54"/>
                                  <a:pt x="52" y="57"/>
                                </a:cubicBezTo>
                                <a:cubicBezTo>
                                  <a:pt x="52" y="61"/>
                                  <a:pt x="52" y="73"/>
                                  <a:pt x="57" y="76"/>
                                </a:cubicBezTo>
                                <a:cubicBezTo>
                                  <a:pt x="57" y="76"/>
                                  <a:pt x="61" y="77"/>
                                  <a:pt x="60" y="77"/>
                                </a:cubicBezTo>
                                <a:cubicBezTo>
                                  <a:pt x="61" y="82"/>
                                  <a:pt x="61" y="87"/>
                                  <a:pt x="62" y="91"/>
                                </a:cubicBezTo>
                                <a:cubicBezTo>
                                  <a:pt x="63" y="94"/>
                                  <a:pt x="66" y="95"/>
                                  <a:pt x="67" y="99"/>
                                </a:cubicBezTo>
                                <a:cubicBezTo>
                                  <a:pt x="63" y="100"/>
                                  <a:pt x="63" y="100"/>
                                  <a:pt x="63" y="100"/>
                                </a:cubicBezTo>
                                <a:cubicBezTo>
                                  <a:pt x="61" y="104"/>
                                  <a:pt x="59" y="110"/>
                                  <a:pt x="56" y="112"/>
                                </a:cubicBezTo>
                                <a:cubicBezTo>
                                  <a:pt x="53" y="113"/>
                                  <a:pt x="51" y="114"/>
                                  <a:pt x="48" y="115"/>
                                </a:cubicBezTo>
                                <a:cubicBezTo>
                                  <a:pt x="39" y="118"/>
                                  <a:pt x="30" y="122"/>
                                  <a:pt x="21" y="126"/>
                                </a:cubicBezTo>
                                <a:cubicBezTo>
                                  <a:pt x="13" y="129"/>
                                  <a:pt x="3" y="131"/>
                                  <a:pt x="0" y="139"/>
                                </a:cubicBezTo>
                                <a:cubicBezTo>
                                  <a:pt x="0" y="145"/>
                                  <a:pt x="0" y="158"/>
                                  <a:pt x="0" y="166"/>
                                </a:cubicBezTo>
                                <a:cubicBezTo>
                                  <a:pt x="76" y="166"/>
                                  <a:pt x="76" y="166"/>
                                  <a:pt x="76" y="166"/>
                                </a:cubicBezTo>
                                <a:cubicBezTo>
                                  <a:pt x="82" y="127"/>
                                  <a:pt x="82" y="127"/>
                                  <a:pt x="82" y="127"/>
                                </a:cubicBezTo>
                                <a:cubicBezTo>
                                  <a:pt x="77" y="117"/>
                                  <a:pt x="77" y="117"/>
                                  <a:pt x="77" y="117"/>
                                </a:cubicBezTo>
                                <a:cubicBezTo>
                                  <a:pt x="88" y="112"/>
                                  <a:pt x="88" y="112"/>
                                  <a:pt x="88" y="112"/>
                                </a:cubicBezTo>
                                <a:cubicBezTo>
                                  <a:pt x="97" y="117"/>
                                  <a:pt x="97" y="117"/>
                                  <a:pt x="97" y="117"/>
                                </a:cubicBezTo>
                                <a:cubicBezTo>
                                  <a:pt x="92" y="128"/>
                                  <a:pt x="92" y="128"/>
                                  <a:pt x="92" y="128"/>
                                </a:cubicBezTo>
                                <a:cubicBezTo>
                                  <a:pt x="101" y="166"/>
                                  <a:pt x="101" y="166"/>
                                  <a:pt x="101" y="166"/>
                                </a:cubicBezTo>
                                <a:cubicBezTo>
                                  <a:pt x="174" y="166"/>
                                  <a:pt x="174" y="166"/>
                                  <a:pt x="174" y="166"/>
                                </a:cubicBezTo>
                                <a:cubicBezTo>
                                  <a:pt x="174" y="158"/>
                                  <a:pt x="174" y="145"/>
                                  <a:pt x="174" y="13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2" name="Freeform 175"/>
                        <wps:cNvSpPr>
                          <a:spLocks noChangeAspect="1" noEditPoints="1"/>
                        </wps:cNvSpPr>
                        <wps:spPr bwMode="auto">
                          <a:xfrm>
                            <a:off x="28751" y="8318"/>
                            <a:ext cx="701" cy="894"/>
                          </a:xfrm>
                          <a:custGeom>
                            <a:avLst/>
                            <a:gdLst>
                              <a:gd name="T0" fmla="*/ 84 w 138"/>
                              <a:gd name="T1" fmla="*/ 71 h 176"/>
                              <a:gd name="T2" fmla="*/ 69 w 138"/>
                              <a:gd name="T3" fmla="*/ 69 h 176"/>
                              <a:gd name="T4" fmla="*/ 54 w 138"/>
                              <a:gd name="T5" fmla="*/ 71 h 176"/>
                              <a:gd name="T6" fmla="*/ 54 w 138"/>
                              <a:gd name="T7" fmla="*/ 26 h 176"/>
                              <a:gd name="T8" fmla="*/ 15 w 138"/>
                              <a:gd name="T9" fmla="*/ 26 h 176"/>
                              <a:gd name="T10" fmla="*/ 15 w 138"/>
                              <a:gd name="T11" fmla="*/ 48 h 176"/>
                              <a:gd name="T12" fmla="*/ 34 w 138"/>
                              <a:gd name="T13" fmla="*/ 82 h 176"/>
                              <a:gd name="T14" fmla="*/ 16 w 138"/>
                              <a:gd name="T15" fmla="*/ 122 h 176"/>
                              <a:gd name="T16" fmla="*/ 69 w 138"/>
                              <a:gd name="T17" fmla="*/ 176 h 176"/>
                              <a:gd name="T18" fmla="*/ 122 w 138"/>
                              <a:gd name="T19" fmla="*/ 122 h 176"/>
                              <a:gd name="T20" fmla="*/ 101 w 138"/>
                              <a:gd name="T21" fmla="*/ 80 h 176"/>
                              <a:gd name="T22" fmla="*/ 123 w 138"/>
                              <a:gd name="T23" fmla="*/ 49 h 176"/>
                              <a:gd name="T24" fmla="*/ 123 w 138"/>
                              <a:gd name="T25" fmla="*/ 26 h 176"/>
                              <a:gd name="T26" fmla="*/ 84 w 138"/>
                              <a:gd name="T27" fmla="*/ 26 h 176"/>
                              <a:gd name="T28" fmla="*/ 84 w 138"/>
                              <a:gd name="T29" fmla="*/ 71 h 176"/>
                              <a:gd name="T30" fmla="*/ 103 w 138"/>
                              <a:gd name="T31" fmla="*/ 122 h 176"/>
                              <a:gd name="T32" fmla="*/ 69 w 138"/>
                              <a:gd name="T33" fmla="*/ 157 h 176"/>
                              <a:gd name="T34" fmla="*/ 35 w 138"/>
                              <a:gd name="T35" fmla="*/ 122 h 176"/>
                              <a:gd name="T36" fmla="*/ 69 w 138"/>
                              <a:gd name="T37" fmla="*/ 88 h 176"/>
                              <a:gd name="T38" fmla="*/ 103 w 138"/>
                              <a:gd name="T39" fmla="*/ 122 h 176"/>
                              <a:gd name="T40" fmla="*/ 0 w 138"/>
                              <a:gd name="T41" fmla="*/ 0 h 176"/>
                              <a:gd name="T42" fmla="*/ 0 w 138"/>
                              <a:gd name="T43" fmla="*/ 16 h 176"/>
                              <a:gd name="T44" fmla="*/ 138 w 138"/>
                              <a:gd name="T45" fmla="*/ 16 h 176"/>
                              <a:gd name="T46" fmla="*/ 138 w 138"/>
                              <a:gd name="T47" fmla="*/ 0 h 176"/>
                              <a:gd name="T48" fmla="*/ 0 w 138"/>
                              <a:gd name="T49" fmla="*/ 0 h 176"/>
                              <a:gd name="T50" fmla="*/ 68 w 138"/>
                              <a:gd name="T51" fmla="*/ 91 h 176"/>
                              <a:gd name="T52" fmla="*/ 61 w 138"/>
                              <a:gd name="T53" fmla="*/ 111 h 176"/>
                              <a:gd name="T54" fmla="*/ 39 w 138"/>
                              <a:gd name="T55" fmla="*/ 111 h 176"/>
                              <a:gd name="T56" fmla="*/ 38 w 138"/>
                              <a:gd name="T57" fmla="*/ 112 h 176"/>
                              <a:gd name="T58" fmla="*/ 38 w 138"/>
                              <a:gd name="T59" fmla="*/ 114 h 176"/>
                              <a:gd name="T60" fmla="*/ 56 w 138"/>
                              <a:gd name="T61" fmla="*/ 127 h 176"/>
                              <a:gd name="T62" fmla="*/ 49 w 138"/>
                              <a:gd name="T63" fmla="*/ 148 h 176"/>
                              <a:gd name="T64" fmla="*/ 50 w 138"/>
                              <a:gd name="T65" fmla="*/ 149 h 176"/>
                              <a:gd name="T66" fmla="*/ 51 w 138"/>
                              <a:gd name="T67" fmla="*/ 149 h 176"/>
                              <a:gd name="T68" fmla="*/ 69 w 138"/>
                              <a:gd name="T69" fmla="*/ 136 h 176"/>
                              <a:gd name="T70" fmla="*/ 87 w 138"/>
                              <a:gd name="T71" fmla="*/ 149 h 176"/>
                              <a:gd name="T72" fmla="*/ 88 w 138"/>
                              <a:gd name="T73" fmla="*/ 149 h 176"/>
                              <a:gd name="T74" fmla="*/ 88 w 138"/>
                              <a:gd name="T75" fmla="*/ 149 h 176"/>
                              <a:gd name="T76" fmla="*/ 89 w 138"/>
                              <a:gd name="T77" fmla="*/ 148 h 176"/>
                              <a:gd name="T78" fmla="*/ 82 w 138"/>
                              <a:gd name="T79" fmla="*/ 127 h 176"/>
                              <a:gd name="T80" fmla="*/ 100 w 138"/>
                              <a:gd name="T81" fmla="*/ 114 h 176"/>
                              <a:gd name="T82" fmla="*/ 100 w 138"/>
                              <a:gd name="T83" fmla="*/ 112 h 176"/>
                              <a:gd name="T84" fmla="*/ 99 w 138"/>
                              <a:gd name="T85" fmla="*/ 111 h 176"/>
                              <a:gd name="T86" fmla="*/ 77 w 138"/>
                              <a:gd name="T87" fmla="*/ 111 h 176"/>
                              <a:gd name="T88" fmla="*/ 70 w 138"/>
                              <a:gd name="T89" fmla="*/ 91 h 176"/>
                              <a:gd name="T90" fmla="*/ 69 w 138"/>
                              <a:gd name="T91" fmla="*/ 90 h 176"/>
                              <a:gd name="T92" fmla="*/ 68 w 138"/>
                              <a:gd name="T93" fmla="*/ 91 h 1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</a:cxnLst>
                            <a:rect l="0" t="0" r="r" b="b"/>
                            <a:pathLst>
                              <a:path w="138" h="176">
                                <a:moveTo>
                                  <a:pt x="84" y="71"/>
                                </a:moveTo>
                                <a:cubicBezTo>
                                  <a:pt x="79" y="70"/>
                                  <a:pt x="74" y="69"/>
                                  <a:pt x="69" y="69"/>
                                </a:cubicBezTo>
                                <a:cubicBezTo>
                                  <a:pt x="64" y="69"/>
                                  <a:pt x="59" y="70"/>
                                  <a:pt x="54" y="71"/>
                                </a:cubicBezTo>
                                <a:cubicBezTo>
                                  <a:pt x="54" y="26"/>
                                  <a:pt x="54" y="26"/>
                                  <a:pt x="54" y="26"/>
                                </a:cubicBezTo>
                                <a:cubicBezTo>
                                  <a:pt x="15" y="26"/>
                                  <a:pt x="15" y="26"/>
                                  <a:pt x="15" y="26"/>
                                </a:cubicBezTo>
                                <a:cubicBezTo>
                                  <a:pt x="15" y="48"/>
                                  <a:pt x="15" y="48"/>
                                  <a:pt x="15" y="48"/>
                                </a:cubicBezTo>
                                <a:cubicBezTo>
                                  <a:pt x="34" y="82"/>
                                  <a:pt x="34" y="82"/>
                                  <a:pt x="34" y="82"/>
                                </a:cubicBezTo>
                                <a:cubicBezTo>
                                  <a:pt x="23" y="92"/>
                                  <a:pt x="16" y="106"/>
                                  <a:pt x="16" y="122"/>
                                </a:cubicBezTo>
                                <a:cubicBezTo>
                                  <a:pt x="16" y="152"/>
                                  <a:pt x="40" y="176"/>
                                  <a:pt x="69" y="176"/>
                                </a:cubicBezTo>
                                <a:cubicBezTo>
                                  <a:pt x="98" y="176"/>
                                  <a:pt x="122" y="152"/>
                                  <a:pt x="122" y="122"/>
                                </a:cubicBezTo>
                                <a:cubicBezTo>
                                  <a:pt x="122" y="105"/>
                                  <a:pt x="114" y="90"/>
                                  <a:pt x="101" y="80"/>
                                </a:cubicBezTo>
                                <a:cubicBezTo>
                                  <a:pt x="123" y="49"/>
                                  <a:pt x="123" y="49"/>
                                  <a:pt x="123" y="49"/>
                                </a:cubicBezTo>
                                <a:cubicBezTo>
                                  <a:pt x="123" y="26"/>
                                  <a:pt x="123" y="26"/>
                                  <a:pt x="123" y="26"/>
                                </a:cubicBezTo>
                                <a:cubicBezTo>
                                  <a:pt x="84" y="26"/>
                                  <a:pt x="84" y="26"/>
                                  <a:pt x="84" y="26"/>
                                </a:cubicBezTo>
                                <a:lnTo>
                                  <a:pt x="84" y="71"/>
                                </a:lnTo>
                                <a:close/>
                                <a:moveTo>
                                  <a:pt x="103" y="122"/>
                                </a:moveTo>
                                <a:cubicBezTo>
                                  <a:pt x="103" y="141"/>
                                  <a:pt x="88" y="157"/>
                                  <a:pt x="69" y="157"/>
                                </a:cubicBezTo>
                                <a:cubicBezTo>
                                  <a:pt x="50" y="157"/>
                                  <a:pt x="35" y="141"/>
                                  <a:pt x="35" y="122"/>
                                </a:cubicBezTo>
                                <a:cubicBezTo>
                                  <a:pt x="35" y="104"/>
                                  <a:pt x="50" y="88"/>
                                  <a:pt x="69" y="88"/>
                                </a:cubicBezTo>
                                <a:cubicBezTo>
                                  <a:pt x="88" y="88"/>
                                  <a:pt x="103" y="104"/>
                                  <a:pt x="103" y="122"/>
                                </a:cubicBezTo>
                                <a:close/>
                                <a:moveTo>
                                  <a:pt x="0" y="0"/>
                                </a:moveTo>
                                <a:cubicBezTo>
                                  <a:pt x="0" y="16"/>
                                  <a:pt x="0" y="16"/>
                                  <a:pt x="0" y="16"/>
                                </a:cubicBezTo>
                                <a:cubicBezTo>
                                  <a:pt x="138" y="16"/>
                                  <a:pt x="138" y="16"/>
                                  <a:pt x="138" y="16"/>
                                </a:cubicBezTo>
                                <a:cubicBezTo>
                                  <a:pt x="138" y="0"/>
                                  <a:pt x="138" y="0"/>
                                  <a:pt x="138" y="0"/>
                                </a:cubicBezTo>
                                <a:lnTo>
                                  <a:pt x="0" y="0"/>
                                </a:lnTo>
                                <a:close/>
                                <a:moveTo>
                                  <a:pt x="68" y="91"/>
                                </a:moveTo>
                                <a:cubicBezTo>
                                  <a:pt x="61" y="111"/>
                                  <a:pt x="61" y="111"/>
                                  <a:pt x="61" y="111"/>
                                </a:cubicBezTo>
                                <a:cubicBezTo>
                                  <a:pt x="39" y="111"/>
                                  <a:pt x="39" y="111"/>
                                  <a:pt x="39" y="111"/>
                                </a:cubicBezTo>
                                <a:cubicBezTo>
                                  <a:pt x="39" y="111"/>
                                  <a:pt x="38" y="112"/>
                                  <a:pt x="38" y="112"/>
                                </a:cubicBezTo>
                                <a:cubicBezTo>
                                  <a:pt x="38" y="113"/>
                                  <a:pt x="38" y="113"/>
                                  <a:pt x="38" y="114"/>
                                </a:cubicBezTo>
                                <a:cubicBezTo>
                                  <a:pt x="56" y="127"/>
                                  <a:pt x="56" y="127"/>
                                  <a:pt x="56" y="127"/>
                                </a:cubicBezTo>
                                <a:cubicBezTo>
                                  <a:pt x="49" y="148"/>
                                  <a:pt x="49" y="148"/>
                                  <a:pt x="49" y="148"/>
                                </a:cubicBezTo>
                                <a:cubicBezTo>
                                  <a:pt x="49" y="148"/>
                                  <a:pt x="49" y="149"/>
                                  <a:pt x="50" y="149"/>
                                </a:cubicBezTo>
                                <a:cubicBezTo>
                                  <a:pt x="50" y="149"/>
                                  <a:pt x="51" y="149"/>
                                  <a:pt x="51" y="149"/>
                                </a:cubicBezTo>
                                <a:cubicBezTo>
                                  <a:pt x="69" y="136"/>
                                  <a:pt x="69" y="136"/>
                                  <a:pt x="69" y="136"/>
                                </a:cubicBezTo>
                                <a:cubicBezTo>
                                  <a:pt x="87" y="149"/>
                                  <a:pt x="87" y="149"/>
                                  <a:pt x="87" y="149"/>
                                </a:cubicBezTo>
                                <a:cubicBezTo>
                                  <a:pt x="87" y="149"/>
                                  <a:pt x="87" y="149"/>
                                  <a:pt x="88" y="149"/>
                                </a:cubicBezTo>
                                <a:cubicBezTo>
                                  <a:pt x="88" y="149"/>
                                  <a:pt x="88" y="149"/>
                                  <a:pt x="88" y="149"/>
                                </a:cubicBezTo>
                                <a:cubicBezTo>
                                  <a:pt x="89" y="149"/>
                                  <a:pt x="89" y="148"/>
                                  <a:pt x="89" y="148"/>
                                </a:cubicBezTo>
                                <a:cubicBezTo>
                                  <a:pt x="82" y="127"/>
                                  <a:pt x="82" y="127"/>
                                  <a:pt x="82" y="127"/>
                                </a:cubicBezTo>
                                <a:cubicBezTo>
                                  <a:pt x="100" y="114"/>
                                  <a:pt x="100" y="114"/>
                                  <a:pt x="100" y="114"/>
                                </a:cubicBezTo>
                                <a:cubicBezTo>
                                  <a:pt x="100" y="113"/>
                                  <a:pt x="100" y="113"/>
                                  <a:pt x="100" y="112"/>
                                </a:cubicBezTo>
                                <a:cubicBezTo>
                                  <a:pt x="100" y="112"/>
                                  <a:pt x="99" y="111"/>
                                  <a:pt x="99" y="111"/>
                                </a:cubicBezTo>
                                <a:cubicBezTo>
                                  <a:pt x="77" y="111"/>
                                  <a:pt x="77" y="111"/>
                                  <a:pt x="77" y="111"/>
                                </a:cubicBezTo>
                                <a:cubicBezTo>
                                  <a:pt x="70" y="91"/>
                                  <a:pt x="70" y="91"/>
                                  <a:pt x="70" y="91"/>
                                </a:cubicBezTo>
                                <a:cubicBezTo>
                                  <a:pt x="70" y="90"/>
                                  <a:pt x="70" y="90"/>
                                  <a:pt x="69" y="90"/>
                                </a:cubicBezTo>
                                <a:cubicBezTo>
                                  <a:pt x="68" y="90"/>
                                  <a:pt x="68" y="90"/>
                                  <a:pt x="68" y="9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3" name="Freeform 44"/>
                        <wps:cNvSpPr>
                          <a:spLocks noChangeAspect="1" noEditPoints="1"/>
                        </wps:cNvSpPr>
                        <wps:spPr bwMode="auto">
                          <a:xfrm>
                            <a:off x="25678" y="8405"/>
                            <a:ext cx="756" cy="721"/>
                          </a:xfrm>
                          <a:custGeom>
                            <a:avLst/>
                            <a:gdLst>
                              <a:gd name="T0" fmla="*/ 49 w 168"/>
                              <a:gd name="T1" fmla="*/ 73 h 160"/>
                              <a:gd name="T2" fmla="*/ 49 w 168"/>
                              <a:gd name="T3" fmla="*/ 73 h 160"/>
                              <a:gd name="T4" fmla="*/ 65 w 168"/>
                              <a:gd name="T5" fmla="*/ 89 h 160"/>
                              <a:gd name="T6" fmla="*/ 71 w 168"/>
                              <a:gd name="T7" fmla="*/ 84 h 160"/>
                              <a:gd name="T8" fmla="*/ 65 w 168"/>
                              <a:gd name="T9" fmla="*/ 77 h 160"/>
                              <a:gd name="T10" fmla="*/ 62 w 168"/>
                              <a:gd name="T11" fmla="*/ 75 h 160"/>
                              <a:gd name="T12" fmla="*/ 77 w 168"/>
                              <a:gd name="T13" fmla="*/ 60 h 160"/>
                              <a:gd name="T14" fmla="*/ 78 w 168"/>
                              <a:gd name="T15" fmla="*/ 60 h 160"/>
                              <a:gd name="T16" fmla="*/ 80 w 168"/>
                              <a:gd name="T17" fmla="*/ 60 h 160"/>
                              <a:gd name="T18" fmla="*/ 83 w 168"/>
                              <a:gd name="T19" fmla="*/ 60 h 160"/>
                              <a:gd name="T20" fmla="*/ 72 w 168"/>
                              <a:gd name="T21" fmla="*/ 49 h 160"/>
                              <a:gd name="T22" fmla="*/ 72 w 168"/>
                              <a:gd name="T23" fmla="*/ 49 h 160"/>
                              <a:gd name="T24" fmla="*/ 63 w 168"/>
                              <a:gd name="T25" fmla="*/ 14 h 160"/>
                              <a:gd name="T26" fmla="*/ 28 w 168"/>
                              <a:gd name="T27" fmla="*/ 5 h 160"/>
                              <a:gd name="T28" fmla="*/ 48 w 168"/>
                              <a:gd name="T29" fmla="*/ 25 h 160"/>
                              <a:gd name="T30" fmla="*/ 43 w 168"/>
                              <a:gd name="T31" fmla="*/ 45 h 160"/>
                              <a:gd name="T32" fmla="*/ 24 w 168"/>
                              <a:gd name="T33" fmla="*/ 50 h 160"/>
                              <a:gd name="T34" fmla="*/ 4 w 168"/>
                              <a:gd name="T35" fmla="*/ 30 h 160"/>
                              <a:gd name="T36" fmla="*/ 13 w 168"/>
                              <a:gd name="T37" fmla="*/ 64 h 160"/>
                              <a:gd name="T38" fmla="*/ 49 w 168"/>
                              <a:gd name="T39" fmla="*/ 73 h 160"/>
                              <a:gd name="T40" fmla="*/ 108 w 168"/>
                              <a:gd name="T41" fmla="*/ 85 h 160"/>
                              <a:gd name="T42" fmla="*/ 107 w 168"/>
                              <a:gd name="T43" fmla="*/ 89 h 160"/>
                              <a:gd name="T44" fmla="*/ 108 w 168"/>
                              <a:gd name="T45" fmla="*/ 91 h 160"/>
                              <a:gd name="T46" fmla="*/ 106 w 168"/>
                              <a:gd name="T47" fmla="*/ 92 h 160"/>
                              <a:gd name="T48" fmla="*/ 96 w 168"/>
                              <a:gd name="T49" fmla="*/ 103 h 160"/>
                              <a:gd name="T50" fmla="*/ 93 w 168"/>
                              <a:gd name="T51" fmla="*/ 105 h 160"/>
                              <a:gd name="T52" fmla="*/ 84 w 168"/>
                              <a:gd name="T53" fmla="*/ 96 h 160"/>
                              <a:gd name="T54" fmla="*/ 78 w 168"/>
                              <a:gd name="T55" fmla="*/ 102 h 160"/>
                              <a:gd name="T56" fmla="*/ 131 w 168"/>
                              <a:gd name="T57" fmla="*/ 155 h 160"/>
                              <a:gd name="T58" fmla="*/ 143 w 168"/>
                              <a:gd name="T59" fmla="*/ 160 h 160"/>
                              <a:gd name="T60" fmla="*/ 154 w 168"/>
                              <a:gd name="T61" fmla="*/ 155 h 160"/>
                              <a:gd name="T62" fmla="*/ 154 w 168"/>
                              <a:gd name="T63" fmla="*/ 131 h 160"/>
                              <a:gd name="T64" fmla="*/ 108 w 168"/>
                              <a:gd name="T65" fmla="*/ 85 h 160"/>
                              <a:gd name="T66" fmla="*/ 148 w 168"/>
                              <a:gd name="T67" fmla="*/ 149 h 160"/>
                              <a:gd name="T68" fmla="*/ 140 w 168"/>
                              <a:gd name="T69" fmla="*/ 152 h 160"/>
                              <a:gd name="T70" fmla="*/ 133 w 168"/>
                              <a:gd name="T71" fmla="*/ 145 h 160"/>
                              <a:gd name="T72" fmla="*/ 135 w 168"/>
                              <a:gd name="T73" fmla="*/ 136 h 160"/>
                              <a:gd name="T74" fmla="*/ 144 w 168"/>
                              <a:gd name="T75" fmla="*/ 134 h 160"/>
                              <a:gd name="T76" fmla="*/ 150 w 168"/>
                              <a:gd name="T77" fmla="*/ 141 h 160"/>
                              <a:gd name="T78" fmla="*/ 148 w 168"/>
                              <a:gd name="T79" fmla="*/ 149 h 160"/>
                              <a:gd name="T80" fmla="*/ 84 w 168"/>
                              <a:gd name="T81" fmla="*/ 91 h 160"/>
                              <a:gd name="T82" fmla="*/ 93 w 168"/>
                              <a:gd name="T83" fmla="*/ 100 h 160"/>
                              <a:gd name="T84" fmla="*/ 103 w 168"/>
                              <a:gd name="T85" fmla="*/ 90 h 160"/>
                              <a:gd name="T86" fmla="*/ 108 w 168"/>
                              <a:gd name="T87" fmla="*/ 75 h 160"/>
                              <a:gd name="T88" fmla="*/ 122 w 168"/>
                              <a:gd name="T89" fmla="*/ 70 h 160"/>
                              <a:gd name="T90" fmla="*/ 168 w 168"/>
                              <a:gd name="T91" fmla="*/ 25 h 160"/>
                              <a:gd name="T92" fmla="*/ 142 w 168"/>
                              <a:gd name="T93" fmla="*/ 0 h 160"/>
                              <a:gd name="T94" fmla="*/ 97 w 168"/>
                              <a:gd name="T95" fmla="*/ 45 h 160"/>
                              <a:gd name="T96" fmla="*/ 92 w 168"/>
                              <a:gd name="T97" fmla="*/ 59 h 160"/>
                              <a:gd name="T98" fmla="*/ 78 w 168"/>
                              <a:gd name="T99" fmla="*/ 64 h 160"/>
                              <a:gd name="T100" fmla="*/ 68 w 168"/>
                              <a:gd name="T101" fmla="*/ 75 h 160"/>
                              <a:gd name="T102" fmla="*/ 77 w 168"/>
                              <a:gd name="T103" fmla="*/ 84 h 160"/>
                              <a:gd name="T104" fmla="*/ 32 w 168"/>
                              <a:gd name="T105" fmla="*/ 128 h 160"/>
                              <a:gd name="T106" fmla="*/ 31 w 168"/>
                              <a:gd name="T107" fmla="*/ 127 h 160"/>
                              <a:gd name="T108" fmla="*/ 22 w 168"/>
                              <a:gd name="T109" fmla="*/ 134 h 160"/>
                              <a:gd name="T110" fmla="*/ 8 w 168"/>
                              <a:gd name="T111" fmla="*/ 156 h 160"/>
                              <a:gd name="T112" fmla="*/ 11 w 168"/>
                              <a:gd name="T113" fmla="*/ 160 h 160"/>
                              <a:gd name="T114" fmla="*/ 34 w 168"/>
                              <a:gd name="T115" fmla="*/ 146 h 160"/>
                              <a:gd name="T116" fmla="*/ 41 w 168"/>
                              <a:gd name="T117" fmla="*/ 137 h 160"/>
                              <a:gd name="T118" fmla="*/ 39 w 168"/>
                              <a:gd name="T119" fmla="*/ 135 h 160"/>
                              <a:gd name="T120" fmla="*/ 84 w 168"/>
                              <a:gd name="T121" fmla="*/ 91 h 1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168" h="160">
                                <a:moveTo>
                                  <a:pt x="49" y="73"/>
                                </a:moveTo>
                                <a:cubicBezTo>
                                  <a:pt x="49" y="73"/>
                                  <a:pt x="49" y="73"/>
                                  <a:pt x="49" y="73"/>
                                </a:cubicBezTo>
                                <a:cubicBezTo>
                                  <a:pt x="65" y="89"/>
                                  <a:pt x="65" y="89"/>
                                  <a:pt x="65" y="89"/>
                                </a:cubicBezTo>
                                <a:cubicBezTo>
                                  <a:pt x="71" y="84"/>
                                  <a:pt x="71" y="84"/>
                                  <a:pt x="71" y="84"/>
                                </a:cubicBezTo>
                                <a:cubicBezTo>
                                  <a:pt x="65" y="77"/>
                                  <a:pt x="65" y="77"/>
                                  <a:pt x="65" y="77"/>
                                </a:cubicBezTo>
                                <a:cubicBezTo>
                                  <a:pt x="62" y="75"/>
                                  <a:pt x="62" y="75"/>
                                  <a:pt x="62" y="75"/>
                                </a:cubicBezTo>
                                <a:cubicBezTo>
                                  <a:pt x="77" y="60"/>
                                  <a:pt x="77" y="60"/>
                                  <a:pt x="77" y="60"/>
                                </a:cubicBezTo>
                                <a:cubicBezTo>
                                  <a:pt x="78" y="60"/>
                                  <a:pt x="78" y="60"/>
                                  <a:pt x="78" y="60"/>
                                </a:cubicBezTo>
                                <a:cubicBezTo>
                                  <a:pt x="79" y="60"/>
                                  <a:pt x="79" y="60"/>
                                  <a:pt x="80" y="60"/>
                                </a:cubicBezTo>
                                <a:cubicBezTo>
                                  <a:pt x="81" y="60"/>
                                  <a:pt x="82" y="60"/>
                                  <a:pt x="83" y="60"/>
                                </a:cubicBezTo>
                                <a:cubicBezTo>
                                  <a:pt x="72" y="49"/>
                                  <a:pt x="72" y="49"/>
                                  <a:pt x="72" y="49"/>
                                </a:cubicBezTo>
                                <a:cubicBezTo>
                                  <a:pt x="72" y="49"/>
                                  <a:pt x="72" y="49"/>
                                  <a:pt x="72" y="49"/>
                                </a:cubicBezTo>
                                <a:cubicBezTo>
                                  <a:pt x="75" y="37"/>
                                  <a:pt x="72" y="24"/>
                                  <a:pt x="63" y="14"/>
                                </a:cubicBezTo>
                                <a:cubicBezTo>
                                  <a:pt x="53" y="5"/>
                                  <a:pt x="40" y="2"/>
                                  <a:pt x="28" y="5"/>
                                </a:cubicBezTo>
                                <a:cubicBezTo>
                                  <a:pt x="48" y="25"/>
                                  <a:pt x="48" y="25"/>
                                  <a:pt x="48" y="25"/>
                                </a:cubicBezTo>
                                <a:cubicBezTo>
                                  <a:pt x="43" y="45"/>
                                  <a:pt x="43" y="45"/>
                                  <a:pt x="43" y="45"/>
                                </a:cubicBezTo>
                                <a:cubicBezTo>
                                  <a:pt x="24" y="50"/>
                                  <a:pt x="24" y="50"/>
                                  <a:pt x="24" y="50"/>
                                </a:cubicBezTo>
                                <a:cubicBezTo>
                                  <a:pt x="4" y="30"/>
                                  <a:pt x="4" y="30"/>
                                  <a:pt x="4" y="30"/>
                                </a:cubicBezTo>
                                <a:cubicBezTo>
                                  <a:pt x="0" y="42"/>
                                  <a:pt x="4" y="55"/>
                                  <a:pt x="13" y="64"/>
                                </a:cubicBezTo>
                                <a:cubicBezTo>
                                  <a:pt x="22" y="74"/>
                                  <a:pt x="36" y="77"/>
                                  <a:pt x="49" y="73"/>
                                </a:cubicBezTo>
                                <a:close/>
                                <a:moveTo>
                                  <a:pt x="108" y="85"/>
                                </a:moveTo>
                                <a:cubicBezTo>
                                  <a:pt x="107" y="86"/>
                                  <a:pt x="107" y="88"/>
                                  <a:pt x="107" y="89"/>
                                </a:cubicBezTo>
                                <a:cubicBezTo>
                                  <a:pt x="108" y="91"/>
                                  <a:pt x="108" y="91"/>
                                  <a:pt x="108" y="91"/>
                                </a:cubicBezTo>
                                <a:cubicBezTo>
                                  <a:pt x="106" y="92"/>
                                  <a:pt x="106" y="92"/>
                                  <a:pt x="106" y="92"/>
                                </a:cubicBezTo>
                                <a:cubicBezTo>
                                  <a:pt x="96" y="103"/>
                                  <a:pt x="96" y="103"/>
                                  <a:pt x="96" y="103"/>
                                </a:cubicBezTo>
                                <a:cubicBezTo>
                                  <a:pt x="93" y="105"/>
                                  <a:pt x="93" y="105"/>
                                  <a:pt x="93" y="105"/>
                                </a:cubicBezTo>
                                <a:cubicBezTo>
                                  <a:pt x="84" y="96"/>
                                  <a:pt x="84" y="96"/>
                                  <a:pt x="84" y="96"/>
                                </a:cubicBezTo>
                                <a:cubicBezTo>
                                  <a:pt x="78" y="102"/>
                                  <a:pt x="78" y="102"/>
                                  <a:pt x="78" y="102"/>
                                </a:cubicBezTo>
                                <a:cubicBezTo>
                                  <a:pt x="131" y="155"/>
                                  <a:pt x="131" y="155"/>
                                  <a:pt x="131" y="155"/>
                                </a:cubicBezTo>
                                <a:cubicBezTo>
                                  <a:pt x="134" y="158"/>
                                  <a:pt x="138" y="160"/>
                                  <a:pt x="143" y="160"/>
                                </a:cubicBezTo>
                                <a:cubicBezTo>
                                  <a:pt x="147" y="160"/>
                                  <a:pt x="151" y="158"/>
                                  <a:pt x="154" y="155"/>
                                </a:cubicBezTo>
                                <a:cubicBezTo>
                                  <a:pt x="161" y="148"/>
                                  <a:pt x="161" y="138"/>
                                  <a:pt x="154" y="131"/>
                                </a:cubicBezTo>
                                <a:lnTo>
                                  <a:pt x="108" y="85"/>
                                </a:lnTo>
                                <a:close/>
                                <a:moveTo>
                                  <a:pt x="148" y="149"/>
                                </a:moveTo>
                                <a:cubicBezTo>
                                  <a:pt x="140" y="152"/>
                                  <a:pt x="140" y="152"/>
                                  <a:pt x="140" y="152"/>
                                </a:cubicBezTo>
                                <a:cubicBezTo>
                                  <a:pt x="133" y="145"/>
                                  <a:pt x="133" y="145"/>
                                  <a:pt x="133" y="145"/>
                                </a:cubicBezTo>
                                <a:cubicBezTo>
                                  <a:pt x="135" y="136"/>
                                  <a:pt x="135" y="136"/>
                                  <a:pt x="135" y="136"/>
                                </a:cubicBezTo>
                                <a:cubicBezTo>
                                  <a:pt x="144" y="134"/>
                                  <a:pt x="144" y="134"/>
                                  <a:pt x="144" y="134"/>
                                </a:cubicBezTo>
                                <a:cubicBezTo>
                                  <a:pt x="150" y="141"/>
                                  <a:pt x="150" y="141"/>
                                  <a:pt x="150" y="141"/>
                                </a:cubicBezTo>
                                <a:lnTo>
                                  <a:pt x="148" y="149"/>
                                </a:lnTo>
                                <a:close/>
                                <a:moveTo>
                                  <a:pt x="84" y="91"/>
                                </a:moveTo>
                                <a:cubicBezTo>
                                  <a:pt x="93" y="100"/>
                                  <a:pt x="93" y="100"/>
                                  <a:pt x="93" y="100"/>
                                </a:cubicBezTo>
                                <a:cubicBezTo>
                                  <a:pt x="103" y="90"/>
                                  <a:pt x="103" y="90"/>
                                  <a:pt x="103" y="90"/>
                                </a:cubicBezTo>
                                <a:cubicBezTo>
                                  <a:pt x="103" y="84"/>
                                  <a:pt x="104" y="79"/>
                                  <a:pt x="108" y="75"/>
                                </a:cubicBezTo>
                                <a:cubicBezTo>
                                  <a:pt x="112" y="72"/>
                                  <a:pt x="117" y="70"/>
                                  <a:pt x="122" y="70"/>
                                </a:cubicBezTo>
                                <a:cubicBezTo>
                                  <a:pt x="168" y="25"/>
                                  <a:pt x="168" y="25"/>
                                  <a:pt x="168" y="25"/>
                                </a:cubicBezTo>
                                <a:cubicBezTo>
                                  <a:pt x="142" y="0"/>
                                  <a:pt x="142" y="0"/>
                                  <a:pt x="142" y="0"/>
                                </a:cubicBezTo>
                                <a:cubicBezTo>
                                  <a:pt x="97" y="45"/>
                                  <a:pt x="97" y="45"/>
                                  <a:pt x="97" y="45"/>
                                </a:cubicBezTo>
                                <a:cubicBezTo>
                                  <a:pt x="98" y="50"/>
                                  <a:pt x="96" y="55"/>
                                  <a:pt x="92" y="59"/>
                                </a:cubicBezTo>
                                <a:cubicBezTo>
                                  <a:pt x="88" y="63"/>
                                  <a:pt x="83" y="65"/>
                                  <a:pt x="78" y="64"/>
                                </a:cubicBezTo>
                                <a:cubicBezTo>
                                  <a:pt x="68" y="75"/>
                                  <a:pt x="68" y="75"/>
                                  <a:pt x="68" y="75"/>
                                </a:cubicBezTo>
                                <a:cubicBezTo>
                                  <a:pt x="77" y="84"/>
                                  <a:pt x="77" y="84"/>
                                  <a:pt x="77" y="84"/>
                                </a:cubicBezTo>
                                <a:cubicBezTo>
                                  <a:pt x="32" y="128"/>
                                  <a:pt x="32" y="128"/>
                                  <a:pt x="32" y="128"/>
                                </a:cubicBezTo>
                                <a:cubicBezTo>
                                  <a:pt x="31" y="127"/>
                                  <a:pt x="31" y="127"/>
                                  <a:pt x="31" y="127"/>
                                </a:cubicBezTo>
                                <a:cubicBezTo>
                                  <a:pt x="22" y="134"/>
                                  <a:pt x="22" y="134"/>
                                  <a:pt x="22" y="134"/>
                                </a:cubicBezTo>
                                <a:cubicBezTo>
                                  <a:pt x="8" y="156"/>
                                  <a:pt x="8" y="156"/>
                                  <a:pt x="8" y="156"/>
                                </a:cubicBezTo>
                                <a:cubicBezTo>
                                  <a:pt x="11" y="160"/>
                                  <a:pt x="11" y="160"/>
                                  <a:pt x="11" y="160"/>
                                </a:cubicBezTo>
                                <a:cubicBezTo>
                                  <a:pt x="34" y="146"/>
                                  <a:pt x="34" y="146"/>
                                  <a:pt x="34" y="146"/>
                                </a:cubicBezTo>
                                <a:cubicBezTo>
                                  <a:pt x="41" y="137"/>
                                  <a:pt x="41" y="137"/>
                                  <a:pt x="41" y="137"/>
                                </a:cubicBezTo>
                                <a:cubicBezTo>
                                  <a:pt x="39" y="135"/>
                                  <a:pt x="39" y="135"/>
                                  <a:pt x="39" y="135"/>
                                </a:cubicBezTo>
                                <a:lnTo>
                                  <a:pt x="84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44" name="Freeform 49"/>
                        <wps:cNvSpPr>
                          <a:spLocks noChangeAspect="1"/>
                        </wps:cNvSpPr>
                        <wps:spPr bwMode="auto">
                          <a:xfrm>
                            <a:off x="23869" y="9933"/>
                            <a:ext cx="907" cy="864"/>
                          </a:xfrm>
                          <a:custGeom>
                            <a:avLst/>
                            <a:gdLst>
                              <a:gd name="T0" fmla="*/ 118 w 174"/>
                              <a:gd name="T1" fmla="*/ 20 h 166"/>
                              <a:gd name="T2" fmla="*/ 119 w 174"/>
                              <a:gd name="T3" fmla="*/ 32 h 166"/>
                              <a:gd name="T4" fmla="*/ 118 w 174"/>
                              <a:gd name="T5" fmla="*/ 49 h 166"/>
                              <a:gd name="T6" fmla="*/ 120 w 174"/>
                              <a:gd name="T7" fmla="*/ 54 h 166"/>
                              <a:gd name="T8" fmla="*/ 121 w 174"/>
                              <a:gd name="T9" fmla="*/ 67 h 166"/>
                              <a:gd name="T10" fmla="*/ 118 w 174"/>
                              <a:gd name="T11" fmla="*/ 74 h 166"/>
                              <a:gd name="T12" fmla="*/ 113 w 174"/>
                              <a:gd name="T13" fmla="*/ 79 h 166"/>
                              <a:gd name="T14" fmla="*/ 111 w 174"/>
                              <a:gd name="T15" fmla="*/ 90 h 166"/>
                              <a:gd name="T16" fmla="*/ 106 w 174"/>
                              <a:gd name="T17" fmla="*/ 100 h 166"/>
                              <a:gd name="T18" fmla="*/ 111 w 174"/>
                              <a:gd name="T19" fmla="*/ 100 h 166"/>
                              <a:gd name="T20" fmla="*/ 118 w 174"/>
                              <a:gd name="T21" fmla="*/ 113 h 166"/>
                              <a:gd name="T22" fmla="*/ 126 w 174"/>
                              <a:gd name="T23" fmla="*/ 115 h 166"/>
                              <a:gd name="T24" fmla="*/ 153 w 174"/>
                              <a:gd name="T25" fmla="*/ 126 h 166"/>
                              <a:gd name="T26" fmla="*/ 174 w 174"/>
                              <a:gd name="T27" fmla="*/ 139 h 166"/>
                              <a:gd name="T28" fmla="*/ 174 w 174"/>
                              <a:gd name="T29" fmla="*/ 166 h 166"/>
                              <a:gd name="T30" fmla="*/ 0 w 174"/>
                              <a:gd name="T31" fmla="*/ 166 h 166"/>
                              <a:gd name="T32" fmla="*/ 0 w 174"/>
                              <a:gd name="T33" fmla="*/ 139 h 166"/>
                              <a:gd name="T34" fmla="*/ 21 w 174"/>
                              <a:gd name="T35" fmla="*/ 126 h 166"/>
                              <a:gd name="T36" fmla="*/ 48 w 174"/>
                              <a:gd name="T37" fmla="*/ 115 h 166"/>
                              <a:gd name="T38" fmla="*/ 56 w 174"/>
                              <a:gd name="T39" fmla="*/ 113 h 166"/>
                              <a:gd name="T40" fmla="*/ 63 w 174"/>
                              <a:gd name="T41" fmla="*/ 100 h 166"/>
                              <a:gd name="T42" fmla="*/ 67 w 174"/>
                              <a:gd name="T43" fmla="*/ 99 h 166"/>
                              <a:gd name="T44" fmla="*/ 62 w 174"/>
                              <a:gd name="T45" fmla="*/ 91 h 166"/>
                              <a:gd name="T46" fmla="*/ 60 w 174"/>
                              <a:gd name="T47" fmla="*/ 77 h 166"/>
                              <a:gd name="T48" fmla="*/ 57 w 174"/>
                              <a:gd name="T49" fmla="*/ 76 h 166"/>
                              <a:gd name="T50" fmla="*/ 52 w 174"/>
                              <a:gd name="T51" fmla="*/ 57 h 166"/>
                              <a:gd name="T52" fmla="*/ 54 w 174"/>
                              <a:gd name="T53" fmla="*/ 48 h 166"/>
                              <a:gd name="T54" fmla="*/ 67 w 174"/>
                              <a:gd name="T55" fmla="*/ 9 h 166"/>
                              <a:gd name="T56" fmla="*/ 104 w 174"/>
                              <a:gd name="T57" fmla="*/ 9 h 166"/>
                              <a:gd name="T58" fmla="*/ 108 w 174"/>
                              <a:gd name="T59" fmla="*/ 12 h 166"/>
                              <a:gd name="T60" fmla="*/ 113 w 174"/>
                              <a:gd name="T61" fmla="*/ 13 h 166"/>
                              <a:gd name="T62" fmla="*/ 118 w 174"/>
                              <a:gd name="T63" fmla="*/ 20 h 1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174" h="166">
                                <a:moveTo>
                                  <a:pt x="118" y="20"/>
                                </a:moveTo>
                                <a:cubicBezTo>
                                  <a:pt x="119" y="26"/>
                                  <a:pt x="119" y="26"/>
                                  <a:pt x="119" y="32"/>
                                </a:cubicBezTo>
                                <a:cubicBezTo>
                                  <a:pt x="119" y="35"/>
                                  <a:pt x="118" y="45"/>
                                  <a:pt x="118" y="49"/>
                                </a:cubicBezTo>
                                <a:cubicBezTo>
                                  <a:pt x="119" y="52"/>
                                  <a:pt x="119" y="52"/>
                                  <a:pt x="120" y="54"/>
                                </a:cubicBezTo>
                                <a:cubicBezTo>
                                  <a:pt x="122" y="58"/>
                                  <a:pt x="122" y="63"/>
                                  <a:pt x="121" y="67"/>
                                </a:cubicBezTo>
                                <a:cubicBezTo>
                                  <a:pt x="120" y="69"/>
                                  <a:pt x="120" y="73"/>
                                  <a:pt x="118" y="74"/>
                                </a:cubicBezTo>
                                <a:cubicBezTo>
                                  <a:pt x="117" y="76"/>
                                  <a:pt x="114" y="76"/>
                                  <a:pt x="113" y="79"/>
                                </a:cubicBezTo>
                                <a:cubicBezTo>
                                  <a:pt x="111" y="82"/>
                                  <a:pt x="112" y="86"/>
                                  <a:pt x="111" y="90"/>
                                </a:cubicBezTo>
                                <a:cubicBezTo>
                                  <a:pt x="110" y="94"/>
                                  <a:pt x="106" y="94"/>
                                  <a:pt x="106" y="100"/>
                                </a:cubicBezTo>
                                <a:cubicBezTo>
                                  <a:pt x="108" y="100"/>
                                  <a:pt x="109" y="100"/>
                                  <a:pt x="111" y="100"/>
                                </a:cubicBezTo>
                                <a:cubicBezTo>
                                  <a:pt x="113" y="104"/>
                                  <a:pt x="115" y="110"/>
                                  <a:pt x="118" y="113"/>
                                </a:cubicBezTo>
                                <a:cubicBezTo>
                                  <a:pt x="121" y="113"/>
                                  <a:pt x="123" y="114"/>
                                  <a:pt x="126" y="115"/>
                                </a:cubicBezTo>
                                <a:cubicBezTo>
                                  <a:pt x="135" y="118"/>
                                  <a:pt x="144" y="122"/>
                                  <a:pt x="153" y="126"/>
                                </a:cubicBezTo>
                                <a:cubicBezTo>
                                  <a:pt x="161" y="130"/>
                                  <a:pt x="171" y="131"/>
                                  <a:pt x="174" y="139"/>
                                </a:cubicBezTo>
                                <a:cubicBezTo>
                                  <a:pt x="174" y="145"/>
                                  <a:pt x="174" y="158"/>
                                  <a:pt x="174" y="166"/>
                                </a:cubicBezTo>
                                <a:cubicBezTo>
                                  <a:pt x="0" y="166"/>
                                  <a:pt x="0" y="166"/>
                                  <a:pt x="0" y="166"/>
                                </a:cubicBezTo>
                                <a:cubicBezTo>
                                  <a:pt x="0" y="158"/>
                                  <a:pt x="0" y="145"/>
                                  <a:pt x="0" y="139"/>
                                </a:cubicBezTo>
                                <a:cubicBezTo>
                                  <a:pt x="3" y="131"/>
                                  <a:pt x="13" y="130"/>
                                  <a:pt x="21" y="126"/>
                                </a:cubicBezTo>
                                <a:cubicBezTo>
                                  <a:pt x="30" y="122"/>
                                  <a:pt x="39" y="118"/>
                                  <a:pt x="48" y="115"/>
                                </a:cubicBezTo>
                                <a:cubicBezTo>
                                  <a:pt x="51" y="114"/>
                                  <a:pt x="53" y="113"/>
                                  <a:pt x="56" y="113"/>
                                </a:cubicBezTo>
                                <a:cubicBezTo>
                                  <a:pt x="59" y="110"/>
                                  <a:pt x="61" y="104"/>
                                  <a:pt x="63" y="100"/>
                                </a:cubicBezTo>
                                <a:cubicBezTo>
                                  <a:pt x="67" y="99"/>
                                  <a:pt x="67" y="99"/>
                                  <a:pt x="67" y="99"/>
                                </a:cubicBezTo>
                                <a:cubicBezTo>
                                  <a:pt x="66" y="95"/>
                                  <a:pt x="63" y="95"/>
                                  <a:pt x="62" y="91"/>
                                </a:cubicBezTo>
                                <a:cubicBezTo>
                                  <a:pt x="61" y="87"/>
                                  <a:pt x="61" y="82"/>
                                  <a:pt x="60" y="77"/>
                                </a:cubicBezTo>
                                <a:cubicBezTo>
                                  <a:pt x="61" y="77"/>
                                  <a:pt x="57" y="76"/>
                                  <a:pt x="57" y="76"/>
                                </a:cubicBezTo>
                                <a:cubicBezTo>
                                  <a:pt x="52" y="73"/>
                                  <a:pt x="52" y="61"/>
                                  <a:pt x="52" y="57"/>
                                </a:cubicBezTo>
                                <a:cubicBezTo>
                                  <a:pt x="51" y="54"/>
                                  <a:pt x="55" y="53"/>
                                  <a:pt x="54" y="48"/>
                                </a:cubicBezTo>
                                <a:cubicBezTo>
                                  <a:pt x="49" y="24"/>
                                  <a:pt x="56" y="13"/>
                                  <a:pt x="67" y="9"/>
                                </a:cubicBezTo>
                                <a:cubicBezTo>
                                  <a:pt x="75" y="6"/>
                                  <a:pt x="90" y="0"/>
                                  <a:pt x="104" y="9"/>
                                </a:cubicBezTo>
                                <a:cubicBezTo>
                                  <a:pt x="108" y="12"/>
                                  <a:pt x="108" y="12"/>
                                  <a:pt x="108" y="12"/>
                                </a:cubicBezTo>
                                <a:cubicBezTo>
                                  <a:pt x="113" y="13"/>
                                  <a:pt x="113" y="13"/>
                                  <a:pt x="113" y="13"/>
                                </a:cubicBezTo>
                                <a:cubicBezTo>
                                  <a:pt x="116" y="14"/>
                                  <a:pt x="118" y="20"/>
                                  <a:pt x="118" y="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g:grpSp>
                        <wpg:cNvPr id="345" name="组合 331"/>
                        <wpg:cNvGrpSpPr>
                          <a:grpSpLocks noChangeAspect="1"/>
                        </wpg:cNvGrpSpPr>
                        <wpg:grpSpPr>
                          <a:xfrm>
                            <a:off x="27137" y="8309"/>
                            <a:ext cx="907" cy="911"/>
                            <a:chOff x="4939277" y="4519793"/>
                            <a:chExt cx="357188" cy="358775"/>
                          </a:xfrm>
                          <a:solidFill>
                            <a:schemeClr val="accent1"/>
                          </a:solidFill>
                        </wpg:grpSpPr>
                        <wps:wsp>
                          <wps:cNvPr id="346" name="Freeform 42"/>
                          <wps:cNvSpPr/>
                          <wps:spPr bwMode="auto">
                            <a:xfrm>
                              <a:off x="4939277" y="4554718"/>
                              <a:ext cx="322263" cy="323850"/>
                            </a:xfrm>
                            <a:custGeom>
                              <a:avLst/>
                              <a:gdLst>
                                <a:gd name="T0" fmla="*/ 17 w 142"/>
                                <a:gd name="T1" fmla="*/ 0 h 142"/>
                                <a:gd name="T2" fmla="*/ 50 w 142"/>
                                <a:gd name="T3" fmla="*/ 89 h 142"/>
                                <a:gd name="T4" fmla="*/ 142 w 142"/>
                                <a:gd name="T5" fmla="*/ 125 h 142"/>
                                <a:gd name="T6" fmla="*/ 107 w 142"/>
                                <a:gd name="T7" fmla="*/ 90 h 142"/>
                                <a:gd name="T8" fmla="*/ 83 w 142"/>
                                <a:gd name="T9" fmla="*/ 80 h 142"/>
                                <a:gd name="T10" fmla="*/ 58 w 142"/>
                                <a:gd name="T11" fmla="*/ 55 h 142"/>
                                <a:gd name="T12" fmla="*/ 53 w 142"/>
                                <a:gd name="T13" fmla="*/ 36 h 142"/>
                                <a:gd name="T14" fmla="*/ 17 w 142"/>
                                <a:gd name="T15" fmla="*/ 0 h 1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142" h="142">
                                  <a:moveTo>
                                    <a:pt x="17" y="0"/>
                                  </a:moveTo>
                                  <a:cubicBezTo>
                                    <a:pt x="12" y="7"/>
                                    <a:pt x="0" y="38"/>
                                    <a:pt x="50" y="89"/>
                                  </a:cubicBezTo>
                                  <a:cubicBezTo>
                                    <a:pt x="102" y="142"/>
                                    <a:pt x="136" y="131"/>
                                    <a:pt x="142" y="125"/>
                                  </a:cubicBezTo>
                                  <a:cubicBezTo>
                                    <a:pt x="107" y="90"/>
                                    <a:pt x="107" y="90"/>
                                    <a:pt x="107" y="90"/>
                                  </a:cubicBezTo>
                                  <a:cubicBezTo>
                                    <a:pt x="102" y="95"/>
                                    <a:pt x="96" y="90"/>
                                    <a:pt x="83" y="80"/>
                                  </a:cubicBezTo>
                                  <a:cubicBezTo>
                                    <a:pt x="76" y="74"/>
                                    <a:pt x="66" y="65"/>
                                    <a:pt x="58" y="55"/>
                                  </a:cubicBezTo>
                                  <a:cubicBezTo>
                                    <a:pt x="53" y="48"/>
                                    <a:pt x="48" y="41"/>
                                    <a:pt x="53" y="36"/>
                                  </a:cubicBezTo>
                                  <a:lnTo>
                                    <a:pt x="17" y="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347" name="Freeform 43"/>
                          <wps:cNvSpPr/>
                          <wps:spPr bwMode="auto">
                            <a:xfrm>
                              <a:off x="5186927" y="4724581"/>
                              <a:ext cx="109538" cy="107950"/>
                            </a:xfrm>
                            <a:custGeom>
                              <a:avLst/>
                              <a:gdLst>
                                <a:gd name="T0" fmla="*/ 45 w 48"/>
                                <a:gd name="T1" fmla="*/ 37 h 47"/>
                                <a:gd name="T2" fmla="*/ 45 w 48"/>
                                <a:gd name="T3" fmla="*/ 29 h 47"/>
                                <a:gd name="T4" fmla="*/ 45 w 48"/>
                                <a:gd name="T5" fmla="*/ 29 h 47"/>
                                <a:gd name="T6" fmla="*/ 18 w 48"/>
                                <a:gd name="T7" fmla="*/ 2 h 47"/>
                                <a:gd name="T8" fmla="*/ 10 w 48"/>
                                <a:gd name="T9" fmla="*/ 2 h 47"/>
                                <a:gd name="T10" fmla="*/ 0 w 48"/>
                                <a:gd name="T11" fmla="*/ 12 h 47"/>
                                <a:gd name="T12" fmla="*/ 35 w 48"/>
                                <a:gd name="T13" fmla="*/ 47 h 47"/>
                                <a:gd name="T14" fmla="*/ 45 w 48"/>
                                <a:gd name="T15" fmla="*/ 37 h 4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48" h="47">
                                  <a:moveTo>
                                    <a:pt x="45" y="37"/>
                                  </a:moveTo>
                                  <a:cubicBezTo>
                                    <a:pt x="48" y="35"/>
                                    <a:pt x="47" y="31"/>
                                    <a:pt x="45" y="29"/>
                                  </a:cubicBezTo>
                                  <a:cubicBezTo>
                                    <a:pt x="45" y="29"/>
                                    <a:pt x="45" y="29"/>
                                    <a:pt x="45" y="29"/>
                                  </a:cubicBezTo>
                                  <a:cubicBezTo>
                                    <a:pt x="45" y="29"/>
                                    <a:pt x="18" y="2"/>
                                    <a:pt x="18" y="2"/>
                                  </a:cubicBezTo>
                                  <a:cubicBezTo>
                                    <a:pt x="16" y="0"/>
                                    <a:pt x="12" y="0"/>
                                    <a:pt x="10" y="2"/>
                                  </a:cubicBezTo>
                                  <a:cubicBezTo>
                                    <a:pt x="0" y="12"/>
                                    <a:pt x="0" y="12"/>
                                    <a:pt x="0" y="12"/>
                                  </a:cubicBezTo>
                                  <a:cubicBezTo>
                                    <a:pt x="35" y="47"/>
                                    <a:pt x="35" y="47"/>
                                    <a:pt x="35" y="47"/>
                                  </a:cubicBezTo>
                                  <a:cubicBezTo>
                                    <a:pt x="35" y="47"/>
                                    <a:pt x="45" y="37"/>
                                    <a:pt x="45" y="37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348" name="Freeform 44"/>
                          <wps:cNvSpPr/>
                          <wps:spPr bwMode="auto">
                            <a:xfrm>
                              <a:off x="4983727" y="4519793"/>
                              <a:ext cx="109538" cy="109538"/>
                            </a:xfrm>
                            <a:custGeom>
                              <a:avLst/>
                              <a:gdLst>
                                <a:gd name="T0" fmla="*/ 45 w 48"/>
                                <a:gd name="T1" fmla="*/ 38 h 48"/>
                                <a:gd name="T2" fmla="*/ 45 w 48"/>
                                <a:gd name="T3" fmla="*/ 31 h 48"/>
                                <a:gd name="T4" fmla="*/ 45 w 48"/>
                                <a:gd name="T5" fmla="*/ 31 h 48"/>
                                <a:gd name="T6" fmla="*/ 17 w 48"/>
                                <a:gd name="T7" fmla="*/ 3 h 48"/>
                                <a:gd name="T8" fmla="*/ 10 w 48"/>
                                <a:gd name="T9" fmla="*/ 3 h 48"/>
                                <a:gd name="T10" fmla="*/ 0 w 48"/>
                                <a:gd name="T11" fmla="*/ 13 h 48"/>
                                <a:gd name="T12" fmla="*/ 36 w 48"/>
                                <a:gd name="T13" fmla="*/ 48 h 48"/>
                                <a:gd name="T14" fmla="*/ 45 w 48"/>
                                <a:gd name="T15" fmla="*/ 38 h 4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48" h="48">
                                  <a:moveTo>
                                    <a:pt x="45" y="38"/>
                                  </a:moveTo>
                                  <a:cubicBezTo>
                                    <a:pt x="48" y="36"/>
                                    <a:pt x="48" y="33"/>
                                    <a:pt x="45" y="31"/>
                                  </a:cubicBezTo>
                                  <a:cubicBezTo>
                                    <a:pt x="45" y="31"/>
                                    <a:pt x="45" y="31"/>
                                    <a:pt x="45" y="31"/>
                                  </a:cubicBezTo>
                                  <a:cubicBezTo>
                                    <a:pt x="45" y="31"/>
                                    <a:pt x="17" y="3"/>
                                    <a:pt x="17" y="3"/>
                                  </a:cubicBezTo>
                                  <a:cubicBezTo>
                                    <a:pt x="15" y="0"/>
                                    <a:pt x="12" y="0"/>
                                    <a:pt x="10" y="3"/>
                                  </a:cubicBezTo>
                                  <a:cubicBezTo>
                                    <a:pt x="0" y="13"/>
                                    <a:pt x="0" y="13"/>
                                    <a:pt x="0" y="13"/>
                                  </a:cubicBezTo>
                                  <a:cubicBezTo>
                                    <a:pt x="36" y="48"/>
                                    <a:pt x="36" y="48"/>
                                    <a:pt x="36" y="48"/>
                                  </a:cubicBezTo>
                                  <a:cubicBezTo>
                                    <a:pt x="36" y="48"/>
                                    <a:pt x="45" y="38"/>
                                    <a:pt x="45" y="38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  <wps:wsp>
                        <wps:cNvPr id="349" name="Freeform 255"/>
                        <wps:cNvSpPr>
                          <a:spLocks noChangeAspect="1" noEditPoints="1"/>
                        </wps:cNvSpPr>
                        <wps:spPr bwMode="auto">
                          <a:xfrm>
                            <a:off x="22569" y="6818"/>
                            <a:ext cx="805" cy="811"/>
                          </a:xfrm>
                          <a:custGeom>
                            <a:avLst/>
                            <a:gdLst>
                              <a:gd name="T0" fmla="*/ 123 w 192"/>
                              <a:gd name="T1" fmla="*/ 48 h 192"/>
                              <a:gd name="T2" fmla="*/ 137 w 192"/>
                              <a:gd name="T3" fmla="*/ 34 h 192"/>
                              <a:gd name="T4" fmla="*/ 135 w 192"/>
                              <a:gd name="T5" fmla="*/ 58 h 192"/>
                              <a:gd name="T6" fmla="*/ 122 w 192"/>
                              <a:gd name="T7" fmla="*/ 66 h 192"/>
                              <a:gd name="T8" fmla="*/ 32 w 192"/>
                              <a:gd name="T9" fmla="*/ 156 h 192"/>
                              <a:gd name="T10" fmla="*/ 8 w 192"/>
                              <a:gd name="T11" fmla="*/ 96 h 192"/>
                              <a:gd name="T12" fmla="*/ 34 w 192"/>
                              <a:gd name="T13" fmla="*/ 34 h 192"/>
                              <a:gd name="T14" fmla="*/ 96 w 192"/>
                              <a:gd name="T15" fmla="*/ 8 h 192"/>
                              <a:gd name="T16" fmla="*/ 158 w 192"/>
                              <a:gd name="T17" fmla="*/ 34 h 192"/>
                              <a:gd name="T18" fmla="*/ 184 w 192"/>
                              <a:gd name="T19" fmla="*/ 96 h 192"/>
                              <a:gd name="T20" fmla="*/ 158 w 192"/>
                              <a:gd name="T21" fmla="*/ 158 h 192"/>
                              <a:gd name="T22" fmla="*/ 96 w 192"/>
                              <a:gd name="T23" fmla="*/ 184 h 192"/>
                              <a:gd name="T24" fmla="*/ 49 w 192"/>
                              <a:gd name="T25" fmla="*/ 159 h 192"/>
                              <a:gd name="T26" fmla="*/ 53 w 192"/>
                              <a:gd name="T27" fmla="*/ 150 h 192"/>
                              <a:gd name="T28" fmla="*/ 59 w 192"/>
                              <a:gd name="T29" fmla="*/ 153 h 192"/>
                              <a:gd name="T30" fmla="*/ 73 w 192"/>
                              <a:gd name="T31" fmla="*/ 141 h 192"/>
                              <a:gd name="T32" fmla="*/ 81 w 192"/>
                              <a:gd name="T33" fmla="*/ 124 h 192"/>
                              <a:gd name="T34" fmla="*/ 76 w 192"/>
                              <a:gd name="T35" fmla="*/ 114 h 192"/>
                              <a:gd name="T36" fmla="*/ 85 w 192"/>
                              <a:gd name="T37" fmla="*/ 85 h 192"/>
                              <a:gd name="T38" fmla="*/ 102 w 192"/>
                              <a:gd name="T39" fmla="*/ 63 h 192"/>
                              <a:gd name="T40" fmla="*/ 114 w 192"/>
                              <a:gd name="T41" fmla="*/ 57 h 192"/>
                              <a:gd name="T42" fmla="*/ 121 w 192"/>
                              <a:gd name="T43" fmla="*/ 31 h 192"/>
                              <a:gd name="T44" fmla="*/ 114 w 192"/>
                              <a:gd name="T45" fmla="*/ 24 h 192"/>
                              <a:gd name="T46" fmla="*/ 95 w 192"/>
                              <a:gd name="T47" fmla="*/ 28 h 192"/>
                              <a:gd name="T48" fmla="*/ 72 w 192"/>
                              <a:gd name="T49" fmla="*/ 58 h 192"/>
                              <a:gd name="T50" fmla="*/ 43 w 192"/>
                              <a:gd name="T51" fmla="*/ 133 h 192"/>
                              <a:gd name="T52" fmla="*/ 48 w 192"/>
                              <a:gd name="T53" fmla="*/ 144 h 192"/>
                              <a:gd name="T54" fmla="*/ 41 w 192"/>
                              <a:gd name="T55" fmla="*/ 161 h 192"/>
                              <a:gd name="T56" fmla="*/ 96 w 192"/>
                              <a:gd name="T57" fmla="*/ 192 h 192"/>
                              <a:gd name="T58" fmla="*/ 164 w 192"/>
                              <a:gd name="T59" fmla="*/ 164 h 192"/>
                              <a:gd name="T60" fmla="*/ 192 w 192"/>
                              <a:gd name="T61" fmla="*/ 96 h 192"/>
                              <a:gd name="T62" fmla="*/ 164 w 192"/>
                              <a:gd name="T63" fmla="*/ 28 h 192"/>
                              <a:gd name="T64" fmla="*/ 96 w 192"/>
                              <a:gd name="T65" fmla="*/ 0 h 192"/>
                              <a:gd name="T66" fmla="*/ 28 w 192"/>
                              <a:gd name="T67" fmla="*/ 28 h 192"/>
                              <a:gd name="T68" fmla="*/ 0 w 192"/>
                              <a:gd name="T69" fmla="*/ 96 h 192"/>
                              <a:gd name="T70" fmla="*/ 20 w 192"/>
                              <a:gd name="T71" fmla="*/ 152 h 192"/>
                              <a:gd name="T72" fmla="*/ 27 w 192"/>
                              <a:gd name="T73" fmla="*/ 157 h 192"/>
                              <a:gd name="T74" fmla="*/ 32 w 192"/>
                              <a:gd name="T75" fmla="*/ 156 h 192"/>
                              <a:gd name="T76" fmla="*/ 78 w 192"/>
                              <a:gd name="T77" fmla="*/ 143 h 192"/>
                              <a:gd name="T78" fmla="*/ 93 w 192"/>
                              <a:gd name="T79" fmla="*/ 132 h 192"/>
                              <a:gd name="T80" fmla="*/ 88 w 192"/>
                              <a:gd name="T81" fmla="*/ 153 h 192"/>
                              <a:gd name="T82" fmla="*/ 71 w 192"/>
                              <a:gd name="T83" fmla="*/ 16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192" h="192">
                                <a:moveTo>
                                  <a:pt x="115" y="64"/>
                                </a:moveTo>
                                <a:cubicBezTo>
                                  <a:pt x="118" y="59"/>
                                  <a:pt x="121" y="54"/>
                                  <a:pt x="123" y="48"/>
                                </a:cubicBezTo>
                                <a:cubicBezTo>
                                  <a:pt x="125" y="42"/>
                                  <a:pt x="126" y="35"/>
                                  <a:pt x="126" y="28"/>
                                </a:cubicBezTo>
                                <a:cubicBezTo>
                                  <a:pt x="131" y="30"/>
                                  <a:pt x="135" y="32"/>
                                  <a:pt x="137" y="34"/>
                                </a:cubicBezTo>
                                <a:cubicBezTo>
                                  <a:pt x="139" y="36"/>
                                  <a:pt x="139" y="38"/>
                                  <a:pt x="139" y="42"/>
                                </a:cubicBezTo>
                                <a:cubicBezTo>
                                  <a:pt x="139" y="47"/>
                                  <a:pt x="138" y="53"/>
                                  <a:pt x="135" y="58"/>
                                </a:cubicBezTo>
                                <a:cubicBezTo>
                                  <a:pt x="133" y="64"/>
                                  <a:pt x="130" y="67"/>
                                  <a:pt x="127" y="67"/>
                                </a:cubicBezTo>
                                <a:cubicBezTo>
                                  <a:pt x="126" y="67"/>
                                  <a:pt x="124" y="66"/>
                                  <a:pt x="122" y="66"/>
                                </a:cubicBezTo>
                                <a:cubicBezTo>
                                  <a:pt x="120" y="65"/>
                                  <a:pt x="118" y="65"/>
                                  <a:pt x="115" y="64"/>
                                </a:cubicBezTo>
                                <a:close/>
                                <a:moveTo>
                                  <a:pt x="32" y="156"/>
                                </a:moveTo>
                                <a:cubicBezTo>
                                  <a:pt x="23" y="145"/>
                                  <a:pt x="17" y="135"/>
                                  <a:pt x="14" y="126"/>
                                </a:cubicBezTo>
                                <a:cubicBezTo>
                                  <a:pt x="10" y="117"/>
                                  <a:pt x="8" y="106"/>
                                  <a:pt x="8" y="96"/>
                                </a:cubicBezTo>
                                <a:cubicBezTo>
                                  <a:pt x="8" y="84"/>
                                  <a:pt x="10" y="73"/>
                                  <a:pt x="15" y="62"/>
                                </a:cubicBezTo>
                                <a:cubicBezTo>
                                  <a:pt x="19" y="52"/>
                                  <a:pt x="26" y="42"/>
                                  <a:pt x="34" y="34"/>
                                </a:cubicBezTo>
                                <a:cubicBezTo>
                                  <a:pt x="42" y="26"/>
                                  <a:pt x="52" y="19"/>
                                  <a:pt x="62" y="15"/>
                                </a:cubicBezTo>
                                <a:cubicBezTo>
                                  <a:pt x="73" y="10"/>
                                  <a:pt x="84" y="8"/>
                                  <a:pt x="96" y="8"/>
                                </a:cubicBezTo>
                                <a:cubicBezTo>
                                  <a:pt x="108" y="8"/>
                                  <a:pt x="119" y="10"/>
                                  <a:pt x="129" y="15"/>
                                </a:cubicBezTo>
                                <a:cubicBezTo>
                                  <a:pt x="140" y="19"/>
                                  <a:pt x="150" y="25"/>
                                  <a:pt x="158" y="34"/>
                                </a:cubicBezTo>
                                <a:cubicBezTo>
                                  <a:pt x="166" y="42"/>
                                  <a:pt x="173" y="52"/>
                                  <a:pt x="177" y="62"/>
                                </a:cubicBezTo>
                                <a:cubicBezTo>
                                  <a:pt x="182" y="73"/>
                                  <a:pt x="184" y="84"/>
                                  <a:pt x="184" y="96"/>
                                </a:cubicBezTo>
                                <a:cubicBezTo>
                                  <a:pt x="184" y="107"/>
                                  <a:pt x="182" y="119"/>
                                  <a:pt x="177" y="129"/>
                                </a:cubicBezTo>
                                <a:cubicBezTo>
                                  <a:pt x="173" y="140"/>
                                  <a:pt x="166" y="150"/>
                                  <a:pt x="158" y="158"/>
                                </a:cubicBezTo>
                                <a:cubicBezTo>
                                  <a:pt x="150" y="166"/>
                                  <a:pt x="140" y="173"/>
                                  <a:pt x="129" y="177"/>
                                </a:cubicBezTo>
                                <a:cubicBezTo>
                                  <a:pt x="119" y="182"/>
                                  <a:pt x="107" y="184"/>
                                  <a:pt x="96" y="184"/>
                                </a:cubicBezTo>
                                <a:cubicBezTo>
                                  <a:pt x="82" y="184"/>
                                  <a:pt x="71" y="182"/>
                                  <a:pt x="62" y="177"/>
                                </a:cubicBezTo>
                                <a:cubicBezTo>
                                  <a:pt x="54" y="173"/>
                                  <a:pt x="49" y="167"/>
                                  <a:pt x="49" y="159"/>
                                </a:cubicBezTo>
                                <a:cubicBezTo>
                                  <a:pt x="49" y="158"/>
                                  <a:pt x="50" y="156"/>
                                  <a:pt x="50" y="155"/>
                                </a:cubicBezTo>
                                <a:cubicBezTo>
                                  <a:pt x="51" y="153"/>
                                  <a:pt x="52" y="151"/>
                                  <a:pt x="53" y="150"/>
                                </a:cubicBezTo>
                                <a:cubicBezTo>
                                  <a:pt x="54" y="151"/>
                                  <a:pt x="55" y="152"/>
                                  <a:pt x="56" y="152"/>
                                </a:cubicBezTo>
                                <a:cubicBezTo>
                                  <a:pt x="58" y="153"/>
                                  <a:pt x="58" y="153"/>
                                  <a:pt x="59" y="153"/>
                                </a:cubicBezTo>
                                <a:cubicBezTo>
                                  <a:pt x="61" y="153"/>
                                  <a:pt x="62" y="152"/>
                                  <a:pt x="65" y="150"/>
                                </a:cubicBezTo>
                                <a:cubicBezTo>
                                  <a:pt x="68" y="148"/>
                                  <a:pt x="70" y="145"/>
                                  <a:pt x="73" y="141"/>
                                </a:cubicBezTo>
                                <a:cubicBezTo>
                                  <a:pt x="75" y="138"/>
                                  <a:pt x="77" y="135"/>
                                  <a:pt x="79" y="131"/>
                                </a:cubicBezTo>
                                <a:cubicBezTo>
                                  <a:pt x="80" y="128"/>
                                  <a:pt x="81" y="125"/>
                                  <a:pt x="81" y="124"/>
                                </a:cubicBezTo>
                                <a:cubicBezTo>
                                  <a:pt x="81" y="124"/>
                                  <a:pt x="80" y="122"/>
                                  <a:pt x="78" y="120"/>
                                </a:cubicBezTo>
                                <a:cubicBezTo>
                                  <a:pt x="76" y="118"/>
                                  <a:pt x="76" y="116"/>
                                  <a:pt x="76" y="114"/>
                                </a:cubicBezTo>
                                <a:cubicBezTo>
                                  <a:pt x="76" y="111"/>
                                  <a:pt x="76" y="107"/>
                                  <a:pt x="78" y="102"/>
                                </a:cubicBezTo>
                                <a:cubicBezTo>
                                  <a:pt x="80" y="97"/>
                                  <a:pt x="82" y="91"/>
                                  <a:pt x="85" y="85"/>
                                </a:cubicBezTo>
                                <a:cubicBezTo>
                                  <a:pt x="89" y="77"/>
                                  <a:pt x="92" y="72"/>
                                  <a:pt x="95" y="69"/>
                                </a:cubicBezTo>
                                <a:cubicBezTo>
                                  <a:pt x="97" y="66"/>
                                  <a:pt x="99" y="64"/>
                                  <a:pt x="102" y="63"/>
                                </a:cubicBezTo>
                                <a:cubicBezTo>
                                  <a:pt x="102" y="63"/>
                                  <a:pt x="103" y="62"/>
                                  <a:pt x="105" y="62"/>
                                </a:cubicBezTo>
                                <a:cubicBezTo>
                                  <a:pt x="109" y="62"/>
                                  <a:pt x="112" y="60"/>
                                  <a:pt x="114" y="57"/>
                                </a:cubicBezTo>
                                <a:cubicBezTo>
                                  <a:pt x="116" y="54"/>
                                  <a:pt x="118" y="49"/>
                                  <a:pt x="119" y="44"/>
                                </a:cubicBezTo>
                                <a:cubicBezTo>
                                  <a:pt x="121" y="39"/>
                                  <a:pt x="121" y="35"/>
                                  <a:pt x="121" y="31"/>
                                </a:cubicBezTo>
                                <a:cubicBezTo>
                                  <a:pt x="121" y="29"/>
                                  <a:pt x="121" y="27"/>
                                  <a:pt x="120" y="26"/>
                                </a:cubicBezTo>
                                <a:cubicBezTo>
                                  <a:pt x="119" y="25"/>
                                  <a:pt x="117" y="24"/>
                                  <a:pt x="114" y="24"/>
                                </a:cubicBezTo>
                                <a:cubicBezTo>
                                  <a:pt x="110" y="24"/>
                                  <a:pt x="106" y="24"/>
                                  <a:pt x="103" y="25"/>
                                </a:cubicBezTo>
                                <a:cubicBezTo>
                                  <a:pt x="100" y="26"/>
                                  <a:pt x="97" y="27"/>
                                  <a:pt x="95" y="28"/>
                                </a:cubicBezTo>
                                <a:cubicBezTo>
                                  <a:pt x="93" y="29"/>
                                  <a:pt x="90" y="33"/>
                                  <a:pt x="86" y="38"/>
                                </a:cubicBezTo>
                                <a:cubicBezTo>
                                  <a:pt x="81" y="44"/>
                                  <a:pt x="77" y="50"/>
                                  <a:pt x="72" y="58"/>
                                </a:cubicBezTo>
                                <a:cubicBezTo>
                                  <a:pt x="64" y="71"/>
                                  <a:pt x="57" y="85"/>
                                  <a:pt x="52" y="100"/>
                                </a:cubicBezTo>
                                <a:cubicBezTo>
                                  <a:pt x="46" y="115"/>
                                  <a:pt x="43" y="126"/>
                                  <a:pt x="43" y="133"/>
                                </a:cubicBezTo>
                                <a:cubicBezTo>
                                  <a:pt x="43" y="135"/>
                                  <a:pt x="44" y="136"/>
                                  <a:pt x="44" y="138"/>
                                </a:cubicBezTo>
                                <a:cubicBezTo>
                                  <a:pt x="45" y="139"/>
                                  <a:pt x="46" y="142"/>
                                  <a:pt x="48" y="144"/>
                                </a:cubicBezTo>
                                <a:cubicBezTo>
                                  <a:pt x="46" y="147"/>
                                  <a:pt x="44" y="150"/>
                                  <a:pt x="43" y="153"/>
                                </a:cubicBezTo>
                                <a:cubicBezTo>
                                  <a:pt x="42" y="155"/>
                                  <a:pt x="41" y="158"/>
                                  <a:pt x="41" y="161"/>
                                </a:cubicBezTo>
                                <a:cubicBezTo>
                                  <a:pt x="41" y="170"/>
                                  <a:pt x="46" y="178"/>
                                  <a:pt x="56" y="184"/>
                                </a:cubicBezTo>
                                <a:cubicBezTo>
                                  <a:pt x="66" y="189"/>
                                  <a:pt x="80" y="192"/>
                                  <a:pt x="96" y="192"/>
                                </a:cubicBezTo>
                                <a:cubicBezTo>
                                  <a:pt x="108" y="192"/>
                                  <a:pt x="121" y="190"/>
                                  <a:pt x="133" y="185"/>
                                </a:cubicBezTo>
                                <a:cubicBezTo>
                                  <a:pt x="145" y="180"/>
                                  <a:pt x="155" y="173"/>
                                  <a:pt x="164" y="164"/>
                                </a:cubicBezTo>
                                <a:cubicBezTo>
                                  <a:pt x="173" y="155"/>
                                  <a:pt x="180" y="145"/>
                                  <a:pt x="185" y="133"/>
                                </a:cubicBezTo>
                                <a:cubicBezTo>
                                  <a:pt x="190" y="121"/>
                                  <a:pt x="192" y="109"/>
                                  <a:pt x="192" y="96"/>
                                </a:cubicBezTo>
                                <a:cubicBezTo>
                                  <a:pt x="192" y="83"/>
                                  <a:pt x="190" y="71"/>
                                  <a:pt x="185" y="59"/>
                                </a:cubicBezTo>
                                <a:cubicBezTo>
                                  <a:pt x="180" y="48"/>
                                  <a:pt x="173" y="37"/>
                                  <a:pt x="164" y="28"/>
                                </a:cubicBezTo>
                                <a:cubicBezTo>
                                  <a:pt x="155" y="19"/>
                                  <a:pt x="145" y="12"/>
                                  <a:pt x="133" y="7"/>
                                </a:cubicBezTo>
                                <a:cubicBezTo>
                                  <a:pt x="121" y="2"/>
                                  <a:pt x="109" y="0"/>
                                  <a:pt x="96" y="0"/>
                                </a:cubicBezTo>
                                <a:cubicBezTo>
                                  <a:pt x="83" y="0"/>
                                  <a:pt x="71" y="2"/>
                                  <a:pt x="59" y="7"/>
                                </a:cubicBezTo>
                                <a:cubicBezTo>
                                  <a:pt x="47" y="12"/>
                                  <a:pt x="37" y="19"/>
                                  <a:pt x="28" y="28"/>
                                </a:cubicBezTo>
                                <a:cubicBezTo>
                                  <a:pt x="19" y="37"/>
                                  <a:pt x="12" y="47"/>
                                  <a:pt x="7" y="59"/>
                                </a:cubicBezTo>
                                <a:cubicBezTo>
                                  <a:pt x="2" y="71"/>
                                  <a:pt x="0" y="83"/>
                                  <a:pt x="0" y="96"/>
                                </a:cubicBezTo>
                                <a:cubicBezTo>
                                  <a:pt x="0" y="107"/>
                                  <a:pt x="1" y="117"/>
                                  <a:pt x="5" y="127"/>
                                </a:cubicBezTo>
                                <a:cubicBezTo>
                                  <a:pt x="8" y="136"/>
                                  <a:pt x="13" y="145"/>
                                  <a:pt x="20" y="152"/>
                                </a:cubicBezTo>
                                <a:cubicBezTo>
                                  <a:pt x="21" y="154"/>
                                  <a:pt x="22" y="155"/>
                                  <a:pt x="24" y="156"/>
                                </a:cubicBezTo>
                                <a:cubicBezTo>
                                  <a:pt x="25" y="157"/>
                                  <a:pt x="26" y="157"/>
                                  <a:pt x="27" y="157"/>
                                </a:cubicBezTo>
                                <a:cubicBezTo>
                                  <a:pt x="28" y="157"/>
                                  <a:pt x="28" y="157"/>
                                  <a:pt x="29" y="157"/>
                                </a:cubicBezTo>
                                <a:cubicBezTo>
                                  <a:pt x="30" y="157"/>
                                  <a:pt x="31" y="156"/>
                                  <a:pt x="32" y="156"/>
                                </a:cubicBezTo>
                                <a:close/>
                                <a:moveTo>
                                  <a:pt x="64" y="156"/>
                                </a:moveTo>
                                <a:cubicBezTo>
                                  <a:pt x="70" y="152"/>
                                  <a:pt x="74" y="148"/>
                                  <a:pt x="78" y="143"/>
                                </a:cubicBezTo>
                                <a:cubicBezTo>
                                  <a:pt x="81" y="138"/>
                                  <a:pt x="84" y="132"/>
                                  <a:pt x="85" y="126"/>
                                </a:cubicBezTo>
                                <a:cubicBezTo>
                                  <a:pt x="89" y="129"/>
                                  <a:pt x="92" y="131"/>
                                  <a:pt x="93" y="132"/>
                                </a:cubicBezTo>
                                <a:cubicBezTo>
                                  <a:pt x="94" y="134"/>
                                  <a:pt x="95" y="135"/>
                                  <a:pt x="95" y="137"/>
                                </a:cubicBezTo>
                                <a:cubicBezTo>
                                  <a:pt x="95" y="141"/>
                                  <a:pt x="93" y="147"/>
                                  <a:pt x="88" y="153"/>
                                </a:cubicBezTo>
                                <a:cubicBezTo>
                                  <a:pt x="84" y="159"/>
                                  <a:pt x="80" y="162"/>
                                  <a:pt x="76" y="162"/>
                                </a:cubicBezTo>
                                <a:cubicBezTo>
                                  <a:pt x="74" y="162"/>
                                  <a:pt x="73" y="161"/>
                                  <a:pt x="71" y="160"/>
                                </a:cubicBezTo>
                                <a:cubicBezTo>
                                  <a:pt x="69" y="159"/>
                                  <a:pt x="67" y="158"/>
                                  <a:pt x="64" y="15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solidFill>
                              <a:schemeClr val="accent1"/>
                            </a:solidFill>
                          </a:ln>
                        </wps:spPr>
                        <wps:bodyPr vert="horz" wrap="square" lIns="91440" tIns="45720" rIns="91440" bIns="45720" numCol="1" anchor="t" anchorCtr="0" compatLnSpc="1"/>
                      </wps:wsp>
                      <wps:wsp>
                        <wps:cNvPr id="350" name="Freeform 98"/>
                        <wps:cNvSpPr>
                          <a:spLocks noChangeAspect="1" noEditPoints="1" noChangeArrowheads="1"/>
                        </wps:cNvSpPr>
                        <wps:spPr bwMode="auto">
                          <a:xfrm>
                            <a:off x="22423" y="10013"/>
                            <a:ext cx="907" cy="703"/>
                          </a:xfrm>
                          <a:custGeom>
                            <a:avLst/>
                            <a:gdLst>
                              <a:gd name="T0" fmla="*/ 21 w 104"/>
                              <a:gd name="T1" fmla="*/ 44 h 80"/>
                              <a:gd name="T2" fmla="*/ 13 w 104"/>
                              <a:gd name="T3" fmla="*/ 73 h 80"/>
                              <a:gd name="T4" fmla="*/ 33 w 104"/>
                              <a:gd name="T5" fmla="*/ 73 h 80"/>
                              <a:gd name="T6" fmla="*/ 51 w 104"/>
                              <a:gd name="T7" fmla="*/ 80 h 80"/>
                              <a:gd name="T8" fmla="*/ 69 w 104"/>
                              <a:gd name="T9" fmla="*/ 73 h 80"/>
                              <a:gd name="T10" fmla="*/ 87 w 104"/>
                              <a:gd name="T11" fmla="*/ 73 h 80"/>
                              <a:gd name="T12" fmla="*/ 81 w 104"/>
                              <a:gd name="T13" fmla="*/ 44 h 80"/>
                              <a:gd name="T14" fmla="*/ 86 w 104"/>
                              <a:gd name="T15" fmla="*/ 44 h 80"/>
                              <a:gd name="T16" fmla="*/ 86 w 104"/>
                              <a:gd name="T17" fmla="*/ 28 h 80"/>
                              <a:gd name="T18" fmla="*/ 97 w 104"/>
                              <a:gd name="T19" fmla="*/ 25 h 80"/>
                              <a:gd name="T20" fmla="*/ 97 w 104"/>
                              <a:gd name="T21" fmla="*/ 34 h 80"/>
                              <a:gd name="T22" fmla="*/ 95 w 104"/>
                              <a:gd name="T23" fmla="*/ 51 h 80"/>
                              <a:gd name="T24" fmla="*/ 103 w 104"/>
                              <a:gd name="T25" fmla="*/ 51 h 80"/>
                              <a:gd name="T26" fmla="*/ 101 w 104"/>
                              <a:gd name="T27" fmla="*/ 34 h 80"/>
                              <a:gd name="T28" fmla="*/ 101 w 104"/>
                              <a:gd name="T29" fmla="*/ 23 h 80"/>
                              <a:gd name="T30" fmla="*/ 104 w 104"/>
                              <a:gd name="T31" fmla="*/ 22 h 80"/>
                              <a:gd name="T32" fmla="*/ 104 w 104"/>
                              <a:gd name="T33" fmla="*/ 15 h 80"/>
                              <a:gd name="T34" fmla="*/ 52 w 104"/>
                              <a:gd name="T35" fmla="*/ 0 h 80"/>
                              <a:gd name="T36" fmla="*/ 0 w 104"/>
                              <a:gd name="T37" fmla="*/ 15 h 80"/>
                              <a:gd name="T38" fmla="*/ 0 w 104"/>
                              <a:gd name="T39" fmla="*/ 22 h 80"/>
                              <a:gd name="T40" fmla="*/ 19 w 104"/>
                              <a:gd name="T41" fmla="*/ 28 h 80"/>
                              <a:gd name="T42" fmla="*/ 19 w 104"/>
                              <a:gd name="T43" fmla="*/ 44 h 80"/>
                              <a:gd name="T44" fmla="*/ 21 w 104"/>
                              <a:gd name="T45" fmla="*/ 44 h 80"/>
                              <a:gd name="T46" fmla="*/ 71 w 104"/>
                              <a:gd name="T47" fmla="*/ 44 h 80"/>
                              <a:gd name="T48" fmla="*/ 72 w 104"/>
                              <a:gd name="T49" fmla="*/ 48 h 80"/>
                              <a:gd name="T50" fmla="*/ 65 w 104"/>
                              <a:gd name="T51" fmla="*/ 66 h 80"/>
                              <a:gd name="T52" fmla="*/ 51 w 104"/>
                              <a:gd name="T53" fmla="*/ 73 h 80"/>
                              <a:gd name="T54" fmla="*/ 37 w 104"/>
                              <a:gd name="T55" fmla="*/ 66 h 80"/>
                              <a:gd name="T56" fmla="*/ 31 w 104"/>
                              <a:gd name="T57" fmla="*/ 48 h 80"/>
                              <a:gd name="T58" fmla="*/ 31 w 104"/>
                              <a:gd name="T59" fmla="*/ 44 h 80"/>
                              <a:gd name="T60" fmla="*/ 71 w 104"/>
                              <a:gd name="T61" fmla="*/ 44 h 80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w 104"/>
                              <a:gd name="T94" fmla="*/ 0 h 80"/>
                              <a:gd name="T95" fmla="*/ 104 w 104"/>
                              <a:gd name="T96" fmla="*/ 80 h 80"/>
                            </a:gdLst>
                            <a:ahLst/>
                            <a:cxnLst>
                              <a:cxn ang="T62">
                                <a:pos x="T0" y="T1"/>
                              </a:cxn>
                              <a:cxn ang="T63">
                                <a:pos x="T2" y="T3"/>
                              </a:cxn>
                              <a:cxn ang="T64">
                                <a:pos x="T4" y="T5"/>
                              </a:cxn>
                              <a:cxn ang="T65">
                                <a:pos x="T6" y="T7"/>
                              </a:cxn>
                              <a:cxn ang="T66">
                                <a:pos x="T8" y="T9"/>
                              </a:cxn>
                              <a:cxn ang="T67">
                                <a:pos x="T10" y="T11"/>
                              </a:cxn>
                              <a:cxn ang="T68">
                                <a:pos x="T12" y="T13"/>
                              </a:cxn>
                              <a:cxn ang="T69">
                                <a:pos x="T14" y="T15"/>
                              </a:cxn>
                              <a:cxn ang="T70">
                                <a:pos x="T16" y="T17"/>
                              </a:cxn>
                              <a:cxn ang="T71">
                                <a:pos x="T18" y="T19"/>
                              </a:cxn>
                              <a:cxn ang="T72">
                                <a:pos x="T20" y="T21"/>
                              </a:cxn>
                              <a:cxn ang="T73">
                                <a:pos x="T22" y="T23"/>
                              </a:cxn>
                              <a:cxn ang="T74">
                                <a:pos x="T24" y="T25"/>
                              </a:cxn>
                              <a:cxn ang="T75">
                                <a:pos x="T26" y="T27"/>
                              </a:cxn>
                              <a:cxn ang="T76">
                                <a:pos x="T28" y="T29"/>
                              </a:cxn>
                              <a:cxn ang="T77">
                                <a:pos x="T30" y="T31"/>
                              </a:cxn>
                              <a:cxn ang="T78">
                                <a:pos x="T32" y="T33"/>
                              </a:cxn>
                              <a:cxn ang="T79">
                                <a:pos x="T34" y="T35"/>
                              </a:cxn>
                              <a:cxn ang="T80">
                                <a:pos x="T36" y="T37"/>
                              </a:cxn>
                              <a:cxn ang="T81">
                                <a:pos x="T38" y="T39"/>
                              </a:cxn>
                              <a:cxn ang="T82">
                                <a:pos x="T40" y="T41"/>
                              </a:cxn>
                              <a:cxn ang="T83">
                                <a:pos x="T42" y="T43"/>
                              </a:cxn>
                              <a:cxn ang="T84">
                                <a:pos x="T44" y="T45"/>
                              </a:cxn>
                              <a:cxn ang="T85">
                                <a:pos x="T46" y="T47"/>
                              </a:cxn>
                              <a:cxn ang="T86">
                                <a:pos x="T48" y="T49"/>
                              </a:cxn>
                              <a:cxn ang="T87">
                                <a:pos x="T50" y="T51"/>
                              </a:cxn>
                              <a:cxn ang="T88">
                                <a:pos x="T52" y="T53"/>
                              </a:cxn>
                              <a:cxn ang="T89">
                                <a:pos x="T54" y="T55"/>
                              </a:cxn>
                              <a:cxn ang="T90">
                                <a:pos x="T56" y="T57"/>
                              </a:cxn>
                              <a:cxn ang="T91">
                                <a:pos x="T58" y="T59"/>
                              </a:cxn>
                              <a:cxn ang="T92">
                                <a:pos x="T60" y="T61"/>
                              </a:cxn>
                            </a:cxnLst>
                            <a:rect l="T93" t="T94" r="T95" b="T96"/>
                            <a:pathLst>
                              <a:path w="104" h="80">
                                <a:moveTo>
                                  <a:pt x="21" y="44"/>
                                </a:moveTo>
                                <a:cubicBezTo>
                                  <a:pt x="13" y="73"/>
                                  <a:pt x="13" y="73"/>
                                  <a:pt x="13" y="73"/>
                                </a:cubicBezTo>
                                <a:cubicBezTo>
                                  <a:pt x="33" y="73"/>
                                  <a:pt x="33" y="73"/>
                                  <a:pt x="33" y="73"/>
                                </a:cubicBezTo>
                                <a:cubicBezTo>
                                  <a:pt x="38" y="78"/>
                                  <a:pt x="44" y="80"/>
                                  <a:pt x="51" y="80"/>
                                </a:cubicBezTo>
                                <a:cubicBezTo>
                                  <a:pt x="58" y="80"/>
                                  <a:pt x="64" y="78"/>
                                  <a:pt x="69" y="73"/>
                                </a:cubicBezTo>
                                <a:cubicBezTo>
                                  <a:pt x="87" y="73"/>
                                  <a:pt x="87" y="73"/>
                                  <a:pt x="87" y="73"/>
                                </a:cubicBezTo>
                                <a:cubicBezTo>
                                  <a:pt x="81" y="44"/>
                                  <a:pt x="81" y="44"/>
                                  <a:pt x="81" y="44"/>
                                </a:cubicBezTo>
                                <a:cubicBezTo>
                                  <a:pt x="86" y="44"/>
                                  <a:pt x="86" y="44"/>
                                  <a:pt x="86" y="44"/>
                                </a:cubicBezTo>
                                <a:cubicBezTo>
                                  <a:pt x="86" y="28"/>
                                  <a:pt x="86" y="28"/>
                                  <a:pt x="86" y="28"/>
                                </a:cubicBezTo>
                                <a:cubicBezTo>
                                  <a:pt x="97" y="25"/>
                                  <a:pt x="97" y="25"/>
                                  <a:pt x="97" y="25"/>
                                </a:cubicBezTo>
                                <a:cubicBezTo>
                                  <a:pt x="97" y="34"/>
                                  <a:pt x="97" y="34"/>
                                  <a:pt x="97" y="34"/>
                                </a:cubicBezTo>
                                <a:cubicBezTo>
                                  <a:pt x="95" y="51"/>
                                  <a:pt x="95" y="51"/>
                                  <a:pt x="95" y="51"/>
                                </a:cubicBezTo>
                                <a:cubicBezTo>
                                  <a:pt x="103" y="51"/>
                                  <a:pt x="103" y="51"/>
                                  <a:pt x="103" y="51"/>
                                </a:cubicBezTo>
                                <a:cubicBezTo>
                                  <a:pt x="101" y="34"/>
                                  <a:pt x="101" y="34"/>
                                  <a:pt x="101" y="34"/>
                                </a:cubicBezTo>
                                <a:cubicBezTo>
                                  <a:pt x="101" y="23"/>
                                  <a:pt x="101" y="23"/>
                                  <a:pt x="101" y="23"/>
                                </a:cubicBezTo>
                                <a:cubicBezTo>
                                  <a:pt x="104" y="22"/>
                                  <a:pt x="104" y="22"/>
                                  <a:pt x="104" y="22"/>
                                </a:cubicBezTo>
                                <a:cubicBezTo>
                                  <a:pt x="104" y="15"/>
                                  <a:pt x="104" y="15"/>
                                  <a:pt x="104" y="15"/>
                                </a:cubicBezTo>
                                <a:cubicBezTo>
                                  <a:pt x="52" y="0"/>
                                  <a:pt x="52" y="0"/>
                                  <a:pt x="52" y="0"/>
                                </a:cubicBezTo>
                                <a:cubicBezTo>
                                  <a:pt x="0" y="15"/>
                                  <a:pt x="0" y="15"/>
                                  <a:pt x="0" y="15"/>
                                </a:cubicBezTo>
                                <a:cubicBezTo>
                                  <a:pt x="0" y="22"/>
                                  <a:pt x="0" y="22"/>
                                  <a:pt x="0" y="22"/>
                                </a:cubicBezTo>
                                <a:cubicBezTo>
                                  <a:pt x="19" y="28"/>
                                  <a:pt x="19" y="28"/>
                                  <a:pt x="19" y="28"/>
                                </a:cubicBezTo>
                                <a:cubicBezTo>
                                  <a:pt x="19" y="44"/>
                                  <a:pt x="19" y="44"/>
                                  <a:pt x="19" y="44"/>
                                </a:cubicBezTo>
                                <a:cubicBezTo>
                                  <a:pt x="21" y="44"/>
                                  <a:pt x="21" y="44"/>
                                  <a:pt x="21" y="44"/>
                                </a:cubicBezTo>
                                <a:close/>
                                <a:moveTo>
                                  <a:pt x="71" y="44"/>
                                </a:moveTo>
                                <a:cubicBezTo>
                                  <a:pt x="72" y="46"/>
                                  <a:pt x="72" y="47"/>
                                  <a:pt x="72" y="48"/>
                                </a:cubicBezTo>
                                <a:cubicBezTo>
                                  <a:pt x="72" y="55"/>
                                  <a:pt x="69" y="61"/>
                                  <a:pt x="65" y="66"/>
                                </a:cubicBezTo>
                                <a:cubicBezTo>
                                  <a:pt x="62" y="70"/>
                                  <a:pt x="57" y="73"/>
                                  <a:pt x="51" y="73"/>
                                </a:cubicBezTo>
                                <a:cubicBezTo>
                                  <a:pt x="46" y="73"/>
                                  <a:pt x="41" y="70"/>
                                  <a:pt x="37" y="66"/>
                                </a:cubicBezTo>
                                <a:cubicBezTo>
                                  <a:pt x="33" y="61"/>
                                  <a:pt x="31" y="55"/>
                                  <a:pt x="31" y="48"/>
                                </a:cubicBezTo>
                                <a:cubicBezTo>
                                  <a:pt x="31" y="47"/>
                                  <a:pt x="31" y="46"/>
                                  <a:pt x="31" y="44"/>
                                </a:cubicBezTo>
                                <a:lnTo>
                                  <a:pt x="71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g:grpSp>
                        <wpg:cNvPr id="351" name="组合 337"/>
                        <wpg:cNvGrpSpPr/>
                        <wpg:grpSpPr>
                          <a:xfrm>
                            <a:off x="24034" y="6835"/>
                            <a:ext cx="767" cy="776"/>
                            <a:chOff x="2968783" y="3583767"/>
                            <a:chExt cx="301738" cy="305305"/>
                          </a:xfrm>
                          <a:solidFill>
                            <a:schemeClr val="accent1"/>
                          </a:solidFill>
                        </wpg:grpSpPr>
                        <wps:wsp>
                          <wps:cNvPr id="352" name="Freeform 158"/>
                          <wps:cNvSpPr>
                            <a:spLocks noEditPoints="1"/>
                          </wps:cNvSpPr>
                          <wps:spPr bwMode="auto">
                            <a:xfrm>
                              <a:off x="3164235" y="3583767"/>
                              <a:ext cx="106286" cy="89166"/>
                            </a:xfrm>
                            <a:custGeom>
                              <a:avLst/>
                              <a:gdLst>
                                <a:gd name="T0" fmla="*/ 50 w 63"/>
                                <a:gd name="T1" fmla="*/ 53 h 53"/>
                                <a:gd name="T2" fmla="*/ 48 w 63"/>
                                <a:gd name="T3" fmla="*/ 49 h 53"/>
                                <a:gd name="T4" fmla="*/ 4 w 63"/>
                                <a:gd name="T5" fmla="*/ 15 h 53"/>
                                <a:gd name="T6" fmla="*/ 0 w 63"/>
                                <a:gd name="T7" fmla="*/ 13 h 53"/>
                                <a:gd name="T8" fmla="*/ 3 w 63"/>
                                <a:gd name="T9" fmla="*/ 10 h 53"/>
                                <a:gd name="T10" fmla="*/ 20 w 63"/>
                                <a:gd name="T11" fmla="*/ 0 h 53"/>
                                <a:gd name="T12" fmla="*/ 43 w 63"/>
                                <a:gd name="T13" fmla="*/ 11 h 53"/>
                                <a:gd name="T14" fmla="*/ 53 w 63"/>
                                <a:gd name="T15" fmla="*/ 49 h 53"/>
                                <a:gd name="T16" fmla="*/ 50 w 63"/>
                                <a:gd name="T17" fmla="*/ 53 h 53"/>
                                <a:gd name="T18" fmla="*/ 11 w 63"/>
                                <a:gd name="T19" fmla="*/ 10 h 53"/>
                                <a:gd name="T20" fmla="*/ 51 w 63"/>
                                <a:gd name="T21" fmla="*/ 42 h 53"/>
                                <a:gd name="T22" fmla="*/ 39 w 63"/>
                                <a:gd name="T23" fmla="*/ 15 h 53"/>
                                <a:gd name="T24" fmla="*/ 20 w 63"/>
                                <a:gd name="T25" fmla="*/ 6 h 53"/>
                                <a:gd name="T26" fmla="*/ 11 w 63"/>
                                <a:gd name="T27" fmla="*/ 10 h 5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63" h="53">
                                  <a:moveTo>
                                    <a:pt x="50" y="53"/>
                                  </a:moveTo>
                                  <a:cubicBezTo>
                                    <a:pt x="48" y="49"/>
                                    <a:pt x="48" y="49"/>
                                    <a:pt x="48" y="49"/>
                                  </a:cubicBezTo>
                                  <a:cubicBezTo>
                                    <a:pt x="38" y="33"/>
                                    <a:pt x="22" y="21"/>
                                    <a:pt x="4" y="15"/>
                                  </a:cubicBezTo>
                                  <a:cubicBezTo>
                                    <a:pt x="0" y="13"/>
                                    <a:pt x="0" y="13"/>
                                    <a:pt x="0" y="13"/>
                                  </a:cubicBezTo>
                                  <a:cubicBezTo>
                                    <a:pt x="3" y="10"/>
                                    <a:pt x="3" y="10"/>
                                    <a:pt x="3" y="10"/>
                                  </a:cubicBezTo>
                                  <a:cubicBezTo>
                                    <a:pt x="7" y="5"/>
                                    <a:pt x="12" y="0"/>
                                    <a:pt x="20" y="0"/>
                                  </a:cubicBezTo>
                                  <a:cubicBezTo>
                                    <a:pt x="26" y="0"/>
                                    <a:pt x="34" y="3"/>
                                    <a:pt x="43" y="11"/>
                                  </a:cubicBezTo>
                                  <a:cubicBezTo>
                                    <a:pt x="63" y="27"/>
                                    <a:pt x="62" y="37"/>
                                    <a:pt x="53" y="49"/>
                                  </a:cubicBezTo>
                                  <a:lnTo>
                                    <a:pt x="50" y="53"/>
                                  </a:lnTo>
                                  <a:close/>
                                  <a:moveTo>
                                    <a:pt x="11" y="10"/>
                                  </a:moveTo>
                                  <a:cubicBezTo>
                                    <a:pt x="27" y="17"/>
                                    <a:pt x="41" y="28"/>
                                    <a:pt x="51" y="42"/>
                                  </a:cubicBezTo>
                                  <a:cubicBezTo>
                                    <a:pt x="55" y="36"/>
                                    <a:pt x="56" y="29"/>
                                    <a:pt x="39" y="15"/>
                                  </a:cubicBezTo>
                                  <a:cubicBezTo>
                                    <a:pt x="31" y="9"/>
                                    <a:pt x="25" y="6"/>
                                    <a:pt x="20" y="6"/>
                                  </a:cubicBezTo>
                                  <a:cubicBezTo>
                                    <a:pt x="16" y="6"/>
                                    <a:pt x="14" y="7"/>
                                    <a:pt x="11" y="1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353" name="Freeform 159"/>
                          <wps:cNvSpPr>
                            <a:spLocks noEditPoints="1"/>
                          </wps:cNvSpPr>
                          <wps:spPr bwMode="auto">
                            <a:xfrm>
                              <a:off x="2968783" y="3583767"/>
                              <a:ext cx="105573" cy="89166"/>
                            </a:xfrm>
                            <a:custGeom>
                              <a:avLst/>
                              <a:gdLst>
                                <a:gd name="T0" fmla="*/ 13 w 63"/>
                                <a:gd name="T1" fmla="*/ 53 h 53"/>
                                <a:gd name="T2" fmla="*/ 10 w 63"/>
                                <a:gd name="T3" fmla="*/ 49 h 53"/>
                                <a:gd name="T4" fmla="*/ 20 w 63"/>
                                <a:gd name="T5" fmla="*/ 11 h 53"/>
                                <a:gd name="T6" fmla="*/ 43 w 63"/>
                                <a:gd name="T7" fmla="*/ 0 h 53"/>
                                <a:gd name="T8" fmla="*/ 60 w 63"/>
                                <a:gd name="T9" fmla="*/ 10 h 53"/>
                                <a:gd name="T10" fmla="*/ 63 w 63"/>
                                <a:gd name="T11" fmla="*/ 13 h 53"/>
                                <a:gd name="T12" fmla="*/ 59 w 63"/>
                                <a:gd name="T13" fmla="*/ 15 h 53"/>
                                <a:gd name="T14" fmla="*/ 15 w 63"/>
                                <a:gd name="T15" fmla="*/ 49 h 53"/>
                                <a:gd name="T16" fmla="*/ 13 w 63"/>
                                <a:gd name="T17" fmla="*/ 53 h 53"/>
                                <a:gd name="T18" fmla="*/ 43 w 63"/>
                                <a:gd name="T19" fmla="*/ 6 h 53"/>
                                <a:gd name="T20" fmla="*/ 24 w 63"/>
                                <a:gd name="T21" fmla="*/ 15 h 53"/>
                                <a:gd name="T22" fmla="*/ 12 w 63"/>
                                <a:gd name="T23" fmla="*/ 42 h 53"/>
                                <a:gd name="T24" fmla="*/ 52 w 63"/>
                                <a:gd name="T25" fmla="*/ 10 h 53"/>
                                <a:gd name="T26" fmla="*/ 43 w 63"/>
                                <a:gd name="T27" fmla="*/ 6 h 5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63" h="53">
                                  <a:moveTo>
                                    <a:pt x="13" y="53"/>
                                  </a:moveTo>
                                  <a:cubicBezTo>
                                    <a:pt x="10" y="49"/>
                                    <a:pt x="10" y="49"/>
                                    <a:pt x="10" y="49"/>
                                  </a:cubicBezTo>
                                  <a:cubicBezTo>
                                    <a:pt x="1" y="37"/>
                                    <a:pt x="0" y="27"/>
                                    <a:pt x="20" y="11"/>
                                  </a:cubicBezTo>
                                  <a:cubicBezTo>
                                    <a:pt x="29" y="3"/>
                                    <a:pt x="37" y="0"/>
                                    <a:pt x="43" y="0"/>
                                  </a:cubicBezTo>
                                  <a:cubicBezTo>
                                    <a:pt x="51" y="0"/>
                                    <a:pt x="56" y="5"/>
                                    <a:pt x="60" y="10"/>
                                  </a:cubicBezTo>
                                  <a:cubicBezTo>
                                    <a:pt x="63" y="13"/>
                                    <a:pt x="63" y="13"/>
                                    <a:pt x="63" y="13"/>
                                  </a:cubicBezTo>
                                  <a:cubicBezTo>
                                    <a:pt x="59" y="15"/>
                                    <a:pt x="59" y="15"/>
                                    <a:pt x="59" y="15"/>
                                  </a:cubicBezTo>
                                  <a:cubicBezTo>
                                    <a:pt x="41" y="21"/>
                                    <a:pt x="25" y="33"/>
                                    <a:pt x="15" y="49"/>
                                  </a:cubicBezTo>
                                  <a:lnTo>
                                    <a:pt x="13" y="53"/>
                                  </a:lnTo>
                                  <a:close/>
                                  <a:moveTo>
                                    <a:pt x="43" y="6"/>
                                  </a:moveTo>
                                  <a:cubicBezTo>
                                    <a:pt x="38" y="6"/>
                                    <a:pt x="32" y="9"/>
                                    <a:pt x="24" y="15"/>
                                  </a:cubicBezTo>
                                  <a:cubicBezTo>
                                    <a:pt x="7" y="29"/>
                                    <a:pt x="8" y="36"/>
                                    <a:pt x="12" y="42"/>
                                  </a:cubicBezTo>
                                  <a:cubicBezTo>
                                    <a:pt x="22" y="28"/>
                                    <a:pt x="36" y="17"/>
                                    <a:pt x="52" y="10"/>
                                  </a:cubicBezTo>
                                  <a:cubicBezTo>
                                    <a:pt x="50" y="7"/>
                                    <a:pt x="47" y="6"/>
                                    <a:pt x="43" y="6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354" name="Freeform 160"/>
                          <wps:cNvSpPr/>
                          <wps:spPr bwMode="auto">
                            <a:xfrm>
                              <a:off x="3002309" y="3848412"/>
                              <a:ext cx="38520" cy="39233"/>
                            </a:xfrm>
                            <a:custGeom>
                              <a:avLst/>
                              <a:gdLst>
                                <a:gd name="T0" fmla="*/ 12 w 54"/>
                                <a:gd name="T1" fmla="*/ 55 h 55"/>
                                <a:gd name="T2" fmla="*/ 0 w 54"/>
                                <a:gd name="T3" fmla="*/ 45 h 55"/>
                                <a:gd name="T4" fmla="*/ 45 w 54"/>
                                <a:gd name="T5" fmla="*/ 0 h 55"/>
                                <a:gd name="T6" fmla="*/ 54 w 54"/>
                                <a:gd name="T7" fmla="*/ 10 h 55"/>
                                <a:gd name="T8" fmla="*/ 12 w 54"/>
                                <a:gd name="T9" fmla="*/ 55 h 5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54" h="55">
                                  <a:moveTo>
                                    <a:pt x="12" y="55"/>
                                  </a:move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lnTo>
                                    <a:pt x="54" y="10"/>
                                  </a:lnTo>
                                  <a:lnTo>
                                    <a:pt x="12" y="55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355" name="Freeform 161"/>
                          <wps:cNvSpPr/>
                          <wps:spPr bwMode="auto">
                            <a:xfrm>
                              <a:off x="3196334" y="3848412"/>
                              <a:ext cx="38520" cy="40660"/>
                            </a:xfrm>
                            <a:custGeom>
                              <a:avLst/>
                              <a:gdLst>
                                <a:gd name="T0" fmla="*/ 45 w 54"/>
                                <a:gd name="T1" fmla="*/ 57 h 57"/>
                                <a:gd name="T2" fmla="*/ 0 w 54"/>
                                <a:gd name="T3" fmla="*/ 10 h 57"/>
                                <a:gd name="T4" fmla="*/ 9 w 54"/>
                                <a:gd name="T5" fmla="*/ 0 h 57"/>
                                <a:gd name="T6" fmla="*/ 54 w 54"/>
                                <a:gd name="T7" fmla="*/ 45 h 57"/>
                                <a:gd name="T8" fmla="*/ 45 w 54"/>
                                <a:gd name="T9" fmla="*/ 57 h 5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54" h="57">
                                  <a:moveTo>
                                    <a:pt x="45" y="57"/>
                                  </a:moveTo>
                                  <a:lnTo>
                                    <a:pt x="0" y="10"/>
                                  </a:lnTo>
                                  <a:lnTo>
                                    <a:pt x="9" y="0"/>
                                  </a:lnTo>
                                  <a:lnTo>
                                    <a:pt x="54" y="45"/>
                                  </a:lnTo>
                                  <a:lnTo>
                                    <a:pt x="45" y="57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356" name="Freeform 162"/>
                          <wps:cNvSpPr>
                            <a:spLocks noEditPoints="1"/>
                          </wps:cNvSpPr>
                          <wps:spPr bwMode="auto">
                            <a:xfrm>
                              <a:off x="2976629" y="3605881"/>
                              <a:ext cx="285331" cy="283191"/>
                            </a:xfrm>
                            <a:custGeom>
                              <a:avLst/>
                              <a:gdLst>
                                <a:gd name="T0" fmla="*/ 85 w 169"/>
                                <a:gd name="T1" fmla="*/ 168 h 168"/>
                                <a:gd name="T2" fmla="*/ 0 w 169"/>
                                <a:gd name="T3" fmla="*/ 84 h 168"/>
                                <a:gd name="T4" fmla="*/ 85 w 169"/>
                                <a:gd name="T5" fmla="*/ 0 h 168"/>
                                <a:gd name="T6" fmla="*/ 169 w 169"/>
                                <a:gd name="T7" fmla="*/ 84 h 168"/>
                                <a:gd name="T8" fmla="*/ 85 w 169"/>
                                <a:gd name="T9" fmla="*/ 168 h 168"/>
                                <a:gd name="T10" fmla="*/ 85 w 169"/>
                                <a:gd name="T11" fmla="*/ 6 h 168"/>
                                <a:gd name="T12" fmla="*/ 6 w 169"/>
                                <a:gd name="T13" fmla="*/ 84 h 168"/>
                                <a:gd name="T14" fmla="*/ 85 w 169"/>
                                <a:gd name="T15" fmla="*/ 162 h 168"/>
                                <a:gd name="T16" fmla="*/ 163 w 169"/>
                                <a:gd name="T17" fmla="*/ 84 h 168"/>
                                <a:gd name="T18" fmla="*/ 85 w 169"/>
                                <a:gd name="T19" fmla="*/ 6 h 16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169" h="168">
                                  <a:moveTo>
                                    <a:pt x="85" y="168"/>
                                  </a:moveTo>
                                  <a:cubicBezTo>
                                    <a:pt x="38" y="168"/>
                                    <a:pt x="0" y="130"/>
                                    <a:pt x="0" y="84"/>
                                  </a:cubicBezTo>
                                  <a:cubicBezTo>
                                    <a:pt x="0" y="37"/>
                                    <a:pt x="38" y="0"/>
                                    <a:pt x="85" y="0"/>
                                  </a:cubicBezTo>
                                  <a:cubicBezTo>
                                    <a:pt x="131" y="0"/>
                                    <a:pt x="169" y="37"/>
                                    <a:pt x="169" y="84"/>
                                  </a:cubicBezTo>
                                  <a:cubicBezTo>
                                    <a:pt x="169" y="130"/>
                                    <a:pt x="131" y="168"/>
                                    <a:pt x="85" y="168"/>
                                  </a:cubicBezTo>
                                  <a:close/>
                                  <a:moveTo>
                                    <a:pt x="85" y="6"/>
                                  </a:moveTo>
                                  <a:cubicBezTo>
                                    <a:pt x="41" y="6"/>
                                    <a:pt x="6" y="41"/>
                                    <a:pt x="6" y="84"/>
                                  </a:cubicBezTo>
                                  <a:cubicBezTo>
                                    <a:pt x="6" y="127"/>
                                    <a:pt x="41" y="162"/>
                                    <a:pt x="85" y="162"/>
                                  </a:cubicBezTo>
                                  <a:cubicBezTo>
                                    <a:pt x="128" y="162"/>
                                    <a:pt x="163" y="127"/>
                                    <a:pt x="163" y="84"/>
                                  </a:cubicBezTo>
                                  <a:cubicBezTo>
                                    <a:pt x="163" y="41"/>
                                    <a:pt x="128" y="6"/>
                                    <a:pt x="85" y="6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357" name="Freeform 163"/>
                          <wps:cNvSpPr/>
                          <wps:spPr bwMode="auto">
                            <a:xfrm>
                              <a:off x="3037262" y="3647967"/>
                              <a:ext cx="89879" cy="111279"/>
                            </a:xfrm>
                            <a:custGeom>
                              <a:avLst/>
                              <a:gdLst>
                                <a:gd name="T0" fmla="*/ 126 w 126"/>
                                <a:gd name="T1" fmla="*/ 156 h 156"/>
                                <a:gd name="T2" fmla="*/ 0 w 126"/>
                                <a:gd name="T3" fmla="*/ 156 h 156"/>
                                <a:gd name="T4" fmla="*/ 0 w 126"/>
                                <a:gd name="T5" fmla="*/ 142 h 156"/>
                                <a:gd name="T6" fmla="*/ 109 w 126"/>
                                <a:gd name="T7" fmla="*/ 142 h 156"/>
                                <a:gd name="T8" fmla="*/ 109 w 126"/>
                                <a:gd name="T9" fmla="*/ 0 h 156"/>
                                <a:gd name="T10" fmla="*/ 126 w 126"/>
                                <a:gd name="T11" fmla="*/ 0 h 156"/>
                                <a:gd name="T12" fmla="*/ 126 w 126"/>
                                <a:gd name="T13" fmla="*/ 156 h 15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26" h="156">
                                  <a:moveTo>
                                    <a:pt x="126" y="156"/>
                                  </a:moveTo>
                                  <a:lnTo>
                                    <a:pt x="0" y="156"/>
                                  </a:lnTo>
                                  <a:lnTo>
                                    <a:pt x="0" y="142"/>
                                  </a:lnTo>
                                  <a:lnTo>
                                    <a:pt x="109" y="142"/>
                                  </a:lnTo>
                                  <a:lnTo>
                                    <a:pt x="109" y="0"/>
                                  </a:lnTo>
                                  <a:lnTo>
                                    <a:pt x="126" y="0"/>
                                  </a:lnTo>
                                  <a:lnTo>
                                    <a:pt x="126" y="156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  <wps:wsp>
                        <wps:cNvPr id="358" name="KSO_Shape"/>
                        <wps:cNvSpPr>
                          <a:spLocks noChangeAspect="1"/>
                        </wps:cNvSpPr>
                        <wps:spPr bwMode="auto">
                          <a:xfrm>
                            <a:off x="19473" y="9911"/>
                            <a:ext cx="718" cy="907"/>
                          </a:xfrm>
                          <a:custGeom>
                            <a:avLst/>
                            <a:gdLst>
                              <a:gd name="T0" fmla="*/ 508479 w 1679575"/>
                              <a:gd name="T1" fmla="*/ 933537 h 2125662"/>
                              <a:gd name="T2" fmla="*/ 645344 w 1679575"/>
                              <a:gd name="T3" fmla="*/ 1004349 h 2125662"/>
                              <a:gd name="T4" fmla="*/ 637947 w 1679575"/>
                              <a:gd name="T5" fmla="*/ 1045870 h 2125662"/>
                              <a:gd name="T6" fmla="*/ 629410 w 1679575"/>
                              <a:gd name="T7" fmla="*/ 1095637 h 2125662"/>
                              <a:gd name="T8" fmla="*/ 645913 w 1679575"/>
                              <a:gd name="T9" fmla="*/ 1148533 h 2125662"/>
                              <a:gd name="T10" fmla="*/ 923628 w 1679575"/>
                              <a:gd name="T11" fmla="*/ 1679766 h 2125662"/>
                              <a:gd name="T12" fmla="*/ 886068 w 1679575"/>
                              <a:gd name="T13" fmla="*/ 1137442 h 2125662"/>
                              <a:gd name="T14" fmla="*/ 896597 w 1679575"/>
                              <a:gd name="T15" fmla="*/ 1083408 h 2125662"/>
                              <a:gd name="T16" fmla="*/ 885214 w 1679575"/>
                              <a:gd name="T17" fmla="*/ 1039044 h 2125662"/>
                              <a:gd name="T18" fmla="*/ 917083 w 1679575"/>
                              <a:gd name="T19" fmla="*/ 999799 h 2125662"/>
                              <a:gd name="T20" fmla="*/ 1048543 w 1679575"/>
                              <a:gd name="T21" fmla="*/ 927280 h 2125662"/>
                              <a:gd name="T22" fmla="*/ 1168905 w 1679575"/>
                              <a:gd name="T23" fmla="*/ 933822 h 2125662"/>
                              <a:gd name="T24" fmla="*/ 1257397 w 1679575"/>
                              <a:gd name="T25" fmla="*/ 1021128 h 2125662"/>
                              <a:gd name="T26" fmla="*/ 1333655 w 1679575"/>
                              <a:gd name="T27" fmla="*/ 1118957 h 2125662"/>
                              <a:gd name="T28" fmla="*/ 1397392 w 1679575"/>
                              <a:gd name="T29" fmla="*/ 1227592 h 2125662"/>
                              <a:gd name="T30" fmla="*/ 1446903 w 1679575"/>
                              <a:gd name="T31" fmla="*/ 1349025 h 2125662"/>
                              <a:gd name="T32" fmla="*/ 1482186 w 1679575"/>
                              <a:gd name="T33" fmla="*/ 1483540 h 2125662"/>
                              <a:gd name="T34" fmla="*/ 1501820 w 1679575"/>
                              <a:gd name="T35" fmla="*/ 1632274 h 2125662"/>
                              <a:gd name="T36" fmla="*/ 1439790 w 1679575"/>
                              <a:gd name="T37" fmla="*/ 1742331 h 2125662"/>
                              <a:gd name="T38" fmla="*/ 1242601 w 1679575"/>
                              <a:gd name="T39" fmla="*/ 1826794 h 2125662"/>
                              <a:gd name="T40" fmla="*/ 1035738 w 1679575"/>
                              <a:gd name="T41" fmla="*/ 1881112 h 2125662"/>
                              <a:gd name="T42" fmla="*/ 822331 w 1679575"/>
                              <a:gd name="T43" fmla="*/ 1904432 h 2125662"/>
                              <a:gd name="T44" fmla="*/ 596403 w 1679575"/>
                              <a:gd name="T45" fmla="*/ 1894194 h 2125662"/>
                              <a:gd name="T46" fmla="*/ 373036 w 1679575"/>
                              <a:gd name="T47" fmla="*/ 1847838 h 2125662"/>
                              <a:gd name="T48" fmla="*/ 159344 w 1679575"/>
                              <a:gd name="T49" fmla="*/ 1766788 h 2125662"/>
                              <a:gd name="T50" fmla="*/ 0 w 1679575"/>
                              <a:gd name="T51" fmla="*/ 1676354 h 2125662"/>
                              <a:gd name="T52" fmla="*/ 15365 w 1679575"/>
                              <a:gd name="T53" fmla="*/ 1518519 h 2125662"/>
                              <a:gd name="T54" fmla="*/ 47234 w 1679575"/>
                              <a:gd name="T55" fmla="*/ 1376611 h 2125662"/>
                              <a:gd name="T56" fmla="*/ 94468 w 1679575"/>
                              <a:gd name="T57" fmla="*/ 1249206 h 2125662"/>
                              <a:gd name="T58" fmla="*/ 155930 w 1679575"/>
                              <a:gd name="T59" fmla="*/ 1135735 h 2125662"/>
                              <a:gd name="T60" fmla="*/ 230765 w 1679575"/>
                              <a:gd name="T61" fmla="*/ 1035348 h 2125662"/>
                              <a:gd name="T62" fmla="*/ 317835 w 1679575"/>
                              <a:gd name="T63" fmla="*/ 946334 h 2125662"/>
                              <a:gd name="T64" fmla="*/ 427669 w 1679575"/>
                              <a:gd name="T65" fmla="*/ 860449 h 2125662"/>
                              <a:gd name="T66" fmla="*/ 831848 w 1679575"/>
                              <a:gd name="T67" fmla="*/ 5125 h 2125662"/>
                              <a:gd name="T68" fmla="*/ 927152 w 1679575"/>
                              <a:gd name="T69" fmla="*/ 31035 h 2125662"/>
                              <a:gd name="T70" fmla="*/ 1013353 w 1679575"/>
                              <a:gd name="T71" fmla="*/ 76590 h 2125662"/>
                              <a:gd name="T72" fmla="*/ 1087035 w 1679575"/>
                              <a:gd name="T73" fmla="*/ 138945 h 2125662"/>
                              <a:gd name="T74" fmla="*/ 1145356 w 1679575"/>
                              <a:gd name="T75" fmla="*/ 215250 h 2125662"/>
                              <a:gd name="T76" fmla="*/ 1186607 w 1679575"/>
                              <a:gd name="T77" fmla="*/ 303514 h 2125662"/>
                              <a:gd name="T78" fmla="*/ 1207944 w 1679575"/>
                              <a:gd name="T79" fmla="*/ 401174 h 2125662"/>
                              <a:gd name="T80" fmla="*/ 1205383 w 1679575"/>
                              <a:gd name="T81" fmla="*/ 513924 h 2125662"/>
                              <a:gd name="T82" fmla="*/ 1172382 w 1679575"/>
                              <a:gd name="T83" fmla="*/ 626673 h 2125662"/>
                              <a:gd name="T84" fmla="*/ 1112924 w 1679575"/>
                              <a:gd name="T85" fmla="*/ 725187 h 2125662"/>
                              <a:gd name="T86" fmla="*/ 1030706 w 1679575"/>
                              <a:gd name="T87" fmla="*/ 804625 h 2125662"/>
                              <a:gd name="T88" fmla="*/ 915204 w 1679575"/>
                              <a:gd name="T89" fmla="*/ 867264 h 2125662"/>
                              <a:gd name="T90" fmla="*/ 837253 w 1679575"/>
                              <a:gd name="T91" fmla="*/ 887764 h 2125662"/>
                              <a:gd name="T92" fmla="*/ 753044 w 1679575"/>
                              <a:gd name="T93" fmla="*/ 893458 h 2125662"/>
                              <a:gd name="T94" fmla="*/ 658879 w 1679575"/>
                              <a:gd name="T95" fmla="*/ 881215 h 2125662"/>
                              <a:gd name="T96" fmla="*/ 572394 w 1679575"/>
                              <a:gd name="T97" fmla="*/ 850180 h 2125662"/>
                              <a:gd name="T98" fmla="*/ 494728 w 1679575"/>
                              <a:gd name="T99" fmla="*/ 802917 h 2125662"/>
                              <a:gd name="T100" fmla="*/ 424459 w 1679575"/>
                              <a:gd name="T101" fmla="*/ 736576 h 2125662"/>
                              <a:gd name="T102" fmla="*/ 366992 w 1679575"/>
                              <a:gd name="T103" fmla="*/ 651159 h 2125662"/>
                              <a:gd name="T104" fmla="*/ 330578 w 1679575"/>
                              <a:gd name="T105" fmla="*/ 553500 h 2125662"/>
                              <a:gd name="T106" fmla="*/ 317206 w 1679575"/>
                              <a:gd name="T107" fmla="*/ 446729 h 2125662"/>
                              <a:gd name="T108" fmla="*/ 328586 w 1679575"/>
                              <a:gd name="T109" fmla="*/ 345653 h 2125662"/>
                              <a:gd name="T110" fmla="*/ 361587 w 1679575"/>
                              <a:gd name="T111" fmla="*/ 253403 h 2125662"/>
                              <a:gd name="T112" fmla="*/ 412795 w 1679575"/>
                              <a:gd name="T113" fmla="*/ 171118 h 2125662"/>
                              <a:gd name="T114" fmla="*/ 479934 w 1679575"/>
                              <a:gd name="T115" fmla="*/ 101931 h 2125662"/>
                              <a:gd name="T116" fmla="*/ 560729 w 1679575"/>
                              <a:gd name="T117" fmla="*/ 48972 h 2125662"/>
                              <a:gd name="T118" fmla="*/ 652620 w 1679575"/>
                              <a:gd name="T119" fmla="*/ 13952 h 2125662"/>
                              <a:gd name="T120" fmla="*/ 752191 w 1679575"/>
                              <a:gd name="T121" fmla="*/ 0 h 2125662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  <a:gd name="T162" fmla="*/ 0 60000 65536"/>
                              <a:gd name="T163" fmla="*/ 0 60000 65536"/>
                              <a:gd name="T164" fmla="*/ 0 60000 65536"/>
                              <a:gd name="T165" fmla="*/ 0 60000 65536"/>
                              <a:gd name="T166" fmla="*/ 0 60000 65536"/>
                              <a:gd name="T167" fmla="*/ 0 60000 65536"/>
                              <a:gd name="T168" fmla="*/ 0 60000 65536"/>
                              <a:gd name="T169" fmla="*/ 0 60000 65536"/>
                              <a:gd name="T170" fmla="*/ 0 60000 65536"/>
                              <a:gd name="T171" fmla="*/ 0 60000 65536"/>
                              <a:gd name="T172" fmla="*/ 0 60000 65536"/>
                              <a:gd name="T173" fmla="*/ 0 60000 65536"/>
                              <a:gd name="T174" fmla="*/ 0 60000 65536"/>
                              <a:gd name="T175" fmla="*/ 0 60000 65536"/>
                              <a:gd name="T176" fmla="*/ 0 60000 65536"/>
                              <a:gd name="T177" fmla="*/ 0 60000 65536"/>
                              <a:gd name="T178" fmla="*/ 0 60000 65536"/>
                              <a:gd name="T179" fmla="*/ 0 60000 65536"/>
                              <a:gd name="T180" fmla="*/ 0 60000 65536"/>
                              <a:gd name="T181" fmla="*/ 0 60000 65536"/>
                              <a:gd name="T182" fmla="*/ 0 60000 65536"/>
                            </a:gdLst>
                            <a:ahLst/>
                            <a:cxnLst>
                              <a:cxn ang="T122">
                                <a:pos x="T0" y="T1"/>
                              </a:cxn>
                              <a:cxn ang="T123">
                                <a:pos x="T2" y="T3"/>
                              </a:cxn>
                              <a:cxn ang="T124">
                                <a:pos x="T4" y="T5"/>
                              </a:cxn>
                              <a:cxn ang="T125">
                                <a:pos x="T6" y="T7"/>
                              </a:cxn>
                              <a:cxn ang="T126">
                                <a:pos x="T8" y="T9"/>
                              </a:cxn>
                              <a:cxn ang="T127">
                                <a:pos x="T10" y="T11"/>
                              </a:cxn>
                              <a:cxn ang="T128">
                                <a:pos x="T12" y="T13"/>
                              </a:cxn>
                              <a:cxn ang="T129">
                                <a:pos x="T14" y="T15"/>
                              </a:cxn>
                              <a:cxn ang="T130">
                                <a:pos x="T16" y="T17"/>
                              </a:cxn>
                              <a:cxn ang="T131">
                                <a:pos x="T18" y="T19"/>
                              </a:cxn>
                              <a:cxn ang="T132">
                                <a:pos x="T20" y="T21"/>
                              </a:cxn>
                              <a:cxn ang="T133">
                                <a:pos x="T22" y="T23"/>
                              </a:cxn>
                              <a:cxn ang="T134">
                                <a:pos x="T24" y="T25"/>
                              </a:cxn>
                              <a:cxn ang="T135">
                                <a:pos x="T26" y="T27"/>
                              </a:cxn>
                              <a:cxn ang="T136">
                                <a:pos x="T28" y="T29"/>
                              </a:cxn>
                              <a:cxn ang="T137">
                                <a:pos x="T30" y="T31"/>
                              </a:cxn>
                              <a:cxn ang="T138">
                                <a:pos x="T32" y="T33"/>
                              </a:cxn>
                              <a:cxn ang="T139">
                                <a:pos x="T34" y="T35"/>
                              </a:cxn>
                              <a:cxn ang="T140">
                                <a:pos x="T36" y="T37"/>
                              </a:cxn>
                              <a:cxn ang="T141">
                                <a:pos x="T38" y="T39"/>
                              </a:cxn>
                              <a:cxn ang="T142">
                                <a:pos x="T40" y="T41"/>
                              </a:cxn>
                              <a:cxn ang="T143">
                                <a:pos x="T42" y="T43"/>
                              </a:cxn>
                              <a:cxn ang="T144">
                                <a:pos x="T44" y="T45"/>
                              </a:cxn>
                              <a:cxn ang="T145">
                                <a:pos x="T46" y="T47"/>
                              </a:cxn>
                              <a:cxn ang="T146">
                                <a:pos x="T48" y="T49"/>
                              </a:cxn>
                              <a:cxn ang="T147">
                                <a:pos x="T50" y="T51"/>
                              </a:cxn>
                              <a:cxn ang="T148">
                                <a:pos x="T52" y="T53"/>
                              </a:cxn>
                              <a:cxn ang="T149">
                                <a:pos x="T54" y="T55"/>
                              </a:cxn>
                              <a:cxn ang="T150">
                                <a:pos x="T56" y="T57"/>
                              </a:cxn>
                              <a:cxn ang="T151">
                                <a:pos x="T58" y="T59"/>
                              </a:cxn>
                              <a:cxn ang="T152">
                                <a:pos x="T60" y="T61"/>
                              </a:cxn>
                              <a:cxn ang="T153">
                                <a:pos x="T62" y="T63"/>
                              </a:cxn>
                              <a:cxn ang="T154">
                                <a:pos x="T64" y="T65"/>
                              </a:cxn>
                              <a:cxn ang="T155">
                                <a:pos x="T66" y="T67"/>
                              </a:cxn>
                              <a:cxn ang="T156">
                                <a:pos x="T68" y="T69"/>
                              </a:cxn>
                              <a:cxn ang="T157">
                                <a:pos x="T70" y="T71"/>
                              </a:cxn>
                              <a:cxn ang="T158">
                                <a:pos x="T72" y="T73"/>
                              </a:cxn>
                              <a:cxn ang="T159">
                                <a:pos x="T74" y="T75"/>
                              </a:cxn>
                              <a:cxn ang="T160">
                                <a:pos x="T76" y="T77"/>
                              </a:cxn>
                              <a:cxn ang="T161">
                                <a:pos x="T78" y="T79"/>
                              </a:cxn>
                              <a:cxn ang="T162">
                                <a:pos x="T80" y="T81"/>
                              </a:cxn>
                              <a:cxn ang="T163">
                                <a:pos x="T82" y="T83"/>
                              </a:cxn>
                              <a:cxn ang="T164">
                                <a:pos x="T84" y="T85"/>
                              </a:cxn>
                              <a:cxn ang="T165">
                                <a:pos x="T86" y="T87"/>
                              </a:cxn>
                              <a:cxn ang="T166">
                                <a:pos x="T88" y="T89"/>
                              </a:cxn>
                              <a:cxn ang="T167">
                                <a:pos x="T90" y="T91"/>
                              </a:cxn>
                              <a:cxn ang="T168">
                                <a:pos x="T92" y="T93"/>
                              </a:cxn>
                              <a:cxn ang="T169">
                                <a:pos x="T94" y="T95"/>
                              </a:cxn>
                              <a:cxn ang="T170">
                                <a:pos x="T96" y="T97"/>
                              </a:cxn>
                              <a:cxn ang="T171">
                                <a:pos x="T98" y="T99"/>
                              </a:cxn>
                              <a:cxn ang="T172">
                                <a:pos x="T100" y="T101"/>
                              </a:cxn>
                              <a:cxn ang="T173">
                                <a:pos x="T102" y="T103"/>
                              </a:cxn>
                              <a:cxn ang="T174">
                                <a:pos x="T104" y="T105"/>
                              </a:cxn>
                              <a:cxn ang="T175">
                                <a:pos x="T106" y="T107"/>
                              </a:cxn>
                              <a:cxn ang="T176">
                                <a:pos x="T108" y="T109"/>
                              </a:cxn>
                              <a:cxn ang="T177">
                                <a:pos x="T110" y="T111"/>
                              </a:cxn>
                              <a:cxn ang="T178">
                                <a:pos x="T112" y="T113"/>
                              </a:cxn>
                              <a:cxn ang="T179">
                                <a:pos x="T114" y="T115"/>
                              </a:cxn>
                              <a:cxn ang="T180">
                                <a:pos x="T116" y="T117"/>
                              </a:cxn>
                              <a:cxn ang="T181">
                                <a:pos x="T118" y="T119"/>
                              </a:cxn>
                              <a:cxn ang="T182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1679575" h="2125662">
                                <a:moveTo>
                                  <a:pt x="481421" y="957262"/>
                                </a:moveTo>
                                <a:lnTo>
                                  <a:pt x="484914" y="961070"/>
                                </a:lnTo>
                                <a:lnTo>
                                  <a:pt x="490948" y="968686"/>
                                </a:lnTo>
                                <a:lnTo>
                                  <a:pt x="497299" y="975667"/>
                                </a:lnTo>
                                <a:lnTo>
                                  <a:pt x="510319" y="990264"/>
                                </a:lnTo>
                                <a:lnTo>
                                  <a:pt x="523657" y="1003909"/>
                                </a:lnTo>
                                <a:lnTo>
                                  <a:pt x="537947" y="1017237"/>
                                </a:lnTo>
                                <a:lnTo>
                                  <a:pt x="552237" y="1029613"/>
                                </a:lnTo>
                                <a:lnTo>
                                  <a:pt x="567480" y="1041671"/>
                                </a:lnTo>
                                <a:lnTo>
                                  <a:pt x="583040" y="1053095"/>
                                </a:lnTo>
                                <a:lnTo>
                                  <a:pt x="598601" y="1063884"/>
                                </a:lnTo>
                                <a:lnTo>
                                  <a:pt x="615114" y="1074039"/>
                                </a:lnTo>
                                <a:lnTo>
                                  <a:pt x="631627" y="1083558"/>
                                </a:lnTo>
                                <a:lnTo>
                                  <a:pt x="649093" y="1092126"/>
                                </a:lnTo>
                                <a:lnTo>
                                  <a:pt x="666241" y="1100377"/>
                                </a:lnTo>
                                <a:lnTo>
                                  <a:pt x="684025" y="1107993"/>
                                </a:lnTo>
                                <a:lnTo>
                                  <a:pt x="701808" y="1114657"/>
                                </a:lnTo>
                                <a:lnTo>
                                  <a:pt x="720226" y="1120686"/>
                                </a:lnTo>
                                <a:lnTo>
                                  <a:pt x="738645" y="1125763"/>
                                </a:lnTo>
                                <a:lnTo>
                                  <a:pt x="734517" y="1130840"/>
                                </a:lnTo>
                                <a:lnTo>
                                  <a:pt x="730706" y="1135283"/>
                                </a:lnTo>
                                <a:lnTo>
                                  <a:pt x="727213" y="1140043"/>
                                </a:lnTo>
                                <a:lnTo>
                                  <a:pt x="723402" y="1145437"/>
                                </a:lnTo>
                                <a:lnTo>
                                  <a:pt x="720544" y="1150515"/>
                                </a:lnTo>
                                <a:lnTo>
                                  <a:pt x="717368" y="1155909"/>
                                </a:lnTo>
                                <a:lnTo>
                                  <a:pt x="714510" y="1161304"/>
                                </a:lnTo>
                                <a:lnTo>
                                  <a:pt x="711970" y="1167016"/>
                                </a:lnTo>
                                <a:lnTo>
                                  <a:pt x="710064" y="1172410"/>
                                </a:lnTo>
                                <a:lnTo>
                                  <a:pt x="708159" y="1178439"/>
                                </a:lnTo>
                                <a:lnTo>
                                  <a:pt x="706254" y="1184151"/>
                                </a:lnTo>
                                <a:lnTo>
                                  <a:pt x="704983" y="1190498"/>
                                </a:lnTo>
                                <a:lnTo>
                                  <a:pt x="704031" y="1196210"/>
                                </a:lnTo>
                                <a:lnTo>
                                  <a:pt x="702761" y="1202556"/>
                                </a:lnTo>
                                <a:lnTo>
                                  <a:pt x="702443" y="1208903"/>
                                </a:lnTo>
                                <a:lnTo>
                                  <a:pt x="702125" y="1215249"/>
                                </a:lnTo>
                                <a:lnTo>
                                  <a:pt x="702443" y="1222548"/>
                                </a:lnTo>
                                <a:lnTo>
                                  <a:pt x="703078" y="1229529"/>
                                </a:lnTo>
                                <a:lnTo>
                                  <a:pt x="704348" y="1236510"/>
                                </a:lnTo>
                                <a:lnTo>
                                  <a:pt x="705619" y="1243174"/>
                                </a:lnTo>
                                <a:lnTo>
                                  <a:pt x="707206" y="1249838"/>
                                </a:lnTo>
                                <a:lnTo>
                                  <a:pt x="709112" y="1256819"/>
                                </a:lnTo>
                                <a:lnTo>
                                  <a:pt x="711652" y="1263166"/>
                                </a:lnTo>
                                <a:lnTo>
                                  <a:pt x="714193" y="1269512"/>
                                </a:lnTo>
                                <a:lnTo>
                                  <a:pt x="717686" y="1275542"/>
                                </a:lnTo>
                                <a:lnTo>
                                  <a:pt x="720861" y="1281571"/>
                                </a:lnTo>
                                <a:lnTo>
                                  <a:pt x="724355" y="1287283"/>
                                </a:lnTo>
                                <a:lnTo>
                                  <a:pt x="728483" y="1292995"/>
                                </a:lnTo>
                                <a:lnTo>
                                  <a:pt x="732611" y="1298389"/>
                                </a:lnTo>
                                <a:lnTo>
                                  <a:pt x="737057" y="1303784"/>
                                </a:lnTo>
                                <a:lnTo>
                                  <a:pt x="742138" y="1308861"/>
                                </a:lnTo>
                                <a:lnTo>
                                  <a:pt x="746901" y="1313304"/>
                                </a:lnTo>
                                <a:lnTo>
                                  <a:pt x="672275" y="1874339"/>
                                </a:lnTo>
                                <a:lnTo>
                                  <a:pt x="854237" y="2050773"/>
                                </a:lnTo>
                                <a:lnTo>
                                  <a:pt x="1030800" y="1874339"/>
                                </a:lnTo>
                                <a:lnTo>
                                  <a:pt x="956173" y="1313304"/>
                                </a:lnTo>
                                <a:lnTo>
                                  <a:pt x="961572" y="1308544"/>
                                </a:lnTo>
                                <a:lnTo>
                                  <a:pt x="966018" y="1303466"/>
                                </a:lnTo>
                                <a:lnTo>
                                  <a:pt x="970781" y="1298072"/>
                                </a:lnTo>
                                <a:lnTo>
                                  <a:pt x="974910" y="1292995"/>
                                </a:lnTo>
                                <a:lnTo>
                                  <a:pt x="978720" y="1286965"/>
                                </a:lnTo>
                                <a:lnTo>
                                  <a:pt x="982531" y="1281571"/>
                                </a:lnTo>
                                <a:lnTo>
                                  <a:pt x="986024" y="1275224"/>
                                </a:lnTo>
                                <a:lnTo>
                                  <a:pt x="988882" y="1269195"/>
                                </a:lnTo>
                                <a:lnTo>
                                  <a:pt x="991423" y="1262849"/>
                                </a:lnTo>
                                <a:lnTo>
                                  <a:pt x="994281" y="1256502"/>
                                </a:lnTo>
                                <a:lnTo>
                                  <a:pt x="996186" y="1249838"/>
                                </a:lnTo>
                                <a:lnTo>
                                  <a:pt x="997774" y="1243174"/>
                                </a:lnTo>
                                <a:lnTo>
                                  <a:pt x="999044" y="1236510"/>
                                </a:lnTo>
                                <a:lnTo>
                                  <a:pt x="999997" y="1229212"/>
                                </a:lnTo>
                                <a:lnTo>
                                  <a:pt x="1000632" y="1222548"/>
                                </a:lnTo>
                                <a:lnTo>
                                  <a:pt x="1000632" y="1215249"/>
                                </a:lnTo>
                                <a:lnTo>
                                  <a:pt x="1000632" y="1208903"/>
                                </a:lnTo>
                                <a:lnTo>
                                  <a:pt x="1000314" y="1203191"/>
                                </a:lnTo>
                                <a:lnTo>
                                  <a:pt x="999679" y="1197479"/>
                                </a:lnTo>
                                <a:lnTo>
                                  <a:pt x="998727" y="1191767"/>
                                </a:lnTo>
                                <a:lnTo>
                                  <a:pt x="997456" y="1186055"/>
                                </a:lnTo>
                                <a:lnTo>
                                  <a:pt x="996186" y="1180661"/>
                                </a:lnTo>
                                <a:lnTo>
                                  <a:pt x="994598" y="1175266"/>
                                </a:lnTo>
                                <a:lnTo>
                                  <a:pt x="992375" y="1169872"/>
                                </a:lnTo>
                                <a:lnTo>
                                  <a:pt x="990152" y="1164794"/>
                                </a:lnTo>
                                <a:lnTo>
                                  <a:pt x="987929" y="1159400"/>
                                </a:lnTo>
                                <a:lnTo>
                                  <a:pt x="985389" y="1154640"/>
                                </a:lnTo>
                                <a:lnTo>
                                  <a:pt x="982849" y="1149563"/>
                                </a:lnTo>
                                <a:lnTo>
                                  <a:pt x="979355" y="1144803"/>
                                </a:lnTo>
                                <a:lnTo>
                                  <a:pt x="976497" y="1139725"/>
                                </a:lnTo>
                                <a:lnTo>
                                  <a:pt x="973004" y="1135283"/>
                                </a:lnTo>
                                <a:lnTo>
                                  <a:pt x="969829" y="1130840"/>
                                </a:lnTo>
                                <a:lnTo>
                                  <a:pt x="987612" y="1126398"/>
                                </a:lnTo>
                                <a:lnTo>
                                  <a:pt x="1005713" y="1121320"/>
                                </a:lnTo>
                                <a:lnTo>
                                  <a:pt x="1023496" y="1115609"/>
                                </a:lnTo>
                                <a:lnTo>
                                  <a:pt x="1041280" y="1109262"/>
                                </a:lnTo>
                                <a:lnTo>
                                  <a:pt x="1058428" y="1101963"/>
                                </a:lnTo>
                                <a:lnTo>
                                  <a:pt x="1075576" y="1094665"/>
                                </a:lnTo>
                                <a:lnTo>
                                  <a:pt x="1092089" y="1086097"/>
                                </a:lnTo>
                                <a:lnTo>
                                  <a:pt x="1108602" y="1076895"/>
                                </a:lnTo>
                                <a:lnTo>
                                  <a:pt x="1124480" y="1067375"/>
                                </a:lnTo>
                                <a:lnTo>
                                  <a:pt x="1140041" y="1056903"/>
                                </a:lnTo>
                                <a:lnTo>
                                  <a:pt x="1155601" y="1046114"/>
                                </a:lnTo>
                                <a:lnTo>
                                  <a:pt x="1170209" y="1034690"/>
                                </a:lnTo>
                                <a:lnTo>
                                  <a:pt x="1184817" y="1022632"/>
                                </a:lnTo>
                                <a:lnTo>
                                  <a:pt x="1198472" y="1009938"/>
                                </a:lnTo>
                                <a:lnTo>
                                  <a:pt x="1211809" y="996928"/>
                                </a:lnTo>
                                <a:lnTo>
                                  <a:pt x="1225147" y="983283"/>
                                </a:lnTo>
                                <a:lnTo>
                                  <a:pt x="1228640" y="979792"/>
                                </a:lnTo>
                                <a:lnTo>
                                  <a:pt x="1232451" y="982966"/>
                                </a:lnTo>
                                <a:lnTo>
                                  <a:pt x="1257220" y="1002005"/>
                                </a:lnTo>
                                <a:lnTo>
                                  <a:pt x="1281037" y="1021680"/>
                                </a:lnTo>
                                <a:lnTo>
                                  <a:pt x="1304537" y="1041989"/>
                                </a:lnTo>
                                <a:lnTo>
                                  <a:pt x="1316604" y="1052143"/>
                                </a:lnTo>
                                <a:lnTo>
                                  <a:pt x="1327719" y="1062615"/>
                                </a:lnTo>
                                <a:lnTo>
                                  <a:pt x="1338833" y="1073404"/>
                                </a:lnTo>
                                <a:lnTo>
                                  <a:pt x="1349948" y="1084193"/>
                                </a:lnTo>
                                <a:lnTo>
                                  <a:pt x="1361062" y="1094982"/>
                                </a:lnTo>
                                <a:lnTo>
                                  <a:pt x="1371860" y="1105771"/>
                                </a:lnTo>
                                <a:lnTo>
                                  <a:pt x="1382339" y="1116561"/>
                                </a:lnTo>
                                <a:lnTo>
                                  <a:pt x="1392818" y="1127984"/>
                                </a:lnTo>
                                <a:lnTo>
                                  <a:pt x="1403298" y="1139408"/>
                                </a:lnTo>
                                <a:lnTo>
                                  <a:pt x="1413460" y="1150832"/>
                                </a:lnTo>
                                <a:lnTo>
                                  <a:pt x="1423304" y="1162573"/>
                                </a:lnTo>
                                <a:lnTo>
                                  <a:pt x="1433149" y="1174314"/>
                                </a:lnTo>
                                <a:lnTo>
                                  <a:pt x="1442675" y="1186373"/>
                                </a:lnTo>
                                <a:lnTo>
                                  <a:pt x="1452202" y="1198748"/>
                                </a:lnTo>
                                <a:lnTo>
                                  <a:pt x="1461411" y="1210807"/>
                                </a:lnTo>
                                <a:lnTo>
                                  <a:pt x="1470621" y="1223183"/>
                                </a:lnTo>
                                <a:lnTo>
                                  <a:pt x="1479830" y="1235876"/>
                                </a:lnTo>
                                <a:lnTo>
                                  <a:pt x="1488404" y="1248569"/>
                                </a:lnTo>
                                <a:lnTo>
                                  <a:pt x="1496978" y="1261262"/>
                                </a:lnTo>
                                <a:lnTo>
                                  <a:pt x="1505552" y="1274272"/>
                                </a:lnTo>
                                <a:lnTo>
                                  <a:pt x="1513809" y="1287600"/>
                                </a:lnTo>
                                <a:lnTo>
                                  <a:pt x="1521748" y="1300611"/>
                                </a:lnTo>
                                <a:lnTo>
                                  <a:pt x="1529687" y="1314573"/>
                                </a:lnTo>
                                <a:lnTo>
                                  <a:pt x="1537308" y="1328218"/>
                                </a:lnTo>
                                <a:lnTo>
                                  <a:pt x="1544930" y="1341863"/>
                                </a:lnTo>
                                <a:lnTo>
                                  <a:pt x="1552234" y="1355826"/>
                                </a:lnTo>
                                <a:lnTo>
                                  <a:pt x="1559537" y="1369788"/>
                                </a:lnTo>
                                <a:lnTo>
                                  <a:pt x="1566206" y="1384385"/>
                                </a:lnTo>
                                <a:lnTo>
                                  <a:pt x="1573193" y="1398982"/>
                                </a:lnTo>
                                <a:lnTo>
                                  <a:pt x="1579544" y="1413579"/>
                                </a:lnTo>
                                <a:lnTo>
                                  <a:pt x="1586213" y="1428176"/>
                                </a:lnTo>
                                <a:lnTo>
                                  <a:pt x="1592246" y="1443725"/>
                                </a:lnTo>
                                <a:lnTo>
                                  <a:pt x="1598280" y="1458640"/>
                                </a:lnTo>
                                <a:lnTo>
                                  <a:pt x="1603996" y="1473871"/>
                                </a:lnTo>
                                <a:lnTo>
                                  <a:pt x="1609712" y="1489738"/>
                                </a:lnTo>
                                <a:lnTo>
                                  <a:pt x="1614793" y="1505287"/>
                                </a:lnTo>
                                <a:lnTo>
                                  <a:pt x="1620191" y="1521153"/>
                                </a:lnTo>
                                <a:lnTo>
                                  <a:pt x="1624955" y="1537337"/>
                                </a:lnTo>
                                <a:lnTo>
                                  <a:pt x="1630036" y="1553521"/>
                                </a:lnTo>
                                <a:lnTo>
                                  <a:pt x="1634482" y="1570339"/>
                                </a:lnTo>
                                <a:lnTo>
                                  <a:pt x="1638610" y="1586840"/>
                                </a:lnTo>
                                <a:lnTo>
                                  <a:pt x="1643056" y="1603976"/>
                                </a:lnTo>
                                <a:lnTo>
                                  <a:pt x="1646867" y="1620794"/>
                                </a:lnTo>
                                <a:lnTo>
                                  <a:pt x="1650677" y="1637930"/>
                                </a:lnTo>
                                <a:lnTo>
                                  <a:pt x="1654170" y="1655383"/>
                                </a:lnTo>
                                <a:lnTo>
                                  <a:pt x="1657664" y="1673153"/>
                                </a:lnTo>
                                <a:lnTo>
                                  <a:pt x="1660522" y="1690923"/>
                                </a:lnTo>
                                <a:lnTo>
                                  <a:pt x="1663697" y="1709011"/>
                                </a:lnTo>
                                <a:lnTo>
                                  <a:pt x="1666238" y="1727099"/>
                                </a:lnTo>
                                <a:lnTo>
                                  <a:pt x="1668461" y="1745821"/>
                                </a:lnTo>
                                <a:lnTo>
                                  <a:pt x="1670684" y="1764226"/>
                                </a:lnTo>
                                <a:lnTo>
                                  <a:pt x="1672589" y="1783266"/>
                                </a:lnTo>
                                <a:lnTo>
                                  <a:pt x="1674177" y="1802305"/>
                                </a:lnTo>
                                <a:lnTo>
                                  <a:pt x="1676082" y="1821345"/>
                                </a:lnTo>
                                <a:lnTo>
                                  <a:pt x="1677352" y="1841019"/>
                                </a:lnTo>
                                <a:lnTo>
                                  <a:pt x="1678305" y="1860694"/>
                                </a:lnTo>
                                <a:lnTo>
                                  <a:pt x="1679258" y="1880368"/>
                                </a:lnTo>
                                <a:lnTo>
                                  <a:pt x="1679575" y="1900677"/>
                                </a:lnTo>
                                <a:lnTo>
                                  <a:pt x="1679575" y="1903850"/>
                                </a:lnTo>
                                <a:lnTo>
                                  <a:pt x="1677035" y="1905437"/>
                                </a:lnTo>
                                <a:lnTo>
                                  <a:pt x="1653853" y="1918765"/>
                                </a:lnTo>
                                <a:lnTo>
                                  <a:pt x="1630353" y="1931775"/>
                                </a:lnTo>
                                <a:lnTo>
                                  <a:pt x="1606854" y="1944151"/>
                                </a:lnTo>
                                <a:lnTo>
                                  <a:pt x="1583037" y="1956209"/>
                                </a:lnTo>
                                <a:lnTo>
                                  <a:pt x="1558902" y="1967950"/>
                                </a:lnTo>
                                <a:lnTo>
                                  <a:pt x="1534768" y="1979374"/>
                                </a:lnTo>
                                <a:lnTo>
                                  <a:pt x="1510316" y="1990163"/>
                                </a:lnTo>
                                <a:lnTo>
                                  <a:pt x="1485864" y="2000635"/>
                                </a:lnTo>
                                <a:lnTo>
                                  <a:pt x="1461411" y="2010790"/>
                                </a:lnTo>
                                <a:lnTo>
                                  <a:pt x="1436642" y="2020627"/>
                                </a:lnTo>
                                <a:lnTo>
                                  <a:pt x="1411872" y="2029512"/>
                                </a:lnTo>
                                <a:lnTo>
                                  <a:pt x="1386785" y="2038397"/>
                                </a:lnTo>
                                <a:lnTo>
                                  <a:pt x="1361380" y="2046965"/>
                                </a:lnTo>
                                <a:lnTo>
                                  <a:pt x="1335975" y="2054581"/>
                                </a:lnTo>
                                <a:lnTo>
                                  <a:pt x="1310570" y="2062514"/>
                                </a:lnTo>
                                <a:lnTo>
                                  <a:pt x="1285166" y="2069495"/>
                                </a:lnTo>
                                <a:lnTo>
                                  <a:pt x="1259443" y="2076159"/>
                                </a:lnTo>
                                <a:lnTo>
                                  <a:pt x="1233403" y="2082506"/>
                                </a:lnTo>
                                <a:lnTo>
                                  <a:pt x="1207681" y="2088535"/>
                                </a:lnTo>
                                <a:lnTo>
                                  <a:pt x="1181959" y="2093929"/>
                                </a:lnTo>
                                <a:lnTo>
                                  <a:pt x="1155919" y="2099007"/>
                                </a:lnTo>
                                <a:lnTo>
                                  <a:pt x="1129561" y="2103767"/>
                                </a:lnTo>
                                <a:lnTo>
                                  <a:pt x="1103204" y="2107892"/>
                                </a:lnTo>
                                <a:lnTo>
                                  <a:pt x="1077164" y="2111382"/>
                                </a:lnTo>
                                <a:lnTo>
                                  <a:pt x="1050806" y="2114873"/>
                                </a:lnTo>
                                <a:lnTo>
                                  <a:pt x="1024131" y="2117729"/>
                                </a:lnTo>
                                <a:lnTo>
                                  <a:pt x="997774" y="2119950"/>
                                </a:lnTo>
                                <a:lnTo>
                                  <a:pt x="971099" y="2121854"/>
                                </a:lnTo>
                                <a:lnTo>
                                  <a:pt x="944424" y="2123441"/>
                                </a:lnTo>
                                <a:lnTo>
                                  <a:pt x="917749" y="2125028"/>
                                </a:lnTo>
                                <a:lnTo>
                                  <a:pt x="891074" y="2125662"/>
                                </a:lnTo>
                                <a:lnTo>
                                  <a:pt x="864399" y="2125662"/>
                                </a:lnTo>
                                <a:lnTo>
                                  <a:pt x="835818" y="2125662"/>
                                </a:lnTo>
                                <a:lnTo>
                                  <a:pt x="807238" y="2124710"/>
                                </a:lnTo>
                                <a:lnTo>
                                  <a:pt x="778657" y="2123124"/>
                                </a:lnTo>
                                <a:lnTo>
                                  <a:pt x="750395" y="2121537"/>
                                </a:lnTo>
                                <a:lnTo>
                                  <a:pt x="722132" y="2119316"/>
                                </a:lnTo>
                                <a:lnTo>
                                  <a:pt x="693869" y="2116777"/>
                                </a:lnTo>
                                <a:lnTo>
                                  <a:pt x="665606" y="2113604"/>
                                </a:lnTo>
                                <a:lnTo>
                                  <a:pt x="637661" y="2109478"/>
                                </a:lnTo>
                                <a:lnTo>
                                  <a:pt x="609398" y="2105353"/>
                                </a:lnTo>
                                <a:lnTo>
                                  <a:pt x="581453" y="2100593"/>
                                </a:lnTo>
                                <a:lnTo>
                                  <a:pt x="553825" y="2095199"/>
                                </a:lnTo>
                                <a:lnTo>
                                  <a:pt x="525880" y="2089487"/>
                                </a:lnTo>
                                <a:lnTo>
                                  <a:pt x="498252" y="2083458"/>
                                </a:lnTo>
                                <a:lnTo>
                                  <a:pt x="470624" y="2076476"/>
                                </a:lnTo>
                                <a:lnTo>
                                  <a:pt x="443314" y="2069495"/>
                                </a:lnTo>
                                <a:lnTo>
                                  <a:pt x="416321" y="2061879"/>
                                </a:lnTo>
                                <a:lnTo>
                                  <a:pt x="389011" y="2053629"/>
                                </a:lnTo>
                                <a:lnTo>
                                  <a:pt x="362019" y="2045378"/>
                                </a:lnTo>
                                <a:lnTo>
                                  <a:pt x="335343" y="2036176"/>
                                </a:lnTo>
                                <a:lnTo>
                                  <a:pt x="308668" y="2026656"/>
                                </a:lnTo>
                                <a:lnTo>
                                  <a:pt x="282311" y="2016502"/>
                                </a:lnTo>
                                <a:lnTo>
                                  <a:pt x="255953" y="2006030"/>
                                </a:lnTo>
                                <a:lnTo>
                                  <a:pt x="229913" y="1994923"/>
                                </a:lnTo>
                                <a:lnTo>
                                  <a:pt x="203556" y="1983499"/>
                                </a:lnTo>
                                <a:lnTo>
                                  <a:pt x="177833" y="1971441"/>
                                </a:lnTo>
                                <a:lnTo>
                                  <a:pt x="152429" y="1959065"/>
                                </a:lnTo>
                                <a:lnTo>
                                  <a:pt x="127024" y="1946372"/>
                                </a:lnTo>
                                <a:lnTo>
                                  <a:pt x="101619" y="1933044"/>
                                </a:lnTo>
                                <a:lnTo>
                                  <a:pt x="76532" y="1919399"/>
                                </a:lnTo>
                                <a:lnTo>
                                  <a:pt x="51762" y="1905437"/>
                                </a:lnTo>
                                <a:lnTo>
                                  <a:pt x="27310" y="1890523"/>
                                </a:lnTo>
                                <a:lnTo>
                                  <a:pt x="2858" y="1875291"/>
                                </a:lnTo>
                                <a:lnTo>
                                  <a:pt x="0" y="1888301"/>
                                </a:lnTo>
                                <a:lnTo>
                                  <a:pt x="0" y="1870531"/>
                                </a:lnTo>
                                <a:lnTo>
                                  <a:pt x="952" y="1850222"/>
                                </a:lnTo>
                                <a:lnTo>
                                  <a:pt x="2223" y="1829913"/>
                                </a:lnTo>
                                <a:lnTo>
                                  <a:pt x="3493" y="1809604"/>
                                </a:lnTo>
                                <a:lnTo>
                                  <a:pt x="5398" y="1790247"/>
                                </a:lnTo>
                                <a:lnTo>
                                  <a:pt x="6986" y="1770573"/>
                                </a:lnTo>
                                <a:lnTo>
                                  <a:pt x="9209" y="1750898"/>
                                </a:lnTo>
                                <a:lnTo>
                                  <a:pt x="11749" y="1732176"/>
                                </a:lnTo>
                                <a:lnTo>
                                  <a:pt x="14290" y="1713136"/>
                                </a:lnTo>
                                <a:lnTo>
                                  <a:pt x="17148" y="1694414"/>
                                </a:lnTo>
                                <a:lnTo>
                                  <a:pt x="20006" y="1676009"/>
                                </a:lnTo>
                                <a:lnTo>
                                  <a:pt x="23499" y="1657604"/>
                                </a:lnTo>
                                <a:lnTo>
                                  <a:pt x="26992" y="1639834"/>
                                </a:lnTo>
                                <a:lnTo>
                                  <a:pt x="30486" y="1621746"/>
                                </a:lnTo>
                                <a:lnTo>
                                  <a:pt x="34931" y="1604293"/>
                                </a:lnTo>
                                <a:lnTo>
                                  <a:pt x="38742" y="1586840"/>
                                </a:lnTo>
                                <a:lnTo>
                                  <a:pt x="43188" y="1569704"/>
                                </a:lnTo>
                                <a:lnTo>
                                  <a:pt x="47951" y="1552569"/>
                                </a:lnTo>
                                <a:lnTo>
                                  <a:pt x="52715" y="1536068"/>
                                </a:lnTo>
                                <a:lnTo>
                                  <a:pt x="57796" y="1519249"/>
                                </a:lnTo>
                                <a:lnTo>
                                  <a:pt x="62877" y="1503066"/>
                                </a:lnTo>
                                <a:lnTo>
                                  <a:pt x="68593" y="1486564"/>
                                </a:lnTo>
                                <a:lnTo>
                                  <a:pt x="73991" y="1470698"/>
                                </a:lnTo>
                                <a:lnTo>
                                  <a:pt x="80025" y="1455149"/>
                                </a:lnTo>
                                <a:lnTo>
                                  <a:pt x="86059" y="1439283"/>
                                </a:lnTo>
                                <a:lnTo>
                                  <a:pt x="92410" y="1424051"/>
                                </a:lnTo>
                                <a:lnTo>
                                  <a:pt x="98761" y="1409137"/>
                                </a:lnTo>
                                <a:lnTo>
                                  <a:pt x="105430" y="1393905"/>
                                </a:lnTo>
                                <a:lnTo>
                                  <a:pt x="112098" y="1378990"/>
                                </a:lnTo>
                                <a:lnTo>
                                  <a:pt x="119402" y="1364393"/>
                                </a:lnTo>
                                <a:lnTo>
                                  <a:pt x="126706" y="1350114"/>
                                </a:lnTo>
                                <a:lnTo>
                                  <a:pt x="134010" y="1335834"/>
                                </a:lnTo>
                                <a:lnTo>
                                  <a:pt x="141632" y="1321871"/>
                                </a:lnTo>
                                <a:lnTo>
                                  <a:pt x="149571" y="1307909"/>
                                </a:lnTo>
                                <a:lnTo>
                                  <a:pt x="157510" y="1294264"/>
                                </a:lnTo>
                                <a:lnTo>
                                  <a:pt x="165766" y="1280936"/>
                                </a:lnTo>
                                <a:lnTo>
                                  <a:pt x="174023" y="1267291"/>
                                </a:lnTo>
                                <a:lnTo>
                                  <a:pt x="182597" y="1253963"/>
                                </a:lnTo>
                                <a:lnTo>
                                  <a:pt x="191171" y="1241270"/>
                                </a:lnTo>
                                <a:lnTo>
                                  <a:pt x="200380" y="1228260"/>
                                </a:lnTo>
                                <a:lnTo>
                                  <a:pt x="209589" y="1215884"/>
                                </a:lnTo>
                                <a:lnTo>
                                  <a:pt x="218799" y="1203191"/>
                                </a:lnTo>
                                <a:lnTo>
                                  <a:pt x="228008" y="1191133"/>
                                </a:lnTo>
                                <a:lnTo>
                                  <a:pt x="237852" y="1178757"/>
                                </a:lnTo>
                                <a:lnTo>
                                  <a:pt x="247697" y="1167016"/>
                                </a:lnTo>
                                <a:lnTo>
                                  <a:pt x="257541" y="1155275"/>
                                </a:lnTo>
                                <a:lnTo>
                                  <a:pt x="267703" y="1143533"/>
                                </a:lnTo>
                                <a:lnTo>
                                  <a:pt x="278182" y="1132110"/>
                                </a:lnTo>
                                <a:lnTo>
                                  <a:pt x="288662" y="1120686"/>
                                </a:lnTo>
                                <a:lnTo>
                                  <a:pt x="298824" y="1109579"/>
                                </a:lnTo>
                                <a:lnTo>
                                  <a:pt x="309938" y="1098473"/>
                                </a:lnTo>
                                <a:lnTo>
                                  <a:pt x="320735" y="1087684"/>
                                </a:lnTo>
                                <a:lnTo>
                                  <a:pt x="331850" y="1076895"/>
                                </a:lnTo>
                                <a:lnTo>
                                  <a:pt x="343282" y="1066423"/>
                                </a:lnTo>
                                <a:lnTo>
                                  <a:pt x="354715" y="1055951"/>
                                </a:lnTo>
                                <a:lnTo>
                                  <a:pt x="366147" y="1045797"/>
                                </a:lnTo>
                                <a:lnTo>
                                  <a:pt x="377897" y="1035642"/>
                                </a:lnTo>
                                <a:lnTo>
                                  <a:pt x="389964" y="1025805"/>
                                </a:lnTo>
                                <a:lnTo>
                                  <a:pt x="401714" y="1015968"/>
                                </a:lnTo>
                                <a:lnTo>
                                  <a:pt x="414099" y="1006448"/>
                                </a:lnTo>
                                <a:lnTo>
                                  <a:pt x="426801" y="996928"/>
                                </a:lnTo>
                                <a:lnTo>
                                  <a:pt x="439186" y="987408"/>
                                </a:lnTo>
                                <a:lnTo>
                                  <a:pt x="451571" y="977888"/>
                                </a:lnTo>
                                <a:lnTo>
                                  <a:pt x="477293" y="960118"/>
                                </a:lnTo>
                                <a:lnTo>
                                  <a:pt x="481421" y="957262"/>
                                </a:lnTo>
                                <a:close/>
                                <a:moveTo>
                                  <a:pt x="839471" y="0"/>
                                </a:moveTo>
                                <a:lnTo>
                                  <a:pt x="852171" y="0"/>
                                </a:lnTo>
                                <a:lnTo>
                                  <a:pt x="865506" y="0"/>
                                </a:lnTo>
                                <a:lnTo>
                                  <a:pt x="878206" y="636"/>
                                </a:lnTo>
                                <a:lnTo>
                                  <a:pt x="890906" y="1271"/>
                                </a:lnTo>
                                <a:lnTo>
                                  <a:pt x="903288" y="2542"/>
                                </a:lnTo>
                                <a:lnTo>
                                  <a:pt x="915988" y="3813"/>
                                </a:lnTo>
                                <a:lnTo>
                                  <a:pt x="928371" y="5719"/>
                                </a:lnTo>
                                <a:lnTo>
                                  <a:pt x="940436" y="7943"/>
                                </a:lnTo>
                                <a:lnTo>
                                  <a:pt x="952818" y="10167"/>
                                </a:lnTo>
                                <a:lnTo>
                                  <a:pt x="964883" y="12708"/>
                                </a:lnTo>
                                <a:lnTo>
                                  <a:pt x="976631" y="15568"/>
                                </a:lnTo>
                                <a:lnTo>
                                  <a:pt x="988696" y="19062"/>
                                </a:lnTo>
                                <a:lnTo>
                                  <a:pt x="1000443" y="22239"/>
                                </a:lnTo>
                                <a:lnTo>
                                  <a:pt x="1011873" y="26052"/>
                                </a:lnTo>
                                <a:lnTo>
                                  <a:pt x="1023621" y="30182"/>
                                </a:lnTo>
                                <a:lnTo>
                                  <a:pt x="1034733" y="34630"/>
                                </a:lnTo>
                                <a:lnTo>
                                  <a:pt x="1046163" y="39395"/>
                                </a:lnTo>
                                <a:lnTo>
                                  <a:pt x="1057276" y="44161"/>
                                </a:lnTo>
                                <a:lnTo>
                                  <a:pt x="1068388" y="48926"/>
                                </a:lnTo>
                                <a:lnTo>
                                  <a:pt x="1079183" y="54645"/>
                                </a:lnTo>
                                <a:lnTo>
                                  <a:pt x="1089661" y="60046"/>
                                </a:lnTo>
                                <a:lnTo>
                                  <a:pt x="1100456" y="66082"/>
                                </a:lnTo>
                                <a:lnTo>
                                  <a:pt x="1110616" y="72119"/>
                                </a:lnTo>
                                <a:lnTo>
                                  <a:pt x="1120776" y="78790"/>
                                </a:lnTo>
                                <a:lnTo>
                                  <a:pt x="1130936" y="85462"/>
                                </a:lnTo>
                                <a:lnTo>
                                  <a:pt x="1140461" y="92134"/>
                                </a:lnTo>
                                <a:lnTo>
                                  <a:pt x="1150303" y="99123"/>
                                </a:lnTo>
                                <a:lnTo>
                                  <a:pt x="1159828" y="106430"/>
                                </a:lnTo>
                                <a:lnTo>
                                  <a:pt x="1169353" y="114055"/>
                                </a:lnTo>
                                <a:lnTo>
                                  <a:pt x="1178561" y="121680"/>
                                </a:lnTo>
                                <a:lnTo>
                                  <a:pt x="1187133" y="129623"/>
                                </a:lnTo>
                                <a:lnTo>
                                  <a:pt x="1196023" y="137883"/>
                                </a:lnTo>
                                <a:lnTo>
                                  <a:pt x="1204596" y="146143"/>
                                </a:lnTo>
                                <a:lnTo>
                                  <a:pt x="1213168" y="155039"/>
                                </a:lnTo>
                                <a:lnTo>
                                  <a:pt x="1221106" y="163299"/>
                                </a:lnTo>
                                <a:lnTo>
                                  <a:pt x="1229043" y="172513"/>
                                </a:lnTo>
                                <a:lnTo>
                                  <a:pt x="1236981" y="181726"/>
                                </a:lnTo>
                                <a:lnTo>
                                  <a:pt x="1244283" y="190939"/>
                                </a:lnTo>
                                <a:lnTo>
                                  <a:pt x="1251586" y="200153"/>
                                </a:lnTo>
                                <a:lnTo>
                                  <a:pt x="1258888" y="210001"/>
                                </a:lnTo>
                                <a:lnTo>
                                  <a:pt x="1265556" y="219850"/>
                                </a:lnTo>
                                <a:lnTo>
                                  <a:pt x="1272223" y="230017"/>
                                </a:lnTo>
                                <a:lnTo>
                                  <a:pt x="1278256" y="240183"/>
                                </a:lnTo>
                                <a:lnTo>
                                  <a:pt x="1284606" y="250667"/>
                                </a:lnTo>
                                <a:lnTo>
                                  <a:pt x="1290321" y="261151"/>
                                </a:lnTo>
                                <a:lnTo>
                                  <a:pt x="1296353" y="271953"/>
                                </a:lnTo>
                                <a:lnTo>
                                  <a:pt x="1301433" y="282755"/>
                                </a:lnTo>
                                <a:lnTo>
                                  <a:pt x="1306831" y="293239"/>
                                </a:lnTo>
                                <a:lnTo>
                                  <a:pt x="1311593" y="304359"/>
                                </a:lnTo>
                                <a:lnTo>
                                  <a:pt x="1316356" y="315796"/>
                                </a:lnTo>
                                <a:lnTo>
                                  <a:pt x="1320483" y="327234"/>
                                </a:lnTo>
                                <a:lnTo>
                                  <a:pt x="1324293" y="338671"/>
                                </a:lnTo>
                                <a:lnTo>
                                  <a:pt x="1328421" y="350426"/>
                                </a:lnTo>
                                <a:lnTo>
                                  <a:pt x="1331913" y="362181"/>
                                </a:lnTo>
                                <a:lnTo>
                                  <a:pt x="1335088" y="373936"/>
                                </a:lnTo>
                                <a:lnTo>
                                  <a:pt x="1337946" y="386009"/>
                                </a:lnTo>
                                <a:lnTo>
                                  <a:pt x="1340803" y="398081"/>
                                </a:lnTo>
                                <a:lnTo>
                                  <a:pt x="1343026" y="410472"/>
                                </a:lnTo>
                                <a:lnTo>
                                  <a:pt x="1344931" y="422862"/>
                                </a:lnTo>
                                <a:lnTo>
                                  <a:pt x="1346518" y="435252"/>
                                </a:lnTo>
                                <a:lnTo>
                                  <a:pt x="1348106" y="447643"/>
                                </a:lnTo>
                                <a:lnTo>
                                  <a:pt x="1349058" y="460033"/>
                                </a:lnTo>
                                <a:lnTo>
                                  <a:pt x="1350011" y="472741"/>
                                </a:lnTo>
                                <a:lnTo>
                                  <a:pt x="1350646" y="485449"/>
                                </a:lnTo>
                                <a:lnTo>
                                  <a:pt x="1350963" y="498475"/>
                                </a:lnTo>
                                <a:lnTo>
                                  <a:pt x="1350646" y="513407"/>
                                </a:lnTo>
                                <a:lnTo>
                                  <a:pt x="1349693" y="528975"/>
                                </a:lnTo>
                                <a:lnTo>
                                  <a:pt x="1348423" y="543907"/>
                                </a:lnTo>
                                <a:lnTo>
                                  <a:pt x="1347153" y="558521"/>
                                </a:lnTo>
                                <a:lnTo>
                                  <a:pt x="1345248" y="573453"/>
                                </a:lnTo>
                                <a:lnTo>
                                  <a:pt x="1342708" y="588067"/>
                                </a:lnTo>
                                <a:lnTo>
                                  <a:pt x="1339851" y="602682"/>
                                </a:lnTo>
                                <a:lnTo>
                                  <a:pt x="1336358" y="616660"/>
                                </a:lnTo>
                                <a:lnTo>
                                  <a:pt x="1332866" y="631275"/>
                                </a:lnTo>
                                <a:lnTo>
                                  <a:pt x="1328738" y="645254"/>
                                </a:lnTo>
                                <a:lnTo>
                                  <a:pt x="1324293" y="658915"/>
                                </a:lnTo>
                                <a:lnTo>
                                  <a:pt x="1319531" y="672576"/>
                                </a:lnTo>
                                <a:lnTo>
                                  <a:pt x="1314133" y="685920"/>
                                </a:lnTo>
                                <a:lnTo>
                                  <a:pt x="1308418" y="699263"/>
                                </a:lnTo>
                                <a:lnTo>
                                  <a:pt x="1302386" y="712607"/>
                                </a:lnTo>
                                <a:lnTo>
                                  <a:pt x="1296353" y="725315"/>
                                </a:lnTo>
                                <a:lnTo>
                                  <a:pt x="1289368" y="738023"/>
                                </a:lnTo>
                                <a:lnTo>
                                  <a:pt x="1282383" y="750413"/>
                                </a:lnTo>
                                <a:lnTo>
                                  <a:pt x="1275081" y="762486"/>
                                </a:lnTo>
                                <a:lnTo>
                                  <a:pt x="1267143" y="774559"/>
                                </a:lnTo>
                                <a:lnTo>
                                  <a:pt x="1259206" y="786313"/>
                                </a:lnTo>
                                <a:lnTo>
                                  <a:pt x="1250633" y="797751"/>
                                </a:lnTo>
                                <a:lnTo>
                                  <a:pt x="1242061" y="809188"/>
                                </a:lnTo>
                                <a:lnTo>
                                  <a:pt x="1232853" y="819990"/>
                                </a:lnTo>
                                <a:lnTo>
                                  <a:pt x="1223963" y="830792"/>
                                </a:lnTo>
                                <a:lnTo>
                                  <a:pt x="1214121" y="841276"/>
                                </a:lnTo>
                                <a:lnTo>
                                  <a:pt x="1204278" y="851442"/>
                                </a:lnTo>
                                <a:lnTo>
                                  <a:pt x="1193801" y="860974"/>
                                </a:lnTo>
                                <a:lnTo>
                                  <a:pt x="1183323" y="870822"/>
                                </a:lnTo>
                                <a:lnTo>
                                  <a:pt x="1172528" y="880036"/>
                                </a:lnTo>
                                <a:lnTo>
                                  <a:pt x="1161733" y="889249"/>
                                </a:lnTo>
                                <a:lnTo>
                                  <a:pt x="1150303" y="897827"/>
                                </a:lnTo>
                                <a:lnTo>
                                  <a:pt x="1134746" y="909264"/>
                                </a:lnTo>
                                <a:lnTo>
                                  <a:pt x="1118236" y="920066"/>
                                </a:lnTo>
                                <a:lnTo>
                                  <a:pt x="1101408" y="929915"/>
                                </a:lnTo>
                                <a:lnTo>
                                  <a:pt x="1084581" y="939446"/>
                                </a:lnTo>
                                <a:lnTo>
                                  <a:pt x="1066801" y="948342"/>
                                </a:lnTo>
                                <a:lnTo>
                                  <a:pt x="1048703" y="956602"/>
                                </a:lnTo>
                                <a:lnTo>
                                  <a:pt x="1040131" y="960414"/>
                                </a:lnTo>
                                <a:lnTo>
                                  <a:pt x="1030606" y="963909"/>
                                </a:lnTo>
                                <a:lnTo>
                                  <a:pt x="1021398" y="967722"/>
                                </a:lnTo>
                                <a:lnTo>
                                  <a:pt x="1011873" y="970899"/>
                                </a:lnTo>
                                <a:lnTo>
                                  <a:pt x="1002348" y="973758"/>
                                </a:lnTo>
                                <a:lnTo>
                                  <a:pt x="993141" y="976617"/>
                                </a:lnTo>
                                <a:lnTo>
                                  <a:pt x="983616" y="979794"/>
                                </a:lnTo>
                                <a:lnTo>
                                  <a:pt x="973773" y="982018"/>
                                </a:lnTo>
                                <a:lnTo>
                                  <a:pt x="963931" y="984560"/>
                                </a:lnTo>
                                <a:lnTo>
                                  <a:pt x="954088" y="986466"/>
                                </a:lnTo>
                                <a:lnTo>
                                  <a:pt x="944246" y="988372"/>
                                </a:lnTo>
                                <a:lnTo>
                                  <a:pt x="934403" y="990596"/>
                                </a:lnTo>
                                <a:lnTo>
                                  <a:pt x="924561" y="991867"/>
                                </a:lnTo>
                                <a:lnTo>
                                  <a:pt x="914401" y="993455"/>
                                </a:lnTo>
                                <a:lnTo>
                                  <a:pt x="904241" y="994409"/>
                                </a:lnTo>
                                <a:lnTo>
                                  <a:pt x="893763" y="995362"/>
                                </a:lnTo>
                                <a:lnTo>
                                  <a:pt x="883603" y="995997"/>
                                </a:lnTo>
                                <a:lnTo>
                                  <a:pt x="873126" y="996632"/>
                                </a:lnTo>
                                <a:lnTo>
                                  <a:pt x="862648" y="996950"/>
                                </a:lnTo>
                                <a:lnTo>
                                  <a:pt x="852171" y="996950"/>
                                </a:lnTo>
                                <a:lnTo>
                                  <a:pt x="840423" y="996950"/>
                                </a:lnTo>
                                <a:lnTo>
                                  <a:pt x="828358" y="996315"/>
                                </a:lnTo>
                                <a:lnTo>
                                  <a:pt x="816293" y="995679"/>
                                </a:lnTo>
                                <a:lnTo>
                                  <a:pt x="804546" y="994726"/>
                                </a:lnTo>
                                <a:lnTo>
                                  <a:pt x="792798" y="993455"/>
                                </a:lnTo>
                                <a:lnTo>
                                  <a:pt x="781368" y="992185"/>
                                </a:lnTo>
                                <a:lnTo>
                                  <a:pt x="769621" y="990278"/>
                                </a:lnTo>
                                <a:lnTo>
                                  <a:pt x="758191" y="988054"/>
                                </a:lnTo>
                                <a:lnTo>
                                  <a:pt x="746761" y="985831"/>
                                </a:lnTo>
                                <a:lnTo>
                                  <a:pt x="735331" y="983289"/>
                                </a:lnTo>
                                <a:lnTo>
                                  <a:pt x="724218" y="980430"/>
                                </a:lnTo>
                                <a:lnTo>
                                  <a:pt x="713106" y="977253"/>
                                </a:lnTo>
                                <a:lnTo>
                                  <a:pt x="702311" y="973758"/>
                                </a:lnTo>
                                <a:lnTo>
                                  <a:pt x="691198" y="970263"/>
                                </a:lnTo>
                                <a:lnTo>
                                  <a:pt x="680721" y="966768"/>
                                </a:lnTo>
                                <a:lnTo>
                                  <a:pt x="670243" y="962321"/>
                                </a:lnTo>
                                <a:lnTo>
                                  <a:pt x="659448" y="958190"/>
                                </a:lnTo>
                                <a:lnTo>
                                  <a:pt x="648971" y="953425"/>
                                </a:lnTo>
                                <a:lnTo>
                                  <a:pt x="638811" y="948659"/>
                                </a:lnTo>
                                <a:lnTo>
                                  <a:pt x="628651" y="943894"/>
                                </a:lnTo>
                                <a:lnTo>
                                  <a:pt x="618491" y="938493"/>
                                </a:lnTo>
                                <a:lnTo>
                                  <a:pt x="608648" y="933410"/>
                                </a:lnTo>
                                <a:lnTo>
                                  <a:pt x="599123" y="927373"/>
                                </a:lnTo>
                                <a:lnTo>
                                  <a:pt x="589281" y="921655"/>
                                </a:lnTo>
                                <a:lnTo>
                                  <a:pt x="579756" y="915618"/>
                                </a:lnTo>
                                <a:lnTo>
                                  <a:pt x="570548" y="909264"/>
                                </a:lnTo>
                                <a:lnTo>
                                  <a:pt x="561023" y="902910"/>
                                </a:lnTo>
                                <a:lnTo>
                                  <a:pt x="552133" y="895921"/>
                                </a:lnTo>
                                <a:lnTo>
                                  <a:pt x="543561" y="889249"/>
                                </a:lnTo>
                                <a:lnTo>
                                  <a:pt x="534671" y="881942"/>
                                </a:lnTo>
                                <a:lnTo>
                                  <a:pt x="526098" y="874952"/>
                                </a:lnTo>
                                <a:lnTo>
                                  <a:pt x="517526" y="867328"/>
                                </a:lnTo>
                                <a:lnTo>
                                  <a:pt x="508318" y="858750"/>
                                </a:lnTo>
                                <a:lnTo>
                                  <a:pt x="499428" y="849854"/>
                                </a:lnTo>
                                <a:lnTo>
                                  <a:pt x="490538" y="840958"/>
                                </a:lnTo>
                                <a:lnTo>
                                  <a:pt x="481648" y="831427"/>
                                </a:lnTo>
                                <a:lnTo>
                                  <a:pt x="473711" y="821896"/>
                                </a:lnTo>
                                <a:lnTo>
                                  <a:pt x="465456" y="812047"/>
                                </a:lnTo>
                                <a:lnTo>
                                  <a:pt x="457518" y="801881"/>
                                </a:lnTo>
                                <a:lnTo>
                                  <a:pt x="449898" y="791714"/>
                                </a:lnTo>
                                <a:lnTo>
                                  <a:pt x="442596" y="781548"/>
                                </a:lnTo>
                                <a:lnTo>
                                  <a:pt x="435293" y="770746"/>
                                </a:lnTo>
                                <a:lnTo>
                                  <a:pt x="428626" y="759944"/>
                                </a:lnTo>
                                <a:lnTo>
                                  <a:pt x="421958" y="749142"/>
                                </a:lnTo>
                                <a:lnTo>
                                  <a:pt x="415608" y="738023"/>
                                </a:lnTo>
                                <a:lnTo>
                                  <a:pt x="409576" y="726585"/>
                                </a:lnTo>
                                <a:lnTo>
                                  <a:pt x="403861" y="715148"/>
                                </a:lnTo>
                                <a:lnTo>
                                  <a:pt x="398463" y="703393"/>
                                </a:lnTo>
                                <a:lnTo>
                                  <a:pt x="393383" y="691638"/>
                                </a:lnTo>
                                <a:lnTo>
                                  <a:pt x="388303" y="679566"/>
                                </a:lnTo>
                                <a:lnTo>
                                  <a:pt x="383858" y="667493"/>
                                </a:lnTo>
                                <a:lnTo>
                                  <a:pt x="379731" y="655420"/>
                                </a:lnTo>
                                <a:lnTo>
                                  <a:pt x="375603" y="643030"/>
                                </a:lnTo>
                                <a:lnTo>
                                  <a:pt x="372111" y="630322"/>
                                </a:lnTo>
                                <a:lnTo>
                                  <a:pt x="368936" y="617614"/>
                                </a:lnTo>
                                <a:lnTo>
                                  <a:pt x="365443" y="604588"/>
                                </a:lnTo>
                                <a:lnTo>
                                  <a:pt x="362903" y="591880"/>
                                </a:lnTo>
                                <a:lnTo>
                                  <a:pt x="360681" y="578854"/>
                                </a:lnTo>
                                <a:lnTo>
                                  <a:pt x="358776" y="565828"/>
                                </a:lnTo>
                                <a:lnTo>
                                  <a:pt x="357188" y="552485"/>
                                </a:lnTo>
                                <a:lnTo>
                                  <a:pt x="355601" y="539141"/>
                                </a:lnTo>
                                <a:lnTo>
                                  <a:pt x="354648" y="525480"/>
                                </a:lnTo>
                                <a:lnTo>
                                  <a:pt x="354331" y="511819"/>
                                </a:lnTo>
                                <a:lnTo>
                                  <a:pt x="354013" y="498475"/>
                                </a:lnTo>
                                <a:lnTo>
                                  <a:pt x="354331" y="485449"/>
                                </a:lnTo>
                                <a:lnTo>
                                  <a:pt x="354648" y="472741"/>
                                </a:lnTo>
                                <a:lnTo>
                                  <a:pt x="355601" y="460033"/>
                                </a:lnTo>
                                <a:lnTo>
                                  <a:pt x="356871" y="447643"/>
                                </a:lnTo>
                                <a:lnTo>
                                  <a:pt x="358141" y="434935"/>
                                </a:lnTo>
                                <a:lnTo>
                                  <a:pt x="360046" y="422544"/>
                                </a:lnTo>
                                <a:lnTo>
                                  <a:pt x="361951" y="410472"/>
                                </a:lnTo>
                                <a:lnTo>
                                  <a:pt x="364173" y="397763"/>
                                </a:lnTo>
                                <a:lnTo>
                                  <a:pt x="366713" y="385691"/>
                                </a:lnTo>
                                <a:lnTo>
                                  <a:pt x="369888" y="373936"/>
                                </a:lnTo>
                                <a:lnTo>
                                  <a:pt x="373063" y="361863"/>
                                </a:lnTo>
                                <a:lnTo>
                                  <a:pt x="376556" y="350108"/>
                                </a:lnTo>
                                <a:lnTo>
                                  <a:pt x="380683" y="338671"/>
                                </a:lnTo>
                                <a:lnTo>
                                  <a:pt x="384493" y="326916"/>
                                </a:lnTo>
                                <a:lnTo>
                                  <a:pt x="388621" y="315796"/>
                                </a:lnTo>
                                <a:lnTo>
                                  <a:pt x="393383" y="304359"/>
                                </a:lnTo>
                                <a:lnTo>
                                  <a:pt x="398146" y="293239"/>
                                </a:lnTo>
                                <a:lnTo>
                                  <a:pt x="403543" y="282755"/>
                                </a:lnTo>
                                <a:lnTo>
                                  <a:pt x="408623" y="271636"/>
                                </a:lnTo>
                                <a:lnTo>
                                  <a:pt x="414656" y="261151"/>
                                </a:lnTo>
                                <a:lnTo>
                                  <a:pt x="420371" y="250667"/>
                                </a:lnTo>
                                <a:lnTo>
                                  <a:pt x="426721" y="240183"/>
                                </a:lnTo>
                                <a:lnTo>
                                  <a:pt x="432753" y="230017"/>
                                </a:lnTo>
                                <a:lnTo>
                                  <a:pt x="439421" y="219850"/>
                                </a:lnTo>
                                <a:lnTo>
                                  <a:pt x="446088" y="210001"/>
                                </a:lnTo>
                                <a:lnTo>
                                  <a:pt x="453391" y="200153"/>
                                </a:lnTo>
                                <a:lnTo>
                                  <a:pt x="460693" y="190939"/>
                                </a:lnTo>
                                <a:lnTo>
                                  <a:pt x="467996" y="181408"/>
                                </a:lnTo>
                                <a:lnTo>
                                  <a:pt x="475933" y="172195"/>
                                </a:lnTo>
                                <a:lnTo>
                                  <a:pt x="483871" y="163299"/>
                                </a:lnTo>
                                <a:lnTo>
                                  <a:pt x="491808" y="154403"/>
                                </a:lnTo>
                                <a:lnTo>
                                  <a:pt x="500381" y="146143"/>
                                </a:lnTo>
                                <a:lnTo>
                                  <a:pt x="508953" y="137565"/>
                                </a:lnTo>
                                <a:lnTo>
                                  <a:pt x="517526" y="129305"/>
                                </a:lnTo>
                                <a:lnTo>
                                  <a:pt x="526416" y="121680"/>
                                </a:lnTo>
                                <a:lnTo>
                                  <a:pt x="535623" y="113738"/>
                                </a:lnTo>
                                <a:lnTo>
                                  <a:pt x="545148" y="106113"/>
                                </a:lnTo>
                                <a:lnTo>
                                  <a:pt x="554673" y="99123"/>
                                </a:lnTo>
                                <a:lnTo>
                                  <a:pt x="564516" y="92134"/>
                                </a:lnTo>
                                <a:lnTo>
                                  <a:pt x="574041" y="85462"/>
                                </a:lnTo>
                                <a:lnTo>
                                  <a:pt x="584201" y="78473"/>
                                </a:lnTo>
                                <a:lnTo>
                                  <a:pt x="594361" y="72119"/>
                                </a:lnTo>
                                <a:lnTo>
                                  <a:pt x="604838" y="66082"/>
                                </a:lnTo>
                                <a:lnTo>
                                  <a:pt x="615316" y="60046"/>
                                </a:lnTo>
                                <a:lnTo>
                                  <a:pt x="625793" y="54645"/>
                                </a:lnTo>
                                <a:lnTo>
                                  <a:pt x="636906" y="48926"/>
                                </a:lnTo>
                                <a:lnTo>
                                  <a:pt x="647701" y="44161"/>
                                </a:lnTo>
                                <a:lnTo>
                                  <a:pt x="658813" y="39395"/>
                                </a:lnTo>
                                <a:lnTo>
                                  <a:pt x="670243" y="34630"/>
                                </a:lnTo>
                                <a:lnTo>
                                  <a:pt x="681356" y="30182"/>
                                </a:lnTo>
                                <a:lnTo>
                                  <a:pt x="693103" y="26052"/>
                                </a:lnTo>
                                <a:lnTo>
                                  <a:pt x="704533" y="22239"/>
                                </a:lnTo>
                                <a:lnTo>
                                  <a:pt x="716281" y="19062"/>
                                </a:lnTo>
                                <a:lnTo>
                                  <a:pt x="728346" y="15568"/>
                                </a:lnTo>
                                <a:lnTo>
                                  <a:pt x="740093" y="12708"/>
                                </a:lnTo>
                                <a:lnTo>
                                  <a:pt x="752158" y="10167"/>
                                </a:lnTo>
                                <a:lnTo>
                                  <a:pt x="764541" y="7625"/>
                                </a:lnTo>
                                <a:lnTo>
                                  <a:pt x="776606" y="5719"/>
                                </a:lnTo>
                                <a:lnTo>
                                  <a:pt x="788988" y="3813"/>
                                </a:lnTo>
                                <a:lnTo>
                                  <a:pt x="801688" y="2542"/>
                                </a:lnTo>
                                <a:lnTo>
                                  <a:pt x="814071" y="1271"/>
                                </a:lnTo>
                                <a:lnTo>
                                  <a:pt x="826771" y="636"/>
                                </a:lnTo>
                                <a:lnTo>
                                  <a:pt x="8394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>
                            <a:contourClr>
                              <a:srgbClr val="FFFFFF"/>
                            </a:contourClr>
                          </a:sp3d>
                        </wps:bodyPr>
                      </wps:wsp>
                      <wps:wsp>
                        <wps:cNvPr id="359" name="KSO_Shape"/>
                        <wps:cNvSpPr>
                          <a:spLocks noChangeAspect="1"/>
                        </wps:cNvSpPr>
                        <wps:spPr>
                          <a:xfrm rot="2700000" flipH="1">
                            <a:off x="28704" y="9991"/>
                            <a:ext cx="786" cy="74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9063" h="1007997">
                                <a:moveTo>
                                  <a:pt x="703357" y="0"/>
                                </a:moveTo>
                                <a:lnTo>
                                  <a:pt x="1059063" y="345377"/>
                                </a:lnTo>
                                <a:cubicBezTo>
                                  <a:pt x="1011759" y="390684"/>
                                  <a:pt x="950318" y="412745"/>
                                  <a:pt x="888735" y="411717"/>
                                </a:cubicBezTo>
                                <a:lnTo>
                                  <a:pt x="615617" y="668531"/>
                                </a:lnTo>
                                <a:cubicBezTo>
                                  <a:pt x="643882" y="763675"/>
                                  <a:pt x="628025" y="864389"/>
                                  <a:pt x="564718" y="936620"/>
                                </a:cubicBezTo>
                                <a:lnTo>
                                  <a:pt x="370217" y="747767"/>
                                </a:lnTo>
                                <a:cubicBezTo>
                                  <a:pt x="247618" y="834750"/>
                                  <a:pt x="146199" y="930329"/>
                                  <a:pt x="0" y="1007997"/>
                                </a:cubicBezTo>
                                <a:cubicBezTo>
                                  <a:pt x="95002" y="875886"/>
                                  <a:pt x="190003" y="777809"/>
                                  <a:pt x="284746" y="664777"/>
                                </a:cubicBezTo>
                                <a:lnTo>
                                  <a:pt x="96361" y="481861"/>
                                </a:lnTo>
                                <a:cubicBezTo>
                                  <a:pt x="152055" y="429106"/>
                                  <a:pt x="226831" y="406169"/>
                                  <a:pt x="303394" y="411783"/>
                                </a:cubicBezTo>
                                <a:cubicBezTo>
                                  <a:pt x="325459" y="413401"/>
                                  <a:pt x="347673" y="417390"/>
                                  <a:pt x="369433" y="424372"/>
                                </a:cubicBezTo>
                                <a:lnTo>
                                  <a:pt x="642990" y="154959"/>
                                </a:lnTo>
                                <a:cubicBezTo>
                                  <a:pt x="643358" y="99193"/>
                                  <a:pt x="663662" y="44083"/>
                                  <a:pt x="70335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2.3pt;margin-top:249.2pt;height:205.5pt;width:499.9pt;z-index:251751424;mso-width-relative:page;mso-height-relative:page;" coordorigin="19473,6707" coordsize="9998,4110" o:gfxdata="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">
                <o:lock v:ext="edit" aspectratio="f"/>
                <v:shape id="KSO_Shape" o:spid="_x0000_s1026" o:spt="100" style="position:absolute;left:21007;top:8256;height:1019;width:907;v-text-anchor:middle-center;" fillcolor="#5B9BD5 [3204]" filled="t" stroked="f" coordsize="11969749,13442948" o:gfxdata="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Mwn8vQAA&#10;ANwAAAAPAAAAAAAAAAEAIAAAACIAAABkcnMvZG93bnJldi54bWxQSwECFAAUAAAACACHTuJAMy8F&#10;njsAAAA5AAAAEAAAAAAAAAABACAAAAAMAQAAZHJzL3NoYXBleG1sLnhtbFBLBQYAAAAABgAGAFsB&#10;AAC2AwAAAAA=&#10;" path="m3652404,12106273c3607442,12106273,3573719,12113788,3551238,12136333c3551238,12136333,3551238,12136333,3719848,12628561c3719848,12628561,3719848,12628561,3821014,12628561c4045828,12609774,4154488,12485777,4154488,12260329c4154488,12158878,3989625,12106273,3652404,12106273xm3250288,10529886c3205282,10529886,3171528,10544906,3152775,10567436c3152775,10567436,3152775,10567436,3284042,11115674c3284042,11115674,3284042,11115674,3385304,11115674c3629085,11070614,3752850,10920412,3752850,10672578c3752850,10578702,3584079,10529886,3250288,10529886xm3049295,9005162c2982378,9004342,2904396,9009502,2815407,9020762c2815407,9020762,2815407,9020762,2747963,9020762c2747963,9020762,2747963,9020762,2882851,9542461c2882851,9542461,2882851,9542461,2984017,9542461c3227565,9501176,3351213,9377319,3351213,9170891c3351213,9063924,3250047,9007626,3049295,9005162xm2447491,7448548c2402528,7448548,2368806,7459825,2346325,7482377c2346325,7482377,2346325,7482377,2481213,8031161c2481213,8031161,2481213,8031161,2616101,8031161c2837168,8008608,2949575,7880809,2949575,7640247c2949575,7512448,2780964,7448548,2447491,7448548xm2045950,5935661c2000944,5935661,1967190,5946934,1944687,5965721c1944687,5965721,1944687,5965721,2075954,6457949c2075954,6457949,2075954,6457949,2177216,6457949c2424747,6416617,2544762,6296378,2544762,6085960c2544762,5984508,2379742,5935661,2045950,5935661xm1508125,4364038c1508125,4364038,1508125,4364038,1673583,4945062c1673583,4945062,1673583,4945062,1775113,4945062c2000737,4922571,2109788,4795120,2109788,4558962c2109788,4431511,1944331,4364038,1609656,4364038c1609656,4364038,1609656,4364038,1508125,4364038xm1106486,2851149c1106486,2851149,1106486,2851149,1271784,3433761c1271784,3433761,1271784,3433761,1373216,3433761c1594865,3414968,1711325,3264616,1711325,2990224c1711325,2900013,1542270,2851149,1204162,2851149c1204162,2851149,1204162,2851149,1106486,2851149xm8782877,347660c8782877,347660,8782877,347660,1006473,2423163c1006473,2423163,1006473,2423163,1070276,2625834c1652005,2494473,1978524,2603315,2046079,2959866c2109882,3297651,1899709,3530348,1408054,3665462c1408054,3665462,1408054,3665462,1340498,3665462c1340498,3665462,1340498,3665462,1475610,4134608c2053586,4048286,2380105,4157127,2447660,4468641c2470179,4603754,2413882,4750128,2278771,4907761c2143660,5061641,1986030,5151717,1809635,5174236c1809635,5174236,1809635,5174236,1742079,5174236c1742079,5174236,1742079,5174236,1877190,5677161c1877190,5677161,1877190,5677161,1944746,5677161c2500204,5587085,2815463,5699680,2883019,6011193c2973093,6412782,2759167,6660491,2244993,6750567c2244993,6750567,2244993,6750567,2147413,6750567c2147413,6750567,2147413,6750567,2278771,7219714c2883019,7062081,3217044,7170922,3284599,7553746c3307118,7685107,3250822,7831480,3115710,7989113c2984352,8146747,2826722,8236823,2646574,8255588c2646574,8255588,2646574,8255588,2545240,8255588c2545240,8255588,2545240,8255588,2680352,8724734c2680352,8724734,2680352,8724734,2747908,8724734c3284599,8634658,3584847,8747253,3652402,9058766c3697439,9238919,3659908,9400305,3536056,9546679c3412205,9693052,3250822,9786881,3048155,9831919c3048155,9831919,3048155,9831919,2950574,9831919c2950574,9831919,2950574,9831919,3085686,10301066c3104451,10301066,3138229,10301066,3183266,10301066c3719958,10210990,4023958,10334844,4087761,10668876c4177835,11070465,3967662,11314421,3453489,11400744c3453489,11400744,3453489,11400744,3352155,11400744c3352155,11400744,3352155,11400744,3487266,11873644c3506032,11836112,3543563,11809840,3584847,11809840c4125292,11727270,4425539,11836112,4489342,12143872c4579415,12541708,4369242,12781911,3855069,12871987c3855069,12871987,3855069,12871987,3787514,12871987c3787514,12871987,3787514,12871987,3821291,13033373c3821291,13033373,3821291,13033373,11601448,10991649c11601448,10991649,11601448,10991649,8782877,347660xm9015784,0c9015784,0,9015784,0,11969749,11236233c11969749,11236233,11969749,11236233,3719669,13442948c3719669,13442948,3719669,13442948,3584545,12906281c2938951,12906281,2567359,12651082,2481030,12136933c2481030,12069380,2469770,12009334,2447249,11953040c2424729,11896746,2402208,11847958,2379687,11802923c2312125,11468913,2300865,11277515,2345906,11232480c2390948,11254997,2428482,11277515,2462263,11300032c2496044,11322550,2533579,11341314,2578620,11367585c2559853,11386349,2567359,11521454,2616154,11761641c2638675,11806676,2657443,11866723,2679963,11949287c2702484,12024345,2717498,12073133,2717498,12099404c2758786,12448425,3025281,12628565,3520736,12628565c3520736,12628565,3520736,12628565,3385612,12163203c3205446,12279544,3115363,12395884,3115363,12512224c3070322,12489707,3032787,12470942,2999006,12448425c2965225,12425907,2927691,12399637,2882649,12377119c2882649,12181968,3025281,12013086,3318050,11877981c3318050,11877981,3318050,11877981,3182925,11416373c2537332,11416373,2165741,11161174,2075658,10650777c2075658,10583225,2064397,10523178,2045630,10470637c2023110,10410591,2000589,10354297,1978068,10282992c1955547,10151639,1948041,10031546,1959301,9915206c1970561,9806371,1978068,9742571,1978068,9720054c2023110,9742571,2060644,9757583,2094425,9772595c2128206,9783854,2154480,9795112,2177001,9821383c2177001,9840147,2177001,9888935,2177001,9967747c2177001,10046558,2188261,10140381,2210782,10252968c2233303,10298003,2255823,10358050,2278344,10433108c2300865,10511920,2312125,10564460,2312125,10583225c2357167,10939752,2623661,11116139,3115363,11116139c3115363,11116139,3115363,11116139,2983992,10650777c2781306,10737095,2679963,10834670,2679963,10939752c2657443,10917235,2631168,10898470,2597387,10875953c2563606,10853435,2522318,10827165,2481030,10804647c2481030,10628260,2623661,10470637,2916430,10335532c2916430,10335532,2916430,10335532,2781306,9862665c2131960,9862665,1764122,9596208,1674039,9055788c1674039,8988235,1651518,8924435,1610230,8853130c1561435,8785578,1542668,8744295,1542668,8718025c1516394,8519120,1512640,8376510,1523901,8301451c1535161,8218887,1553928,8170099,1572695,8147582c1617737,8170099,1659025,8188864,1692806,8200123c1722834,8211381,1764122,8226393,1809163,8248911c1809163,8267675,1801656,8316463,1794149,8399027c1779135,8474085,1786642,8567908,1809163,8676743c1831684,8725531,1850451,8774319,1857958,8830613c1872971,8886906,1876725,8946953,1876725,9014506c1921766,9367280,2188261,9543667,2679963,9543667c2679963,9543667,2679963,9543667,2544839,9078305c2368427,9194646,2278344,9314739,2278344,9427326c2255823,9404809,2229549,9382291,2195768,9363527c2161987,9341009,2120699,9318492,2075658,9295974c2075658,9119587,2210782,8950706,2481030,8793083c2481030,8793083,2481030,8793083,2345906,8297699c1719080,8297699,1362503,8053759,1272420,7565880c1272420,7502080,1261159,7438280,1238639,7385740c1216118,7329446,1193597,7265646,1174830,7198094c1148556,7066742,1144802,6942895,1156063,6834061c1167323,6721474,1174830,6657675,1174830,6631404c1216118,6657675,1257406,6680193,1291187,6702710c1324968,6721474,1362503,6747744,1407544,6766508c1407544,6789026,1400037,6834061,1388776,6901613c1381270,6969166,1385023,7055483,1407544,7168070c1430065,7213105,1452585,7265646,1475106,7333199c1497627,7396998,1508887,7442033,1508887,7464551c1553928,7843596,1809163,8031241,2278344,8031241c2278344,8031241,2278344,8031241,2146973,7565880c1989328,7682220,1910506,7798561,1910506,7914901c1865465,7892383,1824177,7873619,1794149,7847348c1760368,7828584,1719080,7802313,1674039,7779796c1674039,7603409,1809163,7434528,2075658,7276905c2075658,7276905,2075658,7276905,1944287,6807790c1317461,6807790,957130,6552593,870801,6034691c870801,5967138,859540,5907092,837019,5850798c814499,5798257,791978,5745716,769457,5700681c746937,5569329,735676,5437977,735676,5314130c735676,5190284,735676,5111473,735676,5062685c780718,5085202,818252,5107720,852033,5130237c885814,5152755,927102,5171519,972144,5190284c972144,5216554,972144,5265342,972144,5340401c972144,5415460,983404,5505529,1005925,5618117c1028445,5659399,1050966,5719446,1069734,5794504c1092254,5869563,1107268,5918350,1107268,5940868c1174830,6286136,1430065,6458771,1876725,6458771c1876725,6458771,1876725,6458771,1741601,5993409c1561435,6109749,1475106,6229843,1475106,6346183c1452585,6319913,1422558,6301148,1388776,6278631c1354996,6256113,1317461,6233595,1272420,6211078c1272420,6057208,1407544,5899586,1674039,5745716c1674039,5745716,1674039,5745716,1542668,5212801c915842,5212801,559264,4968862,469182,4484736c469182,4417183,446661,4349630,401620,4282078c356578,4214525,334057,4161985,334057,4116950c311537,3981845,307783,3857999,315290,3749164c326551,3640329,334057,3572777,334057,3546506c379099,3572777,416633,3595294,450414,3617812c484195,3640329,525483,3662847,570525,3685364c570525,3704129,570525,3749164,570525,3816717c570525,3884269,581785,3974339,600552,4079421c623073,4128208,641840,4176996,653100,4233290c664361,4289584,668114,4349630,668114,4417183c713156,4766204,983404,4946344,1475106,4946344c1475106,4946344,1475106,4946344,1339982,4420936c1159816,4548535,1069734,4683640,1069734,4830004c1050966,4807486,1020939,4784969,987158,4762451c953376,4739934,915842,4717416,870801,4694899c870801,4511006,1005925,4342125,1272420,4184502c1272420,4184502,1272420,4184502,1137296,3704129c469182,3704129,86330,3441425,0,2919769c0,2874734,45042,2840958,131371,2818441c221454,2799676,266495,2807182,266495,2852217c334057,3238767,600552,3433919,1069734,3433919c1069734,3433919,1069734,3433919,938363,2968557c758197,3032357,668114,3129932,668114,3261285c645594,3235014,619319,3216250,585538,3193732c551757,3171215,510470,3148697,469182,3126180c469182,2949793,600552,2803429,870801,2694594c870801,2694594,870801,2694594,735676,2229233c735676,2229233,735676,2229233,9015784,0xe">
                  <v:fill on="t" focussize="0,0"/>
                  <v:stroke on="f" joinstyle="round"/>
                  <v:imagedata o:title=""/>
                  <o:lock v:ext="edit" aspectratio="t"/>
                </v:shape>
                <v:shape id="KSO_Shape" o:spid="_x0000_s1026" o:spt="100" style="position:absolute;left:25598;top:10023;height:683;width:907;v-text-anchor:middle-center;" fillcolor="#5B9BD5 [3204]" filled="t" stroked="f" coordsize="3421,2574" o:gfxdata="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Z6Srb4A&#10;AADcAAAADwAAAAAAAAABACAAAAAiAAAAZHJzL2Rvd25yZXYueG1sUEsBAhQAFAAAAAgAh07iQDMv&#10;BZ47AAAAOQAAABAAAAAAAAAAAQAgAAAADQEAAGRycy9zaGFwZXhtbC54bWxQSwUGAAAAAAYABgBb&#10;AQAAtwMAAAAA&#10;" path="m3421,2361c3421,2441,3405,2497,3374,2528c3343,2559,3291,2574,3219,2574c201,2574,201,2574,201,2574c146,2574,100,2559,64,2528c21,2490,0,2434,0,2361c0,195,0,195,0,195c0,142,21,96,63,57c105,19,151,0,201,0c3219,0,3219,0,3219,0c3286,0,3337,18,3370,54c3404,90,3421,137,3421,195c3421,2361,3421,2361,3421,2361xm1095,1286c200,402,200,402,200,402c200,2195,200,2195,200,2195c1095,1286,1095,1286,1095,1286xm3078,191c343,191,343,191,343,191c1489,1335,1489,1335,1489,1335c1589,1435,1663,1485,1710,1485c1758,1485,1832,1435,1932,1335c3078,191,3078,191,3078,191xm3070,2359c2172,1461,2172,1461,2172,1461c2025,1606,2025,1606,2025,1606c1940,1691,1835,1734,1711,1734c1586,1734,1481,1691,1396,1606c1249,1461,1249,1461,1249,1461c351,2359,351,2359,351,2359c3070,2359,3070,2359,3070,2359xm3221,2195c3221,402,3221,402,3221,402c2326,1286,2326,1286,2326,1286c3221,2195,3221,2195,3221,2195xe">
                  <v:path o:connectlocs="477334,329838;470776,353168;449148,359595;28045,359595;8930,353168;0,329838;0,27241;8790,7963;28045,0;449148,0;470218,7544;477334,27241;477334,329838;152785,179657;27906,56160;27906,306647;152785,179657;429475,26683;47858,26683;207761,186503;238597,207458;269573,186503;429475,26683;428358,329559;303060,204105;282549,224362;238736,242244;194784,224362;174273,204105;48975,329559;428358,329559;449427,306647;449427,56160;324548,179657;449427,306647" o:connectangles="0,0,0,0,0,0,0,0,0,0,0,0,0,0,0,0,0,0,0,0,0,0,0,0,0,0,0,0,0,0,0,0,0,0,0"/>
                  <v:fill on="t" focussize="0,0"/>
                  <v:stroke on="f" joinstyle="round"/>
                  <v:imagedata o:title=""/>
                  <o:lock v:ext="edit" aspectratio="t"/>
                </v:shape>
                <v:shape id="KSO_Shape" o:spid="_x0000_s1026" o:spt="100" style="position:absolute;left:19584;top:8338;height:854;width:684;v-text-anchor:middle;" fillcolor="#5B9BD5 [3204]" filled="t" stroked="f" coordsize="1157288,1444625" o:gfxdata="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2mGndvQAA&#10;ANwAAAAPAAAAAAAAAAEAIAAAACIAAABkcnMvZG93bnJldi54bWxQSwECFAAUAAAACACHTuJAMy8F&#10;njsAAAA5AAAAEAAAAAAAAAABACAAAAAMAQAAZHJzL3NoYXBleG1sLnhtbFBLBQYAAAAABgAGAFsB&#10;AAC2AwAAAAA=&#10;" path="m223838,430212l253094,430212,253094,520156,303667,520156,303667,538054,253094,538054,253094,653826,303667,653826,303667,671725,253094,671725,253094,787496,303667,787496,303667,805395,253094,805395,253094,855011,393474,776848,392567,772770,392340,770505,392340,768465,392567,765067,393020,761669,393928,758270,394835,755098,396422,752153,398236,749434,400278,746716,402319,744224,404813,742185,407535,739919,410256,738333,413431,736974,416379,735841,419781,734935,423183,734482,426811,734255,430667,734482,434295,735161,437924,736067,441099,737427,546101,613725,592818,561843,591911,559804,591004,557992,590097,555726,589190,553460,588509,551421,588283,549156,587829,546664,587829,544398,588056,540773,588509,537375,589417,534203,590777,530804,592138,527859,593725,524914,595767,522422,598034,520156,600529,517664,603024,515852,605972,514039,608920,512680,612095,511320,615497,510414,618672,509961,622301,509734,625702,509961,629331,510414,632506,511320,635908,512680,638629,514039,641804,515852,644299,517664,646567,520156,649061,522422,650875,524914,652690,527859,654051,530804,655184,534203,655865,537375,656772,540773,656772,544398,656772,545078,770618,585179,773113,581780,776061,578835,779236,576116,782865,573851,786720,572038,790802,570452,792843,569999,794884,569773,797379,569546,799420,569546,802595,569546,805770,569999,808718,570679,811440,571812,814388,573171,816883,574530,819604,576116,821872,577929,900340,528992,910092,544171,831851,592655,832758,595601,833211,598093,833665,601038,833892,603983,833665,607382,833211,611007,832304,614178,831170,617350,829809,620296,827995,623241,825954,625733,823686,628225,821418,630491,818697,632530,815975,634116,813027,635475,809625,636608,806451,637741,802822,638194,799420,638420,795792,638194,792617,637741,789215,636608,786040,635475,783092,634116,780143,632530,777649,630491,775154,628225,772886,625733,770845,623241,769258,620296,767897,617350,766536,614178,765629,611007,765175,607382,764949,603983,765175,602397,651556,562296,649061,565921,646113,569093,642938,571812,639309,574304,635454,576116,633186,576796,631145,577476,629104,577929,627063,578155,624568,578609,622301,578835,620259,578609,617765,578155,615724,577929,613683,577476,609601,576116,605972,574304,559481,625733,454706,748755,456293,750794,457427,753059,458561,755325,459468,758044,460149,760536,460602,763028,461056,765747,461056,768465,460829,772090,460375,775489,459695,778887,458561,781833,456974,784778,455159,787723,453345,790442,451077,792707,448583,795200,445861,797012,443140,798824,439965,800184,437017,801543,433615,802223,430213,802903,426811,802903,423183,802903,419781,802223,416379,801317,413204,799957,410029,798598,407308,796785,404586,794973,402092,792481,253094,875402,253094,920940,303667,920940,303667,938838,253094,938838,253094,1020853,374878,910971,373063,907573,371929,903495,371022,899643,370795,895565,371022,892167,371476,888542,372383,885370,373517,882198,375104,879027,376692,876308,378733,873589,380774,871324,383495,869058,385990,867245,388711,865206,391886,863847,394835,862714,398463,861808,401638,861355,405267,861128,408669,861355,412297,861808,415472,862714,418647,863847,421595,865206,424544,867245,427265,869058,429533,871324,431801,873589,433615,876308,435656,879027,437017,882198,438151,885370,438831,888542,439511,892167,439511,895565,439511,897831,439284,899870,438604,904175,437244,908026,435656,911651,463097,937705,465592,935893,467859,934534,470354,932948,473075,932041,475797,931135,478745,930456,481467,930002,484415,930002,487590,930229,490084,930456,561975,752606,558120,750341,554945,747169,551770,743997,550636,742411,549502,740372,548368,738333,547461,736521,546781,734482,546101,732216,545420,729950,544967,727911,544740,725419,544513,722927,544740,719529,545420,716130,546327,712958,547461,709560,548822,706615,550409,703669,552677,701177,554718,698685,557213,696420,559708,694381,562656,692795,565604,691435,569006,690302,572181,689170,575583,688717,578984,688490,582613,688717,586015,689170,589190,690302,592592,691435,595540,692795,598488,694381,600983,696420,603251,698685,605745,701177,607559,703669,609374,706615,610734,709560,612095,712958,613002,716130,613456,719529,613683,722927,613456,725646,613229,728591,612549,731083,611642,733575,610734,736294,609601,738560,608467,740825,607106,743091,681265,796106,683306,794293,685801,792481,688522,791121,691243,789989,694192,789082,696913,788403,699861,788176,703263,787950,705531,787950,707799,788176,710293,788629,712334,789309,714602,789989,716870,790668,718911,791801,720725,792707,786720,747622,785586,744450,784679,741278,784225,737653,783999,734255,784225,730630,784679,727232,785586,723833,786720,720888,788081,717716,789668,714997,791936,712279,793977,709787,796472,707521,799193,705708,801915,703896,805090,702310,808265,701177,811440,700498,814842,700045,818243,699818,822099,700045,825274,700498,828675,701404,831851,702537,897618,598999,912813,608741,845684,713412,847272,715451,848633,717716,849993,720435,850901,722927,851808,725646,852261,728364,852715,731310,852942,734255,852715,737653,852261,741278,851354,744450,850220,747395,848633,750567,846818,753286,845004,756231,842963,758497,840242,760762,837747,762575,835025,764387,831851,765973,828675,767106,825274,767786,821872,768239,818243,768465,815522,768465,812801,768012,810079,767559,807584,766653,805090,765747,802595,764614,800327,763028,798059,761669,733425,806074,735013,809926,736374,813777,737281,818082,737508,820121,737508,822160,737281,825785,736827,829183,735920,832582,734786,835527,733425,838699,731838,841418,729570,844136,727529,846629,725034,848894,722313,850707,719592,852746,716643,854105,713242,855238,710067,855917,706665,856597,703263,856597,699634,856597,696233,855917,692831,855238,689656,854105,686934,852746,683759,850707,681265,848894,678997,846629,676502,844136,674688,841418,672874,838699,671513,835527,670152,832582,669472,829183,668792,825785,668792,822160,668792,819215,669245,816496,669925,813551,670833,810832,592592,754645,589190,755778,586242,756684,582840,757364,579438,757364,506413,937932,509361,940424,511629,943369,513670,946315,515711,949713,517072,953112,518206,956736,518886,960361,519113,964440,518886,967838,518433,971463,517525,974635,516392,977580,514804,980752,512990,983471,511175,986416,508908,988681,506413,990947,503918,992986,501197,994572,498022,996158,494847,997291,491445,997970,488043,998423,484415,998650,481013,998423,477611,997970,474436,997291,471261,996158,468086,994572,465365,992986,462643,990947,460149,988681,458108,986416,455840,983471,454252,980752,452892,977580,451758,974635,450851,971463,450397,967838,450170,964440,450397,961041,450851,958096,451531,954924,452438,952205,423183,924792,421369,925924,419328,927057,416833,927963,414792,928643,412524,929096,410029,929549,407761,929776,405267,930002,402545,929776,400278,929549,397783,929096,395288,928643,393020,927737,390979,926831,388711,925698,386670,924338,253094,1045321,253094,1081797,396195,1081797,396195,1033087,414338,1033087,414338,1081797,529999,1081797,529999,1033087,547915,1033087,547915,1081797,663575,1081797,663575,1033087,681718,1033087,681718,1081797,797606,1081797,797606,1033087,815522,1033087,815522,1081797,905329,1081797,905329,1111250,253094,1111250,223838,1111250,223838,1081797,223838,430212xm93436,93209l93436,1351189,1064079,1351189,1064079,385763,818016,385763,813481,385536,808718,384629,804409,383495,799874,381907,795791,380093,792163,377825,788307,374877,785133,372155,782184,368527,779463,365125,777195,361270,775154,357188,773566,352879,772433,348570,771752,343807,771525,339045,771525,93209,93436,93209xm46491,0l771525,0,1157288,385763,1157288,1397907,1157061,1402670,1156381,1407432,1155247,1411741,1153659,1416050,1151618,1420132,1149351,1423988,1146629,1427389,1143454,1430791,1140279,1433739,1136651,1436688,1132795,1438955,1128713,1440770,1124631,1442357,1120095,1443491,1115333,1444398,1110570,1444625,46491,1444625,41956,1444398,37193,1443491,32657,1442357,28575,1440770,24493,1438955,20638,1436688,17009,1433739,13834,1430791,10659,1427389,7938,1423988,5670,1420132,3856,1416050,2041,1411741,907,1407432,227,1402670,0,1397907,0,46491,227,41729,907,37193,2041,32657,3856,28348,5670,24266,7938,20411,10659,17009,13834,13607,17009,10659,20638,7938,24493,5443,28575,3629,32657,2041,37193,907,41956,227,46491,0xe">
                  <v:path o:connectlocs="197,523;306,596;319,575;425,478;458,421;472,400;498,400;512,421;618,444;639,449;649,476;634,495;608,493;596,470;490,450;436,487;359,601;345,622;319,622;292,710;293,683;316,671;338,683;341,707;377,724;426,574;426,553;446,537;470,544;478,567;537,616;557,615;612,566;627,547;711,474;665,575;651,595;627,596;575,643;561,664;535,664;521,643;451,590;404,754;390,775;365,775;351,754;323,723;304,722;413,805;636,843;829,300;610,287;36,0;894,1112;36,1126;6,1110;1,25;25,1" o:connectangles="0,0,0,0,0,0,0,0,0,0,0,0,0,0,0,0,0,0,0,0,0,0,0,0,0,0,0,0,0,0,0,0,0,0,0,0,0,0,0,0,0,0,0,0,0,0,0,0,0,0,0,0,0,0,0,0,0,0,0"/>
                  <v:fill on="t" focussize="0,0"/>
                  <v:stroke on="f" joinstyle="round"/>
                  <v:imagedata o:title=""/>
                  <o:lock v:ext="edit" aspectratio="t"/>
                </v:shape>
                <v:shape id="KSO_Shape" o:spid="_x0000_s1026" o:spt="100" style="position:absolute;left:28733;top:6723;height:1001;width:737;v-text-anchor:middle;" fillcolor="#5B9BD5 [3204]" filled="t" stroked="f" coordsize="2376488,3225800" o:gfxdata="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+K89h&#10;wAAAANwAAAAPAAAAAAAAAAEAIAAAACIAAABkcnMvZG93bnJldi54bWxQSwECFAAUAAAACACHTuJA&#10;My8FnjsAAAA5AAAAEAAAAAAAAAABACAAAAAPAQAAZHJzL3NoYXBleG1sLnhtbFBLBQYAAAAABgAG&#10;AFsBAAC5AwAAAAA=&#10;" path="m477415,2719387l1162156,2719387,1169130,2720024,1175787,2720978,1182444,2722570,1188468,2724797,1194491,2727980,1200514,2731162,1205269,2735299,1210342,2739436,1214463,2744528,1218584,2749938,1222071,2755348,1224924,2761395,1227143,2767442,1228728,2774125,1229679,2780808,1230313,2787809,1229679,2794810,1228728,2801493,1227143,2808176,1224924,2814223,1222071,2820269,1218584,2825679,1214463,2831090,1210342,2836181,1205269,2840318,1200514,2844137,1194491,2847638,1188468,2850820,1182444,2853048,1175787,2854639,1169130,2855594,1162156,2855912,477415,2855912,470441,2855594,464100,2854639,457126,2853048,451103,2850820,445397,2847638,439374,2844137,434302,2840318,429546,2836181,425108,2831090,421304,2825679,417817,2820269,414964,2814223,412745,2808176,410843,2801493,409575,2794810,409575,2787809,409575,2780808,410843,2774125,412745,2767442,414964,2761395,417817,2755348,421304,2749938,425108,2744528,429546,2739436,434302,2735299,439374,2731162,445397,2727980,451103,2724797,457126,2722570,464100,2720978,470441,2720024,477415,2719387xm477479,2276475l1940284,2276475,1946947,2276790,1953928,2277733,1960274,2279621,1966620,2281822,1972649,2284339,1978044,2287799,1983438,2291573,1988197,2296291,1992640,2300695,1996448,2306042,1999621,2311704,2002794,2317366,2005015,2323971,2006602,2330262,2007871,2336867,2008188,2343787,2007871,2350707,2006602,2357312,2005015,2363603,2002794,2370208,1999621,2375870,1996448,2381532,1992640,2386879,1988197,2391283,1983438,2395686,1978044,2399775,1972649,2402921,1966620,2406066,1960274,2408268,1953928,2409841,1946947,2411099,1940284,2411413,477479,2411413,470498,2411099,464152,2409841,457171,2408268,451142,2406066,445431,2402921,439402,2399775,434325,2395686,429565,2391283,425123,2386879,421315,2381532,417825,2375870,414969,2370208,412748,2363603,410844,2357312,409575,2350707,409575,2343787,409575,2336867,410844,2330262,412748,2323971,414969,2317366,417825,2311704,421315,2306042,425123,2300695,429565,2296291,434325,2291573,439402,2287799,445431,2284339,451142,2281822,457171,2279621,464152,2277733,470498,2276790,477479,2276475xm477479,1976437l1940284,1976437,1946947,1977068,1953928,1977698,1960274,1979590,1966620,1981797,1972649,1984634,1978044,1988102,1983438,1991886,1988197,1996300,1992640,2001029,1996448,2006073,1999621,2011748,2002794,2017738,2005015,2024044,2006602,2030665,2007871,2036970,2008188,2043906,2007871,2051158,2006602,2057463,2005015,2064084,2002794,2070389,1999621,2076064,1996448,2081739,1992640,2087099,1988197,2091513,1983438,2096242,1978044,2100025,1972649,2103493,1966620,2106016,1960274,2108538,1953928,2110429,1946947,2111060,1940284,2111375,477479,2111375,470498,2111060,464152,2110429,457171,2108538,451142,2106016,445431,2103493,439402,2100025,434325,2096242,429565,2091513,425123,2087099,421315,2081739,417825,2076064,414969,2070389,412748,2064084,410844,2057463,409575,2051158,409575,2043906,409575,2036970,410844,2030665,412748,2024044,414969,2017738,417825,2011748,421315,2006073,425123,2001029,429565,1996300,434325,1991886,439402,1988102,445431,1984634,451142,1981797,457171,1979590,464152,1977698,470498,1977068,477479,1976437xm477479,1676400l1940284,1676400,1946947,1676715,1953928,1677973,1960274,1679231,1966620,1681747,1972649,1684578,1978044,1688038,1983438,1691813,1988197,1695902,1992640,1700934,1996448,1706282,1999621,1711629,2002794,1717605,2005015,1723581,2006602,1730187,2007871,1736792,2008188,1743712,2007871,1750632,2006602,1757552,2005015,1763843,2002794,1769819,1999621,1776110,1996448,1781771,1992640,1786490,1988197,1791522,1983438,1795611,1978044,1799700,1972649,1803160,1966620,1805991,1960274,1808193,1953928,1809766,1946947,1810709,1940284,1811338,477479,1811338,470498,1810709,464152,1809766,457171,1808193,451142,1805991,445431,1803160,439402,1799700,434325,1795611,429565,1791522,425123,1786490,421315,1781771,417825,1776110,414969,1769819,412748,1763843,410844,1757552,409575,1750632,409575,1743712,409575,1736792,410844,1730187,412748,1723581,414969,1717605,417825,1711629,421315,1706282,425123,1700934,429565,1695902,434325,1691813,439402,1688038,445431,1684578,451142,1681747,457171,1679231,464152,1677973,470498,1676715,477479,1676400xm477325,1376362l783466,1376362,790431,1376677,796763,1377935,803411,1379508,809743,1381709,815442,1384226,821457,1387686,826522,1392089,831271,1396178,835703,1401211,839503,1405929,842985,1411591,845834,1417882,848050,1423858,849950,1430149,850583,1437069,850900,1443989,850583,1450594,849950,1457514,848050,1463805,845834,1470095,842985,1476072,839503,1481419,835703,1486766,831271,1491484,826522,1495888,821457,1499662,815442,1503122,809743,1505953,803411,1508155,796763,1509728,790431,1510986,783466,1511300,477325,1511300,470360,1510986,464028,1509728,457063,1508155,451048,1505953,445349,1503122,439334,1499662,434269,1495888,429520,1491484,425088,1486766,421289,1481419,417806,1476072,414957,1470095,412741,1463805,410841,1457514,409575,1450594,409575,1443989,409575,1437069,410841,1430149,412741,1423858,414957,1417882,417806,1411591,421289,1405929,425088,1401211,429520,1396178,434269,1392089,439334,1387686,445349,1384226,451048,1381709,457063,1379508,464028,1377935,470360,1376677,477325,1376362xm1305682,909637l1307590,922668,1310451,941103,1314901,964305,1319987,991956,1333021,1054252,1347644,1121315,1374665,1241138,1386427,1293898,1430933,1032957,1404865,971297,1447781,930614,1461133,930614,1463994,930614,1477663,930614,1520897,971297,1506909,1001809,1498326,1023422,1495147,1030096,1494512,1032957,1496419,1044399,1501823,1073957,1517082,1163904,1538699,1293898,1551097,1241138,1577482,1121315,1592105,1054252,1605139,991956,1610543,964305,1614676,941103,1618172,922668,1619762,909637,1622623,910273,1627074,911544,1650280,918854,1679844,928389,1713859,939831,1750099,952545,1787928,966212,1806048,973522,1824168,980832,1841334,988142,1857547,995452,1872806,1002763,1886475,1009755,1896966,1020561,1902688,1027236,1908728,1034546,1915086,1042810,1921126,1052027,1927484,1062833,1933842,1074593,1939882,1088260,1945604,1103198,1948147,1111780,1951008,1120679,1953551,1129896,1956412,1139431,1958637,1149602,1960863,1160408,1963088,1171532,1964995,1183292,1966903,1195688,1968492,1208719,1970082,1222386,1971353,1236688,1971989,1247177,1972307,1266883,1973260,1326953,1974850,1481738,1951644,1484281,1929073,1487459,1906503,1489684,1883614,1491909,1836884,1495723,1786974,1499537,1786339,1378760,1786339,1291991,1786021,1285953,1785385,1279914,1784431,1268472,1782524,1257665,1779663,1247813,1776166,1238595,1772351,1229696,1768536,1221115,1764404,1213486,1764404,1504622,1729118,1506847,1692878,1508754,1655366,1510343,1616583,1511933,1577800,1512886,1538699,1513840,1500552,1514157,1462722,1514475,1424575,1514157,1386110,1513840,1346691,1512886,1307590,1511933,1268489,1510343,1230659,1508754,1193783,1506847,1158815,1504622,1158815,1213486,1155000,1222068,1150867,1230967,1146735,1240185,1142284,1250037,1138469,1260208,1137198,1265611,1135608,1271014,1134337,1276735,1133701,1282774,1133065,1289131,1132747,1295170,1132429,1381303,1131794,1502715,1106680,1500808,1083156,1498584,1060585,1495723,1038651,1493180,995417,1487777,950912,1481738,952183,1326953,952819,1266883,953455,1247177,954091,1236688,955044,1222386,956634,1208719,958223,1195688,960131,1183292,962038,1171532,964263,1160408,966489,1149602,969032,1139431,971575,1129896,974118,1120679,976979,1111780,979522,1103198,985244,1088260,991602,1074593,997960,1062833,1004000,1052027,1010358,1042810,1016398,1034546,1022438,1027236,1028160,1020561,1038651,1009755,1052320,1002763,1067261,995452,1083792,988142,1100958,980832,1119078,973522,1137516,966212,1174709,952545,1211268,939831,1245282,928389,1274847,918854,1298371,911544,1302821,910273,1305682,909637xm1453656,261937l1465744,261937,1477831,261937,1489600,263208,1501052,264798,1512185,267022,1523318,269565,1534133,273061,1544311,276875,1554490,281643,1564033,286410,1573575,291813,1582800,298170,1591388,304526,1599977,311519,1607929,319147,1615563,326775,1623197,335038,1630195,343937,1637193,352837,1643237,362372,1649280,372224,1654688,382713,1660095,392883,1664867,404007,1669320,415131,1673137,426573,1676636,438333,1679817,450411,1682361,462806,1684588,474884,1686497,487915,1687769,500628,1688405,513659,1694767,516202,1700492,519698,1702719,521605,1705264,523512,1707808,525736,1709717,528279,1711625,531140,1713534,534000,1714806,536860,1716397,540357,1717669,543853,1718623,547667,1719578,551799,1719896,556248,1720850,562923,1720850,570233,1719896,577543,1719260,585171,1717669,592481,1715442,599791,1712898,607101,1710035,614411,1706854,620768,1703037,627442,1699220,633481,1694767,639202,1689996,644287,1684588,648419,1679181,652233,1673455,655411,1670910,665900,1667729,676388,1664867,687194,1661050,697365,1657551,707853,1653097,717706,1648962,727559,1644827,737094,1640056,746947,1635284,756481,1629877,765699,1624469,774280,1618744,782861,1613018,791125,1606975,799389,1600613,807016,1593933,814327,1587253,821637,1579937,827993,1572621,834032,1564987,840389,1557353,845474,1549401,850559,1540812,855327,1532542,859141,1523636,862955,1514411,865815,1505187,868040,1495644,870583,1486101,872172,1475923,872807,1465744,873125,1455565,872807,1445386,872172,1435525,870583,1426301,868676,1417076,865815,1407852,862955,1399263,859459,1390675,855327,1382405,850559,1374771,846110,1366500,840707,1359184,834350,1351868,828311,1344871,821955,1337873,814962,1331193,807652,1325149,800024,1319105,792078,1313062,783815,1307654,775233,1302247,766334,1296840,757435,1291750,748218,1287297,738683,1283162,729148,1278709,719295,1274573,709443,1270756,698954,1267257,688466,1264395,678295,1261214,667807,1258033,657318,1255170,656047,1251989,654776,1248808,653504,1245946,651915,1240220,647783,1234812,642698,1229723,637295,1225270,631256,1220817,624582,1217000,617907,1214137,609962,1210956,602334,1208729,594706,1207139,587078,1205548,579132,1205230,571186,1204912,563558,1205548,556248,1206503,551481,1207139,547031,1208411,542581,1209684,538767,1211274,534954,1213183,532093,1215727,528915,1217954,525736,1220180,523512,1222725,521287,1225906,519062,1229087,517155,1232586,515566,1235449,513977,1239266,512705,1242765,511752,1244037,498721,1244991,486008,1246900,473294,1249445,461217,1251989,448821,1255170,437062,1258987,425302,1262804,413542,1266939,402736,1272029,391930,1276800,381441,1282526,371271,1288251,361736,1294931,351883,1301293,343302,1308609,334402,1315925,326457,1323559,318193,1332147,311201,1340417,304209,1349324,297534,1358230,291813,1367773,286092,1377315,281325,1387176,276875,1397673,273061,1408488,269565,1419303,267022,1430436,264798,1442205,263208,1453656,261937xm767182,119062l746542,795338,119396,795338,119396,3073718,119396,3077210,119713,3080068,120666,3083560,121619,3086100,123206,3089275,124794,3092133,126699,3094673,128922,3096895,131780,3099118,134003,3101023,136543,3102610,139718,3104198,142894,3105468,145752,3106103,149245,3106420,152420,3106738,2224068,3106738,2227243,3106420,2230736,3106103,2233594,3105468,2236769,3104198,2239310,3102610,2242168,3101023,2244708,3099118,2247566,3096895,2249471,3094673,2251694,3092133,2253282,3089275,2254552,3086100,2255822,3083560,2256774,3080068,2257092,3077210,2257092,3073718,2257092,152400,2257092,148907,2256774,146050,2255504,142875,2254234,139700,2253282,136842,2251376,133985,2249471,131445,2247566,128905,2244708,126682,2242168,124777,2239310,123190,2236769,121920,2233594,120650,2230736,120015,2227243,119380,2224068,119062,767182,119062xm688114,0l2224068,0,2231688,635,2239310,952,2246931,2222,2254552,3175,2261855,5080,2269159,6985,2276144,9207,2283130,12382,2289799,15557,2296467,18415,2302818,22225,2309169,26035,2315202,30480,2320918,34925,2326316,40005,2331714,44767,2336478,50165,2341241,55562,2345686,61277,2350132,67627,2354260,73660,2357753,79692,2360928,86677,2364104,93027,2366962,100012,2369184,107315,2371407,114617,2372995,121920,2374583,129540,2375218,137160,2375853,144780,2376488,152400,2376488,3073718,2375853,3081338,2375218,3089275,2374583,3096895,2372995,3104198,2371407,3111500,2369184,3118803,2366962,3126105,2364104,3132773,2360928,3139758,2357753,3146425,2354260,3152458,2350132,3158490,2345686,3164523,2341241,3170238,2336478,3176270,2331714,3181033,2326316,3186113,2320918,3191193,2315202,3195638,2309169,3199765,2302818,3203575,2296467,3207385,2289799,3210878,2283130,3214053,2276144,3216593,2269159,3218815,2261855,3221038,2254552,3222943,2246931,3223895,2239310,3225165,2231688,3225483,2224068,3225800,152420,3225800,144799,3225483,137178,3225165,129557,3223895,121619,3222943,114633,3221038,107329,3218815,100343,3216593,93040,3214053,86689,3210878,80020,3207385,73670,3203575,67319,3199765,61285,3195638,55570,3191193,50171,3186430,44773,3181033,40010,3176270,34929,3170238,30801,3164523,26038,3158808,22228,3152458,18735,3146425,15242,3139758,12384,3132773,9526,3126105,6986,3118803,5080,3111818,3175,3104198,1905,3096895,952,3089275,317,3081338,0,3073718,0,743268,688114,0xe">
                  <v:path o:connectlocs="379,856;372,882;134,881;129,855;603,706;622,725;607,747;130,739;133,712;609,614;622,638;601,655;128,640;138,615;615,524;620,551;143,561;127,541;143,520;260,436;257,462;138,466;127,441;404,282;458,288;499,299;576,308;605,350;605,460;549,381;417,469;351,396;295,387;305,337;352,299;472,83;509,112;525,160;533,174;520,202;502,242;469,268;428,263;400,232;384,201;374,171;384,159;399,112;436,83;38,959;692,963;699,47;691,37;710,4;732,26;735,963;719,990;689,1001;19,991;1,965" o:connectangles="0,0,0,0,0,0,0,0,0,0,0,0,0,0,0,0,0,0,0,0,0,0,0,0,0,0,0,0,0,0,0,0,0,0,0,0,0,0,0,0,0,0,0,0,0,0,0,0,0,0,0,0,0,0,0,0,0,0,0,0"/>
                  <v:fill on="t" focussize="0,0"/>
                  <v:stroke on="f" joinstyle="round"/>
                  <v:imagedata o:title=""/>
                  <o:lock v:ext="edit" aspectratio="t"/>
                </v:shape>
                <v:shape id="Freeform 9" o:spid="_x0000_s1026" o:spt="100" style="position:absolute;left:19565;top:6861;height:724;width:724;" fillcolor="#5B9BD5 [3204]" filled="t" stroked="f" coordsize="160,160" o:gfxdata="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nE7074A&#10;AADcAAAADwAAAAAAAAABACAAAAAiAAAAZHJzL2Rvd25yZXYueG1sUEsBAhQAFAAAAAgAh07iQDMv&#10;BZ47AAAAOQAAABAAAAAAAAAAAQAgAAAADQEAAGRycy9zaGFwZXhtbC54bWxQSwUGAAAAAAYABgBb&#10;AQAAtwMAAAAA&#10;" path="m126,160c125,160,125,160,125,160c104,160,62,139,41,118c21,98,0,55,0,35c0,33,0,33,0,33c0,32,0,32,0,32c5,25,23,0,34,0c44,0,63,18,69,32c72,40,70,45,67,48c63,52,59,54,56,56c50,60,48,61,48,65c48,73,58,83,67,93c77,102,86,112,95,112c99,112,100,110,103,104c106,101,108,97,112,93c114,90,117,89,120,89c135,89,160,114,160,126c160,137,135,154,128,160l126,160xm8,36c9,55,28,94,47,113c66,132,105,151,124,152c138,143,152,130,152,126c152,119,131,97,120,97c119,97,118,98,118,98c114,102,112,105,110,109c107,114,103,120,95,120c83,120,72,109,62,98c51,88,40,77,40,65c40,57,46,53,51,50c55,48,58,45,62,42c63,40,62,37,61,35c56,22,39,8,34,8c29,8,17,22,8,36xe">
                  <v:path textboxrect="0,0,160,160" o:connectlocs="570,724;565,724;185,533;0,158;0,149;0,144;153,0;312,144;303,217;253,253;217,294;303,420;429,506;466,470;506,420;543,402;724,570;579,724;570,724;36,162;212,511;561,687;687,570;543,438;533,443;497,493;429,543;280,443;181,294;230,226;280,190;276,158;153,36;36,162" o:connectangles="0,0,0,0,0,0,0,0,0,0,0,0,0,0,0,0,0,0,0,0,0,0,0,0,0,0,0,0,0,0,0,0,0,0"/>
                  <v:fill on="t" focussize="0,0"/>
                  <v:stroke on="f" joinstyle="round"/>
                  <v:imagedata o:title=""/>
                  <o:lock v:ext="edit" aspectratio="t"/>
                  <v:textbox>
                    <w:txbxContent>
                      <w:p>
                        <w:pPr>
                          <w:jc w:val="center"/>
                        </w:pPr>
                      </w:p>
                    </w:txbxContent>
                  </v:textbox>
                </v:shape>
                <v:shape id="Freeform 62" o:spid="_x0000_s1026" o:spt="100" style="position:absolute;left:23964;top:8311;height:907;width:907;" fillcolor="#5B9BD5 [3204]" filled="t" stroked="f" coordsize="190,190" o:gfxdata="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FNPovQAA&#10;ANwAAAAPAAAAAAAAAAEAIAAAACIAAABkcnMvZG93bnJldi54bWxQSwECFAAUAAAACACHTuJAMy8F&#10;njsAAAA5AAAAEAAAAAAAAAABACAAAAAMAQAAZHJzL3NoYXBleG1sLnhtbFBLBQYAAAAABgAGAFsB&#10;AAC2AwAAAAA=&#10;" path="m112,190c79,190,79,190,79,190c74,161,74,161,74,161c71,160,67,158,64,157c40,174,40,174,40,174c17,151,17,151,17,151c34,127,34,127,34,127c32,123,31,120,30,117c0,112,0,112,0,112c0,79,0,79,0,79c30,74,30,74,30,74c31,71,32,67,34,64c17,40,17,40,17,40c40,17,40,17,40,17c64,34,64,34,64,34c67,32,71,31,74,30c79,0,79,0,79,0c112,0,112,0,112,0c117,30,117,30,117,30c120,31,124,32,127,34c151,17,151,17,151,17c174,40,174,40,174,40c157,64,157,64,157,64c159,67,160,71,161,74c190,79,190,79,190,79c190,112,190,112,190,112c161,117,161,117,161,117c160,120,159,123,157,127c174,151,174,151,174,151c151,174,151,174,151,174c127,157,127,157,127,157c124,158,120,160,117,161l112,190xm86,182c105,182,105,182,105,182c110,155,110,155,110,155c112,154,112,154,112,154c117,153,121,151,125,149c127,147,127,147,127,147c150,164,150,164,150,164c164,150,164,150,164,150c147,127,147,127,147,127c149,125,149,125,149,125c151,121,153,117,154,112c155,110,155,110,155,110c182,105,182,105,182,105c182,86,182,86,182,86c155,81,155,81,155,81c154,79,154,79,154,79c153,74,151,70,149,66c147,63,147,63,147,63c164,41,164,41,164,41c150,27,150,27,150,27c127,43,127,43,127,43c125,42,125,42,125,42c121,40,117,38,112,37c110,36,110,36,110,36c105,8,105,8,105,8c86,8,86,8,86,8c81,36,81,36,81,36c79,37,79,37,79,37c74,38,70,40,66,42c63,43,63,43,63,43c41,27,41,27,41,27c27,41,27,41,27,41c43,63,43,63,43,63c42,66,42,66,42,66c40,70,38,74,37,79c36,81,36,81,36,81c8,86,8,86,8,86c8,105,8,105,8,105c36,110,36,110,36,110c37,112,37,112,37,112c38,117,40,121,42,125c43,127,43,127,43,127c27,150,27,150,27,150c41,164,41,164,41,164c63,147,63,147,63,147c66,149,66,149,66,149c70,151,74,153,79,154c81,155,81,155,81,155l86,182xe">
                  <v:path o:connectlocs="377,907;305,749;81,720;143,558;0,377;162,305;190,81;353,143;534,0;606,162;830,190;768,353;907,534;749,606;720,830;558,768;410,868;525,739;596,711;716,782;701,606;735,534;868,501;739,386;711,315;782,195;606,205;534,176;501,38;386,171;315,200;195,128;205,300;176,377;38,410;171,525;200,596;128,716;300,701;377,735;410,868" o:connectangles="0,0,0,0,0,0,0,0,0,0,0,0,0,0,0,0,0,0,0,0,0,0,0,0,0,0,0,0,0,0,0,0,0,0,0,0,0,0,0,0,0"/>
                  <v:fill on="t" focussize="0,0"/>
                  <v:stroke on="f" joinstyle="round"/>
                  <v:imagedata o:title=""/>
                  <o:lock v:ext="edit" aspectratio="t"/>
                </v:shape>
                <v:group id="组合 310" o:spid="_x0000_s1026" o:spt="203" style="position:absolute;left:27344;top:6707;height:1032;width:493;" coordorigin="5070940,3502524" coordsize="143379,300311" o:gfxdata="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U0KlTvwAAANwAAAAPAAAAAAAAAAEAIAAAACIAAABkcnMvZG93bnJldi54&#10;bWxQSwECFAAUAAAACACHTuJAMy8FnjsAAAA5AAAAFQAAAAAAAAABACAAAAAOAQAAZHJzL2dyb3Vw&#10;c2hhcGV4bWwueG1sUEsFBgAAAAAGAAYAYAEAAMsDAAAAAA==&#10;">
                  <o:lock v:ext="edit" aspectratio="t"/>
                  <v:shape id="Freeform 184" o:spid="_x0000_s1026" o:spt="100" style="position:absolute;left:5096620;top:3502524;height:222558;width:92733;" filled="t" stroked="f" coordsize="55,132" o:gfxdata="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JC0Q28AAAA&#10;3AAAAA8AAAAAAAAAAQAgAAAAIgAAAGRycy9kb3ducmV2LnhtbFBLAQIUABQAAAAIAIdO4kAzLwWe&#10;OwAAADkAAAAQAAAAAAAAAAEAIAAAAAsBAABkcnMvc2hhcGV4bWwueG1sUEsFBgAAAAAGAAYAWwEA&#10;ALUDAAAAAA==&#10;" path="m27,132c12,132,0,119,0,104c0,27,0,27,0,27c0,12,12,0,27,0c43,0,55,12,55,27c55,104,55,104,55,104c55,119,43,132,27,132xm27,5c15,5,5,15,5,27c5,104,5,104,5,104c5,116,15,126,27,126c40,126,49,116,49,104c49,27,49,27,49,27c49,15,40,5,27,5xe">
                    <v:path o:connectlocs="45523,222558;0,175348;0,45523;45523,0;92733,45523;92733,175348;45523,222558;45523,8430;8430,45523;8430,175348;45523,212441;82616,175348;82616,45523;45523,8430" o:connectangles="0,0,0,0,0,0,0,0,0,0,0,0,0,0"/>
                    <v:fill on="t" focussize="0,0"/>
                    <v:stroke on="f" joinstyle="round"/>
                    <v:imagedata o:title=""/>
                    <o:lock v:ext="edit" aspectratio="f"/>
                  </v:shape>
                  <v:shape id="Freeform 185" o:spid="_x0000_s1026" o:spt="100" style="position:absolute;left:5070940;top:3613803;height:138386;width:143379;" filled="t" stroked="f" coordsize="85,82" o:gfxdata="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+Ikem/&#10;AAAA3AAAAA8AAAAAAAAAAQAgAAAAIgAAAGRycy9kb3ducmV2LnhtbFBLAQIUABQAAAAIAIdO4kAz&#10;LwWeOwAAADkAAAAQAAAAAAAAAAEAIAAAAA4BAABkcnMvc2hhcGV4bWwueG1sUEsFBgAAAAAGAAYA&#10;WwEAALgDAAAAAA==&#10;" path="m42,82c19,82,0,63,0,39c0,0,0,0,0,0c6,0,6,0,6,0c6,39,6,39,6,39c6,59,22,76,42,76c63,76,79,59,79,39c79,0,79,0,79,0c85,0,85,0,85,0c85,39,85,39,85,39c85,63,66,82,42,82xe">
                    <v:path o:connectlocs="70846,138386;0,65817;0,0;10120,0;10120,65817;70846,128260;133258,65817;133258,0;143379,0;143379,65817;70846,138386" o:connectangles="0,0,0,0,0,0,0,0,0,0,0"/>
                    <v:fill on="t" focussize="0,0"/>
                    <v:stroke on="f" joinstyle="round"/>
                    <v:imagedata o:title=""/>
                    <o:lock v:ext="edit" aspectratio="f"/>
                  </v:shape>
                  <v:rect id="Rectangle 186" o:spid="_x0000_s1026" o:spt="1" style="position:absolute;left:5099473;top:3792848;height:9987;width:84173;" filled="t" stroked="f" coordsize="21600,21600" o:gfxdata="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czg1IvQAA&#10;ANwAAAAPAAAAAAAAAAEAIAAAACIAAABkcnMvZG93bnJldi54bWxQSwECFAAUAAAACACHTuJAMy8F&#10;njsAAAA5AAAAEAAAAAAAAAABACAAAAAMAQAAZHJzL3NoYXBleG1sLnhtbFBLBQYAAAAABgAGAFsB&#10;AAC2AwAAAAA=&#10;">
                    <v:fill on="t" focussize="0,0"/>
                    <v:stroke on="f" miterlimit="8" joinstyle="miter"/>
                    <v:imagedata o:title=""/>
                    <o:lock v:ext="edit" aspectratio="f"/>
                  </v:rect>
                  <v:rect id="Rectangle 187" o:spid="_x0000_s1026" o:spt="1" style="position:absolute;left:5136566;top:3747195;height:50646;width:9987;" filled="t" stroked="f" coordsize="21600,21600" o:gfxdata="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tUZk6ugAAANwA&#10;AAAPAAAAAAAAAAEAIAAAACIAAABkcnMvZG93bnJldi54bWxQSwECFAAUAAAACACHTuJAMy8FnjsA&#10;AAA5AAAAEAAAAAAAAAABACAAAAAJAQAAZHJzL3NoYXBleG1sLnhtbFBLBQYAAAAABgAGAFsBAACz&#10;AwAAAAA=&#10;">
                    <v:fill on="t" focussize="0,0"/>
                    <v:stroke on="f" miterlimit="8" joinstyle="miter"/>
                    <v:imagedata o:title=""/>
                    <o:lock v:ext="edit" aspectratio="f"/>
                  </v:rect>
                </v:group>
                <v:group id="组合 315" o:spid="_x0000_s1026" o:spt="203" style="position:absolute;left:25602;top:6770;height:907;width:907;" coordorigin="3964520,3542094" coordsize="312438,312438" o:gfxdata="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60QbNvwAAANwAAAAPAAAAAAAAAAEAIAAAACIAAABkcnMvZG93bnJldi54&#10;bWxQSwECFAAUAAAACACHTuJAMy8FnjsAAAA5AAAAFQAAAAAAAAABACAAAAAOAQAAZHJzL2dyb3Vw&#10;c2hhcGV4bWwueG1sUEsFBgAAAAAGAAYAYAEAAMsDAAAAAA==&#10;">
                  <o:lock v:ext="edit" aspectratio="t"/>
                  <v:shape id="Freeform 192" o:spid="_x0000_s1026" o:spt="100" style="position:absolute;left:3964520;top:3542094;height:312438;width:312438;" filled="t" stroked="f" coordsize="185,185" o:gfxdata="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/IaysbgAAADcAAAA&#10;DwAAAAAAAAABACAAAAAiAAAAZHJzL2Rvd25yZXYueG1sUEsBAhQAFAAAAAgAh07iQDMvBZ47AAAA&#10;OQAAABAAAAAAAAAAAQAgAAAABwEAAGRycy9zaGFwZXhtbC54bWxQSwUGAAAAAAYABgBbAQAAsQMA&#10;AAAA&#10;" path="m93,185c42,185,0,143,0,93c0,42,42,0,93,0c144,0,185,42,185,93c185,143,144,185,93,185xm93,7c45,7,7,45,7,93c7,140,45,179,93,179c140,179,179,140,179,93c179,45,140,7,93,7xe">
                    <v:path o:connectlocs="157063,312438;0,157063;157063,0;312438,157063;157063,312438;157063,11821;11821,157063;157063,302304;302304,157063;157063,11821" o:connectangles="0,0,0,0,0,0,0,0,0,0"/>
                    <v:fill on="t" focussize="0,0"/>
                    <v:stroke on="f" joinstyle="round"/>
                    <v:imagedata o:title=""/>
                    <o:lock v:ext="edit" aspectratio="f"/>
                  </v:shape>
                  <v:shape id="Freeform 193" o:spid="_x0000_s1026" o:spt="100" style="position:absolute;left:4013740;top:3584181;height:270351;width:213998;" filled="t" stroked="f" coordsize="127,160" o:gfxdata="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aRIWG8AAAA&#10;3AAAAA8AAAAAAAAAAQAgAAAAIgAAAGRycy9kb3ducmV2LnhtbFBLAQIUABQAAAAIAIdO4kAzLwWe&#10;OwAAADkAAAAQAAAAAAAAAAEAIAAAAAsBAABkcnMvc2hhcGV4bWwueG1sUEsFBgAAAAAGAAYAWwEA&#10;ALUDAAAAAA==&#10;" path="m64,160c41,160,20,152,3,137c0,135,0,135,0,135c2,132,2,132,2,132c8,125,19,120,32,116c37,114,39,113,41,111c42,109,43,108,44,106c44,105,44,98,44,92c40,88,38,83,35,75c32,73,30,70,29,66c28,62,29,58,30,56c27,36,29,21,37,11c43,4,52,0,65,0c66,0,66,0,66,0c76,0,78,2,81,5c81,6,81,6,82,7c88,7,92,9,96,13c102,21,103,37,98,56c99,58,100,61,99,66c98,70,95,74,92,75c90,82,88,88,84,92c84,105,84,105,84,105c84,108,86,109,88,111c89,112,89,112,89,112c90,113,91,114,96,116c109,120,119,125,125,132c127,135,127,135,127,135c125,137,125,137,125,137c108,152,86,160,64,160xm9,134c25,147,44,154,64,154c84,154,103,147,118,134c113,129,104,125,94,122c89,120,87,119,85,117c83,116,83,116,83,116c81,113,78,111,78,106c78,89,78,89,78,89c79,88,79,88,79,88c82,85,84,79,87,71c88,67,88,67,88,67c90,69,90,69,90,69c91,68,92,67,93,65c93,62,93,61,93,60c91,59,91,59,91,59c91,56,91,56,91,56c96,39,96,24,91,17c89,14,86,13,82,13c80,13,80,13,80,13c79,13,79,13,79,13c77,11,76,10,76,9c74,7,74,6,66,6c65,6,65,6,65,6c54,6,46,9,42,15c35,23,33,37,37,56c37,60,37,60,37,60c35,60,35,60,35,60c35,61,35,62,35,65c36,67,37,69,38,69c40,69,40,69,40,69c40,71,40,71,40,71c43,80,46,85,49,88c50,89,50,89,50,89c50,90,50,90,50,90c50,94,50,104,50,107c49,110,48,113,45,116c42,118,39,120,34,122c23,125,15,129,9,134xe">
                    <v:path o:connectlocs="5055,231488;3370,223039;69085,187556;74141,155451;48865,111519;62345,18586;111211,0;138171,11827;165132,94622;155022,126727;141541,177417;149967,189245;210627,223039;210627,231488;15165,226418;198832,226418;143227,197694;131431,179107;133116,148693;148282,113209;156707,109830;153337,99691;153337,28724;134801,21966;128061,15207;109526,10138;62345,94622;58975,101381;64030,116588;67400,119968;84251,150382;84251,180797;57290,206142" o:connectangles="0,0,0,0,0,0,0,0,0,0,0,0,0,0,0,0,0,0,0,0,0,0,0,0,0,0,0,0,0,0,0,0,0"/>
                    <v:fill on="t" focussize="0,0"/>
                    <v:stroke on="f" joinstyle="round"/>
                    <v:imagedata o:title=""/>
                    <o:lock v:ext="edit" aspectratio="f"/>
                  </v:shape>
                </v:group>
                <v:shape id="Freeform 34" o:spid="_x0000_s1026" o:spt="100" style="position:absolute;left:22518;top:8311;height:907;width:907;" fillcolor="#5B9BD5 [3204]" filled="t" stroked="f" coordsize="185,185" o:gfxdata="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YAg/&#10;b8EAAADcAAAADwAAAAAAAAABACAAAAAiAAAAZHJzL2Rvd25yZXYueG1sUEsBAhQAFAAAAAgAh07i&#10;QDMvBZ47AAAAOQAAABAAAAAAAAAAAQAgAAAAEAEAAGRycy9zaGFwZXhtbC54bWxQSwUGAAAAAAYA&#10;BgBbAQAAugMAAAAA&#10;" path="m109,185c104,185,99,183,95,180c12,96,12,96,12,96c5,90,0,77,0,68c0,19,0,19,0,19c0,9,9,0,19,0c68,0,68,0,68,0c77,0,89,6,96,12c180,96,180,96,180,96c183,99,185,104,185,109c185,114,183,119,180,122c122,180,122,180,122,180c119,183,114,185,109,185xm19,8c13,8,8,13,8,19c8,68,8,68,8,68c8,75,13,86,18,91c101,174,101,174,101,174c105,178,112,178,117,174c174,117,174,117,174,117c176,115,177,112,177,109c177,106,176,103,174,101c90,18,90,18,90,18c85,13,75,8,68,8l19,8xm42,61c31,61,23,52,23,42c23,31,31,23,42,23c52,23,61,31,61,42c61,52,52,61,42,61xm42,31c36,31,31,36,31,42c31,48,36,53,42,53c48,53,53,48,53,42c53,36,48,31,42,31xe">
                  <v:path o:connectlocs="534,907;465,882;58,470;0,333;0,93;93,0;333,0;470,58;882,470;907,534;882,598;598,882;534,907;93,39;39,93;39,333;88,446;495,853;573,853;853,573;867,534;853,495;441,88;333,39;93,39;205,299;112,205;205,112;299,205;205,299;205,151;151,205;205,259;259,205;205,151" o:connectangles="0,0,0,0,0,0,0,0,0,0,0,0,0,0,0,0,0,0,0,0,0,0,0,0,0,0,0,0,0,0,0,0,0,0,0"/>
                  <v:fill on="t" focussize="0,0"/>
                  <v:stroke on="f" joinstyle="round"/>
                  <v:imagedata o:title=""/>
                  <o:lock v:ext="edit" aspectratio="t"/>
                </v:shape>
                <v:group id="组合 319" o:spid="_x0000_s1026" o:spt="203" style="position:absolute;left:21150;top:6757;height:932;width:621;" coordorigin="1137753,3534286" coordsize="168270,252692" o:gfxdata="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B7gp/q+AAAA3AAAAA8AAAAAAAAAAQAgAAAAIgAAAGRycy9kb3ducmV2Lnht&#10;bFBLAQIUABQAAAAIAIdO4kAzLwWeOwAAADkAAAAVAAAAAAAAAAEAIAAAAA0BAABkcnMvZ3JvdXBz&#10;aGFwZXhtbC54bWxQSwUGAAAAAAYABgBgAQAAygMAAAAA&#10;">
                  <o:lock v:ext="edit" aspectratio="t"/>
                  <v:shape id="Freeform 155" o:spid="_x0000_s1026" o:spt="100" style="position:absolute;left:1140625;top:3534286;height:225700;width:163101;" filled="t" stroked="f" coordsize="120,166" o:gfxdata="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DKmce/&#10;AAAA3AAAAA8AAAAAAAAAAQAgAAAAIgAAAGRycy9kb3ducmV2LnhtbFBLAQIUABQAAAAIAIdO4kAz&#10;LwWeOwAAADkAAAAQAAAAAAAAAAEAIAAAAA4BAABkcnMvc2hhcGV4bWwueG1sUEsFBgAAAAAGAAYA&#10;WwEAALgDAAAAAA==&#10;" path="m60,166c57,162,57,162,57,162c55,159,0,92,0,60c0,27,27,0,60,0c93,0,120,27,120,60c120,92,65,159,63,162l60,166xm60,8c31,8,8,31,8,60c8,85,48,138,60,153c72,138,112,85,112,60c112,31,89,8,60,8xe">
                    <v:path o:connectlocs="81550,225700;77472,220261;0,81578;81550,0;163101,81578;85628,220261;81550,225700;81550,10877;10873,81578;81550,208024;152227,81578;81550,10877" o:connectangles="0,0,0,0,0,0,0,0,0,0,0,0"/>
                    <v:fill on="t" focussize="0,0"/>
                    <v:stroke on="f" joinstyle="round"/>
                    <v:imagedata o:title=""/>
                    <o:lock v:ext="edit" aspectratio="f"/>
                  </v:shape>
                  <v:shape id="Freeform 156" o:spid="_x0000_s1026" o:spt="100" style="position:absolute;left:1181400;top:3575061;height:81551;width:81551;" filled="t" stroked="f" coordsize="60,60" o:gfxdata="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jpwMSvQAA&#10;ANwAAAAPAAAAAAAAAAEAIAAAACIAAABkcnMvZG93bnJldi54bWxQSwECFAAUAAAACACHTuJAMy8F&#10;njsAAAA5AAAAEAAAAAAAAAABACAAAAAMAQAAZHJzL3NoYXBleG1sLnhtbFBLBQYAAAAABgAGAFsB&#10;AAC2AwAAAAA=&#10;" path="m30,60c13,60,0,46,0,30c0,13,13,0,30,0c47,0,60,13,60,30c60,46,47,60,30,60xm30,4c16,4,4,15,4,30c4,44,16,56,30,56c44,56,56,44,56,30c56,15,44,4,30,4xe">
                    <v:path o:connectlocs="40775,81551;0,40775;40775,0;81551,40775;40775,81551;40775,5436;5436,40775;40775,76114;76114,40775;40775,5436" o:connectangles="0,0,0,0,0,0,0,0,0,0"/>
                    <v:fill on="t" focussize="0,0"/>
                    <v:stroke on="f" joinstyle="round"/>
                    <v:imagedata o:title=""/>
                    <o:lock v:ext="edit" aspectratio="f"/>
                  </v:shape>
                  <v:shape id="Freeform 157" o:spid="_x0000_s1026" o:spt="100" style="position:absolute;left:1137753;top:3730122;height:56856;width:168270;" filled="t" stroked="f" coordsize="124,42" o:gfxdata="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cHLq6/&#10;AAAA3AAAAA8AAAAAAAAAAQAgAAAAIgAAAGRycy9kb3ducmV2LnhtbFBLAQIUABQAAAAIAIdO4kAz&#10;LwWeOwAAADkAAAAQAAAAAAAAAAEAIAAAAA4BAABkcnMvc2hhcGV4bWwueG1sUEsFBgAAAAAGAAYA&#10;WwEAALgDAAAAAA==&#10;" path="m91,0c91,4,91,4,91,4c109,8,120,14,120,20c120,28,96,38,62,38c28,38,4,28,4,20c4,14,15,8,33,4c33,0,33,0,33,0c14,3,0,10,0,20c0,34,32,42,62,42c92,42,124,34,124,20c124,10,110,3,91,0xe">
                    <v:path o:connectlocs="123488,0;123488,5414;162841,27074;84135,51441;5428,27074;44781,5414;44781,0;0,27074;84135,56856;168270,27074;123488,0" o:connectangles="0,0,0,0,0,0,0,0,0,0,0"/>
                    <v:fill on="t" focussize="0,0"/>
                    <v:stroke on="f" joinstyle="round"/>
                    <v:imagedata o:title=""/>
                    <o:lock v:ext="edit" aspectratio="f"/>
                  </v:shape>
                </v:group>
                <v:group id="组合 323" o:spid="_x0000_s1026" o:spt="203" style="position:absolute;left:27279;top:10075;height:579;width:754;" coordorigin="5029791,5640936" coordsize="354643,272399" o:gfxdata="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GHbofm+AAAA3AAAAA8AAAAAAAAAAQAgAAAAIgAAAGRycy9kb3ducmV2Lnht&#10;bFBLAQIUABQAAAAIAIdO4kAzLwWeOwAAADkAAAAVAAAAAAAAAAEAIAAAAA0BAABkcnMvZ3JvdXBz&#10;aGFwZXhtbC54bWxQSwUGAAAAAAYABgBgAQAAygMAAAAA&#10;">
                  <o:lock v:ext="edit" aspectratio="t"/>
                  <v:shape id="Freeform 108" o:spid="_x0000_s1026" o:spt="100" style="position:absolute;left:5315047;top:5694901;height:218432;width:69387;" filled="t" stroked="f" coordsize="30,96" o:gfxdata="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ObHlFW2AAAA3AAAAA8A&#10;AAAAAAAAAQAgAAAAIgAAAGRycy9kb3ducmV2LnhtbFBLAQIUABQAAAAIAIdO4kAzLwWeOwAAADkA&#10;AAAQAAAAAAAAAAEAIAAAAAUBAABkcnMvc2hhcGV4bWwueG1sUEsFBgAAAAAGAAYAWwEAAK8DAAAA&#10;AA==&#10;" path="m24,0c0,0,0,0,0,0c0,96,0,96,0,96c24,96,24,96,24,96c27,96,30,93,30,90c30,6,30,6,30,6c30,3,27,0,24,0e">
                    <v:path o:connectlocs="55509,0;0,0;0,218432;55509,218432;69387,204780;69387,13652;55509,0" o:connectangles="0,0,0,0,0,0,0"/>
                    <v:fill on="t" focussize="0,0"/>
                    <v:stroke on="f" joinstyle="round"/>
                    <v:imagedata o:title=""/>
                    <o:lock v:ext="edit" aspectratio="f"/>
                  </v:shape>
                  <v:shape id="Freeform 109" o:spid="_x0000_s1026" o:spt="100" style="position:absolute;left:5096608;top:5640936;height:272399;width:205589;" filled="t" stroked="f" coordsize="90,120" o:gfxdata="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TGFy74A&#10;AADcAAAADwAAAAAAAAABACAAAAAiAAAAZHJzL2Rvd25yZXYueG1sUEsBAhQAFAAAAAgAh07iQDMv&#10;BZ47AAAAOQAAABAAAAAAAAAAAQAgAAAADQEAAGRycy9zaGFwZXhtbC54bWxQSwUGAAAAAAYABgBb&#10;AQAAtwMAAAAA&#10;" path="m84,24c84,24,84,24,84,24c84,23,84,23,84,23c84,18,84,18,84,18c84,6,75,0,66,0c30,0,30,0,30,0c18,0,12,9,12,18c12,24,12,24,12,24c0,24,0,24,0,24c0,120,0,120,0,120c90,120,90,120,90,120c90,24,90,24,90,24l84,24xm72,24c72,24,72,24,72,24c24,24,24,24,24,24c24,18,24,18,24,18c24,18,24,12,30,12c66,12,66,12,66,12c66,12,72,12,72,18l72,24xe">
                    <v:path o:connectlocs="191883,54479;191883,54479;191883,52209;191883,40859;150765,0;68529,0;27411,40859;27411,54479;0,54479;0,272399;205589,272399;205589,54479;191883,54479;164471,54479;164471,54479;54823,54479;54823,40859;68529,27239;150765,27239;164471,40859;164471,54479" o:connectangles="0,0,0,0,0,0,0,0,0,0,0,0,0,0,0,0,0,0,0,0,0"/>
                    <v:fill on="t" focussize="0,0"/>
                    <v:stroke on="f" joinstyle="round"/>
                    <v:imagedata o:title=""/>
                    <o:lock v:ext="edit" aspectratio="f"/>
                  </v:shape>
                  <v:shape id="Freeform 110" o:spid="_x0000_s1026" o:spt="100" style="position:absolute;left:5029791;top:5694901;height:218432;width:53967;" filled="t" stroked="f" coordsize="24,96" o:gfxdata="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74iabsAAADc&#10;AAAADwAAAAAAAAABACAAAAAiAAAAZHJzL2Rvd25yZXYueG1sUEsBAhQAFAAAAAgAh07iQDMvBZ47&#10;AAAAOQAAABAAAAAAAAAAAQAgAAAACgEAAGRycy9zaGFwZXhtbC54bWxQSwUGAAAAAAYABgBbAQAA&#10;tAMAAAAA&#10;" path="m24,0c6,0,6,0,6,0c3,0,0,3,0,6c0,90,0,90,0,90c0,93,3,96,6,96c24,96,24,96,24,96l24,0xe">
                    <v:path o:connectlocs="53967,0;13491,0;0,13652;0,204780;13491,218432;53967,218432;53967,0" o:connectangles="0,0,0,0,0,0,0"/>
                    <v:fill on="t" focussize="0,0"/>
                    <v:stroke on="f" joinstyle="round"/>
                    <v:imagedata o:title=""/>
                    <o:lock v:ext="edit" aspectratio="f"/>
                  </v:shape>
                </v:group>
                <v:shape id="Freeform 134" o:spid="_x0000_s1026" o:spt="100" style="position:absolute;left:20912;top:9931;height:867;width:907;" fillcolor="#5B9BD5 [3204]" filled="t" stroked="f" coordsize="174,166" o:gfxdata="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XdKsL4A&#10;AADcAAAADwAAAAAAAAABACAAAAAiAAAAZHJzL2Rvd25yZXYueG1sUEsBAhQAFAAAAAgAh07iQDMv&#10;BZ47AAAAOQAAABAAAAAAAAAAAQAgAAAADQEAAGRycy9zaGFwZXhtbC54bWxQSwUGAAAAAAYABgBb&#10;AQAAtwMAAAAA&#10;" path="m174,139c171,131,161,129,153,126c144,122,135,118,126,115c123,114,121,113,118,112c115,110,113,104,111,100c109,100,108,100,106,100c106,94,110,94,111,90c112,86,111,82,113,79c114,76,117,76,118,74c120,73,120,69,121,67c122,63,122,58,120,54c119,52,119,51,118,49c118,45,119,35,119,32c119,26,119,26,118,20c118,20,116,14,113,13c108,12,108,12,108,12c104,9,104,9,104,9c90,0,75,6,67,9c56,13,49,24,54,48c55,52,51,54,52,57c52,61,52,73,57,76c57,76,61,77,60,77c61,82,61,87,62,91c63,94,66,95,67,99c63,100,63,100,63,100c61,104,59,110,56,112c53,113,51,114,48,115c39,118,30,122,21,126c13,129,3,131,0,139c0,145,0,158,0,166c76,166,76,166,76,166c82,127,82,127,82,127c77,117,77,117,77,117c88,112,88,112,88,112c97,117,97,117,97,117c92,128,92,128,92,128c101,166,101,166,101,166c174,166,174,166,174,166c174,158,174,145,174,139xe">
                  <v:path o:connectlocs="907,725;797,658;656,600;615,584;578,522;552,522;578,470;589,412;615,386;630,349;625,282;615,255;620,167;615,104;589,67;562,62;542,47;349,47;281,250;271,297;297,396;312,402;323,475;349,517;328,522;291,584;250,600;109,658;0,725;0,867;396,867;427,663;401,611;458,584;505,611;479,668;526,867;907,867;907,725" o:connectangles="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Freeform 175" o:spid="_x0000_s1026" o:spt="100" style="position:absolute;left:28751;top:8318;height:894;width:701;" fillcolor="#5B9BD5 [3204]" filled="t" stroked="f" coordsize="138,176" o:gfxdata="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gaSq+8AAAA&#10;3AAAAA8AAAAAAAAAAQAgAAAAIgAAAGRycy9kb3ducmV2LnhtbFBLAQIUABQAAAAIAIdO4kAzLwWe&#10;OwAAADkAAAAQAAAAAAAAAAEAIAAAAAsBAABkcnMvc2hhcGV4bWwueG1sUEsFBgAAAAAGAAYAWwEA&#10;ALUDAAAAAA==&#10;" path="m84,71c79,70,74,69,69,69c64,69,59,70,54,71c54,26,54,26,54,26c15,26,15,26,15,26c15,48,15,48,15,48c34,82,34,82,34,82c23,92,16,106,16,122c16,152,40,176,69,176c98,176,122,152,122,122c122,105,114,90,101,80c123,49,123,49,123,49c123,26,123,26,123,26c84,26,84,26,84,26l84,71xm103,122c103,141,88,157,69,157c50,157,35,141,35,122c35,104,50,88,69,88c88,88,103,104,103,122xm0,0c0,16,0,16,0,16c138,16,138,16,138,16c138,0,138,0,138,0l0,0xm68,91c61,111,61,111,61,111c39,111,39,111,39,111c39,111,38,112,38,112c38,113,38,113,38,114c56,127,56,127,56,127c49,148,49,148,49,148c49,148,49,149,50,149c50,149,51,149,51,149c69,136,69,136,69,136c87,149,87,149,87,149c87,149,87,149,88,149c88,149,88,149,88,149c89,149,89,148,89,148c82,127,82,127,82,127c100,114,100,114,100,114c100,113,100,113,100,112c100,112,99,111,99,111c77,111,77,111,77,111c70,91,70,91,70,91c70,90,70,90,69,90c68,90,68,90,68,91xe">
                  <v:path o:connectlocs="426,360;350,350;274,360;274,132;76,132;76,243;172,416;81,619;350,894;619,619;513,406;624,248;624,132;426,132;426,360;523,619;350,797;177,619;350,447;523,619;0,0;0,81;701,81;701,0;0,0;345,462;309,563;198,563;193,568;193,579;284,645;248,751;253,756;259,756;350,690;441,756;447,756;447,756;452,751;416,645;507,579;507,568;502,563;391,563;355,462;350,457;345,462" o:connectangles="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Freeform 44" o:spid="_x0000_s1026" o:spt="100" style="position:absolute;left:25678;top:8405;height:721;width:756;" fillcolor="#5B9BD5 [3204]" filled="t" stroked="f" coordsize="168,160" o:gfxdata="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byhBR&#10;wAAAANwAAAAPAAAAAAAAAAEAIAAAACIAAABkcnMvZG93bnJldi54bWxQSwECFAAUAAAACACHTuJA&#10;My8FnjsAAAA5AAAAEAAAAAAAAAABACAAAAAPAQAAZHJzL3NoYXBleG1sLnhtbFBLBQYAAAAABgAG&#10;AFsBAAC5AwAAAAA=&#10;" path="m49,73c49,73,49,73,49,73c65,89,65,89,65,89c71,84,71,84,71,84c65,77,65,77,65,77c62,75,62,75,62,75c77,60,77,60,77,60c78,60,78,60,78,60c79,60,79,60,80,60c81,60,82,60,83,60c72,49,72,49,72,49c72,49,72,49,72,49c75,37,72,24,63,14c53,5,40,2,28,5c48,25,48,25,48,25c43,45,43,45,43,45c24,50,24,50,24,50c4,30,4,30,4,30c0,42,4,55,13,64c22,74,36,77,49,73xm108,85c107,86,107,88,107,89c108,91,108,91,108,91c106,92,106,92,106,92c96,103,96,103,96,103c93,105,93,105,93,105c84,96,84,96,84,96c78,102,78,102,78,102c131,155,131,155,131,155c134,158,138,160,143,160c147,160,151,158,154,155c161,148,161,138,154,131l108,85xm148,149c140,152,140,152,140,152c133,145,133,145,133,145c135,136,135,136,135,136c144,134,144,134,144,134c150,141,150,141,150,141l148,149xm84,91c93,100,93,100,93,100c103,90,103,90,103,90c103,84,104,79,108,75c112,72,117,70,122,70c168,25,168,25,168,25c142,0,142,0,142,0c97,45,97,45,97,45c98,50,96,55,92,59c88,63,83,65,78,64c68,75,68,75,68,75c77,84,77,84,77,84c32,128,32,128,32,128c31,127,31,127,31,127c22,134,22,134,22,134c8,156,8,156,8,156c11,160,11,160,11,160c34,146,34,146,34,146c41,137,41,137,41,137c39,135,39,135,39,135l84,91xe">
                  <v:path o:connectlocs="220,328;220,328;292,401;319,378;292,346;279,337;346,270;351,270;360,270;373,270;324,220;324,220;283,63;126,22;216,112;193,202;108,225;18,135;58,288;220,328;486,383;481,401;486,410;477,414;432,464;418,473;378,432;351,459;589,698;643,721;693,698;693,590;486,383;666,671;630,684;598,653;607,612;648,603;675,635;666,671;378,410;418,450;463,405;486,337;549,315;756,112;639,0;436,202;414,265;351,288;306,337;346,378;144,576;139,572;99,603;36,702;49,721;153,657;184,617;175,608;378,410" o:connectangles="0,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Freeform 49" o:spid="_x0000_s1026" o:spt="100" style="position:absolute;left:23869;top:9933;height:864;width:907;" fillcolor="#5B9BD5 [3204]" filled="t" stroked="f" coordsize="174,166" o:gfxdata="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0A6Si/&#10;AAAA3AAAAA8AAAAAAAAAAQAgAAAAIgAAAGRycy9kb3ducmV2LnhtbFBLAQIUABQAAAAIAIdO4kAz&#10;LwWeOwAAADkAAAAQAAAAAAAAAAEAIAAAAA4BAABkcnMvc2hhcGV4bWwueG1sUEsFBgAAAAAGAAYA&#10;WwEAALgDAAAAAA==&#10;" path="m118,20c119,26,119,26,119,32c119,35,118,45,118,49c119,52,119,52,120,54c122,58,122,63,121,67c120,69,120,73,118,74c117,76,114,76,113,79c111,82,112,86,111,90c110,94,106,94,106,100c108,100,109,100,111,100c113,104,115,110,118,113c121,113,123,114,126,115c135,118,144,122,153,126c161,130,171,131,174,139c174,145,174,158,174,166c0,166,0,166,0,166c0,158,0,145,0,139c3,131,13,130,21,126c30,122,39,118,48,115c51,114,53,113,56,113c59,110,61,104,63,100c67,99,67,99,67,99c66,95,63,95,62,91c61,87,61,82,60,77c61,77,57,76,57,76c52,73,52,61,52,57c51,54,55,53,54,48c49,24,56,13,67,9c75,6,90,0,104,9c108,12,108,12,108,12c113,13,113,13,113,13c116,14,118,20,118,20xe">
                  <v:path o:connectlocs="615,104;620,166;615,255;625,281;630,348;615,385;589,411;578,468;552,520;578,520;615,588;656,598;797,655;907,723;907,864;0,864;0,723;109,655;250,598;291,588;328,520;349,515;323,473;312,400;297,395;271,296;281,249;349,46;542,46;562,62;589,67;615,104" o:connectangles="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group id="组合 331" o:spid="_x0000_s1026" o:spt="203" style="position:absolute;left:27137;top:8309;height:911;width:907;" coordorigin="4939277,4519793" coordsize="357188,358775" o:gfxdata="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">
                  <o:lock v:ext="edit" aspectratio="t"/>
                  <v:shape id="Freeform 42" o:spid="_x0000_s1026" o:spt="100" style="position:absolute;left:4939277;top:4554718;height:323850;width:322263;" filled="t" stroked="f" coordsize="142,142" o:gfxdata="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65w2vQAA&#10;ANwAAAAPAAAAAAAAAAEAIAAAACIAAABkcnMvZG93bnJldi54bWxQSwECFAAUAAAACACHTuJAMy8F&#10;njsAAAA5AAAAEAAAAAAAAAABACAAAAAMAQAAZHJzL3NoYXBleG1sLnhtbFBLBQYAAAAABgAGAFsB&#10;AAC2AwAAAAA=&#10;" path="m17,0c12,7,0,38,50,89c102,142,136,131,142,125c107,90,107,90,107,90c102,95,96,90,83,80c76,74,66,65,58,55c53,48,48,41,53,36l17,0xe">
                    <v:path o:connectlocs="38580,0;113472,202976;322263,285079;242831,205257;188364,182450;131628,125434;120281,82102;38580,0" o:connectangles="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43" o:spid="_x0000_s1026" o:spt="100" style="position:absolute;left:5186927;top:4724581;height:107950;width:109538;" filled="t" stroked="f" coordsize="48,47" o:gfxdata="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O/AsX&#10;wAAAANwAAAAPAAAAAAAAAAEAIAAAACIAAABkcnMvZG93bnJldi54bWxQSwECFAAUAAAACACHTuJA&#10;My8FnjsAAAA5AAAAEAAAAAAAAAABACAAAAAPAQAAZHJzL3NoYXBleG1sLnhtbFBLBQYAAAAABgAG&#10;AFsBAAC5AwAAAAA=&#10;" path="m45,37c48,35,47,31,45,29c45,29,45,29,45,29c45,29,18,2,18,2c16,0,12,0,10,2c0,12,0,12,0,12c35,47,35,47,35,47c35,47,45,37,45,37xe">
                    <v:path o:connectlocs="102691,84981;102691,66607;102691,66607;41076,4593;22820,4593;0,27561;79871,107950;102691,84981" o:connectangles="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44" o:spid="_x0000_s1026" o:spt="100" style="position:absolute;left:4983727;top:4519793;height:109538;width:109538;" filled="t" stroked="f" coordsize="48,48" o:gfxdata="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m86batwAAANwAAAAP&#10;AAAAAAAAAAEAIAAAACIAAABkcnMvZG93bnJldi54bWxQSwECFAAUAAAACACHTuJAMy8FnjsAAAA5&#10;AAAAEAAAAAAAAAABACAAAAAGAQAAZHJzL3NoYXBleG1sLnhtbFBLBQYAAAAABgAGAFsBAACwAwAA&#10;AAA=&#10;" path="m45,38c48,36,48,33,45,31c45,31,45,31,45,31c45,31,17,3,17,3c15,0,12,0,10,3c0,13,0,13,0,13c36,48,36,48,36,48c36,48,45,38,45,38xe">
                    <v:path o:connectlocs="102691,86717;102691,70743;102691,70743;38794,6846;22820,6846;0,29666;82153,109538;102691,86717" o:connectangles="0,0,0,0,0,0,0,0"/>
                    <v:fill on="t" focussize="0,0"/>
                    <v:stroke on="f"/>
                    <v:imagedata o:title=""/>
                    <o:lock v:ext="edit" aspectratio="f"/>
                  </v:shape>
                </v:group>
                <v:shape id="Freeform 255" o:spid="_x0000_s1026" o:spt="100" style="position:absolute;left:22569;top:6818;height:811;width:805;" fillcolor="#5B9BD5 [3204]" filled="t" stroked="t" coordsize="192,192" o:gfxdata="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COCOu&#10;wAAAANwAAAAPAAAAAAAAAAEAIAAAACIAAABkcnMvZG93bnJldi54bWxQSwECFAAUAAAACACHTuJA&#10;My8FnjsAAAA5AAAAEAAAAAAAAAABACAAAAAPAQAAZHJzL3NoYXBleG1sLnhtbFBLBQYAAAAABgAG&#10;AFsBAAC5AwAAAAA=&#10;" path="m115,64c118,59,121,54,123,48c125,42,126,35,126,28c131,30,135,32,137,34c139,36,139,38,139,42c139,47,138,53,135,58c133,64,130,67,127,67c126,67,124,66,122,66c120,65,118,65,115,64xm32,156c23,145,17,135,14,126c10,117,8,106,8,96c8,84,10,73,15,62c19,52,26,42,34,34c42,26,52,19,62,15c73,10,84,8,96,8c108,8,119,10,129,15c140,19,150,25,158,34c166,42,173,52,177,62c182,73,184,84,184,96c184,107,182,119,177,129c173,140,166,150,158,158c150,166,140,173,129,177c119,182,107,184,96,184c82,184,71,182,62,177c54,173,49,167,49,159c49,158,50,156,50,155c51,153,52,151,53,150c54,151,55,152,56,152c58,153,58,153,59,153c61,153,62,152,65,150c68,148,70,145,73,141c75,138,77,135,79,131c80,128,81,125,81,124c81,124,80,122,78,120c76,118,76,116,76,114c76,111,76,107,78,102c80,97,82,91,85,85c89,77,92,72,95,69c97,66,99,64,102,63c102,63,103,62,105,62c109,62,112,60,114,57c116,54,118,49,119,44c121,39,121,35,121,31c121,29,121,27,120,26c119,25,117,24,114,24c110,24,106,24,103,25c100,26,97,27,95,28c93,29,90,33,86,38c81,44,77,50,72,58c64,71,57,85,52,100c46,115,43,126,43,133c43,135,44,136,44,138c45,139,46,142,48,144c46,147,44,150,43,153c42,155,41,158,41,161c41,170,46,178,56,184c66,189,80,192,96,192c108,192,121,190,133,185c145,180,155,173,164,164c173,155,180,145,185,133c190,121,192,109,192,96c192,83,190,71,185,59c180,48,173,37,164,28c155,19,145,12,133,7c121,2,109,0,96,0c83,0,71,2,59,7c47,12,37,19,28,28c19,37,12,47,7,59c2,71,0,83,0,96c0,107,1,117,5,127c8,136,13,145,20,152c21,154,22,155,24,156c25,157,26,157,27,157c28,157,28,157,29,157c30,157,31,156,32,156xm64,156c70,152,74,148,78,143c81,138,84,132,85,126c89,129,92,131,93,132c94,134,95,135,95,137c95,141,93,147,88,153c84,159,80,162,76,162c74,162,73,161,71,160c69,159,67,158,64,156xe">
                  <v:path o:connectlocs="515,202;574,143;566,244;511,278;134,658;33,405;142,143;402,33;662,143;771,405;662,667;402,777;205,671;222,633;247,646;306,595;339,523;318,481;356,359;427,266;477,240;507,130;477,101;398,118;301,244;180,561;201,608;171,680;402,811;687,692;805,405;687,118;402,0;117,118;0,405;83,642;113,663;134,658;327,604;389,557;368,646;297,675" o:connectangles="0,0,0,0,0,0,0,0,0,0,0,0,0,0,0,0,0,0,0,0,0,0,0,0,0,0,0,0,0,0,0,0,0,0,0,0,0,0,0,0,0,0"/>
                  <v:fill on="t" focussize="0,0"/>
                  <v:stroke color="#5B9BD5 [3204]" joinstyle="round"/>
                  <v:imagedata o:title=""/>
                  <o:lock v:ext="edit" aspectratio="t"/>
                </v:shape>
                <v:shape id="Freeform 98" o:spid="_x0000_s1026" o:spt="100" style="position:absolute;left:22423;top:10013;height:703;width:907;" fillcolor="#5B9BD5 [3204]" filled="t" stroked="f" coordsize="104,80" o:gfxdata="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4G28/ugAAANwA&#10;AAAPAAAAAAAAAAEAIAAAACIAAABkcnMvZG93bnJldi54bWxQSwECFAAUAAAACACHTuJAMy8FnjsA&#10;AAA5AAAAEAAAAAAAAAABACAAAAAJAQAAZHJzL3NoYXBleG1sLnhtbFBLBQYAAAAABgAGAFsBAACz&#10;AwAAAAA=&#10;" path="m21,44c13,73,13,73,13,73c33,73,33,73,33,73c38,78,44,80,51,80c58,80,64,78,69,73c87,73,87,73,87,73c81,44,81,44,81,44c86,44,86,44,86,44c86,28,86,28,86,28c97,25,97,25,97,25c97,34,97,34,97,34c95,51,95,51,95,51c103,51,103,51,103,51c101,34,101,34,101,34c101,23,101,23,101,23c104,22,104,22,104,22c104,15,104,15,104,15c52,0,52,0,52,0c0,15,0,15,0,15c0,22,0,22,0,22c19,28,19,28,19,28c19,44,19,44,19,44c21,44,21,44,21,44xm71,44c72,46,72,47,72,48c72,55,69,61,65,66c62,70,57,73,51,73c46,73,41,70,37,66c33,61,31,55,31,48c31,47,31,46,31,44l71,44xe">
                  <v:path o:connectlocs="183,386;113,641;287,641;444,703;601,641;758,641;706,386;750,386;750,246;845,219;845,298;828,448;898,448;880,298;880,202;907,193;907,131;453,0;0,131;0,193;165,246;165,386;183,386;619,386;627,421;566,579;444,641;322,579;270,421;270,386;619,386" o:connectangles="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group id="组合 337" o:spid="_x0000_s1026" o:spt="203" style="position:absolute;left:24034;top:6835;height:776;width:767;" coordorigin="2968783,3583767" coordsize="301738,305305" o:gfxdata="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coXm2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Freeform 158" o:spid="_x0000_s1026" o:spt="100" style="position:absolute;left:3164235;top:3583767;height:89166;width:106286;" filled="t" stroked="f" coordsize="63,53" o:gfxdata="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bSuor4A&#10;AADcAAAADwAAAAAAAAABACAAAAAiAAAAZHJzL2Rvd25yZXYueG1sUEsBAhQAFAAAAAgAh07iQDMv&#10;BZ47AAAAOQAAABAAAAAAAAAAAQAgAAAADQEAAGRycy9zaGFwZXhtbC54bWxQSwUGAAAAAAYABgBb&#10;AQAAtwMAAAAA&#10;" path="m50,53c48,49,48,49,48,49c38,33,22,21,4,15c0,13,0,13,0,13c3,10,3,10,3,10c7,5,12,0,20,0c26,0,34,3,43,11c63,27,62,37,53,49l50,53xm11,10c27,17,41,28,51,42c55,36,56,29,39,15c31,9,25,6,20,6c16,6,14,7,11,10xe">
                    <v:path o:connectlocs="84353,89166;80979,82436;6748,25235;0,21870;5061,16823;33741,0;72544,18506;89415,82436;84353,89166;18557,16823;86041,70659;65796,25235;33741,10094;18557,16823" o:connectangles="0,0,0,0,0,0,0,0,0,0,0,0,0,0"/>
                    <v:fill on="t" focussize="0,0"/>
                    <v:stroke on="f" joinstyle="round"/>
                    <v:imagedata o:title=""/>
                    <o:lock v:ext="edit" aspectratio="f"/>
                  </v:shape>
                  <v:shape id="Freeform 159" o:spid="_x0000_s1026" o:spt="100" style="position:absolute;left:2968783;top:3583767;height:89166;width:105573;" filled="t" stroked="f" coordsize="63,53" o:gfxdata="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vgLOb4A&#10;AADcAAAADwAAAAAAAAABACAAAAAiAAAAZHJzL2Rvd25yZXYueG1sUEsBAhQAFAAAAAgAh07iQDMv&#10;BZ47AAAAOQAAABAAAAAAAAAAAQAgAAAADQEAAGRycy9zaGFwZXhtbC54bWxQSwUGAAAAAAYABgBb&#10;AQAAtwMAAAAA&#10;" path="m13,53c10,49,10,49,10,49c1,37,0,27,20,11c29,3,37,0,43,0c51,0,56,5,60,10c63,13,63,13,63,13c59,15,59,15,59,15c41,21,25,33,15,49l13,53xm43,6c38,6,32,9,24,15c7,29,8,36,12,42c22,28,36,17,52,10c50,7,47,6,43,6xe">
                    <v:path o:connectlocs="21784,89166;16757,82436;33515,18506;72057,0;100545,16823;105573,21870;98869,25235;25136,82436;21784,89166;72057,10094;40218,25235;20109,70659;87139,16823;72057,10094" o:connectangles="0,0,0,0,0,0,0,0,0,0,0,0,0,0"/>
                    <v:fill on="t" focussize="0,0"/>
                    <v:stroke on="f" joinstyle="round"/>
                    <v:imagedata o:title=""/>
                    <o:lock v:ext="edit" aspectratio="f"/>
                  </v:shape>
                  <v:shape id="Freeform 160" o:spid="_x0000_s1026" o:spt="100" style="position:absolute;left:3002309;top:3848412;height:39233;width:38520;" filled="t" stroked="f" coordsize="54,55" o:gfxdata="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eUb3r4A&#10;AADcAAAADwAAAAAAAAABACAAAAAiAAAAZHJzL2Rvd25yZXYueG1sUEsBAhQAFAAAAAgAh07iQDMv&#10;BZ47AAAAOQAAABAAAAAAAAAAAQAgAAAADQEAAGRycy9zaGFwZXhtbC54bWxQSwUGAAAAAAYABgBb&#10;AQAAtwMAAAAA&#10;" path="m12,55l0,45,45,0,54,10,12,55xe">
                    <v:path o:connectlocs="8560,39233;0,32099;32100,0;38520,7133;8560,39233" o:connectangles="0,0,0,0,0"/>
                    <v:fill on="t" focussize="0,0"/>
                    <v:stroke on="f" joinstyle="round"/>
                    <v:imagedata o:title=""/>
                    <o:lock v:ext="edit" aspectratio="f"/>
                  </v:shape>
                  <v:shape id="Freeform 161" o:spid="_x0000_s1026" o:spt="100" style="position:absolute;left:3196334;top:3848412;height:40660;width:38520;" filled="t" stroked="f" coordsize="54,57" o:gfxdata="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3sRDC/&#10;AAAA3AAAAA8AAAAAAAAAAQAgAAAAIgAAAGRycy9kb3ducmV2LnhtbFBLAQIUABQAAAAIAIdO4kAz&#10;LwWeOwAAADkAAAAQAAAAAAAAAAEAIAAAAA4BAABkcnMvc2hhcGV4bWwueG1sUEsFBgAAAAAGAAYA&#10;WwEAALgDAAAAAA==&#10;" path="m45,57l0,10,9,0,54,45,45,57xe">
                    <v:path o:connectlocs="32100,40660;0,7133;6420,0;38520,32100;32100,40660" o:connectangles="0,0,0,0,0"/>
                    <v:fill on="t" focussize="0,0"/>
                    <v:stroke on="f" joinstyle="round"/>
                    <v:imagedata o:title=""/>
                    <o:lock v:ext="edit" aspectratio="f"/>
                  </v:shape>
                  <v:shape id="Freeform 162" o:spid="_x0000_s1026" o:spt="100" style="position:absolute;left:2976629;top:3605881;height:283191;width:285331;" filled="t" stroked="f" coordsize="169,168" o:gfxdata="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Y5HvLsAAADc&#10;AAAADwAAAAAAAAABACAAAAAiAAAAZHJzL2Rvd25yZXYueG1sUEsBAhQAFAAAAAgAh07iQDMvBZ47&#10;AAAAOQAAABAAAAAAAAAAAQAgAAAACgEAAGRycy9zaGFwZXhtbC54bWxQSwUGAAAAAAYABgBbAQAA&#10;tAMAAAAA&#10;" path="m85,168c38,168,0,130,0,84c0,37,38,0,85,0c131,0,169,37,169,84c169,130,131,168,85,168xm85,6c41,6,6,41,6,84c6,127,41,162,85,162c128,162,163,127,163,84c163,41,128,6,85,6xe">
                    <v:path o:connectlocs="143509,283191;0,141595;143509,0;285331,141595;143509,283191;143509,10113;10130,141595;143509,273077;275200,141595;143509,10113" o:connectangles="0,0,0,0,0,0,0,0,0,0"/>
                    <v:fill on="t" focussize="0,0"/>
                    <v:stroke on="f" joinstyle="round"/>
                    <v:imagedata o:title=""/>
                    <o:lock v:ext="edit" aspectratio="f"/>
                  </v:shape>
                  <v:shape id="Freeform 163" o:spid="_x0000_s1026" o:spt="100" style="position:absolute;left:3037262;top:3647967;height:111279;width:89879;" filled="t" stroked="f" coordsize="126,156" o:gfxdata="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kaEX&#10;p8EAAADcAAAADwAAAAAAAAABACAAAAAiAAAAZHJzL2Rvd25yZXYueG1sUEsBAhQAFAAAAAgAh07i&#10;QDMvBZ47AAAAOQAAABAAAAAAAAAAAQAgAAAAEAEAAGRycy9zaGFwZXhtbC54bWxQSwUGAAAAAAYA&#10;BgBbAQAAugMAAAAA&#10;" path="m126,156l0,156,0,142,109,142,109,0,126,0,126,156xe">
                    <v:path o:connectlocs="89879,111279;0,111279;0,101292;77752,101292;77752,0;89879,0;89879,111279" o:connectangles="0,0,0,0,0,0,0"/>
                    <v:fill on="t" focussize="0,0"/>
                    <v:stroke on="f" joinstyle="round"/>
                    <v:imagedata o:title=""/>
                    <o:lock v:ext="edit" aspectratio="f"/>
                  </v:shape>
                </v:group>
                <v:shape id="KSO_Shape" o:spid="_x0000_s1026" o:spt="100" style="position:absolute;left:19473;top:9911;height:907;width:718;v-text-anchor:middle;" fillcolor="#5B9BD5 [3204]" filled="t" stroked="f" coordsize="1679575,2125662" o:gfxdata="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FQnyS8AAAA&#10;3AAAAA8AAAAAAAAAAQAgAAAAIgAAAGRycy9kb3ducmV2LnhtbFBLAQIUABQAAAAIAIdO4kAzLwWe&#10;OwAAADkAAAAQAAAAAAAAAAEAIAAAAAsBAABkcnMvc2hhcGV4bWwueG1sUEsFBgAAAAAGAAYAWwEA&#10;ALUDAAAAAA==&#10;" path="m481421,957262l484914,961070,490948,968686,497299,975667,510319,990264,523657,1003909,537947,1017237,552237,1029613,567480,1041671,583040,1053095,598601,1063884,615114,1074039,631627,1083558,649093,1092126,666241,1100377,684025,1107993,701808,1114657,720226,1120686,738645,1125763,734517,1130840,730706,1135283,727213,1140043,723402,1145437,720544,1150515,717368,1155909,714510,1161304,711970,1167016,710064,1172410,708159,1178439,706254,1184151,704983,1190498,704031,1196210,702761,1202556,702443,1208903,702125,1215249,702443,1222548,703078,1229529,704348,1236510,705619,1243174,707206,1249838,709112,1256819,711652,1263166,714193,1269512,717686,1275542,720861,1281571,724355,1287283,728483,1292995,732611,1298389,737057,1303784,742138,1308861,746901,1313304,672275,1874339,854237,2050773,1030800,1874339,956173,1313304,961572,1308544,966018,1303466,970781,1298072,974910,1292995,978720,1286965,982531,1281571,986024,1275224,988882,1269195,991423,1262849,994281,1256502,996186,1249838,997774,1243174,999044,1236510,999997,1229212,1000632,1222548,1000632,1215249,1000632,1208903,1000314,1203191,999679,1197479,998727,1191767,997456,1186055,996186,1180661,994598,1175266,992375,1169872,990152,1164794,987929,1159400,985389,1154640,982849,1149563,979355,1144803,976497,1139725,973004,1135283,969829,1130840,987612,1126398,1005713,1121320,1023496,1115609,1041280,1109262,1058428,1101963,1075576,1094665,1092089,1086097,1108602,1076895,1124480,1067375,1140041,1056903,1155601,1046114,1170209,1034690,1184817,1022632,1198472,1009938,1211809,996928,1225147,983283,1228640,979792,1232451,982966,1257220,1002005,1281037,1021680,1304537,1041989,1316604,1052143,1327719,1062615,1338833,1073404,1349948,1084193,1361062,1094982,1371860,1105771,1382339,1116561,1392818,1127984,1403298,1139408,1413460,1150832,1423304,1162573,1433149,1174314,1442675,1186373,1452202,1198748,1461411,1210807,1470621,1223183,1479830,1235876,1488404,1248569,1496978,1261262,1505552,1274272,1513809,1287600,1521748,1300611,1529687,1314573,1537308,1328218,1544930,1341863,1552234,1355826,1559537,1369788,1566206,1384385,1573193,1398982,1579544,1413579,1586213,1428176,1592246,1443725,1598280,1458640,1603996,1473871,1609712,1489738,1614793,1505287,1620191,1521153,1624955,1537337,1630036,1553521,1634482,1570339,1638610,1586840,1643056,1603976,1646867,1620794,1650677,1637930,1654170,1655383,1657664,1673153,1660522,1690923,1663697,1709011,1666238,1727099,1668461,1745821,1670684,1764226,1672589,1783266,1674177,1802305,1676082,1821345,1677352,1841019,1678305,1860694,1679258,1880368,1679575,1900677,1679575,1903850,1677035,1905437,1653853,1918765,1630353,1931775,1606854,1944151,1583037,1956209,1558902,1967950,1534768,1979374,1510316,1990163,1485864,2000635,1461411,2010790,1436642,2020627,1411872,2029512,1386785,2038397,1361380,2046965,1335975,2054581,1310570,2062514,1285166,2069495,1259443,2076159,1233403,2082506,1207681,2088535,1181959,2093929,1155919,2099007,1129561,2103767,1103204,2107892,1077164,2111382,1050806,2114873,1024131,2117729,997774,2119950,971099,2121854,944424,2123441,917749,2125028,891074,2125662,864399,2125662,835818,2125662,807238,2124710,778657,2123124,750395,2121537,722132,2119316,693869,2116777,665606,2113604,637661,2109478,609398,2105353,581453,2100593,553825,2095199,525880,2089487,498252,2083458,470624,2076476,443314,2069495,416321,2061879,389011,2053629,362019,2045378,335343,2036176,308668,2026656,282311,2016502,255953,2006030,229913,1994923,203556,1983499,177833,1971441,152429,1959065,127024,1946372,101619,1933044,76532,1919399,51762,1905437,27310,1890523,2858,1875291,0,1888301,0,1870531,952,1850222,2223,1829913,3493,1809604,5398,1790247,6986,1770573,9209,1750898,11749,1732176,14290,1713136,17148,1694414,20006,1676009,23499,1657604,26992,1639834,30486,1621746,34931,1604293,38742,1586840,43188,1569704,47951,1552569,52715,1536068,57796,1519249,62877,1503066,68593,1486564,73991,1470698,80025,1455149,86059,1439283,92410,1424051,98761,1409137,105430,1393905,112098,1378990,119402,1364393,126706,1350114,134010,1335834,141632,1321871,149571,1307909,157510,1294264,165766,1280936,174023,1267291,182597,1253963,191171,1241270,200380,1228260,209589,1215884,218799,1203191,228008,1191133,237852,1178757,247697,1167016,257541,1155275,267703,1143533,278182,1132110,288662,1120686,298824,1109579,309938,1098473,320735,1087684,331850,1076895,343282,1066423,354715,1055951,366147,1045797,377897,1035642,389964,1025805,401714,1015968,414099,1006448,426801,996928,439186,987408,451571,977888,477293,960118,481421,957262xm839471,0l852171,0,865506,0,878206,636,890906,1271,903288,2542,915988,3813,928371,5719,940436,7943,952818,10167,964883,12708,976631,15568,988696,19062,1000443,22239,1011873,26052,1023621,30182,1034733,34630,1046163,39395,1057276,44161,1068388,48926,1079183,54645,1089661,60046,1100456,66082,1110616,72119,1120776,78790,1130936,85462,1140461,92134,1150303,99123,1159828,106430,1169353,114055,1178561,121680,1187133,129623,1196023,137883,1204596,146143,1213168,155039,1221106,163299,1229043,172513,1236981,181726,1244283,190939,1251586,200153,1258888,210001,1265556,219850,1272223,230017,1278256,240183,1284606,250667,1290321,261151,1296353,271953,1301433,282755,1306831,293239,1311593,304359,1316356,315796,1320483,327234,1324293,338671,1328421,350426,1331913,362181,1335088,373936,1337946,386009,1340803,398081,1343026,410472,1344931,422862,1346518,435252,1348106,447643,1349058,460033,1350011,472741,1350646,485449,1350963,498475,1350646,513407,1349693,528975,1348423,543907,1347153,558521,1345248,573453,1342708,588067,1339851,602682,1336358,616660,1332866,631275,1328738,645254,1324293,658915,1319531,672576,1314133,685920,1308418,699263,1302386,712607,1296353,725315,1289368,738023,1282383,750413,1275081,762486,1267143,774559,1259206,786313,1250633,797751,1242061,809188,1232853,819990,1223963,830792,1214121,841276,1204278,851442,1193801,860974,1183323,870822,1172528,880036,1161733,889249,1150303,897827,1134746,909264,1118236,920066,1101408,929915,1084581,939446,1066801,948342,1048703,956602,1040131,960414,1030606,963909,1021398,967722,1011873,970899,1002348,973758,993141,976617,983616,979794,973773,982018,963931,984560,954088,986466,944246,988372,934403,990596,924561,991867,914401,993455,904241,994409,893763,995362,883603,995997,873126,996632,862648,996950,852171,996950,840423,996950,828358,996315,816293,995679,804546,994726,792798,993455,781368,992185,769621,990278,758191,988054,746761,985831,735331,983289,724218,980430,713106,977253,702311,973758,691198,970263,680721,966768,670243,962321,659448,958190,648971,953425,638811,948659,628651,943894,618491,938493,608648,933410,599123,927373,589281,921655,579756,915618,570548,909264,561023,902910,552133,895921,543561,889249,534671,881942,526098,874952,517526,867328,508318,858750,499428,849854,490538,840958,481648,831427,473711,821896,465456,812047,457518,801881,449898,791714,442596,781548,435293,770746,428626,759944,421958,749142,415608,738023,409576,726585,403861,715148,398463,703393,393383,691638,388303,679566,383858,667493,379731,655420,375603,643030,372111,630322,368936,617614,365443,604588,362903,591880,360681,578854,358776,565828,357188,552485,355601,539141,354648,525480,354331,511819,354013,498475,354331,485449,354648,472741,355601,460033,356871,447643,358141,434935,360046,422544,361951,410472,364173,397763,366713,385691,369888,373936,373063,361863,376556,350108,380683,338671,384493,326916,388621,315796,393383,304359,398146,293239,403543,282755,408623,271636,414656,261151,420371,250667,426721,240183,432753,230017,439421,219850,446088,210001,453391,200153,460693,190939,467996,181408,475933,172195,483871,163299,491808,154403,500381,146143,508953,137565,517526,129305,526416,121680,535623,113738,545148,106113,554673,99123,564516,92134,574041,85462,584201,78473,594361,72119,604838,66082,615316,60046,625793,54645,636906,48926,647701,44161,658813,39395,670243,34630,681356,30182,693103,26052,704533,22239,716281,19062,728346,15568,740093,12708,752158,10167,764541,7625,776606,5719,788988,3813,801688,2542,814071,1271,826771,636,839471,0xe">
                  <v:path o:connectlocs="217,398;275,428;272,446;269,467;276,490;394,716;378,485;383,462;378,443;392,426;448,395;499,398;537,435;570,477;597,523;618,575;633,633;642,696;615,743;531,779;442,802;351,812;254,808;159,788;68,753;0,715;6,647;20,587;40,533;66,484;98,441;135,403;182,367;355,2;396,13;433,32;464,59;489,91;507,129;516,171;515,219;501,267;475,309;440,343;391,370;357,378;321,381;281,376;244,362;211,342;181,314;156,277;141,236;135,190;140,147;154,108;176,73;205,43;239,20;278,5;321,0" o:connectangles="0,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KSO_Shape" o:spid="_x0000_s1026" o:spt="100" style="position:absolute;left:28704;top:9991;flip:x;height:748;width:786;rotation:-2949120f;v-text-anchor:middle;" fillcolor="#5B9BD5 [3204]" filled="t" stroked="f" coordsize="1059063,1007997" o:gfxdata="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xJ+rP&#10;wAAAANwAAAAPAAAAAAAAAAEAIAAAACIAAABkcnMvZG93bnJldi54bWxQSwECFAAUAAAACACHTuJA&#10;My8FnjsAAAA5AAAAEAAAAAAAAAABACAAAAAPAQAAZHJzL3NoYXBleG1sLnhtbFBLBQYAAAAABgAG&#10;AFsBAAC5AwAAAAA=&#10;" path="m703357,0l1059063,345377c1011759,390684,950318,412745,888735,411717l615617,668531c643882,763675,628025,864389,564718,936620l370217,747767c247618,834750,146199,930329,0,1007997c95002,875886,190003,777809,284746,664777l96361,481861c152055,429106,226831,406169,303394,411783c325459,413401,347673,417390,369433,424372l642990,154959c643358,99193,663662,44083,703357,0xe">
                  <v:fill on="t" focussize="0,0"/>
                  <v:stroke on="f" weight="1pt" miterlimit="8" joinstyle="miter"/>
                  <v:imagedata o:title=""/>
                  <o:lock v:ext="edit" aspectratio="t"/>
                </v:shape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-833755</wp:posOffset>
                </wp:positionH>
                <wp:positionV relativeFrom="paragraph">
                  <wp:posOffset>2503170</wp:posOffset>
                </wp:positionV>
                <wp:extent cx="6972300" cy="463550"/>
                <wp:effectExtent l="0" t="0" r="0" b="1270"/>
                <wp:wrapNone/>
                <wp:docPr id="314" name="组合 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72300" cy="463550"/>
                          <a:chOff x="5716" y="18679"/>
                          <a:chExt cx="10980" cy="730"/>
                        </a:xfrm>
                      </wpg:grpSpPr>
                      <wps:wsp>
                        <wps:cNvPr id="315" name="矩形 230"/>
                        <wps:cNvSpPr/>
                        <wps:spPr>
                          <a:xfrm>
                            <a:off x="5716" y="18951"/>
                            <a:ext cx="10980" cy="180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16" name="文本框 262"/>
                        <wps:cNvSpPr txBox="1"/>
                        <wps:spPr>
                          <a:xfrm>
                            <a:off x="8910" y="18679"/>
                            <a:ext cx="4592" cy="7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5"/>
                                <w:snapToGrid w:val="0"/>
                                <w:spacing w:before="0" w:beforeAutospacing="0" w:after="0" w:afterAutospacing="0"/>
                                <w:jc w:val="center"/>
                                <w:rPr>
                                  <w:rFonts w:hint="default" w:ascii="黑体" w:hAnsi="黑体" w:eastAsia="黑体" w:cs="黑体"/>
                                  <w:b w:val="0"/>
                                  <w:bCs w:val="0"/>
                                  <w:color w:val="404040" w:themeColor="text1" w:themeTint="BF"/>
                                  <w:sz w:val="44"/>
                                  <w:szCs w:val="44"/>
                                  <w:lang w:val="en-US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黑体" w:hAnsi="黑体" w:eastAsia="黑体" w:cs="黑体"/>
                                  <w:b w:val="0"/>
                                  <w:bCs w:val="0"/>
                                  <w:color w:val="404040" w:themeColor="text1" w:themeTint="BF"/>
                                  <w:kern w:val="24"/>
                                  <w:sz w:val="44"/>
                                  <w:szCs w:val="44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简历标题-常用图标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5.65pt;margin-top:197.1pt;height:36.5pt;width:549pt;z-index:251750400;mso-width-relative:page;mso-height-relative:page;" coordorigin="5716,18679" coordsize="10980,730" o:gfxdata="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">
                <o:lock v:ext="edit" aspectratio="f"/>
                <v:rect id="矩形 230" o:spid="_x0000_s1026" o:spt="1" style="position:absolute;left:5716;top:18951;height:180;width:10980;v-text-anchor:middle;" fillcolor="#5B9BD5 [3204]" filled="t" stroked="f" coordsize="21600,21600" o:gfxdata="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INLgb4A&#10;AADcAAAADwAAAAAAAAABACAAAAAiAAAAZHJzL2Rvd25yZXYueG1sUEsBAhQAFAAAAAgAh07iQDMv&#10;BZ47AAAAOQAAABAAAAAAAAAAAQAgAAAADQEAAGRycy9zaGFwZXhtbC54bWxQSwUGAAAAAAYABgBb&#10;AQAAtwMAAAAA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shape id="文本框 262" o:spid="_x0000_s1026" o:spt="202" type="#_x0000_t202" style="position:absolute;left:8910;top:18679;height:730;width:4592;" fillcolor="#FFFFFF [3212]" filled="t" stroked="f" coordsize="21600,21600" o:gfxdata="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AyVE7sAAADc&#10;AAAADwAAAAAAAAABACAAAAAiAAAAZHJzL2Rvd25yZXYueG1sUEsBAhQAFAAAAAgAh07iQDMvBZ47&#10;AAAAOQAAABAAAAAAAAAAAQAgAAAACgEAAGRycy9zaGFwZXhtbC54bWxQSwUGAAAAAAYABgBbAQAA&#10;tAMAAAAA&#10;">
                  <v:fill on="t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5"/>
                          <w:snapToGrid w:val="0"/>
                          <w:spacing w:before="0" w:beforeAutospacing="0" w:after="0" w:afterAutospacing="0"/>
                          <w:jc w:val="center"/>
                          <w:rPr>
                            <w:rFonts w:hint="default" w:ascii="黑体" w:hAnsi="黑体" w:eastAsia="黑体" w:cs="黑体"/>
                            <w:b w:val="0"/>
                            <w:bCs w:val="0"/>
                            <w:color w:val="404040" w:themeColor="text1" w:themeTint="BF"/>
                            <w:sz w:val="44"/>
                            <w:szCs w:val="44"/>
                            <w:lang w:val="en-US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黑体" w:hAnsi="黑体" w:eastAsia="黑体" w:cs="黑体"/>
                            <w:b w:val="0"/>
                            <w:bCs w:val="0"/>
                            <w:color w:val="404040" w:themeColor="text1" w:themeTint="BF"/>
                            <w:kern w:val="24"/>
                            <w:sz w:val="44"/>
                            <w:szCs w:val="44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简历标题-常用图标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-601980</wp:posOffset>
                </wp:positionH>
                <wp:positionV relativeFrom="paragraph">
                  <wp:posOffset>168275</wp:posOffset>
                </wp:positionV>
                <wp:extent cx="6492875" cy="1456690"/>
                <wp:effectExtent l="0" t="0" r="6985" b="6350"/>
                <wp:wrapNone/>
                <wp:docPr id="296" name="组合 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92875" cy="1456690"/>
                          <a:chOff x="19371" y="1988"/>
                          <a:chExt cx="10225" cy="2294"/>
                        </a:xfrm>
                      </wpg:grpSpPr>
                      <wps:wsp>
                        <wps:cNvPr id="298" name="KSO_Shape"/>
                        <wps:cNvSpPr>
                          <a:spLocks noChangeAspect="1"/>
                        </wps:cNvSpPr>
                        <wps:spPr bwMode="auto">
                          <a:xfrm>
                            <a:off x="24697" y="2125"/>
                            <a:ext cx="784" cy="784"/>
                          </a:xfrm>
                          <a:custGeom>
                            <a:avLst/>
                            <a:gdLst>
                              <a:gd name="T0" fmla="*/ 1818595 w 3473450"/>
                              <a:gd name="T1" fmla="*/ 3471632 h 3473450"/>
                              <a:gd name="T2" fmla="*/ 2385333 w 3473450"/>
                              <a:gd name="T3" fmla="*/ 3055772 h 3473450"/>
                              <a:gd name="T4" fmla="*/ 1619956 w 3473450"/>
                              <a:gd name="T5" fmla="*/ 3201664 h 3473450"/>
                              <a:gd name="T6" fmla="*/ 1014153 w 3473450"/>
                              <a:gd name="T7" fmla="*/ 3316196 h 3473450"/>
                              <a:gd name="T8" fmla="*/ 2797307 w 3473450"/>
                              <a:gd name="T9" fmla="*/ 3112258 h 3473450"/>
                              <a:gd name="T10" fmla="*/ 2873256 w 3473450"/>
                              <a:gd name="T11" fmla="*/ 2668111 h 3473450"/>
                              <a:gd name="T12" fmla="*/ 805262 w 3473450"/>
                              <a:gd name="T13" fmla="*/ 2872246 h 3473450"/>
                              <a:gd name="T14" fmla="*/ 425491 w 3473450"/>
                              <a:gd name="T15" fmla="*/ 2875198 h 3473450"/>
                              <a:gd name="T16" fmla="*/ 2040619 w 3473450"/>
                              <a:gd name="T17" fmla="*/ 3016188 h 3473450"/>
                              <a:gd name="T18" fmla="*/ 1953987 w 3473450"/>
                              <a:gd name="T19" fmla="*/ 2468207 h 3473450"/>
                              <a:gd name="T20" fmla="*/ 1711326 w 3473450"/>
                              <a:gd name="T21" fmla="*/ 2499105 h 3473450"/>
                              <a:gd name="T22" fmla="*/ 1126439 w 3473450"/>
                              <a:gd name="T23" fmla="*/ 2900776 h 3473450"/>
                              <a:gd name="T24" fmla="*/ 2475820 w 3473450"/>
                              <a:gd name="T25" fmla="*/ 2822843 h 3473450"/>
                              <a:gd name="T26" fmla="*/ 1161086 w 3473450"/>
                              <a:gd name="T27" fmla="*/ 2237840 h 3473450"/>
                              <a:gd name="T28" fmla="*/ 815356 w 3473450"/>
                              <a:gd name="T29" fmla="*/ 2673307 h 3473450"/>
                              <a:gd name="T30" fmla="*/ 1812881 w 3473450"/>
                              <a:gd name="T31" fmla="*/ 2339299 h 3473450"/>
                              <a:gd name="T32" fmla="*/ 1551507 w 3473450"/>
                              <a:gd name="T33" fmla="*/ 2314607 h 3473450"/>
                              <a:gd name="T34" fmla="*/ 1892111 w 3473450"/>
                              <a:gd name="T35" fmla="*/ 1886404 h 3473450"/>
                              <a:gd name="T36" fmla="*/ 3472316 w 3473450"/>
                              <a:gd name="T37" fmla="*/ 1805887 h 3473450"/>
                              <a:gd name="T38" fmla="*/ 3016250 w 3473450"/>
                              <a:gd name="T39" fmla="*/ 2460436 h 3473450"/>
                              <a:gd name="T40" fmla="*/ 3206750 w 3473450"/>
                              <a:gd name="T41" fmla="*/ 1778000 h 3473450"/>
                              <a:gd name="T42" fmla="*/ 2900272 w 3473450"/>
                              <a:gd name="T43" fmla="*/ 2348606 h 3473450"/>
                              <a:gd name="T44" fmla="*/ 1949419 w 3473450"/>
                              <a:gd name="T45" fmla="*/ 1778000 h 3473450"/>
                              <a:gd name="T46" fmla="*/ 1533267 w 3473450"/>
                              <a:gd name="T47" fmla="*/ 1806880 h 3473450"/>
                              <a:gd name="T48" fmla="*/ 986519 w 3473450"/>
                              <a:gd name="T49" fmla="*/ 1876615 h 3473450"/>
                              <a:gd name="T50" fmla="*/ 503011 w 3473450"/>
                              <a:gd name="T51" fmla="*/ 2188782 h 3473450"/>
                              <a:gd name="T52" fmla="*/ 288472 w 3473450"/>
                              <a:gd name="T53" fmla="*/ 1982958 h 3473450"/>
                              <a:gd name="T54" fmla="*/ 134938 w 3473450"/>
                              <a:gd name="T55" fmla="*/ 2406249 h 3473450"/>
                              <a:gd name="T56" fmla="*/ 1784273 w 3473450"/>
                              <a:gd name="T57" fmla="*/ 1606989 h 3473450"/>
                              <a:gd name="T58" fmla="*/ 1866461 w 3473450"/>
                              <a:gd name="T59" fmla="*/ 1784272 h 3473450"/>
                              <a:gd name="T60" fmla="*/ 1689179 w 3473450"/>
                              <a:gd name="T61" fmla="*/ 1866686 h 3473450"/>
                              <a:gd name="T62" fmla="*/ 1606991 w 3473450"/>
                              <a:gd name="T63" fmla="*/ 1689404 h 3473450"/>
                              <a:gd name="T64" fmla="*/ 2318599 w 3473450"/>
                              <a:gd name="T65" fmla="*/ 1559576 h 3473450"/>
                              <a:gd name="T66" fmla="*/ 1130753 w 3473450"/>
                              <a:gd name="T67" fmla="*/ 1708242 h 3473450"/>
                              <a:gd name="T68" fmla="*/ 2257425 w 3473450"/>
                              <a:gd name="T69" fmla="*/ 1422063 h 3473450"/>
                              <a:gd name="T70" fmla="*/ 1337426 w 3473450"/>
                              <a:gd name="T71" fmla="*/ 1280056 h 3473450"/>
                              <a:gd name="T72" fmla="*/ 1763713 w 3473450"/>
                              <a:gd name="T73" fmla="*/ 1128712 h 3473450"/>
                              <a:gd name="T74" fmla="*/ 2929383 w 3473450"/>
                              <a:gd name="T75" fmla="*/ 1184120 h 3473450"/>
                              <a:gd name="T76" fmla="*/ 2499713 w 3473450"/>
                              <a:gd name="T77" fmla="*/ 1691897 h 3473450"/>
                              <a:gd name="T78" fmla="*/ 1057275 w 3473450"/>
                              <a:gd name="T79" fmla="*/ 1389584 h 3473450"/>
                              <a:gd name="T80" fmla="*/ 973955 w 3473450"/>
                              <a:gd name="T81" fmla="*/ 1725613 h 3473450"/>
                              <a:gd name="T82" fmla="*/ 570298 w 3473450"/>
                              <a:gd name="T83" fmla="*/ 1131622 h 3473450"/>
                              <a:gd name="T84" fmla="*/ 3472316 w 3473450"/>
                              <a:gd name="T85" fmla="*/ 1669824 h 3473450"/>
                              <a:gd name="T86" fmla="*/ 3059355 w 3473450"/>
                              <a:gd name="T87" fmla="*/ 1093787 h 3473450"/>
                              <a:gd name="T88" fmla="*/ 274324 w 3473450"/>
                              <a:gd name="T89" fmla="*/ 1587047 h 3473450"/>
                              <a:gd name="T90" fmla="*/ 133418 w 3473450"/>
                              <a:gd name="T91" fmla="*/ 1067254 h 3473450"/>
                              <a:gd name="T92" fmla="*/ 2778636 w 3473450"/>
                              <a:gd name="T93" fmla="*/ 936044 h 3473450"/>
                              <a:gd name="T94" fmla="*/ 2227893 w 3473450"/>
                              <a:gd name="T95" fmla="*/ 1152465 h 3473450"/>
                              <a:gd name="T96" fmla="*/ 1160428 w 3473450"/>
                              <a:gd name="T97" fmla="*/ 1237537 h 3473450"/>
                              <a:gd name="T98" fmla="*/ 843337 w 3473450"/>
                              <a:gd name="T99" fmla="*/ 773388 h 3473450"/>
                              <a:gd name="T100" fmla="*/ 2124224 w 3473450"/>
                              <a:gd name="T101" fmla="*/ 480146 h 3473450"/>
                              <a:gd name="T102" fmla="*/ 1930382 w 3473450"/>
                              <a:gd name="T103" fmla="*/ 998035 h 3473450"/>
                              <a:gd name="T104" fmla="*/ 1554500 w 3473450"/>
                              <a:gd name="T105" fmla="*/ 995312 h 3473450"/>
                              <a:gd name="T106" fmla="*/ 1330725 w 3473450"/>
                              <a:gd name="T107" fmla="*/ 486047 h 3473450"/>
                              <a:gd name="T108" fmla="*/ 2895252 w 3473450"/>
                              <a:gd name="T109" fmla="*/ 441660 h 3473450"/>
                              <a:gd name="T110" fmla="*/ 2860111 w 3473450"/>
                              <a:gd name="T111" fmla="*/ 787977 h 3473450"/>
                              <a:gd name="T112" fmla="*/ 824731 w 3473450"/>
                              <a:gd name="T113" fmla="*/ 584221 h 3473450"/>
                              <a:gd name="T114" fmla="*/ 344391 w 3473450"/>
                              <a:gd name="T115" fmla="*/ 699585 h 3473450"/>
                              <a:gd name="T116" fmla="*/ 1929991 w 3473450"/>
                              <a:gd name="T117" fmla="*/ 10416 h 3473450"/>
                              <a:gd name="T118" fmla="*/ 2357466 w 3473450"/>
                              <a:gd name="T119" fmla="*/ 403301 h 3473450"/>
                              <a:gd name="T120" fmla="*/ 1664356 w 3473450"/>
                              <a:gd name="T121" fmla="*/ 267886 h 3473450"/>
                              <a:gd name="T122" fmla="*/ 907156 w 3473450"/>
                              <a:gd name="T123" fmla="*/ 210369 h 34734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</a:cxnLst>
                            <a:rect l="0" t="0" r="r" b="b"/>
                            <a:pathLst>
                              <a:path w="3473450" h="3473450">
                                <a:moveTo>
                                  <a:pt x="2443163" y="3025775"/>
                                </a:moveTo>
                                <a:lnTo>
                                  <a:pt x="2576513" y="3257566"/>
                                </a:lnTo>
                                <a:lnTo>
                                  <a:pt x="2553835" y="3270065"/>
                                </a:lnTo>
                                <a:lnTo>
                                  <a:pt x="2530929" y="3281882"/>
                                </a:lnTo>
                                <a:lnTo>
                                  <a:pt x="2507797" y="3293698"/>
                                </a:lnTo>
                                <a:lnTo>
                                  <a:pt x="2484211" y="3305061"/>
                                </a:lnTo>
                                <a:lnTo>
                                  <a:pt x="2460626" y="3316196"/>
                                </a:lnTo>
                                <a:lnTo>
                                  <a:pt x="2437267" y="3326876"/>
                                </a:lnTo>
                                <a:lnTo>
                                  <a:pt x="2413228" y="3337103"/>
                                </a:lnTo>
                                <a:lnTo>
                                  <a:pt x="2389188" y="3347329"/>
                                </a:lnTo>
                                <a:lnTo>
                                  <a:pt x="2364695" y="3356646"/>
                                </a:lnTo>
                                <a:lnTo>
                                  <a:pt x="2340203" y="3366190"/>
                                </a:lnTo>
                                <a:lnTo>
                                  <a:pt x="2315710" y="3375053"/>
                                </a:lnTo>
                                <a:lnTo>
                                  <a:pt x="2290990" y="3383461"/>
                                </a:lnTo>
                                <a:lnTo>
                                  <a:pt x="2265817" y="3391642"/>
                                </a:lnTo>
                                <a:lnTo>
                                  <a:pt x="2240870" y="3399368"/>
                                </a:lnTo>
                                <a:lnTo>
                                  <a:pt x="2215470" y="3406867"/>
                                </a:lnTo>
                                <a:lnTo>
                                  <a:pt x="2190070" y="3414139"/>
                                </a:lnTo>
                                <a:lnTo>
                                  <a:pt x="2164217" y="3420729"/>
                                </a:lnTo>
                                <a:lnTo>
                                  <a:pt x="2138363" y="3426865"/>
                                </a:lnTo>
                                <a:lnTo>
                                  <a:pt x="2112736" y="3433000"/>
                                </a:lnTo>
                                <a:lnTo>
                                  <a:pt x="2086656" y="3438454"/>
                                </a:lnTo>
                                <a:lnTo>
                                  <a:pt x="2060349" y="3443681"/>
                                </a:lnTo>
                                <a:lnTo>
                                  <a:pt x="2034042" y="3448226"/>
                                </a:lnTo>
                                <a:lnTo>
                                  <a:pt x="2007508" y="3452771"/>
                                </a:lnTo>
                                <a:lnTo>
                                  <a:pt x="1980747" y="3456634"/>
                                </a:lnTo>
                                <a:lnTo>
                                  <a:pt x="1954213" y="3460270"/>
                                </a:lnTo>
                                <a:lnTo>
                                  <a:pt x="1927226" y="3463224"/>
                                </a:lnTo>
                                <a:lnTo>
                                  <a:pt x="1900238" y="3465951"/>
                                </a:lnTo>
                                <a:lnTo>
                                  <a:pt x="1873251" y="3468451"/>
                                </a:lnTo>
                                <a:lnTo>
                                  <a:pt x="1846036" y="3470269"/>
                                </a:lnTo>
                                <a:lnTo>
                                  <a:pt x="1818595" y="3471632"/>
                                </a:lnTo>
                                <a:lnTo>
                                  <a:pt x="1791154" y="3472768"/>
                                </a:lnTo>
                                <a:lnTo>
                                  <a:pt x="1763713" y="3473450"/>
                                </a:lnTo>
                                <a:lnTo>
                                  <a:pt x="1763713" y="3206209"/>
                                </a:lnTo>
                                <a:lnTo>
                                  <a:pt x="1786392" y="3205527"/>
                                </a:lnTo>
                                <a:lnTo>
                                  <a:pt x="1809524" y="3204618"/>
                                </a:lnTo>
                                <a:lnTo>
                                  <a:pt x="1832203" y="3203482"/>
                                </a:lnTo>
                                <a:lnTo>
                                  <a:pt x="1855108" y="3201664"/>
                                </a:lnTo>
                                <a:lnTo>
                                  <a:pt x="1877560" y="3199619"/>
                                </a:lnTo>
                                <a:lnTo>
                                  <a:pt x="1900238" y="3197346"/>
                                </a:lnTo>
                                <a:lnTo>
                                  <a:pt x="1922463" y="3194846"/>
                                </a:lnTo>
                                <a:lnTo>
                                  <a:pt x="1944915" y="3191892"/>
                                </a:lnTo>
                                <a:lnTo>
                                  <a:pt x="1967140" y="3188484"/>
                                </a:lnTo>
                                <a:lnTo>
                                  <a:pt x="1989138" y="3184848"/>
                                </a:lnTo>
                                <a:lnTo>
                                  <a:pt x="2011363" y="3180757"/>
                                </a:lnTo>
                                <a:lnTo>
                                  <a:pt x="2033135" y="3176439"/>
                                </a:lnTo>
                                <a:lnTo>
                                  <a:pt x="2054906" y="3171895"/>
                                </a:lnTo>
                                <a:lnTo>
                                  <a:pt x="2076451" y="3167122"/>
                                </a:lnTo>
                                <a:lnTo>
                                  <a:pt x="2097995" y="3161668"/>
                                </a:lnTo>
                                <a:lnTo>
                                  <a:pt x="2119540" y="3156215"/>
                                </a:lnTo>
                                <a:lnTo>
                                  <a:pt x="2140858" y="3150306"/>
                                </a:lnTo>
                                <a:lnTo>
                                  <a:pt x="2161949" y="3143943"/>
                                </a:lnTo>
                                <a:lnTo>
                                  <a:pt x="2183040" y="3137580"/>
                                </a:lnTo>
                                <a:lnTo>
                                  <a:pt x="2203904" y="3130536"/>
                                </a:lnTo>
                                <a:lnTo>
                                  <a:pt x="2224769" y="3123718"/>
                                </a:lnTo>
                                <a:lnTo>
                                  <a:pt x="2245406" y="3116219"/>
                                </a:lnTo>
                                <a:lnTo>
                                  <a:pt x="2265590" y="3108493"/>
                                </a:lnTo>
                                <a:lnTo>
                                  <a:pt x="2286001" y="3100312"/>
                                </a:lnTo>
                                <a:lnTo>
                                  <a:pt x="2306185" y="3092131"/>
                                </a:lnTo>
                                <a:lnTo>
                                  <a:pt x="2326142" y="3083269"/>
                                </a:lnTo>
                                <a:lnTo>
                                  <a:pt x="2346099" y="3074406"/>
                                </a:lnTo>
                                <a:lnTo>
                                  <a:pt x="2365829" y="3065316"/>
                                </a:lnTo>
                                <a:lnTo>
                                  <a:pt x="2385333" y="3055772"/>
                                </a:lnTo>
                                <a:lnTo>
                                  <a:pt x="2404610" y="3046000"/>
                                </a:lnTo>
                                <a:lnTo>
                                  <a:pt x="2424113" y="3036229"/>
                                </a:lnTo>
                                <a:lnTo>
                                  <a:pt x="2443163" y="3025775"/>
                                </a:lnTo>
                                <a:close/>
                                <a:moveTo>
                                  <a:pt x="1031838" y="3025775"/>
                                </a:moveTo>
                                <a:lnTo>
                                  <a:pt x="1050882" y="3036001"/>
                                </a:lnTo>
                                <a:lnTo>
                                  <a:pt x="1070154" y="3046000"/>
                                </a:lnTo>
                                <a:lnTo>
                                  <a:pt x="1089652" y="3055772"/>
                                </a:lnTo>
                                <a:lnTo>
                                  <a:pt x="1109150" y="3065316"/>
                                </a:lnTo>
                                <a:lnTo>
                                  <a:pt x="1128648" y="3074406"/>
                                </a:lnTo>
                                <a:lnTo>
                                  <a:pt x="1148826" y="3083269"/>
                                </a:lnTo>
                                <a:lnTo>
                                  <a:pt x="1168551" y="3092131"/>
                                </a:lnTo>
                                <a:lnTo>
                                  <a:pt x="1188956" y="3100312"/>
                                </a:lnTo>
                                <a:lnTo>
                                  <a:pt x="1209361" y="3108493"/>
                                </a:lnTo>
                                <a:lnTo>
                                  <a:pt x="1229540" y="3116219"/>
                                </a:lnTo>
                                <a:lnTo>
                                  <a:pt x="1250171" y="3123718"/>
                                </a:lnTo>
                                <a:lnTo>
                                  <a:pt x="1271030" y="3130536"/>
                                </a:lnTo>
                                <a:lnTo>
                                  <a:pt x="1291888" y="3137580"/>
                                </a:lnTo>
                                <a:lnTo>
                                  <a:pt x="1312747" y="3143943"/>
                                </a:lnTo>
                                <a:lnTo>
                                  <a:pt x="1333832" y="3150306"/>
                                </a:lnTo>
                                <a:lnTo>
                                  <a:pt x="1355144" y="3156215"/>
                                </a:lnTo>
                                <a:lnTo>
                                  <a:pt x="1376909" y="3161668"/>
                                </a:lnTo>
                                <a:lnTo>
                                  <a:pt x="1398448" y="3166895"/>
                                </a:lnTo>
                                <a:lnTo>
                                  <a:pt x="1419986" y="3171895"/>
                                </a:lnTo>
                                <a:lnTo>
                                  <a:pt x="1441752" y="3176439"/>
                                </a:lnTo>
                                <a:lnTo>
                                  <a:pt x="1463517" y="3180757"/>
                                </a:lnTo>
                                <a:lnTo>
                                  <a:pt x="1485509" y="3184848"/>
                                </a:lnTo>
                                <a:lnTo>
                                  <a:pt x="1507728" y="3188484"/>
                                </a:lnTo>
                                <a:lnTo>
                                  <a:pt x="1529947" y="3191665"/>
                                </a:lnTo>
                                <a:lnTo>
                                  <a:pt x="1552166" y="3194619"/>
                                </a:lnTo>
                                <a:lnTo>
                                  <a:pt x="1574611" y="3197346"/>
                                </a:lnTo>
                                <a:lnTo>
                                  <a:pt x="1597057" y="3199619"/>
                                </a:lnTo>
                                <a:lnTo>
                                  <a:pt x="1619956" y="3201664"/>
                                </a:lnTo>
                                <a:lnTo>
                                  <a:pt x="1642402" y="3203482"/>
                                </a:lnTo>
                                <a:lnTo>
                                  <a:pt x="1665301" y="3204618"/>
                                </a:lnTo>
                                <a:lnTo>
                                  <a:pt x="1688426" y="3205527"/>
                                </a:lnTo>
                                <a:lnTo>
                                  <a:pt x="1711325" y="3206209"/>
                                </a:lnTo>
                                <a:lnTo>
                                  <a:pt x="1711325" y="3473450"/>
                                </a:lnTo>
                                <a:lnTo>
                                  <a:pt x="1683665" y="3472768"/>
                                </a:lnTo>
                                <a:lnTo>
                                  <a:pt x="1656458" y="3471632"/>
                                </a:lnTo>
                                <a:lnTo>
                                  <a:pt x="1628798" y="3470269"/>
                                </a:lnTo>
                                <a:lnTo>
                                  <a:pt x="1601592" y="3468451"/>
                                </a:lnTo>
                                <a:lnTo>
                                  <a:pt x="1574611" y="3465951"/>
                                </a:lnTo>
                                <a:lnTo>
                                  <a:pt x="1547631" y="3463224"/>
                                </a:lnTo>
                                <a:lnTo>
                                  <a:pt x="1520878" y="3460270"/>
                                </a:lnTo>
                                <a:lnTo>
                                  <a:pt x="1494125" y="3456634"/>
                                </a:lnTo>
                                <a:lnTo>
                                  <a:pt x="1467145" y="3452771"/>
                                </a:lnTo>
                                <a:lnTo>
                                  <a:pt x="1441072" y="3448226"/>
                                </a:lnTo>
                                <a:lnTo>
                                  <a:pt x="1414545" y="3443681"/>
                                </a:lnTo>
                                <a:lnTo>
                                  <a:pt x="1388245" y="3438454"/>
                                </a:lnTo>
                                <a:lnTo>
                                  <a:pt x="1362172" y="3433000"/>
                                </a:lnTo>
                                <a:lnTo>
                                  <a:pt x="1336326" y="3426865"/>
                                </a:lnTo>
                                <a:lnTo>
                                  <a:pt x="1310706" y="3420729"/>
                                </a:lnTo>
                                <a:lnTo>
                                  <a:pt x="1284860" y="3414139"/>
                                </a:lnTo>
                                <a:lnTo>
                                  <a:pt x="1259467" y="3406867"/>
                                </a:lnTo>
                                <a:lnTo>
                                  <a:pt x="1234301" y="3399368"/>
                                </a:lnTo>
                                <a:lnTo>
                                  <a:pt x="1208908" y="3391642"/>
                                </a:lnTo>
                                <a:lnTo>
                                  <a:pt x="1183968" y="3383461"/>
                                </a:lnTo>
                                <a:lnTo>
                                  <a:pt x="1159256" y="3375053"/>
                                </a:lnTo>
                                <a:lnTo>
                                  <a:pt x="1134770" y="3366190"/>
                                </a:lnTo>
                                <a:lnTo>
                                  <a:pt x="1110057" y="3356646"/>
                                </a:lnTo>
                                <a:lnTo>
                                  <a:pt x="1085798" y="3347329"/>
                                </a:lnTo>
                                <a:lnTo>
                                  <a:pt x="1061765" y="3337103"/>
                                </a:lnTo>
                                <a:lnTo>
                                  <a:pt x="1037732" y="3326876"/>
                                </a:lnTo>
                                <a:lnTo>
                                  <a:pt x="1014153" y="3316196"/>
                                </a:lnTo>
                                <a:lnTo>
                                  <a:pt x="990574" y="3305061"/>
                                </a:lnTo>
                                <a:lnTo>
                                  <a:pt x="967222" y="3293698"/>
                                </a:lnTo>
                                <a:lnTo>
                                  <a:pt x="944096" y="3281882"/>
                                </a:lnTo>
                                <a:lnTo>
                                  <a:pt x="920970" y="3270065"/>
                                </a:lnTo>
                                <a:lnTo>
                                  <a:pt x="898525" y="3257566"/>
                                </a:lnTo>
                                <a:lnTo>
                                  <a:pt x="1031838" y="3025775"/>
                                </a:lnTo>
                                <a:close/>
                                <a:moveTo>
                                  <a:pt x="2989335" y="2505075"/>
                                </a:moveTo>
                                <a:lnTo>
                                  <a:pt x="3221038" y="2638819"/>
                                </a:lnTo>
                                <a:lnTo>
                                  <a:pt x="3206982" y="2661526"/>
                                </a:lnTo>
                                <a:lnTo>
                                  <a:pt x="3192699" y="2684006"/>
                                </a:lnTo>
                                <a:lnTo>
                                  <a:pt x="3177735" y="2706485"/>
                                </a:lnTo>
                                <a:lnTo>
                                  <a:pt x="3162545" y="2728284"/>
                                </a:lnTo>
                                <a:lnTo>
                                  <a:pt x="3147355" y="2750083"/>
                                </a:lnTo>
                                <a:lnTo>
                                  <a:pt x="3131712" y="2771654"/>
                                </a:lnTo>
                                <a:lnTo>
                                  <a:pt x="3115615" y="2792772"/>
                                </a:lnTo>
                                <a:lnTo>
                                  <a:pt x="3099292" y="2813889"/>
                                </a:lnTo>
                                <a:lnTo>
                                  <a:pt x="3082515" y="2834552"/>
                                </a:lnTo>
                                <a:lnTo>
                                  <a:pt x="3065511" y="2854989"/>
                                </a:lnTo>
                                <a:lnTo>
                                  <a:pt x="3048281" y="2875198"/>
                                </a:lnTo>
                                <a:lnTo>
                                  <a:pt x="3030824" y="2895407"/>
                                </a:lnTo>
                                <a:lnTo>
                                  <a:pt x="3012913" y="2914935"/>
                                </a:lnTo>
                                <a:lnTo>
                                  <a:pt x="2994549" y="2934236"/>
                                </a:lnTo>
                                <a:lnTo>
                                  <a:pt x="2976185" y="2953309"/>
                                </a:lnTo>
                                <a:lnTo>
                                  <a:pt x="2957368" y="2972383"/>
                                </a:lnTo>
                                <a:lnTo>
                                  <a:pt x="2938324" y="2990776"/>
                                </a:lnTo>
                                <a:lnTo>
                                  <a:pt x="2919053" y="3008941"/>
                                </a:lnTo>
                                <a:lnTo>
                                  <a:pt x="2899329" y="3026880"/>
                                </a:lnTo>
                                <a:lnTo>
                                  <a:pt x="2879605" y="3044818"/>
                                </a:lnTo>
                                <a:lnTo>
                                  <a:pt x="2859427" y="3062076"/>
                                </a:lnTo>
                                <a:lnTo>
                                  <a:pt x="2839022" y="3079106"/>
                                </a:lnTo>
                                <a:lnTo>
                                  <a:pt x="2818391" y="3095909"/>
                                </a:lnTo>
                                <a:lnTo>
                                  <a:pt x="2797307" y="3112258"/>
                                </a:lnTo>
                                <a:lnTo>
                                  <a:pt x="2776222" y="3128380"/>
                                </a:lnTo>
                                <a:lnTo>
                                  <a:pt x="2754684" y="3144047"/>
                                </a:lnTo>
                                <a:lnTo>
                                  <a:pt x="2733146" y="3159715"/>
                                </a:lnTo>
                                <a:lnTo>
                                  <a:pt x="2711155" y="3174929"/>
                                </a:lnTo>
                                <a:lnTo>
                                  <a:pt x="2688937" y="3189688"/>
                                </a:lnTo>
                                <a:lnTo>
                                  <a:pt x="2666719" y="3204221"/>
                                </a:lnTo>
                                <a:lnTo>
                                  <a:pt x="2643820" y="3218299"/>
                                </a:lnTo>
                                <a:lnTo>
                                  <a:pt x="2621149" y="3232150"/>
                                </a:lnTo>
                                <a:lnTo>
                                  <a:pt x="2487613" y="3000313"/>
                                </a:lnTo>
                                <a:lnTo>
                                  <a:pt x="2506657" y="2988959"/>
                                </a:lnTo>
                                <a:lnTo>
                                  <a:pt x="2525475" y="2976925"/>
                                </a:lnTo>
                                <a:lnTo>
                                  <a:pt x="2544292" y="2964890"/>
                                </a:lnTo>
                                <a:lnTo>
                                  <a:pt x="2562656" y="2952401"/>
                                </a:lnTo>
                                <a:lnTo>
                                  <a:pt x="2581020" y="2939685"/>
                                </a:lnTo>
                                <a:lnTo>
                                  <a:pt x="2599157" y="2926742"/>
                                </a:lnTo>
                                <a:lnTo>
                                  <a:pt x="2616841" y="2913345"/>
                                </a:lnTo>
                                <a:lnTo>
                                  <a:pt x="2634752" y="2899948"/>
                                </a:lnTo>
                                <a:lnTo>
                                  <a:pt x="2652209" y="2886324"/>
                                </a:lnTo>
                                <a:lnTo>
                                  <a:pt x="2669439" y="2872246"/>
                                </a:lnTo>
                                <a:lnTo>
                                  <a:pt x="2686443" y="2858168"/>
                                </a:lnTo>
                                <a:lnTo>
                                  <a:pt x="2703447" y="2843408"/>
                                </a:lnTo>
                                <a:lnTo>
                                  <a:pt x="2719997" y="2828876"/>
                                </a:lnTo>
                                <a:lnTo>
                                  <a:pt x="2736320" y="2813662"/>
                                </a:lnTo>
                                <a:lnTo>
                                  <a:pt x="2752417" y="2798448"/>
                                </a:lnTo>
                                <a:lnTo>
                                  <a:pt x="2768287" y="2783008"/>
                                </a:lnTo>
                                <a:lnTo>
                                  <a:pt x="2784157" y="2767113"/>
                                </a:lnTo>
                                <a:lnTo>
                                  <a:pt x="2799574" y="2751218"/>
                                </a:lnTo>
                                <a:lnTo>
                                  <a:pt x="2814764" y="2735096"/>
                                </a:lnTo>
                                <a:lnTo>
                                  <a:pt x="2829727" y="2718747"/>
                                </a:lnTo>
                                <a:lnTo>
                                  <a:pt x="2844464" y="2702171"/>
                                </a:lnTo>
                                <a:lnTo>
                                  <a:pt x="2858973" y="2685368"/>
                                </a:lnTo>
                                <a:lnTo>
                                  <a:pt x="2873256" y="2668111"/>
                                </a:lnTo>
                                <a:lnTo>
                                  <a:pt x="2887086" y="2650854"/>
                                </a:lnTo>
                                <a:lnTo>
                                  <a:pt x="2900916" y="2633369"/>
                                </a:lnTo>
                                <a:lnTo>
                                  <a:pt x="2914292" y="2615431"/>
                                </a:lnTo>
                                <a:lnTo>
                                  <a:pt x="2927442" y="2597719"/>
                                </a:lnTo>
                                <a:lnTo>
                                  <a:pt x="2940591" y="2579554"/>
                                </a:lnTo>
                                <a:lnTo>
                                  <a:pt x="2953287" y="2561161"/>
                                </a:lnTo>
                                <a:lnTo>
                                  <a:pt x="2965530" y="2542769"/>
                                </a:lnTo>
                                <a:lnTo>
                                  <a:pt x="2977772" y="2523922"/>
                                </a:lnTo>
                                <a:lnTo>
                                  <a:pt x="2989335" y="2505075"/>
                                </a:lnTo>
                                <a:close/>
                                <a:moveTo>
                                  <a:pt x="484773" y="2505075"/>
                                </a:moveTo>
                                <a:lnTo>
                                  <a:pt x="496357" y="2523922"/>
                                </a:lnTo>
                                <a:lnTo>
                                  <a:pt x="508395" y="2542769"/>
                                </a:lnTo>
                                <a:lnTo>
                                  <a:pt x="520888" y="2561161"/>
                                </a:lnTo>
                                <a:lnTo>
                                  <a:pt x="533607" y="2579554"/>
                                </a:lnTo>
                                <a:lnTo>
                                  <a:pt x="546781" y="2597719"/>
                                </a:lnTo>
                                <a:lnTo>
                                  <a:pt x="559955" y="2615431"/>
                                </a:lnTo>
                                <a:lnTo>
                                  <a:pt x="573356" y="2633369"/>
                                </a:lnTo>
                                <a:lnTo>
                                  <a:pt x="586985" y="2650854"/>
                                </a:lnTo>
                                <a:lnTo>
                                  <a:pt x="601067" y="2668111"/>
                                </a:lnTo>
                                <a:lnTo>
                                  <a:pt x="615149" y="2685368"/>
                                </a:lnTo>
                                <a:lnTo>
                                  <a:pt x="629913" y="2702171"/>
                                </a:lnTo>
                                <a:lnTo>
                                  <a:pt x="644450" y="2718747"/>
                                </a:lnTo>
                                <a:lnTo>
                                  <a:pt x="659668" y="2735096"/>
                                </a:lnTo>
                                <a:lnTo>
                                  <a:pt x="674886" y="2751218"/>
                                </a:lnTo>
                                <a:lnTo>
                                  <a:pt x="690332" y="2767113"/>
                                </a:lnTo>
                                <a:lnTo>
                                  <a:pt x="706231" y="2783008"/>
                                </a:lnTo>
                                <a:lnTo>
                                  <a:pt x="722131" y="2798448"/>
                                </a:lnTo>
                                <a:lnTo>
                                  <a:pt x="738257" y="2813662"/>
                                </a:lnTo>
                                <a:lnTo>
                                  <a:pt x="754611" y="2828876"/>
                                </a:lnTo>
                                <a:lnTo>
                                  <a:pt x="771192" y="2843408"/>
                                </a:lnTo>
                                <a:lnTo>
                                  <a:pt x="788000" y="2858168"/>
                                </a:lnTo>
                                <a:lnTo>
                                  <a:pt x="805262" y="2872246"/>
                                </a:lnTo>
                                <a:lnTo>
                                  <a:pt x="822525" y="2886324"/>
                                </a:lnTo>
                                <a:lnTo>
                                  <a:pt x="840014" y="2899948"/>
                                </a:lnTo>
                                <a:lnTo>
                                  <a:pt x="857504" y="2913345"/>
                                </a:lnTo>
                                <a:lnTo>
                                  <a:pt x="875675" y="2926742"/>
                                </a:lnTo>
                                <a:lnTo>
                                  <a:pt x="893846" y="2939685"/>
                                </a:lnTo>
                                <a:lnTo>
                                  <a:pt x="912244" y="2952401"/>
                                </a:lnTo>
                                <a:lnTo>
                                  <a:pt x="930642" y="2964890"/>
                                </a:lnTo>
                                <a:lnTo>
                                  <a:pt x="949494" y="2976925"/>
                                </a:lnTo>
                                <a:lnTo>
                                  <a:pt x="968346" y="2988959"/>
                                </a:lnTo>
                                <a:lnTo>
                                  <a:pt x="987426" y="3000313"/>
                                </a:lnTo>
                                <a:lnTo>
                                  <a:pt x="853643" y="3232150"/>
                                </a:lnTo>
                                <a:lnTo>
                                  <a:pt x="830702" y="3218299"/>
                                </a:lnTo>
                                <a:lnTo>
                                  <a:pt x="807988" y="3204221"/>
                                </a:lnTo>
                                <a:lnTo>
                                  <a:pt x="785502" y="3189688"/>
                                </a:lnTo>
                                <a:lnTo>
                                  <a:pt x="763469" y="3174929"/>
                                </a:lnTo>
                                <a:lnTo>
                                  <a:pt x="741437" y="3159715"/>
                                </a:lnTo>
                                <a:lnTo>
                                  <a:pt x="719859" y="3144047"/>
                                </a:lnTo>
                                <a:lnTo>
                                  <a:pt x="698281" y="3128380"/>
                                </a:lnTo>
                                <a:lnTo>
                                  <a:pt x="677158" y="3112258"/>
                                </a:lnTo>
                                <a:lnTo>
                                  <a:pt x="656034" y="3095909"/>
                                </a:lnTo>
                                <a:lnTo>
                                  <a:pt x="635365" y="3079106"/>
                                </a:lnTo>
                                <a:lnTo>
                                  <a:pt x="614695" y="3062076"/>
                                </a:lnTo>
                                <a:lnTo>
                                  <a:pt x="594707" y="3044818"/>
                                </a:lnTo>
                                <a:lnTo>
                                  <a:pt x="574719" y="3026880"/>
                                </a:lnTo>
                                <a:lnTo>
                                  <a:pt x="555185" y="3008941"/>
                                </a:lnTo>
                                <a:lnTo>
                                  <a:pt x="535879" y="2990776"/>
                                </a:lnTo>
                                <a:lnTo>
                                  <a:pt x="516799" y="2972383"/>
                                </a:lnTo>
                                <a:lnTo>
                                  <a:pt x="497720" y="2953309"/>
                                </a:lnTo>
                                <a:lnTo>
                                  <a:pt x="479549" y="2934236"/>
                                </a:lnTo>
                                <a:lnTo>
                                  <a:pt x="461151" y="2914935"/>
                                </a:lnTo>
                                <a:lnTo>
                                  <a:pt x="443207" y="2895407"/>
                                </a:lnTo>
                                <a:lnTo>
                                  <a:pt x="425491" y="2875198"/>
                                </a:lnTo>
                                <a:lnTo>
                                  <a:pt x="408228" y="2854989"/>
                                </a:lnTo>
                                <a:lnTo>
                                  <a:pt x="391193" y="2834552"/>
                                </a:lnTo>
                                <a:lnTo>
                                  <a:pt x="374612" y="2813889"/>
                                </a:lnTo>
                                <a:lnTo>
                                  <a:pt x="358258" y="2792772"/>
                                </a:lnTo>
                                <a:lnTo>
                                  <a:pt x="342132" y="2771654"/>
                                </a:lnTo>
                                <a:lnTo>
                                  <a:pt x="326232" y="2750083"/>
                                </a:lnTo>
                                <a:lnTo>
                                  <a:pt x="310787" y="2728284"/>
                                </a:lnTo>
                                <a:lnTo>
                                  <a:pt x="296023" y="2706485"/>
                                </a:lnTo>
                                <a:lnTo>
                                  <a:pt x="281032" y="2684006"/>
                                </a:lnTo>
                                <a:lnTo>
                                  <a:pt x="266722" y="2661526"/>
                                </a:lnTo>
                                <a:lnTo>
                                  <a:pt x="252413" y="2638819"/>
                                </a:lnTo>
                                <a:lnTo>
                                  <a:pt x="484773" y="2505075"/>
                                </a:lnTo>
                                <a:close/>
                                <a:moveTo>
                                  <a:pt x="2089605" y="2413000"/>
                                </a:moveTo>
                                <a:lnTo>
                                  <a:pt x="2365376" y="2891688"/>
                                </a:lnTo>
                                <a:lnTo>
                                  <a:pt x="2348367" y="2900776"/>
                                </a:lnTo>
                                <a:lnTo>
                                  <a:pt x="2331358" y="2909636"/>
                                </a:lnTo>
                                <a:lnTo>
                                  <a:pt x="2314123" y="2918042"/>
                                </a:lnTo>
                                <a:lnTo>
                                  <a:pt x="2296887" y="2926448"/>
                                </a:lnTo>
                                <a:lnTo>
                                  <a:pt x="2279198" y="2934400"/>
                                </a:lnTo>
                                <a:lnTo>
                                  <a:pt x="2261735" y="2942352"/>
                                </a:lnTo>
                                <a:lnTo>
                                  <a:pt x="2244046" y="2950076"/>
                                </a:lnTo>
                                <a:lnTo>
                                  <a:pt x="2226130" y="2957346"/>
                                </a:lnTo>
                                <a:lnTo>
                                  <a:pt x="2208214" y="2964616"/>
                                </a:lnTo>
                                <a:lnTo>
                                  <a:pt x="2190071" y="2971205"/>
                                </a:lnTo>
                                <a:lnTo>
                                  <a:pt x="2171701" y="2977566"/>
                                </a:lnTo>
                                <a:lnTo>
                                  <a:pt x="2153331" y="2984154"/>
                                </a:lnTo>
                                <a:lnTo>
                                  <a:pt x="2134735" y="2990061"/>
                                </a:lnTo>
                                <a:lnTo>
                                  <a:pt x="2116139" y="2995741"/>
                                </a:lnTo>
                                <a:lnTo>
                                  <a:pt x="2097542" y="3001194"/>
                                </a:lnTo>
                                <a:lnTo>
                                  <a:pt x="2078719" y="3006419"/>
                                </a:lnTo>
                                <a:lnTo>
                                  <a:pt x="2059669" y="3011417"/>
                                </a:lnTo>
                                <a:lnTo>
                                  <a:pt x="2040619" y="3016188"/>
                                </a:lnTo>
                                <a:lnTo>
                                  <a:pt x="2021342" y="3020732"/>
                                </a:lnTo>
                                <a:lnTo>
                                  <a:pt x="2002065" y="3024594"/>
                                </a:lnTo>
                                <a:lnTo>
                                  <a:pt x="1982788" y="3028683"/>
                                </a:lnTo>
                                <a:lnTo>
                                  <a:pt x="1963285" y="3032091"/>
                                </a:lnTo>
                                <a:lnTo>
                                  <a:pt x="1943554" y="3035272"/>
                                </a:lnTo>
                                <a:lnTo>
                                  <a:pt x="1924051" y="3038225"/>
                                </a:lnTo>
                                <a:lnTo>
                                  <a:pt x="1904094" y="3040725"/>
                                </a:lnTo>
                                <a:lnTo>
                                  <a:pt x="1884363" y="3043224"/>
                                </a:lnTo>
                                <a:lnTo>
                                  <a:pt x="1864633" y="3045268"/>
                                </a:lnTo>
                                <a:lnTo>
                                  <a:pt x="1844449" y="3046859"/>
                                </a:lnTo>
                                <a:lnTo>
                                  <a:pt x="1824265" y="3048449"/>
                                </a:lnTo>
                                <a:lnTo>
                                  <a:pt x="1804081" y="3049812"/>
                                </a:lnTo>
                                <a:lnTo>
                                  <a:pt x="1783897" y="3050494"/>
                                </a:lnTo>
                                <a:lnTo>
                                  <a:pt x="1763713" y="3051175"/>
                                </a:lnTo>
                                <a:lnTo>
                                  <a:pt x="1763713" y="2499105"/>
                                </a:lnTo>
                                <a:lnTo>
                                  <a:pt x="1774599" y="2498651"/>
                                </a:lnTo>
                                <a:lnTo>
                                  <a:pt x="1785485" y="2497969"/>
                                </a:lnTo>
                                <a:lnTo>
                                  <a:pt x="1796370" y="2497288"/>
                                </a:lnTo>
                                <a:lnTo>
                                  <a:pt x="1807256" y="2496379"/>
                                </a:lnTo>
                                <a:lnTo>
                                  <a:pt x="1817915" y="2495243"/>
                                </a:lnTo>
                                <a:lnTo>
                                  <a:pt x="1828801" y="2494107"/>
                                </a:lnTo>
                                <a:lnTo>
                                  <a:pt x="1839460" y="2492517"/>
                                </a:lnTo>
                                <a:lnTo>
                                  <a:pt x="1850119" y="2491153"/>
                                </a:lnTo>
                                <a:lnTo>
                                  <a:pt x="1860778" y="2489563"/>
                                </a:lnTo>
                                <a:lnTo>
                                  <a:pt x="1871437" y="2487518"/>
                                </a:lnTo>
                                <a:lnTo>
                                  <a:pt x="1881869" y="2485928"/>
                                </a:lnTo>
                                <a:lnTo>
                                  <a:pt x="1892301" y="2483656"/>
                                </a:lnTo>
                                <a:lnTo>
                                  <a:pt x="1902733" y="2481384"/>
                                </a:lnTo>
                                <a:lnTo>
                                  <a:pt x="1913165" y="2479112"/>
                                </a:lnTo>
                                <a:lnTo>
                                  <a:pt x="1923597" y="2476386"/>
                                </a:lnTo>
                                <a:lnTo>
                                  <a:pt x="1933803" y="2473887"/>
                                </a:lnTo>
                                <a:lnTo>
                                  <a:pt x="1953987" y="2468207"/>
                                </a:lnTo>
                                <a:lnTo>
                                  <a:pt x="1974171" y="2461846"/>
                                </a:lnTo>
                                <a:lnTo>
                                  <a:pt x="1994128" y="2455030"/>
                                </a:lnTo>
                                <a:lnTo>
                                  <a:pt x="2013858" y="2447533"/>
                                </a:lnTo>
                                <a:lnTo>
                                  <a:pt x="2033135" y="2440036"/>
                                </a:lnTo>
                                <a:lnTo>
                                  <a:pt x="2052185" y="2431403"/>
                                </a:lnTo>
                                <a:lnTo>
                                  <a:pt x="2071008" y="2422542"/>
                                </a:lnTo>
                                <a:lnTo>
                                  <a:pt x="2089605" y="2413000"/>
                                </a:lnTo>
                                <a:close/>
                                <a:moveTo>
                                  <a:pt x="1385331" y="2413000"/>
                                </a:moveTo>
                                <a:lnTo>
                                  <a:pt x="1403920" y="2422542"/>
                                </a:lnTo>
                                <a:lnTo>
                                  <a:pt x="1422736" y="2431403"/>
                                </a:lnTo>
                                <a:lnTo>
                                  <a:pt x="1441779" y="2440036"/>
                                </a:lnTo>
                                <a:lnTo>
                                  <a:pt x="1461048" y="2447533"/>
                                </a:lnTo>
                                <a:lnTo>
                                  <a:pt x="1480771" y="2455030"/>
                                </a:lnTo>
                                <a:lnTo>
                                  <a:pt x="1500721" y="2461846"/>
                                </a:lnTo>
                                <a:lnTo>
                                  <a:pt x="1520897" y="2468207"/>
                                </a:lnTo>
                                <a:lnTo>
                                  <a:pt x="1541074" y="2473887"/>
                                </a:lnTo>
                                <a:lnTo>
                                  <a:pt x="1551275" y="2476386"/>
                                </a:lnTo>
                                <a:lnTo>
                                  <a:pt x="1561703" y="2479112"/>
                                </a:lnTo>
                                <a:lnTo>
                                  <a:pt x="1572132" y="2481384"/>
                                </a:lnTo>
                                <a:lnTo>
                                  <a:pt x="1582560" y="2483656"/>
                                </a:lnTo>
                                <a:lnTo>
                                  <a:pt x="1592988" y="2485928"/>
                                </a:lnTo>
                                <a:lnTo>
                                  <a:pt x="1603644" y="2487518"/>
                                </a:lnTo>
                                <a:lnTo>
                                  <a:pt x="1614072" y="2489563"/>
                                </a:lnTo>
                                <a:lnTo>
                                  <a:pt x="1624727" y="2491153"/>
                                </a:lnTo>
                                <a:lnTo>
                                  <a:pt x="1635382" y="2492517"/>
                                </a:lnTo>
                                <a:lnTo>
                                  <a:pt x="1646036" y="2494107"/>
                                </a:lnTo>
                                <a:lnTo>
                                  <a:pt x="1656918" y="2495243"/>
                                </a:lnTo>
                                <a:lnTo>
                                  <a:pt x="1667800" y="2496379"/>
                                </a:lnTo>
                                <a:lnTo>
                                  <a:pt x="1678455" y="2497288"/>
                                </a:lnTo>
                                <a:lnTo>
                                  <a:pt x="1689336" y="2497969"/>
                                </a:lnTo>
                                <a:lnTo>
                                  <a:pt x="1700218" y="2498651"/>
                                </a:lnTo>
                                <a:lnTo>
                                  <a:pt x="1711326" y="2499105"/>
                                </a:lnTo>
                                <a:lnTo>
                                  <a:pt x="1711326" y="3051175"/>
                                </a:lnTo>
                                <a:lnTo>
                                  <a:pt x="1691150" y="3050494"/>
                                </a:lnTo>
                                <a:lnTo>
                                  <a:pt x="1670747" y="3049812"/>
                                </a:lnTo>
                                <a:lnTo>
                                  <a:pt x="1650344" y="3048449"/>
                                </a:lnTo>
                                <a:lnTo>
                                  <a:pt x="1630394" y="3046859"/>
                                </a:lnTo>
                                <a:lnTo>
                                  <a:pt x="1610218" y="3045268"/>
                                </a:lnTo>
                                <a:lnTo>
                                  <a:pt x="1590494" y="3043224"/>
                                </a:lnTo>
                                <a:lnTo>
                                  <a:pt x="1570545" y="3040725"/>
                                </a:lnTo>
                                <a:lnTo>
                                  <a:pt x="1550822" y="3038225"/>
                                </a:lnTo>
                                <a:lnTo>
                                  <a:pt x="1531326" y="3035272"/>
                                </a:lnTo>
                                <a:lnTo>
                                  <a:pt x="1511603" y="3032091"/>
                                </a:lnTo>
                                <a:lnTo>
                                  <a:pt x="1492106" y="3028683"/>
                                </a:lnTo>
                                <a:lnTo>
                                  <a:pt x="1472837" y="3024594"/>
                                </a:lnTo>
                                <a:lnTo>
                                  <a:pt x="1453341" y="3020732"/>
                                </a:lnTo>
                                <a:lnTo>
                                  <a:pt x="1434298" y="3016188"/>
                                </a:lnTo>
                                <a:lnTo>
                                  <a:pt x="1415255" y="3011417"/>
                                </a:lnTo>
                                <a:lnTo>
                                  <a:pt x="1396212" y="3006419"/>
                                </a:lnTo>
                                <a:lnTo>
                                  <a:pt x="1377396" y="3001194"/>
                                </a:lnTo>
                                <a:lnTo>
                                  <a:pt x="1358807" y="2995741"/>
                                </a:lnTo>
                                <a:lnTo>
                                  <a:pt x="1340217" y="2990061"/>
                                </a:lnTo>
                                <a:lnTo>
                                  <a:pt x="1321628" y="2984154"/>
                                </a:lnTo>
                                <a:lnTo>
                                  <a:pt x="1303265" y="2977566"/>
                                </a:lnTo>
                                <a:lnTo>
                                  <a:pt x="1284902" y="2971205"/>
                                </a:lnTo>
                                <a:lnTo>
                                  <a:pt x="1266766" y="2964616"/>
                                </a:lnTo>
                                <a:lnTo>
                                  <a:pt x="1248630" y="2957346"/>
                                </a:lnTo>
                                <a:lnTo>
                                  <a:pt x="1230947" y="2950076"/>
                                </a:lnTo>
                                <a:lnTo>
                                  <a:pt x="1213265" y="2942352"/>
                                </a:lnTo>
                                <a:lnTo>
                                  <a:pt x="1195582" y="2934400"/>
                                </a:lnTo>
                                <a:lnTo>
                                  <a:pt x="1178126" y="2926448"/>
                                </a:lnTo>
                                <a:lnTo>
                                  <a:pt x="1160670" y="2918042"/>
                                </a:lnTo>
                                <a:lnTo>
                                  <a:pt x="1143668" y="2909636"/>
                                </a:lnTo>
                                <a:lnTo>
                                  <a:pt x="1126439" y="2900776"/>
                                </a:lnTo>
                                <a:lnTo>
                                  <a:pt x="1109663" y="2891688"/>
                                </a:lnTo>
                                <a:lnTo>
                                  <a:pt x="1385331" y="2413000"/>
                                </a:lnTo>
                                <a:close/>
                                <a:moveTo>
                                  <a:pt x="2376715" y="2152650"/>
                                </a:moveTo>
                                <a:lnTo>
                                  <a:pt x="2854325" y="2428159"/>
                                </a:lnTo>
                                <a:lnTo>
                                  <a:pt x="2843666" y="2444698"/>
                                </a:lnTo>
                                <a:lnTo>
                                  <a:pt x="2833007" y="2461238"/>
                                </a:lnTo>
                                <a:lnTo>
                                  <a:pt x="2821895" y="2477551"/>
                                </a:lnTo>
                                <a:lnTo>
                                  <a:pt x="2810556" y="2493638"/>
                                </a:lnTo>
                                <a:lnTo>
                                  <a:pt x="2798990" y="2509724"/>
                                </a:lnTo>
                                <a:lnTo>
                                  <a:pt x="2787423" y="2525357"/>
                                </a:lnTo>
                                <a:lnTo>
                                  <a:pt x="2775404" y="2541217"/>
                                </a:lnTo>
                                <a:lnTo>
                                  <a:pt x="2763384" y="2556624"/>
                                </a:lnTo>
                                <a:lnTo>
                                  <a:pt x="2750911" y="2572031"/>
                                </a:lnTo>
                                <a:lnTo>
                                  <a:pt x="2738211" y="2586758"/>
                                </a:lnTo>
                                <a:lnTo>
                                  <a:pt x="2725284" y="2601938"/>
                                </a:lnTo>
                                <a:lnTo>
                                  <a:pt x="2712131" y="2616665"/>
                                </a:lnTo>
                                <a:lnTo>
                                  <a:pt x="2698977" y="2630939"/>
                                </a:lnTo>
                                <a:lnTo>
                                  <a:pt x="2685370" y="2645213"/>
                                </a:lnTo>
                                <a:lnTo>
                                  <a:pt x="2671763" y="2659486"/>
                                </a:lnTo>
                                <a:lnTo>
                                  <a:pt x="2657929" y="2673307"/>
                                </a:lnTo>
                                <a:lnTo>
                                  <a:pt x="2643868" y="2686901"/>
                                </a:lnTo>
                                <a:lnTo>
                                  <a:pt x="2629354" y="2700269"/>
                                </a:lnTo>
                                <a:lnTo>
                                  <a:pt x="2614840" y="2713637"/>
                                </a:lnTo>
                                <a:lnTo>
                                  <a:pt x="2600098" y="2726778"/>
                                </a:lnTo>
                                <a:lnTo>
                                  <a:pt x="2585357" y="2739466"/>
                                </a:lnTo>
                                <a:lnTo>
                                  <a:pt x="2570163" y="2752153"/>
                                </a:lnTo>
                                <a:lnTo>
                                  <a:pt x="2554741" y="2764388"/>
                                </a:lnTo>
                                <a:lnTo>
                                  <a:pt x="2539320" y="2776623"/>
                                </a:lnTo>
                                <a:lnTo>
                                  <a:pt x="2523898" y="2788405"/>
                                </a:lnTo>
                                <a:lnTo>
                                  <a:pt x="2508023" y="2800413"/>
                                </a:lnTo>
                                <a:lnTo>
                                  <a:pt x="2491922" y="2811741"/>
                                </a:lnTo>
                                <a:lnTo>
                                  <a:pt x="2475820" y="2822843"/>
                                </a:lnTo>
                                <a:lnTo>
                                  <a:pt x="2459265" y="2834172"/>
                                </a:lnTo>
                                <a:lnTo>
                                  <a:pt x="2442709" y="2844820"/>
                                </a:lnTo>
                                <a:lnTo>
                                  <a:pt x="2425927" y="2855469"/>
                                </a:lnTo>
                                <a:lnTo>
                                  <a:pt x="2408918" y="2865438"/>
                                </a:lnTo>
                                <a:lnTo>
                                  <a:pt x="2133600" y="2388962"/>
                                </a:lnTo>
                                <a:lnTo>
                                  <a:pt x="2142672" y="2383298"/>
                                </a:lnTo>
                                <a:lnTo>
                                  <a:pt x="2151743" y="2377634"/>
                                </a:lnTo>
                                <a:lnTo>
                                  <a:pt x="2160588" y="2371516"/>
                                </a:lnTo>
                                <a:lnTo>
                                  <a:pt x="2169659" y="2365626"/>
                                </a:lnTo>
                                <a:lnTo>
                                  <a:pt x="2178277" y="2359508"/>
                                </a:lnTo>
                                <a:lnTo>
                                  <a:pt x="2186895" y="2352938"/>
                                </a:lnTo>
                                <a:lnTo>
                                  <a:pt x="2195513" y="2346820"/>
                                </a:lnTo>
                                <a:lnTo>
                                  <a:pt x="2203904" y="2340250"/>
                                </a:lnTo>
                                <a:lnTo>
                                  <a:pt x="2212522" y="2333679"/>
                                </a:lnTo>
                                <a:lnTo>
                                  <a:pt x="2220686" y="2327109"/>
                                </a:lnTo>
                                <a:lnTo>
                                  <a:pt x="2237015" y="2313062"/>
                                </a:lnTo>
                                <a:lnTo>
                                  <a:pt x="2252890" y="2298788"/>
                                </a:lnTo>
                                <a:lnTo>
                                  <a:pt x="2268538" y="2284061"/>
                                </a:lnTo>
                                <a:lnTo>
                                  <a:pt x="2283506" y="2269107"/>
                                </a:lnTo>
                                <a:lnTo>
                                  <a:pt x="2298247" y="2253700"/>
                                </a:lnTo>
                                <a:lnTo>
                                  <a:pt x="2312307" y="2237840"/>
                                </a:lnTo>
                                <a:lnTo>
                                  <a:pt x="2326141" y="2221527"/>
                                </a:lnTo>
                                <a:lnTo>
                                  <a:pt x="2339522" y="2204761"/>
                                </a:lnTo>
                                <a:lnTo>
                                  <a:pt x="2352448" y="2187769"/>
                                </a:lnTo>
                                <a:lnTo>
                                  <a:pt x="2364922" y="2170323"/>
                                </a:lnTo>
                                <a:lnTo>
                                  <a:pt x="2376715" y="2152650"/>
                                </a:lnTo>
                                <a:close/>
                                <a:moveTo>
                                  <a:pt x="1096432" y="2152650"/>
                                </a:moveTo>
                                <a:lnTo>
                                  <a:pt x="1108682" y="2170323"/>
                                </a:lnTo>
                                <a:lnTo>
                                  <a:pt x="1121160" y="2187769"/>
                                </a:lnTo>
                                <a:lnTo>
                                  <a:pt x="1133864" y="2204761"/>
                                </a:lnTo>
                                <a:lnTo>
                                  <a:pt x="1147021" y="2221527"/>
                                </a:lnTo>
                                <a:lnTo>
                                  <a:pt x="1161086" y="2237840"/>
                                </a:lnTo>
                                <a:lnTo>
                                  <a:pt x="1175152" y="2253700"/>
                                </a:lnTo>
                                <a:lnTo>
                                  <a:pt x="1189897" y="2269107"/>
                                </a:lnTo>
                                <a:lnTo>
                                  <a:pt x="1204870" y="2284061"/>
                                </a:lnTo>
                                <a:lnTo>
                                  <a:pt x="1220523" y="2298788"/>
                                </a:lnTo>
                                <a:lnTo>
                                  <a:pt x="1236403" y="2313062"/>
                                </a:lnTo>
                                <a:lnTo>
                                  <a:pt x="1252737" y="2327109"/>
                                </a:lnTo>
                                <a:lnTo>
                                  <a:pt x="1269297" y="2340250"/>
                                </a:lnTo>
                                <a:lnTo>
                                  <a:pt x="1277691" y="2346820"/>
                                </a:lnTo>
                                <a:lnTo>
                                  <a:pt x="1286538" y="2352938"/>
                                </a:lnTo>
                                <a:lnTo>
                                  <a:pt x="1295159" y="2359508"/>
                                </a:lnTo>
                                <a:lnTo>
                                  <a:pt x="1303780" y="2365626"/>
                                </a:lnTo>
                                <a:lnTo>
                                  <a:pt x="1312854" y="2371516"/>
                                </a:lnTo>
                                <a:lnTo>
                                  <a:pt x="1321701" y="2377634"/>
                                </a:lnTo>
                                <a:lnTo>
                                  <a:pt x="1330549" y="2383298"/>
                                </a:lnTo>
                                <a:lnTo>
                                  <a:pt x="1339850" y="2388962"/>
                                </a:lnTo>
                                <a:lnTo>
                                  <a:pt x="1064218" y="2865438"/>
                                </a:lnTo>
                                <a:lnTo>
                                  <a:pt x="1047204" y="2855469"/>
                                </a:lnTo>
                                <a:lnTo>
                                  <a:pt x="1030644" y="2844820"/>
                                </a:lnTo>
                                <a:lnTo>
                                  <a:pt x="1013856" y="2834172"/>
                                </a:lnTo>
                                <a:lnTo>
                                  <a:pt x="997522" y="2822843"/>
                                </a:lnTo>
                                <a:lnTo>
                                  <a:pt x="981416" y="2811741"/>
                                </a:lnTo>
                                <a:lnTo>
                                  <a:pt x="965309" y="2800413"/>
                                </a:lnTo>
                                <a:lnTo>
                                  <a:pt x="949429" y="2788405"/>
                                </a:lnTo>
                                <a:lnTo>
                                  <a:pt x="933776" y="2776623"/>
                                </a:lnTo>
                                <a:lnTo>
                                  <a:pt x="918576" y="2764388"/>
                                </a:lnTo>
                                <a:lnTo>
                                  <a:pt x="903150" y="2752153"/>
                                </a:lnTo>
                                <a:lnTo>
                                  <a:pt x="887950" y="2739466"/>
                                </a:lnTo>
                                <a:lnTo>
                                  <a:pt x="872978" y="2726778"/>
                                </a:lnTo>
                                <a:lnTo>
                                  <a:pt x="858232" y="2713637"/>
                                </a:lnTo>
                                <a:lnTo>
                                  <a:pt x="843940" y="2700269"/>
                                </a:lnTo>
                                <a:lnTo>
                                  <a:pt x="829421" y="2686901"/>
                                </a:lnTo>
                                <a:lnTo>
                                  <a:pt x="815356" y="2673307"/>
                                </a:lnTo>
                                <a:lnTo>
                                  <a:pt x="801518" y="2659486"/>
                                </a:lnTo>
                                <a:lnTo>
                                  <a:pt x="787680" y="2645213"/>
                                </a:lnTo>
                                <a:lnTo>
                                  <a:pt x="774068" y="2630939"/>
                                </a:lnTo>
                                <a:lnTo>
                                  <a:pt x="760910" y="2616665"/>
                                </a:lnTo>
                                <a:lnTo>
                                  <a:pt x="747753" y="2601938"/>
                                </a:lnTo>
                                <a:lnTo>
                                  <a:pt x="735049" y="2586758"/>
                                </a:lnTo>
                                <a:lnTo>
                                  <a:pt x="722345" y="2572031"/>
                                </a:lnTo>
                                <a:lnTo>
                                  <a:pt x="709868" y="2556624"/>
                                </a:lnTo>
                                <a:lnTo>
                                  <a:pt x="697844" y="2541217"/>
                                </a:lnTo>
                                <a:lnTo>
                                  <a:pt x="685821" y="2525357"/>
                                </a:lnTo>
                                <a:lnTo>
                                  <a:pt x="674251" y="2509724"/>
                                </a:lnTo>
                                <a:lnTo>
                                  <a:pt x="662454" y="2493638"/>
                                </a:lnTo>
                                <a:lnTo>
                                  <a:pt x="651338" y="2477551"/>
                                </a:lnTo>
                                <a:lnTo>
                                  <a:pt x="640222" y="2461238"/>
                                </a:lnTo>
                                <a:lnTo>
                                  <a:pt x="629560" y="2444698"/>
                                </a:lnTo>
                                <a:lnTo>
                                  <a:pt x="619125" y="2428159"/>
                                </a:lnTo>
                                <a:lnTo>
                                  <a:pt x="1096432" y="2152650"/>
                                </a:lnTo>
                                <a:close/>
                                <a:moveTo>
                                  <a:pt x="1814920" y="1938337"/>
                                </a:moveTo>
                                <a:lnTo>
                                  <a:pt x="2011363" y="2278589"/>
                                </a:lnTo>
                                <a:lnTo>
                                  <a:pt x="1997089" y="2285385"/>
                                </a:lnTo>
                                <a:lnTo>
                                  <a:pt x="1982814" y="2291954"/>
                                </a:lnTo>
                                <a:lnTo>
                                  <a:pt x="1968313" y="2298297"/>
                                </a:lnTo>
                                <a:lnTo>
                                  <a:pt x="1953586" y="2303960"/>
                                </a:lnTo>
                                <a:lnTo>
                                  <a:pt x="1938405" y="2309397"/>
                                </a:lnTo>
                                <a:lnTo>
                                  <a:pt x="1923451" y="2314607"/>
                                </a:lnTo>
                                <a:lnTo>
                                  <a:pt x="1908044" y="2319364"/>
                                </a:lnTo>
                                <a:lnTo>
                                  <a:pt x="1892636" y="2323668"/>
                                </a:lnTo>
                                <a:lnTo>
                                  <a:pt x="1877002" y="2327520"/>
                                </a:lnTo>
                                <a:lnTo>
                                  <a:pt x="1861142" y="2330917"/>
                                </a:lnTo>
                                <a:lnTo>
                                  <a:pt x="1845281" y="2334315"/>
                                </a:lnTo>
                                <a:lnTo>
                                  <a:pt x="1829194" y="2337034"/>
                                </a:lnTo>
                                <a:lnTo>
                                  <a:pt x="1812881" y="2339299"/>
                                </a:lnTo>
                                <a:lnTo>
                                  <a:pt x="1796567" y="2340885"/>
                                </a:lnTo>
                                <a:lnTo>
                                  <a:pt x="1780253" y="2342471"/>
                                </a:lnTo>
                                <a:lnTo>
                                  <a:pt x="1763713" y="2343150"/>
                                </a:lnTo>
                                <a:lnTo>
                                  <a:pt x="1763713" y="1950797"/>
                                </a:lnTo>
                                <a:lnTo>
                                  <a:pt x="1770284" y="1950117"/>
                                </a:lnTo>
                                <a:lnTo>
                                  <a:pt x="1776855" y="1948984"/>
                                </a:lnTo>
                                <a:lnTo>
                                  <a:pt x="1783426" y="1947625"/>
                                </a:lnTo>
                                <a:lnTo>
                                  <a:pt x="1789996" y="1946266"/>
                                </a:lnTo>
                                <a:lnTo>
                                  <a:pt x="1796114" y="1944454"/>
                                </a:lnTo>
                                <a:lnTo>
                                  <a:pt x="1802458" y="1942415"/>
                                </a:lnTo>
                                <a:lnTo>
                                  <a:pt x="1808802" y="1940376"/>
                                </a:lnTo>
                                <a:lnTo>
                                  <a:pt x="1814920" y="1938337"/>
                                </a:lnTo>
                                <a:close/>
                                <a:moveTo>
                                  <a:pt x="1659939" y="1938337"/>
                                </a:moveTo>
                                <a:lnTo>
                                  <a:pt x="1666051" y="1940376"/>
                                </a:lnTo>
                                <a:lnTo>
                                  <a:pt x="1672163" y="1942415"/>
                                </a:lnTo>
                                <a:lnTo>
                                  <a:pt x="1678501" y="1944454"/>
                                </a:lnTo>
                                <a:lnTo>
                                  <a:pt x="1684840" y="1946266"/>
                                </a:lnTo>
                                <a:lnTo>
                                  <a:pt x="1691405" y="1947625"/>
                                </a:lnTo>
                                <a:lnTo>
                                  <a:pt x="1697969" y="1948984"/>
                                </a:lnTo>
                                <a:lnTo>
                                  <a:pt x="1704760" y="1950117"/>
                                </a:lnTo>
                                <a:lnTo>
                                  <a:pt x="1711325" y="1950797"/>
                                </a:lnTo>
                                <a:lnTo>
                                  <a:pt x="1711325" y="2343150"/>
                                </a:lnTo>
                                <a:lnTo>
                                  <a:pt x="1694800" y="2342471"/>
                                </a:lnTo>
                                <a:lnTo>
                                  <a:pt x="1678275" y="2340885"/>
                                </a:lnTo>
                                <a:lnTo>
                                  <a:pt x="1661976" y="2339299"/>
                                </a:lnTo>
                                <a:lnTo>
                                  <a:pt x="1645451" y="2337034"/>
                                </a:lnTo>
                                <a:lnTo>
                                  <a:pt x="1629379" y="2334315"/>
                                </a:lnTo>
                                <a:lnTo>
                                  <a:pt x="1613533" y="2331371"/>
                                </a:lnTo>
                                <a:lnTo>
                                  <a:pt x="1597686" y="2327520"/>
                                </a:lnTo>
                                <a:lnTo>
                                  <a:pt x="1582293" y="2323895"/>
                                </a:lnTo>
                                <a:lnTo>
                                  <a:pt x="1566900" y="2319364"/>
                                </a:lnTo>
                                <a:lnTo>
                                  <a:pt x="1551507" y="2314607"/>
                                </a:lnTo>
                                <a:lnTo>
                                  <a:pt x="1536340" y="2309623"/>
                                </a:lnTo>
                                <a:lnTo>
                                  <a:pt x="1521399" y="2303960"/>
                                </a:lnTo>
                                <a:lnTo>
                                  <a:pt x="1506685" y="2298297"/>
                                </a:lnTo>
                                <a:lnTo>
                                  <a:pt x="1492198" y="2292180"/>
                                </a:lnTo>
                                <a:lnTo>
                                  <a:pt x="1477710" y="2285385"/>
                                </a:lnTo>
                                <a:lnTo>
                                  <a:pt x="1463675" y="2278589"/>
                                </a:lnTo>
                                <a:lnTo>
                                  <a:pt x="1659939" y="1938337"/>
                                </a:lnTo>
                                <a:close/>
                                <a:moveTo>
                                  <a:pt x="1901647" y="1876425"/>
                                </a:moveTo>
                                <a:lnTo>
                                  <a:pt x="2243138" y="2073276"/>
                                </a:lnTo>
                                <a:lnTo>
                                  <a:pt x="2233829" y="2086883"/>
                                </a:lnTo>
                                <a:lnTo>
                                  <a:pt x="2224293" y="2100036"/>
                                </a:lnTo>
                                <a:lnTo>
                                  <a:pt x="2214302" y="2112736"/>
                                </a:lnTo>
                                <a:lnTo>
                                  <a:pt x="2203858" y="2125210"/>
                                </a:lnTo>
                                <a:lnTo>
                                  <a:pt x="2193413" y="2137683"/>
                                </a:lnTo>
                                <a:lnTo>
                                  <a:pt x="2182514" y="2149702"/>
                                </a:lnTo>
                                <a:lnTo>
                                  <a:pt x="2171162" y="2161495"/>
                                </a:lnTo>
                                <a:lnTo>
                                  <a:pt x="2159582" y="2172835"/>
                                </a:lnTo>
                                <a:lnTo>
                                  <a:pt x="2147775" y="2183947"/>
                                </a:lnTo>
                                <a:lnTo>
                                  <a:pt x="2135514" y="2194833"/>
                                </a:lnTo>
                                <a:lnTo>
                                  <a:pt x="2123253" y="2205265"/>
                                </a:lnTo>
                                <a:lnTo>
                                  <a:pt x="2110538" y="2215470"/>
                                </a:lnTo>
                                <a:lnTo>
                                  <a:pt x="2097369" y="2225449"/>
                                </a:lnTo>
                                <a:lnTo>
                                  <a:pt x="2084200" y="2234747"/>
                                </a:lnTo>
                                <a:lnTo>
                                  <a:pt x="2070576" y="2244045"/>
                                </a:lnTo>
                                <a:lnTo>
                                  <a:pt x="2056953" y="2252663"/>
                                </a:lnTo>
                                <a:lnTo>
                                  <a:pt x="1860550" y="1913165"/>
                                </a:lnTo>
                                <a:lnTo>
                                  <a:pt x="1866227" y="1909309"/>
                                </a:lnTo>
                                <a:lnTo>
                                  <a:pt x="1871676" y="1904774"/>
                                </a:lnTo>
                                <a:lnTo>
                                  <a:pt x="1876898" y="1900691"/>
                                </a:lnTo>
                                <a:lnTo>
                                  <a:pt x="1882120" y="1895929"/>
                                </a:lnTo>
                                <a:lnTo>
                                  <a:pt x="1887116" y="1891166"/>
                                </a:lnTo>
                                <a:lnTo>
                                  <a:pt x="1892111" y="1886404"/>
                                </a:lnTo>
                                <a:lnTo>
                                  <a:pt x="1896879" y="1881415"/>
                                </a:lnTo>
                                <a:lnTo>
                                  <a:pt x="1901647" y="1876425"/>
                                </a:lnTo>
                                <a:close/>
                                <a:moveTo>
                                  <a:pt x="1573391" y="1876425"/>
                                </a:moveTo>
                                <a:lnTo>
                                  <a:pt x="1578159" y="1881415"/>
                                </a:lnTo>
                                <a:lnTo>
                                  <a:pt x="1582927" y="1886404"/>
                                </a:lnTo>
                                <a:lnTo>
                                  <a:pt x="1587695" y="1891393"/>
                                </a:lnTo>
                                <a:lnTo>
                                  <a:pt x="1592918" y="1896156"/>
                                </a:lnTo>
                                <a:lnTo>
                                  <a:pt x="1597913" y="1900691"/>
                                </a:lnTo>
                                <a:lnTo>
                                  <a:pt x="1603135" y="1905000"/>
                                </a:lnTo>
                                <a:lnTo>
                                  <a:pt x="1608585" y="1909309"/>
                                </a:lnTo>
                                <a:lnTo>
                                  <a:pt x="1614488" y="1913165"/>
                                </a:lnTo>
                                <a:lnTo>
                                  <a:pt x="1418085" y="2252663"/>
                                </a:lnTo>
                                <a:lnTo>
                                  <a:pt x="1404462" y="2244045"/>
                                </a:lnTo>
                                <a:lnTo>
                                  <a:pt x="1390838" y="2234747"/>
                                </a:lnTo>
                                <a:lnTo>
                                  <a:pt x="1377669" y="2225449"/>
                                </a:lnTo>
                                <a:lnTo>
                                  <a:pt x="1364500" y="2215470"/>
                                </a:lnTo>
                                <a:lnTo>
                                  <a:pt x="1351785" y="2205265"/>
                                </a:lnTo>
                                <a:lnTo>
                                  <a:pt x="1339297" y="2194833"/>
                                </a:lnTo>
                                <a:lnTo>
                                  <a:pt x="1327263" y="2183947"/>
                                </a:lnTo>
                                <a:lnTo>
                                  <a:pt x="1315229" y="2172835"/>
                                </a:lnTo>
                                <a:lnTo>
                                  <a:pt x="1303876" y="2161495"/>
                                </a:lnTo>
                                <a:lnTo>
                                  <a:pt x="1292523" y="2149702"/>
                                </a:lnTo>
                                <a:lnTo>
                                  <a:pt x="1281625" y="2137683"/>
                                </a:lnTo>
                                <a:lnTo>
                                  <a:pt x="1271180" y="2125436"/>
                                </a:lnTo>
                                <a:lnTo>
                                  <a:pt x="1260736" y="2112736"/>
                                </a:lnTo>
                                <a:lnTo>
                                  <a:pt x="1250745" y="2100036"/>
                                </a:lnTo>
                                <a:lnTo>
                                  <a:pt x="1241209" y="2086883"/>
                                </a:lnTo>
                                <a:lnTo>
                                  <a:pt x="1231900" y="2073276"/>
                                </a:lnTo>
                                <a:lnTo>
                                  <a:pt x="1573391" y="1876425"/>
                                </a:lnTo>
                                <a:close/>
                                <a:moveTo>
                                  <a:pt x="3206750" y="1778000"/>
                                </a:moveTo>
                                <a:lnTo>
                                  <a:pt x="3473450" y="1778000"/>
                                </a:lnTo>
                                <a:lnTo>
                                  <a:pt x="3472316" y="1805887"/>
                                </a:lnTo>
                                <a:lnTo>
                                  <a:pt x="3471182" y="1833547"/>
                                </a:lnTo>
                                <a:lnTo>
                                  <a:pt x="3469368" y="1861207"/>
                                </a:lnTo>
                                <a:lnTo>
                                  <a:pt x="3467100" y="1888414"/>
                                </a:lnTo>
                                <a:lnTo>
                                  <a:pt x="3464832" y="1915621"/>
                                </a:lnTo>
                                <a:lnTo>
                                  <a:pt x="3461657" y="1942828"/>
                                </a:lnTo>
                                <a:lnTo>
                                  <a:pt x="3458255" y="1969581"/>
                                </a:lnTo>
                                <a:lnTo>
                                  <a:pt x="3454627" y="1996788"/>
                                </a:lnTo>
                                <a:lnTo>
                                  <a:pt x="3450091" y="2023541"/>
                                </a:lnTo>
                                <a:lnTo>
                                  <a:pt x="3445555" y="2050067"/>
                                </a:lnTo>
                                <a:lnTo>
                                  <a:pt x="3440339" y="2076594"/>
                                </a:lnTo>
                                <a:lnTo>
                                  <a:pt x="3435123" y="2102667"/>
                                </a:lnTo>
                                <a:lnTo>
                                  <a:pt x="3429227" y="2128967"/>
                                </a:lnTo>
                                <a:lnTo>
                                  <a:pt x="3423104" y="2155040"/>
                                </a:lnTo>
                                <a:lnTo>
                                  <a:pt x="3416300" y="2180886"/>
                                </a:lnTo>
                                <a:lnTo>
                                  <a:pt x="3409496" y="2206733"/>
                                </a:lnTo>
                                <a:lnTo>
                                  <a:pt x="3402012" y="2232126"/>
                                </a:lnTo>
                                <a:lnTo>
                                  <a:pt x="3394302" y="2257519"/>
                                </a:lnTo>
                                <a:lnTo>
                                  <a:pt x="3386138" y="2282685"/>
                                </a:lnTo>
                                <a:lnTo>
                                  <a:pt x="3377746" y="2307851"/>
                                </a:lnTo>
                                <a:lnTo>
                                  <a:pt x="3368902" y="2332791"/>
                                </a:lnTo>
                                <a:lnTo>
                                  <a:pt x="3359604" y="2357277"/>
                                </a:lnTo>
                                <a:lnTo>
                                  <a:pt x="3349852" y="2381989"/>
                                </a:lnTo>
                                <a:lnTo>
                                  <a:pt x="3340100" y="2406249"/>
                                </a:lnTo>
                                <a:lnTo>
                                  <a:pt x="3329668" y="2430508"/>
                                </a:lnTo>
                                <a:lnTo>
                                  <a:pt x="3319009" y="2454314"/>
                                </a:lnTo>
                                <a:lnTo>
                                  <a:pt x="3308123" y="2478120"/>
                                </a:lnTo>
                                <a:lnTo>
                                  <a:pt x="3296557" y="2501699"/>
                                </a:lnTo>
                                <a:lnTo>
                                  <a:pt x="3284764" y="2525052"/>
                                </a:lnTo>
                                <a:lnTo>
                                  <a:pt x="3272745" y="2548177"/>
                                </a:lnTo>
                                <a:lnTo>
                                  <a:pt x="3260498" y="2571303"/>
                                </a:lnTo>
                                <a:lnTo>
                                  <a:pt x="3247571" y="2593975"/>
                                </a:lnTo>
                                <a:lnTo>
                                  <a:pt x="3016250" y="2460436"/>
                                </a:lnTo>
                                <a:lnTo>
                                  <a:pt x="3026909" y="2441391"/>
                                </a:lnTo>
                                <a:lnTo>
                                  <a:pt x="3037341" y="2422346"/>
                                </a:lnTo>
                                <a:lnTo>
                                  <a:pt x="3047547" y="2402621"/>
                                </a:lnTo>
                                <a:lnTo>
                                  <a:pt x="3057072" y="2383123"/>
                                </a:lnTo>
                                <a:lnTo>
                                  <a:pt x="3066823" y="2363625"/>
                                </a:lnTo>
                                <a:lnTo>
                                  <a:pt x="3076122" y="2343447"/>
                                </a:lnTo>
                                <a:lnTo>
                                  <a:pt x="3084966" y="2323268"/>
                                </a:lnTo>
                                <a:lnTo>
                                  <a:pt x="3093584" y="2303317"/>
                                </a:lnTo>
                                <a:lnTo>
                                  <a:pt x="3101975" y="2282912"/>
                                </a:lnTo>
                                <a:lnTo>
                                  <a:pt x="3110140" y="2262507"/>
                                </a:lnTo>
                                <a:lnTo>
                                  <a:pt x="3117850" y="2241648"/>
                                </a:lnTo>
                                <a:lnTo>
                                  <a:pt x="3125334" y="2220790"/>
                                </a:lnTo>
                                <a:lnTo>
                                  <a:pt x="3132591" y="2199931"/>
                                </a:lnTo>
                                <a:lnTo>
                                  <a:pt x="3139168" y="2178846"/>
                                </a:lnTo>
                                <a:lnTo>
                                  <a:pt x="3145971" y="2157534"/>
                                </a:lnTo>
                                <a:lnTo>
                                  <a:pt x="3152095" y="2136222"/>
                                </a:lnTo>
                                <a:lnTo>
                                  <a:pt x="3157991" y="2114683"/>
                                </a:lnTo>
                                <a:lnTo>
                                  <a:pt x="3163434" y="2093145"/>
                                </a:lnTo>
                                <a:lnTo>
                                  <a:pt x="3168650" y="2071379"/>
                                </a:lnTo>
                                <a:lnTo>
                                  <a:pt x="3173639" y="2049387"/>
                                </a:lnTo>
                                <a:lnTo>
                                  <a:pt x="3178402" y="2027395"/>
                                </a:lnTo>
                                <a:lnTo>
                                  <a:pt x="3182711" y="2005403"/>
                                </a:lnTo>
                                <a:lnTo>
                                  <a:pt x="3186566" y="1982958"/>
                                </a:lnTo>
                                <a:lnTo>
                                  <a:pt x="3190195" y="1960739"/>
                                </a:lnTo>
                                <a:lnTo>
                                  <a:pt x="3193596" y="1938293"/>
                                </a:lnTo>
                                <a:lnTo>
                                  <a:pt x="3196545" y="1915621"/>
                                </a:lnTo>
                                <a:lnTo>
                                  <a:pt x="3199039" y="1893175"/>
                                </a:lnTo>
                                <a:lnTo>
                                  <a:pt x="3201307" y="1870276"/>
                                </a:lnTo>
                                <a:lnTo>
                                  <a:pt x="3203121" y="1847151"/>
                                </a:lnTo>
                                <a:lnTo>
                                  <a:pt x="3204709" y="1824478"/>
                                </a:lnTo>
                                <a:lnTo>
                                  <a:pt x="3205843" y="1801353"/>
                                </a:lnTo>
                                <a:lnTo>
                                  <a:pt x="3206750" y="1778000"/>
                                </a:lnTo>
                                <a:close/>
                                <a:moveTo>
                                  <a:pt x="2498926" y="1778000"/>
                                </a:moveTo>
                                <a:lnTo>
                                  <a:pt x="3051175" y="1778000"/>
                                </a:lnTo>
                                <a:lnTo>
                                  <a:pt x="3050493" y="1798630"/>
                                </a:lnTo>
                                <a:lnTo>
                                  <a:pt x="3049584" y="1819033"/>
                                </a:lnTo>
                                <a:lnTo>
                                  <a:pt x="3047994" y="1839436"/>
                                </a:lnTo>
                                <a:lnTo>
                                  <a:pt x="3046175" y="1859613"/>
                                </a:lnTo>
                                <a:lnTo>
                                  <a:pt x="3044357" y="1880016"/>
                                </a:lnTo>
                                <a:lnTo>
                                  <a:pt x="3041857" y="1899965"/>
                                </a:lnTo>
                                <a:lnTo>
                                  <a:pt x="3039358" y="1919915"/>
                                </a:lnTo>
                                <a:lnTo>
                                  <a:pt x="3036403" y="1939865"/>
                                </a:lnTo>
                                <a:lnTo>
                                  <a:pt x="3032994" y="1959588"/>
                                </a:lnTo>
                                <a:lnTo>
                                  <a:pt x="3029358" y="1979311"/>
                                </a:lnTo>
                                <a:lnTo>
                                  <a:pt x="3025722" y="1998807"/>
                                </a:lnTo>
                                <a:lnTo>
                                  <a:pt x="3021404" y="2018530"/>
                                </a:lnTo>
                                <a:lnTo>
                                  <a:pt x="3017086" y="2037799"/>
                                </a:lnTo>
                                <a:lnTo>
                                  <a:pt x="3012540" y="2056842"/>
                                </a:lnTo>
                                <a:lnTo>
                                  <a:pt x="3007541" y="2076112"/>
                                </a:lnTo>
                                <a:lnTo>
                                  <a:pt x="3002086" y="2095381"/>
                                </a:lnTo>
                                <a:lnTo>
                                  <a:pt x="2996632" y="2114198"/>
                                </a:lnTo>
                                <a:lnTo>
                                  <a:pt x="2990950" y="2133014"/>
                                </a:lnTo>
                                <a:lnTo>
                                  <a:pt x="2984587" y="2151603"/>
                                </a:lnTo>
                                <a:lnTo>
                                  <a:pt x="2978224" y="2170193"/>
                                </a:lnTo>
                                <a:lnTo>
                                  <a:pt x="2971633" y="2188782"/>
                                </a:lnTo>
                                <a:lnTo>
                                  <a:pt x="2964815" y="2207145"/>
                                </a:lnTo>
                                <a:lnTo>
                                  <a:pt x="2957543" y="2225281"/>
                                </a:lnTo>
                                <a:lnTo>
                                  <a:pt x="2950043" y="2243190"/>
                                </a:lnTo>
                                <a:lnTo>
                                  <a:pt x="2942316" y="2261100"/>
                                </a:lnTo>
                                <a:lnTo>
                                  <a:pt x="2934362" y="2279009"/>
                                </a:lnTo>
                                <a:lnTo>
                                  <a:pt x="2926180" y="2296465"/>
                                </a:lnTo>
                                <a:lnTo>
                                  <a:pt x="2917772" y="2314148"/>
                                </a:lnTo>
                                <a:lnTo>
                                  <a:pt x="2909136" y="2331604"/>
                                </a:lnTo>
                                <a:lnTo>
                                  <a:pt x="2900272" y="2348606"/>
                                </a:lnTo>
                                <a:lnTo>
                                  <a:pt x="2890955" y="2365609"/>
                                </a:lnTo>
                                <a:lnTo>
                                  <a:pt x="2881637" y="2382838"/>
                                </a:lnTo>
                                <a:lnTo>
                                  <a:pt x="2403475" y="2107397"/>
                                </a:lnTo>
                                <a:lnTo>
                                  <a:pt x="2413475" y="2088807"/>
                                </a:lnTo>
                                <a:lnTo>
                                  <a:pt x="2423247" y="2069764"/>
                                </a:lnTo>
                                <a:lnTo>
                                  <a:pt x="2432110" y="2050721"/>
                                </a:lnTo>
                                <a:lnTo>
                                  <a:pt x="2440746" y="2031225"/>
                                </a:lnTo>
                                <a:lnTo>
                                  <a:pt x="2444837" y="2021250"/>
                                </a:lnTo>
                                <a:lnTo>
                                  <a:pt x="2448701" y="2011275"/>
                                </a:lnTo>
                                <a:lnTo>
                                  <a:pt x="2452564" y="2001301"/>
                                </a:lnTo>
                                <a:lnTo>
                                  <a:pt x="2456200" y="1991326"/>
                                </a:lnTo>
                                <a:lnTo>
                                  <a:pt x="2459609" y="1981351"/>
                                </a:lnTo>
                                <a:lnTo>
                                  <a:pt x="2463245" y="1970923"/>
                                </a:lnTo>
                                <a:lnTo>
                                  <a:pt x="2466427" y="1960721"/>
                                </a:lnTo>
                                <a:lnTo>
                                  <a:pt x="2469382" y="1950293"/>
                                </a:lnTo>
                                <a:lnTo>
                                  <a:pt x="2472336" y="1940091"/>
                                </a:lnTo>
                                <a:lnTo>
                                  <a:pt x="2475290" y="1929663"/>
                                </a:lnTo>
                                <a:lnTo>
                                  <a:pt x="2477790" y="1919008"/>
                                </a:lnTo>
                                <a:lnTo>
                                  <a:pt x="2480517" y="1908580"/>
                                </a:lnTo>
                                <a:lnTo>
                                  <a:pt x="2482790" y="1897925"/>
                                </a:lnTo>
                                <a:lnTo>
                                  <a:pt x="2485063" y="1887270"/>
                                </a:lnTo>
                                <a:lnTo>
                                  <a:pt x="2487108" y="1876615"/>
                                </a:lnTo>
                                <a:lnTo>
                                  <a:pt x="2488926" y="1865733"/>
                                </a:lnTo>
                                <a:lnTo>
                                  <a:pt x="2490744" y="1855079"/>
                                </a:lnTo>
                                <a:lnTo>
                                  <a:pt x="2492562" y="1844197"/>
                                </a:lnTo>
                                <a:lnTo>
                                  <a:pt x="2493926" y="1833315"/>
                                </a:lnTo>
                                <a:lnTo>
                                  <a:pt x="2495290" y="1822434"/>
                                </a:lnTo>
                                <a:lnTo>
                                  <a:pt x="2496426" y="1811325"/>
                                </a:lnTo>
                                <a:lnTo>
                                  <a:pt x="2497562" y="1800444"/>
                                </a:lnTo>
                                <a:lnTo>
                                  <a:pt x="2498244" y="1789109"/>
                                </a:lnTo>
                                <a:lnTo>
                                  <a:pt x="2498926" y="1778000"/>
                                </a:lnTo>
                                <a:close/>
                                <a:moveTo>
                                  <a:pt x="1949419" y="1778000"/>
                                </a:moveTo>
                                <a:lnTo>
                                  <a:pt x="2343150" y="1778000"/>
                                </a:lnTo>
                                <a:lnTo>
                                  <a:pt x="2341792" y="1795189"/>
                                </a:lnTo>
                                <a:lnTo>
                                  <a:pt x="2339754" y="1811700"/>
                                </a:lnTo>
                                <a:lnTo>
                                  <a:pt x="2337490" y="1828437"/>
                                </a:lnTo>
                                <a:lnTo>
                                  <a:pt x="2334773" y="1844721"/>
                                </a:lnTo>
                                <a:lnTo>
                                  <a:pt x="2331603" y="1861232"/>
                                </a:lnTo>
                                <a:lnTo>
                                  <a:pt x="2327981" y="1877516"/>
                                </a:lnTo>
                                <a:lnTo>
                                  <a:pt x="2323905" y="1893348"/>
                                </a:lnTo>
                                <a:lnTo>
                                  <a:pt x="2319603" y="1909180"/>
                                </a:lnTo>
                                <a:lnTo>
                                  <a:pt x="2314622" y="1925012"/>
                                </a:lnTo>
                                <a:lnTo>
                                  <a:pt x="2309415" y="1940166"/>
                                </a:lnTo>
                                <a:lnTo>
                                  <a:pt x="2303754" y="1955545"/>
                                </a:lnTo>
                                <a:lnTo>
                                  <a:pt x="2297415" y="1970699"/>
                                </a:lnTo>
                                <a:lnTo>
                                  <a:pt x="2291075" y="1985626"/>
                                </a:lnTo>
                                <a:lnTo>
                                  <a:pt x="2284057" y="2000101"/>
                                </a:lnTo>
                                <a:lnTo>
                                  <a:pt x="2277038" y="2014803"/>
                                </a:lnTo>
                                <a:lnTo>
                                  <a:pt x="2269340" y="2028825"/>
                                </a:lnTo>
                                <a:lnTo>
                                  <a:pt x="1930400" y="1833412"/>
                                </a:lnTo>
                                <a:lnTo>
                                  <a:pt x="1933796" y="1827080"/>
                                </a:lnTo>
                                <a:lnTo>
                                  <a:pt x="1936740" y="1820294"/>
                                </a:lnTo>
                                <a:lnTo>
                                  <a:pt x="1939457" y="1813509"/>
                                </a:lnTo>
                                <a:lnTo>
                                  <a:pt x="1941947" y="1806724"/>
                                </a:lnTo>
                                <a:lnTo>
                                  <a:pt x="1943985" y="1799487"/>
                                </a:lnTo>
                                <a:lnTo>
                                  <a:pt x="1946249" y="1792701"/>
                                </a:lnTo>
                                <a:lnTo>
                                  <a:pt x="1948060" y="1785464"/>
                                </a:lnTo>
                                <a:lnTo>
                                  <a:pt x="1949419" y="1778000"/>
                                </a:lnTo>
                                <a:close/>
                                <a:moveTo>
                                  <a:pt x="1130300" y="1778000"/>
                                </a:moveTo>
                                <a:lnTo>
                                  <a:pt x="1525535" y="1778000"/>
                                </a:lnTo>
                                <a:lnTo>
                                  <a:pt x="1527127" y="1785504"/>
                                </a:lnTo>
                                <a:lnTo>
                                  <a:pt x="1528719" y="1792781"/>
                                </a:lnTo>
                                <a:lnTo>
                                  <a:pt x="1530993" y="1799603"/>
                                </a:lnTo>
                                <a:lnTo>
                                  <a:pt x="1533267" y="1806880"/>
                                </a:lnTo>
                                <a:lnTo>
                                  <a:pt x="1535769" y="1813702"/>
                                </a:lnTo>
                                <a:lnTo>
                                  <a:pt x="1538498" y="1820524"/>
                                </a:lnTo>
                                <a:lnTo>
                                  <a:pt x="1541454" y="1827346"/>
                                </a:lnTo>
                                <a:lnTo>
                                  <a:pt x="1544638" y="1833713"/>
                                </a:lnTo>
                                <a:lnTo>
                                  <a:pt x="1204435" y="2030413"/>
                                </a:lnTo>
                                <a:lnTo>
                                  <a:pt x="1196703" y="2016087"/>
                                </a:lnTo>
                                <a:lnTo>
                                  <a:pt x="1189426" y="2001534"/>
                                </a:lnTo>
                                <a:lnTo>
                                  <a:pt x="1182604" y="1986753"/>
                                </a:lnTo>
                                <a:lnTo>
                                  <a:pt x="1176009" y="1971744"/>
                                </a:lnTo>
                                <a:lnTo>
                                  <a:pt x="1169869" y="1956509"/>
                                </a:lnTo>
                                <a:lnTo>
                                  <a:pt x="1164184" y="1941045"/>
                                </a:lnTo>
                                <a:lnTo>
                                  <a:pt x="1158953" y="1925810"/>
                                </a:lnTo>
                                <a:lnTo>
                                  <a:pt x="1153950" y="1909892"/>
                                </a:lnTo>
                                <a:lnTo>
                                  <a:pt x="1149402" y="1893974"/>
                                </a:lnTo>
                                <a:lnTo>
                                  <a:pt x="1145536" y="1878056"/>
                                </a:lnTo>
                                <a:lnTo>
                                  <a:pt x="1141898" y="1861683"/>
                                </a:lnTo>
                                <a:lnTo>
                                  <a:pt x="1138486" y="1845083"/>
                                </a:lnTo>
                                <a:lnTo>
                                  <a:pt x="1135758" y="1828710"/>
                                </a:lnTo>
                                <a:lnTo>
                                  <a:pt x="1133483" y="1811883"/>
                                </a:lnTo>
                                <a:lnTo>
                                  <a:pt x="1131664" y="1795283"/>
                                </a:lnTo>
                                <a:lnTo>
                                  <a:pt x="1130300" y="1778000"/>
                                </a:lnTo>
                                <a:close/>
                                <a:moveTo>
                                  <a:pt x="423863" y="1778000"/>
                                </a:moveTo>
                                <a:lnTo>
                                  <a:pt x="974952" y="1778000"/>
                                </a:lnTo>
                                <a:lnTo>
                                  <a:pt x="975406" y="1789109"/>
                                </a:lnTo>
                                <a:lnTo>
                                  <a:pt x="976313" y="1800444"/>
                                </a:lnTo>
                                <a:lnTo>
                                  <a:pt x="977447" y="1811325"/>
                                </a:lnTo>
                                <a:lnTo>
                                  <a:pt x="978581" y="1822434"/>
                                </a:lnTo>
                                <a:lnTo>
                                  <a:pt x="979715" y="1833315"/>
                                </a:lnTo>
                                <a:lnTo>
                                  <a:pt x="981302" y="1844197"/>
                                </a:lnTo>
                                <a:lnTo>
                                  <a:pt x="982890" y="1855079"/>
                                </a:lnTo>
                                <a:lnTo>
                                  <a:pt x="984478" y="1865733"/>
                                </a:lnTo>
                                <a:lnTo>
                                  <a:pt x="986519" y="1876615"/>
                                </a:lnTo>
                                <a:lnTo>
                                  <a:pt x="988786" y="1887270"/>
                                </a:lnTo>
                                <a:lnTo>
                                  <a:pt x="991054" y="1897925"/>
                                </a:lnTo>
                                <a:lnTo>
                                  <a:pt x="993095" y="1908580"/>
                                </a:lnTo>
                                <a:lnTo>
                                  <a:pt x="995590" y="1919008"/>
                                </a:lnTo>
                                <a:lnTo>
                                  <a:pt x="998311" y="1929663"/>
                                </a:lnTo>
                                <a:lnTo>
                                  <a:pt x="1001033" y="1940091"/>
                                </a:lnTo>
                                <a:lnTo>
                                  <a:pt x="1004208" y="1950293"/>
                                </a:lnTo>
                                <a:lnTo>
                                  <a:pt x="1007383" y="1960721"/>
                                </a:lnTo>
                                <a:lnTo>
                                  <a:pt x="1010558" y="1970923"/>
                                </a:lnTo>
                                <a:lnTo>
                                  <a:pt x="1013960" y="1981351"/>
                                </a:lnTo>
                                <a:lnTo>
                                  <a:pt x="1017588" y="1991326"/>
                                </a:lnTo>
                                <a:lnTo>
                                  <a:pt x="1021217" y="2001301"/>
                                </a:lnTo>
                                <a:lnTo>
                                  <a:pt x="1024845" y="2011275"/>
                                </a:lnTo>
                                <a:lnTo>
                                  <a:pt x="1028928" y="2021250"/>
                                </a:lnTo>
                                <a:lnTo>
                                  <a:pt x="1032783" y="2031225"/>
                                </a:lnTo>
                                <a:lnTo>
                                  <a:pt x="1037092" y="2040973"/>
                                </a:lnTo>
                                <a:lnTo>
                                  <a:pt x="1041401" y="2050721"/>
                                </a:lnTo>
                                <a:lnTo>
                                  <a:pt x="1050472" y="2069764"/>
                                </a:lnTo>
                                <a:lnTo>
                                  <a:pt x="1059997" y="2088807"/>
                                </a:lnTo>
                                <a:lnTo>
                                  <a:pt x="1069976" y="2107397"/>
                                </a:lnTo>
                                <a:lnTo>
                                  <a:pt x="593045" y="2382838"/>
                                </a:lnTo>
                                <a:lnTo>
                                  <a:pt x="583747" y="2365609"/>
                                </a:lnTo>
                                <a:lnTo>
                                  <a:pt x="574449" y="2348606"/>
                                </a:lnTo>
                                <a:lnTo>
                                  <a:pt x="565604" y="2331604"/>
                                </a:lnTo>
                                <a:lnTo>
                                  <a:pt x="556986" y="2314148"/>
                                </a:lnTo>
                                <a:lnTo>
                                  <a:pt x="548368" y="2296465"/>
                                </a:lnTo>
                                <a:lnTo>
                                  <a:pt x="540204" y="2279009"/>
                                </a:lnTo>
                                <a:lnTo>
                                  <a:pt x="532266" y="2261100"/>
                                </a:lnTo>
                                <a:lnTo>
                                  <a:pt x="524556" y="2243190"/>
                                </a:lnTo>
                                <a:lnTo>
                                  <a:pt x="517299" y="2225281"/>
                                </a:lnTo>
                                <a:lnTo>
                                  <a:pt x="510041" y="2207145"/>
                                </a:lnTo>
                                <a:lnTo>
                                  <a:pt x="503011" y="2188782"/>
                                </a:lnTo>
                                <a:lnTo>
                                  <a:pt x="496661" y="2170193"/>
                                </a:lnTo>
                                <a:lnTo>
                                  <a:pt x="490311" y="2151603"/>
                                </a:lnTo>
                                <a:lnTo>
                                  <a:pt x="483961" y="2133014"/>
                                </a:lnTo>
                                <a:lnTo>
                                  <a:pt x="478291" y="2114198"/>
                                </a:lnTo>
                                <a:lnTo>
                                  <a:pt x="472849" y="2095381"/>
                                </a:lnTo>
                                <a:lnTo>
                                  <a:pt x="467406" y="2076112"/>
                                </a:lnTo>
                                <a:lnTo>
                                  <a:pt x="462416" y="2056842"/>
                                </a:lnTo>
                                <a:lnTo>
                                  <a:pt x="457881" y="2037799"/>
                                </a:lnTo>
                                <a:lnTo>
                                  <a:pt x="453572" y="2018530"/>
                                </a:lnTo>
                                <a:lnTo>
                                  <a:pt x="449263" y="1998807"/>
                                </a:lnTo>
                                <a:lnTo>
                                  <a:pt x="445634" y="1979311"/>
                                </a:lnTo>
                                <a:lnTo>
                                  <a:pt x="441779" y="1959588"/>
                                </a:lnTo>
                                <a:lnTo>
                                  <a:pt x="438604" y="1939865"/>
                                </a:lnTo>
                                <a:lnTo>
                                  <a:pt x="435882" y="1919915"/>
                                </a:lnTo>
                                <a:lnTo>
                                  <a:pt x="433161" y="1899965"/>
                                </a:lnTo>
                                <a:lnTo>
                                  <a:pt x="430666" y="1880016"/>
                                </a:lnTo>
                                <a:lnTo>
                                  <a:pt x="428625" y="1859613"/>
                                </a:lnTo>
                                <a:lnTo>
                                  <a:pt x="427038" y="1839436"/>
                                </a:lnTo>
                                <a:lnTo>
                                  <a:pt x="425450" y="1819033"/>
                                </a:lnTo>
                                <a:lnTo>
                                  <a:pt x="424543" y="1798630"/>
                                </a:lnTo>
                                <a:lnTo>
                                  <a:pt x="423863" y="1778000"/>
                                </a:lnTo>
                                <a:close/>
                                <a:moveTo>
                                  <a:pt x="1588" y="1778000"/>
                                </a:moveTo>
                                <a:lnTo>
                                  <a:pt x="268288" y="1778000"/>
                                </a:lnTo>
                                <a:lnTo>
                                  <a:pt x="268968" y="1801353"/>
                                </a:lnTo>
                                <a:lnTo>
                                  <a:pt x="270329" y="1824478"/>
                                </a:lnTo>
                                <a:lnTo>
                                  <a:pt x="271690" y="1847151"/>
                                </a:lnTo>
                                <a:lnTo>
                                  <a:pt x="273731" y="1870276"/>
                                </a:lnTo>
                                <a:lnTo>
                                  <a:pt x="275998" y="1893175"/>
                                </a:lnTo>
                                <a:lnTo>
                                  <a:pt x="278493" y="1915621"/>
                                </a:lnTo>
                                <a:lnTo>
                                  <a:pt x="281441" y="1938293"/>
                                </a:lnTo>
                                <a:lnTo>
                                  <a:pt x="284616" y="1960739"/>
                                </a:lnTo>
                                <a:lnTo>
                                  <a:pt x="288472" y="1982958"/>
                                </a:lnTo>
                                <a:lnTo>
                                  <a:pt x="292327" y="2005403"/>
                                </a:lnTo>
                                <a:lnTo>
                                  <a:pt x="296636" y="2027395"/>
                                </a:lnTo>
                                <a:lnTo>
                                  <a:pt x="301398" y="2049387"/>
                                </a:lnTo>
                                <a:lnTo>
                                  <a:pt x="306161" y="2071379"/>
                                </a:lnTo>
                                <a:lnTo>
                                  <a:pt x="311377" y="2093145"/>
                                </a:lnTo>
                                <a:lnTo>
                                  <a:pt x="316820" y="2114683"/>
                                </a:lnTo>
                                <a:lnTo>
                                  <a:pt x="322943" y="2136222"/>
                                </a:lnTo>
                                <a:lnTo>
                                  <a:pt x="329066" y="2157534"/>
                                </a:lnTo>
                                <a:lnTo>
                                  <a:pt x="335643" y="2178846"/>
                                </a:lnTo>
                                <a:lnTo>
                                  <a:pt x="342447" y="2199931"/>
                                </a:lnTo>
                                <a:lnTo>
                                  <a:pt x="349704" y="2220790"/>
                                </a:lnTo>
                                <a:lnTo>
                                  <a:pt x="356961" y="2241648"/>
                                </a:lnTo>
                                <a:lnTo>
                                  <a:pt x="364898" y="2262507"/>
                                </a:lnTo>
                                <a:lnTo>
                                  <a:pt x="372836" y="2282912"/>
                                </a:lnTo>
                                <a:lnTo>
                                  <a:pt x="381454" y="2303317"/>
                                </a:lnTo>
                                <a:lnTo>
                                  <a:pt x="390072" y="2323268"/>
                                </a:lnTo>
                                <a:lnTo>
                                  <a:pt x="398916" y="2343447"/>
                                </a:lnTo>
                                <a:lnTo>
                                  <a:pt x="408215" y="2363625"/>
                                </a:lnTo>
                                <a:lnTo>
                                  <a:pt x="417740" y="2383123"/>
                                </a:lnTo>
                                <a:lnTo>
                                  <a:pt x="427491" y="2402621"/>
                                </a:lnTo>
                                <a:lnTo>
                                  <a:pt x="437697" y="2422346"/>
                                </a:lnTo>
                                <a:lnTo>
                                  <a:pt x="448129" y="2441391"/>
                                </a:lnTo>
                                <a:lnTo>
                                  <a:pt x="458788" y="2460436"/>
                                </a:lnTo>
                                <a:lnTo>
                                  <a:pt x="227466" y="2593975"/>
                                </a:lnTo>
                                <a:lnTo>
                                  <a:pt x="214540" y="2571303"/>
                                </a:lnTo>
                                <a:lnTo>
                                  <a:pt x="202066" y="2548177"/>
                                </a:lnTo>
                                <a:lnTo>
                                  <a:pt x="190273" y="2525052"/>
                                </a:lnTo>
                                <a:lnTo>
                                  <a:pt x="178254" y="2501699"/>
                                </a:lnTo>
                                <a:lnTo>
                                  <a:pt x="166915" y="2478120"/>
                                </a:lnTo>
                                <a:lnTo>
                                  <a:pt x="156029" y="2454314"/>
                                </a:lnTo>
                                <a:lnTo>
                                  <a:pt x="145370" y="2430508"/>
                                </a:lnTo>
                                <a:lnTo>
                                  <a:pt x="134938" y="2406249"/>
                                </a:lnTo>
                                <a:lnTo>
                                  <a:pt x="124959" y="2381989"/>
                                </a:lnTo>
                                <a:lnTo>
                                  <a:pt x="115434" y="2357277"/>
                                </a:lnTo>
                                <a:lnTo>
                                  <a:pt x="106136" y="2332564"/>
                                </a:lnTo>
                                <a:lnTo>
                                  <a:pt x="97291" y="2307851"/>
                                </a:lnTo>
                                <a:lnTo>
                                  <a:pt x="88900" y="2282685"/>
                                </a:lnTo>
                                <a:lnTo>
                                  <a:pt x="80736" y="2257519"/>
                                </a:lnTo>
                                <a:lnTo>
                                  <a:pt x="73025" y="2232126"/>
                                </a:lnTo>
                                <a:lnTo>
                                  <a:pt x="65541" y="2206733"/>
                                </a:lnTo>
                                <a:lnTo>
                                  <a:pt x="58511" y="2180886"/>
                                </a:lnTo>
                                <a:lnTo>
                                  <a:pt x="51934" y="2155040"/>
                                </a:lnTo>
                                <a:lnTo>
                                  <a:pt x="45811" y="2128967"/>
                                </a:lnTo>
                                <a:lnTo>
                                  <a:pt x="39688" y="2102667"/>
                                </a:lnTo>
                                <a:lnTo>
                                  <a:pt x="34472" y="2076594"/>
                                </a:lnTo>
                                <a:lnTo>
                                  <a:pt x="29256" y="2050067"/>
                                </a:lnTo>
                                <a:lnTo>
                                  <a:pt x="24947" y="2023541"/>
                                </a:lnTo>
                                <a:lnTo>
                                  <a:pt x="20411" y="1996788"/>
                                </a:lnTo>
                                <a:lnTo>
                                  <a:pt x="16782" y="1969581"/>
                                </a:lnTo>
                                <a:lnTo>
                                  <a:pt x="13154" y="1942601"/>
                                </a:lnTo>
                                <a:lnTo>
                                  <a:pt x="10206" y="1915621"/>
                                </a:lnTo>
                                <a:lnTo>
                                  <a:pt x="7711" y="1888414"/>
                                </a:lnTo>
                                <a:lnTo>
                                  <a:pt x="5443" y="1861207"/>
                                </a:lnTo>
                                <a:lnTo>
                                  <a:pt x="3856" y="1833547"/>
                                </a:lnTo>
                                <a:lnTo>
                                  <a:pt x="2495" y="1805887"/>
                                </a:lnTo>
                                <a:lnTo>
                                  <a:pt x="1588" y="1778000"/>
                                </a:lnTo>
                                <a:close/>
                                <a:moveTo>
                                  <a:pt x="1736726" y="1598612"/>
                                </a:moveTo>
                                <a:lnTo>
                                  <a:pt x="1743971" y="1598839"/>
                                </a:lnTo>
                                <a:lnTo>
                                  <a:pt x="1750763" y="1599291"/>
                                </a:lnTo>
                                <a:lnTo>
                                  <a:pt x="1757782" y="1600197"/>
                                </a:lnTo>
                                <a:lnTo>
                                  <a:pt x="1764348" y="1601556"/>
                                </a:lnTo>
                                <a:lnTo>
                                  <a:pt x="1771141" y="1602914"/>
                                </a:lnTo>
                                <a:lnTo>
                                  <a:pt x="1777707" y="1604952"/>
                                </a:lnTo>
                                <a:lnTo>
                                  <a:pt x="1784273" y="1606989"/>
                                </a:lnTo>
                                <a:lnTo>
                                  <a:pt x="1790386" y="1609480"/>
                                </a:lnTo>
                                <a:lnTo>
                                  <a:pt x="1796499" y="1612423"/>
                                </a:lnTo>
                                <a:lnTo>
                                  <a:pt x="1802612" y="1615367"/>
                                </a:lnTo>
                                <a:lnTo>
                                  <a:pt x="1808273" y="1618537"/>
                                </a:lnTo>
                                <a:lnTo>
                                  <a:pt x="1813933" y="1622386"/>
                                </a:lnTo>
                                <a:lnTo>
                                  <a:pt x="1819367" y="1626008"/>
                                </a:lnTo>
                                <a:lnTo>
                                  <a:pt x="1824574" y="1630310"/>
                                </a:lnTo>
                                <a:lnTo>
                                  <a:pt x="1829555" y="1634612"/>
                                </a:lnTo>
                                <a:lnTo>
                                  <a:pt x="1834310" y="1639140"/>
                                </a:lnTo>
                                <a:lnTo>
                                  <a:pt x="1838838" y="1643895"/>
                                </a:lnTo>
                                <a:lnTo>
                                  <a:pt x="1843140" y="1649102"/>
                                </a:lnTo>
                                <a:lnTo>
                                  <a:pt x="1847216" y="1654310"/>
                                </a:lnTo>
                                <a:lnTo>
                                  <a:pt x="1851291" y="1659744"/>
                                </a:lnTo>
                                <a:lnTo>
                                  <a:pt x="1854687" y="1665178"/>
                                </a:lnTo>
                                <a:lnTo>
                                  <a:pt x="1858310" y="1671065"/>
                                </a:lnTo>
                                <a:lnTo>
                                  <a:pt x="1861253" y="1676951"/>
                                </a:lnTo>
                                <a:lnTo>
                                  <a:pt x="1863970" y="1682838"/>
                                </a:lnTo>
                                <a:lnTo>
                                  <a:pt x="1866461" y="1689404"/>
                                </a:lnTo>
                                <a:lnTo>
                                  <a:pt x="1868725" y="1695744"/>
                                </a:lnTo>
                                <a:lnTo>
                                  <a:pt x="1870310" y="1702310"/>
                                </a:lnTo>
                                <a:lnTo>
                                  <a:pt x="1872121" y="1708876"/>
                                </a:lnTo>
                                <a:lnTo>
                                  <a:pt x="1873253" y="1715895"/>
                                </a:lnTo>
                                <a:lnTo>
                                  <a:pt x="1874159" y="1722687"/>
                                </a:lnTo>
                                <a:lnTo>
                                  <a:pt x="1874612" y="1729706"/>
                                </a:lnTo>
                                <a:lnTo>
                                  <a:pt x="1874838" y="1736951"/>
                                </a:lnTo>
                                <a:lnTo>
                                  <a:pt x="1874612" y="1743744"/>
                                </a:lnTo>
                                <a:lnTo>
                                  <a:pt x="1874159" y="1750989"/>
                                </a:lnTo>
                                <a:lnTo>
                                  <a:pt x="1873253" y="1757781"/>
                                </a:lnTo>
                                <a:lnTo>
                                  <a:pt x="1872121" y="1764574"/>
                                </a:lnTo>
                                <a:lnTo>
                                  <a:pt x="1870310" y="1771366"/>
                                </a:lnTo>
                                <a:lnTo>
                                  <a:pt x="1868725" y="1777706"/>
                                </a:lnTo>
                                <a:lnTo>
                                  <a:pt x="1866461" y="1784272"/>
                                </a:lnTo>
                                <a:lnTo>
                                  <a:pt x="1863970" y="1790611"/>
                                </a:lnTo>
                                <a:lnTo>
                                  <a:pt x="1861253" y="1796498"/>
                                </a:lnTo>
                                <a:lnTo>
                                  <a:pt x="1858310" y="1802385"/>
                                </a:lnTo>
                                <a:lnTo>
                                  <a:pt x="1854687" y="1808498"/>
                                </a:lnTo>
                                <a:lnTo>
                                  <a:pt x="1851291" y="1813932"/>
                                </a:lnTo>
                                <a:lnTo>
                                  <a:pt x="1847216" y="1819366"/>
                                </a:lnTo>
                                <a:lnTo>
                                  <a:pt x="1843140" y="1824573"/>
                                </a:lnTo>
                                <a:lnTo>
                                  <a:pt x="1838838" y="1829781"/>
                                </a:lnTo>
                                <a:lnTo>
                                  <a:pt x="1834310" y="1834309"/>
                                </a:lnTo>
                                <a:lnTo>
                                  <a:pt x="1829555" y="1838837"/>
                                </a:lnTo>
                                <a:lnTo>
                                  <a:pt x="1824574" y="1843366"/>
                                </a:lnTo>
                                <a:lnTo>
                                  <a:pt x="1819367" y="1847215"/>
                                </a:lnTo>
                                <a:lnTo>
                                  <a:pt x="1813933" y="1851290"/>
                                </a:lnTo>
                                <a:lnTo>
                                  <a:pt x="1808273" y="1854913"/>
                                </a:lnTo>
                                <a:lnTo>
                                  <a:pt x="1802612" y="1858083"/>
                                </a:lnTo>
                                <a:lnTo>
                                  <a:pt x="1796499" y="1861252"/>
                                </a:lnTo>
                                <a:lnTo>
                                  <a:pt x="1790386" y="1864196"/>
                                </a:lnTo>
                                <a:lnTo>
                                  <a:pt x="1784273" y="1866686"/>
                                </a:lnTo>
                                <a:lnTo>
                                  <a:pt x="1777707" y="1868498"/>
                                </a:lnTo>
                                <a:lnTo>
                                  <a:pt x="1771141" y="1870535"/>
                                </a:lnTo>
                                <a:lnTo>
                                  <a:pt x="1764348" y="1872120"/>
                                </a:lnTo>
                                <a:lnTo>
                                  <a:pt x="1757782" y="1873252"/>
                                </a:lnTo>
                                <a:lnTo>
                                  <a:pt x="1750763" y="1874158"/>
                                </a:lnTo>
                                <a:lnTo>
                                  <a:pt x="1743971" y="1874837"/>
                                </a:lnTo>
                                <a:lnTo>
                                  <a:pt x="1736726" y="1874837"/>
                                </a:lnTo>
                                <a:lnTo>
                                  <a:pt x="1729481" y="1874837"/>
                                </a:lnTo>
                                <a:lnTo>
                                  <a:pt x="1722688" y="1874158"/>
                                </a:lnTo>
                                <a:lnTo>
                                  <a:pt x="1715669" y="1873252"/>
                                </a:lnTo>
                                <a:lnTo>
                                  <a:pt x="1708877" y="1872120"/>
                                </a:lnTo>
                                <a:lnTo>
                                  <a:pt x="1702311" y="1870535"/>
                                </a:lnTo>
                                <a:lnTo>
                                  <a:pt x="1695518" y="1868498"/>
                                </a:lnTo>
                                <a:lnTo>
                                  <a:pt x="1689179" y="1866686"/>
                                </a:lnTo>
                                <a:lnTo>
                                  <a:pt x="1683066" y="1864196"/>
                                </a:lnTo>
                                <a:lnTo>
                                  <a:pt x="1676726" y="1861252"/>
                                </a:lnTo>
                                <a:lnTo>
                                  <a:pt x="1670839" y="1858083"/>
                                </a:lnTo>
                                <a:lnTo>
                                  <a:pt x="1665179" y="1854913"/>
                                </a:lnTo>
                                <a:lnTo>
                                  <a:pt x="1659519" y="1851290"/>
                                </a:lnTo>
                                <a:lnTo>
                                  <a:pt x="1654085" y="1847215"/>
                                </a:lnTo>
                                <a:lnTo>
                                  <a:pt x="1648877" y="1843366"/>
                                </a:lnTo>
                                <a:lnTo>
                                  <a:pt x="1643896" y="1838837"/>
                                </a:lnTo>
                                <a:lnTo>
                                  <a:pt x="1638915" y="1834309"/>
                                </a:lnTo>
                                <a:lnTo>
                                  <a:pt x="1634387" y="1829781"/>
                                </a:lnTo>
                                <a:lnTo>
                                  <a:pt x="1630085" y="1824573"/>
                                </a:lnTo>
                                <a:lnTo>
                                  <a:pt x="1626009" y="1819366"/>
                                </a:lnTo>
                                <a:lnTo>
                                  <a:pt x="1622160" y="1813932"/>
                                </a:lnTo>
                                <a:lnTo>
                                  <a:pt x="1618538" y="1808498"/>
                                </a:lnTo>
                                <a:lnTo>
                                  <a:pt x="1615141" y="1802385"/>
                                </a:lnTo>
                                <a:lnTo>
                                  <a:pt x="1612198" y="1796498"/>
                                </a:lnTo>
                                <a:lnTo>
                                  <a:pt x="1609481" y="1790611"/>
                                </a:lnTo>
                                <a:lnTo>
                                  <a:pt x="1606991" y="1784272"/>
                                </a:lnTo>
                                <a:lnTo>
                                  <a:pt x="1604726" y="1777706"/>
                                </a:lnTo>
                                <a:lnTo>
                                  <a:pt x="1602915" y="1771366"/>
                                </a:lnTo>
                                <a:lnTo>
                                  <a:pt x="1601330" y="1764574"/>
                                </a:lnTo>
                                <a:lnTo>
                                  <a:pt x="1599972" y="1757781"/>
                                </a:lnTo>
                                <a:lnTo>
                                  <a:pt x="1599292" y="1750989"/>
                                </a:lnTo>
                                <a:lnTo>
                                  <a:pt x="1598840" y="1743744"/>
                                </a:lnTo>
                                <a:lnTo>
                                  <a:pt x="1598613" y="1736951"/>
                                </a:lnTo>
                                <a:lnTo>
                                  <a:pt x="1598840" y="1729706"/>
                                </a:lnTo>
                                <a:lnTo>
                                  <a:pt x="1599292" y="1722687"/>
                                </a:lnTo>
                                <a:lnTo>
                                  <a:pt x="1599972" y="1715895"/>
                                </a:lnTo>
                                <a:lnTo>
                                  <a:pt x="1601330" y="1708876"/>
                                </a:lnTo>
                                <a:lnTo>
                                  <a:pt x="1602915" y="1702310"/>
                                </a:lnTo>
                                <a:lnTo>
                                  <a:pt x="1604726" y="1695744"/>
                                </a:lnTo>
                                <a:lnTo>
                                  <a:pt x="1606991" y="1689404"/>
                                </a:lnTo>
                                <a:lnTo>
                                  <a:pt x="1609481" y="1682838"/>
                                </a:lnTo>
                                <a:lnTo>
                                  <a:pt x="1612198" y="1676951"/>
                                </a:lnTo>
                                <a:lnTo>
                                  <a:pt x="1615141" y="1671065"/>
                                </a:lnTo>
                                <a:lnTo>
                                  <a:pt x="1618538" y="1665178"/>
                                </a:lnTo>
                                <a:lnTo>
                                  <a:pt x="1622160" y="1659744"/>
                                </a:lnTo>
                                <a:lnTo>
                                  <a:pt x="1626009" y="1654310"/>
                                </a:lnTo>
                                <a:lnTo>
                                  <a:pt x="1630085" y="1649102"/>
                                </a:lnTo>
                                <a:lnTo>
                                  <a:pt x="1634387" y="1643895"/>
                                </a:lnTo>
                                <a:lnTo>
                                  <a:pt x="1638915" y="1639140"/>
                                </a:lnTo>
                                <a:lnTo>
                                  <a:pt x="1643896" y="1634612"/>
                                </a:lnTo>
                                <a:lnTo>
                                  <a:pt x="1648877" y="1630310"/>
                                </a:lnTo>
                                <a:lnTo>
                                  <a:pt x="1654085" y="1626008"/>
                                </a:lnTo>
                                <a:lnTo>
                                  <a:pt x="1659519" y="1622386"/>
                                </a:lnTo>
                                <a:lnTo>
                                  <a:pt x="1665179" y="1618537"/>
                                </a:lnTo>
                                <a:lnTo>
                                  <a:pt x="1670839" y="1615367"/>
                                </a:lnTo>
                                <a:lnTo>
                                  <a:pt x="1676726" y="1612423"/>
                                </a:lnTo>
                                <a:lnTo>
                                  <a:pt x="1683066" y="1609480"/>
                                </a:lnTo>
                                <a:lnTo>
                                  <a:pt x="1689179" y="1606989"/>
                                </a:lnTo>
                                <a:lnTo>
                                  <a:pt x="1695518" y="1604952"/>
                                </a:lnTo>
                                <a:lnTo>
                                  <a:pt x="1702311" y="1602914"/>
                                </a:lnTo>
                                <a:lnTo>
                                  <a:pt x="1708877" y="1601556"/>
                                </a:lnTo>
                                <a:lnTo>
                                  <a:pt x="1715669" y="1600197"/>
                                </a:lnTo>
                                <a:lnTo>
                                  <a:pt x="1722688" y="1599291"/>
                                </a:lnTo>
                                <a:lnTo>
                                  <a:pt x="1729481" y="1598839"/>
                                </a:lnTo>
                                <a:lnTo>
                                  <a:pt x="1736726" y="1598612"/>
                                </a:lnTo>
                                <a:close/>
                                <a:moveTo>
                                  <a:pt x="2282232" y="1468437"/>
                                </a:moveTo>
                                <a:lnTo>
                                  <a:pt x="2289051" y="1483100"/>
                                </a:lnTo>
                                <a:lnTo>
                                  <a:pt x="2295870" y="1497989"/>
                                </a:lnTo>
                                <a:lnTo>
                                  <a:pt x="2302234" y="1512879"/>
                                </a:lnTo>
                                <a:lnTo>
                                  <a:pt x="2307916" y="1528219"/>
                                </a:lnTo>
                                <a:lnTo>
                                  <a:pt x="2313371" y="1543785"/>
                                </a:lnTo>
                                <a:lnTo>
                                  <a:pt x="2318599" y="1559576"/>
                                </a:lnTo>
                                <a:lnTo>
                                  <a:pt x="2323145" y="1575593"/>
                                </a:lnTo>
                                <a:lnTo>
                                  <a:pt x="2327236" y="1591610"/>
                                </a:lnTo>
                                <a:lnTo>
                                  <a:pt x="2331328" y="1607853"/>
                                </a:lnTo>
                                <a:lnTo>
                                  <a:pt x="2334510" y="1624096"/>
                                </a:lnTo>
                                <a:lnTo>
                                  <a:pt x="2337465" y="1640790"/>
                                </a:lnTo>
                                <a:lnTo>
                                  <a:pt x="2339738" y="1657483"/>
                                </a:lnTo>
                                <a:lnTo>
                                  <a:pt x="2341783" y="1674177"/>
                                </a:lnTo>
                                <a:lnTo>
                                  <a:pt x="2343147" y="1691322"/>
                                </a:lnTo>
                                <a:lnTo>
                                  <a:pt x="2344284" y="1708467"/>
                                </a:lnTo>
                                <a:lnTo>
                                  <a:pt x="2344738" y="1725612"/>
                                </a:lnTo>
                                <a:lnTo>
                                  <a:pt x="1952199" y="1725612"/>
                                </a:lnTo>
                                <a:lnTo>
                                  <a:pt x="1951745" y="1717717"/>
                                </a:lnTo>
                                <a:lnTo>
                                  <a:pt x="1950608" y="1709821"/>
                                </a:lnTo>
                                <a:lnTo>
                                  <a:pt x="1949699" y="1701925"/>
                                </a:lnTo>
                                <a:lnTo>
                                  <a:pt x="1948108" y="1694255"/>
                                </a:lnTo>
                                <a:lnTo>
                                  <a:pt x="1946744" y="1686585"/>
                                </a:lnTo>
                                <a:lnTo>
                                  <a:pt x="1944698" y="1678915"/>
                                </a:lnTo>
                                <a:lnTo>
                                  <a:pt x="1942425" y="1671470"/>
                                </a:lnTo>
                                <a:lnTo>
                                  <a:pt x="1939925" y="1664477"/>
                                </a:lnTo>
                                <a:lnTo>
                                  <a:pt x="2282232" y="1468437"/>
                                </a:lnTo>
                                <a:close/>
                                <a:moveTo>
                                  <a:pt x="1192596" y="1468437"/>
                                </a:moveTo>
                                <a:lnTo>
                                  <a:pt x="1533525" y="1664251"/>
                                </a:lnTo>
                                <a:lnTo>
                                  <a:pt x="1531259" y="1671470"/>
                                </a:lnTo>
                                <a:lnTo>
                                  <a:pt x="1528994" y="1678915"/>
                                </a:lnTo>
                                <a:lnTo>
                                  <a:pt x="1526955" y="1686585"/>
                                </a:lnTo>
                                <a:lnTo>
                                  <a:pt x="1525370" y="1694255"/>
                                </a:lnTo>
                                <a:lnTo>
                                  <a:pt x="1524010" y="1701925"/>
                                </a:lnTo>
                                <a:lnTo>
                                  <a:pt x="1522878" y="1709821"/>
                                </a:lnTo>
                                <a:lnTo>
                                  <a:pt x="1521972" y="1717717"/>
                                </a:lnTo>
                                <a:lnTo>
                                  <a:pt x="1521519" y="1725612"/>
                                </a:lnTo>
                                <a:lnTo>
                                  <a:pt x="1130300" y="1725612"/>
                                </a:lnTo>
                                <a:lnTo>
                                  <a:pt x="1130753" y="1708242"/>
                                </a:lnTo>
                                <a:lnTo>
                                  <a:pt x="1131659" y="1691322"/>
                                </a:lnTo>
                                <a:lnTo>
                                  <a:pt x="1133245" y="1674177"/>
                                </a:lnTo>
                                <a:lnTo>
                                  <a:pt x="1135283" y="1657483"/>
                                </a:lnTo>
                                <a:lnTo>
                                  <a:pt x="1137322" y="1640790"/>
                                </a:lnTo>
                                <a:lnTo>
                                  <a:pt x="1140494" y="1624096"/>
                                </a:lnTo>
                                <a:lnTo>
                                  <a:pt x="1143665" y="1607627"/>
                                </a:lnTo>
                                <a:lnTo>
                                  <a:pt x="1147290" y="1591610"/>
                                </a:lnTo>
                                <a:lnTo>
                                  <a:pt x="1151594" y="1575368"/>
                                </a:lnTo>
                                <a:lnTo>
                                  <a:pt x="1156351" y="1559576"/>
                                </a:lnTo>
                                <a:lnTo>
                                  <a:pt x="1161108" y="1543785"/>
                                </a:lnTo>
                                <a:lnTo>
                                  <a:pt x="1166998" y="1528219"/>
                                </a:lnTo>
                                <a:lnTo>
                                  <a:pt x="1172661" y="1512879"/>
                                </a:lnTo>
                                <a:lnTo>
                                  <a:pt x="1179004" y="1497989"/>
                                </a:lnTo>
                                <a:lnTo>
                                  <a:pt x="1185800" y="1483100"/>
                                </a:lnTo>
                                <a:lnTo>
                                  <a:pt x="1192596" y="1468437"/>
                                </a:lnTo>
                                <a:close/>
                                <a:moveTo>
                                  <a:pt x="2069990" y="1228725"/>
                                </a:moveTo>
                                <a:lnTo>
                                  <a:pt x="2084059" y="1238222"/>
                                </a:lnTo>
                                <a:lnTo>
                                  <a:pt x="2097901" y="1248172"/>
                                </a:lnTo>
                                <a:lnTo>
                                  <a:pt x="2111516" y="1258574"/>
                                </a:lnTo>
                                <a:lnTo>
                                  <a:pt x="2124677" y="1269202"/>
                                </a:lnTo>
                                <a:lnTo>
                                  <a:pt x="2137612" y="1280056"/>
                                </a:lnTo>
                                <a:lnTo>
                                  <a:pt x="2150319" y="1291362"/>
                                </a:lnTo>
                                <a:lnTo>
                                  <a:pt x="2162346" y="1302894"/>
                                </a:lnTo>
                                <a:lnTo>
                                  <a:pt x="2174600" y="1315105"/>
                                </a:lnTo>
                                <a:lnTo>
                                  <a:pt x="2186172" y="1327542"/>
                                </a:lnTo>
                                <a:lnTo>
                                  <a:pt x="2197518" y="1339979"/>
                                </a:lnTo>
                                <a:lnTo>
                                  <a:pt x="2208411" y="1352868"/>
                                </a:lnTo>
                                <a:lnTo>
                                  <a:pt x="2219076" y="1366210"/>
                                </a:lnTo>
                                <a:lnTo>
                                  <a:pt x="2229287" y="1379778"/>
                                </a:lnTo>
                                <a:lnTo>
                                  <a:pt x="2239045" y="1393797"/>
                                </a:lnTo>
                                <a:lnTo>
                                  <a:pt x="2248575" y="1407817"/>
                                </a:lnTo>
                                <a:lnTo>
                                  <a:pt x="2257425" y="1422063"/>
                                </a:lnTo>
                                <a:lnTo>
                                  <a:pt x="1918180" y="1617663"/>
                                </a:lnTo>
                                <a:lnTo>
                                  <a:pt x="1913188" y="1610879"/>
                                </a:lnTo>
                                <a:lnTo>
                                  <a:pt x="1908196" y="1604096"/>
                                </a:lnTo>
                                <a:lnTo>
                                  <a:pt x="1902977" y="1597311"/>
                                </a:lnTo>
                                <a:lnTo>
                                  <a:pt x="1897531" y="1591206"/>
                                </a:lnTo>
                                <a:lnTo>
                                  <a:pt x="1891858" y="1585327"/>
                                </a:lnTo>
                                <a:lnTo>
                                  <a:pt x="1885958" y="1579447"/>
                                </a:lnTo>
                                <a:lnTo>
                                  <a:pt x="1879604" y="1573794"/>
                                </a:lnTo>
                                <a:lnTo>
                                  <a:pt x="1873250" y="1568593"/>
                                </a:lnTo>
                                <a:lnTo>
                                  <a:pt x="2069990" y="1228725"/>
                                </a:lnTo>
                                <a:close/>
                                <a:moveTo>
                                  <a:pt x="1405048" y="1228725"/>
                                </a:moveTo>
                                <a:lnTo>
                                  <a:pt x="1601788" y="1568593"/>
                                </a:lnTo>
                                <a:lnTo>
                                  <a:pt x="1595207" y="1573794"/>
                                </a:lnTo>
                                <a:lnTo>
                                  <a:pt x="1589080" y="1579447"/>
                                </a:lnTo>
                                <a:lnTo>
                                  <a:pt x="1583180" y="1585101"/>
                                </a:lnTo>
                                <a:lnTo>
                                  <a:pt x="1577507" y="1591206"/>
                                </a:lnTo>
                                <a:lnTo>
                                  <a:pt x="1572061" y="1597311"/>
                                </a:lnTo>
                                <a:lnTo>
                                  <a:pt x="1566842" y="1604096"/>
                                </a:lnTo>
                                <a:lnTo>
                                  <a:pt x="1561850" y="1610879"/>
                                </a:lnTo>
                                <a:lnTo>
                                  <a:pt x="1557085" y="1617663"/>
                                </a:lnTo>
                                <a:lnTo>
                                  <a:pt x="1217613" y="1422063"/>
                                </a:lnTo>
                                <a:lnTo>
                                  <a:pt x="1226463" y="1407817"/>
                                </a:lnTo>
                                <a:lnTo>
                                  <a:pt x="1235993" y="1393797"/>
                                </a:lnTo>
                                <a:lnTo>
                                  <a:pt x="1245751" y="1379778"/>
                                </a:lnTo>
                                <a:lnTo>
                                  <a:pt x="1255962" y="1366210"/>
                                </a:lnTo>
                                <a:lnTo>
                                  <a:pt x="1266627" y="1352868"/>
                                </a:lnTo>
                                <a:lnTo>
                                  <a:pt x="1277520" y="1339979"/>
                                </a:lnTo>
                                <a:lnTo>
                                  <a:pt x="1288639" y="1327542"/>
                                </a:lnTo>
                                <a:lnTo>
                                  <a:pt x="1300438" y="1315105"/>
                                </a:lnTo>
                                <a:lnTo>
                                  <a:pt x="1312238" y="1302894"/>
                                </a:lnTo>
                                <a:lnTo>
                                  <a:pt x="1324719" y="1291362"/>
                                </a:lnTo>
                                <a:lnTo>
                                  <a:pt x="1337426" y="1280056"/>
                                </a:lnTo>
                                <a:lnTo>
                                  <a:pt x="1350134" y="1269202"/>
                                </a:lnTo>
                                <a:lnTo>
                                  <a:pt x="1363295" y="1258574"/>
                                </a:lnTo>
                                <a:lnTo>
                                  <a:pt x="1377137" y="1248172"/>
                                </a:lnTo>
                                <a:lnTo>
                                  <a:pt x="1390979" y="1238222"/>
                                </a:lnTo>
                                <a:lnTo>
                                  <a:pt x="1405048" y="1228725"/>
                                </a:lnTo>
                                <a:close/>
                                <a:moveTo>
                                  <a:pt x="1763713" y="1128712"/>
                                </a:moveTo>
                                <a:lnTo>
                                  <a:pt x="1781176" y="1129848"/>
                                </a:lnTo>
                                <a:lnTo>
                                  <a:pt x="1798638" y="1131438"/>
                                </a:lnTo>
                                <a:lnTo>
                                  <a:pt x="1816101" y="1133482"/>
                                </a:lnTo>
                                <a:lnTo>
                                  <a:pt x="1833337" y="1135981"/>
                                </a:lnTo>
                                <a:lnTo>
                                  <a:pt x="1850346" y="1138707"/>
                                </a:lnTo>
                                <a:lnTo>
                                  <a:pt x="1867355" y="1142114"/>
                                </a:lnTo>
                                <a:lnTo>
                                  <a:pt x="1884137" y="1146203"/>
                                </a:lnTo>
                                <a:lnTo>
                                  <a:pt x="1900465" y="1150519"/>
                                </a:lnTo>
                                <a:lnTo>
                                  <a:pt x="1916794" y="1155290"/>
                                </a:lnTo>
                                <a:lnTo>
                                  <a:pt x="1933122" y="1160514"/>
                                </a:lnTo>
                                <a:lnTo>
                                  <a:pt x="1948998" y="1166193"/>
                                </a:lnTo>
                                <a:lnTo>
                                  <a:pt x="1964873" y="1172554"/>
                                </a:lnTo>
                                <a:lnTo>
                                  <a:pt x="1980294" y="1178914"/>
                                </a:lnTo>
                                <a:lnTo>
                                  <a:pt x="1995715" y="1185956"/>
                                </a:lnTo>
                                <a:lnTo>
                                  <a:pt x="2010683" y="1193225"/>
                                </a:lnTo>
                                <a:lnTo>
                                  <a:pt x="2025651" y="1200949"/>
                                </a:lnTo>
                                <a:lnTo>
                                  <a:pt x="1829481" y="1541462"/>
                                </a:lnTo>
                                <a:lnTo>
                                  <a:pt x="1821997" y="1538054"/>
                                </a:lnTo>
                                <a:lnTo>
                                  <a:pt x="1814060" y="1534874"/>
                                </a:lnTo>
                                <a:lnTo>
                                  <a:pt x="1805669" y="1531921"/>
                                </a:lnTo>
                                <a:lnTo>
                                  <a:pt x="1797504" y="1529422"/>
                                </a:lnTo>
                                <a:lnTo>
                                  <a:pt x="1789113" y="1527151"/>
                                </a:lnTo>
                                <a:lnTo>
                                  <a:pt x="1780722" y="1525106"/>
                                </a:lnTo>
                                <a:lnTo>
                                  <a:pt x="1772331" y="1523516"/>
                                </a:lnTo>
                                <a:lnTo>
                                  <a:pt x="1763713" y="1522380"/>
                                </a:lnTo>
                                <a:lnTo>
                                  <a:pt x="1763713" y="1128712"/>
                                </a:lnTo>
                                <a:close/>
                                <a:moveTo>
                                  <a:pt x="1711326" y="1128712"/>
                                </a:moveTo>
                                <a:lnTo>
                                  <a:pt x="1711326" y="1522380"/>
                                </a:lnTo>
                                <a:lnTo>
                                  <a:pt x="1702489" y="1523516"/>
                                </a:lnTo>
                                <a:lnTo>
                                  <a:pt x="1694105" y="1525106"/>
                                </a:lnTo>
                                <a:lnTo>
                                  <a:pt x="1685722" y="1527151"/>
                                </a:lnTo>
                                <a:lnTo>
                                  <a:pt x="1677111" y="1529422"/>
                                </a:lnTo>
                                <a:lnTo>
                                  <a:pt x="1668954" y="1531921"/>
                                </a:lnTo>
                                <a:lnTo>
                                  <a:pt x="1661023" y="1534874"/>
                                </a:lnTo>
                                <a:lnTo>
                                  <a:pt x="1653093" y="1538054"/>
                                </a:lnTo>
                                <a:lnTo>
                                  <a:pt x="1645162" y="1541462"/>
                                </a:lnTo>
                                <a:lnTo>
                                  <a:pt x="1449388" y="1200949"/>
                                </a:lnTo>
                                <a:lnTo>
                                  <a:pt x="1464116" y="1193225"/>
                                </a:lnTo>
                                <a:lnTo>
                                  <a:pt x="1479298" y="1185956"/>
                                </a:lnTo>
                                <a:lnTo>
                                  <a:pt x="1494706" y="1178914"/>
                                </a:lnTo>
                                <a:lnTo>
                                  <a:pt x="1510340" y="1172554"/>
                                </a:lnTo>
                                <a:lnTo>
                                  <a:pt x="1525749" y="1166193"/>
                                </a:lnTo>
                                <a:lnTo>
                                  <a:pt x="1542063" y="1160514"/>
                                </a:lnTo>
                                <a:lnTo>
                                  <a:pt x="1558151" y="1155290"/>
                                </a:lnTo>
                                <a:lnTo>
                                  <a:pt x="1574465" y="1150519"/>
                                </a:lnTo>
                                <a:lnTo>
                                  <a:pt x="1591006" y="1146203"/>
                                </a:lnTo>
                                <a:lnTo>
                                  <a:pt x="1607548" y="1142114"/>
                                </a:lnTo>
                                <a:lnTo>
                                  <a:pt x="1624542" y="1138707"/>
                                </a:lnTo>
                                <a:lnTo>
                                  <a:pt x="1641537" y="1135981"/>
                                </a:lnTo>
                                <a:lnTo>
                                  <a:pt x="1658757" y="1133482"/>
                                </a:lnTo>
                                <a:lnTo>
                                  <a:pt x="1676205" y="1131438"/>
                                </a:lnTo>
                                <a:lnTo>
                                  <a:pt x="1693426" y="1129848"/>
                                </a:lnTo>
                                <a:lnTo>
                                  <a:pt x="1711326" y="1128712"/>
                                </a:lnTo>
                                <a:close/>
                                <a:moveTo>
                                  <a:pt x="2894521" y="1114425"/>
                                </a:moveTo>
                                <a:lnTo>
                                  <a:pt x="2903576" y="1131622"/>
                                </a:lnTo>
                                <a:lnTo>
                                  <a:pt x="2912179" y="1148820"/>
                                </a:lnTo>
                                <a:lnTo>
                                  <a:pt x="2921007" y="1166470"/>
                                </a:lnTo>
                                <a:lnTo>
                                  <a:pt x="2929383" y="1184120"/>
                                </a:lnTo>
                                <a:lnTo>
                                  <a:pt x="2937533" y="1201770"/>
                                </a:lnTo>
                                <a:lnTo>
                                  <a:pt x="2945230" y="1219646"/>
                                </a:lnTo>
                                <a:lnTo>
                                  <a:pt x="2952927" y="1237749"/>
                                </a:lnTo>
                                <a:lnTo>
                                  <a:pt x="2960171" y="1255851"/>
                                </a:lnTo>
                                <a:lnTo>
                                  <a:pt x="2967189" y="1274180"/>
                                </a:lnTo>
                                <a:lnTo>
                                  <a:pt x="2974207" y="1292283"/>
                                </a:lnTo>
                                <a:lnTo>
                                  <a:pt x="2980545" y="1310838"/>
                                </a:lnTo>
                                <a:lnTo>
                                  <a:pt x="2986658" y="1329845"/>
                                </a:lnTo>
                                <a:lnTo>
                                  <a:pt x="2992770" y="1348627"/>
                                </a:lnTo>
                                <a:lnTo>
                                  <a:pt x="2998430" y="1367408"/>
                                </a:lnTo>
                                <a:lnTo>
                                  <a:pt x="3003863" y="1386416"/>
                                </a:lnTo>
                                <a:lnTo>
                                  <a:pt x="3009069" y="1405650"/>
                                </a:lnTo>
                                <a:lnTo>
                                  <a:pt x="3013597" y="1424658"/>
                                </a:lnTo>
                                <a:lnTo>
                                  <a:pt x="3018351" y="1444344"/>
                                </a:lnTo>
                                <a:lnTo>
                                  <a:pt x="3022652" y="1463578"/>
                                </a:lnTo>
                                <a:lnTo>
                                  <a:pt x="3026501" y="1483265"/>
                                </a:lnTo>
                                <a:lnTo>
                                  <a:pt x="3030349" y="1502951"/>
                                </a:lnTo>
                                <a:lnTo>
                                  <a:pt x="3033745" y="1522638"/>
                                </a:lnTo>
                                <a:lnTo>
                                  <a:pt x="3036688" y="1542777"/>
                                </a:lnTo>
                                <a:lnTo>
                                  <a:pt x="3039631" y="1562463"/>
                                </a:lnTo>
                                <a:lnTo>
                                  <a:pt x="3042121" y="1582603"/>
                                </a:lnTo>
                                <a:lnTo>
                                  <a:pt x="3044385" y="1602968"/>
                                </a:lnTo>
                                <a:lnTo>
                                  <a:pt x="3046196" y="1623107"/>
                                </a:lnTo>
                                <a:lnTo>
                                  <a:pt x="3047781" y="1643473"/>
                                </a:lnTo>
                                <a:lnTo>
                                  <a:pt x="3049139" y="1664064"/>
                                </a:lnTo>
                                <a:lnTo>
                                  <a:pt x="3050044" y="1684430"/>
                                </a:lnTo>
                                <a:lnTo>
                                  <a:pt x="3050497" y="1705022"/>
                                </a:lnTo>
                                <a:lnTo>
                                  <a:pt x="3051176" y="1725613"/>
                                </a:lnTo>
                                <a:lnTo>
                                  <a:pt x="2501071" y="1725613"/>
                                </a:lnTo>
                                <a:lnTo>
                                  <a:pt x="2500619" y="1714525"/>
                                </a:lnTo>
                                <a:lnTo>
                                  <a:pt x="2500166" y="1702985"/>
                                </a:lnTo>
                                <a:lnTo>
                                  <a:pt x="2499713" y="1691897"/>
                                </a:lnTo>
                                <a:lnTo>
                                  <a:pt x="2499034" y="1680809"/>
                                </a:lnTo>
                                <a:lnTo>
                                  <a:pt x="2498355" y="1669722"/>
                                </a:lnTo>
                                <a:lnTo>
                                  <a:pt x="2497223" y="1658634"/>
                                </a:lnTo>
                                <a:lnTo>
                                  <a:pt x="2496091" y="1647320"/>
                                </a:lnTo>
                                <a:lnTo>
                                  <a:pt x="2494506" y="1636458"/>
                                </a:lnTo>
                                <a:lnTo>
                                  <a:pt x="2493148" y="1625370"/>
                                </a:lnTo>
                                <a:lnTo>
                                  <a:pt x="2491337" y="1614509"/>
                                </a:lnTo>
                                <a:lnTo>
                                  <a:pt x="2489526" y="1603873"/>
                                </a:lnTo>
                                <a:lnTo>
                                  <a:pt x="2487715" y="1593012"/>
                                </a:lnTo>
                                <a:lnTo>
                                  <a:pt x="2485451" y="1582150"/>
                                </a:lnTo>
                                <a:lnTo>
                                  <a:pt x="2483187" y="1571515"/>
                                </a:lnTo>
                                <a:lnTo>
                                  <a:pt x="2480697" y="1560879"/>
                                </a:lnTo>
                                <a:lnTo>
                                  <a:pt x="2478207" y="1550471"/>
                                </a:lnTo>
                                <a:lnTo>
                                  <a:pt x="2475490" y="1539835"/>
                                </a:lnTo>
                                <a:lnTo>
                                  <a:pt x="2472547" y="1529426"/>
                                </a:lnTo>
                                <a:lnTo>
                                  <a:pt x="2469604" y="1519017"/>
                                </a:lnTo>
                                <a:lnTo>
                                  <a:pt x="2466435" y="1508608"/>
                                </a:lnTo>
                                <a:lnTo>
                                  <a:pt x="2463039" y="1498199"/>
                                </a:lnTo>
                                <a:lnTo>
                                  <a:pt x="2459644" y="1488017"/>
                                </a:lnTo>
                                <a:lnTo>
                                  <a:pt x="2456248" y="1477834"/>
                                </a:lnTo>
                                <a:lnTo>
                                  <a:pt x="2452399" y="1467878"/>
                                </a:lnTo>
                                <a:lnTo>
                                  <a:pt x="2448551" y="1457921"/>
                                </a:lnTo>
                                <a:lnTo>
                                  <a:pt x="2444476" y="1447965"/>
                                </a:lnTo>
                                <a:lnTo>
                                  <a:pt x="2440401" y="1438008"/>
                                </a:lnTo>
                                <a:lnTo>
                                  <a:pt x="2436100" y="1428278"/>
                                </a:lnTo>
                                <a:lnTo>
                                  <a:pt x="2431572" y="1418548"/>
                                </a:lnTo>
                                <a:lnTo>
                                  <a:pt x="2427271" y="1408818"/>
                                </a:lnTo>
                                <a:lnTo>
                                  <a:pt x="2422517" y="1399314"/>
                                </a:lnTo>
                                <a:lnTo>
                                  <a:pt x="2417763" y="1389584"/>
                                </a:lnTo>
                                <a:lnTo>
                                  <a:pt x="2894521" y="1114425"/>
                                </a:lnTo>
                                <a:close/>
                                <a:moveTo>
                                  <a:pt x="579379" y="1114425"/>
                                </a:moveTo>
                                <a:lnTo>
                                  <a:pt x="1057275" y="1389584"/>
                                </a:lnTo>
                                <a:lnTo>
                                  <a:pt x="1052734" y="1399314"/>
                                </a:lnTo>
                                <a:lnTo>
                                  <a:pt x="1047967" y="1408592"/>
                                </a:lnTo>
                                <a:lnTo>
                                  <a:pt x="1043426" y="1418548"/>
                                </a:lnTo>
                                <a:lnTo>
                                  <a:pt x="1039112" y="1428278"/>
                                </a:lnTo>
                                <a:lnTo>
                                  <a:pt x="1034799" y="1438008"/>
                                </a:lnTo>
                                <a:lnTo>
                                  <a:pt x="1030485" y="1447738"/>
                                </a:lnTo>
                                <a:lnTo>
                                  <a:pt x="1026626" y="1457921"/>
                                </a:lnTo>
                                <a:lnTo>
                                  <a:pt x="1022539" y="1467878"/>
                                </a:lnTo>
                                <a:lnTo>
                                  <a:pt x="1018907" y="1477834"/>
                                </a:lnTo>
                                <a:lnTo>
                                  <a:pt x="1015501" y="1488017"/>
                                </a:lnTo>
                                <a:lnTo>
                                  <a:pt x="1011869" y="1498199"/>
                                </a:lnTo>
                                <a:lnTo>
                                  <a:pt x="1008691" y="1508608"/>
                                </a:lnTo>
                                <a:lnTo>
                                  <a:pt x="1005512" y="1519017"/>
                                </a:lnTo>
                                <a:lnTo>
                                  <a:pt x="1002561" y="1529426"/>
                                </a:lnTo>
                                <a:lnTo>
                                  <a:pt x="999609" y="1539835"/>
                                </a:lnTo>
                                <a:lnTo>
                                  <a:pt x="996885" y="1550244"/>
                                </a:lnTo>
                                <a:lnTo>
                                  <a:pt x="994388" y="1560879"/>
                                </a:lnTo>
                                <a:lnTo>
                                  <a:pt x="991890" y="1571515"/>
                                </a:lnTo>
                                <a:lnTo>
                                  <a:pt x="989620" y="1582150"/>
                                </a:lnTo>
                                <a:lnTo>
                                  <a:pt x="987350" y="1593012"/>
                                </a:lnTo>
                                <a:lnTo>
                                  <a:pt x="985307" y="1603647"/>
                                </a:lnTo>
                                <a:lnTo>
                                  <a:pt x="983717" y="1614509"/>
                                </a:lnTo>
                                <a:lnTo>
                                  <a:pt x="981901" y="1625370"/>
                                </a:lnTo>
                                <a:lnTo>
                                  <a:pt x="980539" y="1636458"/>
                                </a:lnTo>
                                <a:lnTo>
                                  <a:pt x="978950" y="1647320"/>
                                </a:lnTo>
                                <a:lnTo>
                                  <a:pt x="978042" y="1658634"/>
                                </a:lnTo>
                                <a:lnTo>
                                  <a:pt x="976680" y="1669722"/>
                                </a:lnTo>
                                <a:lnTo>
                                  <a:pt x="975998" y="1680809"/>
                                </a:lnTo>
                                <a:lnTo>
                                  <a:pt x="975317" y="1691897"/>
                                </a:lnTo>
                                <a:lnTo>
                                  <a:pt x="974636" y="1702985"/>
                                </a:lnTo>
                                <a:lnTo>
                                  <a:pt x="974182" y="1714525"/>
                                </a:lnTo>
                                <a:lnTo>
                                  <a:pt x="973955" y="1725613"/>
                                </a:lnTo>
                                <a:lnTo>
                                  <a:pt x="422275" y="1725613"/>
                                </a:lnTo>
                                <a:lnTo>
                                  <a:pt x="422729" y="1705022"/>
                                </a:lnTo>
                                <a:lnTo>
                                  <a:pt x="423410" y="1684430"/>
                                </a:lnTo>
                                <a:lnTo>
                                  <a:pt x="424318" y="1664064"/>
                                </a:lnTo>
                                <a:lnTo>
                                  <a:pt x="425453" y="1643473"/>
                                </a:lnTo>
                                <a:lnTo>
                                  <a:pt x="427269" y="1623107"/>
                                </a:lnTo>
                                <a:lnTo>
                                  <a:pt x="429086" y="1602968"/>
                                </a:lnTo>
                                <a:lnTo>
                                  <a:pt x="431356" y="1582603"/>
                                </a:lnTo>
                                <a:lnTo>
                                  <a:pt x="433853" y="1562463"/>
                                </a:lnTo>
                                <a:lnTo>
                                  <a:pt x="436805" y="1542777"/>
                                </a:lnTo>
                                <a:lnTo>
                                  <a:pt x="439756" y="1522638"/>
                                </a:lnTo>
                                <a:lnTo>
                                  <a:pt x="443161" y="1502951"/>
                                </a:lnTo>
                                <a:lnTo>
                                  <a:pt x="446794" y="1483265"/>
                                </a:lnTo>
                                <a:lnTo>
                                  <a:pt x="450880" y="1463578"/>
                                </a:lnTo>
                                <a:lnTo>
                                  <a:pt x="455194" y="1444344"/>
                                </a:lnTo>
                                <a:lnTo>
                                  <a:pt x="459735" y="1424658"/>
                                </a:lnTo>
                                <a:lnTo>
                                  <a:pt x="464502" y="1405650"/>
                                </a:lnTo>
                                <a:lnTo>
                                  <a:pt x="469724" y="1386416"/>
                                </a:lnTo>
                                <a:lnTo>
                                  <a:pt x="475172" y="1367408"/>
                                </a:lnTo>
                                <a:lnTo>
                                  <a:pt x="480848" y="1348627"/>
                                </a:lnTo>
                                <a:lnTo>
                                  <a:pt x="486751" y="1329845"/>
                                </a:lnTo>
                                <a:lnTo>
                                  <a:pt x="493108" y="1310838"/>
                                </a:lnTo>
                                <a:lnTo>
                                  <a:pt x="499692" y="1292283"/>
                                </a:lnTo>
                                <a:lnTo>
                                  <a:pt x="506502" y="1274180"/>
                                </a:lnTo>
                                <a:lnTo>
                                  <a:pt x="513313" y="1255851"/>
                                </a:lnTo>
                                <a:lnTo>
                                  <a:pt x="520805" y="1237749"/>
                                </a:lnTo>
                                <a:lnTo>
                                  <a:pt x="528524" y="1219646"/>
                                </a:lnTo>
                                <a:lnTo>
                                  <a:pt x="536243" y="1201770"/>
                                </a:lnTo>
                                <a:lnTo>
                                  <a:pt x="544416" y="1184120"/>
                                </a:lnTo>
                                <a:lnTo>
                                  <a:pt x="552816" y="1166470"/>
                                </a:lnTo>
                                <a:lnTo>
                                  <a:pt x="561444" y="1148820"/>
                                </a:lnTo>
                                <a:lnTo>
                                  <a:pt x="570298" y="1131622"/>
                                </a:lnTo>
                                <a:lnTo>
                                  <a:pt x="579379" y="1114425"/>
                                </a:lnTo>
                                <a:close/>
                                <a:moveTo>
                                  <a:pt x="3260390" y="901700"/>
                                </a:moveTo>
                                <a:lnTo>
                                  <a:pt x="3272869" y="924832"/>
                                </a:lnTo>
                                <a:lnTo>
                                  <a:pt x="3284895" y="947964"/>
                                </a:lnTo>
                                <a:lnTo>
                                  <a:pt x="3296694" y="971550"/>
                                </a:lnTo>
                                <a:lnTo>
                                  <a:pt x="3308039" y="995136"/>
                                </a:lnTo>
                                <a:lnTo>
                                  <a:pt x="3319157" y="1018948"/>
                                </a:lnTo>
                                <a:lnTo>
                                  <a:pt x="3329821" y="1042987"/>
                                </a:lnTo>
                                <a:lnTo>
                                  <a:pt x="3340032" y="1067254"/>
                                </a:lnTo>
                                <a:lnTo>
                                  <a:pt x="3350242" y="1091746"/>
                                </a:lnTo>
                                <a:lnTo>
                                  <a:pt x="3359545" y="1116466"/>
                                </a:lnTo>
                                <a:lnTo>
                                  <a:pt x="3369075" y="1141186"/>
                                </a:lnTo>
                                <a:lnTo>
                                  <a:pt x="3377924" y="1166132"/>
                                </a:lnTo>
                                <a:lnTo>
                                  <a:pt x="3386320" y="1191305"/>
                                </a:lnTo>
                                <a:lnTo>
                                  <a:pt x="3394488" y="1216479"/>
                                </a:lnTo>
                                <a:lnTo>
                                  <a:pt x="3402203" y="1242105"/>
                                </a:lnTo>
                                <a:lnTo>
                                  <a:pt x="3409691" y="1267959"/>
                                </a:lnTo>
                                <a:lnTo>
                                  <a:pt x="3416725" y="1293586"/>
                                </a:lnTo>
                                <a:lnTo>
                                  <a:pt x="3423078" y="1319439"/>
                                </a:lnTo>
                                <a:lnTo>
                                  <a:pt x="3429658" y="1345747"/>
                                </a:lnTo>
                                <a:lnTo>
                                  <a:pt x="3435331" y="1372054"/>
                                </a:lnTo>
                                <a:lnTo>
                                  <a:pt x="3440776" y="1398361"/>
                                </a:lnTo>
                                <a:lnTo>
                                  <a:pt x="3445768" y="1424895"/>
                                </a:lnTo>
                                <a:lnTo>
                                  <a:pt x="3450306" y="1451656"/>
                                </a:lnTo>
                                <a:lnTo>
                                  <a:pt x="3454617" y="1478416"/>
                                </a:lnTo>
                                <a:lnTo>
                                  <a:pt x="3458248" y="1505404"/>
                                </a:lnTo>
                                <a:lnTo>
                                  <a:pt x="3461651" y="1532391"/>
                                </a:lnTo>
                                <a:lnTo>
                                  <a:pt x="3464601" y="1559606"/>
                                </a:lnTo>
                                <a:lnTo>
                                  <a:pt x="3467324" y="1587273"/>
                                </a:lnTo>
                                <a:lnTo>
                                  <a:pt x="3469366" y="1614488"/>
                                </a:lnTo>
                                <a:lnTo>
                                  <a:pt x="3470954" y="1642156"/>
                                </a:lnTo>
                                <a:lnTo>
                                  <a:pt x="3472316" y="1669824"/>
                                </a:lnTo>
                                <a:lnTo>
                                  <a:pt x="3472996" y="1697719"/>
                                </a:lnTo>
                                <a:lnTo>
                                  <a:pt x="3473450" y="1725613"/>
                                </a:lnTo>
                                <a:lnTo>
                                  <a:pt x="3206614" y="1725613"/>
                                </a:lnTo>
                                <a:lnTo>
                                  <a:pt x="3206387" y="1702254"/>
                                </a:lnTo>
                                <a:lnTo>
                                  <a:pt x="3205706" y="1678895"/>
                                </a:lnTo>
                                <a:lnTo>
                                  <a:pt x="3204572" y="1655990"/>
                                </a:lnTo>
                                <a:lnTo>
                                  <a:pt x="3203210" y="1632858"/>
                                </a:lnTo>
                                <a:lnTo>
                                  <a:pt x="3201395" y="1609726"/>
                                </a:lnTo>
                                <a:lnTo>
                                  <a:pt x="3199126" y="1587047"/>
                                </a:lnTo>
                                <a:lnTo>
                                  <a:pt x="3196630" y="1564141"/>
                                </a:lnTo>
                                <a:lnTo>
                                  <a:pt x="3193907" y="1541236"/>
                                </a:lnTo>
                                <a:lnTo>
                                  <a:pt x="3190731" y="1518784"/>
                                </a:lnTo>
                                <a:lnTo>
                                  <a:pt x="3187327" y="1496332"/>
                                </a:lnTo>
                                <a:lnTo>
                                  <a:pt x="3183243" y="1473881"/>
                                </a:lnTo>
                                <a:lnTo>
                                  <a:pt x="3179386" y="1451882"/>
                                </a:lnTo>
                                <a:lnTo>
                                  <a:pt x="3174621" y="1429431"/>
                                </a:lnTo>
                                <a:lnTo>
                                  <a:pt x="3169856" y="1407659"/>
                                </a:lnTo>
                                <a:lnTo>
                                  <a:pt x="3164637" y="1385661"/>
                                </a:lnTo>
                                <a:lnTo>
                                  <a:pt x="3159191" y="1364116"/>
                                </a:lnTo>
                                <a:lnTo>
                                  <a:pt x="3153292" y="1342345"/>
                                </a:lnTo>
                                <a:lnTo>
                                  <a:pt x="3147166" y="1321027"/>
                                </a:lnTo>
                                <a:lnTo>
                                  <a:pt x="3140586" y="1299255"/>
                                </a:lnTo>
                                <a:lnTo>
                                  <a:pt x="3134005" y="1278391"/>
                                </a:lnTo>
                                <a:lnTo>
                                  <a:pt x="3126745" y="1257300"/>
                                </a:lnTo>
                                <a:lnTo>
                                  <a:pt x="3119484" y="1236209"/>
                                </a:lnTo>
                                <a:lnTo>
                                  <a:pt x="3111542" y="1215571"/>
                                </a:lnTo>
                                <a:lnTo>
                                  <a:pt x="3103601" y="1194707"/>
                                </a:lnTo>
                                <a:lnTo>
                                  <a:pt x="3095432" y="1174296"/>
                                </a:lnTo>
                                <a:lnTo>
                                  <a:pt x="3086810" y="1154113"/>
                                </a:lnTo>
                                <a:lnTo>
                                  <a:pt x="3077961" y="1133702"/>
                                </a:lnTo>
                                <a:lnTo>
                                  <a:pt x="3068658" y="1113745"/>
                                </a:lnTo>
                                <a:lnTo>
                                  <a:pt x="3059355" y="1093787"/>
                                </a:lnTo>
                                <a:lnTo>
                                  <a:pt x="3049371" y="1074284"/>
                                </a:lnTo>
                                <a:lnTo>
                                  <a:pt x="3039388" y="1054554"/>
                                </a:lnTo>
                                <a:lnTo>
                                  <a:pt x="3028950" y="1035277"/>
                                </a:lnTo>
                                <a:lnTo>
                                  <a:pt x="3260390" y="901700"/>
                                </a:lnTo>
                                <a:close/>
                                <a:moveTo>
                                  <a:pt x="213060" y="901700"/>
                                </a:moveTo>
                                <a:lnTo>
                                  <a:pt x="444500" y="1035277"/>
                                </a:lnTo>
                                <a:lnTo>
                                  <a:pt x="434289" y="1054554"/>
                                </a:lnTo>
                                <a:lnTo>
                                  <a:pt x="424079" y="1074284"/>
                                </a:lnTo>
                                <a:lnTo>
                                  <a:pt x="414095" y="1093787"/>
                                </a:lnTo>
                                <a:lnTo>
                                  <a:pt x="404792" y="1113745"/>
                                </a:lnTo>
                                <a:lnTo>
                                  <a:pt x="395489" y="1133702"/>
                                </a:lnTo>
                                <a:lnTo>
                                  <a:pt x="386640" y="1154113"/>
                                </a:lnTo>
                                <a:lnTo>
                                  <a:pt x="378018" y="1174296"/>
                                </a:lnTo>
                                <a:lnTo>
                                  <a:pt x="369622" y="1194707"/>
                                </a:lnTo>
                                <a:lnTo>
                                  <a:pt x="361908" y="1215571"/>
                                </a:lnTo>
                                <a:lnTo>
                                  <a:pt x="354193" y="1236209"/>
                                </a:lnTo>
                                <a:lnTo>
                                  <a:pt x="346705" y="1257300"/>
                                </a:lnTo>
                                <a:lnTo>
                                  <a:pt x="339444" y="1278391"/>
                                </a:lnTo>
                                <a:lnTo>
                                  <a:pt x="332864" y="1299255"/>
                                </a:lnTo>
                                <a:lnTo>
                                  <a:pt x="326284" y="1321027"/>
                                </a:lnTo>
                                <a:lnTo>
                                  <a:pt x="320158" y="1342345"/>
                                </a:lnTo>
                                <a:lnTo>
                                  <a:pt x="314258" y="1364116"/>
                                </a:lnTo>
                                <a:lnTo>
                                  <a:pt x="308813" y="1385661"/>
                                </a:lnTo>
                                <a:lnTo>
                                  <a:pt x="303594" y="1407659"/>
                                </a:lnTo>
                                <a:lnTo>
                                  <a:pt x="298829" y="1429431"/>
                                </a:lnTo>
                                <a:lnTo>
                                  <a:pt x="294291" y="1451882"/>
                                </a:lnTo>
                                <a:lnTo>
                                  <a:pt x="290207" y="1473881"/>
                                </a:lnTo>
                                <a:lnTo>
                                  <a:pt x="286123" y="1496332"/>
                                </a:lnTo>
                                <a:lnTo>
                                  <a:pt x="282719" y="1518784"/>
                                </a:lnTo>
                                <a:lnTo>
                                  <a:pt x="279542" y="1541236"/>
                                </a:lnTo>
                                <a:lnTo>
                                  <a:pt x="276820" y="1564141"/>
                                </a:lnTo>
                                <a:lnTo>
                                  <a:pt x="274324" y="1587047"/>
                                </a:lnTo>
                                <a:lnTo>
                                  <a:pt x="272055" y="1609726"/>
                                </a:lnTo>
                                <a:lnTo>
                                  <a:pt x="270239" y="1632858"/>
                                </a:lnTo>
                                <a:lnTo>
                                  <a:pt x="268878" y="1655990"/>
                                </a:lnTo>
                                <a:lnTo>
                                  <a:pt x="267744" y="1678895"/>
                                </a:lnTo>
                                <a:lnTo>
                                  <a:pt x="267063" y="1702254"/>
                                </a:lnTo>
                                <a:lnTo>
                                  <a:pt x="266836" y="1725613"/>
                                </a:lnTo>
                                <a:lnTo>
                                  <a:pt x="0" y="1725613"/>
                                </a:lnTo>
                                <a:lnTo>
                                  <a:pt x="454" y="1697719"/>
                                </a:lnTo>
                                <a:lnTo>
                                  <a:pt x="1134" y="1669824"/>
                                </a:lnTo>
                                <a:lnTo>
                                  <a:pt x="2496" y="1642156"/>
                                </a:lnTo>
                                <a:lnTo>
                                  <a:pt x="4084" y="1614488"/>
                                </a:lnTo>
                                <a:lnTo>
                                  <a:pt x="6126" y="1587273"/>
                                </a:lnTo>
                                <a:lnTo>
                                  <a:pt x="8849" y="1559606"/>
                                </a:lnTo>
                                <a:lnTo>
                                  <a:pt x="11799" y="1532391"/>
                                </a:lnTo>
                                <a:lnTo>
                                  <a:pt x="14975" y="1505404"/>
                                </a:lnTo>
                                <a:lnTo>
                                  <a:pt x="18833" y="1478416"/>
                                </a:lnTo>
                                <a:lnTo>
                                  <a:pt x="22917" y="1451656"/>
                                </a:lnTo>
                                <a:lnTo>
                                  <a:pt x="27682" y="1424895"/>
                                </a:lnTo>
                                <a:lnTo>
                                  <a:pt x="32674" y="1398361"/>
                                </a:lnTo>
                                <a:lnTo>
                                  <a:pt x="38119" y="1371827"/>
                                </a:lnTo>
                                <a:lnTo>
                                  <a:pt x="43792" y="1345747"/>
                                </a:lnTo>
                                <a:lnTo>
                                  <a:pt x="50372" y="1319439"/>
                                </a:lnTo>
                                <a:lnTo>
                                  <a:pt x="56725" y="1293359"/>
                                </a:lnTo>
                                <a:lnTo>
                                  <a:pt x="63759" y="1267732"/>
                                </a:lnTo>
                                <a:lnTo>
                                  <a:pt x="71020" y="1242105"/>
                                </a:lnTo>
                                <a:lnTo>
                                  <a:pt x="78735" y="1216479"/>
                                </a:lnTo>
                                <a:lnTo>
                                  <a:pt x="86903" y="1191305"/>
                                </a:lnTo>
                                <a:lnTo>
                                  <a:pt x="95525" y="1166132"/>
                                </a:lnTo>
                                <a:lnTo>
                                  <a:pt x="104374" y="1141186"/>
                                </a:lnTo>
                                <a:lnTo>
                                  <a:pt x="113677" y="1116466"/>
                                </a:lnTo>
                                <a:lnTo>
                                  <a:pt x="123207" y="1091746"/>
                                </a:lnTo>
                                <a:lnTo>
                                  <a:pt x="133418" y="1067254"/>
                                </a:lnTo>
                                <a:lnTo>
                                  <a:pt x="143628" y="1042987"/>
                                </a:lnTo>
                                <a:lnTo>
                                  <a:pt x="154293" y="1018948"/>
                                </a:lnTo>
                                <a:lnTo>
                                  <a:pt x="165411" y="995136"/>
                                </a:lnTo>
                                <a:lnTo>
                                  <a:pt x="176756" y="971550"/>
                                </a:lnTo>
                                <a:lnTo>
                                  <a:pt x="188328" y="947964"/>
                                </a:lnTo>
                                <a:lnTo>
                                  <a:pt x="200581" y="924832"/>
                                </a:lnTo>
                                <a:lnTo>
                                  <a:pt x="213060" y="901700"/>
                                </a:lnTo>
                                <a:close/>
                                <a:moveTo>
                                  <a:pt x="2423486" y="615950"/>
                                </a:moveTo>
                                <a:lnTo>
                                  <a:pt x="2440484" y="626612"/>
                                </a:lnTo>
                                <a:lnTo>
                                  <a:pt x="2457256" y="637501"/>
                                </a:lnTo>
                                <a:lnTo>
                                  <a:pt x="2474028" y="648617"/>
                                </a:lnTo>
                                <a:lnTo>
                                  <a:pt x="2490573" y="660187"/>
                                </a:lnTo>
                                <a:lnTo>
                                  <a:pt x="2506891" y="671757"/>
                                </a:lnTo>
                                <a:lnTo>
                                  <a:pt x="2522983" y="683553"/>
                                </a:lnTo>
                                <a:lnTo>
                                  <a:pt x="2538848" y="695803"/>
                                </a:lnTo>
                                <a:lnTo>
                                  <a:pt x="2554713" y="708280"/>
                                </a:lnTo>
                                <a:lnTo>
                                  <a:pt x="2570124" y="720531"/>
                                </a:lnTo>
                                <a:lnTo>
                                  <a:pt x="2585763" y="733462"/>
                                </a:lnTo>
                                <a:lnTo>
                                  <a:pt x="2600721" y="746619"/>
                                </a:lnTo>
                                <a:lnTo>
                                  <a:pt x="2615680" y="760004"/>
                                </a:lnTo>
                                <a:lnTo>
                                  <a:pt x="2630411" y="773388"/>
                                </a:lnTo>
                                <a:lnTo>
                                  <a:pt x="2645143" y="787000"/>
                                </a:lnTo>
                                <a:lnTo>
                                  <a:pt x="2659195" y="801292"/>
                                </a:lnTo>
                                <a:lnTo>
                                  <a:pt x="2673474" y="815357"/>
                                </a:lnTo>
                                <a:lnTo>
                                  <a:pt x="2687525" y="829649"/>
                                </a:lnTo>
                                <a:lnTo>
                                  <a:pt x="2701124" y="844394"/>
                                </a:lnTo>
                                <a:lnTo>
                                  <a:pt x="2714496" y="858913"/>
                                </a:lnTo>
                                <a:lnTo>
                                  <a:pt x="2727868" y="874113"/>
                                </a:lnTo>
                                <a:lnTo>
                                  <a:pt x="2741013" y="889312"/>
                                </a:lnTo>
                                <a:lnTo>
                                  <a:pt x="2753705" y="904738"/>
                                </a:lnTo>
                                <a:lnTo>
                                  <a:pt x="2766171" y="920164"/>
                                </a:lnTo>
                                <a:lnTo>
                                  <a:pt x="2778636" y="936044"/>
                                </a:lnTo>
                                <a:lnTo>
                                  <a:pt x="2790875" y="952151"/>
                                </a:lnTo>
                                <a:lnTo>
                                  <a:pt x="2802660" y="968485"/>
                                </a:lnTo>
                                <a:lnTo>
                                  <a:pt x="2814446" y="984818"/>
                                </a:lnTo>
                                <a:lnTo>
                                  <a:pt x="2825551" y="1001152"/>
                                </a:lnTo>
                                <a:lnTo>
                                  <a:pt x="2836657" y="1017940"/>
                                </a:lnTo>
                                <a:lnTo>
                                  <a:pt x="2847535" y="1034954"/>
                                </a:lnTo>
                                <a:lnTo>
                                  <a:pt x="2858188" y="1051968"/>
                                </a:lnTo>
                                <a:lnTo>
                                  <a:pt x="2868613" y="1068982"/>
                                </a:lnTo>
                                <a:lnTo>
                                  <a:pt x="2391983" y="1344613"/>
                                </a:lnTo>
                                <a:lnTo>
                                  <a:pt x="2386317" y="1335312"/>
                                </a:lnTo>
                                <a:lnTo>
                                  <a:pt x="2380197" y="1325784"/>
                                </a:lnTo>
                                <a:lnTo>
                                  <a:pt x="2374305" y="1316709"/>
                                </a:lnTo>
                                <a:lnTo>
                                  <a:pt x="2368185" y="1307408"/>
                                </a:lnTo>
                                <a:lnTo>
                                  <a:pt x="2361613" y="1298334"/>
                                </a:lnTo>
                                <a:lnTo>
                                  <a:pt x="2355267" y="1289260"/>
                                </a:lnTo>
                                <a:lnTo>
                                  <a:pt x="2348921" y="1280412"/>
                                </a:lnTo>
                                <a:lnTo>
                                  <a:pt x="2342121" y="1271792"/>
                                </a:lnTo>
                                <a:lnTo>
                                  <a:pt x="2335549" y="1262718"/>
                                </a:lnTo>
                                <a:lnTo>
                                  <a:pt x="2328523" y="1254324"/>
                                </a:lnTo>
                                <a:lnTo>
                                  <a:pt x="2321270" y="1245930"/>
                                </a:lnTo>
                                <a:lnTo>
                                  <a:pt x="2314244" y="1237537"/>
                                </a:lnTo>
                                <a:lnTo>
                                  <a:pt x="2306992" y="1229143"/>
                                </a:lnTo>
                                <a:lnTo>
                                  <a:pt x="2299512" y="1220976"/>
                                </a:lnTo>
                                <a:lnTo>
                                  <a:pt x="2292033" y="1213036"/>
                                </a:lnTo>
                                <a:lnTo>
                                  <a:pt x="2284327" y="1205096"/>
                                </a:lnTo>
                                <a:lnTo>
                                  <a:pt x="2276622" y="1197156"/>
                                </a:lnTo>
                                <a:lnTo>
                                  <a:pt x="2268916" y="1189443"/>
                                </a:lnTo>
                                <a:lnTo>
                                  <a:pt x="2260983" y="1181730"/>
                                </a:lnTo>
                                <a:lnTo>
                                  <a:pt x="2252597" y="1174244"/>
                                </a:lnTo>
                                <a:lnTo>
                                  <a:pt x="2244438" y="1166757"/>
                                </a:lnTo>
                                <a:lnTo>
                                  <a:pt x="2236279" y="1159498"/>
                                </a:lnTo>
                                <a:lnTo>
                                  <a:pt x="2227893" y="1152465"/>
                                </a:lnTo>
                                <a:lnTo>
                                  <a:pt x="2219281" y="1145433"/>
                                </a:lnTo>
                                <a:lnTo>
                                  <a:pt x="2210895" y="1138627"/>
                                </a:lnTo>
                                <a:lnTo>
                                  <a:pt x="2202056" y="1131595"/>
                                </a:lnTo>
                                <a:lnTo>
                                  <a:pt x="2193217" y="1124789"/>
                                </a:lnTo>
                                <a:lnTo>
                                  <a:pt x="2184378" y="1118437"/>
                                </a:lnTo>
                                <a:lnTo>
                                  <a:pt x="2175312" y="1112085"/>
                                </a:lnTo>
                                <a:lnTo>
                                  <a:pt x="2166246" y="1105733"/>
                                </a:lnTo>
                                <a:lnTo>
                                  <a:pt x="2157181" y="1099608"/>
                                </a:lnTo>
                                <a:lnTo>
                                  <a:pt x="2147888" y="1093483"/>
                                </a:lnTo>
                                <a:lnTo>
                                  <a:pt x="2423486" y="615950"/>
                                </a:lnTo>
                                <a:close/>
                                <a:moveTo>
                                  <a:pt x="1050946" y="615950"/>
                                </a:moveTo>
                                <a:lnTo>
                                  <a:pt x="1327151" y="1093483"/>
                                </a:lnTo>
                                <a:lnTo>
                                  <a:pt x="1317838" y="1099608"/>
                                </a:lnTo>
                                <a:lnTo>
                                  <a:pt x="1308752" y="1105506"/>
                                </a:lnTo>
                                <a:lnTo>
                                  <a:pt x="1299439" y="1112085"/>
                                </a:lnTo>
                                <a:lnTo>
                                  <a:pt x="1290581" y="1118437"/>
                                </a:lnTo>
                                <a:lnTo>
                                  <a:pt x="1281722" y="1124789"/>
                                </a:lnTo>
                                <a:lnTo>
                                  <a:pt x="1272637" y="1131595"/>
                                </a:lnTo>
                                <a:lnTo>
                                  <a:pt x="1264005" y="1138173"/>
                                </a:lnTo>
                                <a:lnTo>
                                  <a:pt x="1255601" y="1145206"/>
                                </a:lnTo>
                                <a:lnTo>
                                  <a:pt x="1246969" y="1152465"/>
                                </a:lnTo>
                                <a:lnTo>
                                  <a:pt x="1238338" y="1159498"/>
                                </a:lnTo>
                                <a:lnTo>
                                  <a:pt x="1230161" y="1166757"/>
                                </a:lnTo>
                                <a:lnTo>
                                  <a:pt x="1221984" y="1174244"/>
                                </a:lnTo>
                                <a:lnTo>
                                  <a:pt x="1213807" y="1181730"/>
                                </a:lnTo>
                                <a:lnTo>
                                  <a:pt x="1205857" y="1189443"/>
                                </a:lnTo>
                                <a:lnTo>
                                  <a:pt x="1198134" y="1197156"/>
                                </a:lnTo>
                                <a:lnTo>
                                  <a:pt x="1190184" y="1205096"/>
                                </a:lnTo>
                                <a:lnTo>
                                  <a:pt x="1182915" y="1213036"/>
                                </a:lnTo>
                                <a:lnTo>
                                  <a:pt x="1175192" y="1220976"/>
                                </a:lnTo>
                                <a:lnTo>
                                  <a:pt x="1167697" y="1229143"/>
                                </a:lnTo>
                                <a:lnTo>
                                  <a:pt x="1160428" y="1237537"/>
                                </a:lnTo>
                                <a:lnTo>
                                  <a:pt x="1153387" y="1245703"/>
                                </a:lnTo>
                                <a:lnTo>
                                  <a:pt x="1146345" y="1254324"/>
                                </a:lnTo>
                                <a:lnTo>
                                  <a:pt x="1139304" y="1262718"/>
                                </a:lnTo>
                                <a:lnTo>
                                  <a:pt x="1132490" y="1271565"/>
                                </a:lnTo>
                                <a:lnTo>
                                  <a:pt x="1125675" y="1280412"/>
                                </a:lnTo>
                                <a:lnTo>
                                  <a:pt x="1119315" y="1289260"/>
                                </a:lnTo>
                                <a:lnTo>
                                  <a:pt x="1112728" y="1298334"/>
                                </a:lnTo>
                                <a:lnTo>
                                  <a:pt x="1106368" y="1307408"/>
                                </a:lnTo>
                                <a:lnTo>
                                  <a:pt x="1100235" y="1316709"/>
                                </a:lnTo>
                                <a:lnTo>
                                  <a:pt x="1094103" y="1325784"/>
                                </a:lnTo>
                                <a:lnTo>
                                  <a:pt x="1088197" y="1335312"/>
                                </a:lnTo>
                                <a:lnTo>
                                  <a:pt x="1082518" y="1344613"/>
                                </a:lnTo>
                                <a:lnTo>
                                  <a:pt x="604838" y="1068982"/>
                                </a:lnTo>
                                <a:lnTo>
                                  <a:pt x="615286" y="1051968"/>
                                </a:lnTo>
                                <a:lnTo>
                                  <a:pt x="625962" y="1034954"/>
                                </a:lnTo>
                                <a:lnTo>
                                  <a:pt x="636865" y="1017940"/>
                                </a:lnTo>
                                <a:lnTo>
                                  <a:pt x="647995" y="1001152"/>
                                </a:lnTo>
                                <a:lnTo>
                                  <a:pt x="659352" y="984818"/>
                                </a:lnTo>
                                <a:lnTo>
                                  <a:pt x="671163" y="968485"/>
                                </a:lnTo>
                                <a:lnTo>
                                  <a:pt x="682748" y="951924"/>
                                </a:lnTo>
                                <a:lnTo>
                                  <a:pt x="695013" y="936044"/>
                                </a:lnTo>
                                <a:lnTo>
                                  <a:pt x="707279" y="920164"/>
                                </a:lnTo>
                                <a:lnTo>
                                  <a:pt x="719999" y="904738"/>
                                </a:lnTo>
                                <a:lnTo>
                                  <a:pt x="732946" y="889312"/>
                                </a:lnTo>
                                <a:lnTo>
                                  <a:pt x="745893" y="874113"/>
                                </a:lnTo>
                                <a:lnTo>
                                  <a:pt x="759295" y="858913"/>
                                </a:lnTo>
                                <a:lnTo>
                                  <a:pt x="772696" y="844394"/>
                                </a:lnTo>
                                <a:lnTo>
                                  <a:pt x="786325" y="829649"/>
                                </a:lnTo>
                                <a:lnTo>
                                  <a:pt x="800407" y="815357"/>
                                </a:lnTo>
                                <a:lnTo>
                                  <a:pt x="814717" y="801292"/>
                                </a:lnTo>
                                <a:lnTo>
                                  <a:pt x="829027" y="787000"/>
                                </a:lnTo>
                                <a:lnTo>
                                  <a:pt x="843337" y="773388"/>
                                </a:lnTo>
                                <a:lnTo>
                                  <a:pt x="858329" y="759777"/>
                                </a:lnTo>
                                <a:lnTo>
                                  <a:pt x="873093" y="746619"/>
                                </a:lnTo>
                                <a:lnTo>
                                  <a:pt x="888539" y="733462"/>
                                </a:lnTo>
                                <a:lnTo>
                                  <a:pt x="903984" y="720531"/>
                                </a:lnTo>
                                <a:lnTo>
                                  <a:pt x="919430" y="708054"/>
                                </a:lnTo>
                                <a:lnTo>
                                  <a:pt x="935330" y="695803"/>
                                </a:lnTo>
                                <a:lnTo>
                                  <a:pt x="951230" y="683553"/>
                                </a:lnTo>
                                <a:lnTo>
                                  <a:pt x="967584" y="671757"/>
                                </a:lnTo>
                                <a:lnTo>
                                  <a:pt x="983711" y="660187"/>
                                </a:lnTo>
                                <a:lnTo>
                                  <a:pt x="1000293" y="648617"/>
                                </a:lnTo>
                                <a:lnTo>
                                  <a:pt x="1017101" y="637501"/>
                                </a:lnTo>
                                <a:lnTo>
                                  <a:pt x="1034137" y="626612"/>
                                </a:lnTo>
                                <a:lnTo>
                                  <a:pt x="1050946" y="615950"/>
                                </a:lnTo>
                                <a:close/>
                                <a:moveTo>
                                  <a:pt x="1763713" y="422275"/>
                                </a:moveTo>
                                <a:lnTo>
                                  <a:pt x="1784320" y="422956"/>
                                </a:lnTo>
                                <a:lnTo>
                                  <a:pt x="1805154" y="423637"/>
                                </a:lnTo>
                                <a:lnTo>
                                  <a:pt x="1825761" y="424771"/>
                                </a:lnTo>
                                <a:lnTo>
                                  <a:pt x="1846368" y="426587"/>
                                </a:lnTo>
                                <a:lnTo>
                                  <a:pt x="1866749" y="428402"/>
                                </a:lnTo>
                                <a:lnTo>
                                  <a:pt x="1887356" y="430445"/>
                                </a:lnTo>
                                <a:lnTo>
                                  <a:pt x="1907736" y="432941"/>
                                </a:lnTo>
                                <a:lnTo>
                                  <a:pt x="1927664" y="435665"/>
                                </a:lnTo>
                                <a:lnTo>
                                  <a:pt x="1948045" y="438842"/>
                                </a:lnTo>
                                <a:lnTo>
                                  <a:pt x="1968199" y="442246"/>
                                </a:lnTo>
                                <a:lnTo>
                                  <a:pt x="1987900" y="445877"/>
                                </a:lnTo>
                                <a:lnTo>
                                  <a:pt x="2007602" y="449962"/>
                                </a:lnTo>
                                <a:lnTo>
                                  <a:pt x="2027529" y="454274"/>
                                </a:lnTo>
                                <a:lnTo>
                                  <a:pt x="2047004" y="458813"/>
                                </a:lnTo>
                                <a:lnTo>
                                  <a:pt x="2066479" y="463806"/>
                                </a:lnTo>
                                <a:lnTo>
                                  <a:pt x="2085954" y="469026"/>
                                </a:lnTo>
                                <a:lnTo>
                                  <a:pt x="2104976" y="474472"/>
                                </a:lnTo>
                                <a:lnTo>
                                  <a:pt x="2124224" y="480146"/>
                                </a:lnTo>
                                <a:lnTo>
                                  <a:pt x="2143246" y="486047"/>
                                </a:lnTo>
                                <a:lnTo>
                                  <a:pt x="2162268" y="492628"/>
                                </a:lnTo>
                                <a:lnTo>
                                  <a:pt x="2181063" y="498982"/>
                                </a:lnTo>
                                <a:lnTo>
                                  <a:pt x="2199632" y="506018"/>
                                </a:lnTo>
                                <a:lnTo>
                                  <a:pt x="2217975" y="513053"/>
                                </a:lnTo>
                                <a:lnTo>
                                  <a:pt x="2236318" y="520542"/>
                                </a:lnTo>
                                <a:lnTo>
                                  <a:pt x="2254434" y="528258"/>
                                </a:lnTo>
                                <a:lnTo>
                                  <a:pt x="2272550" y="536201"/>
                                </a:lnTo>
                                <a:lnTo>
                                  <a:pt x="2290666" y="544372"/>
                                </a:lnTo>
                                <a:lnTo>
                                  <a:pt x="2308556" y="552768"/>
                                </a:lnTo>
                                <a:lnTo>
                                  <a:pt x="2325992" y="561619"/>
                                </a:lnTo>
                                <a:lnTo>
                                  <a:pt x="2343656" y="570470"/>
                                </a:lnTo>
                                <a:lnTo>
                                  <a:pt x="2360866" y="580002"/>
                                </a:lnTo>
                                <a:lnTo>
                                  <a:pt x="2378076" y="589307"/>
                                </a:lnTo>
                                <a:lnTo>
                                  <a:pt x="2102938" y="1066800"/>
                                </a:lnTo>
                                <a:lnTo>
                                  <a:pt x="2093653" y="1061580"/>
                                </a:lnTo>
                                <a:lnTo>
                                  <a:pt x="2083916" y="1056587"/>
                                </a:lnTo>
                                <a:lnTo>
                                  <a:pt x="2073952" y="1051595"/>
                                </a:lnTo>
                                <a:lnTo>
                                  <a:pt x="2064441" y="1046829"/>
                                </a:lnTo>
                                <a:lnTo>
                                  <a:pt x="2054477" y="1042063"/>
                                </a:lnTo>
                                <a:lnTo>
                                  <a:pt x="2044513" y="1037751"/>
                                </a:lnTo>
                                <a:lnTo>
                                  <a:pt x="2034549" y="1033439"/>
                                </a:lnTo>
                                <a:lnTo>
                                  <a:pt x="2024585" y="1029354"/>
                                </a:lnTo>
                                <a:lnTo>
                                  <a:pt x="2014395" y="1025269"/>
                                </a:lnTo>
                                <a:lnTo>
                                  <a:pt x="2003978" y="1021411"/>
                                </a:lnTo>
                                <a:lnTo>
                                  <a:pt x="1993788" y="1017553"/>
                                </a:lnTo>
                                <a:lnTo>
                                  <a:pt x="1983371" y="1013922"/>
                                </a:lnTo>
                                <a:lnTo>
                                  <a:pt x="1972954" y="1010290"/>
                                </a:lnTo>
                                <a:lnTo>
                                  <a:pt x="1962311" y="1006886"/>
                                </a:lnTo>
                                <a:lnTo>
                                  <a:pt x="1951668" y="1003936"/>
                                </a:lnTo>
                                <a:lnTo>
                                  <a:pt x="1941025" y="1000759"/>
                                </a:lnTo>
                                <a:lnTo>
                                  <a:pt x="1930382" y="998035"/>
                                </a:lnTo>
                                <a:lnTo>
                                  <a:pt x="1919738" y="995312"/>
                                </a:lnTo>
                                <a:lnTo>
                                  <a:pt x="1908869" y="992589"/>
                                </a:lnTo>
                                <a:lnTo>
                                  <a:pt x="1897999" y="990319"/>
                                </a:lnTo>
                                <a:lnTo>
                                  <a:pt x="1887129" y="988050"/>
                                </a:lnTo>
                                <a:lnTo>
                                  <a:pt x="1876260" y="985780"/>
                                </a:lnTo>
                                <a:lnTo>
                                  <a:pt x="1865164" y="983738"/>
                                </a:lnTo>
                                <a:lnTo>
                                  <a:pt x="1854067" y="982149"/>
                                </a:lnTo>
                                <a:lnTo>
                                  <a:pt x="1842745" y="980334"/>
                                </a:lnTo>
                                <a:lnTo>
                                  <a:pt x="1831649" y="979199"/>
                                </a:lnTo>
                                <a:lnTo>
                                  <a:pt x="1820553" y="977610"/>
                                </a:lnTo>
                                <a:lnTo>
                                  <a:pt x="1809230" y="976703"/>
                                </a:lnTo>
                                <a:lnTo>
                                  <a:pt x="1797907" y="975568"/>
                                </a:lnTo>
                                <a:lnTo>
                                  <a:pt x="1786358" y="974660"/>
                                </a:lnTo>
                                <a:lnTo>
                                  <a:pt x="1775036" y="974206"/>
                                </a:lnTo>
                                <a:lnTo>
                                  <a:pt x="1763713" y="973752"/>
                                </a:lnTo>
                                <a:lnTo>
                                  <a:pt x="1763713" y="422275"/>
                                </a:lnTo>
                                <a:close/>
                                <a:moveTo>
                                  <a:pt x="1711325" y="422275"/>
                                </a:moveTo>
                                <a:lnTo>
                                  <a:pt x="1711325" y="973752"/>
                                </a:lnTo>
                                <a:lnTo>
                                  <a:pt x="1699751" y="974206"/>
                                </a:lnTo>
                                <a:lnTo>
                                  <a:pt x="1688403" y="974660"/>
                                </a:lnTo>
                                <a:lnTo>
                                  <a:pt x="1676828" y="975568"/>
                                </a:lnTo>
                                <a:lnTo>
                                  <a:pt x="1665481" y="976703"/>
                                </a:lnTo>
                                <a:lnTo>
                                  <a:pt x="1654360" y="977610"/>
                                </a:lnTo>
                                <a:lnTo>
                                  <a:pt x="1643012" y="979199"/>
                                </a:lnTo>
                                <a:lnTo>
                                  <a:pt x="1631665" y="980334"/>
                                </a:lnTo>
                                <a:lnTo>
                                  <a:pt x="1620544" y="982149"/>
                                </a:lnTo>
                                <a:lnTo>
                                  <a:pt x="1609423" y="983738"/>
                                </a:lnTo>
                                <a:lnTo>
                                  <a:pt x="1598302" y="985780"/>
                                </a:lnTo>
                                <a:lnTo>
                                  <a:pt x="1587409" y="988050"/>
                                </a:lnTo>
                                <a:lnTo>
                                  <a:pt x="1576515" y="990319"/>
                                </a:lnTo>
                                <a:lnTo>
                                  <a:pt x="1565394" y="992589"/>
                                </a:lnTo>
                                <a:lnTo>
                                  <a:pt x="1554500" y="995312"/>
                                </a:lnTo>
                                <a:lnTo>
                                  <a:pt x="1543834" y="998035"/>
                                </a:lnTo>
                                <a:lnTo>
                                  <a:pt x="1533167" y="1000759"/>
                                </a:lnTo>
                                <a:lnTo>
                                  <a:pt x="1522500" y="1003936"/>
                                </a:lnTo>
                                <a:lnTo>
                                  <a:pt x="1511833" y="1006886"/>
                                </a:lnTo>
                                <a:lnTo>
                                  <a:pt x="1501166" y="1010290"/>
                                </a:lnTo>
                                <a:lnTo>
                                  <a:pt x="1490727" y="1013922"/>
                                </a:lnTo>
                                <a:lnTo>
                                  <a:pt x="1480514" y="1017553"/>
                                </a:lnTo>
                                <a:lnTo>
                                  <a:pt x="1470301" y="1021411"/>
                                </a:lnTo>
                                <a:lnTo>
                                  <a:pt x="1459861" y="1025269"/>
                                </a:lnTo>
                                <a:lnTo>
                                  <a:pt x="1449648" y="1029354"/>
                                </a:lnTo>
                                <a:lnTo>
                                  <a:pt x="1439662" y="1033439"/>
                                </a:lnTo>
                                <a:lnTo>
                                  <a:pt x="1429449" y="1037751"/>
                                </a:lnTo>
                                <a:lnTo>
                                  <a:pt x="1419690" y="1042063"/>
                                </a:lnTo>
                                <a:lnTo>
                                  <a:pt x="1409704" y="1046829"/>
                                </a:lnTo>
                                <a:lnTo>
                                  <a:pt x="1399945" y="1051595"/>
                                </a:lnTo>
                                <a:lnTo>
                                  <a:pt x="1390187" y="1056587"/>
                                </a:lnTo>
                                <a:lnTo>
                                  <a:pt x="1380428" y="1061580"/>
                                </a:lnTo>
                                <a:lnTo>
                                  <a:pt x="1370896" y="1066800"/>
                                </a:lnTo>
                                <a:lnTo>
                                  <a:pt x="1095375" y="589307"/>
                                </a:lnTo>
                                <a:lnTo>
                                  <a:pt x="1112850" y="580002"/>
                                </a:lnTo>
                                <a:lnTo>
                                  <a:pt x="1130099" y="570470"/>
                                </a:lnTo>
                                <a:lnTo>
                                  <a:pt x="1147574" y="561619"/>
                                </a:lnTo>
                                <a:lnTo>
                                  <a:pt x="1165276" y="552768"/>
                                </a:lnTo>
                                <a:lnTo>
                                  <a:pt x="1183206" y="544372"/>
                                </a:lnTo>
                                <a:lnTo>
                                  <a:pt x="1201135" y="536201"/>
                                </a:lnTo>
                                <a:lnTo>
                                  <a:pt x="1219064" y="528258"/>
                                </a:lnTo>
                                <a:lnTo>
                                  <a:pt x="1237447" y="520542"/>
                                </a:lnTo>
                                <a:lnTo>
                                  <a:pt x="1255830" y="513053"/>
                                </a:lnTo>
                                <a:lnTo>
                                  <a:pt x="1274214" y="506018"/>
                                </a:lnTo>
                                <a:lnTo>
                                  <a:pt x="1293051" y="498982"/>
                                </a:lnTo>
                                <a:lnTo>
                                  <a:pt x="1311661" y="492628"/>
                                </a:lnTo>
                                <a:lnTo>
                                  <a:pt x="1330725" y="486047"/>
                                </a:lnTo>
                                <a:lnTo>
                                  <a:pt x="1349562" y="480146"/>
                                </a:lnTo>
                                <a:lnTo>
                                  <a:pt x="1369080" y="474472"/>
                                </a:lnTo>
                                <a:lnTo>
                                  <a:pt x="1388144" y="469026"/>
                                </a:lnTo>
                                <a:lnTo>
                                  <a:pt x="1407662" y="463806"/>
                                </a:lnTo>
                                <a:lnTo>
                                  <a:pt x="1426953" y="458813"/>
                                </a:lnTo>
                                <a:lnTo>
                                  <a:pt x="1446925" y="454274"/>
                                </a:lnTo>
                                <a:lnTo>
                                  <a:pt x="1466443" y="449962"/>
                                </a:lnTo>
                                <a:lnTo>
                                  <a:pt x="1486415" y="445877"/>
                                </a:lnTo>
                                <a:lnTo>
                                  <a:pt x="1506386" y="442246"/>
                                </a:lnTo>
                                <a:lnTo>
                                  <a:pt x="1526358" y="438842"/>
                                </a:lnTo>
                                <a:lnTo>
                                  <a:pt x="1546557" y="435665"/>
                                </a:lnTo>
                                <a:lnTo>
                                  <a:pt x="1566756" y="432941"/>
                                </a:lnTo>
                                <a:lnTo>
                                  <a:pt x="1587409" y="430445"/>
                                </a:lnTo>
                                <a:lnTo>
                                  <a:pt x="1607608" y="428402"/>
                                </a:lnTo>
                                <a:lnTo>
                                  <a:pt x="1628260" y="426587"/>
                                </a:lnTo>
                                <a:lnTo>
                                  <a:pt x="1648913" y="424771"/>
                                </a:lnTo>
                                <a:lnTo>
                                  <a:pt x="1669793" y="423637"/>
                                </a:lnTo>
                                <a:lnTo>
                                  <a:pt x="1690219" y="422956"/>
                                </a:lnTo>
                                <a:lnTo>
                                  <a:pt x="1711325" y="422275"/>
                                </a:lnTo>
                                <a:close/>
                                <a:moveTo>
                                  <a:pt x="2635436" y="249237"/>
                                </a:moveTo>
                                <a:lnTo>
                                  <a:pt x="2658561" y="263289"/>
                                </a:lnTo>
                                <a:lnTo>
                                  <a:pt x="2681232" y="278021"/>
                                </a:lnTo>
                                <a:lnTo>
                                  <a:pt x="2703904" y="292980"/>
                                </a:lnTo>
                                <a:lnTo>
                                  <a:pt x="2726122" y="307938"/>
                                </a:lnTo>
                                <a:lnTo>
                                  <a:pt x="2748113" y="323577"/>
                                </a:lnTo>
                                <a:lnTo>
                                  <a:pt x="2770105" y="339442"/>
                                </a:lnTo>
                                <a:lnTo>
                                  <a:pt x="2791643" y="355761"/>
                                </a:lnTo>
                                <a:lnTo>
                                  <a:pt x="2812954" y="372080"/>
                                </a:lnTo>
                                <a:lnTo>
                                  <a:pt x="2833812" y="389078"/>
                                </a:lnTo>
                                <a:lnTo>
                                  <a:pt x="2854443" y="406303"/>
                                </a:lnTo>
                                <a:lnTo>
                                  <a:pt x="2875074" y="423755"/>
                                </a:lnTo>
                                <a:lnTo>
                                  <a:pt x="2895252" y="441660"/>
                                </a:lnTo>
                                <a:lnTo>
                                  <a:pt x="2914976" y="459565"/>
                                </a:lnTo>
                                <a:lnTo>
                                  <a:pt x="2934700" y="477924"/>
                                </a:lnTo>
                                <a:lnTo>
                                  <a:pt x="2954198" y="496736"/>
                                </a:lnTo>
                                <a:lnTo>
                                  <a:pt x="2973015" y="516001"/>
                                </a:lnTo>
                                <a:lnTo>
                                  <a:pt x="2991833" y="535266"/>
                                </a:lnTo>
                                <a:lnTo>
                                  <a:pt x="3010423" y="554757"/>
                                </a:lnTo>
                                <a:lnTo>
                                  <a:pt x="3028561" y="574702"/>
                                </a:lnTo>
                                <a:lnTo>
                                  <a:pt x="3046244" y="594647"/>
                                </a:lnTo>
                                <a:lnTo>
                                  <a:pt x="3063928" y="615272"/>
                                </a:lnTo>
                                <a:lnTo>
                                  <a:pt x="3080932" y="635897"/>
                                </a:lnTo>
                                <a:lnTo>
                                  <a:pt x="3097936" y="656975"/>
                                </a:lnTo>
                                <a:lnTo>
                                  <a:pt x="3114486" y="678280"/>
                                </a:lnTo>
                                <a:lnTo>
                                  <a:pt x="3130809" y="699585"/>
                                </a:lnTo>
                                <a:lnTo>
                                  <a:pt x="3146679" y="721343"/>
                                </a:lnTo>
                                <a:lnTo>
                                  <a:pt x="3162323" y="743328"/>
                                </a:lnTo>
                                <a:lnTo>
                                  <a:pt x="3177739" y="765766"/>
                                </a:lnTo>
                                <a:lnTo>
                                  <a:pt x="3192476" y="788204"/>
                                </a:lnTo>
                                <a:lnTo>
                                  <a:pt x="3207212" y="810869"/>
                                </a:lnTo>
                                <a:lnTo>
                                  <a:pt x="3221495" y="833760"/>
                                </a:lnTo>
                                <a:lnTo>
                                  <a:pt x="3235325" y="857105"/>
                                </a:lnTo>
                                <a:lnTo>
                                  <a:pt x="3004302" y="990600"/>
                                </a:lnTo>
                                <a:lnTo>
                                  <a:pt x="2992286" y="971108"/>
                                </a:lnTo>
                                <a:lnTo>
                                  <a:pt x="2980497" y="952070"/>
                                </a:lnTo>
                                <a:lnTo>
                                  <a:pt x="2968254" y="932805"/>
                                </a:lnTo>
                                <a:lnTo>
                                  <a:pt x="2955558" y="913993"/>
                                </a:lnTo>
                                <a:lnTo>
                                  <a:pt x="2942635" y="895408"/>
                                </a:lnTo>
                                <a:lnTo>
                                  <a:pt x="2929939" y="876823"/>
                                </a:lnTo>
                                <a:lnTo>
                                  <a:pt x="2916563" y="858918"/>
                                </a:lnTo>
                                <a:lnTo>
                                  <a:pt x="2902733" y="840786"/>
                                </a:lnTo>
                                <a:lnTo>
                                  <a:pt x="2888677" y="822881"/>
                                </a:lnTo>
                                <a:lnTo>
                                  <a:pt x="2874621" y="805202"/>
                                </a:lnTo>
                                <a:lnTo>
                                  <a:pt x="2860111" y="787977"/>
                                </a:lnTo>
                                <a:lnTo>
                                  <a:pt x="2845601" y="770752"/>
                                </a:lnTo>
                                <a:lnTo>
                                  <a:pt x="2830411" y="753980"/>
                                </a:lnTo>
                                <a:lnTo>
                                  <a:pt x="2815448" y="737435"/>
                                </a:lnTo>
                                <a:lnTo>
                                  <a:pt x="2800031" y="720890"/>
                                </a:lnTo>
                                <a:lnTo>
                                  <a:pt x="2784161" y="704798"/>
                                </a:lnTo>
                                <a:lnTo>
                                  <a:pt x="2768291" y="688932"/>
                                </a:lnTo>
                                <a:lnTo>
                                  <a:pt x="2752194" y="673067"/>
                                </a:lnTo>
                                <a:lnTo>
                                  <a:pt x="2735644" y="657655"/>
                                </a:lnTo>
                                <a:lnTo>
                                  <a:pt x="2718867" y="642470"/>
                                </a:lnTo>
                                <a:lnTo>
                                  <a:pt x="2702090" y="627284"/>
                                </a:lnTo>
                                <a:lnTo>
                                  <a:pt x="2685086" y="612779"/>
                                </a:lnTo>
                                <a:lnTo>
                                  <a:pt x="2667629" y="598500"/>
                                </a:lnTo>
                                <a:lnTo>
                                  <a:pt x="2650172" y="584221"/>
                                </a:lnTo>
                                <a:lnTo>
                                  <a:pt x="2632262" y="570169"/>
                                </a:lnTo>
                                <a:lnTo>
                                  <a:pt x="2614124" y="556570"/>
                                </a:lnTo>
                                <a:lnTo>
                                  <a:pt x="2595987" y="543425"/>
                                </a:lnTo>
                                <a:lnTo>
                                  <a:pt x="2577623" y="530279"/>
                                </a:lnTo>
                                <a:lnTo>
                                  <a:pt x="2558806" y="517361"/>
                                </a:lnTo>
                                <a:lnTo>
                                  <a:pt x="2539988" y="504668"/>
                                </a:lnTo>
                                <a:lnTo>
                                  <a:pt x="2520944" y="492656"/>
                                </a:lnTo>
                                <a:lnTo>
                                  <a:pt x="2501900" y="480644"/>
                                </a:lnTo>
                                <a:lnTo>
                                  <a:pt x="2635436" y="249237"/>
                                </a:lnTo>
                                <a:close/>
                                <a:moveTo>
                                  <a:pt x="839685" y="249237"/>
                                </a:moveTo>
                                <a:lnTo>
                                  <a:pt x="973138" y="480644"/>
                                </a:lnTo>
                                <a:lnTo>
                                  <a:pt x="953879" y="492656"/>
                                </a:lnTo>
                                <a:lnTo>
                                  <a:pt x="934847" y="504668"/>
                                </a:lnTo>
                                <a:lnTo>
                                  <a:pt x="916041" y="517361"/>
                                </a:lnTo>
                                <a:lnTo>
                                  <a:pt x="897462" y="530279"/>
                                </a:lnTo>
                                <a:lnTo>
                                  <a:pt x="878882" y="543425"/>
                                </a:lnTo>
                                <a:lnTo>
                                  <a:pt x="860756" y="556570"/>
                                </a:lnTo>
                                <a:lnTo>
                                  <a:pt x="842630" y="570169"/>
                                </a:lnTo>
                                <a:lnTo>
                                  <a:pt x="824731" y="584221"/>
                                </a:lnTo>
                                <a:lnTo>
                                  <a:pt x="807284" y="598500"/>
                                </a:lnTo>
                                <a:lnTo>
                                  <a:pt x="789838" y="612779"/>
                                </a:lnTo>
                                <a:lnTo>
                                  <a:pt x="772845" y="627284"/>
                                </a:lnTo>
                                <a:lnTo>
                                  <a:pt x="755852" y="642470"/>
                                </a:lnTo>
                                <a:lnTo>
                                  <a:pt x="739312" y="657655"/>
                                </a:lnTo>
                                <a:lnTo>
                                  <a:pt x="722998" y="673067"/>
                                </a:lnTo>
                                <a:lnTo>
                                  <a:pt x="706685" y="688932"/>
                                </a:lnTo>
                                <a:lnTo>
                                  <a:pt x="690825" y="704798"/>
                                </a:lnTo>
                                <a:lnTo>
                                  <a:pt x="675191" y="720890"/>
                                </a:lnTo>
                                <a:lnTo>
                                  <a:pt x="659557" y="737435"/>
                                </a:lnTo>
                                <a:lnTo>
                                  <a:pt x="644377" y="753980"/>
                                </a:lnTo>
                                <a:lnTo>
                                  <a:pt x="629649" y="770752"/>
                                </a:lnTo>
                                <a:lnTo>
                                  <a:pt x="614695" y="787977"/>
                                </a:lnTo>
                                <a:lnTo>
                                  <a:pt x="600421" y="805202"/>
                                </a:lnTo>
                                <a:lnTo>
                                  <a:pt x="586373" y="822881"/>
                                </a:lnTo>
                                <a:lnTo>
                                  <a:pt x="572326" y="840786"/>
                                </a:lnTo>
                                <a:lnTo>
                                  <a:pt x="558731" y="858918"/>
                                </a:lnTo>
                                <a:lnTo>
                                  <a:pt x="545363" y="876823"/>
                                </a:lnTo>
                                <a:lnTo>
                                  <a:pt x="532222" y="895408"/>
                                </a:lnTo>
                                <a:lnTo>
                                  <a:pt x="519307" y="913993"/>
                                </a:lnTo>
                                <a:lnTo>
                                  <a:pt x="507072" y="932805"/>
                                </a:lnTo>
                                <a:lnTo>
                                  <a:pt x="494610" y="952070"/>
                                </a:lnTo>
                                <a:lnTo>
                                  <a:pt x="482828" y="971108"/>
                                </a:lnTo>
                                <a:lnTo>
                                  <a:pt x="471046" y="990600"/>
                                </a:lnTo>
                                <a:lnTo>
                                  <a:pt x="239713" y="857105"/>
                                </a:lnTo>
                                <a:lnTo>
                                  <a:pt x="253760" y="833760"/>
                                </a:lnTo>
                                <a:lnTo>
                                  <a:pt x="268035" y="810869"/>
                                </a:lnTo>
                                <a:lnTo>
                                  <a:pt x="282536" y="787977"/>
                                </a:lnTo>
                                <a:lnTo>
                                  <a:pt x="297490" y="765766"/>
                                </a:lnTo>
                                <a:lnTo>
                                  <a:pt x="312897" y="743328"/>
                                </a:lnTo>
                                <a:lnTo>
                                  <a:pt x="328530" y="721343"/>
                                </a:lnTo>
                                <a:lnTo>
                                  <a:pt x="344391" y="699585"/>
                                </a:lnTo>
                                <a:lnTo>
                                  <a:pt x="360704" y="678053"/>
                                </a:lnTo>
                                <a:lnTo>
                                  <a:pt x="377244" y="656975"/>
                                </a:lnTo>
                                <a:lnTo>
                                  <a:pt x="394011" y="635897"/>
                                </a:lnTo>
                                <a:lnTo>
                                  <a:pt x="411457" y="615272"/>
                                </a:lnTo>
                                <a:lnTo>
                                  <a:pt x="428677" y="594647"/>
                                </a:lnTo>
                                <a:lnTo>
                                  <a:pt x="446576" y="574702"/>
                                </a:lnTo>
                                <a:lnTo>
                                  <a:pt x="464929" y="554757"/>
                                </a:lnTo>
                                <a:lnTo>
                                  <a:pt x="483281" y="535266"/>
                                </a:lnTo>
                                <a:lnTo>
                                  <a:pt x="502087" y="516001"/>
                                </a:lnTo>
                                <a:lnTo>
                                  <a:pt x="521120" y="496736"/>
                                </a:lnTo>
                                <a:lnTo>
                                  <a:pt x="540378" y="477924"/>
                                </a:lnTo>
                                <a:lnTo>
                                  <a:pt x="560091" y="459565"/>
                                </a:lnTo>
                                <a:lnTo>
                                  <a:pt x="579803" y="441660"/>
                                </a:lnTo>
                                <a:lnTo>
                                  <a:pt x="600194" y="423755"/>
                                </a:lnTo>
                                <a:lnTo>
                                  <a:pt x="620360" y="406303"/>
                                </a:lnTo>
                                <a:lnTo>
                                  <a:pt x="641205" y="389078"/>
                                </a:lnTo>
                                <a:lnTo>
                                  <a:pt x="662276" y="372080"/>
                                </a:lnTo>
                                <a:lnTo>
                                  <a:pt x="683574" y="355761"/>
                                </a:lnTo>
                                <a:lnTo>
                                  <a:pt x="705099" y="339442"/>
                                </a:lnTo>
                                <a:lnTo>
                                  <a:pt x="726624" y="323577"/>
                                </a:lnTo>
                                <a:lnTo>
                                  <a:pt x="748828" y="307938"/>
                                </a:lnTo>
                                <a:lnTo>
                                  <a:pt x="771259" y="292980"/>
                                </a:lnTo>
                                <a:lnTo>
                                  <a:pt x="793917" y="278021"/>
                                </a:lnTo>
                                <a:lnTo>
                                  <a:pt x="816574" y="263289"/>
                                </a:lnTo>
                                <a:lnTo>
                                  <a:pt x="839685" y="249237"/>
                                </a:lnTo>
                                <a:close/>
                                <a:moveTo>
                                  <a:pt x="1763713" y="0"/>
                                </a:moveTo>
                                <a:lnTo>
                                  <a:pt x="1791577" y="906"/>
                                </a:lnTo>
                                <a:lnTo>
                                  <a:pt x="1819668" y="1811"/>
                                </a:lnTo>
                                <a:lnTo>
                                  <a:pt x="1847305" y="3397"/>
                                </a:lnTo>
                                <a:lnTo>
                                  <a:pt x="1875169" y="5208"/>
                                </a:lnTo>
                                <a:lnTo>
                                  <a:pt x="1902580" y="7699"/>
                                </a:lnTo>
                                <a:lnTo>
                                  <a:pt x="1929991" y="10416"/>
                                </a:lnTo>
                                <a:lnTo>
                                  <a:pt x="1957629" y="13813"/>
                                </a:lnTo>
                                <a:lnTo>
                                  <a:pt x="1984813" y="17436"/>
                                </a:lnTo>
                                <a:lnTo>
                                  <a:pt x="2011771" y="21286"/>
                                </a:lnTo>
                                <a:lnTo>
                                  <a:pt x="2038729" y="26041"/>
                                </a:lnTo>
                                <a:lnTo>
                                  <a:pt x="2065460" y="30797"/>
                                </a:lnTo>
                                <a:lnTo>
                                  <a:pt x="2091965" y="36231"/>
                                </a:lnTo>
                                <a:lnTo>
                                  <a:pt x="2118470" y="41892"/>
                                </a:lnTo>
                                <a:lnTo>
                                  <a:pt x="2144975" y="48233"/>
                                </a:lnTo>
                                <a:lnTo>
                                  <a:pt x="2171253" y="54573"/>
                                </a:lnTo>
                                <a:lnTo>
                                  <a:pt x="2197305" y="61593"/>
                                </a:lnTo>
                                <a:lnTo>
                                  <a:pt x="2222903" y="68613"/>
                                </a:lnTo>
                                <a:lnTo>
                                  <a:pt x="2248728" y="76539"/>
                                </a:lnTo>
                                <a:lnTo>
                                  <a:pt x="2274327" y="84464"/>
                                </a:lnTo>
                                <a:lnTo>
                                  <a:pt x="2299473" y="92843"/>
                                </a:lnTo>
                                <a:lnTo>
                                  <a:pt x="2324845" y="101901"/>
                                </a:lnTo>
                                <a:lnTo>
                                  <a:pt x="2349764" y="110959"/>
                                </a:lnTo>
                                <a:lnTo>
                                  <a:pt x="2374456" y="120696"/>
                                </a:lnTo>
                                <a:lnTo>
                                  <a:pt x="2399375" y="130659"/>
                                </a:lnTo>
                                <a:lnTo>
                                  <a:pt x="2423841" y="140850"/>
                                </a:lnTo>
                                <a:lnTo>
                                  <a:pt x="2448081" y="151492"/>
                                </a:lnTo>
                                <a:lnTo>
                                  <a:pt x="2472094" y="162815"/>
                                </a:lnTo>
                                <a:lnTo>
                                  <a:pt x="2495880" y="174137"/>
                                </a:lnTo>
                                <a:lnTo>
                                  <a:pt x="2519666" y="185686"/>
                                </a:lnTo>
                                <a:lnTo>
                                  <a:pt x="2543000" y="197914"/>
                                </a:lnTo>
                                <a:lnTo>
                                  <a:pt x="2566106" y="210369"/>
                                </a:lnTo>
                                <a:lnTo>
                                  <a:pt x="2589213" y="223050"/>
                                </a:lnTo>
                                <a:lnTo>
                                  <a:pt x="2455783" y="454025"/>
                                </a:lnTo>
                                <a:lnTo>
                                  <a:pt x="2436527" y="443382"/>
                                </a:lnTo>
                                <a:lnTo>
                                  <a:pt x="2416819" y="433192"/>
                                </a:lnTo>
                                <a:lnTo>
                                  <a:pt x="2397337" y="423002"/>
                                </a:lnTo>
                                <a:lnTo>
                                  <a:pt x="2377401" y="413038"/>
                                </a:lnTo>
                                <a:lnTo>
                                  <a:pt x="2357466" y="403301"/>
                                </a:lnTo>
                                <a:lnTo>
                                  <a:pt x="2337078" y="394243"/>
                                </a:lnTo>
                                <a:lnTo>
                                  <a:pt x="2316916" y="385412"/>
                                </a:lnTo>
                                <a:lnTo>
                                  <a:pt x="2296301" y="376580"/>
                                </a:lnTo>
                                <a:lnTo>
                                  <a:pt x="2275686" y="368202"/>
                                </a:lnTo>
                                <a:lnTo>
                                  <a:pt x="2254845" y="360276"/>
                                </a:lnTo>
                                <a:lnTo>
                                  <a:pt x="2233777" y="352350"/>
                                </a:lnTo>
                                <a:lnTo>
                                  <a:pt x="2212936" y="344878"/>
                                </a:lnTo>
                                <a:lnTo>
                                  <a:pt x="2191641" y="338084"/>
                                </a:lnTo>
                                <a:lnTo>
                                  <a:pt x="2169894" y="331064"/>
                                </a:lnTo>
                                <a:lnTo>
                                  <a:pt x="2148373" y="324724"/>
                                </a:lnTo>
                                <a:lnTo>
                                  <a:pt x="2126852" y="318383"/>
                                </a:lnTo>
                                <a:lnTo>
                                  <a:pt x="2105104" y="312722"/>
                                </a:lnTo>
                                <a:lnTo>
                                  <a:pt x="2083130" y="307288"/>
                                </a:lnTo>
                                <a:lnTo>
                                  <a:pt x="2060929" y="302079"/>
                                </a:lnTo>
                                <a:lnTo>
                                  <a:pt x="2038729" y="297098"/>
                                </a:lnTo>
                                <a:lnTo>
                                  <a:pt x="2016528" y="292795"/>
                                </a:lnTo>
                                <a:lnTo>
                                  <a:pt x="1993875" y="288493"/>
                                </a:lnTo>
                                <a:lnTo>
                                  <a:pt x="1971447" y="284869"/>
                                </a:lnTo>
                                <a:lnTo>
                                  <a:pt x="1948567" y="281246"/>
                                </a:lnTo>
                                <a:lnTo>
                                  <a:pt x="1925914" y="278302"/>
                                </a:lnTo>
                                <a:lnTo>
                                  <a:pt x="1903033" y="275359"/>
                                </a:lnTo>
                                <a:lnTo>
                                  <a:pt x="1879927" y="273094"/>
                                </a:lnTo>
                                <a:lnTo>
                                  <a:pt x="1857046" y="270830"/>
                                </a:lnTo>
                                <a:lnTo>
                                  <a:pt x="1833713" y="269471"/>
                                </a:lnTo>
                                <a:lnTo>
                                  <a:pt x="1810380" y="267886"/>
                                </a:lnTo>
                                <a:lnTo>
                                  <a:pt x="1786820" y="266980"/>
                                </a:lnTo>
                                <a:lnTo>
                                  <a:pt x="1763713" y="266527"/>
                                </a:lnTo>
                                <a:lnTo>
                                  <a:pt x="1763713" y="0"/>
                                </a:lnTo>
                                <a:close/>
                                <a:moveTo>
                                  <a:pt x="1711326" y="0"/>
                                </a:moveTo>
                                <a:lnTo>
                                  <a:pt x="1711326" y="266527"/>
                                </a:lnTo>
                                <a:lnTo>
                                  <a:pt x="1687728" y="266980"/>
                                </a:lnTo>
                                <a:lnTo>
                                  <a:pt x="1664356" y="267886"/>
                                </a:lnTo>
                                <a:lnTo>
                                  <a:pt x="1640984" y="269471"/>
                                </a:lnTo>
                                <a:lnTo>
                                  <a:pt x="1617612" y="270830"/>
                                </a:lnTo>
                                <a:lnTo>
                                  <a:pt x="1594467" y="273094"/>
                                </a:lnTo>
                                <a:lnTo>
                                  <a:pt x="1571549" y="275359"/>
                                </a:lnTo>
                                <a:lnTo>
                                  <a:pt x="1548631" y="278302"/>
                                </a:lnTo>
                                <a:lnTo>
                                  <a:pt x="1525940" y="281246"/>
                                </a:lnTo>
                                <a:lnTo>
                                  <a:pt x="1503022" y="284869"/>
                                </a:lnTo>
                                <a:lnTo>
                                  <a:pt x="1480558" y="288493"/>
                                </a:lnTo>
                                <a:lnTo>
                                  <a:pt x="1457867" y="292795"/>
                                </a:lnTo>
                                <a:lnTo>
                                  <a:pt x="1435630" y="297098"/>
                                </a:lnTo>
                                <a:lnTo>
                                  <a:pt x="1413166" y="302079"/>
                                </a:lnTo>
                                <a:lnTo>
                                  <a:pt x="1391155" y="307288"/>
                                </a:lnTo>
                                <a:lnTo>
                                  <a:pt x="1369372" y="312722"/>
                                </a:lnTo>
                                <a:lnTo>
                                  <a:pt x="1347362" y="318383"/>
                                </a:lnTo>
                                <a:lnTo>
                                  <a:pt x="1325578" y="324724"/>
                                </a:lnTo>
                                <a:lnTo>
                                  <a:pt x="1304022" y="331064"/>
                                </a:lnTo>
                                <a:lnTo>
                                  <a:pt x="1282465" y="338084"/>
                                </a:lnTo>
                                <a:lnTo>
                                  <a:pt x="1261136" y="344878"/>
                                </a:lnTo>
                                <a:lnTo>
                                  <a:pt x="1240033" y="352350"/>
                                </a:lnTo>
                                <a:lnTo>
                                  <a:pt x="1218930" y="360276"/>
                                </a:lnTo>
                                <a:lnTo>
                                  <a:pt x="1198282" y="368202"/>
                                </a:lnTo>
                                <a:lnTo>
                                  <a:pt x="1177633" y="376580"/>
                                </a:lnTo>
                                <a:lnTo>
                                  <a:pt x="1156984" y="385412"/>
                                </a:lnTo>
                                <a:lnTo>
                                  <a:pt x="1136562" y="394243"/>
                                </a:lnTo>
                                <a:lnTo>
                                  <a:pt x="1116367" y="403301"/>
                                </a:lnTo>
                                <a:lnTo>
                                  <a:pt x="1096172" y="413038"/>
                                </a:lnTo>
                                <a:lnTo>
                                  <a:pt x="1076431" y="422775"/>
                                </a:lnTo>
                                <a:lnTo>
                                  <a:pt x="1056463" y="432739"/>
                                </a:lnTo>
                                <a:lnTo>
                                  <a:pt x="1037175" y="443155"/>
                                </a:lnTo>
                                <a:lnTo>
                                  <a:pt x="1017661" y="454025"/>
                                </a:lnTo>
                                <a:lnTo>
                                  <a:pt x="884238" y="223050"/>
                                </a:lnTo>
                                <a:lnTo>
                                  <a:pt x="907156" y="210369"/>
                                </a:lnTo>
                                <a:lnTo>
                                  <a:pt x="930527" y="197914"/>
                                </a:lnTo>
                                <a:lnTo>
                                  <a:pt x="953899" y="185686"/>
                                </a:lnTo>
                                <a:lnTo>
                                  <a:pt x="977725" y="174137"/>
                                </a:lnTo>
                                <a:lnTo>
                                  <a:pt x="1001550" y="162815"/>
                                </a:lnTo>
                                <a:lnTo>
                                  <a:pt x="1025603" y="151492"/>
                                </a:lnTo>
                                <a:lnTo>
                                  <a:pt x="1049882" y="140850"/>
                                </a:lnTo>
                                <a:lnTo>
                                  <a:pt x="1074389" y="130659"/>
                                </a:lnTo>
                                <a:lnTo>
                                  <a:pt x="1099122" y="120696"/>
                                </a:lnTo>
                                <a:lnTo>
                                  <a:pt x="1124082" y="110959"/>
                                </a:lnTo>
                                <a:lnTo>
                                  <a:pt x="1149042" y="101901"/>
                                </a:lnTo>
                                <a:lnTo>
                                  <a:pt x="1174229" y="92843"/>
                                </a:lnTo>
                                <a:lnTo>
                                  <a:pt x="1199643" y="84464"/>
                                </a:lnTo>
                                <a:lnTo>
                                  <a:pt x="1225284" y="76539"/>
                                </a:lnTo>
                                <a:lnTo>
                                  <a:pt x="1250925" y="68613"/>
                                </a:lnTo>
                                <a:lnTo>
                                  <a:pt x="1276793" y="61593"/>
                                </a:lnTo>
                                <a:lnTo>
                                  <a:pt x="1302887" y="54573"/>
                                </a:lnTo>
                                <a:lnTo>
                                  <a:pt x="1329209" y="48233"/>
                                </a:lnTo>
                                <a:lnTo>
                                  <a:pt x="1355757" y="41892"/>
                                </a:lnTo>
                                <a:lnTo>
                                  <a:pt x="1382306" y="36231"/>
                                </a:lnTo>
                                <a:lnTo>
                                  <a:pt x="1408854" y="30797"/>
                                </a:lnTo>
                                <a:lnTo>
                                  <a:pt x="1435630" y="26041"/>
                                </a:lnTo>
                                <a:lnTo>
                                  <a:pt x="1462632" y="21286"/>
                                </a:lnTo>
                                <a:lnTo>
                                  <a:pt x="1489634" y="17436"/>
                                </a:lnTo>
                                <a:lnTo>
                                  <a:pt x="1516864" y="13813"/>
                                </a:lnTo>
                                <a:lnTo>
                                  <a:pt x="1544547" y="10416"/>
                                </a:lnTo>
                                <a:lnTo>
                                  <a:pt x="1572003" y="7699"/>
                                </a:lnTo>
                                <a:lnTo>
                                  <a:pt x="1599459" y="5208"/>
                                </a:lnTo>
                                <a:lnTo>
                                  <a:pt x="1627369" y="3397"/>
                                </a:lnTo>
                                <a:lnTo>
                                  <a:pt x="1655052" y="1811"/>
                                </a:lnTo>
                                <a:lnTo>
                                  <a:pt x="1683189" y="906"/>
                                </a:lnTo>
                                <a:lnTo>
                                  <a:pt x="17113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>
                            <a:contourClr>
                              <a:srgbClr val="FFFFFF"/>
                            </a:contourClr>
                          </a:sp3d>
                        </wps:bodyPr>
                      </wps:wsp>
                      <wps:wsp>
                        <wps:cNvPr id="299" name="KSO_Shape"/>
                        <wps:cNvSpPr>
                          <a:spLocks noChangeAspect="1"/>
                        </wps:cNvSpPr>
                        <wps:spPr bwMode="auto">
                          <a:xfrm>
                            <a:off x="24630" y="3498"/>
                            <a:ext cx="894" cy="784"/>
                          </a:xfrm>
                          <a:custGeom>
                            <a:avLst/>
                            <a:gdLst>
                              <a:gd name="T0" fmla="*/ 326110328 w 11012"/>
                              <a:gd name="T1" fmla="*/ 208354496 h 9644"/>
                              <a:gd name="T2" fmla="*/ 324733649 w 11012"/>
                              <a:gd name="T3" fmla="*/ 199184806 h 9644"/>
                              <a:gd name="T4" fmla="*/ 319257033 w 11012"/>
                              <a:gd name="T5" fmla="*/ 193041779 h 9644"/>
                              <a:gd name="T6" fmla="*/ 306807585 w 11012"/>
                              <a:gd name="T7" fmla="*/ 189745491 h 9644"/>
                              <a:gd name="T8" fmla="*/ 254705351 w 11012"/>
                              <a:gd name="T9" fmla="*/ 190284915 h 9644"/>
                              <a:gd name="T10" fmla="*/ 237916543 w 11012"/>
                              <a:gd name="T11" fmla="*/ 141200442 h 9644"/>
                              <a:gd name="T12" fmla="*/ 259733049 w 11012"/>
                              <a:gd name="T13" fmla="*/ 137274854 h 9644"/>
                              <a:gd name="T14" fmla="*/ 272601487 w 11012"/>
                              <a:gd name="T15" fmla="*/ 137094931 h 9644"/>
                              <a:gd name="T16" fmla="*/ 277240124 w 11012"/>
                              <a:gd name="T17" fmla="*/ 133618893 h 9644"/>
                              <a:gd name="T18" fmla="*/ 278975936 w 11012"/>
                              <a:gd name="T19" fmla="*/ 128075206 h 9644"/>
                              <a:gd name="T20" fmla="*/ 275055567 w 11012"/>
                              <a:gd name="T21" fmla="*/ 120493830 h 9644"/>
                              <a:gd name="T22" fmla="*/ 273140187 w 11012"/>
                              <a:gd name="T23" fmla="*/ 105450739 h 9644"/>
                              <a:gd name="T24" fmla="*/ 270267291 w 11012"/>
                              <a:gd name="T25" fmla="*/ 92954976 h 9644"/>
                              <a:gd name="T26" fmla="*/ 265778293 w 11012"/>
                              <a:gd name="T27" fmla="*/ 89269056 h 9644"/>
                              <a:gd name="T28" fmla="*/ 260301677 w 11012"/>
                              <a:gd name="T29" fmla="*/ 88759590 h 9644"/>
                              <a:gd name="T30" fmla="*/ 253358772 w 11012"/>
                              <a:gd name="T31" fmla="*/ 76563411 h 9644"/>
                              <a:gd name="T32" fmla="*/ 242674891 w 11012"/>
                              <a:gd name="T33" fmla="*/ 56186515 h 9644"/>
                              <a:gd name="T34" fmla="*/ 227801291 w 11012"/>
                              <a:gd name="T35" fmla="*/ 38686317 h 9644"/>
                              <a:gd name="T36" fmla="*/ 200059426 w 11012"/>
                              <a:gd name="T37" fmla="*/ 18369165 h 9644"/>
                              <a:gd name="T38" fmla="*/ 166840945 w 11012"/>
                              <a:gd name="T39" fmla="*/ 5124269 h 9644"/>
                              <a:gd name="T40" fmla="*/ 132365323 w 11012"/>
                              <a:gd name="T41" fmla="*/ 59917 h 9644"/>
                              <a:gd name="T42" fmla="*/ 95286329 w 11012"/>
                              <a:gd name="T43" fmla="*/ 3715879 h 9644"/>
                              <a:gd name="T44" fmla="*/ 64282332 w 11012"/>
                              <a:gd name="T45" fmla="*/ 15522426 h 9644"/>
                              <a:gd name="T46" fmla="*/ 47523453 w 11012"/>
                              <a:gd name="T47" fmla="*/ 26639930 h 9644"/>
                              <a:gd name="T48" fmla="*/ 33008986 w 11012"/>
                              <a:gd name="T49" fmla="*/ 40484166 h 9644"/>
                              <a:gd name="T50" fmla="*/ 20828888 w 11012"/>
                              <a:gd name="T51" fmla="*/ 56785856 h 9644"/>
                              <a:gd name="T52" fmla="*/ 5356904 w 11012"/>
                              <a:gd name="T53" fmla="*/ 91426579 h 9644"/>
                              <a:gd name="T54" fmla="*/ 987618 w 11012"/>
                              <a:gd name="T55" fmla="*/ 113032288 h 9644"/>
                              <a:gd name="T56" fmla="*/ 568628 w 11012"/>
                              <a:gd name="T57" fmla="*/ 146834003 h 9644"/>
                              <a:gd name="T58" fmla="*/ 7421750 w 11012"/>
                              <a:gd name="T59" fmla="*/ 192592230 h 9644"/>
                              <a:gd name="T60" fmla="*/ 12419521 w 11012"/>
                              <a:gd name="T61" fmla="*/ 217254387 h 9644"/>
                              <a:gd name="T62" fmla="*/ 16848663 w 11012"/>
                              <a:gd name="T63" fmla="*/ 231488256 h 9644"/>
                              <a:gd name="T64" fmla="*/ 21337661 w 11012"/>
                              <a:gd name="T65" fmla="*/ 234994252 h 9644"/>
                              <a:gd name="T66" fmla="*/ 39054230 w 11012"/>
                              <a:gd name="T67" fmla="*/ 233585862 h 9644"/>
                              <a:gd name="T68" fmla="*/ 55483903 w 11012"/>
                              <a:gd name="T69" fmla="*/ 228731392 h 9644"/>
                              <a:gd name="T70" fmla="*/ 71285266 w 11012"/>
                              <a:gd name="T71" fmla="*/ 226124320 h 9644"/>
                              <a:gd name="T72" fmla="*/ 88133929 w 11012"/>
                              <a:gd name="T73" fmla="*/ 230529414 h 9644"/>
                              <a:gd name="T74" fmla="*/ 101541067 w 11012"/>
                              <a:gd name="T75" fmla="*/ 238740089 h 9644"/>
                              <a:gd name="T76" fmla="*/ 134939115 w 11012"/>
                              <a:gd name="T77" fmla="*/ 255011648 h 9644"/>
                              <a:gd name="T78" fmla="*/ 158551116 w 11012"/>
                              <a:gd name="T79" fmla="*/ 260615424 h 9644"/>
                              <a:gd name="T80" fmla="*/ 176147974 w 11012"/>
                              <a:gd name="T81" fmla="*/ 260105958 h 9644"/>
                              <a:gd name="T82" fmla="*/ 190901863 w 11012"/>
                              <a:gd name="T83" fmla="*/ 254921773 h 9644"/>
                              <a:gd name="T84" fmla="*/ 203890012 w 11012"/>
                              <a:gd name="T85" fmla="*/ 244133984 h 9644"/>
                              <a:gd name="T86" fmla="*/ 212449018 w 11012"/>
                              <a:gd name="T87" fmla="*/ 230499456 h 9644"/>
                              <a:gd name="T88" fmla="*/ 217267222 w 11012"/>
                              <a:gd name="T89" fmla="*/ 208743955 h 9644"/>
                              <a:gd name="T90" fmla="*/ 241328140 w 11012"/>
                              <a:gd name="T91" fmla="*/ 231907846 h 9644"/>
                              <a:gd name="T92" fmla="*/ 257967481 w 11012"/>
                              <a:gd name="T93" fmla="*/ 263252454 h 9644"/>
                              <a:gd name="T94" fmla="*/ 270656352 w 11012"/>
                              <a:gd name="T95" fmla="*/ 276797107 h 9644"/>
                              <a:gd name="T96" fmla="*/ 283913851 w 11012"/>
                              <a:gd name="T97" fmla="*/ 284917907 h 9644"/>
                              <a:gd name="T98" fmla="*/ 301779886 w 11012"/>
                              <a:gd name="T99" fmla="*/ 288933369 h 9644"/>
                              <a:gd name="T100" fmla="*/ 321351980 w 11012"/>
                              <a:gd name="T101" fmla="*/ 286446131 h 9644"/>
                              <a:gd name="T102" fmla="*/ 328803657 w 11012"/>
                              <a:gd name="T103" fmla="*/ 280632819 h 9644"/>
                              <a:gd name="T104" fmla="*/ 218733685 w 11012"/>
                              <a:gd name="T105" fmla="*/ 182463699 h 9644"/>
                              <a:gd name="T106" fmla="*/ 220618963 w 11012"/>
                              <a:gd name="T107" fmla="*/ 161757088 h 9644"/>
                              <a:gd name="T108" fmla="*/ 228788908 w 11012"/>
                              <a:gd name="T109" fmla="*/ 190464665 h 9644"/>
                              <a:gd name="T110" fmla="*/ 276491928 w 11012"/>
                              <a:gd name="T111" fmla="*/ 256180371 h 9644"/>
                              <a:gd name="T112" fmla="*/ 262486234 w 11012"/>
                              <a:gd name="T113" fmla="*/ 233406112 h 9644"/>
                              <a:gd name="T114" fmla="*/ 255393690 w 11012"/>
                              <a:gd name="T115" fmla="*/ 209163545 h 9644"/>
                              <a:gd name="T116" fmla="*/ 307226574 w 11012"/>
                              <a:gd name="T117" fmla="*/ 208773913 h 9644"/>
                              <a:gd name="T118" fmla="*/ 310488532 w 11012"/>
                              <a:gd name="T119" fmla="*/ 269545273 h 9644"/>
                              <a:gd name="T120" fmla="*/ 291215890 w 11012"/>
                              <a:gd name="T121" fmla="*/ 267477625 h 9644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  <a:gd name="T162" fmla="*/ 0 60000 65536"/>
                              <a:gd name="T163" fmla="*/ 0 60000 65536"/>
                              <a:gd name="T164" fmla="*/ 0 60000 65536"/>
                              <a:gd name="T165" fmla="*/ 0 60000 65536"/>
                              <a:gd name="T166" fmla="*/ 0 60000 65536"/>
                              <a:gd name="T167" fmla="*/ 0 60000 65536"/>
                              <a:gd name="T168" fmla="*/ 0 60000 65536"/>
                              <a:gd name="T169" fmla="*/ 0 60000 65536"/>
                              <a:gd name="T170" fmla="*/ 0 60000 65536"/>
                              <a:gd name="T171" fmla="*/ 0 60000 65536"/>
                              <a:gd name="T172" fmla="*/ 0 60000 65536"/>
                              <a:gd name="T173" fmla="*/ 0 60000 65536"/>
                              <a:gd name="T174" fmla="*/ 0 60000 65536"/>
                              <a:gd name="T175" fmla="*/ 0 60000 65536"/>
                              <a:gd name="T176" fmla="*/ 0 60000 65536"/>
                              <a:gd name="T177" fmla="*/ 0 60000 65536"/>
                              <a:gd name="T178" fmla="*/ 0 60000 65536"/>
                              <a:gd name="T179" fmla="*/ 0 60000 65536"/>
                              <a:gd name="T180" fmla="*/ 0 60000 65536"/>
                              <a:gd name="T181" fmla="*/ 0 60000 65536"/>
                              <a:gd name="T182" fmla="*/ 0 60000 65536"/>
                            </a:gdLst>
                            <a:ahLst/>
                            <a:cxnLst>
                              <a:cxn ang="T122">
                                <a:pos x="T0" y="T1"/>
                              </a:cxn>
                              <a:cxn ang="T123">
                                <a:pos x="T2" y="T3"/>
                              </a:cxn>
                              <a:cxn ang="T124">
                                <a:pos x="T4" y="T5"/>
                              </a:cxn>
                              <a:cxn ang="T125">
                                <a:pos x="T6" y="T7"/>
                              </a:cxn>
                              <a:cxn ang="T126">
                                <a:pos x="T8" y="T9"/>
                              </a:cxn>
                              <a:cxn ang="T127">
                                <a:pos x="T10" y="T11"/>
                              </a:cxn>
                              <a:cxn ang="T128">
                                <a:pos x="T12" y="T13"/>
                              </a:cxn>
                              <a:cxn ang="T129">
                                <a:pos x="T14" y="T15"/>
                              </a:cxn>
                              <a:cxn ang="T130">
                                <a:pos x="T16" y="T17"/>
                              </a:cxn>
                              <a:cxn ang="T131">
                                <a:pos x="T18" y="T19"/>
                              </a:cxn>
                              <a:cxn ang="T132">
                                <a:pos x="T20" y="T21"/>
                              </a:cxn>
                              <a:cxn ang="T133">
                                <a:pos x="T22" y="T23"/>
                              </a:cxn>
                              <a:cxn ang="T134">
                                <a:pos x="T24" y="T25"/>
                              </a:cxn>
                              <a:cxn ang="T135">
                                <a:pos x="T26" y="T27"/>
                              </a:cxn>
                              <a:cxn ang="T136">
                                <a:pos x="T28" y="T29"/>
                              </a:cxn>
                              <a:cxn ang="T137">
                                <a:pos x="T30" y="T31"/>
                              </a:cxn>
                              <a:cxn ang="T138">
                                <a:pos x="T32" y="T33"/>
                              </a:cxn>
                              <a:cxn ang="T139">
                                <a:pos x="T34" y="T35"/>
                              </a:cxn>
                              <a:cxn ang="T140">
                                <a:pos x="T36" y="T37"/>
                              </a:cxn>
                              <a:cxn ang="T141">
                                <a:pos x="T38" y="T39"/>
                              </a:cxn>
                              <a:cxn ang="T142">
                                <a:pos x="T40" y="T41"/>
                              </a:cxn>
                              <a:cxn ang="T143">
                                <a:pos x="T42" y="T43"/>
                              </a:cxn>
                              <a:cxn ang="T144">
                                <a:pos x="T44" y="T45"/>
                              </a:cxn>
                              <a:cxn ang="T145">
                                <a:pos x="T46" y="T47"/>
                              </a:cxn>
                              <a:cxn ang="T146">
                                <a:pos x="T48" y="T49"/>
                              </a:cxn>
                              <a:cxn ang="T147">
                                <a:pos x="T50" y="T51"/>
                              </a:cxn>
                              <a:cxn ang="T148">
                                <a:pos x="T52" y="T53"/>
                              </a:cxn>
                              <a:cxn ang="T149">
                                <a:pos x="T54" y="T55"/>
                              </a:cxn>
                              <a:cxn ang="T150">
                                <a:pos x="T56" y="T57"/>
                              </a:cxn>
                              <a:cxn ang="T151">
                                <a:pos x="T58" y="T59"/>
                              </a:cxn>
                              <a:cxn ang="T152">
                                <a:pos x="T60" y="T61"/>
                              </a:cxn>
                              <a:cxn ang="T153">
                                <a:pos x="T62" y="T63"/>
                              </a:cxn>
                              <a:cxn ang="T154">
                                <a:pos x="T64" y="T65"/>
                              </a:cxn>
                              <a:cxn ang="T155">
                                <a:pos x="T66" y="T67"/>
                              </a:cxn>
                              <a:cxn ang="T156">
                                <a:pos x="T68" y="T69"/>
                              </a:cxn>
                              <a:cxn ang="T157">
                                <a:pos x="T70" y="T71"/>
                              </a:cxn>
                              <a:cxn ang="T158">
                                <a:pos x="T72" y="T73"/>
                              </a:cxn>
                              <a:cxn ang="T159">
                                <a:pos x="T74" y="T75"/>
                              </a:cxn>
                              <a:cxn ang="T160">
                                <a:pos x="T76" y="T77"/>
                              </a:cxn>
                              <a:cxn ang="T161">
                                <a:pos x="T78" y="T79"/>
                              </a:cxn>
                              <a:cxn ang="T162">
                                <a:pos x="T80" y="T81"/>
                              </a:cxn>
                              <a:cxn ang="T163">
                                <a:pos x="T82" y="T83"/>
                              </a:cxn>
                              <a:cxn ang="T164">
                                <a:pos x="T84" y="T85"/>
                              </a:cxn>
                              <a:cxn ang="T165">
                                <a:pos x="T86" y="T87"/>
                              </a:cxn>
                              <a:cxn ang="T166">
                                <a:pos x="T88" y="T89"/>
                              </a:cxn>
                              <a:cxn ang="T167">
                                <a:pos x="T90" y="T91"/>
                              </a:cxn>
                              <a:cxn ang="T168">
                                <a:pos x="T92" y="T93"/>
                              </a:cxn>
                              <a:cxn ang="T169">
                                <a:pos x="T94" y="T95"/>
                              </a:cxn>
                              <a:cxn ang="T170">
                                <a:pos x="T96" y="T97"/>
                              </a:cxn>
                              <a:cxn ang="T171">
                                <a:pos x="T98" y="T99"/>
                              </a:cxn>
                              <a:cxn ang="T172">
                                <a:pos x="T100" y="T101"/>
                              </a:cxn>
                              <a:cxn ang="T173">
                                <a:pos x="T102" y="T103"/>
                              </a:cxn>
                              <a:cxn ang="T174">
                                <a:pos x="T104" y="T105"/>
                              </a:cxn>
                              <a:cxn ang="T175">
                                <a:pos x="T106" y="T107"/>
                              </a:cxn>
                              <a:cxn ang="T176">
                                <a:pos x="T108" y="T109"/>
                              </a:cxn>
                              <a:cxn ang="T177">
                                <a:pos x="T110" y="T111"/>
                              </a:cxn>
                              <a:cxn ang="T178">
                                <a:pos x="T112" y="T113"/>
                              </a:cxn>
                              <a:cxn ang="T179">
                                <a:pos x="T114" y="T115"/>
                              </a:cxn>
                              <a:cxn ang="T180">
                                <a:pos x="T116" y="T117"/>
                              </a:cxn>
                              <a:cxn ang="T181">
                                <a:pos x="T118" y="T119"/>
                              </a:cxn>
                              <a:cxn ang="T182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11012" h="9644">
                                <a:moveTo>
                                  <a:pt x="11012" y="9234"/>
                                </a:moveTo>
                                <a:lnTo>
                                  <a:pt x="11012" y="9234"/>
                                </a:lnTo>
                                <a:lnTo>
                                  <a:pt x="11006" y="9051"/>
                                </a:lnTo>
                                <a:lnTo>
                                  <a:pt x="11001" y="8865"/>
                                </a:lnTo>
                                <a:lnTo>
                                  <a:pt x="10994" y="8678"/>
                                </a:lnTo>
                                <a:lnTo>
                                  <a:pt x="10986" y="8491"/>
                                </a:lnTo>
                                <a:lnTo>
                                  <a:pt x="10978" y="8307"/>
                                </a:lnTo>
                                <a:lnTo>
                                  <a:pt x="10969" y="8128"/>
                                </a:lnTo>
                                <a:lnTo>
                                  <a:pt x="10951" y="7788"/>
                                </a:lnTo>
                                <a:lnTo>
                                  <a:pt x="10932" y="7487"/>
                                </a:lnTo>
                                <a:lnTo>
                                  <a:pt x="10917" y="7238"/>
                                </a:lnTo>
                                <a:lnTo>
                                  <a:pt x="10897" y="6953"/>
                                </a:lnTo>
                                <a:lnTo>
                                  <a:pt x="10899" y="6924"/>
                                </a:lnTo>
                                <a:lnTo>
                                  <a:pt x="10900" y="6894"/>
                                </a:lnTo>
                                <a:lnTo>
                                  <a:pt x="10899" y="6851"/>
                                </a:lnTo>
                                <a:lnTo>
                                  <a:pt x="10897" y="6829"/>
                                </a:lnTo>
                                <a:lnTo>
                                  <a:pt x="10895" y="6807"/>
                                </a:lnTo>
                                <a:lnTo>
                                  <a:pt x="10892" y="6784"/>
                                </a:lnTo>
                                <a:lnTo>
                                  <a:pt x="10888" y="6761"/>
                                </a:lnTo>
                                <a:lnTo>
                                  <a:pt x="10883" y="6739"/>
                                </a:lnTo>
                                <a:lnTo>
                                  <a:pt x="10876" y="6716"/>
                                </a:lnTo>
                                <a:lnTo>
                                  <a:pt x="10870" y="6693"/>
                                </a:lnTo>
                                <a:lnTo>
                                  <a:pt x="10861" y="6670"/>
                                </a:lnTo>
                                <a:lnTo>
                                  <a:pt x="10851" y="6647"/>
                                </a:lnTo>
                                <a:lnTo>
                                  <a:pt x="10840" y="6625"/>
                                </a:lnTo>
                                <a:lnTo>
                                  <a:pt x="10827" y="6602"/>
                                </a:lnTo>
                                <a:lnTo>
                                  <a:pt x="10813" y="6580"/>
                                </a:lnTo>
                                <a:lnTo>
                                  <a:pt x="10798" y="6558"/>
                                </a:lnTo>
                                <a:lnTo>
                                  <a:pt x="10780" y="6537"/>
                                </a:lnTo>
                                <a:lnTo>
                                  <a:pt x="10765" y="6521"/>
                                </a:lnTo>
                                <a:lnTo>
                                  <a:pt x="10751" y="6506"/>
                                </a:lnTo>
                                <a:lnTo>
                                  <a:pt x="10734" y="6491"/>
                                </a:lnTo>
                                <a:lnTo>
                                  <a:pt x="10719" y="6477"/>
                                </a:lnTo>
                                <a:lnTo>
                                  <a:pt x="10703" y="6465"/>
                                </a:lnTo>
                                <a:lnTo>
                                  <a:pt x="10685" y="6453"/>
                                </a:lnTo>
                                <a:lnTo>
                                  <a:pt x="10668" y="6442"/>
                                </a:lnTo>
                                <a:lnTo>
                                  <a:pt x="10650" y="6431"/>
                                </a:lnTo>
                                <a:lnTo>
                                  <a:pt x="10632" y="6421"/>
                                </a:lnTo>
                                <a:lnTo>
                                  <a:pt x="10613" y="6412"/>
                                </a:lnTo>
                                <a:lnTo>
                                  <a:pt x="10593" y="6403"/>
                                </a:lnTo>
                                <a:lnTo>
                                  <a:pt x="10574" y="6395"/>
                                </a:lnTo>
                                <a:lnTo>
                                  <a:pt x="10553" y="6388"/>
                                </a:lnTo>
                                <a:lnTo>
                                  <a:pt x="10532" y="6381"/>
                                </a:lnTo>
                                <a:lnTo>
                                  <a:pt x="10489" y="6369"/>
                                </a:lnTo>
                                <a:lnTo>
                                  <a:pt x="10446" y="6358"/>
                                </a:lnTo>
                                <a:lnTo>
                                  <a:pt x="10400" y="6349"/>
                                </a:lnTo>
                                <a:lnTo>
                                  <a:pt x="10353" y="6343"/>
                                </a:lnTo>
                                <a:lnTo>
                                  <a:pt x="10304" y="6336"/>
                                </a:lnTo>
                                <a:lnTo>
                                  <a:pt x="10252" y="6332"/>
                                </a:lnTo>
                                <a:lnTo>
                                  <a:pt x="10201" y="6327"/>
                                </a:lnTo>
                                <a:lnTo>
                                  <a:pt x="10093" y="6321"/>
                                </a:lnTo>
                                <a:lnTo>
                                  <a:pt x="10077" y="6321"/>
                                </a:lnTo>
                                <a:lnTo>
                                  <a:pt x="9798" y="6322"/>
                                </a:lnTo>
                                <a:lnTo>
                                  <a:pt x="9547" y="6323"/>
                                </a:lnTo>
                                <a:lnTo>
                                  <a:pt x="9323" y="6326"/>
                                </a:lnTo>
                                <a:lnTo>
                                  <a:pt x="9123" y="6331"/>
                                </a:lnTo>
                                <a:lnTo>
                                  <a:pt x="8944" y="6335"/>
                                </a:lnTo>
                                <a:lnTo>
                                  <a:pt x="8784" y="6341"/>
                                </a:lnTo>
                                <a:lnTo>
                                  <a:pt x="8511" y="6350"/>
                                </a:lnTo>
                                <a:lnTo>
                                  <a:pt x="8296" y="6357"/>
                                </a:lnTo>
                                <a:lnTo>
                                  <a:pt x="8272" y="6259"/>
                                </a:lnTo>
                                <a:lnTo>
                                  <a:pt x="8247" y="6160"/>
                                </a:lnTo>
                                <a:lnTo>
                                  <a:pt x="8203" y="5964"/>
                                </a:lnTo>
                                <a:lnTo>
                                  <a:pt x="8160" y="5770"/>
                                </a:lnTo>
                                <a:lnTo>
                                  <a:pt x="8120" y="5579"/>
                                </a:lnTo>
                                <a:lnTo>
                                  <a:pt x="8081" y="5390"/>
                                </a:lnTo>
                                <a:lnTo>
                                  <a:pt x="8045" y="5207"/>
                                </a:lnTo>
                                <a:lnTo>
                                  <a:pt x="7977" y="4855"/>
                                </a:lnTo>
                                <a:lnTo>
                                  <a:pt x="7963" y="4783"/>
                                </a:lnTo>
                                <a:lnTo>
                                  <a:pt x="7950" y="4712"/>
                                </a:lnTo>
                                <a:lnTo>
                                  <a:pt x="7999" y="4692"/>
                                </a:lnTo>
                                <a:lnTo>
                                  <a:pt x="8052" y="4673"/>
                                </a:lnTo>
                                <a:lnTo>
                                  <a:pt x="8105" y="4657"/>
                                </a:lnTo>
                                <a:lnTo>
                                  <a:pt x="8161" y="4643"/>
                                </a:lnTo>
                                <a:lnTo>
                                  <a:pt x="8219" y="4628"/>
                                </a:lnTo>
                                <a:lnTo>
                                  <a:pt x="8279" y="4618"/>
                                </a:lnTo>
                                <a:lnTo>
                                  <a:pt x="8340" y="4608"/>
                                </a:lnTo>
                                <a:lnTo>
                                  <a:pt x="8405" y="4599"/>
                                </a:lnTo>
                                <a:lnTo>
                                  <a:pt x="8470" y="4592"/>
                                </a:lnTo>
                                <a:lnTo>
                                  <a:pt x="8538" y="4587"/>
                                </a:lnTo>
                                <a:lnTo>
                                  <a:pt x="8607" y="4584"/>
                                </a:lnTo>
                                <a:lnTo>
                                  <a:pt x="8679" y="4581"/>
                                </a:lnTo>
                                <a:lnTo>
                                  <a:pt x="8753" y="4581"/>
                                </a:lnTo>
                                <a:lnTo>
                                  <a:pt x="8828" y="4584"/>
                                </a:lnTo>
                                <a:lnTo>
                                  <a:pt x="8906" y="4586"/>
                                </a:lnTo>
                                <a:lnTo>
                                  <a:pt x="8984" y="4591"/>
                                </a:lnTo>
                                <a:lnTo>
                                  <a:pt x="9001" y="4592"/>
                                </a:lnTo>
                                <a:lnTo>
                                  <a:pt x="9017" y="4591"/>
                                </a:lnTo>
                                <a:lnTo>
                                  <a:pt x="9032" y="4591"/>
                                </a:lnTo>
                                <a:lnTo>
                                  <a:pt x="9048" y="4589"/>
                                </a:lnTo>
                                <a:lnTo>
                                  <a:pt x="9064" y="4587"/>
                                </a:lnTo>
                                <a:lnTo>
                                  <a:pt x="9079" y="4584"/>
                                </a:lnTo>
                                <a:lnTo>
                                  <a:pt x="9094" y="4579"/>
                                </a:lnTo>
                                <a:lnTo>
                                  <a:pt x="9109" y="4575"/>
                                </a:lnTo>
                                <a:lnTo>
                                  <a:pt x="9123" y="4569"/>
                                </a:lnTo>
                                <a:lnTo>
                                  <a:pt x="9137" y="4564"/>
                                </a:lnTo>
                                <a:lnTo>
                                  <a:pt x="9150" y="4557"/>
                                </a:lnTo>
                                <a:lnTo>
                                  <a:pt x="9164" y="4550"/>
                                </a:lnTo>
                                <a:lnTo>
                                  <a:pt x="9177" y="4542"/>
                                </a:lnTo>
                                <a:lnTo>
                                  <a:pt x="9190" y="4533"/>
                                </a:lnTo>
                                <a:lnTo>
                                  <a:pt x="9202" y="4525"/>
                                </a:lnTo>
                                <a:lnTo>
                                  <a:pt x="9213" y="4515"/>
                                </a:lnTo>
                                <a:lnTo>
                                  <a:pt x="9225" y="4505"/>
                                </a:lnTo>
                                <a:lnTo>
                                  <a:pt x="9235" y="4494"/>
                                </a:lnTo>
                                <a:lnTo>
                                  <a:pt x="9246" y="4483"/>
                                </a:lnTo>
                                <a:lnTo>
                                  <a:pt x="9255" y="4471"/>
                                </a:lnTo>
                                <a:lnTo>
                                  <a:pt x="9264" y="4459"/>
                                </a:lnTo>
                                <a:lnTo>
                                  <a:pt x="9273" y="4446"/>
                                </a:lnTo>
                                <a:lnTo>
                                  <a:pt x="9280" y="4433"/>
                                </a:lnTo>
                                <a:lnTo>
                                  <a:pt x="9288" y="4420"/>
                                </a:lnTo>
                                <a:lnTo>
                                  <a:pt x="9295" y="4405"/>
                                </a:lnTo>
                                <a:lnTo>
                                  <a:pt x="9300" y="4391"/>
                                </a:lnTo>
                                <a:lnTo>
                                  <a:pt x="9306" y="4377"/>
                                </a:lnTo>
                                <a:lnTo>
                                  <a:pt x="9310" y="4362"/>
                                </a:lnTo>
                                <a:lnTo>
                                  <a:pt x="9314" y="4346"/>
                                </a:lnTo>
                                <a:lnTo>
                                  <a:pt x="9318" y="4331"/>
                                </a:lnTo>
                                <a:lnTo>
                                  <a:pt x="9320" y="4315"/>
                                </a:lnTo>
                                <a:lnTo>
                                  <a:pt x="9321" y="4298"/>
                                </a:lnTo>
                                <a:lnTo>
                                  <a:pt x="9322" y="4274"/>
                                </a:lnTo>
                                <a:lnTo>
                                  <a:pt x="9321" y="4251"/>
                                </a:lnTo>
                                <a:lnTo>
                                  <a:pt x="9318" y="4227"/>
                                </a:lnTo>
                                <a:lnTo>
                                  <a:pt x="9313" y="4205"/>
                                </a:lnTo>
                                <a:lnTo>
                                  <a:pt x="9308" y="4182"/>
                                </a:lnTo>
                                <a:lnTo>
                                  <a:pt x="9300" y="4162"/>
                                </a:lnTo>
                                <a:lnTo>
                                  <a:pt x="9290" y="4141"/>
                                </a:lnTo>
                                <a:lnTo>
                                  <a:pt x="9280" y="4120"/>
                                </a:lnTo>
                                <a:lnTo>
                                  <a:pt x="9268" y="4102"/>
                                </a:lnTo>
                                <a:lnTo>
                                  <a:pt x="9255" y="4083"/>
                                </a:lnTo>
                                <a:lnTo>
                                  <a:pt x="9241" y="4065"/>
                                </a:lnTo>
                                <a:lnTo>
                                  <a:pt x="9225" y="4049"/>
                                </a:lnTo>
                                <a:lnTo>
                                  <a:pt x="9208" y="4035"/>
                                </a:lnTo>
                                <a:lnTo>
                                  <a:pt x="9191" y="4021"/>
                                </a:lnTo>
                                <a:lnTo>
                                  <a:pt x="9171" y="4009"/>
                                </a:lnTo>
                                <a:lnTo>
                                  <a:pt x="9151" y="3997"/>
                                </a:lnTo>
                                <a:lnTo>
                                  <a:pt x="9155" y="3958"/>
                                </a:lnTo>
                                <a:lnTo>
                                  <a:pt x="9156" y="3919"/>
                                </a:lnTo>
                                <a:lnTo>
                                  <a:pt x="9156" y="3880"/>
                                </a:lnTo>
                                <a:lnTo>
                                  <a:pt x="9156" y="3841"/>
                                </a:lnTo>
                                <a:lnTo>
                                  <a:pt x="9155" y="3802"/>
                                </a:lnTo>
                                <a:lnTo>
                                  <a:pt x="9153" y="3764"/>
                                </a:lnTo>
                                <a:lnTo>
                                  <a:pt x="9147" y="3688"/>
                                </a:lnTo>
                                <a:lnTo>
                                  <a:pt x="9138" y="3602"/>
                                </a:lnTo>
                                <a:lnTo>
                                  <a:pt x="9127" y="3519"/>
                                </a:lnTo>
                                <a:lnTo>
                                  <a:pt x="9117" y="3440"/>
                                </a:lnTo>
                                <a:lnTo>
                                  <a:pt x="9104" y="3369"/>
                                </a:lnTo>
                                <a:lnTo>
                                  <a:pt x="9094" y="3308"/>
                                </a:lnTo>
                                <a:lnTo>
                                  <a:pt x="9084" y="3258"/>
                                </a:lnTo>
                                <a:lnTo>
                                  <a:pt x="9073" y="3204"/>
                                </a:lnTo>
                                <a:lnTo>
                                  <a:pt x="9070" y="3189"/>
                                </a:lnTo>
                                <a:lnTo>
                                  <a:pt x="9065" y="3173"/>
                                </a:lnTo>
                                <a:lnTo>
                                  <a:pt x="9060" y="3158"/>
                                </a:lnTo>
                                <a:lnTo>
                                  <a:pt x="9053" y="3144"/>
                                </a:lnTo>
                                <a:lnTo>
                                  <a:pt x="9047" y="3130"/>
                                </a:lnTo>
                                <a:lnTo>
                                  <a:pt x="9040" y="3115"/>
                                </a:lnTo>
                                <a:lnTo>
                                  <a:pt x="9031" y="3102"/>
                                </a:lnTo>
                                <a:lnTo>
                                  <a:pt x="9023" y="3090"/>
                                </a:lnTo>
                                <a:lnTo>
                                  <a:pt x="9014" y="3077"/>
                                </a:lnTo>
                                <a:lnTo>
                                  <a:pt x="9004" y="3065"/>
                                </a:lnTo>
                                <a:lnTo>
                                  <a:pt x="8994" y="3054"/>
                                </a:lnTo>
                                <a:lnTo>
                                  <a:pt x="8983" y="3043"/>
                                </a:lnTo>
                                <a:lnTo>
                                  <a:pt x="8972" y="3033"/>
                                </a:lnTo>
                                <a:lnTo>
                                  <a:pt x="8960" y="3024"/>
                                </a:lnTo>
                                <a:lnTo>
                                  <a:pt x="8948" y="3015"/>
                                </a:lnTo>
                                <a:lnTo>
                                  <a:pt x="8936" y="3006"/>
                                </a:lnTo>
                                <a:lnTo>
                                  <a:pt x="8923" y="2998"/>
                                </a:lnTo>
                                <a:lnTo>
                                  <a:pt x="8910" y="2991"/>
                                </a:lnTo>
                                <a:lnTo>
                                  <a:pt x="8896" y="2984"/>
                                </a:lnTo>
                                <a:lnTo>
                                  <a:pt x="8881" y="2979"/>
                                </a:lnTo>
                                <a:lnTo>
                                  <a:pt x="8867" y="2973"/>
                                </a:lnTo>
                                <a:lnTo>
                                  <a:pt x="8853" y="2969"/>
                                </a:lnTo>
                                <a:lnTo>
                                  <a:pt x="8839" y="2965"/>
                                </a:lnTo>
                                <a:lnTo>
                                  <a:pt x="8824" y="2961"/>
                                </a:lnTo>
                                <a:lnTo>
                                  <a:pt x="8808" y="2959"/>
                                </a:lnTo>
                                <a:lnTo>
                                  <a:pt x="8793" y="2957"/>
                                </a:lnTo>
                                <a:lnTo>
                                  <a:pt x="8778" y="2956"/>
                                </a:lnTo>
                                <a:lnTo>
                                  <a:pt x="8761" y="2956"/>
                                </a:lnTo>
                                <a:lnTo>
                                  <a:pt x="8746" y="2956"/>
                                </a:lnTo>
                                <a:lnTo>
                                  <a:pt x="8731" y="2958"/>
                                </a:lnTo>
                                <a:lnTo>
                                  <a:pt x="8714" y="2960"/>
                                </a:lnTo>
                                <a:lnTo>
                                  <a:pt x="8698" y="2962"/>
                                </a:lnTo>
                                <a:lnTo>
                                  <a:pt x="8672" y="2970"/>
                                </a:lnTo>
                                <a:lnTo>
                                  <a:pt x="8646" y="2979"/>
                                </a:lnTo>
                                <a:lnTo>
                                  <a:pt x="8624" y="2990"/>
                                </a:lnTo>
                                <a:lnTo>
                                  <a:pt x="8601" y="3003"/>
                                </a:lnTo>
                                <a:lnTo>
                                  <a:pt x="8587" y="2946"/>
                                </a:lnTo>
                                <a:lnTo>
                                  <a:pt x="8573" y="2889"/>
                                </a:lnTo>
                                <a:lnTo>
                                  <a:pt x="8558" y="2832"/>
                                </a:lnTo>
                                <a:lnTo>
                                  <a:pt x="8542" y="2776"/>
                                </a:lnTo>
                                <a:lnTo>
                                  <a:pt x="8524" y="2721"/>
                                </a:lnTo>
                                <a:lnTo>
                                  <a:pt x="8505" y="2665"/>
                                </a:lnTo>
                                <a:lnTo>
                                  <a:pt x="8486" y="2610"/>
                                </a:lnTo>
                                <a:lnTo>
                                  <a:pt x="8466" y="2555"/>
                                </a:lnTo>
                                <a:lnTo>
                                  <a:pt x="8444" y="2501"/>
                                </a:lnTo>
                                <a:lnTo>
                                  <a:pt x="8422" y="2446"/>
                                </a:lnTo>
                                <a:lnTo>
                                  <a:pt x="8398" y="2393"/>
                                </a:lnTo>
                                <a:lnTo>
                                  <a:pt x="8374" y="2339"/>
                                </a:lnTo>
                                <a:lnTo>
                                  <a:pt x="8348" y="2286"/>
                                </a:lnTo>
                                <a:lnTo>
                                  <a:pt x="8322" y="2233"/>
                                </a:lnTo>
                                <a:lnTo>
                                  <a:pt x="8294" y="2181"/>
                                </a:lnTo>
                                <a:lnTo>
                                  <a:pt x="8266" y="2129"/>
                                </a:lnTo>
                                <a:lnTo>
                                  <a:pt x="8237" y="2077"/>
                                </a:lnTo>
                                <a:lnTo>
                                  <a:pt x="8206" y="2025"/>
                                </a:lnTo>
                                <a:lnTo>
                                  <a:pt x="8174" y="1975"/>
                                </a:lnTo>
                                <a:lnTo>
                                  <a:pt x="8141" y="1925"/>
                                </a:lnTo>
                                <a:lnTo>
                                  <a:pt x="8109" y="1875"/>
                                </a:lnTo>
                                <a:lnTo>
                                  <a:pt x="8074" y="1824"/>
                                </a:lnTo>
                                <a:lnTo>
                                  <a:pt x="8039" y="1775"/>
                                </a:lnTo>
                                <a:lnTo>
                                  <a:pt x="8002" y="1727"/>
                                </a:lnTo>
                                <a:lnTo>
                                  <a:pt x="7964" y="1678"/>
                                </a:lnTo>
                                <a:lnTo>
                                  <a:pt x="7926" y="1630"/>
                                </a:lnTo>
                                <a:lnTo>
                                  <a:pt x="7887" y="1583"/>
                                </a:lnTo>
                                <a:lnTo>
                                  <a:pt x="7846" y="1536"/>
                                </a:lnTo>
                                <a:lnTo>
                                  <a:pt x="7805" y="1489"/>
                                </a:lnTo>
                                <a:lnTo>
                                  <a:pt x="7762" y="1443"/>
                                </a:lnTo>
                                <a:lnTo>
                                  <a:pt x="7720" y="1397"/>
                                </a:lnTo>
                                <a:lnTo>
                                  <a:pt x="7675" y="1351"/>
                                </a:lnTo>
                                <a:lnTo>
                                  <a:pt x="7612" y="1291"/>
                                </a:lnTo>
                                <a:lnTo>
                                  <a:pt x="7550" y="1231"/>
                                </a:lnTo>
                                <a:lnTo>
                                  <a:pt x="7485" y="1172"/>
                                </a:lnTo>
                                <a:lnTo>
                                  <a:pt x="7419" y="1115"/>
                                </a:lnTo>
                                <a:lnTo>
                                  <a:pt x="7351" y="1059"/>
                                </a:lnTo>
                                <a:lnTo>
                                  <a:pt x="7282" y="1004"/>
                                </a:lnTo>
                                <a:lnTo>
                                  <a:pt x="7212" y="951"/>
                                </a:lnTo>
                                <a:lnTo>
                                  <a:pt x="7140" y="898"/>
                                </a:lnTo>
                                <a:lnTo>
                                  <a:pt x="7068" y="848"/>
                                </a:lnTo>
                                <a:lnTo>
                                  <a:pt x="6994" y="798"/>
                                </a:lnTo>
                                <a:lnTo>
                                  <a:pt x="6918" y="750"/>
                                </a:lnTo>
                                <a:lnTo>
                                  <a:pt x="6842" y="703"/>
                                </a:lnTo>
                                <a:lnTo>
                                  <a:pt x="6764" y="657"/>
                                </a:lnTo>
                                <a:lnTo>
                                  <a:pt x="6685" y="613"/>
                                </a:lnTo>
                                <a:lnTo>
                                  <a:pt x="6606" y="570"/>
                                </a:lnTo>
                                <a:lnTo>
                                  <a:pt x="6525" y="529"/>
                                </a:lnTo>
                                <a:lnTo>
                                  <a:pt x="6443" y="488"/>
                                </a:lnTo>
                                <a:lnTo>
                                  <a:pt x="6360" y="450"/>
                                </a:lnTo>
                                <a:lnTo>
                                  <a:pt x="6277" y="413"/>
                                </a:lnTo>
                                <a:lnTo>
                                  <a:pt x="6191" y="378"/>
                                </a:lnTo>
                                <a:lnTo>
                                  <a:pt x="6106" y="344"/>
                                </a:lnTo>
                                <a:lnTo>
                                  <a:pt x="6020" y="311"/>
                                </a:lnTo>
                                <a:lnTo>
                                  <a:pt x="5932" y="279"/>
                                </a:lnTo>
                                <a:lnTo>
                                  <a:pt x="5844" y="250"/>
                                </a:lnTo>
                                <a:lnTo>
                                  <a:pt x="5755" y="223"/>
                                </a:lnTo>
                                <a:lnTo>
                                  <a:pt x="5666" y="196"/>
                                </a:lnTo>
                                <a:lnTo>
                                  <a:pt x="5575" y="171"/>
                                </a:lnTo>
                                <a:lnTo>
                                  <a:pt x="5483" y="147"/>
                                </a:lnTo>
                                <a:lnTo>
                                  <a:pt x="5391" y="126"/>
                                </a:lnTo>
                                <a:lnTo>
                                  <a:pt x="5299" y="106"/>
                                </a:lnTo>
                                <a:lnTo>
                                  <a:pt x="5206" y="87"/>
                                </a:lnTo>
                                <a:lnTo>
                                  <a:pt x="5112" y="71"/>
                                </a:lnTo>
                                <a:lnTo>
                                  <a:pt x="5014" y="55"/>
                                </a:lnTo>
                                <a:lnTo>
                                  <a:pt x="4915" y="41"/>
                                </a:lnTo>
                                <a:lnTo>
                                  <a:pt x="4816" y="29"/>
                                </a:lnTo>
                                <a:lnTo>
                                  <a:pt x="4718" y="19"/>
                                </a:lnTo>
                                <a:lnTo>
                                  <a:pt x="4619" y="12"/>
                                </a:lnTo>
                                <a:lnTo>
                                  <a:pt x="4521" y="5"/>
                                </a:lnTo>
                                <a:lnTo>
                                  <a:pt x="4423" y="2"/>
                                </a:lnTo>
                                <a:lnTo>
                                  <a:pt x="4325" y="0"/>
                                </a:lnTo>
                                <a:lnTo>
                                  <a:pt x="4227" y="0"/>
                                </a:lnTo>
                                <a:lnTo>
                                  <a:pt x="4130" y="1"/>
                                </a:lnTo>
                                <a:lnTo>
                                  <a:pt x="4034" y="5"/>
                                </a:lnTo>
                                <a:lnTo>
                                  <a:pt x="3937" y="10"/>
                                </a:lnTo>
                                <a:lnTo>
                                  <a:pt x="3841" y="18"/>
                                </a:lnTo>
                                <a:lnTo>
                                  <a:pt x="3745" y="27"/>
                                </a:lnTo>
                                <a:lnTo>
                                  <a:pt x="3651" y="39"/>
                                </a:lnTo>
                                <a:lnTo>
                                  <a:pt x="3556" y="52"/>
                                </a:lnTo>
                                <a:lnTo>
                                  <a:pt x="3462" y="67"/>
                                </a:lnTo>
                                <a:lnTo>
                                  <a:pt x="3369" y="84"/>
                                </a:lnTo>
                                <a:lnTo>
                                  <a:pt x="3276" y="103"/>
                                </a:lnTo>
                                <a:lnTo>
                                  <a:pt x="3184" y="124"/>
                                </a:lnTo>
                                <a:lnTo>
                                  <a:pt x="3093" y="146"/>
                                </a:lnTo>
                                <a:lnTo>
                                  <a:pt x="3003" y="171"/>
                                </a:lnTo>
                                <a:lnTo>
                                  <a:pt x="2913" y="197"/>
                                </a:lnTo>
                                <a:lnTo>
                                  <a:pt x="2825" y="226"/>
                                </a:lnTo>
                                <a:lnTo>
                                  <a:pt x="2736" y="255"/>
                                </a:lnTo>
                                <a:lnTo>
                                  <a:pt x="2650" y="288"/>
                                </a:lnTo>
                                <a:lnTo>
                                  <a:pt x="2563" y="322"/>
                                </a:lnTo>
                                <a:lnTo>
                                  <a:pt x="2478" y="357"/>
                                </a:lnTo>
                                <a:lnTo>
                                  <a:pt x="2394" y="395"/>
                                </a:lnTo>
                                <a:lnTo>
                                  <a:pt x="2311" y="434"/>
                                </a:lnTo>
                                <a:lnTo>
                                  <a:pt x="2229" y="475"/>
                                </a:lnTo>
                                <a:lnTo>
                                  <a:pt x="2148" y="518"/>
                                </a:lnTo>
                                <a:lnTo>
                                  <a:pt x="2102" y="544"/>
                                </a:lnTo>
                                <a:lnTo>
                                  <a:pt x="2057" y="569"/>
                                </a:lnTo>
                                <a:lnTo>
                                  <a:pt x="2012" y="595"/>
                                </a:lnTo>
                                <a:lnTo>
                                  <a:pt x="1968" y="623"/>
                                </a:lnTo>
                                <a:lnTo>
                                  <a:pt x="1924" y="650"/>
                                </a:lnTo>
                                <a:lnTo>
                                  <a:pt x="1880" y="678"/>
                                </a:lnTo>
                                <a:lnTo>
                                  <a:pt x="1838" y="707"/>
                                </a:lnTo>
                                <a:lnTo>
                                  <a:pt x="1795" y="736"/>
                                </a:lnTo>
                                <a:lnTo>
                                  <a:pt x="1752" y="766"/>
                                </a:lnTo>
                                <a:lnTo>
                                  <a:pt x="1711" y="795"/>
                                </a:lnTo>
                                <a:lnTo>
                                  <a:pt x="1669" y="827"/>
                                </a:lnTo>
                                <a:lnTo>
                                  <a:pt x="1629" y="858"/>
                                </a:lnTo>
                                <a:lnTo>
                                  <a:pt x="1588" y="889"/>
                                </a:lnTo>
                                <a:lnTo>
                                  <a:pt x="1548" y="922"/>
                                </a:lnTo>
                                <a:lnTo>
                                  <a:pt x="1508" y="955"/>
                                </a:lnTo>
                                <a:lnTo>
                                  <a:pt x="1469" y="988"/>
                                </a:lnTo>
                                <a:lnTo>
                                  <a:pt x="1431" y="1023"/>
                                </a:lnTo>
                                <a:lnTo>
                                  <a:pt x="1393" y="1057"/>
                                </a:lnTo>
                                <a:lnTo>
                                  <a:pt x="1354" y="1092"/>
                                </a:lnTo>
                                <a:lnTo>
                                  <a:pt x="1317" y="1127"/>
                                </a:lnTo>
                                <a:lnTo>
                                  <a:pt x="1280" y="1163"/>
                                </a:lnTo>
                                <a:lnTo>
                                  <a:pt x="1244" y="1200"/>
                                </a:lnTo>
                                <a:lnTo>
                                  <a:pt x="1208" y="1237"/>
                                </a:lnTo>
                                <a:lnTo>
                                  <a:pt x="1172" y="1274"/>
                                </a:lnTo>
                                <a:lnTo>
                                  <a:pt x="1137" y="1313"/>
                                </a:lnTo>
                                <a:lnTo>
                                  <a:pt x="1103" y="1351"/>
                                </a:lnTo>
                                <a:lnTo>
                                  <a:pt x="1069" y="1390"/>
                                </a:lnTo>
                                <a:lnTo>
                                  <a:pt x="1035" y="1430"/>
                                </a:lnTo>
                                <a:lnTo>
                                  <a:pt x="1001" y="1469"/>
                                </a:lnTo>
                                <a:lnTo>
                                  <a:pt x="968" y="1509"/>
                                </a:lnTo>
                                <a:lnTo>
                                  <a:pt x="937" y="1551"/>
                                </a:lnTo>
                                <a:lnTo>
                                  <a:pt x="905" y="1592"/>
                                </a:lnTo>
                                <a:lnTo>
                                  <a:pt x="873" y="1634"/>
                                </a:lnTo>
                                <a:lnTo>
                                  <a:pt x="843" y="1677"/>
                                </a:lnTo>
                                <a:lnTo>
                                  <a:pt x="812" y="1719"/>
                                </a:lnTo>
                                <a:lnTo>
                                  <a:pt x="783" y="1763"/>
                                </a:lnTo>
                                <a:lnTo>
                                  <a:pt x="753" y="1807"/>
                                </a:lnTo>
                                <a:lnTo>
                                  <a:pt x="725" y="1850"/>
                                </a:lnTo>
                                <a:lnTo>
                                  <a:pt x="696" y="1895"/>
                                </a:lnTo>
                                <a:lnTo>
                                  <a:pt x="668" y="1941"/>
                                </a:lnTo>
                                <a:lnTo>
                                  <a:pt x="641" y="1987"/>
                                </a:lnTo>
                                <a:lnTo>
                                  <a:pt x="613" y="2033"/>
                                </a:lnTo>
                                <a:lnTo>
                                  <a:pt x="561" y="2127"/>
                                </a:lnTo>
                                <a:lnTo>
                                  <a:pt x="510" y="2222"/>
                                </a:lnTo>
                                <a:lnTo>
                                  <a:pt x="462" y="2319"/>
                                </a:lnTo>
                                <a:lnTo>
                                  <a:pt x="415" y="2419"/>
                                </a:lnTo>
                                <a:lnTo>
                                  <a:pt x="372" y="2521"/>
                                </a:lnTo>
                                <a:lnTo>
                                  <a:pt x="329" y="2623"/>
                                </a:lnTo>
                                <a:lnTo>
                                  <a:pt x="289" y="2727"/>
                                </a:lnTo>
                                <a:lnTo>
                                  <a:pt x="250" y="2833"/>
                                </a:lnTo>
                                <a:lnTo>
                                  <a:pt x="214" y="2942"/>
                                </a:lnTo>
                                <a:lnTo>
                                  <a:pt x="179" y="3051"/>
                                </a:lnTo>
                                <a:lnTo>
                                  <a:pt x="148" y="3162"/>
                                </a:lnTo>
                                <a:lnTo>
                                  <a:pt x="132" y="3221"/>
                                </a:lnTo>
                                <a:lnTo>
                                  <a:pt x="117" y="3282"/>
                                </a:lnTo>
                                <a:lnTo>
                                  <a:pt x="104" y="3342"/>
                                </a:lnTo>
                                <a:lnTo>
                                  <a:pt x="91" y="3402"/>
                                </a:lnTo>
                                <a:lnTo>
                                  <a:pt x="79" y="3463"/>
                                </a:lnTo>
                                <a:lnTo>
                                  <a:pt x="68" y="3524"/>
                                </a:lnTo>
                                <a:lnTo>
                                  <a:pt x="58" y="3586"/>
                                </a:lnTo>
                                <a:lnTo>
                                  <a:pt x="48" y="3648"/>
                                </a:lnTo>
                                <a:lnTo>
                                  <a:pt x="40" y="3710"/>
                                </a:lnTo>
                                <a:lnTo>
                                  <a:pt x="33" y="3772"/>
                                </a:lnTo>
                                <a:lnTo>
                                  <a:pt x="26" y="3835"/>
                                </a:lnTo>
                                <a:lnTo>
                                  <a:pt x="20" y="3897"/>
                                </a:lnTo>
                                <a:lnTo>
                                  <a:pt x="15" y="3959"/>
                                </a:lnTo>
                                <a:lnTo>
                                  <a:pt x="11" y="4023"/>
                                </a:lnTo>
                                <a:lnTo>
                                  <a:pt x="8" y="4085"/>
                                </a:lnTo>
                                <a:lnTo>
                                  <a:pt x="4" y="4149"/>
                                </a:lnTo>
                                <a:lnTo>
                                  <a:pt x="2" y="4212"/>
                                </a:lnTo>
                                <a:lnTo>
                                  <a:pt x="1" y="4274"/>
                                </a:lnTo>
                                <a:lnTo>
                                  <a:pt x="0" y="4401"/>
                                </a:lnTo>
                                <a:lnTo>
                                  <a:pt x="1" y="4527"/>
                                </a:lnTo>
                                <a:lnTo>
                                  <a:pt x="4" y="4651"/>
                                </a:lnTo>
                                <a:lnTo>
                                  <a:pt x="11" y="4776"/>
                                </a:lnTo>
                                <a:lnTo>
                                  <a:pt x="19" y="4900"/>
                                </a:lnTo>
                                <a:lnTo>
                                  <a:pt x="28" y="5023"/>
                                </a:lnTo>
                                <a:lnTo>
                                  <a:pt x="39" y="5145"/>
                                </a:lnTo>
                                <a:lnTo>
                                  <a:pt x="52" y="5264"/>
                                </a:lnTo>
                                <a:lnTo>
                                  <a:pt x="67" y="5383"/>
                                </a:lnTo>
                                <a:lnTo>
                                  <a:pt x="82" y="5499"/>
                                </a:lnTo>
                                <a:lnTo>
                                  <a:pt x="98" y="5614"/>
                                </a:lnTo>
                                <a:lnTo>
                                  <a:pt x="116" y="5725"/>
                                </a:lnTo>
                                <a:lnTo>
                                  <a:pt x="134" y="5834"/>
                                </a:lnTo>
                                <a:lnTo>
                                  <a:pt x="153" y="5942"/>
                                </a:lnTo>
                                <a:lnTo>
                                  <a:pt x="172" y="6045"/>
                                </a:lnTo>
                                <a:lnTo>
                                  <a:pt x="191" y="6146"/>
                                </a:lnTo>
                                <a:lnTo>
                                  <a:pt x="210" y="6243"/>
                                </a:lnTo>
                                <a:lnTo>
                                  <a:pt x="248" y="6427"/>
                                </a:lnTo>
                                <a:lnTo>
                                  <a:pt x="284" y="6594"/>
                                </a:lnTo>
                                <a:lnTo>
                                  <a:pt x="318" y="6745"/>
                                </a:lnTo>
                                <a:lnTo>
                                  <a:pt x="357" y="6924"/>
                                </a:lnTo>
                                <a:lnTo>
                                  <a:pt x="373" y="6998"/>
                                </a:lnTo>
                                <a:lnTo>
                                  <a:pt x="385" y="7061"/>
                                </a:lnTo>
                                <a:lnTo>
                                  <a:pt x="391" y="7094"/>
                                </a:lnTo>
                                <a:lnTo>
                                  <a:pt x="395" y="7129"/>
                                </a:lnTo>
                                <a:lnTo>
                                  <a:pt x="399" y="7166"/>
                                </a:lnTo>
                                <a:lnTo>
                                  <a:pt x="407" y="7208"/>
                                </a:lnTo>
                                <a:lnTo>
                                  <a:pt x="415" y="7250"/>
                                </a:lnTo>
                                <a:lnTo>
                                  <a:pt x="447" y="7399"/>
                                </a:lnTo>
                                <a:lnTo>
                                  <a:pt x="460" y="7456"/>
                                </a:lnTo>
                                <a:lnTo>
                                  <a:pt x="472" y="7504"/>
                                </a:lnTo>
                                <a:lnTo>
                                  <a:pt x="484" y="7545"/>
                                </a:lnTo>
                                <a:lnTo>
                                  <a:pt x="495" y="7580"/>
                                </a:lnTo>
                                <a:lnTo>
                                  <a:pt x="506" y="7611"/>
                                </a:lnTo>
                                <a:lnTo>
                                  <a:pt x="518" y="7640"/>
                                </a:lnTo>
                                <a:lnTo>
                                  <a:pt x="526" y="7659"/>
                                </a:lnTo>
                                <a:lnTo>
                                  <a:pt x="535" y="7677"/>
                                </a:lnTo>
                                <a:lnTo>
                                  <a:pt x="543" y="7694"/>
                                </a:lnTo>
                                <a:lnTo>
                                  <a:pt x="553" y="7709"/>
                                </a:lnTo>
                                <a:lnTo>
                                  <a:pt x="563" y="7725"/>
                                </a:lnTo>
                                <a:lnTo>
                                  <a:pt x="573" y="7738"/>
                                </a:lnTo>
                                <a:lnTo>
                                  <a:pt x="583" y="7751"/>
                                </a:lnTo>
                                <a:lnTo>
                                  <a:pt x="592" y="7763"/>
                                </a:lnTo>
                                <a:lnTo>
                                  <a:pt x="603" y="7775"/>
                                </a:lnTo>
                                <a:lnTo>
                                  <a:pt x="614" y="7785"/>
                                </a:lnTo>
                                <a:lnTo>
                                  <a:pt x="625" y="7795"/>
                                </a:lnTo>
                                <a:lnTo>
                                  <a:pt x="637" y="7803"/>
                                </a:lnTo>
                                <a:lnTo>
                                  <a:pt x="649" y="7812"/>
                                </a:lnTo>
                                <a:lnTo>
                                  <a:pt x="661" y="7819"/>
                                </a:lnTo>
                                <a:lnTo>
                                  <a:pt x="673" y="7825"/>
                                </a:lnTo>
                                <a:lnTo>
                                  <a:pt x="686" y="7832"/>
                                </a:lnTo>
                                <a:lnTo>
                                  <a:pt x="700" y="7836"/>
                                </a:lnTo>
                                <a:lnTo>
                                  <a:pt x="713" y="7842"/>
                                </a:lnTo>
                                <a:lnTo>
                                  <a:pt x="727" y="7845"/>
                                </a:lnTo>
                                <a:lnTo>
                                  <a:pt x="741" y="7848"/>
                                </a:lnTo>
                                <a:lnTo>
                                  <a:pt x="770" y="7854"/>
                                </a:lnTo>
                                <a:lnTo>
                                  <a:pt x="800" y="7856"/>
                                </a:lnTo>
                                <a:lnTo>
                                  <a:pt x="833" y="7857"/>
                                </a:lnTo>
                                <a:lnTo>
                                  <a:pt x="867" y="7856"/>
                                </a:lnTo>
                                <a:lnTo>
                                  <a:pt x="902" y="7854"/>
                                </a:lnTo>
                                <a:lnTo>
                                  <a:pt x="938" y="7849"/>
                                </a:lnTo>
                                <a:lnTo>
                                  <a:pt x="1017" y="7839"/>
                                </a:lnTo>
                                <a:lnTo>
                                  <a:pt x="1119" y="7825"/>
                                </a:lnTo>
                                <a:lnTo>
                                  <a:pt x="1241" y="7806"/>
                                </a:lnTo>
                                <a:lnTo>
                                  <a:pt x="1305" y="7795"/>
                                </a:lnTo>
                                <a:lnTo>
                                  <a:pt x="1371" y="7781"/>
                                </a:lnTo>
                                <a:lnTo>
                                  <a:pt x="1439" y="7767"/>
                                </a:lnTo>
                                <a:lnTo>
                                  <a:pt x="1505" y="7753"/>
                                </a:lnTo>
                                <a:lnTo>
                                  <a:pt x="1571" y="7737"/>
                                </a:lnTo>
                                <a:lnTo>
                                  <a:pt x="1634" y="7719"/>
                                </a:lnTo>
                                <a:lnTo>
                                  <a:pt x="1695" y="7699"/>
                                </a:lnTo>
                                <a:lnTo>
                                  <a:pt x="1724" y="7690"/>
                                </a:lnTo>
                                <a:lnTo>
                                  <a:pt x="1752" y="7680"/>
                                </a:lnTo>
                                <a:lnTo>
                                  <a:pt x="1778" y="7669"/>
                                </a:lnTo>
                                <a:lnTo>
                                  <a:pt x="1804" y="7658"/>
                                </a:lnTo>
                                <a:lnTo>
                                  <a:pt x="1828" y="7646"/>
                                </a:lnTo>
                                <a:lnTo>
                                  <a:pt x="1851" y="7635"/>
                                </a:lnTo>
                                <a:lnTo>
                                  <a:pt x="1854" y="7633"/>
                                </a:lnTo>
                                <a:lnTo>
                                  <a:pt x="1856" y="7632"/>
                                </a:lnTo>
                                <a:lnTo>
                                  <a:pt x="1892" y="7605"/>
                                </a:lnTo>
                                <a:lnTo>
                                  <a:pt x="1950" y="7590"/>
                                </a:lnTo>
                                <a:lnTo>
                                  <a:pt x="2007" y="7577"/>
                                </a:lnTo>
                                <a:lnTo>
                                  <a:pt x="2063" y="7566"/>
                                </a:lnTo>
                                <a:lnTo>
                                  <a:pt x="2118" y="7557"/>
                                </a:lnTo>
                                <a:lnTo>
                                  <a:pt x="2173" y="7551"/>
                                </a:lnTo>
                                <a:lnTo>
                                  <a:pt x="2227" y="7548"/>
                                </a:lnTo>
                                <a:lnTo>
                                  <a:pt x="2279" y="7545"/>
                                </a:lnTo>
                                <a:lnTo>
                                  <a:pt x="2331" y="7545"/>
                                </a:lnTo>
                                <a:lnTo>
                                  <a:pt x="2382" y="7546"/>
                                </a:lnTo>
                                <a:lnTo>
                                  <a:pt x="2431" y="7551"/>
                                </a:lnTo>
                                <a:lnTo>
                                  <a:pt x="2480" y="7555"/>
                                </a:lnTo>
                                <a:lnTo>
                                  <a:pt x="2527" y="7562"/>
                                </a:lnTo>
                                <a:lnTo>
                                  <a:pt x="2574" y="7570"/>
                                </a:lnTo>
                                <a:lnTo>
                                  <a:pt x="2620" y="7579"/>
                                </a:lnTo>
                                <a:lnTo>
                                  <a:pt x="2665" y="7590"/>
                                </a:lnTo>
                                <a:lnTo>
                                  <a:pt x="2708" y="7602"/>
                                </a:lnTo>
                                <a:lnTo>
                                  <a:pt x="2750" y="7615"/>
                                </a:lnTo>
                                <a:lnTo>
                                  <a:pt x="2792" y="7630"/>
                                </a:lnTo>
                                <a:lnTo>
                                  <a:pt x="2831" y="7644"/>
                                </a:lnTo>
                                <a:lnTo>
                                  <a:pt x="2870" y="7660"/>
                                </a:lnTo>
                                <a:lnTo>
                                  <a:pt x="2908" y="7675"/>
                                </a:lnTo>
                                <a:lnTo>
                                  <a:pt x="2945" y="7693"/>
                                </a:lnTo>
                                <a:lnTo>
                                  <a:pt x="2980" y="7710"/>
                                </a:lnTo>
                                <a:lnTo>
                                  <a:pt x="3014" y="7728"/>
                                </a:lnTo>
                                <a:lnTo>
                                  <a:pt x="3046" y="7745"/>
                                </a:lnTo>
                                <a:lnTo>
                                  <a:pt x="3078" y="7764"/>
                                </a:lnTo>
                                <a:lnTo>
                                  <a:pt x="3108" y="7781"/>
                                </a:lnTo>
                                <a:lnTo>
                                  <a:pt x="3137" y="7800"/>
                                </a:lnTo>
                                <a:lnTo>
                                  <a:pt x="3190" y="7836"/>
                                </a:lnTo>
                                <a:lnTo>
                                  <a:pt x="3238" y="7871"/>
                                </a:lnTo>
                                <a:lnTo>
                                  <a:pt x="3240" y="7873"/>
                                </a:lnTo>
                                <a:lnTo>
                                  <a:pt x="3242" y="7874"/>
                                </a:lnTo>
                                <a:lnTo>
                                  <a:pt x="3316" y="7920"/>
                                </a:lnTo>
                                <a:lnTo>
                                  <a:pt x="3393" y="7967"/>
                                </a:lnTo>
                                <a:lnTo>
                                  <a:pt x="3471" y="8013"/>
                                </a:lnTo>
                                <a:lnTo>
                                  <a:pt x="3550" y="8060"/>
                                </a:lnTo>
                                <a:lnTo>
                                  <a:pt x="3631" y="8106"/>
                                </a:lnTo>
                                <a:lnTo>
                                  <a:pt x="3714" y="8151"/>
                                </a:lnTo>
                                <a:lnTo>
                                  <a:pt x="3797" y="8196"/>
                                </a:lnTo>
                                <a:lnTo>
                                  <a:pt x="3884" y="8240"/>
                                </a:lnTo>
                                <a:lnTo>
                                  <a:pt x="3970" y="8282"/>
                                </a:lnTo>
                                <a:lnTo>
                                  <a:pt x="4058" y="8324"/>
                                </a:lnTo>
                                <a:lnTo>
                                  <a:pt x="4146" y="8364"/>
                                </a:lnTo>
                                <a:lnTo>
                                  <a:pt x="4236" y="8404"/>
                                </a:lnTo>
                                <a:lnTo>
                                  <a:pt x="4327" y="8441"/>
                                </a:lnTo>
                                <a:lnTo>
                                  <a:pt x="4417" y="8477"/>
                                </a:lnTo>
                                <a:lnTo>
                                  <a:pt x="4509" y="8510"/>
                                </a:lnTo>
                                <a:lnTo>
                                  <a:pt x="4601" y="8541"/>
                                </a:lnTo>
                                <a:lnTo>
                                  <a:pt x="4694" y="8571"/>
                                </a:lnTo>
                                <a:lnTo>
                                  <a:pt x="4787" y="8598"/>
                                </a:lnTo>
                                <a:lnTo>
                                  <a:pt x="4880" y="8622"/>
                                </a:lnTo>
                                <a:lnTo>
                                  <a:pt x="4927" y="8633"/>
                                </a:lnTo>
                                <a:lnTo>
                                  <a:pt x="4973" y="8644"/>
                                </a:lnTo>
                                <a:lnTo>
                                  <a:pt x="5020" y="8654"/>
                                </a:lnTo>
                                <a:lnTo>
                                  <a:pt x="5065" y="8663"/>
                                </a:lnTo>
                                <a:lnTo>
                                  <a:pt x="5112" y="8671"/>
                                </a:lnTo>
                                <a:lnTo>
                                  <a:pt x="5158" y="8679"/>
                                </a:lnTo>
                                <a:lnTo>
                                  <a:pt x="5205" y="8686"/>
                                </a:lnTo>
                                <a:lnTo>
                                  <a:pt x="5251" y="8692"/>
                                </a:lnTo>
                                <a:lnTo>
                                  <a:pt x="5298" y="8697"/>
                                </a:lnTo>
                                <a:lnTo>
                                  <a:pt x="5344" y="8701"/>
                                </a:lnTo>
                                <a:lnTo>
                                  <a:pt x="5390" y="8704"/>
                                </a:lnTo>
                                <a:lnTo>
                                  <a:pt x="5436" y="8707"/>
                                </a:lnTo>
                                <a:lnTo>
                                  <a:pt x="5482" y="8709"/>
                                </a:lnTo>
                                <a:lnTo>
                                  <a:pt x="5528" y="8710"/>
                                </a:lnTo>
                                <a:lnTo>
                                  <a:pt x="5573" y="8710"/>
                                </a:lnTo>
                                <a:lnTo>
                                  <a:pt x="5619" y="8709"/>
                                </a:lnTo>
                                <a:lnTo>
                                  <a:pt x="5663" y="8706"/>
                                </a:lnTo>
                                <a:lnTo>
                                  <a:pt x="5708" y="8703"/>
                                </a:lnTo>
                                <a:lnTo>
                                  <a:pt x="5753" y="8699"/>
                                </a:lnTo>
                                <a:lnTo>
                                  <a:pt x="5798" y="8693"/>
                                </a:lnTo>
                                <a:lnTo>
                                  <a:pt x="5843" y="8688"/>
                                </a:lnTo>
                                <a:lnTo>
                                  <a:pt x="5886" y="8680"/>
                                </a:lnTo>
                                <a:lnTo>
                                  <a:pt x="5930" y="8671"/>
                                </a:lnTo>
                                <a:lnTo>
                                  <a:pt x="5974" y="8663"/>
                                </a:lnTo>
                                <a:lnTo>
                                  <a:pt x="6016" y="8652"/>
                                </a:lnTo>
                                <a:lnTo>
                                  <a:pt x="6060" y="8640"/>
                                </a:lnTo>
                                <a:lnTo>
                                  <a:pt x="6102" y="8627"/>
                                </a:lnTo>
                                <a:lnTo>
                                  <a:pt x="6143" y="8613"/>
                                </a:lnTo>
                                <a:lnTo>
                                  <a:pt x="6185" y="8598"/>
                                </a:lnTo>
                                <a:lnTo>
                                  <a:pt x="6224" y="8582"/>
                                </a:lnTo>
                                <a:lnTo>
                                  <a:pt x="6265" y="8565"/>
                                </a:lnTo>
                                <a:lnTo>
                                  <a:pt x="6303" y="8547"/>
                                </a:lnTo>
                                <a:lnTo>
                                  <a:pt x="6342" y="8528"/>
                                </a:lnTo>
                                <a:lnTo>
                                  <a:pt x="6379" y="8507"/>
                                </a:lnTo>
                                <a:lnTo>
                                  <a:pt x="6417" y="8486"/>
                                </a:lnTo>
                                <a:lnTo>
                                  <a:pt x="6454" y="8464"/>
                                </a:lnTo>
                                <a:lnTo>
                                  <a:pt x="6489" y="8440"/>
                                </a:lnTo>
                                <a:lnTo>
                                  <a:pt x="6525" y="8416"/>
                                </a:lnTo>
                                <a:lnTo>
                                  <a:pt x="6559" y="8389"/>
                                </a:lnTo>
                                <a:lnTo>
                                  <a:pt x="6593" y="8363"/>
                                </a:lnTo>
                                <a:lnTo>
                                  <a:pt x="6626" y="8335"/>
                                </a:lnTo>
                                <a:lnTo>
                                  <a:pt x="6659" y="8306"/>
                                </a:lnTo>
                                <a:lnTo>
                                  <a:pt x="6691" y="8277"/>
                                </a:lnTo>
                                <a:lnTo>
                                  <a:pt x="6723" y="8245"/>
                                </a:lnTo>
                                <a:lnTo>
                                  <a:pt x="6753" y="8213"/>
                                </a:lnTo>
                                <a:lnTo>
                                  <a:pt x="6784" y="8181"/>
                                </a:lnTo>
                                <a:lnTo>
                                  <a:pt x="6813" y="8147"/>
                                </a:lnTo>
                                <a:lnTo>
                                  <a:pt x="6842" y="8111"/>
                                </a:lnTo>
                                <a:lnTo>
                                  <a:pt x="6870" y="8074"/>
                                </a:lnTo>
                                <a:lnTo>
                                  <a:pt x="6898" y="8037"/>
                                </a:lnTo>
                                <a:lnTo>
                                  <a:pt x="6925" y="7999"/>
                                </a:lnTo>
                                <a:lnTo>
                                  <a:pt x="6951" y="7960"/>
                                </a:lnTo>
                                <a:lnTo>
                                  <a:pt x="6976" y="7919"/>
                                </a:lnTo>
                                <a:lnTo>
                                  <a:pt x="7001" y="7878"/>
                                </a:lnTo>
                                <a:lnTo>
                                  <a:pt x="7025" y="7835"/>
                                </a:lnTo>
                                <a:lnTo>
                                  <a:pt x="7049" y="7792"/>
                                </a:lnTo>
                                <a:lnTo>
                                  <a:pt x="7072" y="7748"/>
                                </a:lnTo>
                                <a:lnTo>
                                  <a:pt x="7095" y="7702"/>
                                </a:lnTo>
                                <a:lnTo>
                                  <a:pt x="7096" y="7697"/>
                                </a:lnTo>
                                <a:lnTo>
                                  <a:pt x="7099" y="7692"/>
                                </a:lnTo>
                                <a:lnTo>
                                  <a:pt x="7134" y="7569"/>
                                </a:lnTo>
                                <a:lnTo>
                                  <a:pt x="7165" y="7459"/>
                                </a:lnTo>
                                <a:lnTo>
                                  <a:pt x="7190" y="7359"/>
                                </a:lnTo>
                                <a:lnTo>
                                  <a:pt x="7212" y="7269"/>
                                </a:lnTo>
                                <a:lnTo>
                                  <a:pt x="7230" y="7186"/>
                                </a:lnTo>
                                <a:lnTo>
                                  <a:pt x="7237" y="7147"/>
                                </a:lnTo>
                                <a:lnTo>
                                  <a:pt x="7243" y="7109"/>
                                </a:lnTo>
                                <a:lnTo>
                                  <a:pt x="7248" y="7072"/>
                                </a:lnTo>
                                <a:lnTo>
                                  <a:pt x="7254" y="7036"/>
                                </a:lnTo>
                                <a:lnTo>
                                  <a:pt x="7257" y="7001"/>
                                </a:lnTo>
                                <a:lnTo>
                                  <a:pt x="7260" y="6966"/>
                                </a:lnTo>
                                <a:lnTo>
                                  <a:pt x="7418" y="6976"/>
                                </a:lnTo>
                                <a:lnTo>
                                  <a:pt x="7560" y="6983"/>
                                </a:lnTo>
                                <a:lnTo>
                                  <a:pt x="7691" y="6989"/>
                                </a:lnTo>
                                <a:lnTo>
                                  <a:pt x="7812" y="6992"/>
                                </a:lnTo>
                                <a:lnTo>
                                  <a:pt x="7840" y="7087"/>
                                </a:lnTo>
                                <a:lnTo>
                                  <a:pt x="7869" y="7182"/>
                                </a:lnTo>
                                <a:lnTo>
                                  <a:pt x="7900" y="7277"/>
                                </a:lnTo>
                                <a:lnTo>
                                  <a:pt x="7930" y="7372"/>
                                </a:lnTo>
                                <a:lnTo>
                                  <a:pt x="7962" y="7464"/>
                                </a:lnTo>
                                <a:lnTo>
                                  <a:pt x="7995" y="7556"/>
                                </a:lnTo>
                                <a:lnTo>
                                  <a:pt x="8029" y="7648"/>
                                </a:lnTo>
                                <a:lnTo>
                                  <a:pt x="8064" y="7739"/>
                                </a:lnTo>
                                <a:lnTo>
                                  <a:pt x="8100" y="7827"/>
                                </a:lnTo>
                                <a:lnTo>
                                  <a:pt x="8136" y="7916"/>
                                </a:lnTo>
                                <a:lnTo>
                                  <a:pt x="8174" y="8002"/>
                                </a:lnTo>
                                <a:lnTo>
                                  <a:pt x="8214" y="8088"/>
                                </a:lnTo>
                                <a:lnTo>
                                  <a:pt x="8254" y="8172"/>
                                </a:lnTo>
                                <a:lnTo>
                                  <a:pt x="8296" y="8255"/>
                                </a:lnTo>
                                <a:lnTo>
                                  <a:pt x="8338" y="8336"/>
                                </a:lnTo>
                                <a:lnTo>
                                  <a:pt x="8382" y="8416"/>
                                </a:lnTo>
                                <a:lnTo>
                                  <a:pt x="8427" y="8493"/>
                                </a:lnTo>
                                <a:lnTo>
                                  <a:pt x="8473" y="8569"/>
                                </a:lnTo>
                                <a:lnTo>
                                  <a:pt x="8521" y="8643"/>
                                </a:lnTo>
                                <a:lnTo>
                                  <a:pt x="8570" y="8715"/>
                                </a:lnTo>
                                <a:lnTo>
                                  <a:pt x="8620" y="8785"/>
                                </a:lnTo>
                                <a:lnTo>
                                  <a:pt x="8672" y="8853"/>
                                </a:lnTo>
                                <a:lnTo>
                                  <a:pt x="8725" y="8918"/>
                                </a:lnTo>
                                <a:lnTo>
                                  <a:pt x="8753" y="8950"/>
                                </a:lnTo>
                                <a:lnTo>
                                  <a:pt x="8780" y="8982"/>
                                </a:lnTo>
                                <a:lnTo>
                                  <a:pt x="8808" y="9013"/>
                                </a:lnTo>
                                <a:lnTo>
                                  <a:pt x="8836" y="9043"/>
                                </a:lnTo>
                                <a:lnTo>
                                  <a:pt x="8865" y="9073"/>
                                </a:lnTo>
                                <a:lnTo>
                                  <a:pt x="8894" y="9101"/>
                                </a:lnTo>
                                <a:lnTo>
                                  <a:pt x="8923" y="9130"/>
                                </a:lnTo>
                                <a:lnTo>
                                  <a:pt x="8953" y="9158"/>
                                </a:lnTo>
                                <a:lnTo>
                                  <a:pt x="8983" y="9185"/>
                                </a:lnTo>
                                <a:lnTo>
                                  <a:pt x="9014" y="9211"/>
                                </a:lnTo>
                                <a:lnTo>
                                  <a:pt x="9044" y="9237"/>
                                </a:lnTo>
                                <a:lnTo>
                                  <a:pt x="9076" y="9262"/>
                                </a:lnTo>
                                <a:lnTo>
                                  <a:pt x="9108" y="9287"/>
                                </a:lnTo>
                                <a:lnTo>
                                  <a:pt x="9139" y="9310"/>
                                </a:lnTo>
                                <a:lnTo>
                                  <a:pt x="9172" y="9333"/>
                                </a:lnTo>
                                <a:lnTo>
                                  <a:pt x="9205" y="9356"/>
                                </a:lnTo>
                                <a:lnTo>
                                  <a:pt x="9239" y="9378"/>
                                </a:lnTo>
                                <a:lnTo>
                                  <a:pt x="9273" y="9398"/>
                                </a:lnTo>
                                <a:lnTo>
                                  <a:pt x="9314" y="9422"/>
                                </a:lnTo>
                                <a:lnTo>
                                  <a:pt x="9357" y="9445"/>
                                </a:lnTo>
                                <a:lnTo>
                                  <a:pt x="9400" y="9467"/>
                                </a:lnTo>
                                <a:lnTo>
                                  <a:pt x="9443" y="9488"/>
                                </a:lnTo>
                                <a:lnTo>
                                  <a:pt x="9487" y="9508"/>
                                </a:lnTo>
                                <a:lnTo>
                                  <a:pt x="9531" y="9526"/>
                                </a:lnTo>
                                <a:lnTo>
                                  <a:pt x="9575" y="9543"/>
                                </a:lnTo>
                                <a:lnTo>
                                  <a:pt x="9619" y="9558"/>
                                </a:lnTo>
                                <a:lnTo>
                                  <a:pt x="9664" y="9572"/>
                                </a:lnTo>
                                <a:lnTo>
                                  <a:pt x="9710" y="9585"/>
                                </a:lnTo>
                                <a:lnTo>
                                  <a:pt x="9755" y="9597"/>
                                </a:lnTo>
                                <a:lnTo>
                                  <a:pt x="9801" y="9607"/>
                                </a:lnTo>
                                <a:lnTo>
                                  <a:pt x="9848" y="9617"/>
                                </a:lnTo>
                                <a:lnTo>
                                  <a:pt x="9895" y="9625"/>
                                </a:lnTo>
                                <a:lnTo>
                                  <a:pt x="9942" y="9631"/>
                                </a:lnTo>
                                <a:lnTo>
                                  <a:pt x="9989" y="9636"/>
                                </a:lnTo>
                                <a:lnTo>
                                  <a:pt x="10036" y="9640"/>
                                </a:lnTo>
                                <a:lnTo>
                                  <a:pt x="10084" y="9642"/>
                                </a:lnTo>
                                <a:lnTo>
                                  <a:pt x="10133" y="9644"/>
                                </a:lnTo>
                                <a:lnTo>
                                  <a:pt x="10181" y="9644"/>
                                </a:lnTo>
                                <a:lnTo>
                                  <a:pt x="10230" y="9642"/>
                                </a:lnTo>
                                <a:lnTo>
                                  <a:pt x="10280" y="9640"/>
                                </a:lnTo>
                                <a:lnTo>
                                  <a:pt x="10329" y="9636"/>
                                </a:lnTo>
                                <a:lnTo>
                                  <a:pt x="10379" y="9631"/>
                                </a:lnTo>
                                <a:lnTo>
                                  <a:pt x="10429" y="9625"/>
                                </a:lnTo>
                                <a:lnTo>
                                  <a:pt x="10480" y="9617"/>
                                </a:lnTo>
                                <a:lnTo>
                                  <a:pt x="10531" y="9608"/>
                                </a:lnTo>
                                <a:lnTo>
                                  <a:pt x="10582" y="9597"/>
                                </a:lnTo>
                                <a:lnTo>
                                  <a:pt x="10634" y="9585"/>
                                </a:lnTo>
                                <a:lnTo>
                                  <a:pt x="10685" y="9573"/>
                                </a:lnTo>
                                <a:lnTo>
                                  <a:pt x="10738" y="9559"/>
                                </a:lnTo>
                                <a:lnTo>
                                  <a:pt x="10789" y="9543"/>
                                </a:lnTo>
                                <a:lnTo>
                                  <a:pt x="10814" y="9534"/>
                                </a:lnTo>
                                <a:lnTo>
                                  <a:pt x="10837" y="9524"/>
                                </a:lnTo>
                                <a:lnTo>
                                  <a:pt x="10859" y="9512"/>
                                </a:lnTo>
                                <a:lnTo>
                                  <a:pt x="10880" y="9498"/>
                                </a:lnTo>
                                <a:lnTo>
                                  <a:pt x="10899" y="9483"/>
                                </a:lnTo>
                                <a:lnTo>
                                  <a:pt x="10918" y="9466"/>
                                </a:lnTo>
                                <a:lnTo>
                                  <a:pt x="10934" y="9449"/>
                                </a:lnTo>
                                <a:lnTo>
                                  <a:pt x="10950" y="9429"/>
                                </a:lnTo>
                                <a:lnTo>
                                  <a:pt x="10964" y="9408"/>
                                </a:lnTo>
                                <a:lnTo>
                                  <a:pt x="10976" y="9388"/>
                                </a:lnTo>
                                <a:lnTo>
                                  <a:pt x="10987" y="9365"/>
                                </a:lnTo>
                                <a:lnTo>
                                  <a:pt x="10996" y="9342"/>
                                </a:lnTo>
                                <a:lnTo>
                                  <a:pt x="11002" y="9318"/>
                                </a:lnTo>
                                <a:lnTo>
                                  <a:pt x="11008" y="9292"/>
                                </a:lnTo>
                                <a:lnTo>
                                  <a:pt x="11011" y="9267"/>
                                </a:lnTo>
                                <a:lnTo>
                                  <a:pt x="11012" y="9242"/>
                                </a:lnTo>
                                <a:lnTo>
                                  <a:pt x="11012" y="9234"/>
                                </a:lnTo>
                                <a:close/>
                                <a:moveTo>
                                  <a:pt x="7318" y="6337"/>
                                </a:moveTo>
                                <a:lnTo>
                                  <a:pt x="7318" y="6337"/>
                                </a:lnTo>
                                <a:lnTo>
                                  <a:pt x="7313" y="6218"/>
                                </a:lnTo>
                                <a:lnTo>
                                  <a:pt x="7311" y="6155"/>
                                </a:lnTo>
                                <a:lnTo>
                                  <a:pt x="7309" y="6089"/>
                                </a:lnTo>
                                <a:lnTo>
                                  <a:pt x="7307" y="6022"/>
                                </a:lnTo>
                                <a:lnTo>
                                  <a:pt x="7306" y="5955"/>
                                </a:lnTo>
                                <a:lnTo>
                                  <a:pt x="7309" y="5886"/>
                                </a:lnTo>
                                <a:lnTo>
                                  <a:pt x="7311" y="5817"/>
                                </a:lnTo>
                                <a:lnTo>
                                  <a:pt x="7315" y="5747"/>
                                </a:lnTo>
                                <a:lnTo>
                                  <a:pt x="7322" y="5676"/>
                                </a:lnTo>
                                <a:lnTo>
                                  <a:pt x="7330" y="5606"/>
                                </a:lnTo>
                                <a:lnTo>
                                  <a:pt x="7335" y="5571"/>
                                </a:lnTo>
                                <a:lnTo>
                                  <a:pt x="7341" y="5536"/>
                                </a:lnTo>
                                <a:lnTo>
                                  <a:pt x="7348" y="5502"/>
                                </a:lnTo>
                                <a:lnTo>
                                  <a:pt x="7354" y="5467"/>
                                </a:lnTo>
                                <a:lnTo>
                                  <a:pt x="7363" y="5433"/>
                                </a:lnTo>
                                <a:lnTo>
                                  <a:pt x="7372" y="5398"/>
                                </a:lnTo>
                                <a:lnTo>
                                  <a:pt x="7381" y="5364"/>
                                </a:lnTo>
                                <a:lnTo>
                                  <a:pt x="7392" y="5331"/>
                                </a:lnTo>
                                <a:lnTo>
                                  <a:pt x="7403" y="5298"/>
                                </a:lnTo>
                                <a:lnTo>
                                  <a:pt x="7415" y="5266"/>
                                </a:lnTo>
                                <a:lnTo>
                                  <a:pt x="7466" y="5530"/>
                                </a:lnTo>
                                <a:lnTo>
                                  <a:pt x="7493" y="5666"/>
                                </a:lnTo>
                                <a:lnTo>
                                  <a:pt x="7522" y="5803"/>
                                </a:lnTo>
                                <a:lnTo>
                                  <a:pt x="7551" y="5939"/>
                                </a:lnTo>
                                <a:lnTo>
                                  <a:pt x="7581" y="6078"/>
                                </a:lnTo>
                                <a:lnTo>
                                  <a:pt x="7612" y="6217"/>
                                </a:lnTo>
                                <a:lnTo>
                                  <a:pt x="7645" y="6356"/>
                                </a:lnTo>
                                <a:lnTo>
                                  <a:pt x="7491" y="6348"/>
                                </a:lnTo>
                                <a:lnTo>
                                  <a:pt x="7318" y="6337"/>
                                </a:lnTo>
                                <a:close/>
                                <a:moveTo>
                                  <a:pt x="9597" y="8858"/>
                                </a:moveTo>
                                <a:lnTo>
                                  <a:pt x="9597" y="8858"/>
                                </a:lnTo>
                                <a:lnTo>
                                  <a:pt x="9549" y="8828"/>
                                </a:lnTo>
                                <a:lnTo>
                                  <a:pt x="9502" y="8795"/>
                                </a:lnTo>
                                <a:lnTo>
                                  <a:pt x="9456" y="8759"/>
                                </a:lnTo>
                                <a:lnTo>
                                  <a:pt x="9411" y="8722"/>
                                </a:lnTo>
                                <a:lnTo>
                                  <a:pt x="9366" y="8682"/>
                                </a:lnTo>
                                <a:lnTo>
                                  <a:pt x="9323" y="8640"/>
                                </a:lnTo>
                                <a:lnTo>
                                  <a:pt x="9280" y="8596"/>
                                </a:lnTo>
                                <a:lnTo>
                                  <a:pt x="9239" y="8549"/>
                                </a:lnTo>
                                <a:lnTo>
                                  <a:pt x="9197" y="8501"/>
                                </a:lnTo>
                                <a:lnTo>
                                  <a:pt x="9158" y="8451"/>
                                </a:lnTo>
                                <a:lnTo>
                                  <a:pt x="9119" y="8399"/>
                                </a:lnTo>
                                <a:lnTo>
                                  <a:pt x="9080" y="8346"/>
                                </a:lnTo>
                                <a:lnTo>
                                  <a:pt x="9042" y="8290"/>
                                </a:lnTo>
                                <a:lnTo>
                                  <a:pt x="9006" y="8232"/>
                                </a:lnTo>
                                <a:lnTo>
                                  <a:pt x="8970" y="8173"/>
                                </a:lnTo>
                                <a:lnTo>
                                  <a:pt x="8935" y="8113"/>
                                </a:lnTo>
                                <a:lnTo>
                                  <a:pt x="8900" y="8050"/>
                                </a:lnTo>
                                <a:lnTo>
                                  <a:pt x="8867" y="7987"/>
                                </a:lnTo>
                                <a:lnTo>
                                  <a:pt x="8834" y="7923"/>
                                </a:lnTo>
                                <a:lnTo>
                                  <a:pt x="8802" y="7857"/>
                                </a:lnTo>
                                <a:lnTo>
                                  <a:pt x="8771" y="7789"/>
                                </a:lnTo>
                                <a:lnTo>
                                  <a:pt x="8740" y="7720"/>
                                </a:lnTo>
                                <a:lnTo>
                                  <a:pt x="8710" y="7651"/>
                                </a:lnTo>
                                <a:lnTo>
                                  <a:pt x="8680" y="7580"/>
                                </a:lnTo>
                                <a:lnTo>
                                  <a:pt x="8652" y="7508"/>
                                </a:lnTo>
                                <a:lnTo>
                                  <a:pt x="8624" y="7436"/>
                                </a:lnTo>
                                <a:lnTo>
                                  <a:pt x="8596" y="7362"/>
                                </a:lnTo>
                                <a:lnTo>
                                  <a:pt x="8570" y="7287"/>
                                </a:lnTo>
                                <a:lnTo>
                                  <a:pt x="8544" y="7212"/>
                                </a:lnTo>
                                <a:lnTo>
                                  <a:pt x="8519" y="7136"/>
                                </a:lnTo>
                                <a:lnTo>
                                  <a:pt x="8493" y="7060"/>
                                </a:lnTo>
                                <a:lnTo>
                                  <a:pt x="8469" y="6982"/>
                                </a:lnTo>
                                <a:lnTo>
                                  <a:pt x="8534" y="6980"/>
                                </a:lnTo>
                                <a:lnTo>
                                  <a:pt x="8803" y="6970"/>
                                </a:lnTo>
                                <a:lnTo>
                                  <a:pt x="8959" y="6966"/>
                                </a:lnTo>
                                <a:lnTo>
                                  <a:pt x="9134" y="6962"/>
                                </a:lnTo>
                                <a:lnTo>
                                  <a:pt x="9331" y="6957"/>
                                </a:lnTo>
                                <a:lnTo>
                                  <a:pt x="9550" y="6954"/>
                                </a:lnTo>
                                <a:lnTo>
                                  <a:pt x="9795" y="6952"/>
                                </a:lnTo>
                                <a:lnTo>
                                  <a:pt x="10069" y="6952"/>
                                </a:lnTo>
                                <a:lnTo>
                                  <a:pt x="10133" y="6955"/>
                                </a:lnTo>
                                <a:lnTo>
                                  <a:pt x="10187" y="6959"/>
                                </a:lnTo>
                                <a:lnTo>
                                  <a:pt x="10231" y="6963"/>
                                </a:lnTo>
                                <a:lnTo>
                                  <a:pt x="10266" y="6967"/>
                                </a:lnTo>
                                <a:lnTo>
                                  <a:pt x="10268" y="6981"/>
                                </a:lnTo>
                                <a:lnTo>
                                  <a:pt x="10281" y="7166"/>
                                </a:lnTo>
                                <a:lnTo>
                                  <a:pt x="10294" y="7370"/>
                                </a:lnTo>
                                <a:lnTo>
                                  <a:pt x="10310" y="7633"/>
                                </a:lnTo>
                                <a:lnTo>
                                  <a:pt x="10328" y="7940"/>
                                </a:lnTo>
                                <a:lnTo>
                                  <a:pt x="10345" y="8278"/>
                                </a:lnTo>
                                <a:lnTo>
                                  <a:pt x="10354" y="8455"/>
                                </a:lnTo>
                                <a:lnTo>
                                  <a:pt x="10362" y="8634"/>
                                </a:lnTo>
                                <a:lnTo>
                                  <a:pt x="10368" y="8815"/>
                                </a:lnTo>
                                <a:lnTo>
                                  <a:pt x="10375" y="8995"/>
                                </a:lnTo>
                                <a:lnTo>
                                  <a:pt x="10321" y="9003"/>
                                </a:lnTo>
                                <a:lnTo>
                                  <a:pt x="10268" y="9009"/>
                                </a:lnTo>
                                <a:lnTo>
                                  <a:pt x="10215" y="9013"/>
                                </a:lnTo>
                                <a:lnTo>
                                  <a:pt x="10164" y="9014"/>
                                </a:lnTo>
                                <a:lnTo>
                                  <a:pt x="10112" y="9013"/>
                                </a:lnTo>
                                <a:lnTo>
                                  <a:pt x="10062" y="9009"/>
                                </a:lnTo>
                                <a:lnTo>
                                  <a:pt x="10013" y="9004"/>
                                </a:lnTo>
                                <a:lnTo>
                                  <a:pt x="9965" y="8996"/>
                                </a:lnTo>
                                <a:lnTo>
                                  <a:pt x="9917" y="8987"/>
                                </a:lnTo>
                                <a:lnTo>
                                  <a:pt x="9869" y="8975"/>
                                </a:lnTo>
                                <a:lnTo>
                                  <a:pt x="9822" y="8961"/>
                                </a:lnTo>
                                <a:lnTo>
                                  <a:pt x="9776" y="8945"/>
                                </a:lnTo>
                                <a:lnTo>
                                  <a:pt x="9731" y="8926"/>
                                </a:lnTo>
                                <a:lnTo>
                                  <a:pt x="9685" y="8905"/>
                                </a:lnTo>
                                <a:lnTo>
                                  <a:pt x="9641" y="8884"/>
                                </a:lnTo>
                                <a:lnTo>
                                  <a:pt x="9597" y="88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>
                            <a:contourClr>
                              <a:srgbClr val="FFFFFF"/>
                            </a:contourClr>
                          </a:sp3d>
                        </wps:bodyPr>
                      </wps:wsp>
                      <wps:wsp>
                        <wps:cNvPr id="300" name="KSO_Shape"/>
                        <wps:cNvSpPr>
                          <a:spLocks noChangeAspect="1"/>
                        </wps:cNvSpPr>
                        <wps:spPr bwMode="auto">
                          <a:xfrm>
                            <a:off x="19371" y="3498"/>
                            <a:ext cx="791" cy="784"/>
                          </a:xfrm>
                          <a:custGeom>
                            <a:avLst/>
                            <a:gdLst>
                              <a:gd name="T0" fmla="*/ 415198 w 2024063"/>
                              <a:gd name="T1" fmla="*/ 1828874 h 2008188"/>
                              <a:gd name="T2" fmla="*/ 459870 w 2024063"/>
                              <a:gd name="T3" fmla="*/ 1885249 h 2008188"/>
                              <a:gd name="T4" fmla="*/ 514519 w 2024063"/>
                              <a:gd name="T5" fmla="*/ 1904267 h 2008188"/>
                              <a:gd name="T6" fmla="*/ 1261922 w 2024063"/>
                              <a:gd name="T7" fmla="*/ 1900871 h 2008188"/>
                              <a:gd name="T8" fmla="*/ 1319746 w 2024063"/>
                              <a:gd name="T9" fmla="*/ 1862382 h 2008188"/>
                              <a:gd name="T10" fmla="*/ 1336753 w 2024063"/>
                              <a:gd name="T11" fmla="*/ 1807365 h 2008188"/>
                              <a:gd name="T12" fmla="*/ 1440836 w 2024063"/>
                              <a:gd name="T13" fmla="*/ 1813931 h 2008188"/>
                              <a:gd name="T14" fmla="*/ 1480065 w 2024063"/>
                              <a:gd name="T15" fmla="*/ 1879363 h 2008188"/>
                              <a:gd name="T16" fmla="*/ 1535168 w 2024063"/>
                              <a:gd name="T17" fmla="*/ 1907664 h 2008188"/>
                              <a:gd name="T18" fmla="*/ 1624284 w 2024063"/>
                              <a:gd name="T19" fmla="*/ 1921248 h 2008188"/>
                              <a:gd name="T20" fmla="*/ 1789366 w 2024063"/>
                              <a:gd name="T21" fmla="*/ 1906305 h 2008188"/>
                              <a:gd name="T22" fmla="*/ 1850591 w 2024063"/>
                              <a:gd name="T23" fmla="*/ 1870080 h 2008188"/>
                              <a:gd name="T24" fmla="*/ 1860569 w 2024063"/>
                              <a:gd name="T25" fmla="*/ 1818912 h 2008188"/>
                              <a:gd name="T26" fmla="*/ 1924515 w 2024063"/>
                              <a:gd name="T27" fmla="*/ 1678766 h 2008188"/>
                              <a:gd name="T28" fmla="*/ 2002521 w 2024063"/>
                              <a:gd name="T29" fmla="*/ 1803969 h 2008188"/>
                              <a:gd name="T30" fmla="*/ 2024063 w 2024063"/>
                              <a:gd name="T31" fmla="*/ 1885702 h 2008188"/>
                              <a:gd name="T32" fmla="*/ 2001387 w 2024063"/>
                              <a:gd name="T33" fmla="*/ 1952266 h 2008188"/>
                              <a:gd name="T34" fmla="*/ 1943110 w 2024063"/>
                              <a:gd name="T35" fmla="*/ 1993245 h 2008188"/>
                              <a:gd name="T36" fmla="*/ 1846510 w 2024063"/>
                              <a:gd name="T37" fmla="*/ 2008188 h 2008188"/>
                              <a:gd name="T38" fmla="*/ 228121 w 2024063"/>
                              <a:gd name="T39" fmla="*/ 1875287 h 2008188"/>
                              <a:gd name="T40" fmla="*/ 280956 w 2024063"/>
                              <a:gd name="T41" fmla="*/ 1835440 h 2008188"/>
                              <a:gd name="T42" fmla="*/ 293655 w 2024063"/>
                              <a:gd name="T43" fmla="*/ 1787894 h 2008188"/>
                              <a:gd name="T44" fmla="*/ 180975 w 2024063"/>
                              <a:gd name="T45" fmla="*/ 1565091 h 2008188"/>
                              <a:gd name="T46" fmla="*/ 874940 w 2024063"/>
                              <a:gd name="T47" fmla="*/ 14061 h 2008188"/>
                              <a:gd name="T48" fmla="*/ 932543 w 2024063"/>
                              <a:gd name="T49" fmla="*/ 70984 h 2008188"/>
                              <a:gd name="T50" fmla="*/ 951593 w 2024063"/>
                              <a:gd name="T51" fmla="*/ 160791 h 2008188"/>
                              <a:gd name="T52" fmla="*/ 788081 w 2024063"/>
                              <a:gd name="T53" fmla="*/ 331561 h 2008188"/>
                              <a:gd name="T54" fmla="*/ 778102 w 2024063"/>
                              <a:gd name="T55" fmla="*/ 365579 h 2008188"/>
                              <a:gd name="T56" fmla="*/ 805090 w 2024063"/>
                              <a:gd name="T57" fmla="*/ 387804 h 2008188"/>
                              <a:gd name="T58" fmla="*/ 794884 w 2024063"/>
                              <a:gd name="T59" fmla="*/ 503464 h 2008188"/>
                              <a:gd name="T60" fmla="*/ 782638 w 2024063"/>
                              <a:gd name="T61" fmla="*/ 536575 h 2008188"/>
                              <a:gd name="T62" fmla="*/ 808265 w 2024063"/>
                              <a:gd name="T63" fmla="*/ 560387 h 2008188"/>
                              <a:gd name="T64" fmla="*/ 838200 w 2024063"/>
                              <a:gd name="T65" fmla="*/ 677636 h 2008188"/>
                              <a:gd name="T66" fmla="*/ 811893 w 2024063"/>
                              <a:gd name="T67" fmla="*/ 700995 h 2008188"/>
                              <a:gd name="T68" fmla="*/ 823686 w 2024063"/>
                              <a:gd name="T69" fmla="*/ 734559 h 2008188"/>
                              <a:gd name="T70" fmla="*/ 1007156 w 2024063"/>
                              <a:gd name="T71" fmla="*/ 751795 h 2008188"/>
                              <a:gd name="T72" fmla="*/ 885372 w 2024063"/>
                              <a:gd name="T73" fmla="*/ 868589 h 2008188"/>
                              <a:gd name="T74" fmla="*/ 885145 w 2024063"/>
                              <a:gd name="T75" fmla="*/ 904195 h 2008188"/>
                              <a:gd name="T76" fmla="*/ 917122 w 2024063"/>
                              <a:gd name="T77" fmla="*/ 918029 h 2008188"/>
                              <a:gd name="T78" fmla="*/ 1125084 w 2024063"/>
                              <a:gd name="T79" fmla="*/ 931636 h 2008188"/>
                              <a:gd name="T80" fmla="*/ 999218 w 2024063"/>
                              <a:gd name="T81" fmla="*/ 1041400 h 2008188"/>
                              <a:gd name="T82" fmla="*/ 1022350 w 2024063"/>
                              <a:gd name="T83" fmla="*/ 1068161 h 2008188"/>
                              <a:gd name="T84" fmla="*/ 1193120 w 2024063"/>
                              <a:gd name="T85" fmla="*/ 991053 h 2008188"/>
                              <a:gd name="T86" fmla="*/ 1161823 w 2024063"/>
                              <a:gd name="T87" fmla="*/ 1137557 h 2008188"/>
                              <a:gd name="T88" fmla="*/ 1172709 w 2024063"/>
                              <a:gd name="T89" fmla="*/ 1171121 h 2008188"/>
                              <a:gd name="T90" fmla="*/ 1207634 w 2024063"/>
                              <a:gd name="T91" fmla="*/ 1174070 h 2008188"/>
                              <a:gd name="T92" fmla="*/ 1343932 w 2024063"/>
                              <a:gd name="T93" fmla="*/ 1214211 h 2008188"/>
                              <a:gd name="T94" fmla="*/ 1348241 w 2024063"/>
                              <a:gd name="T95" fmla="*/ 1248909 h 2008188"/>
                              <a:gd name="T96" fmla="*/ 1382486 w 2024063"/>
                              <a:gd name="T97" fmla="*/ 1258661 h 2008188"/>
                              <a:gd name="T98" fmla="*/ 1519238 w 2024063"/>
                              <a:gd name="T99" fmla="*/ 1276804 h 2008188"/>
                              <a:gd name="T100" fmla="*/ 1522186 w 2024063"/>
                              <a:gd name="T101" fmla="*/ 1311729 h 2008188"/>
                              <a:gd name="T102" fmla="*/ 1556204 w 2024063"/>
                              <a:gd name="T103" fmla="*/ 1322387 h 2008188"/>
                              <a:gd name="T104" fmla="*/ 1729468 w 2024063"/>
                              <a:gd name="T105" fmla="*/ 1246187 h 2008188"/>
                              <a:gd name="T106" fmla="*/ 1871662 w 2024063"/>
                              <a:gd name="T107" fmla="*/ 1334861 h 2008188"/>
                              <a:gd name="T108" fmla="*/ 1928359 w 2024063"/>
                              <a:gd name="T109" fmla="*/ 1402216 h 2008188"/>
                              <a:gd name="T110" fmla="*/ 1962150 w 2024063"/>
                              <a:gd name="T111" fmla="*/ 1488168 h 2008188"/>
                              <a:gd name="T112" fmla="*/ 181656 w 2024063"/>
                              <a:gd name="T113" fmla="*/ 1188584 h 2008188"/>
                              <a:gd name="T114" fmla="*/ 214086 w 2024063"/>
                              <a:gd name="T115" fmla="*/ 708932 h 2008188"/>
                              <a:gd name="T116" fmla="*/ 246743 w 2024063"/>
                              <a:gd name="T117" fmla="*/ 266246 h 2008188"/>
                              <a:gd name="T118" fmla="*/ 737507 w 2024063"/>
                              <a:gd name="T119" fmla="*/ 9752 h 20081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</a:cxnLst>
                            <a:rect l="0" t="0" r="r" b="b"/>
                            <a:pathLst>
                              <a:path w="2024063" h="2008188">
                                <a:moveTo>
                                  <a:pt x="293655" y="1601788"/>
                                </a:moveTo>
                                <a:lnTo>
                                  <a:pt x="407715" y="1601788"/>
                                </a:lnTo>
                                <a:lnTo>
                                  <a:pt x="407715" y="1785404"/>
                                </a:lnTo>
                                <a:lnTo>
                                  <a:pt x="407489" y="1786762"/>
                                </a:lnTo>
                                <a:lnTo>
                                  <a:pt x="407715" y="1790611"/>
                                </a:lnTo>
                                <a:lnTo>
                                  <a:pt x="407942" y="1796498"/>
                                </a:lnTo>
                                <a:lnTo>
                                  <a:pt x="409076" y="1804196"/>
                                </a:lnTo>
                                <a:lnTo>
                                  <a:pt x="409756" y="1808724"/>
                                </a:lnTo>
                                <a:lnTo>
                                  <a:pt x="410663" y="1813478"/>
                                </a:lnTo>
                                <a:lnTo>
                                  <a:pt x="412024" y="1818233"/>
                                </a:lnTo>
                                <a:lnTo>
                                  <a:pt x="413384" y="1823440"/>
                                </a:lnTo>
                                <a:lnTo>
                                  <a:pt x="415198" y="1828874"/>
                                </a:lnTo>
                                <a:lnTo>
                                  <a:pt x="417239" y="1834761"/>
                                </a:lnTo>
                                <a:lnTo>
                                  <a:pt x="419734" y="1840194"/>
                                </a:lnTo>
                                <a:lnTo>
                                  <a:pt x="422682" y="1845854"/>
                                </a:lnTo>
                                <a:lnTo>
                                  <a:pt x="425856" y="1851515"/>
                                </a:lnTo>
                                <a:lnTo>
                                  <a:pt x="429938" y="1857175"/>
                                </a:lnTo>
                                <a:lnTo>
                                  <a:pt x="434020" y="1862609"/>
                                </a:lnTo>
                                <a:lnTo>
                                  <a:pt x="438782" y="1868042"/>
                                </a:lnTo>
                                <a:lnTo>
                                  <a:pt x="443997" y="1873250"/>
                                </a:lnTo>
                                <a:lnTo>
                                  <a:pt x="449893" y="1878231"/>
                                </a:lnTo>
                                <a:lnTo>
                                  <a:pt x="452841" y="1880721"/>
                                </a:lnTo>
                                <a:lnTo>
                                  <a:pt x="456242" y="1882985"/>
                                </a:lnTo>
                                <a:lnTo>
                                  <a:pt x="459870" y="1885249"/>
                                </a:lnTo>
                                <a:lnTo>
                                  <a:pt x="463272" y="1887287"/>
                                </a:lnTo>
                                <a:lnTo>
                                  <a:pt x="466900" y="1889325"/>
                                </a:lnTo>
                                <a:lnTo>
                                  <a:pt x="470982" y="1891362"/>
                                </a:lnTo>
                                <a:lnTo>
                                  <a:pt x="475290" y="1893400"/>
                                </a:lnTo>
                                <a:lnTo>
                                  <a:pt x="479372" y="1894985"/>
                                </a:lnTo>
                                <a:lnTo>
                                  <a:pt x="483907" y="1896796"/>
                                </a:lnTo>
                                <a:lnTo>
                                  <a:pt x="488669" y="1898381"/>
                                </a:lnTo>
                                <a:lnTo>
                                  <a:pt x="493204" y="1899739"/>
                                </a:lnTo>
                                <a:lnTo>
                                  <a:pt x="498193" y="1901098"/>
                                </a:lnTo>
                                <a:lnTo>
                                  <a:pt x="503408" y="1902230"/>
                                </a:lnTo>
                                <a:lnTo>
                                  <a:pt x="508850" y="1903135"/>
                                </a:lnTo>
                                <a:lnTo>
                                  <a:pt x="514519" y="1904267"/>
                                </a:lnTo>
                                <a:lnTo>
                                  <a:pt x="520415" y="1904947"/>
                                </a:lnTo>
                                <a:lnTo>
                                  <a:pt x="526311" y="1905399"/>
                                </a:lnTo>
                                <a:lnTo>
                                  <a:pt x="532434" y="1905852"/>
                                </a:lnTo>
                                <a:lnTo>
                                  <a:pt x="538783" y="1906305"/>
                                </a:lnTo>
                                <a:lnTo>
                                  <a:pt x="545586" y="1906305"/>
                                </a:lnTo>
                                <a:lnTo>
                                  <a:pt x="1227227" y="1906305"/>
                                </a:lnTo>
                                <a:lnTo>
                                  <a:pt x="1231989" y="1905852"/>
                                </a:lnTo>
                                <a:lnTo>
                                  <a:pt x="1237431" y="1905399"/>
                                </a:lnTo>
                                <a:lnTo>
                                  <a:pt x="1244234" y="1904494"/>
                                </a:lnTo>
                                <a:lnTo>
                                  <a:pt x="1252851" y="1902909"/>
                                </a:lnTo>
                                <a:lnTo>
                                  <a:pt x="1257160" y="1902003"/>
                                </a:lnTo>
                                <a:lnTo>
                                  <a:pt x="1261922" y="1900871"/>
                                </a:lnTo>
                                <a:lnTo>
                                  <a:pt x="1266910" y="1899286"/>
                                </a:lnTo>
                                <a:lnTo>
                                  <a:pt x="1271899" y="1897475"/>
                                </a:lnTo>
                                <a:lnTo>
                                  <a:pt x="1277115" y="1895211"/>
                                </a:lnTo>
                                <a:lnTo>
                                  <a:pt x="1282103" y="1893173"/>
                                </a:lnTo>
                                <a:lnTo>
                                  <a:pt x="1287319" y="1890683"/>
                                </a:lnTo>
                                <a:lnTo>
                                  <a:pt x="1292534" y="1887740"/>
                                </a:lnTo>
                                <a:lnTo>
                                  <a:pt x="1297296" y="1884344"/>
                                </a:lnTo>
                                <a:lnTo>
                                  <a:pt x="1302058" y="1880721"/>
                                </a:lnTo>
                                <a:lnTo>
                                  <a:pt x="1307047" y="1876646"/>
                                </a:lnTo>
                                <a:lnTo>
                                  <a:pt x="1311582" y="1872344"/>
                                </a:lnTo>
                                <a:lnTo>
                                  <a:pt x="1315664" y="1867590"/>
                                </a:lnTo>
                                <a:lnTo>
                                  <a:pt x="1319746" y="1862382"/>
                                </a:lnTo>
                                <a:lnTo>
                                  <a:pt x="1323374" y="1856722"/>
                                </a:lnTo>
                                <a:lnTo>
                                  <a:pt x="1326775" y="1850609"/>
                                </a:lnTo>
                                <a:lnTo>
                                  <a:pt x="1329723" y="1843817"/>
                                </a:lnTo>
                                <a:lnTo>
                                  <a:pt x="1331084" y="1840421"/>
                                </a:lnTo>
                                <a:lnTo>
                                  <a:pt x="1331991" y="1836572"/>
                                </a:lnTo>
                                <a:lnTo>
                                  <a:pt x="1333351" y="1832949"/>
                                </a:lnTo>
                                <a:lnTo>
                                  <a:pt x="1334031" y="1828874"/>
                                </a:lnTo>
                                <a:lnTo>
                                  <a:pt x="1335165" y="1825025"/>
                                </a:lnTo>
                                <a:lnTo>
                                  <a:pt x="1335619" y="1820723"/>
                                </a:lnTo>
                                <a:lnTo>
                                  <a:pt x="1336072" y="1816422"/>
                                </a:lnTo>
                                <a:lnTo>
                                  <a:pt x="1336526" y="1811893"/>
                                </a:lnTo>
                                <a:lnTo>
                                  <a:pt x="1336753" y="1807365"/>
                                </a:lnTo>
                                <a:lnTo>
                                  <a:pt x="1336753" y="1802384"/>
                                </a:lnTo>
                                <a:lnTo>
                                  <a:pt x="1336753" y="1678766"/>
                                </a:lnTo>
                                <a:lnTo>
                                  <a:pt x="1439021" y="1678766"/>
                                </a:lnTo>
                                <a:lnTo>
                                  <a:pt x="1438341" y="1714086"/>
                                </a:lnTo>
                                <a:lnTo>
                                  <a:pt x="1437888" y="1745783"/>
                                </a:lnTo>
                                <a:lnTo>
                                  <a:pt x="1437888" y="1775895"/>
                                </a:lnTo>
                                <a:lnTo>
                                  <a:pt x="1437888" y="1783593"/>
                                </a:lnTo>
                                <a:lnTo>
                                  <a:pt x="1438114" y="1792649"/>
                                </a:lnTo>
                                <a:lnTo>
                                  <a:pt x="1438568" y="1797630"/>
                                </a:lnTo>
                                <a:lnTo>
                                  <a:pt x="1439248" y="1802837"/>
                                </a:lnTo>
                                <a:lnTo>
                                  <a:pt x="1439928" y="1808271"/>
                                </a:lnTo>
                                <a:lnTo>
                                  <a:pt x="1440836" y="1813931"/>
                                </a:lnTo>
                                <a:lnTo>
                                  <a:pt x="1442196" y="1819818"/>
                                </a:lnTo>
                                <a:lnTo>
                                  <a:pt x="1443783" y="1825704"/>
                                </a:lnTo>
                                <a:lnTo>
                                  <a:pt x="1445824" y="1831591"/>
                                </a:lnTo>
                                <a:lnTo>
                                  <a:pt x="1448319" y="1837930"/>
                                </a:lnTo>
                                <a:lnTo>
                                  <a:pt x="1451040" y="1844043"/>
                                </a:lnTo>
                                <a:lnTo>
                                  <a:pt x="1454441" y="1849930"/>
                                </a:lnTo>
                                <a:lnTo>
                                  <a:pt x="1458523" y="1856269"/>
                                </a:lnTo>
                                <a:lnTo>
                                  <a:pt x="1463058" y="1862156"/>
                                </a:lnTo>
                                <a:lnTo>
                                  <a:pt x="1467820" y="1868042"/>
                                </a:lnTo>
                                <a:lnTo>
                                  <a:pt x="1473716" y="1873929"/>
                                </a:lnTo>
                                <a:lnTo>
                                  <a:pt x="1476890" y="1876646"/>
                                </a:lnTo>
                                <a:lnTo>
                                  <a:pt x="1480065" y="1879363"/>
                                </a:lnTo>
                                <a:lnTo>
                                  <a:pt x="1483466" y="1882306"/>
                                </a:lnTo>
                                <a:lnTo>
                                  <a:pt x="1487321" y="1885023"/>
                                </a:lnTo>
                                <a:lnTo>
                                  <a:pt x="1491176" y="1887740"/>
                                </a:lnTo>
                                <a:lnTo>
                                  <a:pt x="1495258" y="1890004"/>
                                </a:lnTo>
                                <a:lnTo>
                                  <a:pt x="1499340" y="1892494"/>
                                </a:lnTo>
                                <a:lnTo>
                                  <a:pt x="1503875" y="1894985"/>
                                </a:lnTo>
                                <a:lnTo>
                                  <a:pt x="1508637" y="1897249"/>
                                </a:lnTo>
                                <a:lnTo>
                                  <a:pt x="1513172" y="1899513"/>
                                </a:lnTo>
                                <a:lnTo>
                                  <a:pt x="1518388" y="1901777"/>
                                </a:lnTo>
                                <a:lnTo>
                                  <a:pt x="1523603" y="1904041"/>
                                </a:lnTo>
                                <a:lnTo>
                                  <a:pt x="1529499" y="1905852"/>
                                </a:lnTo>
                                <a:lnTo>
                                  <a:pt x="1535168" y="1907664"/>
                                </a:lnTo>
                                <a:lnTo>
                                  <a:pt x="1541063" y="1909701"/>
                                </a:lnTo>
                                <a:lnTo>
                                  <a:pt x="1547186" y="1911060"/>
                                </a:lnTo>
                                <a:lnTo>
                                  <a:pt x="1553989" y="1912871"/>
                                </a:lnTo>
                                <a:lnTo>
                                  <a:pt x="1560565" y="1914456"/>
                                </a:lnTo>
                                <a:lnTo>
                                  <a:pt x="1567594" y="1915588"/>
                                </a:lnTo>
                                <a:lnTo>
                                  <a:pt x="1574851" y="1916946"/>
                                </a:lnTo>
                                <a:lnTo>
                                  <a:pt x="1582334" y="1917852"/>
                                </a:lnTo>
                                <a:lnTo>
                                  <a:pt x="1590044" y="1918757"/>
                                </a:lnTo>
                                <a:lnTo>
                                  <a:pt x="1598207" y="1919663"/>
                                </a:lnTo>
                                <a:lnTo>
                                  <a:pt x="1606824" y="1920342"/>
                                </a:lnTo>
                                <a:lnTo>
                                  <a:pt x="1615441" y="1920795"/>
                                </a:lnTo>
                                <a:lnTo>
                                  <a:pt x="1624284" y="1921248"/>
                                </a:lnTo>
                                <a:lnTo>
                                  <a:pt x="1633582" y="1921474"/>
                                </a:lnTo>
                                <a:lnTo>
                                  <a:pt x="1643106" y="1921474"/>
                                </a:lnTo>
                                <a:lnTo>
                                  <a:pt x="1661927" y="1921248"/>
                                </a:lnTo>
                                <a:lnTo>
                                  <a:pt x="1679841" y="1920795"/>
                                </a:lnTo>
                                <a:lnTo>
                                  <a:pt x="1696621" y="1920116"/>
                                </a:lnTo>
                                <a:lnTo>
                                  <a:pt x="1712494" y="1918984"/>
                                </a:lnTo>
                                <a:lnTo>
                                  <a:pt x="1727687" y="1917625"/>
                                </a:lnTo>
                                <a:lnTo>
                                  <a:pt x="1741746" y="1915814"/>
                                </a:lnTo>
                                <a:lnTo>
                                  <a:pt x="1754898" y="1913776"/>
                                </a:lnTo>
                                <a:lnTo>
                                  <a:pt x="1767370" y="1911739"/>
                                </a:lnTo>
                                <a:lnTo>
                                  <a:pt x="1778708" y="1909022"/>
                                </a:lnTo>
                                <a:lnTo>
                                  <a:pt x="1789366" y="1906305"/>
                                </a:lnTo>
                                <a:lnTo>
                                  <a:pt x="1799117" y="1902909"/>
                                </a:lnTo>
                                <a:lnTo>
                                  <a:pt x="1808187" y="1899739"/>
                                </a:lnTo>
                                <a:lnTo>
                                  <a:pt x="1816350" y="1896117"/>
                                </a:lnTo>
                                <a:lnTo>
                                  <a:pt x="1823834" y="1892268"/>
                                </a:lnTo>
                                <a:lnTo>
                                  <a:pt x="1830636" y="1888419"/>
                                </a:lnTo>
                                <a:lnTo>
                                  <a:pt x="1836532" y="1883891"/>
                                </a:lnTo>
                                <a:lnTo>
                                  <a:pt x="1839253" y="1881627"/>
                                </a:lnTo>
                                <a:lnTo>
                                  <a:pt x="1841974" y="1879363"/>
                                </a:lnTo>
                                <a:lnTo>
                                  <a:pt x="1844469" y="1877325"/>
                                </a:lnTo>
                                <a:lnTo>
                                  <a:pt x="1846736" y="1874835"/>
                                </a:lnTo>
                                <a:lnTo>
                                  <a:pt x="1848550" y="1872570"/>
                                </a:lnTo>
                                <a:lnTo>
                                  <a:pt x="1850591" y="1870080"/>
                                </a:lnTo>
                                <a:lnTo>
                                  <a:pt x="1852405" y="1867590"/>
                                </a:lnTo>
                                <a:lnTo>
                                  <a:pt x="1853766" y="1864873"/>
                                </a:lnTo>
                                <a:lnTo>
                                  <a:pt x="1855353" y="1862382"/>
                                </a:lnTo>
                                <a:lnTo>
                                  <a:pt x="1856487" y="1859665"/>
                                </a:lnTo>
                                <a:lnTo>
                                  <a:pt x="1857848" y="1856948"/>
                                </a:lnTo>
                                <a:lnTo>
                                  <a:pt x="1858755" y="1854232"/>
                                </a:lnTo>
                                <a:lnTo>
                                  <a:pt x="1860569" y="1848798"/>
                                </a:lnTo>
                                <a:lnTo>
                                  <a:pt x="1861476" y="1843138"/>
                                </a:lnTo>
                                <a:lnTo>
                                  <a:pt x="1861929" y="1837251"/>
                                </a:lnTo>
                                <a:lnTo>
                                  <a:pt x="1861929" y="1831138"/>
                                </a:lnTo>
                                <a:lnTo>
                                  <a:pt x="1861476" y="1825025"/>
                                </a:lnTo>
                                <a:lnTo>
                                  <a:pt x="1860569" y="1818912"/>
                                </a:lnTo>
                                <a:lnTo>
                                  <a:pt x="1858982" y="1812346"/>
                                </a:lnTo>
                                <a:lnTo>
                                  <a:pt x="1857394" y="1805780"/>
                                </a:lnTo>
                                <a:lnTo>
                                  <a:pt x="1855126" y="1799215"/>
                                </a:lnTo>
                                <a:lnTo>
                                  <a:pt x="1852405" y="1792649"/>
                                </a:lnTo>
                                <a:lnTo>
                                  <a:pt x="1841521" y="1767065"/>
                                </a:lnTo>
                                <a:lnTo>
                                  <a:pt x="1831317" y="1744424"/>
                                </a:lnTo>
                                <a:lnTo>
                                  <a:pt x="1822246" y="1724953"/>
                                </a:lnTo>
                                <a:lnTo>
                                  <a:pt x="1814310" y="1708652"/>
                                </a:lnTo>
                                <a:lnTo>
                                  <a:pt x="1807734" y="1695747"/>
                                </a:lnTo>
                                <a:lnTo>
                                  <a:pt x="1802745" y="1686464"/>
                                </a:lnTo>
                                <a:lnTo>
                                  <a:pt x="1798663" y="1678766"/>
                                </a:lnTo>
                                <a:lnTo>
                                  <a:pt x="1924515" y="1678766"/>
                                </a:lnTo>
                                <a:lnTo>
                                  <a:pt x="1930411" y="1686917"/>
                                </a:lnTo>
                                <a:lnTo>
                                  <a:pt x="1937214" y="1695973"/>
                                </a:lnTo>
                                <a:lnTo>
                                  <a:pt x="1945377" y="1707973"/>
                                </a:lnTo>
                                <a:lnTo>
                                  <a:pt x="1954901" y="1721784"/>
                                </a:lnTo>
                                <a:lnTo>
                                  <a:pt x="1964878" y="1736953"/>
                                </a:lnTo>
                                <a:lnTo>
                                  <a:pt x="1974856" y="1752801"/>
                                </a:lnTo>
                                <a:lnTo>
                                  <a:pt x="1979845" y="1760726"/>
                                </a:lnTo>
                                <a:lnTo>
                                  <a:pt x="1984153" y="1768650"/>
                                </a:lnTo>
                                <a:lnTo>
                                  <a:pt x="1990729" y="1779744"/>
                                </a:lnTo>
                                <a:lnTo>
                                  <a:pt x="1994357" y="1786989"/>
                                </a:lnTo>
                                <a:lnTo>
                                  <a:pt x="1998439" y="1795139"/>
                                </a:lnTo>
                                <a:lnTo>
                                  <a:pt x="2002521" y="1803969"/>
                                </a:lnTo>
                                <a:lnTo>
                                  <a:pt x="2006829" y="1813478"/>
                                </a:lnTo>
                                <a:lnTo>
                                  <a:pt x="2010911" y="1823440"/>
                                </a:lnTo>
                                <a:lnTo>
                                  <a:pt x="2014766" y="1834081"/>
                                </a:lnTo>
                                <a:lnTo>
                                  <a:pt x="2016580" y="1839968"/>
                                </a:lnTo>
                                <a:lnTo>
                                  <a:pt x="2017940" y="1845402"/>
                                </a:lnTo>
                                <a:lnTo>
                                  <a:pt x="2019528" y="1851062"/>
                                </a:lnTo>
                                <a:lnTo>
                                  <a:pt x="2020662" y="1856722"/>
                                </a:lnTo>
                                <a:lnTo>
                                  <a:pt x="2021569" y="1862382"/>
                                </a:lnTo>
                                <a:lnTo>
                                  <a:pt x="2022702" y="1868269"/>
                                </a:lnTo>
                                <a:lnTo>
                                  <a:pt x="2023383" y="1873929"/>
                                </a:lnTo>
                                <a:lnTo>
                                  <a:pt x="2023836" y="1880042"/>
                                </a:lnTo>
                                <a:lnTo>
                                  <a:pt x="2024063" y="1885702"/>
                                </a:lnTo>
                                <a:lnTo>
                                  <a:pt x="2023836" y="1891362"/>
                                </a:lnTo>
                                <a:lnTo>
                                  <a:pt x="2023610" y="1897249"/>
                                </a:lnTo>
                                <a:lnTo>
                                  <a:pt x="2022929" y="1902909"/>
                                </a:lnTo>
                                <a:lnTo>
                                  <a:pt x="2022249" y="1908569"/>
                                </a:lnTo>
                                <a:lnTo>
                                  <a:pt x="2020662" y="1914229"/>
                                </a:lnTo>
                                <a:lnTo>
                                  <a:pt x="2019301" y="1919663"/>
                                </a:lnTo>
                                <a:lnTo>
                                  <a:pt x="2017260" y="1925097"/>
                                </a:lnTo>
                                <a:lnTo>
                                  <a:pt x="2014539" y="1930983"/>
                                </a:lnTo>
                                <a:lnTo>
                                  <a:pt x="2011591" y="1936644"/>
                                </a:lnTo>
                                <a:lnTo>
                                  <a:pt x="2008643" y="1942077"/>
                                </a:lnTo>
                                <a:lnTo>
                                  <a:pt x="2005015" y="1947285"/>
                                </a:lnTo>
                                <a:lnTo>
                                  <a:pt x="2001387" y="1952266"/>
                                </a:lnTo>
                                <a:lnTo>
                                  <a:pt x="1997532" y="1957020"/>
                                </a:lnTo>
                                <a:lnTo>
                                  <a:pt x="1993677" y="1961322"/>
                                </a:lnTo>
                                <a:lnTo>
                                  <a:pt x="1989142" y="1965624"/>
                                </a:lnTo>
                                <a:lnTo>
                                  <a:pt x="1984834" y="1969246"/>
                                </a:lnTo>
                                <a:lnTo>
                                  <a:pt x="1980298" y="1973095"/>
                                </a:lnTo>
                                <a:lnTo>
                                  <a:pt x="1975310" y="1976718"/>
                                </a:lnTo>
                                <a:lnTo>
                                  <a:pt x="1970321" y="1979887"/>
                                </a:lnTo>
                                <a:lnTo>
                                  <a:pt x="1965105" y="1982831"/>
                                </a:lnTo>
                                <a:lnTo>
                                  <a:pt x="1959890" y="1986000"/>
                                </a:lnTo>
                                <a:lnTo>
                                  <a:pt x="1954221" y="1988491"/>
                                </a:lnTo>
                                <a:lnTo>
                                  <a:pt x="1948778" y="1990755"/>
                                </a:lnTo>
                                <a:lnTo>
                                  <a:pt x="1943110" y="1993245"/>
                                </a:lnTo>
                                <a:lnTo>
                                  <a:pt x="1937214" y="1995283"/>
                                </a:lnTo>
                                <a:lnTo>
                                  <a:pt x="1931091" y="1997321"/>
                                </a:lnTo>
                                <a:lnTo>
                                  <a:pt x="1924969" y="1999132"/>
                                </a:lnTo>
                                <a:lnTo>
                                  <a:pt x="1918846" y="2000490"/>
                                </a:lnTo>
                                <a:lnTo>
                                  <a:pt x="1912497" y="2002075"/>
                                </a:lnTo>
                                <a:lnTo>
                                  <a:pt x="1906148" y="2003207"/>
                                </a:lnTo>
                                <a:lnTo>
                                  <a:pt x="1899798" y="2004113"/>
                                </a:lnTo>
                                <a:lnTo>
                                  <a:pt x="1893222" y="2005245"/>
                                </a:lnTo>
                                <a:lnTo>
                                  <a:pt x="1886646" y="2005924"/>
                                </a:lnTo>
                                <a:lnTo>
                                  <a:pt x="1873494" y="2007283"/>
                                </a:lnTo>
                                <a:lnTo>
                                  <a:pt x="1860115" y="2007962"/>
                                </a:lnTo>
                                <a:lnTo>
                                  <a:pt x="1846510" y="2008188"/>
                                </a:lnTo>
                                <a:lnTo>
                                  <a:pt x="0" y="2008188"/>
                                </a:lnTo>
                                <a:lnTo>
                                  <a:pt x="41951" y="1882306"/>
                                </a:lnTo>
                                <a:lnTo>
                                  <a:pt x="173699" y="1882306"/>
                                </a:lnTo>
                                <a:lnTo>
                                  <a:pt x="178914" y="1882532"/>
                                </a:lnTo>
                                <a:lnTo>
                                  <a:pt x="185037" y="1882532"/>
                                </a:lnTo>
                                <a:lnTo>
                                  <a:pt x="192520" y="1881853"/>
                                </a:lnTo>
                                <a:lnTo>
                                  <a:pt x="201590" y="1880948"/>
                                </a:lnTo>
                                <a:lnTo>
                                  <a:pt x="206579" y="1880495"/>
                                </a:lnTo>
                                <a:lnTo>
                                  <a:pt x="211794" y="1879363"/>
                                </a:lnTo>
                                <a:lnTo>
                                  <a:pt x="217237" y="1878231"/>
                                </a:lnTo>
                                <a:lnTo>
                                  <a:pt x="222679" y="1876646"/>
                                </a:lnTo>
                                <a:lnTo>
                                  <a:pt x="228121" y="1875287"/>
                                </a:lnTo>
                                <a:lnTo>
                                  <a:pt x="233790" y="1873250"/>
                                </a:lnTo>
                                <a:lnTo>
                                  <a:pt x="239459" y="1870759"/>
                                </a:lnTo>
                                <a:lnTo>
                                  <a:pt x="244901" y="1868269"/>
                                </a:lnTo>
                                <a:lnTo>
                                  <a:pt x="250344" y="1865325"/>
                                </a:lnTo>
                                <a:lnTo>
                                  <a:pt x="255786" y="1861929"/>
                                </a:lnTo>
                                <a:lnTo>
                                  <a:pt x="261001" y="1858080"/>
                                </a:lnTo>
                                <a:lnTo>
                                  <a:pt x="265990" y="1854005"/>
                                </a:lnTo>
                                <a:lnTo>
                                  <a:pt x="270752" y="1849251"/>
                                </a:lnTo>
                                <a:lnTo>
                                  <a:pt x="274834" y="1844043"/>
                                </a:lnTo>
                                <a:lnTo>
                                  <a:pt x="277101" y="1841326"/>
                                </a:lnTo>
                                <a:lnTo>
                                  <a:pt x="279142" y="1838383"/>
                                </a:lnTo>
                                <a:lnTo>
                                  <a:pt x="280956" y="1835440"/>
                                </a:lnTo>
                                <a:lnTo>
                                  <a:pt x="282544" y="1832270"/>
                                </a:lnTo>
                                <a:lnTo>
                                  <a:pt x="284358" y="1828874"/>
                                </a:lnTo>
                                <a:lnTo>
                                  <a:pt x="285718" y="1825478"/>
                                </a:lnTo>
                                <a:lnTo>
                                  <a:pt x="287306" y="1822082"/>
                                </a:lnTo>
                                <a:lnTo>
                                  <a:pt x="288439" y="1818006"/>
                                </a:lnTo>
                                <a:lnTo>
                                  <a:pt x="289800" y="1814384"/>
                                </a:lnTo>
                                <a:lnTo>
                                  <a:pt x="290707" y="1810309"/>
                                </a:lnTo>
                                <a:lnTo>
                                  <a:pt x="291841" y="1806233"/>
                                </a:lnTo>
                                <a:lnTo>
                                  <a:pt x="292521" y="1801705"/>
                                </a:lnTo>
                                <a:lnTo>
                                  <a:pt x="292975" y="1797403"/>
                                </a:lnTo>
                                <a:lnTo>
                                  <a:pt x="293428" y="1792649"/>
                                </a:lnTo>
                                <a:lnTo>
                                  <a:pt x="293655" y="1787894"/>
                                </a:lnTo>
                                <a:lnTo>
                                  <a:pt x="293655" y="1782687"/>
                                </a:lnTo>
                                <a:lnTo>
                                  <a:pt x="293655" y="1652730"/>
                                </a:lnTo>
                                <a:lnTo>
                                  <a:pt x="293655" y="1601788"/>
                                </a:lnTo>
                                <a:close/>
                                <a:moveTo>
                                  <a:pt x="180975" y="1314450"/>
                                </a:moveTo>
                                <a:lnTo>
                                  <a:pt x="613229" y="1314450"/>
                                </a:lnTo>
                                <a:lnTo>
                                  <a:pt x="1164772" y="1571419"/>
                                </a:lnTo>
                                <a:lnTo>
                                  <a:pt x="1968500" y="1571419"/>
                                </a:lnTo>
                                <a:lnTo>
                                  <a:pt x="1968500" y="1643063"/>
                                </a:lnTo>
                                <a:lnTo>
                                  <a:pt x="1147990" y="1643063"/>
                                </a:lnTo>
                                <a:lnTo>
                                  <a:pt x="588963" y="1382704"/>
                                </a:lnTo>
                                <a:lnTo>
                                  <a:pt x="588963" y="1565091"/>
                                </a:lnTo>
                                <a:lnTo>
                                  <a:pt x="180975" y="1565091"/>
                                </a:lnTo>
                                <a:lnTo>
                                  <a:pt x="180975" y="1314450"/>
                                </a:lnTo>
                                <a:close/>
                                <a:moveTo>
                                  <a:pt x="808038" y="0"/>
                                </a:moveTo>
                                <a:lnTo>
                                  <a:pt x="815068" y="454"/>
                                </a:lnTo>
                                <a:lnTo>
                                  <a:pt x="822325" y="680"/>
                                </a:lnTo>
                                <a:lnTo>
                                  <a:pt x="829356" y="1134"/>
                                </a:lnTo>
                                <a:lnTo>
                                  <a:pt x="836159" y="1814"/>
                                </a:lnTo>
                                <a:lnTo>
                                  <a:pt x="843190" y="3175"/>
                                </a:lnTo>
                                <a:lnTo>
                                  <a:pt x="849993" y="4536"/>
                                </a:lnTo>
                                <a:lnTo>
                                  <a:pt x="856570" y="6350"/>
                                </a:lnTo>
                                <a:lnTo>
                                  <a:pt x="862920" y="8618"/>
                                </a:lnTo>
                                <a:lnTo>
                                  <a:pt x="869270" y="11113"/>
                                </a:lnTo>
                                <a:lnTo>
                                  <a:pt x="874940" y="14061"/>
                                </a:lnTo>
                                <a:lnTo>
                                  <a:pt x="880609" y="17462"/>
                                </a:lnTo>
                                <a:lnTo>
                                  <a:pt x="887413" y="21998"/>
                                </a:lnTo>
                                <a:lnTo>
                                  <a:pt x="893309" y="26534"/>
                                </a:lnTo>
                                <a:lnTo>
                                  <a:pt x="898979" y="31070"/>
                                </a:lnTo>
                                <a:lnTo>
                                  <a:pt x="904422" y="35832"/>
                                </a:lnTo>
                                <a:lnTo>
                                  <a:pt x="909411" y="40595"/>
                                </a:lnTo>
                                <a:lnTo>
                                  <a:pt x="914173" y="45130"/>
                                </a:lnTo>
                                <a:lnTo>
                                  <a:pt x="918256" y="50120"/>
                                </a:lnTo>
                                <a:lnTo>
                                  <a:pt x="922338" y="55109"/>
                                </a:lnTo>
                                <a:lnTo>
                                  <a:pt x="925966" y="60325"/>
                                </a:lnTo>
                                <a:lnTo>
                                  <a:pt x="929141" y="65541"/>
                                </a:lnTo>
                                <a:lnTo>
                                  <a:pt x="932543" y="70984"/>
                                </a:lnTo>
                                <a:lnTo>
                                  <a:pt x="935265" y="76427"/>
                                </a:lnTo>
                                <a:lnTo>
                                  <a:pt x="937532" y="82096"/>
                                </a:lnTo>
                                <a:lnTo>
                                  <a:pt x="939800" y="88220"/>
                                </a:lnTo>
                                <a:lnTo>
                                  <a:pt x="941841" y="94343"/>
                                </a:lnTo>
                                <a:lnTo>
                                  <a:pt x="943656" y="100693"/>
                                </a:lnTo>
                                <a:lnTo>
                                  <a:pt x="945243" y="107270"/>
                                </a:lnTo>
                                <a:lnTo>
                                  <a:pt x="946604" y="114073"/>
                                </a:lnTo>
                                <a:lnTo>
                                  <a:pt x="947738" y="121104"/>
                                </a:lnTo>
                                <a:lnTo>
                                  <a:pt x="948872" y="128588"/>
                                </a:lnTo>
                                <a:lnTo>
                                  <a:pt x="949779" y="136298"/>
                                </a:lnTo>
                                <a:lnTo>
                                  <a:pt x="950459" y="144236"/>
                                </a:lnTo>
                                <a:lnTo>
                                  <a:pt x="951593" y="160791"/>
                                </a:lnTo>
                                <a:lnTo>
                                  <a:pt x="952273" y="178934"/>
                                </a:lnTo>
                                <a:lnTo>
                                  <a:pt x="952500" y="198437"/>
                                </a:lnTo>
                                <a:lnTo>
                                  <a:pt x="952727" y="242434"/>
                                </a:lnTo>
                                <a:lnTo>
                                  <a:pt x="952727" y="324304"/>
                                </a:lnTo>
                                <a:lnTo>
                                  <a:pt x="808265" y="324304"/>
                                </a:lnTo>
                                <a:lnTo>
                                  <a:pt x="805090" y="324757"/>
                                </a:lnTo>
                                <a:lnTo>
                                  <a:pt x="802141" y="324984"/>
                                </a:lnTo>
                                <a:lnTo>
                                  <a:pt x="798740" y="325891"/>
                                </a:lnTo>
                                <a:lnTo>
                                  <a:pt x="796018" y="326798"/>
                                </a:lnTo>
                                <a:lnTo>
                                  <a:pt x="793070" y="328159"/>
                                </a:lnTo>
                                <a:lnTo>
                                  <a:pt x="790575" y="329973"/>
                                </a:lnTo>
                                <a:lnTo>
                                  <a:pt x="788081" y="331561"/>
                                </a:lnTo>
                                <a:lnTo>
                                  <a:pt x="786040" y="333602"/>
                                </a:lnTo>
                                <a:lnTo>
                                  <a:pt x="783998" y="335870"/>
                                </a:lnTo>
                                <a:lnTo>
                                  <a:pt x="781957" y="338364"/>
                                </a:lnTo>
                                <a:lnTo>
                                  <a:pt x="780370" y="341086"/>
                                </a:lnTo>
                                <a:lnTo>
                                  <a:pt x="779009" y="343807"/>
                                </a:lnTo>
                                <a:lnTo>
                                  <a:pt x="778102" y="346755"/>
                                </a:lnTo>
                                <a:lnTo>
                                  <a:pt x="777195" y="349704"/>
                                </a:lnTo>
                                <a:lnTo>
                                  <a:pt x="776741" y="352879"/>
                                </a:lnTo>
                                <a:lnTo>
                                  <a:pt x="776515" y="356054"/>
                                </a:lnTo>
                                <a:lnTo>
                                  <a:pt x="776741" y="359455"/>
                                </a:lnTo>
                                <a:lnTo>
                                  <a:pt x="777195" y="362630"/>
                                </a:lnTo>
                                <a:lnTo>
                                  <a:pt x="778102" y="365579"/>
                                </a:lnTo>
                                <a:lnTo>
                                  <a:pt x="779009" y="368527"/>
                                </a:lnTo>
                                <a:lnTo>
                                  <a:pt x="780370" y="371248"/>
                                </a:lnTo>
                                <a:lnTo>
                                  <a:pt x="781957" y="373970"/>
                                </a:lnTo>
                                <a:lnTo>
                                  <a:pt x="783998" y="376464"/>
                                </a:lnTo>
                                <a:lnTo>
                                  <a:pt x="786040" y="378732"/>
                                </a:lnTo>
                                <a:lnTo>
                                  <a:pt x="788081" y="380773"/>
                                </a:lnTo>
                                <a:lnTo>
                                  <a:pt x="790575" y="382361"/>
                                </a:lnTo>
                                <a:lnTo>
                                  <a:pt x="793070" y="384175"/>
                                </a:lnTo>
                                <a:lnTo>
                                  <a:pt x="796018" y="385309"/>
                                </a:lnTo>
                                <a:lnTo>
                                  <a:pt x="798740" y="386443"/>
                                </a:lnTo>
                                <a:lnTo>
                                  <a:pt x="802141" y="387350"/>
                                </a:lnTo>
                                <a:lnTo>
                                  <a:pt x="805090" y="387804"/>
                                </a:lnTo>
                                <a:lnTo>
                                  <a:pt x="808265" y="387804"/>
                                </a:lnTo>
                                <a:lnTo>
                                  <a:pt x="952727" y="387804"/>
                                </a:lnTo>
                                <a:lnTo>
                                  <a:pt x="952727" y="470127"/>
                                </a:lnTo>
                                <a:lnTo>
                                  <a:pt x="952727" y="481466"/>
                                </a:lnTo>
                                <a:lnTo>
                                  <a:pt x="952954" y="492579"/>
                                </a:lnTo>
                                <a:lnTo>
                                  <a:pt x="812347" y="497114"/>
                                </a:lnTo>
                                <a:lnTo>
                                  <a:pt x="809172" y="497568"/>
                                </a:lnTo>
                                <a:lnTo>
                                  <a:pt x="806223" y="498248"/>
                                </a:lnTo>
                                <a:lnTo>
                                  <a:pt x="803048" y="498929"/>
                                </a:lnTo>
                                <a:lnTo>
                                  <a:pt x="800327" y="500289"/>
                                </a:lnTo>
                                <a:lnTo>
                                  <a:pt x="797606" y="501650"/>
                                </a:lnTo>
                                <a:lnTo>
                                  <a:pt x="794884" y="503464"/>
                                </a:lnTo>
                                <a:lnTo>
                                  <a:pt x="792616" y="505052"/>
                                </a:lnTo>
                                <a:lnTo>
                                  <a:pt x="790348" y="507320"/>
                                </a:lnTo>
                                <a:lnTo>
                                  <a:pt x="788307" y="509587"/>
                                </a:lnTo>
                                <a:lnTo>
                                  <a:pt x="786720" y="512082"/>
                                </a:lnTo>
                                <a:lnTo>
                                  <a:pt x="785132" y="514803"/>
                                </a:lnTo>
                                <a:lnTo>
                                  <a:pt x="783998" y="517752"/>
                                </a:lnTo>
                                <a:lnTo>
                                  <a:pt x="782865" y="520473"/>
                                </a:lnTo>
                                <a:lnTo>
                                  <a:pt x="782184" y="523648"/>
                                </a:lnTo>
                                <a:lnTo>
                                  <a:pt x="781957" y="527050"/>
                                </a:lnTo>
                                <a:lnTo>
                                  <a:pt x="781957" y="530225"/>
                                </a:lnTo>
                                <a:lnTo>
                                  <a:pt x="782184" y="533400"/>
                                </a:lnTo>
                                <a:lnTo>
                                  <a:pt x="782638" y="536575"/>
                                </a:lnTo>
                                <a:lnTo>
                                  <a:pt x="783772" y="539523"/>
                                </a:lnTo>
                                <a:lnTo>
                                  <a:pt x="784679" y="542245"/>
                                </a:lnTo>
                                <a:lnTo>
                                  <a:pt x="786266" y="544966"/>
                                </a:lnTo>
                                <a:lnTo>
                                  <a:pt x="787854" y="547914"/>
                                </a:lnTo>
                                <a:lnTo>
                                  <a:pt x="789895" y="549955"/>
                                </a:lnTo>
                                <a:lnTo>
                                  <a:pt x="791936" y="552223"/>
                                </a:lnTo>
                                <a:lnTo>
                                  <a:pt x="794431" y="554264"/>
                                </a:lnTo>
                                <a:lnTo>
                                  <a:pt x="796925" y="556079"/>
                                </a:lnTo>
                                <a:lnTo>
                                  <a:pt x="799647" y="557439"/>
                                </a:lnTo>
                                <a:lnTo>
                                  <a:pt x="802368" y="558800"/>
                                </a:lnTo>
                                <a:lnTo>
                                  <a:pt x="805316" y="559707"/>
                                </a:lnTo>
                                <a:lnTo>
                                  <a:pt x="808265" y="560387"/>
                                </a:lnTo>
                                <a:lnTo>
                                  <a:pt x="811440" y="560614"/>
                                </a:lnTo>
                                <a:lnTo>
                                  <a:pt x="814615" y="560614"/>
                                </a:lnTo>
                                <a:lnTo>
                                  <a:pt x="956809" y="556079"/>
                                </a:lnTo>
                                <a:lnTo>
                                  <a:pt x="958170" y="569232"/>
                                </a:lnTo>
                                <a:lnTo>
                                  <a:pt x="959984" y="582159"/>
                                </a:lnTo>
                                <a:lnTo>
                                  <a:pt x="961798" y="595313"/>
                                </a:lnTo>
                                <a:lnTo>
                                  <a:pt x="963840" y="608012"/>
                                </a:lnTo>
                                <a:lnTo>
                                  <a:pt x="966107" y="620939"/>
                                </a:lnTo>
                                <a:lnTo>
                                  <a:pt x="968829" y="633639"/>
                                </a:lnTo>
                                <a:lnTo>
                                  <a:pt x="971550" y="645886"/>
                                </a:lnTo>
                                <a:lnTo>
                                  <a:pt x="974498" y="658359"/>
                                </a:lnTo>
                                <a:lnTo>
                                  <a:pt x="838200" y="677636"/>
                                </a:lnTo>
                                <a:lnTo>
                                  <a:pt x="835025" y="678316"/>
                                </a:lnTo>
                                <a:lnTo>
                                  <a:pt x="832077" y="679223"/>
                                </a:lnTo>
                                <a:lnTo>
                                  <a:pt x="829129" y="680357"/>
                                </a:lnTo>
                                <a:lnTo>
                                  <a:pt x="826407" y="681945"/>
                                </a:lnTo>
                                <a:lnTo>
                                  <a:pt x="823913" y="683759"/>
                                </a:lnTo>
                                <a:lnTo>
                                  <a:pt x="821418" y="685573"/>
                                </a:lnTo>
                                <a:lnTo>
                                  <a:pt x="819377" y="687614"/>
                                </a:lnTo>
                                <a:lnTo>
                                  <a:pt x="817336" y="690109"/>
                                </a:lnTo>
                                <a:lnTo>
                                  <a:pt x="815748" y="692604"/>
                                </a:lnTo>
                                <a:lnTo>
                                  <a:pt x="814161" y="695325"/>
                                </a:lnTo>
                                <a:lnTo>
                                  <a:pt x="813027" y="698046"/>
                                </a:lnTo>
                                <a:lnTo>
                                  <a:pt x="811893" y="700995"/>
                                </a:lnTo>
                                <a:lnTo>
                                  <a:pt x="811440" y="703943"/>
                                </a:lnTo>
                                <a:lnTo>
                                  <a:pt x="810986" y="707118"/>
                                </a:lnTo>
                                <a:lnTo>
                                  <a:pt x="810986" y="710520"/>
                                </a:lnTo>
                                <a:lnTo>
                                  <a:pt x="811213" y="713695"/>
                                </a:lnTo>
                                <a:lnTo>
                                  <a:pt x="811893" y="716870"/>
                                </a:lnTo>
                                <a:lnTo>
                                  <a:pt x="812800" y="719818"/>
                                </a:lnTo>
                                <a:lnTo>
                                  <a:pt x="813934" y="722766"/>
                                </a:lnTo>
                                <a:lnTo>
                                  <a:pt x="815522" y="725487"/>
                                </a:lnTo>
                                <a:lnTo>
                                  <a:pt x="817109" y="727982"/>
                                </a:lnTo>
                                <a:lnTo>
                                  <a:pt x="819150" y="730477"/>
                                </a:lnTo>
                                <a:lnTo>
                                  <a:pt x="821418" y="732745"/>
                                </a:lnTo>
                                <a:lnTo>
                                  <a:pt x="823686" y="734559"/>
                                </a:lnTo>
                                <a:lnTo>
                                  <a:pt x="826181" y="736146"/>
                                </a:lnTo>
                                <a:lnTo>
                                  <a:pt x="828902" y="737734"/>
                                </a:lnTo>
                                <a:lnTo>
                                  <a:pt x="831623" y="738868"/>
                                </a:lnTo>
                                <a:lnTo>
                                  <a:pt x="834572" y="740002"/>
                                </a:lnTo>
                                <a:lnTo>
                                  <a:pt x="837747" y="740455"/>
                                </a:lnTo>
                                <a:lnTo>
                                  <a:pt x="840695" y="740909"/>
                                </a:lnTo>
                                <a:lnTo>
                                  <a:pt x="843870" y="740909"/>
                                </a:lnTo>
                                <a:lnTo>
                                  <a:pt x="847272" y="740682"/>
                                </a:lnTo>
                                <a:lnTo>
                                  <a:pt x="994002" y="719818"/>
                                </a:lnTo>
                                <a:lnTo>
                                  <a:pt x="998084" y="730477"/>
                                </a:lnTo>
                                <a:lnTo>
                                  <a:pt x="1002393" y="741136"/>
                                </a:lnTo>
                                <a:lnTo>
                                  <a:pt x="1007156" y="751795"/>
                                </a:lnTo>
                                <a:lnTo>
                                  <a:pt x="1011691" y="762454"/>
                                </a:lnTo>
                                <a:lnTo>
                                  <a:pt x="1016681" y="772886"/>
                                </a:lnTo>
                                <a:lnTo>
                                  <a:pt x="1021897" y="783545"/>
                                </a:lnTo>
                                <a:lnTo>
                                  <a:pt x="1027340" y="793977"/>
                                </a:lnTo>
                                <a:lnTo>
                                  <a:pt x="1032782" y="804409"/>
                                </a:lnTo>
                                <a:lnTo>
                                  <a:pt x="899886" y="857250"/>
                                </a:lnTo>
                                <a:lnTo>
                                  <a:pt x="896938" y="858384"/>
                                </a:lnTo>
                                <a:lnTo>
                                  <a:pt x="894216" y="859971"/>
                                </a:lnTo>
                                <a:lnTo>
                                  <a:pt x="891495" y="862013"/>
                                </a:lnTo>
                                <a:lnTo>
                                  <a:pt x="889227" y="863827"/>
                                </a:lnTo>
                                <a:lnTo>
                                  <a:pt x="887413" y="866095"/>
                                </a:lnTo>
                                <a:lnTo>
                                  <a:pt x="885372" y="868589"/>
                                </a:lnTo>
                                <a:lnTo>
                                  <a:pt x="883784" y="871311"/>
                                </a:lnTo>
                                <a:lnTo>
                                  <a:pt x="882423" y="874032"/>
                                </a:lnTo>
                                <a:lnTo>
                                  <a:pt x="881290" y="876754"/>
                                </a:lnTo>
                                <a:lnTo>
                                  <a:pt x="880609" y="879702"/>
                                </a:lnTo>
                                <a:lnTo>
                                  <a:pt x="880156" y="882877"/>
                                </a:lnTo>
                                <a:lnTo>
                                  <a:pt x="879929" y="886052"/>
                                </a:lnTo>
                                <a:lnTo>
                                  <a:pt x="879929" y="889000"/>
                                </a:lnTo>
                                <a:lnTo>
                                  <a:pt x="880382" y="892175"/>
                                </a:lnTo>
                                <a:lnTo>
                                  <a:pt x="881063" y="895350"/>
                                </a:lnTo>
                                <a:lnTo>
                                  <a:pt x="882197" y="898298"/>
                                </a:lnTo>
                                <a:lnTo>
                                  <a:pt x="883331" y="901473"/>
                                </a:lnTo>
                                <a:lnTo>
                                  <a:pt x="885145" y="904195"/>
                                </a:lnTo>
                                <a:lnTo>
                                  <a:pt x="886732" y="906463"/>
                                </a:lnTo>
                                <a:lnTo>
                                  <a:pt x="889000" y="908957"/>
                                </a:lnTo>
                                <a:lnTo>
                                  <a:pt x="891268" y="910998"/>
                                </a:lnTo>
                                <a:lnTo>
                                  <a:pt x="893763" y="912813"/>
                                </a:lnTo>
                                <a:lnTo>
                                  <a:pt x="896257" y="914400"/>
                                </a:lnTo>
                                <a:lnTo>
                                  <a:pt x="898979" y="915761"/>
                                </a:lnTo>
                                <a:lnTo>
                                  <a:pt x="901927" y="916895"/>
                                </a:lnTo>
                                <a:lnTo>
                                  <a:pt x="904875" y="917802"/>
                                </a:lnTo>
                                <a:lnTo>
                                  <a:pt x="907823" y="918255"/>
                                </a:lnTo>
                                <a:lnTo>
                                  <a:pt x="910772" y="918482"/>
                                </a:lnTo>
                                <a:lnTo>
                                  <a:pt x="914173" y="918482"/>
                                </a:lnTo>
                                <a:lnTo>
                                  <a:pt x="917122" y="918029"/>
                                </a:lnTo>
                                <a:lnTo>
                                  <a:pt x="920297" y="917121"/>
                                </a:lnTo>
                                <a:lnTo>
                                  <a:pt x="923245" y="916214"/>
                                </a:lnTo>
                                <a:lnTo>
                                  <a:pt x="1066347" y="859745"/>
                                </a:lnTo>
                                <a:lnTo>
                                  <a:pt x="1066573" y="859971"/>
                                </a:lnTo>
                                <a:lnTo>
                                  <a:pt x="1073150" y="869723"/>
                                </a:lnTo>
                                <a:lnTo>
                                  <a:pt x="1079954" y="879021"/>
                                </a:lnTo>
                                <a:lnTo>
                                  <a:pt x="1087211" y="888546"/>
                                </a:lnTo>
                                <a:lnTo>
                                  <a:pt x="1094241" y="897391"/>
                                </a:lnTo>
                                <a:lnTo>
                                  <a:pt x="1101725" y="906236"/>
                                </a:lnTo>
                                <a:lnTo>
                                  <a:pt x="1109436" y="915080"/>
                                </a:lnTo>
                                <a:lnTo>
                                  <a:pt x="1117147" y="923471"/>
                                </a:lnTo>
                                <a:lnTo>
                                  <a:pt x="1125084" y="931636"/>
                                </a:lnTo>
                                <a:lnTo>
                                  <a:pt x="1012598" y="1011691"/>
                                </a:lnTo>
                                <a:lnTo>
                                  <a:pt x="1009877" y="1013732"/>
                                </a:lnTo>
                                <a:lnTo>
                                  <a:pt x="1007609" y="1016000"/>
                                </a:lnTo>
                                <a:lnTo>
                                  <a:pt x="1005568" y="1018495"/>
                                </a:lnTo>
                                <a:lnTo>
                                  <a:pt x="1003754" y="1020762"/>
                                </a:lnTo>
                                <a:lnTo>
                                  <a:pt x="1002393" y="1023484"/>
                                </a:lnTo>
                                <a:lnTo>
                                  <a:pt x="1001032" y="1026432"/>
                                </a:lnTo>
                                <a:lnTo>
                                  <a:pt x="1000125" y="1029380"/>
                                </a:lnTo>
                                <a:lnTo>
                                  <a:pt x="999445" y="1032328"/>
                                </a:lnTo>
                                <a:lnTo>
                                  <a:pt x="999218" y="1035277"/>
                                </a:lnTo>
                                <a:lnTo>
                                  <a:pt x="999218" y="1038452"/>
                                </a:lnTo>
                                <a:lnTo>
                                  <a:pt x="999218" y="1041400"/>
                                </a:lnTo>
                                <a:lnTo>
                                  <a:pt x="999672" y="1044348"/>
                                </a:lnTo>
                                <a:lnTo>
                                  <a:pt x="1000579" y="1047296"/>
                                </a:lnTo>
                                <a:lnTo>
                                  <a:pt x="1001713" y="1050471"/>
                                </a:lnTo>
                                <a:lnTo>
                                  <a:pt x="1003073" y="1053420"/>
                                </a:lnTo>
                                <a:lnTo>
                                  <a:pt x="1004888" y="1056141"/>
                                </a:lnTo>
                                <a:lnTo>
                                  <a:pt x="1006702" y="1058636"/>
                                </a:lnTo>
                                <a:lnTo>
                                  <a:pt x="1008970" y="1060677"/>
                                </a:lnTo>
                                <a:lnTo>
                                  <a:pt x="1011465" y="1062945"/>
                                </a:lnTo>
                                <a:lnTo>
                                  <a:pt x="1013959" y="1064759"/>
                                </a:lnTo>
                                <a:lnTo>
                                  <a:pt x="1016681" y="1066346"/>
                                </a:lnTo>
                                <a:lnTo>
                                  <a:pt x="1019629" y="1067480"/>
                                </a:lnTo>
                                <a:lnTo>
                                  <a:pt x="1022350" y="1068161"/>
                                </a:lnTo>
                                <a:lnTo>
                                  <a:pt x="1025298" y="1069068"/>
                                </a:lnTo>
                                <a:lnTo>
                                  <a:pt x="1028700" y="1069295"/>
                                </a:lnTo>
                                <a:lnTo>
                                  <a:pt x="1031648" y="1069521"/>
                                </a:lnTo>
                                <a:lnTo>
                                  <a:pt x="1034597" y="1069295"/>
                                </a:lnTo>
                                <a:lnTo>
                                  <a:pt x="1037545" y="1068614"/>
                                </a:lnTo>
                                <a:lnTo>
                                  <a:pt x="1040720" y="1067707"/>
                                </a:lnTo>
                                <a:lnTo>
                                  <a:pt x="1043441" y="1066800"/>
                                </a:lnTo>
                                <a:lnTo>
                                  <a:pt x="1046390" y="1065212"/>
                                </a:lnTo>
                                <a:lnTo>
                                  <a:pt x="1049111" y="1063625"/>
                                </a:lnTo>
                                <a:lnTo>
                                  <a:pt x="1173163" y="975405"/>
                                </a:lnTo>
                                <a:lnTo>
                                  <a:pt x="1183141" y="983343"/>
                                </a:lnTo>
                                <a:lnTo>
                                  <a:pt x="1193120" y="991053"/>
                                </a:lnTo>
                                <a:lnTo>
                                  <a:pt x="1203325" y="998764"/>
                                </a:lnTo>
                                <a:lnTo>
                                  <a:pt x="1213757" y="1006248"/>
                                </a:lnTo>
                                <a:lnTo>
                                  <a:pt x="1224190" y="1013505"/>
                                </a:lnTo>
                                <a:lnTo>
                                  <a:pt x="1234848" y="1020536"/>
                                </a:lnTo>
                                <a:lnTo>
                                  <a:pt x="1245734" y="1027566"/>
                                </a:lnTo>
                                <a:lnTo>
                                  <a:pt x="1256847" y="1034370"/>
                                </a:lnTo>
                                <a:lnTo>
                                  <a:pt x="1169761" y="1123950"/>
                                </a:lnTo>
                                <a:lnTo>
                                  <a:pt x="1167493" y="1126445"/>
                                </a:lnTo>
                                <a:lnTo>
                                  <a:pt x="1165679" y="1128939"/>
                                </a:lnTo>
                                <a:lnTo>
                                  <a:pt x="1163865" y="1131661"/>
                                </a:lnTo>
                                <a:lnTo>
                                  <a:pt x="1162731" y="1134609"/>
                                </a:lnTo>
                                <a:lnTo>
                                  <a:pt x="1161823" y="1137557"/>
                                </a:lnTo>
                                <a:lnTo>
                                  <a:pt x="1160916" y="1140732"/>
                                </a:lnTo>
                                <a:lnTo>
                                  <a:pt x="1160690" y="1143680"/>
                                </a:lnTo>
                                <a:lnTo>
                                  <a:pt x="1160463" y="1146629"/>
                                </a:lnTo>
                                <a:lnTo>
                                  <a:pt x="1160690" y="1149804"/>
                                </a:lnTo>
                                <a:lnTo>
                                  <a:pt x="1161143" y="1152752"/>
                                </a:lnTo>
                                <a:lnTo>
                                  <a:pt x="1162050" y="1155700"/>
                                </a:lnTo>
                                <a:lnTo>
                                  <a:pt x="1162957" y="1158421"/>
                                </a:lnTo>
                                <a:lnTo>
                                  <a:pt x="1164545" y="1161370"/>
                                </a:lnTo>
                                <a:lnTo>
                                  <a:pt x="1165906" y="1164091"/>
                                </a:lnTo>
                                <a:lnTo>
                                  <a:pt x="1167947" y="1166586"/>
                                </a:lnTo>
                                <a:lnTo>
                                  <a:pt x="1170215" y="1169080"/>
                                </a:lnTo>
                                <a:lnTo>
                                  <a:pt x="1172709" y="1171121"/>
                                </a:lnTo>
                                <a:lnTo>
                                  <a:pt x="1175204" y="1173162"/>
                                </a:lnTo>
                                <a:lnTo>
                                  <a:pt x="1177925" y="1174523"/>
                                </a:lnTo>
                                <a:lnTo>
                                  <a:pt x="1180873" y="1175884"/>
                                </a:lnTo>
                                <a:lnTo>
                                  <a:pt x="1183822" y="1176791"/>
                                </a:lnTo>
                                <a:lnTo>
                                  <a:pt x="1186770" y="1177471"/>
                                </a:lnTo>
                                <a:lnTo>
                                  <a:pt x="1189718" y="1177925"/>
                                </a:lnTo>
                                <a:lnTo>
                                  <a:pt x="1192666" y="1178152"/>
                                </a:lnTo>
                                <a:lnTo>
                                  <a:pt x="1195615" y="1177925"/>
                                </a:lnTo>
                                <a:lnTo>
                                  <a:pt x="1199016" y="1177245"/>
                                </a:lnTo>
                                <a:lnTo>
                                  <a:pt x="1201965" y="1176564"/>
                                </a:lnTo>
                                <a:lnTo>
                                  <a:pt x="1204686" y="1175657"/>
                                </a:lnTo>
                                <a:lnTo>
                                  <a:pt x="1207634" y="1174070"/>
                                </a:lnTo>
                                <a:lnTo>
                                  <a:pt x="1210129" y="1172709"/>
                                </a:lnTo>
                                <a:lnTo>
                                  <a:pt x="1212850" y="1170668"/>
                                </a:lnTo>
                                <a:lnTo>
                                  <a:pt x="1215118" y="1168400"/>
                                </a:lnTo>
                                <a:lnTo>
                                  <a:pt x="1314223" y="1066800"/>
                                </a:lnTo>
                                <a:lnTo>
                                  <a:pt x="1326923" y="1073150"/>
                                </a:lnTo>
                                <a:lnTo>
                                  <a:pt x="1339397" y="1079727"/>
                                </a:lnTo>
                                <a:lnTo>
                                  <a:pt x="1365477" y="1092200"/>
                                </a:lnTo>
                                <a:lnTo>
                                  <a:pt x="1392011" y="1104673"/>
                                </a:lnTo>
                                <a:lnTo>
                                  <a:pt x="1418998" y="1116920"/>
                                </a:lnTo>
                                <a:lnTo>
                                  <a:pt x="1347334" y="1208768"/>
                                </a:lnTo>
                                <a:lnTo>
                                  <a:pt x="1345520" y="1211489"/>
                                </a:lnTo>
                                <a:lnTo>
                                  <a:pt x="1343932" y="1214211"/>
                                </a:lnTo>
                                <a:lnTo>
                                  <a:pt x="1342798" y="1217159"/>
                                </a:lnTo>
                                <a:lnTo>
                                  <a:pt x="1341664" y="1220107"/>
                                </a:lnTo>
                                <a:lnTo>
                                  <a:pt x="1340984" y="1223282"/>
                                </a:lnTo>
                                <a:lnTo>
                                  <a:pt x="1340757" y="1226230"/>
                                </a:lnTo>
                                <a:lnTo>
                                  <a:pt x="1340757" y="1229179"/>
                                </a:lnTo>
                                <a:lnTo>
                                  <a:pt x="1340984" y="1232354"/>
                                </a:lnTo>
                                <a:lnTo>
                                  <a:pt x="1341438" y="1235302"/>
                                </a:lnTo>
                                <a:lnTo>
                                  <a:pt x="1342118" y="1238250"/>
                                </a:lnTo>
                                <a:lnTo>
                                  <a:pt x="1343252" y="1240971"/>
                                </a:lnTo>
                                <a:lnTo>
                                  <a:pt x="1344613" y="1243693"/>
                                </a:lnTo>
                                <a:lnTo>
                                  <a:pt x="1346200" y="1246414"/>
                                </a:lnTo>
                                <a:lnTo>
                                  <a:pt x="1348241" y="1248909"/>
                                </a:lnTo>
                                <a:lnTo>
                                  <a:pt x="1350509" y="1251177"/>
                                </a:lnTo>
                                <a:lnTo>
                                  <a:pt x="1352777" y="1253445"/>
                                </a:lnTo>
                                <a:lnTo>
                                  <a:pt x="1355498" y="1255259"/>
                                </a:lnTo>
                                <a:lnTo>
                                  <a:pt x="1358220" y="1256846"/>
                                </a:lnTo>
                                <a:lnTo>
                                  <a:pt x="1361395" y="1258207"/>
                                </a:lnTo>
                                <a:lnTo>
                                  <a:pt x="1364343" y="1259114"/>
                                </a:lnTo>
                                <a:lnTo>
                                  <a:pt x="1367291" y="1259568"/>
                                </a:lnTo>
                                <a:lnTo>
                                  <a:pt x="1370239" y="1260021"/>
                                </a:lnTo>
                                <a:lnTo>
                                  <a:pt x="1373188" y="1260021"/>
                                </a:lnTo>
                                <a:lnTo>
                                  <a:pt x="1376363" y="1259795"/>
                                </a:lnTo>
                                <a:lnTo>
                                  <a:pt x="1379311" y="1259341"/>
                                </a:lnTo>
                                <a:lnTo>
                                  <a:pt x="1382486" y="1258661"/>
                                </a:lnTo>
                                <a:lnTo>
                                  <a:pt x="1385207" y="1257300"/>
                                </a:lnTo>
                                <a:lnTo>
                                  <a:pt x="1387929" y="1256166"/>
                                </a:lnTo>
                                <a:lnTo>
                                  <a:pt x="1390650" y="1254352"/>
                                </a:lnTo>
                                <a:lnTo>
                                  <a:pt x="1393145" y="1252537"/>
                                </a:lnTo>
                                <a:lnTo>
                                  <a:pt x="1395413" y="1250496"/>
                                </a:lnTo>
                                <a:lnTo>
                                  <a:pt x="1397454" y="1248002"/>
                                </a:lnTo>
                                <a:lnTo>
                                  <a:pt x="1479550" y="1142773"/>
                                </a:lnTo>
                                <a:lnTo>
                                  <a:pt x="1528989" y="1163184"/>
                                </a:lnTo>
                                <a:lnTo>
                                  <a:pt x="1579109" y="1184048"/>
                                </a:lnTo>
                                <a:lnTo>
                                  <a:pt x="1582284" y="1184955"/>
                                </a:lnTo>
                                <a:lnTo>
                                  <a:pt x="1521052" y="1273855"/>
                                </a:lnTo>
                                <a:lnTo>
                                  <a:pt x="1519238" y="1276804"/>
                                </a:lnTo>
                                <a:lnTo>
                                  <a:pt x="1517877" y="1279525"/>
                                </a:lnTo>
                                <a:lnTo>
                                  <a:pt x="1516743" y="1282473"/>
                                </a:lnTo>
                                <a:lnTo>
                                  <a:pt x="1516063" y="1285421"/>
                                </a:lnTo>
                                <a:lnTo>
                                  <a:pt x="1515609" y="1288596"/>
                                </a:lnTo>
                                <a:lnTo>
                                  <a:pt x="1515609" y="1291545"/>
                                </a:lnTo>
                                <a:lnTo>
                                  <a:pt x="1515609" y="1294493"/>
                                </a:lnTo>
                                <a:lnTo>
                                  <a:pt x="1516063" y="1297895"/>
                                </a:lnTo>
                                <a:lnTo>
                                  <a:pt x="1516743" y="1300843"/>
                                </a:lnTo>
                                <a:lnTo>
                                  <a:pt x="1517650" y="1303564"/>
                                </a:lnTo>
                                <a:lnTo>
                                  <a:pt x="1519011" y="1306512"/>
                                </a:lnTo>
                                <a:lnTo>
                                  <a:pt x="1520372" y="1309007"/>
                                </a:lnTo>
                                <a:lnTo>
                                  <a:pt x="1522186" y="1311729"/>
                                </a:lnTo>
                                <a:lnTo>
                                  <a:pt x="1524454" y="1313996"/>
                                </a:lnTo>
                                <a:lnTo>
                                  <a:pt x="1526722" y="1316264"/>
                                </a:lnTo>
                                <a:lnTo>
                                  <a:pt x="1529443" y="1318079"/>
                                </a:lnTo>
                                <a:lnTo>
                                  <a:pt x="1532164" y="1319893"/>
                                </a:lnTo>
                                <a:lnTo>
                                  <a:pt x="1534886" y="1321027"/>
                                </a:lnTo>
                                <a:lnTo>
                                  <a:pt x="1537834" y="1322387"/>
                                </a:lnTo>
                                <a:lnTo>
                                  <a:pt x="1540782" y="1323068"/>
                                </a:lnTo>
                                <a:lnTo>
                                  <a:pt x="1543957" y="1323521"/>
                                </a:lnTo>
                                <a:lnTo>
                                  <a:pt x="1546905" y="1323521"/>
                                </a:lnTo>
                                <a:lnTo>
                                  <a:pt x="1549854" y="1323521"/>
                                </a:lnTo>
                                <a:lnTo>
                                  <a:pt x="1553255" y="1323068"/>
                                </a:lnTo>
                                <a:lnTo>
                                  <a:pt x="1556204" y="1322387"/>
                                </a:lnTo>
                                <a:lnTo>
                                  <a:pt x="1558925" y="1321707"/>
                                </a:lnTo>
                                <a:lnTo>
                                  <a:pt x="1561646" y="1320120"/>
                                </a:lnTo>
                                <a:lnTo>
                                  <a:pt x="1564368" y="1318532"/>
                                </a:lnTo>
                                <a:lnTo>
                                  <a:pt x="1566862" y="1316945"/>
                                </a:lnTo>
                                <a:lnTo>
                                  <a:pt x="1569357" y="1314904"/>
                                </a:lnTo>
                                <a:lnTo>
                                  <a:pt x="1571625" y="1312409"/>
                                </a:lnTo>
                                <a:lnTo>
                                  <a:pt x="1573439" y="1309914"/>
                                </a:lnTo>
                                <a:lnTo>
                                  <a:pt x="1642609" y="1209221"/>
                                </a:lnTo>
                                <a:lnTo>
                                  <a:pt x="1671638" y="1221241"/>
                                </a:lnTo>
                                <a:lnTo>
                                  <a:pt x="1700666" y="1233261"/>
                                </a:lnTo>
                                <a:lnTo>
                                  <a:pt x="1714954" y="1239837"/>
                                </a:lnTo>
                                <a:lnTo>
                                  <a:pt x="1729468" y="1246187"/>
                                </a:lnTo>
                                <a:lnTo>
                                  <a:pt x="1743529" y="1252991"/>
                                </a:lnTo>
                                <a:lnTo>
                                  <a:pt x="1757589" y="1259795"/>
                                </a:lnTo>
                                <a:lnTo>
                                  <a:pt x="1771423" y="1267052"/>
                                </a:lnTo>
                                <a:lnTo>
                                  <a:pt x="1785030" y="1274536"/>
                                </a:lnTo>
                                <a:lnTo>
                                  <a:pt x="1798411" y="1282246"/>
                                </a:lnTo>
                                <a:lnTo>
                                  <a:pt x="1811564" y="1290184"/>
                                </a:lnTo>
                                <a:lnTo>
                                  <a:pt x="1824038" y="1298348"/>
                                </a:lnTo>
                                <a:lnTo>
                                  <a:pt x="1836738" y="1306966"/>
                                </a:lnTo>
                                <a:lnTo>
                                  <a:pt x="1848757" y="1315811"/>
                                </a:lnTo>
                                <a:lnTo>
                                  <a:pt x="1860323" y="1325109"/>
                                </a:lnTo>
                                <a:lnTo>
                                  <a:pt x="1865993" y="1329871"/>
                                </a:lnTo>
                                <a:lnTo>
                                  <a:pt x="1871662" y="1334861"/>
                                </a:lnTo>
                                <a:lnTo>
                                  <a:pt x="1877105" y="1339623"/>
                                </a:lnTo>
                                <a:lnTo>
                                  <a:pt x="1882321" y="1344839"/>
                                </a:lnTo>
                                <a:lnTo>
                                  <a:pt x="1887538" y="1350055"/>
                                </a:lnTo>
                                <a:lnTo>
                                  <a:pt x="1892527" y="1355271"/>
                                </a:lnTo>
                                <a:lnTo>
                                  <a:pt x="1897516" y="1360714"/>
                                </a:lnTo>
                                <a:lnTo>
                                  <a:pt x="1902505" y="1366157"/>
                                </a:lnTo>
                                <a:lnTo>
                                  <a:pt x="1907268" y="1372054"/>
                                </a:lnTo>
                                <a:lnTo>
                                  <a:pt x="1911577" y="1377723"/>
                                </a:lnTo>
                                <a:lnTo>
                                  <a:pt x="1916112" y="1383620"/>
                                </a:lnTo>
                                <a:lnTo>
                                  <a:pt x="1920421" y="1389516"/>
                                </a:lnTo>
                                <a:lnTo>
                                  <a:pt x="1924277" y="1395866"/>
                                </a:lnTo>
                                <a:lnTo>
                                  <a:pt x="1928359" y="1402216"/>
                                </a:lnTo>
                                <a:lnTo>
                                  <a:pt x="1932214" y="1408339"/>
                                </a:lnTo>
                                <a:lnTo>
                                  <a:pt x="1935616" y="1415143"/>
                                </a:lnTo>
                                <a:lnTo>
                                  <a:pt x="1939245" y="1421720"/>
                                </a:lnTo>
                                <a:lnTo>
                                  <a:pt x="1942420" y="1428523"/>
                                </a:lnTo>
                                <a:lnTo>
                                  <a:pt x="1945595" y="1435327"/>
                                </a:lnTo>
                                <a:lnTo>
                                  <a:pt x="1948543" y="1442584"/>
                                </a:lnTo>
                                <a:lnTo>
                                  <a:pt x="1951264" y="1449841"/>
                                </a:lnTo>
                                <a:lnTo>
                                  <a:pt x="1953759" y="1457325"/>
                                </a:lnTo>
                                <a:lnTo>
                                  <a:pt x="1956254" y="1464582"/>
                                </a:lnTo>
                                <a:lnTo>
                                  <a:pt x="1958295" y="1472293"/>
                                </a:lnTo>
                                <a:lnTo>
                                  <a:pt x="1960336" y="1480230"/>
                                </a:lnTo>
                                <a:lnTo>
                                  <a:pt x="1962150" y="1488168"/>
                                </a:lnTo>
                                <a:lnTo>
                                  <a:pt x="1963738" y="1496332"/>
                                </a:lnTo>
                                <a:lnTo>
                                  <a:pt x="1965098" y="1504950"/>
                                </a:lnTo>
                                <a:lnTo>
                                  <a:pt x="1966232" y="1513341"/>
                                </a:lnTo>
                                <a:lnTo>
                                  <a:pt x="1967139" y="1521959"/>
                                </a:lnTo>
                                <a:lnTo>
                                  <a:pt x="1967820" y="1530577"/>
                                </a:lnTo>
                                <a:lnTo>
                                  <a:pt x="1968500" y="1539875"/>
                                </a:lnTo>
                                <a:lnTo>
                                  <a:pt x="1171802" y="1539875"/>
                                </a:lnTo>
                                <a:lnTo>
                                  <a:pt x="620259" y="1282020"/>
                                </a:lnTo>
                                <a:lnTo>
                                  <a:pt x="181202" y="1282020"/>
                                </a:lnTo>
                                <a:lnTo>
                                  <a:pt x="180975" y="1252537"/>
                                </a:lnTo>
                                <a:lnTo>
                                  <a:pt x="181202" y="1212170"/>
                                </a:lnTo>
                                <a:lnTo>
                                  <a:pt x="181656" y="1188584"/>
                                </a:lnTo>
                                <a:lnTo>
                                  <a:pt x="182109" y="1162504"/>
                                </a:lnTo>
                                <a:lnTo>
                                  <a:pt x="182563" y="1134382"/>
                                </a:lnTo>
                                <a:lnTo>
                                  <a:pt x="183470" y="1104220"/>
                                </a:lnTo>
                                <a:lnTo>
                                  <a:pt x="184831" y="1072470"/>
                                </a:lnTo>
                                <a:lnTo>
                                  <a:pt x="186191" y="1038905"/>
                                </a:lnTo>
                                <a:lnTo>
                                  <a:pt x="188006" y="1003980"/>
                                </a:lnTo>
                                <a:lnTo>
                                  <a:pt x="190273" y="967468"/>
                                </a:lnTo>
                                <a:lnTo>
                                  <a:pt x="192768" y="930048"/>
                                </a:lnTo>
                                <a:lnTo>
                                  <a:pt x="195716" y="891721"/>
                                </a:lnTo>
                                <a:lnTo>
                                  <a:pt x="199118" y="852261"/>
                                </a:lnTo>
                                <a:lnTo>
                                  <a:pt x="203200" y="812120"/>
                                </a:lnTo>
                                <a:lnTo>
                                  <a:pt x="214086" y="708932"/>
                                </a:lnTo>
                                <a:lnTo>
                                  <a:pt x="223838" y="614589"/>
                                </a:lnTo>
                                <a:lnTo>
                                  <a:pt x="228373" y="570139"/>
                                </a:lnTo>
                                <a:lnTo>
                                  <a:pt x="232682" y="527050"/>
                                </a:lnTo>
                                <a:lnTo>
                                  <a:pt x="236311" y="485095"/>
                                </a:lnTo>
                                <a:lnTo>
                                  <a:pt x="239486" y="444273"/>
                                </a:lnTo>
                                <a:lnTo>
                                  <a:pt x="242207" y="403905"/>
                                </a:lnTo>
                                <a:lnTo>
                                  <a:pt x="244248" y="364218"/>
                                </a:lnTo>
                                <a:lnTo>
                                  <a:pt x="244929" y="344714"/>
                                </a:lnTo>
                                <a:lnTo>
                                  <a:pt x="245836" y="325211"/>
                                </a:lnTo>
                                <a:lnTo>
                                  <a:pt x="246290" y="305480"/>
                                </a:lnTo>
                                <a:lnTo>
                                  <a:pt x="246516" y="285977"/>
                                </a:lnTo>
                                <a:lnTo>
                                  <a:pt x="246743" y="266246"/>
                                </a:lnTo>
                                <a:lnTo>
                                  <a:pt x="246743" y="246516"/>
                                </a:lnTo>
                                <a:lnTo>
                                  <a:pt x="246516" y="226786"/>
                                </a:lnTo>
                                <a:lnTo>
                                  <a:pt x="246063" y="206829"/>
                                </a:lnTo>
                                <a:lnTo>
                                  <a:pt x="245156" y="186871"/>
                                </a:lnTo>
                                <a:lnTo>
                                  <a:pt x="244475" y="166461"/>
                                </a:lnTo>
                                <a:lnTo>
                                  <a:pt x="243568" y="146050"/>
                                </a:lnTo>
                                <a:lnTo>
                                  <a:pt x="241981" y="125639"/>
                                </a:lnTo>
                                <a:lnTo>
                                  <a:pt x="709840" y="17462"/>
                                </a:lnTo>
                                <a:lnTo>
                                  <a:pt x="714829" y="15875"/>
                                </a:lnTo>
                                <a:lnTo>
                                  <a:pt x="720498" y="14288"/>
                                </a:lnTo>
                                <a:lnTo>
                                  <a:pt x="728436" y="12020"/>
                                </a:lnTo>
                                <a:lnTo>
                                  <a:pt x="737507" y="9752"/>
                                </a:lnTo>
                                <a:lnTo>
                                  <a:pt x="748393" y="7257"/>
                                </a:lnTo>
                                <a:lnTo>
                                  <a:pt x="760413" y="4763"/>
                                </a:lnTo>
                                <a:lnTo>
                                  <a:pt x="773340" y="2721"/>
                                </a:lnTo>
                                <a:lnTo>
                                  <a:pt x="779916" y="2041"/>
                                </a:lnTo>
                                <a:lnTo>
                                  <a:pt x="786947" y="1361"/>
                                </a:lnTo>
                                <a:lnTo>
                                  <a:pt x="793750" y="907"/>
                                </a:lnTo>
                                <a:lnTo>
                                  <a:pt x="800781" y="454"/>
                                </a:lnTo>
                                <a:lnTo>
                                  <a:pt x="8080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>
                            <a:contourClr>
                              <a:srgbClr val="FFFFFF"/>
                            </a:contourClr>
                          </a:sp3d>
                        </wps:bodyPr>
                      </wps:wsp>
                      <wps:wsp>
                        <wps:cNvPr id="301" name="KSO_Shape"/>
                        <wps:cNvSpPr>
                          <a:spLocks noChangeAspect="1"/>
                        </wps:cNvSpPr>
                        <wps:spPr bwMode="auto">
                          <a:xfrm>
                            <a:off x="20593" y="3598"/>
                            <a:ext cx="1150" cy="585"/>
                          </a:xfrm>
                          <a:custGeom>
                            <a:avLst/>
                            <a:gdLst>
                              <a:gd name="T0" fmla="*/ 297711 w 4300538"/>
                              <a:gd name="T1" fmla="*/ 1461932 h 2184400"/>
                              <a:gd name="T2" fmla="*/ 443788 w 4300538"/>
                              <a:gd name="T3" fmla="*/ 1665858 h 2184400"/>
                              <a:gd name="T4" fmla="*/ 669652 w 4300538"/>
                              <a:gd name="T5" fmla="*/ 1788054 h 2184400"/>
                              <a:gd name="T6" fmla="*/ 1013012 w 4300538"/>
                              <a:gd name="T7" fmla="*/ 1904300 h 2184400"/>
                              <a:gd name="T8" fmla="*/ 1204738 w 4300538"/>
                              <a:gd name="T9" fmla="*/ 1893985 h 2184400"/>
                              <a:gd name="T10" fmla="*/ 1389319 w 4300538"/>
                              <a:gd name="T11" fmla="*/ 1788451 h 2184400"/>
                              <a:gd name="T12" fmla="*/ 1777931 w 4300538"/>
                              <a:gd name="T13" fmla="*/ 1315931 h 2184400"/>
                              <a:gd name="T14" fmla="*/ 2002604 w 4300538"/>
                              <a:gd name="T15" fmla="*/ 1134223 h 2184400"/>
                              <a:gd name="T16" fmla="*/ 2211796 w 4300538"/>
                              <a:gd name="T17" fmla="*/ 1109625 h 2184400"/>
                              <a:gd name="T18" fmla="*/ 2411461 w 4300538"/>
                              <a:gd name="T19" fmla="*/ 1202463 h 2184400"/>
                              <a:gd name="T20" fmla="*/ 2734180 w 4300538"/>
                              <a:gd name="T21" fmla="*/ 1564292 h 2184400"/>
                              <a:gd name="T22" fmla="*/ 3004105 w 4300538"/>
                              <a:gd name="T23" fmla="*/ 1847169 h 2184400"/>
                              <a:gd name="T24" fmla="*/ 3190671 w 4300538"/>
                              <a:gd name="T25" fmla="*/ 1908664 h 2184400"/>
                              <a:gd name="T26" fmla="*/ 3401847 w 4300538"/>
                              <a:gd name="T27" fmla="*/ 1882876 h 2184400"/>
                              <a:gd name="T28" fmla="*/ 3787681 w 4300538"/>
                              <a:gd name="T29" fmla="*/ 1721005 h 2184400"/>
                              <a:gd name="T30" fmla="*/ 3952017 w 4300538"/>
                              <a:gd name="T31" fmla="*/ 1582939 h 2184400"/>
                              <a:gd name="T32" fmla="*/ 4036964 w 4300538"/>
                              <a:gd name="T33" fmla="*/ 1384964 h 2184400"/>
                              <a:gd name="T34" fmla="*/ 4296965 w 4300538"/>
                              <a:gd name="T35" fmla="*/ 1460345 h 2184400"/>
                              <a:gd name="T36" fmla="*/ 4214003 w 4300538"/>
                              <a:gd name="T37" fmla="*/ 1701565 h 2184400"/>
                              <a:gd name="T38" fmla="*/ 4082613 w 4300538"/>
                              <a:gd name="T39" fmla="*/ 1848756 h 2184400"/>
                              <a:gd name="T40" fmla="*/ 3657085 w 4300538"/>
                              <a:gd name="T41" fmla="*/ 2072122 h 2184400"/>
                              <a:gd name="T42" fmla="*/ 3331984 w 4300538"/>
                              <a:gd name="T43" fmla="*/ 2172101 h 2184400"/>
                              <a:gd name="T44" fmla="*/ 3034273 w 4300538"/>
                              <a:gd name="T45" fmla="*/ 2166944 h 2184400"/>
                              <a:gd name="T46" fmla="*/ 2763157 w 4300538"/>
                              <a:gd name="T47" fmla="*/ 2015388 h 2184400"/>
                              <a:gd name="T48" fmla="*/ 2379705 w 4300538"/>
                              <a:gd name="T49" fmla="*/ 1521840 h 2184400"/>
                              <a:gd name="T50" fmla="*/ 2203857 w 4300538"/>
                              <a:gd name="T51" fmla="*/ 1396470 h 2184400"/>
                              <a:gd name="T52" fmla="*/ 2096681 w 4300538"/>
                              <a:gd name="T53" fmla="*/ 1396470 h 2184400"/>
                              <a:gd name="T54" fmla="*/ 1920833 w 4300538"/>
                              <a:gd name="T55" fmla="*/ 1521840 h 2184400"/>
                              <a:gd name="T56" fmla="*/ 1537778 w 4300538"/>
                              <a:gd name="T57" fmla="*/ 2015388 h 2184400"/>
                              <a:gd name="T58" fmla="*/ 1266662 w 4300538"/>
                              <a:gd name="T59" fmla="*/ 2166944 h 2184400"/>
                              <a:gd name="T60" fmla="*/ 968554 w 4300538"/>
                              <a:gd name="T61" fmla="*/ 2172101 h 2184400"/>
                              <a:gd name="T62" fmla="*/ 643453 w 4300538"/>
                              <a:gd name="T63" fmla="*/ 2072122 h 2184400"/>
                              <a:gd name="T64" fmla="*/ 218322 w 4300538"/>
                              <a:gd name="T65" fmla="*/ 1848756 h 2184400"/>
                              <a:gd name="T66" fmla="*/ 87329 w 4300538"/>
                              <a:gd name="T67" fmla="*/ 1701565 h 2184400"/>
                              <a:gd name="T68" fmla="*/ 3970 w 4300538"/>
                              <a:gd name="T69" fmla="*/ 1460345 h 2184400"/>
                              <a:gd name="T70" fmla="*/ 3972321 w 4300538"/>
                              <a:gd name="T71" fmla="*/ 768717 h 2184400"/>
                              <a:gd name="T72" fmla="*/ 3576549 w 4300538"/>
                              <a:gd name="T73" fmla="*/ 396875 h 2184400"/>
                              <a:gd name="T74" fmla="*/ 3759966 w 4300538"/>
                              <a:gd name="T75" fmla="*/ 453687 h 2184400"/>
                              <a:gd name="T76" fmla="*/ 3576549 w 4300538"/>
                              <a:gd name="T77" fmla="*/ 396875 h 2184400"/>
                              <a:gd name="T78" fmla="*/ 374254 w 4300538"/>
                              <a:gd name="T79" fmla="*/ 1466888 h 2184400"/>
                              <a:gd name="T80" fmla="*/ 1395413 w 4300538"/>
                              <a:gd name="T81" fmla="*/ 320671 h 2184400"/>
                              <a:gd name="T82" fmla="*/ 2034731 w 4300538"/>
                              <a:gd name="T83" fmla="*/ 304800 h 2184400"/>
                              <a:gd name="T84" fmla="*/ 3178969 w 4300538"/>
                              <a:gd name="T85" fmla="*/ 30574 h 2184400"/>
                              <a:gd name="T86" fmla="*/ 3773487 w 4300538"/>
                              <a:gd name="T87" fmla="*/ 115149 h 2184400"/>
                              <a:gd name="T88" fmla="*/ 4011215 w 4300538"/>
                              <a:gd name="T89" fmla="*/ 194165 h 2184400"/>
                              <a:gd name="T90" fmla="*/ 4175125 w 4300538"/>
                              <a:gd name="T91" fmla="*/ 325594 h 2184400"/>
                              <a:gd name="T92" fmla="*/ 4276725 w 4300538"/>
                              <a:gd name="T93" fmla="*/ 522539 h 2184400"/>
                              <a:gd name="T94" fmla="*/ 4039394 w 4300538"/>
                              <a:gd name="T95" fmla="*/ 765543 h 2184400"/>
                              <a:gd name="T96" fmla="*/ 3983037 w 4300538"/>
                              <a:gd name="T97" fmla="*/ 570981 h 2184400"/>
                              <a:gd name="T98" fmla="*/ 3872309 w 4300538"/>
                              <a:gd name="T99" fmla="*/ 446699 h 2184400"/>
                              <a:gd name="T100" fmla="*/ 3652441 w 4300538"/>
                              <a:gd name="T101" fmla="*/ 347036 h 2184400"/>
                              <a:gd name="T102" fmla="*/ 3118247 w 4300538"/>
                              <a:gd name="T103" fmla="*/ 266034 h 2184400"/>
                              <a:gd name="T104" fmla="*/ 2155825 w 4300538"/>
                              <a:gd name="T105" fmla="*/ 238637 h 2184400"/>
                              <a:gd name="T106" fmla="*/ 1195387 w 4300538"/>
                              <a:gd name="T107" fmla="*/ 266034 h 2184400"/>
                              <a:gd name="T108" fmla="*/ 660797 w 4300538"/>
                              <a:gd name="T109" fmla="*/ 347036 h 2184400"/>
                              <a:gd name="T110" fmla="*/ 440928 w 4300538"/>
                              <a:gd name="T111" fmla="*/ 446699 h 2184400"/>
                              <a:gd name="T112" fmla="*/ 330200 w 4300538"/>
                              <a:gd name="T113" fmla="*/ 570981 h 2184400"/>
                              <a:gd name="T114" fmla="*/ 273844 w 4300538"/>
                              <a:gd name="T115" fmla="*/ 765543 h 2184400"/>
                              <a:gd name="T116" fmla="*/ 22622 w 4300538"/>
                              <a:gd name="T117" fmla="*/ 522539 h 2184400"/>
                              <a:gd name="T118" fmla="*/ 123825 w 4300538"/>
                              <a:gd name="T119" fmla="*/ 325594 h 2184400"/>
                              <a:gd name="T120" fmla="*/ 288131 w 4300538"/>
                              <a:gd name="T121" fmla="*/ 194165 h 2184400"/>
                              <a:gd name="T122" fmla="*/ 544910 w 4300538"/>
                              <a:gd name="T123" fmla="*/ 110384 h 2184400"/>
                              <a:gd name="T124" fmla="*/ 1089422 w 4300538"/>
                              <a:gd name="T125" fmla="*/ 32957 h 21844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4300538" h="2184400">
                                <a:moveTo>
                                  <a:pt x="397" y="996950"/>
                                </a:moveTo>
                                <a:lnTo>
                                  <a:pt x="273498" y="996950"/>
                                </a:lnTo>
                                <a:lnTo>
                                  <a:pt x="273498" y="1316328"/>
                                </a:lnTo>
                                <a:lnTo>
                                  <a:pt x="273101" y="1327437"/>
                                </a:lnTo>
                                <a:lnTo>
                                  <a:pt x="273498" y="1339736"/>
                                </a:lnTo>
                                <a:lnTo>
                                  <a:pt x="274292" y="1355605"/>
                                </a:lnTo>
                                <a:lnTo>
                                  <a:pt x="276276" y="1374649"/>
                                </a:lnTo>
                                <a:lnTo>
                                  <a:pt x="278261" y="1385361"/>
                                </a:lnTo>
                                <a:lnTo>
                                  <a:pt x="279849" y="1396470"/>
                                </a:lnTo>
                                <a:lnTo>
                                  <a:pt x="282230" y="1408769"/>
                                </a:lnTo>
                                <a:lnTo>
                                  <a:pt x="285406" y="1421068"/>
                                </a:lnTo>
                                <a:lnTo>
                                  <a:pt x="288979" y="1434160"/>
                                </a:lnTo>
                                <a:lnTo>
                                  <a:pt x="292948" y="1448046"/>
                                </a:lnTo>
                                <a:lnTo>
                                  <a:pt x="297711" y="1461932"/>
                                </a:lnTo>
                                <a:lnTo>
                                  <a:pt x="302872" y="1476215"/>
                                </a:lnTo>
                                <a:lnTo>
                                  <a:pt x="308826" y="1490894"/>
                                </a:lnTo>
                                <a:lnTo>
                                  <a:pt x="315574" y="1505971"/>
                                </a:lnTo>
                                <a:lnTo>
                                  <a:pt x="323513" y="1521047"/>
                                </a:lnTo>
                                <a:lnTo>
                                  <a:pt x="331452" y="1536123"/>
                                </a:lnTo>
                                <a:lnTo>
                                  <a:pt x="340979" y="1551596"/>
                                </a:lnTo>
                                <a:lnTo>
                                  <a:pt x="351696" y="1567069"/>
                                </a:lnTo>
                                <a:lnTo>
                                  <a:pt x="362811" y="1582542"/>
                                </a:lnTo>
                                <a:lnTo>
                                  <a:pt x="374719" y="1598412"/>
                                </a:lnTo>
                                <a:lnTo>
                                  <a:pt x="388216" y="1613885"/>
                                </a:lnTo>
                                <a:lnTo>
                                  <a:pt x="402903" y="1628961"/>
                                </a:lnTo>
                                <a:lnTo>
                                  <a:pt x="418384" y="1644037"/>
                                </a:lnTo>
                                <a:lnTo>
                                  <a:pt x="435453" y="1658716"/>
                                </a:lnTo>
                                <a:lnTo>
                                  <a:pt x="443788" y="1665858"/>
                                </a:lnTo>
                                <a:lnTo>
                                  <a:pt x="453315" y="1673396"/>
                                </a:lnTo>
                                <a:lnTo>
                                  <a:pt x="462842" y="1680141"/>
                                </a:lnTo>
                                <a:lnTo>
                                  <a:pt x="472369" y="1687282"/>
                                </a:lnTo>
                                <a:lnTo>
                                  <a:pt x="482689" y="1694027"/>
                                </a:lnTo>
                                <a:lnTo>
                                  <a:pt x="493010" y="1701168"/>
                                </a:lnTo>
                                <a:lnTo>
                                  <a:pt x="504125" y="1707913"/>
                                </a:lnTo>
                                <a:lnTo>
                                  <a:pt x="515239" y="1714260"/>
                                </a:lnTo>
                                <a:lnTo>
                                  <a:pt x="526751" y="1721005"/>
                                </a:lnTo>
                                <a:lnTo>
                                  <a:pt x="539056" y="1727353"/>
                                </a:lnTo>
                                <a:lnTo>
                                  <a:pt x="550964" y="1733304"/>
                                </a:lnTo>
                                <a:lnTo>
                                  <a:pt x="564064" y="1739255"/>
                                </a:lnTo>
                                <a:lnTo>
                                  <a:pt x="572003" y="1743223"/>
                                </a:lnTo>
                                <a:lnTo>
                                  <a:pt x="637896" y="1773375"/>
                                </a:lnTo>
                                <a:lnTo>
                                  <a:pt x="669652" y="1788054"/>
                                </a:lnTo>
                                <a:lnTo>
                                  <a:pt x="701408" y="1802337"/>
                                </a:lnTo>
                                <a:lnTo>
                                  <a:pt x="732767" y="1816223"/>
                                </a:lnTo>
                                <a:lnTo>
                                  <a:pt x="763332" y="1829316"/>
                                </a:lnTo>
                                <a:lnTo>
                                  <a:pt x="794294" y="1841615"/>
                                </a:lnTo>
                                <a:lnTo>
                                  <a:pt x="824462" y="1853517"/>
                                </a:lnTo>
                                <a:lnTo>
                                  <a:pt x="854233" y="1864229"/>
                                </a:lnTo>
                                <a:lnTo>
                                  <a:pt x="883607" y="1873751"/>
                                </a:lnTo>
                                <a:lnTo>
                                  <a:pt x="912981" y="1882876"/>
                                </a:lnTo>
                                <a:lnTo>
                                  <a:pt x="941958" y="1890414"/>
                                </a:lnTo>
                                <a:lnTo>
                                  <a:pt x="956645" y="1893985"/>
                                </a:lnTo>
                                <a:lnTo>
                                  <a:pt x="970936" y="1897159"/>
                                </a:lnTo>
                                <a:lnTo>
                                  <a:pt x="985226" y="1899936"/>
                                </a:lnTo>
                                <a:lnTo>
                                  <a:pt x="998722" y="1902316"/>
                                </a:lnTo>
                                <a:lnTo>
                                  <a:pt x="1013012" y="1904300"/>
                                </a:lnTo>
                                <a:lnTo>
                                  <a:pt x="1027302" y="1906284"/>
                                </a:lnTo>
                                <a:lnTo>
                                  <a:pt x="1041195" y="1907871"/>
                                </a:lnTo>
                                <a:lnTo>
                                  <a:pt x="1055089" y="1909061"/>
                                </a:lnTo>
                                <a:lnTo>
                                  <a:pt x="1068982" y="1909458"/>
                                </a:lnTo>
                                <a:lnTo>
                                  <a:pt x="1082875" y="1909854"/>
                                </a:lnTo>
                                <a:lnTo>
                                  <a:pt x="1096371" y="1909854"/>
                                </a:lnTo>
                                <a:lnTo>
                                  <a:pt x="1110264" y="1909458"/>
                                </a:lnTo>
                                <a:lnTo>
                                  <a:pt x="1124158" y="1908664"/>
                                </a:lnTo>
                                <a:lnTo>
                                  <a:pt x="1137654" y="1907474"/>
                                </a:lnTo>
                                <a:lnTo>
                                  <a:pt x="1151547" y="1905490"/>
                                </a:lnTo>
                                <a:lnTo>
                                  <a:pt x="1164646" y="1903507"/>
                                </a:lnTo>
                                <a:lnTo>
                                  <a:pt x="1178143" y="1900729"/>
                                </a:lnTo>
                                <a:lnTo>
                                  <a:pt x="1191639" y="1897952"/>
                                </a:lnTo>
                                <a:lnTo>
                                  <a:pt x="1204738" y="1893985"/>
                                </a:lnTo>
                                <a:lnTo>
                                  <a:pt x="1218234" y="1890017"/>
                                </a:lnTo>
                                <a:lnTo>
                                  <a:pt x="1231731" y="1885256"/>
                                </a:lnTo>
                                <a:lnTo>
                                  <a:pt x="1245227" y="1880495"/>
                                </a:lnTo>
                                <a:lnTo>
                                  <a:pt x="1257929" y="1874941"/>
                                </a:lnTo>
                                <a:lnTo>
                                  <a:pt x="1271425" y="1868990"/>
                                </a:lnTo>
                                <a:lnTo>
                                  <a:pt x="1284922" y="1861849"/>
                                </a:lnTo>
                                <a:lnTo>
                                  <a:pt x="1297624" y="1855104"/>
                                </a:lnTo>
                                <a:lnTo>
                                  <a:pt x="1310723" y="1847169"/>
                                </a:lnTo>
                                <a:lnTo>
                                  <a:pt x="1324220" y="1839234"/>
                                </a:lnTo>
                                <a:lnTo>
                                  <a:pt x="1336922" y="1830109"/>
                                </a:lnTo>
                                <a:lnTo>
                                  <a:pt x="1350021" y="1820587"/>
                                </a:lnTo>
                                <a:lnTo>
                                  <a:pt x="1363121" y="1810669"/>
                                </a:lnTo>
                                <a:lnTo>
                                  <a:pt x="1376220" y="1800354"/>
                                </a:lnTo>
                                <a:lnTo>
                                  <a:pt x="1389319" y="1788451"/>
                                </a:lnTo>
                                <a:lnTo>
                                  <a:pt x="1402418" y="1776946"/>
                                </a:lnTo>
                                <a:lnTo>
                                  <a:pt x="1415121" y="1764250"/>
                                </a:lnTo>
                                <a:lnTo>
                                  <a:pt x="1428220" y="1751157"/>
                                </a:lnTo>
                                <a:lnTo>
                                  <a:pt x="1441319" y="1737271"/>
                                </a:lnTo>
                                <a:lnTo>
                                  <a:pt x="1454022" y="1722989"/>
                                </a:lnTo>
                                <a:lnTo>
                                  <a:pt x="1467121" y="1707913"/>
                                </a:lnTo>
                                <a:lnTo>
                                  <a:pt x="1479823" y="1692043"/>
                                </a:lnTo>
                                <a:lnTo>
                                  <a:pt x="1603671" y="1533346"/>
                                </a:lnTo>
                                <a:lnTo>
                                  <a:pt x="1640984" y="1484547"/>
                                </a:lnTo>
                                <a:lnTo>
                                  <a:pt x="1677503" y="1438524"/>
                                </a:lnTo>
                                <a:lnTo>
                                  <a:pt x="1712038" y="1394883"/>
                                </a:lnTo>
                                <a:lnTo>
                                  <a:pt x="1745779" y="1354018"/>
                                </a:lnTo>
                                <a:lnTo>
                                  <a:pt x="1762053" y="1334578"/>
                                </a:lnTo>
                                <a:lnTo>
                                  <a:pt x="1777931" y="1315931"/>
                                </a:lnTo>
                                <a:lnTo>
                                  <a:pt x="1793809" y="1297681"/>
                                </a:lnTo>
                                <a:lnTo>
                                  <a:pt x="1810084" y="1280621"/>
                                </a:lnTo>
                                <a:lnTo>
                                  <a:pt x="1825962" y="1263958"/>
                                </a:lnTo>
                                <a:lnTo>
                                  <a:pt x="1841443" y="1248088"/>
                                </a:lnTo>
                                <a:lnTo>
                                  <a:pt x="1857321" y="1233012"/>
                                </a:lnTo>
                                <a:lnTo>
                                  <a:pt x="1873199" y="1218729"/>
                                </a:lnTo>
                                <a:lnTo>
                                  <a:pt x="1889077" y="1205240"/>
                                </a:lnTo>
                                <a:lnTo>
                                  <a:pt x="1904558" y="1192941"/>
                                </a:lnTo>
                                <a:lnTo>
                                  <a:pt x="1920436" y="1181039"/>
                                </a:lnTo>
                                <a:lnTo>
                                  <a:pt x="1936711" y="1169930"/>
                                </a:lnTo>
                                <a:lnTo>
                                  <a:pt x="1952986" y="1159615"/>
                                </a:lnTo>
                                <a:lnTo>
                                  <a:pt x="1969261" y="1150489"/>
                                </a:lnTo>
                                <a:lnTo>
                                  <a:pt x="1985932" y="1141761"/>
                                </a:lnTo>
                                <a:lnTo>
                                  <a:pt x="2002604" y="1134223"/>
                                </a:lnTo>
                                <a:lnTo>
                                  <a:pt x="2020070" y="1127082"/>
                                </a:lnTo>
                                <a:lnTo>
                                  <a:pt x="2037139" y="1121527"/>
                                </a:lnTo>
                                <a:lnTo>
                                  <a:pt x="2055001" y="1116370"/>
                                </a:lnTo>
                                <a:lnTo>
                                  <a:pt x="2072864" y="1112005"/>
                                </a:lnTo>
                                <a:lnTo>
                                  <a:pt x="2091918" y="1109228"/>
                                </a:lnTo>
                                <a:lnTo>
                                  <a:pt x="2110971" y="1106451"/>
                                </a:lnTo>
                                <a:lnTo>
                                  <a:pt x="2130421" y="1105261"/>
                                </a:lnTo>
                                <a:lnTo>
                                  <a:pt x="2150269" y="1104864"/>
                                </a:lnTo>
                                <a:lnTo>
                                  <a:pt x="2160590" y="1104864"/>
                                </a:lnTo>
                                <a:lnTo>
                                  <a:pt x="2170910" y="1105261"/>
                                </a:lnTo>
                                <a:lnTo>
                                  <a:pt x="2181231" y="1106054"/>
                                </a:lnTo>
                                <a:lnTo>
                                  <a:pt x="2191949" y="1106848"/>
                                </a:lnTo>
                                <a:lnTo>
                                  <a:pt x="2201872" y="1108435"/>
                                </a:lnTo>
                                <a:lnTo>
                                  <a:pt x="2211796" y="1109625"/>
                                </a:lnTo>
                                <a:lnTo>
                                  <a:pt x="2221720" y="1111212"/>
                                </a:lnTo>
                                <a:lnTo>
                                  <a:pt x="2231247" y="1113592"/>
                                </a:lnTo>
                                <a:lnTo>
                                  <a:pt x="2241170" y="1115576"/>
                                </a:lnTo>
                                <a:lnTo>
                                  <a:pt x="2250697" y="1117957"/>
                                </a:lnTo>
                                <a:lnTo>
                                  <a:pt x="2259827" y="1120734"/>
                                </a:lnTo>
                                <a:lnTo>
                                  <a:pt x="2269353" y="1123511"/>
                                </a:lnTo>
                                <a:lnTo>
                                  <a:pt x="2288010" y="1130256"/>
                                </a:lnTo>
                                <a:lnTo>
                                  <a:pt x="2306270" y="1137794"/>
                                </a:lnTo>
                                <a:lnTo>
                                  <a:pt x="2324529" y="1146125"/>
                                </a:lnTo>
                                <a:lnTo>
                                  <a:pt x="2341995" y="1155647"/>
                                </a:lnTo>
                                <a:lnTo>
                                  <a:pt x="2359858" y="1165962"/>
                                </a:lnTo>
                                <a:lnTo>
                                  <a:pt x="2376927" y="1177468"/>
                                </a:lnTo>
                                <a:lnTo>
                                  <a:pt x="2394392" y="1189370"/>
                                </a:lnTo>
                                <a:lnTo>
                                  <a:pt x="2411461" y="1202463"/>
                                </a:lnTo>
                                <a:lnTo>
                                  <a:pt x="2428927" y="1216349"/>
                                </a:lnTo>
                                <a:lnTo>
                                  <a:pt x="2445599" y="1231028"/>
                                </a:lnTo>
                                <a:lnTo>
                                  <a:pt x="2462667" y="1246501"/>
                                </a:lnTo>
                                <a:lnTo>
                                  <a:pt x="2479736" y="1262371"/>
                                </a:lnTo>
                                <a:lnTo>
                                  <a:pt x="2496805" y="1279827"/>
                                </a:lnTo>
                                <a:lnTo>
                                  <a:pt x="2513874" y="1297284"/>
                                </a:lnTo>
                                <a:lnTo>
                                  <a:pt x="2531339" y="1315931"/>
                                </a:lnTo>
                                <a:lnTo>
                                  <a:pt x="2548408" y="1334975"/>
                                </a:lnTo>
                                <a:lnTo>
                                  <a:pt x="2565874" y="1354812"/>
                                </a:lnTo>
                                <a:lnTo>
                                  <a:pt x="2583339" y="1375442"/>
                                </a:lnTo>
                                <a:lnTo>
                                  <a:pt x="2619462" y="1419084"/>
                                </a:lnTo>
                                <a:lnTo>
                                  <a:pt x="2656378" y="1464709"/>
                                </a:lnTo>
                                <a:lnTo>
                                  <a:pt x="2694485" y="1513112"/>
                                </a:lnTo>
                                <a:lnTo>
                                  <a:pt x="2734180" y="1564292"/>
                                </a:lnTo>
                                <a:lnTo>
                                  <a:pt x="2835005" y="1692043"/>
                                </a:lnTo>
                                <a:lnTo>
                                  <a:pt x="2847707" y="1707913"/>
                                </a:lnTo>
                                <a:lnTo>
                                  <a:pt x="2860807" y="1722989"/>
                                </a:lnTo>
                                <a:lnTo>
                                  <a:pt x="2873906" y="1737271"/>
                                </a:lnTo>
                                <a:lnTo>
                                  <a:pt x="2886608" y="1751157"/>
                                </a:lnTo>
                                <a:lnTo>
                                  <a:pt x="2899707" y="1764250"/>
                                </a:lnTo>
                                <a:lnTo>
                                  <a:pt x="2912410" y="1776946"/>
                                </a:lnTo>
                                <a:lnTo>
                                  <a:pt x="2925509" y="1788451"/>
                                </a:lnTo>
                                <a:lnTo>
                                  <a:pt x="2938608" y="1800354"/>
                                </a:lnTo>
                                <a:lnTo>
                                  <a:pt x="2951708" y="1810669"/>
                                </a:lnTo>
                                <a:lnTo>
                                  <a:pt x="2964807" y="1820587"/>
                                </a:lnTo>
                                <a:lnTo>
                                  <a:pt x="2977906" y="1830109"/>
                                </a:lnTo>
                                <a:lnTo>
                                  <a:pt x="2990609" y="1839234"/>
                                </a:lnTo>
                                <a:lnTo>
                                  <a:pt x="3004105" y="1847169"/>
                                </a:lnTo>
                                <a:lnTo>
                                  <a:pt x="3017204" y="1855104"/>
                                </a:lnTo>
                                <a:lnTo>
                                  <a:pt x="3029907" y="1861849"/>
                                </a:lnTo>
                                <a:lnTo>
                                  <a:pt x="3043403" y="1868990"/>
                                </a:lnTo>
                                <a:lnTo>
                                  <a:pt x="3056899" y="1874941"/>
                                </a:lnTo>
                                <a:lnTo>
                                  <a:pt x="3069601" y="1880495"/>
                                </a:lnTo>
                                <a:lnTo>
                                  <a:pt x="3083097" y="1885256"/>
                                </a:lnTo>
                                <a:lnTo>
                                  <a:pt x="3096594" y="1890017"/>
                                </a:lnTo>
                                <a:lnTo>
                                  <a:pt x="3110090" y="1893985"/>
                                </a:lnTo>
                                <a:lnTo>
                                  <a:pt x="3123189" y="1897952"/>
                                </a:lnTo>
                                <a:lnTo>
                                  <a:pt x="3136685" y="1900729"/>
                                </a:lnTo>
                                <a:lnTo>
                                  <a:pt x="3150182" y="1903507"/>
                                </a:lnTo>
                                <a:lnTo>
                                  <a:pt x="3164075" y="1905490"/>
                                </a:lnTo>
                                <a:lnTo>
                                  <a:pt x="3177174" y="1907474"/>
                                </a:lnTo>
                                <a:lnTo>
                                  <a:pt x="3190671" y="1908664"/>
                                </a:lnTo>
                                <a:lnTo>
                                  <a:pt x="3204564" y="1909458"/>
                                </a:lnTo>
                                <a:lnTo>
                                  <a:pt x="3218457" y="1909854"/>
                                </a:lnTo>
                                <a:lnTo>
                                  <a:pt x="3232350" y="1909854"/>
                                </a:lnTo>
                                <a:lnTo>
                                  <a:pt x="3245846" y="1909458"/>
                                </a:lnTo>
                                <a:lnTo>
                                  <a:pt x="3259739" y="1909061"/>
                                </a:lnTo>
                                <a:lnTo>
                                  <a:pt x="3273633" y="1907871"/>
                                </a:lnTo>
                                <a:lnTo>
                                  <a:pt x="3287923" y="1906284"/>
                                </a:lnTo>
                                <a:lnTo>
                                  <a:pt x="3301816" y="1904300"/>
                                </a:lnTo>
                                <a:lnTo>
                                  <a:pt x="3316106" y="1902316"/>
                                </a:lnTo>
                                <a:lnTo>
                                  <a:pt x="3330396" y="1899936"/>
                                </a:lnTo>
                                <a:lnTo>
                                  <a:pt x="3344289" y="1897159"/>
                                </a:lnTo>
                                <a:lnTo>
                                  <a:pt x="3358580" y="1893985"/>
                                </a:lnTo>
                                <a:lnTo>
                                  <a:pt x="3372870" y="1890414"/>
                                </a:lnTo>
                                <a:lnTo>
                                  <a:pt x="3401847" y="1882876"/>
                                </a:lnTo>
                                <a:lnTo>
                                  <a:pt x="3431221" y="1873751"/>
                                </a:lnTo>
                                <a:lnTo>
                                  <a:pt x="3460595" y="1864229"/>
                                </a:lnTo>
                                <a:lnTo>
                                  <a:pt x="3490367" y="1853517"/>
                                </a:lnTo>
                                <a:lnTo>
                                  <a:pt x="3520535" y="1841615"/>
                                </a:lnTo>
                                <a:lnTo>
                                  <a:pt x="3551497" y="1829316"/>
                                </a:lnTo>
                                <a:lnTo>
                                  <a:pt x="3582459" y="1816223"/>
                                </a:lnTo>
                                <a:lnTo>
                                  <a:pt x="3613421" y="1802337"/>
                                </a:lnTo>
                                <a:lnTo>
                                  <a:pt x="3645176" y="1788054"/>
                                </a:lnTo>
                                <a:lnTo>
                                  <a:pt x="3676932" y="1773375"/>
                                </a:lnTo>
                                <a:lnTo>
                                  <a:pt x="3742825" y="1743223"/>
                                </a:lnTo>
                                <a:lnTo>
                                  <a:pt x="3750765" y="1739255"/>
                                </a:lnTo>
                                <a:lnTo>
                                  <a:pt x="3763467" y="1733304"/>
                                </a:lnTo>
                                <a:lnTo>
                                  <a:pt x="3775772" y="1727353"/>
                                </a:lnTo>
                                <a:lnTo>
                                  <a:pt x="3787681" y="1721005"/>
                                </a:lnTo>
                                <a:lnTo>
                                  <a:pt x="3799192" y="1714260"/>
                                </a:lnTo>
                                <a:lnTo>
                                  <a:pt x="3810307" y="1707913"/>
                                </a:lnTo>
                                <a:lnTo>
                                  <a:pt x="3821421" y="1701168"/>
                                </a:lnTo>
                                <a:lnTo>
                                  <a:pt x="3831742" y="1694423"/>
                                </a:lnTo>
                                <a:lnTo>
                                  <a:pt x="3842063" y="1687679"/>
                                </a:lnTo>
                                <a:lnTo>
                                  <a:pt x="3851987" y="1680141"/>
                                </a:lnTo>
                                <a:lnTo>
                                  <a:pt x="3861513" y="1673396"/>
                                </a:lnTo>
                                <a:lnTo>
                                  <a:pt x="3870643" y="1665858"/>
                                </a:lnTo>
                                <a:lnTo>
                                  <a:pt x="3879376" y="1658716"/>
                                </a:lnTo>
                                <a:lnTo>
                                  <a:pt x="3896048" y="1644037"/>
                                </a:lnTo>
                                <a:lnTo>
                                  <a:pt x="3911925" y="1628961"/>
                                </a:lnTo>
                                <a:lnTo>
                                  <a:pt x="3926216" y="1613885"/>
                                </a:lnTo>
                                <a:lnTo>
                                  <a:pt x="3939712" y="1598412"/>
                                </a:lnTo>
                                <a:lnTo>
                                  <a:pt x="3952017" y="1582939"/>
                                </a:lnTo>
                                <a:lnTo>
                                  <a:pt x="3963529" y="1567466"/>
                                </a:lnTo>
                                <a:lnTo>
                                  <a:pt x="3973849" y="1551993"/>
                                </a:lnTo>
                                <a:lnTo>
                                  <a:pt x="3982979" y="1536520"/>
                                </a:lnTo>
                                <a:lnTo>
                                  <a:pt x="3991315" y="1521444"/>
                                </a:lnTo>
                                <a:lnTo>
                                  <a:pt x="3999254" y="1505971"/>
                                </a:lnTo>
                                <a:lnTo>
                                  <a:pt x="4005605" y="1491291"/>
                                </a:lnTo>
                                <a:lnTo>
                                  <a:pt x="4011560" y="1476612"/>
                                </a:lnTo>
                                <a:lnTo>
                                  <a:pt x="4017514" y="1461932"/>
                                </a:lnTo>
                                <a:lnTo>
                                  <a:pt x="4022277" y="1448046"/>
                                </a:lnTo>
                                <a:lnTo>
                                  <a:pt x="4025850" y="1434160"/>
                                </a:lnTo>
                                <a:lnTo>
                                  <a:pt x="4029422" y="1421068"/>
                                </a:lnTo>
                                <a:lnTo>
                                  <a:pt x="4032598" y="1408372"/>
                                </a:lnTo>
                                <a:lnTo>
                                  <a:pt x="4034979" y="1396470"/>
                                </a:lnTo>
                                <a:lnTo>
                                  <a:pt x="4036964" y="1384964"/>
                                </a:lnTo>
                                <a:lnTo>
                                  <a:pt x="4038552" y="1374252"/>
                                </a:lnTo>
                                <a:lnTo>
                                  <a:pt x="4040537" y="1354812"/>
                                </a:lnTo>
                                <a:lnTo>
                                  <a:pt x="4041331" y="1338942"/>
                                </a:lnTo>
                                <a:lnTo>
                                  <a:pt x="4042125" y="1326246"/>
                                </a:lnTo>
                                <a:lnTo>
                                  <a:pt x="4041331" y="1314344"/>
                                </a:lnTo>
                                <a:lnTo>
                                  <a:pt x="4041331" y="996950"/>
                                </a:lnTo>
                                <a:lnTo>
                                  <a:pt x="4300141" y="996950"/>
                                </a:lnTo>
                                <a:lnTo>
                                  <a:pt x="4300141" y="1390519"/>
                                </a:lnTo>
                                <a:lnTo>
                                  <a:pt x="4300141" y="1394486"/>
                                </a:lnTo>
                                <a:lnTo>
                                  <a:pt x="4300538" y="1405595"/>
                                </a:lnTo>
                                <a:lnTo>
                                  <a:pt x="4299744" y="1423448"/>
                                </a:lnTo>
                                <a:lnTo>
                                  <a:pt x="4299347" y="1434557"/>
                                </a:lnTo>
                                <a:lnTo>
                                  <a:pt x="4298157" y="1447253"/>
                                </a:lnTo>
                                <a:lnTo>
                                  <a:pt x="4296965" y="1460345"/>
                                </a:lnTo>
                                <a:lnTo>
                                  <a:pt x="4294584" y="1475818"/>
                                </a:lnTo>
                                <a:lnTo>
                                  <a:pt x="4292599" y="1491688"/>
                                </a:lnTo>
                                <a:lnTo>
                                  <a:pt x="4289027" y="1508351"/>
                                </a:lnTo>
                                <a:lnTo>
                                  <a:pt x="4285057" y="1526601"/>
                                </a:lnTo>
                                <a:lnTo>
                                  <a:pt x="4280293" y="1545248"/>
                                </a:lnTo>
                                <a:lnTo>
                                  <a:pt x="4275133" y="1564689"/>
                                </a:lnTo>
                                <a:lnTo>
                                  <a:pt x="4268782" y="1584526"/>
                                </a:lnTo>
                                <a:lnTo>
                                  <a:pt x="4260843" y="1605156"/>
                                </a:lnTo>
                                <a:lnTo>
                                  <a:pt x="4252904" y="1625787"/>
                                </a:lnTo>
                                <a:lnTo>
                                  <a:pt x="4243377" y="1647608"/>
                                </a:lnTo>
                                <a:lnTo>
                                  <a:pt x="4232263" y="1669032"/>
                                </a:lnTo>
                                <a:lnTo>
                                  <a:pt x="4226309" y="1679744"/>
                                </a:lnTo>
                                <a:lnTo>
                                  <a:pt x="4220355" y="1690456"/>
                                </a:lnTo>
                                <a:lnTo>
                                  <a:pt x="4214003" y="1701565"/>
                                </a:lnTo>
                                <a:lnTo>
                                  <a:pt x="4206858" y="1712277"/>
                                </a:lnTo>
                                <a:lnTo>
                                  <a:pt x="4199713" y="1723385"/>
                                </a:lnTo>
                                <a:lnTo>
                                  <a:pt x="4191774" y="1734098"/>
                                </a:lnTo>
                                <a:lnTo>
                                  <a:pt x="4184232" y="1745206"/>
                                </a:lnTo>
                                <a:lnTo>
                                  <a:pt x="4175896" y="1755918"/>
                                </a:lnTo>
                                <a:lnTo>
                                  <a:pt x="4167163" y="1766234"/>
                                </a:lnTo>
                                <a:lnTo>
                                  <a:pt x="4157637" y="1776946"/>
                                </a:lnTo>
                                <a:lnTo>
                                  <a:pt x="4148110" y="1787658"/>
                                </a:lnTo>
                                <a:lnTo>
                                  <a:pt x="4138186" y="1797973"/>
                                </a:lnTo>
                                <a:lnTo>
                                  <a:pt x="4128263" y="1808288"/>
                                </a:lnTo>
                                <a:lnTo>
                                  <a:pt x="4117545" y="1819000"/>
                                </a:lnTo>
                                <a:lnTo>
                                  <a:pt x="4106430" y="1828919"/>
                                </a:lnTo>
                                <a:lnTo>
                                  <a:pt x="4094522" y="1838838"/>
                                </a:lnTo>
                                <a:lnTo>
                                  <a:pt x="4082613" y="1848756"/>
                                </a:lnTo>
                                <a:lnTo>
                                  <a:pt x="4069911" y="1858675"/>
                                </a:lnTo>
                                <a:lnTo>
                                  <a:pt x="4056812" y="1868196"/>
                                </a:lnTo>
                                <a:lnTo>
                                  <a:pt x="4043315" y="1877718"/>
                                </a:lnTo>
                                <a:lnTo>
                                  <a:pt x="4029422" y="1886447"/>
                                </a:lnTo>
                                <a:lnTo>
                                  <a:pt x="4014735" y="1895175"/>
                                </a:lnTo>
                                <a:lnTo>
                                  <a:pt x="3999651" y="1904300"/>
                                </a:lnTo>
                                <a:lnTo>
                                  <a:pt x="3984170" y="1912632"/>
                                </a:lnTo>
                                <a:lnTo>
                                  <a:pt x="3905971" y="1953893"/>
                                </a:lnTo>
                                <a:lnTo>
                                  <a:pt x="3865879" y="1974127"/>
                                </a:lnTo>
                                <a:lnTo>
                                  <a:pt x="3824994" y="1995154"/>
                                </a:lnTo>
                                <a:lnTo>
                                  <a:pt x="3783711" y="2014991"/>
                                </a:lnTo>
                                <a:lnTo>
                                  <a:pt x="3742429" y="2034828"/>
                                </a:lnTo>
                                <a:lnTo>
                                  <a:pt x="3699955" y="2053475"/>
                                </a:lnTo>
                                <a:lnTo>
                                  <a:pt x="3657085" y="2072122"/>
                                </a:lnTo>
                                <a:lnTo>
                                  <a:pt x="3614214" y="2089975"/>
                                </a:lnTo>
                                <a:lnTo>
                                  <a:pt x="3592779" y="2098307"/>
                                </a:lnTo>
                                <a:lnTo>
                                  <a:pt x="3571344" y="2106242"/>
                                </a:lnTo>
                                <a:lnTo>
                                  <a:pt x="3549512" y="2114177"/>
                                </a:lnTo>
                                <a:lnTo>
                                  <a:pt x="3528077" y="2121318"/>
                                </a:lnTo>
                                <a:lnTo>
                                  <a:pt x="3505847" y="2128856"/>
                                </a:lnTo>
                                <a:lnTo>
                                  <a:pt x="3484412" y="2135601"/>
                                </a:lnTo>
                                <a:lnTo>
                                  <a:pt x="3462977" y="2142345"/>
                                </a:lnTo>
                                <a:lnTo>
                                  <a:pt x="3440748" y="2148297"/>
                                </a:lnTo>
                                <a:lnTo>
                                  <a:pt x="3419313" y="2153851"/>
                                </a:lnTo>
                                <a:lnTo>
                                  <a:pt x="3397084" y="2159009"/>
                                </a:lnTo>
                                <a:lnTo>
                                  <a:pt x="3375649" y="2163770"/>
                                </a:lnTo>
                                <a:lnTo>
                                  <a:pt x="3353419" y="2168134"/>
                                </a:lnTo>
                                <a:lnTo>
                                  <a:pt x="3331984" y="2172101"/>
                                </a:lnTo>
                                <a:lnTo>
                                  <a:pt x="3310152" y="2175275"/>
                                </a:lnTo>
                                <a:lnTo>
                                  <a:pt x="3288320" y="2178449"/>
                                </a:lnTo>
                                <a:lnTo>
                                  <a:pt x="3266885" y="2180433"/>
                                </a:lnTo>
                                <a:lnTo>
                                  <a:pt x="3245053" y="2182813"/>
                                </a:lnTo>
                                <a:lnTo>
                                  <a:pt x="3224014" y="2184003"/>
                                </a:lnTo>
                                <a:lnTo>
                                  <a:pt x="3202182" y="2184400"/>
                                </a:lnTo>
                                <a:lnTo>
                                  <a:pt x="3181144" y="2184400"/>
                                </a:lnTo>
                                <a:lnTo>
                                  <a:pt x="3159709" y="2184003"/>
                                </a:lnTo>
                                <a:lnTo>
                                  <a:pt x="3138273" y="2182813"/>
                                </a:lnTo>
                                <a:lnTo>
                                  <a:pt x="3117235" y="2180830"/>
                                </a:lnTo>
                                <a:lnTo>
                                  <a:pt x="3096594" y="2178449"/>
                                </a:lnTo>
                                <a:lnTo>
                                  <a:pt x="3075555" y="2175275"/>
                                </a:lnTo>
                                <a:lnTo>
                                  <a:pt x="3054517" y="2171704"/>
                                </a:lnTo>
                                <a:lnTo>
                                  <a:pt x="3034273" y="2166944"/>
                                </a:lnTo>
                                <a:lnTo>
                                  <a:pt x="3013631" y="2160992"/>
                                </a:lnTo>
                                <a:lnTo>
                                  <a:pt x="2993387" y="2155041"/>
                                </a:lnTo>
                                <a:lnTo>
                                  <a:pt x="2973143" y="2148297"/>
                                </a:lnTo>
                                <a:lnTo>
                                  <a:pt x="2953295" y="2140362"/>
                                </a:lnTo>
                                <a:lnTo>
                                  <a:pt x="2933448" y="2132427"/>
                                </a:lnTo>
                                <a:lnTo>
                                  <a:pt x="2913601" y="2122905"/>
                                </a:lnTo>
                                <a:lnTo>
                                  <a:pt x="2894150" y="2112193"/>
                                </a:lnTo>
                                <a:lnTo>
                                  <a:pt x="2874700" y="2101084"/>
                                </a:lnTo>
                                <a:lnTo>
                                  <a:pt x="2855646" y="2089579"/>
                                </a:lnTo>
                                <a:lnTo>
                                  <a:pt x="2836593" y="2076486"/>
                                </a:lnTo>
                                <a:lnTo>
                                  <a:pt x="2817936" y="2062600"/>
                                </a:lnTo>
                                <a:lnTo>
                                  <a:pt x="2799279" y="2047524"/>
                                </a:lnTo>
                                <a:lnTo>
                                  <a:pt x="2781020" y="2032051"/>
                                </a:lnTo>
                                <a:lnTo>
                                  <a:pt x="2763157" y="2015388"/>
                                </a:lnTo>
                                <a:lnTo>
                                  <a:pt x="2744897" y="1997535"/>
                                </a:lnTo>
                                <a:lnTo>
                                  <a:pt x="2727829" y="1978888"/>
                                </a:lnTo>
                                <a:lnTo>
                                  <a:pt x="2709966" y="1959051"/>
                                </a:lnTo>
                                <a:lnTo>
                                  <a:pt x="2693294" y="1938420"/>
                                </a:lnTo>
                                <a:lnTo>
                                  <a:pt x="2676225" y="1916202"/>
                                </a:lnTo>
                                <a:lnTo>
                                  <a:pt x="2629385" y="1852327"/>
                                </a:lnTo>
                                <a:lnTo>
                                  <a:pt x="2586118" y="1792815"/>
                                </a:lnTo>
                                <a:lnTo>
                                  <a:pt x="2508317" y="1686488"/>
                                </a:lnTo>
                                <a:lnTo>
                                  <a:pt x="2473385" y="1638879"/>
                                </a:lnTo>
                                <a:lnTo>
                                  <a:pt x="2440438" y="1595634"/>
                                </a:lnTo>
                                <a:lnTo>
                                  <a:pt x="2424560" y="1575797"/>
                                </a:lnTo>
                                <a:lnTo>
                                  <a:pt x="2409476" y="1556754"/>
                                </a:lnTo>
                                <a:lnTo>
                                  <a:pt x="2394392" y="1538504"/>
                                </a:lnTo>
                                <a:lnTo>
                                  <a:pt x="2379705" y="1521840"/>
                                </a:lnTo>
                                <a:lnTo>
                                  <a:pt x="2365018" y="1505971"/>
                                </a:lnTo>
                                <a:lnTo>
                                  <a:pt x="2351125" y="1491291"/>
                                </a:lnTo>
                                <a:lnTo>
                                  <a:pt x="2336835" y="1477405"/>
                                </a:lnTo>
                                <a:lnTo>
                                  <a:pt x="2322941" y="1464313"/>
                                </a:lnTo>
                                <a:lnTo>
                                  <a:pt x="2309048" y="1452807"/>
                                </a:lnTo>
                                <a:lnTo>
                                  <a:pt x="2295552" y="1442095"/>
                                </a:lnTo>
                                <a:lnTo>
                                  <a:pt x="2281659" y="1432177"/>
                                </a:lnTo>
                                <a:lnTo>
                                  <a:pt x="2267766" y="1423448"/>
                                </a:lnTo>
                                <a:lnTo>
                                  <a:pt x="2253873" y="1415513"/>
                                </a:lnTo>
                                <a:lnTo>
                                  <a:pt x="2239582" y="1409165"/>
                                </a:lnTo>
                                <a:lnTo>
                                  <a:pt x="2225689" y="1403611"/>
                                </a:lnTo>
                                <a:lnTo>
                                  <a:pt x="2218544" y="1400834"/>
                                </a:lnTo>
                                <a:lnTo>
                                  <a:pt x="2211399" y="1398850"/>
                                </a:lnTo>
                                <a:lnTo>
                                  <a:pt x="2203857" y="1396470"/>
                                </a:lnTo>
                                <a:lnTo>
                                  <a:pt x="2196712" y="1395280"/>
                                </a:lnTo>
                                <a:lnTo>
                                  <a:pt x="2189170" y="1393693"/>
                                </a:lnTo>
                                <a:lnTo>
                                  <a:pt x="2181231" y="1392899"/>
                                </a:lnTo>
                                <a:lnTo>
                                  <a:pt x="2174086" y="1391709"/>
                                </a:lnTo>
                                <a:lnTo>
                                  <a:pt x="2166147" y="1390915"/>
                                </a:lnTo>
                                <a:lnTo>
                                  <a:pt x="2158208" y="1390519"/>
                                </a:lnTo>
                                <a:lnTo>
                                  <a:pt x="2150269" y="1390519"/>
                                </a:lnTo>
                                <a:lnTo>
                                  <a:pt x="2142727" y="1390519"/>
                                </a:lnTo>
                                <a:lnTo>
                                  <a:pt x="2134788" y="1390915"/>
                                </a:lnTo>
                                <a:lnTo>
                                  <a:pt x="2126849" y="1391709"/>
                                </a:lnTo>
                                <a:lnTo>
                                  <a:pt x="2119307" y="1392899"/>
                                </a:lnTo>
                                <a:lnTo>
                                  <a:pt x="2111368" y="1393693"/>
                                </a:lnTo>
                                <a:lnTo>
                                  <a:pt x="2104223" y="1395280"/>
                                </a:lnTo>
                                <a:lnTo>
                                  <a:pt x="2096681" y="1396470"/>
                                </a:lnTo>
                                <a:lnTo>
                                  <a:pt x="2089536" y="1398850"/>
                                </a:lnTo>
                                <a:lnTo>
                                  <a:pt x="2081994" y="1400834"/>
                                </a:lnTo>
                                <a:lnTo>
                                  <a:pt x="2075246" y="1403611"/>
                                </a:lnTo>
                                <a:lnTo>
                                  <a:pt x="2060956" y="1409165"/>
                                </a:lnTo>
                                <a:lnTo>
                                  <a:pt x="2046665" y="1415513"/>
                                </a:lnTo>
                                <a:lnTo>
                                  <a:pt x="2032772" y="1423448"/>
                                </a:lnTo>
                                <a:lnTo>
                                  <a:pt x="2018879" y="1432177"/>
                                </a:lnTo>
                                <a:lnTo>
                                  <a:pt x="2005383" y="1442095"/>
                                </a:lnTo>
                                <a:lnTo>
                                  <a:pt x="1991490" y="1452807"/>
                                </a:lnTo>
                                <a:lnTo>
                                  <a:pt x="1977597" y="1464313"/>
                                </a:lnTo>
                                <a:lnTo>
                                  <a:pt x="1963703" y="1477405"/>
                                </a:lnTo>
                                <a:lnTo>
                                  <a:pt x="1949810" y="1491291"/>
                                </a:lnTo>
                                <a:lnTo>
                                  <a:pt x="1935520" y="1505971"/>
                                </a:lnTo>
                                <a:lnTo>
                                  <a:pt x="1920833" y="1521840"/>
                                </a:lnTo>
                                <a:lnTo>
                                  <a:pt x="1906146" y="1538504"/>
                                </a:lnTo>
                                <a:lnTo>
                                  <a:pt x="1891062" y="1556754"/>
                                </a:lnTo>
                                <a:lnTo>
                                  <a:pt x="1875978" y="1575797"/>
                                </a:lnTo>
                                <a:lnTo>
                                  <a:pt x="1860497" y="1595634"/>
                                </a:lnTo>
                                <a:lnTo>
                                  <a:pt x="1827153" y="1638879"/>
                                </a:lnTo>
                                <a:lnTo>
                                  <a:pt x="1792222" y="1686488"/>
                                </a:lnTo>
                                <a:lnTo>
                                  <a:pt x="1714817" y="1792815"/>
                                </a:lnTo>
                                <a:lnTo>
                                  <a:pt x="1671152" y="1852327"/>
                                </a:lnTo>
                                <a:lnTo>
                                  <a:pt x="1624313" y="1916202"/>
                                </a:lnTo>
                                <a:lnTo>
                                  <a:pt x="1607244" y="1938420"/>
                                </a:lnTo>
                                <a:lnTo>
                                  <a:pt x="1590572" y="1959051"/>
                                </a:lnTo>
                                <a:lnTo>
                                  <a:pt x="1573503" y="1978888"/>
                                </a:lnTo>
                                <a:lnTo>
                                  <a:pt x="1555640" y="1997535"/>
                                </a:lnTo>
                                <a:lnTo>
                                  <a:pt x="1537778" y="2015388"/>
                                </a:lnTo>
                                <a:lnTo>
                                  <a:pt x="1519915" y="2032051"/>
                                </a:lnTo>
                                <a:lnTo>
                                  <a:pt x="1501259" y="2047524"/>
                                </a:lnTo>
                                <a:lnTo>
                                  <a:pt x="1482999" y="2062600"/>
                                </a:lnTo>
                                <a:lnTo>
                                  <a:pt x="1463945" y="2076486"/>
                                </a:lnTo>
                                <a:lnTo>
                                  <a:pt x="1444892" y="2089579"/>
                                </a:lnTo>
                                <a:lnTo>
                                  <a:pt x="1425838" y="2101084"/>
                                </a:lnTo>
                                <a:lnTo>
                                  <a:pt x="1406785" y="2112193"/>
                                </a:lnTo>
                                <a:lnTo>
                                  <a:pt x="1387334" y="2122905"/>
                                </a:lnTo>
                                <a:lnTo>
                                  <a:pt x="1367487" y="2132427"/>
                                </a:lnTo>
                                <a:lnTo>
                                  <a:pt x="1347243" y="2140362"/>
                                </a:lnTo>
                                <a:lnTo>
                                  <a:pt x="1327395" y="2148297"/>
                                </a:lnTo>
                                <a:lnTo>
                                  <a:pt x="1307151" y="2155041"/>
                                </a:lnTo>
                                <a:lnTo>
                                  <a:pt x="1286906" y="2160992"/>
                                </a:lnTo>
                                <a:lnTo>
                                  <a:pt x="1266662" y="2166944"/>
                                </a:lnTo>
                                <a:lnTo>
                                  <a:pt x="1246021" y="2171704"/>
                                </a:lnTo>
                                <a:lnTo>
                                  <a:pt x="1225379" y="2175275"/>
                                </a:lnTo>
                                <a:lnTo>
                                  <a:pt x="1203944" y="2178449"/>
                                </a:lnTo>
                                <a:lnTo>
                                  <a:pt x="1183303" y="2180830"/>
                                </a:lnTo>
                                <a:lnTo>
                                  <a:pt x="1162265" y="2182813"/>
                                </a:lnTo>
                                <a:lnTo>
                                  <a:pt x="1140829" y="2184003"/>
                                </a:lnTo>
                                <a:lnTo>
                                  <a:pt x="1119791" y="2184400"/>
                                </a:lnTo>
                                <a:lnTo>
                                  <a:pt x="1098356" y="2184400"/>
                                </a:lnTo>
                                <a:lnTo>
                                  <a:pt x="1076524" y="2184003"/>
                                </a:lnTo>
                                <a:lnTo>
                                  <a:pt x="1055485" y="2182813"/>
                                </a:lnTo>
                                <a:lnTo>
                                  <a:pt x="1034050" y="2180433"/>
                                </a:lnTo>
                                <a:lnTo>
                                  <a:pt x="1012218" y="2178449"/>
                                </a:lnTo>
                                <a:lnTo>
                                  <a:pt x="990386" y="2175275"/>
                                </a:lnTo>
                                <a:lnTo>
                                  <a:pt x="968554" y="2172101"/>
                                </a:lnTo>
                                <a:lnTo>
                                  <a:pt x="947119" y="2168134"/>
                                </a:lnTo>
                                <a:lnTo>
                                  <a:pt x="924890" y="2163770"/>
                                </a:lnTo>
                                <a:lnTo>
                                  <a:pt x="903454" y="2159009"/>
                                </a:lnTo>
                                <a:lnTo>
                                  <a:pt x="882019" y="2153851"/>
                                </a:lnTo>
                                <a:lnTo>
                                  <a:pt x="859790" y="2148297"/>
                                </a:lnTo>
                                <a:lnTo>
                                  <a:pt x="838355" y="2142345"/>
                                </a:lnTo>
                                <a:lnTo>
                                  <a:pt x="816126" y="2135601"/>
                                </a:lnTo>
                                <a:lnTo>
                                  <a:pt x="794691" y="2128856"/>
                                </a:lnTo>
                                <a:lnTo>
                                  <a:pt x="772461" y="2121318"/>
                                </a:lnTo>
                                <a:lnTo>
                                  <a:pt x="751026" y="2114177"/>
                                </a:lnTo>
                                <a:lnTo>
                                  <a:pt x="729591" y="2106242"/>
                                </a:lnTo>
                                <a:lnTo>
                                  <a:pt x="707759" y="2098307"/>
                                </a:lnTo>
                                <a:lnTo>
                                  <a:pt x="686324" y="2089975"/>
                                </a:lnTo>
                                <a:lnTo>
                                  <a:pt x="643453" y="2072122"/>
                                </a:lnTo>
                                <a:lnTo>
                                  <a:pt x="600583" y="2053475"/>
                                </a:lnTo>
                                <a:lnTo>
                                  <a:pt x="558903" y="2034828"/>
                                </a:lnTo>
                                <a:lnTo>
                                  <a:pt x="516827" y="2014991"/>
                                </a:lnTo>
                                <a:lnTo>
                                  <a:pt x="475544" y="1995154"/>
                                </a:lnTo>
                                <a:lnTo>
                                  <a:pt x="435056" y="1974127"/>
                                </a:lnTo>
                                <a:lnTo>
                                  <a:pt x="394567" y="1953893"/>
                                </a:lnTo>
                                <a:lnTo>
                                  <a:pt x="316368" y="1912632"/>
                                </a:lnTo>
                                <a:lnTo>
                                  <a:pt x="300887" y="1904300"/>
                                </a:lnTo>
                                <a:lnTo>
                                  <a:pt x="285803" y="1895175"/>
                                </a:lnTo>
                                <a:lnTo>
                                  <a:pt x="271513" y="1886447"/>
                                </a:lnTo>
                                <a:lnTo>
                                  <a:pt x="257223" y="1877718"/>
                                </a:lnTo>
                                <a:lnTo>
                                  <a:pt x="244123" y="1868196"/>
                                </a:lnTo>
                                <a:lnTo>
                                  <a:pt x="231024" y="1858675"/>
                                </a:lnTo>
                                <a:lnTo>
                                  <a:pt x="218322" y="1848756"/>
                                </a:lnTo>
                                <a:lnTo>
                                  <a:pt x="206413" y="1838838"/>
                                </a:lnTo>
                                <a:lnTo>
                                  <a:pt x="194902" y="1828919"/>
                                </a:lnTo>
                                <a:lnTo>
                                  <a:pt x="183390" y="1819000"/>
                                </a:lnTo>
                                <a:lnTo>
                                  <a:pt x="172673" y="1808288"/>
                                </a:lnTo>
                                <a:lnTo>
                                  <a:pt x="162352" y="1797973"/>
                                </a:lnTo>
                                <a:lnTo>
                                  <a:pt x="152428" y="1787658"/>
                                </a:lnTo>
                                <a:lnTo>
                                  <a:pt x="142902" y="1776946"/>
                                </a:lnTo>
                                <a:lnTo>
                                  <a:pt x="133772" y="1766234"/>
                                </a:lnTo>
                                <a:lnTo>
                                  <a:pt x="125039" y="1755918"/>
                                </a:lnTo>
                                <a:lnTo>
                                  <a:pt x="116703" y="1745206"/>
                                </a:lnTo>
                                <a:lnTo>
                                  <a:pt x="108764" y="1734098"/>
                                </a:lnTo>
                                <a:lnTo>
                                  <a:pt x="100825" y="1723385"/>
                                </a:lnTo>
                                <a:lnTo>
                                  <a:pt x="94077" y="1712277"/>
                                </a:lnTo>
                                <a:lnTo>
                                  <a:pt x="87329" y="1701565"/>
                                </a:lnTo>
                                <a:lnTo>
                                  <a:pt x="80581" y="1690456"/>
                                </a:lnTo>
                                <a:lnTo>
                                  <a:pt x="74230" y="1679744"/>
                                </a:lnTo>
                                <a:lnTo>
                                  <a:pt x="68672" y="1669032"/>
                                </a:lnTo>
                                <a:lnTo>
                                  <a:pt x="57955" y="1647608"/>
                                </a:lnTo>
                                <a:lnTo>
                                  <a:pt x="48031" y="1625787"/>
                                </a:lnTo>
                                <a:lnTo>
                                  <a:pt x="39695" y="1605156"/>
                                </a:lnTo>
                                <a:lnTo>
                                  <a:pt x="32153" y="1584526"/>
                                </a:lnTo>
                                <a:lnTo>
                                  <a:pt x="25802" y="1564689"/>
                                </a:lnTo>
                                <a:lnTo>
                                  <a:pt x="20245" y="1545248"/>
                                </a:lnTo>
                                <a:lnTo>
                                  <a:pt x="15481" y="1526601"/>
                                </a:lnTo>
                                <a:lnTo>
                                  <a:pt x="11512" y="1508351"/>
                                </a:lnTo>
                                <a:lnTo>
                                  <a:pt x="8733" y="1491688"/>
                                </a:lnTo>
                                <a:lnTo>
                                  <a:pt x="5954" y="1475818"/>
                                </a:lnTo>
                                <a:lnTo>
                                  <a:pt x="3970" y="1460345"/>
                                </a:lnTo>
                                <a:lnTo>
                                  <a:pt x="2382" y="1447253"/>
                                </a:lnTo>
                                <a:lnTo>
                                  <a:pt x="1191" y="1434557"/>
                                </a:lnTo>
                                <a:lnTo>
                                  <a:pt x="794" y="1423448"/>
                                </a:lnTo>
                                <a:lnTo>
                                  <a:pt x="0" y="1405595"/>
                                </a:lnTo>
                                <a:lnTo>
                                  <a:pt x="397" y="1394486"/>
                                </a:lnTo>
                                <a:lnTo>
                                  <a:pt x="397" y="1390519"/>
                                </a:lnTo>
                                <a:lnTo>
                                  <a:pt x="397" y="996950"/>
                                </a:lnTo>
                                <a:close/>
                                <a:moveTo>
                                  <a:pt x="3959215" y="687387"/>
                                </a:moveTo>
                                <a:lnTo>
                                  <a:pt x="3961995" y="699686"/>
                                </a:lnTo>
                                <a:lnTo>
                                  <a:pt x="3965172" y="713175"/>
                                </a:lnTo>
                                <a:lnTo>
                                  <a:pt x="3967953" y="726664"/>
                                </a:lnTo>
                                <a:lnTo>
                                  <a:pt x="3969541" y="740153"/>
                                </a:lnTo>
                                <a:lnTo>
                                  <a:pt x="3971130" y="754038"/>
                                </a:lnTo>
                                <a:lnTo>
                                  <a:pt x="3972321" y="768717"/>
                                </a:lnTo>
                                <a:lnTo>
                                  <a:pt x="3973513" y="784190"/>
                                </a:lnTo>
                                <a:lnTo>
                                  <a:pt x="3973513" y="799266"/>
                                </a:lnTo>
                                <a:lnTo>
                                  <a:pt x="3973513" y="864727"/>
                                </a:lnTo>
                                <a:lnTo>
                                  <a:pt x="3045304" y="1792287"/>
                                </a:lnTo>
                                <a:lnTo>
                                  <a:pt x="3031800" y="1784353"/>
                                </a:lnTo>
                                <a:lnTo>
                                  <a:pt x="3018296" y="1775624"/>
                                </a:lnTo>
                                <a:lnTo>
                                  <a:pt x="3004792" y="1766103"/>
                                </a:lnTo>
                                <a:lnTo>
                                  <a:pt x="2991685" y="1755788"/>
                                </a:lnTo>
                                <a:lnTo>
                                  <a:pt x="2978181" y="1744679"/>
                                </a:lnTo>
                                <a:lnTo>
                                  <a:pt x="2964677" y="1732777"/>
                                </a:lnTo>
                                <a:lnTo>
                                  <a:pt x="2951967" y="1720479"/>
                                </a:lnTo>
                                <a:lnTo>
                                  <a:pt x="2938463" y="1707386"/>
                                </a:lnTo>
                                <a:lnTo>
                                  <a:pt x="3959215" y="687387"/>
                                </a:lnTo>
                                <a:close/>
                                <a:moveTo>
                                  <a:pt x="3576549" y="396875"/>
                                </a:moveTo>
                                <a:lnTo>
                                  <a:pt x="3607516" y="404026"/>
                                </a:lnTo>
                                <a:lnTo>
                                  <a:pt x="3622205" y="407999"/>
                                </a:lnTo>
                                <a:lnTo>
                                  <a:pt x="3636894" y="411972"/>
                                </a:lnTo>
                                <a:lnTo>
                                  <a:pt x="3638482" y="412369"/>
                                </a:lnTo>
                                <a:lnTo>
                                  <a:pt x="3640864" y="412767"/>
                                </a:lnTo>
                                <a:lnTo>
                                  <a:pt x="3648010" y="413958"/>
                                </a:lnTo>
                                <a:lnTo>
                                  <a:pt x="3663096" y="417931"/>
                                </a:lnTo>
                                <a:lnTo>
                                  <a:pt x="3673816" y="420712"/>
                                </a:lnTo>
                                <a:lnTo>
                                  <a:pt x="3685329" y="423891"/>
                                </a:lnTo>
                                <a:lnTo>
                                  <a:pt x="3698430" y="428261"/>
                                </a:lnTo>
                                <a:lnTo>
                                  <a:pt x="3712722" y="433028"/>
                                </a:lnTo>
                                <a:lnTo>
                                  <a:pt x="3727808" y="438987"/>
                                </a:lnTo>
                                <a:lnTo>
                                  <a:pt x="3743689" y="446139"/>
                                </a:lnTo>
                                <a:lnTo>
                                  <a:pt x="3759966" y="453687"/>
                                </a:lnTo>
                                <a:lnTo>
                                  <a:pt x="3777434" y="462825"/>
                                </a:lnTo>
                                <a:lnTo>
                                  <a:pt x="3794505" y="472757"/>
                                </a:lnTo>
                                <a:lnTo>
                                  <a:pt x="3811973" y="484278"/>
                                </a:lnTo>
                                <a:lnTo>
                                  <a:pt x="3820708" y="490237"/>
                                </a:lnTo>
                                <a:lnTo>
                                  <a:pt x="3829045" y="496594"/>
                                </a:lnTo>
                                <a:lnTo>
                                  <a:pt x="3837779" y="502950"/>
                                </a:lnTo>
                                <a:lnTo>
                                  <a:pt x="3846513" y="510499"/>
                                </a:lnTo>
                                <a:lnTo>
                                  <a:pt x="2808343" y="1549400"/>
                                </a:lnTo>
                                <a:lnTo>
                                  <a:pt x="2787302" y="1522385"/>
                                </a:lnTo>
                                <a:lnTo>
                                  <a:pt x="2748396" y="1472327"/>
                                </a:lnTo>
                                <a:lnTo>
                                  <a:pt x="2710283" y="1424653"/>
                                </a:lnTo>
                                <a:lnTo>
                                  <a:pt x="2673758" y="1378965"/>
                                </a:lnTo>
                                <a:lnTo>
                                  <a:pt x="2638425" y="1335661"/>
                                </a:lnTo>
                                <a:lnTo>
                                  <a:pt x="3576549" y="396875"/>
                                </a:lnTo>
                                <a:close/>
                                <a:moveTo>
                                  <a:pt x="1743076" y="307975"/>
                                </a:moveTo>
                                <a:lnTo>
                                  <a:pt x="461963" y="1589088"/>
                                </a:lnTo>
                                <a:lnTo>
                                  <a:pt x="451645" y="1578773"/>
                                </a:lnTo>
                                <a:lnTo>
                                  <a:pt x="442120" y="1568854"/>
                                </a:lnTo>
                                <a:lnTo>
                                  <a:pt x="432991" y="1558538"/>
                                </a:lnTo>
                                <a:lnTo>
                                  <a:pt x="424260" y="1548223"/>
                                </a:lnTo>
                                <a:lnTo>
                                  <a:pt x="416323" y="1537510"/>
                                </a:lnTo>
                                <a:lnTo>
                                  <a:pt x="408782" y="1527592"/>
                                </a:lnTo>
                                <a:lnTo>
                                  <a:pt x="402035" y="1517276"/>
                                </a:lnTo>
                                <a:lnTo>
                                  <a:pt x="395288" y="1506960"/>
                                </a:lnTo>
                                <a:lnTo>
                                  <a:pt x="389335" y="1496645"/>
                                </a:lnTo>
                                <a:lnTo>
                                  <a:pt x="383779" y="1486726"/>
                                </a:lnTo>
                                <a:lnTo>
                                  <a:pt x="378620" y="1476807"/>
                                </a:lnTo>
                                <a:lnTo>
                                  <a:pt x="374254" y="1466888"/>
                                </a:lnTo>
                                <a:lnTo>
                                  <a:pt x="369888" y="1456970"/>
                                </a:lnTo>
                                <a:lnTo>
                                  <a:pt x="365920" y="1447448"/>
                                </a:lnTo>
                                <a:lnTo>
                                  <a:pt x="362745" y="1437926"/>
                                </a:lnTo>
                                <a:lnTo>
                                  <a:pt x="359173" y="1428800"/>
                                </a:lnTo>
                                <a:lnTo>
                                  <a:pt x="354013" y="1411343"/>
                                </a:lnTo>
                                <a:lnTo>
                                  <a:pt x="349648" y="1394283"/>
                                </a:lnTo>
                                <a:lnTo>
                                  <a:pt x="346473" y="1378809"/>
                                </a:lnTo>
                                <a:lnTo>
                                  <a:pt x="344488" y="1364526"/>
                                </a:lnTo>
                                <a:lnTo>
                                  <a:pt x="342901" y="1352227"/>
                                </a:lnTo>
                                <a:lnTo>
                                  <a:pt x="341710" y="1341118"/>
                                </a:lnTo>
                                <a:lnTo>
                                  <a:pt x="341710" y="1331993"/>
                                </a:lnTo>
                                <a:lnTo>
                                  <a:pt x="341313" y="1325248"/>
                                </a:lnTo>
                                <a:lnTo>
                                  <a:pt x="1343820" y="323845"/>
                                </a:lnTo>
                                <a:lnTo>
                                  <a:pt x="1395413" y="320671"/>
                                </a:lnTo>
                                <a:lnTo>
                                  <a:pt x="1447404" y="318291"/>
                                </a:lnTo>
                                <a:lnTo>
                                  <a:pt x="1498601" y="315513"/>
                                </a:lnTo>
                                <a:lnTo>
                                  <a:pt x="1549798" y="313926"/>
                                </a:lnTo>
                                <a:lnTo>
                                  <a:pt x="1648620" y="310356"/>
                                </a:lnTo>
                                <a:lnTo>
                                  <a:pt x="1743076" y="307975"/>
                                </a:lnTo>
                                <a:close/>
                                <a:moveTo>
                                  <a:pt x="2034731" y="304800"/>
                                </a:moveTo>
                                <a:lnTo>
                                  <a:pt x="2122463" y="305197"/>
                                </a:lnTo>
                                <a:lnTo>
                                  <a:pt x="2156603" y="305594"/>
                                </a:lnTo>
                                <a:lnTo>
                                  <a:pt x="2225676" y="304800"/>
                                </a:lnTo>
                                <a:lnTo>
                                  <a:pt x="771955" y="1758950"/>
                                </a:lnTo>
                                <a:lnTo>
                                  <a:pt x="740198" y="1745449"/>
                                </a:lnTo>
                                <a:lnTo>
                                  <a:pt x="707249" y="1730757"/>
                                </a:lnTo>
                                <a:lnTo>
                                  <a:pt x="639763" y="1699784"/>
                                </a:lnTo>
                                <a:lnTo>
                                  <a:pt x="2034731" y="304800"/>
                                </a:lnTo>
                                <a:close/>
                                <a:moveTo>
                                  <a:pt x="2272506" y="0"/>
                                </a:moveTo>
                                <a:lnTo>
                                  <a:pt x="2354263" y="0"/>
                                </a:lnTo>
                                <a:lnTo>
                                  <a:pt x="2453085" y="397"/>
                                </a:lnTo>
                                <a:lnTo>
                                  <a:pt x="2507853" y="1191"/>
                                </a:lnTo>
                                <a:lnTo>
                                  <a:pt x="2566194" y="1985"/>
                                </a:lnTo>
                                <a:lnTo>
                                  <a:pt x="2626915" y="3177"/>
                                </a:lnTo>
                                <a:lnTo>
                                  <a:pt x="2690813" y="5162"/>
                                </a:lnTo>
                                <a:lnTo>
                                  <a:pt x="2756694" y="7147"/>
                                </a:lnTo>
                                <a:lnTo>
                                  <a:pt x="2824559" y="9927"/>
                                </a:lnTo>
                                <a:lnTo>
                                  <a:pt x="2893615" y="12706"/>
                                </a:lnTo>
                                <a:lnTo>
                                  <a:pt x="2963863" y="16280"/>
                                </a:lnTo>
                                <a:lnTo>
                                  <a:pt x="3035300" y="20250"/>
                                </a:lnTo>
                                <a:lnTo>
                                  <a:pt x="3106737" y="25015"/>
                                </a:lnTo>
                                <a:lnTo>
                                  <a:pt x="3178969" y="30574"/>
                                </a:lnTo>
                                <a:lnTo>
                                  <a:pt x="3250803" y="36530"/>
                                </a:lnTo>
                                <a:lnTo>
                                  <a:pt x="3321447" y="43677"/>
                                </a:lnTo>
                                <a:lnTo>
                                  <a:pt x="3391297" y="50825"/>
                                </a:lnTo>
                                <a:lnTo>
                                  <a:pt x="3460353" y="59560"/>
                                </a:lnTo>
                                <a:lnTo>
                                  <a:pt x="3494087" y="63928"/>
                                </a:lnTo>
                                <a:lnTo>
                                  <a:pt x="3527822" y="68693"/>
                                </a:lnTo>
                                <a:lnTo>
                                  <a:pt x="3560763" y="73854"/>
                                </a:lnTo>
                                <a:lnTo>
                                  <a:pt x="3592909" y="79016"/>
                                </a:lnTo>
                                <a:lnTo>
                                  <a:pt x="3624659" y="84178"/>
                                </a:lnTo>
                                <a:lnTo>
                                  <a:pt x="3656013" y="89737"/>
                                </a:lnTo>
                                <a:lnTo>
                                  <a:pt x="3686175" y="95693"/>
                                </a:lnTo>
                                <a:lnTo>
                                  <a:pt x="3715941" y="101649"/>
                                </a:lnTo>
                                <a:lnTo>
                                  <a:pt x="3745309" y="108399"/>
                                </a:lnTo>
                                <a:lnTo>
                                  <a:pt x="3773487" y="115149"/>
                                </a:lnTo>
                                <a:lnTo>
                                  <a:pt x="3801269" y="122296"/>
                                </a:lnTo>
                                <a:lnTo>
                                  <a:pt x="3827463" y="129047"/>
                                </a:lnTo>
                                <a:lnTo>
                                  <a:pt x="3853259" y="136988"/>
                                </a:lnTo>
                                <a:lnTo>
                                  <a:pt x="3877865" y="144532"/>
                                </a:lnTo>
                                <a:lnTo>
                                  <a:pt x="3882628" y="145326"/>
                                </a:lnTo>
                                <a:lnTo>
                                  <a:pt x="3896122" y="148900"/>
                                </a:lnTo>
                                <a:lnTo>
                                  <a:pt x="3905647" y="151679"/>
                                </a:lnTo>
                                <a:lnTo>
                                  <a:pt x="3916759" y="154856"/>
                                </a:lnTo>
                                <a:lnTo>
                                  <a:pt x="3929459" y="158826"/>
                                </a:lnTo>
                                <a:lnTo>
                                  <a:pt x="3943747" y="163988"/>
                                </a:lnTo>
                                <a:lnTo>
                                  <a:pt x="3959225" y="169944"/>
                                </a:lnTo>
                                <a:lnTo>
                                  <a:pt x="3975497" y="177091"/>
                                </a:lnTo>
                                <a:lnTo>
                                  <a:pt x="3992959" y="185033"/>
                                </a:lnTo>
                                <a:lnTo>
                                  <a:pt x="4011215" y="194165"/>
                                </a:lnTo>
                                <a:lnTo>
                                  <a:pt x="4029869" y="204489"/>
                                </a:lnTo>
                                <a:lnTo>
                                  <a:pt x="4048919" y="216401"/>
                                </a:lnTo>
                                <a:lnTo>
                                  <a:pt x="4068763" y="229107"/>
                                </a:lnTo>
                                <a:lnTo>
                                  <a:pt x="4078685" y="236254"/>
                                </a:lnTo>
                                <a:lnTo>
                                  <a:pt x="4088209" y="243004"/>
                                </a:lnTo>
                                <a:lnTo>
                                  <a:pt x="4098131" y="250946"/>
                                </a:lnTo>
                                <a:lnTo>
                                  <a:pt x="4108053" y="258887"/>
                                </a:lnTo>
                                <a:lnTo>
                                  <a:pt x="4117975" y="267225"/>
                                </a:lnTo>
                                <a:lnTo>
                                  <a:pt x="4127500" y="275961"/>
                                </a:lnTo>
                                <a:lnTo>
                                  <a:pt x="4137422" y="285093"/>
                                </a:lnTo>
                                <a:lnTo>
                                  <a:pt x="4146947" y="294623"/>
                                </a:lnTo>
                                <a:lnTo>
                                  <a:pt x="4156472" y="304550"/>
                                </a:lnTo>
                                <a:lnTo>
                                  <a:pt x="4165600" y="314873"/>
                                </a:lnTo>
                                <a:lnTo>
                                  <a:pt x="4175125" y="325594"/>
                                </a:lnTo>
                                <a:lnTo>
                                  <a:pt x="4184253" y="336712"/>
                                </a:lnTo>
                                <a:lnTo>
                                  <a:pt x="4192985" y="348227"/>
                                </a:lnTo>
                                <a:lnTo>
                                  <a:pt x="4201319" y="360139"/>
                                </a:lnTo>
                                <a:lnTo>
                                  <a:pt x="4209653" y="372845"/>
                                </a:lnTo>
                                <a:lnTo>
                                  <a:pt x="4217987" y="385551"/>
                                </a:lnTo>
                                <a:lnTo>
                                  <a:pt x="4225528" y="398654"/>
                                </a:lnTo>
                                <a:lnTo>
                                  <a:pt x="4233465" y="412551"/>
                                </a:lnTo>
                                <a:lnTo>
                                  <a:pt x="4240213" y="426846"/>
                                </a:lnTo>
                                <a:lnTo>
                                  <a:pt x="4247356" y="441934"/>
                                </a:lnTo>
                                <a:lnTo>
                                  <a:pt x="4254103" y="457023"/>
                                </a:lnTo>
                                <a:lnTo>
                                  <a:pt x="4260056" y="472508"/>
                                </a:lnTo>
                                <a:lnTo>
                                  <a:pt x="4266406" y="488788"/>
                                </a:lnTo>
                                <a:lnTo>
                                  <a:pt x="4271565" y="505862"/>
                                </a:lnTo>
                                <a:lnTo>
                                  <a:pt x="4276725" y="522539"/>
                                </a:lnTo>
                                <a:lnTo>
                                  <a:pt x="4281091" y="540804"/>
                                </a:lnTo>
                                <a:lnTo>
                                  <a:pt x="4285059" y="559069"/>
                                </a:lnTo>
                                <a:lnTo>
                                  <a:pt x="4288631" y="577731"/>
                                </a:lnTo>
                                <a:lnTo>
                                  <a:pt x="4291806" y="596790"/>
                                </a:lnTo>
                                <a:lnTo>
                                  <a:pt x="4294187" y="617040"/>
                                </a:lnTo>
                                <a:lnTo>
                                  <a:pt x="4296569" y="637688"/>
                                </a:lnTo>
                                <a:lnTo>
                                  <a:pt x="4297759" y="658732"/>
                                </a:lnTo>
                                <a:lnTo>
                                  <a:pt x="4298553" y="680174"/>
                                </a:lnTo>
                                <a:lnTo>
                                  <a:pt x="4298950" y="702410"/>
                                </a:lnTo>
                                <a:lnTo>
                                  <a:pt x="4298950" y="827088"/>
                                </a:lnTo>
                                <a:lnTo>
                                  <a:pt x="4040187" y="827088"/>
                                </a:lnTo>
                                <a:lnTo>
                                  <a:pt x="4040187" y="799691"/>
                                </a:lnTo>
                                <a:lnTo>
                                  <a:pt x="4040187" y="782220"/>
                                </a:lnTo>
                                <a:lnTo>
                                  <a:pt x="4039394" y="765543"/>
                                </a:lnTo>
                                <a:lnTo>
                                  <a:pt x="4038203" y="748469"/>
                                </a:lnTo>
                                <a:lnTo>
                                  <a:pt x="4036615" y="732587"/>
                                </a:lnTo>
                                <a:lnTo>
                                  <a:pt x="4033837" y="717101"/>
                                </a:lnTo>
                                <a:lnTo>
                                  <a:pt x="4031456" y="701615"/>
                                </a:lnTo>
                                <a:lnTo>
                                  <a:pt x="4028281" y="686924"/>
                                </a:lnTo>
                                <a:lnTo>
                                  <a:pt x="4024709" y="672630"/>
                                </a:lnTo>
                                <a:lnTo>
                                  <a:pt x="4020344" y="658335"/>
                                </a:lnTo>
                                <a:lnTo>
                                  <a:pt x="4016375" y="644835"/>
                                </a:lnTo>
                                <a:lnTo>
                                  <a:pt x="4011613" y="631335"/>
                                </a:lnTo>
                                <a:lnTo>
                                  <a:pt x="4006850" y="618629"/>
                                </a:lnTo>
                                <a:lnTo>
                                  <a:pt x="4000897" y="605923"/>
                                </a:lnTo>
                                <a:lnTo>
                                  <a:pt x="3995341" y="594011"/>
                                </a:lnTo>
                                <a:lnTo>
                                  <a:pt x="3989387" y="582099"/>
                                </a:lnTo>
                                <a:lnTo>
                                  <a:pt x="3983037" y="570981"/>
                                </a:lnTo>
                                <a:lnTo>
                                  <a:pt x="3975894" y="559863"/>
                                </a:lnTo>
                                <a:lnTo>
                                  <a:pt x="3969147" y="549142"/>
                                </a:lnTo>
                                <a:lnTo>
                                  <a:pt x="3962400" y="538421"/>
                                </a:lnTo>
                                <a:lnTo>
                                  <a:pt x="3954859" y="528495"/>
                                </a:lnTo>
                                <a:lnTo>
                                  <a:pt x="3946922" y="518965"/>
                                </a:lnTo>
                                <a:lnTo>
                                  <a:pt x="3939381" y="509833"/>
                                </a:lnTo>
                                <a:lnTo>
                                  <a:pt x="3931444" y="501097"/>
                                </a:lnTo>
                                <a:lnTo>
                                  <a:pt x="3923506" y="492362"/>
                                </a:lnTo>
                                <a:lnTo>
                                  <a:pt x="3915172" y="483626"/>
                                </a:lnTo>
                                <a:lnTo>
                                  <a:pt x="3906837" y="476082"/>
                                </a:lnTo>
                                <a:lnTo>
                                  <a:pt x="3898503" y="468141"/>
                                </a:lnTo>
                                <a:lnTo>
                                  <a:pt x="3889772" y="460994"/>
                                </a:lnTo>
                                <a:lnTo>
                                  <a:pt x="3881041" y="453449"/>
                                </a:lnTo>
                                <a:lnTo>
                                  <a:pt x="3872309" y="446699"/>
                                </a:lnTo>
                                <a:lnTo>
                                  <a:pt x="3854847" y="433596"/>
                                </a:lnTo>
                                <a:lnTo>
                                  <a:pt x="3836987" y="422081"/>
                                </a:lnTo>
                                <a:lnTo>
                                  <a:pt x="3819128" y="410963"/>
                                </a:lnTo>
                                <a:lnTo>
                                  <a:pt x="3802063" y="401831"/>
                                </a:lnTo>
                                <a:lnTo>
                                  <a:pt x="3784600" y="393095"/>
                                </a:lnTo>
                                <a:lnTo>
                                  <a:pt x="3768328" y="384757"/>
                                </a:lnTo>
                                <a:lnTo>
                                  <a:pt x="3752056" y="378007"/>
                                </a:lnTo>
                                <a:lnTo>
                                  <a:pt x="3736975" y="371654"/>
                                </a:lnTo>
                                <a:lnTo>
                                  <a:pt x="3722291" y="366492"/>
                                </a:lnTo>
                                <a:lnTo>
                                  <a:pt x="3708797" y="361727"/>
                                </a:lnTo>
                                <a:lnTo>
                                  <a:pt x="3696494" y="358153"/>
                                </a:lnTo>
                                <a:lnTo>
                                  <a:pt x="3675459" y="352197"/>
                                </a:lnTo>
                                <a:lnTo>
                                  <a:pt x="3660378" y="349021"/>
                                </a:lnTo>
                                <a:lnTo>
                                  <a:pt x="3652441" y="347036"/>
                                </a:lnTo>
                                <a:lnTo>
                                  <a:pt x="3631406" y="341080"/>
                                </a:lnTo>
                                <a:lnTo>
                                  <a:pt x="3609578" y="335521"/>
                                </a:lnTo>
                                <a:lnTo>
                                  <a:pt x="3586956" y="330359"/>
                                </a:lnTo>
                                <a:lnTo>
                                  <a:pt x="3563144" y="325197"/>
                                </a:lnTo>
                                <a:lnTo>
                                  <a:pt x="3538935" y="320035"/>
                                </a:lnTo>
                                <a:lnTo>
                                  <a:pt x="3514328" y="315270"/>
                                </a:lnTo>
                                <a:lnTo>
                                  <a:pt x="3488928" y="310903"/>
                                </a:lnTo>
                                <a:lnTo>
                                  <a:pt x="3463131" y="306138"/>
                                </a:lnTo>
                                <a:lnTo>
                                  <a:pt x="3409553" y="297799"/>
                                </a:lnTo>
                                <a:lnTo>
                                  <a:pt x="3353991" y="290255"/>
                                </a:lnTo>
                                <a:lnTo>
                                  <a:pt x="3296841" y="283108"/>
                                </a:lnTo>
                                <a:lnTo>
                                  <a:pt x="3238103" y="276755"/>
                                </a:lnTo>
                                <a:lnTo>
                                  <a:pt x="3178572" y="271196"/>
                                </a:lnTo>
                                <a:lnTo>
                                  <a:pt x="3118247" y="266034"/>
                                </a:lnTo>
                                <a:lnTo>
                                  <a:pt x="3057128" y="261269"/>
                                </a:lnTo>
                                <a:lnTo>
                                  <a:pt x="2996009" y="257299"/>
                                </a:lnTo>
                                <a:lnTo>
                                  <a:pt x="2934494" y="253328"/>
                                </a:lnTo>
                                <a:lnTo>
                                  <a:pt x="2874169" y="250549"/>
                                </a:lnTo>
                                <a:lnTo>
                                  <a:pt x="2813447" y="247769"/>
                                </a:lnTo>
                                <a:lnTo>
                                  <a:pt x="2754313" y="245387"/>
                                </a:lnTo>
                                <a:lnTo>
                                  <a:pt x="2696369" y="243401"/>
                                </a:lnTo>
                                <a:lnTo>
                                  <a:pt x="2639615" y="241813"/>
                                </a:lnTo>
                                <a:lnTo>
                                  <a:pt x="2531665" y="239034"/>
                                </a:lnTo>
                                <a:lnTo>
                                  <a:pt x="2433241" y="237843"/>
                                </a:lnTo>
                                <a:lnTo>
                                  <a:pt x="2345531" y="237445"/>
                                </a:lnTo>
                                <a:lnTo>
                                  <a:pt x="2272109" y="237445"/>
                                </a:lnTo>
                                <a:lnTo>
                                  <a:pt x="2214563" y="237843"/>
                                </a:lnTo>
                                <a:lnTo>
                                  <a:pt x="2155825" y="238637"/>
                                </a:lnTo>
                                <a:lnTo>
                                  <a:pt x="2098278" y="237843"/>
                                </a:lnTo>
                                <a:lnTo>
                                  <a:pt x="2040731" y="237445"/>
                                </a:lnTo>
                                <a:lnTo>
                                  <a:pt x="1967309" y="237445"/>
                                </a:lnTo>
                                <a:lnTo>
                                  <a:pt x="1879997" y="237843"/>
                                </a:lnTo>
                                <a:lnTo>
                                  <a:pt x="1781175" y="239034"/>
                                </a:lnTo>
                                <a:lnTo>
                                  <a:pt x="1673622" y="241813"/>
                                </a:lnTo>
                                <a:lnTo>
                                  <a:pt x="1616472" y="243401"/>
                                </a:lnTo>
                                <a:lnTo>
                                  <a:pt x="1558925" y="245387"/>
                                </a:lnTo>
                                <a:lnTo>
                                  <a:pt x="1499791" y="247769"/>
                                </a:lnTo>
                                <a:lnTo>
                                  <a:pt x="1439069" y="250549"/>
                                </a:lnTo>
                                <a:lnTo>
                                  <a:pt x="1378347" y="253328"/>
                                </a:lnTo>
                                <a:lnTo>
                                  <a:pt x="1317228" y="257299"/>
                                </a:lnTo>
                                <a:lnTo>
                                  <a:pt x="1256109" y="261269"/>
                                </a:lnTo>
                                <a:lnTo>
                                  <a:pt x="1195387" y="266034"/>
                                </a:lnTo>
                                <a:lnTo>
                                  <a:pt x="1134666" y="271196"/>
                                </a:lnTo>
                                <a:lnTo>
                                  <a:pt x="1075134" y="276755"/>
                                </a:lnTo>
                                <a:lnTo>
                                  <a:pt x="1016397" y="283108"/>
                                </a:lnTo>
                                <a:lnTo>
                                  <a:pt x="959644" y="290255"/>
                                </a:lnTo>
                                <a:lnTo>
                                  <a:pt x="903684" y="297799"/>
                                </a:lnTo>
                                <a:lnTo>
                                  <a:pt x="850106" y="306138"/>
                                </a:lnTo>
                                <a:lnTo>
                                  <a:pt x="824309" y="310903"/>
                                </a:lnTo>
                                <a:lnTo>
                                  <a:pt x="798909" y="315270"/>
                                </a:lnTo>
                                <a:lnTo>
                                  <a:pt x="774303" y="320035"/>
                                </a:lnTo>
                                <a:lnTo>
                                  <a:pt x="750094" y="325197"/>
                                </a:lnTo>
                                <a:lnTo>
                                  <a:pt x="726281" y="330359"/>
                                </a:lnTo>
                                <a:lnTo>
                                  <a:pt x="703659" y="335521"/>
                                </a:lnTo>
                                <a:lnTo>
                                  <a:pt x="681831" y="341080"/>
                                </a:lnTo>
                                <a:lnTo>
                                  <a:pt x="660797" y="347036"/>
                                </a:lnTo>
                                <a:lnTo>
                                  <a:pt x="652463" y="349021"/>
                                </a:lnTo>
                                <a:lnTo>
                                  <a:pt x="637778" y="352197"/>
                                </a:lnTo>
                                <a:lnTo>
                                  <a:pt x="616744" y="358153"/>
                                </a:lnTo>
                                <a:lnTo>
                                  <a:pt x="604441" y="361727"/>
                                </a:lnTo>
                                <a:lnTo>
                                  <a:pt x="590550" y="366492"/>
                                </a:lnTo>
                                <a:lnTo>
                                  <a:pt x="576263" y="371654"/>
                                </a:lnTo>
                                <a:lnTo>
                                  <a:pt x="560785" y="378007"/>
                                </a:lnTo>
                                <a:lnTo>
                                  <a:pt x="544910" y="384757"/>
                                </a:lnTo>
                                <a:lnTo>
                                  <a:pt x="528638" y="393095"/>
                                </a:lnTo>
                                <a:lnTo>
                                  <a:pt x="511175" y="401831"/>
                                </a:lnTo>
                                <a:lnTo>
                                  <a:pt x="494110" y="410963"/>
                                </a:lnTo>
                                <a:lnTo>
                                  <a:pt x="476250" y="422081"/>
                                </a:lnTo>
                                <a:lnTo>
                                  <a:pt x="458391" y="433596"/>
                                </a:lnTo>
                                <a:lnTo>
                                  <a:pt x="440928" y="446699"/>
                                </a:lnTo>
                                <a:lnTo>
                                  <a:pt x="432197" y="453449"/>
                                </a:lnTo>
                                <a:lnTo>
                                  <a:pt x="423466" y="460994"/>
                                </a:lnTo>
                                <a:lnTo>
                                  <a:pt x="415131" y="468141"/>
                                </a:lnTo>
                                <a:lnTo>
                                  <a:pt x="406400" y="476082"/>
                                </a:lnTo>
                                <a:lnTo>
                                  <a:pt x="398066" y="483626"/>
                                </a:lnTo>
                                <a:lnTo>
                                  <a:pt x="389731" y="492362"/>
                                </a:lnTo>
                                <a:lnTo>
                                  <a:pt x="381794" y="501097"/>
                                </a:lnTo>
                                <a:lnTo>
                                  <a:pt x="373856" y="509833"/>
                                </a:lnTo>
                                <a:lnTo>
                                  <a:pt x="366316" y="518965"/>
                                </a:lnTo>
                                <a:lnTo>
                                  <a:pt x="358378" y="528495"/>
                                </a:lnTo>
                                <a:lnTo>
                                  <a:pt x="351235" y="538421"/>
                                </a:lnTo>
                                <a:lnTo>
                                  <a:pt x="343694" y="549142"/>
                                </a:lnTo>
                                <a:lnTo>
                                  <a:pt x="336947" y="559863"/>
                                </a:lnTo>
                                <a:lnTo>
                                  <a:pt x="330200" y="570981"/>
                                </a:lnTo>
                                <a:lnTo>
                                  <a:pt x="323850" y="582099"/>
                                </a:lnTo>
                                <a:lnTo>
                                  <a:pt x="317897" y="594011"/>
                                </a:lnTo>
                                <a:lnTo>
                                  <a:pt x="312341" y="605923"/>
                                </a:lnTo>
                                <a:lnTo>
                                  <a:pt x="306388" y="618629"/>
                                </a:lnTo>
                                <a:lnTo>
                                  <a:pt x="301625" y="631335"/>
                                </a:lnTo>
                                <a:lnTo>
                                  <a:pt x="297260" y="644835"/>
                                </a:lnTo>
                                <a:lnTo>
                                  <a:pt x="292497" y="658335"/>
                                </a:lnTo>
                                <a:lnTo>
                                  <a:pt x="288528" y="672630"/>
                                </a:lnTo>
                                <a:lnTo>
                                  <a:pt x="284956" y="686924"/>
                                </a:lnTo>
                                <a:lnTo>
                                  <a:pt x="281781" y="701615"/>
                                </a:lnTo>
                                <a:lnTo>
                                  <a:pt x="279003" y="717101"/>
                                </a:lnTo>
                                <a:lnTo>
                                  <a:pt x="276622" y="732587"/>
                                </a:lnTo>
                                <a:lnTo>
                                  <a:pt x="275035" y="748469"/>
                                </a:lnTo>
                                <a:lnTo>
                                  <a:pt x="273844" y="765543"/>
                                </a:lnTo>
                                <a:lnTo>
                                  <a:pt x="273050" y="782220"/>
                                </a:lnTo>
                                <a:lnTo>
                                  <a:pt x="273050" y="799691"/>
                                </a:lnTo>
                                <a:lnTo>
                                  <a:pt x="273050" y="827088"/>
                                </a:lnTo>
                                <a:lnTo>
                                  <a:pt x="0" y="827088"/>
                                </a:lnTo>
                                <a:lnTo>
                                  <a:pt x="0" y="702410"/>
                                </a:lnTo>
                                <a:lnTo>
                                  <a:pt x="397" y="680174"/>
                                </a:lnTo>
                                <a:lnTo>
                                  <a:pt x="1191" y="658732"/>
                                </a:lnTo>
                                <a:lnTo>
                                  <a:pt x="2381" y="637688"/>
                                </a:lnTo>
                                <a:lnTo>
                                  <a:pt x="4763" y="617040"/>
                                </a:lnTo>
                                <a:lnTo>
                                  <a:pt x="7144" y="596790"/>
                                </a:lnTo>
                                <a:lnTo>
                                  <a:pt x="10319" y="577731"/>
                                </a:lnTo>
                                <a:lnTo>
                                  <a:pt x="13891" y="559069"/>
                                </a:lnTo>
                                <a:lnTo>
                                  <a:pt x="18256" y="540804"/>
                                </a:lnTo>
                                <a:lnTo>
                                  <a:pt x="22622" y="522539"/>
                                </a:lnTo>
                                <a:lnTo>
                                  <a:pt x="27781" y="505862"/>
                                </a:lnTo>
                                <a:lnTo>
                                  <a:pt x="33338" y="488788"/>
                                </a:lnTo>
                                <a:lnTo>
                                  <a:pt x="38894" y="472508"/>
                                </a:lnTo>
                                <a:lnTo>
                                  <a:pt x="44847" y="457023"/>
                                </a:lnTo>
                                <a:lnTo>
                                  <a:pt x="51991" y="441934"/>
                                </a:lnTo>
                                <a:lnTo>
                                  <a:pt x="58738" y="426846"/>
                                </a:lnTo>
                                <a:lnTo>
                                  <a:pt x="65485" y="412551"/>
                                </a:lnTo>
                                <a:lnTo>
                                  <a:pt x="73422" y="398654"/>
                                </a:lnTo>
                                <a:lnTo>
                                  <a:pt x="81360" y="385551"/>
                                </a:lnTo>
                                <a:lnTo>
                                  <a:pt x="89297" y="372845"/>
                                </a:lnTo>
                                <a:lnTo>
                                  <a:pt x="97631" y="360139"/>
                                </a:lnTo>
                                <a:lnTo>
                                  <a:pt x="106363" y="348227"/>
                                </a:lnTo>
                                <a:lnTo>
                                  <a:pt x="115094" y="336712"/>
                                </a:lnTo>
                                <a:lnTo>
                                  <a:pt x="123825" y="325594"/>
                                </a:lnTo>
                                <a:lnTo>
                                  <a:pt x="133350" y="314873"/>
                                </a:lnTo>
                                <a:lnTo>
                                  <a:pt x="142478" y="304550"/>
                                </a:lnTo>
                                <a:lnTo>
                                  <a:pt x="152003" y="294623"/>
                                </a:lnTo>
                                <a:lnTo>
                                  <a:pt x="161528" y="285093"/>
                                </a:lnTo>
                                <a:lnTo>
                                  <a:pt x="171450" y="275961"/>
                                </a:lnTo>
                                <a:lnTo>
                                  <a:pt x="180975" y="267225"/>
                                </a:lnTo>
                                <a:lnTo>
                                  <a:pt x="190897" y="258887"/>
                                </a:lnTo>
                                <a:lnTo>
                                  <a:pt x="200819" y="250946"/>
                                </a:lnTo>
                                <a:lnTo>
                                  <a:pt x="210741" y="243004"/>
                                </a:lnTo>
                                <a:lnTo>
                                  <a:pt x="220663" y="236254"/>
                                </a:lnTo>
                                <a:lnTo>
                                  <a:pt x="230188" y="229107"/>
                                </a:lnTo>
                                <a:lnTo>
                                  <a:pt x="250031" y="216401"/>
                                </a:lnTo>
                                <a:lnTo>
                                  <a:pt x="269081" y="204489"/>
                                </a:lnTo>
                                <a:lnTo>
                                  <a:pt x="288131" y="194165"/>
                                </a:lnTo>
                                <a:lnTo>
                                  <a:pt x="305991" y="185033"/>
                                </a:lnTo>
                                <a:lnTo>
                                  <a:pt x="323453" y="177091"/>
                                </a:lnTo>
                                <a:lnTo>
                                  <a:pt x="340122" y="169944"/>
                                </a:lnTo>
                                <a:lnTo>
                                  <a:pt x="355203" y="163988"/>
                                </a:lnTo>
                                <a:lnTo>
                                  <a:pt x="369491" y="158826"/>
                                </a:lnTo>
                                <a:lnTo>
                                  <a:pt x="382588" y="154856"/>
                                </a:lnTo>
                                <a:lnTo>
                                  <a:pt x="393700" y="151679"/>
                                </a:lnTo>
                                <a:lnTo>
                                  <a:pt x="403225" y="148900"/>
                                </a:lnTo>
                                <a:lnTo>
                                  <a:pt x="416719" y="145326"/>
                                </a:lnTo>
                                <a:lnTo>
                                  <a:pt x="421481" y="144532"/>
                                </a:lnTo>
                                <a:lnTo>
                                  <a:pt x="450453" y="135400"/>
                                </a:lnTo>
                                <a:lnTo>
                                  <a:pt x="480616" y="127061"/>
                                </a:lnTo>
                                <a:lnTo>
                                  <a:pt x="511969" y="118723"/>
                                </a:lnTo>
                                <a:lnTo>
                                  <a:pt x="544910" y="110384"/>
                                </a:lnTo>
                                <a:lnTo>
                                  <a:pt x="578644" y="103237"/>
                                </a:lnTo>
                                <a:lnTo>
                                  <a:pt x="613569" y="95693"/>
                                </a:lnTo>
                                <a:lnTo>
                                  <a:pt x="649288" y="88943"/>
                                </a:lnTo>
                                <a:lnTo>
                                  <a:pt x="686197" y="82193"/>
                                </a:lnTo>
                                <a:lnTo>
                                  <a:pt x="724297" y="76237"/>
                                </a:lnTo>
                                <a:lnTo>
                                  <a:pt x="762397" y="70281"/>
                                </a:lnTo>
                                <a:lnTo>
                                  <a:pt x="801291" y="64722"/>
                                </a:lnTo>
                                <a:lnTo>
                                  <a:pt x="840978" y="59560"/>
                                </a:lnTo>
                                <a:lnTo>
                                  <a:pt x="881856" y="54398"/>
                                </a:lnTo>
                                <a:lnTo>
                                  <a:pt x="922337" y="49633"/>
                                </a:lnTo>
                                <a:lnTo>
                                  <a:pt x="963613" y="45266"/>
                                </a:lnTo>
                                <a:lnTo>
                                  <a:pt x="1005284" y="40898"/>
                                </a:lnTo>
                                <a:lnTo>
                                  <a:pt x="1047353" y="36927"/>
                                </a:lnTo>
                                <a:lnTo>
                                  <a:pt x="1089422" y="32957"/>
                                </a:lnTo>
                                <a:lnTo>
                                  <a:pt x="1173956" y="26604"/>
                                </a:lnTo>
                                <a:lnTo>
                                  <a:pt x="1258887" y="21045"/>
                                </a:lnTo>
                                <a:lnTo>
                                  <a:pt x="1343025" y="16280"/>
                                </a:lnTo>
                                <a:lnTo>
                                  <a:pt x="1425972" y="11912"/>
                                </a:lnTo>
                                <a:lnTo>
                                  <a:pt x="1506934" y="8339"/>
                                </a:lnTo>
                                <a:lnTo>
                                  <a:pt x="1586309" y="5956"/>
                                </a:lnTo>
                                <a:lnTo>
                                  <a:pt x="1662509" y="3574"/>
                                </a:lnTo>
                                <a:lnTo>
                                  <a:pt x="2157809" y="1191"/>
                                </a:lnTo>
                                <a:lnTo>
                                  <a:pt x="2210991" y="397"/>
                                </a:lnTo>
                                <a:lnTo>
                                  <a:pt x="2272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>
                            <a:contourClr>
                              <a:srgbClr val="FFFFFF"/>
                            </a:contourClr>
                          </a:sp3d>
                        </wps:bodyPr>
                      </wps:wsp>
                      <wps:wsp>
                        <wps:cNvPr id="302" name="KSO_Shape"/>
                        <wps:cNvSpPr>
                          <a:spLocks noChangeAspect="1"/>
                        </wps:cNvSpPr>
                        <wps:spPr bwMode="auto">
                          <a:xfrm>
                            <a:off x="26086" y="3498"/>
                            <a:ext cx="788" cy="784"/>
                          </a:xfrm>
                          <a:custGeom>
                            <a:avLst/>
                            <a:gdLst>
                              <a:gd name="T0" fmla="*/ 61580152 w 6030"/>
                              <a:gd name="T1" fmla="*/ 116692035 h 6002"/>
                              <a:gd name="T2" fmla="*/ 199662 w 6030"/>
                              <a:gd name="T3" fmla="*/ 309482875 h 6002"/>
                              <a:gd name="T4" fmla="*/ 65672269 w 6030"/>
                              <a:gd name="T5" fmla="*/ 487413091 h 6002"/>
                              <a:gd name="T6" fmla="*/ 254404694 w 6030"/>
                              <a:gd name="T7" fmla="*/ 595428006 h 6002"/>
                              <a:gd name="T8" fmla="*/ 487650619 w 6030"/>
                              <a:gd name="T9" fmla="*/ 535286624 h 6002"/>
                              <a:gd name="T10" fmla="*/ 600930197 w 6030"/>
                              <a:gd name="T11" fmla="*/ 323944636 h 6002"/>
                              <a:gd name="T12" fmla="*/ 481862010 w 6030"/>
                              <a:gd name="T13" fmla="*/ 59143747 h 6002"/>
                              <a:gd name="T14" fmla="*/ 323769756 w 6030"/>
                              <a:gd name="T15" fmla="*/ 11370008 h 6002"/>
                              <a:gd name="T16" fmla="*/ 556316866 w 6030"/>
                              <a:gd name="T17" fmla="*/ 162770205 h 6002"/>
                              <a:gd name="T18" fmla="*/ 562704460 w 6030"/>
                              <a:gd name="T19" fmla="*/ 422285113 h 6002"/>
                              <a:gd name="T20" fmla="*/ 383153945 w 6030"/>
                              <a:gd name="T21" fmla="*/ 575879539 h 6002"/>
                              <a:gd name="T22" fmla="*/ 154998129 w 6030"/>
                              <a:gd name="T23" fmla="*/ 548850861 h 6002"/>
                              <a:gd name="T24" fmla="*/ 31638480 w 6030"/>
                              <a:gd name="T25" fmla="*/ 406027988 h 6002"/>
                              <a:gd name="T26" fmla="*/ 65672269 w 6030"/>
                              <a:gd name="T27" fmla="*/ 131253591 h 6002"/>
                              <a:gd name="T28" fmla="*/ 227756493 w 6030"/>
                              <a:gd name="T29" fmla="*/ 20246402 h 6002"/>
                              <a:gd name="T30" fmla="*/ 371776072 w 6030"/>
                              <a:gd name="T31" fmla="*/ 33012909 h 6002"/>
                              <a:gd name="T32" fmla="*/ 246120945 w 6030"/>
                              <a:gd name="T33" fmla="*/ 144718032 h 6002"/>
                              <a:gd name="T34" fmla="*/ 156595107 w 6030"/>
                              <a:gd name="T35" fmla="*/ 307288647 h 6002"/>
                              <a:gd name="T36" fmla="*/ 109387122 w 6030"/>
                              <a:gd name="T37" fmla="*/ 232785300 h 6002"/>
                              <a:gd name="T38" fmla="*/ 246619784 w 6030"/>
                              <a:gd name="T39" fmla="*/ 41390643 h 6002"/>
                              <a:gd name="T40" fmla="*/ 205100577 w 6030"/>
                              <a:gd name="T41" fmla="*/ 65526842 h 6002"/>
                              <a:gd name="T42" fmla="*/ 88128522 w 6030"/>
                              <a:gd name="T43" fmla="*/ 270884916 h 6002"/>
                              <a:gd name="T44" fmla="*/ 48505470 w 6030"/>
                              <a:gd name="T45" fmla="*/ 238370666 h 6002"/>
                              <a:gd name="T46" fmla="*/ 158690923 w 6030"/>
                              <a:gd name="T47" fmla="*/ 61437770 h 6002"/>
                              <a:gd name="T48" fmla="*/ 447428898 w 6030"/>
                              <a:gd name="T49" fmla="*/ 67222411 h 6002"/>
                              <a:gd name="T50" fmla="*/ 411997794 w 6030"/>
                              <a:gd name="T51" fmla="*/ 122277086 h 6002"/>
                              <a:gd name="T52" fmla="*/ 298618701 w 6030"/>
                              <a:gd name="T53" fmla="*/ 290832248 h 6002"/>
                              <a:gd name="T54" fmla="*/ 187135764 w 6030"/>
                              <a:gd name="T55" fmla="*/ 306690192 h 6002"/>
                              <a:gd name="T56" fmla="*/ 285444189 w 6030"/>
                              <a:gd name="T57" fmla="*/ 108214190 h 6002"/>
                              <a:gd name="T58" fmla="*/ 480065371 w 6030"/>
                              <a:gd name="T59" fmla="*/ 86671084 h 6002"/>
                              <a:gd name="T60" fmla="*/ 481862010 w 6030"/>
                              <a:gd name="T61" fmla="*/ 102828413 h 6002"/>
                              <a:gd name="T62" fmla="*/ 519688423 w 6030"/>
                              <a:gd name="T63" fmla="*/ 142124623 h 6002"/>
                              <a:gd name="T64" fmla="*/ 579571766 w 6030"/>
                              <a:gd name="T65" fmla="*/ 313671742 h 6002"/>
                              <a:gd name="T66" fmla="*/ 551725910 w 6030"/>
                              <a:gd name="T67" fmla="*/ 314270197 h 6002"/>
                              <a:gd name="T68" fmla="*/ 435851363 w 6030"/>
                              <a:gd name="T69" fmla="*/ 125967293 h 6002"/>
                              <a:gd name="T70" fmla="*/ 438845657 w 6030"/>
                              <a:gd name="T71" fmla="*/ 141925349 h 6002"/>
                              <a:gd name="T72" fmla="*/ 553023396 w 6030"/>
                              <a:gd name="T73" fmla="*/ 389870659 h 6002"/>
                              <a:gd name="T74" fmla="*/ 504717271 w 6030"/>
                              <a:gd name="T75" fmla="*/ 486415771 h 6002"/>
                              <a:gd name="T76" fmla="*/ 464595381 w 6030"/>
                              <a:gd name="T77" fmla="*/ 324543091 h 6002"/>
                              <a:gd name="T78" fmla="*/ 363192831 w 6030"/>
                              <a:gd name="T79" fmla="*/ 182019287 h 6002"/>
                              <a:gd name="T80" fmla="*/ 47008639 w 6030"/>
                              <a:gd name="T81" fmla="*/ 198874867 h 6002"/>
                              <a:gd name="T82" fmla="*/ 34033789 w 6030"/>
                              <a:gd name="T83" fmla="*/ 220517768 h 6002"/>
                              <a:gd name="T84" fmla="*/ 421479512 w 6030"/>
                              <a:gd name="T85" fmla="*/ 275772032 h 6002"/>
                              <a:gd name="T86" fmla="*/ 492341405 w 6030"/>
                              <a:gd name="T87" fmla="*/ 497486710 h 6002"/>
                              <a:gd name="T88" fmla="*/ 405111361 w 6030"/>
                              <a:gd name="T89" fmla="*/ 545659313 h 6002"/>
                              <a:gd name="T90" fmla="*/ 384351600 w 6030"/>
                              <a:gd name="T91" fmla="*/ 413009539 h 6002"/>
                              <a:gd name="T92" fmla="*/ 310994567 w 6030"/>
                              <a:gd name="T93" fmla="*/ 283052652 h 6002"/>
                              <a:gd name="T94" fmla="*/ 59284674 w 6030"/>
                              <a:gd name="T95" fmla="*/ 274575123 h 6002"/>
                              <a:gd name="T96" fmla="*/ 268177876 w 6030"/>
                              <a:gd name="T97" fmla="*/ 309881740 h 6002"/>
                              <a:gd name="T98" fmla="*/ 361596169 w 6030"/>
                              <a:gd name="T99" fmla="*/ 387377360 h 6002"/>
                              <a:gd name="T100" fmla="*/ 206897216 w 6030"/>
                              <a:gd name="T101" fmla="*/ 415802222 h 6002"/>
                              <a:gd name="T102" fmla="*/ 27047209 w 6030"/>
                              <a:gd name="T103" fmla="*/ 347881561 h 6002"/>
                              <a:gd name="T104" fmla="*/ 35431104 w 6030"/>
                              <a:gd name="T105" fmla="*/ 372716010 h 6002"/>
                              <a:gd name="T106" fmla="*/ 214881789 w 6030"/>
                              <a:gd name="T107" fmla="*/ 425376865 h 6002"/>
                              <a:gd name="T108" fmla="*/ 376467174 w 6030"/>
                              <a:gd name="T109" fmla="*/ 419093565 h 6002"/>
                              <a:gd name="T110" fmla="*/ 317781485 w 6030"/>
                              <a:gd name="T111" fmla="*/ 504168875 h 6002"/>
                              <a:gd name="T112" fmla="*/ 77050142 w 6030"/>
                              <a:gd name="T113" fmla="*/ 464074620 h 6002"/>
                              <a:gd name="T114" fmla="*/ 106093336 w 6030"/>
                              <a:gd name="T115" fmla="*/ 488111340 h 6002"/>
                              <a:gd name="T116" fmla="*/ 373073557 w 6030"/>
                              <a:gd name="T117" fmla="*/ 503271351 h 6002"/>
                              <a:gd name="T118" fmla="*/ 386248070 w 6030"/>
                              <a:gd name="T119" fmla="*/ 543265810 h 6002"/>
                              <a:gd name="T120" fmla="*/ 212386649 w 6030"/>
                              <a:gd name="T121" fmla="*/ 562116028 h 6002"/>
                              <a:gd name="T122" fmla="*/ 98907410 w 6030"/>
                              <a:gd name="T123" fmla="*/ 486315976 h 6002"/>
                              <a:gd name="T124" fmla="*/ 344828694 w 6030"/>
                              <a:gd name="T125" fmla="*/ 572987376 h 6002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  <a:gd name="T162" fmla="*/ 0 60000 65536"/>
                              <a:gd name="T163" fmla="*/ 0 60000 65536"/>
                              <a:gd name="T164" fmla="*/ 0 60000 65536"/>
                              <a:gd name="T165" fmla="*/ 0 60000 65536"/>
                              <a:gd name="T166" fmla="*/ 0 60000 65536"/>
                              <a:gd name="T167" fmla="*/ 0 60000 65536"/>
                              <a:gd name="T168" fmla="*/ 0 60000 65536"/>
                              <a:gd name="T169" fmla="*/ 0 60000 65536"/>
                              <a:gd name="T170" fmla="*/ 0 60000 65536"/>
                              <a:gd name="T171" fmla="*/ 0 60000 65536"/>
                              <a:gd name="T172" fmla="*/ 0 60000 65536"/>
                              <a:gd name="T173" fmla="*/ 0 60000 65536"/>
                              <a:gd name="T174" fmla="*/ 0 60000 65536"/>
                              <a:gd name="T175" fmla="*/ 0 60000 65536"/>
                              <a:gd name="T176" fmla="*/ 0 60000 65536"/>
                              <a:gd name="T177" fmla="*/ 0 60000 65536"/>
                              <a:gd name="T178" fmla="*/ 0 60000 65536"/>
                              <a:gd name="T179" fmla="*/ 0 60000 65536"/>
                              <a:gd name="T180" fmla="*/ 0 60000 65536"/>
                              <a:gd name="T181" fmla="*/ 0 60000 65536"/>
                              <a:gd name="T182" fmla="*/ 0 60000 65536"/>
                              <a:gd name="T183" fmla="*/ 0 60000 65536"/>
                              <a:gd name="T184" fmla="*/ 0 60000 65536"/>
                              <a:gd name="T185" fmla="*/ 0 60000 65536"/>
                              <a:gd name="T186" fmla="*/ 0 60000 65536"/>
                              <a:gd name="T187" fmla="*/ 0 60000 65536"/>
                              <a:gd name="T188" fmla="*/ 0 60000 65536"/>
                            </a:gdLst>
                            <a:ahLst/>
                            <a:cxnLst>
                              <a:cxn ang="T126">
                                <a:pos x="T0" y="T1"/>
                              </a:cxn>
                              <a:cxn ang="T127">
                                <a:pos x="T2" y="T3"/>
                              </a:cxn>
                              <a:cxn ang="T128">
                                <a:pos x="T4" y="T5"/>
                              </a:cxn>
                              <a:cxn ang="T129">
                                <a:pos x="T6" y="T7"/>
                              </a:cxn>
                              <a:cxn ang="T130">
                                <a:pos x="T8" y="T9"/>
                              </a:cxn>
                              <a:cxn ang="T131">
                                <a:pos x="T10" y="T11"/>
                              </a:cxn>
                              <a:cxn ang="T132">
                                <a:pos x="T12" y="T13"/>
                              </a:cxn>
                              <a:cxn ang="T133">
                                <a:pos x="T14" y="T15"/>
                              </a:cxn>
                              <a:cxn ang="T134">
                                <a:pos x="T16" y="T17"/>
                              </a:cxn>
                              <a:cxn ang="T135">
                                <a:pos x="T18" y="T19"/>
                              </a:cxn>
                              <a:cxn ang="T136">
                                <a:pos x="T20" y="T21"/>
                              </a:cxn>
                              <a:cxn ang="T137">
                                <a:pos x="T22" y="T23"/>
                              </a:cxn>
                              <a:cxn ang="T138">
                                <a:pos x="T24" y="T25"/>
                              </a:cxn>
                              <a:cxn ang="T139">
                                <a:pos x="T26" y="T27"/>
                              </a:cxn>
                              <a:cxn ang="T140">
                                <a:pos x="T28" y="T29"/>
                              </a:cxn>
                              <a:cxn ang="T141">
                                <a:pos x="T30" y="T31"/>
                              </a:cxn>
                              <a:cxn ang="T142">
                                <a:pos x="T32" y="T33"/>
                              </a:cxn>
                              <a:cxn ang="T143">
                                <a:pos x="T34" y="T35"/>
                              </a:cxn>
                              <a:cxn ang="T144">
                                <a:pos x="T36" y="T37"/>
                              </a:cxn>
                              <a:cxn ang="T145">
                                <a:pos x="T38" y="T39"/>
                              </a:cxn>
                              <a:cxn ang="T146">
                                <a:pos x="T40" y="T41"/>
                              </a:cxn>
                              <a:cxn ang="T147">
                                <a:pos x="T42" y="T43"/>
                              </a:cxn>
                              <a:cxn ang="T148">
                                <a:pos x="T44" y="T45"/>
                              </a:cxn>
                              <a:cxn ang="T149">
                                <a:pos x="T46" y="T47"/>
                              </a:cxn>
                              <a:cxn ang="T150">
                                <a:pos x="T48" y="T49"/>
                              </a:cxn>
                              <a:cxn ang="T151">
                                <a:pos x="T50" y="T51"/>
                              </a:cxn>
                              <a:cxn ang="T152">
                                <a:pos x="T52" y="T53"/>
                              </a:cxn>
                              <a:cxn ang="T153">
                                <a:pos x="T54" y="T55"/>
                              </a:cxn>
                              <a:cxn ang="T154">
                                <a:pos x="T56" y="T57"/>
                              </a:cxn>
                              <a:cxn ang="T155">
                                <a:pos x="T58" y="T59"/>
                              </a:cxn>
                              <a:cxn ang="T156">
                                <a:pos x="T60" y="T61"/>
                              </a:cxn>
                              <a:cxn ang="T157">
                                <a:pos x="T62" y="T63"/>
                              </a:cxn>
                              <a:cxn ang="T158">
                                <a:pos x="T64" y="T65"/>
                              </a:cxn>
                              <a:cxn ang="T159">
                                <a:pos x="T66" y="T67"/>
                              </a:cxn>
                              <a:cxn ang="T160">
                                <a:pos x="T68" y="T69"/>
                              </a:cxn>
                              <a:cxn ang="T161">
                                <a:pos x="T70" y="T71"/>
                              </a:cxn>
                              <a:cxn ang="T162">
                                <a:pos x="T72" y="T73"/>
                              </a:cxn>
                              <a:cxn ang="T163">
                                <a:pos x="T74" y="T75"/>
                              </a:cxn>
                              <a:cxn ang="T164">
                                <a:pos x="T76" y="T77"/>
                              </a:cxn>
                              <a:cxn ang="T165">
                                <a:pos x="T78" y="T79"/>
                              </a:cxn>
                              <a:cxn ang="T166">
                                <a:pos x="T80" y="T81"/>
                              </a:cxn>
                              <a:cxn ang="T167">
                                <a:pos x="T82" y="T83"/>
                              </a:cxn>
                              <a:cxn ang="T168">
                                <a:pos x="T84" y="T85"/>
                              </a:cxn>
                              <a:cxn ang="T169">
                                <a:pos x="T86" y="T87"/>
                              </a:cxn>
                              <a:cxn ang="T170">
                                <a:pos x="T88" y="T89"/>
                              </a:cxn>
                              <a:cxn ang="T171">
                                <a:pos x="T90" y="T91"/>
                              </a:cxn>
                              <a:cxn ang="T172">
                                <a:pos x="T92" y="T93"/>
                              </a:cxn>
                              <a:cxn ang="T173">
                                <a:pos x="T94" y="T95"/>
                              </a:cxn>
                              <a:cxn ang="T174">
                                <a:pos x="T96" y="T97"/>
                              </a:cxn>
                              <a:cxn ang="T175">
                                <a:pos x="T98" y="T99"/>
                              </a:cxn>
                              <a:cxn ang="T176">
                                <a:pos x="T100" y="T101"/>
                              </a:cxn>
                              <a:cxn ang="T177">
                                <a:pos x="T102" y="T103"/>
                              </a:cxn>
                              <a:cxn ang="T178">
                                <a:pos x="T104" y="T105"/>
                              </a:cxn>
                              <a:cxn ang="T179">
                                <a:pos x="T106" y="T107"/>
                              </a:cxn>
                              <a:cxn ang="T180">
                                <a:pos x="T108" y="T109"/>
                              </a:cxn>
                              <a:cxn ang="T181">
                                <a:pos x="T110" y="T111"/>
                              </a:cxn>
                              <a:cxn ang="T182">
                                <a:pos x="T112" y="T113"/>
                              </a:cxn>
                              <a:cxn ang="T183">
                                <a:pos x="T114" y="T115"/>
                              </a:cxn>
                              <a:cxn ang="T184">
                                <a:pos x="T116" y="T117"/>
                              </a:cxn>
                              <a:cxn ang="T185">
                                <a:pos x="T118" y="T119"/>
                              </a:cxn>
                              <a:cxn ang="T186">
                                <a:pos x="T120" y="T121"/>
                              </a:cxn>
                              <a:cxn ang="T187">
                                <a:pos x="T122" y="T123"/>
                              </a:cxn>
                              <a:cxn ang="T188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6030" h="6002">
                                <a:moveTo>
                                  <a:pt x="2928" y="8"/>
                                </a:moveTo>
                                <a:lnTo>
                                  <a:pt x="2928" y="8"/>
                                </a:lnTo>
                                <a:lnTo>
                                  <a:pt x="2869" y="12"/>
                                </a:lnTo>
                                <a:lnTo>
                                  <a:pt x="2812" y="16"/>
                                </a:lnTo>
                                <a:lnTo>
                                  <a:pt x="2696" y="23"/>
                                </a:lnTo>
                                <a:lnTo>
                                  <a:pt x="2638" y="26"/>
                                </a:lnTo>
                                <a:lnTo>
                                  <a:pt x="2580" y="32"/>
                                </a:lnTo>
                                <a:lnTo>
                                  <a:pt x="2522" y="38"/>
                                </a:lnTo>
                                <a:lnTo>
                                  <a:pt x="2465" y="47"/>
                                </a:lnTo>
                                <a:lnTo>
                                  <a:pt x="2385" y="62"/>
                                </a:lnTo>
                                <a:lnTo>
                                  <a:pt x="2306" y="78"/>
                                </a:lnTo>
                                <a:lnTo>
                                  <a:pt x="2227" y="97"/>
                                </a:lnTo>
                                <a:lnTo>
                                  <a:pt x="2151" y="119"/>
                                </a:lnTo>
                                <a:lnTo>
                                  <a:pt x="2073" y="142"/>
                                </a:lnTo>
                                <a:lnTo>
                                  <a:pt x="1997" y="167"/>
                                </a:lnTo>
                                <a:lnTo>
                                  <a:pt x="1920" y="195"/>
                                </a:lnTo>
                                <a:lnTo>
                                  <a:pt x="1846" y="224"/>
                                </a:lnTo>
                                <a:lnTo>
                                  <a:pt x="1771" y="256"/>
                                </a:lnTo>
                                <a:lnTo>
                                  <a:pt x="1699" y="290"/>
                                </a:lnTo>
                                <a:lnTo>
                                  <a:pt x="1627" y="325"/>
                                </a:lnTo>
                                <a:lnTo>
                                  <a:pt x="1555" y="363"/>
                                </a:lnTo>
                                <a:lnTo>
                                  <a:pt x="1485" y="403"/>
                                </a:lnTo>
                                <a:lnTo>
                                  <a:pt x="1416" y="446"/>
                                </a:lnTo>
                                <a:lnTo>
                                  <a:pt x="1348" y="489"/>
                                </a:lnTo>
                                <a:lnTo>
                                  <a:pt x="1282" y="535"/>
                                </a:lnTo>
                                <a:lnTo>
                                  <a:pt x="1220" y="580"/>
                                </a:lnTo>
                                <a:lnTo>
                                  <a:pt x="1159" y="626"/>
                                </a:lnTo>
                                <a:lnTo>
                                  <a:pt x="1100" y="674"/>
                                </a:lnTo>
                                <a:lnTo>
                                  <a:pt x="1041" y="724"/>
                                </a:lnTo>
                                <a:lnTo>
                                  <a:pt x="984" y="775"/>
                                </a:lnTo>
                                <a:lnTo>
                                  <a:pt x="928" y="827"/>
                                </a:lnTo>
                                <a:lnTo>
                                  <a:pt x="873" y="881"/>
                                </a:lnTo>
                                <a:lnTo>
                                  <a:pt x="819" y="937"/>
                                </a:lnTo>
                                <a:lnTo>
                                  <a:pt x="766" y="994"/>
                                </a:lnTo>
                                <a:lnTo>
                                  <a:pt x="714" y="1051"/>
                                </a:lnTo>
                                <a:lnTo>
                                  <a:pt x="665" y="1110"/>
                                </a:lnTo>
                                <a:lnTo>
                                  <a:pt x="617" y="1170"/>
                                </a:lnTo>
                                <a:lnTo>
                                  <a:pt x="571" y="1231"/>
                                </a:lnTo>
                                <a:lnTo>
                                  <a:pt x="526" y="1294"/>
                                </a:lnTo>
                                <a:lnTo>
                                  <a:pt x="483" y="1356"/>
                                </a:lnTo>
                                <a:lnTo>
                                  <a:pt x="442" y="1420"/>
                                </a:lnTo>
                                <a:lnTo>
                                  <a:pt x="418" y="1460"/>
                                </a:lnTo>
                                <a:lnTo>
                                  <a:pt x="395" y="1499"/>
                                </a:lnTo>
                                <a:lnTo>
                                  <a:pt x="372" y="1539"/>
                                </a:lnTo>
                                <a:lnTo>
                                  <a:pt x="350" y="1579"/>
                                </a:lnTo>
                                <a:lnTo>
                                  <a:pt x="328" y="1621"/>
                                </a:lnTo>
                                <a:lnTo>
                                  <a:pt x="308" y="1662"/>
                                </a:lnTo>
                                <a:lnTo>
                                  <a:pt x="287" y="1703"/>
                                </a:lnTo>
                                <a:lnTo>
                                  <a:pt x="269" y="1746"/>
                                </a:lnTo>
                                <a:lnTo>
                                  <a:pt x="249" y="1788"/>
                                </a:lnTo>
                                <a:lnTo>
                                  <a:pt x="232" y="1830"/>
                                </a:lnTo>
                                <a:lnTo>
                                  <a:pt x="214" y="1873"/>
                                </a:lnTo>
                                <a:lnTo>
                                  <a:pt x="198" y="1916"/>
                                </a:lnTo>
                                <a:lnTo>
                                  <a:pt x="182" y="1960"/>
                                </a:lnTo>
                                <a:lnTo>
                                  <a:pt x="165" y="2003"/>
                                </a:lnTo>
                                <a:lnTo>
                                  <a:pt x="152" y="2047"/>
                                </a:lnTo>
                                <a:lnTo>
                                  <a:pt x="137" y="2092"/>
                                </a:lnTo>
                                <a:lnTo>
                                  <a:pt x="124" y="2136"/>
                                </a:lnTo>
                                <a:lnTo>
                                  <a:pt x="112" y="2181"/>
                                </a:lnTo>
                                <a:lnTo>
                                  <a:pt x="99" y="2226"/>
                                </a:lnTo>
                                <a:lnTo>
                                  <a:pt x="89" y="2271"/>
                                </a:lnTo>
                                <a:lnTo>
                                  <a:pt x="77" y="2316"/>
                                </a:lnTo>
                                <a:lnTo>
                                  <a:pt x="68" y="2361"/>
                                </a:lnTo>
                                <a:lnTo>
                                  <a:pt x="59" y="2407"/>
                                </a:lnTo>
                                <a:lnTo>
                                  <a:pt x="50" y="2453"/>
                                </a:lnTo>
                                <a:lnTo>
                                  <a:pt x="42" y="2499"/>
                                </a:lnTo>
                                <a:lnTo>
                                  <a:pt x="35" y="2544"/>
                                </a:lnTo>
                                <a:lnTo>
                                  <a:pt x="28" y="2590"/>
                                </a:lnTo>
                                <a:lnTo>
                                  <a:pt x="22" y="2637"/>
                                </a:lnTo>
                                <a:lnTo>
                                  <a:pt x="18" y="2683"/>
                                </a:lnTo>
                                <a:lnTo>
                                  <a:pt x="13" y="2730"/>
                                </a:lnTo>
                                <a:lnTo>
                                  <a:pt x="6" y="2823"/>
                                </a:lnTo>
                                <a:lnTo>
                                  <a:pt x="2" y="2916"/>
                                </a:lnTo>
                                <a:lnTo>
                                  <a:pt x="0" y="3009"/>
                                </a:lnTo>
                                <a:lnTo>
                                  <a:pt x="2" y="3103"/>
                                </a:lnTo>
                                <a:lnTo>
                                  <a:pt x="4" y="3149"/>
                                </a:lnTo>
                                <a:lnTo>
                                  <a:pt x="6" y="3196"/>
                                </a:lnTo>
                                <a:lnTo>
                                  <a:pt x="10" y="3241"/>
                                </a:lnTo>
                                <a:lnTo>
                                  <a:pt x="13" y="3288"/>
                                </a:lnTo>
                                <a:lnTo>
                                  <a:pt x="18" y="3334"/>
                                </a:lnTo>
                                <a:lnTo>
                                  <a:pt x="22" y="3381"/>
                                </a:lnTo>
                                <a:lnTo>
                                  <a:pt x="28" y="3427"/>
                                </a:lnTo>
                                <a:lnTo>
                                  <a:pt x="35" y="3473"/>
                                </a:lnTo>
                                <a:lnTo>
                                  <a:pt x="42" y="3519"/>
                                </a:lnTo>
                                <a:lnTo>
                                  <a:pt x="50" y="3565"/>
                                </a:lnTo>
                                <a:lnTo>
                                  <a:pt x="59" y="3611"/>
                                </a:lnTo>
                                <a:lnTo>
                                  <a:pt x="68" y="3656"/>
                                </a:lnTo>
                                <a:lnTo>
                                  <a:pt x="77" y="3701"/>
                                </a:lnTo>
                                <a:lnTo>
                                  <a:pt x="89" y="3747"/>
                                </a:lnTo>
                                <a:lnTo>
                                  <a:pt x="100" y="3792"/>
                                </a:lnTo>
                                <a:lnTo>
                                  <a:pt x="112" y="3836"/>
                                </a:lnTo>
                                <a:lnTo>
                                  <a:pt x="124" y="3881"/>
                                </a:lnTo>
                                <a:lnTo>
                                  <a:pt x="138" y="3925"/>
                                </a:lnTo>
                                <a:lnTo>
                                  <a:pt x="152" y="3969"/>
                                </a:lnTo>
                                <a:lnTo>
                                  <a:pt x="167" y="4013"/>
                                </a:lnTo>
                                <a:lnTo>
                                  <a:pt x="183" y="4056"/>
                                </a:lnTo>
                                <a:lnTo>
                                  <a:pt x="199" y="4099"/>
                                </a:lnTo>
                                <a:lnTo>
                                  <a:pt x="216" y="4142"/>
                                </a:lnTo>
                                <a:lnTo>
                                  <a:pt x="233" y="4185"/>
                                </a:lnTo>
                                <a:lnTo>
                                  <a:pt x="251" y="4227"/>
                                </a:lnTo>
                                <a:lnTo>
                                  <a:pt x="271" y="4270"/>
                                </a:lnTo>
                                <a:lnTo>
                                  <a:pt x="296" y="4324"/>
                                </a:lnTo>
                                <a:lnTo>
                                  <a:pt x="324" y="4379"/>
                                </a:lnTo>
                                <a:lnTo>
                                  <a:pt x="352" y="4431"/>
                                </a:lnTo>
                                <a:lnTo>
                                  <a:pt x="382" y="4485"/>
                                </a:lnTo>
                                <a:lnTo>
                                  <a:pt x="413" y="4538"/>
                                </a:lnTo>
                                <a:lnTo>
                                  <a:pt x="445" y="4589"/>
                                </a:lnTo>
                                <a:lnTo>
                                  <a:pt x="478" y="4641"/>
                                </a:lnTo>
                                <a:lnTo>
                                  <a:pt x="512" y="4691"/>
                                </a:lnTo>
                                <a:lnTo>
                                  <a:pt x="547" y="4741"/>
                                </a:lnTo>
                                <a:lnTo>
                                  <a:pt x="584" y="4790"/>
                                </a:lnTo>
                                <a:lnTo>
                                  <a:pt x="620" y="4839"/>
                                </a:lnTo>
                                <a:lnTo>
                                  <a:pt x="658" y="4887"/>
                                </a:lnTo>
                                <a:lnTo>
                                  <a:pt x="698" y="4934"/>
                                </a:lnTo>
                                <a:lnTo>
                                  <a:pt x="737" y="4980"/>
                                </a:lnTo>
                                <a:lnTo>
                                  <a:pt x="779" y="5026"/>
                                </a:lnTo>
                                <a:lnTo>
                                  <a:pt x="821" y="5071"/>
                                </a:lnTo>
                                <a:lnTo>
                                  <a:pt x="863" y="5114"/>
                                </a:lnTo>
                                <a:lnTo>
                                  <a:pt x="907" y="5158"/>
                                </a:lnTo>
                                <a:lnTo>
                                  <a:pt x="952" y="5200"/>
                                </a:lnTo>
                                <a:lnTo>
                                  <a:pt x="996" y="5242"/>
                                </a:lnTo>
                                <a:lnTo>
                                  <a:pt x="1042" y="5282"/>
                                </a:lnTo>
                                <a:lnTo>
                                  <a:pt x="1089" y="5322"/>
                                </a:lnTo>
                                <a:lnTo>
                                  <a:pt x="1137" y="5361"/>
                                </a:lnTo>
                                <a:lnTo>
                                  <a:pt x="1186" y="5398"/>
                                </a:lnTo>
                                <a:lnTo>
                                  <a:pt x="1234" y="5434"/>
                                </a:lnTo>
                                <a:lnTo>
                                  <a:pt x="1283" y="5470"/>
                                </a:lnTo>
                                <a:lnTo>
                                  <a:pt x="1333" y="5505"/>
                                </a:lnTo>
                                <a:lnTo>
                                  <a:pt x="1384" y="5539"/>
                                </a:lnTo>
                                <a:lnTo>
                                  <a:pt x="1435" y="5571"/>
                                </a:lnTo>
                                <a:lnTo>
                                  <a:pt x="1488" y="5603"/>
                                </a:lnTo>
                                <a:lnTo>
                                  <a:pt x="1540" y="5633"/>
                                </a:lnTo>
                                <a:lnTo>
                                  <a:pt x="1592" y="5662"/>
                                </a:lnTo>
                                <a:lnTo>
                                  <a:pt x="1643" y="5689"/>
                                </a:lnTo>
                                <a:lnTo>
                                  <a:pt x="1693" y="5713"/>
                                </a:lnTo>
                                <a:lnTo>
                                  <a:pt x="1744" y="5737"/>
                                </a:lnTo>
                                <a:lnTo>
                                  <a:pt x="1795" y="5760"/>
                                </a:lnTo>
                                <a:lnTo>
                                  <a:pt x="1847" y="5782"/>
                                </a:lnTo>
                                <a:lnTo>
                                  <a:pt x="1900" y="5802"/>
                                </a:lnTo>
                                <a:lnTo>
                                  <a:pt x="1951" y="5822"/>
                                </a:lnTo>
                                <a:lnTo>
                                  <a:pt x="2005" y="5840"/>
                                </a:lnTo>
                                <a:lnTo>
                                  <a:pt x="2058" y="5857"/>
                                </a:lnTo>
                                <a:lnTo>
                                  <a:pt x="2112" y="5874"/>
                                </a:lnTo>
                                <a:lnTo>
                                  <a:pt x="2165" y="5889"/>
                                </a:lnTo>
                                <a:lnTo>
                                  <a:pt x="2219" y="5904"/>
                                </a:lnTo>
                                <a:lnTo>
                                  <a:pt x="2273" y="5918"/>
                                </a:lnTo>
                                <a:lnTo>
                                  <a:pt x="2328" y="5929"/>
                                </a:lnTo>
                                <a:lnTo>
                                  <a:pt x="2383" y="5941"/>
                                </a:lnTo>
                                <a:lnTo>
                                  <a:pt x="2438" y="5951"/>
                                </a:lnTo>
                                <a:lnTo>
                                  <a:pt x="2493" y="5960"/>
                                </a:lnTo>
                                <a:lnTo>
                                  <a:pt x="2549" y="5970"/>
                                </a:lnTo>
                                <a:lnTo>
                                  <a:pt x="2604" y="5976"/>
                                </a:lnTo>
                                <a:lnTo>
                                  <a:pt x="2661" y="5983"/>
                                </a:lnTo>
                                <a:lnTo>
                                  <a:pt x="2716" y="5989"/>
                                </a:lnTo>
                                <a:lnTo>
                                  <a:pt x="2772" y="5994"/>
                                </a:lnTo>
                                <a:lnTo>
                                  <a:pt x="2828" y="5997"/>
                                </a:lnTo>
                                <a:lnTo>
                                  <a:pt x="2884" y="5999"/>
                                </a:lnTo>
                                <a:lnTo>
                                  <a:pt x="2940" y="6001"/>
                                </a:lnTo>
                                <a:lnTo>
                                  <a:pt x="2996" y="6002"/>
                                </a:lnTo>
                                <a:lnTo>
                                  <a:pt x="3053" y="6002"/>
                                </a:lnTo>
                                <a:lnTo>
                                  <a:pt x="3109" y="6001"/>
                                </a:lnTo>
                                <a:lnTo>
                                  <a:pt x="3164" y="5998"/>
                                </a:lnTo>
                                <a:lnTo>
                                  <a:pt x="3220" y="5996"/>
                                </a:lnTo>
                                <a:lnTo>
                                  <a:pt x="3276" y="5991"/>
                                </a:lnTo>
                                <a:lnTo>
                                  <a:pt x="3332" y="5987"/>
                                </a:lnTo>
                                <a:lnTo>
                                  <a:pt x="3414" y="5979"/>
                                </a:lnTo>
                                <a:lnTo>
                                  <a:pt x="3494" y="5968"/>
                                </a:lnTo>
                                <a:lnTo>
                                  <a:pt x="3574" y="5955"/>
                                </a:lnTo>
                                <a:lnTo>
                                  <a:pt x="3654" y="5940"/>
                                </a:lnTo>
                                <a:lnTo>
                                  <a:pt x="3734" y="5923"/>
                                </a:lnTo>
                                <a:lnTo>
                                  <a:pt x="3812" y="5904"/>
                                </a:lnTo>
                                <a:lnTo>
                                  <a:pt x="3891" y="5882"/>
                                </a:lnTo>
                                <a:lnTo>
                                  <a:pt x="3969" y="5858"/>
                                </a:lnTo>
                                <a:lnTo>
                                  <a:pt x="4046" y="5833"/>
                                </a:lnTo>
                                <a:lnTo>
                                  <a:pt x="4122" y="5806"/>
                                </a:lnTo>
                                <a:lnTo>
                                  <a:pt x="4198" y="5775"/>
                                </a:lnTo>
                                <a:lnTo>
                                  <a:pt x="4273" y="5743"/>
                                </a:lnTo>
                                <a:lnTo>
                                  <a:pt x="4347" y="5708"/>
                                </a:lnTo>
                                <a:lnTo>
                                  <a:pt x="4419" y="5672"/>
                                </a:lnTo>
                                <a:lnTo>
                                  <a:pt x="4491" y="5633"/>
                                </a:lnTo>
                                <a:lnTo>
                                  <a:pt x="4562" y="5591"/>
                                </a:lnTo>
                                <a:lnTo>
                                  <a:pt x="4610" y="5563"/>
                                </a:lnTo>
                                <a:lnTo>
                                  <a:pt x="4657" y="5532"/>
                                </a:lnTo>
                                <a:lnTo>
                                  <a:pt x="4704" y="5501"/>
                                </a:lnTo>
                                <a:lnTo>
                                  <a:pt x="4750" y="5469"/>
                                </a:lnTo>
                                <a:lnTo>
                                  <a:pt x="4796" y="5435"/>
                                </a:lnTo>
                                <a:lnTo>
                                  <a:pt x="4842" y="5402"/>
                                </a:lnTo>
                                <a:lnTo>
                                  <a:pt x="4886" y="5367"/>
                                </a:lnTo>
                                <a:lnTo>
                                  <a:pt x="4930" y="5331"/>
                                </a:lnTo>
                                <a:lnTo>
                                  <a:pt x="4973" y="5296"/>
                                </a:lnTo>
                                <a:lnTo>
                                  <a:pt x="5016" y="5258"/>
                                </a:lnTo>
                                <a:lnTo>
                                  <a:pt x="5058" y="5220"/>
                                </a:lnTo>
                                <a:lnTo>
                                  <a:pt x="5101" y="5181"/>
                                </a:lnTo>
                                <a:lnTo>
                                  <a:pt x="5141" y="5142"/>
                                </a:lnTo>
                                <a:lnTo>
                                  <a:pt x="5181" y="5102"/>
                                </a:lnTo>
                                <a:lnTo>
                                  <a:pt x="5221" y="5061"/>
                                </a:lnTo>
                                <a:lnTo>
                                  <a:pt x="5259" y="5018"/>
                                </a:lnTo>
                                <a:lnTo>
                                  <a:pt x="5297" y="4976"/>
                                </a:lnTo>
                                <a:lnTo>
                                  <a:pt x="5334" y="4933"/>
                                </a:lnTo>
                                <a:lnTo>
                                  <a:pt x="5370" y="4890"/>
                                </a:lnTo>
                                <a:lnTo>
                                  <a:pt x="5406" y="4845"/>
                                </a:lnTo>
                                <a:lnTo>
                                  <a:pt x="5441" y="4800"/>
                                </a:lnTo>
                                <a:lnTo>
                                  <a:pt x="5474" y="4755"/>
                                </a:lnTo>
                                <a:lnTo>
                                  <a:pt x="5508" y="4709"/>
                                </a:lnTo>
                                <a:lnTo>
                                  <a:pt x="5540" y="4662"/>
                                </a:lnTo>
                                <a:lnTo>
                                  <a:pt x="5571" y="4615"/>
                                </a:lnTo>
                                <a:lnTo>
                                  <a:pt x="5600" y="4567"/>
                                </a:lnTo>
                                <a:lnTo>
                                  <a:pt x="5629" y="4518"/>
                                </a:lnTo>
                                <a:lnTo>
                                  <a:pt x="5658" y="4469"/>
                                </a:lnTo>
                                <a:lnTo>
                                  <a:pt x="5685" y="4420"/>
                                </a:lnTo>
                                <a:lnTo>
                                  <a:pt x="5712" y="4371"/>
                                </a:lnTo>
                                <a:lnTo>
                                  <a:pt x="5736" y="4320"/>
                                </a:lnTo>
                                <a:lnTo>
                                  <a:pt x="5760" y="4270"/>
                                </a:lnTo>
                                <a:lnTo>
                                  <a:pt x="5793" y="4195"/>
                                </a:lnTo>
                                <a:lnTo>
                                  <a:pt x="5824" y="4121"/>
                                </a:lnTo>
                                <a:lnTo>
                                  <a:pt x="5851" y="4045"/>
                                </a:lnTo>
                                <a:lnTo>
                                  <a:pt x="5878" y="3968"/>
                                </a:lnTo>
                                <a:lnTo>
                                  <a:pt x="5903" y="3891"/>
                                </a:lnTo>
                                <a:lnTo>
                                  <a:pt x="5925" y="3812"/>
                                </a:lnTo>
                                <a:lnTo>
                                  <a:pt x="5944" y="3734"/>
                                </a:lnTo>
                                <a:lnTo>
                                  <a:pt x="5963" y="3654"/>
                                </a:lnTo>
                                <a:lnTo>
                                  <a:pt x="5979" y="3574"/>
                                </a:lnTo>
                                <a:lnTo>
                                  <a:pt x="5992" y="3494"/>
                                </a:lnTo>
                                <a:lnTo>
                                  <a:pt x="6004" y="3412"/>
                                </a:lnTo>
                                <a:lnTo>
                                  <a:pt x="6013" y="3331"/>
                                </a:lnTo>
                                <a:lnTo>
                                  <a:pt x="6021" y="3248"/>
                                </a:lnTo>
                                <a:lnTo>
                                  <a:pt x="6026" y="3167"/>
                                </a:lnTo>
                                <a:lnTo>
                                  <a:pt x="6029" y="3084"/>
                                </a:lnTo>
                                <a:lnTo>
                                  <a:pt x="6030" y="3002"/>
                                </a:lnTo>
                                <a:lnTo>
                                  <a:pt x="6029" y="2920"/>
                                </a:lnTo>
                                <a:lnTo>
                                  <a:pt x="6026" y="2838"/>
                                </a:lnTo>
                                <a:lnTo>
                                  <a:pt x="6021" y="2755"/>
                                </a:lnTo>
                                <a:lnTo>
                                  <a:pt x="6013" y="2674"/>
                                </a:lnTo>
                                <a:lnTo>
                                  <a:pt x="6004" y="2593"/>
                                </a:lnTo>
                                <a:lnTo>
                                  <a:pt x="5992" y="2511"/>
                                </a:lnTo>
                                <a:lnTo>
                                  <a:pt x="5979" y="2431"/>
                                </a:lnTo>
                                <a:lnTo>
                                  <a:pt x="5963" y="2351"/>
                                </a:lnTo>
                                <a:lnTo>
                                  <a:pt x="5944" y="2271"/>
                                </a:lnTo>
                                <a:lnTo>
                                  <a:pt x="5925" y="2191"/>
                                </a:lnTo>
                                <a:lnTo>
                                  <a:pt x="5903" y="2113"/>
                                </a:lnTo>
                                <a:lnTo>
                                  <a:pt x="5878" y="2036"/>
                                </a:lnTo>
                                <a:lnTo>
                                  <a:pt x="5851" y="1960"/>
                                </a:lnTo>
                                <a:lnTo>
                                  <a:pt x="5824" y="1884"/>
                                </a:lnTo>
                                <a:lnTo>
                                  <a:pt x="5793" y="1809"/>
                                </a:lnTo>
                                <a:lnTo>
                                  <a:pt x="5760" y="1735"/>
                                </a:lnTo>
                                <a:lnTo>
                                  <a:pt x="5723" y="1660"/>
                                </a:lnTo>
                                <a:lnTo>
                                  <a:pt x="5684" y="1584"/>
                                </a:lnTo>
                                <a:lnTo>
                                  <a:pt x="5643" y="1511"/>
                                </a:lnTo>
                                <a:lnTo>
                                  <a:pt x="5599" y="1437"/>
                                </a:lnTo>
                                <a:lnTo>
                                  <a:pt x="5553" y="1366"/>
                                </a:lnTo>
                                <a:lnTo>
                                  <a:pt x="5506" y="1297"/>
                                </a:lnTo>
                                <a:lnTo>
                                  <a:pt x="5456" y="1229"/>
                                </a:lnTo>
                                <a:lnTo>
                                  <a:pt x="5406" y="1162"/>
                                </a:lnTo>
                                <a:lnTo>
                                  <a:pt x="5352" y="1097"/>
                                </a:lnTo>
                                <a:lnTo>
                                  <a:pt x="5297" y="1033"/>
                                </a:lnTo>
                                <a:lnTo>
                                  <a:pt x="5240" y="969"/>
                                </a:lnTo>
                                <a:lnTo>
                                  <a:pt x="5182" y="909"/>
                                </a:lnTo>
                                <a:lnTo>
                                  <a:pt x="5121" y="848"/>
                                </a:lnTo>
                                <a:lnTo>
                                  <a:pt x="5061" y="791"/>
                                </a:lnTo>
                                <a:lnTo>
                                  <a:pt x="4998" y="733"/>
                                </a:lnTo>
                                <a:lnTo>
                                  <a:pt x="4933" y="678"/>
                                </a:lnTo>
                                <a:lnTo>
                                  <a:pt x="4882" y="635"/>
                                </a:lnTo>
                                <a:lnTo>
                                  <a:pt x="4828" y="593"/>
                                </a:lnTo>
                                <a:lnTo>
                                  <a:pt x="4774" y="552"/>
                                </a:lnTo>
                                <a:lnTo>
                                  <a:pt x="4719" y="513"/>
                                </a:lnTo>
                                <a:lnTo>
                                  <a:pt x="4663" y="477"/>
                                </a:lnTo>
                                <a:lnTo>
                                  <a:pt x="4606" y="440"/>
                                </a:lnTo>
                                <a:lnTo>
                                  <a:pt x="4548" y="404"/>
                                </a:lnTo>
                                <a:lnTo>
                                  <a:pt x="4490" y="371"/>
                                </a:lnTo>
                                <a:lnTo>
                                  <a:pt x="4430" y="339"/>
                                </a:lnTo>
                                <a:lnTo>
                                  <a:pt x="4369" y="308"/>
                                </a:lnTo>
                                <a:lnTo>
                                  <a:pt x="4309" y="278"/>
                                </a:lnTo>
                                <a:lnTo>
                                  <a:pt x="4248" y="251"/>
                                </a:lnTo>
                                <a:lnTo>
                                  <a:pt x="4185" y="224"/>
                                </a:lnTo>
                                <a:lnTo>
                                  <a:pt x="4122" y="199"/>
                                </a:lnTo>
                                <a:lnTo>
                                  <a:pt x="4059" y="176"/>
                                </a:lnTo>
                                <a:lnTo>
                                  <a:pt x="3995" y="153"/>
                                </a:lnTo>
                                <a:lnTo>
                                  <a:pt x="3932" y="133"/>
                                </a:lnTo>
                                <a:lnTo>
                                  <a:pt x="3869" y="114"/>
                                </a:lnTo>
                                <a:lnTo>
                                  <a:pt x="3803" y="96"/>
                                </a:lnTo>
                                <a:lnTo>
                                  <a:pt x="3738" y="79"/>
                                </a:lnTo>
                                <a:lnTo>
                                  <a:pt x="3671" y="64"/>
                                </a:lnTo>
                                <a:lnTo>
                                  <a:pt x="3604" y="50"/>
                                </a:lnTo>
                                <a:lnTo>
                                  <a:pt x="3536" y="38"/>
                                </a:lnTo>
                                <a:lnTo>
                                  <a:pt x="3469" y="27"/>
                                </a:lnTo>
                                <a:lnTo>
                                  <a:pt x="3400" y="18"/>
                                </a:lnTo>
                                <a:lnTo>
                                  <a:pt x="3332" y="10"/>
                                </a:lnTo>
                                <a:lnTo>
                                  <a:pt x="3263" y="4"/>
                                </a:lnTo>
                                <a:lnTo>
                                  <a:pt x="3196" y="1"/>
                                </a:lnTo>
                                <a:lnTo>
                                  <a:pt x="3128" y="0"/>
                                </a:lnTo>
                                <a:lnTo>
                                  <a:pt x="3061" y="0"/>
                                </a:lnTo>
                                <a:lnTo>
                                  <a:pt x="2994" y="3"/>
                                </a:lnTo>
                                <a:lnTo>
                                  <a:pt x="2928" y="8"/>
                                </a:lnTo>
                                <a:close/>
                                <a:moveTo>
                                  <a:pt x="2980" y="114"/>
                                </a:moveTo>
                                <a:lnTo>
                                  <a:pt x="2980" y="114"/>
                                </a:lnTo>
                                <a:lnTo>
                                  <a:pt x="3032" y="111"/>
                                </a:lnTo>
                                <a:lnTo>
                                  <a:pt x="3085" y="110"/>
                                </a:lnTo>
                                <a:lnTo>
                                  <a:pt x="3137" y="109"/>
                                </a:lnTo>
                                <a:lnTo>
                                  <a:pt x="3190" y="111"/>
                                </a:lnTo>
                                <a:lnTo>
                                  <a:pt x="3244" y="114"/>
                                </a:lnTo>
                                <a:lnTo>
                                  <a:pt x="3298" y="119"/>
                                </a:lnTo>
                                <a:lnTo>
                                  <a:pt x="3352" y="125"/>
                                </a:lnTo>
                                <a:lnTo>
                                  <a:pt x="3406" y="132"/>
                                </a:lnTo>
                                <a:lnTo>
                                  <a:pt x="3458" y="140"/>
                                </a:lnTo>
                                <a:lnTo>
                                  <a:pt x="3512" y="150"/>
                                </a:lnTo>
                                <a:lnTo>
                                  <a:pt x="3565" y="160"/>
                                </a:lnTo>
                                <a:lnTo>
                                  <a:pt x="3618" y="172"/>
                                </a:lnTo>
                                <a:lnTo>
                                  <a:pt x="3670" y="183"/>
                                </a:lnTo>
                                <a:lnTo>
                                  <a:pt x="3721" y="196"/>
                                </a:lnTo>
                                <a:lnTo>
                                  <a:pt x="3772" y="209"/>
                                </a:lnTo>
                                <a:lnTo>
                                  <a:pt x="3822" y="223"/>
                                </a:lnTo>
                                <a:lnTo>
                                  <a:pt x="3904" y="248"/>
                                </a:lnTo>
                                <a:lnTo>
                                  <a:pt x="3985" y="276"/>
                                </a:lnTo>
                                <a:lnTo>
                                  <a:pt x="4066" y="306"/>
                                </a:lnTo>
                                <a:lnTo>
                                  <a:pt x="4145" y="338"/>
                                </a:lnTo>
                                <a:lnTo>
                                  <a:pt x="4223" y="372"/>
                                </a:lnTo>
                                <a:lnTo>
                                  <a:pt x="4301" y="409"/>
                                </a:lnTo>
                                <a:lnTo>
                                  <a:pt x="4376" y="448"/>
                                </a:lnTo>
                                <a:lnTo>
                                  <a:pt x="4452" y="489"/>
                                </a:lnTo>
                                <a:lnTo>
                                  <a:pt x="4525" y="533"/>
                                </a:lnTo>
                                <a:lnTo>
                                  <a:pt x="4598" y="579"/>
                                </a:lnTo>
                                <a:lnTo>
                                  <a:pt x="4669" y="626"/>
                                </a:lnTo>
                                <a:lnTo>
                                  <a:pt x="4737" y="675"/>
                                </a:lnTo>
                                <a:lnTo>
                                  <a:pt x="4806" y="726"/>
                                </a:lnTo>
                                <a:lnTo>
                                  <a:pt x="4873" y="780"/>
                                </a:lnTo>
                                <a:lnTo>
                                  <a:pt x="4937" y="835"/>
                                </a:lnTo>
                                <a:lnTo>
                                  <a:pt x="5000" y="893"/>
                                </a:lnTo>
                                <a:lnTo>
                                  <a:pt x="5062" y="952"/>
                                </a:lnTo>
                                <a:lnTo>
                                  <a:pt x="5121" y="1013"/>
                                </a:lnTo>
                                <a:lnTo>
                                  <a:pt x="5180" y="1076"/>
                                </a:lnTo>
                                <a:lnTo>
                                  <a:pt x="5236" y="1140"/>
                                </a:lnTo>
                                <a:lnTo>
                                  <a:pt x="5291" y="1206"/>
                                </a:lnTo>
                                <a:lnTo>
                                  <a:pt x="5342" y="1273"/>
                                </a:lnTo>
                                <a:lnTo>
                                  <a:pt x="5393" y="1342"/>
                                </a:lnTo>
                                <a:lnTo>
                                  <a:pt x="5442" y="1412"/>
                                </a:lnTo>
                                <a:lnTo>
                                  <a:pt x="5488" y="1484"/>
                                </a:lnTo>
                                <a:lnTo>
                                  <a:pt x="5533" y="1558"/>
                                </a:lnTo>
                                <a:lnTo>
                                  <a:pt x="5574" y="1632"/>
                                </a:lnTo>
                                <a:lnTo>
                                  <a:pt x="5614" y="1708"/>
                                </a:lnTo>
                                <a:lnTo>
                                  <a:pt x="5651" y="1786"/>
                                </a:lnTo>
                                <a:lnTo>
                                  <a:pt x="5686" y="1864"/>
                                </a:lnTo>
                                <a:lnTo>
                                  <a:pt x="5718" y="1943"/>
                                </a:lnTo>
                                <a:lnTo>
                                  <a:pt x="5749" y="2024"/>
                                </a:lnTo>
                                <a:lnTo>
                                  <a:pt x="5775" y="2099"/>
                                </a:lnTo>
                                <a:lnTo>
                                  <a:pt x="5797" y="2173"/>
                                </a:lnTo>
                                <a:lnTo>
                                  <a:pt x="5818" y="2249"/>
                                </a:lnTo>
                                <a:lnTo>
                                  <a:pt x="5838" y="2324"/>
                                </a:lnTo>
                                <a:lnTo>
                                  <a:pt x="5855" y="2401"/>
                                </a:lnTo>
                                <a:lnTo>
                                  <a:pt x="5870" y="2479"/>
                                </a:lnTo>
                                <a:lnTo>
                                  <a:pt x="5882" y="2556"/>
                                </a:lnTo>
                                <a:lnTo>
                                  <a:pt x="5893" y="2634"/>
                                </a:lnTo>
                                <a:lnTo>
                                  <a:pt x="5902" y="2712"/>
                                </a:lnTo>
                                <a:lnTo>
                                  <a:pt x="5908" y="2790"/>
                                </a:lnTo>
                                <a:lnTo>
                                  <a:pt x="5912" y="2868"/>
                                </a:lnTo>
                                <a:lnTo>
                                  <a:pt x="5916" y="2947"/>
                                </a:lnTo>
                                <a:lnTo>
                                  <a:pt x="5916" y="3025"/>
                                </a:lnTo>
                                <a:lnTo>
                                  <a:pt x="5914" y="3103"/>
                                </a:lnTo>
                                <a:lnTo>
                                  <a:pt x="5910" y="3182"/>
                                </a:lnTo>
                                <a:lnTo>
                                  <a:pt x="5904" y="3260"/>
                                </a:lnTo>
                                <a:lnTo>
                                  <a:pt x="5898" y="3324"/>
                                </a:lnTo>
                                <a:lnTo>
                                  <a:pt x="5890" y="3388"/>
                                </a:lnTo>
                                <a:lnTo>
                                  <a:pt x="5882" y="3451"/>
                                </a:lnTo>
                                <a:lnTo>
                                  <a:pt x="5871" y="3514"/>
                                </a:lnTo>
                                <a:lnTo>
                                  <a:pt x="5859" y="3577"/>
                                </a:lnTo>
                                <a:lnTo>
                                  <a:pt x="5846" y="3640"/>
                                </a:lnTo>
                                <a:lnTo>
                                  <a:pt x="5831" y="3701"/>
                                </a:lnTo>
                                <a:lnTo>
                                  <a:pt x="5815" y="3763"/>
                                </a:lnTo>
                                <a:lnTo>
                                  <a:pt x="5797" y="3824"/>
                                </a:lnTo>
                                <a:lnTo>
                                  <a:pt x="5779" y="3884"/>
                                </a:lnTo>
                                <a:lnTo>
                                  <a:pt x="5759" y="3944"/>
                                </a:lnTo>
                                <a:lnTo>
                                  <a:pt x="5737" y="4003"/>
                                </a:lnTo>
                                <a:lnTo>
                                  <a:pt x="5714" y="4062"/>
                                </a:lnTo>
                                <a:lnTo>
                                  <a:pt x="5690" y="4119"/>
                                </a:lnTo>
                                <a:lnTo>
                                  <a:pt x="5665" y="4177"/>
                                </a:lnTo>
                                <a:lnTo>
                                  <a:pt x="5638" y="4234"/>
                                </a:lnTo>
                                <a:lnTo>
                                  <a:pt x="5611" y="4290"/>
                                </a:lnTo>
                                <a:lnTo>
                                  <a:pt x="5582" y="4345"/>
                                </a:lnTo>
                                <a:lnTo>
                                  <a:pt x="5552" y="4400"/>
                                </a:lnTo>
                                <a:lnTo>
                                  <a:pt x="5520" y="4454"/>
                                </a:lnTo>
                                <a:lnTo>
                                  <a:pt x="5488" y="4508"/>
                                </a:lnTo>
                                <a:lnTo>
                                  <a:pt x="5455" y="4561"/>
                                </a:lnTo>
                                <a:lnTo>
                                  <a:pt x="5420" y="4612"/>
                                </a:lnTo>
                                <a:lnTo>
                                  <a:pt x="5385" y="4664"/>
                                </a:lnTo>
                                <a:lnTo>
                                  <a:pt x="5348" y="4714"/>
                                </a:lnTo>
                                <a:lnTo>
                                  <a:pt x="5310" y="4764"/>
                                </a:lnTo>
                                <a:lnTo>
                                  <a:pt x="5271" y="4813"/>
                                </a:lnTo>
                                <a:lnTo>
                                  <a:pt x="5231" y="4860"/>
                                </a:lnTo>
                                <a:lnTo>
                                  <a:pt x="5190" y="4907"/>
                                </a:lnTo>
                                <a:lnTo>
                                  <a:pt x="5149" y="4954"/>
                                </a:lnTo>
                                <a:lnTo>
                                  <a:pt x="5106" y="4999"/>
                                </a:lnTo>
                                <a:lnTo>
                                  <a:pt x="5062" y="5043"/>
                                </a:lnTo>
                                <a:lnTo>
                                  <a:pt x="5017" y="5087"/>
                                </a:lnTo>
                                <a:lnTo>
                                  <a:pt x="4972" y="5129"/>
                                </a:lnTo>
                                <a:lnTo>
                                  <a:pt x="4925" y="5171"/>
                                </a:lnTo>
                                <a:lnTo>
                                  <a:pt x="4878" y="5212"/>
                                </a:lnTo>
                                <a:lnTo>
                                  <a:pt x="4830" y="5251"/>
                                </a:lnTo>
                                <a:lnTo>
                                  <a:pt x="4781" y="5290"/>
                                </a:lnTo>
                                <a:lnTo>
                                  <a:pt x="4732" y="5327"/>
                                </a:lnTo>
                                <a:lnTo>
                                  <a:pt x="4681" y="5363"/>
                                </a:lnTo>
                                <a:lnTo>
                                  <a:pt x="4630" y="5399"/>
                                </a:lnTo>
                                <a:lnTo>
                                  <a:pt x="4577" y="5433"/>
                                </a:lnTo>
                                <a:lnTo>
                                  <a:pt x="4524" y="5466"/>
                                </a:lnTo>
                                <a:lnTo>
                                  <a:pt x="4470" y="5498"/>
                                </a:lnTo>
                                <a:lnTo>
                                  <a:pt x="4416" y="5529"/>
                                </a:lnTo>
                                <a:lnTo>
                                  <a:pt x="4361" y="5559"/>
                                </a:lnTo>
                                <a:lnTo>
                                  <a:pt x="4306" y="5588"/>
                                </a:lnTo>
                                <a:lnTo>
                                  <a:pt x="4249" y="5615"/>
                                </a:lnTo>
                                <a:lnTo>
                                  <a:pt x="4193" y="5642"/>
                                </a:lnTo>
                                <a:lnTo>
                                  <a:pt x="4134" y="5667"/>
                                </a:lnTo>
                                <a:lnTo>
                                  <a:pt x="4077" y="5691"/>
                                </a:lnTo>
                                <a:lnTo>
                                  <a:pt x="4019" y="5714"/>
                                </a:lnTo>
                                <a:lnTo>
                                  <a:pt x="3959" y="5735"/>
                                </a:lnTo>
                                <a:lnTo>
                                  <a:pt x="3900" y="5755"/>
                                </a:lnTo>
                                <a:lnTo>
                                  <a:pt x="3839" y="5774"/>
                                </a:lnTo>
                                <a:lnTo>
                                  <a:pt x="3778" y="5791"/>
                                </a:lnTo>
                                <a:lnTo>
                                  <a:pt x="3716" y="5807"/>
                                </a:lnTo>
                                <a:lnTo>
                                  <a:pt x="3654" y="5822"/>
                                </a:lnTo>
                                <a:lnTo>
                                  <a:pt x="3592" y="5834"/>
                                </a:lnTo>
                                <a:lnTo>
                                  <a:pt x="3529" y="5847"/>
                                </a:lnTo>
                                <a:lnTo>
                                  <a:pt x="3466" y="5857"/>
                                </a:lnTo>
                                <a:lnTo>
                                  <a:pt x="3403" y="5866"/>
                                </a:lnTo>
                                <a:lnTo>
                                  <a:pt x="3339" y="5874"/>
                                </a:lnTo>
                                <a:lnTo>
                                  <a:pt x="3275" y="5880"/>
                                </a:lnTo>
                                <a:lnTo>
                                  <a:pt x="3213" y="5885"/>
                                </a:lnTo>
                                <a:lnTo>
                                  <a:pt x="3151" y="5888"/>
                                </a:lnTo>
                                <a:lnTo>
                                  <a:pt x="3089" y="5891"/>
                                </a:lnTo>
                                <a:lnTo>
                                  <a:pt x="3027" y="5891"/>
                                </a:lnTo>
                                <a:lnTo>
                                  <a:pt x="2965" y="5891"/>
                                </a:lnTo>
                                <a:lnTo>
                                  <a:pt x="2904" y="5888"/>
                                </a:lnTo>
                                <a:lnTo>
                                  <a:pt x="2842" y="5886"/>
                                </a:lnTo>
                                <a:lnTo>
                                  <a:pt x="2781" y="5881"/>
                                </a:lnTo>
                                <a:lnTo>
                                  <a:pt x="2719" y="5876"/>
                                </a:lnTo>
                                <a:lnTo>
                                  <a:pt x="2658" y="5869"/>
                                </a:lnTo>
                                <a:lnTo>
                                  <a:pt x="2596" y="5861"/>
                                </a:lnTo>
                                <a:lnTo>
                                  <a:pt x="2536" y="5852"/>
                                </a:lnTo>
                                <a:lnTo>
                                  <a:pt x="2475" y="5841"/>
                                </a:lnTo>
                                <a:lnTo>
                                  <a:pt x="2414" y="5829"/>
                                </a:lnTo>
                                <a:lnTo>
                                  <a:pt x="2355" y="5816"/>
                                </a:lnTo>
                                <a:lnTo>
                                  <a:pt x="2295" y="5802"/>
                                </a:lnTo>
                                <a:lnTo>
                                  <a:pt x="2235" y="5786"/>
                                </a:lnTo>
                                <a:lnTo>
                                  <a:pt x="2176" y="5769"/>
                                </a:lnTo>
                                <a:lnTo>
                                  <a:pt x="2117" y="5752"/>
                                </a:lnTo>
                                <a:lnTo>
                                  <a:pt x="2059" y="5732"/>
                                </a:lnTo>
                                <a:lnTo>
                                  <a:pt x="2000" y="5712"/>
                                </a:lnTo>
                                <a:lnTo>
                                  <a:pt x="1943" y="5690"/>
                                </a:lnTo>
                                <a:lnTo>
                                  <a:pt x="1886" y="5667"/>
                                </a:lnTo>
                                <a:lnTo>
                                  <a:pt x="1828" y="5643"/>
                                </a:lnTo>
                                <a:lnTo>
                                  <a:pt x="1772" y="5617"/>
                                </a:lnTo>
                                <a:lnTo>
                                  <a:pt x="1717" y="5590"/>
                                </a:lnTo>
                                <a:lnTo>
                                  <a:pt x="1662" y="5563"/>
                                </a:lnTo>
                                <a:lnTo>
                                  <a:pt x="1607" y="5533"/>
                                </a:lnTo>
                                <a:lnTo>
                                  <a:pt x="1553" y="5503"/>
                                </a:lnTo>
                                <a:lnTo>
                                  <a:pt x="1500" y="5471"/>
                                </a:lnTo>
                                <a:lnTo>
                                  <a:pt x="1447" y="5438"/>
                                </a:lnTo>
                                <a:lnTo>
                                  <a:pt x="1395" y="5403"/>
                                </a:lnTo>
                                <a:lnTo>
                                  <a:pt x="1354" y="5376"/>
                                </a:lnTo>
                                <a:lnTo>
                                  <a:pt x="1314" y="5347"/>
                                </a:lnTo>
                                <a:lnTo>
                                  <a:pt x="1275" y="5317"/>
                                </a:lnTo>
                                <a:lnTo>
                                  <a:pt x="1235" y="5288"/>
                                </a:lnTo>
                                <a:lnTo>
                                  <a:pt x="1197" y="5257"/>
                                </a:lnTo>
                                <a:lnTo>
                                  <a:pt x="1158" y="5226"/>
                                </a:lnTo>
                                <a:lnTo>
                                  <a:pt x="1120" y="5194"/>
                                </a:lnTo>
                                <a:lnTo>
                                  <a:pt x="1083" y="5161"/>
                                </a:lnTo>
                                <a:lnTo>
                                  <a:pt x="1047" y="5128"/>
                                </a:lnTo>
                                <a:lnTo>
                                  <a:pt x="1010" y="5094"/>
                                </a:lnTo>
                                <a:lnTo>
                                  <a:pt x="975" y="5059"/>
                                </a:lnTo>
                                <a:lnTo>
                                  <a:pt x="940" y="5025"/>
                                </a:lnTo>
                                <a:lnTo>
                                  <a:pt x="906" y="4988"/>
                                </a:lnTo>
                                <a:lnTo>
                                  <a:pt x="871" y="4953"/>
                                </a:lnTo>
                                <a:lnTo>
                                  <a:pt x="838" y="4916"/>
                                </a:lnTo>
                                <a:lnTo>
                                  <a:pt x="806" y="4878"/>
                                </a:lnTo>
                                <a:lnTo>
                                  <a:pt x="774" y="4841"/>
                                </a:lnTo>
                                <a:lnTo>
                                  <a:pt x="743" y="4803"/>
                                </a:lnTo>
                                <a:lnTo>
                                  <a:pt x="712" y="4764"/>
                                </a:lnTo>
                                <a:lnTo>
                                  <a:pt x="682" y="4724"/>
                                </a:lnTo>
                                <a:lnTo>
                                  <a:pt x="653" y="4683"/>
                                </a:lnTo>
                                <a:lnTo>
                                  <a:pt x="624" y="4643"/>
                                </a:lnTo>
                                <a:lnTo>
                                  <a:pt x="596" y="4603"/>
                                </a:lnTo>
                                <a:lnTo>
                                  <a:pt x="569" y="4561"/>
                                </a:lnTo>
                                <a:lnTo>
                                  <a:pt x="543" y="4520"/>
                                </a:lnTo>
                                <a:lnTo>
                                  <a:pt x="516" y="4477"/>
                                </a:lnTo>
                                <a:lnTo>
                                  <a:pt x="491" y="4435"/>
                                </a:lnTo>
                                <a:lnTo>
                                  <a:pt x="467" y="4391"/>
                                </a:lnTo>
                                <a:lnTo>
                                  <a:pt x="444" y="4348"/>
                                </a:lnTo>
                                <a:lnTo>
                                  <a:pt x="421" y="4304"/>
                                </a:lnTo>
                                <a:lnTo>
                                  <a:pt x="399" y="4259"/>
                                </a:lnTo>
                                <a:lnTo>
                                  <a:pt x="377" y="4215"/>
                                </a:lnTo>
                                <a:lnTo>
                                  <a:pt x="345" y="4144"/>
                                </a:lnTo>
                                <a:lnTo>
                                  <a:pt x="317" y="4071"/>
                                </a:lnTo>
                                <a:lnTo>
                                  <a:pt x="288" y="3999"/>
                                </a:lnTo>
                                <a:lnTo>
                                  <a:pt x="263" y="3925"/>
                                </a:lnTo>
                                <a:lnTo>
                                  <a:pt x="239" y="3850"/>
                                </a:lnTo>
                                <a:lnTo>
                                  <a:pt x="217" y="3774"/>
                                </a:lnTo>
                                <a:lnTo>
                                  <a:pt x="198" y="3699"/>
                                </a:lnTo>
                                <a:lnTo>
                                  <a:pt x="180" y="3622"/>
                                </a:lnTo>
                                <a:lnTo>
                                  <a:pt x="164" y="3544"/>
                                </a:lnTo>
                                <a:lnTo>
                                  <a:pt x="151" y="3467"/>
                                </a:lnTo>
                                <a:lnTo>
                                  <a:pt x="139" y="3388"/>
                                </a:lnTo>
                                <a:lnTo>
                                  <a:pt x="130" y="3310"/>
                                </a:lnTo>
                                <a:lnTo>
                                  <a:pt x="123" y="3231"/>
                                </a:lnTo>
                                <a:lnTo>
                                  <a:pt x="117" y="3152"/>
                                </a:lnTo>
                                <a:lnTo>
                                  <a:pt x="114" y="3074"/>
                                </a:lnTo>
                                <a:lnTo>
                                  <a:pt x="113" y="2995"/>
                                </a:lnTo>
                                <a:lnTo>
                                  <a:pt x="114" y="2916"/>
                                </a:lnTo>
                                <a:lnTo>
                                  <a:pt x="117" y="2837"/>
                                </a:lnTo>
                                <a:lnTo>
                                  <a:pt x="122" y="2758"/>
                                </a:lnTo>
                                <a:lnTo>
                                  <a:pt x="130" y="2679"/>
                                </a:lnTo>
                                <a:lnTo>
                                  <a:pt x="139" y="2601"/>
                                </a:lnTo>
                                <a:lnTo>
                                  <a:pt x="151" y="2523"/>
                                </a:lnTo>
                                <a:lnTo>
                                  <a:pt x="164" y="2445"/>
                                </a:lnTo>
                                <a:lnTo>
                                  <a:pt x="180" y="2368"/>
                                </a:lnTo>
                                <a:lnTo>
                                  <a:pt x="198" y="2291"/>
                                </a:lnTo>
                                <a:lnTo>
                                  <a:pt x="218" y="2215"/>
                                </a:lnTo>
                                <a:lnTo>
                                  <a:pt x="240" y="2140"/>
                                </a:lnTo>
                                <a:lnTo>
                                  <a:pt x="265" y="2065"/>
                                </a:lnTo>
                                <a:lnTo>
                                  <a:pt x="292" y="1992"/>
                                </a:lnTo>
                                <a:lnTo>
                                  <a:pt x="320" y="1919"/>
                                </a:lnTo>
                                <a:lnTo>
                                  <a:pt x="351" y="1846"/>
                                </a:lnTo>
                                <a:lnTo>
                                  <a:pt x="384" y="1775"/>
                                </a:lnTo>
                                <a:lnTo>
                                  <a:pt x="414" y="1716"/>
                                </a:lnTo>
                                <a:lnTo>
                                  <a:pt x="445" y="1656"/>
                                </a:lnTo>
                                <a:lnTo>
                                  <a:pt x="478" y="1598"/>
                                </a:lnTo>
                                <a:lnTo>
                                  <a:pt x="512" y="1539"/>
                                </a:lnTo>
                                <a:lnTo>
                                  <a:pt x="546" y="1482"/>
                                </a:lnTo>
                                <a:lnTo>
                                  <a:pt x="583" y="1426"/>
                                </a:lnTo>
                                <a:lnTo>
                                  <a:pt x="619" y="1370"/>
                                </a:lnTo>
                                <a:lnTo>
                                  <a:pt x="658" y="1316"/>
                                </a:lnTo>
                                <a:lnTo>
                                  <a:pt x="697" y="1262"/>
                                </a:lnTo>
                                <a:lnTo>
                                  <a:pt x="739" y="1208"/>
                                </a:lnTo>
                                <a:lnTo>
                                  <a:pt x="781" y="1156"/>
                                </a:lnTo>
                                <a:lnTo>
                                  <a:pt x="824" y="1106"/>
                                </a:lnTo>
                                <a:lnTo>
                                  <a:pt x="869" y="1055"/>
                                </a:lnTo>
                                <a:lnTo>
                                  <a:pt x="915" y="1006"/>
                                </a:lnTo>
                                <a:lnTo>
                                  <a:pt x="962" y="958"/>
                                </a:lnTo>
                                <a:lnTo>
                                  <a:pt x="1010" y="911"/>
                                </a:lnTo>
                                <a:lnTo>
                                  <a:pt x="1046" y="878"/>
                                </a:lnTo>
                                <a:lnTo>
                                  <a:pt x="1082" y="846"/>
                                </a:lnTo>
                                <a:lnTo>
                                  <a:pt x="1120" y="812"/>
                                </a:lnTo>
                                <a:lnTo>
                                  <a:pt x="1157" y="781"/>
                                </a:lnTo>
                                <a:lnTo>
                                  <a:pt x="1195" y="751"/>
                                </a:lnTo>
                                <a:lnTo>
                                  <a:pt x="1234" y="720"/>
                                </a:lnTo>
                                <a:lnTo>
                                  <a:pt x="1273" y="690"/>
                                </a:lnTo>
                                <a:lnTo>
                                  <a:pt x="1312" y="661"/>
                                </a:lnTo>
                                <a:lnTo>
                                  <a:pt x="1352" y="632"/>
                                </a:lnTo>
                                <a:lnTo>
                                  <a:pt x="1393" y="605"/>
                                </a:lnTo>
                                <a:lnTo>
                                  <a:pt x="1433" y="577"/>
                                </a:lnTo>
                                <a:lnTo>
                                  <a:pt x="1474" y="551"/>
                                </a:lnTo>
                                <a:lnTo>
                                  <a:pt x="1517" y="525"/>
                                </a:lnTo>
                                <a:lnTo>
                                  <a:pt x="1558" y="501"/>
                                </a:lnTo>
                                <a:lnTo>
                                  <a:pt x="1600" y="475"/>
                                </a:lnTo>
                                <a:lnTo>
                                  <a:pt x="1644" y="452"/>
                                </a:lnTo>
                                <a:lnTo>
                                  <a:pt x="1688" y="430"/>
                                </a:lnTo>
                                <a:lnTo>
                                  <a:pt x="1731" y="408"/>
                                </a:lnTo>
                                <a:lnTo>
                                  <a:pt x="1775" y="386"/>
                                </a:lnTo>
                                <a:lnTo>
                                  <a:pt x="1819" y="365"/>
                                </a:lnTo>
                                <a:lnTo>
                                  <a:pt x="1864" y="346"/>
                                </a:lnTo>
                                <a:lnTo>
                                  <a:pt x="1910" y="326"/>
                                </a:lnTo>
                                <a:lnTo>
                                  <a:pt x="1955" y="308"/>
                                </a:lnTo>
                                <a:lnTo>
                                  <a:pt x="2000" y="291"/>
                                </a:lnTo>
                                <a:lnTo>
                                  <a:pt x="2046" y="274"/>
                                </a:lnTo>
                                <a:lnTo>
                                  <a:pt x="2093" y="258"/>
                                </a:lnTo>
                                <a:lnTo>
                                  <a:pt x="2140" y="243"/>
                                </a:lnTo>
                                <a:lnTo>
                                  <a:pt x="2187" y="229"/>
                                </a:lnTo>
                                <a:lnTo>
                                  <a:pt x="2234" y="215"/>
                                </a:lnTo>
                                <a:lnTo>
                                  <a:pt x="2282" y="203"/>
                                </a:lnTo>
                                <a:lnTo>
                                  <a:pt x="2329" y="191"/>
                                </a:lnTo>
                                <a:lnTo>
                                  <a:pt x="2377" y="181"/>
                                </a:lnTo>
                                <a:lnTo>
                                  <a:pt x="2415" y="173"/>
                                </a:lnTo>
                                <a:lnTo>
                                  <a:pt x="2453" y="166"/>
                                </a:lnTo>
                                <a:lnTo>
                                  <a:pt x="2529" y="154"/>
                                </a:lnTo>
                                <a:lnTo>
                                  <a:pt x="2603" y="146"/>
                                </a:lnTo>
                                <a:lnTo>
                                  <a:pt x="2678" y="138"/>
                                </a:lnTo>
                                <a:lnTo>
                                  <a:pt x="2753" y="133"/>
                                </a:lnTo>
                                <a:lnTo>
                                  <a:pt x="2829" y="127"/>
                                </a:lnTo>
                                <a:lnTo>
                                  <a:pt x="2905" y="121"/>
                                </a:lnTo>
                                <a:lnTo>
                                  <a:pt x="2980" y="114"/>
                                </a:lnTo>
                                <a:close/>
                                <a:moveTo>
                                  <a:pt x="2870" y="222"/>
                                </a:moveTo>
                                <a:lnTo>
                                  <a:pt x="2870" y="222"/>
                                </a:lnTo>
                                <a:lnTo>
                                  <a:pt x="2910" y="219"/>
                                </a:lnTo>
                                <a:lnTo>
                                  <a:pt x="2952" y="216"/>
                                </a:lnTo>
                                <a:lnTo>
                                  <a:pt x="2993" y="215"/>
                                </a:lnTo>
                                <a:lnTo>
                                  <a:pt x="3034" y="214"/>
                                </a:lnTo>
                                <a:lnTo>
                                  <a:pt x="3075" y="215"/>
                                </a:lnTo>
                                <a:lnTo>
                                  <a:pt x="3118" y="216"/>
                                </a:lnTo>
                                <a:lnTo>
                                  <a:pt x="3159" y="219"/>
                                </a:lnTo>
                                <a:lnTo>
                                  <a:pt x="3202" y="222"/>
                                </a:lnTo>
                                <a:lnTo>
                                  <a:pt x="3243" y="227"/>
                                </a:lnTo>
                                <a:lnTo>
                                  <a:pt x="3285" y="230"/>
                                </a:lnTo>
                                <a:lnTo>
                                  <a:pt x="3368" y="242"/>
                                </a:lnTo>
                                <a:lnTo>
                                  <a:pt x="3449" y="255"/>
                                </a:lnTo>
                                <a:lnTo>
                                  <a:pt x="3529" y="270"/>
                                </a:lnTo>
                                <a:lnTo>
                                  <a:pt x="3605" y="285"/>
                                </a:lnTo>
                                <a:lnTo>
                                  <a:pt x="3681" y="302"/>
                                </a:lnTo>
                                <a:lnTo>
                                  <a:pt x="3694" y="306"/>
                                </a:lnTo>
                                <a:lnTo>
                                  <a:pt x="3701" y="308"/>
                                </a:lnTo>
                                <a:lnTo>
                                  <a:pt x="3708" y="310"/>
                                </a:lnTo>
                                <a:lnTo>
                                  <a:pt x="3715" y="314"/>
                                </a:lnTo>
                                <a:lnTo>
                                  <a:pt x="3721" y="318"/>
                                </a:lnTo>
                                <a:lnTo>
                                  <a:pt x="3724" y="324"/>
                                </a:lnTo>
                                <a:lnTo>
                                  <a:pt x="3725" y="331"/>
                                </a:lnTo>
                                <a:lnTo>
                                  <a:pt x="3725" y="337"/>
                                </a:lnTo>
                                <a:lnTo>
                                  <a:pt x="3722" y="344"/>
                                </a:lnTo>
                                <a:lnTo>
                                  <a:pt x="3717" y="349"/>
                                </a:lnTo>
                                <a:lnTo>
                                  <a:pt x="3712" y="354"/>
                                </a:lnTo>
                                <a:lnTo>
                                  <a:pt x="3705" y="360"/>
                                </a:lnTo>
                                <a:lnTo>
                                  <a:pt x="3697" y="364"/>
                                </a:lnTo>
                                <a:lnTo>
                                  <a:pt x="3678" y="373"/>
                                </a:lnTo>
                                <a:lnTo>
                                  <a:pt x="3658" y="383"/>
                                </a:lnTo>
                                <a:lnTo>
                                  <a:pt x="3639" y="389"/>
                                </a:lnTo>
                                <a:lnTo>
                                  <a:pt x="3611" y="400"/>
                                </a:lnTo>
                                <a:lnTo>
                                  <a:pt x="3565" y="422"/>
                                </a:lnTo>
                                <a:lnTo>
                                  <a:pt x="3519" y="444"/>
                                </a:lnTo>
                                <a:lnTo>
                                  <a:pt x="3474" y="470"/>
                                </a:lnTo>
                                <a:lnTo>
                                  <a:pt x="3430" y="495"/>
                                </a:lnTo>
                                <a:lnTo>
                                  <a:pt x="3385" y="522"/>
                                </a:lnTo>
                                <a:lnTo>
                                  <a:pt x="3343" y="550"/>
                                </a:lnTo>
                                <a:lnTo>
                                  <a:pt x="3300" y="577"/>
                                </a:lnTo>
                                <a:lnTo>
                                  <a:pt x="3259" y="607"/>
                                </a:lnTo>
                                <a:lnTo>
                                  <a:pt x="3222" y="632"/>
                                </a:lnTo>
                                <a:lnTo>
                                  <a:pt x="3187" y="660"/>
                                </a:lnTo>
                                <a:lnTo>
                                  <a:pt x="3151" y="686"/>
                                </a:lnTo>
                                <a:lnTo>
                                  <a:pt x="3116" y="715"/>
                                </a:lnTo>
                                <a:lnTo>
                                  <a:pt x="3081" y="743"/>
                                </a:lnTo>
                                <a:lnTo>
                                  <a:pt x="3047" y="772"/>
                                </a:lnTo>
                                <a:lnTo>
                                  <a:pt x="3014" y="801"/>
                                </a:lnTo>
                                <a:lnTo>
                                  <a:pt x="2980" y="832"/>
                                </a:lnTo>
                                <a:lnTo>
                                  <a:pt x="2948" y="862"/>
                                </a:lnTo>
                                <a:lnTo>
                                  <a:pt x="2916" y="894"/>
                                </a:lnTo>
                                <a:lnTo>
                                  <a:pt x="2853" y="957"/>
                                </a:lnTo>
                                <a:lnTo>
                                  <a:pt x="2791" y="1022"/>
                                </a:lnTo>
                                <a:lnTo>
                                  <a:pt x="2733" y="1090"/>
                                </a:lnTo>
                                <a:lnTo>
                                  <a:pt x="2675" y="1160"/>
                                </a:lnTo>
                                <a:lnTo>
                                  <a:pt x="2619" y="1230"/>
                                </a:lnTo>
                                <a:lnTo>
                                  <a:pt x="2567" y="1302"/>
                                </a:lnTo>
                                <a:lnTo>
                                  <a:pt x="2515" y="1375"/>
                                </a:lnTo>
                                <a:lnTo>
                                  <a:pt x="2466" y="1451"/>
                                </a:lnTo>
                                <a:lnTo>
                                  <a:pt x="2419" y="1527"/>
                                </a:lnTo>
                                <a:lnTo>
                                  <a:pt x="2373" y="1603"/>
                                </a:lnTo>
                                <a:lnTo>
                                  <a:pt x="2329" y="1681"/>
                                </a:lnTo>
                                <a:lnTo>
                                  <a:pt x="2283" y="1771"/>
                                </a:lnTo>
                                <a:lnTo>
                                  <a:pt x="2240" y="1860"/>
                                </a:lnTo>
                                <a:lnTo>
                                  <a:pt x="2198" y="1951"/>
                                </a:lnTo>
                                <a:lnTo>
                                  <a:pt x="2159" y="2042"/>
                                </a:lnTo>
                                <a:lnTo>
                                  <a:pt x="2120" y="2133"/>
                                </a:lnTo>
                                <a:lnTo>
                                  <a:pt x="2082" y="2226"/>
                                </a:lnTo>
                                <a:lnTo>
                                  <a:pt x="2045" y="2319"/>
                                </a:lnTo>
                                <a:lnTo>
                                  <a:pt x="2010" y="2413"/>
                                </a:lnTo>
                                <a:lnTo>
                                  <a:pt x="1976" y="2496"/>
                                </a:lnTo>
                                <a:lnTo>
                                  <a:pt x="1943" y="2579"/>
                                </a:lnTo>
                                <a:lnTo>
                                  <a:pt x="1910" y="2663"/>
                                </a:lnTo>
                                <a:lnTo>
                                  <a:pt x="1895" y="2705"/>
                                </a:lnTo>
                                <a:lnTo>
                                  <a:pt x="1881" y="2747"/>
                                </a:lnTo>
                                <a:lnTo>
                                  <a:pt x="1838" y="2881"/>
                                </a:lnTo>
                                <a:lnTo>
                                  <a:pt x="1793" y="3016"/>
                                </a:lnTo>
                                <a:lnTo>
                                  <a:pt x="1785" y="3042"/>
                                </a:lnTo>
                                <a:lnTo>
                                  <a:pt x="1780" y="3056"/>
                                </a:lnTo>
                                <a:lnTo>
                                  <a:pt x="1775" y="3069"/>
                                </a:lnTo>
                                <a:lnTo>
                                  <a:pt x="1768" y="3081"/>
                                </a:lnTo>
                                <a:lnTo>
                                  <a:pt x="1764" y="3087"/>
                                </a:lnTo>
                                <a:lnTo>
                                  <a:pt x="1760" y="3091"/>
                                </a:lnTo>
                                <a:lnTo>
                                  <a:pt x="1754" y="3096"/>
                                </a:lnTo>
                                <a:lnTo>
                                  <a:pt x="1748" y="3099"/>
                                </a:lnTo>
                                <a:lnTo>
                                  <a:pt x="1741" y="3102"/>
                                </a:lnTo>
                                <a:lnTo>
                                  <a:pt x="1733" y="3103"/>
                                </a:lnTo>
                                <a:lnTo>
                                  <a:pt x="1714" y="3104"/>
                                </a:lnTo>
                                <a:lnTo>
                                  <a:pt x="1694" y="3104"/>
                                </a:lnTo>
                                <a:lnTo>
                                  <a:pt x="1673" y="3102"/>
                                </a:lnTo>
                                <a:lnTo>
                                  <a:pt x="1652" y="3097"/>
                                </a:lnTo>
                                <a:lnTo>
                                  <a:pt x="1610" y="3089"/>
                                </a:lnTo>
                                <a:lnTo>
                                  <a:pt x="1569" y="3081"/>
                                </a:lnTo>
                                <a:lnTo>
                                  <a:pt x="1512" y="3069"/>
                                </a:lnTo>
                                <a:lnTo>
                                  <a:pt x="1454" y="3058"/>
                                </a:lnTo>
                                <a:lnTo>
                                  <a:pt x="1396" y="3043"/>
                                </a:lnTo>
                                <a:lnTo>
                                  <a:pt x="1339" y="3028"/>
                                </a:lnTo>
                                <a:lnTo>
                                  <a:pt x="1283" y="3010"/>
                                </a:lnTo>
                                <a:lnTo>
                                  <a:pt x="1227" y="2992"/>
                                </a:lnTo>
                                <a:lnTo>
                                  <a:pt x="1172" y="2970"/>
                                </a:lnTo>
                                <a:lnTo>
                                  <a:pt x="1118" y="2947"/>
                                </a:lnTo>
                                <a:lnTo>
                                  <a:pt x="1097" y="2939"/>
                                </a:lnTo>
                                <a:lnTo>
                                  <a:pt x="1072" y="2930"/>
                                </a:lnTo>
                                <a:lnTo>
                                  <a:pt x="1046" y="2919"/>
                                </a:lnTo>
                                <a:lnTo>
                                  <a:pt x="1018" y="2908"/>
                                </a:lnTo>
                                <a:lnTo>
                                  <a:pt x="1006" y="2901"/>
                                </a:lnTo>
                                <a:lnTo>
                                  <a:pt x="993" y="2894"/>
                                </a:lnTo>
                                <a:lnTo>
                                  <a:pt x="981" y="2887"/>
                                </a:lnTo>
                                <a:lnTo>
                                  <a:pt x="971" y="2879"/>
                                </a:lnTo>
                                <a:lnTo>
                                  <a:pt x="962" y="2871"/>
                                </a:lnTo>
                                <a:lnTo>
                                  <a:pt x="954" y="2862"/>
                                </a:lnTo>
                                <a:lnTo>
                                  <a:pt x="949" y="2852"/>
                                </a:lnTo>
                                <a:lnTo>
                                  <a:pt x="946" y="2841"/>
                                </a:lnTo>
                                <a:lnTo>
                                  <a:pt x="945" y="2832"/>
                                </a:lnTo>
                                <a:lnTo>
                                  <a:pt x="945" y="2822"/>
                                </a:lnTo>
                                <a:lnTo>
                                  <a:pt x="946" y="2812"/>
                                </a:lnTo>
                                <a:lnTo>
                                  <a:pt x="947" y="2801"/>
                                </a:lnTo>
                                <a:lnTo>
                                  <a:pt x="953" y="2778"/>
                                </a:lnTo>
                                <a:lnTo>
                                  <a:pt x="960" y="2757"/>
                                </a:lnTo>
                                <a:lnTo>
                                  <a:pt x="976" y="2711"/>
                                </a:lnTo>
                                <a:lnTo>
                                  <a:pt x="983" y="2690"/>
                                </a:lnTo>
                                <a:lnTo>
                                  <a:pt x="988" y="2671"/>
                                </a:lnTo>
                                <a:lnTo>
                                  <a:pt x="996" y="2636"/>
                                </a:lnTo>
                                <a:lnTo>
                                  <a:pt x="1006" y="2602"/>
                                </a:lnTo>
                                <a:lnTo>
                                  <a:pt x="1025" y="2534"/>
                                </a:lnTo>
                                <a:lnTo>
                                  <a:pt x="1047" y="2467"/>
                                </a:lnTo>
                                <a:lnTo>
                                  <a:pt x="1071" y="2400"/>
                                </a:lnTo>
                                <a:lnTo>
                                  <a:pt x="1096" y="2334"/>
                                </a:lnTo>
                                <a:lnTo>
                                  <a:pt x="1122" y="2268"/>
                                </a:lnTo>
                                <a:lnTo>
                                  <a:pt x="1177" y="2138"/>
                                </a:lnTo>
                                <a:lnTo>
                                  <a:pt x="1226" y="2027"/>
                                </a:lnTo>
                                <a:lnTo>
                                  <a:pt x="1251" y="1972"/>
                                </a:lnTo>
                                <a:lnTo>
                                  <a:pt x="1276" y="1917"/>
                                </a:lnTo>
                                <a:lnTo>
                                  <a:pt x="1302" y="1864"/>
                                </a:lnTo>
                                <a:lnTo>
                                  <a:pt x="1329" y="1811"/>
                                </a:lnTo>
                                <a:lnTo>
                                  <a:pt x="1356" y="1757"/>
                                </a:lnTo>
                                <a:lnTo>
                                  <a:pt x="1384" y="1704"/>
                                </a:lnTo>
                                <a:lnTo>
                                  <a:pt x="1412" y="1653"/>
                                </a:lnTo>
                                <a:lnTo>
                                  <a:pt x="1442" y="1601"/>
                                </a:lnTo>
                                <a:lnTo>
                                  <a:pt x="1472" y="1549"/>
                                </a:lnTo>
                                <a:lnTo>
                                  <a:pt x="1502" y="1499"/>
                                </a:lnTo>
                                <a:lnTo>
                                  <a:pt x="1534" y="1449"/>
                                </a:lnTo>
                                <a:lnTo>
                                  <a:pt x="1566" y="1398"/>
                                </a:lnTo>
                                <a:lnTo>
                                  <a:pt x="1598" y="1349"/>
                                </a:lnTo>
                                <a:lnTo>
                                  <a:pt x="1631" y="1301"/>
                                </a:lnTo>
                                <a:lnTo>
                                  <a:pt x="1666" y="1251"/>
                                </a:lnTo>
                                <a:lnTo>
                                  <a:pt x="1700" y="1204"/>
                                </a:lnTo>
                                <a:lnTo>
                                  <a:pt x="1736" y="1156"/>
                                </a:lnTo>
                                <a:lnTo>
                                  <a:pt x="1772" y="1109"/>
                                </a:lnTo>
                                <a:lnTo>
                                  <a:pt x="1809" y="1063"/>
                                </a:lnTo>
                                <a:lnTo>
                                  <a:pt x="1847" y="1018"/>
                                </a:lnTo>
                                <a:lnTo>
                                  <a:pt x="1885" y="973"/>
                                </a:lnTo>
                                <a:lnTo>
                                  <a:pt x="1925" y="928"/>
                                </a:lnTo>
                                <a:lnTo>
                                  <a:pt x="1964" y="883"/>
                                </a:lnTo>
                                <a:lnTo>
                                  <a:pt x="2005" y="841"/>
                                </a:lnTo>
                                <a:lnTo>
                                  <a:pt x="2046" y="798"/>
                                </a:lnTo>
                                <a:lnTo>
                                  <a:pt x="2089" y="755"/>
                                </a:lnTo>
                                <a:lnTo>
                                  <a:pt x="2132" y="714"/>
                                </a:lnTo>
                                <a:lnTo>
                                  <a:pt x="2176" y="673"/>
                                </a:lnTo>
                                <a:lnTo>
                                  <a:pt x="2222" y="632"/>
                                </a:lnTo>
                                <a:lnTo>
                                  <a:pt x="2267" y="592"/>
                                </a:lnTo>
                                <a:lnTo>
                                  <a:pt x="2334" y="534"/>
                                </a:lnTo>
                                <a:lnTo>
                                  <a:pt x="2402" y="474"/>
                                </a:lnTo>
                                <a:lnTo>
                                  <a:pt x="2436" y="444"/>
                                </a:lnTo>
                                <a:lnTo>
                                  <a:pt x="2471" y="415"/>
                                </a:lnTo>
                                <a:lnTo>
                                  <a:pt x="2507" y="387"/>
                                </a:lnTo>
                                <a:lnTo>
                                  <a:pt x="2544" y="360"/>
                                </a:lnTo>
                                <a:lnTo>
                                  <a:pt x="2580" y="333"/>
                                </a:lnTo>
                                <a:lnTo>
                                  <a:pt x="2619" y="309"/>
                                </a:lnTo>
                                <a:lnTo>
                                  <a:pt x="2658" y="287"/>
                                </a:lnTo>
                                <a:lnTo>
                                  <a:pt x="2678" y="278"/>
                                </a:lnTo>
                                <a:lnTo>
                                  <a:pt x="2698" y="269"/>
                                </a:lnTo>
                                <a:lnTo>
                                  <a:pt x="2719" y="260"/>
                                </a:lnTo>
                                <a:lnTo>
                                  <a:pt x="2740" y="252"/>
                                </a:lnTo>
                                <a:lnTo>
                                  <a:pt x="2760" y="245"/>
                                </a:lnTo>
                                <a:lnTo>
                                  <a:pt x="2782" y="238"/>
                                </a:lnTo>
                                <a:lnTo>
                                  <a:pt x="2804" y="232"/>
                                </a:lnTo>
                                <a:lnTo>
                                  <a:pt x="2826" y="228"/>
                                </a:lnTo>
                                <a:lnTo>
                                  <a:pt x="2847" y="224"/>
                                </a:lnTo>
                                <a:lnTo>
                                  <a:pt x="2870" y="222"/>
                                </a:lnTo>
                                <a:close/>
                                <a:moveTo>
                                  <a:pt x="2395" y="293"/>
                                </a:moveTo>
                                <a:lnTo>
                                  <a:pt x="2395" y="293"/>
                                </a:lnTo>
                                <a:lnTo>
                                  <a:pt x="2410" y="291"/>
                                </a:lnTo>
                                <a:lnTo>
                                  <a:pt x="2421" y="292"/>
                                </a:lnTo>
                                <a:lnTo>
                                  <a:pt x="2424" y="293"/>
                                </a:lnTo>
                                <a:lnTo>
                                  <a:pt x="2428" y="294"/>
                                </a:lnTo>
                                <a:lnTo>
                                  <a:pt x="2430" y="297"/>
                                </a:lnTo>
                                <a:lnTo>
                                  <a:pt x="2432" y="299"/>
                                </a:lnTo>
                                <a:lnTo>
                                  <a:pt x="2432" y="301"/>
                                </a:lnTo>
                                <a:lnTo>
                                  <a:pt x="2432" y="305"/>
                                </a:lnTo>
                                <a:lnTo>
                                  <a:pt x="2431" y="311"/>
                                </a:lnTo>
                                <a:lnTo>
                                  <a:pt x="2427" y="320"/>
                                </a:lnTo>
                                <a:lnTo>
                                  <a:pt x="2421" y="328"/>
                                </a:lnTo>
                                <a:lnTo>
                                  <a:pt x="2406" y="346"/>
                                </a:lnTo>
                                <a:lnTo>
                                  <a:pt x="2389" y="363"/>
                                </a:lnTo>
                                <a:lnTo>
                                  <a:pt x="2360" y="388"/>
                                </a:lnTo>
                                <a:lnTo>
                                  <a:pt x="2283" y="454"/>
                                </a:lnTo>
                                <a:lnTo>
                                  <a:pt x="2206" y="519"/>
                                </a:lnTo>
                                <a:lnTo>
                                  <a:pt x="2168" y="552"/>
                                </a:lnTo>
                                <a:lnTo>
                                  <a:pt x="2130" y="587"/>
                                </a:lnTo>
                                <a:lnTo>
                                  <a:pt x="2092" y="621"/>
                                </a:lnTo>
                                <a:lnTo>
                                  <a:pt x="2055" y="657"/>
                                </a:lnTo>
                                <a:lnTo>
                                  <a:pt x="1972" y="741"/>
                                </a:lnTo>
                                <a:lnTo>
                                  <a:pt x="1888" y="830"/>
                                </a:lnTo>
                                <a:lnTo>
                                  <a:pt x="1848" y="873"/>
                                </a:lnTo>
                                <a:lnTo>
                                  <a:pt x="1808" y="918"/>
                                </a:lnTo>
                                <a:lnTo>
                                  <a:pt x="1768" y="964"/>
                                </a:lnTo>
                                <a:lnTo>
                                  <a:pt x="1729" y="1010"/>
                                </a:lnTo>
                                <a:lnTo>
                                  <a:pt x="1690" y="1055"/>
                                </a:lnTo>
                                <a:lnTo>
                                  <a:pt x="1652" y="1102"/>
                                </a:lnTo>
                                <a:lnTo>
                                  <a:pt x="1615" y="1149"/>
                                </a:lnTo>
                                <a:lnTo>
                                  <a:pt x="1579" y="1198"/>
                                </a:lnTo>
                                <a:lnTo>
                                  <a:pt x="1544" y="1247"/>
                                </a:lnTo>
                                <a:lnTo>
                                  <a:pt x="1510" y="1296"/>
                                </a:lnTo>
                                <a:lnTo>
                                  <a:pt x="1475" y="1347"/>
                                </a:lnTo>
                                <a:lnTo>
                                  <a:pt x="1443" y="1397"/>
                                </a:lnTo>
                                <a:lnTo>
                                  <a:pt x="1418" y="1437"/>
                                </a:lnTo>
                                <a:lnTo>
                                  <a:pt x="1394" y="1478"/>
                                </a:lnTo>
                                <a:lnTo>
                                  <a:pt x="1371" y="1519"/>
                                </a:lnTo>
                                <a:lnTo>
                                  <a:pt x="1348" y="1561"/>
                                </a:lnTo>
                                <a:lnTo>
                                  <a:pt x="1305" y="1645"/>
                                </a:lnTo>
                                <a:lnTo>
                                  <a:pt x="1262" y="1728"/>
                                </a:lnTo>
                                <a:lnTo>
                                  <a:pt x="1222" y="1814"/>
                                </a:lnTo>
                                <a:lnTo>
                                  <a:pt x="1182" y="1899"/>
                                </a:lnTo>
                                <a:lnTo>
                                  <a:pt x="1103" y="2071"/>
                                </a:lnTo>
                                <a:lnTo>
                                  <a:pt x="1073" y="2136"/>
                                </a:lnTo>
                                <a:lnTo>
                                  <a:pt x="1045" y="2203"/>
                                </a:lnTo>
                                <a:lnTo>
                                  <a:pt x="1017" y="2269"/>
                                </a:lnTo>
                                <a:lnTo>
                                  <a:pt x="991" y="2338"/>
                                </a:lnTo>
                                <a:lnTo>
                                  <a:pt x="967" y="2406"/>
                                </a:lnTo>
                                <a:lnTo>
                                  <a:pt x="944" y="2476"/>
                                </a:lnTo>
                                <a:lnTo>
                                  <a:pt x="923" y="2544"/>
                                </a:lnTo>
                                <a:lnTo>
                                  <a:pt x="904" y="2614"/>
                                </a:lnTo>
                                <a:lnTo>
                                  <a:pt x="900" y="2633"/>
                                </a:lnTo>
                                <a:lnTo>
                                  <a:pt x="896" y="2658"/>
                                </a:lnTo>
                                <a:lnTo>
                                  <a:pt x="890" y="2687"/>
                                </a:lnTo>
                                <a:lnTo>
                                  <a:pt x="883" y="2716"/>
                                </a:lnTo>
                                <a:lnTo>
                                  <a:pt x="878" y="2730"/>
                                </a:lnTo>
                                <a:lnTo>
                                  <a:pt x="874" y="2744"/>
                                </a:lnTo>
                                <a:lnTo>
                                  <a:pt x="868" y="2757"/>
                                </a:lnTo>
                                <a:lnTo>
                                  <a:pt x="861" y="2768"/>
                                </a:lnTo>
                                <a:lnTo>
                                  <a:pt x="854" y="2778"/>
                                </a:lnTo>
                                <a:lnTo>
                                  <a:pt x="847" y="2785"/>
                                </a:lnTo>
                                <a:lnTo>
                                  <a:pt x="838" y="2791"/>
                                </a:lnTo>
                                <a:lnTo>
                                  <a:pt x="834" y="2792"/>
                                </a:lnTo>
                                <a:lnTo>
                                  <a:pt x="829" y="2793"/>
                                </a:lnTo>
                                <a:lnTo>
                                  <a:pt x="823" y="2794"/>
                                </a:lnTo>
                                <a:lnTo>
                                  <a:pt x="816" y="2793"/>
                                </a:lnTo>
                                <a:lnTo>
                                  <a:pt x="810" y="2792"/>
                                </a:lnTo>
                                <a:lnTo>
                                  <a:pt x="803" y="2790"/>
                                </a:lnTo>
                                <a:lnTo>
                                  <a:pt x="789" y="2783"/>
                                </a:lnTo>
                                <a:lnTo>
                                  <a:pt x="774" y="2774"/>
                                </a:lnTo>
                                <a:lnTo>
                                  <a:pt x="760" y="2765"/>
                                </a:lnTo>
                                <a:lnTo>
                                  <a:pt x="748" y="2754"/>
                                </a:lnTo>
                                <a:lnTo>
                                  <a:pt x="725" y="2737"/>
                                </a:lnTo>
                                <a:lnTo>
                                  <a:pt x="689" y="2712"/>
                                </a:lnTo>
                                <a:lnTo>
                                  <a:pt x="653" y="2685"/>
                                </a:lnTo>
                                <a:lnTo>
                                  <a:pt x="617" y="2657"/>
                                </a:lnTo>
                                <a:lnTo>
                                  <a:pt x="600" y="2642"/>
                                </a:lnTo>
                                <a:lnTo>
                                  <a:pt x="583" y="2627"/>
                                </a:lnTo>
                                <a:lnTo>
                                  <a:pt x="567" y="2610"/>
                                </a:lnTo>
                                <a:lnTo>
                                  <a:pt x="552" y="2594"/>
                                </a:lnTo>
                                <a:lnTo>
                                  <a:pt x="538" y="2575"/>
                                </a:lnTo>
                                <a:lnTo>
                                  <a:pt x="525" y="2557"/>
                                </a:lnTo>
                                <a:lnTo>
                                  <a:pt x="514" y="2539"/>
                                </a:lnTo>
                                <a:lnTo>
                                  <a:pt x="505" y="2518"/>
                                </a:lnTo>
                                <a:lnTo>
                                  <a:pt x="496" y="2497"/>
                                </a:lnTo>
                                <a:lnTo>
                                  <a:pt x="490" y="2476"/>
                                </a:lnTo>
                                <a:lnTo>
                                  <a:pt x="486" y="2461"/>
                                </a:lnTo>
                                <a:lnTo>
                                  <a:pt x="485" y="2444"/>
                                </a:lnTo>
                                <a:lnTo>
                                  <a:pt x="484" y="2426"/>
                                </a:lnTo>
                                <a:lnTo>
                                  <a:pt x="485" y="2408"/>
                                </a:lnTo>
                                <a:lnTo>
                                  <a:pt x="486" y="2390"/>
                                </a:lnTo>
                                <a:lnTo>
                                  <a:pt x="489" y="2371"/>
                                </a:lnTo>
                                <a:lnTo>
                                  <a:pt x="496" y="2334"/>
                                </a:lnTo>
                                <a:lnTo>
                                  <a:pt x="504" y="2296"/>
                                </a:lnTo>
                                <a:lnTo>
                                  <a:pt x="513" y="2259"/>
                                </a:lnTo>
                                <a:lnTo>
                                  <a:pt x="521" y="2224"/>
                                </a:lnTo>
                                <a:lnTo>
                                  <a:pt x="529" y="2191"/>
                                </a:lnTo>
                                <a:lnTo>
                                  <a:pt x="546" y="2102"/>
                                </a:lnTo>
                                <a:lnTo>
                                  <a:pt x="565" y="2013"/>
                                </a:lnTo>
                                <a:lnTo>
                                  <a:pt x="587" y="1923"/>
                                </a:lnTo>
                                <a:lnTo>
                                  <a:pt x="610" y="1835"/>
                                </a:lnTo>
                                <a:lnTo>
                                  <a:pt x="634" y="1748"/>
                                </a:lnTo>
                                <a:lnTo>
                                  <a:pt x="659" y="1660"/>
                                </a:lnTo>
                                <a:lnTo>
                                  <a:pt x="711" y="1484"/>
                                </a:lnTo>
                                <a:lnTo>
                                  <a:pt x="722" y="1449"/>
                                </a:lnTo>
                                <a:lnTo>
                                  <a:pt x="737" y="1414"/>
                                </a:lnTo>
                                <a:lnTo>
                                  <a:pt x="753" y="1381"/>
                                </a:lnTo>
                                <a:lnTo>
                                  <a:pt x="772" y="1348"/>
                                </a:lnTo>
                                <a:lnTo>
                                  <a:pt x="792" y="1315"/>
                                </a:lnTo>
                                <a:lnTo>
                                  <a:pt x="815" y="1281"/>
                                </a:lnTo>
                                <a:lnTo>
                                  <a:pt x="838" y="1250"/>
                                </a:lnTo>
                                <a:lnTo>
                                  <a:pt x="863" y="1218"/>
                                </a:lnTo>
                                <a:lnTo>
                                  <a:pt x="890" y="1188"/>
                                </a:lnTo>
                                <a:lnTo>
                                  <a:pt x="916" y="1159"/>
                                </a:lnTo>
                                <a:lnTo>
                                  <a:pt x="944" y="1130"/>
                                </a:lnTo>
                                <a:lnTo>
                                  <a:pt x="971" y="1101"/>
                                </a:lnTo>
                                <a:lnTo>
                                  <a:pt x="1026" y="1047"/>
                                </a:lnTo>
                                <a:lnTo>
                                  <a:pt x="1081" y="997"/>
                                </a:lnTo>
                                <a:lnTo>
                                  <a:pt x="1134" y="950"/>
                                </a:lnTo>
                                <a:lnTo>
                                  <a:pt x="1188" y="903"/>
                                </a:lnTo>
                                <a:lnTo>
                                  <a:pt x="1243" y="858"/>
                                </a:lnTo>
                                <a:lnTo>
                                  <a:pt x="1298" y="815"/>
                                </a:lnTo>
                                <a:lnTo>
                                  <a:pt x="1355" y="772"/>
                                </a:lnTo>
                                <a:lnTo>
                                  <a:pt x="1412" y="731"/>
                                </a:lnTo>
                                <a:lnTo>
                                  <a:pt x="1470" y="691"/>
                                </a:lnTo>
                                <a:lnTo>
                                  <a:pt x="1529" y="653"/>
                                </a:lnTo>
                                <a:lnTo>
                                  <a:pt x="1590" y="616"/>
                                </a:lnTo>
                                <a:lnTo>
                                  <a:pt x="1651" y="581"/>
                                </a:lnTo>
                                <a:lnTo>
                                  <a:pt x="1713" y="546"/>
                                </a:lnTo>
                                <a:lnTo>
                                  <a:pt x="1775" y="514"/>
                                </a:lnTo>
                                <a:lnTo>
                                  <a:pt x="1839" y="483"/>
                                </a:lnTo>
                                <a:lnTo>
                                  <a:pt x="1903" y="455"/>
                                </a:lnTo>
                                <a:lnTo>
                                  <a:pt x="1969" y="426"/>
                                </a:lnTo>
                                <a:lnTo>
                                  <a:pt x="2036" y="401"/>
                                </a:lnTo>
                                <a:lnTo>
                                  <a:pt x="2123" y="369"/>
                                </a:lnTo>
                                <a:lnTo>
                                  <a:pt x="2168" y="353"/>
                                </a:lnTo>
                                <a:lnTo>
                                  <a:pt x="2212" y="338"/>
                                </a:lnTo>
                                <a:lnTo>
                                  <a:pt x="2258" y="324"/>
                                </a:lnTo>
                                <a:lnTo>
                                  <a:pt x="2303" y="311"/>
                                </a:lnTo>
                                <a:lnTo>
                                  <a:pt x="2349" y="301"/>
                                </a:lnTo>
                                <a:lnTo>
                                  <a:pt x="2395" y="293"/>
                                </a:lnTo>
                                <a:close/>
                                <a:moveTo>
                                  <a:pt x="3972" y="407"/>
                                </a:moveTo>
                                <a:lnTo>
                                  <a:pt x="3972" y="407"/>
                                </a:lnTo>
                                <a:lnTo>
                                  <a:pt x="3984" y="407"/>
                                </a:lnTo>
                                <a:lnTo>
                                  <a:pt x="3996" y="407"/>
                                </a:lnTo>
                                <a:lnTo>
                                  <a:pt x="4008" y="409"/>
                                </a:lnTo>
                                <a:lnTo>
                                  <a:pt x="4020" y="411"/>
                                </a:lnTo>
                                <a:lnTo>
                                  <a:pt x="4045" y="418"/>
                                </a:lnTo>
                                <a:lnTo>
                                  <a:pt x="4069" y="426"/>
                                </a:lnTo>
                                <a:lnTo>
                                  <a:pt x="4093" y="436"/>
                                </a:lnTo>
                                <a:lnTo>
                                  <a:pt x="4116" y="448"/>
                                </a:lnTo>
                                <a:lnTo>
                                  <a:pt x="4160" y="469"/>
                                </a:lnTo>
                                <a:lnTo>
                                  <a:pt x="4222" y="497"/>
                                </a:lnTo>
                                <a:lnTo>
                                  <a:pt x="4251" y="512"/>
                                </a:lnTo>
                                <a:lnTo>
                                  <a:pt x="4280" y="527"/>
                                </a:lnTo>
                                <a:lnTo>
                                  <a:pt x="4309" y="542"/>
                                </a:lnTo>
                                <a:lnTo>
                                  <a:pt x="4335" y="558"/>
                                </a:lnTo>
                                <a:lnTo>
                                  <a:pt x="4361" y="575"/>
                                </a:lnTo>
                                <a:lnTo>
                                  <a:pt x="4388" y="592"/>
                                </a:lnTo>
                                <a:lnTo>
                                  <a:pt x="4412" y="611"/>
                                </a:lnTo>
                                <a:lnTo>
                                  <a:pt x="4437" y="630"/>
                                </a:lnTo>
                                <a:lnTo>
                                  <a:pt x="4460" y="651"/>
                                </a:lnTo>
                                <a:lnTo>
                                  <a:pt x="4483" y="674"/>
                                </a:lnTo>
                                <a:lnTo>
                                  <a:pt x="4505" y="697"/>
                                </a:lnTo>
                                <a:lnTo>
                                  <a:pt x="4526" y="722"/>
                                </a:lnTo>
                                <a:lnTo>
                                  <a:pt x="4547" y="748"/>
                                </a:lnTo>
                                <a:lnTo>
                                  <a:pt x="4568" y="777"/>
                                </a:lnTo>
                                <a:lnTo>
                                  <a:pt x="4589" y="810"/>
                                </a:lnTo>
                                <a:lnTo>
                                  <a:pt x="4610" y="842"/>
                                </a:lnTo>
                                <a:lnTo>
                                  <a:pt x="4630" y="877"/>
                                </a:lnTo>
                                <a:lnTo>
                                  <a:pt x="4648" y="911"/>
                                </a:lnTo>
                                <a:lnTo>
                                  <a:pt x="4656" y="925"/>
                                </a:lnTo>
                                <a:lnTo>
                                  <a:pt x="4663" y="940"/>
                                </a:lnTo>
                                <a:lnTo>
                                  <a:pt x="4665" y="948"/>
                                </a:lnTo>
                                <a:lnTo>
                                  <a:pt x="4666" y="956"/>
                                </a:lnTo>
                                <a:lnTo>
                                  <a:pt x="4666" y="964"/>
                                </a:lnTo>
                                <a:lnTo>
                                  <a:pt x="4665" y="972"/>
                                </a:lnTo>
                                <a:lnTo>
                                  <a:pt x="4663" y="977"/>
                                </a:lnTo>
                                <a:lnTo>
                                  <a:pt x="4661" y="982"/>
                                </a:lnTo>
                                <a:lnTo>
                                  <a:pt x="4657" y="987"/>
                                </a:lnTo>
                                <a:lnTo>
                                  <a:pt x="4654" y="990"/>
                                </a:lnTo>
                                <a:lnTo>
                                  <a:pt x="4644" y="996"/>
                                </a:lnTo>
                                <a:lnTo>
                                  <a:pt x="4635" y="1000"/>
                                </a:lnTo>
                                <a:lnTo>
                                  <a:pt x="4625" y="1004"/>
                                </a:lnTo>
                                <a:lnTo>
                                  <a:pt x="4614" y="1007"/>
                                </a:lnTo>
                                <a:lnTo>
                                  <a:pt x="4592" y="1012"/>
                                </a:lnTo>
                                <a:lnTo>
                                  <a:pt x="4542" y="1026"/>
                                </a:lnTo>
                                <a:lnTo>
                                  <a:pt x="4493" y="1041"/>
                                </a:lnTo>
                                <a:lnTo>
                                  <a:pt x="4445" y="1059"/>
                                </a:lnTo>
                                <a:lnTo>
                                  <a:pt x="4397" y="1077"/>
                                </a:lnTo>
                                <a:lnTo>
                                  <a:pt x="4358" y="1096"/>
                                </a:lnTo>
                                <a:lnTo>
                                  <a:pt x="4319" y="1114"/>
                                </a:lnTo>
                                <a:lnTo>
                                  <a:pt x="4280" y="1135"/>
                                </a:lnTo>
                                <a:lnTo>
                                  <a:pt x="4241" y="1155"/>
                                </a:lnTo>
                                <a:lnTo>
                                  <a:pt x="4203" y="1178"/>
                                </a:lnTo>
                                <a:lnTo>
                                  <a:pt x="4165" y="1201"/>
                                </a:lnTo>
                                <a:lnTo>
                                  <a:pt x="4128" y="1226"/>
                                </a:lnTo>
                                <a:lnTo>
                                  <a:pt x="4090" y="1251"/>
                                </a:lnTo>
                                <a:lnTo>
                                  <a:pt x="4054" y="1278"/>
                                </a:lnTo>
                                <a:lnTo>
                                  <a:pt x="4019" y="1305"/>
                                </a:lnTo>
                                <a:lnTo>
                                  <a:pt x="3983" y="1333"/>
                                </a:lnTo>
                                <a:lnTo>
                                  <a:pt x="3949" y="1361"/>
                                </a:lnTo>
                                <a:lnTo>
                                  <a:pt x="3916" y="1390"/>
                                </a:lnTo>
                                <a:lnTo>
                                  <a:pt x="3883" y="1420"/>
                                </a:lnTo>
                                <a:lnTo>
                                  <a:pt x="3851" y="1450"/>
                                </a:lnTo>
                                <a:lnTo>
                                  <a:pt x="3822" y="1481"/>
                                </a:lnTo>
                                <a:lnTo>
                                  <a:pt x="3775" y="1530"/>
                                </a:lnTo>
                                <a:lnTo>
                                  <a:pt x="3728" y="1580"/>
                                </a:lnTo>
                                <a:lnTo>
                                  <a:pt x="3683" y="1632"/>
                                </a:lnTo>
                                <a:lnTo>
                                  <a:pt x="3638" y="1685"/>
                                </a:lnTo>
                                <a:lnTo>
                                  <a:pt x="3596" y="1737"/>
                                </a:lnTo>
                                <a:lnTo>
                                  <a:pt x="3553" y="1791"/>
                                </a:lnTo>
                                <a:lnTo>
                                  <a:pt x="3513" y="1846"/>
                                </a:lnTo>
                                <a:lnTo>
                                  <a:pt x="3473" y="1901"/>
                                </a:lnTo>
                                <a:lnTo>
                                  <a:pt x="3435" y="1959"/>
                                </a:lnTo>
                                <a:lnTo>
                                  <a:pt x="3398" y="2016"/>
                                </a:lnTo>
                                <a:lnTo>
                                  <a:pt x="3362" y="2073"/>
                                </a:lnTo>
                                <a:lnTo>
                                  <a:pt x="3328" y="2133"/>
                                </a:lnTo>
                                <a:lnTo>
                                  <a:pt x="3294" y="2193"/>
                                </a:lnTo>
                                <a:lnTo>
                                  <a:pt x="3262" y="2252"/>
                                </a:lnTo>
                                <a:lnTo>
                                  <a:pt x="3231" y="2314"/>
                                </a:lnTo>
                                <a:lnTo>
                                  <a:pt x="3203" y="2376"/>
                                </a:lnTo>
                                <a:lnTo>
                                  <a:pt x="3180" y="2425"/>
                                </a:lnTo>
                                <a:lnTo>
                                  <a:pt x="3159" y="2475"/>
                                </a:lnTo>
                                <a:lnTo>
                                  <a:pt x="3118" y="2574"/>
                                </a:lnTo>
                                <a:lnTo>
                                  <a:pt x="3079" y="2674"/>
                                </a:lnTo>
                                <a:lnTo>
                                  <a:pt x="3040" y="2774"/>
                                </a:lnTo>
                                <a:lnTo>
                                  <a:pt x="3033" y="2794"/>
                                </a:lnTo>
                                <a:lnTo>
                                  <a:pt x="3026" y="2816"/>
                                </a:lnTo>
                                <a:lnTo>
                                  <a:pt x="3014" y="2862"/>
                                </a:lnTo>
                                <a:lnTo>
                                  <a:pt x="3006" y="2885"/>
                                </a:lnTo>
                                <a:lnTo>
                                  <a:pt x="2998" y="2907"/>
                                </a:lnTo>
                                <a:lnTo>
                                  <a:pt x="2992" y="2916"/>
                                </a:lnTo>
                                <a:lnTo>
                                  <a:pt x="2986" y="2925"/>
                                </a:lnTo>
                                <a:lnTo>
                                  <a:pt x="2980" y="2933"/>
                                </a:lnTo>
                                <a:lnTo>
                                  <a:pt x="2973" y="2941"/>
                                </a:lnTo>
                                <a:lnTo>
                                  <a:pt x="2962" y="2950"/>
                                </a:lnTo>
                                <a:lnTo>
                                  <a:pt x="2949" y="2958"/>
                                </a:lnTo>
                                <a:lnTo>
                                  <a:pt x="2934" y="2965"/>
                                </a:lnTo>
                                <a:lnTo>
                                  <a:pt x="2918" y="2971"/>
                                </a:lnTo>
                                <a:lnTo>
                                  <a:pt x="2902" y="2975"/>
                                </a:lnTo>
                                <a:lnTo>
                                  <a:pt x="2885" y="2980"/>
                                </a:lnTo>
                                <a:lnTo>
                                  <a:pt x="2849" y="2988"/>
                                </a:lnTo>
                                <a:lnTo>
                                  <a:pt x="2812" y="2993"/>
                                </a:lnTo>
                                <a:lnTo>
                                  <a:pt x="2776" y="2997"/>
                                </a:lnTo>
                                <a:lnTo>
                                  <a:pt x="2742" y="3002"/>
                                </a:lnTo>
                                <a:lnTo>
                                  <a:pt x="2712" y="3008"/>
                                </a:lnTo>
                                <a:lnTo>
                                  <a:pt x="2651" y="3020"/>
                                </a:lnTo>
                                <a:lnTo>
                                  <a:pt x="2590" y="3033"/>
                                </a:lnTo>
                                <a:lnTo>
                                  <a:pt x="2529" y="3043"/>
                                </a:lnTo>
                                <a:lnTo>
                                  <a:pt x="2467" y="3053"/>
                                </a:lnTo>
                                <a:lnTo>
                                  <a:pt x="2344" y="3071"/>
                                </a:lnTo>
                                <a:lnTo>
                                  <a:pt x="2219" y="3088"/>
                                </a:lnTo>
                                <a:lnTo>
                                  <a:pt x="2146" y="3099"/>
                                </a:lnTo>
                                <a:lnTo>
                                  <a:pt x="2071" y="3110"/>
                                </a:lnTo>
                                <a:lnTo>
                                  <a:pt x="2034" y="3114"/>
                                </a:lnTo>
                                <a:lnTo>
                                  <a:pt x="1996" y="3118"/>
                                </a:lnTo>
                                <a:lnTo>
                                  <a:pt x="1959" y="3120"/>
                                </a:lnTo>
                                <a:lnTo>
                                  <a:pt x="1921" y="3119"/>
                                </a:lnTo>
                                <a:lnTo>
                                  <a:pt x="1913" y="3118"/>
                                </a:lnTo>
                                <a:lnTo>
                                  <a:pt x="1904" y="3115"/>
                                </a:lnTo>
                                <a:lnTo>
                                  <a:pt x="1896" y="3111"/>
                                </a:lnTo>
                                <a:lnTo>
                                  <a:pt x="1889" y="3106"/>
                                </a:lnTo>
                                <a:lnTo>
                                  <a:pt x="1883" y="3100"/>
                                </a:lnTo>
                                <a:lnTo>
                                  <a:pt x="1879" y="3092"/>
                                </a:lnTo>
                                <a:lnTo>
                                  <a:pt x="1877" y="3084"/>
                                </a:lnTo>
                                <a:lnTo>
                                  <a:pt x="1875" y="3075"/>
                                </a:lnTo>
                                <a:lnTo>
                                  <a:pt x="1877" y="3063"/>
                                </a:lnTo>
                                <a:lnTo>
                                  <a:pt x="1879" y="3050"/>
                                </a:lnTo>
                                <a:lnTo>
                                  <a:pt x="1885" y="3025"/>
                                </a:lnTo>
                                <a:lnTo>
                                  <a:pt x="1893" y="2998"/>
                                </a:lnTo>
                                <a:lnTo>
                                  <a:pt x="1902" y="2972"/>
                                </a:lnTo>
                                <a:lnTo>
                                  <a:pt x="1922" y="2920"/>
                                </a:lnTo>
                                <a:lnTo>
                                  <a:pt x="1932" y="2896"/>
                                </a:lnTo>
                                <a:lnTo>
                                  <a:pt x="1940" y="2871"/>
                                </a:lnTo>
                                <a:lnTo>
                                  <a:pt x="1969" y="2776"/>
                                </a:lnTo>
                                <a:lnTo>
                                  <a:pt x="2003" y="2681"/>
                                </a:lnTo>
                                <a:lnTo>
                                  <a:pt x="2037" y="2586"/>
                                </a:lnTo>
                                <a:lnTo>
                                  <a:pt x="2073" y="2492"/>
                                </a:lnTo>
                                <a:lnTo>
                                  <a:pt x="2109" y="2398"/>
                                </a:lnTo>
                                <a:lnTo>
                                  <a:pt x="2146" y="2304"/>
                                </a:lnTo>
                                <a:lnTo>
                                  <a:pt x="2223" y="2117"/>
                                </a:lnTo>
                                <a:lnTo>
                                  <a:pt x="2245" y="2066"/>
                                </a:lnTo>
                                <a:lnTo>
                                  <a:pt x="2266" y="2016"/>
                                </a:lnTo>
                                <a:lnTo>
                                  <a:pt x="2289" y="1966"/>
                                </a:lnTo>
                                <a:lnTo>
                                  <a:pt x="2312" y="1916"/>
                                </a:lnTo>
                                <a:lnTo>
                                  <a:pt x="2336" y="1866"/>
                                </a:lnTo>
                                <a:lnTo>
                                  <a:pt x="2361" y="1817"/>
                                </a:lnTo>
                                <a:lnTo>
                                  <a:pt x="2387" y="1767"/>
                                </a:lnTo>
                                <a:lnTo>
                                  <a:pt x="2413" y="1719"/>
                                </a:lnTo>
                                <a:lnTo>
                                  <a:pt x="2441" y="1670"/>
                                </a:lnTo>
                                <a:lnTo>
                                  <a:pt x="2468" y="1622"/>
                                </a:lnTo>
                                <a:lnTo>
                                  <a:pt x="2497" y="1575"/>
                                </a:lnTo>
                                <a:lnTo>
                                  <a:pt x="2526" y="1528"/>
                                </a:lnTo>
                                <a:lnTo>
                                  <a:pt x="2556" y="1481"/>
                                </a:lnTo>
                                <a:lnTo>
                                  <a:pt x="2587" y="1435"/>
                                </a:lnTo>
                                <a:lnTo>
                                  <a:pt x="2618" y="1389"/>
                                </a:lnTo>
                                <a:lnTo>
                                  <a:pt x="2650" y="1343"/>
                                </a:lnTo>
                                <a:lnTo>
                                  <a:pt x="2683" y="1298"/>
                                </a:lnTo>
                                <a:lnTo>
                                  <a:pt x="2718" y="1255"/>
                                </a:lnTo>
                                <a:lnTo>
                                  <a:pt x="2752" y="1211"/>
                                </a:lnTo>
                                <a:lnTo>
                                  <a:pt x="2787" y="1169"/>
                                </a:lnTo>
                                <a:lnTo>
                                  <a:pt x="2823" y="1127"/>
                                </a:lnTo>
                                <a:lnTo>
                                  <a:pt x="2860" y="1085"/>
                                </a:lnTo>
                                <a:lnTo>
                                  <a:pt x="2898" y="1045"/>
                                </a:lnTo>
                                <a:lnTo>
                                  <a:pt x="2936" y="1005"/>
                                </a:lnTo>
                                <a:lnTo>
                                  <a:pt x="2975" y="965"/>
                                </a:lnTo>
                                <a:lnTo>
                                  <a:pt x="3015" y="927"/>
                                </a:lnTo>
                                <a:lnTo>
                                  <a:pt x="3055" y="889"/>
                                </a:lnTo>
                                <a:lnTo>
                                  <a:pt x="3096" y="853"/>
                                </a:lnTo>
                                <a:lnTo>
                                  <a:pt x="3137" y="817"/>
                                </a:lnTo>
                                <a:lnTo>
                                  <a:pt x="3181" y="781"/>
                                </a:lnTo>
                                <a:lnTo>
                                  <a:pt x="3224" y="748"/>
                                </a:lnTo>
                                <a:lnTo>
                                  <a:pt x="3268" y="715"/>
                                </a:lnTo>
                                <a:lnTo>
                                  <a:pt x="3307" y="686"/>
                                </a:lnTo>
                                <a:lnTo>
                                  <a:pt x="3347" y="659"/>
                                </a:lnTo>
                                <a:lnTo>
                                  <a:pt x="3388" y="631"/>
                                </a:lnTo>
                                <a:lnTo>
                                  <a:pt x="3428" y="605"/>
                                </a:lnTo>
                                <a:lnTo>
                                  <a:pt x="3471" y="579"/>
                                </a:lnTo>
                                <a:lnTo>
                                  <a:pt x="3513" y="555"/>
                                </a:lnTo>
                                <a:lnTo>
                                  <a:pt x="3556" y="532"/>
                                </a:lnTo>
                                <a:lnTo>
                                  <a:pt x="3599" y="510"/>
                                </a:lnTo>
                                <a:lnTo>
                                  <a:pt x="3644" y="490"/>
                                </a:lnTo>
                                <a:lnTo>
                                  <a:pt x="3689" y="472"/>
                                </a:lnTo>
                                <a:lnTo>
                                  <a:pt x="3734" y="455"/>
                                </a:lnTo>
                                <a:lnTo>
                                  <a:pt x="3780" y="441"/>
                                </a:lnTo>
                                <a:lnTo>
                                  <a:pt x="3827" y="428"/>
                                </a:lnTo>
                                <a:lnTo>
                                  <a:pt x="3874" y="418"/>
                                </a:lnTo>
                                <a:lnTo>
                                  <a:pt x="3922" y="411"/>
                                </a:lnTo>
                                <a:lnTo>
                                  <a:pt x="3948" y="409"/>
                                </a:lnTo>
                                <a:lnTo>
                                  <a:pt x="3972" y="407"/>
                                </a:lnTo>
                                <a:close/>
                                <a:moveTo>
                                  <a:pt x="4745" y="840"/>
                                </a:moveTo>
                                <a:lnTo>
                                  <a:pt x="4745" y="840"/>
                                </a:lnTo>
                                <a:lnTo>
                                  <a:pt x="4751" y="839"/>
                                </a:lnTo>
                                <a:lnTo>
                                  <a:pt x="4756" y="838"/>
                                </a:lnTo>
                                <a:lnTo>
                                  <a:pt x="4763" y="839"/>
                                </a:lnTo>
                                <a:lnTo>
                                  <a:pt x="4768" y="841"/>
                                </a:lnTo>
                                <a:lnTo>
                                  <a:pt x="4775" y="845"/>
                                </a:lnTo>
                                <a:lnTo>
                                  <a:pt x="4782" y="848"/>
                                </a:lnTo>
                                <a:lnTo>
                                  <a:pt x="4796" y="858"/>
                                </a:lnTo>
                                <a:lnTo>
                                  <a:pt x="4810" y="869"/>
                                </a:lnTo>
                                <a:lnTo>
                                  <a:pt x="4822" y="880"/>
                                </a:lnTo>
                                <a:lnTo>
                                  <a:pt x="4840" y="897"/>
                                </a:lnTo>
                                <a:lnTo>
                                  <a:pt x="4904" y="953"/>
                                </a:lnTo>
                                <a:lnTo>
                                  <a:pt x="4964" y="1011"/>
                                </a:lnTo>
                                <a:lnTo>
                                  <a:pt x="4995" y="1041"/>
                                </a:lnTo>
                                <a:lnTo>
                                  <a:pt x="5024" y="1070"/>
                                </a:lnTo>
                                <a:lnTo>
                                  <a:pt x="5054" y="1100"/>
                                </a:lnTo>
                                <a:lnTo>
                                  <a:pt x="5081" y="1132"/>
                                </a:lnTo>
                                <a:lnTo>
                                  <a:pt x="5116" y="1169"/>
                                </a:lnTo>
                                <a:lnTo>
                                  <a:pt x="5130" y="1188"/>
                                </a:lnTo>
                                <a:lnTo>
                                  <a:pt x="5145" y="1209"/>
                                </a:lnTo>
                                <a:lnTo>
                                  <a:pt x="5149" y="1216"/>
                                </a:lnTo>
                                <a:lnTo>
                                  <a:pt x="5153" y="1224"/>
                                </a:lnTo>
                                <a:lnTo>
                                  <a:pt x="5155" y="1229"/>
                                </a:lnTo>
                                <a:lnTo>
                                  <a:pt x="5155" y="1233"/>
                                </a:lnTo>
                                <a:lnTo>
                                  <a:pt x="5153" y="1237"/>
                                </a:lnTo>
                                <a:lnTo>
                                  <a:pt x="5151" y="1240"/>
                                </a:lnTo>
                                <a:lnTo>
                                  <a:pt x="5146" y="1241"/>
                                </a:lnTo>
                                <a:lnTo>
                                  <a:pt x="5141" y="1242"/>
                                </a:lnTo>
                                <a:lnTo>
                                  <a:pt x="5135" y="1241"/>
                                </a:lnTo>
                                <a:lnTo>
                                  <a:pt x="5129" y="1239"/>
                                </a:lnTo>
                                <a:lnTo>
                                  <a:pt x="5116" y="1232"/>
                                </a:lnTo>
                                <a:lnTo>
                                  <a:pt x="5101" y="1223"/>
                                </a:lnTo>
                                <a:lnTo>
                                  <a:pt x="5087" y="1212"/>
                                </a:lnTo>
                                <a:lnTo>
                                  <a:pt x="5073" y="1203"/>
                                </a:lnTo>
                                <a:lnTo>
                                  <a:pt x="5055" y="1187"/>
                                </a:lnTo>
                                <a:lnTo>
                                  <a:pt x="5014" y="1159"/>
                                </a:lnTo>
                                <a:lnTo>
                                  <a:pt x="4972" y="1129"/>
                                </a:lnTo>
                                <a:lnTo>
                                  <a:pt x="4932" y="1100"/>
                                </a:lnTo>
                                <a:lnTo>
                                  <a:pt x="4890" y="1071"/>
                                </a:lnTo>
                                <a:lnTo>
                                  <a:pt x="4859" y="1052"/>
                                </a:lnTo>
                                <a:lnTo>
                                  <a:pt x="4843" y="1042"/>
                                </a:lnTo>
                                <a:lnTo>
                                  <a:pt x="4828" y="1031"/>
                                </a:lnTo>
                                <a:lnTo>
                                  <a:pt x="4814" y="1020"/>
                                </a:lnTo>
                                <a:lnTo>
                                  <a:pt x="4802" y="1006"/>
                                </a:lnTo>
                                <a:lnTo>
                                  <a:pt x="4791" y="991"/>
                                </a:lnTo>
                                <a:lnTo>
                                  <a:pt x="4787" y="983"/>
                                </a:lnTo>
                                <a:lnTo>
                                  <a:pt x="4782" y="974"/>
                                </a:lnTo>
                                <a:lnTo>
                                  <a:pt x="4769" y="947"/>
                                </a:lnTo>
                                <a:lnTo>
                                  <a:pt x="4760" y="927"/>
                                </a:lnTo>
                                <a:lnTo>
                                  <a:pt x="4751" y="905"/>
                                </a:lnTo>
                                <a:lnTo>
                                  <a:pt x="4743" y="883"/>
                                </a:lnTo>
                                <a:lnTo>
                                  <a:pt x="4741" y="874"/>
                                </a:lnTo>
                                <a:lnTo>
                                  <a:pt x="4738" y="865"/>
                                </a:lnTo>
                                <a:lnTo>
                                  <a:pt x="4738" y="856"/>
                                </a:lnTo>
                                <a:lnTo>
                                  <a:pt x="4740" y="849"/>
                                </a:lnTo>
                                <a:lnTo>
                                  <a:pt x="4742" y="845"/>
                                </a:lnTo>
                                <a:lnTo>
                                  <a:pt x="4745" y="840"/>
                                </a:lnTo>
                                <a:close/>
                                <a:moveTo>
                                  <a:pt x="4672" y="1093"/>
                                </a:moveTo>
                                <a:lnTo>
                                  <a:pt x="4672" y="1093"/>
                                </a:lnTo>
                                <a:lnTo>
                                  <a:pt x="4682" y="1092"/>
                                </a:lnTo>
                                <a:lnTo>
                                  <a:pt x="4693" y="1093"/>
                                </a:lnTo>
                                <a:lnTo>
                                  <a:pt x="4703" y="1093"/>
                                </a:lnTo>
                                <a:lnTo>
                                  <a:pt x="4713" y="1096"/>
                                </a:lnTo>
                                <a:lnTo>
                                  <a:pt x="4734" y="1101"/>
                                </a:lnTo>
                                <a:lnTo>
                                  <a:pt x="4753" y="1109"/>
                                </a:lnTo>
                                <a:lnTo>
                                  <a:pt x="4773" y="1118"/>
                                </a:lnTo>
                                <a:lnTo>
                                  <a:pt x="4791" y="1129"/>
                                </a:lnTo>
                                <a:lnTo>
                                  <a:pt x="4827" y="1151"/>
                                </a:lnTo>
                                <a:lnTo>
                                  <a:pt x="4868" y="1176"/>
                                </a:lnTo>
                                <a:lnTo>
                                  <a:pt x="4909" y="1203"/>
                                </a:lnTo>
                                <a:lnTo>
                                  <a:pt x="4951" y="1231"/>
                                </a:lnTo>
                                <a:lnTo>
                                  <a:pt x="4992" y="1258"/>
                                </a:lnTo>
                                <a:lnTo>
                                  <a:pt x="5032" y="1288"/>
                                </a:lnTo>
                                <a:lnTo>
                                  <a:pt x="5071" y="1318"/>
                                </a:lnTo>
                                <a:lnTo>
                                  <a:pt x="5110" y="1348"/>
                                </a:lnTo>
                                <a:lnTo>
                                  <a:pt x="5149" y="1378"/>
                                </a:lnTo>
                                <a:lnTo>
                                  <a:pt x="5207" y="1425"/>
                                </a:lnTo>
                                <a:lnTo>
                                  <a:pt x="5268" y="1473"/>
                                </a:lnTo>
                                <a:lnTo>
                                  <a:pt x="5297" y="1498"/>
                                </a:lnTo>
                                <a:lnTo>
                                  <a:pt x="5325" y="1524"/>
                                </a:lnTo>
                                <a:lnTo>
                                  <a:pt x="5352" y="1551"/>
                                </a:lnTo>
                                <a:lnTo>
                                  <a:pt x="5377" y="1578"/>
                                </a:lnTo>
                                <a:lnTo>
                                  <a:pt x="5408" y="1616"/>
                                </a:lnTo>
                                <a:lnTo>
                                  <a:pt x="5436" y="1655"/>
                                </a:lnTo>
                                <a:lnTo>
                                  <a:pt x="5465" y="1695"/>
                                </a:lnTo>
                                <a:lnTo>
                                  <a:pt x="5491" y="1736"/>
                                </a:lnTo>
                                <a:lnTo>
                                  <a:pt x="5517" y="1778"/>
                                </a:lnTo>
                                <a:lnTo>
                                  <a:pt x="5541" y="1821"/>
                                </a:lnTo>
                                <a:lnTo>
                                  <a:pt x="5564" y="1865"/>
                                </a:lnTo>
                                <a:lnTo>
                                  <a:pt x="5585" y="1908"/>
                                </a:lnTo>
                                <a:lnTo>
                                  <a:pt x="5606" y="1953"/>
                                </a:lnTo>
                                <a:lnTo>
                                  <a:pt x="5626" y="1999"/>
                                </a:lnTo>
                                <a:lnTo>
                                  <a:pt x="5643" y="2046"/>
                                </a:lnTo>
                                <a:lnTo>
                                  <a:pt x="5660" y="2092"/>
                                </a:lnTo>
                                <a:lnTo>
                                  <a:pt x="5676" y="2140"/>
                                </a:lnTo>
                                <a:lnTo>
                                  <a:pt x="5691" y="2187"/>
                                </a:lnTo>
                                <a:lnTo>
                                  <a:pt x="5705" y="2235"/>
                                </a:lnTo>
                                <a:lnTo>
                                  <a:pt x="5718" y="2284"/>
                                </a:lnTo>
                                <a:lnTo>
                                  <a:pt x="5730" y="2332"/>
                                </a:lnTo>
                                <a:lnTo>
                                  <a:pt x="5741" y="2382"/>
                                </a:lnTo>
                                <a:lnTo>
                                  <a:pt x="5752" y="2431"/>
                                </a:lnTo>
                                <a:lnTo>
                                  <a:pt x="5760" y="2480"/>
                                </a:lnTo>
                                <a:lnTo>
                                  <a:pt x="5769" y="2531"/>
                                </a:lnTo>
                                <a:lnTo>
                                  <a:pt x="5776" y="2580"/>
                                </a:lnTo>
                                <a:lnTo>
                                  <a:pt x="5783" y="2629"/>
                                </a:lnTo>
                                <a:lnTo>
                                  <a:pt x="5788" y="2679"/>
                                </a:lnTo>
                                <a:lnTo>
                                  <a:pt x="5793" y="2729"/>
                                </a:lnTo>
                                <a:lnTo>
                                  <a:pt x="5797" y="2778"/>
                                </a:lnTo>
                                <a:lnTo>
                                  <a:pt x="5801" y="2828"/>
                                </a:lnTo>
                                <a:lnTo>
                                  <a:pt x="5804" y="2876"/>
                                </a:lnTo>
                                <a:lnTo>
                                  <a:pt x="5808" y="2973"/>
                                </a:lnTo>
                                <a:lnTo>
                                  <a:pt x="5809" y="3068"/>
                                </a:lnTo>
                                <a:lnTo>
                                  <a:pt x="5808" y="3107"/>
                                </a:lnTo>
                                <a:lnTo>
                                  <a:pt x="5807" y="3145"/>
                                </a:lnTo>
                                <a:lnTo>
                                  <a:pt x="5804" y="3184"/>
                                </a:lnTo>
                                <a:lnTo>
                                  <a:pt x="5802" y="3222"/>
                                </a:lnTo>
                                <a:lnTo>
                                  <a:pt x="5794" y="3300"/>
                                </a:lnTo>
                                <a:lnTo>
                                  <a:pt x="5784" y="3377"/>
                                </a:lnTo>
                                <a:lnTo>
                                  <a:pt x="5771" y="3452"/>
                                </a:lnTo>
                                <a:lnTo>
                                  <a:pt x="5756" y="3529"/>
                                </a:lnTo>
                                <a:lnTo>
                                  <a:pt x="5740" y="3605"/>
                                </a:lnTo>
                                <a:lnTo>
                                  <a:pt x="5722" y="3679"/>
                                </a:lnTo>
                                <a:lnTo>
                                  <a:pt x="5704" y="3748"/>
                                </a:lnTo>
                                <a:lnTo>
                                  <a:pt x="5683" y="3816"/>
                                </a:lnTo>
                                <a:lnTo>
                                  <a:pt x="5679" y="3828"/>
                                </a:lnTo>
                                <a:lnTo>
                                  <a:pt x="5675" y="3843"/>
                                </a:lnTo>
                                <a:lnTo>
                                  <a:pt x="5671" y="3849"/>
                                </a:lnTo>
                                <a:lnTo>
                                  <a:pt x="5668" y="3855"/>
                                </a:lnTo>
                                <a:lnTo>
                                  <a:pt x="5662" y="3858"/>
                                </a:lnTo>
                                <a:lnTo>
                                  <a:pt x="5657" y="3860"/>
                                </a:lnTo>
                                <a:lnTo>
                                  <a:pt x="5653" y="3862"/>
                                </a:lnTo>
                                <a:lnTo>
                                  <a:pt x="5650" y="3860"/>
                                </a:lnTo>
                                <a:lnTo>
                                  <a:pt x="5643" y="3858"/>
                                </a:lnTo>
                                <a:lnTo>
                                  <a:pt x="5638" y="3854"/>
                                </a:lnTo>
                                <a:lnTo>
                                  <a:pt x="5635" y="3848"/>
                                </a:lnTo>
                                <a:lnTo>
                                  <a:pt x="5632" y="3841"/>
                                </a:lnTo>
                                <a:lnTo>
                                  <a:pt x="5630" y="3833"/>
                                </a:lnTo>
                                <a:lnTo>
                                  <a:pt x="5628" y="3820"/>
                                </a:lnTo>
                                <a:lnTo>
                                  <a:pt x="5621" y="3745"/>
                                </a:lnTo>
                                <a:lnTo>
                                  <a:pt x="5613" y="3669"/>
                                </a:lnTo>
                                <a:lnTo>
                                  <a:pt x="5604" y="3590"/>
                                </a:lnTo>
                                <a:lnTo>
                                  <a:pt x="5593" y="3510"/>
                                </a:lnTo>
                                <a:lnTo>
                                  <a:pt x="5583" y="3429"/>
                                </a:lnTo>
                                <a:lnTo>
                                  <a:pt x="5571" y="3349"/>
                                </a:lnTo>
                                <a:lnTo>
                                  <a:pt x="5556" y="3269"/>
                                </a:lnTo>
                                <a:lnTo>
                                  <a:pt x="5548" y="3229"/>
                                </a:lnTo>
                                <a:lnTo>
                                  <a:pt x="5538" y="3190"/>
                                </a:lnTo>
                                <a:lnTo>
                                  <a:pt x="5528" y="3151"/>
                                </a:lnTo>
                                <a:lnTo>
                                  <a:pt x="5518" y="3112"/>
                                </a:lnTo>
                                <a:lnTo>
                                  <a:pt x="5506" y="3073"/>
                                </a:lnTo>
                                <a:lnTo>
                                  <a:pt x="5495" y="3035"/>
                                </a:lnTo>
                                <a:lnTo>
                                  <a:pt x="5463" y="2945"/>
                                </a:lnTo>
                                <a:lnTo>
                                  <a:pt x="5430" y="2854"/>
                                </a:lnTo>
                                <a:lnTo>
                                  <a:pt x="5393" y="2763"/>
                                </a:lnTo>
                                <a:lnTo>
                                  <a:pt x="5355" y="2673"/>
                                </a:lnTo>
                                <a:lnTo>
                                  <a:pt x="5315" y="2583"/>
                                </a:lnTo>
                                <a:lnTo>
                                  <a:pt x="5294" y="2540"/>
                                </a:lnTo>
                                <a:lnTo>
                                  <a:pt x="5273" y="2496"/>
                                </a:lnTo>
                                <a:lnTo>
                                  <a:pt x="5251" y="2453"/>
                                </a:lnTo>
                                <a:lnTo>
                                  <a:pt x="5228" y="2409"/>
                                </a:lnTo>
                                <a:lnTo>
                                  <a:pt x="5205" y="2368"/>
                                </a:lnTo>
                                <a:lnTo>
                                  <a:pt x="5181" y="2326"/>
                                </a:lnTo>
                                <a:lnTo>
                                  <a:pt x="5157" y="2285"/>
                                </a:lnTo>
                                <a:lnTo>
                                  <a:pt x="5133" y="2244"/>
                                </a:lnTo>
                                <a:lnTo>
                                  <a:pt x="5082" y="2165"/>
                                </a:lnTo>
                                <a:lnTo>
                                  <a:pt x="5030" y="2086"/>
                                </a:lnTo>
                                <a:lnTo>
                                  <a:pt x="4976" y="2009"/>
                                </a:lnTo>
                                <a:lnTo>
                                  <a:pt x="4920" y="1932"/>
                                </a:lnTo>
                                <a:lnTo>
                                  <a:pt x="4865" y="1857"/>
                                </a:lnTo>
                                <a:lnTo>
                                  <a:pt x="4751" y="1705"/>
                                </a:lnTo>
                                <a:lnTo>
                                  <a:pt x="4717" y="1660"/>
                                </a:lnTo>
                                <a:lnTo>
                                  <a:pt x="4681" y="1615"/>
                                </a:lnTo>
                                <a:lnTo>
                                  <a:pt x="4646" y="1571"/>
                                </a:lnTo>
                                <a:lnTo>
                                  <a:pt x="4610" y="1528"/>
                                </a:lnTo>
                                <a:lnTo>
                                  <a:pt x="4536" y="1442"/>
                                </a:lnTo>
                                <a:lnTo>
                                  <a:pt x="4460" y="1357"/>
                                </a:lnTo>
                                <a:lnTo>
                                  <a:pt x="4449" y="1344"/>
                                </a:lnTo>
                                <a:lnTo>
                                  <a:pt x="4432" y="1331"/>
                                </a:lnTo>
                                <a:lnTo>
                                  <a:pt x="4415" y="1315"/>
                                </a:lnTo>
                                <a:lnTo>
                                  <a:pt x="4397" y="1298"/>
                                </a:lnTo>
                                <a:lnTo>
                                  <a:pt x="4381" y="1280"/>
                                </a:lnTo>
                                <a:lnTo>
                                  <a:pt x="4374" y="1272"/>
                                </a:lnTo>
                                <a:lnTo>
                                  <a:pt x="4367" y="1263"/>
                                </a:lnTo>
                                <a:lnTo>
                                  <a:pt x="4363" y="1254"/>
                                </a:lnTo>
                                <a:lnTo>
                                  <a:pt x="4358" y="1246"/>
                                </a:lnTo>
                                <a:lnTo>
                                  <a:pt x="4356" y="1238"/>
                                </a:lnTo>
                                <a:lnTo>
                                  <a:pt x="4356" y="1229"/>
                                </a:lnTo>
                                <a:lnTo>
                                  <a:pt x="4356" y="1224"/>
                                </a:lnTo>
                                <a:lnTo>
                                  <a:pt x="4358" y="1218"/>
                                </a:lnTo>
                                <a:lnTo>
                                  <a:pt x="4360" y="1214"/>
                                </a:lnTo>
                                <a:lnTo>
                                  <a:pt x="4364" y="1209"/>
                                </a:lnTo>
                                <a:lnTo>
                                  <a:pt x="4372" y="1201"/>
                                </a:lnTo>
                                <a:lnTo>
                                  <a:pt x="4381" y="1194"/>
                                </a:lnTo>
                                <a:lnTo>
                                  <a:pt x="4392" y="1188"/>
                                </a:lnTo>
                                <a:lnTo>
                                  <a:pt x="4404" y="1183"/>
                                </a:lnTo>
                                <a:lnTo>
                                  <a:pt x="4424" y="1174"/>
                                </a:lnTo>
                                <a:lnTo>
                                  <a:pt x="4484" y="1148"/>
                                </a:lnTo>
                                <a:lnTo>
                                  <a:pt x="4515" y="1137"/>
                                </a:lnTo>
                                <a:lnTo>
                                  <a:pt x="4546" y="1125"/>
                                </a:lnTo>
                                <a:lnTo>
                                  <a:pt x="4577" y="1115"/>
                                </a:lnTo>
                                <a:lnTo>
                                  <a:pt x="4609" y="1106"/>
                                </a:lnTo>
                                <a:lnTo>
                                  <a:pt x="4641" y="1099"/>
                                </a:lnTo>
                                <a:lnTo>
                                  <a:pt x="4672" y="1093"/>
                                </a:lnTo>
                                <a:close/>
                                <a:moveTo>
                                  <a:pt x="4219" y="1289"/>
                                </a:moveTo>
                                <a:lnTo>
                                  <a:pt x="4219" y="1289"/>
                                </a:lnTo>
                                <a:lnTo>
                                  <a:pt x="4226" y="1288"/>
                                </a:lnTo>
                                <a:lnTo>
                                  <a:pt x="4232" y="1288"/>
                                </a:lnTo>
                                <a:lnTo>
                                  <a:pt x="4243" y="1289"/>
                                </a:lnTo>
                                <a:lnTo>
                                  <a:pt x="4256" y="1293"/>
                                </a:lnTo>
                                <a:lnTo>
                                  <a:pt x="4269" y="1298"/>
                                </a:lnTo>
                                <a:lnTo>
                                  <a:pt x="4281" y="1305"/>
                                </a:lnTo>
                                <a:lnTo>
                                  <a:pt x="4294" y="1315"/>
                                </a:lnTo>
                                <a:lnTo>
                                  <a:pt x="4305" y="1325"/>
                                </a:lnTo>
                                <a:lnTo>
                                  <a:pt x="4318" y="1336"/>
                                </a:lnTo>
                                <a:lnTo>
                                  <a:pt x="4341" y="1360"/>
                                </a:lnTo>
                                <a:lnTo>
                                  <a:pt x="4363" y="1384"/>
                                </a:lnTo>
                                <a:lnTo>
                                  <a:pt x="4382" y="1406"/>
                                </a:lnTo>
                                <a:lnTo>
                                  <a:pt x="4397" y="1423"/>
                                </a:lnTo>
                                <a:lnTo>
                                  <a:pt x="4454" y="1485"/>
                                </a:lnTo>
                                <a:lnTo>
                                  <a:pt x="4510" y="1548"/>
                                </a:lnTo>
                                <a:lnTo>
                                  <a:pt x="4564" y="1614"/>
                                </a:lnTo>
                                <a:lnTo>
                                  <a:pt x="4618" y="1679"/>
                                </a:lnTo>
                                <a:lnTo>
                                  <a:pt x="4670" y="1746"/>
                                </a:lnTo>
                                <a:lnTo>
                                  <a:pt x="4721" y="1813"/>
                                </a:lnTo>
                                <a:lnTo>
                                  <a:pt x="4771" y="1881"/>
                                </a:lnTo>
                                <a:lnTo>
                                  <a:pt x="4819" y="1950"/>
                                </a:lnTo>
                                <a:lnTo>
                                  <a:pt x="4865" y="2016"/>
                                </a:lnTo>
                                <a:lnTo>
                                  <a:pt x="4910" y="2084"/>
                                </a:lnTo>
                                <a:lnTo>
                                  <a:pt x="4955" y="2151"/>
                                </a:lnTo>
                                <a:lnTo>
                                  <a:pt x="4998" y="2220"/>
                                </a:lnTo>
                                <a:lnTo>
                                  <a:pt x="5041" y="2289"/>
                                </a:lnTo>
                                <a:lnTo>
                                  <a:pt x="5082" y="2358"/>
                                </a:lnTo>
                                <a:lnTo>
                                  <a:pt x="5122" y="2428"/>
                                </a:lnTo>
                                <a:lnTo>
                                  <a:pt x="5161" y="2499"/>
                                </a:lnTo>
                                <a:lnTo>
                                  <a:pt x="5198" y="2570"/>
                                </a:lnTo>
                                <a:lnTo>
                                  <a:pt x="5235" y="2642"/>
                                </a:lnTo>
                                <a:lnTo>
                                  <a:pt x="5269" y="2714"/>
                                </a:lnTo>
                                <a:lnTo>
                                  <a:pt x="5301" y="2787"/>
                                </a:lnTo>
                                <a:lnTo>
                                  <a:pt x="5332" y="2863"/>
                                </a:lnTo>
                                <a:lnTo>
                                  <a:pt x="5361" y="2939"/>
                                </a:lnTo>
                                <a:lnTo>
                                  <a:pt x="5388" y="3014"/>
                                </a:lnTo>
                                <a:lnTo>
                                  <a:pt x="5414" y="3092"/>
                                </a:lnTo>
                                <a:lnTo>
                                  <a:pt x="5432" y="3157"/>
                                </a:lnTo>
                                <a:lnTo>
                                  <a:pt x="5448" y="3221"/>
                                </a:lnTo>
                                <a:lnTo>
                                  <a:pt x="5463" y="3286"/>
                                </a:lnTo>
                                <a:lnTo>
                                  <a:pt x="5475" y="3351"/>
                                </a:lnTo>
                                <a:lnTo>
                                  <a:pt x="5487" y="3418"/>
                                </a:lnTo>
                                <a:lnTo>
                                  <a:pt x="5497" y="3483"/>
                                </a:lnTo>
                                <a:lnTo>
                                  <a:pt x="5506" y="3550"/>
                                </a:lnTo>
                                <a:lnTo>
                                  <a:pt x="5514" y="3615"/>
                                </a:lnTo>
                                <a:lnTo>
                                  <a:pt x="5526" y="3714"/>
                                </a:lnTo>
                                <a:lnTo>
                                  <a:pt x="5535" y="3811"/>
                                </a:lnTo>
                                <a:lnTo>
                                  <a:pt x="5538" y="3859"/>
                                </a:lnTo>
                                <a:lnTo>
                                  <a:pt x="5541" y="3909"/>
                                </a:lnTo>
                                <a:lnTo>
                                  <a:pt x="5543" y="3958"/>
                                </a:lnTo>
                                <a:lnTo>
                                  <a:pt x="5544" y="4007"/>
                                </a:lnTo>
                                <a:lnTo>
                                  <a:pt x="5545" y="4050"/>
                                </a:lnTo>
                                <a:lnTo>
                                  <a:pt x="5546" y="4091"/>
                                </a:lnTo>
                                <a:lnTo>
                                  <a:pt x="5546" y="4113"/>
                                </a:lnTo>
                                <a:lnTo>
                                  <a:pt x="5545" y="4133"/>
                                </a:lnTo>
                                <a:lnTo>
                                  <a:pt x="5543" y="4154"/>
                                </a:lnTo>
                                <a:lnTo>
                                  <a:pt x="5540" y="4175"/>
                                </a:lnTo>
                                <a:lnTo>
                                  <a:pt x="5533" y="4197"/>
                                </a:lnTo>
                                <a:lnTo>
                                  <a:pt x="5524" y="4220"/>
                                </a:lnTo>
                                <a:lnTo>
                                  <a:pt x="5513" y="4243"/>
                                </a:lnTo>
                                <a:lnTo>
                                  <a:pt x="5502" y="4266"/>
                                </a:lnTo>
                                <a:lnTo>
                                  <a:pt x="5478" y="4310"/>
                                </a:lnTo>
                                <a:lnTo>
                                  <a:pt x="5454" y="4352"/>
                                </a:lnTo>
                                <a:lnTo>
                                  <a:pt x="5423" y="4406"/>
                                </a:lnTo>
                                <a:lnTo>
                                  <a:pt x="5392" y="4458"/>
                                </a:lnTo>
                                <a:lnTo>
                                  <a:pt x="5359" y="4510"/>
                                </a:lnTo>
                                <a:lnTo>
                                  <a:pt x="5325" y="4562"/>
                                </a:lnTo>
                                <a:lnTo>
                                  <a:pt x="5291" y="4612"/>
                                </a:lnTo>
                                <a:lnTo>
                                  <a:pt x="5254" y="4662"/>
                                </a:lnTo>
                                <a:lnTo>
                                  <a:pt x="5218" y="4710"/>
                                </a:lnTo>
                                <a:lnTo>
                                  <a:pt x="5180" y="4758"/>
                                </a:lnTo>
                                <a:lnTo>
                                  <a:pt x="5169" y="4772"/>
                                </a:lnTo>
                                <a:lnTo>
                                  <a:pt x="5158" y="4788"/>
                                </a:lnTo>
                                <a:lnTo>
                                  <a:pt x="5144" y="4807"/>
                                </a:lnTo>
                                <a:lnTo>
                                  <a:pt x="5129" y="4827"/>
                                </a:lnTo>
                                <a:lnTo>
                                  <a:pt x="5113" y="4845"/>
                                </a:lnTo>
                                <a:lnTo>
                                  <a:pt x="5097" y="4861"/>
                                </a:lnTo>
                                <a:lnTo>
                                  <a:pt x="5089" y="4867"/>
                                </a:lnTo>
                                <a:lnTo>
                                  <a:pt x="5082" y="4873"/>
                                </a:lnTo>
                                <a:lnTo>
                                  <a:pt x="5074" y="4876"/>
                                </a:lnTo>
                                <a:lnTo>
                                  <a:pt x="5066" y="4878"/>
                                </a:lnTo>
                                <a:lnTo>
                                  <a:pt x="5062" y="4878"/>
                                </a:lnTo>
                                <a:lnTo>
                                  <a:pt x="5057" y="4877"/>
                                </a:lnTo>
                                <a:lnTo>
                                  <a:pt x="5054" y="4876"/>
                                </a:lnTo>
                                <a:lnTo>
                                  <a:pt x="5050" y="4874"/>
                                </a:lnTo>
                                <a:lnTo>
                                  <a:pt x="5047" y="4870"/>
                                </a:lnTo>
                                <a:lnTo>
                                  <a:pt x="5044" y="4867"/>
                                </a:lnTo>
                                <a:lnTo>
                                  <a:pt x="5041" y="4859"/>
                                </a:lnTo>
                                <a:lnTo>
                                  <a:pt x="5038" y="4849"/>
                                </a:lnTo>
                                <a:lnTo>
                                  <a:pt x="5036" y="4839"/>
                                </a:lnTo>
                                <a:lnTo>
                                  <a:pt x="5035" y="4822"/>
                                </a:lnTo>
                                <a:lnTo>
                                  <a:pt x="5032" y="4771"/>
                                </a:lnTo>
                                <a:lnTo>
                                  <a:pt x="5030" y="4719"/>
                                </a:lnTo>
                                <a:lnTo>
                                  <a:pt x="5025" y="4617"/>
                                </a:lnTo>
                                <a:lnTo>
                                  <a:pt x="5022" y="4562"/>
                                </a:lnTo>
                                <a:lnTo>
                                  <a:pt x="5017" y="4507"/>
                                </a:lnTo>
                                <a:lnTo>
                                  <a:pt x="5010" y="4451"/>
                                </a:lnTo>
                                <a:lnTo>
                                  <a:pt x="5003" y="4396"/>
                                </a:lnTo>
                                <a:lnTo>
                                  <a:pt x="4995" y="4340"/>
                                </a:lnTo>
                                <a:lnTo>
                                  <a:pt x="4987" y="4285"/>
                                </a:lnTo>
                                <a:lnTo>
                                  <a:pt x="4977" y="4228"/>
                                </a:lnTo>
                                <a:lnTo>
                                  <a:pt x="4967" y="4173"/>
                                </a:lnTo>
                                <a:lnTo>
                                  <a:pt x="4955" y="4118"/>
                                </a:lnTo>
                                <a:lnTo>
                                  <a:pt x="4944" y="4063"/>
                                </a:lnTo>
                                <a:lnTo>
                                  <a:pt x="4930" y="4008"/>
                                </a:lnTo>
                                <a:lnTo>
                                  <a:pt x="4917" y="3954"/>
                                </a:lnTo>
                                <a:lnTo>
                                  <a:pt x="4887" y="3846"/>
                                </a:lnTo>
                                <a:lnTo>
                                  <a:pt x="4858" y="3739"/>
                                </a:lnTo>
                                <a:lnTo>
                                  <a:pt x="4843" y="3693"/>
                                </a:lnTo>
                                <a:lnTo>
                                  <a:pt x="4828" y="3647"/>
                                </a:lnTo>
                                <a:lnTo>
                                  <a:pt x="4812" y="3603"/>
                                </a:lnTo>
                                <a:lnTo>
                                  <a:pt x="4795" y="3558"/>
                                </a:lnTo>
                                <a:lnTo>
                                  <a:pt x="4777" y="3513"/>
                                </a:lnTo>
                                <a:lnTo>
                                  <a:pt x="4758" y="3470"/>
                                </a:lnTo>
                                <a:lnTo>
                                  <a:pt x="4740" y="3426"/>
                                </a:lnTo>
                                <a:lnTo>
                                  <a:pt x="4719" y="3382"/>
                                </a:lnTo>
                                <a:lnTo>
                                  <a:pt x="4698" y="3339"/>
                                </a:lnTo>
                                <a:lnTo>
                                  <a:pt x="4677" y="3296"/>
                                </a:lnTo>
                                <a:lnTo>
                                  <a:pt x="4655" y="3254"/>
                                </a:lnTo>
                                <a:lnTo>
                                  <a:pt x="4632" y="3212"/>
                                </a:lnTo>
                                <a:lnTo>
                                  <a:pt x="4584" y="3128"/>
                                </a:lnTo>
                                <a:lnTo>
                                  <a:pt x="4534" y="3045"/>
                                </a:lnTo>
                                <a:lnTo>
                                  <a:pt x="4483" y="2965"/>
                                </a:lnTo>
                                <a:lnTo>
                                  <a:pt x="4429" y="2885"/>
                                </a:lnTo>
                                <a:lnTo>
                                  <a:pt x="4374" y="2806"/>
                                </a:lnTo>
                                <a:lnTo>
                                  <a:pt x="4317" y="2728"/>
                                </a:lnTo>
                                <a:lnTo>
                                  <a:pt x="4259" y="2651"/>
                                </a:lnTo>
                                <a:lnTo>
                                  <a:pt x="4200" y="2575"/>
                                </a:lnTo>
                                <a:lnTo>
                                  <a:pt x="4140" y="2500"/>
                                </a:lnTo>
                                <a:lnTo>
                                  <a:pt x="4081" y="2426"/>
                                </a:lnTo>
                                <a:lnTo>
                                  <a:pt x="4040" y="2378"/>
                                </a:lnTo>
                                <a:lnTo>
                                  <a:pt x="4000" y="2331"/>
                                </a:lnTo>
                                <a:lnTo>
                                  <a:pt x="3958" y="2284"/>
                                </a:lnTo>
                                <a:lnTo>
                                  <a:pt x="3917" y="2237"/>
                                </a:lnTo>
                                <a:lnTo>
                                  <a:pt x="3874" y="2191"/>
                                </a:lnTo>
                                <a:lnTo>
                                  <a:pt x="3831" y="2147"/>
                                </a:lnTo>
                                <a:lnTo>
                                  <a:pt x="3745" y="2057"/>
                                </a:lnTo>
                                <a:lnTo>
                                  <a:pt x="3728" y="2042"/>
                                </a:lnTo>
                                <a:lnTo>
                                  <a:pt x="3708" y="2025"/>
                                </a:lnTo>
                                <a:lnTo>
                                  <a:pt x="3686" y="2007"/>
                                </a:lnTo>
                                <a:lnTo>
                                  <a:pt x="3665" y="1987"/>
                                </a:lnTo>
                                <a:lnTo>
                                  <a:pt x="3644" y="1967"/>
                                </a:lnTo>
                                <a:lnTo>
                                  <a:pt x="3635" y="1956"/>
                                </a:lnTo>
                                <a:lnTo>
                                  <a:pt x="3626" y="1946"/>
                                </a:lnTo>
                                <a:lnTo>
                                  <a:pt x="3619" y="1936"/>
                                </a:lnTo>
                                <a:lnTo>
                                  <a:pt x="3613" y="1927"/>
                                </a:lnTo>
                                <a:lnTo>
                                  <a:pt x="3608" y="1916"/>
                                </a:lnTo>
                                <a:lnTo>
                                  <a:pt x="3605" y="1906"/>
                                </a:lnTo>
                                <a:lnTo>
                                  <a:pt x="3604" y="1896"/>
                                </a:lnTo>
                                <a:lnTo>
                                  <a:pt x="3606" y="1884"/>
                                </a:lnTo>
                                <a:lnTo>
                                  <a:pt x="3610" y="1873"/>
                                </a:lnTo>
                                <a:lnTo>
                                  <a:pt x="3615" y="1861"/>
                                </a:lnTo>
                                <a:lnTo>
                                  <a:pt x="3622" y="1849"/>
                                </a:lnTo>
                                <a:lnTo>
                                  <a:pt x="3630" y="1837"/>
                                </a:lnTo>
                                <a:lnTo>
                                  <a:pt x="3639" y="1825"/>
                                </a:lnTo>
                                <a:lnTo>
                                  <a:pt x="3649" y="1813"/>
                                </a:lnTo>
                                <a:lnTo>
                                  <a:pt x="3670" y="1789"/>
                                </a:lnTo>
                                <a:lnTo>
                                  <a:pt x="3691" y="1768"/>
                                </a:lnTo>
                                <a:lnTo>
                                  <a:pt x="3710" y="1749"/>
                                </a:lnTo>
                                <a:lnTo>
                                  <a:pt x="3725" y="1733"/>
                                </a:lnTo>
                                <a:lnTo>
                                  <a:pt x="3765" y="1686"/>
                                </a:lnTo>
                                <a:lnTo>
                                  <a:pt x="3807" y="1640"/>
                                </a:lnTo>
                                <a:lnTo>
                                  <a:pt x="3848" y="1595"/>
                                </a:lnTo>
                                <a:lnTo>
                                  <a:pt x="3889" y="1552"/>
                                </a:lnTo>
                                <a:lnTo>
                                  <a:pt x="3933" y="1509"/>
                                </a:lnTo>
                                <a:lnTo>
                                  <a:pt x="3977" y="1468"/>
                                </a:lnTo>
                                <a:lnTo>
                                  <a:pt x="4024" y="1428"/>
                                </a:lnTo>
                                <a:lnTo>
                                  <a:pt x="4073" y="1389"/>
                                </a:lnTo>
                                <a:lnTo>
                                  <a:pt x="4106" y="1363"/>
                                </a:lnTo>
                                <a:lnTo>
                                  <a:pt x="4142" y="1333"/>
                                </a:lnTo>
                                <a:lnTo>
                                  <a:pt x="4162" y="1319"/>
                                </a:lnTo>
                                <a:lnTo>
                                  <a:pt x="4180" y="1306"/>
                                </a:lnTo>
                                <a:lnTo>
                                  <a:pt x="4200" y="1296"/>
                                </a:lnTo>
                                <a:lnTo>
                                  <a:pt x="4210" y="1293"/>
                                </a:lnTo>
                                <a:lnTo>
                                  <a:pt x="4219" y="1289"/>
                                </a:lnTo>
                                <a:close/>
                                <a:moveTo>
                                  <a:pt x="467" y="1889"/>
                                </a:moveTo>
                                <a:lnTo>
                                  <a:pt x="467" y="1889"/>
                                </a:lnTo>
                                <a:lnTo>
                                  <a:pt x="474" y="1885"/>
                                </a:lnTo>
                                <a:lnTo>
                                  <a:pt x="476" y="1885"/>
                                </a:lnTo>
                                <a:lnTo>
                                  <a:pt x="478" y="1887"/>
                                </a:lnTo>
                                <a:lnTo>
                                  <a:pt x="483" y="1889"/>
                                </a:lnTo>
                                <a:lnTo>
                                  <a:pt x="486" y="1893"/>
                                </a:lnTo>
                                <a:lnTo>
                                  <a:pt x="488" y="1899"/>
                                </a:lnTo>
                                <a:lnTo>
                                  <a:pt x="489" y="1905"/>
                                </a:lnTo>
                                <a:lnTo>
                                  <a:pt x="490" y="1911"/>
                                </a:lnTo>
                                <a:lnTo>
                                  <a:pt x="490" y="1916"/>
                                </a:lnTo>
                                <a:lnTo>
                                  <a:pt x="488" y="1930"/>
                                </a:lnTo>
                                <a:lnTo>
                                  <a:pt x="485" y="1943"/>
                                </a:lnTo>
                                <a:lnTo>
                                  <a:pt x="478" y="1969"/>
                                </a:lnTo>
                                <a:lnTo>
                                  <a:pt x="471" y="1994"/>
                                </a:lnTo>
                                <a:lnTo>
                                  <a:pt x="465" y="2019"/>
                                </a:lnTo>
                                <a:lnTo>
                                  <a:pt x="453" y="2070"/>
                                </a:lnTo>
                                <a:lnTo>
                                  <a:pt x="444" y="2119"/>
                                </a:lnTo>
                                <a:lnTo>
                                  <a:pt x="424" y="2219"/>
                                </a:lnTo>
                                <a:lnTo>
                                  <a:pt x="408" y="2319"/>
                                </a:lnTo>
                                <a:lnTo>
                                  <a:pt x="394" y="2420"/>
                                </a:lnTo>
                                <a:lnTo>
                                  <a:pt x="389" y="2440"/>
                                </a:lnTo>
                                <a:lnTo>
                                  <a:pt x="382" y="2462"/>
                                </a:lnTo>
                                <a:lnTo>
                                  <a:pt x="373" y="2485"/>
                                </a:lnTo>
                                <a:lnTo>
                                  <a:pt x="361" y="2506"/>
                                </a:lnTo>
                                <a:lnTo>
                                  <a:pt x="355" y="2516"/>
                                </a:lnTo>
                                <a:lnTo>
                                  <a:pt x="348" y="2526"/>
                                </a:lnTo>
                                <a:lnTo>
                                  <a:pt x="340" y="2534"/>
                                </a:lnTo>
                                <a:lnTo>
                                  <a:pt x="332" y="2543"/>
                                </a:lnTo>
                                <a:lnTo>
                                  <a:pt x="322" y="2550"/>
                                </a:lnTo>
                                <a:lnTo>
                                  <a:pt x="313" y="2557"/>
                                </a:lnTo>
                                <a:lnTo>
                                  <a:pt x="303" y="2563"/>
                                </a:lnTo>
                                <a:lnTo>
                                  <a:pt x="293" y="2566"/>
                                </a:lnTo>
                                <a:lnTo>
                                  <a:pt x="286" y="2569"/>
                                </a:lnTo>
                                <a:lnTo>
                                  <a:pt x="279" y="2567"/>
                                </a:lnTo>
                                <a:lnTo>
                                  <a:pt x="274" y="2564"/>
                                </a:lnTo>
                                <a:lnTo>
                                  <a:pt x="271" y="2559"/>
                                </a:lnTo>
                                <a:lnTo>
                                  <a:pt x="267" y="2554"/>
                                </a:lnTo>
                                <a:lnTo>
                                  <a:pt x="265" y="2547"/>
                                </a:lnTo>
                                <a:lnTo>
                                  <a:pt x="265" y="2540"/>
                                </a:lnTo>
                                <a:lnTo>
                                  <a:pt x="264" y="2533"/>
                                </a:lnTo>
                                <a:lnTo>
                                  <a:pt x="266" y="2517"/>
                                </a:lnTo>
                                <a:lnTo>
                                  <a:pt x="269" y="2501"/>
                                </a:lnTo>
                                <a:lnTo>
                                  <a:pt x="275" y="2469"/>
                                </a:lnTo>
                                <a:lnTo>
                                  <a:pt x="290" y="2406"/>
                                </a:lnTo>
                                <a:lnTo>
                                  <a:pt x="302" y="2356"/>
                                </a:lnTo>
                                <a:lnTo>
                                  <a:pt x="313" y="2308"/>
                                </a:lnTo>
                                <a:lnTo>
                                  <a:pt x="327" y="2259"/>
                                </a:lnTo>
                                <a:lnTo>
                                  <a:pt x="341" y="2211"/>
                                </a:lnTo>
                                <a:lnTo>
                                  <a:pt x="356" y="2163"/>
                                </a:lnTo>
                                <a:lnTo>
                                  <a:pt x="372" y="2115"/>
                                </a:lnTo>
                                <a:lnTo>
                                  <a:pt x="389" y="2068"/>
                                </a:lnTo>
                                <a:lnTo>
                                  <a:pt x="406" y="2019"/>
                                </a:lnTo>
                                <a:lnTo>
                                  <a:pt x="416" y="1989"/>
                                </a:lnTo>
                                <a:lnTo>
                                  <a:pt x="422" y="1969"/>
                                </a:lnTo>
                                <a:lnTo>
                                  <a:pt x="429" y="1950"/>
                                </a:lnTo>
                                <a:lnTo>
                                  <a:pt x="437" y="1930"/>
                                </a:lnTo>
                                <a:lnTo>
                                  <a:pt x="446" y="1913"/>
                                </a:lnTo>
                                <a:lnTo>
                                  <a:pt x="451" y="1906"/>
                                </a:lnTo>
                                <a:lnTo>
                                  <a:pt x="455" y="1899"/>
                                </a:lnTo>
                                <a:lnTo>
                                  <a:pt x="461" y="1893"/>
                                </a:lnTo>
                                <a:lnTo>
                                  <a:pt x="467" y="1889"/>
                                </a:lnTo>
                                <a:close/>
                                <a:moveTo>
                                  <a:pt x="3533" y="2007"/>
                                </a:moveTo>
                                <a:lnTo>
                                  <a:pt x="3533" y="2007"/>
                                </a:lnTo>
                                <a:lnTo>
                                  <a:pt x="3542" y="2006"/>
                                </a:lnTo>
                                <a:lnTo>
                                  <a:pt x="3551" y="2007"/>
                                </a:lnTo>
                                <a:lnTo>
                                  <a:pt x="3559" y="2010"/>
                                </a:lnTo>
                                <a:lnTo>
                                  <a:pt x="3568" y="2015"/>
                                </a:lnTo>
                                <a:lnTo>
                                  <a:pt x="3575" y="2021"/>
                                </a:lnTo>
                                <a:lnTo>
                                  <a:pt x="3583" y="2026"/>
                                </a:lnTo>
                                <a:lnTo>
                                  <a:pt x="3597" y="2039"/>
                                </a:lnTo>
                                <a:lnTo>
                                  <a:pt x="3631" y="2070"/>
                                </a:lnTo>
                                <a:lnTo>
                                  <a:pt x="3665" y="2103"/>
                                </a:lnTo>
                                <a:lnTo>
                                  <a:pt x="3697" y="2138"/>
                                </a:lnTo>
                                <a:lnTo>
                                  <a:pt x="3728" y="2171"/>
                                </a:lnTo>
                                <a:lnTo>
                                  <a:pt x="3793" y="2243"/>
                                </a:lnTo>
                                <a:lnTo>
                                  <a:pt x="3857" y="2315"/>
                                </a:lnTo>
                                <a:lnTo>
                                  <a:pt x="3921" y="2387"/>
                                </a:lnTo>
                                <a:lnTo>
                                  <a:pt x="3983" y="2461"/>
                                </a:lnTo>
                                <a:lnTo>
                                  <a:pt x="4045" y="2535"/>
                                </a:lnTo>
                                <a:lnTo>
                                  <a:pt x="4106" y="2610"/>
                                </a:lnTo>
                                <a:lnTo>
                                  <a:pt x="4164" y="2687"/>
                                </a:lnTo>
                                <a:lnTo>
                                  <a:pt x="4223" y="2765"/>
                                </a:lnTo>
                                <a:lnTo>
                                  <a:pt x="4297" y="2868"/>
                                </a:lnTo>
                                <a:lnTo>
                                  <a:pt x="4334" y="2919"/>
                                </a:lnTo>
                                <a:lnTo>
                                  <a:pt x="4371" y="2972"/>
                                </a:lnTo>
                                <a:lnTo>
                                  <a:pt x="4405" y="3025"/>
                                </a:lnTo>
                                <a:lnTo>
                                  <a:pt x="4440" y="3078"/>
                                </a:lnTo>
                                <a:lnTo>
                                  <a:pt x="4474" y="3131"/>
                                </a:lnTo>
                                <a:lnTo>
                                  <a:pt x="4507" y="3186"/>
                                </a:lnTo>
                                <a:lnTo>
                                  <a:pt x="4529" y="3224"/>
                                </a:lnTo>
                                <a:lnTo>
                                  <a:pt x="4551" y="3262"/>
                                </a:lnTo>
                                <a:lnTo>
                                  <a:pt x="4571" y="3301"/>
                                </a:lnTo>
                                <a:lnTo>
                                  <a:pt x="4591" y="3340"/>
                                </a:lnTo>
                                <a:lnTo>
                                  <a:pt x="4630" y="3418"/>
                                </a:lnTo>
                                <a:lnTo>
                                  <a:pt x="4665" y="3498"/>
                                </a:lnTo>
                                <a:lnTo>
                                  <a:pt x="4698" y="3578"/>
                                </a:lnTo>
                                <a:lnTo>
                                  <a:pt x="4729" y="3660"/>
                                </a:lnTo>
                                <a:lnTo>
                                  <a:pt x="4759" y="3742"/>
                                </a:lnTo>
                                <a:lnTo>
                                  <a:pt x="4785" y="3825"/>
                                </a:lnTo>
                                <a:lnTo>
                                  <a:pt x="4810" y="3910"/>
                                </a:lnTo>
                                <a:lnTo>
                                  <a:pt x="4832" y="3993"/>
                                </a:lnTo>
                                <a:lnTo>
                                  <a:pt x="4852" y="4078"/>
                                </a:lnTo>
                                <a:lnTo>
                                  <a:pt x="4870" y="4164"/>
                                </a:lnTo>
                                <a:lnTo>
                                  <a:pt x="4886" y="4250"/>
                                </a:lnTo>
                                <a:lnTo>
                                  <a:pt x="4901" y="4336"/>
                                </a:lnTo>
                                <a:lnTo>
                                  <a:pt x="4913" y="4423"/>
                                </a:lnTo>
                                <a:lnTo>
                                  <a:pt x="4924" y="4510"/>
                                </a:lnTo>
                                <a:lnTo>
                                  <a:pt x="4931" y="4570"/>
                                </a:lnTo>
                                <a:lnTo>
                                  <a:pt x="4939" y="4633"/>
                                </a:lnTo>
                                <a:lnTo>
                                  <a:pt x="4947" y="4698"/>
                                </a:lnTo>
                                <a:lnTo>
                                  <a:pt x="4949" y="4732"/>
                                </a:lnTo>
                                <a:lnTo>
                                  <a:pt x="4952" y="4765"/>
                                </a:lnTo>
                                <a:lnTo>
                                  <a:pt x="4954" y="4798"/>
                                </a:lnTo>
                                <a:lnTo>
                                  <a:pt x="4954" y="4831"/>
                                </a:lnTo>
                                <a:lnTo>
                                  <a:pt x="4953" y="4865"/>
                                </a:lnTo>
                                <a:lnTo>
                                  <a:pt x="4951" y="4897"/>
                                </a:lnTo>
                                <a:lnTo>
                                  <a:pt x="4946" y="4928"/>
                                </a:lnTo>
                                <a:lnTo>
                                  <a:pt x="4940" y="4959"/>
                                </a:lnTo>
                                <a:lnTo>
                                  <a:pt x="4933" y="4988"/>
                                </a:lnTo>
                                <a:lnTo>
                                  <a:pt x="4923" y="5017"/>
                                </a:lnTo>
                                <a:lnTo>
                                  <a:pt x="4918" y="5027"/>
                                </a:lnTo>
                                <a:lnTo>
                                  <a:pt x="4912" y="5039"/>
                                </a:lnTo>
                                <a:lnTo>
                                  <a:pt x="4905" y="5049"/>
                                </a:lnTo>
                                <a:lnTo>
                                  <a:pt x="4897" y="5059"/>
                                </a:lnTo>
                                <a:lnTo>
                                  <a:pt x="4887" y="5069"/>
                                </a:lnTo>
                                <a:lnTo>
                                  <a:pt x="4878" y="5079"/>
                                </a:lnTo>
                                <a:lnTo>
                                  <a:pt x="4858" y="5097"/>
                                </a:lnTo>
                                <a:lnTo>
                                  <a:pt x="4836" y="5114"/>
                                </a:lnTo>
                                <a:lnTo>
                                  <a:pt x="4814" y="5132"/>
                                </a:lnTo>
                                <a:lnTo>
                                  <a:pt x="4773" y="5161"/>
                                </a:lnTo>
                                <a:lnTo>
                                  <a:pt x="4733" y="5194"/>
                                </a:lnTo>
                                <a:lnTo>
                                  <a:pt x="4691" y="5225"/>
                                </a:lnTo>
                                <a:lnTo>
                                  <a:pt x="4650" y="5254"/>
                                </a:lnTo>
                                <a:lnTo>
                                  <a:pt x="4608" y="5284"/>
                                </a:lnTo>
                                <a:lnTo>
                                  <a:pt x="4565" y="5313"/>
                                </a:lnTo>
                                <a:lnTo>
                                  <a:pt x="4522" y="5340"/>
                                </a:lnTo>
                                <a:lnTo>
                                  <a:pt x="4478" y="5368"/>
                                </a:lnTo>
                                <a:lnTo>
                                  <a:pt x="4435" y="5394"/>
                                </a:lnTo>
                                <a:lnTo>
                                  <a:pt x="4396" y="5418"/>
                                </a:lnTo>
                                <a:lnTo>
                                  <a:pt x="4353" y="5443"/>
                                </a:lnTo>
                                <a:lnTo>
                                  <a:pt x="4333" y="5455"/>
                                </a:lnTo>
                                <a:lnTo>
                                  <a:pt x="4311" y="5465"/>
                                </a:lnTo>
                                <a:lnTo>
                                  <a:pt x="4289" y="5474"/>
                                </a:lnTo>
                                <a:lnTo>
                                  <a:pt x="4267" y="5480"/>
                                </a:lnTo>
                                <a:lnTo>
                                  <a:pt x="4246" y="5484"/>
                                </a:lnTo>
                                <a:lnTo>
                                  <a:pt x="4223" y="5486"/>
                                </a:lnTo>
                                <a:lnTo>
                                  <a:pt x="4200" y="5486"/>
                                </a:lnTo>
                                <a:lnTo>
                                  <a:pt x="4177" y="5485"/>
                                </a:lnTo>
                                <a:lnTo>
                                  <a:pt x="4153" y="5484"/>
                                </a:lnTo>
                                <a:lnTo>
                                  <a:pt x="4130" y="5481"/>
                                </a:lnTo>
                                <a:lnTo>
                                  <a:pt x="4085" y="5476"/>
                                </a:lnTo>
                                <a:lnTo>
                                  <a:pt x="4068" y="5472"/>
                                </a:lnTo>
                                <a:lnTo>
                                  <a:pt x="4059" y="5471"/>
                                </a:lnTo>
                                <a:lnTo>
                                  <a:pt x="4050" y="5468"/>
                                </a:lnTo>
                                <a:lnTo>
                                  <a:pt x="4042" y="5464"/>
                                </a:lnTo>
                                <a:lnTo>
                                  <a:pt x="4035" y="5459"/>
                                </a:lnTo>
                                <a:lnTo>
                                  <a:pt x="4028" y="5453"/>
                                </a:lnTo>
                                <a:lnTo>
                                  <a:pt x="4023" y="5445"/>
                                </a:lnTo>
                                <a:lnTo>
                                  <a:pt x="4020" y="5435"/>
                                </a:lnTo>
                                <a:lnTo>
                                  <a:pt x="4019" y="5425"/>
                                </a:lnTo>
                                <a:lnTo>
                                  <a:pt x="4019" y="5414"/>
                                </a:lnTo>
                                <a:lnTo>
                                  <a:pt x="4021" y="5403"/>
                                </a:lnTo>
                                <a:lnTo>
                                  <a:pt x="4028" y="5382"/>
                                </a:lnTo>
                                <a:lnTo>
                                  <a:pt x="4034" y="5362"/>
                                </a:lnTo>
                                <a:lnTo>
                                  <a:pt x="4046" y="5317"/>
                                </a:lnTo>
                                <a:lnTo>
                                  <a:pt x="4055" y="5272"/>
                                </a:lnTo>
                                <a:lnTo>
                                  <a:pt x="4062" y="5227"/>
                                </a:lnTo>
                                <a:lnTo>
                                  <a:pt x="4068" y="5181"/>
                                </a:lnTo>
                                <a:lnTo>
                                  <a:pt x="4070" y="5147"/>
                                </a:lnTo>
                                <a:lnTo>
                                  <a:pt x="4073" y="5111"/>
                                </a:lnTo>
                                <a:lnTo>
                                  <a:pt x="4074" y="5077"/>
                                </a:lnTo>
                                <a:lnTo>
                                  <a:pt x="4074" y="5041"/>
                                </a:lnTo>
                                <a:lnTo>
                                  <a:pt x="4073" y="5007"/>
                                </a:lnTo>
                                <a:lnTo>
                                  <a:pt x="4071" y="4971"/>
                                </a:lnTo>
                                <a:lnTo>
                                  <a:pt x="4069" y="4936"/>
                                </a:lnTo>
                                <a:lnTo>
                                  <a:pt x="4066" y="4900"/>
                                </a:lnTo>
                                <a:lnTo>
                                  <a:pt x="4062" y="4865"/>
                                </a:lnTo>
                                <a:lnTo>
                                  <a:pt x="4058" y="4830"/>
                                </a:lnTo>
                                <a:lnTo>
                                  <a:pt x="4047" y="4760"/>
                                </a:lnTo>
                                <a:lnTo>
                                  <a:pt x="4034" y="4691"/>
                                </a:lnTo>
                                <a:lnTo>
                                  <a:pt x="4019" y="4624"/>
                                </a:lnTo>
                                <a:lnTo>
                                  <a:pt x="4008" y="4583"/>
                                </a:lnTo>
                                <a:lnTo>
                                  <a:pt x="3997" y="4541"/>
                                </a:lnTo>
                                <a:lnTo>
                                  <a:pt x="3972" y="4460"/>
                                </a:lnTo>
                                <a:lnTo>
                                  <a:pt x="3945" y="4380"/>
                                </a:lnTo>
                                <a:lnTo>
                                  <a:pt x="3916" y="4299"/>
                                </a:lnTo>
                                <a:lnTo>
                                  <a:pt x="3885" y="4220"/>
                                </a:lnTo>
                                <a:lnTo>
                                  <a:pt x="3851" y="4141"/>
                                </a:lnTo>
                                <a:lnTo>
                                  <a:pt x="3817" y="4063"/>
                                </a:lnTo>
                                <a:lnTo>
                                  <a:pt x="3780" y="3987"/>
                                </a:lnTo>
                                <a:lnTo>
                                  <a:pt x="3741" y="3911"/>
                                </a:lnTo>
                                <a:lnTo>
                                  <a:pt x="3702" y="3835"/>
                                </a:lnTo>
                                <a:lnTo>
                                  <a:pt x="3661" y="3760"/>
                                </a:lnTo>
                                <a:lnTo>
                                  <a:pt x="3619" y="3685"/>
                                </a:lnTo>
                                <a:lnTo>
                                  <a:pt x="3576" y="3612"/>
                                </a:lnTo>
                                <a:lnTo>
                                  <a:pt x="3533" y="3538"/>
                                </a:lnTo>
                                <a:lnTo>
                                  <a:pt x="3488" y="3466"/>
                                </a:lnTo>
                                <a:lnTo>
                                  <a:pt x="3443" y="3394"/>
                                </a:lnTo>
                                <a:lnTo>
                                  <a:pt x="3417" y="3354"/>
                                </a:lnTo>
                                <a:lnTo>
                                  <a:pt x="3391" y="3314"/>
                                </a:lnTo>
                                <a:lnTo>
                                  <a:pt x="3362" y="3274"/>
                                </a:lnTo>
                                <a:lnTo>
                                  <a:pt x="3332" y="3235"/>
                                </a:lnTo>
                                <a:lnTo>
                                  <a:pt x="3302" y="3197"/>
                                </a:lnTo>
                                <a:lnTo>
                                  <a:pt x="3271" y="3159"/>
                                </a:lnTo>
                                <a:lnTo>
                                  <a:pt x="3240" y="3122"/>
                                </a:lnTo>
                                <a:lnTo>
                                  <a:pt x="3208" y="3086"/>
                                </a:lnTo>
                                <a:lnTo>
                                  <a:pt x="3194" y="3071"/>
                                </a:lnTo>
                                <a:lnTo>
                                  <a:pt x="3176" y="3056"/>
                                </a:lnTo>
                                <a:lnTo>
                                  <a:pt x="3159" y="3040"/>
                                </a:lnTo>
                                <a:lnTo>
                                  <a:pt x="3141" y="3022"/>
                                </a:lnTo>
                                <a:lnTo>
                                  <a:pt x="3124" y="3005"/>
                                </a:lnTo>
                                <a:lnTo>
                                  <a:pt x="3117" y="2996"/>
                                </a:lnTo>
                                <a:lnTo>
                                  <a:pt x="3110" y="2987"/>
                                </a:lnTo>
                                <a:lnTo>
                                  <a:pt x="3104" y="2978"/>
                                </a:lnTo>
                                <a:lnTo>
                                  <a:pt x="3098" y="2969"/>
                                </a:lnTo>
                                <a:lnTo>
                                  <a:pt x="3095" y="2958"/>
                                </a:lnTo>
                                <a:lnTo>
                                  <a:pt x="3093" y="2949"/>
                                </a:lnTo>
                                <a:lnTo>
                                  <a:pt x="3092" y="2937"/>
                                </a:lnTo>
                                <a:lnTo>
                                  <a:pt x="3092" y="2923"/>
                                </a:lnTo>
                                <a:lnTo>
                                  <a:pt x="3094" y="2909"/>
                                </a:lnTo>
                                <a:lnTo>
                                  <a:pt x="3096" y="2895"/>
                                </a:lnTo>
                                <a:lnTo>
                                  <a:pt x="3100" y="2881"/>
                                </a:lnTo>
                                <a:lnTo>
                                  <a:pt x="3104" y="2867"/>
                                </a:lnTo>
                                <a:lnTo>
                                  <a:pt x="3116" y="2838"/>
                                </a:lnTo>
                                <a:lnTo>
                                  <a:pt x="3128" y="2808"/>
                                </a:lnTo>
                                <a:lnTo>
                                  <a:pt x="3142" y="2781"/>
                                </a:lnTo>
                                <a:lnTo>
                                  <a:pt x="3153" y="2754"/>
                                </a:lnTo>
                                <a:lnTo>
                                  <a:pt x="3164" y="2730"/>
                                </a:lnTo>
                                <a:lnTo>
                                  <a:pt x="3216" y="2596"/>
                                </a:lnTo>
                                <a:lnTo>
                                  <a:pt x="3244" y="2528"/>
                                </a:lnTo>
                                <a:lnTo>
                                  <a:pt x="3270" y="2461"/>
                                </a:lnTo>
                                <a:lnTo>
                                  <a:pt x="3300" y="2394"/>
                                </a:lnTo>
                                <a:lnTo>
                                  <a:pt x="3330" y="2329"/>
                                </a:lnTo>
                                <a:lnTo>
                                  <a:pt x="3346" y="2297"/>
                                </a:lnTo>
                                <a:lnTo>
                                  <a:pt x="3363" y="2265"/>
                                </a:lnTo>
                                <a:lnTo>
                                  <a:pt x="3380" y="2233"/>
                                </a:lnTo>
                                <a:lnTo>
                                  <a:pt x="3399" y="2202"/>
                                </a:lnTo>
                                <a:lnTo>
                                  <a:pt x="3483" y="2061"/>
                                </a:lnTo>
                                <a:lnTo>
                                  <a:pt x="3493" y="2045"/>
                                </a:lnTo>
                                <a:lnTo>
                                  <a:pt x="3503" y="2030"/>
                                </a:lnTo>
                                <a:lnTo>
                                  <a:pt x="3510" y="2022"/>
                                </a:lnTo>
                                <a:lnTo>
                                  <a:pt x="3517" y="2016"/>
                                </a:lnTo>
                                <a:lnTo>
                                  <a:pt x="3525" y="2011"/>
                                </a:lnTo>
                                <a:lnTo>
                                  <a:pt x="3533" y="2007"/>
                                </a:lnTo>
                                <a:close/>
                                <a:moveTo>
                                  <a:pt x="404" y="2605"/>
                                </a:moveTo>
                                <a:lnTo>
                                  <a:pt x="404" y="2605"/>
                                </a:lnTo>
                                <a:lnTo>
                                  <a:pt x="412" y="2603"/>
                                </a:lnTo>
                                <a:lnTo>
                                  <a:pt x="421" y="2604"/>
                                </a:lnTo>
                                <a:lnTo>
                                  <a:pt x="430" y="2606"/>
                                </a:lnTo>
                                <a:lnTo>
                                  <a:pt x="439" y="2611"/>
                                </a:lnTo>
                                <a:lnTo>
                                  <a:pt x="449" y="2618"/>
                                </a:lnTo>
                                <a:lnTo>
                                  <a:pt x="459" y="2626"/>
                                </a:lnTo>
                                <a:lnTo>
                                  <a:pt x="478" y="2643"/>
                                </a:lnTo>
                                <a:lnTo>
                                  <a:pt x="498" y="2664"/>
                                </a:lnTo>
                                <a:lnTo>
                                  <a:pt x="515" y="2683"/>
                                </a:lnTo>
                                <a:lnTo>
                                  <a:pt x="531" y="2700"/>
                                </a:lnTo>
                                <a:lnTo>
                                  <a:pt x="545" y="2713"/>
                                </a:lnTo>
                                <a:lnTo>
                                  <a:pt x="594" y="2753"/>
                                </a:lnTo>
                                <a:lnTo>
                                  <a:pt x="645" y="2792"/>
                                </a:lnTo>
                                <a:lnTo>
                                  <a:pt x="696" y="2829"/>
                                </a:lnTo>
                                <a:lnTo>
                                  <a:pt x="749" y="2864"/>
                                </a:lnTo>
                                <a:lnTo>
                                  <a:pt x="804" y="2898"/>
                                </a:lnTo>
                                <a:lnTo>
                                  <a:pt x="859" y="2930"/>
                                </a:lnTo>
                                <a:lnTo>
                                  <a:pt x="915" y="2958"/>
                                </a:lnTo>
                                <a:lnTo>
                                  <a:pt x="944" y="2972"/>
                                </a:lnTo>
                                <a:lnTo>
                                  <a:pt x="973" y="2986"/>
                                </a:lnTo>
                                <a:lnTo>
                                  <a:pt x="1026" y="3008"/>
                                </a:lnTo>
                                <a:lnTo>
                                  <a:pt x="1079" y="3029"/>
                                </a:lnTo>
                                <a:lnTo>
                                  <a:pt x="1132" y="3050"/>
                                </a:lnTo>
                                <a:lnTo>
                                  <a:pt x="1186" y="3069"/>
                                </a:lnTo>
                                <a:lnTo>
                                  <a:pt x="1239" y="3089"/>
                                </a:lnTo>
                                <a:lnTo>
                                  <a:pt x="1293" y="3107"/>
                                </a:lnTo>
                                <a:lnTo>
                                  <a:pt x="1348" y="3123"/>
                                </a:lnTo>
                                <a:lnTo>
                                  <a:pt x="1403" y="3139"/>
                                </a:lnTo>
                                <a:lnTo>
                                  <a:pt x="1458" y="3153"/>
                                </a:lnTo>
                                <a:lnTo>
                                  <a:pt x="1513" y="3167"/>
                                </a:lnTo>
                                <a:lnTo>
                                  <a:pt x="1569" y="3178"/>
                                </a:lnTo>
                                <a:lnTo>
                                  <a:pt x="1626" y="3189"/>
                                </a:lnTo>
                                <a:lnTo>
                                  <a:pt x="1683" y="3197"/>
                                </a:lnTo>
                                <a:lnTo>
                                  <a:pt x="1739" y="3204"/>
                                </a:lnTo>
                                <a:lnTo>
                                  <a:pt x="1796" y="3209"/>
                                </a:lnTo>
                                <a:lnTo>
                                  <a:pt x="1854" y="3213"/>
                                </a:lnTo>
                                <a:lnTo>
                                  <a:pt x="1906" y="3214"/>
                                </a:lnTo>
                                <a:lnTo>
                                  <a:pt x="1958" y="3213"/>
                                </a:lnTo>
                                <a:lnTo>
                                  <a:pt x="2010" y="3210"/>
                                </a:lnTo>
                                <a:lnTo>
                                  <a:pt x="2061" y="3207"/>
                                </a:lnTo>
                                <a:lnTo>
                                  <a:pt x="2113" y="3202"/>
                                </a:lnTo>
                                <a:lnTo>
                                  <a:pt x="2164" y="3197"/>
                                </a:lnTo>
                                <a:lnTo>
                                  <a:pt x="2267" y="3184"/>
                                </a:lnTo>
                                <a:lnTo>
                                  <a:pt x="2337" y="3175"/>
                                </a:lnTo>
                                <a:lnTo>
                                  <a:pt x="2407" y="3163"/>
                                </a:lnTo>
                                <a:lnTo>
                                  <a:pt x="2477" y="3150"/>
                                </a:lnTo>
                                <a:lnTo>
                                  <a:pt x="2547" y="3136"/>
                                </a:lnTo>
                                <a:lnTo>
                                  <a:pt x="2687" y="3107"/>
                                </a:lnTo>
                                <a:lnTo>
                                  <a:pt x="2757" y="3094"/>
                                </a:lnTo>
                                <a:lnTo>
                                  <a:pt x="2826" y="3081"/>
                                </a:lnTo>
                                <a:lnTo>
                                  <a:pt x="2850" y="3075"/>
                                </a:lnTo>
                                <a:lnTo>
                                  <a:pt x="2876" y="3068"/>
                                </a:lnTo>
                                <a:lnTo>
                                  <a:pt x="2904" y="3060"/>
                                </a:lnTo>
                                <a:lnTo>
                                  <a:pt x="2931" y="3053"/>
                                </a:lnTo>
                                <a:lnTo>
                                  <a:pt x="2960" y="3048"/>
                                </a:lnTo>
                                <a:lnTo>
                                  <a:pt x="2973" y="3047"/>
                                </a:lnTo>
                                <a:lnTo>
                                  <a:pt x="2986" y="3045"/>
                                </a:lnTo>
                                <a:lnTo>
                                  <a:pt x="2999" y="3047"/>
                                </a:lnTo>
                                <a:lnTo>
                                  <a:pt x="3011" y="3048"/>
                                </a:lnTo>
                                <a:lnTo>
                                  <a:pt x="3023" y="3051"/>
                                </a:lnTo>
                                <a:lnTo>
                                  <a:pt x="3033" y="3056"/>
                                </a:lnTo>
                                <a:lnTo>
                                  <a:pt x="3047" y="3064"/>
                                </a:lnTo>
                                <a:lnTo>
                                  <a:pt x="3059" y="3072"/>
                                </a:lnTo>
                                <a:lnTo>
                                  <a:pt x="3072" y="3081"/>
                                </a:lnTo>
                                <a:lnTo>
                                  <a:pt x="3083" y="3091"/>
                                </a:lnTo>
                                <a:lnTo>
                                  <a:pt x="3106" y="3113"/>
                                </a:lnTo>
                                <a:lnTo>
                                  <a:pt x="3128" y="3136"/>
                                </a:lnTo>
                                <a:lnTo>
                                  <a:pt x="3149" y="3160"/>
                                </a:lnTo>
                                <a:lnTo>
                                  <a:pt x="3168" y="3185"/>
                                </a:lnTo>
                                <a:lnTo>
                                  <a:pt x="3206" y="3233"/>
                                </a:lnTo>
                                <a:lnTo>
                                  <a:pt x="3252" y="3290"/>
                                </a:lnTo>
                                <a:lnTo>
                                  <a:pt x="3294" y="3347"/>
                                </a:lnTo>
                                <a:lnTo>
                                  <a:pt x="3337" y="3405"/>
                                </a:lnTo>
                                <a:lnTo>
                                  <a:pt x="3378" y="3464"/>
                                </a:lnTo>
                                <a:lnTo>
                                  <a:pt x="3417" y="3525"/>
                                </a:lnTo>
                                <a:lnTo>
                                  <a:pt x="3455" y="3585"/>
                                </a:lnTo>
                                <a:lnTo>
                                  <a:pt x="3493" y="3646"/>
                                </a:lnTo>
                                <a:lnTo>
                                  <a:pt x="3528" y="3709"/>
                                </a:lnTo>
                                <a:lnTo>
                                  <a:pt x="3574" y="3790"/>
                                </a:lnTo>
                                <a:lnTo>
                                  <a:pt x="3596" y="3832"/>
                                </a:lnTo>
                                <a:lnTo>
                                  <a:pt x="3618" y="3873"/>
                                </a:lnTo>
                                <a:lnTo>
                                  <a:pt x="3623" y="3884"/>
                                </a:lnTo>
                                <a:lnTo>
                                  <a:pt x="3627" y="3896"/>
                                </a:lnTo>
                                <a:lnTo>
                                  <a:pt x="3630" y="3907"/>
                                </a:lnTo>
                                <a:lnTo>
                                  <a:pt x="3631" y="3918"/>
                                </a:lnTo>
                                <a:lnTo>
                                  <a:pt x="3629" y="3928"/>
                                </a:lnTo>
                                <a:lnTo>
                                  <a:pt x="3628" y="3933"/>
                                </a:lnTo>
                                <a:lnTo>
                                  <a:pt x="3626" y="3937"/>
                                </a:lnTo>
                                <a:lnTo>
                                  <a:pt x="3622" y="3942"/>
                                </a:lnTo>
                                <a:lnTo>
                                  <a:pt x="3618" y="3946"/>
                                </a:lnTo>
                                <a:lnTo>
                                  <a:pt x="3613" y="3951"/>
                                </a:lnTo>
                                <a:lnTo>
                                  <a:pt x="3607" y="3954"/>
                                </a:lnTo>
                                <a:lnTo>
                                  <a:pt x="3595" y="3961"/>
                                </a:lnTo>
                                <a:lnTo>
                                  <a:pt x="3582" y="3967"/>
                                </a:lnTo>
                                <a:lnTo>
                                  <a:pt x="3556" y="3978"/>
                                </a:lnTo>
                                <a:lnTo>
                                  <a:pt x="3527" y="3989"/>
                                </a:lnTo>
                                <a:lnTo>
                                  <a:pt x="3497" y="3997"/>
                                </a:lnTo>
                                <a:lnTo>
                                  <a:pt x="3438" y="4012"/>
                                </a:lnTo>
                                <a:lnTo>
                                  <a:pt x="3381" y="4025"/>
                                </a:lnTo>
                                <a:lnTo>
                                  <a:pt x="3317" y="4042"/>
                                </a:lnTo>
                                <a:lnTo>
                                  <a:pt x="3253" y="4058"/>
                                </a:lnTo>
                                <a:lnTo>
                                  <a:pt x="3188" y="4074"/>
                                </a:lnTo>
                                <a:lnTo>
                                  <a:pt x="3122" y="4087"/>
                                </a:lnTo>
                                <a:lnTo>
                                  <a:pt x="3057" y="4100"/>
                                </a:lnTo>
                                <a:lnTo>
                                  <a:pt x="2992" y="4113"/>
                                </a:lnTo>
                                <a:lnTo>
                                  <a:pt x="2926" y="4123"/>
                                </a:lnTo>
                                <a:lnTo>
                                  <a:pt x="2860" y="4132"/>
                                </a:lnTo>
                                <a:lnTo>
                                  <a:pt x="2790" y="4141"/>
                                </a:lnTo>
                                <a:lnTo>
                                  <a:pt x="2719" y="4148"/>
                                </a:lnTo>
                                <a:lnTo>
                                  <a:pt x="2649" y="4155"/>
                                </a:lnTo>
                                <a:lnTo>
                                  <a:pt x="2577" y="4161"/>
                                </a:lnTo>
                                <a:lnTo>
                                  <a:pt x="2506" y="4165"/>
                                </a:lnTo>
                                <a:lnTo>
                                  <a:pt x="2434" y="4169"/>
                                </a:lnTo>
                                <a:lnTo>
                                  <a:pt x="2361" y="4171"/>
                                </a:lnTo>
                                <a:lnTo>
                                  <a:pt x="2289" y="4172"/>
                                </a:lnTo>
                                <a:lnTo>
                                  <a:pt x="2217" y="4172"/>
                                </a:lnTo>
                                <a:lnTo>
                                  <a:pt x="2145" y="4171"/>
                                </a:lnTo>
                                <a:lnTo>
                                  <a:pt x="2073" y="4169"/>
                                </a:lnTo>
                                <a:lnTo>
                                  <a:pt x="1999" y="4165"/>
                                </a:lnTo>
                                <a:lnTo>
                                  <a:pt x="1927" y="4160"/>
                                </a:lnTo>
                                <a:lnTo>
                                  <a:pt x="1855" y="4154"/>
                                </a:lnTo>
                                <a:lnTo>
                                  <a:pt x="1783" y="4146"/>
                                </a:lnTo>
                                <a:lnTo>
                                  <a:pt x="1710" y="4137"/>
                                </a:lnTo>
                                <a:lnTo>
                                  <a:pt x="1638" y="4126"/>
                                </a:lnTo>
                                <a:lnTo>
                                  <a:pt x="1567" y="4115"/>
                                </a:lnTo>
                                <a:lnTo>
                                  <a:pt x="1495" y="4101"/>
                                </a:lnTo>
                                <a:lnTo>
                                  <a:pt x="1425" y="4086"/>
                                </a:lnTo>
                                <a:lnTo>
                                  <a:pt x="1354" y="4070"/>
                                </a:lnTo>
                                <a:lnTo>
                                  <a:pt x="1284" y="4053"/>
                                </a:lnTo>
                                <a:lnTo>
                                  <a:pt x="1215" y="4034"/>
                                </a:lnTo>
                                <a:lnTo>
                                  <a:pt x="1145" y="4013"/>
                                </a:lnTo>
                                <a:lnTo>
                                  <a:pt x="1078" y="3990"/>
                                </a:lnTo>
                                <a:lnTo>
                                  <a:pt x="1010" y="3966"/>
                                </a:lnTo>
                                <a:lnTo>
                                  <a:pt x="944" y="3940"/>
                                </a:lnTo>
                                <a:lnTo>
                                  <a:pt x="877" y="3912"/>
                                </a:lnTo>
                                <a:lnTo>
                                  <a:pt x="812" y="3883"/>
                                </a:lnTo>
                                <a:lnTo>
                                  <a:pt x="748" y="3852"/>
                                </a:lnTo>
                                <a:lnTo>
                                  <a:pt x="684" y="3819"/>
                                </a:lnTo>
                                <a:lnTo>
                                  <a:pt x="620" y="3785"/>
                                </a:lnTo>
                                <a:lnTo>
                                  <a:pt x="575" y="3758"/>
                                </a:lnTo>
                                <a:lnTo>
                                  <a:pt x="529" y="3731"/>
                                </a:lnTo>
                                <a:lnTo>
                                  <a:pt x="483" y="3702"/>
                                </a:lnTo>
                                <a:lnTo>
                                  <a:pt x="461" y="3687"/>
                                </a:lnTo>
                                <a:lnTo>
                                  <a:pt x="438" y="3672"/>
                                </a:lnTo>
                                <a:lnTo>
                                  <a:pt x="418" y="3656"/>
                                </a:lnTo>
                                <a:lnTo>
                                  <a:pt x="396" y="3639"/>
                                </a:lnTo>
                                <a:lnTo>
                                  <a:pt x="376" y="3622"/>
                                </a:lnTo>
                                <a:lnTo>
                                  <a:pt x="356" y="3604"/>
                                </a:lnTo>
                                <a:lnTo>
                                  <a:pt x="337" y="3584"/>
                                </a:lnTo>
                                <a:lnTo>
                                  <a:pt x="320" y="3565"/>
                                </a:lnTo>
                                <a:lnTo>
                                  <a:pt x="303" y="3543"/>
                                </a:lnTo>
                                <a:lnTo>
                                  <a:pt x="288" y="3521"/>
                                </a:lnTo>
                                <a:lnTo>
                                  <a:pt x="281" y="3511"/>
                                </a:lnTo>
                                <a:lnTo>
                                  <a:pt x="275" y="3499"/>
                                </a:lnTo>
                                <a:lnTo>
                                  <a:pt x="271" y="3488"/>
                                </a:lnTo>
                                <a:lnTo>
                                  <a:pt x="266" y="3476"/>
                                </a:lnTo>
                                <a:lnTo>
                                  <a:pt x="259" y="3451"/>
                                </a:lnTo>
                                <a:lnTo>
                                  <a:pt x="254" y="3426"/>
                                </a:lnTo>
                                <a:lnTo>
                                  <a:pt x="250" y="3400"/>
                                </a:lnTo>
                                <a:lnTo>
                                  <a:pt x="247" y="3373"/>
                                </a:lnTo>
                                <a:lnTo>
                                  <a:pt x="242" y="3323"/>
                                </a:lnTo>
                                <a:lnTo>
                                  <a:pt x="234" y="3256"/>
                                </a:lnTo>
                                <a:lnTo>
                                  <a:pt x="225" y="3188"/>
                                </a:lnTo>
                                <a:lnTo>
                                  <a:pt x="222" y="3152"/>
                                </a:lnTo>
                                <a:lnTo>
                                  <a:pt x="219" y="3115"/>
                                </a:lnTo>
                                <a:lnTo>
                                  <a:pt x="217" y="3080"/>
                                </a:lnTo>
                                <a:lnTo>
                                  <a:pt x="216" y="3043"/>
                                </a:lnTo>
                                <a:lnTo>
                                  <a:pt x="217" y="3008"/>
                                </a:lnTo>
                                <a:lnTo>
                                  <a:pt x="218" y="2972"/>
                                </a:lnTo>
                                <a:lnTo>
                                  <a:pt x="222" y="2937"/>
                                </a:lnTo>
                                <a:lnTo>
                                  <a:pt x="227" y="2902"/>
                                </a:lnTo>
                                <a:lnTo>
                                  <a:pt x="234" y="2869"/>
                                </a:lnTo>
                                <a:lnTo>
                                  <a:pt x="245" y="2836"/>
                                </a:lnTo>
                                <a:lnTo>
                                  <a:pt x="250" y="2820"/>
                                </a:lnTo>
                                <a:lnTo>
                                  <a:pt x="256" y="2805"/>
                                </a:lnTo>
                                <a:lnTo>
                                  <a:pt x="264" y="2789"/>
                                </a:lnTo>
                                <a:lnTo>
                                  <a:pt x="271" y="2774"/>
                                </a:lnTo>
                                <a:lnTo>
                                  <a:pt x="296" y="2729"/>
                                </a:lnTo>
                                <a:lnTo>
                                  <a:pt x="310" y="2704"/>
                                </a:lnTo>
                                <a:lnTo>
                                  <a:pt x="326" y="2679"/>
                                </a:lnTo>
                                <a:lnTo>
                                  <a:pt x="343" y="2655"/>
                                </a:lnTo>
                                <a:lnTo>
                                  <a:pt x="352" y="2644"/>
                                </a:lnTo>
                                <a:lnTo>
                                  <a:pt x="363" y="2634"/>
                                </a:lnTo>
                                <a:lnTo>
                                  <a:pt x="372" y="2625"/>
                                </a:lnTo>
                                <a:lnTo>
                                  <a:pt x="382" y="2617"/>
                                </a:lnTo>
                                <a:lnTo>
                                  <a:pt x="394" y="2610"/>
                                </a:lnTo>
                                <a:lnTo>
                                  <a:pt x="404" y="2605"/>
                                </a:lnTo>
                                <a:close/>
                                <a:moveTo>
                                  <a:pt x="348" y="3738"/>
                                </a:moveTo>
                                <a:lnTo>
                                  <a:pt x="348" y="3738"/>
                                </a:lnTo>
                                <a:lnTo>
                                  <a:pt x="351" y="3737"/>
                                </a:lnTo>
                                <a:lnTo>
                                  <a:pt x="355" y="3737"/>
                                </a:lnTo>
                                <a:lnTo>
                                  <a:pt x="363" y="3737"/>
                                </a:lnTo>
                                <a:lnTo>
                                  <a:pt x="369" y="3739"/>
                                </a:lnTo>
                                <a:lnTo>
                                  <a:pt x="377" y="3742"/>
                                </a:lnTo>
                                <a:lnTo>
                                  <a:pt x="391" y="3753"/>
                                </a:lnTo>
                                <a:lnTo>
                                  <a:pt x="404" y="3762"/>
                                </a:lnTo>
                                <a:lnTo>
                                  <a:pt x="437" y="3784"/>
                                </a:lnTo>
                                <a:lnTo>
                                  <a:pt x="471" y="3807"/>
                                </a:lnTo>
                                <a:lnTo>
                                  <a:pt x="506" y="3828"/>
                                </a:lnTo>
                                <a:lnTo>
                                  <a:pt x="540" y="3848"/>
                                </a:lnTo>
                                <a:lnTo>
                                  <a:pt x="614" y="3887"/>
                                </a:lnTo>
                                <a:lnTo>
                                  <a:pt x="687" y="3923"/>
                                </a:lnTo>
                                <a:lnTo>
                                  <a:pt x="761" y="3958"/>
                                </a:lnTo>
                                <a:lnTo>
                                  <a:pt x="836" y="3991"/>
                                </a:lnTo>
                                <a:lnTo>
                                  <a:pt x="913" y="4022"/>
                                </a:lnTo>
                                <a:lnTo>
                                  <a:pt x="990" y="4051"/>
                                </a:lnTo>
                                <a:lnTo>
                                  <a:pt x="1066" y="4078"/>
                                </a:lnTo>
                                <a:lnTo>
                                  <a:pt x="1144" y="4103"/>
                                </a:lnTo>
                                <a:lnTo>
                                  <a:pt x="1196" y="4119"/>
                                </a:lnTo>
                                <a:lnTo>
                                  <a:pt x="1246" y="4133"/>
                                </a:lnTo>
                                <a:lnTo>
                                  <a:pt x="1298" y="4148"/>
                                </a:lnTo>
                                <a:lnTo>
                                  <a:pt x="1351" y="4161"/>
                                </a:lnTo>
                                <a:lnTo>
                                  <a:pt x="1402" y="4173"/>
                                </a:lnTo>
                                <a:lnTo>
                                  <a:pt x="1455" y="4185"/>
                                </a:lnTo>
                                <a:lnTo>
                                  <a:pt x="1508" y="4195"/>
                                </a:lnTo>
                                <a:lnTo>
                                  <a:pt x="1560" y="4205"/>
                                </a:lnTo>
                                <a:lnTo>
                                  <a:pt x="1613" y="4215"/>
                                </a:lnTo>
                                <a:lnTo>
                                  <a:pt x="1667" y="4223"/>
                                </a:lnTo>
                                <a:lnTo>
                                  <a:pt x="1721" y="4231"/>
                                </a:lnTo>
                                <a:lnTo>
                                  <a:pt x="1775" y="4238"/>
                                </a:lnTo>
                                <a:lnTo>
                                  <a:pt x="1828" y="4243"/>
                                </a:lnTo>
                                <a:lnTo>
                                  <a:pt x="1882" y="4249"/>
                                </a:lnTo>
                                <a:lnTo>
                                  <a:pt x="1936" y="4254"/>
                                </a:lnTo>
                                <a:lnTo>
                                  <a:pt x="1990" y="4257"/>
                                </a:lnTo>
                                <a:lnTo>
                                  <a:pt x="2044" y="4260"/>
                                </a:lnTo>
                                <a:lnTo>
                                  <a:pt x="2099" y="4263"/>
                                </a:lnTo>
                                <a:lnTo>
                                  <a:pt x="2153" y="4265"/>
                                </a:lnTo>
                                <a:lnTo>
                                  <a:pt x="2207" y="4266"/>
                                </a:lnTo>
                                <a:lnTo>
                                  <a:pt x="2316" y="4266"/>
                                </a:lnTo>
                                <a:lnTo>
                                  <a:pt x="2423" y="4264"/>
                                </a:lnTo>
                                <a:lnTo>
                                  <a:pt x="2531" y="4258"/>
                                </a:lnTo>
                                <a:lnTo>
                                  <a:pt x="2639" y="4251"/>
                                </a:lnTo>
                                <a:lnTo>
                                  <a:pt x="2744" y="4241"/>
                                </a:lnTo>
                                <a:lnTo>
                                  <a:pt x="2850" y="4228"/>
                                </a:lnTo>
                                <a:lnTo>
                                  <a:pt x="2923" y="4218"/>
                                </a:lnTo>
                                <a:lnTo>
                                  <a:pt x="2996" y="4207"/>
                                </a:lnTo>
                                <a:lnTo>
                                  <a:pt x="3070" y="4194"/>
                                </a:lnTo>
                                <a:lnTo>
                                  <a:pt x="3143" y="4180"/>
                                </a:lnTo>
                                <a:lnTo>
                                  <a:pt x="3216" y="4164"/>
                                </a:lnTo>
                                <a:lnTo>
                                  <a:pt x="3289" y="4148"/>
                                </a:lnTo>
                                <a:lnTo>
                                  <a:pt x="3361" y="4130"/>
                                </a:lnTo>
                                <a:lnTo>
                                  <a:pt x="3432" y="4109"/>
                                </a:lnTo>
                                <a:lnTo>
                                  <a:pt x="3518" y="4084"/>
                                </a:lnTo>
                                <a:lnTo>
                                  <a:pt x="3604" y="4058"/>
                                </a:lnTo>
                                <a:lnTo>
                                  <a:pt x="3622" y="4051"/>
                                </a:lnTo>
                                <a:lnTo>
                                  <a:pt x="3642" y="4044"/>
                                </a:lnTo>
                                <a:lnTo>
                                  <a:pt x="3652" y="4042"/>
                                </a:lnTo>
                                <a:lnTo>
                                  <a:pt x="3661" y="4040"/>
                                </a:lnTo>
                                <a:lnTo>
                                  <a:pt x="3671" y="4040"/>
                                </a:lnTo>
                                <a:lnTo>
                                  <a:pt x="3681" y="4043"/>
                                </a:lnTo>
                                <a:lnTo>
                                  <a:pt x="3690" y="4047"/>
                                </a:lnTo>
                                <a:lnTo>
                                  <a:pt x="3699" y="4053"/>
                                </a:lnTo>
                                <a:lnTo>
                                  <a:pt x="3707" y="4060"/>
                                </a:lnTo>
                                <a:lnTo>
                                  <a:pt x="3714" y="4069"/>
                                </a:lnTo>
                                <a:lnTo>
                                  <a:pt x="3722" y="4078"/>
                                </a:lnTo>
                                <a:lnTo>
                                  <a:pt x="3728" y="4089"/>
                                </a:lnTo>
                                <a:lnTo>
                                  <a:pt x="3739" y="4111"/>
                                </a:lnTo>
                                <a:lnTo>
                                  <a:pt x="3748" y="4136"/>
                                </a:lnTo>
                                <a:lnTo>
                                  <a:pt x="3757" y="4160"/>
                                </a:lnTo>
                                <a:lnTo>
                                  <a:pt x="3765" y="4183"/>
                                </a:lnTo>
                                <a:lnTo>
                                  <a:pt x="3772" y="4202"/>
                                </a:lnTo>
                                <a:lnTo>
                                  <a:pt x="3796" y="4262"/>
                                </a:lnTo>
                                <a:lnTo>
                                  <a:pt x="3822" y="4322"/>
                                </a:lnTo>
                                <a:lnTo>
                                  <a:pt x="3845" y="4383"/>
                                </a:lnTo>
                                <a:lnTo>
                                  <a:pt x="3867" y="4444"/>
                                </a:lnTo>
                                <a:lnTo>
                                  <a:pt x="3888" y="4506"/>
                                </a:lnTo>
                                <a:lnTo>
                                  <a:pt x="3908" y="4569"/>
                                </a:lnTo>
                                <a:lnTo>
                                  <a:pt x="3925" y="4631"/>
                                </a:lnTo>
                                <a:lnTo>
                                  <a:pt x="3941" y="4695"/>
                                </a:lnTo>
                                <a:lnTo>
                                  <a:pt x="3952" y="4742"/>
                                </a:lnTo>
                                <a:lnTo>
                                  <a:pt x="3958" y="4771"/>
                                </a:lnTo>
                                <a:lnTo>
                                  <a:pt x="3963" y="4800"/>
                                </a:lnTo>
                                <a:lnTo>
                                  <a:pt x="3964" y="4815"/>
                                </a:lnTo>
                                <a:lnTo>
                                  <a:pt x="3965" y="4830"/>
                                </a:lnTo>
                                <a:lnTo>
                                  <a:pt x="3965" y="4844"/>
                                </a:lnTo>
                                <a:lnTo>
                                  <a:pt x="3963" y="4857"/>
                                </a:lnTo>
                                <a:lnTo>
                                  <a:pt x="3960" y="4868"/>
                                </a:lnTo>
                                <a:lnTo>
                                  <a:pt x="3956" y="4879"/>
                                </a:lnTo>
                                <a:lnTo>
                                  <a:pt x="3949" y="4889"/>
                                </a:lnTo>
                                <a:lnTo>
                                  <a:pt x="3941" y="4896"/>
                                </a:lnTo>
                                <a:lnTo>
                                  <a:pt x="3932" y="4902"/>
                                </a:lnTo>
                                <a:lnTo>
                                  <a:pt x="3920" y="4908"/>
                                </a:lnTo>
                                <a:lnTo>
                                  <a:pt x="3908" y="4914"/>
                                </a:lnTo>
                                <a:lnTo>
                                  <a:pt x="3894" y="4918"/>
                                </a:lnTo>
                                <a:lnTo>
                                  <a:pt x="3865" y="4928"/>
                                </a:lnTo>
                                <a:lnTo>
                                  <a:pt x="3835" y="4933"/>
                                </a:lnTo>
                                <a:lnTo>
                                  <a:pt x="3804" y="4939"/>
                                </a:lnTo>
                                <a:lnTo>
                                  <a:pt x="3773" y="4945"/>
                                </a:lnTo>
                                <a:lnTo>
                                  <a:pt x="3746" y="4949"/>
                                </a:lnTo>
                                <a:lnTo>
                                  <a:pt x="3721" y="4954"/>
                                </a:lnTo>
                                <a:lnTo>
                                  <a:pt x="3587" y="4984"/>
                                </a:lnTo>
                                <a:lnTo>
                                  <a:pt x="3520" y="4999"/>
                                </a:lnTo>
                                <a:lnTo>
                                  <a:pt x="3454" y="5011"/>
                                </a:lnTo>
                                <a:lnTo>
                                  <a:pt x="3387" y="5024"/>
                                </a:lnTo>
                                <a:lnTo>
                                  <a:pt x="3320" y="5035"/>
                                </a:lnTo>
                                <a:lnTo>
                                  <a:pt x="3252" y="5046"/>
                                </a:lnTo>
                                <a:lnTo>
                                  <a:pt x="3184" y="5055"/>
                                </a:lnTo>
                                <a:lnTo>
                                  <a:pt x="3111" y="5063"/>
                                </a:lnTo>
                                <a:lnTo>
                                  <a:pt x="3036" y="5070"/>
                                </a:lnTo>
                                <a:lnTo>
                                  <a:pt x="2962" y="5075"/>
                                </a:lnTo>
                                <a:lnTo>
                                  <a:pt x="2887" y="5080"/>
                                </a:lnTo>
                                <a:lnTo>
                                  <a:pt x="2813" y="5084"/>
                                </a:lnTo>
                                <a:lnTo>
                                  <a:pt x="2737" y="5086"/>
                                </a:lnTo>
                                <a:lnTo>
                                  <a:pt x="2663" y="5087"/>
                                </a:lnTo>
                                <a:lnTo>
                                  <a:pt x="2587" y="5087"/>
                                </a:lnTo>
                                <a:lnTo>
                                  <a:pt x="2512" y="5087"/>
                                </a:lnTo>
                                <a:lnTo>
                                  <a:pt x="2436" y="5085"/>
                                </a:lnTo>
                                <a:lnTo>
                                  <a:pt x="2360" y="5081"/>
                                </a:lnTo>
                                <a:lnTo>
                                  <a:pt x="2283" y="5077"/>
                                </a:lnTo>
                                <a:lnTo>
                                  <a:pt x="2208" y="5071"/>
                                </a:lnTo>
                                <a:lnTo>
                                  <a:pt x="2132" y="5064"/>
                                </a:lnTo>
                                <a:lnTo>
                                  <a:pt x="2058" y="5056"/>
                                </a:lnTo>
                                <a:lnTo>
                                  <a:pt x="1982" y="5046"/>
                                </a:lnTo>
                                <a:lnTo>
                                  <a:pt x="1906" y="5035"/>
                                </a:lnTo>
                                <a:lnTo>
                                  <a:pt x="1832" y="5023"/>
                                </a:lnTo>
                                <a:lnTo>
                                  <a:pt x="1757" y="5009"/>
                                </a:lnTo>
                                <a:lnTo>
                                  <a:pt x="1683" y="4994"/>
                                </a:lnTo>
                                <a:lnTo>
                                  <a:pt x="1608" y="4978"/>
                                </a:lnTo>
                                <a:lnTo>
                                  <a:pt x="1535" y="4960"/>
                                </a:lnTo>
                                <a:lnTo>
                                  <a:pt x="1463" y="4941"/>
                                </a:lnTo>
                                <a:lnTo>
                                  <a:pt x="1390" y="4921"/>
                                </a:lnTo>
                                <a:lnTo>
                                  <a:pt x="1317" y="4898"/>
                                </a:lnTo>
                                <a:lnTo>
                                  <a:pt x="1246" y="4875"/>
                                </a:lnTo>
                                <a:lnTo>
                                  <a:pt x="1175" y="4850"/>
                                </a:lnTo>
                                <a:lnTo>
                                  <a:pt x="1105" y="4822"/>
                                </a:lnTo>
                                <a:lnTo>
                                  <a:pt x="1035" y="4795"/>
                                </a:lnTo>
                                <a:lnTo>
                                  <a:pt x="968" y="4764"/>
                                </a:lnTo>
                                <a:lnTo>
                                  <a:pt x="899" y="4733"/>
                                </a:lnTo>
                                <a:lnTo>
                                  <a:pt x="832" y="4700"/>
                                </a:lnTo>
                                <a:lnTo>
                                  <a:pt x="819" y="4693"/>
                                </a:lnTo>
                                <a:lnTo>
                                  <a:pt x="806" y="4683"/>
                                </a:lnTo>
                                <a:lnTo>
                                  <a:pt x="794" y="4674"/>
                                </a:lnTo>
                                <a:lnTo>
                                  <a:pt x="782" y="4664"/>
                                </a:lnTo>
                                <a:lnTo>
                                  <a:pt x="772" y="4653"/>
                                </a:lnTo>
                                <a:lnTo>
                                  <a:pt x="760" y="4641"/>
                                </a:lnTo>
                                <a:lnTo>
                                  <a:pt x="741" y="4616"/>
                                </a:lnTo>
                                <a:lnTo>
                                  <a:pt x="722" y="4589"/>
                                </a:lnTo>
                                <a:lnTo>
                                  <a:pt x="705" y="4563"/>
                                </a:lnTo>
                                <a:lnTo>
                                  <a:pt x="672" y="4510"/>
                                </a:lnTo>
                                <a:lnTo>
                                  <a:pt x="633" y="4448"/>
                                </a:lnTo>
                                <a:lnTo>
                                  <a:pt x="596" y="4385"/>
                                </a:lnTo>
                                <a:lnTo>
                                  <a:pt x="561" y="4321"/>
                                </a:lnTo>
                                <a:lnTo>
                                  <a:pt x="526" y="4257"/>
                                </a:lnTo>
                                <a:lnTo>
                                  <a:pt x="494" y="4192"/>
                                </a:lnTo>
                                <a:lnTo>
                                  <a:pt x="465" y="4125"/>
                                </a:lnTo>
                                <a:lnTo>
                                  <a:pt x="436" y="4059"/>
                                </a:lnTo>
                                <a:lnTo>
                                  <a:pt x="408" y="3990"/>
                                </a:lnTo>
                                <a:lnTo>
                                  <a:pt x="391" y="3944"/>
                                </a:lnTo>
                                <a:lnTo>
                                  <a:pt x="374" y="3897"/>
                                </a:lnTo>
                                <a:lnTo>
                                  <a:pt x="359" y="3850"/>
                                </a:lnTo>
                                <a:lnTo>
                                  <a:pt x="344" y="3803"/>
                                </a:lnTo>
                                <a:lnTo>
                                  <a:pt x="340" y="3787"/>
                                </a:lnTo>
                                <a:lnTo>
                                  <a:pt x="337" y="3778"/>
                                </a:lnTo>
                                <a:lnTo>
                                  <a:pt x="335" y="3769"/>
                                </a:lnTo>
                                <a:lnTo>
                                  <a:pt x="335" y="3760"/>
                                </a:lnTo>
                                <a:lnTo>
                                  <a:pt x="337" y="3750"/>
                                </a:lnTo>
                                <a:lnTo>
                                  <a:pt x="339" y="3747"/>
                                </a:lnTo>
                                <a:lnTo>
                                  <a:pt x="341" y="3743"/>
                                </a:lnTo>
                                <a:lnTo>
                                  <a:pt x="344" y="3740"/>
                                </a:lnTo>
                                <a:lnTo>
                                  <a:pt x="348" y="3738"/>
                                </a:lnTo>
                                <a:close/>
                                <a:moveTo>
                                  <a:pt x="991" y="4876"/>
                                </a:moveTo>
                                <a:lnTo>
                                  <a:pt x="991" y="4876"/>
                                </a:lnTo>
                                <a:lnTo>
                                  <a:pt x="1000" y="4876"/>
                                </a:lnTo>
                                <a:lnTo>
                                  <a:pt x="1009" y="4876"/>
                                </a:lnTo>
                                <a:lnTo>
                                  <a:pt x="1018" y="4878"/>
                                </a:lnTo>
                                <a:lnTo>
                                  <a:pt x="1028" y="4881"/>
                                </a:lnTo>
                                <a:lnTo>
                                  <a:pt x="1047" y="4887"/>
                                </a:lnTo>
                                <a:lnTo>
                                  <a:pt x="1063" y="4894"/>
                                </a:lnTo>
                                <a:lnTo>
                                  <a:pt x="1108" y="4910"/>
                                </a:lnTo>
                                <a:lnTo>
                                  <a:pt x="1151" y="4928"/>
                                </a:lnTo>
                                <a:lnTo>
                                  <a:pt x="1238" y="4961"/>
                                </a:lnTo>
                                <a:lnTo>
                                  <a:pt x="1306" y="4985"/>
                                </a:lnTo>
                                <a:lnTo>
                                  <a:pt x="1375" y="5007"/>
                                </a:lnTo>
                                <a:lnTo>
                                  <a:pt x="1445" y="5026"/>
                                </a:lnTo>
                                <a:lnTo>
                                  <a:pt x="1514" y="5045"/>
                                </a:lnTo>
                                <a:lnTo>
                                  <a:pt x="1586" y="5062"/>
                                </a:lnTo>
                                <a:lnTo>
                                  <a:pt x="1657" y="5077"/>
                                </a:lnTo>
                                <a:lnTo>
                                  <a:pt x="1726" y="5092"/>
                                </a:lnTo>
                                <a:lnTo>
                                  <a:pt x="1798" y="5104"/>
                                </a:lnTo>
                                <a:lnTo>
                                  <a:pt x="1886" y="5119"/>
                                </a:lnTo>
                                <a:lnTo>
                                  <a:pt x="1975" y="5132"/>
                                </a:lnTo>
                                <a:lnTo>
                                  <a:pt x="2065" y="5143"/>
                                </a:lnTo>
                                <a:lnTo>
                                  <a:pt x="2155" y="5153"/>
                                </a:lnTo>
                                <a:lnTo>
                                  <a:pt x="2246" y="5161"/>
                                </a:lnTo>
                                <a:lnTo>
                                  <a:pt x="2336" y="5168"/>
                                </a:lnTo>
                                <a:lnTo>
                                  <a:pt x="2427" y="5174"/>
                                </a:lnTo>
                                <a:lnTo>
                                  <a:pt x="2518" y="5178"/>
                                </a:lnTo>
                                <a:lnTo>
                                  <a:pt x="2609" y="5179"/>
                                </a:lnTo>
                                <a:lnTo>
                                  <a:pt x="2701" y="5179"/>
                                </a:lnTo>
                                <a:lnTo>
                                  <a:pt x="2791" y="5178"/>
                                </a:lnTo>
                                <a:lnTo>
                                  <a:pt x="2882" y="5174"/>
                                </a:lnTo>
                                <a:lnTo>
                                  <a:pt x="2972" y="5168"/>
                                </a:lnTo>
                                <a:lnTo>
                                  <a:pt x="3063" y="5161"/>
                                </a:lnTo>
                                <a:lnTo>
                                  <a:pt x="3152" y="5152"/>
                                </a:lnTo>
                                <a:lnTo>
                                  <a:pt x="3242" y="5142"/>
                                </a:lnTo>
                                <a:lnTo>
                                  <a:pt x="3304" y="5133"/>
                                </a:lnTo>
                                <a:lnTo>
                                  <a:pt x="3367" y="5124"/>
                                </a:lnTo>
                                <a:lnTo>
                                  <a:pt x="3428" y="5112"/>
                                </a:lnTo>
                                <a:lnTo>
                                  <a:pt x="3490" y="5101"/>
                                </a:lnTo>
                                <a:lnTo>
                                  <a:pt x="3553" y="5088"/>
                                </a:lnTo>
                                <a:lnTo>
                                  <a:pt x="3614" y="5075"/>
                                </a:lnTo>
                                <a:lnTo>
                                  <a:pt x="3676" y="5061"/>
                                </a:lnTo>
                                <a:lnTo>
                                  <a:pt x="3738" y="5046"/>
                                </a:lnTo>
                                <a:lnTo>
                                  <a:pt x="3808" y="5030"/>
                                </a:lnTo>
                                <a:lnTo>
                                  <a:pt x="3879" y="5012"/>
                                </a:lnTo>
                                <a:lnTo>
                                  <a:pt x="3894" y="5008"/>
                                </a:lnTo>
                                <a:lnTo>
                                  <a:pt x="3911" y="5003"/>
                                </a:lnTo>
                                <a:lnTo>
                                  <a:pt x="3920" y="5002"/>
                                </a:lnTo>
                                <a:lnTo>
                                  <a:pt x="3929" y="5001"/>
                                </a:lnTo>
                                <a:lnTo>
                                  <a:pt x="3937" y="5002"/>
                                </a:lnTo>
                                <a:lnTo>
                                  <a:pt x="3945" y="5003"/>
                                </a:lnTo>
                                <a:lnTo>
                                  <a:pt x="3952" y="5007"/>
                                </a:lnTo>
                                <a:lnTo>
                                  <a:pt x="3958" y="5011"/>
                                </a:lnTo>
                                <a:lnTo>
                                  <a:pt x="3963" y="5017"/>
                                </a:lnTo>
                                <a:lnTo>
                                  <a:pt x="3967" y="5023"/>
                                </a:lnTo>
                                <a:lnTo>
                                  <a:pt x="3971" y="5028"/>
                                </a:lnTo>
                                <a:lnTo>
                                  <a:pt x="3974" y="5037"/>
                                </a:lnTo>
                                <a:lnTo>
                                  <a:pt x="3977" y="5051"/>
                                </a:lnTo>
                                <a:lnTo>
                                  <a:pt x="3979" y="5067"/>
                                </a:lnTo>
                                <a:lnTo>
                                  <a:pt x="3979" y="5084"/>
                                </a:lnTo>
                                <a:lnTo>
                                  <a:pt x="3979" y="5113"/>
                                </a:lnTo>
                                <a:lnTo>
                                  <a:pt x="3979" y="5142"/>
                                </a:lnTo>
                                <a:lnTo>
                                  <a:pt x="3976" y="5171"/>
                                </a:lnTo>
                                <a:lnTo>
                                  <a:pt x="3974" y="5200"/>
                                </a:lnTo>
                                <a:lnTo>
                                  <a:pt x="3969" y="5229"/>
                                </a:lnTo>
                                <a:lnTo>
                                  <a:pt x="3965" y="5258"/>
                                </a:lnTo>
                                <a:lnTo>
                                  <a:pt x="3959" y="5285"/>
                                </a:lnTo>
                                <a:lnTo>
                                  <a:pt x="3952" y="5314"/>
                                </a:lnTo>
                                <a:lnTo>
                                  <a:pt x="3944" y="5341"/>
                                </a:lnTo>
                                <a:lnTo>
                                  <a:pt x="3936" y="5369"/>
                                </a:lnTo>
                                <a:lnTo>
                                  <a:pt x="3930" y="5382"/>
                                </a:lnTo>
                                <a:lnTo>
                                  <a:pt x="3925" y="5394"/>
                                </a:lnTo>
                                <a:lnTo>
                                  <a:pt x="3919" y="5406"/>
                                </a:lnTo>
                                <a:lnTo>
                                  <a:pt x="3910" y="5417"/>
                                </a:lnTo>
                                <a:lnTo>
                                  <a:pt x="3901" y="5427"/>
                                </a:lnTo>
                                <a:lnTo>
                                  <a:pt x="3888" y="5435"/>
                                </a:lnTo>
                                <a:lnTo>
                                  <a:pt x="3870" y="5447"/>
                                </a:lnTo>
                                <a:lnTo>
                                  <a:pt x="3851" y="5457"/>
                                </a:lnTo>
                                <a:lnTo>
                                  <a:pt x="3832" y="5466"/>
                                </a:lnTo>
                                <a:lnTo>
                                  <a:pt x="3812" y="5476"/>
                                </a:lnTo>
                                <a:lnTo>
                                  <a:pt x="3771" y="5492"/>
                                </a:lnTo>
                                <a:lnTo>
                                  <a:pt x="3731" y="5506"/>
                                </a:lnTo>
                                <a:lnTo>
                                  <a:pt x="3647" y="5535"/>
                                </a:lnTo>
                                <a:lnTo>
                                  <a:pt x="3606" y="5549"/>
                                </a:lnTo>
                                <a:lnTo>
                                  <a:pt x="3566" y="5564"/>
                                </a:lnTo>
                                <a:lnTo>
                                  <a:pt x="3463" y="5604"/>
                                </a:lnTo>
                                <a:lnTo>
                                  <a:pt x="3411" y="5623"/>
                                </a:lnTo>
                                <a:lnTo>
                                  <a:pt x="3357" y="5642"/>
                                </a:lnTo>
                                <a:lnTo>
                                  <a:pt x="3305" y="5660"/>
                                </a:lnTo>
                                <a:lnTo>
                                  <a:pt x="3251" y="5676"/>
                                </a:lnTo>
                                <a:lnTo>
                                  <a:pt x="3196" y="5692"/>
                                </a:lnTo>
                                <a:lnTo>
                                  <a:pt x="3142" y="5707"/>
                                </a:lnTo>
                                <a:lnTo>
                                  <a:pt x="3087" y="5720"/>
                                </a:lnTo>
                                <a:lnTo>
                                  <a:pt x="3032" y="5732"/>
                                </a:lnTo>
                                <a:lnTo>
                                  <a:pt x="2977" y="5741"/>
                                </a:lnTo>
                                <a:lnTo>
                                  <a:pt x="2921" y="5751"/>
                                </a:lnTo>
                                <a:lnTo>
                                  <a:pt x="2866" y="5756"/>
                                </a:lnTo>
                                <a:lnTo>
                                  <a:pt x="2810" y="5761"/>
                                </a:lnTo>
                                <a:lnTo>
                                  <a:pt x="2755" y="5763"/>
                                </a:lnTo>
                                <a:lnTo>
                                  <a:pt x="2700" y="5763"/>
                                </a:lnTo>
                                <a:lnTo>
                                  <a:pt x="2669" y="5762"/>
                                </a:lnTo>
                                <a:lnTo>
                                  <a:pt x="2636" y="5759"/>
                                </a:lnTo>
                                <a:lnTo>
                                  <a:pt x="2606" y="5754"/>
                                </a:lnTo>
                                <a:lnTo>
                                  <a:pt x="2575" y="5750"/>
                                </a:lnTo>
                                <a:lnTo>
                                  <a:pt x="2513" y="5737"/>
                                </a:lnTo>
                                <a:lnTo>
                                  <a:pt x="2451" y="5724"/>
                                </a:lnTo>
                                <a:lnTo>
                                  <a:pt x="2404" y="5714"/>
                                </a:lnTo>
                                <a:lnTo>
                                  <a:pt x="2357" y="5704"/>
                                </a:lnTo>
                                <a:lnTo>
                                  <a:pt x="2311" y="5691"/>
                                </a:lnTo>
                                <a:lnTo>
                                  <a:pt x="2264" y="5678"/>
                                </a:lnTo>
                                <a:lnTo>
                                  <a:pt x="2218" y="5665"/>
                                </a:lnTo>
                                <a:lnTo>
                                  <a:pt x="2172" y="5651"/>
                                </a:lnTo>
                                <a:lnTo>
                                  <a:pt x="2128" y="5636"/>
                                </a:lnTo>
                                <a:lnTo>
                                  <a:pt x="2082" y="5620"/>
                                </a:lnTo>
                                <a:lnTo>
                                  <a:pt x="2037" y="5603"/>
                                </a:lnTo>
                                <a:lnTo>
                                  <a:pt x="1992" y="5586"/>
                                </a:lnTo>
                                <a:lnTo>
                                  <a:pt x="1949" y="5567"/>
                                </a:lnTo>
                                <a:lnTo>
                                  <a:pt x="1904" y="5549"/>
                                </a:lnTo>
                                <a:lnTo>
                                  <a:pt x="1817" y="5510"/>
                                </a:lnTo>
                                <a:lnTo>
                                  <a:pt x="1731" y="5468"/>
                                </a:lnTo>
                                <a:lnTo>
                                  <a:pt x="1691" y="5448"/>
                                </a:lnTo>
                                <a:lnTo>
                                  <a:pt x="1652" y="5426"/>
                                </a:lnTo>
                                <a:lnTo>
                                  <a:pt x="1613" y="5404"/>
                                </a:lnTo>
                                <a:lnTo>
                                  <a:pt x="1574" y="5382"/>
                                </a:lnTo>
                                <a:lnTo>
                                  <a:pt x="1535" y="5359"/>
                                </a:lnTo>
                                <a:lnTo>
                                  <a:pt x="1497" y="5335"/>
                                </a:lnTo>
                                <a:lnTo>
                                  <a:pt x="1459" y="5310"/>
                                </a:lnTo>
                                <a:lnTo>
                                  <a:pt x="1423" y="5285"/>
                                </a:lnTo>
                                <a:lnTo>
                                  <a:pt x="1385" y="5259"/>
                                </a:lnTo>
                                <a:lnTo>
                                  <a:pt x="1349" y="5233"/>
                                </a:lnTo>
                                <a:lnTo>
                                  <a:pt x="1313" y="5206"/>
                                </a:lnTo>
                                <a:lnTo>
                                  <a:pt x="1277" y="5179"/>
                                </a:lnTo>
                                <a:lnTo>
                                  <a:pt x="1243" y="5150"/>
                                </a:lnTo>
                                <a:lnTo>
                                  <a:pt x="1208" y="5121"/>
                                </a:lnTo>
                                <a:lnTo>
                                  <a:pt x="1174" y="5093"/>
                                </a:lnTo>
                                <a:lnTo>
                                  <a:pt x="1141" y="5063"/>
                                </a:lnTo>
                                <a:lnTo>
                                  <a:pt x="1071" y="5000"/>
                                </a:lnTo>
                                <a:lnTo>
                                  <a:pt x="1037" y="4967"/>
                                </a:lnTo>
                                <a:lnTo>
                                  <a:pt x="1004" y="4932"/>
                                </a:lnTo>
                                <a:lnTo>
                                  <a:pt x="994" y="4921"/>
                                </a:lnTo>
                                <a:lnTo>
                                  <a:pt x="987" y="4912"/>
                                </a:lnTo>
                                <a:lnTo>
                                  <a:pt x="983" y="4904"/>
                                </a:lnTo>
                                <a:lnTo>
                                  <a:pt x="979" y="4896"/>
                                </a:lnTo>
                                <a:lnTo>
                                  <a:pt x="978" y="4891"/>
                                </a:lnTo>
                                <a:lnTo>
                                  <a:pt x="979" y="4887"/>
                                </a:lnTo>
                                <a:lnTo>
                                  <a:pt x="980" y="4884"/>
                                </a:lnTo>
                                <a:lnTo>
                                  <a:pt x="983" y="4881"/>
                                </a:lnTo>
                                <a:lnTo>
                                  <a:pt x="986" y="4878"/>
                                </a:lnTo>
                                <a:lnTo>
                                  <a:pt x="991" y="4876"/>
                                </a:lnTo>
                                <a:close/>
                                <a:moveTo>
                                  <a:pt x="3895" y="5542"/>
                                </a:moveTo>
                                <a:lnTo>
                                  <a:pt x="3895" y="5542"/>
                                </a:lnTo>
                                <a:lnTo>
                                  <a:pt x="3908" y="5541"/>
                                </a:lnTo>
                                <a:lnTo>
                                  <a:pt x="3926" y="5541"/>
                                </a:lnTo>
                                <a:lnTo>
                                  <a:pt x="3947" y="5543"/>
                                </a:lnTo>
                                <a:lnTo>
                                  <a:pt x="3968" y="5548"/>
                                </a:lnTo>
                                <a:lnTo>
                                  <a:pt x="3979" y="5551"/>
                                </a:lnTo>
                                <a:lnTo>
                                  <a:pt x="3988" y="5555"/>
                                </a:lnTo>
                                <a:lnTo>
                                  <a:pt x="3996" y="5559"/>
                                </a:lnTo>
                                <a:lnTo>
                                  <a:pt x="4003" y="5564"/>
                                </a:lnTo>
                                <a:lnTo>
                                  <a:pt x="4007" y="5570"/>
                                </a:lnTo>
                                <a:lnTo>
                                  <a:pt x="4010" y="5576"/>
                                </a:lnTo>
                                <a:lnTo>
                                  <a:pt x="4010" y="5580"/>
                                </a:lnTo>
                                <a:lnTo>
                                  <a:pt x="4010" y="5583"/>
                                </a:lnTo>
                                <a:lnTo>
                                  <a:pt x="4006" y="5591"/>
                                </a:lnTo>
                                <a:lnTo>
                                  <a:pt x="4003" y="5596"/>
                                </a:lnTo>
                                <a:lnTo>
                                  <a:pt x="3997" y="5602"/>
                                </a:lnTo>
                                <a:lnTo>
                                  <a:pt x="3991" y="5606"/>
                                </a:lnTo>
                                <a:lnTo>
                                  <a:pt x="3984" y="5611"/>
                                </a:lnTo>
                                <a:lnTo>
                                  <a:pt x="3967" y="5618"/>
                                </a:lnTo>
                                <a:lnTo>
                                  <a:pt x="3949" y="5625"/>
                                </a:lnTo>
                                <a:lnTo>
                                  <a:pt x="3929" y="5630"/>
                                </a:lnTo>
                                <a:lnTo>
                                  <a:pt x="3911" y="5635"/>
                                </a:lnTo>
                                <a:lnTo>
                                  <a:pt x="3881" y="5643"/>
                                </a:lnTo>
                                <a:lnTo>
                                  <a:pt x="3842" y="5656"/>
                                </a:lnTo>
                                <a:lnTo>
                                  <a:pt x="3803" y="5668"/>
                                </a:lnTo>
                                <a:lnTo>
                                  <a:pt x="3763" y="5680"/>
                                </a:lnTo>
                                <a:lnTo>
                                  <a:pt x="3724" y="5690"/>
                                </a:lnTo>
                                <a:lnTo>
                                  <a:pt x="3644" y="5709"/>
                                </a:lnTo>
                                <a:lnTo>
                                  <a:pt x="3563" y="5728"/>
                                </a:lnTo>
                                <a:lnTo>
                                  <a:pt x="3535" y="5735"/>
                                </a:lnTo>
                                <a:lnTo>
                                  <a:pt x="3502" y="5741"/>
                                </a:lnTo>
                                <a:lnTo>
                                  <a:pt x="3486" y="5745"/>
                                </a:lnTo>
                                <a:lnTo>
                                  <a:pt x="3470" y="5746"/>
                                </a:lnTo>
                                <a:lnTo>
                                  <a:pt x="3455" y="5745"/>
                                </a:lnTo>
                                <a:lnTo>
                                  <a:pt x="3448" y="5743"/>
                                </a:lnTo>
                                <a:lnTo>
                                  <a:pt x="3441" y="5740"/>
                                </a:lnTo>
                                <a:lnTo>
                                  <a:pt x="3436" y="5738"/>
                                </a:lnTo>
                                <a:lnTo>
                                  <a:pt x="3433" y="5735"/>
                                </a:lnTo>
                                <a:lnTo>
                                  <a:pt x="3433" y="5730"/>
                                </a:lnTo>
                                <a:lnTo>
                                  <a:pt x="3434" y="5727"/>
                                </a:lnTo>
                                <a:lnTo>
                                  <a:pt x="3436" y="5722"/>
                                </a:lnTo>
                                <a:lnTo>
                                  <a:pt x="3439" y="5719"/>
                                </a:lnTo>
                                <a:lnTo>
                                  <a:pt x="3447" y="5712"/>
                                </a:lnTo>
                                <a:lnTo>
                                  <a:pt x="3457" y="5707"/>
                                </a:lnTo>
                                <a:lnTo>
                                  <a:pt x="3467" y="5701"/>
                                </a:lnTo>
                                <a:lnTo>
                                  <a:pt x="3490" y="5693"/>
                                </a:lnTo>
                                <a:lnTo>
                                  <a:pt x="3513" y="5685"/>
                                </a:lnTo>
                                <a:lnTo>
                                  <a:pt x="3536" y="5677"/>
                                </a:lnTo>
                                <a:lnTo>
                                  <a:pt x="3592" y="5656"/>
                                </a:lnTo>
                                <a:lnTo>
                                  <a:pt x="3649" y="5636"/>
                                </a:lnTo>
                                <a:lnTo>
                                  <a:pt x="3705" y="5615"/>
                                </a:lnTo>
                                <a:lnTo>
                                  <a:pt x="3761" y="5594"/>
                                </a:lnTo>
                                <a:lnTo>
                                  <a:pt x="3794" y="5580"/>
                                </a:lnTo>
                                <a:lnTo>
                                  <a:pt x="3827" y="5565"/>
                                </a:lnTo>
                                <a:lnTo>
                                  <a:pt x="3843" y="5558"/>
                                </a:lnTo>
                                <a:lnTo>
                                  <a:pt x="3861" y="5551"/>
                                </a:lnTo>
                                <a:lnTo>
                                  <a:pt x="3878" y="5545"/>
                                </a:lnTo>
                                <a:lnTo>
                                  <a:pt x="3895" y="55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>
                            <a:contourClr>
                              <a:srgbClr val="FFFFFF"/>
                            </a:contourClr>
                          </a:sp3d>
                        </wps:bodyPr>
                      </wps:wsp>
                      <wps:wsp>
                        <wps:cNvPr id="303" name="KSO_Shape"/>
                        <wps:cNvSpPr>
                          <a:spLocks noChangeAspect="1"/>
                        </wps:cNvSpPr>
                        <wps:spPr bwMode="auto">
                          <a:xfrm>
                            <a:off x="27387" y="3498"/>
                            <a:ext cx="784" cy="784"/>
                          </a:xfrm>
                          <a:custGeom>
                            <a:avLst/>
                            <a:gdLst>
                              <a:gd name="T0" fmla="*/ 1057452 w 1423988"/>
                              <a:gd name="T1" fmla="*/ 1334844 h 1423988"/>
                              <a:gd name="T2" fmla="*/ 954386 w 1423988"/>
                              <a:gd name="T3" fmla="*/ 1382069 h 1423988"/>
                              <a:gd name="T4" fmla="*/ 843636 w 1423988"/>
                              <a:gd name="T5" fmla="*/ 1412314 h 1423988"/>
                              <a:gd name="T6" fmla="*/ 739775 w 1423988"/>
                              <a:gd name="T7" fmla="*/ 1133475 h 1423988"/>
                              <a:gd name="T8" fmla="*/ 621141 w 1423988"/>
                              <a:gd name="T9" fmla="*/ 1418162 h 1423988"/>
                              <a:gd name="T10" fmla="*/ 503106 w 1423988"/>
                              <a:gd name="T11" fmla="*/ 1392739 h 1423988"/>
                              <a:gd name="T12" fmla="*/ 392729 w 1423988"/>
                              <a:gd name="T13" fmla="*/ 1347983 h 1423988"/>
                              <a:gd name="T14" fmla="*/ 303741 w 1423988"/>
                              <a:gd name="T15" fmla="*/ 1294489 h 1423988"/>
                              <a:gd name="T16" fmla="*/ 1265763 w 1423988"/>
                              <a:gd name="T17" fmla="*/ 831905 h 1423988"/>
                              <a:gd name="T18" fmla="*/ 1234527 w 1423988"/>
                              <a:gd name="T19" fmla="*/ 931731 h 1423988"/>
                              <a:gd name="T20" fmla="*/ 1185027 w 1423988"/>
                              <a:gd name="T21" fmla="*/ 1024408 h 1423988"/>
                              <a:gd name="T22" fmla="*/ 297727 w 1423988"/>
                              <a:gd name="T23" fmla="*/ 1098550 h 1423988"/>
                              <a:gd name="T24" fmla="*/ 232609 w 1423988"/>
                              <a:gd name="T25" fmla="*/ 1014346 h 1423988"/>
                              <a:gd name="T26" fmla="*/ 184962 w 1423988"/>
                              <a:gd name="T27" fmla="*/ 921140 h 1423988"/>
                              <a:gd name="T28" fmla="*/ 155844 w 1423988"/>
                              <a:gd name="T29" fmla="*/ 820519 h 1423988"/>
                              <a:gd name="T30" fmla="*/ 1143888 w 1423988"/>
                              <a:gd name="T31" fmla="*/ 345546 h 1423988"/>
                              <a:gd name="T32" fmla="*/ 1211310 w 1423988"/>
                              <a:gd name="T33" fmla="*/ 443971 h 1423988"/>
                              <a:gd name="T34" fmla="*/ 1255729 w 1423988"/>
                              <a:gd name="T35" fmla="*/ 553509 h 1423988"/>
                              <a:gd name="T36" fmla="*/ 1276616 w 1423988"/>
                              <a:gd name="T37" fmla="*/ 670984 h 1423988"/>
                              <a:gd name="T38" fmla="*/ 147637 w 1423988"/>
                              <a:gd name="T39" fmla="*/ 671248 h 1423988"/>
                              <a:gd name="T40" fmla="*/ 168524 w 1423988"/>
                              <a:gd name="T41" fmla="*/ 553509 h 1423988"/>
                              <a:gd name="T42" fmla="*/ 213207 w 1423988"/>
                              <a:gd name="T43" fmla="*/ 443971 h 1423988"/>
                              <a:gd name="T44" fmla="*/ 280364 w 1423988"/>
                              <a:gd name="T45" fmla="*/ 345546 h 1423988"/>
                              <a:gd name="T46" fmla="*/ 219527 w 1423988"/>
                              <a:gd name="T47" fmla="*/ 363900 h 1423988"/>
                              <a:gd name="T48" fmla="*/ 159177 w 1423988"/>
                              <a:gd name="T49" fmla="*/ 471108 h 1423988"/>
                              <a:gd name="T50" fmla="*/ 122018 w 1423988"/>
                              <a:gd name="T51" fmla="*/ 588109 h 1423988"/>
                              <a:gd name="T52" fmla="*/ 109368 w 1423988"/>
                              <a:gd name="T53" fmla="*/ 711729 h 1423988"/>
                              <a:gd name="T54" fmla="*/ 122282 w 1423988"/>
                              <a:gd name="T55" fmla="*/ 837466 h 1423988"/>
                              <a:gd name="T56" fmla="*/ 160758 w 1423988"/>
                              <a:gd name="T57" fmla="*/ 955791 h 1423988"/>
                              <a:gd name="T58" fmla="*/ 222689 w 1423988"/>
                              <a:gd name="T59" fmla="*/ 1064057 h 1423988"/>
                              <a:gd name="T60" fmla="*/ 222689 w 1423988"/>
                              <a:gd name="T61" fmla="*/ 1229765 h 1423988"/>
                              <a:gd name="T62" fmla="*/ 110949 w 1423988"/>
                              <a:gd name="T63" fmla="*/ 1094234 h 1423988"/>
                              <a:gd name="T64" fmla="*/ 35051 w 1423988"/>
                              <a:gd name="T65" fmla="*/ 933291 h 1423988"/>
                              <a:gd name="T66" fmla="*/ 1318 w 1423988"/>
                              <a:gd name="T67" fmla="*/ 753817 h 1423988"/>
                              <a:gd name="T68" fmla="*/ 14231 w 1423988"/>
                              <a:gd name="T69" fmla="*/ 569579 h 1423988"/>
                              <a:gd name="T70" fmla="*/ 71155 w 1423988"/>
                              <a:gd name="T71" fmla="*/ 400695 h 1423988"/>
                              <a:gd name="T72" fmla="*/ 166556 w 1423988"/>
                              <a:gd name="T73" fmla="*/ 254046 h 1423988"/>
                              <a:gd name="T74" fmla="*/ 1169414 w 1423988"/>
                              <a:gd name="T75" fmla="*/ 166423 h 1423988"/>
                              <a:gd name="T76" fmla="*/ 1289446 w 1423988"/>
                              <a:gd name="T77" fmla="*/ 295540 h 1423988"/>
                              <a:gd name="T78" fmla="*/ 1374920 w 1423988"/>
                              <a:gd name="T79" fmla="*/ 451909 h 1423988"/>
                              <a:gd name="T80" fmla="*/ 1419240 w 1423988"/>
                              <a:gd name="T81" fmla="*/ 628651 h 1423988"/>
                              <a:gd name="T82" fmla="*/ 1416602 w 1423988"/>
                              <a:gd name="T83" fmla="*/ 815446 h 1423988"/>
                              <a:gd name="T84" fmla="*/ 1367797 w 1423988"/>
                              <a:gd name="T85" fmla="*/ 989542 h 1423988"/>
                              <a:gd name="T86" fmla="*/ 1279422 w 1423988"/>
                              <a:gd name="T87" fmla="*/ 1142471 h 1423988"/>
                              <a:gd name="T88" fmla="*/ 1157015 w 1423988"/>
                              <a:gd name="T89" fmla="*/ 1268413 h 1423988"/>
                              <a:gd name="T90" fmla="*/ 1224550 w 1423988"/>
                              <a:gd name="T91" fmla="*/ 1029230 h 1423988"/>
                              <a:gd name="T92" fmla="*/ 1278630 w 1423988"/>
                              <a:gd name="T93" fmla="*/ 917311 h 1423988"/>
                              <a:gd name="T94" fmla="*/ 1308704 w 1423988"/>
                              <a:gd name="T95" fmla="*/ 796396 h 1423988"/>
                              <a:gd name="T96" fmla="*/ 1312925 w 1423988"/>
                              <a:gd name="T97" fmla="*/ 669396 h 1423988"/>
                              <a:gd name="T98" fmla="*/ 1291029 w 1423988"/>
                              <a:gd name="T99" fmla="*/ 544778 h 1423988"/>
                              <a:gd name="T100" fmla="*/ 1243808 w 1423988"/>
                              <a:gd name="T101" fmla="*/ 428626 h 1423988"/>
                              <a:gd name="T102" fmla="*/ 1173107 w 1423988"/>
                              <a:gd name="T103" fmla="*/ 324115 h 1423988"/>
                              <a:gd name="T104" fmla="*/ 791634 w 1423988"/>
                              <a:gd name="T105" fmla="*/ 4241 h 1423988"/>
                              <a:gd name="T106" fmla="*/ 908315 w 1423988"/>
                              <a:gd name="T107" fmla="*/ 27302 h 1423988"/>
                              <a:gd name="T108" fmla="*/ 1017588 w 1423988"/>
                              <a:gd name="T109" fmla="*/ 68917 h 1423988"/>
                              <a:gd name="T110" fmla="*/ 1117600 w 1423988"/>
                              <a:gd name="T111" fmla="*/ 126967 h 1423988"/>
                              <a:gd name="T112" fmla="*/ 320883 w 1423988"/>
                              <a:gd name="T113" fmla="*/ 117690 h 1423988"/>
                              <a:gd name="T114" fmla="*/ 420887 w 1423988"/>
                              <a:gd name="T115" fmla="*/ 62026 h 1423988"/>
                              <a:gd name="T116" fmla="*/ 530390 w 1423988"/>
                              <a:gd name="T117" fmla="*/ 23061 h 1423988"/>
                              <a:gd name="T118" fmla="*/ 647017 w 1423988"/>
                              <a:gd name="T119" fmla="*/ 2651 h 14239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</a:cxnLst>
                            <a:rect l="0" t="0" r="r" b="b"/>
                            <a:pathLst>
                              <a:path w="1423988" h="1423988">
                                <a:moveTo>
                                  <a:pt x="739775" y="1133475"/>
                                </a:moveTo>
                                <a:lnTo>
                                  <a:pt x="1120775" y="1133475"/>
                                </a:lnTo>
                                <a:lnTo>
                                  <a:pt x="1120775" y="1295048"/>
                                </a:lnTo>
                                <a:lnTo>
                                  <a:pt x="1110442" y="1301946"/>
                                </a:lnTo>
                                <a:lnTo>
                                  <a:pt x="1100109" y="1308844"/>
                                </a:lnTo>
                                <a:lnTo>
                                  <a:pt x="1089511" y="1315742"/>
                                </a:lnTo>
                                <a:lnTo>
                                  <a:pt x="1078913" y="1322375"/>
                                </a:lnTo>
                                <a:lnTo>
                                  <a:pt x="1068315" y="1328742"/>
                                </a:lnTo>
                                <a:lnTo>
                                  <a:pt x="1057452" y="1334844"/>
                                </a:lnTo>
                                <a:lnTo>
                                  <a:pt x="1046324" y="1340946"/>
                                </a:lnTo>
                                <a:lnTo>
                                  <a:pt x="1035196" y="1346783"/>
                                </a:lnTo>
                                <a:lnTo>
                                  <a:pt x="1023803" y="1352089"/>
                                </a:lnTo>
                                <a:lnTo>
                                  <a:pt x="1012675" y="1357661"/>
                                </a:lnTo>
                                <a:lnTo>
                                  <a:pt x="1001282" y="1362702"/>
                                </a:lnTo>
                                <a:lnTo>
                                  <a:pt x="989624" y="1368008"/>
                                </a:lnTo>
                                <a:lnTo>
                                  <a:pt x="977966" y="1372783"/>
                                </a:lnTo>
                                <a:lnTo>
                                  <a:pt x="966309" y="1377294"/>
                                </a:lnTo>
                                <a:lnTo>
                                  <a:pt x="954386" y="1382069"/>
                                </a:lnTo>
                                <a:lnTo>
                                  <a:pt x="942463" y="1386314"/>
                                </a:lnTo>
                                <a:lnTo>
                                  <a:pt x="930275" y="1390029"/>
                                </a:lnTo>
                                <a:lnTo>
                                  <a:pt x="918352" y="1393743"/>
                                </a:lnTo>
                                <a:lnTo>
                                  <a:pt x="906165" y="1397457"/>
                                </a:lnTo>
                                <a:lnTo>
                                  <a:pt x="893712" y="1400906"/>
                                </a:lnTo>
                                <a:lnTo>
                                  <a:pt x="881524" y="1404090"/>
                                </a:lnTo>
                                <a:lnTo>
                                  <a:pt x="868807" y="1407008"/>
                                </a:lnTo>
                                <a:lnTo>
                                  <a:pt x="856354" y="1409661"/>
                                </a:lnTo>
                                <a:lnTo>
                                  <a:pt x="843636" y="1412314"/>
                                </a:lnTo>
                                <a:lnTo>
                                  <a:pt x="830919" y="1414437"/>
                                </a:lnTo>
                                <a:lnTo>
                                  <a:pt x="817936" y="1416559"/>
                                </a:lnTo>
                                <a:lnTo>
                                  <a:pt x="805218" y="1418417"/>
                                </a:lnTo>
                                <a:lnTo>
                                  <a:pt x="792236" y="1420008"/>
                                </a:lnTo>
                                <a:lnTo>
                                  <a:pt x="779253" y="1421070"/>
                                </a:lnTo>
                                <a:lnTo>
                                  <a:pt x="766005" y="1422396"/>
                                </a:lnTo>
                                <a:lnTo>
                                  <a:pt x="753023" y="1423192"/>
                                </a:lnTo>
                                <a:lnTo>
                                  <a:pt x="739775" y="1423988"/>
                                </a:lnTo>
                                <a:lnTo>
                                  <a:pt x="739775" y="1133475"/>
                                </a:lnTo>
                                <a:close/>
                                <a:moveTo>
                                  <a:pt x="303741" y="1133475"/>
                                </a:moveTo>
                                <a:lnTo>
                                  <a:pt x="703263" y="1133475"/>
                                </a:lnTo>
                                <a:lnTo>
                                  <a:pt x="703263" y="1423988"/>
                                </a:lnTo>
                                <a:lnTo>
                                  <a:pt x="689532" y="1423723"/>
                                </a:lnTo>
                                <a:lnTo>
                                  <a:pt x="675801" y="1423194"/>
                                </a:lnTo>
                                <a:lnTo>
                                  <a:pt x="661806" y="1422134"/>
                                </a:lnTo>
                                <a:lnTo>
                                  <a:pt x="648339" y="1421340"/>
                                </a:lnTo>
                                <a:lnTo>
                                  <a:pt x="634608" y="1419751"/>
                                </a:lnTo>
                                <a:lnTo>
                                  <a:pt x="621141" y="1418162"/>
                                </a:lnTo>
                                <a:lnTo>
                                  <a:pt x="607674" y="1416308"/>
                                </a:lnTo>
                                <a:lnTo>
                                  <a:pt x="594207" y="1414190"/>
                                </a:lnTo>
                                <a:lnTo>
                                  <a:pt x="580740" y="1411806"/>
                                </a:lnTo>
                                <a:lnTo>
                                  <a:pt x="567801" y="1409158"/>
                                </a:lnTo>
                                <a:lnTo>
                                  <a:pt x="554334" y="1406510"/>
                                </a:lnTo>
                                <a:lnTo>
                                  <a:pt x="541395" y="1403332"/>
                                </a:lnTo>
                                <a:lnTo>
                                  <a:pt x="528456" y="1399889"/>
                                </a:lnTo>
                                <a:lnTo>
                                  <a:pt x="515781" y="1396446"/>
                                </a:lnTo>
                                <a:lnTo>
                                  <a:pt x="503106" y="1392739"/>
                                </a:lnTo>
                                <a:lnTo>
                                  <a:pt x="490167" y="1388502"/>
                                </a:lnTo>
                                <a:lnTo>
                                  <a:pt x="477492" y="1384264"/>
                                </a:lnTo>
                                <a:lnTo>
                                  <a:pt x="465082" y="1379762"/>
                                </a:lnTo>
                                <a:lnTo>
                                  <a:pt x="452671" y="1374995"/>
                                </a:lnTo>
                                <a:lnTo>
                                  <a:pt x="440524" y="1370229"/>
                                </a:lnTo>
                                <a:lnTo>
                                  <a:pt x="428641" y="1365197"/>
                                </a:lnTo>
                                <a:lnTo>
                                  <a:pt x="416495" y="1359636"/>
                                </a:lnTo>
                                <a:lnTo>
                                  <a:pt x="404612" y="1353809"/>
                                </a:lnTo>
                                <a:lnTo>
                                  <a:pt x="392729" y="1347983"/>
                                </a:lnTo>
                                <a:lnTo>
                                  <a:pt x="381375" y="1341892"/>
                                </a:lnTo>
                                <a:lnTo>
                                  <a:pt x="369492" y="1336066"/>
                                </a:lnTo>
                                <a:lnTo>
                                  <a:pt x="358402" y="1329446"/>
                                </a:lnTo>
                                <a:lnTo>
                                  <a:pt x="347047" y="1322825"/>
                                </a:lnTo>
                                <a:lnTo>
                                  <a:pt x="335957" y="1315939"/>
                                </a:lnTo>
                                <a:lnTo>
                                  <a:pt x="324866" y="1309054"/>
                                </a:lnTo>
                                <a:lnTo>
                                  <a:pt x="314040" y="1301639"/>
                                </a:lnTo>
                                <a:lnTo>
                                  <a:pt x="303213" y="1294489"/>
                                </a:lnTo>
                                <a:lnTo>
                                  <a:pt x="303741" y="1294489"/>
                                </a:lnTo>
                                <a:lnTo>
                                  <a:pt x="303741" y="1133475"/>
                                </a:lnTo>
                                <a:close/>
                                <a:moveTo>
                                  <a:pt x="147638" y="762000"/>
                                </a:moveTo>
                                <a:lnTo>
                                  <a:pt x="1276351" y="762000"/>
                                </a:lnTo>
                                <a:lnTo>
                                  <a:pt x="1275028" y="773916"/>
                                </a:lnTo>
                                <a:lnTo>
                                  <a:pt x="1273969" y="785831"/>
                                </a:lnTo>
                                <a:lnTo>
                                  <a:pt x="1272116" y="797217"/>
                                </a:lnTo>
                                <a:lnTo>
                                  <a:pt x="1270263" y="808868"/>
                                </a:lnTo>
                                <a:lnTo>
                                  <a:pt x="1268145" y="820519"/>
                                </a:lnTo>
                                <a:lnTo>
                                  <a:pt x="1265763" y="831905"/>
                                </a:lnTo>
                                <a:lnTo>
                                  <a:pt x="1263381" y="843556"/>
                                </a:lnTo>
                                <a:lnTo>
                                  <a:pt x="1260469" y="854677"/>
                                </a:lnTo>
                                <a:lnTo>
                                  <a:pt x="1257557" y="866063"/>
                                </a:lnTo>
                                <a:lnTo>
                                  <a:pt x="1254116" y="877184"/>
                                </a:lnTo>
                                <a:lnTo>
                                  <a:pt x="1250675" y="888306"/>
                                </a:lnTo>
                                <a:lnTo>
                                  <a:pt x="1246969" y="899427"/>
                                </a:lnTo>
                                <a:lnTo>
                                  <a:pt x="1242998" y="910283"/>
                                </a:lnTo>
                                <a:lnTo>
                                  <a:pt x="1238763" y="921140"/>
                                </a:lnTo>
                                <a:lnTo>
                                  <a:pt x="1234527" y="931731"/>
                                </a:lnTo>
                                <a:lnTo>
                                  <a:pt x="1230027" y="942323"/>
                                </a:lnTo>
                                <a:lnTo>
                                  <a:pt x="1224998" y="953180"/>
                                </a:lnTo>
                                <a:lnTo>
                                  <a:pt x="1219968" y="963771"/>
                                </a:lnTo>
                                <a:lnTo>
                                  <a:pt x="1214674" y="974098"/>
                                </a:lnTo>
                                <a:lnTo>
                                  <a:pt x="1209115" y="984425"/>
                                </a:lnTo>
                                <a:lnTo>
                                  <a:pt x="1203557" y="994222"/>
                                </a:lnTo>
                                <a:lnTo>
                                  <a:pt x="1197468" y="1004549"/>
                                </a:lnTo>
                                <a:lnTo>
                                  <a:pt x="1191380" y="1014346"/>
                                </a:lnTo>
                                <a:lnTo>
                                  <a:pt x="1185027" y="1024408"/>
                                </a:lnTo>
                                <a:lnTo>
                                  <a:pt x="1178409" y="1034206"/>
                                </a:lnTo>
                                <a:lnTo>
                                  <a:pt x="1171792" y="1043473"/>
                                </a:lnTo>
                                <a:lnTo>
                                  <a:pt x="1164645" y="1053006"/>
                                </a:lnTo>
                                <a:lnTo>
                                  <a:pt x="1157498" y="1062274"/>
                                </a:lnTo>
                                <a:lnTo>
                                  <a:pt x="1149821" y="1071806"/>
                                </a:lnTo>
                                <a:lnTo>
                                  <a:pt x="1142144" y="1080544"/>
                                </a:lnTo>
                                <a:lnTo>
                                  <a:pt x="1134733" y="1089547"/>
                                </a:lnTo>
                                <a:lnTo>
                                  <a:pt x="1126527" y="1098550"/>
                                </a:lnTo>
                                <a:lnTo>
                                  <a:pt x="297727" y="1098550"/>
                                </a:lnTo>
                                <a:lnTo>
                                  <a:pt x="289521" y="1089547"/>
                                </a:lnTo>
                                <a:lnTo>
                                  <a:pt x="281580" y="1080544"/>
                                </a:lnTo>
                                <a:lnTo>
                                  <a:pt x="273904" y="1071806"/>
                                </a:lnTo>
                                <a:lnTo>
                                  <a:pt x="266757" y="1062274"/>
                                </a:lnTo>
                                <a:lnTo>
                                  <a:pt x="259345" y="1053006"/>
                                </a:lnTo>
                                <a:lnTo>
                                  <a:pt x="252462" y="1043473"/>
                                </a:lnTo>
                                <a:lnTo>
                                  <a:pt x="245845" y="1034206"/>
                                </a:lnTo>
                                <a:lnTo>
                                  <a:pt x="238962" y="1024408"/>
                                </a:lnTo>
                                <a:lnTo>
                                  <a:pt x="232609" y="1014346"/>
                                </a:lnTo>
                                <a:lnTo>
                                  <a:pt x="226521" y="1004549"/>
                                </a:lnTo>
                                <a:lnTo>
                                  <a:pt x="220698" y="994222"/>
                                </a:lnTo>
                                <a:lnTo>
                                  <a:pt x="214874" y="984425"/>
                                </a:lnTo>
                                <a:lnTo>
                                  <a:pt x="209315" y="974098"/>
                                </a:lnTo>
                                <a:lnTo>
                                  <a:pt x="204286" y="963771"/>
                                </a:lnTo>
                                <a:lnTo>
                                  <a:pt x="198992" y="953180"/>
                                </a:lnTo>
                                <a:lnTo>
                                  <a:pt x="194227" y="942323"/>
                                </a:lnTo>
                                <a:lnTo>
                                  <a:pt x="189727" y="931731"/>
                                </a:lnTo>
                                <a:lnTo>
                                  <a:pt x="184962" y="921140"/>
                                </a:lnTo>
                                <a:lnTo>
                                  <a:pt x="181256" y="910283"/>
                                </a:lnTo>
                                <a:lnTo>
                                  <a:pt x="177285" y="899427"/>
                                </a:lnTo>
                                <a:lnTo>
                                  <a:pt x="173315" y="888306"/>
                                </a:lnTo>
                                <a:lnTo>
                                  <a:pt x="169874" y="877184"/>
                                </a:lnTo>
                                <a:lnTo>
                                  <a:pt x="166697" y="866063"/>
                                </a:lnTo>
                                <a:lnTo>
                                  <a:pt x="163521" y="854677"/>
                                </a:lnTo>
                                <a:lnTo>
                                  <a:pt x="160874" y="843556"/>
                                </a:lnTo>
                                <a:lnTo>
                                  <a:pt x="157962" y="831905"/>
                                </a:lnTo>
                                <a:lnTo>
                                  <a:pt x="155844" y="820519"/>
                                </a:lnTo>
                                <a:lnTo>
                                  <a:pt x="153726" y="808868"/>
                                </a:lnTo>
                                <a:lnTo>
                                  <a:pt x="151609" y="797217"/>
                                </a:lnTo>
                                <a:lnTo>
                                  <a:pt x="150285" y="785831"/>
                                </a:lnTo>
                                <a:lnTo>
                                  <a:pt x="148697" y="773916"/>
                                </a:lnTo>
                                <a:lnTo>
                                  <a:pt x="147638" y="762000"/>
                                </a:lnTo>
                                <a:close/>
                                <a:moveTo>
                                  <a:pt x="298344" y="325438"/>
                                </a:moveTo>
                                <a:lnTo>
                                  <a:pt x="1126174" y="325438"/>
                                </a:lnTo>
                                <a:lnTo>
                                  <a:pt x="1135163" y="335492"/>
                                </a:lnTo>
                                <a:lnTo>
                                  <a:pt x="1143888" y="345546"/>
                                </a:lnTo>
                                <a:lnTo>
                                  <a:pt x="1152614" y="355865"/>
                                </a:lnTo>
                                <a:lnTo>
                                  <a:pt x="1161074" y="366448"/>
                                </a:lnTo>
                                <a:lnTo>
                                  <a:pt x="1168742" y="377032"/>
                                </a:lnTo>
                                <a:lnTo>
                                  <a:pt x="1176674" y="387615"/>
                                </a:lnTo>
                                <a:lnTo>
                                  <a:pt x="1184077" y="398728"/>
                                </a:lnTo>
                                <a:lnTo>
                                  <a:pt x="1191216" y="409840"/>
                                </a:lnTo>
                                <a:lnTo>
                                  <a:pt x="1198354" y="420953"/>
                                </a:lnTo>
                                <a:lnTo>
                                  <a:pt x="1204964" y="432594"/>
                                </a:lnTo>
                                <a:lnTo>
                                  <a:pt x="1211310" y="443971"/>
                                </a:lnTo>
                                <a:lnTo>
                                  <a:pt x="1217391" y="455613"/>
                                </a:lnTo>
                                <a:lnTo>
                                  <a:pt x="1223208" y="467519"/>
                                </a:lnTo>
                                <a:lnTo>
                                  <a:pt x="1228496" y="479690"/>
                                </a:lnTo>
                                <a:lnTo>
                                  <a:pt x="1234048" y="491332"/>
                                </a:lnTo>
                                <a:lnTo>
                                  <a:pt x="1238807" y="503767"/>
                                </a:lnTo>
                                <a:lnTo>
                                  <a:pt x="1243831" y="515938"/>
                                </a:lnTo>
                                <a:lnTo>
                                  <a:pt x="1248061" y="528373"/>
                                </a:lnTo>
                                <a:lnTo>
                                  <a:pt x="1252292" y="540809"/>
                                </a:lnTo>
                                <a:lnTo>
                                  <a:pt x="1255729" y="553509"/>
                                </a:lnTo>
                                <a:lnTo>
                                  <a:pt x="1259430" y="566209"/>
                                </a:lnTo>
                                <a:lnTo>
                                  <a:pt x="1262603" y="579173"/>
                                </a:lnTo>
                                <a:lnTo>
                                  <a:pt x="1265511" y="592138"/>
                                </a:lnTo>
                                <a:lnTo>
                                  <a:pt x="1268155" y="604838"/>
                                </a:lnTo>
                                <a:lnTo>
                                  <a:pt x="1270271" y="617803"/>
                                </a:lnTo>
                                <a:lnTo>
                                  <a:pt x="1272386" y="631296"/>
                                </a:lnTo>
                                <a:lnTo>
                                  <a:pt x="1273972" y="644261"/>
                                </a:lnTo>
                                <a:lnTo>
                                  <a:pt x="1275559" y="657490"/>
                                </a:lnTo>
                                <a:lnTo>
                                  <a:pt x="1276616" y="670984"/>
                                </a:lnTo>
                                <a:lnTo>
                                  <a:pt x="1277409" y="684213"/>
                                </a:lnTo>
                                <a:lnTo>
                                  <a:pt x="1277938" y="697971"/>
                                </a:lnTo>
                                <a:lnTo>
                                  <a:pt x="1277938" y="711201"/>
                                </a:lnTo>
                                <a:lnTo>
                                  <a:pt x="1277674" y="725488"/>
                                </a:lnTo>
                                <a:lnTo>
                                  <a:pt x="146315" y="725488"/>
                                </a:lnTo>
                                <a:lnTo>
                                  <a:pt x="146050" y="711201"/>
                                </a:lnTo>
                                <a:lnTo>
                                  <a:pt x="146315" y="697971"/>
                                </a:lnTo>
                                <a:lnTo>
                                  <a:pt x="146843" y="684478"/>
                                </a:lnTo>
                                <a:lnTo>
                                  <a:pt x="147637" y="671248"/>
                                </a:lnTo>
                                <a:lnTo>
                                  <a:pt x="148959" y="658019"/>
                                </a:lnTo>
                                <a:lnTo>
                                  <a:pt x="150016" y="644526"/>
                                </a:lnTo>
                                <a:lnTo>
                                  <a:pt x="151867" y="631296"/>
                                </a:lnTo>
                                <a:lnTo>
                                  <a:pt x="153718" y="618067"/>
                                </a:lnTo>
                                <a:lnTo>
                                  <a:pt x="156097" y="605103"/>
                                </a:lnTo>
                                <a:lnTo>
                                  <a:pt x="158741" y="592138"/>
                                </a:lnTo>
                                <a:lnTo>
                                  <a:pt x="161650" y="579438"/>
                                </a:lnTo>
                                <a:lnTo>
                                  <a:pt x="164822" y="566209"/>
                                </a:lnTo>
                                <a:lnTo>
                                  <a:pt x="168524" y="553509"/>
                                </a:lnTo>
                                <a:lnTo>
                                  <a:pt x="172226" y="541073"/>
                                </a:lnTo>
                                <a:lnTo>
                                  <a:pt x="176456" y="528638"/>
                                </a:lnTo>
                                <a:lnTo>
                                  <a:pt x="180686" y="516203"/>
                                </a:lnTo>
                                <a:lnTo>
                                  <a:pt x="185446" y="503767"/>
                                </a:lnTo>
                                <a:lnTo>
                                  <a:pt x="190469" y="491596"/>
                                </a:lnTo>
                                <a:lnTo>
                                  <a:pt x="195493" y="479690"/>
                                </a:lnTo>
                                <a:lnTo>
                                  <a:pt x="201309" y="467784"/>
                                </a:lnTo>
                                <a:lnTo>
                                  <a:pt x="207126" y="455878"/>
                                </a:lnTo>
                                <a:lnTo>
                                  <a:pt x="213207" y="443971"/>
                                </a:lnTo>
                                <a:lnTo>
                                  <a:pt x="219553" y="432594"/>
                                </a:lnTo>
                                <a:lnTo>
                                  <a:pt x="226163" y="420953"/>
                                </a:lnTo>
                                <a:lnTo>
                                  <a:pt x="233037" y="409840"/>
                                </a:lnTo>
                                <a:lnTo>
                                  <a:pt x="240440" y="398992"/>
                                </a:lnTo>
                                <a:lnTo>
                                  <a:pt x="247579" y="387615"/>
                                </a:lnTo>
                                <a:lnTo>
                                  <a:pt x="255511" y="377032"/>
                                </a:lnTo>
                                <a:lnTo>
                                  <a:pt x="263443" y="366448"/>
                                </a:lnTo>
                                <a:lnTo>
                                  <a:pt x="271639" y="355865"/>
                                </a:lnTo>
                                <a:lnTo>
                                  <a:pt x="280364" y="345546"/>
                                </a:lnTo>
                                <a:lnTo>
                                  <a:pt x="289090" y="335492"/>
                                </a:lnTo>
                                <a:lnTo>
                                  <a:pt x="298344" y="325438"/>
                                </a:lnTo>
                                <a:close/>
                                <a:moveTo>
                                  <a:pt x="262747" y="158750"/>
                                </a:moveTo>
                                <a:lnTo>
                                  <a:pt x="262747" y="309899"/>
                                </a:lnTo>
                                <a:lnTo>
                                  <a:pt x="253523" y="320488"/>
                                </a:lnTo>
                                <a:lnTo>
                                  <a:pt x="244563" y="331076"/>
                                </a:lnTo>
                                <a:lnTo>
                                  <a:pt x="235866" y="341665"/>
                                </a:lnTo>
                                <a:lnTo>
                                  <a:pt x="227697" y="352782"/>
                                </a:lnTo>
                                <a:lnTo>
                                  <a:pt x="219527" y="363900"/>
                                </a:lnTo>
                                <a:lnTo>
                                  <a:pt x="211621" y="375283"/>
                                </a:lnTo>
                                <a:lnTo>
                                  <a:pt x="204242" y="386930"/>
                                </a:lnTo>
                                <a:lnTo>
                                  <a:pt x="196863" y="398312"/>
                                </a:lnTo>
                                <a:lnTo>
                                  <a:pt x="190011" y="410224"/>
                                </a:lnTo>
                                <a:lnTo>
                                  <a:pt x="183422" y="422136"/>
                                </a:lnTo>
                                <a:lnTo>
                                  <a:pt x="177097" y="434048"/>
                                </a:lnTo>
                                <a:lnTo>
                                  <a:pt x="170773" y="446225"/>
                                </a:lnTo>
                                <a:lnTo>
                                  <a:pt x="164975" y="458666"/>
                                </a:lnTo>
                                <a:lnTo>
                                  <a:pt x="159177" y="471108"/>
                                </a:lnTo>
                                <a:lnTo>
                                  <a:pt x="154170" y="483549"/>
                                </a:lnTo>
                                <a:lnTo>
                                  <a:pt x="148899" y="496255"/>
                                </a:lnTo>
                                <a:lnTo>
                                  <a:pt x="144419" y="509226"/>
                                </a:lnTo>
                                <a:lnTo>
                                  <a:pt x="139939" y="522196"/>
                                </a:lnTo>
                                <a:lnTo>
                                  <a:pt x="135722" y="535167"/>
                                </a:lnTo>
                                <a:lnTo>
                                  <a:pt x="132032" y="548138"/>
                                </a:lnTo>
                                <a:lnTo>
                                  <a:pt x="128343" y="561373"/>
                                </a:lnTo>
                                <a:lnTo>
                                  <a:pt x="125180" y="574609"/>
                                </a:lnTo>
                                <a:lnTo>
                                  <a:pt x="122018" y="588109"/>
                                </a:lnTo>
                                <a:lnTo>
                                  <a:pt x="119646" y="601609"/>
                                </a:lnTo>
                                <a:lnTo>
                                  <a:pt x="117274" y="615374"/>
                                </a:lnTo>
                                <a:lnTo>
                                  <a:pt x="115166" y="628610"/>
                                </a:lnTo>
                                <a:lnTo>
                                  <a:pt x="113321" y="642639"/>
                                </a:lnTo>
                                <a:lnTo>
                                  <a:pt x="112004" y="656404"/>
                                </a:lnTo>
                                <a:lnTo>
                                  <a:pt x="110949" y="670169"/>
                                </a:lnTo>
                                <a:lnTo>
                                  <a:pt x="110159" y="683934"/>
                                </a:lnTo>
                                <a:lnTo>
                                  <a:pt x="109632" y="697964"/>
                                </a:lnTo>
                                <a:lnTo>
                                  <a:pt x="109368" y="711729"/>
                                </a:lnTo>
                                <a:lnTo>
                                  <a:pt x="109632" y="726023"/>
                                </a:lnTo>
                                <a:lnTo>
                                  <a:pt x="110159" y="740317"/>
                                </a:lnTo>
                                <a:lnTo>
                                  <a:pt x="110949" y="754347"/>
                                </a:lnTo>
                                <a:lnTo>
                                  <a:pt x="112004" y="768376"/>
                                </a:lnTo>
                                <a:lnTo>
                                  <a:pt x="113585" y="782141"/>
                                </a:lnTo>
                                <a:lnTo>
                                  <a:pt x="115430" y="796171"/>
                                </a:lnTo>
                                <a:lnTo>
                                  <a:pt x="117538" y="810201"/>
                                </a:lnTo>
                                <a:lnTo>
                                  <a:pt x="119910" y="823701"/>
                                </a:lnTo>
                                <a:lnTo>
                                  <a:pt x="122282" y="837466"/>
                                </a:lnTo>
                                <a:lnTo>
                                  <a:pt x="125444" y="851231"/>
                                </a:lnTo>
                                <a:lnTo>
                                  <a:pt x="128606" y="864466"/>
                                </a:lnTo>
                                <a:lnTo>
                                  <a:pt x="132560" y="877702"/>
                                </a:lnTo>
                                <a:lnTo>
                                  <a:pt x="136513" y="891202"/>
                                </a:lnTo>
                                <a:lnTo>
                                  <a:pt x="140729" y="904173"/>
                                </a:lnTo>
                                <a:lnTo>
                                  <a:pt x="145209" y="917143"/>
                                </a:lnTo>
                                <a:lnTo>
                                  <a:pt x="150217" y="930379"/>
                                </a:lnTo>
                                <a:lnTo>
                                  <a:pt x="155224" y="943085"/>
                                </a:lnTo>
                                <a:lnTo>
                                  <a:pt x="160758" y="955791"/>
                                </a:lnTo>
                                <a:lnTo>
                                  <a:pt x="166556" y="968497"/>
                                </a:lnTo>
                                <a:lnTo>
                                  <a:pt x="172354" y="980938"/>
                                </a:lnTo>
                                <a:lnTo>
                                  <a:pt x="178942" y="993115"/>
                                </a:lnTo>
                                <a:lnTo>
                                  <a:pt x="185267" y="1005292"/>
                                </a:lnTo>
                                <a:lnTo>
                                  <a:pt x="192119" y="1017468"/>
                                </a:lnTo>
                                <a:lnTo>
                                  <a:pt x="199235" y="1029115"/>
                                </a:lnTo>
                                <a:lnTo>
                                  <a:pt x="206877" y="1041027"/>
                                </a:lnTo>
                                <a:lnTo>
                                  <a:pt x="214520" y="1052675"/>
                                </a:lnTo>
                                <a:lnTo>
                                  <a:pt x="222689" y="1064057"/>
                                </a:lnTo>
                                <a:lnTo>
                                  <a:pt x="230859" y="1075440"/>
                                </a:lnTo>
                                <a:lnTo>
                                  <a:pt x="239556" y="1086293"/>
                                </a:lnTo>
                                <a:lnTo>
                                  <a:pt x="248253" y="1097146"/>
                                </a:lnTo>
                                <a:lnTo>
                                  <a:pt x="257476" y="1107734"/>
                                </a:lnTo>
                                <a:lnTo>
                                  <a:pt x="266700" y="1118323"/>
                                </a:lnTo>
                                <a:lnTo>
                                  <a:pt x="266700" y="1268413"/>
                                </a:lnTo>
                                <a:lnTo>
                                  <a:pt x="251679" y="1255972"/>
                                </a:lnTo>
                                <a:lnTo>
                                  <a:pt x="237184" y="1242736"/>
                                </a:lnTo>
                                <a:lnTo>
                                  <a:pt x="222689" y="1229765"/>
                                </a:lnTo>
                                <a:lnTo>
                                  <a:pt x="208722" y="1216001"/>
                                </a:lnTo>
                                <a:lnTo>
                                  <a:pt x="195018" y="1202236"/>
                                </a:lnTo>
                                <a:lnTo>
                                  <a:pt x="181841" y="1187677"/>
                                </a:lnTo>
                                <a:lnTo>
                                  <a:pt x="168928" y="1173118"/>
                                </a:lnTo>
                                <a:lnTo>
                                  <a:pt x="156541" y="1157764"/>
                                </a:lnTo>
                                <a:lnTo>
                                  <a:pt x="144419" y="1142411"/>
                                </a:lnTo>
                                <a:lnTo>
                                  <a:pt x="132823" y="1126529"/>
                                </a:lnTo>
                                <a:lnTo>
                                  <a:pt x="121754" y="1110646"/>
                                </a:lnTo>
                                <a:lnTo>
                                  <a:pt x="110949" y="1094234"/>
                                </a:lnTo>
                                <a:lnTo>
                                  <a:pt x="100671" y="1077557"/>
                                </a:lnTo>
                                <a:lnTo>
                                  <a:pt x="90921" y="1060087"/>
                                </a:lnTo>
                                <a:lnTo>
                                  <a:pt x="81170" y="1042880"/>
                                </a:lnTo>
                                <a:lnTo>
                                  <a:pt x="72473" y="1025145"/>
                                </a:lnTo>
                                <a:lnTo>
                                  <a:pt x="64040" y="1007409"/>
                                </a:lnTo>
                                <a:lnTo>
                                  <a:pt x="55870" y="989409"/>
                                </a:lnTo>
                                <a:lnTo>
                                  <a:pt x="48755" y="970879"/>
                                </a:lnTo>
                                <a:lnTo>
                                  <a:pt x="41639" y="952350"/>
                                </a:lnTo>
                                <a:lnTo>
                                  <a:pt x="35051" y="933291"/>
                                </a:lnTo>
                                <a:lnTo>
                                  <a:pt x="28989" y="914231"/>
                                </a:lnTo>
                                <a:lnTo>
                                  <a:pt x="23982" y="894908"/>
                                </a:lnTo>
                                <a:lnTo>
                                  <a:pt x="18711" y="875319"/>
                                </a:lnTo>
                                <a:lnTo>
                                  <a:pt x="14495" y="855731"/>
                                </a:lnTo>
                                <a:lnTo>
                                  <a:pt x="10542" y="835613"/>
                                </a:lnTo>
                                <a:lnTo>
                                  <a:pt x="7643" y="815230"/>
                                </a:lnTo>
                                <a:lnTo>
                                  <a:pt x="4744" y="794847"/>
                                </a:lnTo>
                                <a:lnTo>
                                  <a:pt x="2636" y="774729"/>
                                </a:lnTo>
                                <a:lnTo>
                                  <a:pt x="1318" y="753817"/>
                                </a:lnTo>
                                <a:lnTo>
                                  <a:pt x="264" y="733170"/>
                                </a:lnTo>
                                <a:lnTo>
                                  <a:pt x="0" y="711729"/>
                                </a:lnTo>
                                <a:lnTo>
                                  <a:pt x="264" y="691081"/>
                                </a:lnTo>
                                <a:lnTo>
                                  <a:pt x="1318" y="670434"/>
                                </a:lnTo>
                                <a:lnTo>
                                  <a:pt x="2636" y="650051"/>
                                </a:lnTo>
                                <a:lnTo>
                                  <a:pt x="4744" y="629669"/>
                                </a:lnTo>
                                <a:lnTo>
                                  <a:pt x="7379" y="609286"/>
                                </a:lnTo>
                                <a:lnTo>
                                  <a:pt x="10542" y="589168"/>
                                </a:lnTo>
                                <a:lnTo>
                                  <a:pt x="14231" y="569579"/>
                                </a:lnTo>
                                <a:lnTo>
                                  <a:pt x="18448" y="549726"/>
                                </a:lnTo>
                                <a:lnTo>
                                  <a:pt x="23191" y="530402"/>
                                </a:lnTo>
                                <a:lnTo>
                                  <a:pt x="28726" y="511343"/>
                                </a:lnTo>
                                <a:lnTo>
                                  <a:pt x="34524" y="492020"/>
                                </a:lnTo>
                                <a:lnTo>
                                  <a:pt x="40848" y="473225"/>
                                </a:lnTo>
                                <a:lnTo>
                                  <a:pt x="47700" y="454695"/>
                                </a:lnTo>
                                <a:lnTo>
                                  <a:pt x="55079" y="436695"/>
                                </a:lnTo>
                                <a:lnTo>
                                  <a:pt x="62722" y="418430"/>
                                </a:lnTo>
                                <a:lnTo>
                                  <a:pt x="71155" y="400695"/>
                                </a:lnTo>
                                <a:lnTo>
                                  <a:pt x="80116" y="383224"/>
                                </a:lnTo>
                                <a:lnTo>
                                  <a:pt x="89339" y="366018"/>
                                </a:lnTo>
                                <a:lnTo>
                                  <a:pt x="99090" y="349341"/>
                                </a:lnTo>
                                <a:lnTo>
                                  <a:pt x="109368" y="332400"/>
                                </a:lnTo>
                                <a:lnTo>
                                  <a:pt x="119910" y="316252"/>
                                </a:lnTo>
                                <a:lnTo>
                                  <a:pt x="130715" y="300105"/>
                                </a:lnTo>
                                <a:lnTo>
                                  <a:pt x="142310" y="284222"/>
                                </a:lnTo>
                                <a:lnTo>
                                  <a:pt x="154170" y="269134"/>
                                </a:lnTo>
                                <a:lnTo>
                                  <a:pt x="166556" y="254046"/>
                                </a:lnTo>
                                <a:lnTo>
                                  <a:pt x="179206" y="239487"/>
                                </a:lnTo>
                                <a:lnTo>
                                  <a:pt x="192119" y="224927"/>
                                </a:lnTo>
                                <a:lnTo>
                                  <a:pt x="205296" y="210898"/>
                                </a:lnTo>
                                <a:lnTo>
                                  <a:pt x="219263" y="197133"/>
                                </a:lnTo>
                                <a:lnTo>
                                  <a:pt x="233495" y="184162"/>
                                </a:lnTo>
                                <a:lnTo>
                                  <a:pt x="247989" y="171191"/>
                                </a:lnTo>
                                <a:lnTo>
                                  <a:pt x="262747" y="158750"/>
                                </a:lnTo>
                                <a:close/>
                                <a:moveTo>
                                  <a:pt x="1154113" y="153988"/>
                                </a:moveTo>
                                <a:lnTo>
                                  <a:pt x="1169414" y="166423"/>
                                </a:lnTo>
                                <a:lnTo>
                                  <a:pt x="1184451" y="179123"/>
                                </a:lnTo>
                                <a:lnTo>
                                  <a:pt x="1198961" y="192617"/>
                                </a:lnTo>
                                <a:lnTo>
                                  <a:pt x="1212942" y="206111"/>
                                </a:lnTo>
                                <a:lnTo>
                                  <a:pt x="1226660" y="220134"/>
                                </a:lnTo>
                                <a:lnTo>
                                  <a:pt x="1240114" y="234686"/>
                                </a:lnTo>
                                <a:lnTo>
                                  <a:pt x="1253041" y="249238"/>
                                </a:lnTo>
                                <a:lnTo>
                                  <a:pt x="1265704" y="264319"/>
                                </a:lnTo>
                                <a:lnTo>
                                  <a:pt x="1277839" y="279930"/>
                                </a:lnTo>
                                <a:lnTo>
                                  <a:pt x="1289446" y="295540"/>
                                </a:lnTo>
                                <a:lnTo>
                                  <a:pt x="1300790" y="311944"/>
                                </a:lnTo>
                                <a:lnTo>
                                  <a:pt x="1311606" y="328349"/>
                                </a:lnTo>
                                <a:lnTo>
                                  <a:pt x="1322159" y="345017"/>
                                </a:lnTo>
                                <a:lnTo>
                                  <a:pt x="1332183" y="362215"/>
                                </a:lnTo>
                                <a:lnTo>
                                  <a:pt x="1341680" y="379678"/>
                                </a:lnTo>
                                <a:lnTo>
                                  <a:pt x="1350650" y="397140"/>
                                </a:lnTo>
                                <a:lnTo>
                                  <a:pt x="1359355" y="415132"/>
                                </a:lnTo>
                                <a:lnTo>
                                  <a:pt x="1367270" y="433388"/>
                                </a:lnTo>
                                <a:lnTo>
                                  <a:pt x="1374920" y="451909"/>
                                </a:lnTo>
                                <a:lnTo>
                                  <a:pt x="1382043" y="470694"/>
                                </a:lnTo>
                                <a:lnTo>
                                  <a:pt x="1388374" y="489744"/>
                                </a:lnTo>
                                <a:lnTo>
                                  <a:pt x="1394442" y="508794"/>
                                </a:lnTo>
                                <a:lnTo>
                                  <a:pt x="1399982" y="528373"/>
                                </a:lnTo>
                                <a:lnTo>
                                  <a:pt x="1404994" y="547953"/>
                                </a:lnTo>
                                <a:lnTo>
                                  <a:pt x="1409215" y="568061"/>
                                </a:lnTo>
                                <a:lnTo>
                                  <a:pt x="1413172" y="588169"/>
                                </a:lnTo>
                                <a:lnTo>
                                  <a:pt x="1416602" y="608278"/>
                                </a:lnTo>
                                <a:lnTo>
                                  <a:pt x="1419240" y="628651"/>
                                </a:lnTo>
                                <a:lnTo>
                                  <a:pt x="1421350" y="649288"/>
                                </a:lnTo>
                                <a:lnTo>
                                  <a:pt x="1422933" y="670190"/>
                                </a:lnTo>
                                <a:lnTo>
                                  <a:pt x="1423724" y="691092"/>
                                </a:lnTo>
                                <a:lnTo>
                                  <a:pt x="1423988" y="711994"/>
                                </a:lnTo>
                                <a:lnTo>
                                  <a:pt x="1423724" y="733426"/>
                                </a:lnTo>
                                <a:lnTo>
                                  <a:pt x="1422933" y="754063"/>
                                </a:lnTo>
                                <a:lnTo>
                                  <a:pt x="1421350" y="774965"/>
                                </a:lnTo>
                                <a:lnTo>
                                  <a:pt x="1419240" y="795073"/>
                                </a:lnTo>
                                <a:lnTo>
                                  <a:pt x="1416602" y="815446"/>
                                </a:lnTo>
                                <a:lnTo>
                                  <a:pt x="1413172" y="835819"/>
                                </a:lnTo>
                                <a:lnTo>
                                  <a:pt x="1409479" y="855928"/>
                                </a:lnTo>
                                <a:lnTo>
                                  <a:pt x="1404994" y="875507"/>
                                </a:lnTo>
                                <a:lnTo>
                                  <a:pt x="1400246" y="895086"/>
                                </a:lnTo>
                                <a:lnTo>
                                  <a:pt x="1394706" y="914401"/>
                                </a:lnTo>
                                <a:lnTo>
                                  <a:pt x="1389166" y="933451"/>
                                </a:lnTo>
                                <a:lnTo>
                                  <a:pt x="1382307" y="952501"/>
                                </a:lnTo>
                                <a:lnTo>
                                  <a:pt x="1375448" y="971021"/>
                                </a:lnTo>
                                <a:lnTo>
                                  <a:pt x="1367797" y="989542"/>
                                </a:lnTo>
                                <a:lnTo>
                                  <a:pt x="1360147" y="1007534"/>
                                </a:lnTo>
                                <a:lnTo>
                                  <a:pt x="1351441" y="1025261"/>
                                </a:lnTo>
                                <a:lnTo>
                                  <a:pt x="1342472" y="1042988"/>
                                </a:lnTo>
                                <a:lnTo>
                                  <a:pt x="1333238" y="1060186"/>
                                </a:lnTo>
                                <a:lnTo>
                                  <a:pt x="1323478" y="1077649"/>
                                </a:lnTo>
                                <a:lnTo>
                                  <a:pt x="1312925" y="1094317"/>
                                </a:lnTo>
                                <a:lnTo>
                                  <a:pt x="1302373" y="1110721"/>
                                </a:lnTo>
                                <a:lnTo>
                                  <a:pt x="1291029" y="1126596"/>
                                </a:lnTo>
                                <a:lnTo>
                                  <a:pt x="1279422" y="1142471"/>
                                </a:lnTo>
                                <a:lnTo>
                                  <a:pt x="1267550" y="1157817"/>
                                </a:lnTo>
                                <a:lnTo>
                                  <a:pt x="1254888" y="1173163"/>
                                </a:lnTo>
                                <a:lnTo>
                                  <a:pt x="1242225" y="1187715"/>
                                </a:lnTo>
                                <a:lnTo>
                                  <a:pt x="1228771" y="1202267"/>
                                </a:lnTo>
                                <a:lnTo>
                                  <a:pt x="1215317" y="1216026"/>
                                </a:lnTo>
                                <a:lnTo>
                                  <a:pt x="1201335" y="1229784"/>
                                </a:lnTo>
                                <a:lnTo>
                                  <a:pt x="1186825" y="1242748"/>
                                </a:lnTo>
                                <a:lnTo>
                                  <a:pt x="1172316" y="1255978"/>
                                </a:lnTo>
                                <a:lnTo>
                                  <a:pt x="1157015" y="1268413"/>
                                </a:lnTo>
                                <a:lnTo>
                                  <a:pt x="1157015" y="1118394"/>
                                </a:lnTo>
                                <a:lnTo>
                                  <a:pt x="1166512" y="1107811"/>
                                </a:lnTo>
                                <a:lnTo>
                                  <a:pt x="1175482" y="1097228"/>
                                </a:lnTo>
                                <a:lnTo>
                                  <a:pt x="1184451" y="1086380"/>
                                </a:lnTo>
                                <a:lnTo>
                                  <a:pt x="1193157" y="1075532"/>
                                </a:lnTo>
                                <a:lnTo>
                                  <a:pt x="1201335" y="1064155"/>
                                </a:lnTo>
                                <a:lnTo>
                                  <a:pt x="1209249" y="1052778"/>
                                </a:lnTo>
                                <a:lnTo>
                                  <a:pt x="1216899" y="1041136"/>
                                </a:lnTo>
                                <a:lnTo>
                                  <a:pt x="1224550" y="1029230"/>
                                </a:lnTo>
                                <a:lnTo>
                                  <a:pt x="1231409" y="1017588"/>
                                </a:lnTo>
                                <a:lnTo>
                                  <a:pt x="1238532" y="1005417"/>
                                </a:lnTo>
                                <a:lnTo>
                                  <a:pt x="1245127" y="993246"/>
                                </a:lnTo>
                                <a:lnTo>
                                  <a:pt x="1251458" y="981076"/>
                                </a:lnTo>
                                <a:lnTo>
                                  <a:pt x="1257526" y="968640"/>
                                </a:lnTo>
                                <a:lnTo>
                                  <a:pt x="1263330" y="955940"/>
                                </a:lnTo>
                                <a:lnTo>
                                  <a:pt x="1268606" y="943240"/>
                                </a:lnTo>
                                <a:lnTo>
                                  <a:pt x="1273882" y="930540"/>
                                </a:lnTo>
                                <a:lnTo>
                                  <a:pt x="1278630" y="917311"/>
                                </a:lnTo>
                                <a:lnTo>
                                  <a:pt x="1283115" y="904346"/>
                                </a:lnTo>
                                <a:lnTo>
                                  <a:pt x="1287336" y="891382"/>
                                </a:lnTo>
                                <a:lnTo>
                                  <a:pt x="1291293" y="877888"/>
                                </a:lnTo>
                                <a:lnTo>
                                  <a:pt x="1294986" y="864659"/>
                                </a:lnTo>
                                <a:lnTo>
                                  <a:pt x="1298416" y="851430"/>
                                </a:lnTo>
                                <a:lnTo>
                                  <a:pt x="1301318" y="837671"/>
                                </a:lnTo>
                                <a:lnTo>
                                  <a:pt x="1303956" y="823913"/>
                                </a:lnTo>
                                <a:lnTo>
                                  <a:pt x="1306594" y="810419"/>
                                </a:lnTo>
                                <a:lnTo>
                                  <a:pt x="1308704" y="796396"/>
                                </a:lnTo>
                                <a:lnTo>
                                  <a:pt x="1310551" y="782373"/>
                                </a:lnTo>
                                <a:lnTo>
                                  <a:pt x="1311870" y="768615"/>
                                </a:lnTo>
                                <a:lnTo>
                                  <a:pt x="1312925" y="754592"/>
                                </a:lnTo>
                                <a:lnTo>
                                  <a:pt x="1313717" y="740569"/>
                                </a:lnTo>
                                <a:lnTo>
                                  <a:pt x="1314244" y="726282"/>
                                </a:lnTo>
                                <a:lnTo>
                                  <a:pt x="1314244" y="711994"/>
                                </a:lnTo>
                                <a:lnTo>
                                  <a:pt x="1314244" y="697707"/>
                                </a:lnTo>
                                <a:lnTo>
                                  <a:pt x="1313717" y="683684"/>
                                </a:lnTo>
                                <a:lnTo>
                                  <a:pt x="1312925" y="669396"/>
                                </a:lnTo>
                                <a:lnTo>
                                  <a:pt x="1311606" y="655109"/>
                                </a:lnTo>
                                <a:lnTo>
                                  <a:pt x="1310551" y="641086"/>
                                </a:lnTo>
                                <a:lnTo>
                                  <a:pt x="1308704" y="627063"/>
                                </a:lnTo>
                                <a:lnTo>
                                  <a:pt x="1306594" y="613305"/>
                                </a:lnTo>
                                <a:lnTo>
                                  <a:pt x="1303692" y="599282"/>
                                </a:lnTo>
                                <a:lnTo>
                                  <a:pt x="1301054" y="585523"/>
                                </a:lnTo>
                                <a:lnTo>
                                  <a:pt x="1298152" y="572030"/>
                                </a:lnTo>
                                <a:lnTo>
                                  <a:pt x="1294723" y="558271"/>
                                </a:lnTo>
                                <a:lnTo>
                                  <a:pt x="1291029" y="544778"/>
                                </a:lnTo>
                                <a:lnTo>
                                  <a:pt x="1286808" y="531284"/>
                                </a:lnTo>
                                <a:lnTo>
                                  <a:pt x="1282587" y="518055"/>
                                </a:lnTo>
                                <a:lnTo>
                                  <a:pt x="1278103" y="504826"/>
                                </a:lnTo>
                                <a:lnTo>
                                  <a:pt x="1273354" y="491861"/>
                                </a:lnTo>
                                <a:lnTo>
                                  <a:pt x="1267814" y="478896"/>
                                </a:lnTo>
                                <a:lnTo>
                                  <a:pt x="1262274" y="466196"/>
                                </a:lnTo>
                                <a:lnTo>
                                  <a:pt x="1256734" y="453761"/>
                                </a:lnTo>
                                <a:lnTo>
                                  <a:pt x="1250139" y="441061"/>
                                </a:lnTo>
                                <a:lnTo>
                                  <a:pt x="1243808" y="428626"/>
                                </a:lnTo>
                                <a:lnTo>
                                  <a:pt x="1237213" y="416455"/>
                                </a:lnTo>
                                <a:lnTo>
                                  <a:pt x="1230354" y="404284"/>
                                </a:lnTo>
                                <a:lnTo>
                                  <a:pt x="1222703" y="392378"/>
                                </a:lnTo>
                                <a:lnTo>
                                  <a:pt x="1215317" y="380471"/>
                                </a:lnTo>
                                <a:lnTo>
                                  <a:pt x="1207402" y="369094"/>
                                </a:lnTo>
                                <a:lnTo>
                                  <a:pt x="1199224" y="357453"/>
                                </a:lnTo>
                                <a:lnTo>
                                  <a:pt x="1190782" y="346076"/>
                                </a:lnTo>
                                <a:lnTo>
                                  <a:pt x="1182341" y="335228"/>
                                </a:lnTo>
                                <a:lnTo>
                                  <a:pt x="1173107" y="324115"/>
                                </a:lnTo>
                                <a:lnTo>
                                  <a:pt x="1163874" y="313267"/>
                                </a:lnTo>
                                <a:lnTo>
                                  <a:pt x="1154113" y="302684"/>
                                </a:lnTo>
                                <a:lnTo>
                                  <a:pt x="1154113" y="153988"/>
                                </a:lnTo>
                                <a:close/>
                                <a:moveTo>
                                  <a:pt x="723900" y="0"/>
                                </a:moveTo>
                                <a:lnTo>
                                  <a:pt x="737659" y="265"/>
                                </a:lnTo>
                                <a:lnTo>
                                  <a:pt x="750888" y="795"/>
                                </a:lnTo>
                                <a:lnTo>
                                  <a:pt x="764646" y="1855"/>
                                </a:lnTo>
                                <a:lnTo>
                                  <a:pt x="777875" y="2651"/>
                                </a:lnTo>
                                <a:lnTo>
                                  <a:pt x="791634" y="4241"/>
                                </a:lnTo>
                                <a:lnTo>
                                  <a:pt x="804598" y="5831"/>
                                </a:lnTo>
                                <a:lnTo>
                                  <a:pt x="817827" y="7687"/>
                                </a:lnTo>
                                <a:lnTo>
                                  <a:pt x="831321" y="9807"/>
                                </a:lnTo>
                                <a:lnTo>
                                  <a:pt x="844286" y="12193"/>
                                </a:lnTo>
                                <a:lnTo>
                                  <a:pt x="857250" y="14579"/>
                                </a:lnTo>
                                <a:lnTo>
                                  <a:pt x="870215" y="17494"/>
                                </a:lnTo>
                                <a:lnTo>
                                  <a:pt x="882915" y="20675"/>
                                </a:lnTo>
                                <a:lnTo>
                                  <a:pt x="895615" y="23591"/>
                                </a:lnTo>
                                <a:lnTo>
                                  <a:pt x="908315" y="27302"/>
                                </a:lnTo>
                                <a:lnTo>
                                  <a:pt x="920750" y="31013"/>
                                </a:lnTo>
                                <a:lnTo>
                                  <a:pt x="933450" y="34989"/>
                                </a:lnTo>
                                <a:lnTo>
                                  <a:pt x="945621" y="39230"/>
                                </a:lnTo>
                                <a:lnTo>
                                  <a:pt x="958056" y="43736"/>
                                </a:lnTo>
                                <a:lnTo>
                                  <a:pt x="970227" y="48242"/>
                                </a:lnTo>
                                <a:lnTo>
                                  <a:pt x="981869" y="53278"/>
                                </a:lnTo>
                                <a:lnTo>
                                  <a:pt x="994040" y="58050"/>
                                </a:lnTo>
                                <a:lnTo>
                                  <a:pt x="1005946" y="63616"/>
                                </a:lnTo>
                                <a:lnTo>
                                  <a:pt x="1017588" y="68917"/>
                                </a:lnTo>
                                <a:lnTo>
                                  <a:pt x="1029229" y="74484"/>
                                </a:lnTo>
                                <a:lnTo>
                                  <a:pt x="1040606" y="80580"/>
                                </a:lnTo>
                                <a:lnTo>
                                  <a:pt x="1051984" y="86677"/>
                                </a:lnTo>
                                <a:lnTo>
                                  <a:pt x="1063361" y="92773"/>
                                </a:lnTo>
                                <a:lnTo>
                                  <a:pt x="1074209" y="99400"/>
                                </a:lnTo>
                                <a:lnTo>
                                  <a:pt x="1085321" y="106027"/>
                                </a:lnTo>
                                <a:lnTo>
                                  <a:pt x="1095904" y="112653"/>
                                </a:lnTo>
                                <a:lnTo>
                                  <a:pt x="1107017" y="119810"/>
                                </a:lnTo>
                                <a:lnTo>
                                  <a:pt x="1117600" y="126967"/>
                                </a:lnTo>
                                <a:lnTo>
                                  <a:pt x="1117600" y="290513"/>
                                </a:lnTo>
                                <a:lnTo>
                                  <a:pt x="723900" y="290513"/>
                                </a:lnTo>
                                <a:lnTo>
                                  <a:pt x="723900" y="0"/>
                                </a:lnTo>
                                <a:close/>
                                <a:moveTo>
                                  <a:pt x="687388" y="0"/>
                                </a:moveTo>
                                <a:lnTo>
                                  <a:pt x="687388" y="290513"/>
                                </a:lnTo>
                                <a:lnTo>
                                  <a:pt x="300038" y="290513"/>
                                </a:lnTo>
                                <a:lnTo>
                                  <a:pt x="300038" y="131738"/>
                                </a:lnTo>
                                <a:lnTo>
                                  <a:pt x="310065" y="124581"/>
                                </a:lnTo>
                                <a:lnTo>
                                  <a:pt x="320883" y="117690"/>
                                </a:lnTo>
                                <a:lnTo>
                                  <a:pt x="331438" y="110533"/>
                                </a:lnTo>
                                <a:lnTo>
                                  <a:pt x="342256" y="103906"/>
                                </a:lnTo>
                                <a:lnTo>
                                  <a:pt x="353075" y="97279"/>
                                </a:lnTo>
                                <a:lnTo>
                                  <a:pt x="364157" y="90918"/>
                                </a:lnTo>
                                <a:lnTo>
                                  <a:pt x="375239" y="84821"/>
                                </a:lnTo>
                                <a:lnTo>
                                  <a:pt x="386321" y="78725"/>
                                </a:lnTo>
                                <a:lnTo>
                                  <a:pt x="397931" y="72893"/>
                                </a:lnTo>
                                <a:lnTo>
                                  <a:pt x="409277" y="67327"/>
                                </a:lnTo>
                                <a:lnTo>
                                  <a:pt x="420887" y="62026"/>
                                </a:lnTo>
                                <a:lnTo>
                                  <a:pt x="432761" y="56724"/>
                                </a:lnTo>
                                <a:lnTo>
                                  <a:pt x="444371" y="51953"/>
                                </a:lnTo>
                                <a:lnTo>
                                  <a:pt x="456509" y="47182"/>
                                </a:lnTo>
                                <a:lnTo>
                                  <a:pt x="468646" y="42411"/>
                                </a:lnTo>
                                <a:lnTo>
                                  <a:pt x="480784" y="38170"/>
                                </a:lnTo>
                                <a:lnTo>
                                  <a:pt x="492922" y="33929"/>
                                </a:lnTo>
                                <a:lnTo>
                                  <a:pt x="505323" y="30483"/>
                                </a:lnTo>
                                <a:lnTo>
                                  <a:pt x="517725" y="26772"/>
                                </a:lnTo>
                                <a:lnTo>
                                  <a:pt x="530390" y="23061"/>
                                </a:lnTo>
                                <a:lnTo>
                                  <a:pt x="543056" y="20145"/>
                                </a:lnTo>
                                <a:lnTo>
                                  <a:pt x="555721" y="16964"/>
                                </a:lnTo>
                                <a:lnTo>
                                  <a:pt x="568386" y="14314"/>
                                </a:lnTo>
                                <a:lnTo>
                                  <a:pt x="581579" y="11663"/>
                                </a:lnTo>
                                <a:lnTo>
                                  <a:pt x="594509" y="9542"/>
                                </a:lnTo>
                                <a:lnTo>
                                  <a:pt x="607438" y="7422"/>
                                </a:lnTo>
                                <a:lnTo>
                                  <a:pt x="620367" y="5566"/>
                                </a:lnTo>
                                <a:lnTo>
                                  <a:pt x="633824" y="3976"/>
                                </a:lnTo>
                                <a:lnTo>
                                  <a:pt x="647017" y="2651"/>
                                </a:lnTo>
                                <a:lnTo>
                                  <a:pt x="660474" y="1590"/>
                                </a:lnTo>
                                <a:lnTo>
                                  <a:pt x="673667" y="530"/>
                                </a:lnTo>
                                <a:lnTo>
                                  <a:pt x="6873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>
                            <a:contourClr>
                              <a:srgbClr val="FFFFFF"/>
                            </a:contourClr>
                          </a:sp3d>
                        </wps:bodyPr>
                      </wps:wsp>
                      <wps:wsp>
                        <wps:cNvPr id="304" name="KSO_Shape"/>
                        <wps:cNvSpPr>
                          <a:spLocks noChangeAspect="1"/>
                        </wps:cNvSpPr>
                        <wps:spPr bwMode="auto">
                          <a:xfrm>
                            <a:off x="19375" y="2027"/>
                            <a:ext cx="784" cy="933"/>
                          </a:xfrm>
                          <a:custGeom>
                            <a:avLst/>
                            <a:gdLst>
                              <a:gd name="T0" fmla="*/ 8084572 w 10244"/>
                              <a:gd name="T1" fmla="*/ 274823455 h 12184"/>
                              <a:gd name="T2" fmla="*/ 228197830 w 10244"/>
                              <a:gd name="T3" fmla="*/ 15181055 h 12184"/>
                              <a:gd name="T4" fmla="*/ 133430968 w 10244"/>
                              <a:gd name="T5" fmla="*/ 37744767 h 12184"/>
                              <a:gd name="T6" fmla="*/ 136777111 w 10244"/>
                              <a:gd name="T7" fmla="*/ 32757745 h 12184"/>
                              <a:gd name="T8" fmla="*/ 107834016 w 10244"/>
                              <a:gd name="T9" fmla="*/ 80770030 h 12184"/>
                              <a:gd name="T10" fmla="*/ 161592395 w 10244"/>
                              <a:gd name="T11" fmla="*/ 17234590 h 12184"/>
                              <a:gd name="T12" fmla="*/ 145130205 w 10244"/>
                              <a:gd name="T13" fmla="*/ 49650079 h 12184"/>
                              <a:gd name="T14" fmla="*/ 159907061 w 10244"/>
                              <a:gd name="T15" fmla="*/ 30948745 h 12184"/>
                              <a:gd name="T16" fmla="*/ 174073299 w 10244"/>
                              <a:gd name="T17" fmla="*/ 8678351 h 12184"/>
                              <a:gd name="T18" fmla="*/ 96720874 w 10244"/>
                              <a:gd name="T19" fmla="*/ 111963310 h 12184"/>
                              <a:gd name="T20" fmla="*/ 144715002 w 10244"/>
                              <a:gd name="T21" fmla="*/ 51581346 h 12184"/>
                              <a:gd name="T22" fmla="*/ 141002551 w 10244"/>
                              <a:gd name="T23" fmla="*/ 65564584 h 12184"/>
                              <a:gd name="T24" fmla="*/ 109885659 w 10244"/>
                              <a:gd name="T25" fmla="*/ 96464391 h 12184"/>
                              <a:gd name="T26" fmla="*/ 152213323 w 10244"/>
                              <a:gd name="T27" fmla="*/ 54099248 h 12184"/>
                              <a:gd name="T28" fmla="*/ 140660610 w 10244"/>
                              <a:gd name="T29" fmla="*/ 78203189 h 12184"/>
                              <a:gd name="T30" fmla="*/ 188459322 w 10244"/>
                              <a:gd name="T31" fmla="*/ 15963287 h 12184"/>
                              <a:gd name="T32" fmla="*/ 134749837 w 10244"/>
                              <a:gd name="T33" fmla="*/ 84241370 h 12184"/>
                              <a:gd name="T34" fmla="*/ 193979262 w 10244"/>
                              <a:gd name="T35" fmla="*/ 9925106 h 12184"/>
                              <a:gd name="T36" fmla="*/ 168235787 w 10244"/>
                              <a:gd name="T37" fmla="*/ 49772347 h 12184"/>
                              <a:gd name="T38" fmla="*/ 141661907 w 10244"/>
                              <a:gd name="T39" fmla="*/ 77249751 h 12184"/>
                              <a:gd name="T40" fmla="*/ 87195435 w 10244"/>
                              <a:gd name="T41" fmla="*/ 167700508 h 12184"/>
                              <a:gd name="T42" fmla="*/ 197496297 w 10244"/>
                              <a:gd name="T43" fmla="*/ 24103941 h 12184"/>
                              <a:gd name="T44" fmla="*/ 190120131 w 10244"/>
                              <a:gd name="T45" fmla="*/ 34566900 h 12184"/>
                              <a:gd name="T46" fmla="*/ 183525476 w 10244"/>
                              <a:gd name="T47" fmla="*/ 36351353 h 12184"/>
                              <a:gd name="T48" fmla="*/ 149233490 w 10244"/>
                              <a:gd name="T49" fmla="*/ 78716495 h 12184"/>
                              <a:gd name="T50" fmla="*/ 196323952 w 10244"/>
                              <a:gd name="T51" fmla="*/ 36498011 h 12184"/>
                              <a:gd name="T52" fmla="*/ 143860229 w 10244"/>
                              <a:gd name="T53" fmla="*/ 100864778 h 12184"/>
                              <a:gd name="T54" fmla="*/ 182328762 w 10244"/>
                              <a:gd name="T55" fmla="*/ 53537004 h 12184"/>
                              <a:gd name="T56" fmla="*/ 125077718 w 10244"/>
                              <a:gd name="T57" fmla="*/ 130102400 h 12184"/>
                              <a:gd name="T58" fmla="*/ 156170085 w 10244"/>
                              <a:gd name="T59" fmla="*/ 94044209 h 12184"/>
                              <a:gd name="T60" fmla="*/ 217206843 w 10244"/>
                              <a:gd name="T61" fmla="*/ 19263578 h 12184"/>
                              <a:gd name="T62" fmla="*/ 186676202 w 10244"/>
                              <a:gd name="T63" fmla="*/ 50138993 h 12184"/>
                              <a:gd name="T64" fmla="*/ 139317217 w 10244"/>
                              <a:gd name="T65" fmla="*/ 119345967 h 12184"/>
                              <a:gd name="T66" fmla="*/ 180521274 w 10244"/>
                              <a:gd name="T67" fmla="*/ 67055719 h 12184"/>
                              <a:gd name="T68" fmla="*/ 201550845 w 10244"/>
                              <a:gd name="T69" fmla="*/ 41827289 h 12184"/>
                              <a:gd name="T70" fmla="*/ 139878943 w 10244"/>
                              <a:gd name="T71" fmla="*/ 128342183 h 12184"/>
                              <a:gd name="T72" fmla="*/ 159662751 w 10244"/>
                              <a:gd name="T73" fmla="*/ 105362886 h 12184"/>
                              <a:gd name="T74" fmla="*/ 192440452 w 10244"/>
                              <a:gd name="T75" fmla="*/ 62166573 h 12184"/>
                              <a:gd name="T76" fmla="*/ 199670094 w 10244"/>
                              <a:gd name="T77" fmla="*/ 61090867 h 12184"/>
                              <a:gd name="T78" fmla="*/ 159027764 w 10244"/>
                              <a:gd name="T79" fmla="*/ 113234457 h 12184"/>
                              <a:gd name="T80" fmla="*/ 195053820 w 10244"/>
                              <a:gd name="T81" fmla="*/ 70673718 h 12184"/>
                              <a:gd name="T82" fmla="*/ 230786830 w 10244"/>
                              <a:gd name="T83" fmla="*/ 28015258 h 12184"/>
                              <a:gd name="T84" fmla="*/ 177419441 w 10244"/>
                              <a:gd name="T85" fmla="*/ 103651607 h 12184"/>
                              <a:gd name="T86" fmla="*/ 193515166 w 10244"/>
                              <a:gd name="T87" fmla="*/ 87101528 h 12184"/>
                              <a:gd name="T88" fmla="*/ 209635260 w 10244"/>
                              <a:gd name="T89" fmla="*/ 65417925 h 12184"/>
                              <a:gd name="T90" fmla="*/ 156121192 w 10244"/>
                              <a:gd name="T91" fmla="*/ 140760800 h 12184"/>
                              <a:gd name="T92" fmla="*/ 178323108 w 10244"/>
                              <a:gd name="T93" fmla="*/ 116681406 h 12184"/>
                              <a:gd name="T94" fmla="*/ 202259094 w 10244"/>
                              <a:gd name="T95" fmla="*/ 78374239 h 12184"/>
                              <a:gd name="T96" fmla="*/ 232179116 w 10244"/>
                              <a:gd name="T97" fmla="*/ 39578314 h 12184"/>
                              <a:gd name="T98" fmla="*/ 161714394 w 10244"/>
                              <a:gd name="T99" fmla="*/ 144941200 h 12184"/>
                              <a:gd name="T100" fmla="*/ 168480097 w 10244"/>
                              <a:gd name="T101" fmla="*/ 137729592 h 12184"/>
                              <a:gd name="T102" fmla="*/ 204848094 w 10244"/>
                              <a:gd name="T103" fmla="*/ 85414796 h 12184"/>
                              <a:gd name="T104" fmla="*/ 163570776 w 10244"/>
                              <a:gd name="T105" fmla="*/ 148485869 h 12184"/>
                              <a:gd name="T106" fmla="*/ 170971310 w 10244"/>
                              <a:gd name="T107" fmla="*/ 140345215 h 12184"/>
                              <a:gd name="T108" fmla="*/ 216376438 w 10244"/>
                              <a:gd name="T109" fmla="*/ 89986234 h 12184"/>
                              <a:gd name="T110" fmla="*/ 240312425 w 10244"/>
                              <a:gd name="T111" fmla="*/ 56837295 h 12184"/>
                              <a:gd name="T112" fmla="*/ 163179942 w 10244"/>
                              <a:gd name="T113" fmla="*/ 161980036 h 12184"/>
                              <a:gd name="T114" fmla="*/ 204677046 w 10244"/>
                              <a:gd name="T115" fmla="*/ 108980885 h 12184"/>
                              <a:gd name="T116" fmla="*/ 230713568 w 10244"/>
                              <a:gd name="T117" fmla="*/ 75147434 h 12184"/>
                              <a:gd name="T118" fmla="*/ 177419441 w 10244"/>
                              <a:gd name="T119" fmla="*/ 156015185 h 12184"/>
                              <a:gd name="T120" fmla="*/ 199450309 w 10244"/>
                              <a:gd name="T121" fmla="*/ 129100024 h 12184"/>
                              <a:gd name="T122" fmla="*/ 235427472 w 10244"/>
                              <a:gd name="T123" fmla="*/ 86710490 h 12184"/>
                              <a:gd name="T124" fmla="*/ 219527164 w 10244"/>
                              <a:gd name="T125" fmla="*/ 105925130 h 12184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  <a:gd name="T162" fmla="*/ 0 60000 65536"/>
                              <a:gd name="T163" fmla="*/ 0 60000 65536"/>
                              <a:gd name="T164" fmla="*/ 0 60000 65536"/>
                              <a:gd name="T165" fmla="*/ 0 60000 65536"/>
                              <a:gd name="T166" fmla="*/ 0 60000 65536"/>
                              <a:gd name="T167" fmla="*/ 0 60000 65536"/>
                              <a:gd name="T168" fmla="*/ 0 60000 65536"/>
                              <a:gd name="T169" fmla="*/ 0 60000 65536"/>
                              <a:gd name="T170" fmla="*/ 0 60000 65536"/>
                              <a:gd name="T171" fmla="*/ 0 60000 65536"/>
                              <a:gd name="T172" fmla="*/ 0 60000 65536"/>
                              <a:gd name="T173" fmla="*/ 0 60000 65536"/>
                              <a:gd name="T174" fmla="*/ 0 60000 65536"/>
                              <a:gd name="T175" fmla="*/ 0 60000 65536"/>
                              <a:gd name="T176" fmla="*/ 0 60000 65536"/>
                              <a:gd name="T177" fmla="*/ 0 60000 65536"/>
                              <a:gd name="T178" fmla="*/ 0 60000 65536"/>
                              <a:gd name="T179" fmla="*/ 0 60000 65536"/>
                              <a:gd name="T180" fmla="*/ 0 60000 65536"/>
                              <a:gd name="T181" fmla="*/ 0 60000 65536"/>
                              <a:gd name="T182" fmla="*/ 0 60000 65536"/>
                              <a:gd name="T183" fmla="*/ 0 60000 65536"/>
                              <a:gd name="T184" fmla="*/ 0 60000 65536"/>
                              <a:gd name="T185" fmla="*/ 0 60000 65536"/>
                              <a:gd name="T186" fmla="*/ 0 60000 65536"/>
                              <a:gd name="T187" fmla="*/ 0 60000 65536"/>
                              <a:gd name="T188" fmla="*/ 0 60000 65536"/>
                            </a:gdLst>
                            <a:ahLst/>
                            <a:cxnLst>
                              <a:cxn ang="T126">
                                <a:pos x="T0" y="T1"/>
                              </a:cxn>
                              <a:cxn ang="T127">
                                <a:pos x="T2" y="T3"/>
                              </a:cxn>
                              <a:cxn ang="T128">
                                <a:pos x="T4" y="T5"/>
                              </a:cxn>
                              <a:cxn ang="T129">
                                <a:pos x="T6" y="T7"/>
                              </a:cxn>
                              <a:cxn ang="T130">
                                <a:pos x="T8" y="T9"/>
                              </a:cxn>
                              <a:cxn ang="T131">
                                <a:pos x="T10" y="T11"/>
                              </a:cxn>
                              <a:cxn ang="T132">
                                <a:pos x="T12" y="T13"/>
                              </a:cxn>
                              <a:cxn ang="T133">
                                <a:pos x="T14" y="T15"/>
                              </a:cxn>
                              <a:cxn ang="T134">
                                <a:pos x="T16" y="T17"/>
                              </a:cxn>
                              <a:cxn ang="T135">
                                <a:pos x="T18" y="T19"/>
                              </a:cxn>
                              <a:cxn ang="T136">
                                <a:pos x="T20" y="T21"/>
                              </a:cxn>
                              <a:cxn ang="T137">
                                <a:pos x="T22" y="T23"/>
                              </a:cxn>
                              <a:cxn ang="T138">
                                <a:pos x="T24" y="T25"/>
                              </a:cxn>
                              <a:cxn ang="T139">
                                <a:pos x="T26" y="T27"/>
                              </a:cxn>
                              <a:cxn ang="T140">
                                <a:pos x="T28" y="T29"/>
                              </a:cxn>
                              <a:cxn ang="T141">
                                <a:pos x="T30" y="T31"/>
                              </a:cxn>
                              <a:cxn ang="T142">
                                <a:pos x="T32" y="T33"/>
                              </a:cxn>
                              <a:cxn ang="T143">
                                <a:pos x="T34" y="T35"/>
                              </a:cxn>
                              <a:cxn ang="T144">
                                <a:pos x="T36" y="T37"/>
                              </a:cxn>
                              <a:cxn ang="T145">
                                <a:pos x="T38" y="T39"/>
                              </a:cxn>
                              <a:cxn ang="T146">
                                <a:pos x="T40" y="T41"/>
                              </a:cxn>
                              <a:cxn ang="T147">
                                <a:pos x="T42" y="T43"/>
                              </a:cxn>
                              <a:cxn ang="T148">
                                <a:pos x="T44" y="T45"/>
                              </a:cxn>
                              <a:cxn ang="T149">
                                <a:pos x="T46" y="T47"/>
                              </a:cxn>
                              <a:cxn ang="T150">
                                <a:pos x="T48" y="T49"/>
                              </a:cxn>
                              <a:cxn ang="T151">
                                <a:pos x="T50" y="T51"/>
                              </a:cxn>
                              <a:cxn ang="T152">
                                <a:pos x="T52" y="T53"/>
                              </a:cxn>
                              <a:cxn ang="T153">
                                <a:pos x="T54" y="T55"/>
                              </a:cxn>
                              <a:cxn ang="T154">
                                <a:pos x="T56" y="T57"/>
                              </a:cxn>
                              <a:cxn ang="T155">
                                <a:pos x="T58" y="T59"/>
                              </a:cxn>
                              <a:cxn ang="T156">
                                <a:pos x="T60" y="T61"/>
                              </a:cxn>
                              <a:cxn ang="T157">
                                <a:pos x="T62" y="T63"/>
                              </a:cxn>
                              <a:cxn ang="T158">
                                <a:pos x="T64" y="T65"/>
                              </a:cxn>
                              <a:cxn ang="T159">
                                <a:pos x="T66" y="T67"/>
                              </a:cxn>
                              <a:cxn ang="T160">
                                <a:pos x="T68" y="T69"/>
                              </a:cxn>
                              <a:cxn ang="T161">
                                <a:pos x="T70" y="T71"/>
                              </a:cxn>
                              <a:cxn ang="T162">
                                <a:pos x="T72" y="T73"/>
                              </a:cxn>
                              <a:cxn ang="T163">
                                <a:pos x="T74" y="T75"/>
                              </a:cxn>
                              <a:cxn ang="T164">
                                <a:pos x="T76" y="T77"/>
                              </a:cxn>
                              <a:cxn ang="T165">
                                <a:pos x="T78" y="T79"/>
                              </a:cxn>
                              <a:cxn ang="T166">
                                <a:pos x="T80" y="T81"/>
                              </a:cxn>
                              <a:cxn ang="T167">
                                <a:pos x="T82" y="T83"/>
                              </a:cxn>
                              <a:cxn ang="T168">
                                <a:pos x="T84" y="T85"/>
                              </a:cxn>
                              <a:cxn ang="T169">
                                <a:pos x="T86" y="T87"/>
                              </a:cxn>
                              <a:cxn ang="T170">
                                <a:pos x="T88" y="T89"/>
                              </a:cxn>
                              <a:cxn ang="T171">
                                <a:pos x="T90" y="T91"/>
                              </a:cxn>
                              <a:cxn ang="T172">
                                <a:pos x="T92" y="T93"/>
                              </a:cxn>
                              <a:cxn ang="T173">
                                <a:pos x="T94" y="T95"/>
                              </a:cxn>
                              <a:cxn ang="T174">
                                <a:pos x="T96" y="T97"/>
                              </a:cxn>
                              <a:cxn ang="T175">
                                <a:pos x="T98" y="T99"/>
                              </a:cxn>
                              <a:cxn ang="T176">
                                <a:pos x="T100" y="T101"/>
                              </a:cxn>
                              <a:cxn ang="T177">
                                <a:pos x="T102" y="T103"/>
                              </a:cxn>
                              <a:cxn ang="T178">
                                <a:pos x="T104" y="T105"/>
                              </a:cxn>
                              <a:cxn ang="T179">
                                <a:pos x="T106" y="T107"/>
                              </a:cxn>
                              <a:cxn ang="T180">
                                <a:pos x="T108" y="T109"/>
                              </a:cxn>
                              <a:cxn ang="T181">
                                <a:pos x="T110" y="T111"/>
                              </a:cxn>
                              <a:cxn ang="T182">
                                <a:pos x="T112" y="T113"/>
                              </a:cxn>
                              <a:cxn ang="T183">
                                <a:pos x="T114" y="T115"/>
                              </a:cxn>
                              <a:cxn ang="T184">
                                <a:pos x="T116" y="T117"/>
                              </a:cxn>
                              <a:cxn ang="T185">
                                <a:pos x="T118" y="T119"/>
                              </a:cxn>
                              <a:cxn ang="T186">
                                <a:pos x="T120" y="T121"/>
                              </a:cxn>
                              <a:cxn ang="T187">
                                <a:pos x="T122" y="T123"/>
                              </a:cxn>
                              <a:cxn ang="T188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10244" h="12184">
                                <a:moveTo>
                                  <a:pt x="9462" y="4793"/>
                                </a:moveTo>
                                <a:lnTo>
                                  <a:pt x="9462" y="4793"/>
                                </a:lnTo>
                                <a:lnTo>
                                  <a:pt x="9397" y="4875"/>
                                </a:lnTo>
                                <a:lnTo>
                                  <a:pt x="9332" y="4957"/>
                                </a:lnTo>
                                <a:lnTo>
                                  <a:pt x="9266" y="5038"/>
                                </a:lnTo>
                                <a:lnTo>
                                  <a:pt x="9199" y="5117"/>
                                </a:lnTo>
                                <a:lnTo>
                                  <a:pt x="9131" y="5195"/>
                                </a:lnTo>
                                <a:lnTo>
                                  <a:pt x="9062" y="5272"/>
                                </a:lnTo>
                                <a:lnTo>
                                  <a:pt x="8993" y="5347"/>
                                </a:lnTo>
                                <a:lnTo>
                                  <a:pt x="8922" y="5422"/>
                                </a:lnTo>
                                <a:lnTo>
                                  <a:pt x="8851" y="5495"/>
                                </a:lnTo>
                                <a:lnTo>
                                  <a:pt x="8779" y="5567"/>
                                </a:lnTo>
                                <a:lnTo>
                                  <a:pt x="8706" y="5638"/>
                                </a:lnTo>
                                <a:lnTo>
                                  <a:pt x="8632" y="5708"/>
                                </a:lnTo>
                                <a:lnTo>
                                  <a:pt x="8558" y="5776"/>
                                </a:lnTo>
                                <a:lnTo>
                                  <a:pt x="8482" y="5843"/>
                                </a:lnTo>
                                <a:lnTo>
                                  <a:pt x="8404" y="5909"/>
                                </a:lnTo>
                                <a:lnTo>
                                  <a:pt x="8326" y="5973"/>
                                </a:lnTo>
                                <a:lnTo>
                                  <a:pt x="8247" y="6036"/>
                                </a:lnTo>
                                <a:lnTo>
                                  <a:pt x="8167" y="6097"/>
                                </a:lnTo>
                                <a:lnTo>
                                  <a:pt x="8085" y="6157"/>
                                </a:lnTo>
                                <a:lnTo>
                                  <a:pt x="8003" y="6216"/>
                                </a:lnTo>
                                <a:lnTo>
                                  <a:pt x="7919" y="6273"/>
                                </a:lnTo>
                                <a:lnTo>
                                  <a:pt x="7834" y="6328"/>
                                </a:lnTo>
                                <a:lnTo>
                                  <a:pt x="7748" y="6382"/>
                                </a:lnTo>
                                <a:lnTo>
                                  <a:pt x="7660" y="6434"/>
                                </a:lnTo>
                                <a:lnTo>
                                  <a:pt x="7571" y="6485"/>
                                </a:lnTo>
                                <a:lnTo>
                                  <a:pt x="7481" y="6533"/>
                                </a:lnTo>
                                <a:lnTo>
                                  <a:pt x="7390" y="6581"/>
                                </a:lnTo>
                                <a:lnTo>
                                  <a:pt x="7297" y="6627"/>
                                </a:lnTo>
                                <a:lnTo>
                                  <a:pt x="7203" y="6670"/>
                                </a:lnTo>
                                <a:lnTo>
                                  <a:pt x="7107" y="6713"/>
                                </a:lnTo>
                                <a:lnTo>
                                  <a:pt x="7010" y="6754"/>
                                </a:lnTo>
                                <a:lnTo>
                                  <a:pt x="6911" y="6792"/>
                                </a:lnTo>
                                <a:lnTo>
                                  <a:pt x="6742" y="6856"/>
                                </a:lnTo>
                                <a:lnTo>
                                  <a:pt x="6573" y="6919"/>
                                </a:lnTo>
                                <a:lnTo>
                                  <a:pt x="6239" y="7043"/>
                                </a:lnTo>
                                <a:lnTo>
                                  <a:pt x="6074" y="7104"/>
                                </a:lnTo>
                                <a:lnTo>
                                  <a:pt x="5910" y="7167"/>
                                </a:lnTo>
                                <a:lnTo>
                                  <a:pt x="5746" y="7230"/>
                                </a:lnTo>
                                <a:lnTo>
                                  <a:pt x="5584" y="7295"/>
                                </a:lnTo>
                                <a:lnTo>
                                  <a:pt x="5504" y="7328"/>
                                </a:lnTo>
                                <a:lnTo>
                                  <a:pt x="5423" y="7361"/>
                                </a:lnTo>
                                <a:lnTo>
                                  <a:pt x="5342" y="7396"/>
                                </a:lnTo>
                                <a:lnTo>
                                  <a:pt x="5262" y="7430"/>
                                </a:lnTo>
                                <a:lnTo>
                                  <a:pt x="5182" y="7466"/>
                                </a:lnTo>
                                <a:lnTo>
                                  <a:pt x="5102" y="7503"/>
                                </a:lnTo>
                                <a:lnTo>
                                  <a:pt x="5023" y="7540"/>
                                </a:lnTo>
                                <a:lnTo>
                                  <a:pt x="4943" y="7579"/>
                                </a:lnTo>
                                <a:lnTo>
                                  <a:pt x="4864" y="7618"/>
                                </a:lnTo>
                                <a:lnTo>
                                  <a:pt x="4784" y="7659"/>
                                </a:lnTo>
                                <a:lnTo>
                                  <a:pt x="4705" y="7699"/>
                                </a:lnTo>
                                <a:lnTo>
                                  <a:pt x="4627" y="7742"/>
                                </a:lnTo>
                                <a:lnTo>
                                  <a:pt x="4548" y="7787"/>
                                </a:lnTo>
                                <a:lnTo>
                                  <a:pt x="4470" y="7831"/>
                                </a:lnTo>
                                <a:lnTo>
                                  <a:pt x="4391" y="7878"/>
                                </a:lnTo>
                                <a:lnTo>
                                  <a:pt x="4313" y="7926"/>
                                </a:lnTo>
                                <a:lnTo>
                                  <a:pt x="4231" y="7977"/>
                                </a:lnTo>
                                <a:lnTo>
                                  <a:pt x="4150" y="8031"/>
                                </a:lnTo>
                                <a:lnTo>
                                  <a:pt x="4070" y="8085"/>
                                </a:lnTo>
                                <a:lnTo>
                                  <a:pt x="3991" y="8142"/>
                                </a:lnTo>
                                <a:lnTo>
                                  <a:pt x="3913" y="8199"/>
                                </a:lnTo>
                                <a:lnTo>
                                  <a:pt x="3836" y="8257"/>
                                </a:lnTo>
                                <a:lnTo>
                                  <a:pt x="3760" y="8316"/>
                                </a:lnTo>
                                <a:lnTo>
                                  <a:pt x="3684" y="8377"/>
                                </a:lnTo>
                                <a:lnTo>
                                  <a:pt x="3610" y="8438"/>
                                </a:lnTo>
                                <a:lnTo>
                                  <a:pt x="3535" y="8501"/>
                                </a:lnTo>
                                <a:lnTo>
                                  <a:pt x="3462" y="8564"/>
                                </a:lnTo>
                                <a:lnTo>
                                  <a:pt x="3389" y="8628"/>
                                </a:lnTo>
                                <a:lnTo>
                                  <a:pt x="3317" y="8694"/>
                                </a:lnTo>
                                <a:lnTo>
                                  <a:pt x="3246" y="8759"/>
                                </a:lnTo>
                                <a:lnTo>
                                  <a:pt x="3176" y="8826"/>
                                </a:lnTo>
                                <a:lnTo>
                                  <a:pt x="3106" y="8893"/>
                                </a:lnTo>
                                <a:lnTo>
                                  <a:pt x="3079" y="8923"/>
                                </a:lnTo>
                                <a:lnTo>
                                  <a:pt x="3052" y="8956"/>
                                </a:lnTo>
                                <a:lnTo>
                                  <a:pt x="3026" y="8989"/>
                                </a:lnTo>
                                <a:lnTo>
                                  <a:pt x="3001" y="9025"/>
                                </a:lnTo>
                                <a:lnTo>
                                  <a:pt x="2976" y="9061"/>
                                </a:lnTo>
                                <a:lnTo>
                                  <a:pt x="2953" y="9099"/>
                                </a:lnTo>
                                <a:lnTo>
                                  <a:pt x="2906" y="9176"/>
                                </a:lnTo>
                                <a:lnTo>
                                  <a:pt x="2861" y="9254"/>
                                </a:lnTo>
                                <a:lnTo>
                                  <a:pt x="2814" y="9332"/>
                                </a:lnTo>
                                <a:lnTo>
                                  <a:pt x="2791" y="9370"/>
                                </a:lnTo>
                                <a:lnTo>
                                  <a:pt x="2765" y="9407"/>
                                </a:lnTo>
                                <a:lnTo>
                                  <a:pt x="2740" y="9444"/>
                                </a:lnTo>
                                <a:lnTo>
                                  <a:pt x="2714" y="9479"/>
                                </a:lnTo>
                                <a:lnTo>
                                  <a:pt x="2693" y="9490"/>
                                </a:lnTo>
                                <a:lnTo>
                                  <a:pt x="2672" y="9504"/>
                                </a:lnTo>
                                <a:lnTo>
                                  <a:pt x="2650" y="9519"/>
                                </a:lnTo>
                                <a:lnTo>
                                  <a:pt x="2627" y="9537"/>
                                </a:lnTo>
                                <a:lnTo>
                                  <a:pt x="2605" y="9556"/>
                                </a:lnTo>
                                <a:lnTo>
                                  <a:pt x="2582" y="9579"/>
                                </a:lnTo>
                                <a:lnTo>
                                  <a:pt x="2558" y="9602"/>
                                </a:lnTo>
                                <a:lnTo>
                                  <a:pt x="2535" y="9627"/>
                                </a:lnTo>
                                <a:lnTo>
                                  <a:pt x="2512" y="9654"/>
                                </a:lnTo>
                                <a:lnTo>
                                  <a:pt x="2488" y="9682"/>
                                </a:lnTo>
                                <a:lnTo>
                                  <a:pt x="2465" y="9712"/>
                                </a:lnTo>
                                <a:lnTo>
                                  <a:pt x="2441" y="9741"/>
                                </a:lnTo>
                                <a:lnTo>
                                  <a:pt x="2394" y="9804"/>
                                </a:lnTo>
                                <a:lnTo>
                                  <a:pt x="2346" y="9870"/>
                                </a:lnTo>
                                <a:lnTo>
                                  <a:pt x="2301" y="9936"/>
                                </a:lnTo>
                                <a:lnTo>
                                  <a:pt x="2256" y="10002"/>
                                </a:lnTo>
                                <a:lnTo>
                                  <a:pt x="2172" y="10129"/>
                                </a:lnTo>
                                <a:lnTo>
                                  <a:pt x="2132" y="10187"/>
                                </a:lnTo>
                                <a:lnTo>
                                  <a:pt x="2097" y="10240"/>
                                </a:lnTo>
                                <a:lnTo>
                                  <a:pt x="2063" y="10287"/>
                                </a:lnTo>
                                <a:lnTo>
                                  <a:pt x="2034" y="10327"/>
                                </a:lnTo>
                                <a:lnTo>
                                  <a:pt x="1424" y="11113"/>
                                </a:lnTo>
                                <a:lnTo>
                                  <a:pt x="1380" y="11168"/>
                                </a:lnTo>
                                <a:lnTo>
                                  <a:pt x="1337" y="11223"/>
                                </a:lnTo>
                                <a:lnTo>
                                  <a:pt x="1249" y="11331"/>
                                </a:lnTo>
                                <a:lnTo>
                                  <a:pt x="1160" y="11441"/>
                                </a:lnTo>
                                <a:lnTo>
                                  <a:pt x="1116" y="11497"/>
                                </a:lnTo>
                                <a:lnTo>
                                  <a:pt x="1072" y="11552"/>
                                </a:lnTo>
                                <a:lnTo>
                                  <a:pt x="1058" y="11572"/>
                                </a:lnTo>
                                <a:lnTo>
                                  <a:pt x="1044" y="11593"/>
                                </a:lnTo>
                                <a:lnTo>
                                  <a:pt x="1029" y="11616"/>
                                </a:lnTo>
                                <a:lnTo>
                                  <a:pt x="1015" y="11641"/>
                                </a:lnTo>
                                <a:lnTo>
                                  <a:pt x="986" y="11694"/>
                                </a:lnTo>
                                <a:lnTo>
                                  <a:pt x="956" y="11751"/>
                                </a:lnTo>
                                <a:lnTo>
                                  <a:pt x="925" y="11811"/>
                                </a:lnTo>
                                <a:lnTo>
                                  <a:pt x="893" y="11871"/>
                                </a:lnTo>
                                <a:lnTo>
                                  <a:pt x="860" y="11931"/>
                                </a:lnTo>
                                <a:lnTo>
                                  <a:pt x="843" y="11959"/>
                                </a:lnTo>
                                <a:lnTo>
                                  <a:pt x="826" y="11987"/>
                                </a:lnTo>
                                <a:lnTo>
                                  <a:pt x="807" y="12014"/>
                                </a:lnTo>
                                <a:lnTo>
                                  <a:pt x="789" y="12040"/>
                                </a:lnTo>
                                <a:lnTo>
                                  <a:pt x="770" y="12064"/>
                                </a:lnTo>
                                <a:lnTo>
                                  <a:pt x="750" y="12086"/>
                                </a:lnTo>
                                <a:lnTo>
                                  <a:pt x="730" y="12108"/>
                                </a:lnTo>
                                <a:lnTo>
                                  <a:pt x="709" y="12126"/>
                                </a:lnTo>
                                <a:lnTo>
                                  <a:pt x="688" y="12142"/>
                                </a:lnTo>
                                <a:lnTo>
                                  <a:pt x="676" y="12150"/>
                                </a:lnTo>
                                <a:lnTo>
                                  <a:pt x="665" y="12156"/>
                                </a:lnTo>
                                <a:lnTo>
                                  <a:pt x="654" y="12162"/>
                                </a:lnTo>
                                <a:lnTo>
                                  <a:pt x="642" y="12167"/>
                                </a:lnTo>
                                <a:lnTo>
                                  <a:pt x="631" y="12172"/>
                                </a:lnTo>
                                <a:lnTo>
                                  <a:pt x="619" y="12176"/>
                                </a:lnTo>
                                <a:lnTo>
                                  <a:pt x="606" y="12179"/>
                                </a:lnTo>
                                <a:lnTo>
                                  <a:pt x="594" y="12182"/>
                                </a:lnTo>
                                <a:lnTo>
                                  <a:pt x="582" y="12183"/>
                                </a:lnTo>
                                <a:lnTo>
                                  <a:pt x="569" y="12184"/>
                                </a:lnTo>
                                <a:lnTo>
                                  <a:pt x="557" y="12183"/>
                                </a:lnTo>
                                <a:lnTo>
                                  <a:pt x="543" y="12182"/>
                                </a:lnTo>
                                <a:lnTo>
                                  <a:pt x="530" y="12180"/>
                                </a:lnTo>
                                <a:lnTo>
                                  <a:pt x="517" y="12177"/>
                                </a:lnTo>
                                <a:lnTo>
                                  <a:pt x="503" y="12172"/>
                                </a:lnTo>
                                <a:lnTo>
                                  <a:pt x="489" y="12167"/>
                                </a:lnTo>
                                <a:lnTo>
                                  <a:pt x="474" y="12161"/>
                                </a:lnTo>
                                <a:lnTo>
                                  <a:pt x="460" y="12154"/>
                                </a:lnTo>
                                <a:lnTo>
                                  <a:pt x="415" y="12130"/>
                                </a:lnTo>
                                <a:lnTo>
                                  <a:pt x="367" y="12100"/>
                                </a:lnTo>
                                <a:lnTo>
                                  <a:pt x="316" y="12068"/>
                                </a:lnTo>
                                <a:lnTo>
                                  <a:pt x="291" y="12051"/>
                                </a:lnTo>
                                <a:lnTo>
                                  <a:pt x="265" y="12032"/>
                                </a:lnTo>
                                <a:lnTo>
                                  <a:pt x="241" y="12013"/>
                                </a:lnTo>
                                <a:lnTo>
                                  <a:pt x="216" y="11994"/>
                                </a:lnTo>
                                <a:lnTo>
                                  <a:pt x="192" y="11974"/>
                                </a:lnTo>
                                <a:lnTo>
                                  <a:pt x="169" y="11952"/>
                                </a:lnTo>
                                <a:lnTo>
                                  <a:pt x="146" y="11930"/>
                                </a:lnTo>
                                <a:lnTo>
                                  <a:pt x="124" y="11908"/>
                                </a:lnTo>
                                <a:lnTo>
                                  <a:pt x="104" y="11885"/>
                                </a:lnTo>
                                <a:lnTo>
                                  <a:pt x="85" y="11862"/>
                                </a:lnTo>
                                <a:lnTo>
                                  <a:pt x="68" y="11839"/>
                                </a:lnTo>
                                <a:lnTo>
                                  <a:pt x="51" y="11814"/>
                                </a:lnTo>
                                <a:lnTo>
                                  <a:pt x="37" y="11790"/>
                                </a:lnTo>
                                <a:lnTo>
                                  <a:pt x="26" y="11765"/>
                                </a:lnTo>
                                <a:lnTo>
                                  <a:pt x="16" y="11739"/>
                                </a:lnTo>
                                <a:lnTo>
                                  <a:pt x="8" y="11714"/>
                                </a:lnTo>
                                <a:lnTo>
                                  <a:pt x="5" y="11702"/>
                                </a:lnTo>
                                <a:lnTo>
                                  <a:pt x="3" y="11688"/>
                                </a:lnTo>
                                <a:lnTo>
                                  <a:pt x="2" y="11675"/>
                                </a:lnTo>
                                <a:lnTo>
                                  <a:pt x="1" y="11663"/>
                                </a:lnTo>
                                <a:lnTo>
                                  <a:pt x="0" y="11650"/>
                                </a:lnTo>
                                <a:lnTo>
                                  <a:pt x="1" y="11637"/>
                                </a:lnTo>
                                <a:lnTo>
                                  <a:pt x="2" y="11624"/>
                                </a:lnTo>
                                <a:lnTo>
                                  <a:pt x="4" y="11610"/>
                                </a:lnTo>
                                <a:lnTo>
                                  <a:pt x="7" y="11597"/>
                                </a:lnTo>
                                <a:lnTo>
                                  <a:pt x="10" y="11585"/>
                                </a:lnTo>
                                <a:lnTo>
                                  <a:pt x="15" y="11572"/>
                                </a:lnTo>
                                <a:lnTo>
                                  <a:pt x="20" y="11559"/>
                                </a:lnTo>
                                <a:lnTo>
                                  <a:pt x="26" y="11545"/>
                                </a:lnTo>
                                <a:lnTo>
                                  <a:pt x="32" y="11532"/>
                                </a:lnTo>
                                <a:lnTo>
                                  <a:pt x="40" y="11519"/>
                                </a:lnTo>
                                <a:lnTo>
                                  <a:pt x="49" y="11506"/>
                                </a:lnTo>
                                <a:lnTo>
                                  <a:pt x="58" y="11493"/>
                                </a:lnTo>
                                <a:lnTo>
                                  <a:pt x="70" y="11479"/>
                                </a:lnTo>
                                <a:lnTo>
                                  <a:pt x="81" y="11466"/>
                                </a:lnTo>
                                <a:lnTo>
                                  <a:pt x="94" y="11454"/>
                                </a:lnTo>
                                <a:lnTo>
                                  <a:pt x="122" y="11426"/>
                                </a:lnTo>
                                <a:lnTo>
                                  <a:pt x="152" y="11397"/>
                                </a:lnTo>
                                <a:lnTo>
                                  <a:pt x="181" y="11371"/>
                                </a:lnTo>
                                <a:lnTo>
                                  <a:pt x="212" y="11344"/>
                                </a:lnTo>
                                <a:lnTo>
                                  <a:pt x="272" y="11293"/>
                                </a:lnTo>
                                <a:lnTo>
                                  <a:pt x="331" y="11242"/>
                                </a:lnTo>
                                <a:lnTo>
                                  <a:pt x="390" y="11190"/>
                                </a:lnTo>
                                <a:lnTo>
                                  <a:pt x="420" y="11163"/>
                                </a:lnTo>
                                <a:lnTo>
                                  <a:pt x="448" y="11135"/>
                                </a:lnTo>
                                <a:lnTo>
                                  <a:pt x="475" y="11107"/>
                                </a:lnTo>
                                <a:lnTo>
                                  <a:pt x="503" y="11078"/>
                                </a:lnTo>
                                <a:lnTo>
                                  <a:pt x="529" y="11047"/>
                                </a:lnTo>
                                <a:lnTo>
                                  <a:pt x="556" y="11015"/>
                                </a:lnTo>
                                <a:lnTo>
                                  <a:pt x="669" y="10866"/>
                                </a:lnTo>
                                <a:lnTo>
                                  <a:pt x="783" y="10718"/>
                                </a:lnTo>
                                <a:lnTo>
                                  <a:pt x="1010" y="10420"/>
                                </a:lnTo>
                                <a:lnTo>
                                  <a:pt x="1125" y="10272"/>
                                </a:lnTo>
                                <a:lnTo>
                                  <a:pt x="1240" y="10125"/>
                                </a:lnTo>
                                <a:lnTo>
                                  <a:pt x="1299" y="10052"/>
                                </a:lnTo>
                                <a:lnTo>
                                  <a:pt x="1358" y="9980"/>
                                </a:lnTo>
                                <a:lnTo>
                                  <a:pt x="1417" y="9908"/>
                                </a:lnTo>
                                <a:lnTo>
                                  <a:pt x="1477" y="9835"/>
                                </a:lnTo>
                                <a:lnTo>
                                  <a:pt x="1583" y="9709"/>
                                </a:lnTo>
                                <a:lnTo>
                                  <a:pt x="1689" y="9581"/>
                                </a:lnTo>
                                <a:lnTo>
                                  <a:pt x="1793" y="9452"/>
                                </a:lnTo>
                                <a:lnTo>
                                  <a:pt x="1898" y="9322"/>
                                </a:lnTo>
                                <a:lnTo>
                                  <a:pt x="2001" y="9191"/>
                                </a:lnTo>
                                <a:lnTo>
                                  <a:pt x="2104" y="9061"/>
                                </a:lnTo>
                                <a:lnTo>
                                  <a:pt x="2307" y="8801"/>
                                </a:lnTo>
                                <a:lnTo>
                                  <a:pt x="2319" y="8786"/>
                                </a:lnTo>
                                <a:lnTo>
                                  <a:pt x="2332" y="8772"/>
                                </a:lnTo>
                                <a:lnTo>
                                  <a:pt x="2347" y="8757"/>
                                </a:lnTo>
                                <a:lnTo>
                                  <a:pt x="2363" y="8743"/>
                                </a:lnTo>
                                <a:lnTo>
                                  <a:pt x="2395" y="8715"/>
                                </a:lnTo>
                                <a:lnTo>
                                  <a:pt x="2429" y="8688"/>
                                </a:lnTo>
                                <a:lnTo>
                                  <a:pt x="2461" y="8660"/>
                                </a:lnTo>
                                <a:lnTo>
                                  <a:pt x="2477" y="8647"/>
                                </a:lnTo>
                                <a:lnTo>
                                  <a:pt x="2491" y="8633"/>
                                </a:lnTo>
                                <a:lnTo>
                                  <a:pt x="2506" y="8619"/>
                                </a:lnTo>
                                <a:lnTo>
                                  <a:pt x="2519" y="8605"/>
                                </a:lnTo>
                                <a:lnTo>
                                  <a:pt x="2530" y="8590"/>
                                </a:lnTo>
                                <a:lnTo>
                                  <a:pt x="2540" y="8575"/>
                                </a:lnTo>
                                <a:lnTo>
                                  <a:pt x="2585" y="8501"/>
                                </a:lnTo>
                                <a:lnTo>
                                  <a:pt x="2628" y="8427"/>
                                </a:lnTo>
                                <a:lnTo>
                                  <a:pt x="2671" y="8353"/>
                                </a:lnTo>
                                <a:lnTo>
                                  <a:pt x="2713" y="8278"/>
                                </a:lnTo>
                                <a:lnTo>
                                  <a:pt x="2753" y="8203"/>
                                </a:lnTo>
                                <a:lnTo>
                                  <a:pt x="2793" y="8128"/>
                                </a:lnTo>
                                <a:lnTo>
                                  <a:pt x="2832" y="8052"/>
                                </a:lnTo>
                                <a:lnTo>
                                  <a:pt x="2871" y="7975"/>
                                </a:lnTo>
                                <a:lnTo>
                                  <a:pt x="2908" y="7899"/>
                                </a:lnTo>
                                <a:lnTo>
                                  <a:pt x="2946" y="7822"/>
                                </a:lnTo>
                                <a:lnTo>
                                  <a:pt x="2983" y="7745"/>
                                </a:lnTo>
                                <a:lnTo>
                                  <a:pt x="3018" y="7668"/>
                                </a:lnTo>
                                <a:lnTo>
                                  <a:pt x="3089" y="7511"/>
                                </a:lnTo>
                                <a:lnTo>
                                  <a:pt x="3159" y="7352"/>
                                </a:lnTo>
                                <a:lnTo>
                                  <a:pt x="3191" y="7277"/>
                                </a:lnTo>
                                <a:lnTo>
                                  <a:pt x="3221" y="7201"/>
                                </a:lnTo>
                                <a:lnTo>
                                  <a:pt x="3250" y="7125"/>
                                </a:lnTo>
                                <a:lnTo>
                                  <a:pt x="3278" y="7048"/>
                                </a:lnTo>
                                <a:lnTo>
                                  <a:pt x="3304" y="6972"/>
                                </a:lnTo>
                                <a:lnTo>
                                  <a:pt x="3330" y="6895"/>
                                </a:lnTo>
                                <a:lnTo>
                                  <a:pt x="3353" y="6817"/>
                                </a:lnTo>
                                <a:lnTo>
                                  <a:pt x="3376" y="6739"/>
                                </a:lnTo>
                                <a:lnTo>
                                  <a:pt x="3397" y="6662"/>
                                </a:lnTo>
                                <a:lnTo>
                                  <a:pt x="3418" y="6584"/>
                                </a:lnTo>
                                <a:lnTo>
                                  <a:pt x="3437" y="6506"/>
                                </a:lnTo>
                                <a:lnTo>
                                  <a:pt x="3455" y="6428"/>
                                </a:lnTo>
                                <a:lnTo>
                                  <a:pt x="3474" y="6349"/>
                                </a:lnTo>
                                <a:lnTo>
                                  <a:pt x="3490" y="6271"/>
                                </a:lnTo>
                                <a:lnTo>
                                  <a:pt x="3506" y="6191"/>
                                </a:lnTo>
                                <a:lnTo>
                                  <a:pt x="3521" y="6113"/>
                                </a:lnTo>
                                <a:lnTo>
                                  <a:pt x="3535" y="6034"/>
                                </a:lnTo>
                                <a:lnTo>
                                  <a:pt x="3550" y="5955"/>
                                </a:lnTo>
                                <a:lnTo>
                                  <a:pt x="3575" y="5797"/>
                                </a:lnTo>
                                <a:lnTo>
                                  <a:pt x="3598" y="5637"/>
                                </a:lnTo>
                                <a:lnTo>
                                  <a:pt x="3621" y="5478"/>
                                </a:lnTo>
                                <a:lnTo>
                                  <a:pt x="3642" y="5319"/>
                                </a:lnTo>
                                <a:lnTo>
                                  <a:pt x="3661" y="5159"/>
                                </a:lnTo>
                                <a:lnTo>
                                  <a:pt x="3701" y="4840"/>
                                </a:lnTo>
                                <a:lnTo>
                                  <a:pt x="3721" y="4680"/>
                                </a:lnTo>
                                <a:lnTo>
                                  <a:pt x="3742" y="4521"/>
                                </a:lnTo>
                                <a:lnTo>
                                  <a:pt x="3765" y="4362"/>
                                </a:lnTo>
                                <a:lnTo>
                                  <a:pt x="3789" y="4204"/>
                                </a:lnTo>
                                <a:lnTo>
                                  <a:pt x="3815" y="4045"/>
                                </a:lnTo>
                                <a:lnTo>
                                  <a:pt x="3830" y="3966"/>
                                </a:lnTo>
                                <a:lnTo>
                                  <a:pt x="3844" y="3888"/>
                                </a:lnTo>
                                <a:lnTo>
                                  <a:pt x="3859" y="3809"/>
                                </a:lnTo>
                                <a:lnTo>
                                  <a:pt x="3875" y="3731"/>
                                </a:lnTo>
                                <a:lnTo>
                                  <a:pt x="3893" y="3653"/>
                                </a:lnTo>
                                <a:lnTo>
                                  <a:pt x="3910" y="3574"/>
                                </a:lnTo>
                                <a:lnTo>
                                  <a:pt x="3929" y="3496"/>
                                </a:lnTo>
                                <a:lnTo>
                                  <a:pt x="3949" y="3418"/>
                                </a:lnTo>
                                <a:lnTo>
                                  <a:pt x="3970" y="3341"/>
                                </a:lnTo>
                                <a:lnTo>
                                  <a:pt x="3992" y="3264"/>
                                </a:lnTo>
                                <a:lnTo>
                                  <a:pt x="4014" y="3187"/>
                                </a:lnTo>
                                <a:lnTo>
                                  <a:pt x="4039" y="3110"/>
                                </a:lnTo>
                                <a:lnTo>
                                  <a:pt x="4065" y="3034"/>
                                </a:lnTo>
                                <a:lnTo>
                                  <a:pt x="4091" y="2956"/>
                                </a:lnTo>
                                <a:lnTo>
                                  <a:pt x="4120" y="2880"/>
                                </a:lnTo>
                                <a:lnTo>
                                  <a:pt x="4149" y="2805"/>
                                </a:lnTo>
                                <a:lnTo>
                                  <a:pt x="4180" y="2729"/>
                                </a:lnTo>
                                <a:lnTo>
                                  <a:pt x="4212" y="2654"/>
                                </a:lnTo>
                                <a:lnTo>
                                  <a:pt x="4247" y="2579"/>
                                </a:lnTo>
                                <a:lnTo>
                                  <a:pt x="4282" y="2505"/>
                                </a:lnTo>
                                <a:lnTo>
                                  <a:pt x="4320" y="2431"/>
                                </a:lnTo>
                                <a:lnTo>
                                  <a:pt x="4358" y="2357"/>
                                </a:lnTo>
                                <a:lnTo>
                                  <a:pt x="4397" y="2288"/>
                                </a:lnTo>
                                <a:lnTo>
                                  <a:pt x="4436" y="2219"/>
                                </a:lnTo>
                                <a:lnTo>
                                  <a:pt x="4476" y="2150"/>
                                </a:lnTo>
                                <a:lnTo>
                                  <a:pt x="4519" y="2082"/>
                                </a:lnTo>
                                <a:lnTo>
                                  <a:pt x="4561" y="2014"/>
                                </a:lnTo>
                                <a:lnTo>
                                  <a:pt x="4605" y="1946"/>
                                </a:lnTo>
                                <a:lnTo>
                                  <a:pt x="4650" y="1879"/>
                                </a:lnTo>
                                <a:lnTo>
                                  <a:pt x="4696" y="1812"/>
                                </a:lnTo>
                                <a:lnTo>
                                  <a:pt x="4744" y="1746"/>
                                </a:lnTo>
                                <a:lnTo>
                                  <a:pt x="4793" y="1680"/>
                                </a:lnTo>
                                <a:lnTo>
                                  <a:pt x="4842" y="1615"/>
                                </a:lnTo>
                                <a:lnTo>
                                  <a:pt x="4893" y="1551"/>
                                </a:lnTo>
                                <a:lnTo>
                                  <a:pt x="4945" y="1487"/>
                                </a:lnTo>
                                <a:lnTo>
                                  <a:pt x="4997" y="1424"/>
                                </a:lnTo>
                                <a:lnTo>
                                  <a:pt x="5050" y="1362"/>
                                </a:lnTo>
                                <a:lnTo>
                                  <a:pt x="5105" y="1301"/>
                                </a:lnTo>
                                <a:lnTo>
                                  <a:pt x="5161" y="1240"/>
                                </a:lnTo>
                                <a:lnTo>
                                  <a:pt x="5218" y="1181"/>
                                </a:lnTo>
                                <a:lnTo>
                                  <a:pt x="5275" y="1123"/>
                                </a:lnTo>
                                <a:lnTo>
                                  <a:pt x="5334" y="1065"/>
                                </a:lnTo>
                                <a:lnTo>
                                  <a:pt x="5393" y="1008"/>
                                </a:lnTo>
                                <a:lnTo>
                                  <a:pt x="5454" y="952"/>
                                </a:lnTo>
                                <a:lnTo>
                                  <a:pt x="5515" y="898"/>
                                </a:lnTo>
                                <a:lnTo>
                                  <a:pt x="5577" y="845"/>
                                </a:lnTo>
                                <a:lnTo>
                                  <a:pt x="5640" y="793"/>
                                </a:lnTo>
                                <a:lnTo>
                                  <a:pt x="5704" y="742"/>
                                </a:lnTo>
                                <a:lnTo>
                                  <a:pt x="5769" y="692"/>
                                </a:lnTo>
                                <a:lnTo>
                                  <a:pt x="5834" y="645"/>
                                </a:lnTo>
                                <a:lnTo>
                                  <a:pt x="5899" y="598"/>
                                </a:lnTo>
                                <a:lnTo>
                                  <a:pt x="5966" y="552"/>
                                </a:lnTo>
                                <a:lnTo>
                                  <a:pt x="6034" y="509"/>
                                </a:lnTo>
                                <a:lnTo>
                                  <a:pt x="6102" y="466"/>
                                </a:lnTo>
                                <a:lnTo>
                                  <a:pt x="6171" y="426"/>
                                </a:lnTo>
                                <a:lnTo>
                                  <a:pt x="6241" y="386"/>
                                </a:lnTo>
                                <a:lnTo>
                                  <a:pt x="6311" y="348"/>
                                </a:lnTo>
                                <a:lnTo>
                                  <a:pt x="6382" y="313"/>
                                </a:lnTo>
                                <a:lnTo>
                                  <a:pt x="6454" y="278"/>
                                </a:lnTo>
                                <a:lnTo>
                                  <a:pt x="6526" y="246"/>
                                </a:lnTo>
                                <a:lnTo>
                                  <a:pt x="6600" y="216"/>
                                </a:lnTo>
                                <a:lnTo>
                                  <a:pt x="6674" y="187"/>
                                </a:lnTo>
                                <a:lnTo>
                                  <a:pt x="6748" y="160"/>
                                </a:lnTo>
                                <a:lnTo>
                                  <a:pt x="6822" y="135"/>
                                </a:lnTo>
                                <a:lnTo>
                                  <a:pt x="6897" y="112"/>
                                </a:lnTo>
                                <a:lnTo>
                                  <a:pt x="6973" y="91"/>
                                </a:lnTo>
                                <a:lnTo>
                                  <a:pt x="7049" y="72"/>
                                </a:lnTo>
                                <a:lnTo>
                                  <a:pt x="7125" y="55"/>
                                </a:lnTo>
                                <a:lnTo>
                                  <a:pt x="7202" y="41"/>
                                </a:lnTo>
                                <a:lnTo>
                                  <a:pt x="7280" y="29"/>
                                </a:lnTo>
                                <a:lnTo>
                                  <a:pt x="7358" y="19"/>
                                </a:lnTo>
                                <a:lnTo>
                                  <a:pt x="7437" y="11"/>
                                </a:lnTo>
                                <a:lnTo>
                                  <a:pt x="7516" y="4"/>
                                </a:lnTo>
                                <a:lnTo>
                                  <a:pt x="7595" y="1"/>
                                </a:lnTo>
                                <a:lnTo>
                                  <a:pt x="7634" y="0"/>
                                </a:lnTo>
                                <a:lnTo>
                                  <a:pt x="7674" y="0"/>
                                </a:lnTo>
                                <a:lnTo>
                                  <a:pt x="7715" y="1"/>
                                </a:lnTo>
                                <a:lnTo>
                                  <a:pt x="7754" y="2"/>
                                </a:lnTo>
                                <a:lnTo>
                                  <a:pt x="7795" y="4"/>
                                </a:lnTo>
                                <a:lnTo>
                                  <a:pt x="7834" y="6"/>
                                </a:lnTo>
                                <a:lnTo>
                                  <a:pt x="7875" y="10"/>
                                </a:lnTo>
                                <a:lnTo>
                                  <a:pt x="7915" y="14"/>
                                </a:lnTo>
                                <a:lnTo>
                                  <a:pt x="7956" y="18"/>
                                </a:lnTo>
                                <a:lnTo>
                                  <a:pt x="7997" y="23"/>
                                </a:lnTo>
                                <a:lnTo>
                                  <a:pt x="8036" y="28"/>
                                </a:lnTo>
                                <a:lnTo>
                                  <a:pt x="8078" y="34"/>
                                </a:lnTo>
                                <a:lnTo>
                                  <a:pt x="8118" y="41"/>
                                </a:lnTo>
                                <a:lnTo>
                                  <a:pt x="8159" y="49"/>
                                </a:lnTo>
                                <a:lnTo>
                                  <a:pt x="8200" y="57"/>
                                </a:lnTo>
                                <a:lnTo>
                                  <a:pt x="8240" y="66"/>
                                </a:lnTo>
                                <a:lnTo>
                                  <a:pt x="8282" y="75"/>
                                </a:lnTo>
                                <a:lnTo>
                                  <a:pt x="8322" y="86"/>
                                </a:lnTo>
                                <a:lnTo>
                                  <a:pt x="8364" y="97"/>
                                </a:lnTo>
                                <a:lnTo>
                                  <a:pt x="8404" y="109"/>
                                </a:lnTo>
                                <a:lnTo>
                                  <a:pt x="8446" y="121"/>
                                </a:lnTo>
                                <a:lnTo>
                                  <a:pt x="8487" y="134"/>
                                </a:lnTo>
                                <a:lnTo>
                                  <a:pt x="8528" y="149"/>
                                </a:lnTo>
                                <a:lnTo>
                                  <a:pt x="8569" y="163"/>
                                </a:lnTo>
                                <a:lnTo>
                                  <a:pt x="8612" y="179"/>
                                </a:lnTo>
                                <a:lnTo>
                                  <a:pt x="8654" y="195"/>
                                </a:lnTo>
                                <a:lnTo>
                                  <a:pt x="8697" y="213"/>
                                </a:lnTo>
                                <a:lnTo>
                                  <a:pt x="8738" y="232"/>
                                </a:lnTo>
                                <a:lnTo>
                                  <a:pt x="8779" y="250"/>
                                </a:lnTo>
                                <a:lnTo>
                                  <a:pt x="8819" y="270"/>
                                </a:lnTo>
                                <a:lnTo>
                                  <a:pt x="8860" y="291"/>
                                </a:lnTo>
                                <a:lnTo>
                                  <a:pt x="8900" y="312"/>
                                </a:lnTo>
                                <a:lnTo>
                                  <a:pt x="8939" y="334"/>
                                </a:lnTo>
                                <a:lnTo>
                                  <a:pt x="8979" y="357"/>
                                </a:lnTo>
                                <a:lnTo>
                                  <a:pt x="9017" y="381"/>
                                </a:lnTo>
                                <a:lnTo>
                                  <a:pt x="9055" y="404"/>
                                </a:lnTo>
                                <a:lnTo>
                                  <a:pt x="9092" y="430"/>
                                </a:lnTo>
                                <a:lnTo>
                                  <a:pt x="9130" y="455"/>
                                </a:lnTo>
                                <a:lnTo>
                                  <a:pt x="9166" y="481"/>
                                </a:lnTo>
                                <a:lnTo>
                                  <a:pt x="9203" y="508"/>
                                </a:lnTo>
                                <a:lnTo>
                                  <a:pt x="9238" y="535"/>
                                </a:lnTo>
                                <a:lnTo>
                                  <a:pt x="9274" y="564"/>
                                </a:lnTo>
                                <a:lnTo>
                                  <a:pt x="9308" y="592"/>
                                </a:lnTo>
                                <a:lnTo>
                                  <a:pt x="9343" y="621"/>
                                </a:lnTo>
                                <a:lnTo>
                                  <a:pt x="9376" y="651"/>
                                </a:lnTo>
                                <a:lnTo>
                                  <a:pt x="9410" y="681"/>
                                </a:lnTo>
                                <a:lnTo>
                                  <a:pt x="9442" y="713"/>
                                </a:lnTo>
                                <a:lnTo>
                                  <a:pt x="9475" y="744"/>
                                </a:lnTo>
                                <a:lnTo>
                                  <a:pt x="9506" y="777"/>
                                </a:lnTo>
                                <a:lnTo>
                                  <a:pt x="9538" y="809"/>
                                </a:lnTo>
                                <a:lnTo>
                                  <a:pt x="9568" y="843"/>
                                </a:lnTo>
                                <a:lnTo>
                                  <a:pt x="9598" y="876"/>
                                </a:lnTo>
                                <a:lnTo>
                                  <a:pt x="9627" y="911"/>
                                </a:lnTo>
                                <a:lnTo>
                                  <a:pt x="9656" y="945"/>
                                </a:lnTo>
                                <a:lnTo>
                                  <a:pt x="9684" y="981"/>
                                </a:lnTo>
                                <a:lnTo>
                                  <a:pt x="9711" y="1016"/>
                                </a:lnTo>
                                <a:lnTo>
                                  <a:pt x="9739" y="1053"/>
                                </a:lnTo>
                                <a:lnTo>
                                  <a:pt x="9765" y="1089"/>
                                </a:lnTo>
                                <a:lnTo>
                                  <a:pt x="9790" y="1126"/>
                                </a:lnTo>
                                <a:lnTo>
                                  <a:pt x="9816" y="1163"/>
                                </a:lnTo>
                                <a:lnTo>
                                  <a:pt x="9840" y="1202"/>
                                </a:lnTo>
                                <a:lnTo>
                                  <a:pt x="9864" y="1240"/>
                                </a:lnTo>
                                <a:lnTo>
                                  <a:pt x="9887" y="1279"/>
                                </a:lnTo>
                                <a:lnTo>
                                  <a:pt x="9910" y="1318"/>
                                </a:lnTo>
                                <a:lnTo>
                                  <a:pt x="9931" y="1357"/>
                                </a:lnTo>
                                <a:lnTo>
                                  <a:pt x="9953" y="1397"/>
                                </a:lnTo>
                                <a:lnTo>
                                  <a:pt x="9973" y="1437"/>
                                </a:lnTo>
                                <a:lnTo>
                                  <a:pt x="9993" y="1478"/>
                                </a:lnTo>
                                <a:lnTo>
                                  <a:pt x="10012" y="1518"/>
                                </a:lnTo>
                                <a:lnTo>
                                  <a:pt x="10030" y="1560"/>
                                </a:lnTo>
                                <a:lnTo>
                                  <a:pt x="10048" y="1602"/>
                                </a:lnTo>
                                <a:lnTo>
                                  <a:pt x="10065" y="1643"/>
                                </a:lnTo>
                                <a:lnTo>
                                  <a:pt x="10082" y="1686"/>
                                </a:lnTo>
                                <a:lnTo>
                                  <a:pt x="10097" y="1729"/>
                                </a:lnTo>
                                <a:lnTo>
                                  <a:pt x="10111" y="1771"/>
                                </a:lnTo>
                                <a:lnTo>
                                  <a:pt x="10125" y="1814"/>
                                </a:lnTo>
                                <a:lnTo>
                                  <a:pt x="10138" y="1857"/>
                                </a:lnTo>
                                <a:lnTo>
                                  <a:pt x="10152" y="1900"/>
                                </a:lnTo>
                                <a:lnTo>
                                  <a:pt x="10163" y="1944"/>
                                </a:lnTo>
                                <a:lnTo>
                                  <a:pt x="10174" y="1988"/>
                                </a:lnTo>
                                <a:lnTo>
                                  <a:pt x="10184" y="2032"/>
                                </a:lnTo>
                                <a:lnTo>
                                  <a:pt x="10193" y="2077"/>
                                </a:lnTo>
                                <a:lnTo>
                                  <a:pt x="10201" y="2120"/>
                                </a:lnTo>
                                <a:lnTo>
                                  <a:pt x="10209" y="2165"/>
                                </a:lnTo>
                                <a:lnTo>
                                  <a:pt x="10217" y="2211"/>
                                </a:lnTo>
                                <a:lnTo>
                                  <a:pt x="10223" y="2255"/>
                                </a:lnTo>
                                <a:lnTo>
                                  <a:pt x="10228" y="2300"/>
                                </a:lnTo>
                                <a:lnTo>
                                  <a:pt x="10233" y="2346"/>
                                </a:lnTo>
                                <a:lnTo>
                                  <a:pt x="10239" y="2430"/>
                                </a:lnTo>
                                <a:lnTo>
                                  <a:pt x="10242" y="2513"/>
                                </a:lnTo>
                                <a:lnTo>
                                  <a:pt x="10244" y="2596"/>
                                </a:lnTo>
                                <a:lnTo>
                                  <a:pt x="10243" y="2678"/>
                                </a:lnTo>
                                <a:lnTo>
                                  <a:pt x="10240" y="2761"/>
                                </a:lnTo>
                                <a:lnTo>
                                  <a:pt x="10235" y="2843"/>
                                </a:lnTo>
                                <a:lnTo>
                                  <a:pt x="10227" y="2924"/>
                                </a:lnTo>
                                <a:lnTo>
                                  <a:pt x="10217" y="3004"/>
                                </a:lnTo>
                                <a:lnTo>
                                  <a:pt x="10205" y="3085"/>
                                </a:lnTo>
                                <a:lnTo>
                                  <a:pt x="10191" y="3164"/>
                                </a:lnTo>
                                <a:lnTo>
                                  <a:pt x="10175" y="3244"/>
                                </a:lnTo>
                                <a:lnTo>
                                  <a:pt x="10158" y="3323"/>
                                </a:lnTo>
                                <a:lnTo>
                                  <a:pt x="10137" y="3402"/>
                                </a:lnTo>
                                <a:lnTo>
                                  <a:pt x="10116" y="3479"/>
                                </a:lnTo>
                                <a:lnTo>
                                  <a:pt x="10093" y="3557"/>
                                </a:lnTo>
                                <a:lnTo>
                                  <a:pt x="10067" y="3633"/>
                                </a:lnTo>
                                <a:lnTo>
                                  <a:pt x="10040" y="3710"/>
                                </a:lnTo>
                                <a:lnTo>
                                  <a:pt x="10012" y="3786"/>
                                </a:lnTo>
                                <a:lnTo>
                                  <a:pt x="9981" y="3862"/>
                                </a:lnTo>
                                <a:lnTo>
                                  <a:pt x="9950" y="3937"/>
                                </a:lnTo>
                                <a:lnTo>
                                  <a:pt x="9916" y="4011"/>
                                </a:lnTo>
                                <a:lnTo>
                                  <a:pt x="9882" y="4085"/>
                                </a:lnTo>
                                <a:lnTo>
                                  <a:pt x="9845" y="4158"/>
                                </a:lnTo>
                                <a:lnTo>
                                  <a:pt x="9808" y="4231"/>
                                </a:lnTo>
                                <a:lnTo>
                                  <a:pt x="9768" y="4303"/>
                                </a:lnTo>
                                <a:lnTo>
                                  <a:pt x="9728" y="4375"/>
                                </a:lnTo>
                                <a:lnTo>
                                  <a:pt x="9687" y="4446"/>
                                </a:lnTo>
                                <a:lnTo>
                                  <a:pt x="9644" y="4516"/>
                                </a:lnTo>
                                <a:lnTo>
                                  <a:pt x="9600" y="4586"/>
                                </a:lnTo>
                                <a:lnTo>
                                  <a:pt x="9555" y="4656"/>
                                </a:lnTo>
                                <a:lnTo>
                                  <a:pt x="9509" y="4725"/>
                                </a:lnTo>
                                <a:lnTo>
                                  <a:pt x="9462" y="4793"/>
                                </a:lnTo>
                                <a:close/>
                                <a:moveTo>
                                  <a:pt x="5021" y="1782"/>
                                </a:moveTo>
                                <a:lnTo>
                                  <a:pt x="5021" y="1782"/>
                                </a:lnTo>
                                <a:lnTo>
                                  <a:pt x="5019" y="1784"/>
                                </a:lnTo>
                                <a:lnTo>
                                  <a:pt x="5019" y="1786"/>
                                </a:lnTo>
                                <a:lnTo>
                                  <a:pt x="5020" y="1792"/>
                                </a:lnTo>
                                <a:lnTo>
                                  <a:pt x="5023" y="1801"/>
                                </a:lnTo>
                                <a:lnTo>
                                  <a:pt x="5028" y="1809"/>
                                </a:lnTo>
                                <a:lnTo>
                                  <a:pt x="5036" y="1819"/>
                                </a:lnTo>
                                <a:lnTo>
                                  <a:pt x="5046" y="1830"/>
                                </a:lnTo>
                                <a:lnTo>
                                  <a:pt x="5071" y="1854"/>
                                </a:lnTo>
                                <a:lnTo>
                                  <a:pt x="5101" y="1882"/>
                                </a:lnTo>
                                <a:lnTo>
                                  <a:pt x="5136" y="1911"/>
                                </a:lnTo>
                                <a:lnTo>
                                  <a:pt x="5175" y="1943"/>
                                </a:lnTo>
                                <a:lnTo>
                                  <a:pt x="5216" y="1975"/>
                                </a:lnTo>
                                <a:lnTo>
                                  <a:pt x="5299" y="2038"/>
                                </a:lnTo>
                                <a:lnTo>
                                  <a:pt x="5376" y="2094"/>
                                </a:lnTo>
                                <a:lnTo>
                                  <a:pt x="5436" y="2138"/>
                                </a:lnTo>
                                <a:lnTo>
                                  <a:pt x="5470" y="2163"/>
                                </a:lnTo>
                                <a:lnTo>
                                  <a:pt x="5602" y="1993"/>
                                </a:lnTo>
                                <a:lnTo>
                                  <a:pt x="5572" y="1968"/>
                                </a:lnTo>
                                <a:lnTo>
                                  <a:pt x="5539" y="1938"/>
                                </a:lnTo>
                                <a:lnTo>
                                  <a:pt x="5465" y="1869"/>
                                </a:lnTo>
                                <a:lnTo>
                                  <a:pt x="5426" y="1832"/>
                                </a:lnTo>
                                <a:lnTo>
                                  <a:pt x="5384" y="1796"/>
                                </a:lnTo>
                                <a:lnTo>
                                  <a:pt x="5364" y="1778"/>
                                </a:lnTo>
                                <a:lnTo>
                                  <a:pt x="5342" y="1761"/>
                                </a:lnTo>
                                <a:lnTo>
                                  <a:pt x="5321" y="1746"/>
                                </a:lnTo>
                                <a:lnTo>
                                  <a:pt x="5301" y="1731"/>
                                </a:lnTo>
                                <a:lnTo>
                                  <a:pt x="5280" y="1717"/>
                                </a:lnTo>
                                <a:lnTo>
                                  <a:pt x="5259" y="1705"/>
                                </a:lnTo>
                                <a:lnTo>
                                  <a:pt x="5238" y="1694"/>
                                </a:lnTo>
                                <a:lnTo>
                                  <a:pt x="5218" y="1685"/>
                                </a:lnTo>
                                <a:lnTo>
                                  <a:pt x="5198" y="1679"/>
                                </a:lnTo>
                                <a:lnTo>
                                  <a:pt x="5179" y="1674"/>
                                </a:lnTo>
                                <a:lnTo>
                                  <a:pt x="5160" y="1671"/>
                                </a:lnTo>
                                <a:lnTo>
                                  <a:pt x="5151" y="1671"/>
                                </a:lnTo>
                                <a:lnTo>
                                  <a:pt x="5142" y="1671"/>
                                </a:lnTo>
                                <a:lnTo>
                                  <a:pt x="5132" y="1672"/>
                                </a:lnTo>
                                <a:lnTo>
                                  <a:pt x="5123" y="1674"/>
                                </a:lnTo>
                                <a:lnTo>
                                  <a:pt x="5114" y="1676"/>
                                </a:lnTo>
                                <a:lnTo>
                                  <a:pt x="5106" y="1680"/>
                                </a:lnTo>
                                <a:lnTo>
                                  <a:pt x="5098" y="1683"/>
                                </a:lnTo>
                                <a:lnTo>
                                  <a:pt x="5090" y="1688"/>
                                </a:lnTo>
                                <a:lnTo>
                                  <a:pt x="5082" y="1693"/>
                                </a:lnTo>
                                <a:lnTo>
                                  <a:pt x="5074" y="1699"/>
                                </a:lnTo>
                                <a:lnTo>
                                  <a:pt x="5066" y="1706"/>
                                </a:lnTo>
                                <a:lnTo>
                                  <a:pt x="5059" y="1714"/>
                                </a:lnTo>
                                <a:lnTo>
                                  <a:pt x="5052" y="1723"/>
                                </a:lnTo>
                                <a:lnTo>
                                  <a:pt x="5045" y="1734"/>
                                </a:lnTo>
                                <a:lnTo>
                                  <a:pt x="5038" y="1744"/>
                                </a:lnTo>
                                <a:lnTo>
                                  <a:pt x="5032" y="1756"/>
                                </a:lnTo>
                                <a:lnTo>
                                  <a:pt x="5026" y="1768"/>
                                </a:lnTo>
                                <a:lnTo>
                                  <a:pt x="5021" y="1782"/>
                                </a:lnTo>
                                <a:close/>
                                <a:moveTo>
                                  <a:pt x="4923" y="1907"/>
                                </a:moveTo>
                                <a:lnTo>
                                  <a:pt x="4923" y="1907"/>
                                </a:lnTo>
                                <a:lnTo>
                                  <a:pt x="4909" y="1923"/>
                                </a:lnTo>
                                <a:lnTo>
                                  <a:pt x="4897" y="1941"/>
                                </a:lnTo>
                                <a:lnTo>
                                  <a:pt x="4893" y="1949"/>
                                </a:lnTo>
                                <a:lnTo>
                                  <a:pt x="4889" y="1957"/>
                                </a:lnTo>
                                <a:lnTo>
                                  <a:pt x="4886" y="1964"/>
                                </a:lnTo>
                                <a:lnTo>
                                  <a:pt x="4883" y="1972"/>
                                </a:lnTo>
                                <a:lnTo>
                                  <a:pt x="4882" y="1980"/>
                                </a:lnTo>
                                <a:lnTo>
                                  <a:pt x="4880" y="1988"/>
                                </a:lnTo>
                                <a:lnTo>
                                  <a:pt x="4880" y="1995"/>
                                </a:lnTo>
                                <a:lnTo>
                                  <a:pt x="4880" y="2004"/>
                                </a:lnTo>
                                <a:lnTo>
                                  <a:pt x="4882" y="2020"/>
                                </a:lnTo>
                                <a:lnTo>
                                  <a:pt x="4887" y="2036"/>
                                </a:lnTo>
                                <a:lnTo>
                                  <a:pt x="5312" y="2367"/>
                                </a:lnTo>
                                <a:lnTo>
                                  <a:pt x="5450" y="2189"/>
                                </a:lnTo>
                                <a:lnTo>
                                  <a:pt x="5426" y="2169"/>
                                </a:lnTo>
                                <a:lnTo>
                                  <a:pt x="5398" y="2145"/>
                                </a:lnTo>
                                <a:lnTo>
                                  <a:pt x="5334" y="2085"/>
                                </a:lnTo>
                                <a:lnTo>
                                  <a:pt x="5299" y="2052"/>
                                </a:lnTo>
                                <a:lnTo>
                                  <a:pt x="5262" y="2020"/>
                                </a:lnTo>
                                <a:lnTo>
                                  <a:pt x="5224" y="1987"/>
                                </a:lnTo>
                                <a:lnTo>
                                  <a:pt x="5185" y="1956"/>
                                </a:lnTo>
                                <a:lnTo>
                                  <a:pt x="5166" y="1942"/>
                                </a:lnTo>
                                <a:lnTo>
                                  <a:pt x="5147" y="1928"/>
                                </a:lnTo>
                                <a:lnTo>
                                  <a:pt x="5128" y="1916"/>
                                </a:lnTo>
                                <a:lnTo>
                                  <a:pt x="5109" y="1904"/>
                                </a:lnTo>
                                <a:lnTo>
                                  <a:pt x="5091" y="1895"/>
                                </a:lnTo>
                                <a:lnTo>
                                  <a:pt x="5073" y="1886"/>
                                </a:lnTo>
                                <a:lnTo>
                                  <a:pt x="5054" y="1879"/>
                                </a:lnTo>
                                <a:lnTo>
                                  <a:pt x="5037" y="1874"/>
                                </a:lnTo>
                                <a:lnTo>
                                  <a:pt x="5021" y="1870"/>
                                </a:lnTo>
                                <a:lnTo>
                                  <a:pt x="5005" y="1868"/>
                                </a:lnTo>
                                <a:lnTo>
                                  <a:pt x="4988" y="1869"/>
                                </a:lnTo>
                                <a:lnTo>
                                  <a:pt x="4974" y="1871"/>
                                </a:lnTo>
                                <a:lnTo>
                                  <a:pt x="4967" y="1874"/>
                                </a:lnTo>
                                <a:lnTo>
                                  <a:pt x="4960" y="1876"/>
                                </a:lnTo>
                                <a:lnTo>
                                  <a:pt x="4954" y="1880"/>
                                </a:lnTo>
                                <a:lnTo>
                                  <a:pt x="4947" y="1884"/>
                                </a:lnTo>
                                <a:lnTo>
                                  <a:pt x="4941" y="1888"/>
                                </a:lnTo>
                                <a:lnTo>
                                  <a:pt x="4935" y="1894"/>
                                </a:lnTo>
                                <a:lnTo>
                                  <a:pt x="4930" y="1900"/>
                                </a:lnTo>
                                <a:lnTo>
                                  <a:pt x="4923" y="1907"/>
                                </a:lnTo>
                                <a:close/>
                                <a:moveTo>
                                  <a:pt x="5242" y="1524"/>
                                </a:moveTo>
                                <a:lnTo>
                                  <a:pt x="5242" y="1524"/>
                                </a:lnTo>
                                <a:lnTo>
                                  <a:pt x="5234" y="1534"/>
                                </a:lnTo>
                                <a:lnTo>
                                  <a:pt x="5226" y="1543"/>
                                </a:lnTo>
                                <a:lnTo>
                                  <a:pt x="5209" y="1560"/>
                                </a:lnTo>
                                <a:lnTo>
                                  <a:pt x="5191" y="1578"/>
                                </a:lnTo>
                                <a:lnTo>
                                  <a:pt x="5182" y="1587"/>
                                </a:lnTo>
                                <a:lnTo>
                                  <a:pt x="5175" y="1597"/>
                                </a:lnTo>
                                <a:lnTo>
                                  <a:pt x="5182" y="1601"/>
                                </a:lnTo>
                                <a:lnTo>
                                  <a:pt x="5189" y="1606"/>
                                </a:lnTo>
                                <a:lnTo>
                                  <a:pt x="5194" y="1611"/>
                                </a:lnTo>
                                <a:lnTo>
                                  <a:pt x="5197" y="1616"/>
                                </a:lnTo>
                                <a:lnTo>
                                  <a:pt x="5198" y="1622"/>
                                </a:lnTo>
                                <a:lnTo>
                                  <a:pt x="5198" y="1628"/>
                                </a:lnTo>
                                <a:lnTo>
                                  <a:pt x="5196" y="1635"/>
                                </a:lnTo>
                                <a:lnTo>
                                  <a:pt x="5192" y="1642"/>
                                </a:lnTo>
                                <a:lnTo>
                                  <a:pt x="5617" y="1973"/>
                                </a:lnTo>
                                <a:lnTo>
                                  <a:pt x="5754" y="1797"/>
                                </a:lnTo>
                                <a:lnTo>
                                  <a:pt x="5731" y="1777"/>
                                </a:lnTo>
                                <a:lnTo>
                                  <a:pt x="5704" y="1753"/>
                                </a:lnTo>
                                <a:lnTo>
                                  <a:pt x="5643" y="1695"/>
                                </a:lnTo>
                                <a:lnTo>
                                  <a:pt x="5608" y="1664"/>
                                </a:lnTo>
                                <a:lnTo>
                                  <a:pt x="5573" y="1631"/>
                                </a:lnTo>
                                <a:lnTo>
                                  <a:pt x="5537" y="1600"/>
                                </a:lnTo>
                                <a:lnTo>
                                  <a:pt x="5500" y="1570"/>
                                </a:lnTo>
                                <a:lnTo>
                                  <a:pt x="5481" y="1557"/>
                                </a:lnTo>
                                <a:lnTo>
                                  <a:pt x="5463" y="1544"/>
                                </a:lnTo>
                                <a:lnTo>
                                  <a:pt x="5445" y="1532"/>
                                </a:lnTo>
                                <a:lnTo>
                                  <a:pt x="5427" y="1522"/>
                                </a:lnTo>
                                <a:lnTo>
                                  <a:pt x="5409" y="1511"/>
                                </a:lnTo>
                                <a:lnTo>
                                  <a:pt x="5391" y="1503"/>
                                </a:lnTo>
                                <a:lnTo>
                                  <a:pt x="5374" y="1496"/>
                                </a:lnTo>
                                <a:lnTo>
                                  <a:pt x="5357" y="1491"/>
                                </a:lnTo>
                                <a:lnTo>
                                  <a:pt x="5340" y="1488"/>
                                </a:lnTo>
                                <a:lnTo>
                                  <a:pt x="5324" y="1486"/>
                                </a:lnTo>
                                <a:lnTo>
                                  <a:pt x="5309" y="1487"/>
                                </a:lnTo>
                                <a:lnTo>
                                  <a:pt x="5294" y="1489"/>
                                </a:lnTo>
                                <a:lnTo>
                                  <a:pt x="5287" y="1491"/>
                                </a:lnTo>
                                <a:lnTo>
                                  <a:pt x="5280" y="1494"/>
                                </a:lnTo>
                                <a:lnTo>
                                  <a:pt x="5273" y="1497"/>
                                </a:lnTo>
                                <a:lnTo>
                                  <a:pt x="5266" y="1501"/>
                                </a:lnTo>
                                <a:lnTo>
                                  <a:pt x="5260" y="1506"/>
                                </a:lnTo>
                                <a:lnTo>
                                  <a:pt x="5254" y="1511"/>
                                </a:lnTo>
                                <a:lnTo>
                                  <a:pt x="5248" y="1517"/>
                                </a:lnTo>
                                <a:lnTo>
                                  <a:pt x="5242" y="1524"/>
                                </a:lnTo>
                                <a:close/>
                                <a:moveTo>
                                  <a:pt x="4783" y="2102"/>
                                </a:moveTo>
                                <a:lnTo>
                                  <a:pt x="4783" y="2102"/>
                                </a:lnTo>
                                <a:lnTo>
                                  <a:pt x="4775" y="2111"/>
                                </a:lnTo>
                                <a:lnTo>
                                  <a:pt x="4769" y="2122"/>
                                </a:lnTo>
                                <a:lnTo>
                                  <a:pt x="4756" y="2144"/>
                                </a:lnTo>
                                <a:lnTo>
                                  <a:pt x="4743" y="2165"/>
                                </a:lnTo>
                                <a:lnTo>
                                  <a:pt x="4736" y="2175"/>
                                </a:lnTo>
                                <a:lnTo>
                                  <a:pt x="4729" y="2185"/>
                                </a:lnTo>
                                <a:lnTo>
                                  <a:pt x="4736" y="2190"/>
                                </a:lnTo>
                                <a:lnTo>
                                  <a:pt x="4743" y="2196"/>
                                </a:lnTo>
                                <a:lnTo>
                                  <a:pt x="4749" y="2202"/>
                                </a:lnTo>
                                <a:lnTo>
                                  <a:pt x="4753" y="2210"/>
                                </a:lnTo>
                                <a:lnTo>
                                  <a:pt x="4756" y="2217"/>
                                </a:lnTo>
                                <a:lnTo>
                                  <a:pt x="4759" y="2225"/>
                                </a:lnTo>
                                <a:lnTo>
                                  <a:pt x="4759" y="2233"/>
                                </a:lnTo>
                                <a:lnTo>
                                  <a:pt x="4759" y="2240"/>
                                </a:lnTo>
                                <a:lnTo>
                                  <a:pt x="5165" y="2556"/>
                                </a:lnTo>
                                <a:lnTo>
                                  <a:pt x="5297" y="2385"/>
                                </a:lnTo>
                                <a:lnTo>
                                  <a:pt x="5274" y="2368"/>
                                </a:lnTo>
                                <a:lnTo>
                                  <a:pt x="5248" y="2344"/>
                                </a:lnTo>
                                <a:lnTo>
                                  <a:pt x="5185" y="2289"/>
                                </a:lnTo>
                                <a:lnTo>
                                  <a:pt x="5150" y="2258"/>
                                </a:lnTo>
                                <a:lnTo>
                                  <a:pt x="5113" y="2226"/>
                                </a:lnTo>
                                <a:lnTo>
                                  <a:pt x="5076" y="2195"/>
                                </a:lnTo>
                                <a:lnTo>
                                  <a:pt x="5038" y="2166"/>
                                </a:lnTo>
                                <a:lnTo>
                                  <a:pt x="5000" y="2138"/>
                                </a:lnTo>
                                <a:lnTo>
                                  <a:pt x="4980" y="2125"/>
                                </a:lnTo>
                                <a:lnTo>
                                  <a:pt x="4962" y="2114"/>
                                </a:lnTo>
                                <a:lnTo>
                                  <a:pt x="4944" y="2104"/>
                                </a:lnTo>
                                <a:lnTo>
                                  <a:pt x="4925" y="2095"/>
                                </a:lnTo>
                                <a:lnTo>
                                  <a:pt x="4908" y="2088"/>
                                </a:lnTo>
                                <a:lnTo>
                                  <a:pt x="4891" y="2082"/>
                                </a:lnTo>
                                <a:lnTo>
                                  <a:pt x="4875" y="2077"/>
                                </a:lnTo>
                                <a:lnTo>
                                  <a:pt x="4859" y="2074"/>
                                </a:lnTo>
                                <a:lnTo>
                                  <a:pt x="4844" y="2074"/>
                                </a:lnTo>
                                <a:lnTo>
                                  <a:pt x="4830" y="2075"/>
                                </a:lnTo>
                                <a:lnTo>
                                  <a:pt x="4817" y="2078"/>
                                </a:lnTo>
                                <a:lnTo>
                                  <a:pt x="4811" y="2080"/>
                                </a:lnTo>
                                <a:lnTo>
                                  <a:pt x="4805" y="2083"/>
                                </a:lnTo>
                                <a:lnTo>
                                  <a:pt x="4799" y="2087"/>
                                </a:lnTo>
                                <a:lnTo>
                                  <a:pt x="4794" y="2091"/>
                                </a:lnTo>
                                <a:lnTo>
                                  <a:pt x="4787" y="2096"/>
                                </a:lnTo>
                                <a:lnTo>
                                  <a:pt x="4783" y="2102"/>
                                </a:lnTo>
                                <a:close/>
                                <a:moveTo>
                                  <a:pt x="5420" y="1336"/>
                                </a:moveTo>
                                <a:lnTo>
                                  <a:pt x="5420" y="1336"/>
                                </a:lnTo>
                                <a:lnTo>
                                  <a:pt x="5408" y="1342"/>
                                </a:lnTo>
                                <a:lnTo>
                                  <a:pt x="5399" y="1347"/>
                                </a:lnTo>
                                <a:lnTo>
                                  <a:pt x="5391" y="1353"/>
                                </a:lnTo>
                                <a:lnTo>
                                  <a:pt x="5383" y="1359"/>
                                </a:lnTo>
                                <a:lnTo>
                                  <a:pt x="5377" y="1365"/>
                                </a:lnTo>
                                <a:lnTo>
                                  <a:pt x="5372" y="1371"/>
                                </a:lnTo>
                                <a:lnTo>
                                  <a:pt x="5367" y="1378"/>
                                </a:lnTo>
                                <a:lnTo>
                                  <a:pt x="5363" y="1386"/>
                                </a:lnTo>
                                <a:lnTo>
                                  <a:pt x="5361" y="1392"/>
                                </a:lnTo>
                                <a:lnTo>
                                  <a:pt x="5359" y="1399"/>
                                </a:lnTo>
                                <a:lnTo>
                                  <a:pt x="5358" y="1406"/>
                                </a:lnTo>
                                <a:lnTo>
                                  <a:pt x="5357" y="1414"/>
                                </a:lnTo>
                                <a:lnTo>
                                  <a:pt x="5358" y="1421"/>
                                </a:lnTo>
                                <a:lnTo>
                                  <a:pt x="5359" y="1428"/>
                                </a:lnTo>
                                <a:lnTo>
                                  <a:pt x="5361" y="1436"/>
                                </a:lnTo>
                                <a:lnTo>
                                  <a:pt x="5363" y="1444"/>
                                </a:lnTo>
                                <a:lnTo>
                                  <a:pt x="5370" y="1460"/>
                                </a:lnTo>
                                <a:lnTo>
                                  <a:pt x="5379" y="1476"/>
                                </a:lnTo>
                                <a:lnTo>
                                  <a:pt x="5391" y="1492"/>
                                </a:lnTo>
                                <a:lnTo>
                                  <a:pt x="5405" y="1509"/>
                                </a:lnTo>
                                <a:lnTo>
                                  <a:pt x="5421" y="1526"/>
                                </a:lnTo>
                                <a:lnTo>
                                  <a:pt x="5438" y="1542"/>
                                </a:lnTo>
                                <a:lnTo>
                                  <a:pt x="5456" y="1559"/>
                                </a:lnTo>
                                <a:lnTo>
                                  <a:pt x="5475" y="1575"/>
                                </a:lnTo>
                                <a:lnTo>
                                  <a:pt x="5496" y="1592"/>
                                </a:lnTo>
                                <a:lnTo>
                                  <a:pt x="5517" y="1608"/>
                                </a:lnTo>
                                <a:lnTo>
                                  <a:pt x="5561" y="1639"/>
                                </a:lnTo>
                                <a:lnTo>
                                  <a:pt x="5605" y="1670"/>
                                </a:lnTo>
                                <a:lnTo>
                                  <a:pt x="5648" y="1697"/>
                                </a:lnTo>
                                <a:lnTo>
                                  <a:pt x="5722" y="1745"/>
                                </a:lnTo>
                                <a:lnTo>
                                  <a:pt x="5750" y="1763"/>
                                </a:lnTo>
                                <a:lnTo>
                                  <a:pt x="5771" y="1776"/>
                                </a:lnTo>
                                <a:lnTo>
                                  <a:pt x="5908" y="1600"/>
                                </a:lnTo>
                                <a:lnTo>
                                  <a:pt x="5884" y="1581"/>
                                </a:lnTo>
                                <a:lnTo>
                                  <a:pt x="5859" y="1558"/>
                                </a:lnTo>
                                <a:lnTo>
                                  <a:pt x="5801" y="1503"/>
                                </a:lnTo>
                                <a:lnTo>
                                  <a:pt x="5769" y="1474"/>
                                </a:lnTo>
                                <a:lnTo>
                                  <a:pt x="5735" y="1444"/>
                                </a:lnTo>
                                <a:lnTo>
                                  <a:pt x="5702" y="1415"/>
                                </a:lnTo>
                                <a:lnTo>
                                  <a:pt x="5667" y="1388"/>
                                </a:lnTo>
                                <a:lnTo>
                                  <a:pt x="5650" y="1374"/>
                                </a:lnTo>
                                <a:lnTo>
                                  <a:pt x="5633" y="1362"/>
                                </a:lnTo>
                                <a:lnTo>
                                  <a:pt x="5615" y="1351"/>
                                </a:lnTo>
                                <a:lnTo>
                                  <a:pt x="5598" y="1341"/>
                                </a:lnTo>
                                <a:lnTo>
                                  <a:pt x="5581" y="1331"/>
                                </a:lnTo>
                                <a:lnTo>
                                  <a:pt x="5565" y="1324"/>
                                </a:lnTo>
                                <a:lnTo>
                                  <a:pt x="5547" y="1317"/>
                                </a:lnTo>
                                <a:lnTo>
                                  <a:pt x="5531" y="1311"/>
                                </a:lnTo>
                                <a:lnTo>
                                  <a:pt x="5516" y="1307"/>
                                </a:lnTo>
                                <a:lnTo>
                                  <a:pt x="5501" y="1305"/>
                                </a:lnTo>
                                <a:lnTo>
                                  <a:pt x="5485" y="1305"/>
                                </a:lnTo>
                                <a:lnTo>
                                  <a:pt x="5471" y="1307"/>
                                </a:lnTo>
                                <a:lnTo>
                                  <a:pt x="5457" y="1311"/>
                                </a:lnTo>
                                <a:lnTo>
                                  <a:pt x="5444" y="1318"/>
                                </a:lnTo>
                                <a:lnTo>
                                  <a:pt x="5432" y="1326"/>
                                </a:lnTo>
                                <a:lnTo>
                                  <a:pt x="5420" y="1336"/>
                                </a:lnTo>
                                <a:close/>
                                <a:moveTo>
                                  <a:pt x="4655" y="2307"/>
                                </a:moveTo>
                                <a:lnTo>
                                  <a:pt x="4655" y="2307"/>
                                </a:lnTo>
                                <a:lnTo>
                                  <a:pt x="4640" y="2326"/>
                                </a:lnTo>
                                <a:lnTo>
                                  <a:pt x="4630" y="2344"/>
                                </a:lnTo>
                                <a:lnTo>
                                  <a:pt x="4622" y="2362"/>
                                </a:lnTo>
                                <a:lnTo>
                                  <a:pt x="4617" y="2377"/>
                                </a:lnTo>
                                <a:lnTo>
                                  <a:pt x="4616" y="2385"/>
                                </a:lnTo>
                                <a:lnTo>
                                  <a:pt x="4615" y="2392"/>
                                </a:lnTo>
                                <a:lnTo>
                                  <a:pt x="4615" y="2398"/>
                                </a:lnTo>
                                <a:lnTo>
                                  <a:pt x="4615" y="2405"/>
                                </a:lnTo>
                                <a:lnTo>
                                  <a:pt x="4616" y="2412"/>
                                </a:lnTo>
                                <a:lnTo>
                                  <a:pt x="4618" y="2419"/>
                                </a:lnTo>
                                <a:lnTo>
                                  <a:pt x="4623" y="2431"/>
                                </a:lnTo>
                                <a:lnTo>
                                  <a:pt x="4630" y="2443"/>
                                </a:lnTo>
                                <a:lnTo>
                                  <a:pt x="4640" y="2455"/>
                                </a:lnTo>
                                <a:lnTo>
                                  <a:pt x="4650" y="2466"/>
                                </a:lnTo>
                                <a:lnTo>
                                  <a:pt x="4664" y="2478"/>
                                </a:lnTo>
                                <a:lnTo>
                                  <a:pt x="4678" y="2490"/>
                                </a:lnTo>
                                <a:lnTo>
                                  <a:pt x="4693" y="2502"/>
                                </a:lnTo>
                                <a:lnTo>
                                  <a:pt x="4728" y="2528"/>
                                </a:lnTo>
                                <a:lnTo>
                                  <a:pt x="4768" y="2559"/>
                                </a:lnTo>
                                <a:lnTo>
                                  <a:pt x="4804" y="2588"/>
                                </a:lnTo>
                                <a:lnTo>
                                  <a:pt x="4864" y="2639"/>
                                </a:lnTo>
                                <a:lnTo>
                                  <a:pt x="4889" y="2660"/>
                                </a:lnTo>
                                <a:lnTo>
                                  <a:pt x="4913" y="2678"/>
                                </a:lnTo>
                                <a:lnTo>
                                  <a:pt x="4924" y="2685"/>
                                </a:lnTo>
                                <a:lnTo>
                                  <a:pt x="4935" y="2692"/>
                                </a:lnTo>
                                <a:lnTo>
                                  <a:pt x="4946" y="2698"/>
                                </a:lnTo>
                                <a:lnTo>
                                  <a:pt x="4956" y="2702"/>
                                </a:lnTo>
                                <a:lnTo>
                                  <a:pt x="4966" y="2705"/>
                                </a:lnTo>
                                <a:lnTo>
                                  <a:pt x="4976" y="2707"/>
                                </a:lnTo>
                                <a:lnTo>
                                  <a:pt x="4986" y="2707"/>
                                </a:lnTo>
                                <a:lnTo>
                                  <a:pt x="4996" y="2707"/>
                                </a:lnTo>
                                <a:lnTo>
                                  <a:pt x="5007" y="2705"/>
                                </a:lnTo>
                                <a:lnTo>
                                  <a:pt x="5018" y="2701"/>
                                </a:lnTo>
                                <a:lnTo>
                                  <a:pt x="5028" y="2696"/>
                                </a:lnTo>
                                <a:lnTo>
                                  <a:pt x="5039" y="2690"/>
                                </a:lnTo>
                                <a:lnTo>
                                  <a:pt x="5051" y="2681"/>
                                </a:lnTo>
                                <a:lnTo>
                                  <a:pt x="5063" y="2671"/>
                                </a:lnTo>
                                <a:lnTo>
                                  <a:pt x="5076" y="2660"/>
                                </a:lnTo>
                                <a:lnTo>
                                  <a:pt x="5089" y="2647"/>
                                </a:lnTo>
                                <a:lnTo>
                                  <a:pt x="5103" y="2632"/>
                                </a:lnTo>
                                <a:lnTo>
                                  <a:pt x="5117" y="2614"/>
                                </a:lnTo>
                                <a:lnTo>
                                  <a:pt x="5150" y="2575"/>
                                </a:lnTo>
                                <a:lnTo>
                                  <a:pt x="4737" y="2255"/>
                                </a:lnTo>
                                <a:lnTo>
                                  <a:pt x="4732" y="2258"/>
                                </a:lnTo>
                                <a:lnTo>
                                  <a:pt x="4726" y="2260"/>
                                </a:lnTo>
                                <a:lnTo>
                                  <a:pt x="4719" y="2261"/>
                                </a:lnTo>
                                <a:lnTo>
                                  <a:pt x="4713" y="2261"/>
                                </a:lnTo>
                                <a:lnTo>
                                  <a:pt x="4707" y="2259"/>
                                </a:lnTo>
                                <a:lnTo>
                                  <a:pt x="4701" y="2257"/>
                                </a:lnTo>
                                <a:lnTo>
                                  <a:pt x="4695" y="2253"/>
                                </a:lnTo>
                                <a:lnTo>
                                  <a:pt x="4689" y="2249"/>
                                </a:lnTo>
                                <a:lnTo>
                                  <a:pt x="4679" y="2262"/>
                                </a:lnTo>
                                <a:lnTo>
                                  <a:pt x="4670" y="2277"/>
                                </a:lnTo>
                                <a:lnTo>
                                  <a:pt x="4662" y="2292"/>
                                </a:lnTo>
                                <a:lnTo>
                                  <a:pt x="4655" y="2307"/>
                                </a:lnTo>
                                <a:close/>
                                <a:moveTo>
                                  <a:pt x="5593" y="1166"/>
                                </a:moveTo>
                                <a:lnTo>
                                  <a:pt x="5593" y="1166"/>
                                </a:lnTo>
                                <a:lnTo>
                                  <a:pt x="5584" y="1171"/>
                                </a:lnTo>
                                <a:lnTo>
                                  <a:pt x="5576" y="1177"/>
                                </a:lnTo>
                                <a:lnTo>
                                  <a:pt x="5569" y="1182"/>
                                </a:lnTo>
                                <a:lnTo>
                                  <a:pt x="5562" y="1187"/>
                                </a:lnTo>
                                <a:lnTo>
                                  <a:pt x="5557" y="1193"/>
                                </a:lnTo>
                                <a:lnTo>
                                  <a:pt x="5551" y="1199"/>
                                </a:lnTo>
                                <a:lnTo>
                                  <a:pt x="5547" y="1204"/>
                                </a:lnTo>
                                <a:lnTo>
                                  <a:pt x="5544" y="1210"/>
                                </a:lnTo>
                                <a:lnTo>
                                  <a:pt x="5542" y="1217"/>
                                </a:lnTo>
                                <a:lnTo>
                                  <a:pt x="5540" y="1223"/>
                                </a:lnTo>
                                <a:lnTo>
                                  <a:pt x="5540" y="1229"/>
                                </a:lnTo>
                                <a:lnTo>
                                  <a:pt x="5539" y="1236"/>
                                </a:lnTo>
                                <a:lnTo>
                                  <a:pt x="5540" y="1243"/>
                                </a:lnTo>
                                <a:lnTo>
                                  <a:pt x="5541" y="1251"/>
                                </a:lnTo>
                                <a:lnTo>
                                  <a:pt x="5546" y="1265"/>
                                </a:lnTo>
                                <a:lnTo>
                                  <a:pt x="5552" y="1279"/>
                                </a:lnTo>
                                <a:lnTo>
                                  <a:pt x="5562" y="1294"/>
                                </a:lnTo>
                                <a:lnTo>
                                  <a:pt x="5573" y="1309"/>
                                </a:lnTo>
                                <a:lnTo>
                                  <a:pt x="5585" y="1325"/>
                                </a:lnTo>
                                <a:lnTo>
                                  <a:pt x="5600" y="1340"/>
                                </a:lnTo>
                                <a:lnTo>
                                  <a:pt x="5615" y="1356"/>
                                </a:lnTo>
                                <a:lnTo>
                                  <a:pt x="5633" y="1371"/>
                                </a:lnTo>
                                <a:lnTo>
                                  <a:pt x="5651" y="1388"/>
                                </a:lnTo>
                                <a:lnTo>
                                  <a:pt x="5688" y="1418"/>
                                </a:lnTo>
                                <a:lnTo>
                                  <a:pt x="5729" y="1448"/>
                                </a:lnTo>
                                <a:lnTo>
                                  <a:pt x="5770" y="1477"/>
                                </a:lnTo>
                                <a:lnTo>
                                  <a:pt x="5809" y="1503"/>
                                </a:lnTo>
                                <a:lnTo>
                                  <a:pt x="5877" y="1549"/>
                                </a:lnTo>
                                <a:lnTo>
                                  <a:pt x="5904" y="1566"/>
                                </a:lnTo>
                                <a:lnTo>
                                  <a:pt x="5923" y="1580"/>
                                </a:lnTo>
                                <a:lnTo>
                                  <a:pt x="6065" y="1397"/>
                                </a:lnTo>
                                <a:lnTo>
                                  <a:pt x="6040" y="1377"/>
                                </a:lnTo>
                                <a:lnTo>
                                  <a:pt x="6015" y="1355"/>
                                </a:lnTo>
                                <a:lnTo>
                                  <a:pt x="5958" y="1305"/>
                                </a:lnTo>
                                <a:lnTo>
                                  <a:pt x="5929" y="1279"/>
                                </a:lnTo>
                                <a:lnTo>
                                  <a:pt x="5898" y="1253"/>
                                </a:lnTo>
                                <a:lnTo>
                                  <a:pt x="5867" y="1227"/>
                                </a:lnTo>
                                <a:lnTo>
                                  <a:pt x="5836" y="1203"/>
                                </a:lnTo>
                                <a:lnTo>
                                  <a:pt x="5819" y="1192"/>
                                </a:lnTo>
                                <a:lnTo>
                                  <a:pt x="5804" y="1182"/>
                                </a:lnTo>
                                <a:lnTo>
                                  <a:pt x="5788" y="1172"/>
                                </a:lnTo>
                                <a:lnTo>
                                  <a:pt x="5772" y="1164"/>
                                </a:lnTo>
                                <a:lnTo>
                                  <a:pt x="5756" y="1156"/>
                                </a:lnTo>
                                <a:lnTo>
                                  <a:pt x="5740" y="1150"/>
                                </a:lnTo>
                                <a:lnTo>
                                  <a:pt x="5725" y="1144"/>
                                </a:lnTo>
                                <a:lnTo>
                                  <a:pt x="5709" y="1140"/>
                                </a:lnTo>
                                <a:lnTo>
                                  <a:pt x="5693" y="1138"/>
                                </a:lnTo>
                                <a:lnTo>
                                  <a:pt x="5678" y="1137"/>
                                </a:lnTo>
                                <a:lnTo>
                                  <a:pt x="5664" y="1137"/>
                                </a:lnTo>
                                <a:lnTo>
                                  <a:pt x="5649" y="1139"/>
                                </a:lnTo>
                                <a:lnTo>
                                  <a:pt x="5635" y="1143"/>
                                </a:lnTo>
                                <a:lnTo>
                                  <a:pt x="5620" y="1149"/>
                                </a:lnTo>
                                <a:lnTo>
                                  <a:pt x="5606" y="1157"/>
                                </a:lnTo>
                                <a:lnTo>
                                  <a:pt x="5593" y="1166"/>
                                </a:lnTo>
                                <a:close/>
                                <a:moveTo>
                                  <a:pt x="4482" y="2624"/>
                                </a:moveTo>
                                <a:lnTo>
                                  <a:pt x="4482" y="2624"/>
                                </a:lnTo>
                                <a:lnTo>
                                  <a:pt x="4499" y="2648"/>
                                </a:lnTo>
                                <a:lnTo>
                                  <a:pt x="4518" y="2671"/>
                                </a:lnTo>
                                <a:lnTo>
                                  <a:pt x="4539" y="2694"/>
                                </a:lnTo>
                                <a:lnTo>
                                  <a:pt x="4560" y="2716"/>
                                </a:lnTo>
                                <a:lnTo>
                                  <a:pt x="4584" y="2737"/>
                                </a:lnTo>
                                <a:lnTo>
                                  <a:pt x="4607" y="2759"/>
                                </a:lnTo>
                                <a:lnTo>
                                  <a:pt x="4632" y="2779"/>
                                </a:lnTo>
                                <a:lnTo>
                                  <a:pt x="4658" y="2799"/>
                                </a:lnTo>
                                <a:lnTo>
                                  <a:pt x="4710" y="2839"/>
                                </a:lnTo>
                                <a:lnTo>
                                  <a:pt x="4763" y="2877"/>
                                </a:lnTo>
                                <a:lnTo>
                                  <a:pt x="4816" y="2916"/>
                                </a:lnTo>
                                <a:lnTo>
                                  <a:pt x="4867" y="2953"/>
                                </a:lnTo>
                                <a:lnTo>
                                  <a:pt x="5004" y="2777"/>
                                </a:lnTo>
                                <a:lnTo>
                                  <a:pt x="4951" y="2736"/>
                                </a:lnTo>
                                <a:lnTo>
                                  <a:pt x="4898" y="2694"/>
                                </a:lnTo>
                                <a:lnTo>
                                  <a:pt x="4843" y="2650"/>
                                </a:lnTo>
                                <a:lnTo>
                                  <a:pt x="4788" y="2606"/>
                                </a:lnTo>
                                <a:lnTo>
                                  <a:pt x="4761" y="2585"/>
                                </a:lnTo>
                                <a:lnTo>
                                  <a:pt x="4733" y="2565"/>
                                </a:lnTo>
                                <a:lnTo>
                                  <a:pt x="4705" y="2545"/>
                                </a:lnTo>
                                <a:lnTo>
                                  <a:pt x="4677" y="2527"/>
                                </a:lnTo>
                                <a:lnTo>
                                  <a:pt x="4648" y="2510"/>
                                </a:lnTo>
                                <a:lnTo>
                                  <a:pt x="4620" y="2494"/>
                                </a:lnTo>
                                <a:lnTo>
                                  <a:pt x="4592" y="2478"/>
                                </a:lnTo>
                                <a:lnTo>
                                  <a:pt x="4563" y="2466"/>
                                </a:lnTo>
                                <a:lnTo>
                                  <a:pt x="4560" y="2475"/>
                                </a:lnTo>
                                <a:lnTo>
                                  <a:pt x="4557" y="2486"/>
                                </a:lnTo>
                                <a:lnTo>
                                  <a:pt x="4549" y="2506"/>
                                </a:lnTo>
                                <a:lnTo>
                                  <a:pt x="4539" y="2526"/>
                                </a:lnTo>
                                <a:lnTo>
                                  <a:pt x="4528" y="2546"/>
                                </a:lnTo>
                                <a:lnTo>
                                  <a:pt x="4503" y="2587"/>
                                </a:lnTo>
                                <a:lnTo>
                                  <a:pt x="4492" y="2605"/>
                                </a:lnTo>
                                <a:lnTo>
                                  <a:pt x="4482" y="2624"/>
                                </a:lnTo>
                                <a:close/>
                                <a:moveTo>
                                  <a:pt x="5705" y="1065"/>
                                </a:moveTo>
                                <a:lnTo>
                                  <a:pt x="5705" y="1065"/>
                                </a:lnTo>
                                <a:lnTo>
                                  <a:pt x="5717" y="1080"/>
                                </a:lnTo>
                                <a:lnTo>
                                  <a:pt x="5731" y="1095"/>
                                </a:lnTo>
                                <a:lnTo>
                                  <a:pt x="5745" y="1111"/>
                                </a:lnTo>
                                <a:lnTo>
                                  <a:pt x="5760" y="1126"/>
                                </a:lnTo>
                                <a:lnTo>
                                  <a:pt x="5793" y="1154"/>
                                </a:lnTo>
                                <a:lnTo>
                                  <a:pt x="5827" y="1183"/>
                                </a:lnTo>
                                <a:lnTo>
                                  <a:pt x="5862" y="1210"/>
                                </a:lnTo>
                                <a:lnTo>
                                  <a:pt x="5898" y="1236"/>
                                </a:lnTo>
                                <a:lnTo>
                                  <a:pt x="5968" y="1290"/>
                                </a:lnTo>
                                <a:lnTo>
                                  <a:pt x="5994" y="1309"/>
                                </a:lnTo>
                                <a:lnTo>
                                  <a:pt x="6016" y="1325"/>
                                </a:lnTo>
                                <a:lnTo>
                                  <a:pt x="6035" y="1337"/>
                                </a:lnTo>
                                <a:lnTo>
                                  <a:pt x="6053" y="1346"/>
                                </a:lnTo>
                                <a:lnTo>
                                  <a:pt x="6061" y="1348"/>
                                </a:lnTo>
                                <a:lnTo>
                                  <a:pt x="6068" y="1350"/>
                                </a:lnTo>
                                <a:lnTo>
                                  <a:pt x="6074" y="1352"/>
                                </a:lnTo>
                                <a:lnTo>
                                  <a:pt x="6081" y="1352"/>
                                </a:lnTo>
                                <a:lnTo>
                                  <a:pt x="6087" y="1352"/>
                                </a:lnTo>
                                <a:lnTo>
                                  <a:pt x="6093" y="1351"/>
                                </a:lnTo>
                                <a:lnTo>
                                  <a:pt x="6098" y="1349"/>
                                </a:lnTo>
                                <a:lnTo>
                                  <a:pt x="6104" y="1346"/>
                                </a:lnTo>
                                <a:lnTo>
                                  <a:pt x="6109" y="1343"/>
                                </a:lnTo>
                                <a:lnTo>
                                  <a:pt x="6116" y="1339"/>
                                </a:lnTo>
                                <a:lnTo>
                                  <a:pt x="6127" y="1328"/>
                                </a:lnTo>
                                <a:lnTo>
                                  <a:pt x="6138" y="1315"/>
                                </a:lnTo>
                                <a:lnTo>
                                  <a:pt x="6151" y="1299"/>
                                </a:lnTo>
                                <a:lnTo>
                                  <a:pt x="6180" y="1260"/>
                                </a:lnTo>
                                <a:lnTo>
                                  <a:pt x="6199" y="1237"/>
                                </a:lnTo>
                                <a:lnTo>
                                  <a:pt x="6219" y="1212"/>
                                </a:lnTo>
                                <a:lnTo>
                                  <a:pt x="6187" y="1186"/>
                                </a:lnTo>
                                <a:lnTo>
                                  <a:pt x="6154" y="1158"/>
                                </a:lnTo>
                                <a:lnTo>
                                  <a:pt x="6090" y="1101"/>
                                </a:lnTo>
                                <a:lnTo>
                                  <a:pt x="6059" y="1075"/>
                                </a:lnTo>
                                <a:lnTo>
                                  <a:pt x="6027" y="1050"/>
                                </a:lnTo>
                                <a:lnTo>
                                  <a:pt x="6012" y="1038"/>
                                </a:lnTo>
                                <a:lnTo>
                                  <a:pt x="5997" y="1027"/>
                                </a:lnTo>
                                <a:lnTo>
                                  <a:pt x="5981" y="1017"/>
                                </a:lnTo>
                                <a:lnTo>
                                  <a:pt x="5965" y="1008"/>
                                </a:lnTo>
                                <a:lnTo>
                                  <a:pt x="5949" y="1000"/>
                                </a:lnTo>
                                <a:lnTo>
                                  <a:pt x="5934" y="993"/>
                                </a:lnTo>
                                <a:lnTo>
                                  <a:pt x="5918" y="987"/>
                                </a:lnTo>
                                <a:lnTo>
                                  <a:pt x="5901" y="983"/>
                                </a:lnTo>
                                <a:lnTo>
                                  <a:pt x="5886" y="980"/>
                                </a:lnTo>
                                <a:lnTo>
                                  <a:pt x="5870" y="978"/>
                                </a:lnTo>
                                <a:lnTo>
                                  <a:pt x="5854" y="978"/>
                                </a:lnTo>
                                <a:lnTo>
                                  <a:pt x="5838" y="980"/>
                                </a:lnTo>
                                <a:lnTo>
                                  <a:pt x="5821" y="983"/>
                                </a:lnTo>
                                <a:lnTo>
                                  <a:pt x="5805" y="988"/>
                                </a:lnTo>
                                <a:lnTo>
                                  <a:pt x="5789" y="996"/>
                                </a:lnTo>
                                <a:lnTo>
                                  <a:pt x="5773" y="1005"/>
                                </a:lnTo>
                                <a:lnTo>
                                  <a:pt x="5755" y="1016"/>
                                </a:lnTo>
                                <a:lnTo>
                                  <a:pt x="5738" y="1030"/>
                                </a:lnTo>
                                <a:lnTo>
                                  <a:pt x="5722" y="1046"/>
                                </a:lnTo>
                                <a:lnTo>
                                  <a:pt x="5705" y="1065"/>
                                </a:lnTo>
                                <a:close/>
                                <a:moveTo>
                                  <a:pt x="4377" y="2867"/>
                                </a:moveTo>
                                <a:lnTo>
                                  <a:pt x="4377" y="2867"/>
                                </a:lnTo>
                                <a:lnTo>
                                  <a:pt x="4385" y="2871"/>
                                </a:lnTo>
                                <a:lnTo>
                                  <a:pt x="4392" y="2875"/>
                                </a:lnTo>
                                <a:lnTo>
                                  <a:pt x="4396" y="2880"/>
                                </a:lnTo>
                                <a:lnTo>
                                  <a:pt x="4400" y="2886"/>
                                </a:lnTo>
                                <a:lnTo>
                                  <a:pt x="4401" y="2891"/>
                                </a:lnTo>
                                <a:lnTo>
                                  <a:pt x="4401" y="2898"/>
                                </a:lnTo>
                                <a:lnTo>
                                  <a:pt x="4399" y="2905"/>
                                </a:lnTo>
                                <a:lnTo>
                                  <a:pt x="4395" y="2912"/>
                                </a:lnTo>
                                <a:lnTo>
                                  <a:pt x="4708" y="3156"/>
                                </a:lnTo>
                                <a:lnTo>
                                  <a:pt x="4850" y="2973"/>
                                </a:lnTo>
                                <a:lnTo>
                                  <a:pt x="4803" y="2936"/>
                                </a:lnTo>
                                <a:lnTo>
                                  <a:pt x="4754" y="2899"/>
                                </a:lnTo>
                                <a:lnTo>
                                  <a:pt x="4655" y="2823"/>
                                </a:lnTo>
                                <a:lnTo>
                                  <a:pt x="4606" y="2786"/>
                                </a:lnTo>
                                <a:lnTo>
                                  <a:pt x="4555" y="2750"/>
                                </a:lnTo>
                                <a:lnTo>
                                  <a:pt x="4505" y="2717"/>
                                </a:lnTo>
                                <a:lnTo>
                                  <a:pt x="4480" y="2702"/>
                                </a:lnTo>
                                <a:lnTo>
                                  <a:pt x="4455" y="2686"/>
                                </a:lnTo>
                                <a:lnTo>
                                  <a:pt x="4433" y="2730"/>
                                </a:lnTo>
                                <a:lnTo>
                                  <a:pt x="4412" y="2776"/>
                                </a:lnTo>
                                <a:lnTo>
                                  <a:pt x="4394" y="2822"/>
                                </a:lnTo>
                                <a:lnTo>
                                  <a:pt x="4377" y="2867"/>
                                </a:lnTo>
                                <a:close/>
                                <a:moveTo>
                                  <a:pt x="5910" y="909"/>
                                </a:moveTo>
                                <a:lnTo>
                                  <a:pt x="5910" y="909"/>
                                </a:lnTo>
                                <a:lnTo>
                                  <a:pt x="5913" y="913"/>
                                </a:lnTo>
                                <a:lnTo>
                                  <a:pt x="5915" y="918"/>
                                </a:lnTo>
                                <a:lnTo>
                                  <a:pt x="5917" y="922"/>
                                </a:lnTo>
                                <a:lnTo>
                                  <a:pt x="5918" y="926"/>
                                </a:lnTo>
                                <a:lnTo>
                                  <a:pt x="5919" y="931"/>
                                </a:lnTo>
                                <a:lnTo>
                                  <a:pt x="5918" y="935"/>
                                </a:lnTo>
                                <a:lnTo>
                                  <a:pt x="5916" y="939"/>
                                </a:lnTo>
                                <a:lnTo>
                                  <a:pt x="5914" y="944"/>
                                </a:lnTo>
                                <a:lnTo>
                                  <a:pt x="6234" y="1193"/>
                                </a:lnTo>
                                <a:lnTo>
                                  <a:pt x="6382" y="1003"/>
                                </a:lnTo>
                                <a:lnTo>
                                  <a:pt x="6304" y="941"/>
                                </a:lnTo>
                                <a:lnTo>
                                  <a:pt x="6265" y="911"/>
                                </a:lnTo>
                                <a:lnTo>
                                  <a:pt x="6224" y="880"/>
                                </a:lnTo>
                                <a:lnTo>
                                  <a:pt x="6185" y="853"/>
                                </a:lnTo>
                                <a:lnTo>
                                  <a:pt x="6165" y="840"/>
                                </a:lnTo>
                                <a:lnTo>
                                  <a:pt x="6146" y="828"/>
                                </a:lnTo>
                                <a:lnTo>
                                  <a:pt x="6127" y="817"/>
                                </a:lnTo>
                                <a:lnTo>
                                  <a:pt x="6107" y="808"/>
                                </a:lnTo>
                                <a:lnTo>
                                  <a:pt x="6090" y="800"/>
                                </a:lnTo>
                                <a:lnTo>
                                  <a:pt x="6072" y="794"/>
                                </a:lnTo>
                                <a:lnTo>
                                  <a:pt x="6065" y="802"/>
                                </a:lnTo>
                                <a:lnTo>
                                  <a:pt x="6057" y="810"/>
                                </a:lnTo>
                                <a:lnTo>
                                  <a:pt x="6048" y="817"/>
                                </a:lnTo>
                                <a:lnTo>
                                  <a:pt x="6038" y="825"/>
                                </a:lnTo>
                                <a:lnTo>
                                  <a:pt x="6017" y="841"/>
                                </a:lnTo>
                                <a:lnTo>
                                  <a:pt x="5994" y="855"/>
                                </a:lnTo>
                                <a:lnTo>
                                  <a:pt x="5948" y="882"/>
                                </a:lnTo>
                                <a:lnTo>
                                  <a:pt x="5928" y="895"/>
                                </a:lnTo>
                                <a:lnTo>
                                  <a:pt x="5910" y="909"/>
                                </a:lnTo>
                                <a:close/>
                                <a:moveTo>
                                  <a:pt x="4265" y="3147"/>
                                </a:moveTo>
                                <a:lnTo>
                                  <a:pt x="4265" y="3147"/>
                                </a:lnTo>
                                <a:lnTo>
                                  <a:pt x="4270" y="3152"/>
                                </a:lnTo>
                                <a:lnTo>
                                  <a:pt x="4274" y="3157"/>
                                </a:lnTo>
                                <a:lnTo>
                                  <a:pt x="4276" y="3163"/>
                                </a:lnTo>
                                <a:lnTo>
                                  <a:pt x="4278" y="3169"/>
                                </a:lnTo>
                                <a:lnTo>
                                  <a:pt x="4278" y="3175"/>
                                </a:lnTo>
                                <a:lnTo>
                                  <a:pt x="4276" y="3181"/>
                                </a:lnTo>
                                <a:lnTo>
                                  <a:pt x="4274" y="3188"/>
                                </a:lnTo>
                                <a:lnTo>
                                  <a:pt x="4270" y="3194"/>
                                </a:lnTo>
                                <a:lnTo>
                                  <a:pt x="4314" y="3226"/>
                                </a:lnTo>
                                <a:lnTo>
                                  <a:pt x="4352" y="3257"/>
                                </a:lnTo>
                                <a:lnTo>
                                  <a:pt x="4386" y="3282"/>
                                </a:lnTo>
                                <a:lnTo>
                                  <a:pt x="4415" y="3304"/>
                                </a:lnTo>
                                <a:lnTo>
                                  <a:pt x="4441" y="3323"/>
                                </a:lnTo>
                                <a:lnTo>
                                  <a:pt x="4454" y="3330"/>
                                </a:lnTo>
                                <a:lnTo>
                                  <a:pt x="4465" y="3336"/>
                                </a:lnTo>
                                <a:lnTo>
                                  <a:pt x="4476" y="3342"/>
                                </a:lnTo>
                                <a:lnTo>
                                  <a:pt x="4486" y="3345"/>
                                </a:lnTo>
                                <a:lnTo>
                                  <a:pt x="4496" y="3348"/>
                                </a:lnTo>
                                <a:lnTo>
                                  <a:pt x="4506" y="3350"/>
                                </a:lnTo>
                                <a:lnTo>
                                  <a:pt x="4516" y="3350"/>
                                </a:lnTo>
                                <a:lnTo>
                                  <a:pt x="4526" y="3349"/>
                                </a:lnTo>
                                <a:lnTo>
                                  <a:pt x="4535" y="3347"/>
                                </a:lnTo>
                                <a:lnTo>
                                  <a:pt x="4545" y="3343"/>
                                </a:lnTo>
                                <a:lnTo>
                                  <a:pt x="4555" y="3338"/>
                                </a:lnTo>
                                <a:lnTo>
                                  <a:pt x="4565" y="3331"/>
                                </a:lnTo>
                                <a:lnTo>
                                  <a:pt x="4575" y="3324"/>
                                </a:lnTo>
                                <a:lnTo>
                                  <a:pt x="4587" y="3314"/>
                                </a:lnTo>
                                <a:lnTo>
                                  <a:pt x="4598" y="3302"/>
                                </a:lnTo>
                                <a:lnTo>
                                  <a:pt x="4610" y="3290"/>
                                </a:lnTo>
                                <a:lnTo>
                                  <a:pt x="4636" y="3261"/>
                                </a:lnTo>
                                <a:lnTo>
                                  <a:pt x="4666" y="3224"/>
                                </a:lnTo>
                                <a:lnTo>
                                  <a:pt x="4700" y="3181"/>
                                </a:lnTo>
                                <a:lnTo>
                                  <a:pt x="4657" y="3147"/>
                                </a:lnTo>
                                <a:lnTo>
                                  <a:pt x="4613" y="3112"/>
                                </a:lnTo>
                                <a:lnTo>
                                  <a:pt x="4568" y="3075"/>
                                </a:lnTo>
                                <a:lnTo>
                                  <a:pt x="4524" y="3040"/>
                                </a:lnTo>
                                <a:lnTo>
                                  <a:pt x="4478" y="3005"/>
                                </a:lnTo>
                                <a:lnTo>
                                  <a:pt x="4456" y="2990"/>
                                </a:lnTo>
                                <a:lnTo>
                                  <a:pt x="4432" y="2975"/>
                                </a:lnTo>
                                <a:lnTo>
                                  <a:pt x="4410" y="2960"/>
                                </a:lnTo>
                                <a:lnTo>
                                  <a:pt x="4388" y="2947"/>
                                </a:lnTo>
                                <a:lnTo>
                                  <a:pt x="4365" y="2935"/>
                                </a:lnTo>
                                <a:lnTo>
                                  <a:pt x="4343" y="2925"/>
                                </a:lnTo>
                                <a:lnTo>
                                  <a:pt x="4335" y="2936"/>
                                </a:lnTo>
                                <a:lnTo>
                                  <a:pt x="4328" y="2947"/>
                                </a:lnTo>
                                <a:lnTo>
                                  <a:pt x="4322" y="2959"/>
                                </a:lnTo>
                                <a:lnTo>
                                  <a:pt x="4316" y="2974"/>
                                </a:lnTo>
                                <a:lnTo>
                                  <a:pt x="4305" y="3002"/>
                                </a:lnTo>
                                <a:lnTo>
                                  <a:pt x="4294" y="3033"/>
                                </a:lnTo>
                                <a:lnTo>
                                  <a:pt x="4286" y="3063"/>
                                </a:lnTo>
                                <a:lnTo>
                                  <a:pt x="4278" y="3093"/>
                                </a:lnTo>
                                <a:lnTo>
                                  <a:pt x="4265" y="3147"/>
                                </a:lnTo>
                                <a:close/>
                                <a:moveTo>
                                  <a:pt x="6242" y="696"/>
                                </a:moveTo>
                                <a:lnTo>
                                  <a:pt x="6242" y="696"/>
                                </a:lnTo>
                                <a:lnTo>
                                  <a:pt x="6222" y="703"/>
                                </a:lnTo>
                                <a:lnTo>
                                  <a:pt x="6203" y="710"/>
                                </a:lnTo>
                                <a:lnTo>
                                  <a:pt x="6186" y="717"/>
                                </a:lnTo>
                                <a:lnTo>
                                  <a:pt x="6171" y="726"/>
                                </a:lnTo>
                                <a:lnTo>
                                  <a:pt x="6165" y="730"/>
                                </a:lnTo>
                                <a:lnTo>
                                  <a:pt x="6160" y="735"/>
                                </a:lnTo>
                                <a:lnTo>
                                  <a:pt x="6156" y="740"/>
                                </a:lnTo>
                                <a:lnTo>
                                  <a:pt x="6153" y="746"/>
                                </a:lnTo>
                                <a:lnTo>
                                  <a:pt x="6151" y="751"/>
                                </a:lnTo>
                                <a:lnTo>
                                  <a:pt x="6150" y="758"/>
                                </a:lnTo>
                                <a:lnTo>
                                  <a:pt x="6150" y="765"/>
                                </a:lnTo>
                                <a:lnTo>
                                  <a:pt x="6152" y="772"/>
                                </a:lnTo>
                                <a:lnTo>
                                  <a:pt x="6142" y="785"/>
                                </a:lnTo>
                                <a:lnTo>
                                  <a:pt x="6184" y="816"/>
                                </a:lnTo>
                                <a:lnTo>
                                  <a:pt x="6220" y="845"/>
                                </a:lnTo>
                                <a:lnTo>
                                  <a:pt x="6253" y="870"/>
                                </a:lnTo>
                                <a:lnTo>
                                  <a:pt x="6281" y="892"/>
                                </a:lnTo>
                                <a:lnTo>
                                  <a:pt x="6306" y="910"/>
                                </a:lnTo>
                                <a:lnTo>
                                  <a:pt x="6317" y="917"/>
                                </a:lnTo>
                                <a:lnTo>
                                  <a:pt x="6329" y="924"/>
                                </a:lnTo>
                                <a:lnTo>
                                  <a:pt x="6339" y="929"/>
                                </a:lnTo>
                                <a:lnTo>
                                  <a:pt x="6349" y="933"/>
                                </a:lnTo>
                                <a:lnTo>
                                  <a:pt x="6359" y="936"/>
                                </a:lnTo>
                                <a:lnTo>
                                  <a:pt x="6368" y="938"/>
                                </a:lnTo>
                                <a:lnTo>
                                  <a:pt x="6377" y="938"/>
                                </a:lnTo>
                                <a:lnTo>
                                  <a:pt x="6387" y="938"/>
                                </a:lnTo>
                                <a:lnTo>
                                  <a:pt x="6397" y="936"/>
                                </a:lnTo>
                                <a:lnTo>
                                  <a:pt x="6406" y="933"/>
                                </a:lnTo>
                                <a:lnTo>
                                  <a:pt x="6415" y="928"/>
                                </a:lnTo>
                                <a:lnTo>
                                  <a:pt x="6425" y="923"/>
                                </a:lnTo>
                                <a:lnTo>
                                  <a:pt x="6435" y="915"/>
                                </a:lnTo>
                                <a:lnTo>
                                  <a:pt x="6445" y="907"/>
                                </a:lnTo>
                                <a:lnTo>
                                  <a:pt x="6456" y="896"/>
                                </a:lnTo>
                                <a:lnTo>
                                  <a:pt x="6469" y="884"/>
                                </a:lnTo>
                                <a:lnTo>
                                  <a:pt x="6494" y="856"/>
                                </a:lnTo>
                                <a:lnTo>
                                  <a:pt x="6522" y="821"/>
                                </a:lnTo>
                                <a:lnTo>
                                  <a:pt x="6554" y="781"/>
                                </a:lnTo>
                                <a:lnTo>
                                  <a:pt x="6535" y="766"/>
                                </a:lnTo>
                                <a:lnTo>
                                  <a:pt x="6514" y="750"/>
                                </a:lnTo>
                                <a:lnTo>
                                  <a:pt x="6477" y="720"/>
                                </a:lnTo>
                                <a:lnTo>
                                  <a:pt x="6458" y="706"/>
                                </a:lnTo>
                                <a:lnTo>
                                  <a:pt x="6440" y="692"/>
                                </a:lnTo>
                                <a:lnTo>
                                  <a:pt x="6422" y="681"/>
                                </a:lnTo>
                                <a:lnTo>
                                  <a:pt x="6403" y="671"/>
                                </a:lnTo>
                                <a:lnTo>
                                  <a:pt x="6384" y="663"/>
                                </a:lnTo>
                                <a:lnTo>
                                  <a:pt x="6375" y="660"/>
                                </a:lnTo>
                                <a:lnTo>
                                  <a:pt x="6366" y="658"/>
                                </a:lnTo>
                                <a:lnTo>
                                  <a:pt x="6356" y="656"/>
                                </a:lnTo>
                                <a:lnTo>
                                  <a:pt x="6347" y="655"/>
                                </a:lnTo>
                                <a:lnTo>
                                  <a:pt x="6337" y="655"/>
                                </a:lnTo>
                                <a:lnTo>
                                  <a:pt x="6328" y="656"/>
                                </a:lnTo>
                                <a:lnTo>
                                  <a:pt x="6317" y="657"/>
                                </a:lnTo>
                                <a:lnTo>
                                  <a:pt x="6307" y="660"/>
                                </a:lnTo>
                                <a:lnTo>
                                  <a:pt x="6297" y="663"/>
                                </a:lnTo>
                                <a:lnTo>
                                  <a:pt x="6286" y="667"/>
                                </a:lnTo>
                                <a:lnTo>
                                  <a:pt x="6276" y="673"/>
                                </a:lnTo>
                                <a:lnTo>
                                  <a:pt x="6265" y="679"/>
                                </a:lnTo>
                                <a:lnTo>
                                  <a:pt x="6254" y="687"/>
                                </a:lnTo>
                                <a:lnTo>
                                  <a:pt x="6242" y="696"/>
                                </a:lnTo>
                                <a:close/>
                                <a:moveTo>
                                  <a:pt x="4193" y="3334"/>
                                </a:moveTo>
                                <a:lnTo>
                                  <a:pt x="4193" y="3334"/>
                                </a:lnTo>
                                <a:lnTo>
                                  <a:pt x="4183" y="3348"/>
                                </a:lnTo>
                                <a:lnTo>
                                  <a:pt x="4175" y="3363"/>
                                </a:lnTo>
                                <a:lnTo>
                                  <a:pt x="4169" y="3378"/>
                                </a:lnTo>
                                <a:lnTo>
                                  <a:pt x="4165" y="3393"/>
                                </a:lnTo>
                                <a:lnTo>
                                  <a:pt x="4161" y="3408"/>
                                </a:lnTo>
                                <a:lnTo>
                                  <a:pt x="4160" y="3423"/>
                                </a:lnTo>
                                <a:lnTo>
                                  <a:pt x="4161" y="3438"/>
                                </a:lnTo>
                                <a:lnTo>
                                  <a:pt x="4162" y="3454"/>
                                </a:lnTo>
                                <a:lnTo>
                                  <a:pt x="4166" y="3468"/>
                                </a:lnTo>
                                <a:lnTo>
                                  <a:pt x="4171" y="3483"/>
                                </a:lnTo>
                                <a:lnTo>
                                  <a:pt x="4176" y="3497"/>
                                </a:lnTo>
                                <a:lnTo>
                                  <a:pt x="4182" y="3511"/>
                                </a:lnTo>
                                <a:lnTo>
                                  <a:pt x="4189" y="3525"/>
                                </a:lnTo>
                                <a:lnTo>
                                  <a:pt x="4197" y="3538"/>
                                </a:lnTo>
                                <a:lnTo>
                                  <a:pt x="4206" y="3551"/>
                                </a:lnTo>
                                <a:lnTo>
                                  <a:pt x="4215" y="3563"/>
                                </a:lnTo>
                                <a:lnTo>
                                  <a:pt x="4224" y="3574"/>
                                </a:lnTo>
                                <a:lnTo>
                                  <a:pt x="4235" y="3586"/>
                                </a:lnTo>
                                <a:lnTo>
                                  <a:pt x="4245" y="3596"/>
                                </a:lnTo>
                                <a:lnTo>
                                  <a:pt x="4255" y="3605"/>
                                </a:lnTo>
                                <a:lnTo>
                                  <a:pt x="4266" y="3614"/>
                                </a:lnTo>
                                <a:lnTo>
                                  <a:pt x="4276" y="3622"/>
                                </a:lnTo>
                                <a:lnTo>
                                  <a:pt x="4286" y="3628"/>
                                </a:lnTo>
                                <a:lnTo>
                                  <a:pt x="4296" y="3634"/>
                                </a:lnTo>
                                <a:lnTo>
                                  <a:pt x="4306" y="3639"/>
                                </a:lnTo>
                                <a:lnTo>
                                  <a:pt x="4315" y="3643"/>
                                </a:lnTo>
                                <a:lnTo>
                                  <a:pt x="4324" y="3645"/>
                                </a:lnTo>
                                <a:lnTo>
                                  <a:pt x="4331" y="3647"/>
                                </a:lnTo>
                                <a:lnTo>
                                  <a:pt x="4338" y="3647"/>
                                </a:lnTo>
                                <a:lnTo>
                                  <a:pt x="4344" y="3646"/>
                                </a:lnTo>
                                <a:lnTo>
                                  <a:pt x="4349" y="3643"/>
                                </a:lnTo>
                                <a:lnTo>
                                  <a:pt x="4353" y="3639"/>
                                </a:lnTo>
                                <a:lnTo>
                                  <a:pt x="4385" y="3597"/>
                                </a:lnTo>
                                <a:lnTo>
                                  <a:pt x="4411" y="3557"/>
                                </a:lnTo>
                                <a:lnTo>
                                  <a:pt x="4433" y="3522"/>
                                </a:lnTo>
                                <a:lnTo>
                                  <a:pt x="4443" y="3504"/>
                                </a:lnTo>
                                <a:lnTo>
                                  <a:pt x="4451" y="3488"/>
                                </a:lnTo>
                                <a:lnTo>
                                  <a:pt x="4458" y="3473"/>
                                </a:lnTo>
                                <a:lnTo>
                                  <a:pt x="4464" y="3459"/>
                                </a:lnTo>
                                <a:lnTo>
                                  <a:pt x="4468" y="3445"/>
                                </a:lnTo>
                                <a:lnTo>
                                  <a:pt x="4471" y="3430"/>
                                </a:lnTo>
                                <a:lnTo>
                                  <a:pt x="4473" y="3418"/>
                                </a:lnTo>
                                <a:lnTo>
                                  <a:pt x="4473" y="3405"/>
                                </a:lnTo>
                                <a:lnTo>
                                  <a:pt x="4472" y="3393"/>
                                </a:lnTo>
                                <a:lnTo>
                                  <a:pt x="4470" y="3382"/>
                                </a:lnTo>
                                <a:lnTo>
                                  <a:pt x="4466" y="3369"/>
                                </a:lnTo>
                                <a:lnTo>
                                  <a:pt x="4462" y="3358"/>
                                </a:lnTo>
                                <a:lnTo>
                                  <a:pt x="4455" y="3347"/>
                                </a:lnTo>
                                <a:lnTo>
                                  <a:pt x="4447" y="3337"/>
                                </a:lnTo>
                                <a:lnTo>
                                  <a:pt x="4437" y="3326"/>
                                </a:lnTo>
                                <a:lnTo>
                                  <a:pt x="4426" y="3316"/>
                                </a:lnTo>
                                <a:lnTo>
                                  <a:pt x="4414" y="3304"/>
                                </a:lnTo>
                                <a:lnTo>
                                  <a:pt x="4400" y="3294"/>
                                </a:lnTo>
                                <a:lnTo>
                                  <a:pt x="4385" y="3283"/>
                                </a:lnTo>
                                <a:lnTo>
                                  <a:pt x="4367" y="3273"/>
                                </a:lnTo>
                                <a:lnTo>
                                  <a:pt x="4349" y="3262"/>
                                </a:lnTo>
                                <a:lnTo>
                                  <a:pt x="4329" y="3251"/>
                                </a:lnTo>
                                <a:lnTo>
                                  <a:pt x="4282" y="3228"/>
                                </a:lnTo>
                                <a:lnTo>
                                  <a:pt x="4230" y="3205"/>
                                </a:lnTo>
                                <a:lnTo>
                                  <a:pt x="4225" y="3220"/>
                                </a:lnTo>
                                <a:lnTo>
                                  <a:pt x="4220" y="3236"/>
                                </a:lnTo>
                                <a:lnTo>
                                  <a:pt x="4208" y="3269"/>
                                </a:lnTo>
                                <a:lnTo>
                                  <a:pt x="4203" y="3285"/>
                                </a:lnTo>
                                <a:lnTo>
                                  <a:pt x="4199" y="3301"/>
                                </a:lnTo>
                                <a:lnTo>
                                  <a:pt x="4195" y="3318"/>
                                </a:lnTo>
                                <a:lnTo>
                                  <a:pt x="4193" y="3334"/>
                                </a:lnTo>
                                <a:close/>
                                <a:moveTo>
                                  <a:pt x="6538" y="546"/>
                                </a:moveTo>
                                <a:lnTo>
                                  <a:pt x="6538" y="546"/>
                                </a:lnTo>
                                <a:lnTo>
                                  <a:pt x="6527" y="548"/>
                                </a:lnTo>
                                <a:lnTo>
                                  <a:pt x="6518" y="550"/>
                                </a:lnTo>
                                <a:lnTo>
                                  <a:pt x="6509" y="553"/>
                                </a:lnTo>
                                <a:lnTo>
                                  <a:pt x="6499" y="557"/>
                                </a:lnTo>
                                <a:lnTo>
                                  <a:pt x="6481" y="567"/>
                                </a:lnTo>
                                <a:lnTo>
                                  <a:pt x="6463" y="578"/>
                                </a:lnTo>
                                <a:lnTo>
                                  <a:pt x="6447" y="590"/>
                                </a:lnTo>
                                <a:lnTo>
                                  <a:pt x="6433" y="601"/>
                                </a:lnTo>
                                <a:lnTo>
                                  <a:pt x="6423" y="611"/>
                                </a:lnTo>
                                <a:lnTo>
                                  <a:pt x="6416" y="620"/>
                                </a:lnTo>
                                <a:lnTo>
                                  <a:pt x="6400" y="629"/>
                                </a:lnTo>
                                <a:lnTo>
                                  <a:pt x="6437" y="657"/>
                                </a:lnTo>
                                <a:lnTo>
                                  <a:pt x="6471" y="680"/>
                                </a:lnTo>
                                <a:lnTo>
                                  <a:pt x="6499" y="699"/>
                                </a:lnTo>
                                <a:lnTo>
                                  <a:pt x="6512" y="706"/>
                                </a:lnTo>
                                <a:lnTo>
                                  <a:pt x="6523" y="711"/>
                                </a:lnTo>
                                <a:lnTo>
                                  <a:pt x="6536" y="716"/>
                                </a:lnTo>
                                <a:lnTo>
                                  <a:pt x="6546" y="719"/>
                                </a:lnTo>
                                <a:lnTo>
                                  <a:pt x="6556" y="721"/>
                                </a:lnTo>
                                <a:lnTo>
                                  <a:pt x="6566" y="722"/>
                                </a:lnTo>
                                <a:lnTo>
                                  <a:pt x="6575" y="722"/>
                                </a:lnTo>
                                <a:lnTo>
                                  <a:pt x="6583" y="721"/>
                                </a:lnTo>
                                <a:lnTo>
                                  <a:pt x="6591" y="718"/>
                                </a:lnTo>
                                <a:lnTo>
                                  <a:pt x="6601" y="715"/>
                                </a:lnTo>
                                <a:lnTo>
                                  <a:pt x="6609" y="710"/>
                                </a:lnTo>
                                <a:lnTo>
                                  <a:pt x="6616" y="705"/>
                                </a:lnTo>
                                <a:lnTo>
                                  <a:pt x="6624" y="698"/>
                                </a:lnTo>
                                <a:lnTo>
                                  <a:pt x="6632" y="690"/>
                                </a:lnTo>
                                <a:lnTo>
                                  <a:pt x="6649" y="671"/>
                                </a:lnTo>
                                <a:lnTo>
                                  <a:pt x="6667" y="649"/>
                                </a:lnTo>
                                <a:lnTo>
                                  <a:pt x="6710" y="593"/>
                                </a:lnTo>
                                <a:lnTo>
                                  <a:pt x="6735" y="561"/>
                                </a:lnTo>
                                <a:lnTo>
                                  <a:pt x="6765" y="524"/>
                                </a:lnTo>
                                <a:lnTo>
                                  <a:pt x="6749" y="513"/>
                                </a:lnTo>
                                <a:lnTo>
                                  <a:pt x="6733" y="505"/>
                                </a:lnTo>
                                <a:lnTo>
                                  <a:pt x="6719" y="498"/>
                                </a:lnTo>
                                <a:lnTo>
                                  <a:pt x="6706" y="494"/>
                                </a:lnTo>
                                <a:lnTo>
                                  <a:pt x="6693" y="491"/>
                                </a:lnTo>
                                <a:lnTo>
                                  <a:pt x="6680" y="491"/>
                                </a:lnTo>
                                <a:lnTo>
                                  <a:pt x="6667" y="491"/>
                                </a:lnTo>
                                <a:lnTo>
                                  <a:pt x="6655" y="494"/>
                                </a:lnTo>
                                <a:lnTo>
                                  <a:pt x="6642" y="497"/>
                                </a:lnTo>
                                <a:lnTo>
                                  <a:pt x="6629" y="502"/>
                                </a:lnTo>
                                <a:lnTo>
                                  <a:pt x="6616" y="507"/>
                                </a:lnTo>
                                <a:lnTo>
                                  <a:pt x="6602" y="514"/>
                                </a:lnTo>
                                <a:lnTo>
                                  <a:pt x="6572" y="529"/>
                                </a:lnTo>
                                <a:lnTo>
                                  <a:pt x="6538" y="546"/>
                                </a:lnTo>
                                <a:close/>
                                <a:moveTo>
                                  <a:pt x="4103" y="3976"/>
                                </a:moveTo>
                                <a:lnTo>
                                  <a:pt x="4103" y="3976"/>
                                </a:lnTo>
                                <a:lnTo>
                                  <a:pt x="4130" y="3941"/>
                                </a:lnTo>
                                <a:lnTo>
                                  <a:pt x="4157" y="3907"/>
                                </a:lnTo>
                                <a:lnTo>
                                  <a:pt x="4208" y="3843"/>
                                </a:lnTo>
                                <a:lnTo>
                                  <a:pt x="4231" y="3814"/>
                                </a:lnTo>
                                <a:lnTo>
                                  <a:pt x="4251" y="3785"/>
                                </a:lnTo>
                                <a:lnTo>
                                  <a:pt x="4259" y="3771"/>
                                </a:lnTo>
                                <a:lnTo>
                                  <a:pt x="4267" y="3758"/>
                                </a:lnTo>
                                <a:lnTo>
                                  <a:pt x="4273" y="3745"/>
                                </a:lnTo>
                                <a:lnTo>
                                  <a:pt x="4278" y="3732"/>
                                </a:lnTo>
                                <a:lnTo>
                                  <a:pt x="4281" y="3718"/>
                                </a:lnTo>
                                <a:lnTo>
                                  <a:pt x="4284" y="3706"/>
                                </a:lnTo>
                                <a:lnTo>
                                  <a:pt x="4285" y="3694"/>
                                </a:lnTo>
                                <a:lnTo>
                                  <a:pt x="4284" y="3682"/>
                                </a:lnTo>
                                <a:lnTo>
                                  <a:pt x="4282" y="3670"/>
                                </a:lnTo>
                                <a:lnTo>
                                  <a:pt x="4278" y="3659"/>
                                </a:lnTo>
                                <a:lnTo>
                                  <a:pt x="4272" y="3646"/>
                                </a:lnTo>
                                <a:lnTo>
                                  <a:pt x="4264" y="3635"/>
                                </a:lnTo>
                                <a:lnTo>
                                  <a:pt x="4254" y="3624"/>
                                </a:lnTo>
                                <a:lnTo>
                                  <a:pt x="4242" y="3613"/>
                                </a:lnTo>
                                <a:lnTo>
                                  <a:pt x="4227" y="3603"/>
                                </a:lnTo>
                                <a:lnTo>
                                  <a:pt x="4211" y="3592"/>
                                </a:lnTo>
                                <a:lnTo>
                                  <a:pt x="4192" y="3580"/>
                                </a:lnTo>
                                <a:lnTo>
                                  <a:pt x="4171" y="3570"/>
                                </a:lnTo>
                                <a:lnTo>
                                  <a:pt x="4146" y="3560"/>
                                </a:lnTo>
                                <a:lnTo>
                                  <a:pt x="4120" y="3550"/>
                                </a:lnTo>
                                <a:lnTo>
                                  <a:pt x="4114" y="3577"/>
                                </a:lnTo>
                                <a:lnTo>
                                  <a:pt x="4106" y="3605"/>
                                </a:lnTo>
                                <a:lnTo>
                                  <a:pt x="4088" y="3662"/>
                                </a:lnTo>
                                <a:lnTo>
                                  <a:pt x="4071" y="3717"/>
                                </a:lnTo>
                                <a:lnTo>
                                  <a:pt x="4063" y="3746"/>
                                </a:lnTo>
                                <a:lnTo>
                                  <a:pt x="4057" y="3773"/>
                                </a:lnTo>
                                <a:lnTo>
                                  <a:pt x="4052" y="3801"/>
                                </a:lnTo>
                                <a:lnTo>
                                  <a:pt x="4050" y="3828"/>
                                </a:lnTo>
                                <a:lnTo>
                                  <a:pt x="4049" y="3841"/>
                                </a:lnTo>
                                <a:lnTo>
                                  <a:pt x="4050" y="3854"/>
                                </a:lnTo>
                                <a:lnTo>
                                  <a:pt x="4051" y="3868"/>
                                </a:lnTo>
                                <a:lnTo>
                                  <a:pt x="4053" y="3881"/>
                                </a:lnTo>
                                <a:lnTo>
                                  <a:pt x="4055" y="3893"/>
                                </a:lnTo>
                                <a:lnTo>
                                  <a:pt x="4059" y="3906"/>
                                </a:lnTo>
                                <a:lnTo>
                                  <a:pt x="4063" y="3918"/>
                                </a:lnTo>
                                <a:lnTo>
                                  <a:pt x="4069" y="3931"/>
                                </a:lnTo>
                                <a:lnTo>
                                  <a:pt x="4076" y="3942"/>
                                </a:lnTo>
                                <a:lnTo>
                                  <a:pt x="4083" y="3954"/>
                                </a:lnTo>
                                <a:lnTo>
                                  <a:pt x="4092" y="3965"/>
                                </a:lnTo>
                                <a:lnTo>
                                  <a:pt x="4103" y="3976"/>
                                </a:lnTo>
                                <a:close/>
                                <a:moveTo>
                                  <a:pt x="4087" y="3997"/>
                                </a:moveTo>
                                <a:lnTo>
                                  <a:pt x="4053" y="3960"/>
                                </a:lnTo>
                                <a:lnTo>
                                  <a:pt x="4048" y="3963"/>
                                </a:lnTo>
                                <a:lnTo>
                                  <a:pt x="4044" y="3965"/>
                                </a:lnTo>
                                <a:lnTo>
                                  <a:pt x="4038" y="3967"/>
                                </a:lnTo>
                                <a:lnTo>
                                  <a:pt x="4033" y="3967"/>
                                </a:lnTo>
                                <a:lnTo>
                                  <a:pt x="4028" y="3966"/>
                                </a:lnTo>
                                <a:lnTo>
                                  <a:pt x="4022" y="3965"/>
                                </a:lnTo>
                                <a:lnTo>
                                  <a:pt x="4016" y="3962"/>
                                </a:lnTo>
                                <a:lnTo>
                                  <a:pt x="4011" y="3959"/>
                                </a:lnTo>
                                <a:lnTo>
                                  <a:pt x="3992" y="4080"/>
                                </a:lnTo>
                                <a:lnTo>
                                  <a:pt x="4006" y="4073"/>
                                </a:lnTo>
                                <a:lnTo>
                                  <a:pt x="4019" y="4065"/>
                                </a:lnTo>
                                <a:lnTo>
                                  <a:pt x="4033" y="4056"/>
                                </a:lnTo>
                                <a:lnTo>
                                  <a:pt x="4045" y="4046"/>
                                </a:lnTo>
                                <a:lnTo>
                                  <a:pt x="4057" y="4035"/>
                                </a:lnTo>
                                <a:lnTo>
                                  <a:pt x="4067" y="4023"/>
                                </a:lnTo>
                                <a:lnTo>
                                  <a:pt x="4077" y="4010"/>
                                </a:lnTo>
                                <a:lnTo>
                                  <a:pt x="4087" y="3997"/>
                                </a:lnTo>
                                <a:close/>
                                <a:moveTo>
                                  <a:pt x="6750" y="449"/>
                                </a:moveTo>
                                <a:lnTo>
                                  <a:pt x="6750" y="449"/>
                                </a:lnTo>
                                <a:lnTo>
                                  <a:pt x="6750" y="457"/>
                                </a:lnTo>
                                <a:lnTo>
                                  <a:pt x="6752" y="465"/>
                                </a:lnTo>
                                <a:lnTo>
                                  <a:pt x="6755" y="472"/>
                                </a:lnTo>
                                <a:lnTo>
                                  <a:pt x="6759" y="478"/>
                                </a:lnTo>
                                <a:lnTo>
                                  <a:pt x="6764" y="484"/>
                                </a:lnTo>
                                <a:lnTo>
                                  <a:pt x="6770" y="490"/>
                                </a:lnTo>
                                <a:lnTo>
                                  <a:pt x="6777" y="494"/>
                                </a:lnTo>
                                <a:lnTo>
                                  <a:pt x="6785" y="498"/>
                                </a:lnTo>
                                <a:lnTo>
                                  <a:pt x="6836" y="432"/>
                                </a:lnTo>
                                <a:lnTo>
                                  <a:pt x="6792" y="442"/>
                                </a:lnTo>
                                <a:lnTo>
                                  <a:pt x="6750" y="449"/>
                                </a:lnTo>
                                <a:close/>
                                <a:moveTo>
                                  <a:pt x="6164" y="1768"/>
                                </a:moveTo>
                                <a:lnTo>
                                  <a:pt x="6164" y="1768"/>
                                </a:lnTo>
                                <a:lnTo>
                                  <a:pt x="6179" y="1749"/>
                                </a:lnTo>
                                <a:lnTo>
                                  <a:pt x="6195" y="1730"/>
                                </a:lnTo>
                                <a:lnTo>
                                  <a:pt x="6224" y="1696"/>
                                </a:lnTo>
                                <a:lnTo>
                                  <a:pt x="6237" y="1681"/>
                                </a:lnTo>
                                <a:lnTo>
                                  <a:pt x="6249" y="1667"/>
                                </a:lnTo>
                                <a:lnTo>
                                  <a:pt x="6261" y="1652"/>
                                </a:lnTo>
                                <a:lnTo>
                                  <a:pt x="6269" y="1638"/>
                                </a:lnTo>
                                <a:lnTo>
                                  <a:pt x="6276" y="1625"/>
                                </a:lnTo>
                                <a:lnTo>
                                  <a:pt x="6278" y="1618"/>
                                </a:lnTo>
                                <a:lnTo>
                                  <a:pt x="6279" y="1612"/>
                                </a:lnTo>
                                <a:lnTo>
                                  <a:pt x="6280" y="1605"/>
                                </a:lnTo>
                                <a:lnTo>
                                  <a:pt x="6280" y="1598"/>
                                </a:lnTo>
                                <a:lnTo>
                                  <a:pt x="6279" y="1591"/>
                                </a:lnTo>
                                <a:lnTo>
                                  <a:pt x="6277" y="1584"/>
                                </a:lnTo>
                                <a:lnTo>
                                  <a:pt x="6275" y="1577"/>
                                </a:lnTo>
                                <a:lnTo>
                                  <a:pt x="6271" y="1570"/>
                                </a:lnTo>
                                <a:lnTo>
                                  <a:pt x="6267" y="1562"/>
                                </a:lnTo>
                                <a:lnTo>
                                  <a:pt x="6261" y="1555"/>
                                </a:lnTo>
                                <a:lnTo>
                                  <a:pt x="6255" y="1547"/>
                                </a:lnTo>
                                <a:lnTo>
                                  <a:pt x="6246" y="1540"/>
                                </a:lnTo>
                                <a:lnTo>
                                  <a:pt x="6227" y="1523"/>
                                </a:lnTo>
                                <a:lnTo>
                                  <a:pt x="6198" y="1500"/>
                                </a:lnTo>
                                <a:lnTo>
                                  <a:pt x="6172" y="1482"/>
                                </a:lnTo>
                                <a:lnTo>
                                  <a:pt x="6150" y="1468"/>
                                </a:lnTo>
                                <a:lnTo>
                                  <a:pt x="6131" y="1457"/>
                                </a:lnTo>
                                <a:lnTo>
                                  <a:pt x="6122" y="1453"/>
                                </a:lnTo>
                                <a:lnTo>
                                  <a:pt x="6114" y="1449"/>
                                </a:lnTo>
                                <a:lnTo>
                                  <a:pt x="6105" y="1447"/>
                                </a:lnTo>
                                <a:lnTo>
                                  <a:pt x="6098" y="1446"/>
                                </a:lnTo>
                                <a:lnTo>
                                  <a:pt x="6091" y="1445"/>
                                </a:lnTo>
                                <a:lnTo>
                                  <a:pt x="6085" y="1446"/>
                                </a:lnTo>
                                <a:lnTo>
                                  <a:pt x="6078" y="1447"/>
                                </a:lnTo>
                                <a:lnTo>
                                  <a:pt x="6072" y="1449"/>
                                </a:lnTo>
                                <a:lnTo>
                                  <a:pt x="6066" y="1454"/>
                                </a:lnTo>
                                <a:lnTo>
                                  <a:pt x="6060" y="1457"/>
                                </a:lnTo>
                                <a:lnTo>
                                  <a:pt x="6048" y="1468"/>
                                </a:lnTo>
                                <a:lnTo>
                                  <a:pt x="6034" y="1481"/>
                                </a:lnTo>
                                <a:lnTo>
                                  <a:pt x="6020" y="1498"/>
                                </a:lnTo>
                                <a:lnTo>
                                  <a:pt x="5987" y="1541"/>
                                </a:lnTo>
                                <a:lnTo>
                                  <a:pt x="5965" y="1566"/>
                                </a:lnTo>
                                <a:lnTo>
                                  <a:pt x="5942" y="1596"/>
                                </a:lnTo>
                                <a:lnTo>
                                  <a:pt x="6164" y="1768"/>
                                </a:lnTo>
                                <a:close/>
                                <a:moveTo>
                                  <a:pt x="6149" y="1788"/>
                                </a:moveTo>
                                <a:lnTo>
                                  <a:pt x="5927" y="1615"/>
                                </a:lnTo>
                                <a:lnTo>
                                  <a:pt x="5912" y="1635"/>
                                </a:lnTo>
                                <a:lnTo>
                                  <a:pt x="5895" y="1652"/>
                                </a:lnTo>
                                <a:lnTo>
                                  <a:pt x="5866" y="1685"/>
                                </a:lnTo>
                                <a:lnTo>
                                  <a:pt x="5852" y="1699"/>
                                </a:lnTo>
                                <a:lnTo>
                                  <a:pt x="5840" y="1713"/>
                                </a:lnTo>
                                <a:lnTo>
                                  <a:pt x="5829" y="1727"/>
                                </a:lnTo>
                                <a:lnTo>
                                  <a:pt x="5821" y="1740"/>
                                </a:lnTo>
                                <a:lnTo>
                                  <a:pt x="5814" y="1752"/>
                                </a:lnTo>
                                <a:lnTo>
                                  <a:pt x="5812" y="1759"/>
                                </a:lnTo>
                                <a:lnTo>
                                  <a:pt x="5811" y="1765"/>
                                </a:lnTo>
                                <a:lnTo>
                                  <a:pt x="5810" y="1771"/>
                                </a:lnTo>
                                <a:lnTo>
                                  <a:pt x="5811" y="1778"/>
                                </a:lnTo>
                                <a:lnTo>
                                  <a:pt x="5811" y="1784"/>
                                </a:lnTo>
                                <a:lnTo>
                                  <a:pt x="5813" y="1791"/>
                                </a:lnTo>
                                <a:lnTo>
                                  <a:pt x="5816" y="1799"/>
                                </a:lnTo>
                                <a:lnTo>
                                  <a:pt x="5820" y="1806"/>
                                </a:lnTo>
                                <a:lnTo>
                                  <a:pt x="5824" y="1813"/>
                                </a:lnTo>
                                <a:lnTo>
                                  <a:pt x="5830" y="1820"/>
                                </a:lnTo>
                                <a:lnTo>
                                  <a:pt x="5837" y="1828"/>
                                </a:lnTo>
                                <a:lnTo>
                                  <a:pt x="5845" y="1836"/>
                                </a:lnTo>
                                <a:lnTo>
                                  <a:pt x="5864" y="1853"/>
                                </a:lnTo>
                                <a:lnTo>
                                  <a:pt x="5893" y="1878"/>
                                </a:lnTo>
                                <a:lnTo>
                                  <a:pt x="5919" y="1897"/>
                                </a:lnTo>
                                <a:lnTo>
                                  <a:pt x="5941" y="1913"/>
                                </a:lnTo>
                                <a:lnTo>
                                  <a:pt x="5959" y="1924"/>
                                </a:lnTo>
                                <a:lnTo>
                                  <a:pt x="5968" y="1929"/>
                                </a:lnTo>
                                <a:lnTo>
                                  <a:pt x="5977" y="1933"/>
                                </a:lnTo>
                                <a:lnTo>
                                  <a:pt x="5985" y="1936"/>
                                </a:lnTo>
                                <a:lnTo>
                                  <a:pt x="5992" y="1937"/>
                                </a:lnTo>
                                <a:lnTo>
                                  <a:pt x="5999" y="1938"/>
                                </a:lnTo>
                                <a:lnTo>
                                  <a:pt x="6005" y="1938"/>
                                </a:lnTo>
                                <a:lnTo>
                                  <a:pt x="6012" y="1937"/>
                                </a:lnTo>
                                <a:lnTo>
                                  <a:pt x="6018" y="1935"/>
                                </a:lnTo>
                                <a:lnTo>
                                  <a:pt x="6024" y="1931"/>
                                </a:lnTo>
                                <a:lnTo>
                                  <a:pt x="6030" y="1927"/>
                                </a:lnTo>
                                <a:lnTo>
                                  <a:pt x="6036" y="1923"/>
                                </a:lnTo>
                                <a:lnTo>
                                  <a:pt x="6043" y="1917"/>
                                </a:lnTo>
                                <a:lnTo>
                                  <a:pt x="6056" y="1904"/>
                                </a:lnTo>
                                <a:lnTo>
                                  <a:pt x="6071" y="1887"/>
                                </a:lnTo>
                                <a:lnTo>
                                  <a:pt x="6104" y="1844"/>
                                </a:lnTo>
                                <a:lnTo>
                                  <a:pt x="6126" y="1818"/>
                                </a:lnTo>
                                <a:lnTo>
                                  <a:pt x="6149" y="1788"/>
                                </a:lnTo>
                                <a:close/>
                                <a:moveTo>
                                  <a:pt x="5860" y="2162"/>
                                </a:moveTo>
                                <a:lnTo>
                                  <a:pt x="5860" y="2162"/>
                                </a:lnTo>
                                <a:lnTo>
                                  <a:pt x="5885" y="2125"/>
                                </a:lnTo>
                                <a:lnTo>
                                  <a:pt x="5907" y="2093"/>
                                </a:lnTo>
                                <a:lnTo>
                                  <a:pt x="5924" y="2065"/>
                                </a:lnTo>
                                <a:lnTo>
                                  <a:pt x="5937" y="2041"/>
                                </a:lnTo>
                                <a:lnTo>
                                  <a:pt x="5942" y="2031"/>
                                </a:lnTo>
                                <a:lnTo>
                                  <a:pt x="5945" y="2021"/>
                                </a:lnTo>
                                <a:lnTo>
                                  <a:pt x="5948" y="2011"/>
                                </a:lnTo>
                                <a:lnTo>
                                  <a:pt x="5950" y="2002"/>
                                </a:lnTo>
                                <a:lnTo>
                                  <a:pt x="5950" y="1993"/>
                                </a:lnTo>
                                <a:lnTo>
                                  <a:pt x="5950" y="1984"/>
                                </a:lnTo>
                                <a:lnTo>
                                  <a:pt x="5949" y="1976"/>
                                </a:lnTo>
                                <a:lnTo>
                                  <a:pt x="5946" y="1969"/>
                                </a:lnTo>
                                <a:lnTo>
                                  <a:pt x="5943" y="1961"/>
                                </a:lnTo>
                                <a:lnTo>
                                  <a:pt x="5938" y="1954"/>
                                </a:lnTo>
                                <a:lnTo>
                                  <a:pt x="5933" y="1946"/>
                                </a:lnTo>
                                <a:lnTo>
                                  <a:pt x="5927" y="1939"/>
                                </a:lnTo>
                                <a:lnTo>
                                  <a:pt x="5911" y="1922"/>
                                </a:lnTo>
                                <a:lnTo>
                                  <a:pt x="5891" y="1905"/>
                                </a:lnTo>
                                <a:lnTo>
                                  <a:pt x="5867" y="1886"/>
                                </a:lnTo>
                                <a:lnTo>
                                  <a:pt x="5840" y="1865"/>
                                </a:lnTo>
                                <a:lnTo>
                                  <a:pt x="5809" y="1840"/>
                                </a:lnTo>
                                <a:lnTo>
                                  <a:pt x="5775" y="1812"/>
                                </a:lnTo>
                                <a:lnTo>
                                  <a:pt x="5746" y="1849"/>
                                </a:lnTo>
                                <a:lnTo>
                                  <a:pt x="5722" y="1881"/>
                                </a:lnTo>
                                <a:lnTo>
                                  <a:pt x="5704" y="1909"/>
                                </a:lnTo>
                                <a:lnTo>
                                  <a:pt x="5689" y="1934"/>
                                </a:lnTo>
                                <a:lnTo>
                                  <a:pt x="5683" y="1944"/>
                                </a:lnTo>
                                <a:lnTo>
                                  <a:pt x="5679" y="1954"/>
                                </a:lnTo>
                                <a:lnTo>
                                  <a:pt x="5676" y="1964"/>
                                </a:lnTo>
                                <a:lnTo>
                                  <a:pt x="5674" y="1973"/>
                                </a:lnTo>
                                <a:lnTo>
                                  <a:pt x="5673" y="1981"/>
                                </a:lnTo>
                                <a:lnTo>
                                  <a:pt x="5673" y="1990"/>
                                </a:lnTo>
                                <a:lnTo>
                                  <a:pt x="5675" y="1997"/>
                                </a:lnTo>
                                <a:lnTo>
                                  <a:pt x="5677" y="2006"/>
                                </a:lnTo>
                                <a:lnTo>
                                  <a:pt x="5681" y="2013"/>
                                </a:lnTo>
                                <a:lnTo>
                                  <a:pt x="5685" y="2021"/>
                                </a:lnTo>
                                <a:lnTo>
                                  <a:pt x="5691" y="2028"/>
                                </a:lnTo>
                                <a:lnTo>
                                  <a:pt x="5699" y="2036"/>
                                </a:lnTo>
                                <a:lnTo>
                                  <a:pt x="5715" y="2051"/>
                                </a:lnTo>
                                <a:lnTo>
                                  <a:pt x="5736" y="2068"/>
                                </a:lnTo>
                                <a:lnTo>
                                  <a:pt x="5790" y="2109"/>
                                </a:lnTo>
                                <a:lnTo>
                                  <a:pt x="5822" y="2133"/>
                                </a:lnTo>
                                <a:lnTo>
                                  <a:pt x="5860" y="2162"/>
                                </a:lnTo>
                                <a:close/>
                                <a:moveTo>
                                  <a:pt x="5844" y="2181"/>
                                </a:moveTo>
                                <a:lnTo>
                                  <a:pt x="5621" y="2008"/>
                                </a:lnTo>
                                <a:lnTo>
                                  <a:pt x="5606" y="2027"/>
                                </a:lnTo>
                                <a:lnTo>
                                  <a:pt x="5591" y="2045"/>
                                </a:lnTo>
                                <a:lnTo>
                                  <a:pt x="5562" y="2077"/>
                                </a:lnTo>
                                <a:lnTo>
                                  <a:pt x="5548" y="2091"/>
                                </a:lnTo>
                                <a:lnTo>
                                  <a:pt x="5537" y="2104"/>
                                </a:lnTo>
                                <a:lnTo>
                                  <a:pt x="5527" y="2117"/>
                                </a:lnTo>
                                <a:lnTo>
                                  <a:pt x="5519" y="2129"/>
                                </a:lnTo>
                                <a:lnTo>
                                  <a:pt x="5514" y="2142"/>
                                </a:lnTo>
                                <a:lnTo>
                                  <a:pt x="5512" y="2148"/>
                                </a:lnTo>
                                <a:lnTo>
                                  <a:pt x="5511" y="2154"/>
                                </a:lnTo>
                                <a:lnTo>
                                  <a:pt x="5510" y="2160"/>
                                </a:lnTo>
                                <a:lnTo>
                                  <a:pt x="5510" y="2166"/>
                                </a:lnTo>
                                <a:lnTo>
                                  <a:pt x="5512" y="2173"/>
                                </a:lnTo>
                                <a:lnTo>
                                  <a:pt x="5513" y="2179"/>
                                </a:lnTo>
                                <a:lnTo>
                                  <a:pt x="5516" y="2186"/>
                                </a:lnTo>
                                <a:lnTo>
                                  <a:pt x="5520" y="2193"/>
                                </a:lnTo>
                                <a:lnTo>
                                  <a:pt x="5525" y="2200"/>
                                </a:lnTo>
                                <a:lnTo>
                                  <a:pt x="5530" y="2208"/>
                                </a:lnTo>
                                <a:lnTo>
                                  <a:pt x="5544" y="2223"/>
                                </a:lnTo>
                                <a:lnTo>
                                  <a:pt x="5564" y="2240"/>
                                </a:lnTo>
                                <a:lnTo>
                                  <a:pt x="5592" y="2263"/>
                                </a:lnTo>
                                <a:lnTo>
                                  <a:pt x="5617" y="2283"/>
                                </a:lnTo>
                                <a:lnTo>
                                  <a:pt x="5639" y="2299"/>
                                </a:lnTo>
                                <a:lnTo>
                                  <a:pt x="5658" y="2311"/>
                                </a:lnTo>
                                <a:lnTo>
                                  <a:pt x="5674" y="2319"/>
                                </a:lnTo>
                                <a:lnTo>
                                  <a:pt x="5682" y="2322"/>
                                </a:lnTo>
                                <a:lnTo>
                                  <a:pt x="5689" y="2323"/>
                                </a:lnTo>
                                <a:lnTo>
                                  <a:pt x="5697" y="2324"/>
                                </a:lnTo>
                                <a:lnTo>
                                  <a:pt x="5703" y="2324"/>
                                </a:lnTo>
                                <a:lnTo>
                                  <a:pt x="5709" y="2324"/>
                                </a:lnTo>
                                <a:lnTo>
                                  <a:pt x="5715" y="2322"/>
                                </a:lnTo>
                                <a:lnTo>
                                  <a:pt x="5721" y="2319"/>
                                </a:lnTo>
                                <a:lnTo>
                                  <a:pt x="5727" y="2316"/>
                                </a:lnTo>
                                <a:lnTo>
                                  <a:pt x="5733" y="2312"/>
                                </a:lnTo>
                                <a:lnTo>
                                  <a:pt x="5739" y="2307"/>
                                </a:lnTo>
                                <a:lnTo>
                                  <a:pt x="5752" y="2294"/>
                                </a:lnTo>
                                <a:lnTo>
                                  <a:pt x="5767" y="2278"/>
                                </a:lnTo>
                                <a:lnTo>
                                  <a:pt x="5800" y="2235"/>
                                </a:lnTo>
                                <a:lnTo>
                                  <a:pt x="5820" y="2210"/>
                                </a:lnTo>
                                <a:lnTo>
                                  <a:pt x="5844" y="2181"/>
                                </a:lnTo>
                                <a:close/>
                                <a:moveTo>
                                  <a:pt x="5686" y="2384"/>
                                </a:moveTo>
                                <a:lnTo>
                                  <a:pt x="5469" y="2204"/>
                                </a:lnTo>
                                <a:lnTo>
                                  <a:pt x="5332" y="2381"/>
                                </a:lnTo>
                                <a:lnTo>
                                  <a:pt x="5363" y="2404"/>
                                </a:lnTo>
                                <a:lnTo>
                                  <a:pt x="5390" y="2426"/>
                                </a:lnTo>
                                <a:lnTo>
                                  <a:pt x="5442" y="2466"/>
                                </a:lnTo>
                                <a:lnTo>
                                  <a:pt x="5465" y="2484"/>
                                </a:lnTo>
                                <a:lnTo>
                                  <a:pt x="5487" y="2498"/>
                                </a:lnTo>
                                <a:lnTo>
                                  <a:pt x="5498" y="2504"/>
                                </a:lnTo>
                                <a:lnTo>
                                  <a:pt x="5508" y="2509"/>
                                </a:lnTo>
                                <a:lnTo>
                                  <a:pt x="5518" y="2513"/>
                                </a:lnTo>
                                <a:lnTo>
                                  <a:pt x="5528" y="2516"/>
                                </a:lnTo>
                                <a:lnTo>
                                  <a:pt x="5538" y="2518"/>
                                </a:lnTo>
                                <a:lnTo>
                                  <a:pt x="5547" y="2519"/>
                                </a:lnTo>
                                <a:lnTo>
                                  <a:pt x="5558" y="2519"/>
                                </a:lnTo>
                                <a:lnTo>
                                  <a:pt x="5567" y="2518"/>
                                </a:lnTo>
                                <a:lnTo>
                                  <a:pt x="5577" y="2515"/>
                                </a:lnTo>
                                <a:lnTo>
                                  <a:pt x="5586" y="2511"/>
                                </a:lnTo>
                                <a:lnTo>
                                  <a:pt x="5595" y="2506"/>
                                </a:lnTo>
                                <a:lnTo>
                                  <a:pt x="5605" y="2499"/>
                                </a:lnTo>
                                <a:lnTo>
                                  <a:pt x="5614" y="2491"/>
                                </a:lnTo>
                                <a:lnTo>
                                  <a:pt x="5624" y="2480"/>
                                </a:lnTo>
                                <a:lnTo>
                                  <a:pt x="5635" y="2469"/>
                                </a:lnTo>
                                <a:lnTo>
                                  <a:pt x="5645" y="2456"/>
                                </a:lnTo>
                                <a:lnTo>
                                  <a:pt x="5655" y="2441"/>
                                </a:lnTo>
                                <a:lnTo>
                                  <a:pt x="5665" y="2424"/>
                                </a:lnTo>
                                <a:lnTo>
                                  <a:pt x="5676" y="2404"/>
                                </a:lnTo>
                                <a:lnTo>
                                  <a:pt x="5686" y="2384"/>
                                </a:lnTo>
                                <a:close/>
                                <a:moveTo>
                                  <a:pt x="5539" y="2574"/>
                                </a:moveTo>
                                <a:lnTo>
                                  <a:pt x="5317" y="2401"/>
                                </a:lnTo>
                                <a:lnTo>
                                  <a:pt x="5302" y="2421"/>
                                </a:lnTo>
                                <a:lnTo>
                                  <a:pt x="5288" y="2438"/>
                                </a:lnTo>
                                <a:lnTo>
                                  <a:pt x="5260" y="2470"/>
                                </a:lnTo>
                                <a:lnTo>
                                  <a:pt x="5248" y="2485"/>
                                </a:lnTo>
                                <a:lnTo>
                                  <a:pt x="5237" y="2499"/>
                                </a:lnTo>
                                <a:lnTo>
                                  <a:pt x="5227" y="2512"/>
                                </a:lnTo>
                                <a:lnTo>
                                  <a:pt x="5220" y="2524"/>
                                </a:lnTo>
                                <a:lnTo>
                                  <a:pt x="5214" y="2537"/>
                                </a:lnTo>
                                <a:lnTo>
                                  <a:pt x="5213" y="2543"/>
                                </a:lnTo>
                                <a:lnTo>
                                  <a:pt x="5212" y="2549"/>
                                </a:lnTo>
                                <a:lnTo>
                                  <a:pt x="5211" y="2557"/>
                                </a:lnTo>
                                <a:lnTo>
                                  <a:pt x="5211" y="2563"/>
                                </a:lnTo>
                                <a:lnTo>
                                  <a:pt x="5213" y="2569"/>
                                </a:lnTo>
                                <a:lnTo>
                                  <a:pt x="5214" y="2576"/>
                                </a:lnTo>
                                <a:lnTo>
                                  <a:pt x="5217" y="2582"/>
                                </a:lnTo>
                                <a:lnTo>
                                  <a:pt x="5221" y="2589"/>
                                </a:lnTo>
                                <a:lnTo>
                                  <a:pt x="5225" y="2596"/>
                                </a:lnTo>
                                <a:lnTo>
                                  <a:pt x="5231" y="2604"/>
                                </a:lnTo>
                                <a:lnTo>
                                  <a:pt x="5244" y="2619"/>
                                </a:lnTo>
                                <a:lnTo>
                                  <a:pt x="5262" y="2636"/>
                                </a:lnTo>
                                <a:lnTo>
                                  <a:pt x="5291" y="2659"/>
                                </a:lnTo>
                                <a:lnTo>
                                  <a:pt x="5316" y="2678"/>
                                </a:lnTo>
                                <a:lnTo>
                                  <a:pt x="5337" y="2694"/>
                                </a:lnTo>
                                <a:lnTo>
                                  <a:pt x="5356" y="2705"/>
                                </a:lnTo>
                                <a:lnTo>
                                  <a:pt x="5364" y="2710"/>
                                </a:lnTo>
                                <a:lnTo>
                                  <a:pt x="5372" y="2713"/>
                                </a:lnTo>
                                <a:lnTo>
                                  <a:pt x="5379" y="2716"/>
                                </a:lnTo>
                                <a:lnTo>
                                  <a:pt x="5386" y="2717"/>
                                </a:lnTo>
                                <a:lnTo>
                                  <a:pt x="5393" y="2718"/>
                                </a:lnTo>
                                <a:lnTo>
                                  <a:pt x="5399" y="2718"/>
                                </a:lnTo>
                                <a:lnTo>
                                  <a:pt x="5405" y="2717"/>
                                </a:lnTo>
                                <a:lnTo>
                                  <a:pt x="5411" y="2715"/>
                                </a:lnTo>
                                <a:lnTo>
                                  <a:pt x="5418" y="2712"/>
                                </a:lnTo>
                                <a:lnTo>
                                  <a:pt x="5424" y="2709"/>
                                </a:lnTo>
                                <a:lnTo>
                                  <a:pt x="5436" y="2699"/>
                                </a:lnTo>
                                <a:lnTo>
                                  <a:pt x="5449" y="2685"/>
                                </a:lnTo>
                                <a:lnTo>
                                  <a:pt x="5462" y="2669"/>
                                </a:lnTo>
                                <a:lnTo>
                                  <a:pt x="5496" y="2628"/>
                                </a:lnTo>
                                <a:lnTo>
                                  <a:pt x="5516" y="2602"/>
                                </a:lnTo>
                                <a:lnTo>
                                  <a:pt x="5539" y="2574"/>
                                </a:lnTo>
                                <a:close/>
                                <a:moveTo>
                                  <a:pt x="6800" y="950"/>
                                </a:moveTo>
                                <a:lnTo>
                                  <a:pt x="6800" y="950"/>
                                </a:lnTo>
                                <a:lnTo>
                                  <a:pt x="6726" y="899"/>
                                </a:lnTo>
                                <a:lnTo>
                                  <a:pt x="6697" y="880"/>
                                </a:lnTo>
                                <a:lnTo>
                                  <a:pt x="6671" y="863"/>
                                </a:lnTo>
                                <a:lnTo>
                                  <a:pt x="6648" y="851"/>
                                </a:lnTo>
                                <a:lnTo>
                                  <a:pt x="6637" y="846"/>
                                </a:lnTo>
                                <a:lnTo>
                                  <a:pt x="6628" y="842"/>
                                </a:lnTo>
                                <a:lnTo>
                                  <a:pt x="6618" y="839"/>
                                </a:lnTo>
                                <a:lnTo>
                                  <a:pt x="6609" y="837"/>
                                </a:lnTo>
                                <a:lnTo>
                                  <a:pt x="6601" y="836"/>
                                </a:lnTo>
                                <a:lnTo>
                                  <a:pt x="6591" y="836"/>
                                </a:lnTo>
                                <a:lnTo>
                                  <a:pt x="6583" y="837"/>
                                </a:lnTo>
                                <a:lnTo>
                                  <a:pt x="6575" y="839"/>
                                </a:lnTo>
                                <a:lnTo>
                                  <a:pt x="6567" y="843"/>
                                </a:lnTo>
                                <a:lnTo>
                                  <a:pt x="6559" y="847"/>
                                </a:lnTo>
                                <a:lnTo>
                                  <a:pt x="6550" y="853"/>
                                </a:lnTo>
                                <a:lnTo>
                                  <a:pt x="6541" y="859"/>
                                </a:lnTo>
                                <a:lnTo>
                                  <a:pt x="6522" y="876"/>
                                </a:lnTo>
                                <a:lnTo>
                                  <a:pt x="6502" y="897"/>
                                </a:lnTo>
                                <a:lnTo>
                                  <a:pt x="6479" y="924"/>
                                </a:lnTo>
                                <a:lnTo>
                                  <a:pt x="6422" y="992"/>
                                </a:lnTo>
                                <a:lnTo>
                                  <a:pt x="6494" y="1049"/>
                                </a:lnTo>
                                <a:lnTo>
                                  <a:pt x="6523" y="1071"/>
                                </a:lnTo>
                                <a:lnTo>
                                  <a:pt x="6550" y="1089"/>
                                </a:lnTo>
                                <a:lnTo>
                                  <a:pt x="6572" y="1102"/>
                                </a:lnTo>
                                <a:lnTo>
                                  <a:pt x="6582" y="1109"/>
                                </a:lnTo>
                                <a:lnTo>
                                  <a:pt x="6592" y="1113"/>
                                </a:lnTo>
                                <a:lnTo>
                                  <a:pt x="6602" y="1116"/>
                                </a:lnTo>
                                <a:lnTo>
                                  <a:pt x="6610" y="1118"/>
                                </a:lnTo>
                                <a:lnTo>
                                  <a:pt x="6619" y="1118"/>
                                </a:lnTo>
                                <a:lnTo>
                                  <a:pt x="6627" y="1118"/>
                                </a:lnTo>
                                <a:lnTo>
                                  <a:pt x="6635" y="1117"/>
                                </a:lnTo>
                                <a:lnTo>
                                  <a:pt x="6643" y="1114"/>
                                </a:lnTo>
                                <a:lnTo>
                                  <a:pt x="6652" y="1110"/>
                                </a:lnTo>
                                <a:lnTo>
                                  <a:pt x="6660" y="1105"/>
                                </a:lnTo>
                                <a:lnTo>
                                  <a:pt x="6669" y="1098"/>
                                </a:lnTo>
                                <a:lnTo>
                                  <a:pt x="6678" y="1091"/>
                                </a:lnTo>
                                <a:lnTo>
                                  <a:pt x="6697" y="1073"/>
                                </a:lnTo>
                                <a:lnTo>
                                  <a:pt x="6718" y="1050"/>
                                </a:lnTo>
                                <a:lnTo>
                                  <a:pt x="6742" y="1022"/>
                                </a:lnTo>
                                <a:lnTo>
                                  <a:pt x="6800" y="950"/>
                                </a:lnTo>
                                <a:close/>
                                <a:moveTo>
                                  <a:pt x="6481" y="1363"/>
                                </a:moveTo>
                                <a:lnTo>
                                  <a:pt x="6481" y="1363"/>
                                </a:lnTo>
                                <a:lnTo>
                                  <a:pt x="6506" y="1326"/>
                                </a:lnTo>
                                <a:lnTo>
                                  <a:pt x="6528" y="1294"/>
                                </a:lnTo>
                                <a:lnTo>
                                  <a:pt x="6547" y="1266"/>
                                </a:lnTo>
                                <a:lnTo>
                                  <a:pt x="6560" y="1241"/>
                                </a:lnTo>
                                <a:lnTo>
                                  <a:pt x="6565" y="1231"/>
                                </a:lnTo>
                                <a:lnTo>
                                  <a:pt x="6570" y="1221"/>
                                </a:lnTo>
                                <a:lnTo>
                                  <a:pt x="6573" y="1211"/>
                                </a:lnTo>
                                <a:lnTo>
                                  <a:pt x="6575" y="1202"/>
                                </a:lnTo>
                                <a:lnTo>
                                  <a:pt x="6576" y="1194"/>
                                </a:lnTo>
                                <a:lnTo>
                                  <a:pt x="6576" y="1185"/>
                                </a:lnTo>
                                <a:lnTo>
                                  <a:pt x="6575" y="1177"/>
                                </a:lnTo>
                                <a:lnTo>
                                  <a:pt x="6574" y="1169"/>
                                </a:lnTo>
                                <a:lnTo>
                                  <a:pt x="6571" y="1161"/>
                                </a:lnTo>
                                <a:lnTo>
                                  <a:pt x="6567" y="1154"/>
                                </a:lnTo>
                                <a:lnTo>
                                  <a:pt x="6562" y="1146"/>
                                </a:lnTo>
                                <a:lnTo>
                                  <a:pt x="6556" y="1139"/>
                                </a:lnTo>
                                <a:lnTo>
                                  <a:pt x="6541" y="1123"/>
                                </a:lnTo>
                                <a:lnTo>
                                  <a:pt x="6522" y="1105"/>
                                </a:lnTo>
                                <a:lnTo>
                                  <a:pt x="6499" y="1086"/>
                                </a:lnTo>
                                <a:lnTo>
                                  <a:pt x="6473" y="1065"/>
                                </a:lnTo>
                                <a:lnTo>
                                  <a:pt x="6407" y="1011"/>
                                </a:lnTo>
                                <a:lnTo>
                                  <a:pt x="6259" y="1202"/>
                                </a:lnTo>
                                <a:lnTo>
                                  <a:pt x="6481" y="1363"/>
                                </a:lnTo>
                                <a:close/>
                                <a:moveTo>
                                  <a:pt x="6460" y="1389"/>
                                </a:moveTo>
                                <a:lnTo>
                                  <a:pt x="6460" y="1389"/>
                                </a:lnTo>
                                <a:lnTo>
                                  <a:pt x="6424" y="1362"/>
                                </a:lnTo>
                                <a:lnTo>
                                  <a:pt x="6393" y="1338"/>
                                </a:lnTo>
                                <a:lnTo>
                                  <a:pt x="6341" y="1298"/>
                                </a:lnTo>
                                <a:lnTo>
                                  <a:pt x="6318" y="1283"/>
                                </a:lnTo>
                                <a:lnTo>
                                  <a:pt x="6300" y="1272"/>
                                </a:lnTo>
                                <a:lnTo>
                                  <a:pt x="6291" y="1268"/>
                                </a:lnTo>
                                <a:lnTo>
                                  <a:pt x="6282" y="1264"/>
                                </a:lnTo>
                                <a:lnTo>
                                  <a:pt x="6274" y="1262"/>
                                </a:lnTo>
                                <a:lnTo>
                                  <a:pt x="6266" y="1261"/>
                                </a:lnTo>
                                <a:lnTo>
                                  <a:pt x="6258" y="1260"/>
                                </a:lnTo>
                                <a:lnTo>
                                  <a:pt x="6249" y="1261"/>
                                </a:lnTo>
                                <a:lnTo>
                                  <a:pt x="6242" y="1263"/>
                                </a:lnTo>
                                <a:lnTo>
                                  <a:pt x="6234" y="1266"/>
                                </a:lnTo>
                                <a:lnTo>
                                  <a:pt x="6226" y="1270"/>
                                </a:lnTo>
                                <a:lnTo>
                                  <a:pt x="6217" y="1275"/>
                                </a:lnTo>
                                <a:lnTo>
                                  <a:pt x="6209" y="1281"/>
                                </a:lnTo>
                                <a:lnTo>
                                  <a:pt x="6200" y="1289"/>
                                </a:lnTo>
                                <a:lnTo>
                                  <a:pt x="6180" y="1308"/>
                                </a:lnTo>
                                <a:lnTo>
                                  <a:pt x="6159" y="1333"/>
                                </a:lnTo>
                                <a:lnTo>
                                  <a:pt x="6135" y="1362"/>
                                </a:lnTo>
                                <a:lnTo>
                                  <a:pt x="6106" y="1398"/>
                                </a:lnTo>
                                <a:lnTo>
                                  <a:pt x="6143" y="1426"/>
                                </a:lnTo>
                                <a:lnTo>
                                  <a:pt x="6173" y="1452"/>
                                </a:lnTo>
                                <a:lnTo>
                                  <a:pt x="6201" y="1474"/>
                                </a:lnTo>
                                <a:lnTo>
                                  <a:pt x="6225" y="1493"/>
                                </a:lnTo>
                                <a:lnTo>
                                  <a:pt x="6246" y="1508"/>
                                </a:lnTo>
                                <a:lnTo>
                                  <a:pt x="6266" y="1519"/>
                                </a:lnTo>
                                <a:lnTo>
                                  <a:pt x="6274" y="1525"/>
                                </a:lnTo>
                                <a:lnTo>
                                  <a:pt x="6283" y="1528"/>
                                </a:lnTo>
                                <a:lnTo>
                                  <a:pt x="6291" y="1530"/>
                                </a:lnTo>
                                <a:lnTo>
                                  <a:pt x="6299" y="1532"/>
                                </a:lnTo>
                                <a:lnTo>
                                  <a:pt x="6306" y="1532"/>
                                </a:lnTo>
                                <a:lnTo>
                                  <a:pt x="6314" y="1531"/>
                                </a:lnTo>
                                <a:lnTo>
                                  <a:pt x="6323" y="1529"/>
                                </a:lnTo>
                                <a:lnTo>
                                  <a:pt x="6331" y="1526"/>
                                </a:lnTo>
                                <a:lnTo>
                                  <a:pt x="6339" y="1522"/>
                                </a:lnTo>
                                <a:lnTo>
                                  <a:pt x="6347" y="1515"/>
                                </a:lnTo>
                                <a:lnTo>
                                  <a:pt x="6356" y="1509"/>
                                </a:lnTo>
                                <a:lnTo>
                                  <a:pt x="6364" y="1501"/>
                                </a:lnTo>
                                <a:lnTo>
                                  <a:pt x="6384" y="1481"/>
                                </a:lnTo>
                                <a:lnTo>
                                  <a:pt x="6406" y="1456"/>
                                </a:lnTo>
                                <a:lnTo>
                                  <a:pt x="6431" y="1425"/>
                                </a:lnTo>
                                <a:lnTo>
                                  <a:pt x="6460" y="1389"/>
                                </a:lnTo>
                                <a:close/>
                                <a:moveTo>
                                  <a:pt x="5259" y="2934"/>
                                </a:moveTo>
                                <a:lnTo>
                                  <a:pt x="5259" y="2934"/>
                                </a:lnTo>
                                <a:lnTo>
                                  <a:pt x="5276" y="2918"/>
                                </a:lnTo>
                                <a:lnTo>
                                  <a:pt x="5291" y="2903"/>
                                </a:lnTo>
                                <a:lnTo>
                                  <a:pt x="5304" y="2887"/>
                                </a:lnTo>
                                <a:lnTo>
                                  <a:pt x="5315" y="2874"/>
                                </a:lnTo>
                                <a:lnTo>
                                  <a:pt x="5325" y="2861"/>
                                </a:lnTo>
                                <a:lnTo>
                                  <a:pt x="5333" y="2849"/>
                                </a:lnTo>
                                <a:lnTo>
                                  <a:pt x="5340" y="2837"/>
                                </a:lnTo>
                                <a:lnTo>
                                  <a:pt x="5345" y="2825"/>
                                </a:lnTo>
                                <a:lnTo>
                                  <a:pt x="5350" y="2814"/>
                                </a:lnTo>
                                <a:lnTo>
                                  <a:pt x="5353" y="2804"/>
                                </a:lnTo>
                                <a:lnTo>
                                  <a:pt x="5355" y="2794"/>
                                </a:lnTo>
                                <a:lnTo>
                                  <a:pt x="5355" y="2785"/>
                                </a:lnTo>
                                <a:lnTo>
                                  <a:pt x="5354" y="2775"/>
                                </a:lnTo>
                                <a:lnTo>
                                  <a:pt x="5352" y="2767"/>
                                </a:lnTo>
                                <a:lnTo>
                                  <a:pt x="5349" y="2758"/>
                                </a:lnTo>
                                <a:lnTo>
                                  <a:pt x="5344" y="2749"/>
                                </a:lnTo>
                                <a:lnTo>
                                  <a:pt x="5339" y="2740"/>
                                </a:lnTo>
                                <a:lnTo>
                                  <a:pt x="5333" y="2732"/>
                                </a:lnTo>
                                <a:lnTo>
                                  <a:pt x="5326" y="2724"/>
                                </a:lnTo>
                                <a:lnTo>
                                  <a:pt x="5318" y="2716"/>
                                </a:lnTo>
                                <a:lnTo>
                                  <a:pt x="5300" y="2699"/>
                                </a:lnTo>
                                <a:lnTo>
                                  <a:pt x="5279" y="2682"/>
                                </a:lnTo>
                                <a:lnTo>
                                  <a:pt x="5229" y="2645"/>
                                </a:lnTo>
                                <a:lnTo>
                                  <a:pt x="5200" y="2625"/>
                                </a:lnTo>
                                <a:lnTo>
                                  <a:pt x="5171" y="2602"/>
                                </a:lnTo>
                                <a:lnTo>
                                  <a:pt x="5154" y="2617"/>
                                </a:lnTo>
                                <a:lnTo>
                                  <a:pt x="5137" y="2633"/>
                                </a:lnTo>
                                <a:lnTo>
                                  <a:pt x="5124" y="2647"/>
                                </a:lnTo>
                                <a:lnTo>
                                  <a:pt x="5112" y="2660"/>
                                </a:lnTo>
                                <a:lnTo>
                                  <a:pt x="5101" y="2673"/>
                                </a:lnTo>
                                <a:lnTo>
                                  <a:pt x="5093" y="2685"/>
                                </a:lnTo>
                                <a:lnTo>
                                  <a:pt x="5086" y="2697"/>
                                </a:lnTo>
                                <a:lnTo>
                                  <a:pt x="5080" y="2708"/>
                                </a:lnTo>
                                <a:lnTo>
                                  <a:pt x="5075" y="2719"/>
                                </a:lnTo>
                                <a:lnTo>
                                  <a:pt x="5073" y="2729"/>
                                </a:lnTo>
                                <a:lnTo>
                                  <a:pt x="5071" y="2739"/>
                                </a:lnTo>
                                <a:lnTo>
                                  <a:pt x="5071" y="2748"/>
                                </a:lnTo>
                                <a:lnTo>
                                  <a:pt x="5072" y="2759"/>
                                </a:lnTo>
                                <a:lnTo>
                                  <a:pt x="5074" y="2767"/>
                                </a:lnTo>
                                <a:lnTo>
                                  <a:pt x="5077" y="2776"/>
                                </a:lnTo>
                                <a:lnTo>
                                  <a:pt x="5081" y="2785"/>
                                </a:lnTo>
                                <a:lnTo>
                                  <a:pt x="5087" y="2793"/>
                                </a:lnTo>
                                <a:lnTo>
                                  <a:pt x="5093" y="2801"/>
                                </a:lnTo>
                                <a:lnTo>
                                  <a:pt x="5100" y="2809"/>
                                </a:lnTo>
                                <a:lnTo>
                                  <a:pt x="5108" y="2818"/>
                                </a:lnTo>
                                <a:lnTo>
                                  <a:pt x="5127" y="2835"/>
                                </a:lnTo>
                                <a:lnTo>
                                  <a:pt x="5150" y="2852"/>
                                </a:lnTo>
                                <a:lnTo>
                                  <a:pt x="5201" y="2889"/>
                                </a:lnTo>
                                <a:lnTo>
                                  <a:pt x="5230" y="2911"/>
                                </a:lnTo>
                                <a:lnTo>
                                  <a:pt x="5259" y="2934"/>
                                </a:lnTo>
                                <a:close/>
                                <a:moveTo>
                                  <a:pt x="5244" y="2952"/>
                                </a:moveTo>
                                <a:lnTo>
                                  <a:pt x="5244" y="2952"/>
                                </a:lnTo>
                                <a:lnTo>
                                  <a:pt x="5208" y="2926"/>
                                </a:lnTo>
                                <a:lnTo>
                                  <a:pt x="5175" y="2902"/>
                                </a:lnTo>
                                <a:lnTo>
                                  <a:pt x="5148" y="2880"/>
                                </a:lnTo>
                                <a:lnTo>
                                  <a:pt x="5122" y="2862"/>
                                </a:lnTo>
                                <a:lnTo>
                                  <a:pt x="5101" y="2847"/>
                                </a:lnTo>
                                <a:lnTo>
                                  <a:pt x="5082" y="2837"/>
                                </a:lnTo>
                                <a:lnTo>
                                  <a:pt x="5073" y="2832"/>
                                </a:lnTo>
                                <a:lnTo>
                                  <a:pt x="5063" y="2829"/>
                                </a:lnTo>
                                <a:lnTo>
                                  <a:pt x="5055" y="2827"/>
                                </a:lnTo>
                                <a:lnTo>
                                  <a:pt x="5047" y="2825"/>
                                </a:lnTo>
                                <a:lnTo>
                                  <a:pt x="5039" y="2825"/>
                                </a:lnTo>
                                <a:lnTo>
                                  <a:pt x="5031" y="2827"/>
                                </a:lnTo>
                                <a:lnTo>
                                  <a:pt x="5023" y="2829"/>
                                </a:lnTo>
                                <a:lnTo>
                                  <a:pt x="5015" y="2833"/>
                                </a:lnTo>
                                <a:lnTo>
                                  <a:pt x="5007" y="2837"/>
                                </a:lnTo>
                                <a:lnTo>
                                  <a:pt x="4998" y="2842"/>
                                </a:lnTo>
                                <a:lnTo>
                                  <a:pt x="4989" y="2849"/>
                                </a:lnTo>
                                <a:lnTo>
                                  <a:pt x="4980" y="2857"/>
                                </a:lnTo>
                                <a:lnTo>
                                  <a:pt x="4961" y="2877"/>
                                </a:lnTo>
                                <a:lnTo>
                                  <a:pt x="4939" y="2902"/>
                                </a:lnTo>
                                <a:lnTo>
                                  <a:pt x="4914" y="2932"/>
                                </a:lnTo>
                                <a:lnTo>
                                  <a:pt x="4886" y="2969"/>
                                </a:lnTo>
                                <a:lnTo>
                                  <a:pt x="4922" y="2997"/>
                                </a:lnTo>
                                <a:lnTo>
                                  <a:pt x="4955" y="3023"/>
                                </a:lnTo>
                                <a:lnTo>
                                  <a:pt x="4982" y="3046"/>
                                </a:lnTo>
                                <a:lnTo>
                                  <a:pt x="5007" y="3065"/>
                                </a:lnTo>
                                <a:lnTo>
                                  <a:pt x="5028" y="3080"/>
                                </a:lnTo>
                                <a:lnTo>
                                  <a:pt x="5038" y="3086"/>
                                </a:lnTo>
                                <a:lnTo>
                                  <a:pt x="5047" y="3091"/>
                                </a:lnTo>
                                <a:lnTo>
                                  <a:pt x="5056" y="3095"/>
                                </a:lnTo>
                                <a:lnTo>
                                  <a:pt x="5065" y="3098"/>
                                </a:lnTo>
                                <a:lnTo>
                                  <a:pt x="5074" y="3100"/>
                                </a:lnTo>
                                <a:lnTo>
                                  <a:pt x="5082" y="3102"/>
                                </a:lnTo>
                                <a:lnTo>
                                  <a:pt x="5090" y="3102"/>
                                </a:lnTo>
                                <a:lnTo>
                                  <a:pt x="5097" y="3100"/>
                                </a:lnTo>
                                <a:lnTo>
                                  <a:pt x="5105" y="3097"/>
                                </a:lnTo>
                                <a:lnTo>
                                  <a:pt x="5113" y="3094"/>
                                </a:lnTo>
                                <a:lnTo>
                                  <a:pt x="5121" y="3089"/>
                                </a:lnTo>
                                <a:lnTo>
                                  <a:pt x="5129" y="3083"/>
                                </a:lnTo>
                                <a:lnTo>
                                  <a:pt x="5139" y="3076"/>
                                </a:lnTo>
                                <a:lnTo>
                                  <a:pt x="5148" y="3068"/>
                                </a:lnTo>
                                <a:lnTo>
                                  <a:pt x="5168" y="3048"/>
                                </a:lnTo>
                                <a:lnTo>
                                  <a:pt x="5190" y="3021"/>
                                </a:lnTo>
                                <a:lnTo>
                                  <a:pt x="5216" y="2990"/>
                                </a:lnTo>
                                <a:lnTo>
                                  <a:pt x="5244" y="2952"/>
                                </a:lnTo>
                                <a:close/>
                                <a:moveTo>
                                  <a:pt x="5082" y="3162"/>
                                </a:moveTo>
                                <a:lnTo>
                                  <a:pt x="4871" y="2989"/>
                                </a:lnTo>
                                <a:lnTo>
                                  <a:pt x="4843" y="3026"/>
                                </a:lnTo>
                                <a:lnTo>
                                  <a:pt x="4821" y="3059"/>
                                </a:lnTo>
                                <a:lnTo>
                                  <a:pt x="4803" y="3087"/>
                                </a:lnTo>
                                <a:lnTo>
                                  <a:pt x="4787" y="3112"/>
                                </a:lnTo>
                                <a:lnTo>
                                  <a:pt x="4782" y="3123"/>
                                </a:lnTo>
                                <a:lnTo>
                                  <a:pt x="4777" y="3133"/>
                                </a:lnTo>
                                <a:lnTo>
                                  <a:pt x="4774" y="3143"/>
                                </a:lnTo>
                                <a:lnTo>
                                  <a:pt x="4771" y="3152"/>
                                </a:lnTo>
                                <a:lnTo>
                                  <a:pt x="4770" y="3161"/>
                                </a:lnTo>
                                <a:lnTo>
                                  <a:pt x="4769" y="3169"/>
                                </a:lnTo>
                                <a:lnTo>
                                  <a:pt x="4770" y="3178"/>
                                </a:lnTo>
                                <a:lnTo>
                                  <a:pt x="4771" y="3186"/>
                                </a:lnTo>
                                <a:lnTo>
                                  <a:pt x="4774" y="3194"/>
                                </a:lnTo>
                                <a:lnTo>
                                  <a:pt x="4778" y="3201"/>
                                </a:lnTo>
                                <a:lnTo>
                                  <a:pt x="4782" y="3209"/>
                                </a:lnTo>
                                <a:lnTo>
                                  <a:pt x="4788" y="3217"/>
                                </a:lnTo>
                                <a:lnTo>
                                  <a:pt x="4796" y="3225"/>
                                </a:lnTo>
                                <a:lnTo>
                                  <a:pt x="4804" y="3233"/>
                                </a:lnTo>
                                <a:lnTo>
                                  <a:pt x="4822" y="3251"/>
                                </a:lnTo>
                                <a:lnTo>
                                  <a:pt x="4845" y="3270"/>
                                </a:lnTo>
                                <a:lnTo>
                                  <a:pt x="4873" y="3292"/>
                                </a:lnTo>
                                <a:lnTo>
                                  <a:pt x="4939" y="3346"/>
                                </a:lnTo>
                                <a:lnTo>
                                  <a:pt x="5082" y="3162"/>
                                </a:lnTo>
                                <a:close/>
                                <a:moveTo>
                                  <a:pt x="6804" y="513"/>
                                </a:moveTo>
                                <a:lnTo>
                                  <a:pt x="7002" y="677"/>
                                </a:lnTo>
                                <a:lnTo>
                                  <a:pt x="7214" y="390"/>
                                </a:lnTo>
                                <a:lnTo>
                                  <a:pt x="7191" y="383"/>
                                </a:lnTo>
                                <a:lnTo>
                                  <a:pt x="7167" y="373"/>
                                </a:lnTo>
                                <a:lnTo>
                                  <a:pt x="7144" y="364"/>
                                </a:lnTo>
                                <a:lnTo>
                                  <a:pt x="7127" y="355"/>
                                </a:lnTo>
                                <a:lnTo>
                                  <a:pt x="7100" y="358"/>
                                </a:lnTo>
                                <a:lnTo>
                                  <a:pt x="7074" y="362"/>
                                </a:lnTo>
                                <a:lnTo>
                                  <a:pt x="7050" y="366"/>
                                </a:lnTo>
                                <a:lnTo>
                                  <a:pt x="7028" y="372"/>
                                </a:lnTo>
                                <a:lnTo>
                                  <a:pt x="7006" y="379"/>
                                </a:lnTo>
                                <a:lnTo>
                                  <a:pt x="6986" y="387"/>
                                </a:lnTo>
                                <a:lnTo>
                                  <a:pt x="6967" y="395"/>
                                </a:lnTo>
                                <a:lnTo>
                                  <a:pt x="6948" y="405"/>
                                </a:lnTo>
                                <a:lnTo>
                                  <a:pt x="6929" y="415"/>
                                </a:lnTo>
                                <a:lnTo>
                                  <a:pt x="6912" y="427"/>
                                </a:lnTo>
                                <a:lnTo>
                                  <a:pt x="6895" y="439"/>
                                </a:lnTo>
                                <a:lnTo>
                                  <a:pt x="6878" y="452"/>
                                </a:lnTo>
                                <a:lnTo>
                                  <a:pt x="6842" y="480"/>
                                </a:lnTo>
                                <a:lnTo>
                                  <a:pt x="6804" y="513"/>
                                </a:lnTo>
                                <a:close/>
                                <a:moveTo>
                                  <a:pt x="6602" y="775"/>
                                </a:moveTo>
                                <a:lnTo>
                                  <a:pt x="6602" y="775"/>
                                </a:lnTo>
                                <a:lnTo>
                                  <a:pt x="6622" y="791"/>
                                </a:lnTo>
                                <a:lnTo>
                                  <a:pt x="6642" y="807"/>
                                </a:lnTo>
                                <a:lnTo>
                                  <a:pt x="6679" y="839"/>
                                </a:lnTo>
                                <a:lnTo>
                                  <a:pt x="6695" y="854"/>
                                </a:lnTo>
                                <a:lnTo>
                                  <a:pt x="6711" y="868"/>
                                </a:lnTo>
                                <a:lnTo>
                                  <a:pt x="6727" y="879"/>
                                </a:lnTo>
                                <a:lnTo>
                                  <a:pt x="6743" y="889"/>
                                </a:lnTo>
                                <a:lnTo>
                                  <a:pt x="6758" y="897"/>
                                </a:lnTo>
                                <a:lnTo>
                                  <a:pt x="6765" y="899"/>
                                </a:lnTo>
                                <a:lnTo>
                                  <a:pt x="6773" y="901"/>
                                </a:lnTo>
                                <a:lnTo>
                                  <a:pt x="6780" y="903"/>
                                </a:lnTo>
                                <a:lnTo>
                                  <a:pt x="6788" y="904"/>
                                </a:lnTo>
                                <a:lnTo>
                                  <a:pt x="6795" y="903"/>
                                </a:lnTo>
                                <a:lnTo>
                                  <a:pt x="6803" y="900"/>
                                </a:lnTo>
                                <a:lnTo>
                                  <a:pt x="6812" y="898"/>
                                </a:lnTo>
                                <a:lnTo>
                                  <a:pt x="6819" y="894"/>
                                </a:lnTo>
                                <a:lnTo>
                                  <a:pt x="6827" y="889"/>
                                </a:lnTo>
                                <a:lnTo>
                                  <a:pt x="6835" y="884"/>
                                </a:lnTo>
                                <a:lnTo>
                                  <a:pt x="6844" y="877"/>
                                </a:lnTo>
                                <a:lnTo>
                                  <a:pt x="6852" y="868"/>
                                </a:lnTo>
                                <a:lnTo>
                                  <a:pt x="6861" y="859"/>
                                </a:lnTo>
                                <a:lnTo>
                                  <a:pt x="6869" y="848"/>
                                </a:lnTo>
                                <a:lnTo>
                                  <a:pt x="6894" y="816"/>
                                </a:lnTo>
                                <a:lnTo>
                                  <a:pt x="6914" y="789"/>
                                </a:lnTo>
                                <a:lnTo>
                                  <a:pt x="6929" y="765"/>
                                </a:lnTo>
                                <a:lnTo>
                                  <a:pt x="6940" y="744"/>
                                </a:lnTo>
                                <a:lnTo>
                                  <a:pt x="6944" y="735"/>
                                </a:lnTo>
                                <a:lnTo>
                                  <a:pt x="6948" y="726"/>
                                </a:lnTo>
                                <a:lnTo>
                                  <a:pt x="6950" y="718"/>
                                </a:lnTo>
                                <a:lnTo>
                                  <a:pt x="6952" y="710"/>
                                </a:lnTo>
                                <a:lnTo>
                                  <a:pt x="6952" y="703"/>
                                </a:lnTo>
                                <a:lnTo>
                                  <a:pt x="6951" y="696"/>
                                </a:lnTo>
                                <a:lnTo>
                                  <a:pt x="6950" y="688"/>
                                </a:lnTo>
                                <a:lnTo>
                                  <a:pt x="6947" y="681"/>
                                </a:lnTo>
                                <a:lnTo>
                                  <a:pt x="6943" y="675"/>
                                </a:lnTo>
                                <a:lnTo>
                                  <a:pt x="6938" y="668"/>
                                </a:lnTo>
                                <a:lnTo>
                                  <a:pt x="6933" y="662"/>
                                </a:lnTo>
                                <a:lnTo>
                                  <a:pt x="6927" y="655"/>
                                </a:lnTo>
                                <a:lnTo>
                                  <a:pt x="6913" y="641"/>
                                </a:lnTo>
                                <a:lnTo>
                                  <a:pt x="6895" y="626"/>
                                </a:lnTo>
                                <a:lnTo>
                                  <a:pt x="6849" y="591"/>
                                </a:lnTo>
                                <a:lnTo>
                                  <a:pt x="6821" y="569"/>
                                </a:lnTo>
                                <a:lnTo>
                                  <a:pt x="6790" y="544"/>
                                </a:lnTo>
                                <a:lnTo>
                                  <a:pt x="6696" y="660"/>
                                </a:lnTo>
                                <a:lnTo>
                                  <a:pt x="6602" y="775"/>
                                </a:lnTo>
                                <a:close/>
                                <a:moveTo>
                                  <a:pt x="4923" y="3366"/>
                                </a:moveTo>
                                <a:lnTo>
                                  <a:pt x="4714" y="3203"/>
                                </a:lnTo>
                                <a:lnTo>
                                  <a:pt x="4659" y="3274"/>
                                </a:lnTo>
                                <a:lnTo>
                                  <a:pt x="4637" y="3303"/>
                                </a:lnTo>
                                <a:lnTo>
                                  <a:pt x="4620" y="3329"/>
                                </a:lnTo>
                                <a:lnTo>
                                  <a:pt x="4607" y="3351"/>
                                </a:lnTo>
                                <a:lnTo>
                                  <a:pt x="4602" y="3361"/>
                                </a:lnTo>
                                <a:lnTo>
                                  <a:pt x="4598" y="3370"/>
                                </a:lnTo>
                                <a:lnTo>
                                  <a:pt x="4595" y="3380"/>
                                </a:lnTo>
                                <a:lnTo>
                                  <a:pt x="4594" y="3389"/>
                                </a:lnTo>
                                <a:lnTo>
                                  <a:pt x="4593" y="3397"/>
                                </a:lnTo>
                                <a:lnTo>
                                  <a:pt x="4594" y="3405"/>
                                </a:lnTo>
                                <a:lnTo>
                                  <a:pt x="4596" y="3413"/>
                                </a:lnTo>
                                <a:lnTo>
                                  <a:pt x="4598" y="3421"/>
                                </a:lnTo>
                                <a:lnTo>
                                  <a:pt x="4602" y="3429"/>
                                </a:lnTo>
                                <a:lnTo>
                                  <a:pt x="4607" y="3437"/>
                                </a:lnTo>
                                <a:lnTo>
                                  <a:pt x="4614" y="3447"/>
                                </a:lnTo>
                                <a:lnTo>
                                  <a:pt x="4621" y="3455"/>
                                </a:lnTo>
                                <a:lnTo>
                                  <a:pt x="4639" y="3473"/>
                                </a:lnTo>
                                <a:lnTo>
                                  <a:pt x="4663" y="3494"/>
                                </a:lnTo>
                                <a:lnTo>
                                  <a:pt x="4690" y="3518"/>
                                </a:lnTo>
                                <a:lnTo>
                                  <a:pt x="4761" y="3575"/>
                                </a:lnTo>
                                <a:lnTo>
                                  <a:pt x="4923" y="3366"/>
                                </a:lnTo>
                                <a:close/>
                                <a:moveTo>
                                  <a:pt x="4746" y="3595"/>
                                </a:moveTo>
                                <a:lnTo>
                                  <a:pt x="4543" y="3437"/>
                                </a:lnTo>
                                <a:lnTo>
                                  <a:pt x="4365" y="3666"/>
                                </a:lnTo>
                                <a:lnTo>
                                  <a:pt x="4439" y="3724"/>
                                </a:lnTo>
                                <a:lnTo>
                                  <a:pt x="4470" y="3745"/>
                                </a:lnTo>
                                <a:lnTo>
                                  <a:pt x="4496" y="3762"/>
                                </a:lnTo>
                                <a:lnTo>
                                  <a:pt x="4507" y="3769"/>
                                </a:lnTo>
                                <a:lnTo>
                                  <a:pt x="4519" y="3774"/>
                                </a:lnTo>
                                <a:lnTo>
                                  <a:pt x="4529" y="3779"/>
                                </a:lnTo>
                                <a:lnTo>
                                  <a:pt x="4539" y="3782"/>
                                </a:lnTo>
                                <a:lnTo>
                                  <a:pt x="4548" y="3784"/>
                                </a:lnTo>
                                <a:lnTo>
                                  <a:pt x="4557" y="3785"/>
                                </a:lnTo>
                                <a:lnTo>
                                  <a:pt x="4566" y="3784"/>
                                </a:lnTo>
                                <a:lnTo>
                                  <a:pt x="4574" y="3783"/>
                                </a:lnTo>
                                <a:lnTo>
                                  <a:pt x="4583" y="3780"/>
                                </a:lnTo>
                                <a:lnTo>
                                  <a:pt x="4591" y="3776"/>
                                </a:lnTo>
                                <a:lnTo>
                                  <a:pt x="4599" y="3771"/>
                                </a:lnTo>
                                <a:lnTo>
                                  <a:pt x="4607" y="3765"/>
                                </a:lnTo>
                                <a:lnTo>
                                  <a:pt x="4616" y="3757"/>
                                </a:lnTo>
                                <a:lnTo>
                                  <a:pt x="4624" y="3749"/>
                                </a:lnTo>
                                <a:lnTo>
                                  <a:pt x="4643" y="3728"/>
                                </a:lnTo>
                                <a:lnTo>
                                  <a:pt x="4664" y="3701"/>
                                </a:lnTo>
                                <a:lnTo>
                                  <a:pt x="4688" y="3671"/>
                                </a:lnTo>
                                <a:lnTo>
                                  <a:pt x="4746" y="3595"/>
                                </a:lnTo>
                                <a:close/>
                                <a:moveTo>
                                  <a:pt x="4548" y="3850"/>
                                </a:moveTo>
                                <a:lnTo>
                                  <a:pt x="4345" y="3692"/>
                                </a:lnTo>
                                <a:lnTo>
                                  <a:pt x="4312" y="3736"/>
                                </a:lnTo>
                                <a:lnTo>
                                  <a:pt x="4281" y="3774"/>
                                </a:lnTo>
                                <a:lnTo>
                                  <a:pt x="4228" y="3839"/>
                                </a:lnTo>
                                <a:lnTo>
                                  <a:pt x="4208" y="3867"/>
                                </a:lnTo>
                                <a:lnTo>
                                  <a:pt x="4192" y="3891"/>
                                </a:lnTo>
                                <a:lnTo>
                                  <a:pt x="4185" y="3902"/>
                                </a:lnTo>
                                <a:lnTo>
                                  <a:pt x="4179" y="3913"/>
                                </a:lnTo>
                                <a:lnTo>
                                  <a:pt x="4175" y="3924"/>
                                </a:lnTo>
                                <a:lnTo>
                                  <a:pt x="4172" y="3936"/>
                                </a:lnTo>
                                <a:lnTo>
                                  <a:pt x="4170" y="3946"/>
                                </a:lnTo>
                                <a:lnTo>
                                  <a:pt x="4169" y="3957"/>
                                </a:lnTo>
                                <a:lnTo>
                                  <a:pt x="4170" y="3967"/>
                                </a:lnTo>
                                <a:lnTo>
                                  <a:pt x="4172" y="3978"/>
                                </a:lnTo>
                                <a:lnTo>
                                  <a:pt x="4175" y="3988"/>
                                </a:lnTo>
                                <a:lnTo>
                                  <a:pt x="4180" y="4000"/>
                                </a:lnTo>
                                <a:lnTo>
                                  <a:pt x="4186" y="4012"/>
                                </a:lnTo>
                                <a:lnTo>
                                  <a:pt x="4194" y="4024"/>
                                </a:lnTo>
                                <a:lnTo>
                                  <a:pt x="4204" y="4036"/>
                                </a:lnTo>
                                <a:lnTo>
                                  <a:pt x="4215" y="4049"/>
                                </a:lnTo>
                                <a:lnTo>
                                  <a:pt x="4227" y="4062"/>
                                </a:lnTo>
                                <a:lnTo>
                                  <a:pt x="4243" y="4078"/>
                                </a:lnTo>
                                <a:lnTo>
                                  <a:pt x="4276" y="4109"/>
                                </a:lnTo>
                                <a:lnTo>
                                  <a:pt x="4319" y="4145"/>
                                </a:lnTo>
                                <a:lnTo>
                                  <a:pt x="4548" y="3850"/>
                                </a:lnTo>
                                <a:close/>
                                <a:moveTo>
                                  <a:pt x="4304" y="4165"/>
                                </a:moveTo>
                                <a:lnTo>
                                  <a:pt x="4107" y="4012"/>
                                </a:lnTo>
                                <a:lnTo>
                                  <a:pt x="4095" y="4026"/>
                                </a:lnTo>
                                <a:lnTo>
                                  <a:pt x="4083" y="4040"/>
                                </a:lnTo>
                                <a:lnTo>
                                  <a:pt x="4074" y="4054"/>
                                </a:lnTo>
                                <a:lnTo>
                                  <a:pt x="4066" y="4068"/>
                                </a:lnTo>
                                <a:lnTo>
                                  <a:pt x="4059" y="4081"/>
                                </a:lnTo>
                                <a:lnTo>
                                  <a:pt x="4053" y="4093"/>
                                </a:lnTo>
                                <a:lnTo>
                                  <a:pt x="4043" y="4116"/>
                                </a:lnTo>
                                <a:lnTo>
                                  <a:pt x="4033" y="4138"/>
                                </a:lnTo>
                                <a:lnTo>
                                  <a:pt x="4027" y="4147"/>
                                </a:lnTo>
                                <a:lnTo>
                                  <a:pt x="4021" y="4155"/>
                                </a:lnTo>
                                <a:lnTo>
                                  <a:pt x="4014" y="4163"/>
                                </a:lnTo>
                                <a:lnTo>
                                  <a:pt x="4006" y="4170"/>
                                </a:lnTo>
                                <a:lnTo>
                                  <a:pt x="3997" y="4175"/>
                                </a:lnTo>
                                <a:lnTo>
                                  <a:pt x="3987" y="4180"/>
                                </a:lnTo>
                                <a:lnTo>
                                  <a:pt x="3981" y="4212"/>
                                </a:lnTo>
                                <a:lnTo>
                                  <a:pt x="3975" y="4245"/>
                                </a:lnTo>
                                <a:lnTo>
                                  <a:pt x="3972" y="4279"/>
                                </a:lnTo>
                                <a:lnTo>
                                  <a:pt x="3971" y="4296"/>
                                </a:lnTo>
                                <a:lnTo>
                                  <a:pt x="3970" y="4313"/>
                                </a:lnTo>
                                <a:lnTo>
                                  <a:pt x="3971" y="4329"/>
                                </a:lnTo>
                                <a:lnTo>
                                  <a:pt x="3972" y="4345"/>
                                </a:lnTo>
                                <a:lnTo>
                                  <a:pt x="3973" y="4360"/>
                                </a:lnTo>
                                <a:lnTo>
                                  <a:pt x="3976" y="4375"/>
                                </a:lnTo>
                                <a:lnTo>
                                  <a:pt x="3980" y="4388"/>
                                </a:lnTo>
                                <a:lnTo>
                                  <a:pt x="3985" y="4400"/>
                                </a:lnTo>
                                <a:lnTo>
                                  <a:pt x="3991" y="4412"/>
                                </a:lnTo>
                                <a:lnTo>
                                  <a:pt x="3998" y="4422"/>
                                </a:lnTo>
                                <a:lnTo>
                                  <a:pt x="3994" y="4428"/>
                                </a:lnTo>
                                <a:lnTo>
                                  <a:pt x="3993" y="4435"/>
                                </a:lnTo>
                                <a:lnTo>
                                  <a:pt x="3993" y="4441"/>
                                </a:lnTo>
                                <a:lnTo>
                                  <a:pt x="3996" y="4446"/>
                                </a:lnTo>
                                <a:lnTo>
                                  <a:pt x="4001" y="4450"/>
                                </a:lnTo>
                                <a:lnTo>
                                  <a:pt x="4007" y="4454"/>
                                </a:lnTo>
                                <a:lnTo>
                                  <a:pt x="4014" y="4456"/>
                                </a:lnTo>
                                <a:lnTo>
                                  <a:pt x="4022" y="4458"/>
                                </a:lnTo>
                                <a:lnTo>
                                  <a:pt x="4033" y="4458"/>
                                </a:lnTo>
                                <a:lnTo>
                                  <a:pt x="4043" y="4457"/>
                                </a:lnTo>
                                <a:lnTo>
                                  <a:pt x="4053" y="4455"/>
                                </a:lnTo>
                                <a:lnTo>
                                  <a:pt x="4064" y="4452"/>
                                </a:lnTo>
                                <a:lnTo>
                                  <a:pt x="4074" y="4447"/>
                                </a:lnTo>
                                <a:lnTo>
                                  <a:pt x="4084" y="4440"/>
                                </a:lnTo>
                                <a:lnTo>
                                  <a:pt x="4095" y="4432"/>
                                </a:lnTo>
                                <a:lnTo>
                                  <a:pt x="4104" y="4422"/>
                                </a:lnTo>
                                <a:lnTo>
                                  <a:pt x="4304" y="4165"/>
                                </a:lnTo>
                                <a:close/>
                                <a:moveTo>
                                  <a:pt x="4039" y="4505"/>
                                </a:moveTo>
                                <a:lnTo>
                                  <a:pt x="4039" y="4505"/>
                                </a:lnTo>
                                <a:lnTo>
                                  <a:pt x="4030" y="4498"/>
                                </a:lnTo>
                                <a:lnTo>
                                  <a:pt x="4019" y="4492"/>
                                </a:lnTo>
                                <a:lnTo>
                                  <a:pt x="4009" y="4488"/>
                                </a:lnTo>
                                <a:lnTo>
                                  <a:pt x="3999" y="4484"/>
                                </a:lnTo>
                                <a:lnTo>
                                  <a:pt x="3980" y="4477"/>
                                </a:lnTo>
                                <a:lnTo>
                                  <a:pt x="3971" y="4472"/>
                                </a:lnTo>
                                <a:lnTo>
                                  <a:pt x="3964" y="4467"/>
                                </a:lnTo>
                                <a:lnTo>
                                  <a:pt x="3960" y="4580"/>
                                </a:lnTo>
                                <a:lnTo>
                                  <a:pt x="3973" y="4574"/>
                                </a:lnTo>
                                <a:lnTo>
                                  <a:pt x="3984" y="4567"/>
                                </a:lnTo>
                                <a:lnTo>
                                  <a:pt x="3996" y="4560"/>
                                </a:lnTo>
                                <a:lnTo>
                                  <a:pt x="4006" y="4551"/>
                                </a:lnTo>
                                <a:lnTo>
                                  <a:pt x="4015" y="4540"/>
                                </a:lnTo>
                                <a:lnTo>
                                  <a:pt x="4024" y="4529"/>
                                </a:lnTo>
                                <a:lnTo>
                                  <a:pt x="4032" y="4517"/>
                                </a:lnTo>
                                <a:lnTo>
                                  <a:pt x="4039" y="4505"/>
                                </a:lnTo>
                                <a:close/>
                                <a:moveTo>
                                  <a:pt x="7207" y="332"/>
                                </a:moveTo>
                                <a:lnTo>
                                  <a:pt x="7207" y="332"/>
                                </a:lnTo>
                                <a:lnTo>
                                  <a:pt x="7210" y="334"/>
                                </a:lnTo>
                                <a:lnTo>
                                  <a:pt x="7212" y="337"/>
                                </a:lnTo>
                                <a:lnTo>
                                  <a:pt x="7216" y="344"/>
                                </a:lnTo>
                                <a:lnTo>
                                  <a:pt x="7219" y="353"/>
                                </a:lnTo>
                                <a:lnTo>
                                  <a:pt x="7222" y="359"/>
                                </a:lnTo>
                                <a:lnTo>
                                  <a:pt x="7224" y="362"/>
                                </a:lnTo>
                                <a:lnTo>
                                  <a:pt x="7228" y="364"/>
                                </a:lnTo>
                                <a:lnTo>
                                  <a:pt x="7230" y="365"/>
                                </a:lnTo>
                                <a:lnTo>
                                  <a:pt x="7234" y="365"/>
                                </a:lnTo>
                                <a:lnTo>
                                  <a:pt x="7238" y="364"/>
                                </a:lnTo>
                                <a:lnTo>
                                  <a:pt x="7243" y="361"/>
                                </a:lnTo>
                                <a:lnTo>
                                  <a:pt x="7249" y="356"/>
                                </a:lnTo>
                                <a:lnTo>
                                  <a:pt x="7257" y="349"/>
                                </a:lnTo>
                                <a:lnTo>
                                  <a:pt x="7256" y="341"/>
                                </a:lnTo>
                                <a:lnTo>
                                  <a:pt x="7255" y="334"/>
                                </a:lnTo>
                                <a:lnTo>
                                  <a:pt x="7254" y="330"/>
                                </a:lnTo>
                                <a:lnTo>
                                  <a:pt x="7252" y="327"/>
                                </a:lnTo>
                                <a:lnTo>
                                  <a:pt x="7250" y="325"/>
                                </a:lnTo>
                                <a:lnTo>
                                  <a:pt x="7248" y="325"/>
                                </a:lnTo>
                                <a:lnTo>
                                  <a:pt x="7245" y="326"/>
                                </a:lnTo>
                                <a:lnTo>
                                  <a:pt x="7242" y="327"/>
                                </a:lnTo>
                                <a:lnTo>
                                  <a:pt x="7235" y="330"/>
                                </a:lnTo>
                                <a:lnTo>
                                  <a:pt x="7227" y="334"/>
                                </a:lnTo>
                                <a:lnTo>
                                  <a:pt x="7221" y="335"/>
                                </a:lnTo>
                                <a:lnTo>
                                  <a:pt x="7217" y="335"/>
                                </a:lnTo>
                                <a:lnTo>
                                  <a:pt x="7212" y="334"/>
                                </a:lnTo>
                                <a:lnTo>
                                  <a:pt x="7207" y="332"/>
                                </a:lnTo>
                                <a:close/>
                                <a:moveTo>
                                  <a:pt x="7638" y="331"/>
                                </a:moveTo>
                                <a:lnTo>
                                  <a:pt x="7638" y="331"/>
                                </a:lnTo>
                                <a:lnTo>
                                  <a:pt x="7637" y="330"/>
                                </a:lnTo>
                                <a:lnTo>
                                  <a:pt x="7635" y="330"/>
                                </a:lnTo>
                                <a:lnTo>
                                  <a:pt x="7626" y="329"/>
                                </a:lnTo>
                                <a:lnTo>
                                  <a:pt x="7592" y="331"/>
                                </a:lnTo>
                                <a:lnTo>
                                  <a:pt x="7540" y="334"/>
                                </a:lnTo>
                                <a:lnTo>
                                  <a:pt x="7479" y="339"/>
                                </a:lnTo>
                                <a:lnTo>
                                  <a:pt x="7357" y="350"/>
                                </a:lnTo>
                                <a:lnTo>
                                  <a:pt x="7281" y="359"/>
                                </a:lnTo>
                                <a:lnTo>
                                  <a:pt x="7283" y="372"/>
                                </a:lnTo>
                                <a:lnTo>
                                  <a:pt x="7287" y="384"/>
                                </a:lnTo>
                                <a:lnTo>
                                  <a:pt x="7293" y="397"/>
                                </a:lnTo>
                                <a:lnTo>
                                  <a:pt x="7301" y="409"/>
                                </a:lnTo>
                                <a:lnTo>
                                  <a:pt x="7310" y="422"/>
                                </a:lnTo>
                                <a:lnTo>
                                  <a:pt x="7320" y="434"/>
                                </a:lnTo>
                                <a:lnTo>
                                  <a:pt x="7331" y="445"/>
                                </a:lnTo>
                                <a:lnTo>
                                  <a:pt x="7344" y="457"/>
                                </a:lnTo>
                                <a:lnTo>
                                  <a:pt x="7371" y="479"/>
                                </a:lnTo>
                                <a:lnTo>
                                  <a:pt x="7400" y="503"/>
                                </a:lnTo>
                                <a:lnTo>
                                  <a:pt x="7429" y="525"/>
                                </a:lnTo>
                                <a:lnTo>
                                  <a:pt x="7459" y="548"/>
                                </a:lnTo>
                                <a:lnTo>
                                  <a:pt x="7638" y="331"/>
                                </a:lnTo>
                                <a:close/>
                                <a:moveTo>
                                  <a:pt x="7232" y="855"/>
                                </a:moveTo>
                                <a:lnTo>
                                  <a:pt x="7232" y="855"/>
                                </a:lnTo>
                                <a:lnTo>
                                  <a:pt x="7265" y="811"/>
                                </a:lnTo>
                                <a:lnTo>
                                  <a:pt x="7296" y="772"/>
                                </a:lnTo>
                                <a:lnTo>
                                  <a:pt x="7347" y="708"/>
                                </a:lnTo>
                                <a:lnTo>
                                  <a:pt x="7368" y="680"/>
                                </a:lnTo>
                                <a:lnTo>
                                  <a:pt x="7376" y="668"/>
                                </a:lnTo>
                                <a:lnTo>
                                  <a:pt x="7383" y="656"/>
                                </a:lnTo>
                                <a:lnTo>
                                  <a:pt x="7389" y="645"/>
                                </a:lnTo>
                                <a:lnTo>
                                  <a:pt x="7394" y="634"/>
                                </a:lnTo>
                                <a:lnTo>
                                  <a:pt x="7398" y="623"/>
                                </a:lnTo>
                                <a:lnTo>
                                  <a:pt x="7401" y="612"/>
                                </a:lnTo>
                                <a:lnTo>
                                  <a:pt x="7402" y="602"/>
                                </a:lnTo>
                                <a:lnTo>
                                  <a:pt x="7402" y="592"/>
                                </a:lnTo>
                                <a:lnTo>
                                  <a:pt x="7401" y="582"/>
                                </a:lnTo>
                                <a:lnTo>
                                  <a:pt x="7398" y="572"/>
                                </a:lnTo>
                                <a:lnTo>
                                  <a:pt x="7394" y="562"/>
                                </a:lnTo>
                                <a:lnTo>
                                  <a:pt x="7389" y="550"/>
                                </a:lnTo>
                                <a:lnTo>
                                  <a:pt x="7381" y="539"/>
                                </a:lnTo>
                                <a:lnTo>
                                  <a:pt x="7373" y="528"/>
                                </a:lnTo>
                                <a:lnTo>
                                  <a:pt x="7362" y="516"/>
                                </a:lnTo>
                                <a:lnTo>
                                  <a:pt x="7350" y="504"/>
                                </a:lnTo>
                                <a:lnTo>
                                  <a:pt x="7336" y="491"/>
                                </a:lnTo>
                                <a:lnTo>
                                  <a:pt x="7321" y="476"/>
                                </a:lnTo>
                                <a:lnTo>
                                  <a:pt x="7284" y="446"/>
                                </a:lnTo>
                                <a:lnTo>
                                  <a:pt x="7241" y="411"/>
                                </a:lnTo>
                                <a:lnTo>
                                  <a:pt x="7206" y="455"/>
                                </a:lnTo>
                                <a:lnTo>
                                  <a:pt x="7174" y="494"/>
                                </a:lnTo>
                                <a:lnTo>
                                  <a:pt x="7121" y="557"/>
                                </a:lnTo>
                                <a:lnTo>
                                  <a:pt x="7100" y="584"/>
                                </a:lnTo>
                                <a:lnTo>
                                  <a:pt x="7092" y="597"/>
                                </a:lnTo>
                                <a:lnTo>
                                  <a:pt x="7083" y="608"/>
                                </a:lnTo>
                                <a:lnTo>
                                  <a:pt x="7077" y="619"/>
                                </a:lnTo>
                                <a:lnTo>
                                  <a:pt x="7072" y="631"/>
                                </a:lnTo>
                                <a:lnTo>
                                  <a:pt x="7068" y="641"/>
                                </a:lnTo>
                                <a:lnTo>
                                  <a:pt x="7066" y="651"/>
                                </a:lnTo>
                                <a:lnTo>
                                  <a:pt x="7064" y="661"/>
                                </a:lnTo>
                                <a:lnTo>
                                  <a:pt x="7065" y="671"/>
                                </a:lnTo>
                                <a:lnTo>
                                  <a:pt x="7066" y="681"/>
                                </a:lnTo>
                                <a:lnTo>
                                  <a:pt x="7069" y="691"/>
                                </a:lnTo>
                                <a:lnTo>
                                  <a:pt x="7073" y="703"/>
                                </a:lnTo>
                                <a:lnTo>
                                  <a:pt x="7079" y="713"/>
                                </a:lnTo>
                                <a:lnTo>
                                  <a:pt x="7088" y="724"/>
                                </a:lnTo>
                                <a:lnTo>
                                  <a:pt x="7097" y="736"/>
                                </a:lnTo>
                                <a:lnTo>
                                  <a:pt x="7107" y="748"/>
                                </a:lnTo>
                                <a:lnTo>
                                  <a:pt x="7119" y="760"/>
                                </a:lnTo>
                                <a:lnTo>
                                  <a:pt x="7133" y="774"/>
                                </a:lnTo>
                                <a:lnTo>
                                  <a:pt x="7149" y="788"/>
                                </a:lnTo>
                                <a:lnTo>
                                  <a:pt x="7187" y="819"/>
                                </a:lnTo>
                                <a:lnTo>
                                  <a:pt x="7232" y="855"/>
                                </a:lnTo>
                                <a:close/>
                                <a:moveTo>
                                  <a:pt x="7216" y="874"/>
                                </a:moveTo>
                                <a:lnTo>
                                  <a:pt x="7216" y="874"/>
                                </a:lnTo>
                                <a:lnTo>
                                  <a:pt x="7139" y="818"/>
                                </a:lnTo>
                                <a:lnTo>
                                  <a:pt x="7109" y="797"/>
                                </a:lnTo>
                                <a:lnTo>
                                  <a:pt x="7081" y="781"/>
                                </a:lnTo>
                                <a:lnTo>
                                  <a:pt x="7069" y="774"/>
                                </a:lnTo>
                                <a:lnTo>
                                  <a:pt x="7058" y="768"/>
                                </a:lnTo>
                                <a:lnTo>
                                  <a:pt x="7047" y="763"/>
                                </a:lnTo>
                                <a:lnTo>
                                  <a:pt x="7038" y="759"/>
                                </a:lnTo>
                                <a:lnTo>
                                  <a:pt x="7028" y="757"/>
                                </a:lnTo>
                                <a:lnTo>
                                  <a:pt x="7019" y="756"/>
                                </a:lnTo>
                                <a:lnTo>
                                  <a:pt x="7009" y="756"/>
                                </a:lnTo>
                                <a:lnTo>
                                  <a:pt x="7001" y="757"/>
                                </a:lnTo>
                                <a:lnTo>
                                  <a:pt x="6993" y="759"/>
                                </a:lnTo>
                                <a:lnTo>
                                  <a:pt x="6984" y="763"/>
                                </a:lnTo>
                                <a:lnTo>
                                  <a:pt x="6976" y="768"/>
                                </a:lnTo>
                                <a:lnTo>
                                  <a:pt x="6968" y="774"/>
                                </a:lnTo>
                                <a:lnTo>
                                  <a:pt x="6959" y="781"/>
                                </a:lnTo>
                                <a:lnTo>
                                  <a:pt x="6951" y="789"/>
                                </a:lnTo>
                                <a:lnTo>
                                  <a:pt x="6931" y="810"/>
                                </a:lnTo>
                                <a:lnTo>
                                  <a:pt x="6911" y="835"/>
                                </a:lnTo>
                                <a:lnTo>
                                  <a:pt x="6887" y="865"/>
                                </a:lnTo>
                                <a:lnTo>
                                  <a:pt x="6829" y="941"/>
                                </a:lnTo>
                                <a:lnTo>
                                  <a:pt x="6905" y="1000"/>
                                </a:lnTo>
                                <a:lnTo>
                                  <a:pt x="6935" y="1022"/>
                                </a:lnTo>
                                <a:lnTo>
                                  <a:pt x="6962" y="1041"/>
                                </a:lnTo>
                                <a:lnTo>
                                  <a:pt x="6974" y="1048"/>
                                </a:lnTo>
                                <a:lnTo>
                                  <a:pt x="6985" y="1053"/>
                                </a:lnTo>
                                <a:lnTo>
                                  <a:pt x="6996" y="1058"/>
                                </a:lnTo>
                                <a:lnTo>
                                  <a:pt x="7005" y="1061"/>
                                </a:lnTo>
                                <a:lnTo>
                                  <a:pt x="7015" y="1064"/>
                                </a:lnTo>
                                <a:lnTo>
                                  <a:pt x="7025" y="1065"/>
                                </a:lnTo>
                                <a:lnTo>
                                  <a:pt x="7033" y="1065"/>
                                </a:lnTo>
                                <a:lnTo>
                                  <a:pt x="7042" y="1064"/>
                                </a:lnTo>
                                <a:lnTo>
                                  <a:pt x="7050" y="1061"/>
                                </a:lnTo>
                                <a:lnTo>
                                  <a:pt x="7058" y="1057"/>
                                </a:lnTo>
                                <a:lnTo>
                                  <a:pt x="7066" y="1052"/>
                                </a:lnTo>
                                <a:lnTo>
                                  <a:pt x="7075" y="1046"/>
                                </a:lnTo>
                                <a:lnTo>
                                  <a:pt x="7083" y="1038"/>
                                </a:lnTo>
                                <a:lnTo>
                                  <a:pt x="7093" y="1030"/>
                                </a:lnTo>
                                <a:lnTo>
                                  <a:pt x="7112" y="1009"/>
                                </a:lnTo>
                                <a:lnTo>
                                  <a:pt x="7133" y="983"/>
                                </a:lnTo>
                                <a:lnTo>
                                  <a:pt x="7157" y="951"/>
                                </a:lnTo>
                                <a:lnTo>
                                  <a:pt x="7216" y="874"/>
                                </a:lnTo>
                                <a:close/>
                                <a:moveTo>
                                  <a:pt x="7023" y="1124"/>
                                </a:moveTo>
                                <a:lnTo>
                                  <a:pt x="6814" y="960"/>
                                </a:lnTo>
                                <a:lnTo>
                                  <a:pt x="6657" y="1175"/>
                                </a:lnTo>
                                <a:lnTo>
                                  <a:pt x="6729" y="1228"/>
                                </a:lnTo>
                                <a:lnTo>
                                  <a:pt x="6759" y="1249"/>
                                </a:lnTo>
                                <a:lnTo>
                                  <a:pt x="6784" y="1265"/>
                                </a:lnTo>
                                <a:lnTo>
                                  <a:pt x="6806" y="1278"/>
                                </a:lnTo>
                                <a:lnTo>
                                  <a:pt x="6817" y="1282"/>
                                </a:lnTo>
                                <a:lnTo>
                                  <a:pt x="6826" y="1286"/>
                                </a:lnTo>
                                <a:lnTo>
                                  <a:pt x="6835" y="1289"/>
                                </a:lnTo>
                                <a:lnTo>
                                  <a:pt x="6844" y="1290"/>
                                </a:lnTo>
                                <a:lnTo>
                                  <a:pt x="6852" y="1291"/>
                                </a:lnTo>
                                <a:lnTo>
                                  <a:pt x="6860" y="1290"/>
                                </a:lnTo>
                                <a:lnTo>
                                  <a:pt x="6868" y="1288"/>
                                </a:lnTo>
                                <a:lnTo>
                                  <a:pt x="6875" y="1286"/>
                                </a:lnTo>
                                <a:lnTo>
                                  <a:pt x="6884" y="1282"/>
                                </a:lnTo>
                                <a:lnTo>
                                  <a:pt x="6892" y="1277"/>
                                </a:lnTo>
                                <a:lnTo>
                                  <a:pt x="6900" y="1271"/>
                                </a:lnTo>
                                <a:lnTo>
                                  <a:pt x="6908" y="1263"/>
                                </a:lnTo>
                                <a:lnTo>
                                  <a:pt x="6926" y="1244"/>
                                </a:lnTo>
                                <a:lnTo>
                                  <a:pt x="6945" y="1222"/>
                                </a:lnTo>
                                <a:lnTo>
                                  <a:pt x="6968" y="1194"/>
                                </a:lnTo>
                                <a:lnTo>
                                  <a:pt x="7023" y="1124"/>
                                </a:lnTo>
                                <a:close/>
                                <a:moveTo>
                                  <a:pt x="6208" y="2159"/>
                                </a:moveTo>
                                <a:lnTo>
                                  <a:pt x="6208" y="2159"/>
                                </a:lnTo>
                                <a:lnTo>
                                  <a:pt x="6145" y="2109"/>
                                </a:lnTo>
                                <a:lnTo>
                                  <a:pt x="6120" y="2089"/>
                                </a:lnTo>
                                <a:lnTo>
                                  <a:pt x="6097" y="2072"/>
                                </a:lnTo>
                                <a:lnTo>
                                  <a:pt x="6077" y="2057"/>
                                </a:lnTo>
                                <a:lnTo>
                                  <a:pt x="6060" y="2047"/>
                                </a:lnTo>
                                <a:lnTo>
                                  <a:pt x="6052" y="2044"/>
                                </a:lnTo>
                                <a:lnTo>
                                  <a:pt x="6044" y="2041"/>
                                </a:lnTo>
                                <a:lnTo>
                                  <a:pt x="6035" y="2039"/>
                                </a:lnTo>
                                <a:lnTo>
                                  <a:pt x="6028" y="2038"/>
                                </a:lnTo>
                                <a:lnTo>
                                  <a:pt x="6020" y="2038"/>
                                </a:lnTo>
                                <a:lnTo>
                                  <a:pt x="6013" y="2040"/>
                                </a:lnTo>
                                <a:lnTo>
                                  <a:pt x="6006" y="2042"/>
                                </a:lnTo>
                                <a:lnTo>
                                  <a:pt x="5998" y="2045"/>
                                </a:lnTo>
                                <a:lnTo>
                                  <a:pt x="5991" y="2049"/>
                                </a:lnTo>
                                <a:lnTo>
                                  <a:pt x="5983" y="2054"/>
                                </a:lnTo>
                                <a:lnTo>
                                  <a:pt x="5974" y="2061"/>
                                </a:lnTo>
                                <a:lnTo>
                                  <a:pt x="5965" y="2068"/>
                                </a:lnTo>
                                <a:lnTo>
                                  <a:pt x="5946" y="2087"/>
                                </a:lnTo>
                                <a:lnTo>
                                  <a:pt x="5925" y="2110"/>
                                </a:lnTo>
                                <a:lnTo>
                                  <a:pt x="5900" y="2138"/>
                                </a:lnTo>
                                <a:lnTo>
                                  <a:pt x="5873" y="2172"/>
                                </a:lnTo>
                                <a:lnTo>
                                  <a:pt x="5907" y="2198"/>
                                </a:lnTo>
                                <a:lnTo>
                                  <a:pt x="5937" y="2223"/>
                                </a:lnTo>
                                <a:lnTo>
                                  <a:pt x="5962" y="2244"/>
                                </a:lnTo>
                                <a:lnTo>
                                  <a:pt x="5986" y="2261"/>
                                </a:lnTo>
                                <a:lnTo>
                                  <a:pt x="6006" y="2275"/>
                                </a:lnTo>
                                <a:lnTo>
                                  <a:pt x="6023" y="2287"/>
                                </a:lnTo>
                                <a:lnTo>
                                  <a:pt x="6032" y="2291"/>
                                </a:lnTo>
                                <a:lnTo>
                                  <a:pt x="6039" y="2294"/>
                                </a:lnTo>
                                <a:lnTo>
                                  <a:pt x="6048" y="2296"/>
                                </a:lnTo>
                                <a:lnTo>
                                  <a:pt x="6056" y="2297"/>
                                </a:lnTo>
                                <a:lnTo>
                                  <a:pt x="6063" y="2297"/>
                                </a:lnTo>
                                <a:lnTo>
                                  <a:pt x="6070" y="2296"/>
                                </a:lnTo>
                                <a:lnTo>
                                  <a:pt x="6078" y="2294"/>
                                </a:lnTo>
                                <a:lnTo>
                                  <a:pt x="6085" y="2291"/>
                                </a:lnTo>
                                <a:lnTo>
                                  <a:pt x="6093" y="2286"/>
                                </a:lnTo>
                                <a:lnTo>
                                  <a:pt x="6101" y="2281"/>
                                </a:lnTo>
                                <a:lnTo>
                                  <a:pt x="6109" y="2274"/>
                                </a:lnTo>
                                <a:lnTo>
                                  <a:pt x="6118" y="2266"/>
                                </a:lnTo>
                                <a:lnTo>
                                  <a:pt x="6136" y="2247"/>
                                </a:lnTo>
                                <a:lnTo>
                                  <a:pt x="6157" y="2223"/>
                                </a:lnTo>
                                <a:lnTo>
                                  <a:pt x="6180" y="2193"/>
                                </a:lnTo>
                                <a:lnTo>
                                  <a:pt x="6208" y="2159"/>
                                </a:lnTo>
                                <a:close/>
                                <a:moveTo>
                                  <a:pt x="6061" y="2349"/>
                                </a:moveTo>
                                <a:lnTo>
                                  <a:pt x="6061" y="2349"/>
                                </a:lnTo>
                                <a:lnTo>
                                  <a:pt x="5997" y="2298"/>
                                </a:lnTo>
                                <a:lnTo>
                                  <a:pt x="5970" y="2278"/>
                                </a:lnTo>
                                <a:lnTo>
                                  <a:pt x="5948" y="2260"/>
                                </a:lnTo>
                                <a:lnTo>
                                  <a:pt x="5928" y="2247"/>
                                </a:lnTo>
                                <a:lnTo>
                                  <a:pt x="5919" y="2242"/>
                                </a:lnTo>
                                <a:lnTo>
                                  <a:pt x="5910" y="2237"/>
                                </a:lnTo>
                                <a:lnTo>
                                  <a:pt x="5901" y="2234"/>
                                </a:lnTo>
                                <a:lnTo>
                                  <a:pt x="5893" y="2231"/>
                                </a:lnTo>
                                <a:lnTo>
                                  <a:pt x="5885" y="2230"/>
                                </a:lnTo>
                                <a:lnTo>
                                  <a:pt x="5878" y="2229"/>
                                </a:lnTo>
                                <a:lnTo>
                                  <a:pt x="5870" y="2229"/>
                                </a:lnTo>
                                <a:lnTo>
                                  <a:pt x="5863" y="2231"/>
                                </a:lnTo>
                                <a:lnTo>
                                  <a:pt x="5856" y="2233"/>
                                </a:lnTo>
                                <a:lnTo>
                                  <a:pt x="5848" y="2237"/>
                                </a:lnTo>
                                <a:lnTo>
                                  <a:pt x="5840" y="2241"/>
                                </a:lnTo>
                                <a:lnTo>
                                  <a:pt x="5831" y="2247"/>
                                </a:lnTo>
                                <a:lnTo>
                                  <a:pt x="5814" y="2262"/>
                                </a:lnTo>
                                <a:lnTo>
                                  <a:pt x="5795" y="2282"/>
                                </a:lnTo>
                                <a:lnTo>
                                  <a:pt x="5774" y="2305"/>
                                </a:lnTo>
                                <a:lnTo>
                                  <a:pt x="5720" y="2368"/>
                                </a:lnTo>
                                <a:lnTo>
                                  <a:pt x="5786" y="2417"/>
                                </a:lnTo>
                                <a:lnTo>
                                  <a:pt x="5812" y="2437"/>
                                </a:lnTo>
                                <a:lnTo>
                                  <a:pt x="5836" y="2454"/>
                                </a:lnTo>
                                <a:lnTo>
                                  <a:pt x="5857" y="2467"/>
                                </a:lnTo>
                                <a:lnTo>
                                  <a:pt x="5875" y="2477"/>
                                </a:lnTo>
                                <a:lnTo>
                                  <a:pt x="5883" y="2481"/>
                                </a:lnTo>
                                <a:lnTo>
                                  <a:pt x="5891" y="2485"/>
                                </a:lnTo>
                                <a:lnTo>
                                  <a:pt x="5899" y="2487"/>
                                </a:lnTo>
                                <a:lnTo>
                                  <a:pt x="5908" y="2488"/>
                                </a:lnTo>
                                <a:lnTo>
                                  <a:pt x="5915" y="2487"/>
                                </a:lnTo>
                                <a:lnTo>
                                  <a:pt x="5923" y="2486"/>
                                </a:lnTo>
                                <a:lnTo>
                                  <a:pt x="5930" y="2484"/>
                                </a:lnTo>
                                <a:lnTo>
                                  <a:pt x="5938" y="2480"/>
                                </a:lnTo>
                                <a:lnTo>
                                  <a:pt x="5945" y="2475"/>
                                </a:lnTo>
                                <a:lnTo>
                                  <a:pt x="5953" y="2470"/>
                                </a:lnTo>
                                <a:lnTo>
                                  <a:pt x="5961" y="2463"/>
                                </a:lnTo>
                                <a:lnTo>
                                  <a:pt x="5970" y="2456"/>
                                </a:lnTo>
                                <a:lnTo>
                                  <a:pt x="5989" y="2437"/>
                                </a:lnTo>
                                <a:lnTo>
                                  <a:pt x="6010" y="2412"/>
                                </a:lnTo>
                                <a:lnTo>
                                  <a:pt x="6033" y="2383"/>
                                </a:lnTo>
                                <a:lnTo>
                                  <a:pt x="6061" y="2349"/>
                                </a:lnTo>
                                <a:close/>
                                <a:moveTo>
                                  <a:pt x="6845" y="1352"/>
                                </a:moveTo>
                                <a:lnTo>
                                  <a:pt x="6845" y="1352"/>
                                </a:lnTo>
                                <a:lnTo>
                                  <a:pt x="6778" y="1302"/>
                                </a:lnTo>
                                <a:lnTo>
                                  <a:pt x="6751" y="1282"/>
                                </a:lnTo>
                                <a:lnTo>
                                  <a:pt x="6727" y="1266"/>
                                </a:lnTo>
                                <a:lnTo>
                                  <a:pt x="6706" y="1252"/>
                                </a:lnTo>
                                <a:lnTo>
                                  <a:pt x="6688" y="1242"/>
                                </a:lnTo>
                                <a:lnTo>
                                  <a:pt x="6679" y="1238"/>
                                </a:lnTo>
                                <a:lnTo>
                                  <a:pt x="6671" y="1236"/>
                                </a:lnTo>
                                <a:lnTo>
                                  <a:pt x="6662" y="1234"/>
                                </a:lnTo>
                                <a:lnTo>
                                  <a:pt x="6655" y="1233"/>
                                </a:lnTo>
                                <a:lnTo>
                                  <a:pt x="6647" y="1234"/>
                                </a:lnTo>
                                <a:lnTo>
                                  <a:pt x="6640" y="1235"/>
                                </a:lnTo>
                                <a:lnTo>
                                  <a:pt x="6632" y="1238"/>
                                </a:lnTo>
                                <a:lnTo>
                                  <a:pt x="6625" y="1241"/>
                                </a:lnTo>
                                <a:lnTo>
                                  <a:pt x="6617" y="1247"/>
                                </a:lnTo>
                                <a:lnTo>
                                  <a:pt x="6609" y="1253"/>
                                </a:lnTo>
                                <a:lnTo>
                                  <a:pt x="6601" y="1260"/>
                                </a:lnTo>
                                <a:lnTo>
                                  <a:pt x="6591" y="1268"/>
                                </a:lnTo>
                                <a:lnTo>
                                  <a:pt x="6572" y="1288"/>
                                </a:lnTo>
                                <a:lnTo>
                                  <a:pt x="6552" y="1312"/>
                                </a:lnTo>
                                <a:lnTo>
                                  <a:pt x="6527" y="1343"/>
                                </a:lnTo>
                                <a:lnTo>
                                  <a:pt x="6500" y="1377"/>
                                </a:lnTo>
                                <a:lnTo>
                                  <a:pt x="6566" y="1430"/>
                                </a:lnTo>
                                <a:lnTo>
                                  <a:pt x="6593" y="1452"/>
                                </a:lnTo>
                                <a:lnTo>
                                  <a:pt x="6617" y="1470"/>
                                </a:lnTo>
                                <a:lnTo>
                                  <a:pt x="6637" y="1484"/>
                                </a:lnTo>
                                <a:lnTo>
                                  <a:pt x="6647" y="1489"/>
                                </a:lnTo>
                                <a:lnTo>
                                  <a:pt x="6655" y="1494"/>
                                </a:lnTo>
                                <a:lnTo>
                                  <a:pt x="6664" y="1497"/>
                                </a:lnTo>
                                <a:lnTo>
                                  <a:pt x="6673" y="1500"/>
                                </a:lnTo>
                                <a:lnTo>
                                  <a:pt x="6681" y="1501"/>
                                </a:lnTo>
                                <a:lnTo>
                                  <a:pt x="6688" y="1502"/>
                                </a:lnTo>
                                <a:lnTo>
                                  <a:pt x="6696" y="1501"/>
                                </a:lnTo>
                                <a:lnTo>
                                  <a:pt x="6703" y="1500"/>
                                </a:lnTo>
                                <a:lnTo>
                                  <a:pt x="6711" y="1497"/>
                                </a:lnTo>
                                <a:lnTo>
                                  <a:pt x="6718" y="1493"/>
                                </a:lnTo>
                                <a:lnTo>
                                  <a:pt x="6726" y="1488"/>
                                </a:lnTo>
                                <a:lnTo>
                                  <a:pt x="6734" y="1482"/>
                                </a:lnTo>
                                <a:lnTo>
                                  <a:pt x="6743" y="1475"/>
                                </a:lnTo>
                                <a:lnTo>
                                  <a:pt x="6752" y="1466"/>
                                </a:lnTo>
                                <a:lnTo>
                                  <a:pt x="6771" y="1445"/>
                                </a:lnTo>
                                <a:lnTo>
                                  <a:pt x="6792" y="1419"/>
                                </a:lnTo>
                                <a:lnTo>
                                  <a:pt x="6845" y="1352"/>
                                </a:lnTo>
                                <a:close/>
                                <a:moveTo>
                                  <a:pt x="6682" y="1562"/>
                                </a:moveTo>
                                <a:lnTo>
                                  <a:pt x="6485" y="1398"/>
                                </a:lnTo>
                                <a:lnTo>
                                  <a:pt x="6342" y="1581"/>
                                </a:lnTo>
                                <a:lnTo>
                                  <a:pt x="6408" y="1633"/>
                                </a:lnTo>
                                <a:lnTo>
                                  <a:pt x="6434" y="1654"/>
                                </a:lnTo>
                                <a:lnTo>
                                  <a:pt x="6456" y="1672"/>
                                </a:lnTo>
                                <a:lnTo>
                                  <a:pt x="6477" y="1686"/>
                                </a:lnTo>
                                <a:lnTo>
                                  <a:pt x="6495" y="1696"/>
                                </a:lnTo>
                                <a:lnTo>
                                  <a:pt x="6504" y="1700"/>
                                </a:lnTo>
                                <a:lnTo>
                                  <a:pt x="6512" y="1703"/>
                                </a:lnTo>
                                <a:lnTo>
                                  <a:pt x="6519" y="1705"/>
                                </a:lnTo>
                                <a:lnTo>
                                  <a:pt x="6527" y="1705"/>
                                </a:lnTo>
                                <a:lnTo>
                                  <a:pt x="6535" y="1705"/>
                                </a:lnTo>
                                <a:lnTo>
                                  <a:pt x="6543" y="1704"/>
                                </a:lnTo>
                                <a:lnTo>
                                  <a:pt x="6550" y="1701"/>
                                </a:lnTo>
                                <a:lnTo>
                                  <a:pt x="6558" y="1698"/>
                                </a:lnTo>
                                <a:lnTo>
                                  <a:pt x="6565" y="1693"/>
                                </a:lnTo>
                                <a:lnTo>
                                  <a:pt x="6573" y="1687"/>
                                </a:lnTo>
                                <a:lnTo>
                                  <a:pt x="6581" y="1681"/>
                                </a:lnTo>
                                <a:lnTo>
                                  <a:pt x="6590" y="1672"/>
                                </a:lnTo>
                                <a:lnTo>
                                  <a:pt x="6609" y="1652"/>
                                </a:lnTo>
                                <a:lnTo>
                                  <a:pt x="6630" y="1627"/>
                                </a:lnTo>
                                <a:lnTo>
                                  <a:pt x="6654" y="1598"/>
                                </a:lnTo>
                                <a:lnTo>
                                  <a:pt x="6682" y="1562"/>
                                </a:lnTo>
                                <a:close/>
                                <a:moveTo>
                                  <a:pt x="6530" y="1759"/>
                                </a:moveTo>
                                <a:lnTo>
                                  <a:pt x="6327" y="1601"/>
                                </a:lnTo>
                                <a:lnTo>
                                  <a:pt x="6185" y="1784"/>
                                </a:lnTo>
                                <a:lnTo>
                                  <a:pt x="6249" y="1835"/>
                                </a:lnTo>
                                <a:lnTo>
                                  <a:pt x="6276" y="1856"/>
                                </a:lnTo>
                                <a:lnTo>
                                  <a:pt x="6299" y="1874"/>
                                </a:lnTo>
                                <a:lnTo>
                                  <a:pt x="6319" y="1887"/>
                                </a:lnTo>
                                <a:lnTo>
                                  <a:pt x="6329" y="1892"/>
                                </a:lnTo>
                                <a:lnTo>
                                  <a:pt x="6338" y="1896"/>
                                </a:lnTo>
                                <a:lnTo>
                                  <a:pt x="6346" y="1900"/>
                                </a:lnTo>
                                <a:lnTo>
                                  <a:pt x="6354" y="1902"/>
                                </a:lnTo>
                                <a:lnTo>
                                  <a:pt x="6362" y="1903"/>
                                </a:lnTo>
                                <a:lnTo>
                                  <a:pt x="6369" y="1903"/>
                                </a:lnTo>
                                <a:lnTo>
                                  <a:pt x="6377" y="1903"/>
                                </a:lnTo>
                                <a:lnTo>
                                  <a:pt x="6384" y="1901"/>
                                </a:lnTo>
                                <a:lnTo>
                                  <a:pt x="6393" y="1898"/>
                                </a:lnTo>
                                <a:lnTo>
                                  <a:pt x="6401" y="1894"/>
                                </a:lnTo>
                                <a:lnTo>
                                  <a:pt x="6408" y="1890"/>
                                </a:lnTo>
                                <a:lnTo>
                                  <a:pt x="6416" y="1884"/>
                                </a:lnTo>
                                <a:lnTo>
                                  <a:pt x="6434" y="1868"/>
                                </a:lnTo>
                                <a:lnTo>
                                  <a:pt x="6453" y="1847"/>
                                </a:lnTo>
                                <a:lnTo>
                                  <a:pt x="6476" y="1823"/>
                                </a:lnTo>
                                <a:lnTo>
                                  <a:pt x="6530" y="1759"/>
                                </a:lnTo>
                                <a:close/>
                                <a:moveTo>
                                  <a:pt x="6234" y="2138"/>
                                </a:moveTo>
                                <a:lnTo>
                                  <a:pt x="6234" y="2138"/>
                                </a:lnTo>
                                <a:lnTo>
                                  <a:pt x="6282" y="2072"/>
                                </a:lnTo>
                                <a:lnTo>
                                  <a:pt x="6300" y="2044"/>
                                </a:lnTo>
                                <a:lnTo>
                                  <a:pt x="6314" y="2021"/>
                                </a:lnTo>
                                <a:lnTo>
                                  <a:pt x="6325" y="2000"/>
                                </a:lnTo>
                                <a:lnTo>
                                  <a:pt x="6328" y="1991"/>
                                </a:lnTo>
                                <a:lnTo>
                                  <a:pt x="6331" y="1982"/>
                                </a:lnTo>
                                <a:lnTo>
                                  <a:pt x="6332" y="1974"/>
                                </a:lnTo>
                                <a:lnTo>
                                  <a:pt x="6333" y="1966"/>
                                </a:lnTo>
                                <a:lnTo>
                                  <a:pt x="6332" y="1958"/>
                                </a:lnTo>
                                <a:lnTo>
                                  <a:pt x="6331" y="1951"/>
                                </a:lnTo>
                                <a:lnTo>
                                  <a:pt x="6328" y="1944"/>
                                </a:lnTo>
                                <a:lnTo>
                                  <a:pt x="6325" y="1937"/>
                                </a:lnTo>
                                <a:lnTo>
                                  <a:pt x="6321" y="1929"/>
                                </a:lnTo>
                                <a:lnTo>
                                  <a:pt x="6314" y="1922"/>
                                </a:lnTo>
                                <a:lnTo>
                                  <a:pt x="6308" y="1915"/>
                                </a:lnTo>
                                <a:lnTo>
                                  <a:pt x="6300" y="1907"/>
                                </a:lnTo>
                                <a:lnTo>
                                  <a:pt x="6283" y="1891"/>
                                </a:lnTo>
                                <a:lnTo>
                                  <a:pt x="6261" y="1874"/>
                                </a:lnTo>
                                <a:lnTo>
                                  <a:pt x="6234" y="1853"/>
                                </a:lnTo>
                                <a:lnTo>
                                  <a:pt x="6169" y="1804"/>
                                </a:lnTo>
                                <a:lnTo>
                                  <a:pt x="6026" y="1986"/>
                                </a:lnTo>
                                <a:lnTo>
                                  <a:pt x="6234" y="2138"/>
                                </a:lnTo>
                                <a:close/>
                                <a:moveTo>
                                  <a:pt x="5908" y="2545"/>
                                </a:moveTo>
                                <a:lnTo>
                                  <a:pt x="5712" y="2393"/>
                                </a:lnTo>
                                <a:lnTo>
                                  <a:pt x="5579" y="2563"/>
                                </a:lnTo>
                                <a:lnTo>
                                  <a:pt x="5643" y="2612"/>
                                </a:lnTo>
                                <a:lnTo>
                                  <a:pt x="5668" y="2634"/>
                                </a:lnTo>
                                <a:lnTo>
                                  <a:pt x="5690" y="2651"/>
                                </a:lnTo>
                                <a:lnTo>
                                  <a:pt x="5710" y="2664"/>
                                </a:lnTo>
                                <a:lnTo>
                                  <a:pt x="5727" y="2674"/>
                                </a:lnTo>
                                <a:lnTo>
                                  <a:pt x="5735" y="2678"/>
                                </a:lnTo>
                                <a:lnTo>
                                  <a:pt x="5743" y="2681"/>
                                </a:lnTo>
                                <a:lnTo>
                                  <a:pt x="5751" y="2682"/>
                                </a:lnTo>
                                <a:lnTo>
                                  <a:pt x="5758" y="2683"/>
                                </a:lnTo>
                                <a:lnTo>
                                  <a:pt x="5766" y="2683"/>
                                </a:lnTo>
                                <a:lnTo>
                                  <a:pt x="5773" y="2682"/>
                                </a:lnTo>
                                <a:lnTo>
                                  <a:pt x="5780" y="2679"/>
                                </a:lnTo>
                                <a:lnTo>
                                  <a:pt x="5788" y="2676"/>
                                </a:lnTo>
                                <a:lnTo>
                                  <a:pt x="5795" y="2672"/>
                                </a:lnTo>
                                <a:lnTo>
                                  <a:pt x="5803" y="2666"/>
                                </a:lnTo>
                                <a:lnTo>
                                  <a:pt x="5810" y="2660"/>
                                </a:lnTo>
                                <a:lnTo>
                                  <a:pt x="5819" y="2652"/>
                                </a:lnTo>
                                <a:lnTo>
                                  <a:pt x="5838" y="2633"/>
                                </a:lnTo>
                                <a:lnTo>
                                  <a:pt x="5858" y="2608"/>
                                </a:lnTo>
                                <a:lnTo>
                                  <a:pt x="5881" y="2580"/>
                                </a:lnTo>
                                <a:lnTo>
                                  <a:pt x="5908" y="2545"/>
                                </a:lnTo>
                                <a:close/>
                                <a:moveTo>
                                  <a:pt x="5755" y="2741"/>
                                </a:moveTo>
                                <a:lnTo>
                                  <a:pt x="5559" y="2589"/>
                                </a:lnTo>
                                <a:lnTo>
                                  <a:pt x="5427" y="2760"/>
                                </a:lnTo>
                                <a:lnTo>
                                  <a:pt x="5490" y="2809"/>
                                </a:lnTo>
                                <a:lnTo>
                                  <a:pt x="5515" y="2830"/>
                                </a:lnTo>
                                <a:lnTo>
                                  <a:pt x="5537" y="2847"/>
                                </a:lnTo>
                                <a:lnTo>
                                  <a:pt x="5558" y="2861"/>
                                </a:lnTo>
                                <a:lnTo>
                                  <a:pt x="5575" y="2871"/>
                                </a:lnTo>
                                <a:lnTo>
                                  <a:pt x="5583" y="2874"/>
                                </a:lnTo>
                                <a:lnTo>
                                  <a:pt x="5591" y="2877"/>
                                </a:lnTo>
                                <a:lnTo>
                                  <a:pt x="5598" y="2879"/>
                                </a:lnTo>
                                <a:lnTo>
                                  <a:pt x="5606" y="2879"/>
                                </a:lnTo>
                                <a:lnTo>
                                  <a:pt x="5613" y="2879"/>
                                </a:lnTo>
                                <a:lnTo>
                                  <a:pt x="5620" y="2878"/>
                                </a:lnTo>
                                <a:lnTo>
                                  <a:pt x="5628" y="2876"/>
                                </a:lnTo>
                                <a:lnTo>
                                  <a:pt x="5635" y="2872"/>
                                </a:lnTo>
                                <a:lnTo>
                                  <a:pt x="5643" y="2868"/>
                                </a:lnTo>
                                <a:lnTo>
                                  <a:pt x="5650" y="2862"/>
                                </a:lnTo>
                                <a:lnTo>
                                  <a:pt x="5658" y="2856"/>
                                </a:lnTo>
                                <a:lnTo>
                                  <a:pt x="5666" y="2848"/>
                                </a:lnTo>
                                <a:lnTo>
                                  <a:pt x="5684" y="2829"/>
                                </a:lnTo>
                                <a:lnTo>
                                  <a:pt x="5706" y="2804"/>
                                </a:lnTo>
                                <a:lnTo>
                                  <a:pt x="5729" y="2776"/>
                                </a:lnTo>
                                <a:lnTo>
                                  <a:pt x="5755" y="2741"/>
                                </a:lnTo>
                                <a:close/>
                                <a:moveTo>
                                  <a:pt x="5608" y="2932"/>
                                </a:moveTo>
                                <a:lnTo>
                                  <a:pt x="5608" y="2932"/>
                                </a:lnTo>
                                <a:lnTo>
                                  <a:pt x="5587" y="2916"/>
                                </a:lnTo>
                                <a:lnTo>
                                  <a:pt x="5568" y="2900"/>
                                </a:lnTo>
                                <a:lnTo>
                                  <a:pt x="5531" y="2869"/>
                                </a:lnTo>
                                <a:lnTo>
                                  <a:pt x="5515" y="2854"/>
                                </a:lnTo>
                                <a:lnTo>
                                  <a:pt x="5500" y="2841"/>
                                </a:lnTo>
                                <a:lnTo>
                                  <a:pt x="5484" y="2830"/>
                                </a:lnTo>
                                <a:lnTo>
                                  <a:pt x="5469" y="2820"/>
                                </a:lnTo>
                                <a:lnTo>
                                  <a:pt x="5455" y="2813"/>
                                </a:lnTo>
                                <a:lnTo>
                                  <a:pt x="5447" y="2811"/>
                                </a:lnTo>
                                <a:lnTo>
                                  <a:pt x="5440" y="2809"/>
                                </a:lnTo>
                                <a:lnTo>
                                  <a:pt x="5433" y="2808"/>
                                </a:lnTo>
                                <a:lnTo>
                                  <a:pt x="5426" y="2808"/>
                                </a:lnTo>
                                <a:lnTo>
                                  <a:pt x="5419" y="2809"/>
                                </a:lnTo>
                                <a:lnTo>
                                  <a:pt x="5410" y="2810"/>
                                </a:lnTo>
                                <a:lnTo>
                                  <a:pt x="5403" y="2813"/>
                                </a:lnTo>
                                <a:lnTo>
                                  <a:pt x="5395" y="2817"/>
                                </a:lnTo>
                                <a:lnTo>
                                  <a:pt x="5387" y="2822"/>
                                </a:lnTo>
                                <a:lnTo>
                                  <a:pt x="5379" y="2829"/>
                                </a:lnTo>
                                <a:lnTo>
                                  <a:pt x="5371" y="2836"/>
                                </a:lnTo>
                                <a:lnTo>
                                  <a:pt x="5363" y="2844"/>
                                </a:lnTo>
                                <a:lnTo>
                                  <a:pt x="5354" y="2853"/>
                                </a:lnTo>
                                <a:lnTo>
                                  <a:pt x="5345" y="2864"/>
                                </a:lnTo>
                                <a:lnTo>
                                  <a:pt x="5336" y="2875"/>
                                </a:lnTo>
                                <a:lnTo>
                                  <a:pt x="5329" y="2886"/>
                                </a:lnTo>
                                <a:lnTo>
                                  <a:pt x="5323" y="2897"/>
                                </a:lnTo>
                                <a:lnTo>
                                  <a:pt x="5318" y="2906"/>
                                </a:lnTo>
                                <a:lnTo>
                                  <a:pt x="5315" y="2916"/>
                                </a:lnTo>
                                <a:lnTo>
                                  <a:pt x="5312" y="2924"/>
                                </a:lnTo>
                                <a:lnTo>
                                  <a:pt x="5310" y="2933"/>
                                </a:lnTo>
                                <a:lnTo>
                                  <a:pt x="5309" y="2940"/>
                                </a:lnTo>
                                <a:lnTo>
                                  <a:pt x="5310" y="2948"/>
                                </a:lnTo>
                                <a:lnTo>
                                  <a:pt x="5311" y="2955"/>
                                </a:lnTo>
                                <a:lnTo>
                                  <a:pt x="5312" y="2962"/>
                                </a:lnTo>
                                <a:lnTo>
                                  <a:pt x="5315" y="2970"/>
                                </a:lnTo>
                                <a:lnTo>
                                  <a:pt x="5319" y="2977"/>
                                </a:lnTo>
                                <a:lnTo>
                                  <a:pt x="5323" y="2983"/>
                                </a:lnTo>
                                <a:lnTo>
                                  <a:pt x="5333" y="2995"/>
                                </a:lnTo>
                                <a:lnTo>
                                  <a:pt x="5345" y="3007"/>
                                </a:lnTo>
                                <a:lnTo>
                                  <a:pt x="5361" y="3019"/>
                                </a:lnTo>
                                <a:lnTo>
                                  <a:pt x="5377" y="3031"/>
                                </a:lnTo>
                                <a:lnTo>
                                  <a:pt x="5395" y="3044"/>
                                </a:lnTo>
                                <a:lnTo>
                                  <a:pt x="5435" y="3070"/>
                                </a:lnTo>
                                <a:lnTo>
                                  <a:pt x="5455" y="3085"/>
                                </a:lnTo>
                                <a:lnTo>
                                  <a:pt x="5475" y="3102"/>
                                </a:lnTo>
                                <a:lnTo>
                                  <a:pt x="5541" y="3016"/>
                                </a:lnTo>
                                <a:lnTo>
                                  <a:pt x="5608" y="2932"/>
                                </a:lnTo>
                                <a:close/>
                                <a:moveTo>
                                  <a:pt x="5460" y="3121"/>
                                </a:moveTo>
                                <a:lnTo>
                                  <a:pt x="5264" y="2969"/>
                                </a:lnTo>
                                <a:lnTo>
                                  <a:pt x="5121" y="3152"/>
                                </a:lnTo>
                                <a:lnTo>
                                  <a:pt x="5187" y="3204"/>
                                </a:lnTo>
                                <a:lnTo>
                                  <a:pt x="5214" y="3224"/>
                                </a:lnTo>
                                <a:lnTo>
                                  <a:pt x="5236" y="3242"/>
                                </a:lnTo>
                                <a:lnTo>
                                  <a:pt x="5256" y="3255"/>
                                </a:lnTo>
                                <a:lnTo>
                                  <a:pt x="5266" y="3260"/>
                                </a:lnTo>
                                <a:lnTo>
                                  <a:pt x="5274" y="3264"/>
                                </a:lnTo>
                                <a:lnTo>
                                  <a:pt x="5283" y="3267"/>
                                </a:lnTo>
                                <a:lnTo>
                                  <a:pt x="5291" y="3270"/>
                                </a:lnTo>
                                <a:lnTo>
                                  <a:pt x="5299" y="3271"/>
                                </a:lnTo>
                                <a:lnTo>
                                  <a:pt x="5306" y="3271"/>
                                </a:lnTo>
                                <a:lnTo>
                                  <a:pt x="5314" y="3270"/>
                                </a:lnTo>
                                <a:lnTo>
                                  <a:pt x="5321" y="3268"/>
                                </a:lnTo>
                                <a:lnTo>
                                  <a:pt x="5328" y="3266"/>
                                </a:lnTo>
                                <a:lnTo>
                                  <a:pt x="5336" y="3262"/>
                                </a:lnTo>
                                <a:lnTo>
                                  <a:pt x="5343" y="3256"/>
                                </a:lnTo>
                                <a:lnTo>
                                  <a:pt x="5352" y="3250"/>
                                </a:lnTo>
                                <a:lnTo>
                                  <a:pt x="5369" y="3233"/>
                                </a:lnTo>
                                <a:lnTo>
                                  <a:pt x="5387" y="3213"/>
                                </a:lnTo>
                                <a:lnTo>
                                  <a:pt x="5408" y="3187"/>
                                </a:lnTo>
                                <a:lnTo>
                                  <a:pt x="5460" y="3121"/>
                                </a:lnTo>
                                <a:close/>
                                <a:moveTo>
                                  <a:pt x="5298" y="3331"/>
                                </a:moveTo>
                                <a:lnTo>
                                  <a:pt x="5102" y="3178"/>
                                </a:lnTo>
                                <a:lnTo>
                                  <a:pt x="5050" y="3245"/>
                                </a:lnTo>
                                <a:lnTo>
                                  <a:pt x="5031" y="3271"/>
                                </a:lnTo>
                                <a:lnTo>
                                  <a:pt x="5015" y="3294"/>
                                </a:lnTo>
                                <a:lnTo>
                                  <a:pt x="5004" y="3315"/>
                                </a:lnTo>
                                <a:lnTo>
                                  <a:pt x="5000" y="3325"/>
                                </a:lnTo>
                                <a:lnTo>
                                  <a:pt x="4996" y="3333"/>
                                </a:lnTo>
                                <a:lnTo>
                                  <a:pt x="4994" y="3342"/>
                                </a:lnTo>
                                <a:lnTo>
                                  <a:pt x="4993" y="3349"/>
                                </a:lnTo>
                                <a:lnTo>
                                  <a:pt x="4993" y="3357"/>
                                </a:lnTo>
                                <a:lnTo>
                                  <a:pt x="4993" y="3365"/>
                                </a:lnTo>
                                <a:lnTo>
                                  <a:pt x="4995" y="3372"/>
                                </a:lnTo>
                                <a:lnTo>
                                  <a:pt x="4998" y="3380"/>
                                </a:lnTo>
                                <a:lnTo>
                                  <a:pt x="5003" y="3388"/>
                                </a:lnTo>
                                <a:lnTo>
                                  <a:pt x="5008" y="3395"/>
                                </a:lnTo>
                                <a:lnTo>
                                  <a:pt x="5014" y="3403"/>
                                </a:lnTo>
                                <a:lnTo>
                                  <a:pt x="5021" y="3410"/>
                                </a:lnTo>
                                <a:lnTo>
                                  <a:pt x="5038" y="3427"/>
                                </a:lnTo>
                                <a:lnTo>
                                  <a:pt x="5060" y="3447"/>
                                </a:lnTo>
                                <a:lnTo>
                                  <a:pt x="5086" y="3468"/>
                                </a:lnTo>
                                <a:lnTo>
                                  <a:pt x="5150" y="3521"/>
                                </a:lnTo>
                                <a:lnTo>
                                  <a:pt x="5298" y="3331"/>
                                </a:lnTo>
                                <a:close/>
                                <a:moveTo>
                                  <a:pt x="5140" y="3533"/>
                                </a:moveTo>
                                <a:lnTo>
                                  <a:pt x="4944" y="3381"/>
                                </a:lnTo>
                                <a:lnTo>
                                  <a:pt x="4780" y="3591"/>
                                </a:lnTo>
                                <a:lnTo>
                                  <a:pt x="4851" y="3645"/>
                                </a:lnTo>
                                <a:lnTo>
                                  <a:pt x="4880" y="3666"/>
                                </a:lnTo>
                                <a:lnTo>
                                  <a:pt x="4904" y="3683"/>
                                </a:lnTo>
                                <a:lnTo>
                                  <a:pt x="4915" y="3690"/>
                                </a:lnTo>
                                <a:lnTo>
                                  <a:pt x="4925" y="3695"/>
                                </a:lnTo>
                                <a:lnTo>
                                  <a:pt x="4936" y="3700"/>
                                </a:lnTo>
                                <a:lnTo>
                                  <a:pt x="4945" y="3703"/>
                                </a:lnTo>
                                <a:lnTo>
                                  <a:pt x="4954" y="3705"/>
                                </a:lnTo>
                                <a:lnTo>
                                  <a:pt x="4962" y="3707"/>
                                </a:lnTo>
                                <a:lnTo>
                                  <a:pt x="4970" y="3707"/>
                                </a:lnTo>
                                <a:lnTo>
                                  <a:pt x="4978" y="3706"/>
                                </a:lnTo>
                                <a:lnTo>
                                  <a:pt x="4986" y="3704"/>
                                </a:lnTo>
                                <a:lnTo>
                                  <a:pt x="4993" y="3700"/>
                                </a:lnTo>
                                <a:lnTo>
                                  <a:pt x="5002" y="3696"/>
                                </a:lnTo>
                                <a:lnTo>
                                  <a:pt x="5010" y="3691"/>
                                </a:lnTo>
                                <a:lnTo>
                                  <a:pt x="5018" y="3684"/>
                                </a:lnTo>
                                <a:lnTo>
                                  <a:pt x="5026" y="3676"/>
                                </a:lnTo>
                                <a:lnTo>
                                  <a:pt x="5043" y="3658"/>
                                </a:lnTo>
                                <a:lnTo>
                                  <a:pt x="5062" y="3633"/>
                                </a:lnTo>
                                <a:lnTo>
                                  <a:pt x="5085" y="3605"/>
                                </a:lnTo>
                                <a:lnTo>
                                  <a:pt x="5140" y="3533"/>
                                </a:lnTo>
                                <a:close/>
                                <a:moveTo>
                                  <a:pt x="4962" y="3763"/>
                                </a:moveTo>
                                <a:lnTo>
                                  <a:pt x="4765" y="3611"/>
                                </a:lnTo>
                                <a:lnTo>
                                  <a:pt x="4583" y="3846"/>
                                </a:lnTo>
                                <a:lnTo>
                                  <a:pt x="4623" y="3875"/>
                                </a:lnTo>
                                <a:lnTo>
                                  <a:pt x="4658" y="3899"/>
                                </a:lnTo>
                                <a:lnTo>
                                  <a:pt x="4688" y="3919"/>
                                </a:lnTo>
                                <a:lnTo>
                                  <a:pt x="4714" y="3935"/>
                                </a:lnTo>
                                <a:lnTo>
                                  <a:pt x="4727" y="3941"/>
                                </a:lnTo>
                                <a:lnTo>
                                  <a:pt x="4738" y="3946"/>
                                </a:lnTo>
                                <a:lnTo>
                                  <a:pt x="4748" y="3950"/>
                                </a:lnTo>
                                <a:lnTo>
                                  <a:pt x="4758" y="3952"/>
                                </a:lnTo>
                                <a:lnTo>
                                  <a:pt x="4767" y="3954"/>
                                </a:lnTo>
                                <a:lnTo>
                                  <a:pt x="4776" y="3954"/>
                                </a:lnTo>
                                <a:lnTo>
                                  <a:pt x="4784" y="3953"/>
                                </a:lnTo>
                                <a:lnTo>
                                  <a:pt x="4793" y="3952"/>
                                </a:lnTo>
                                <a:lnTo>
                                  <a:pt x="4801" y="3948"/>
                                </a:lnTo>
                                <a:lnTo>
                                  <a:pt x="4809" y="3944"/>
                                </a:lnTo>
                                <a:lnTo>
                                  <a:pt x="4817" y="3939"/>
                                </a:lnTo>
                                <a:lnTo>
                                  <a:pt x="4826" y="3932"/>
                                </a:lnTo>
                                <a:lnTo>
                                  <a:pt x="4834" y="3924"/>
                                </a:lnTo>
                                <a:lnTo>
                                  <a:pt x="4842" y="3915"/>
                                </a:lnTo>
                                <a:lnTo>
                                  <a:pt x="4862" y="3894"/>
                                </a:lnTo>
                                <a:lnTo>
                                  <a:pt x="4882" y="3869"/>
                                </a:lnTo>
                                <a:lnTo>
                                  <a:pt x="4905" y="3838"/>
                                </a:lnTo>
                                <a:lnTo>
                                  <a:pt x="4962" y="3763"/>
                                </a:lnTo>
                                <a:close/>
                                <a:moveTo>
                                  <a:pt x="4768" y="4012"/>
                                </a:moveTo>
                                <a:lnTo>
                                  <a:pt x="4768" y="4012"/>
                                </a:lnTo>
                                <a:lnTo>
                                  <a:pt x="4724" y="3979"/>
                                </a:lnTo>
                                <a:lnTo>
                                  <a:pt x="4684" y="3954"/>
                                </a:lnTo>
                                <a:lnTo>
                                  <a:pt x="4666" y="3943"/>
                                </a:lnTo>
                                <a:lnTo>
                                  <a:pt x="4648" y="3934"/>
                                </a:lnTo>
                                <a:lnTo>
                                  <a:pt x="4633" y="3927"/>
                                </a:lnTo>
                                <a:lnTo>
                                  <a:pt x="4619" y="3920"/>
                                </a:lnTo>
                                <a:lnTo>
                                  <a:pt x="4605" y="3916"/>
                                </a:lnTo>
                                <a:lnTo>
                                  <a:pt x="4593" y="3913"/>
                                </a:lnTo>
                                <a:lnTo>
                                  <a:pt x="4580" y="3911"/>
                                </a:lnTo>
                                <a:lnTo>
                                  <a:pt x="4568" y="3911"/>
                                </a:lnTo>
                                <a:lnTo>
                                  <a:pt x="4558" y="3912"/>
                                </a:lnTo>
                                <a:lnTo>
                                  <a:pt x="4547" y="3914"/>
                                </a:lnTo>
                                <a:lnTo>
                                  <a:pt x="4538" y="3918"/>
                                </a:lnTo>
                                <a:lnTo>
                                  <a:pt x="4528" y="3923"/>
                                </a:lnTo>
                                <a:lnTo>
                                  <a:pt x="4519" y="3930"/>
                                </a:lnTo>
                                <a:lnTo>
                                  <a:pt x="4508" y="3937"/>
                                </a:lnTo>
                                <a:lnTo>
                                  <a:pt x="4499" y="3946"/>
                                </a:lnTo>
                                <a:lnTo>
                                  <a:pt x="4490" y="3956"/>
                                </a:lnTo>
                                <a:lnTo>
                                  <a:pt x="4470" y="3979"/>
                                </a:lnTo>
                                <a:lnTo>
                                  <a:pt x="4450" y="4007"/>
                                </a:lnTo>
                                <a:lnTo>
                                  <a:pt x="4401" y="4076"/>
                                </a:lnTo>
                                <a:lnTo>
                                  <a:pt x="4371" y="4116"/>
                                </a:lnTo>
                                <a:lnTo>
                                  <a:pt x="4338" y="4160"/>
                                </a:lnTo>
                                <a:lnTo>
                                  <a:pt x="4383" y="4194"/>
                                </a:lnTo>
                                <a:lnTo>
                                  <a:pt x="4403" y="4209"/>
                                </a:lnTo>
                                <a:lnTo>
                                  <a:pt x="4422" y="4221"/>
                                </a:lnTo>
                                <a:lnTo>
                                  <a:pt x="4440" y="4232"/>
                                </a:lnTo>
                                <a:lnTo>
                                  <a:pt x="4457" y="4242"/>
                                </a:lnTo>
                                <a:lnTo>
                                  <a:pt x="4472" y="4249"/>
                                </a:lnTo>
                                <a:lnTo>
                                  <a:pt x="4486" y="4256"/>
                                </a:lnTo>
                                <a:lnTo>
                                  <a:pt x="4500" y="4260"/>
                                </a:lnTo>
                                <a:lnTo>
                                  <a:pt x="4513" y="4264"/>
                                </a:lnTo>
                                <a:lnTo>
                                  <a:pt x="4525" y="4265"/>
                                </a:lnTo>
                                <a:lnTo>
                                  <a:pt x="4536" y="4266"/>
                                </a:lnTo>
                                <a:lnTo>
                                  <a:pt x="4547" y="4265"/>
                                </a:lnTo>
                                <a:lnTo>
                                  <a:pt x="4557" y="4262"/>
                                </a:lnTo>
                                <a:lnTo>
                                  <a:pt x="4567" y="4258"/>
                                </a:lnTo>
                                <a:lnTo>
                                  <a:pt x="4577" y="4253"/>
                                </a:lnTo>
                                <a:lnTo>
                                  <a:pt x="4587" y="4247"/>
                                </a:lnTo>
                                <a:lnTo>
                                  <a:pt x="4597" y="4239"/>
                                </a:lnTo>
                                <a:lnTo>
                                  <a:pt x="4606" y="4230"/>
                                </a:lnTo>
                                <a:lnTo>
                                  <a:pt x="4615" y="4220"/>
                                </a:lnTo>
                                <a:lnTo>
                                  <a:pt x="4635" y="4196"/>
                                </a:lnTo>
                                <a:lnTo>
                                  <a:pt x="4657" y="4167"/>
                                </a:lnTo>
                                <a:lnTo>
                                  <a:pt x="4705" y="4097"/>
                                </a:lnTo>
                                <a:lnTo>
                                  <a:pt x="4735" y="4056"/>
                                </a:lnTo>
                                <a:lnTo>
                                  <a:pt x="4768" y="4012"/>
                                </a:lnTo>
                                <a:close/>
                                <a:moveTo>
                                  <a:pt x="4520" y="4332"/>
                                </a:moveTo>
                                <a:lnTo>
                                  <a:pt x="4323" y="4179"/>
                                </a:lnTo>
                                <a:lnTo>
                                  <a:pt x="4287" y="4224"/>
                                </a:lnTo>
                                <a:lnTo>
                                  <a:pt x="4255" y="4263"/>
                                </a:lnTo>
                                <a:lnTo>
                                  <a:pt x="4197" y="4330"/>
                                </a:lnTo>
                                <a:lnTo>
                                  <a:pt x="4174" y="4359"/>
                                </a:lnTo>
                                <a:lnTo>
                                  <a:pt x="4154" y="4384"/>
                                </a:lnTo>
                                <a:lnTo>
                                  <a:pt x="4146" y="4397"/>
                                </a:lnTo>
                                <a:lnTo>
                                  <a:pt x="4139" y="4409"/>
                                </a:lnTo>
                                <a:lnTo>
                                  <a:pt x="4133" y="4421"/>
                                </a:lnTo>
                                <a:lnTo>
                                  <a:pt x="4129" y="4432"/>
                                </a:lnTo>
                                <a:lnTo>
                                  <a:pt x="4126" y="4443"/>
                                </a:lnTo>
                                <a:lnTo>
                                  <a:pt x="4124" y="4454"/>
                                </a:lnTo>
                                <a:lnTo>
                                  <a:pt x="4123" y="4465"/>
                                </a:lnTo>
                                <a:lnTo>
                                  <a:pt x="4124" y="4478"/>
                                </a:lnTo>
                                <a:lnTo>
                                  <a:pt x="4127" y="4489"/>
                                </a:lnTo>
                                <a:lnTo>
                                  <a:pt x="4131" y="4501"/>
                                </a:lnTo>
                                <a:lnTo>
                                  <a:pt x="4137" y="4513"/>
                                </a:lnTo>
                                <a:lnTo>
                                  <a:pt x="4144" y="4525"/>
                                </a:lnTo>
                                <a:lnTo>
                                  <a:pt x="4153" y="4538"/>
                                </a:lnTo>
                                <a:lnTo>
                                  <a:pt x="4165" y="4553"/>
                                </a:lnTo>
                                <a:lnTo>
                                  <a:pt x="4177" y="4567"/>
                                </a:lnTo>
                                <a:lnTo>
                                  <a:pt x="4192" y="4582"/>
                                </a:lnTo>
                                <a:lnTo>
                                  <a:pt x="4208" y="4598"/>
                                </a:lnTo>
                                <a:lnTo>
                                  <a:pt x="4226" y="4616"/>
                                </a:lnTo>
                                <a:lnTo>
                                  <a:pt x="4270" y="4653"/>
                                </a:lnTo>
                                <a:lnTo>
                                  <a:pt x="4520" y="4332"/>
                                </a:lnTo>
                                <a:close/>
                                <a:moveTo>
                                  <a:pt x="4249" y="4667"/>
                                </a:moveTo>
                                <a:lnTo>
                                  <a:pt x="4058" y="4520"/>
                                </a:lnTo>
                                <a:lnTo>
                                  <a:pt x="4048" y="4548"/>
                                </a:lnTo>
                                <a:lnTo>
                                  <a:pt x="4036" y="4574"/>
                                </a:lnTo>
                                <a:lnTo>
                                  <a:pt x="4023" y="4597"/>
                                </a:lnTo>
                                <a:lnTo>
                                  <a:pt x="4010" y="4619"/>
                                </a:lnTo>
                                <a:lnTo>
                                  <a:pt x="3996" y="4638"/>
                                </a:lnTo>
                                <a:lnTo>
                                  <a:pt x="3988" y="4646"/>
                                </a:lnTo>
                                <a:lnTo>
                                  <a:pt x="3981" y="4653"/>
                                </a:lnTo>
                                <a:lnTo>
                                  <a:pt x="3973" y="4660"/>
                                </a:lnTo>
                                <a:lnTo>
                                  <a:pt x="3965" y="4666"/>
                                </a:lnTo>
                                <a:lnTo>
                                  <a:pt x="3957" y="4671"/>
                                </a:lnTo>
                                <a:lnTo>
                                  <a:pt x="3948" y="4675"/>
                                </a:lnTo>
                                <a:lnTo>
                                  <a:pt x="3947" y="4696"/>
                                </a:lnTo>
                                <a:lnTo>
                                  <a:pt x="3946" y="4716"/>
                                </a:lnTo>
                                <a:lnTo>
                                  <a:pt x="3948" y="4757"/>
                                </a:lnTo>
                                <a:lnTo>
                                  <a:pt x="3951" y="4798"/>
                                </a:lnTo>
                                <a:lnTo>
                                  <a:pt x="3956" y="4839"/>
                                </a:lnTo>
                                <a:lnTo>
                                  <a:pt x="3967" y="4922"/>
                                </a:lnTo>
                                <a:lnTo>
                                  <a:pt x="3972" y="4963"/>
                                </a:lnTo>
                                <a:lnTo>
                                  <a:pt x="3977" y="5002"/>
                                </a:lnTo>
                                <a:lnTo>
                                  <a:pt x="4013" y="4965"/>
                                </a:lnTo>
                                <a:lnTo>
                                  <a:pt x="4048" y="4925"/>
                                </a:lnTo>
                                <a:lnTo>
                                  <a:pt x="4082" y="4883"/>
                                </a:lnTo>
                                <a:lnTo>
                                  <a:pt x="4117" y="4841"/>
                                </a:lnTo>
                                <a:lnTo>
                                  <a:pt x="4183" y="4754"/>
                                </a:lnTo>
                                <a:lnTo>
                                  <a:pt x="4249" y="4667"/>
                                </a:lnTo>
                                <a:close/>
                                <a:moveTo>
                                  <a:pt x="4729" y="4496"/>
                                </a:moveTo>
                                <a:lnTo>
                                  <a:pt x="4729" y="4496"/>
                                </a:lnTo>
                                <a:lnTo>
                                  <a:pt x="4705" y="4478"/>
                                </a:lnTo>
                                <a:lnTo>
                                  <a:pt x="4683" y="4461"/>
                                </a:lnTo>
                                <a:lnTo>
                                  <a:pt x="4663" y="4447"/>
                                </a:lnTo>
                                <a:lnTo>
                                  <a:pt x="4643" y="4435"/>
                                </a:lnTo>
                                <a:lnTo>
                                  <a:pt x="4626" y="4425"/>
                                </a:lnTo>
                                <a:lnTo>
                                  <a:pt x="4609" y="4416"/>
                                </a:lnTo>
                                <a:lnTo>
                                  <a:pt x="4594" y="4409"/>
                                </a:lnTo>
                                <a:lnTo>
                                  <a:pt x="4578" y="4402"/>
                                </a:lnTo>
                                <a:lnTo>
                                  <a:pt x="4564" y="4398"/>
                                </a:lnTo>
                                <a:lnTo>
                                  <a:pt x="4551" y="4396"/>
                                </a:lnTo>
                                <a:lnTo>
                                  <a:pt x="4539" y="4395"/>
                                </a:lnTo>
                                <a:lnTo>
                                  <a:pt x="4527" y="4396"/>
                                </a:lnTo>
                                <a:lnTo>
                                  <a:pt x="4516" y="4398"/>
                                </a:lnTo>
                                <a:lnTo>
                                  <a:pt x="4504" y="4401"/>
                                </a:lnTo>
                                <a:lnTo>
                                  <a:pt x="4494" y="4406"/>
                                </a:lnTo>
                                <a:lnTo>
                                  <a:pt x="4484" y="4413"/>
                                </a:lnTo>
                                <a:lnTo>
                                  <a:pt x="4474" y="4420"/>
                                </a:lnTo>
                                <a:lnTo>
                                  <a:pt x="4464" y="4429"/>
                                </a:lnTo>
                                <a:lnTo>
                                  <a:pt x="4454" y="4439"/>
                                </a:lnTo>
                                <a:lnTo>
                                  <a:pt x="4444" y="4450"/>
                                </a:lnTo>
                                <a:lnTo>
                                  <a:pt x="4422" y="4476"/>
                                </a:lnTo>
                                <a:lnTo>
                                  <a:pt x="4400" y="4506"/>
                                </a:lnTo>
                                <a:lnTo>
                                  <a:pt x="4348" y="4578"/>
                                </a:lnTo>
                                <a:lnTo>
                                  <a:pt x="4318" y="4619"/>
                                </a:lnTo>
                                <a:lnTo>
                                  <a:pt x="4283" y="4663"/>
                                </a:lnTo>
                                <a:lnTo>
                                  <a:pt x="4329" y="4698"/>
                                </a:lnTo>
                                <a:lnTo>
                                  <a:pt x="4350" y="4712"/>
                                </a:lnTo>
                                <a:lnTo>
                                  <a:pt x="4369" y="4725"/>
                                </a:lnTo>
                                <a:lnTo>
                                  <a:pt x="4388" y="4736"/>
                                </a:lnTo>
                                <a:lnTo>
                                  <a:pt x="4405" y="4745"/>
                                </a:lnTo>
                                <a:lnTo>
                                  <a:pt x="4421" y="4753"/>
                                </a:lnTo>
                                <a:lnTo>
                                  <a:pt x="4435" y="4759"/>
                                </a:lnTo>
                                <a:lnTo>
                                  <a:pt x="4450" y="4763"/>
                                </a:lnTo>
                                <a:lnTo>
                                  <a:pt x="4463" y="4766"/>
                                </a:lnTo>
                                <a:lnTo>
                                  <a:pt x="4476" y="4767"/>
                                </a:lnTo>
                                <a:lnTo>
                                  <a:pt x="4488" y="4767"/>
                                </a:lnTo>
                                <a:lnTo>
                                  <a:pt x="4499" y="4765"/>
                                </a:lnTo>
                                <a:lnTo>
                                  <a:pt x="4509" y="4762"/>
                                </a:lnTo>
                                <a:lnTo>
                                  <a:pt x="4521" y="4757"/>
                                </a:lnTo>
                                <a:lnTo>
                                  <a:pt x="4531" y="4751"/>
                                </a:lnTo>
                                <a:lnTo>
                                  <a:pt x="4541" y="4743"/>
                                </a:lnTo>
                                <a:lnTo>
                                  <a:pt x="4550" y="4734"/>
                                </a:lnTo>
                                <a:lnTo>
                                  <a:pt x="4560" y="4724"/>
                                </a:lnTo>
                                <a:lnTo>
                                  <a:pt x="4570" y="4713"/>
                                </a:lnTo>
                                <a:lnTo>
                                  <a:pt x="4591" y="4688"/>
                                </a:lnTo>
                                <a:lnTo>
                                  <a:pt x="4613" y="4657"/>
                                </a:lnTo>
                                <a:lnTo>
                                  <a:pt x="4664" y="4583"/>
                                </a:lnTo>
                                <a:lnTo>
                                  <a:pt x="4694" y="4541"/>
                                </a:lnTo>
                                <a:lnTo>
                                  <a:pt x="4729" y="4496"/>
                                </a:lnTo>
                                <a:close/>
                                <a:moveTo>
                                  <a:pt x="7665" y="730"/>
                                </a:moveTo>
                                <a:lnTo>
                                  <a:pt x="7665" y="730"/>
                                </a:lnTo>
                                <a:lnTo>
                                  <a:pt x="7621" y="699"/>
                                </a:lnTo>
                                <a:lnTo>
                                  <a:pt x="7583" y="674"/>
                                </a:lnTo>
                                <a:lnTo>
                                  <a:pt x="7565" y="664"/>
                                </a:lnTo>
                                <a:lnTo>
                                  <a:pt x="7549" y="655"/>
                                </a:lnTo>
                                <a:lnTo>
                                  <a:pt x="7535" y="648"/>
                                </a:lnTo>
                                <a:lnTo>
                                  <a:pt x="7521" y="642"/>
                                </a:lnTo>
                                <a:lnTo>
                                  <a:pt x="7508" y="638"/>
                                </a:lnTo>
                                <a:lnTo>
                                  <a:pt x="7495" y="635"/>
                                </a:lnTo>
                                <a:lnTo>
                                  <a:pt x="7483" y="633"/>
                                </a:lnTo>
                                <a:lnTo>
                                  <a:pt x="7472" y="632"/>
                                </a:lnTo>
                                <a:lnTo>
                                  <a:pt x="7462" y="633"/>
                                </a:lnTo>
                                <a:lnTo>
                                  <a:pt x="7452" y="635"/>
                                </a:lnTo>
                                <a:lnTo>
                                  <a:pt x="7442" y="638"/>
                                </a:lnTo>
                                <a:lnTo>
                                  <a:pt x="7432" y="643"/>
                                </a:lnTo>
                                <a:lnTo>
                                  <a:pt x="7423" y="649"/>
                                </a:lnTo>
                                <a:lnTo>
                                  <a:pt x="7413" y="655"/>
                                </a:lnTo>
                                <a:lnTo>
                                  <a:pt x="7404" y="663"/>
                                </a:lnTo>
                                <a:lnTo>
                                  <a:pt x="7395" y="672"/>
                                </a:lnTo>
                                <a:lnTo>
                                  <a:pt x="7376" y="694"/>
                                </a:lnTo>
                                <a:lnTo>
                                  <a:pt x="7355" y="721"/>
                                </a:lnTo>
                                <a:lnTo>
                                  <a:pt x="7307" y="785"/>
                                </a:lnTo>
                                <a:lnTo>
                                  <a:pt x="7278" y="823"/>
                                </a:lnTo>
                                <a:lnTo>
                                  <a:pt x="7245" y="865"/>
                                </a:lnTo>
                                <a:lnTo>
                                  <a:pt x="7288" y="898"/>
                                </a:lnTo>
                                <a:lnTo>
                                  <a:pt x="7327" y="925"/>
                                </a:lnTo>
                                <a:lnTo>
                                  <a:pt x="7344" y="936"/>
                                </a:lnTo>
                                <a:lnTo>
                                  <a:pt x="7360" y="946"/>
                                </a:lnTo>
                                <a:lnTo>
                                  <a:pt x="7376" y="954"/>
                                </a:lnTo>
                                <a:lnTo>
                                  <a:pt x="7390" y="960"/>
                                </a:lnTo>
                                <a:lnTo>
                                  <a:pt x="7403" y="965"/>
                                </a:lnTo>
                                <a:lnTo>
                                  <a:pt x="7415" y="969"/>
                                </a:lnTo>
                                <a:lnTo>
                                  <a:pt x="7427" y="972"/>
                                </a:lnTo>
                                <a:lnTo>
                                  <a:pt x="7439" y="973"/>
                                </a:lnTo>
                                <a:lnTo>
                                  <a:pt x="7449" y="972"/>
                                </a:lnTo>
                                <a:lnTo>
                                  <a:pt x="7459" y="969"/>
                                </a:lnTo>
                                <a:lnTo>
                                  <a:pt x="7468" y="966"/>
                                </a:lnTo>
                                <a:lnTo>
                                  <a:pt x="7478" y="961"/>
                                </a:lnTo>
                                <a:lnTo>
                                  <a:pt x="7487" y="956"/>
                                </a:lnTo>
                                <a:lnTo>
                                  <a:pt x="7496" y="949"/>
                                </a:lnTo>
                                <a:lnTo>
                                  <a:pt x="7506" y="940"/>
                                </a:lnTo>
                                <a:lnTo>
                                  <a:pt x="7515" y="931"/>
                                </a:lnTo>
                                <a:lnTo>
                                  <a:pt x="7534" y="909"/>
                                </a:lnTo>
                                <a:lnTo>
                                  <a:pt x="7554" y="881"/>
                                </a:lnTo>
                                <a:lnTo>
                                  <a:pt x="7603" y="813"/>
                                </a:lnTo>
                                <a:lnTo>
                                  <a:pt x="7631" y="774"/>
                                </a:lnTo>
                                <a:lnTo>
                                  <a:pt x="7665" y="730"/>
                                </a:lnTo>
                                <a:close/>
                                <a:moveTo>
                                  <a:pt x="6419" y="2333"/>
                                </a:moveTo>
                                <a:lnTo>
                                  <a:pt x="6419" y="2333"/>
                                </a:lnTo>
                                <a:lnTo>
                                  <a:pt x="6358" y="2283"/>
                                </a:lnTo>
                                <a:lnTo>
                                  <a:pt x="6334" y="2261"/>
                                </a:lnTo>
                                <a:lnTo>
                                  <a:pt x="6312" y="2244"/>
                                </a:lnTo>
                                <a:lnTo>
                                  <a:pt x="6294" y="2231"/>
                                </a:lnTo>
                                <a:lnTo>
                                  <a:pt x="6277" y="2221"/>
                                </a:lnTo>
                                <a:lnTo>
                                  <a:pt x="6269" y="2217"/>
                                </a:lnTo>
                                <a:lnTo>
                                  <a:pt x="6262" y="2214"/>
                                </a:lnTo>
                                <a:lnTo>
                                  <a:pt x="6255" y="2213"/>
                                </a:lnTo>
                                <a:lnTo>
                                  <a:pt x="6246" y="2212"/>
                                </a:lnTo>
                                <a:lnTo>
                                  <a:pt x="6239" y="2212"/>
                                </a:lnTo>
                                <a:lnTo>
                                  <a:pt x="6232" y="2213"/>
                                </a:lnTo>
                                <a:lnTo>
                                  <a:pt x="6225" y="2215"/>
                                </a:lnTo>
                                <a:lnTo>
                                  <a:pt x="6218" y="2219"/>
                                </a:lnTo>
                                <a:lnTo>
                                  <a:pt x="6211" y="2223"/>
                                </a:lnTo>
                                <a:lnTo>
                                  <a:pt x="6203" y="2228"/>
                                </a:lnTo>
                                <a:lnTo>
                                  <a:pt x="6187" y="2242"/>
                                </a:lnTo>
                                <a:lnTo>
                                  <a:pt x="6167" y="2260"/>
                                </a:lnTo>
                                <a:lnTo>
                                  <a:pt x="6147" y="2284"/>
                                </a:lnTo>
                                <a:lnTo>
                                  <a:pt x="6095" y="2344"/>
                                </a:lnTo>
                                <a:lnTo>
                                  <a:pt x="6124" y="2367"/>
                                </a:lnTo>
                                <a:lnTo>
                                  <a:pt x="6150" y="2388"/>
                                </a:lnTo>
                                <a:lnTo>
                                  <a:pt x="6174" y="2408"/>
                                </a:lnTo>
                                <a:lnTo>
                                  <a:pt x="6197" y="2426"/>
                                </a:lnTo>
                                <a:lnTo>
                                  <a:pt x="6217" y="2441"/>
                                </a:lnTo>
                                <a:lnTo>
                                  <a:pt x="6237" y="2453"/>
                                </a:lnTo>
                                <a:lnTo>
                                  <a:pt x="6246" y="2458"/>
                                </a:lnTo>
                                <a:lnTo>
                                  <a:pt x="6256" y="2462"/>
                                </a:lnTo>
                                <a:lnTo>
                                  <a:pt x="6265" y="2465"/>
                                </a:lnTo>
                                <a:lnTo>
                                  <a:pt x="6273" y="2467"/>
                                </a:lnTo>
                                <a:lnTo>
                                  <a:pt x="6282" y="2469"/>
                                </a:lnTo>
                                <a:lnTo>
                                  <a:pt x="6290" y="2469"/>
                                </a:lnTo>
                                <a:lnTo>
                                  <a:pt x="6299" y="2468"/>
                                </a:lnTo>
                                <a:lnTo>
                                  <a:pt x="6307" y="2466"/>
                                </a:lnTo>
                                <a:lnTo>
                                  <a:pt x="6315" y="2463"/>
                                </a:lnTo>
                                <a:lnTo>
                                  <a:pt x="6325" y="2458"/>
                                </a:lnTo>
                                <a:lnTo>
                                  <a:pt x="6333" y="2453"/>
                                </a:lnTo>
                                <a:lnTo>
                                  <a:pt x="6342" y="2445"/>
                                </a:lnTo>
                                <a:lnTo>
                                  <a:pt x="6351" y="2437"/>
                                </a:lnTo>
                                <a:lnTo>
                                  <a:pt x="6359" y="2427"/>
                                </a:lnTo>
                                <a:lnTo>
                                  <a:pt x="6368" y="2416"/>
                                </a:lnTo>
                                <a:lnTo>
                                  <a:pt x="6378" y="2402"/>
                                </a:lnTo>
                                <a:lnTo>
                                  <a:pt x="6387" y="2387"/>
                                </a:lnTo>
                                <a:lnTo>
                                  <a:pt x="6398" y="2371"/>
                                </a:lnTo>
                                <a:lnTo>
                                  <a:pt x="6419" y="2333"/>
                                </a:lnTo>
                                <a:close/>
                                <a:moveTo>
                                  <a:pt x="6139" y="2694"/>
                                </a:moveTo>
                                <a:lnTo>
                                  <a:pt x="6139" y="2694"/>
                                </a:lnTo>
                                <a:lnTo>
                                  <a:pt x="6185" y="2629"/>
                                </a:lnTo>
                                <a:lnTo>
                                  <a:pt x="6202" y="2603"/>
                                </a:lnTo>
                                <a:lnTo>
                                  <a:pt x="6215" y="2580"/>
                                </a:lnTo>
                                <a:lnTo>
                                  <a:pt x="6225" y="2561"/>
                                </a:lnTo>
                                <a:lnTo>
                                  <a:pt x="6228" y="2552"/>
                                </a:lnTo>
                                <a:lnTo>
                                  <a:pt x="6230" y="2542"/>
                                </a:lnTo>
                                <a:lnTo>
                                  <a:pt x="6232" y="2534"/>
                                </a:lnTo>
                                <a:lnTo>
                                  <a:pt x="6233" y="2527"/>
                                </a:lnTo>
                                <a:lnTo>
                                  <a:pt x="6232" y="2519"/>
                                </a:lnTo>
                                <a:lnTo>
                                  <a:pt x="6231" y="2512"/>
                                </a:lnTo>
                                <a:lnTo>
                                  <a:pt x="6229" y="2505"/>
                                </a:lnTo>
                                <a:lnTo>
                                  <a:pt x="6225" y="2498"/>
                                </a:lnTo>
                                <a:lnTo>
                                  <a:pt x="6221" y="2491"/>
                                </a:lnTo>
                                <a:lnTo>
                                  <a:pt x="6216" y="2484"/>
                                </a:lnTo>
                                <a:lnTo>
                                  <a:pt x="6203" y="2468"/>
                                </a:lnTo>
                                <a:lnTo>
                                  <a:pt x="6187" y="2452"/>
                                </a:lnTo>
                                <a:lnTo>
                                  <a:pt x="6165" y="2434"/>
                                </a:lnTo>
                                <a:lnTo>
                                  <a:pt x="6141" y="2413"/>
                                </a:lnTo>
                                <a:lnTo>
                                  <a:pt x="6080" y="2364"/>
                                </a:lnTo>
                                <a:lnTo>
                                  <a:pt x="6029" y="2429"/>
                                </a:lnTo>
                                <a:lnTo>
                                  <a:pt x="6011" y="2455"/>
                                </a:lnTo>
                                <a:lnTo>
                                  <a:pt x="5996" y="2478"/>
                                </a:lnTo>
                                <a:lnTo>
                                  <a:pt x="5985" y="2499"/>
                                </a:lnTo>
                                <a:lnTo>
                                  <a:pt x="5982" y="2508"/>
                                </a:lnTo>
                                <a:lnTo>
                                  <a:pt x="5979" y="2516"/>
                                </a:lnTo>
                                <a:lnTo>
                                  <a:pt x="5977" y="2524"/>
                                </a:lnTo>
                                <a:lnTo>
                                  <a:pt x="5976" y="2532"/>
                                </a:lnTo>
                                <a:lnTo>
                                  <a:pt x="5977" y="2539"/>
                                </a:lnTo>
                                <a:lnTo>
                                  <a:pt x="5978" y="2546"/>
                                </a:lnTo>
                                <a:lnTo>
                                  <a:pt x="5980" y="2554"/>
                                </a:lnTo>
                                <a:lnTo>
                                  <a:pt x="5983" y="2561"/>
                                </a:lnTo>
                                <a:lnTo>
                                  <a:pt x="5988" y="2568"/>
                                </a:lnTo>
                                <a:lnTo>
                                  <a:pt x="5993" y="2575"/>
                                </a:lnTo>
                                <a:lnTo>
                                  <a:pt x="6000" y="2582"/>
                                </a:lnTo>
                                <a:lnTo>
                                  <a:pt x="6007" y="2590"/>
                                </a:lnTo>
                                <a:lnTo>
                                  <a:pt x="6025" y="2606"/>
                                </a:lnTo>
                                <a:lnTo>
                                  <a:pt x="6048" y="2624"/>
                                </a:lnTo>
                                <a:lnTo>
                                  <a:pt x="6074" y="2644"/>
                                </a:lnTo>
                                <a:lnTo>
                                  <a:pt x="6139" y="2694"/>
                                </a:lnTo>
                                <a:close/>
                                <a:moveTo>
                                  <a:pt x="6124" y="2713"/>
                                </a:moveTo>
                                <a:lnTo>
                                  <a:pt x="6124" y="2713"/>
                                </a:lnTo>
                                <a:lnTo>
                                  <a:pt x="6062" y="2664"/>
                                </a:lnTo>
                                <a:lnTo>
                                  <a:pt x="6036" y="2644"/>
                                </a:lnTo>
                                <a:lnTo>
                                  <a:pt x="6015" y="2628"/>
                                </a:lnTo>
                                <a:lnTo>
                                  <a:pt x="5996" y="2614"/>
                                </a:lnTo>
                                <a:lnTo>
                                  <a:pt x="5979" y="2605"/>
                                </a:lnTo>
                                <a:lnTo>
                                  <a:pt x="5970" y="2601"/>
                                </a:lnTo>
                                <a:lnTo>
                                  <a:pt x="5962" y="2599"/>
                                </a:lnTo>
                                <a:lnTo>
                                  <a:pt x="5955" y="2597"/>
                                </a:lnTo>
                                <a:lnTo>
                                  <a:pt x="5947" y="2597"/>
                                </a:lnTo>
                                <a:lnTo>
                                  <a:pt x="5940" y="2597"/>
                                </a:lnTo>
                                <a:lnTo>
                                  <a:pt x="5933" y="2598"/>
                                </a:lnTo>
                                <a:lnTo>
                                  <a:pt x="5926" y="2601"/>
                                </a:lnTo>
                                <a:lnTo>
                                  <a:pt x="5919" y="2604"/>
                                </a:lnTo>
                                <a:lnTo>
                                  <a:pt x="5911" y="2608"/>
                                </a:lnTo>
                                <a:lnTo>
                                  <a:pt x="5902" y="2614"/>
                                </a:lnTo>
                                <a:lnTo>
                                  <a:pt x="5886" y="2629"/>
                                </a:lnTo>
                                <a:lnTo>
                                  <a:pt x="5868" y="2647"/>
                                </a:lnTo>
                                <a:lnTo>
                                  <a:pt x="5847" y="2670"/>
                                </a:lnTo>
                                <a:lnTo>
                                  <a:pt x="5795" y="2730"/>
                                </a:lnTo>
                                <a:lnTo>
                                  <a:pt x="5858" y="2781"/>
                                </a:lnTo>
                                <a:lnTo>
                                  <a:pt x="5883" y="2801"/>
                                </a:lnTo>
                                <a:lnTo>
                                  <a:pt x="5906" y="2818"/>
                                </a:lnTo>
                                <a:lnTo>
                                  <a:pt x="5926" y="2832"/>
                                </a:lnTo>
                                <a:lnTo>
                                  <a:pt x="5943" y="2842"/>
                                </a:lnTo>
                                <a:lnTo>
                                  <a:pt x="5951" y="2846"/>
                                </a:lnTo>
                                <a:lnTo>
                                  <a:pt x="5959" y="2849"/>
                                </a:lnTo>
                                <a:lnTo>
                                  <a:pt x="5967" y="2850"/>
                                </a:lnTo>
                                <a:lnTo>
                                  <a:pt x="5975" y="2851"/>
                                </a:lnTo>
                                <a:lnTo>
                                  <a:pt x="5982" y="2851"/>
                                </a:lnTo>
                                <a:lnTo>
                                  <a:pt x="5989" y="2850"/>
                                </a:lnTo>
                                <a:lnTo>
                                  <a:pt x="5996" y="2847"/>
                                </a:lnTo>
                                <a:lnTo>
                                  <a:pt x="6004" y="2844"/>
                                </a:lnTo>
                                <a:lnTo>
                                  <a:pt x="6011" y="2840"/>
                                </a:lnTo>
                                <a:lnTo>
                                  <a:pt x="6019" y="2834"/>
                                </a:lnTo>
                                <a:lnTo>
                                  <a:pt x="6027" y="2828"/>
                                </a:lnTo>
                                <a:lnTo>
                                  <a:pt x="6035" y="2819"/>
                                </a:lnTo>
                                <a:lnTo>
                                  <a:pt x="6054" y="2800"/>
                                </a:lnTo>
                                <a:lnTo>
                                  <a:pt x="6074" y="2776"/>
                                </a:lnTo>
                                <a:lnTo>
                                  <a:pt x="6097" y="2747"/>
                                </a:lnTo>
                                <a:lnTo>
                                  <a:pt x="6124" y="2713"/>
                                </a:lnTo>
                                <a:close/>
                                <a:moveTo>
                                  <a:pt x="5977" y="2904"/>
                                </a:moveTo>
                                <a:lnTo>
                                  <a:pt x="5775" y="2758"/>
                                </a:lnTo>
                                <a:lnTo>
                                  <a:pt x="5761" y="2775"/>
                                </a:lnTo>
                                <a:lnTo>
                                  <a:pt x="5747" y="2792"/>
                                </a:lnTo>
                                <a:lnTo>
                                  <a:pt x="5721" y="2823"/>
                                </a:lnTo>
                                <a:lnTo>
                                  <a:pt x="5697" y="2851"/>
                                </a:lnTo>
                                <a:lnTo>
                                  <a:pt x="5686" y="2864"/>
                                </a:lnTo>
                                <a:lnTo>
                                  <a:pt x="5678" y="2877"/>
                                </a:lnTo>
                                <a:lnTo>
                                  <a:pt x="5672" y="2889"/>
                                </a:lnTo>
                                <a:lnTo>
                                  <a:pt x="5670" y="2897"/>
                                </a:lnTo>
                                <a:lnTo>
                                  <a:pt x="5669" y="2903"/>
                                </a:lnTo>
                                <a:lnTo>
                                  <a:pt x="5668" y="2909"/>
                                </a:lnTo>
                                <a:lnTo>
                                  <a:pt x="5668" y="2915"/>
                                </a:lnTo>
                                <a:lnTo>
                                  <a:pt x="5669" y="2921"/>
                                </a:lnTo>
                                <a:lnTo>
                                  <a:pt x="5670" y="2928"/>
                                </a:lnTo>
                                <a:lnTo>
                                  <a:pt x="5672" y="2934"/>
                                </a:lnTo>
                                <a:lnTo>
                                  <a:pt x="5675" y="2941"/>
                                </a:lnTo>
                                <a:lnTo>
                                  <a:pt x="5679" y="2947"/>
                                </a:lnTo>
                                <a:lnTo>
                                  <a:pt x="5684" y="2954"/>
                                </a:lnTo>
                                <a:lnTo>
                                  <a:pt x="5690" y="2961"/>
                                </a:lnTo>
                                <a:lnTo>
                                  <a:pt x="5699" y="2969"/>
                                </a:lnTo>
                                <a:lnTo>
                                  <a:pt x="5716" y="2984"/>
                                </a:lnTo>
                                <a:lnTo>
                                  <a:pt x="5743" y="3005"/>
                                </a:lnTo>
                                <a:lnTo>
                                  <a:pt x="5767" y="3021"/>
                                </a:lnTo>
                                <a:lnTo>
                                  <a:pt x="5788" y="3035"/>
                                </a:lnTo>
                                <a:lnTo>
                                  <a:pt x="5806" y="3045"/>
                                </a:lnTo>
                                <a:lnTo>
                                  <a:pt x="5814" y="3048"/>
                                </a:lnTo>
                                <a:lnTo>
                                  <a:pt x="5821" y="3050"/>
                                </a:lnTo>
                                <a:lnTo>
                                  <a:pt x="5828" y="3052"/>
                                </a:lnTo>
                                <a:lnTo>
                                  <a:pt x="5836" y="3053"/>
                                </a:lnTo>
                                <a:lnTo>
                                  <a:pt x="5842" y="3053"/>
                                </a:lnTo>
                                <a:lnTo>
                                  <a:pt x="5848" y="3052"/>
                                </a:lnTo>
                                <a:lnTo>
                                  <a:pt x="5854" y="3050"/>
                                </a:lnTo>
                                <a:lnTo>
                                  <a:pt x="5860" y="3047"/>
                                </a:lnTo>
                                <a:lnTo>
                                  <a:pt x="5865" y="3044"/>
                                </a:lnTo>
                                <a:lnTo>
                                  <a:pt x="5871" y="3040"/>
                                </a:lnTo>
                                <a:lnTo>
                                  <a:pt x="5882" y="3028"/>
                                </a:lnTo>
                                <a:lnTo>
                                  <a:pt x="5894" y="3015"/>
                                </a:lnTo>
                                <a:lnTo>
                                  <a:pt x="5907" y="2998"/>
                                </a:lnTo>
                                <a:lnTo>
                                  <a:pt x="5937" y="2956"/>
                                </a:lnTo>
                                <a:lnTo>
                                  <a:pt x="5955" y="2931"/>
                                </a:lnTo>
                                <a:lnTo>
                                  <a:pt x="5977" y="2904"/>
                                </a:lnTo>
                                <a:close/>
                                <a:moveTo>
                                  <a:pt x="5818" y="3106"/>
                                </a:moveTo>
                                <a:lnTo>
                                  <a:pt x="5818" y="3106"/>
                                </a:lnTo>
                                <a:lnTo>
                                  <a:pt x="5758" y="3054"/>
                                </a:lnTo>
                                <a:lnTo>
                                  <a:pt x="5734" y="3034"/>
                                </a:lnTo>
                                <a:lnTo>
                                  <a:pt x="5713" y="3016"/>
                                </a:lnTo>
                                <a:lnTo>
                                  <a:pt x="5693" y="3002"/>
                                </a:lnTo>
                                <a:lnTo>
                                  <a:pt x="5677" y="2992"/>
                                </a:lnTo>
                                <a:lnTo>
                                  <a:pt x="5669" y="2989"/>
                                </a:lnTo>
                                <a:lnTo>
                                  <a:pt x="5661" y="2986"/>
                                </a:lnTo>
                                <a:lnTo>
                                  <a:pt x="5654" y="2984"/>
                                </a:lnTo>
                                <a:lnTo>
                                  <a:pt x="5647" y="2984"/>
                                </a:lnTo>
                                <a:lnTo>
                                  <a:pt x="5640" y="2984"/>
                                </a:lnTo>
                                <a:lnTo>
                                  <a:pt x="5633" y="2985"/>
                                </a:lnTo>
                                <a:lnTo>
                                  <a:pt x="5626" y="2987"/>
                                </a:lnTo>
                                <a:lnTo>
                                  <a:pt x="5618" y="2990"/>
                                </a:lnTo>
                                <a:lnTo>
                                  <a:pt x="5610" y="2995"/>
                                </a:lnTo>
                                <a:lnTo>
                                  <a:pt x="5603" y="3000"/>
                                </a:lnTo>
                                <a:lnTo>
                                  <a:pt x="5586" y="3014"/>
                                </a:lnTo>
                                <a:lnTo>
                                  <a:pt x="5568" y="3033"/>
                                </a:lnTo>
                                <a:lnTo>
                                  <a:pt x="5546" y="3056"/>
                                </a:lnTo>
                                <a:lnTo>
                                  <a:pt x="5496" y="3117"/>
                                </a:lnTo>
                                <a:lnTo>
                                  <a:pt x="5550" y="3160"/>
                                </a:lnTo>
                                <a:lnTo>
                                  <a:pt x="5575" y="3181"/>
                                </a:lnTo>
                                <a:lnTo>
                                  <a:pt x="5597" y="3198"/>
                                </a:lnTo>
                                <a:lnTo>
                                  <a:pt x="5617" y="3213"/>
                                </a:lnTo>
                                <a:lnTo>
                                  <a:pt x="5637" y="3225"/>
                                </a:lnTo>
                                <a:lnTo>
                                  <a:pt x="5647" y="3230"/>
                                </a:lnTo>
                                <a:lnTo>
                                  <a:pt x="5656" y="3234"/>
                                </a:lnTo>
                                <a:lnTo>
                                  <a:pt x="5664" y="3237"/>
                                </a:lnTo>
                                <a:lnTo>
                                  <a:pt x="5673" y="3241"/>
                                </a:lnTo>
                                <a:lnTo>
                                  <a:pt x="5681" y="3242"/>
                                </a:lnTo>
                                <a:lnTo>
                                  <a:pt x="5690" y="3242"/>
                                </a:lnTo>
                                <a:lnTo>
                                  <a:pt x="5699" y="3241"/>
                                </a:lnTo>
                                <a:lnTo>
                                  <a:pt x="5708" y="3239"/>
                                </a:lnTo>
                                <a:lnTo>
                                  <a:pt x="5716" y="3235"/>
                                </a:lnTo>
                                <a:lnTo>
                                  <a:pt x="5724" y="3230"/>
                                </a:lnTo>
                                <a:lnTo>
                                  <a:pt x="5733" y="3224"/>
                                </a:lnTo>
                                <a:lnTo>
                                  <a:pt x="5741" y="3217"/>
                                </a:lnTo>
                                <a:lnTo>
                                  <a:pt x="5750" y="3209"/>
                                </a:lnTo>
                                <a:lnTo>
                                  <a:pt x="5759" y="3199"/>
                                </a:lnTo>
                                <a:lnTo>
                                  <a:pt x="5769" y="3188"/>
                                </a:lnTo>
                                <a:lnTo>
                                  <a:pt x="5778" y="3175"/>
                                </a:lnTo>
                                <a:lnTo>
                                  <a:pt x="5788" y="3159"/>
                                </a:lnTo>
                                <a:lnTo>
                                  <a:pt x="5798" y="3143"/>
                                </a:lnTo>
                                <a:lnTo>
                                  <a:pt x="5818" y="3106"/>
                                </a:lnTo>
                                <a:close/>
                                <a:moveTo>
                                  <a:pt x="5514" y="3498"/>
                                </a:moveTo>
                                <a:lnTo>
                                  <a:pt x="5317" y="3346"/>
                                </a:lnTo>
                                <a:lnTo>
                                  <a:pt x="5265" y="3413"/>
                                </a:lnTo>
                                <a:lnTo>
                                  <a:pt x="5246" y="3439"/>
                                </a:lnTo>
                                <a:lnTo>
                                  <a:pt x="5231" y="3463"/>
                                </a:lnTo>
                                <a:lnTo>
                                  <a:pt x="5220" y="3483"/>
                                </a:lnTo>
                                <a:lnTo>
                                  <a:pt x="5215" y="3492"/>
                                </a:lnTo>
                                <a:lnTo>
                                  <a:pt x="5212" y="3501"/>
                                </a:lnTo>
                                <a:lnTo>
                                  <a:pt x="5210" y="3509"/>
                                </a:lnTo>
                                <a:lnTo>
                                  <a:pt x="5209" y="3518"/>
                                </a:lnTo>
                                <a:lnTo>
                                  <a:pt x="5209" y="3526"/>
                                </a:lnTo>
                                <a:lnTo>
                                  <a:pt x="5210" y="3533"/>
                                </a:lnTo>
                                <a:lnTo>
                                  <a:pt x="5212" y="3540"/>
                                </a:lnTo>
                                <a:lnTo>
                                  <a:pt x="5215" y="3548"/>
                                </a:lnTo>
                                <a:lnTo>
                                  <a:pt x="5219" y="3555"/>
                                </a:lnTo>
                                <a:lnTo>
                                  <a:pt x="5224" y="3562"/>
                                </a:lnTo>
                                <a:lnTo>
                                  <a:pt x="5230" y="3570"/>
                                </a:lnTo>
                                <a:lnTo>
                                  <a:pt x="5237" y="3578"/>
                                </a:lnTo>
                                <a:lnTo>
                                  <a:pt x="5254" y="3596"/>
                                </a:lnTo>
                                <a:lnTo>
                                  <a:pt x="5275" y="3614"/>
                                </a:lnTo>
                                <a:lnTo>
                                  <a:pt x="5302" y="3635"/>
                                </a:lnTo>
                                <a:lnTo>
                                  <a:pt x="5366" y="3688"/>
                                </a:lnTo>
                                <a:lnTo>
                                  <a:pt x="5440" y="3594"/>
                                </a:lnTo>
                                <a:lnTo>
                                  <a:pt x="5514" y="3498"/>
                                </a:lnTo>
                                <a:close/>
                                <a:moveTo>
                                  <a:pt x="5343" y="3702"/>
                                </a:moveTo>
                                <a:lnTo>
                                  <a:pt x="5154" y="3555"/>
                                </a:lnTo>
                                <a:lnTo>
                                  <a:pt x="5100" y="3623"/>
                                </a:lnTo>
                                <a:lnTo>
                                  <a:pt x="5079" y="3652"/>
                                </a:lnTo>
                                <a:lnTo>
                                  <a:pt x="5061" y="3675"/>
                                </a:lnTo>
                                <a:lnTo>
                                  <a:pt x="5047" y="3696"/>
                                </a:lnTo>
                                <a:lnTo>
                                  <a:pt x="5042" y="3706"/>
                                </a:lnTo>
                                <a:lnTo>
                                  <a:pt x="5038" y="3715"/>
                                </a:lnTo>
                                <a:lnTo>
                                  <a:pt x="5035" y="3724"/>
                                </a:lnTo>
                                <a:lnTo>
                                  <a:pt x="5032" y="3733"/>
                                </a:lnTo>
                                <a:lnTo>
                                  <a:pt x="5031" y="3741"/>
                                </a:lnTo>
                                <a:lnTo>
                                  <a:pt x="5031" y="3749"/>
                                </a:lnTo>
                                <a:lnTo>
                                  <a:pt x="5032" y="3756"/>
                                </a:lnTo>
                                <a:lnTo>
                                  <a:pt x="5034" y="3764"/>
                                </a:lnTo>
                                <a:lnTo>
                                  <a:pt x="5037" y="3772"/>
                                </a:lnTo>
                                <a:lnTo>
                                  <a:pt x="5041" y="3780"/>
                                </a:lnTo>
                                <a:lnTo>
                                  <a:pt x="5046" y="3789"/>
                                </a:lnTo>
                                <a:lnTo>
                                  <a:pt x="5052" y="3797"/>
                                </a:lnTo>
                                <a:lnTo>
                                  <a:pt x="5069" y="3815"/>
                                </a:lnTo>
                                <a:lnTo>
                                  <a:pt x="5090" y="3834"/>
                                </a:lnTo>
                                <a:lnTo>
                                  <a:pt x="5115" y="3856"/>
                                </a:lnTo>
                                <a:lnTo>
                                  <a:pt x="5181" y="3912"/>
                                </a:lnTo>
                                <a:lnTo>
                                  <a:pt x="5343" y="3702"/>
                                </a:lnTo>
                                <a:close/>
                                <a:moveTo>
                                  <a:pt x="5171" y="3925"/>
                                </a:moveTo>
                                <a:lnTo>
                                  <a:pt x="4981" y="3777"/>
                                </a:lnTo>
                                <a:lnTo>
                                  <a:pt x="4804" y="4007"/>
                                </a:lnTo>
                                <a:lnTo>
                                  <a:pt x="4842" y="4036"/>
                                </a:lnTo>
                                <a:lnTo>
                                  <a:pt x="4876" y="4061"/>
                                </a:lnTo>
                                <a:lnTo>
                                  <a:pt x="4905" y="4082"/>
                                </a:lnTo>
                                <a:lnTo>
                                  <a:pt x="4930" y="4098"/>
                                </a:lnTo>
                                <a:lnTo>
                                  <a:pt x="4942" y="4104"/>
                                </a:lnTo>
                                <a:lnTo>
                                  <a:pt x="4952" y="4109"/>
                                </a:lnTo>
                                <a:lnTo>
                                  <a:pt x="4962" y="4112"/>
                                </a:lnTo>
                                <a:lnTo>
                                  <a:pt x="4971" y="4115"/>
                                </a:lnTo>
                                <a:lnTo>
                                  <a:pt x="4980" y="4116"/>
                                </a:lnTo>
                                <a:lnTo>
                                  <a:pt x="4989" y="4117"/>
                                </a:lnTo>
                                <a:lnTo>
                                  <a:pt x="4997" y="4116"/>
                                </a:lnTo>
                                <a:lnTo>
                                  <a:pt x="5006" y="4114"/>
                                </a:lnTo>
                                <a:lnTo>
                                  <a:pt x="5014" y="4110"/>
                                </a:lnTo>
                                <a:lnTo>
                                  <a:pt x="5022" y="4106"/>
                                </a:lnTo>
                                <a:lnTo>
                                  <a:pt x="5029" y="4101"/>
                                </a:lnTo>
                                <a:lnTo>
                                  <a:pt x="5037" y="4094"/>
                                </a:lnTo>
                                <a:lnTo>
                                  <a:pt x="5045" y="4086"/>
                                </a:lnTo>
                                <a:lnTo>
                                  <a:pt x="5054" y="4078"/>
                                </a:lnTo>
                                <a:lnTo>
                                  <a:pt x="5073" y="4055"/>
                                </a:lnTo>
                                <a:lnTo>
                                  <a:pt x="5093" y="4030"/>
                                </a:lnTo>
                                <a:lnTo>
                                  <a:pt x="5115" y="4000"/>
                                </a:lnTo>
                                <a:lnTo>
                                  <a:pt x="5142" y="3964"/>
                                </a:lnTo>
                                <a:lnTo>
                                  <a:pt x="5171" y="3925"/>
                                </a:lnTo>
                                <a:close/>
                                <a:moveTo>
                                  <a:pt x="4977" y="4174"/>
                                </a:moveTo>
                                <a:lnTo>
                                  <a:pt x="4788" y="4027"/>
                                </a:lnTo>
                                <a:lnTo>
                                  <a:pt x="4554" y="4327"/>
                                </a:lnTo>
                                <a:lnTo>
                                  <a:pt x="4598" y="4360"/>
                                </a:lnTo>
                                <a:lnTo>
                                  <a:pt x="4617" y="4374"/>
                                </a:lnTo>
                                <a:lnTo>
                                  <a:pt x="4635" y="4385"/>
                                </a:lnTo>
                                <a:lnTo>
                                  <a:pt x="4653" y="4396"/>
                                </a:lnTo>
                                <a:lnTo>
                                  <a:pt x="4669" y="4404"/>
                                </a:lnTo>
                                <a:lnTo>
                                  <a:pt x="4684" y="4412"/>
                                </a:lnTo>
                                <a:lnTo>
                                  <a:pt x="4698" y="4417"/>
                                </a:lnTo>
                                <a:lnTo>
                                  <a:pt x="4711" y="4421"/>
                                </a:lnTo>
                                <a:lnTo>
                                  <a:pt x="4724" y="4424"/>
                                </a:lnTo>
                                <a:lnTo>
                                  <a:pt x="4736" y="4425"/>
                                </a:lnTo>
                                <a:lnTo>
                                  <a:pt x="4747" y="4424"/>
                                </a:lnTo>
                                <a:lnTo>
                                  <a:pt x="4758" y="4423"/>
                                </a:lnTo>
                                <a:lnTo>
                                  <a:pt x="4768" y="4420"/>
                                </a:lnTo>
                                <a:lnTo>
                                  <a:pt x="4778" y="4415"/>
                                </a:lnTo>
                                <a:lnTo>
                                  <a:pt x="4788" y="4410"/>
                                </a:lnTo>
                                <a:lnTo>
                                  <a:pt x="4798" y="4402"/>
                                </a:lnTo>
                                <a:lnTo>
                                  <a:pt x="4808" y="4394"/>
                                </a:lnTo>
                                <a:lnTo>
                                  <a:pt x="4817" y="4385"/>
                                </a:lnTo>
                                <a:lnTo>
                                  <a:pt x="4827" y="4374"/>
                                </a:lnTo>
                                <a:lnTo>
                                  <a:pt x="4846" y="4351"/>
                                </a:lnTo>
                                <a:lnTo>
                                  <a:pt x="4868" y="4322"/>
                                </a:lnTo>
                                <a:lnTo>
                                  <a:pt x="4916" y="4254"/>
                                </a:lnTo>
                                <a:lnTo>
                                  <a:pt x="4945" y="4216"/>
                                </a:lnTo>
                                <a:lnTo>
                                  <a:pt x="4977" y="4174"/>
                                </a:lnTo>
                                <a:close/>
                                <a:moveTo>
                                  <a:pt x="4464" y="4835"/>
                                </a:moveTo>
                                <a:lnTo>
                                  <a:pt x="4275" y="4688"/>
                                </a:lnTo>
                                <a:lnTo>
                                  <a:pt x="4204" y="4778"/>
                                </a:lnTo>
                                <a:lnTo>
                                  <a:pt x="4172" y="4818"/>
                                </a:lnTo>
                                <a:lnTo>
                                  <a:pt x="4143" y="4856"/>
                                </a:lnTo>
                                <a:lnTo>
                                  <a:pt x="4117" y="4893"/>
                                </a:lnTo>
                                <a:lnTo>
                                  <a:pt x="4093" y="4927"/>
                                </a:lnTo>
                                <a:lnTo>
                                  <a:pt x="4072" y="4962"/>
                                </a:lnTo>
                                <a:lnTo>
                                  <a:pt x="4063" y="4979"/>
                                </a:lnTo>
                                <a:lnTo>
                                  <a:pt x="4055" y="4995"/>
                                </a:lnTo>
                                <a:lnTo>
                                  <a:pt x="4048" y="5012"/>
                                </a:lnTo>
                                <a:lnTo>
                                  <a:pt x="4041" y="5030"/>
                                </a:lnTo>
                                <a:lnTo>
                                  <a:pt x="4035" y="5048"/>
                                </a:lnTo>
                                <a:lnTo>
                                  <a:pt x="4030" y="5065"/>
                                </a:lnTo>
                                <a:lnTo>
                                  <a:pt x="4026" y="5083"/>
                                </a:lnTo>
                                <a:lnTo>
                                  <a:pt x="4022" y="5102"/>
                                </a:lnTo>
                                <a:lnTo>
                                  <a:pt x="4020" y="5121"/>
                                </a:lnTo>
                                <a:lnTo>
                                  <a:pt x="4018" y="5140"/>
                                </a:lnTo>
                                <a:lnTo>
                                  <a:pt x="4018" y="5160"/>
                                </a:lnTo>
                                <a:lnTo>
                                  <a:pt x="4018" y="5182"/>
                                </a:lnTo>
                                <a:lnTo>
                                  <a:pt x="4019" y="5203"/>
                                </a:lnTo>
                                <a:lnTo>
                                  <a:pt x="4022" y="5226"/>
                                </a:lnTo>
                                <a:lnTo>
                                  <a:pt x="4026" y="5250"/>
                                </a:lnTo>
                                <a:lnTo>
                                  <a:pt x="4030" y="5274"/>
                                </a:lnTo>
                                <a:lnTo>
                                  <a:pt x="4035" y="5299"/>
                                </a:lnTo>
                                <a:lnTo>
                                  <a:pt x="4042" y="5326"/>
                                </a:lnTo>
                                <a:lnTo>
                                  <a:pt x="4057" y="5318"/>
                                </a:lnTo>
                                <a:lnTo>
                                  <a:pt x="4072" y="5309"/>
                                </a:lnTo>
                                <a:lnTo>
                                  <a:pt x="4088" y="5299"/>
                                </a:lnTo>
                                <a:lnTo>
                                  <a:pt x="4104" y="5288"/>
                                </a:lnTo>
                                <a:lnTo>
                                  <a:pt x="4118" y="5277"/>
                                </a:lnTo>
                                <a:lnTo>
                                  <a:pt x="4133" y="5264"/>
                                </a:lnTo>
                                <a:lnTo>
                                  <a:pt x="4147" y="5251"/>
                                </a:lnTo>
                                <a:lnTo>
                                  <a:pt x="4162" y="5238"/>
                                </a:lnTo>
                                <a:lnTo>
                                  <a:pt x="4191" y="5207"/>
                                </a:lnTo>
                                <a:lnTo>
                                  <a:pt x="4218" y="5176"/>
                                </a:lnTo>
                                <a:lnTo>
                                  <a:pt x="4246" y="5142"/>
                                </a:lnTo>
                                <a:lnTo>
                                  <a:pt x="4272" y="5107"/>
                                </a:lnTo>
                                <a:lnTo>
                                  <a:pt x="4298" y="5071"/>
                                </a:lnTo>
                                <a:lnTo>
                                  <a:pt x="4324" y="5035"/>
                                </a:lnTo>
                                <a:lnTo>
                                  <a:pt x="4372" y="4963"/>
                                </a:lnTo>
                                <a:lnTo>
                                  <a:pt x="4419" y="4896"/>
                                </a:lnTo>
                                <a:lnTo>
                                  <a:pt x="4441" y="4864"/>
                                </a:lnTo>
                                <a:lnTo>
                                  <a:pt x="4464" y="4835"/>
                                </a:lnTo>
                                <a:close/>
                                <a:moveTo>
                                  <a:pt x="7960" y="350"/>
                                </a:moveTo>
                                <a:lnTo>
                                  <a:pt x="7960" y="350"/>
                                </a:lnTo>
                                <a:lnTo>
                                  <a:pt x="7943" y="336"/>
                                </a:lnTo>
                                <a:lnTo>
                                  <a:pt x="7927" y="325"/>
                                </a:lnTo>
                                <a:lnTo>
                                  <a:pt x="7909" y="316"/>
                                </a:lnTo>
                                <a:lnTo>
                                  <a:pt x="7892" y="308"/>
                                </a:lnTo>
                                <a:lnTo>
                                  <a:pt x="7876" y="303"/>
                                </a:lnTo>
                                <a:lnTo>
                                  <a:pt x="7859" y="300"/>
                                </a:lnTo>
                                <a:lnTo>
                                  <a:pt x="7842" y="298"/>
                                </a:lnTo>
                                <a:lnTo>
                                  <a:pt x="7825" y="298"/>
                                </a:lnTo>
                                <a:lnTo>
                                  <a:pt x="7809" y="300"/>
                                </a:lnTo>
                                <a:lnTo>
                                  <a:pt x="7792" y="303"/>
                                </a:lnTo>
                                <a:lnTo>
                                  <a:pt x="7775" y="307"/>
                                </a:lnTo>
                                <a:lnTo>
                                  <a:pt x="7759" y="313"/>
                                </a:lnTo>
                                <a:lnTo>
                                  <a:pt x="7743" y="320"/>
                                </a:lnTo>
                                <a:lnTo>
                                  <a:pt x="7727" y="328"/>
                                </a:lnTo>
                                <a:lnTo>
                                  <a:pt x="7712" y="337"/>
                                </a:lnTo>
                                <a:lnTo>
                                  <a:pt x="7696" y="347"/>
                                </a:lnTo>
                                <a:lnTo>
                                  <a:pt x="7680" y="359"/>
                                </a:lnTo>
                                <a:lnTo>
                                  <a:pt x="7666" y="371"/>
                                </a:lnTo>
                                <a:lnTo>
                                  <a:pt x="7651" y="383"/>
                                </a:lnTo>
                                <a:lnTo>
                                  <a:pt x="7636" y="396"/>
                                </a:lnTo>
                                <a:lnTo>
                                  <a:pt x="7608" y="424"/>
                                </a:lnTo>
                                <a:lnTo>
                                  <a:pt x="7581" y="452"/>
                                </a:lnTo>
                                <a:lnTo>
                                  <a:pt x="7555" y="481"/>
                                </a:lnTo>
                                <a:lnTo>
                                  <a:pt x="7532" y="510"/>
                                </a:lnTo>
                                <a:lnTo>
                                  <a:pt x="7490" y="563"/>
                                </a:lnTo>
                                <a:lnTo>
                                  <a:pt x="7507" y="575"/>
                                </a:lnTo>
                                <a:lnTo>
                                  <a:pt x="7522" y="588"/>
                                </a:lnTo>
                                <a:lnTo>
                                  <a:pt x="7552" y="615"/>
                                </a:lnTo>
                                <a:lnTo>
                                  <a:pt x="7582" y="642"/>
                                </a:lnTo>
                                <a:lnTo>
                                  <a:pt x="7596" y="653"/>
                                </a:lnTo>
                                <a:lnTo>
                                  <a:pt x="7610" y="663"/>
                                </a:lnTo>
                                <a:lnTo>
                                  <a:pt x="7624" y="671"/>
                                </a:lnTo>
                                <a:lnTo>
                                  <a:pt x="7638" y="677"/>
                                </a:lnTo>
                                <a:lnTo>
                                  <a:pt x="7646" y="678"/>
                                </a:lnTo>
                                <a:lnTo>
                                  <a:pt x="7652" y="680"/>
                                </a:lnTo>
                                <a:lnTo>
                                  <a:pt x="7659" y="680"/>
                                </a:lnTo>
                                <a:lnTo>
                                  <a:pt x="7666" y="680"/>
                                </a:lnTo>
                                <a:lnTo>
                                  <a:pt x="7673" y="679"/>
                                </a:lnTo>
                                <a:lnTo>
                                  <a:pt x="7680" y="677"/>
                                </a:lnTo>
                                <a:lnTo>
                                  <a:pt x="7687" y="674"/>
                                </a:lnTo>
                                <a:lnTo>
                                  <a:pt x="7694" y="670"/>
                                </a:lnTo>
                                <a:lnTo>
                                  <a:pt x="7701" y="665"/>
                                </a:lnTo>
                                <a:lnTo>
                                  <a:pt x="7708" y="660"/>
                                </a:lnTo>
                                <a:lnTo>
                                  <a:pt x="7716" y="653"/>
                                </a:lnTo>
                                <a:lnTo>
                                  <a:pt x="7723" y="644"/>
                                </a:lnTo>
                                <a:lnTo>
                                  <a:pt x="7960" y="350"/>
                                </a:lnTo>
                                <a:close/>
                                <a:moveTo>
                                  <a:pt x="7420" y="1045"/>
                                </a:moveTo>
                                <a:lnTo>
                                  <a:pt x="7236" y="889"/>
                                </a:lnTo>
                                <a:lnTo>
                                  <a:pt x="7058" y="1120"/>
                                </a:lnTo>
                                <a:lnTo>
                                  <a:pt x="7130" y="1170"/>
                                </a:lnTo>
                                <a:lnTo>
                                  <a:pt x="7159" y="1190"/>
                                </a:lnTo>
                                <a:lnTo>
                                  <a:pt x="7184" y="1205"/>
                                </a:lnTo>
                                <a:lnTo>
                                  <a:pt x="7195" y="1211"/>
                                </a:lnTo>
                                <a:lnTo>
                                  <a:pt x="7206" y="1216"/>
                                </a:lnTo>
                                <a:lnTo>
                                  <a:pt x="7215" y="1219"/>
                                </a:lnTo>
                                <a:lnTo>
                                  <a:pt x="7226" y="1222"/>
                                </a:lnTo>
                                <a:lnTo>
                                  <a:pt x="7235" y="1224"/>
                                </a:lnTo>
                                <a:lnTo>
                                  <a:pt x="7243" y="1224"/>
                                </a:lnTo>
                                <a:lnTo>
                                  <a:pt x="7251" y="1224"/>
                                </a:lnTo>
                                <a:lnTo>
                                  <a:pt x="7259" y="1222"/>
                                </a:lnTo>
                                <a:lnTo>
                                  <a:pt x="7267" y="1219"/>
                                </a:lnTo>
                                <a:lnTo>
                                  <a:pt x="7274" y="1215"/>
                                </a:lnTo>
                                <a:lnTo>
                                  <a:pt x="7282" y="1211"/>
                                </a:lnTo>
                                <a:lnTo>
                                  <a:pt x="7290" y="1205"/>
                                </a:lnTo>
                                <a:lnTo>
                                  <a:pt x="7299" y="1197"/>
                                </a:lnTo>
                                <a:lnTo>
                                  <a:pt x="7307" y="1189"/>
                                </a:lnTo>
                                <a:lnTo>
                                  <a:pt x="7324" y="1169"/>
                                </a:lnTo>
                                <a:lnTo>
                                  <a:pt x="7344" y="1145"/>
                                </a:lnTo>
                                <a:lnTo>
                                  <a:pt x="7366" y="1116"/>
                                </a:lnTo>
                                <a:lnTo>
                                  <a:pt x="7420" y="1045"/>
                                </a:lnTo>
                                <a:close/>
                                <a:moveTo>
                                  <a:pt x="7238" y="1280"/>
                                </a:moveTo>
                                <a:lnTo>
                                  <a:pt x="7238" y="1280"/>
                                </a:lnTo>
                                <a:lnTo>
                                  <a:pt x="7167" y="1229"/>
                                </a:lnTo>
                                <a:lnTo>
                                  <a:pt x="7138" y="1209"/>
                                </a:lnTo>
                                <a:lnTo>
                                  <a:pt x="7113" y="1194"/>
                                </a:lnTo>
                                <a:lnTo>
                                  <a:pt x="7102" y="1188"/>
                                </a:lnTo>
                                <a:lnTo>
                                  <a:pt x="7092" y="1184"/>
                                </a:lnTo>
                                <a:lnTo>
                                  <a:pt x="7081" y="1180"/>
                                </a:lnTo>
                                <a:lnTo>
                                  <a:pt x="7072" y="1177"/>
                                </a:lnTo>
                                <a:lnTo>
                                  <a:pt x="7063" y="1174"/>
                                </a:lnTo>
                                <a:lnTo>
                                  <a:pt x="7055" y="1173"/>
                                </a:lnTo>
                                <a:lnTo>
                                  <a:pt x="7047" y="1174"/>
                                </a:lnTo>
                                <a:lnTo>
                                  <a:pt x="7039" y="1175"/>
                                </a:lnTo>
                                <a:lnTo>
                                  <a:pt x="7031" y="1178"/>
                                </a:lnTo>
                                <a:lnTo>
                                  <a:pt x="7024" y="1182"/>
                                </a:lnTo>
                                <a:lnTo>
                                  <a:pt x="7015" y="1186"/>
                                </a:lnTo>
                                <a:lnTo>
                                  <a:pt x="7008" y="1192"/>
                                </a:lnTo>
                                <a:lnTo>
                                  <a:pt x="7000" y="1199"/>
                                </a:lnTo>
                                <a:lnTo>
                                  <a:pt x="6992" y="1207"/>
                                </a:lnTo>
                                <a:lnTo>
                                  <a:pt x="6975" y="1226"/>
                                </a:lnTo>
                                <a:lnTo>
                                  <a:pt x="6956" y="1250"/>
                                </a:lnTo>
                                <a:lnTo>
                                  <a:pt x="6933" y="1278"/>
                                </a:lnTo>
                                <a:lnTo>
                                  <a:pt x="6880" y="1348"/>
                                </a:lnTo>
                                <a:lnTo>
                                  <a:pt x="6950" y="1402"/>
                                </a:lnTo>
                                <a:lnTo>
                                  <a:pt x="6978" y="1422"/>
                                </a:lnTo>
                                <a:lnTo>
                                  <a:pt x="7002" y="1438"/>
                                </a:lnTo>
                                <a:lnTo>
                                  <a:pt x="7013" y="1444"/>
                                </a:lnTo>
                                <a:lnTo>
                                  <a:pt x="7025" y="1449"/>
                                </a:lnTo>
                                <a:lnTo>
                                  <a:pt x="7034" y="1454"/>
                                </a:lnTo>
                                <a:lnTo>
                                  <a:pt x="7043" y="1457"/>
                                </a:lnTo>
                                <a:lnTo>
                                  <a:pt x="7052" y="1459"/>
                                </a:lnTo>
                                <a:lnTo>
                                  <a:pt x="7060" y="1460"/>
                                </a:lnTo>
                                <a:lnTo>
                                  <a:pt x="7068" y="1459"/>
                                </a:lnTo>
                                <a:lnTo>
                                  <a:pt x="7076" y="1458"/>
                                </a:lnTo>
                                <a:lnTo>
                                  <a:pt x="7084" y="1455"/>
                                </a:lnTo>
                                <a:lnTo>
                                  <a:pt x="7092" y="1450"/>
                                </a:lnTo>
                                <a:lnTo>
                                  <a:pt x="7100" y="1446"/>
                                </a:lnTo>
                                <a:lnTo>
                                  <a:pt x="7107" y="1440"/>
                                </a:lnTo>
                                <a:lnTo>
                                  <a:pt x="7115" y="1433"/>
                                </a:lnTo>
                                <a:lnTo>
                                  <a:pt x="7123" y="1425"/>
                                </a:lnTo>
                                <a:lnTo>
                                  <a:pt x="7141" y="1405"/>
                                </a:lnTo>
                                <a:lnTo>
                                  <a:pt x="7161" y="1380"/>
                                </a:lnTo>
                                <a:lnTo>
                                  <a:pt x="7183" y="1351"/>
                                </a:lnTo>
                                <a:lnTo>
                                  <a:pt x="7238" y="1280"/>
                                </a:lnTo>
                                <a:close/>
                                <a:moveTo>
                                  <a:pt x="7054" y="1514"/>
                                </a:moveTo>
                                <a:lnTo>
                                  <a:pt x="6864" y="1367"/>
                                </a:lnTo>
                                <a:lnTo>
                                  <a:pt x="6847" y="1391"/>
                                </a:lnTo>
                                <a:lnTo>
                                  <a:pt x="6831" y="1411"/>
                                </a:lnTo>
                                <a:lnTo>
                                  <a:pt x="6799" y="1447"/>
                                </a:lnTo>
                                <a:lnTo>
                                  <a:pt x="6786" y="1464"/>
                                </a:lnTo>
                                <a:lnTo>
                                  <a:pt x="6774" y="1479"/>
                                </a:lnTo>
                                <a:lnTo>
                                  <a:pt x="6765" y="1493"/>
                                </a:lnTo>
                                <a:lnTo>
                                  <a:pt x="6758" y="1506"/>
                                </a:lnTo>
                                <a:lnTo>
                                  <a:pt x="6755" y="1513"/>
                                </a:lnTo>
                                <a:lnTo>
                                  <a:pt x="6753" y="1521"/>
                                </a:lnTo>
                                <a:lnTo>
                                  <a:pt x="6752" y="1527"/>
                                </a:lnTo>
                                <a:lnTo>
                                  <a:pt x="6751" y="1534"/>
                                </a:lnTo>
                                <a:lnTo>
                                  <a:pt x="6752" y="1540"/>
                                </a:lnTo>
                                <a:lnTo>
                                  <a:pt x="6753" y="1547"/>
                                </a:lnTo>
                                <a:lnTo>
                                  <a:pt x="6755" y="1554"/>
                                </a:lnTo>
                                <a:lnTo>
                                  <a:pt x="6758" y="1561"/>
                                </a:lnTo>
                                <a:lnTo>
                                  <a:pt x="6762" y="1568"/>
                                </a:lnTo>
                                <a:lnTo>
                                  <a:pt x="6767" y="1575"/>
                                </a:lnTo>
                                <a:lnTo>
                                  <a:pt x="6773" y="1583"/>
                                </a:lnTo>
                                <a:lnTo>
                                  <a:pt x="6780" y="1592"/>
                                </a:lnTo>
                                <a:lnTo>
                                  <a:pt x="6797" y="1609"/>
                                </a:lnTo>
                                <a:lnTo>
                                  <a:pt x="6821" y="1627"/>
                                </a:lnTo>
                                <a:lnTo>
                                  <a:pt x="6844" y="1644"/>
                                </a:lnTo>
                                <a:lnTo>
                                  <a:pt x="6865" y="1657"/>
                                </a:lnTo>
                                <a:lnTo>
                                  <a:pt x="6874" y="1663"/>
                                </a:lnTo>
                                <a:lnTo>
                                  <a:pt x="6884" y="1667"/>
                                </a:lnTo>
                                <a:lnTo>
                                  <a:pt x="6892" y="1670"/>
                                </a:lnTo>
                                <a:lnTo>
                                  <a:pt x="6900" y="1672"/>
                                </a:lnTo>
                                <a:lnTo>
                                  <a:pt x="6907" y="1673"/>
                                </a:lnTo>
                                <a:lnTo>
                                  <a:pt x="6915" y="1673"/>
                                </a:lnTo>
                                <a:lnTo>
                                  <a:pt x="6921" y="1672"/>
                                </a:lnTo>
                                <a:lnTo>
                                  <a:pt x="6928" y="1671"/>
                                </a:lnTo>
                                <a:lnTo>
                                  <a:pt x="6934" y="1669"/>
                                </a:lnTo>
                                <a:lnTo>
                                  <a:pt x="6939" y="1666"/>
                                </a:lnTo>
                                <a:lnTo>
                                  <a:pt x="6945" y="1662"/>
                                </a:lnTo>
                                <a:lnTo>
                                  <a:pt x="6952" y="1657"/>
                                </a:lnTo>
                                <a:lnTo>
                                  <a:pt x="6962" y="1646"/>
                                </a:lnTo>
                                <a:lnTo>
                                  <a:pt x="6973" y="1633"/>
                                </a:lnTo>
                                <a:lnTo>
                                  <a:pt x="6984" y="1618"/>
                                </a:lnTo>
                                <a:lnTo>
                                  <a:pt x="6996" y="1600"/>
                                </a:lnTo>
                                <a:lnTo>
                                  <a:pt x="7022" y="1560"/>
                                </a:lnTo>
                                <a:lnTo>
                                  <a:pt x="7037" y="1538"/>
                                </a:lnTo>
                                <a:lnTo>
                                  <a:pt x="7054" y="1514"/>
                                </a:lnTo>
                                <a:close/>
                                <a:moveTo>
                                  <a:pt x="6892" y="1725"/>
                                </a:moveTo>
                                <a:lnTo>
                                  <a:pt x="6701" y="1577"/>
                                </a:lnTo>
                                <a:lnTo>
                                  <a:pt x="6564" y="1754"/>
                                </a:lnTo>
                                <a:lnTo>
                                  <a:pt x="6628" y="1804"/>
                                </a:lnTo>
                                <a:lnTo>
                                  <a:pt x="6653" y="1824"/>
                                </a:lnTo>
                                <a:lnTo>
                                  <a:pt x="6676" y="1840"/>
                                </a:lnTo>
                                <a:lnTo>
                                  <a:pt x="6695" y="1853"/>
                                </a:lnTo>
                                <a:lnTo>
                                  <a:pt x="6704" y="1858"/>
                                </a:lnTo>
                                <a:lnTo>
                                  <a:pt x="6712" y="1862"/>
                                </a:lnTo>
                                <a:lnTo>
                                  <a:pt x="6720" y="1866"/>
                                </a:lnTo>
                                <a:lnTo>
                                  <a:pt x="6728" y="1868"/>
                                </a:lnTo>
                                <a:lnTo>
                                  <a:pt x="6735" y="1870"/>
                                </a:lnTo>
                                <a:lnTo>
                                  <a:pt x="6743" y="1870"/>
                                </a:lnTo>
                                <a:lnTo>
                                  <a:pt x="6750" y="1869"/>
                                </a:lnTo>
                                <a:lnTo>
                                  <a:pt x="6757" y="1867"/>
                                </a:lnTo>
                                <a:lnTo>
                                  <a:pt x="6764" y="1865"/>
                                </a:lnTo>
                                <a:lnTo>
                                  <a:pt x="6772" y="1860"/>
                                </a:lnTo>
                                <a:lnTo>
                                  <a:pt x="6779" y="1855"/>
                                </a:lnTo>
                                <a:lnTo>
                                  <a:pt x="6786" y="1849"/>
                                </a:lnTo>
                                <a:lnTo>
                                  <a:pt x="6802" y="1834"/>
                                </a:lnTo>
                                <a:lnTo>
                                  <a:pt x="6821" y="1814"/>
                                </a:lnTo>
                                <a:lnTo>
                                  <a:pt x="6841" y="1789"/>
                                </a:lnTo>
                                <a:lnTo>
                                  <a:pt x="6892" y="1725"/>
                                </a:lnTo>
                                <a:close/>
                                <a:moveTo>
                                  <a:pt x="6740" y="1920"/>
                                </a:moveTo>
                                <a:lnTo>
                                  <a:pt x="6549" y="1773"/>
                                </a:lnTo>
                                <a:lnTo>
                                  <a:pt x="6402" y="1963"/>
                                </a:lnTo>
                                <a:lnTo>
                                  <a:pt x="6468" y="2015"/>
                                </a:lnTo>
                                <a:lnTo>
                                  <a:pt x="6495" y="2035"/>
                                </a:lnTo>
                                <a:lnTo>
                                  <a:pt x="6517" y="2051"/>
                                </a:lnTo>
                                <a:lnTo>
                                  <a:pt x="6538" y="2063"/>
                                </a:lnTo>
                                <a:lnTo>
                                  <a:pt x="6547" y="2068"/>
                                </a:lnTo>
                                <a:lnTo>
                                  <a:pt x="6556" y="2073"/>
                                </a:lnTo>
                                <a:lnTo>
                                  <a:pt x="6564" y="2075"/>
                                </a:lnTo>
                                <a:lnTo>
                                  <a:pt x="6572" y="2077"/>
                                </a:lnTo>
                                <a:lnTo>
                                  <a:pt x="6580" y="2078"/>
                                </a:lnTo>
                                <a:lnTo>
                                  <a:pt x="6587" y="2077"/>
                                </a:lnTo>
                                <a:lnTo>
                                  <a:pt x="6594" y="2076"/>
                                </a:lnTo>
                                <a:lnTo>
                                  <a:pt x="6602" y="2073"/>
                                </a:lnTo>
                                <a:lnTo>
                                  <a:pt x="6609" y="2069"/>
                                </a:lnTo>
                                <a:lnTo>
                                  <a:pt x="6617" y="2064"/>
                                </a:lnTo>
                                <a:lnTo>
                                  <a:pt x="6624" y="2058"/>
                                </a:lnTo>
                                <a:lnTo>
                                  <a:pt x="6632" y="2052"/>
                                </a:lnTo>
                                <a:lnTo>
                                  <a:pt x="6648" y="2035"/>
                                </a:lnTo>
                                <a:lnTo>
                                  <a:pt x="6666" y="2014"/>
                                </a:lnTo>
                                <a:lnTo>
                                  <a:pt x="6688" y="1987"/>
                                </a:lnTo>
                                <a:lnTo>
                                  <a:pt x="6740" y="1920"/>
                                </a:lnTo>
                                <a:close/>
                                <a:moveTo>
                                  <a:pt x="6576" y="2130"/>
                                </a:moveTo>
                                <a:lnTo>
                                  <a:pt x="6386" y="1983"/>
                                </a:lnTo>
                                <a:lnTo>
                                  <a:pt x="6249" y="2160"/>
                                </a:lnTo>
                                <a:lnTo>
                                  <a:pt x="6312" y="2210"/>
                                </a:lnTo>
                                <a:lnTo>
                                  <a:pt x="6338" y="2230"/>
                                </a:lnTo>
                                <a:lnTo>
                                  <a:pt x="6360" y="2246"/>
                                </a:lnTo>
                                <a:lnTo>
                                  <a:pt x="6379" y="2259"/>
                                </a:lnTo>
                                <a:lnTo>
                                  <a:pt x="6388" y="2264"/>
                                </a:lnTo>
                                <a:lnTo>
                                  <a:pt x="6397" y="2268"/>
                                </a:lnTo>
                                <a:lnTo>
                                  <a:pt x="6405" y="2271"/>
                                </a:lnTo>
                                <a:lnTo>
                                  <a:pt x="6413" y="2273"/>
                                </a:lnTo>
                                <a:lnTo>
                                  <a:pt x="6420" y="2274"/>
                                </a:lnTo>
                                <a:lnTo>
                                  <a:pt x="6428" y="2275"/>
                                </a:lnTo>
                                <a:lnTo>
                                  <a:pt x="6435" y="2274"/>
                                </a:lnTo>
                                <a:lnTo>
                                  <a:pt x="6442" y="2272"/>
                                </a:lnTo>
                                <a:lnTo>
                                  <a:pt x="6449" y="2269"/>
                                </a:lnTo>
                                <a:lnTo>
                                  <a:pt x="6456" y="2265"/>
                                </a:lnTo>
                                <a:lnTo>
                                  <a:pt x="6464" y="2261"/>
                                </a:lnTo>
                                <a:lnTo>
                                  <a:pt x="6472" y="2255"/>
                                </a:lnTo>
                                <a:lnTo>
                                  <a:pt x="6488" y="2239"/>
                                </a:lnTo>
                                <a:lnTo>
                                  <a:pt x="6505" y="2220"/>
                                </a:lnTo>
                                <a:lnTo>
                                  <a:pt x="6526" y="2194"/>
                                </a:lnTo>
                                <a:lnTo>
                                  <a:pt x="6576" y="2130"/>
                                </a:lnTo>
                                <a:close/>
                                <a:moveTo>
                                  <a:pt x="5676" y="3289"/>
                                </a:moveTo>
                                <a:lnTo>
                                  <a:pt x="5487" y="3141"/>
                                </a:lnTo>
                                <a:lnTo>
                                  <a:pt x="5338" y="3332"/>
                                </a:lnTo>
                                <a:lnTo>
                                  <a:pt x="5404" y="3384"/>
                                </a:lnTo>
                                <a:lnTo>
                                  <a:pt x="5432" y="3404"/>
                                </a:lnTo>
                                <a:lnTo>
                                  <a:pt x="5455" y="3420"/>
                                </a:lnTo>
                                <a:lnTo>
                                  <a:pt x="5475" y="3432"/>
                                </a:lnTo>
                                <a:lnTo>
                                  <a:pt x="5484" y="3436"/>
                                </a:lnTo>
                                <a:lnTo>
                                  <a:pt x="5493" y="3440"/>
                                </a:lnTo>
                                <a:lnTo>
                                  <a:pt x="5502" y="3443"/>
                                </a:lnTo>
                                <a:lnTo>
                                  <a:pt x="5509" y="3445"/>
                                </a:lnTo>
                                <a:lnTo>
                                  <a:pt x="5517" y="3446"/>
                                </a:lnTo>
                                <a:lnTo>
                                  <a:pt x="5524" y="3446"/>
                                </a:lnTo>
                                <a:lnTo>
                                  <a:pt x="5532" y="3443"/>
                                </a:lnTo>
                                <a:lnTo>
                                  <a:pt x="5539" y="3441"/>
                                </a:lnTo>
                                <a:lnTo>
                                  <a:pt x="5546" y="3437"/>
                                </a:lnTo>
                                <a:lnTo>
                                  <a:pt x="5553" y="3432"/>
                                </a:lnTo>
                                <a:lnTo>
                                  <a:pt x="5562" y="3427"/>
                                </a:lnTo>
                                <a:lnTo>
                                  <a:pt x="5569" y="3420"/>
                                </a:lnTo>
                                <a:lnTo>
                                  <a:pt x="5586" y="3403"/>
                                </a:lnTo>
                                <a:lnTo>
                                  <a:pt x="5604" y="3382"/>
                                </a:lnTo>
                                <a:lnTo>
                                  <a:pt x="5624" y="3355"/>
                                </a:lnTo>
                                <a:lnTo>
                                  <a:pt x="5676" y="3289"/>
                                </a:lnTo>
                                <a:close/>
                                <a:moveTo>
                                  <a:pt x="5013" y="4170"/>
                                </a:moveTo>
                                <a:lnTo>
                                  <a:pt x="5202" y="4317"/>
                                </a:lnTo>
                                <a:lnTo>
                                  <a:pt x="5375" y="4095"/>
                                </a:lnTo>
                                <a:lnTo>
                                  <a:pt x="5337" y="4066"/>
                                </a:lnTo>
                                <a:lnTo>
                                  <a:pt x="5305" y="4041"/>
                                </a:lnTo>
                                <a:lnTo>
                                  <a:pt x="5276" y="4022"/>
                                </a:lnTo>
                                <a:lnTo>
                                  <a:pt x="5252" y="4007"/>
                                </a:lnTo>
                                <a:lnTo>
                                  <a:pt x="5241" y="4002"/>
                                </a:lnTo>
                                <a:lnTo>
                                  <a:pt x="5230" y="3997"/>
                                </a:lnTo>
                                <a:lnTo>
                                  <a:pt x="5221" y="3993"/>
                                </a:lnTo>
                                <a:lnTo>
                                  <a:pt x="5211" y="3990"/>
                                </a:lnTo>
                                <a:lnTo>
                                  <a:pt x="5202" y="3989"/>
                                </a:lnTo>
                                <a:lnTo>
                                  <a:pt x="5193" y="3989"/>
                                </a:lnTo>
                                <a:lnTo>
                                  <a:pt x="5185" y="3990"/>
                                </a:lnTo>
                                <a:lnTo>
                                  <a:pt x="5177" y="3992"/>
                                </a:lnTo>
                                <a:lnTo>
                                  <a:pt x="5169" y="3996"/>
                                </a:lnTo>
                                <a:lnTo>
                                  <a:pt x="5162" y="4000"/>
                                </a:lnTo>
                                <a:lnTo>
                                  <a:pt x="5154" y="4005"/>
                                </a:lnTo>
                                <a:lnTo>
                                  <a:pt x="5146" y="4011"/>
                                </a:lnTo>
                                <a:lnTo>
                                  <a:pt x="5129" y="4027"/>
                                </a:lnTo>
                                <a:lnTo>
                                  <a:pt x="5111" y="4047"/>
                                </a:lnTo>
                                <a:lnTo>
                                  <a:pt x="5091" y="4072"/>
                                </a:lnTo>
                                <a:lnTo>
                                  <a:pt x="5069" y="4100"/>
                                </a:lnTo>
                                <a:lnTo>
                                  <a:pt x="5043" y="4133"/>
                                </a:lnTo>
                                <a:lnTo>
                                  <a:pt x="5013" y="4170"/>
                                </a:lnTo>
                                <a:close/>
                                <a:moveTo>
                                  <a:pt x="4763" y="4491"/>
                                </a:moveTo>
                                <a:lnTo>
                                  <a:pt x="4954" y="4638"/>
                                </a:lnTo>
                                <a:lnTo>
                                  <a:pt x="5187" y="4337"/>
                                </a:lnTo>
                                <a:lnTo>
                                  <a:pt x="5144" y="4304"/>
                                </a:lnTo>
                                <a:lnTo>
                                  <a:pt x="5123" y="4290"/>
                                </a:lnTo>
                                <a:lnTo>
                                  <a:pt x="5105" y="4278"/>
                                </a:lnTo>
                                <a:lnTo>
                                  <a:pt x="5088" y="4266"/>
                                </a:lnTo>
                                <a:lnTo>
                                  <a:pt x="5072" y="4258"/>
                                </a:lnTo>
                                <a:lnTo>
                                  <a:pt x="5056" y="4250"/>
                                </a:lnTo>
                                <a:lnTo>
                                  <a:pt x="5042" y="4244"/>
                                </a:lnTo>
                                <a:lnTo>
                                  <a:pt x="5028" y="4240"/>
                                </a:lnTo>
                                <a:lnTo>
                                  <a:pt x="5016" y="4237"/>
                                </a:lnTo>
                                <a:lnTo>
                                  <a:pt x="5004" y="4236"/>
                                </a:lnTo>
                                <a:lnTo>
                                  <a:pt x="4992" y="4236"/>
                                </a:lnTo>
                                <a:lnTo>
                                  <a:pt x="4982" y="4237"/>
                                </a:lnTo>
                                <a:lnTo>
                                  <a:pt x="4971" y="4240"/>
                                </a:lnTo>
                                <a:lnTo>
                                  <a:pt x="4962" y="4244"/>
                                </a:lnTo>
                                <a:lnTo>
                                  <a:pt x="4952" y="4250"/>
                                </a:lnTo>
                                <a:lnTo>
                                  <a:pt x="4943" y="4256"/>
                                </a:lnTo>
                                <a:lnTo>
                                  <a:pt x="4933" y="4264"/>
                                </a:lnTo>
                                <a:lnTo>
                                  <a:pt x="4923" y="4274"/>
                                </a:lnTo>
                                <a:lnTo>
                                  <a:pt x="4914" y="4284"/>
                                </a:lnTo>
                                <a:lnTo>
                                  <a:pt x="4895" y="4308"/>
                                </a:lnTo>
                                <a:lnTo>
                                  <a:pt x="4874" y="4337"/>
                                </a:lnTo>
                                <a:lnTo>
                                  <a:pt x="4825" y="4406"/>
                                </a:lnTo>
                                <a:lnTo>
                                  <a:pt x="4797" y="4447"/>
                                </a:lnTo>
                                <a:lnTo>
                                  <a:pt x="4763" y="4491"/>
                                </a:lnTo>
                                <a:close/>
                                <a:moveTo>
                                  <a:pt x="4499" y="4831"/>
                                </a:moveTo>
                                <a:lnTo>
                                  <a:pt x="4499" y="4831"/>
                                </a:lnTo>
                                <a:lnTo>
                                  <a:pt x="4522" y="4848"/>
                                </a:lnTo>
                                <a:lnTo>
                                  <a:pt x="4544" y="4863"/>
                                </a:lnTo>
                                <a:lnTo>
                                  <a:pt x="4563" y="4877"/>
                                </a:lnTo>
                                <a:lnTo>
                                  <a:pt x="4583" y="4890"/>
                                </a:lnTo>
                                <a:lnTo>
                                  <a:pt x="4601" y="4900"/>
                                </a:lnTo>
                                <a:lnTo>
                                  <a:pt x="4617" y="4908"/>
                                </a:lnTo>
                                <a:lnTo>
                                  <a:pt x="4632" y="4915"/>
                                </a:lnTo>
                                <a:lnTo>
                                  <a:pt x="4647" y="4920"/>
                                </a:lnTo>
                                <a:lnTo>
                                  <a:pt x="4662" y="4923"/>
                                </a:lnTo>
                                <a:lnTo>
                                  <a:pt x="4675" y="4925"/>
                                </a:lnTo>
                                <a:lnTo>
                                  <a:pt x="4687" y="4925"/>
                                </a:lnTo>
                                <a:lnTo>
                                  <a:pt x="4699" y="4924"/>
                                </a:lnTo>
                                <a:lnTo>
                                  <a:pt x="4710" y="4922"/>
                                </a:lnTo>
                                <a:lnTo>
                                  <a:pt x="4722" y="4918"/>
                                </a:lnTo>
                                <a:lnTo>
                                  <a:pt x="4732" y="4913"/>
                                </a:lnTo>
                                <a:lnTo>
                                  <a:pt x="4742" y="4906"/>
                                </a:lnTo>
                                <a:lnTo>
                                  <a:pt x="4752" y="4899"/>
                                </a:lnTo>
                                <a:lnTo>
                                  <a:pt x="4762" y="4890"/>
                                </a:lnTo>
                                <a:lnTo>
                                  <a:pt x="4772" y="4879"/>
                                </a:lnTo>
                                <a:lnTo>
                                  <a:pt x="4782" y="4867"/>
                                </a:lnTo>
                                <a:lnTo>
                                  <a:pt x="4803" y="4842"/>
                                </a:lnTo>
                                <a:lnTo>
                                  <a:pt x="4825" y="4811"/>
                                </a:lnTo>
                                <a:lnTo>
                                  <a:pt x="4875" y="4740"/>
                                </a:lnTo>
                                <a:lnTo>
                                  <a:pt x="4904" y="4701"/>
                                </a:lnTo>
                                <a:lnTo>
                                  <a:pt x="4938" y="4658"/>
                                </a:lnTo>
                                <a:lnTo>
                                  <a:pt x="4914" y="4640"/>
                                </a:lnTo>
                                <a:lnTo>
                                  <a:pt x="4893" y="4624"/>
                                </a:lnTo>
                                <a:lnTo>
                                  <a:pt x="4873" y="4609"/>
                                </a:lnTo>
                                <a:lnTo>
                                  <a:pt x="4853" y="4597"/>
                                </a:lnTo>
                                <a:lnTo>
                                  <a:pt x="4835" y="4587"/>
                                </a:lnTo>
                                <a:lnTo>
                                  <a:pt x="4819" y="4578"/>
                                </a:lnTo>
                                <a:lnTo>
                                  <a:pt x="4803" y="4571"/>
                                </a:lnTo>
                                <a:lnTo>
                                  <a:pt x="4787" y="4566"/>
                                </a:lnTo>
                                <a:lnTo>
                                  <a:pt x="4774" y="4562"/>
                                </a:lnTo>
                                <a:lnTo>
                                  <a:pt x="4761" y="4560"/>
                                </a:lnTo>
                                <a:lnTo>
                                  <a:pt x="4749" y="4559"/>
                                </a:lnTo>
                                <a:lnTo>
                                  <a:pt x="4737" y="4560"/>
                                </a:lnTo>
                                <a:lnTo>
                                  <a:pt x="4726" y="4562"/>
                                </a:lnTo>
                                <a:lnTo>
                                  <a:pt x="4714" y="4565"/>
                                </a:lnTo>
                                <a:lnTo>
                                  <a:pt x="4704" y="4570"/>
                                </a:lnTo>
                                <a:lnTo>
                                  <a:pt x="4694" y="4576"/>
                                </a:lnTo>
                                <a:lnTo>
                                  <a:pt x="4684" y="4584"/>
                                </a:lnTo>
                                <a:lnTo>
                                  <a:pt x="4675" y="4593"/>
                                </a:lnTo>
                                <a:lnTo>
                                  <a:pt x="4665" y="4603"/>
                                </a:lnTo>
                                <a:lnTo>
                                  <a:pt x="4655" y="4615"/>
                                </a:lnTo>
                                <a:lnTo>
                                  <a:pt x="4634" y="4641"/>
                                </a:lnTo>
                                <a:lnTo>
                                  <a:pt x="4613" y="4671"/>
                                </a:lnTo>
                                <a:lnTo>
                                  <a:pt x="4562" y="4744"/>
                                </a:lnTo>
                                <a:lnTo>
                                  <a:pt x="4533" y="4786"/>
                                </a:lnTo>
                                <a:lnTo>
                                  <a:pt x="4499" y="4831"/>
                                </a:lnTo>
                                <a:close/>
                                <a:moveTo>
                                  <a:pt x="4091" y="5437"/>
                                </a:moveTo>
                                <a:lnTo>
                                  <a:pt x="4091" y="5437"/>
                                </a:lnTo>
                                <a:lnTo>
                                  <a:pt x="4100" y="5456"/>
                                </a:lnTo>
                                <a:lnTo>
                                  <a:pt x="4106" y="5475"/>
                                </a:lnTo>
                                <a:lnTo>
                                  <a:pt x="4119" y="5514"/>
                                </a:lnTo>
                                <a:lnTo>
                                  <a:pt x="4125" y="5533"/>
                                </a:lnTo>
                                <a:lnTo>
                                  <a:pt x="4132" y="5552"/>
                                </a:lnTo>
                                <a:lnTo>
                                  <a:pt x="4141" y="5571"/>
                                </a:lnTo>
                                <a:lnTo>
                                  <a:pt x="4151" y="5590"/>
                                </a:lnTo>
                                <a:lnTo>
                                  <a:pt x="4171" y="5580"/>
                                </a:lnTo>
                                <a:lnTo>
                                  <a:pt x="4189" y="5567"/>
                                </a:lnTo>
                                <a:lnTo>
                                  <a:pt x="4208" y="5555"/>
                                </a:lnTo>
                                <a:lnTo>
                                  <a:pt x="4226" y="5541"/>
                                </a:lnTo>
                                <a:lnTo>
                                  <a:pt x="4245" y="5527"/>
                                </a:lnTo>
                                <a:lnTo>
                                  <a:pt x="4262" y="5511"/>
                                </a:lnTo>
                                <a:lnTo>
                                  <a:pt x="4280" y="5494"/>
                                </a:lnTo>
                                <a:lnTo>
                                  <a:pt x="4297" y="5477"/>
                                </a:lnTo>
                                <a:lnTo>
                                  <a:pt x="4331" y="5442"/>
                                </a:lnTo>
                                <a:lnTo>
                                  <a:pt x="4364" y="5403"/>
                                </a:lnTo>
                                <a:lnTo>
                                  <a:pt x="4397" y="5363"/>
                                </a:lnTo>
                                <a:lnTo>
                                  <a:pt x="4429" y="5322"/>
                                </a:lnTo>
                                <a:lnTo>
                                  <a:pt x="4460" y="5279"/>
                                </a:lnTo>
                                <a:lnTo>
                                  <a:pt x="4490" y="5237"/>
                                </a:lnTo>
                                <a:lnTo>
                                  <a:pt x="4550" y="5152"/>
                                </a:lnTo>
                                <a:lnTo>
                                  <a:pt x="4607" y="5072"/>
                                </a:lnTo>
                                <a:lnTo>
                                  <a:pt x="4634" y="5035"/>
                                </a:lnTo>
                                <a:lnTo>
                                  <a:pt x="4662" y="4999"/>
                                </a:lnTo>
                                <a:lnTo>
                                  <a:pt x="4479" y="4857"/>
                                </a:lnTo>
                                <a:lnTo>
                                  <a:pt x="4456" y="4885"/>
                                </a:lnTo>
                                <a:lnTo>
                                  <a:pt x="4429" y="4916"/>
                                </a:lnTo>
                                <a:lnTo>
                                  <a:pt x="4367" y="4985"/>
                                </a:lnTo>
                                <a:lnTo>
                                  <a:pt x="4300" y="5059"/>
                                </a:lnTo>
                                <a:lnTo>
                                  <a:pt x="4267" y="5098"/>
                                </a:lnTo>
                                <a:lnTo>
                                  <a:pt x="4233" y="5137"/>
                                </a:lnTo>
                                <a:lnTo>
                                  <a:pt x="4203" y="5177"/>
                                </a:lnTo>
                                <a:lnTo>
                                  <a:pt x="4174" y="5216"/>
                                </a:lnTo>
                                <a:lnTo>
                                  <a:pt x="4160" y="5236"/>
                                </a:lnTo>
                                <a:lnTo>
                                  <a:pt x="4148" y="5256"/>
                                </a:lnTo>
                                <a:lnTo>
                                  <a:pt x="4136" y="5275"/>
                                </a:lnTo>
                                <a:lnTo>
                                  <a:pt x="4126" y="5294"/>
                                </a:lnTo>
                                <a:lnTo>
                                  <a:pt x="4117" y="5314"/>
                                </a:lnTo>
                                <a:lnTo>
                                  <a:pt x="4109" y="5332"/>
                                </a:lnTo>
                                <a:lnTo>
                                  <a:pt x="4102" y="5351"/>
                                </a:lnTo>
                                <a:lnTo>
                                  <a:pt x="4097" y="5368"/>
                                </a:lnTo>
                                <a:lnTo>
                                  <a:pt x="4092" y="5387"/>
                                </a:lnTo>
                                <a:lnTo>
                                  <a:pt x="4090" y="5404"/>
                                </a:lnTo>
                                <a:lnTo>
                                  <a:pt x="4089" y="5421"/>
                                </a:lnTo>
                                <a:lnTo>
                                  <a:pt x="4091" y="5437"/>
                                </a:lnTo>
                                <a:close/>
                                <a:moveTo>
                                  <a:pt x="7704" y="719"/>
                                </a:moveTo>
                                <a:lnTo>
                                  <a:pt x="7888" y="861"/>
                                </a:lnTo>
                                <a:lnTo>
                                  <a:pt x="7933" y="803"/>
                                </a:lnTo>
                                <a:lnTo>
                                  <a:pt x="7979" y="744"/>
                                </a:lnTo>
                                <a:lnTo>
                                  <a:pt x="8027" y="685"/>
                                </a:lnTo>
                                <a:lnTo>
                                  <a:pt x="8074" y="625"/>
                                </a:lnTo>
                                <a:lnTo>
                                  <a:pt x="8119" y="566"/>
                                </a:lnTo>
                                <a:lnTo>
                                  <a:pt x="8142" y="535"/>
                                </a:lnTo>
                                <a:lnTo>
                                  <a:pt x="8163" y="505"/>
                                </a:lnTo>
                                <a:lnTo>
                                  <a:pt x="8184" y="474"/>
                                </a:lnTo>
                                <a:lnTo>
                                  <a:pt x="8204" y="443"/>
                                </a:lnTo>
                                <a:lnTo>
                                  <a:pt x="8223" y="411"/>
                                </a:lnTo>
                                <a:lnTo>
                                  <a:pt x="8241" y="380"/>
                                </a:lnTo>
                                <a:lnTo>
                                  <a:pt x="8230" y="372"/>
                                </a:lnTo>
                                <a:lnTo>
                                  <a:pt x="8219" y="364"/>
                                </a:lnTo>
                                <a:lnTo>
                                  <a:pt x="8208" y="357"/>
                                </a:lnTo>
                                <a:lnTo>
                                  <a:pt x="8196" y="350"/>
                                </a:lnTo>
                                <a:lnTo>
                                  <a:pt x="8185" y="345"/>
                                </a:lnTo>
                                <a:lnTo>
                                  <a:pt x="8174" y="341"/>
                                </a:lnTo>
                                <a:lnTo>
                                  <a:pt x="8164" y="337"/>
                                </a:lnTo>
                                <a:lnTo>
                                  <a:pt x="8153" y="334"/>
                                </a:lnTo>
                                <a:lnTo>
                                  <a:pt x="8143" y="331"/>
                                </a:lnTo>
                                <a:lnTo>
                                  <a:pt x="8132" y="330"/>
                                </a:lnTo>
                                <a:lnTo>
                                  <a:pt x="8121" y="329"/>
                                </a:lnTo>
                                <a:lnTo>
                                  <a:pt x="8111" y="328"/>
                                </a:lnTo>
                                <a:lnTo>
                                  <a:pt x="8091" y="329"/>
                                </a:lnTo>
                                <a:lnTo>
                                  <a:pt x="8071" y="332"/>
                                </a:lnTo>
                                <a:lnTo>
                                  <a:pt x="8051" y="337"/>
                                </a:lnTo>
                                <a:lnTo>
                                  <a:pt x="8032" y="345"/>
                                </a:lnTo>
                                <a:lnTo>
                                  <a:pt x="8014" y="355"/>
                                </a:lnTo>
                                <a:lnTo>
                                  <a:pt x="7996" y="365"/>
                                </a:lnTo>
                                <a:lnTo>
                                  <a:pt x="7977" y="378"/>
                                </a:lnTo>
                                <a:lnTo>
                                  <a:pt x="7959" y="391"/>
                                </a:lnTo>
                                <a:lnTo>
                                  <a:pt x="7942" y="406"/>
                                </a:lnTo>
                                <a:lnTo>
                                  <a:pt x="7926" y="423"/>
                                </a:lnTo>
                                <a:lnTo>
                                  <a:pt x="7908" y="440"/>
                                </a:lnTo>
                                <a:lnTo>
                                  <a:pt x="7892" y="458"/>
                                </a:lnTo>
                                <a:lnTo>
                                  <a:pt x="7877" y="477"/>
                                </a:lnTo>
                                <a:lnTo>
                                  <a:pt x="7861" y="497"/>
                                </a:lnTo>
                                <a:lnTo>
                                  <a:pt x="7831" y="536"/>
                                </a:lnTo>
                                <a:lnTo>
                                  <a:pt x="7803" y="577"/>
                                </a:lnTo>
                                <a:lnTo>
                                  <a:pt x="7751" y="654"/>
                                </a:lnTo>
                                <a:lnTo>
                                  <a:pt x="7727" y="688"/>
                                </a:lnTo>
                                <a:lnTo>
                                  <a:pt x="7704" y="719"/>
                                </a:lnTo>
                                <a:close/>
                                <a:moveTo>
                                  <a:pt x="7461" y="1033"/>
                                </a:moveTo>
                                <a:lnTo>
                                  <a:pt x="7651" y="1181"/>
                                </a:lnTo>
                                <a:lnTo>
                                  <a:pt x="7671" y="1155"/>
                                </a:lnTo>
                                <a:lnTo>
                                  <a:pt x="7691" y="1130"/>
                                </a:lnTo>
                                <a:lnTo>
                                  <a:pt x="7735" y="1082"/>
                                </a:lnTo>
                                <a:lnTo>
                                  <a:pt x="7756" y="1059"/>
                                </a:lnTo>
                                <a:lnTo>
                                  <a:pt x="7775" y="1036"/>
                                </a:lnTo>
                                <a:lnTo>
                                  <a:pt x="7794" y="1014"/>
                                </a:lnTo>
                                <a:lnTo>
                                  <a:pt x="7809" y="992"/>
                                </a:lnTo>
                                <a:lnTo>
                                  <a:pt x="7816" y="981"/>
                                </a:lnTo>
                                <a:lnTo>
                                  <a:pt x="7822" y="969"/>
                                </a:lnTo>
                                <a:lnTo>
                                  <a:pt x="7827" y="958"/>
                                </a:lnTo>
                                <a:lnTo>
                                  <a:pt x="7831" y="948"/>
                                </a:lnTo>
                                <a:lnTo>
                                  <a:pt x="7833" y="937"/>
                                </a:lnTo>
                                <a:lnTo>
                                  <a:pt x="7835" y="926"/>
                                </a:lnTo>
                                <a:lnTo>
                                  <a:pt x="7836" y="916"/>
                                </a:lnTo>
                                <a:lnTo>
                                  <a:pt x="7835" y="905"/>
                                </a:lnTo>
                                <a:lnTo>
                                  <a:pt x="7833" y="893"/>
                                </a:lnTo>
                                <a:lnTo>
                                  <a:pt x="7830" y="882"/>
                                </a:lnTo>
                                <a:lnTo>
                                  <a:pt x="7825" y="872"/>
                                </a:lnTo>
                                <a:lnTo>
                                  <a:pt x="7819" y="861"/>
                                </a:lnTo>
                                <a:lnTo>
                                  <a:pt x="7811" y="850"/>
                                </a:lnTo>
                                <a:lnTo>
                                  <a:pt x="7801" y="839"/>
                                </a:lnTo>
                                <a:lnTo>
                                  <a:pt x="7790" y="827"/>
                                </a:lnTo>
                                <a:lnTo>
                                  <a:pt x="7775" y="816"/>
                                </a:lnTo>
                                <a:lnTo>
                                  <a:pt x="7761" y="806"/>
                                </a:lnTo>
                                <a:lnTo>
                                  <a:pt x="7748" y="798"/>
                                </a:lnTo>
                                <a:lnTo>
                                  <a:pt x="7735" y="791"/>
                                </a:lnTo>
                                <a:lnTo>
                                  <a:pt x="7722" y="786"/>
                                </a:lnTo>
                                <a:lnTo>
                                  <a:pt x="7709" y="782"/>
                                </a:lnTo>
                                <a:lnTo>
                                  <a:pt x="7698" y="780"/>
                                </a:lnTo>
                                <a:lnTo>
                                  <a:pt x="7687" y="780"/>
                                </a:lnTo>
                                <a:lnTo>
                                  <a:pt x="7676" y="781"/>
                                </a:lnTo>
                                <a:lnTo>
                                  <a:pt x="7666" y="783"/>
                                </a:lnTo>
                                <a:lnTo>
                                  <a:pt x="7656" y="786"/>
                                </a:lnTo>
                                <a:lnTo>
                                  <a:pt x="7646" y="791"/>
                                </a:lnTo>
                                <a:lnTo>
                                  <a:pt x="7635" y="796"/>
                                </a:lnTo>
                                <a:lnTo>
                                  <a:pt x="7626" y="803"/>
                                </a:lnTo>
                                <a:lnTo>
                                  <a:pt x="7617" y="811"/>
                                </a:lnTo>
                                <a:lnTo>
                                  <a:pt x="7608" y="819"/>
                                </a:lnTo>
                                <a:lnTo>
                                  <a:pt x="7600" y="828"/>
                                </a:lnTo>
                                <a:lnTo>
                                  <a:pt x="7583" y="850"/>
                                </a:lnTo>
                                <a:lnTo>
                                  <a:pt x="7565" y="873"/>
                                </a:lnTo>
                                <a:lnTo>
                                  <a:pt x="7549" y="898"/>
                                </a:lnTo>
                                <a:lnTo>
                                  <a:pt x="7533" y="925"/>
                                </a:lnTo>
                                <a:lnTo>
                                  <a:pt x="7498" y="980"/>
                                </a:lnTo>
                                <a:lnTo>
                                  <a:pt x="7480" y="1007"/>
                                </a:lnTo>
                                <a:lnTo>
                                  <a:pt x="7461" y="1033"/>
                                </a:lnTo>
                                <a:close/>
                                <a:moveTo>
                                  <a:pt x="7272" y="1275"/>
                                </a:moveTo>
                                <a:lnTo>
                                  <a:pt x="7462" y="1423"/>
                                </a:lnTo>
                                <a:lnTo>
                                  <a:pt x="7635" y="1200"/>
                                </a:lnTo>
                                <a:lnTo>
                                  <a:pt x="7563" y="1149"/>
                                </a:lnTo>
                                <a:lnTo>
                                  <a:pt x="7534" y="1130"/>
                                </a:lnTo>
                                <a:lnTo>
                                  <a:pt x="7509" y="1115"/>
                                </a:lnTo>
                                <a:lnTo>
                                  <a:pt x="7497" y="1109"/>
                                </a:lnTo>
                                <a:lnTo>
                                  <a:pt x="7487" y="1103"/>
                                </a:lnTo>
                                <a:lnTo>
                                  <a:pt x="7477" y="1100"/>
                                </a:lnTo>
                                <a:lnTo>
                                  <a:pt x="7468" y="1097"/>
                                </a:lnTo>
                                <a:lnTo>
                                  <a:pt x="7459" y="1095"/>
                                </a:lnTo>
                                <a:lnTo>
                                  <a:pt x="7450" y="1095"/>
                                </a:lnTo>
                                <a:lnTo>
                                  <a:pt x="7442" y="1095"/>
                                </a:lnTo>
                                <a:lnTo>
                                  <a:pt x="7434" y="1097"/>
                                </a:lnTo>
                                <a:lnTo>
                                  <a:pt x="7426" y="1100"/>
                                </a:lnTo>
                                <a:lnTo>
                                  <a:pt x="7418" y="1104"/>
                                </a:lnTo>
                                <a:lnTo>
                                  <a:pt x="7410" y="1109"/>
                                </a:lnTo>
                                <a:lnTo>
                                  <a:pt x="7402" y="1115"/>
                                </a:lnTo>
                                <a:lnTo>
                                  <a:pt x="7395" y="1122"/>
                                </a:lnTo>
                                <a:lnTo>
                                  <a:pt x="7386" y="1131"/>
                                </a:lnTo>
                                <a:lnTo>
                                  <a:pt x="7369" y="1150"/>
                                </a:lnTo>
                                <a:lnTo>
                                  <a:pt x="7349" y="1174"/>
                                </a:lnTo>
                                <a:lnTo>
                                  <a:pt x="7327" y="1204"/>
                                </a:lnTo>
                                <a:lnTo>
                                  <a:pt x="7272" y="1275"/>
                                </a:lnTo>
                                <a:close/>
                                <a:moveTo>
                                  <a:pt x="7090" y="1511"/>
                                </a:moveTo>
                                <a:lnTo>
                                  <a:pt x="7090" y="1511"/>
                                </a:lnTo>
                                <a:lnTo>
                                  <a:pt x="7109" y="1526"/>
                                </a:lnTo>
                                <a:lnTo>
                                  <a:pt x="7127" y="1541"/>
                                </a:lnTo>
                                <a:lnTo>
                                  <a:pt x="7161" y="1570"/>
                                </a:lnTo>
                                <a:lnTo>
                                  <a:pt x="7192" y="1597"/>
                                </a:lnTo>
                                <a:lnTo>
                                  <a:pt x="7206" y="1609"/>
                                </a:lnTo>
                                <a:lnTo>
                                  <a:pt x="7220" y="1618"/>
                                </a:lnTo>
                                <a:lnTo>
                                  <a:pt x="7235" y="1625"/>
                                </a:lnTo>
                                <a:lnTo>
                                  <a:pt x="7242" y="1627"/>
                                </a:lnTo>
                                <a:lnTo>
                                  <a:pt x="7249" y="1629"/>
                                </a:lnTo>
                                <a:lnTo>
                                  <a:pt x="7256" y="1630"/>
                                </a:lnTo>
                                <a:lnTo>
                                  <a:pt x="7263" y="1631"/>
                                </a:lnTo>
                                <a:lnTo>
                                  <a:pt x="7270" y="1630"/>
                                </a:lnTo>
                                <a:lnTo>
                                  <a:pt x="7278" y="1629"/>
                                </a:lnTo>
                                <a:lnTo>
                                  <a:pt x="7285" y="1626"/>
                                </a:lnTo>
                                <a:lnTo>
                                  <a:pt x="7292" y="1623"/>
                                </a:lnTo>
                                <a:lnTo>
                                  <a:pt x="7300" y="1619"/>
                                </a:lnTo>
                                <a:lnTo>
                                  <a:pt x="7308" y="1614"/>
                                </a:lnTo>
                                <a:lnTo>
                                  <a:pt x="7316" y="1607"/>
                                </a:lnTo>
                                <a:lnTo>
                                  <a:pt x="7323" y="1600"/>
                                </a:lnTo>
                                <a:lnTo>
                                  <a:pt x="7331" y="1591"/>
                                </a:lnTo>
                                <a:lnTo>
                                  <a:pt x="7339" y="1580"/>
                                </a:lnTo>
                                <a:lnTo>
                                  <a:pt x="7361" y="1551"/>
                                </a:lnTo>
                                <a:lnTo>
                                  <a:pt x="7380" y="1526"/>
                                </a:lnTo>
                                <a:lnTo>
                                  <a:pt x="7394" y="1503"/>
                                </a:lnTo>
                                <a:lnTo>
                                  <a:pt x="7404" y="1483"/>
                                </a:lnTo>
                                <a:lnTo>
                                  <a:pt x="7408" y="1475"/>
                                </a:lnTo>
                                <a:lnTo>
                                  <a:pt x="7410" y="1466"/>
                                </a:lnTo>
                                <a:lnTo>
                                  <a:pt x="7412" y="1459"/>
                                </a:lnTo>
                                <a:lnTo>
                                  <a:pt x="7412" y="1450"/>
                                </a:lnTo>
                                <a:lnTo>
                                  <a:pt x="7412" y="1443"/>
                                </a:lnTo>
                                <a:lnTo>
                                  <a:pt x="7411" y="1437"/>
                                </a:lnTo>
                                <a:lnTo>
                                  <a:pt x="7409" y="1430"/>
                                </a:lnTo>
                                <a:lnTo>
                                  <a:pt x="7407" y="1424"/>
                                </a:lnTo>
                                <a:lnTo>
                                  <a:pt x="7403" y="1418"/>
                                </a:lnTo>
                                <a:lnTo>
                                  <a:pt x="7399" y="1411"/>
                                </a:lnTo>
                                <a:lnTo>
                                  <a:pt x="7387" y="1399"/>
                                </a:lnTo>
                                <a:lnTo>
                                  <a:pt x="7373" y="1386"/>
                                </a:lnTo>
                                <a:lnTo>
                                  <a:pt x="7355" y="1371"/>
                                </a:lnTo>
                                <a:lnTo>
                                  <a:pt x="7312" y="1338"/>
                                </a:lnTo>
                                <a:lnTo>
                                  <a:pt x="7285" y="1318"/>
                                </a:lnTo>
                                <a:lnTo>
                                  <a:pt x="7257" y="1295"/>
                                </a:lnTo>
                                <a:lnTo>
                                  <a:pt x="7090" y="1511"/>
                                </a:lnTo>
                                <a:close/>
                                <a:moveTo>
                                  <a:pt x="6931" y="1713"/>
                                </a:moveTo>
                                <a:lnTo>
                                  <a:pt x="7123" y="1873"/>
                                </a:lnTo>
                                <a:lnTo>
                                  <a:pt x="7270" y="1683"/>
                                </a:lnTo>
                                <a:lnTo>
                                  <a:pt x="7205" y="1631"/>
                                </a:lnTo>
                                <a:lnTo>
                                  <a:pt x="7179" y="1611"/>
                                </a:lnTo>
                                <a:lnTo>
                                  <a:pt x="7156" y="1594"/>
                                </a:lnTo>
                                <a:lnTo>
                                  <a:pt x="7135" y="1580"/>
                                </a:lnTo>
                                <a:lnTo>
                                  <a:pt x="7126" y="1575"/>
                                </a:lnTo>
                                <a:lnTo>
                                  <a:pt x="7117" y="1570"/>
                                </a:lnTo>
                                <a:lnTo>
                                  <a:pt x="7109" y="1567"/>
                                </a:lnTo>
                                <a:lnTo>
                                  <a:pt x="7101" y="1565"/>
                                </a:lnTo>
                                <a:lnTo>
                                  <a:pt x="7094" y="1564"/>
                                </a:lnTo>
                                <a:lnTo>
                                  <a:pt x="7086" y="1563"/>
                                </a:lnTo>
                                <a:lnTo>
                                  <a:pt x="7078" y="1564"/>
                                </a:lnTo>
                                <a:lnTo>
                                  <a:pt x="7071" y="1566"/>
                                </a:lnTo>
                                <a:lnTo>
                                  <a:pt x="7063" y="1569"/>
                                </a:lnTo>
                                <a:lnTo>
                                  <a:pt x="7056" y="1573"/>
                                </a:lnTo>
                                <a:lnTo>
                                  <a:pt x="7048" y="1578"/>
                                </a:lnTo>
                                <a:lnTo>
                                  <a:pt x="7040" y="1584"/>
                                </a:lnTo>
                                <a:lnTo>
                                  <a:pt x="7024" y="1601"/>
                                </a:lnTo>
                                <a:lnTo>
                                  <a:pt x="7004" y="1622"/>
                                </a:lnTo>
                                <a:lnTo>
                                  <a:pt x="6983" y="1647"/>
                                </a:lnTo>
                                <a:lnTo>
                                  <a:pt x="6931" y="1713"/>
                                </a:lnTo>
                                <a:close/>
                                <a:moveTo>
                                  <a:pt x="6774" y="1916"/>
                                </a:moveTo>
                                <a:lnTo>
                                  <a:pt x="6970" y="2069"/>
                                </a:lnTo>
                                <a:lnTo>
                                  <a:pt x="7020" y="2004"/>
                                </a:lnTo>
                                <a:lnTo>
                                  <a:pt x="7039" y="1978"/>
                                </a:lnTo>
                                <a:lnTo>
                                  <a:pt x="7054" y="1955"/>
                                </a:lnTo>
                                <a:lnTo>
                                  <a:pt x="7064" y="1935"/>
                                </a:lnTo>
                                <a:lnTo>
                                  <a:pt x="7068" y="1925"/>
                                </a:lnTo>
                                <a:lnTo>
                                  <a:pt x="7071" y="1917"/>
                                </a:lnTo>
                                <a:lnTo>
                                  <a:pt x="7073" y="1909"/>
                                </a:lnTo>
                                <a:lnTo>
                                  <a:pt x="7074" y="1901"/>
                                </a:lnTo>
                                <a:lnTo>
                                  <a:pt x="7073" y="1893"/>
                                </a:lnTo>
                                <a:lnTo>
                                  <a:pt x="7072" y="1886"/>
                                </a:lnTo>
                                <a:lnTo>
                                  <a:pt x="7070" y="1879"/>
                                </a:lnTo>
                                <a:lnTo>
                                  <a:pt x="7067" y="1872"/>
                                </a:lnTo>
                                <a:lnTo>
                                  <a:pt x="7063" y="1865"/>
                                </a:lnTo>
                                <a:lnTo>
                                  <a:pt x="7058" y="1856"/>
                                </a:lnTo>
                                <a:lnTo>
                                  <a:pt x="7051" y="1849"/>
                                </a:lnTo>
                                <a:lnTo>
                                  <a:pt x="7044" y="1841"/>
                                </a:lnTo>
                                <a:lnTo>
                                  <a:pt x="7027" y="1825"/>
                                </a:lnTo>
                                <a:lnTo>
                                  <a:pt x="7005" y="1806"/>
                                </a:lnTo>
                                <a:lnTo>
                                  <a:pt x="6979" y="1785"/>
                                </a:lnTo>
                                <a:lnTo>
                                  <a:pt x="6916" y="1734"/>
                                </a:lnTo>
                                <a:lnTo>
                                  <a:pt x="6774" y="1916"/>
                                </a:lnTo>
                                <a:close/>
                                <a:moveTo>
                                  <a:pt x="6611" y="2125"/>
                                </a:moveTo>
                                <a:lnTo>
                                  <a:pt x="6611" y="2125"/>
                                </a:lnTo>
                                <a:lnTo>
                                  <a:pt x="6678" y="2177"/>
                                </a:lnTo>
                                <a:lnTo>
                                  <a:pt x="6704" y="2197"/>
                                </a:lnTo>
                                <a:lnTo>
                                  <a:pt x="6727" y="2214"/>
                                </a:lnTo>
                                <a:lnTo>
                                  <a:pt x="6748" y="2226"/>
                                </a:lnTo>
                                <a:lnTo>
                                  <a:pt x="6757" y="2231"/>
                                </a:lnTo>
                                <a:lnTo>
                                  <a:pt x="6766" y="2235"/>
                                </a:lnTo>
                                <a:lnTo>
                                  <a:pt x="6774" y="2237"/>
                                </a:lnTo>
                                <a:lnTo>
                                  <a:pt x="6782" y="2239"/>
                                </a:lnTo>
                                <a:lnTo>
                                  <a:pt x="6790" y="2240"/>
                                </a:lnTo>
                                <a:lnTo>
                                  <a:pt x="6797" y="2240"/>
                                </a:lnTo>
                                <a:lnTo>
                                  <a:pt x="6804" y="2238"/>
                                </a:lnTo>
                                <a:lnTo>
                                  <a:pt x="6813" y="2236"/>
                                </a:lnTo>
                                <a:lnTo>
                                  <a:pt x="6820" y="2233"/>
                                </a:lnTo>
                                <a:lnTo>
                                  <a:pt x="6828" y="2228"/>
                                </a:lnTo>
                                <a:lnTo>
                                  <a:pt x="6835" y="2223"/>
                                </a:lnTo>
                                <a:lnTo>
                                  <a:pt x="6843" y="2216"/>
                                </a:lnTo>
                                <a:lnTo>
                                  <a:pt x="6860" y="2199"/>
                                </a:lnTo>
                                <a:lnTo>
                                  <a:pt x="6880" y="2179"/>
                                </a:lnTo>
                                <a:lnTo>
                                  <a:pt x="6901" y="2154"/>
                                </a:lnTo>
                                <a:lnTo>
                                  <a:pt x="6955" y="2089"/>
                                </a:lnTo>
                                <a:lnTo>
                                  <a:pt x="6888" y="2036"/>
                                </a:lnTo>
                                <a:lnTo>
                                  <a:pt x="6860" y="2016"/>
                                </a:lnTo>
                                <a:lnTo>
                                  <a:pt x="6837" y="1998"/>
                                </a:lnTo>
                                <a:lnTo>
                                  <a:pt x="6816" y="1985"/>
                                </a:lnTo>
                                <a:lnTo>
                                  <a:pt x="6806" y="1980"/>
                                </a:lnTo>
                                <a:lnTo>
                                  <a:pt x="6797" y="1976"/>
                                </a:lnTo>
                                <a:lnTo>
                                  <a:pt x="6789" y="1973"/>
                                </a:lnTo>
                                <a:lnTo>
                                  <a:pt x="6781" y="1971"/>
                                </a:lnTo>
                                <a:lnTo>
                                  <a:pt x="6773" y="1970"/>
                                </a:lnTo>
                                <a:lnTo>
                                  <a:pt x="6766" y="1970"/>
                                </a:lnTo>
                                <a:lnTo>
                                  <a:pt x="6758" y="1971"/>
                                </a:lnTo>
                                <a:lnTo>
                                  <a:pt x="6751" y="1974"/>
                                </a:lnTo>
                                <a:lnTo>
                                  <a:pt x="6744" y="1977"/>
                                </a:lnTo>
                                <a:lnTo>
                                  <a:pt x="6735" y="1981"/>
                                </a:lnTo>
                                <a:lnTo>
                                  <a:pt x="6728" y="1987"/>
                                </a:lnTo>
                                <a:lnTo>
                                  <a:pt x="6720" y="1993"/>
                                </a:lnTo>
                                <a:lnTo>
                                  <a:pt x="6703" y="2011"/>
                                </a:lnTo>
                                <a:lnTo>
                                  <a:pt x="6685" y="2032"/>
                                </a:lnTo>
                                <a:lnTo>
                                  <a:pt x="6663" y="2058"/>
                                </a:lnTo>
                                <a:lnTo>
                                  <a:pt x="6611" y="2125"/>
                                </a:lnTo>
                                <a:close/>
                                <a:moveTo>
                                  <a:pt x="6453" y="2329"/>
                                </a:moveTo>
                                <a:lnTo>
                                  <a:pt x="6643" y="2476"/>
                                </a:lnTo>
                                <a:lnTo>
                                  <a:pt x="6693" y="2412"/>
                                </a:lnTo>
                                <a:lnTo>
                                  <a:pt x="6711" y="2386"/>
                                </a:lnTo>
                                <a:lnTo>
                                  <a:pt x="6726" y="2364"/>
                                </a:lnTo>
                                <a:lnTo>
                                  <a:pt x="6737" y="2344"/>
                                </a:lnTo>
                                <a:lnTo>
                                  <a:pt x="6742" y="2335"/>
                                </a:lnTo>
                                <a:lnTo>
                                  <a:pt x="6745" y="2326"/>
                                </a:lnTo>
                                <a:lnTo>
                                  <a:pt x="6747" y="2318"/>
                                </a:lnTo>
                                <a:lnTo>
                                  <a:pt x="6748" y="2311"/>
                                </a:lnTo>
                                <a:lnTo>
                                  <a:pt x="6748" y="2303"/>
                                </a:lnTo>
                                <a:lnTo>
                                  <a:pt x="6747" y="2296"/>
                                </a:lnTo>
                                <a:lnTo>
                                  <a:pt x="6745" y="2289"/>
                                </a:lnTo>
                                <a:lnTo>
                                  <a:pt x="6743" y="2282"/>
                                </a:lnTo>
                                <a:lnTo>
                                  <a:pt x="6739" y="2274"/>
                                </a:lnTo>
                                <a:lnTo>
                                  <a:pt x="6733" y="2267"/>
                                </a:lnTo>
                                <a:lnTo>
                                  <a:pt x="6727" y="2259"/>
                                </a:lnTo>
                                <a:lnTo>
                                  <a:pt x="6720" y="2252"/>
                                </a:lnTo>
                                <a:lnTo>
                                  <a:pt x="6704" y="2236"/>
                                </a:lnTo>
                                <a:lnTo>
                                  <a:pt x="6683" y="2218"/>
                                </a:lnTo>
                                <a:lnTo>
                                  <a:pt x="6657" y="2196"/>
                                </a:lnTo>
                                <a:lnTo>
                                  <a:pt x="6595" y="2146"/>
                                </a:lnTo>
                                <a:lnTo>
                                  <a:pt x="6524" y="2237"/>
                                </a:lnTo>
                                <a:lnTo>
                                  <a:pt x="6453" y="2329"/>
                                </a:lnTo>
                                <a:close/>
                                <a:moveTo>
                                  <a:pt x="6311" y="2512"/>
                                </a:moveTo>
                                <a:lnTo>
                                  <a:pt x="6502" y="2671"/>
                                </a:lnTo>
                                <a:lnTo>
                                  <a:pt x="6516" y="2653"/>
                                </a:lnTo>
                                <a:lnTo>
                                  <a:pt x="6530" y="2636"/>
                                </a:lnTo>
                                <a:lnTo>
                                  <a:pt x="6557" y="2605"/>
                                </a:lnTo>
                                <a:lnTo>
                                  <a:pt x="6580" y="2577"/>
                                </a:lnTo>
                                <a:lnTo>
                                  <a:pt x="6590" y="2564"/>
                                </a:lnTo>
                                <a:lnTo>
                                  <a:pt x="6598" y="2552"/>
                                </a:lnTo>
                                <a:lnTo>
                                  <a:pt x="6605" y="2538"/>
                                </a:lnTo>
                                <a:lnTo>
                                  <a:pt x="6607" y="2532"/>
                                </a:lnTo>
                                <a:lnTo>
                                  <a:pt x="6609" y="2526"/>
                                </a:lnTo>
                                <a:lnTo>
                                  <a:pt x="6609" y="2520"/>
                                </a:lnTo>
                                <a:lnTo>
                                  <a:pt x="6609" y="2513"/>
                                </a:lnTo>
                                <a:lnTo>
                                  <a:pt x="6609" y="2507"/>
                                </a:lnTo>
                                <a:lnTo>
                                  <a:pt x="6607" y="2501"/>
                                </a:lnTo>
                                <a:lnTo>
                                  <a:pt x="6605" y="2494"/>
                                </a:lnTo>
                                <a:lnTo>
                                  <a:pt x="6602" y="2488"/>
                                </a:lnTo>
                                <a:lnTo>
                                  <a:pt x="6597" y="2480"/>
                                </a:lnTo>
                                <a:lnTo>
                                  <a:pt x="6592" y="2473"/>
                                </a:lnTo>
                                <a:lnTo>
                                  <a:pt x="6586" y="2466"/>
                                </a:lnTo>
                                <a:lnTo>
                                  <a:pt x="6579" y="2459"/>
                                </a:lnTo>
                                <a:lnTo>
                                  <a:pt x="6561" y="2444"/>
                                </a:lnTo>
                                <a:lnTo>
                                  <a:pt x="6538" y="2427"/>
                                </a:lnTo>
                                <a:lnTo>
                                  <a:pt x="6516" y="2410"/>
                                </a:lnTo>
                                <a:lnTo>
                                  <a:pt x="6496" y="2398"/>
                                </a:lnTo>
                                <a:lnTo>
                                  <a:pt x="6479" y="2388"/>
                                </a:lnTo>
                                <a:lnTo>
                                  <a:pt x="6463" y="2381"/>
                                </a:lnTo>
                                <a:lnTo>
                                  <a:pt x="6454" y="2378"/>
                                </a:lnTo>
                                <a:lnTo>
                                  <a:pt x="6447" y="2376"/>
                                </a:lnTo>
                                <a:lnTo>
                                  <a:pt x="6440" y="2375"/>
                                </a:lnTo>
                                <a:lnTo>
                                  <a:pt x="6433" y="2375"/>
                                </a:lnTo>
                                <a:lnTo>
                                  <a:pt x="6427" y="2375"/>
                                </a:lnTo>
                                <a:lnTo>
                                  <a:pt x="6420" y="2376"/>
                                </a:lnTo>
                                <a:lnTo>
                                  <a:pt x="6414" y="2378"/>
                                </a:lnTo>
                                <a:lnTo>
                                  <a:pt x="6407" y="2381"/>
                                </a:lnTo>
                                <a:lnTo>
                                  <a:pt x="6401" y="2385"/>
                                </a:lnTo>
                                <a:lnTo>
                                  <a:pt x="6395" y="2389"/>
                                </a:lnTo>
                                <a:lnTo>
                                  <a:pt x="6388" y="2394"/>
                                </a:lnTo>
                                <a:lnTo>
                                  <a:pt x="6382" y="2401"/>
                                </a:lnTo>
                                <a:lnTo>
                                  <a:pt x="6369" y="2416"/>
                                </a:lnTo>
                                <a:lnTo>
                                  <a:pt x="6356" y="2435"/>
                                </a:lnTo>
                                <a:lnTo>
                                  <a:pt x="6342" y="2456"/>
                                </a:lnTo>
                                <a:lnTo>
                                  <a:pt x="6327" y="2483"/>
                                </a:lnTo>
                                <a:lnTo>
                                  <a:pt x="6311" y="2512"/>
                                </a:lnTo>
                                <a:close/>
                                <a:moveTo>
                                  <a:pt x="6154" y="2715"/>
                                </a:moveTo>
                                <a:lnTo>
                                  <a:pt x="6154" y="2715"/>
                                </a:lnTo>
                                <a:lnTo>
                                  <a:pt x="6217" y="2762"/>
                                </a:lnTo>
                                <a:lnTo>
                                  <a:pt x="6242" y="2781"/>
                                </a:lnTo>
                                <a:lnTo>
                                  <a:pt x="6266" y="2797"/>
                                </a:lnTo>
                                <a:lnTo>
                                  <a:pt x="6285" y="2809"/>
                                </a:lnTo>
                                <a:lnTo>
                                  <a:pt x="6302" y="2818"/>
                                </a:lnTo>
                                <a:lnTo>
                                  <a:pt x="6310" y="2821"/>
                                </a:lnTo>
                                <a:lnTo>
                                  <a:pt x="6318" y="2823"/>
                                </a:lnTo>
                                <a:lnTo>
                                  <a:pt x="6327" y="2825"/>
                                </a:lnTo>
                                <a:lnTo>
                                  <a:pt x="6334" y="2825"/>
                                </a:lnTo>
                                <a:lnTo>
                                  <a:pt x="6341" y="2824"/>
                                </a:lnTo>
                                <a:lnTo>
                                  <a:pt x="6348" y="2823"/>
                                </a:lnTo>
                                <a:lnTo>
                                  <a:pt x="6355" y="2820"/>
                                </a:lnTo>
                                <a:lnTo>
                                  <a:pt x="6362" y="2817"/>
                                </a:lnTo>
                                <a:lnTo>
                                  <a:pt x="6369" y="2812"/>
                                </a:lnTo>
                                <a:lnTo>
                                  <a:pt x="6377" y="2806"/>
                                </a:lnTo>
                                <a:lnTo>
                                  <a:pt x="6394" y="2792"/>
                                </a:lnTo>
                                <a:lnTo>
                                  <a:pt x="6412" y="2773"/>
                                </a:lnTo>
                                <a:lnTo>
                                  <a:pt x="6431" y="2748"/>
                                </a:lnTo>
                                <a:lnTo>
                                  <a:pt x="6481" y="2686"/>
                                </a:lnTo>
                                <a:lnTo>
                                  <a:pt x="6418" y="2636"/>
                                </a:lnTo>
                                <a:lnTo>
                                  <a:pt x="6392" y="2616"/>
                                </a:lnTo>
                                <a:lnTo>
                                  <a:pt x="6369" y="2599"/>
                                </a:lnTo>
                                <a:lnTo>
                                  <a:pt x="6350" y="2587"/>
                                </a:lnTo>
                                <a:lnTo>
                                  <a:pt x="6341" y="2582"/>
                                </a:lnTo>
                                <a:lnTo>
                                  <a:pt x="6333" y="2578"/>
                                </a:lnTo>
                                <a:lnTo>
                                  <a:pt x="6325" y="2574"/>
                                </a:lnTo>
                                <a:lnTo>
                                  <a:pt x="6317" y="2572"/>
                                </a:lnTo>
                                <a:lnTo>
                                  <a:pt x="6309" y="2571"/>
                                </a:lnTo>
                                <a:lnTo>
                                  <a:pt x="6302" y="2571"/>
                                </a:lnTo>
                                <a:lnTo>
                                  <a:pt x="6295" y="2571"/>
                                </a:lnTo>
                                <a:lnTo>
                                  <a:pt x="6288" y="2573"/>
                                </a:lnTo>
                                <a:lnTo>
                                  <a:pt x="6281" y="2576"/>
                                </a:lnTo>
                                <a:lnTo>
                                  <a:pt x="6274" y="2580"/>
                                </a:lnTo>
                                <a:lnTo>
                                  <a:pt x="6266" y="2585"/>
                                </a:lnTo>
                                <a:lnTo>
                                  <a:pt x="6259" y="2591"/>
                                </a:lnTo>
                                <a:lnTo>
                                  <a:pt x="6242" y="2606"/>
                                </a:lnTo>
                                <a:lnTo>
                                  <a:pt x="6224" y="2627"/>
                                </a:lnTo>
                                <a:lnTo>
                                  <a:pt x="6204" y="2651"/>
                                </a:lnTo>
                                <a:lnTo>
                                  <a:pt x="6154" y="2715"/>
                                </a:lnTo>
                                <a:close/>
                                <a:moveTo>
                                  <a:pt x="6016" y="2891"/>
                                </a:moveTo>
                                <a:lnTo>
                                  <a:pt x="6206" y="3039"/>
                                </a:lnTo>
                                <a:lnTo>
                                  <a:pt x="6328" y="2882"/>
                                </a:lnTo>
                                <a:lnTo>
                                  <a:pt x="6275" y="2840"/>
                                </a:lnTo>
                                <a:lnTo>
                                  <a:pt x="6230" y="2804"/>
                                </a:lnTo>
                                <a:lnTo>
                                  <a:pt x="6210" y="2789"/>
                                </a:lnTo>
                                <a:lnTo>
                                  <a:pt x="6192" y="2777"/>
                                </a:lnTo>
                                <a:lnTo>
                                  <a:pt x="6183" y="2773"/>
                                </a:lnTo>
                                <a:lnTo>
                                  <a:pt x="6173" y="2769"/>
                                </a:lnTo>
                                <a:lnTo>
                                  <a:pt x="6164" y="2766"/>
                                </a:lnTo>
                                <a:lnTo>
                                  <a:pt x="6156" y="2763"/>
                                </a:lnTo>
                                <a:lnTo>
                                  <a:pt x="6148" y="2762"/>
                                </a:lnTo>
                                <a:lnTo>
                                  <a:pt x="6140" y="2762"/>
                                </a:lnTo>
                                <a:lnTo>
                                  <a:pt x="6132" y="2763"/>
                                </a:lnTo>
                                <a:lnTo>
                                  <a:pt x="6124" y="2765"/>
                                </a:lnTo>
                                <a:lnTo>
                                  <a:pt x="6115" y="2768"/>
                                </a:lnTo>
                                <a:lnTo>
                                  <a:pt x="6106" y="2772"/>
                                </a:lnTo>
                                <a:lnTo>
                                  <a:pt x="6098" y="2777"/>
                                </a:lnTo>
                                <a:lnTo>
                                  <a:pt x="6090" y="2784"/>
                                </a:lnTo>
                                <a:lnTo>
                                  <a:pt x="6082" y="2792"/>
                                </a:lnTo>
                                <a:lnTo>
                                  <a:pt x="6073" y="2802"/>
                                </a:lnTo>
                                <a:lnTo>
                                  <a:pt x="6064" y="2813"/>
                                </a:lnTo>
                                <a:lnTo>
                                  <a:pt x="6055" y="2825"/>
                                </a:lnTo>
                                <a:lnTo>
                                  <a:pt x="6046" y="2840"/>
                                </a:lnTo>
                                <a:lnTo>
                                  <a:pt x="6036" y="2855"/>
                                </a:lnTo>
                                <a:lnTo>
                                  <a:pt x="6016" y="2891"/>
                                </a:lnTo>
                                <a:close/>
                                <a:moveTo>
                                  <a:pt x="5859" y="3094"/>
                                </a:moveTo>
                                <a:lnTo>
                                  <a:pt x="6049" y="3243"/>
                                </a:lnTo>
                                <a:lnTo>
                                  <a:pt x="6186" y="3066"/>
                                </a:lnTo>
                                <a:lnTo>
                                  <a:pt x="6123" y="3016"/>
                                </a:lnTo>
                                <a:lnTo>
                                  <a:pt x="6097" y="2996"/>
                                </a:lnTo>
                                <a:lnTo>
                                  <a:pt x="6075" y="2980"/>
                                </a:lnTo>
                                <a:lnTo>
                                  <a:pt x="6055" y="2967"/>
                                </a:lnTo>
                                <a:lnTo>
                                  <a:pt x="6047" y="2961"/>
                                </a:lnTo>
                                <a:lnTo>
                                  <a:pt x="6037" y="2957"/>
                                </a:lnTo>
                                <a:lnTo>
                                  <a:pt x="6029" y="2953"/>
                                </a:lnTo>
                                <a:lnTo>
                                  <a:pt x="6022" y="2951"/>
                                </a:lnTo>
                                <a:lnTo>
                                  <a:pt x="6014" y="2950"/>
                                </a:lnTo>
                                <a:lnTo>
                                  <a:pt x="6007" y="2950"/>
                                </a:lnTo>
                                <a:lnTo>
                                  <a:pt x="6000" y="2951"/>
                                </a:lnTo>
                                <a:lnTo>
                                  <a:pt x="5993" y="2952"/>
                                </a:lnTo>
                                <a:lnTo>
                                  <a:pt x="5986" y="2955"/>
                                </a:lnTo>
                                <a:lnTo>
                                  <a:pt x="5979" y="2959"/>
                                </a:lnTo>
                                <a:lnTo>
                                  <a:pt x="5971" y="2965"/>
                                </a:lnTo>
                                <a:lnTo>
                                  <a:pt x="5963" y="2971"/>
                                </a:lnTo>
                                <a:lnTo>
                                  <a:pt x="5947" y="2986"/>
                                </a:lnTo>
                                <a:lnTo>
                                  <a:pt x="5929" y="3006"/>
                                </a:lnTo>
                                <a:lnTo>
                                  <a:pt x="5909" y="3030"/>
                                </a:lnTo>
                                <a:lnTo>
                                  <a:pt x="5859" y="3094"/>
                                </a:lnTo>
                                <a:close/>
                                <a:moveTo>
                                  <a:pt x="5716" y="3279"/>
                                </a:moveTo>
                                <a:lnTo>
                                  <a:pt x="5900" y="3432"/>
                                </a:lnTo>
                                <a:lnTo>
                                  <a:pt x="6033" y="3263"/>
                                </a:lnTo>
                                <a:lnTo>
                                  <a:pt x="5979" y="3219"/>
                                </a:lnTo>
                                <a:lnTo>
                                  <a:pt x="5955" y="3200"/>
                                </a:lnTo>
                                <a:lnTo>
                                  <a:pt x="5933" y="3183"/>
                                </a:lnTo>
                                <a:lnTo>
                                  <a:pt x="5913" y="3168"/>
                                </a:lnTo>
                                <a:lnTo>
                                  <a:pt x="5893" y="3156"/>
                                </a:lnTo>
                                <a:lnTo>
                                  <a:pt x="5884" y="3152"/>
                                </a:lnTo>
                                <a:lnTo>
                                  <a:pt x="5875" y="3148"/>
                                </a:lnTo>
                                <a:lnTo>
                                  <a:pt x="5867" y="3145"/>
                                </a:lnTo>
                                <a:lnTo>
                                  <a:pt x="5858" y="3143"/>
                                </a:lnTo>
                                <a:lnTo>
                                  <a:pt x="5850" y="3142"/>
                                </a:lnTo>
                                <a:lnTo>
                                  <a:pt x="5842" y="3142"/>
                                </a:lnTo>
                                <a:lnTo>
                                  <a:pt x="5834" y="3144"/>
                                </a:lnTo>
                                <a:lnTo>
                                  <a:pt x="5824" y="3146"/>
                                </a:lnTo>
                                <a:lnTo>
                                  <a:pt x="5816" y="3149"/>
                                </a:lnTo>
                                <a:lnTo>
                                  <a:pt x="5808" y="3154"/>
                                </a:lnTo>
                                <a:lnTo>
                                  <a:pt x="5800" y="3160"/>
                                </a:lnTo>
                                <a:lnTo>
                                  <a:pt x="5792" y="3167"/>
                                </a:lnTo>
                                <a:lnTo>
                                  <a:pt x="5783" y="3177"/>
                                </a:lnTo>
                                <a:lnTo>
                                  <a:pt x="5774" y="3187"/>
                                </a:lnTo>
                                <a:lnTo>
                                  <a:pt x="5765" y="3198"/>
                                </a:lnTo>
                                <a:lnTo>
                                  <a:pt x="5755" y="3211"/>
                                </a:lnTo>
                                <a:lnTo>
                                  <a:pt x="5736" y="3242"/>
                                </a:lnTo>
                                <a:lnTo>
                                  <a:pt x="5716" y="3279"/>
                                </a:lnTo>
                                <a:close/>
                                <a:moveTo>
                                  <a:pt x="5548" y="3494"/>
                                </a:moveTo>
                                <a:lnTo>
                                  <a:pt x="5738" y="3642"/>
                                </a:lnTo>
                                <a:lnTo>
                                  <a:pt x="5885" y="3452"/>
                                </a:lnTo>
                                <a:lnTo>
                                  <a:pt x="5819" y="3400"/>
                                </a:lnTo>
                                <a:lnTo>
                                  <a:pt x="5793" y="3380"/>
                                </a:lnTo>
                                <a:lnTo>
                                  <a:pt x="5770" y="3363"/>
                                </a:lnTo>
                                <a:lnTo>
                                  <a:pt x="5749" y="3351"/>
                                </a:lnTo>
                                <a:lnTo>
                                  <a:pt x="5740" y="3346"/>
                                </a:lnTo>
                                <a:lnTo>
                                  <a:pt x="5731" y="3343"/>
                                </a:lnTo>
                                <a:lnTo>
                                  <a:pt x="5723" y="3340"/>
                                </a:lnTo>
                                <a:lnTo>
                                  <a:pt x="5715" y="3338"/>
                                </a:lnTo>
                                <a:lnTo>
                                  <a:pt x="5708" y="3338"/>
                                </a:lnTo>
                                <a:lnTo>
                                  <a:pt x="5700" y="3338"/>
                                </a:lnTo>
                                <a:lnTo>
                                  <a:pt x="5692" y="3340"/>
                                </a:lnTo>
                                <a:lnTo>
                                  <a:pt x="5685" y="3342"/>
                                </a:lnTo>
                                <a:lnTo>
                                  <a:pt x="5678" y="3346"/>
                                </a:lnTo>
                                <a:lnTo>
                                  <a:pt x="5670" y="3350"/>
                                </a:lnTo>
                                <a:lnTo>
                                  <a:pt x="5663" y="3356"/>
                                </a:lnTo>
                                <a:lnTo>
                                  <a:pt x="5655" y="3363"/>
                                </a:lnTo>
                                <a:lnTo>
                                  <a:pt x="5639" y="3381"/>
                                </a:lnTo>
                                <a:lnTo>
                                  <a:pt x="5620" y="3402"/>
                                </a:lnTo>
                                <a:lnTo>
                                  <a:pt x="5599" y="3428"/>
                                </a:lnTo>
                                <a:lnTo>
                                  <a:pt x="5548" y="3494"/>
                                </a:lnTo>
                                <a:close/>
                                <a:moveTo>
                                  <a:pt x="5385" y="3704"/>
                                </a:moveTo>
                                <a:lnTo>
                                  <a:pt x="5576" y="3851"/>
                                </a:lnTo>
                                <a:lnTo>
                                  <a:pt x="5728" y="3655"/>
                                </a:lnTo>
                                <a:lnTo>
                                  <a:pt x="5660" y="3606"/>
                                </a:lnTo>
                                <a:lnTo>
                                  <a:pt x="5633" y="3587"/>
                                </a:lnTo>
                                <a:lnTo>
                                  <a:pt x="5609" y="3570"/>
                                </a:lnTo>
                                <a:lnTo>
                                  <a:pt x="5588" y="3559"/>
                                </a:lnTo>
                                <a:lnTo>
                                  <a:pt x="5579" y="3554"/>
                                </a:lnTo>
                                <a:lnTo>
                                  <a:pt x="5570" y="3551"/>
                                </a:lnTo>
                                <a:lnTo>
                                  <a:pt x="5562" y="3549"/>
                                </a:lnTo>
                                <a:lnTo>
                                  <a:pt x="5553" y="3547"/>
                                </a:lnTo>
                                <a:lnTo>
                                  <a:pt x="5545" y="3547"/>
                                </a:lnTo>
                                <a:lnTo>
                                  <a:pt x="5538" y="3547"/>
                                </a:lnTo>
                                <a:lnTo>
                                  <a:pt x="5530" y="3549"/>
                                </a:lnTo>
                                <a:lnTo>
                                  <a:pt x="5523" y="3551"/>
                                </a:lnTo>
                                <a:lnTo>
                                  <a:pt x="5516" y="3555"/>
                                </a:lnTo>
                                <a:lnTo>
                                  <a:pt x="5508" y="3560"/>
                                </a:lnTo>
                                <a:lnTo>
                                  <a:pt x="5501" y="3565"/>
                                </a:lnTo>
                                <a:lnTo>
                                  <a:pt x="5493" y="3572"/>
                                </a:lnTo>
                                <a:lnTo>
                                  <a:pt x="5476" y="3590"/>
                                </a:lnTo>
                                <a:lnTo>
                                  <a:pt x="5457" y="3612"/>
                                </a:lnTo>
                                <a:lnTo>
                                  <a:pt x="5437" y="3637"/>
                                </a:lnTo>
                                <a:lnTo>
                                  <a:pt x="5385" y="3704"/>
                                </a:lnTo>
                                <a:close/>
                                <a:moveTo>
                                  <a:pt x="5208" y="3933"/>
                                </a:moveTo>
                                <a:lnTo>
                                  <a:pt x="5391" y="4075"/>
                                </a:lnTo>
                                <a:lnTo>
                                  <a:pt x="5553" y="3866"/>
                                </a:lnTo>
                                <a:lnTo>
                                  <a:pt x="5517" y="3837"/>
                                </a:lnTo>
                                <a:lnTo>
                                  <a:pt x="5484" y="3813"/>
                                </a:lnTo>
                                <a:lnTo>
                                  <a:pt x="5457" y="3794"/>
                                </a:lnTo>
                                <a:lnTo>
                                  <a:pt x="5433" y="3778"/>
                                </a:lnTo>
                                <a:lnTo>
                                  <a:pt x="5423" y="3772"/>
                                </a:lnTo>
                                <a:lnTo>
                                  <a:pt x="5412" y="3767"/>
                                </a:lnTo>
                                <a:lnTo>
                                  <a:pt x="5402" y="3763"/>
                                </a:lnTo>
                                <a:lnTo>
                                  <a:pt x="5394" y="3761"/>
                                </a:lnTo>
                                <a:lnTo>
                                  <a:pt x="5385" y="3759"/>
                                </a:lnTo>
                                <a:lnTo>
                                  <a:pt x="5377" y="3758"/>
                                </a:lnTo>
                                <a:lnTo>
                                  <a:pt x="5369" y="3759"/>
                                </a:lnTo>
                                <a:lnTo>
                                  <a:pt x="5362" y="3761"/>
                                </a:lnTo>
                                <a:lnTo>
                                  <a:pt x="5354" y="3763"/>
                                </a:lnTo>
                                <a:lnTo>
                                  <a:pt x="5347" y="3767"/>
                                </a:lnTo>
                                <a:lnTo>
                                  <a:pt x="5339" y="3772"/>
                                </a:lnTo>
                                <a:lnTo>
                                  <a:pt x="5331" y="3777"/>
                                </a:lnTo>
                                <a:lnTo>
                                  <a:pt x="5324" y="3784"/>
                                </a:lnTo>
                                <a:lnTo>
                                  <a:pt x="5316" y="3793"/>
                                </a:lnTo>
                                <a:lnTo>
                                  <a:pt x="5300" y="3812"/>
                                </a:lnTo>
                                <a:lnTo>
                                  <a:pt x="5281" y="3836"/>
                                </a:lnTo>
                                <a:lnTo>
                                  <a:pt x="5259" y="3864"/>
                                </a:lnTo>
                                <a:lnTo>
                                  <a:pt x="5208" y="3933"/>
                                </a:lnTo>
                                <a:close/>
                                <a:moveTo>
                                  <a:pt x="5296" y="7130"/>
                                </a:moveTo>
                                <a:lnTo>
                                  <a:pt x="5296" y="7130"/>
                                </a:lnTo>
                                <a:lnTo>
                                  <a:pt x="5320" y="7112"/>
                                </a:lnTo>
                                <a:lnTo>
                                  <a:pt x="5341" y="7095"/>
                                </a:lnTo>
                                <a:lnTo>
                                  <a:pt x="5360" y="7077"/>
                                </a:lnTo>
                                <a:lnTo>
                                  <a:pt x="5374" y="7061"/>
                                </a:lnTo>
                                <a:lnTo>
                                  <a:pt x="5385" y="7045"/>
                                </a:lnTo>
                                <a:lnTo>
                                  <a:pt x="5394" y="7030"/>
                                </a:lnTo>
                                <a:lnTo>
                                  <a:pt x="5397" y="7022"/>
                                </a:lnTo>
                                <a:lnTo>
                                  <a:pt x="5399" y="7014"/>
                                </a:lnTo>
                                <a:lnTo>
                                  <a:pt x="5401" y="7007"/>
                                </a:lnTo>
                                <a:lnTo>
                                  <a:pt x="5402" y="7000"/>
                                </a:lnTo>
                                <a:lnTo>
                                  <a:pt x="5403" y="6993"/>
                                </a:lnTo>
                                <a:lnTo>
                                  <a:pt x="5403" y="6986"/>
                                </a:lnTo>
                                <a:lnTo>
                                  <a:pt x="5401" y="6972"/>
                                </a:lnTo>
                                <a:lnTo>
                                  <a:pt x="5397" y="6959"/>
                                </a:lnTo>
                                <a:lnTo>
                                  <a:pt x="5390" y="6946"/>
                                </a:lnTo>
                                <a:lnTo>
                                  <a:pt x="5382" y="6934"/>
                                </a:lnTo>
                                <a:lnTo>
                                  <a:pt x="5373" y="6922"/>
                                </a:lnTo>
                                <a:lnTo>
                                  <a:pt x="5361" y="6911"/>
                                </a:lnTo>
                                <a:lnTo>
                                  <a:pt x="5349" y="6901"/>
                                </a:lnTo>
                                <a:lnTo>
                                  <a:pt x="5334" y="6891"/>
                                </a:lnTo>
                                <a:lnTo>
                                  <a:pt x="5318" y="6880"/>
                                </a:lnTo>
                                <a:lnTo>
                                  <a:pt x="5302" y="6871"/>
                                </a:lnTo>
                                <a:lnTo>
                                  <a:pt x="5285" y="6863"/>
                                </a:lnTo>
                                <a:lnTo>
                                  <a:pt x="5267" y="6855"/>
                                </a:lnTo>
                                <a:lnTo>
                                  <a:pt x="5249" y="6848"/>
                                </a:lnTo>
                                <a:lnTo>
                                  <a:pt x="5230" y="6841"/>
                                </a:lnTo>
                                <a:lnTo>
                                  <a:pt x="5211" y="6835"/>
                                </a:lnTo>
                                <a:lnTo>
                                  <a:pt x="5173" y="6824"/>
                                </a:lnTo>
                                <a:lnTo>
                                  <a:pt x="5135" y="6816"/>
                                </a:lnTo>
                                <a:lnTo>
                                  <a:pt x="5101" y="6809"/>
                                </a:lnTo>
                                <a:lnTo>
                                  <a:pt x="5069" y="6806"/>
                                </a:lnTo>
                                <a:lnTo>
                                  <a:pt x="5055" y="6805"/>
                                </a:lnTo>
                                <a:lnTo>
                                  <a:pt x="5042" y="6803"/>
                                </a:lnTo>
                                <a:lnTo>
                                  <a:pt x="5028" y="6800"/>
                                </a:lnTo>
                                <a:lnTo>
                                  <a:pt x="5015" y="6797"/>
                                </a:lnTo>
                                <a:lnTo>
                                  <a:pt x="4987" y="6788"/>
                                </a:lnTo>
                                <a:lnTo>
                                  <a:pt x="4961" y="6777"/>
                                </a:lnTo>
                                <a:lnTo>
                                  <a:pt x="4934" y="6764"/>
                                </a:lnTo>
                                <a:lnTo>
                                  <a:pt x="4907" y="6749"/>
                                </a:lnTo>
                                <a:lnTo>
                                  <a:pt x="4881" y="6732"/>
                                </a:lnTo>
                                <a:lnTo>
                                  <a:pt x="4854" y="6715"/>
                                </a:lnTo>
                                <a:lnTo>
                                  <a:pt x="4829" y="6697"/>
                                </a:lnTo>
                                <a:lnTo>
                                  <a:pt x="4803" y="6679"/>
                                </a:lnTo>
                                <a:lnTo>
                                  <a:pt x="4753" y="6640"/>
                                </a:lnTo>
                                <a:lnTo>
                                  <a:pt x="4705" y="6603"/>
                                </a:lnTo>
                                <a:lnTo>
                                  <a:pt x="4681" y="6587"/>
                                </a:lnTo>
                                <a:lnTo>
                                  <a:pt x="4659" y="6571"/>
                                </a:lnTo>
                                <a:lnTo>
                                  <a:pt x="4645" y="6568"/>
                                </a:lnTo>
                                <a:lnTo>
                                  <a:pt x="4631" y="6565"/>
                                </a:lnTo>
                                <a:lnTo>
                                  <a:pt x="4618" y="6560"/>
                                </a:lnTo>
                                <a:lnTo>
                                  <a:pt x="4605" y="6554"/>
                                </a:lnTo>
                                <a:lnTo>
                                  <a:pt x="4592" y="6547"/>
                                </a:lnTo>
                                <a:lnTo>
                                  <a:pt x="4579" y="6540"/>
                                </a:lnTo>
                                <a:lnTo>
                                  <a:pt x="4566" y="6531"/>
                                </a:lnTo>
                                <a:lnTo>
                                  <a:pt x="4553" y="6522"/>
                                </a:lnTo>
                                <a:lnTo>
                                  <a:pt x="4528" y="6503"/>
                                </a:lnTo>
                                <a:lnTo>
                                  <a:pt x="4502" y="6482"/>
                                </a:lnTo>
                                <a:lnTo>
                                  <a:pt x="4477" y="6458"/>
                                </a:lnTo>
                                <a:lnTo>
                                  <a:pt x="4453" y="6433"/>
                                </a:lnTo>
                                <a:lnTo>
                                  <a:pt x="4405" y="6382"/>
                                </a:lnTo>
                                <a:lnTo>
                                  <a:pt x="4358" y="6333"/>
                                </a:lnTo>
                                <a:lnTo>
                                  <a:pt x="4335" y="6308"/>
                                </a:lnTo>
                                <a:lnTo>
                                  <a:pt x="4313" y="6286"/>
                                </a:lnTo>
                                <a:lnTo>
                                  <a:pt x="4291" y="6266"/>
                                </a:lnTo>
                                <a:lnTo>
                                  <a:pt x="4269" y="6247"/>
                                </a:lnTo>
                                <a:lnTo>
                                  <a:pt x="4260" y="6239"/>
                                </a:lnTo>
                                <a:lnTo>
                                  <a:pt x="4251" y="6228"/>
                                </a:lnTo>
                                <a:lnTo>
                                  <a:pt x="4241" y="6214"/>
                                </a:lnTo>
                                <a:lnTo>
                                  <a:pt x="4230" y="6199"/>
                                </a:lnTo>
                                <a:lnTo>
                                  <a:pt x="4219" y="6180"/>
                                </a:lnTo>
                                <a:lnTo>
                                  <a:pt x="4209" y="6161"/>
                                </a:lnTo>
                                <a:lnTo>
                                  <a:pt x="4186" y="6118"/>
                                </a:lnTo>
                                <a:lnTo>
                                  <a:pt x="4138" y="6025"/>
                                </a:lnTo>
                                <a:lnTo>
                                  <a:pt x="4113" y="5978"/>
                                </a:lnTo>
                                <a:lnTo>
                                  <a:pt x="4100" y="5955"/>
                                </a:lnTo>
                                <a:lnTo>
                                  <a:pt x="4086" y="5934"/>
                                </a:lnTo>
                                <a:lnTo>
                                  <a:pt x="4072" y="5912"/>
                                </a:lnTo>
                                <a:lnTo>
                                  <a:pt x="4059" y="5893"/>
                                </a:lnTo>
                                <a:lnTo>
                                  <a:pt x="4045" y="5876"/>
                                </a:lnTo>
                                <a:lnTo>
                                  <a:pt x="4031" y="5860"/>
                                </a:lnTo>
                                <a:lnTo>
                                  <a:pt x="4016" y="5846"/>
                                </a:lnTo>
                                <a:lnTo>
                                  <a:pt x="4002" y="5835"/>
                                </a:lnTo>
                                <a:lnTo>
                                  <a:pt x="3994" y="5830"/>
                                </a:lnTo>
                                <a:lnTo>
                                  <a:pt x="3987" y="5826"/>
                                </a:lnTo>
                                <a:lnTo>
                                  <a:pt x="3980" y="5823"/>
                                </a:lnTo>
                                <a:lnTo>
                                  <a:pt x="3973" y="5821"/>
                                </a:lnTo>
                                <a:lnTo>
                                  <a:pt x="3965" y="5819"/>
                                </a:lnTo>
                                <a:lnTo>
                                  <a:pt x="3958" y="5818"/>
                                </a:lnTo>
                                <a:lnTo>
                                  <a:pt x="3949" y="5819"/>
                                </a:lnTo>
                                <a:lnTo>
                                  <a:pt x="3942" y="5819"/>
                                </a:lnTo>
                                <a:lnTo>
                                  <a:pt x="3934" y="5821"/>
                                </a:lnTo>
                                <a:lnTo>
                                  <a:pt x="3927" y="5824"/>
                                </a:lnTo>
                                <a:lnTo>
                                  <a:pt x="3919" y="5828"/>
                                </a:lnTo>
                                <a:lnTo>
                                  <a:pt x="3912" y="5832"/>
                                </a:lnTo>
                                <a:lnTo>
                                  <a:pt x="3904" y="5838"/>
                                </a:lnTo>
                                <a:lnTo>
                                  <a:pt x="3896" y="5845"/>
                                </a:lnTo>
                                <a:lnTo>
                                  <a:pt x="3889" y="5854"/>
                                </a:lnTo>
                                <a:lnTo>
                                  <a:pt x="3880" y="5863"/>
                                </a:lnTo>
                                <a:lnTo>
                                  <a:pt x="3872" y="5873"/>
                                </a:lnTo>
                                <a:lnTo>
                                  <a:pt x="3864" y="5884"/>
                                </a:lnTo>
                                <a:lnTo>
                                  <a:pt x="3857" y="5897"/>
                                </a:lnTo>
                                <a:lnTo>
                                  <a:pt x="3849" y="5911"/>
                                </a:lnTo>
                                <a:lnTo>
                                  <a:pt x="3832" y="5942"/>
                                </a:lnTo>
                                <a:lnTo>
                                  <a:pt x="3817" y="5974"/>
                                </a:lnTo>
                                <a:lnTo>
                                  <a:pt x="3801" y="6007"/>
                                </a:lnTo>
                                <a:lnTo>
                                  <a:pt x="3787" y="6040"/>
                                </a:lnTo>
                                <a:lnTo>
                                  <a:pt x="3773" y="6075"/>
                                </a:lnTo>
                                <a:lnTo>
                                  <a:pt x="3760" y="6109"/>
                                </a:lnTo>
                                <a:lnTo>
                                  <a:pt x="3748" y="6145"/>
                                </a:lnTo>
                                <a:lnTo>
                                  <a:pt x="3735" y="6180"/>
                                </a:lnTo>
                                <a:lnTo>
                                  <a:pt x="3713" y="6253"/>
                                </a:lnTo>
                                <a:lnTo>
                                  <a:pt x="3693" y="6327"/>
                                </a:lnTo>
                                <a:lnTo>
                                  <a:pt x="3673" y="6404"/>
                                </a:lnTo>
                                <a:lnTo>
                                  <a:pt x="3655" y="6480"/>
                                </a:lnTo>
                                <a:lnTo>
                                  <a:pt x="3621" y="6634"/>
                                </a:lnTo>
                                <a:lnTo>
                                  <a:pt x="3587" y="6785"/>
                                </a:lnTo>
                                <a:lnTo>
                                  <a:pt x="3570" y="6860"/>
                                </a:lnTo>
                                <a:lnTo>
                                  <a:pt x="3552" y="6933"/>
                                </a:lnTo>
                                <a:lnTo>
                                  <a:pt x="3532" y="7004"/>
                                </a:lnTo>
                                <a:lnTo>
                                  <a:pt x="3512" y="7073"/>
                                </a:lnTo>
                                <a:lnTo>
                                  <a:pt x="3488" y="7149"/>
                                </a:lnTo>
                                <a:lnTo>
                                  <a:pt x="3462" y="7227"/>
                                </a:lnTo>
                                <a:lnTo>
                                  <a:pt x="3435" y="7302"/>
                                </a:lnTo>
                                <a:lnTo>
                                  <a:pt x="3408" y="7378"/>
                                </a:lnTo>
                                <a:lnTo>
                                  <a:pt x="3379" y="7452"/>
                                </a:lnTo>
                                <a:lnTo>
                                  <a:pt x="3349" y="7527"/>
                                </a:lnTo>
                                <a:lnTo>
                                  <a:pt x="3318" y="7601"/>
                                </a:lnTo>
                                <a:lnTo>
                                  <a:pt x="3287" y="7675"/>
                                </a:lnTo>
                                <a:lnTo>
                                  <a:pt x="3270" y="7710"/>
                                </a:lnTo>
                                <a:lnTo>
                                  <a:pt x="3250" y="7746"/>
                                </a:lnTo>
                                <a:lnTo>
                                  <a:pt x="3229" y="7785"/>
                                </a:lnTo>
                                <a:lnTo>
                                  <a:pt x="3206" y="7824"/>
                                </a:lnTo>
                                <a:lnTo>
                                  <a:pt x="3156" y="7906"/>
                                </a:lnTo>
                                <a:lnTo>
                                  <a:pt x="3131" y="7949"/>
                                </a:lnTo>
                                <a:lnTo>
                                  <a:pt x="3106" y="7992"/>
                                </a:lnTo>
                                <a:lnTo>
                                  <a:pt x="3084" y="8035"/>
                                </a:lnTo>
                                <a:lnTo>
                                  <a:pt x="3063" y="8079"/>
                                </a:lnTo>
                                <a:lnTo>
                                  <a:pt x="3053" y="8100"/>
                                </a:lnTo>
                                <a:lnTo>
                                  <a:pt x="3043" y="8122"/>
                                </a:lnTo>
                                <a:lnTo>
                                  <a:pt x="3035" y="8143"/>
                                </a:lnTo>
                                <a:lnTo>
                                  <a:pt x="3027" y="8164"/>
                                </a:lnTo>
                                <a:lnTo>
                                  <a:pt x="3021" y="8185"/>
                                </a:lnTo>
                                <a:lnTo>
                                  <a:pt x="3015" y="8207"/>
                                </a:lnTo>
                                <a:lnTo>
                                  <a:pt x="3011" y="8227"/>
                                </a:lnTo>
                                <a:lnTo>
                                  <a:pt x="3007" y="8247"/>
                                </a:lnTo>
                                <a:lnTo>
                                  <a:pt x="3005" y="8268"/>
                                </a:lnTo>
                                <a:lnTo>
                                  <a:pt x="3004" y="8288"/>
                                </a:lnTo>
                                <a:lnTo>
                                  <a:pt x="3004" y="8307"/>
                                </a:lnTo>
                                <a:lnTo>
                                  <a:pt x="3006" y="8327"/>
                                </a:lnTo>
                                <a:lnTo>
                                  <a:pt x="3009" y="8343"/>
                                </a:lnTo>
                                <a:lnTo>
                                  <a:pt x="3012" y="8358"/>
                                </a:lnTo>
                                <a:lnTo>
                                  <a:pt x="3017" y="8372"/>
                                </a:lnTo>
                                <a:lnTo>
                                  <a:pt x="3022" y="8384"/>
                                </a:lnTo>
                                <a:lnTo>
                                  <a:pt x="3028" y="8396"/>
                                </a:lnTo>
                                <a:lnTo>
                                  <a:pt x="3034" y="8405"/>
                                </a:lnTo>
                                <a:lnTo>
                                  <a:pt x="3042" y="8414"/>
                                </a:lnTo>
                                <a:lnTo>
                                  <a:pt x="3050" y="8421"/>
                                </a:lnTo>
                                <a:lnTo>
                                  <a:pt x="3059" y="8427"/>
                                </a:lnTo>
                                <a:lnTo>
                                  <a:pt x="3069" y="8432"/>
                                </a:lnTo>
                                <a:lnTo>
                                  <a:pt x="3079" y="8436"/>
                                </a:lnTo>
                                <a:lnTo>
                                  <a:pt x="3089" y="8438"/>
                                </a:lnTo>
                                <a:lnTo>
                                  <a:pt x="3101" y="8440"/>
                                </a:lnTo>
                                <a:lnTo>
                                  <a:pt x="3112" y="8441"/>
                                </a:lnTo>
                                <a:lnTo>
                                  <a:pt x="3125" y="8440"/>
                                </a:lnTo>
                                <a:lnTo>
                                  <a:pt x="3138" y="8439"/>
                                </a:lnTo>
                                <a:lnTo>
                                  <a:pt x="3151" y="8437"/>
                                </a:lnTo>
                                <a:lnTo>
                                  <a:pt x="3165" y="8434"/>
                                </a:lnTo>
                                <a:lnTo>
                                  <a:pt x="3179" y="8430"/>
                                </a:lnTo>
                                <a:lnTo>
                                  <a:pt x="3194" y="8426"/>
                                </a:lnTo>
                                <a:lnTo>
                                  <a:pt x="3224" y="8414"/>
                                </a:lnTo>
                                <a:lnTo>
                                  <a:pt x="3255" y="8400"/>
                                </a:lnTo>
                                <a:lnTo>
                                  <a:pt x="3288" y="8383"/>
                                </a:lnTo>
                                <a:lnTo>
                                  <a:pt x="3320" y="8364"/>
                                </a:lnTo>
                                <a:lnTo>
                                  <a:pt x="3354" y="8344"/>
                                </a:lnTo>
                                <a:lnTo>
                                  <a:pt x="3388" y="8321"/>
                                </a:lnTo>
                                <a:lnTo>
                                  <a:pt x="3423" y="8298"/>
                                </a:lnTo>
                                <a:lnTo>
                                  <a:pt x="3457" y="8274"/>
                                </a:lnTo>
                                <a:lnTo>
                                  <a:pt x="3491" y="8248"/>
                                </a:lnTo>
                                <a:lnTo>
                                  <a:pt x="3524" y="8222"/>
                                </a:lnTo>
                                <a:lnTo>
                                  <a:pt x="3589" y="8171"/>
                                </a:lnTo>
                                <a:lnTo>
                                  <a:pt x="3649" y="8122"/>
                                </a:lnTo>
                                <a:lnTo>
                                  <a:pt x="3750" y="8036"/>
                                </a:lnTo>
                                <a:lnTo>
                                  <a:pt x="3786" y="8006"/>
                                </a:lnTo>
                                <a:lnTo>
                                  <a:pt x="3811" y="7986"/>
                                </a:lnTo>
                                <a:lnTo>
                                  <a:pt x="3984" y="7865"/>
                                </a:lnTo>
                                <a:lnTo>
                                  <a:pt x="4160" y="7742"/>
                                </a:lnTo>
                                <a:lnTo>
                                  <a:pt x="4250" y="7681"/>
                                </a:lnTo>
                                <a:lnTo>
                                  <a:pt x="4340" y="7620"/>
                                </a:lnTo>
                                <a:lnTo>
                                  <a:pt x="4431" y="7561"/>
                                </a:lnTo>
                                <a:lnTo>
                                  <a:pt x="4524" y="7504"/>
                                </a:lnTo>
                                <a:lnTo>
                                  <a:pt x="4617" y="7447"/>
                                </a:lnTo>
                                <a:lnTo>
                                  <a:pt x="4664" y="7419"/>
                                </a:lnTo>
                                <a:lnTo>
                                  <a:pt x="4710" y="7393"/>
                                </a:lnTo>
                                <a:lnTo>
                                  <a:pt x="4758" y="7367"/>
                                </a:lnTo>
                                <a:lnTo>
                                  <a:pt x="4806" y="7341"/>
                                </a:lnTo>
                                <a:lnTo>
                                  <a:pt x="4853" y="7316"/>
                                </a:lnTo>
                                <a:lnTo>
                                  <a:pt x="4902" y="7291"/>
                                </a:lnTo>
                                <a:lnTo>
                                  <a:pt x="4950" y="7268"/>
                                </a:lnTo>
                                <a:lnTo>
                                  <a:pt x="4998" y="7246"/>
                                </a:lnTo>
                                <a:lnTo>
                                  <a:pt x="5047" y="7225"/>
                                </a:lnTo>
                                <a:lnTo>
                                  <a:pt x="5097" y="7203"/>
                                </a:lnTo>
                                <a:lnTo>
                                  <a:pt x="5146" y="7183"/>
                                </a:lnTo>
                                <a:lnTo>
                                  <a:pt x="5195" y="7165"/>
                                </a:lnTo>
                                <a:lnTo>
                                  <a:pt x="5245" y="7146"/>
                                </a:lnTo>
                                <a:lnTo>
                                  <a:pt x="5296" y="7130"/>
                                </a:lnTo>
                                <a:close/>
                                <a:moveTo>
                                  <a:pt x="4231" y="5663"/>
                                </a:moveTo>
                                <a:lnTo>
                                  <a:pt x="4231" y="5663"/>
                                </a:lnTo>
                                <a:lnTo>
                                  <a:pt x="4227" y="5667"/>
                                </a:lnTo>
                                <a:lnTo>
                                  <a:pt x="4222" y="5672"/>
                                </a:lnTo>
                                <a:lnTo>
                                  <a:pt x="4217" y="5675"/>
                                </a:lnTo>
                                <a:lnTo>
                                  <a:pt x="4212" y="5677"/>
                                </a:lnTo>
                                <a:lnTo>
                                  <a:pt x="4206" y="5679"/>
                                </a:lnTo>
                                <a:lnTo>
                                  <a:pt x="4200" y="5680"/>
                                </a:lnTo>
                                <a:lnTo>
                                  <a:pt x="4193" y="5680"/>
                                </a:lnTo>
                                <a:lnTo>
                                  <a:pt x="4187" y="5680"/>
                                </a:lnTo>
                                <a:lnTo>
                                  <a:pt x="4189" y="5694"/>
                                </a:lnTo>
                                <a:lnTo>
                                  <a:pt x="4192" y="5707"/>
                                </a:lnTo>
                                <a:lnTo>
                                  <a:pt x="4197" y="5722"/>
                                </a:lnTo>
                                <a:lnTo>
                                  <a:pt x="4203" y="5735"/>
                                </a:lnTo>
                                <a:lnTo>
                                  <a:pt x="4211" y="5747"/>
                                </a:lnTo>
                                <a:lnTo>
                                  <a:pt x="4219" y="5759"/>
                                </a:lnTo>
                                <a:lnTo>
                                  <a:pt x="4228" y="5770"/>
                                </a:lnTo>
                                <a:lnTo>
                                  <a:pt x="4238" y="5782"/>
                                </a:lnTo>
                                <a:lnTo>
                                  <a:pt x="4248" y="5791"/>
                                </a:lnTo>
                                <a:lnTo>
                                  <a:pt x="4259" y="5798"/>
                                </a:lnTo>
                                <a:lnTo>
                                  <a:pt x="4269" y="5805"/>
                                </a:lnTo>
                                <a:lnTo>
                                  <a:pt x="4279" y="5810"/>
                                </a:lnTo>
                                <a:lnTo>
                                  <a:pt x="4289" y="5813"/>
                                </a:lnTo>
                                <a:lnTo>
                                  <a:pt x="4298" y="5814"/>
                                </a:lnTo>
                                <a:lnTo>
                                  <a:pt x="4307" y="5814"/>
                                </a:lnTo>
                                <a:lnTo>
                                  <a:pt x="4311" y="5813"/>
                                </a:lnTo>
                                <a:lnTo>
                                  <a:pt x="4315" y="5811"/>
                                </a:lnTo>
                                <a:lnTo>
                                  <a:pt x="4335" y="5827"/>
                                </a:lnTo>
                                <a:lnTo>
                                  <a:pt x="4858" y="5152"/>
                                </a:lnTo>
                                <a:lnTo>
                                  <a:pt x="4794" y="5102"/>
                                </a:lnTo>
                                <a:lnTo>
                                  <a:pt x="4767" y="5082"/>
                                </a:lnTo>
                                <a:lnTo>
                                  <a:pt x="4745" y="5067"/>
                                </a:lnTo>
                                <a:lnTo>
                                  <a:pt x="4725" y="5055"/>
                                </a:lnTo>
                                <a:lnTo>
                                  <a:pt x="4716" y="5051"/>
                                </a:lnTo>
                                <a:lnTo>
                                  <a:pt x="4707" y="5048"/>
                                </a:lnTo>
                                <a:lnTo>
                                  <a:pt x="4700" y="5046"/>
                                </a:lnTo>
                                <a:lnTo>
                                  <a:pt x="4692" y="5045"/>
                                </a:lnTo>
                                <a:lnTo>
                                  <a:pt x="4685" y="5045"/>
                                </a:lnTo>
                                <a:lnTo>
                                  <a:pt x="4678" y="5046"/>
                                </a:lnTo>
                                <a:lnTo>
                                  <a:pt x="4671" y="5048"/>
                                </a:lnTo>
                                <a:lnTo>
                                  <a:pt x="4664" y="5051"/>
                                </a:lnTo>
                                <a:lnTo>
                                  <a:pt x="4657" y="5055"/>
                                </a:lnTo>
                                <a:lnTo>
                                  <a:pt x="4649" y="5060"/>
                                </a:lnTo>
                                <a:lnTo>
                                  <a:pt x="4642" y="5066"/>
                                </a:lnTo>
                                <a:lnTo>
                                  <a:pt x="4635" y="5073"/>
                                </a:lnTo>
                                <a:lnTo>
                                  <a:pt x="4619" y="5090"/>
                                </a:lnTo>
                                <a:lnTo>
                                  <a:pt x="4601" y="5112"/>
                                </a:lnTo>
                                <a:lnTo>
                                  <a:pt x="4580" y="5138"/>
                                </a:lnTo>
                                <a:lnTo>
                                  <a:pt x="4530" y="5201"/>
                                </a:lnTo>
                                <a:lnTo>
                                  <a:pt x="4510" y="5224"/>
                                </a:lnTo>
                                <a:lnTo>
                                  <a:pt x="4488" y="5249"/>
                                </a:lnTo>
                                <a:lnTo>
                                  <a:pt x="4438" y="5301"/>
                                </a:lnTo>
                                <a:lnTo>
                                  <a:pt x="4385" y="5356"/>
                                </a:lnTo>
                                <a:lnTo>
                                  <a:pt x="4358" y="5386"/>
                                </a:lnTo>
                                <a:lnTo>
                                  <a:pt x="4333" y="5415"/>
                                </a:lnTo>
                                <a:lnTo>
                                  <a:pt x="4309" y="5446"/>
                                </a:lnTo>
                                <a:lnTo>
                                  <a:pt x="4286" y="5476"/>
                                </a:lnTo>
                                <a:lnTo>
                                  <a:pt x="4277" y="5492"/>
                                </a:lnTo>
                                <a:lnTo>
                                  <a:pt x="4267" y="5508"/>
                                </a:lnTo>
                                <a:lnTo>
                                  <a:pt x="4259" y="5523"/>
                                </a:lnTo>
                                <a:lnTo>
                                  <a:pt x="4252" y="5539"/>
                                </a:lnTo>
                                <a:lnTo>
                                  <a:pt x="4245" y="5554"/>
                                </a:lnTo>
                                <a:lnTo>
                                  <a:pt x="4239" y="5569"/>
                                </a:lnTo>
                                <a:lnTo>
                                  <a:pt x="4235" y="5586"/>
                                </a:lnTo>
                                <a:lnTo>
                                  <a:pt x="4231" y="5601"/>
                                </a:lnTo>
                                <a:lnTo>
                                  <a:pt x="4229" y="5616"/>
                                </a:lnTo>
                                <a:lnTo>
                                  <a:pt x="4228" y="5631"/>
                                </a:lnTo>
                                <a:lnTo>
                                  <a:pt x="4229" y="5648"/>
                                </a:lnTo>
                                <a:lnTo>
                                  <a:pt x="4231" y="5663"/>
                                </a:lnTo>
                                <a:close/>
                                <a:moveTo>
                                  <a:pt x="4953" y="4679"/>
                                </a:moveTo>
                                <a:lnTo>
                                  <a:pt x="4697" y="4995"/>
                                </a:lnTo>
                                <a:lnTo>
                                  <a:pt x="4881" y="5138"/>
                                </a:lnTo>
                                <a:lnTo>
                                  <a:pt x="4914" y="5097"/>
                                </a:lnTo>
                                <a:lnTo>
                                  <a:pt x="4946" y="5059"/>
                                </a:lnTo>
                                <a:lnTo>
                                  <a:pt x="5003" y="4995"/>
                                </a:lnTo>
                                <a:lnTo>
                                  <a:pt x="5027" y="4967"/>
                                </a:lnTo>
                                <a:lnTo>
                                  <a:pt x="5048" y="4941"/>
                                </a:lnTo>
                                <a:lnTo>
                                  <a:pt x="5057" y="4928"/>
                                </a:lnTo>
                                <a:lnTo>
                                  <a:pt x="5064" y="4917"/>
                                </a:lnTo>
                                <a:lnTo>
                                  <a:pt x="5072" y="4905"/>
                                </a:lnTo>
                                <a:lnTo>
                                  <a:pt x="5077" y="4894"/>
                                </a:lnTo>
                                <a:lnTo>
                                  <a:pt x="5082" y="4881"/>
                                </a:lnTo>
                                <a:lnTo>
                                  <a:pt x="5085" y="4870"/>
                                </a:lnTo>
                                <a:lnTo>
                                  <a:pt x="5086" y="4859"/>
                                </a:lnTo>
                                <a:lnTo>
                                  <a:pt x="5086" y="4847"/>
                                </a:lnTo>
                                <a:lnTo>
                                  <a:pt x="5085" y="4836"/>
                                </a:lnTo>
                                <a:lnTo>
                                  <a:pt x="5082" y="4824"/>
                                </a:lnTo>
                                <a:lnTo>
                                  <a:pt x="5078" y="4811"/>
                                </a:lnTo>
                                <a:lnTo>
                                  <a:pt x="5072" y="4799"/>
                                </a:lnTo>
                                <a:lnTo>
                                  <a:pt x="5063" y="4786"/>
                                </a:lnTo>
                                <a:lnTo>
                                  <a:pt x="5053" y="4773"/>
                                </a:lnTo>
                                <a:lnTo>
                                  <a:pt x="5042" y="4760"/>
                                </a:lnTo>
                                <a:lnTo>
                                  <a:pt x="5028" y="4744"/>
                                </a:lnTo>
                                <a:lnTo>
                                  <a:pt x="5013" y="4729"/>
                                </a:lnTo>
                                <a:lnTo>
                                  <a:pt x="4994" y="4714"/>
                                </a:lnTo>
                                <a:lnTo>
                                  <a:pt x="4975" y="4697"/>
                                </a:lnTo>
                                <a:lnTo>
                                  <a:pt x="4953" y="4679"/>
                                </a:lnTo>
                                <a:close/>
                                <a:moveTo>
                                  <a:pt x="7907" y="877"/>
                                </a:moveTo>
                                <a:lnTo>
                                  <a:pt x="7907" y="877"/>
                                </a:lnTo>
                                <a:lnTo>
                                  <a:pt x="7969" y="922"/>
                                </a:lnTo>
                                <a:lnTo>
                                  <a:pt x="8015" y="956"/>
                                </a:lnTo>
                                <a:lnTo>
                                  <a:pt x="8034" y="968"/>
                                </a:lnTo>
                                <a:lnTo>
                                  <a:pt x="8050" y="978"/>
                                </a:lnTo>
                                <a:lnTo>
                                  <a:pt x="8057" y="982"/>
                                </a:lnTo>
                                <a:lnTo>
                                  <a:pt x="8066" y="984"/>
                                </a:lnTo>
                                <a:lnTo>
                                  <a:pt x="8073" y="986"/>
                                </a:lnTo>
                                <a:lnTo>
                                  <a:pt x="8079" y="986"/>
                                </a:lnTo>
                                <a:lnTo>
                                  <a:pt x="8086" y="986"/>
                                </a:lnTo>
                                <a:lnTo>
                                  <a:pt x="8092" y="985"/>
                                </a:lnTo>
                                <a:lnTo>
                                  <a:pt x="8099" y="983"/>
                                </a:lnTo>
                                <a:lnTo>
                                  <a:pt x="8105" y="979"/>
                                </a:lnTo>
                                <a:lnTo>
                                  <a:pt x="8112" y="975"/>
                                </a:lnTo>
                                <a:lnTo>
                                  <a:pt x="8119" y="969"/>
                                </a:lnTo>
                                <a:lnTo>
                                  <a:pt x="8134" y="956"/>
                                </a:lnTo>
                                <a:lnTo>
                                  <a:pt x="8150" y="938"/>
                                </a:lnTo>
                                <a:lnTo>
                                  <a:pt x="8168" y="916"/>
                                </a:lnTo>
                                <a:lnTo>
                                  <a:pt x="8214" y="858"/>
                                </a:lnTo>
                                <a:lnTo>
                                  <a:pt x="8249" y="810"/>
                                </a:lnTo>
                                <a:lnTo>
                                  <a:pt x="8289" y="762"/>
                                </a:lnTo>
                                <a:lnTo>
                                  <a:pt x="8329" y="713"/>
                                </a:lnTo>
                                <a:lnTo>
                                  <a:pt x="8369" y="663"/>
                                </a:lnTo>
                                <a:lnTo>
                                  <a:pt x="8388" y="638"/>
                                </a:lnTo>
                                <a:lnTo>
                                  <a:pt x="8408" y="612"/>
                                </a:lnTo>
                                <a:lnTo>
                                  <a:pt x="8425" y="587"/>
                                </a:lnTo>
                                <a:lnTo>
                                  <a:pt x="8442" y="562"/>
                                </a:lnTo>
                                <a:lnTo>
                                  <a:pt x="8457" y="536"/>
                                </a:lnTo>
                                <a:lnTo>
                                  <a:pt x="8470" y="511"/>
                                </a:lnTo>
                                <a:lnTo>
                                  <a:pt x="8483" y="485"/>
                                </a:lnTo>
                                <a:lnTo>
                                  <a:pt x="8494" y="461"/>
                                </a:lnTo>
                                <a:lnTo>
                                  <a:pt x="8466" y="448"/>
                                </a:lnTo>
                                <a:lnTo>
                                  <a:pt x="8440" y="438"/>
                                </a:lnTo>
                                <a:lnTo>
                                  <a:pt x="8415" y="431"/>
                                </a:lnTo>
                                <a:lnTo>
                                  <a:pt x="8390" y="426"/>
                                </a:lnTo>
                                <a:lnTo>
                                  <a:pt x="8367" y="424"/>
                                </a:lnTo>
                                <a:lnTo>
                                  <a:pt x="8344" y="424"/>
                                </a:lnTo>
                                <a:lnTo>
                                  <a:pt x="8321" y="427"/>
                                </a:lnTo>
                                <a:lnTo>
                                  <a:pt x="8300" y="431"/>
                                </a:lnTo>
                                <a:lnTo>
                                  <a:pt x="8280" y="438"/>
                                </a:lnTo>
                                <a:lnTo>
                                  <a:pt x="8259" y="447"/>
                                </a:lnTo>
                                <a:lnTo>
                                  <a:pt x="8240" y="457"/>
                                </a:lnTo>
                                <a:lnTo>
                                  <a:pt x="8221" y="469"/>
                                </a:lnTo>
                                <a:lnTo>
                                  <a:pt x="8203" y="483"/>
                                </a:lnTo>
                                <a:lnTo>
                                  <a:pt x="8184" y="499"/>
                                </a:lnTo>
                                <a:lnTo>
                                  <a:pt x="8167" y="515"/>
                                </a:lnTo>
                                <a:lnTo>
                                  <a:pt x="8150" y="533"/>
                                </a:lnTo>
                                <a:lnTo>
                                  <a:pt x="8134" y="551"/>
                                </a:lnTo>
                                <a:lnTo>
                                  <a:pt x="8117" y="572"/>
                                </a:lnTo>
                                <a:lnTo>
                                  <a:pt x="8101" y="592"/>
                                </a:lnTo>
                                <a:lnTo>
                                  <a:pt x="8086" y="613"/>
                                </a:lnTo>
                                <a:lnTo>
                                  <a:pt x="8055" y="657"/>
                                </a:lnTo>
                                <a:lnTo>
                                  <a:pt x="8025" y="703"/>
                                </a:lnTo>
                                <a:lnTo>
                                  <a:pt x="7967" y="793"/>
                                </a:lnTo>
                                <a:lnTo>
                                  <a:pt x="7938" y="837"/>
                                </a:lnTo>
                                <a:lnTo>
                                  <a:pt x="7923" y="857"/>
                                </a:lnTo>
                                <a:lnTo>
                                  <a:pt x="7907" y="877"/>
                                </a:lnTo>
                                <a:close/>
                                <a:moveTo>
                                  <a:pt x="5410" y="4090"/>
                                </a:moveTo>
                                <a:lnTo>
                                  <a:pt x="5587" y="4228"/>
                                </a:lnTo>
                                <a:lnTo>
                                  <a:pt x="5744" y="4025"/>
                                </a:lnTo>
                                <a:lnTo>
                                  <a:pt x="5710" y="3999"/>
                                </a:lnTo>
                                <a:lnTo>
                                  <a:pt x="5679" y="3975"/>
                                </a:lnTo>
                                <a:lnTo>
                                  <a:pt x="5654" y="3958"/>
                                </a:lnTo>
                                <a:lnTo>
                                  <a:pt x="5631" y="3944"/>
                                </a:lnTo>
                                <a:lnTo>
                                  <a:pt x="5620" y="3938"/>
                                </a:lnTo>
                                <a:lnTo>
                                  <a:pt x="5611" y="3934"/>
                                </a:lnTo>
                                <a:lnTo>
                                  <a:pt x="5602" y="3931"/>
                                </a:lnTo>
                                <a:lnTo>
                                  <a:pt x="5593" y="3928"/>
                                </a:lnTo>
                                <a:lnTo>
                                  <a:pt x="5585" y="3927"/>
                                </a:lnTo>
                                <a:lnTo>
                                  <a:pt x="5578" y="3927"/>
                                </a:lnTo>
                                <a:lnTo>
                                  <a:pt x="5570" y="3927"/>
                                </a:lnTo>
                                <a:lnTo>
                                  <a:pt x="5563" y="3929"/>
                                </a:lnTo>
                                <a:lnTo>
                                  <a:pt x="5556" y="3932"/>
                                </a:lnTo>
                                <a:lnTo>
                                  <a:pt x="5548" y="3935"/>
                                </a:lnTo>
                                <a:lnTo>
                                  <a:pt x="5540" y="3940"/>
                                </a:lnTo>
                                <a:lnTo>
                                  <a:pt x="5533" y="3946"/>
                                </a:lnTo>
                                <a:lnTo>
                                  <a:pt x="5518" y="3960"/>
                                </a:lnTo>
                                <a:lnTo>
                                  <a:pt x="5502" y="3978"/>
                                </a:lnTo>
                                <a:lnTo>
                                  <a:pt x="5483" y="4001"/>
                                </a:lnTo>
                                <a:lnTo>
                                  <a:pt x="5462" y="4027"/>
                                </a:lnTo>
                                <a:lnTo>
                                  <a:pt x="5410" y="4090"/>
                                </a:lnTo>
                                <a:close/>
                                <a:moveTo>
                                  <a:pt x="5223" y="4332"/>
                                </a:moveTo>
                                <a:lnTo>
                                  <a:pt x="5405" y="4474"/>
                                </a:lnTo>
                                <a:lnTo>
                                  <a:pt x="5433" y="4438"/>
                                </a:lnTo>
                                <a:lnTo>
                                  <a:pt x="5457" y="4406"/>
                                </a:lnTo>
                                <a:lnTo>
                                  <a:pt x="5498" y="4354"/>
                                </a:lnTo>
                                <a:lnTo>
                                  <a:pt x="5513" y="4331"/>
                                </a:lnTo>
                                <a:lnTo>
                                  <a:pt x="5525" y="4312"/>
                                </a:lnTo>
                                <a:lnTo>
                                  <a:pt x="5529" y="4303"/>
                                </a:lnTo>
                                <a:lnTo>
                                  <a:pt x="5533" y="4294"/>
                                </a:lnTo>
                                <a:lnTo>
                                  <a:pt x="5536" y="4286"/>
                                </a:lnTo>
                                <a:lnTo>
                                  <a:pt x="5537" y="4277"/>
                                </a:lnTo>
                                <a:lnTo>
                                  <a:pt x="5538" y="4268"/>
                                </a:lnTo>
                                <a:lnTo>
                                  <a:pt x="5538" y="4260"/>
                                </a:lnTo>
                                <a:lnTo>
                                  <a:pt x="5536" y="4252"/>
                                </a:lnTo>
                                <a:lnTo>
                                  <a:pt x="5534" y="4243"/>
                                </a:lnTo>
                                <a:lnTo>
                                  <a:pt x="5530" y="4235"/>
                                </a:lnTo>
                                <a:lnTo>
                                  <a:pt x="5525" y="4226"/>
                                </a:lnTo>
                                <a:lnTo>
                                  <a:pt x="5519" y="4217"/>
                                </a:lnTo>
                                <a:lnTo>
                                  <a:pt x="5512" y="4208"/>
                                </a:lnTo>
                                <a:lnTo>
                                  <a:pt x="5494" y="4187"/>
                                </a:lnTo>
                                <a:lnTo>
                                  <a:pt x="5470" y="4164"/>
                                </a:lnTo>
                                <a:lnTo>
                                  <a:pt x="5441" y="4139"/>
                                </a:lnTo>
                                <a:lnTo>
                                  <a:pt x="5406" y="4109"/>
                                </a:lnTo>
                                <a:lnTo>
                                  <a:pt x="5314" y="4221"/>
                                </a:lnTo>
                                <a:lnTo>
                                  <a:pt x="5223" y="4332"/>
                                </a:lnTo>
                                <a:close/>
                                <a:moveTo>
                                  <a:pt x="4973" y="4653"/>
                                </a:moveTo>
                                <a:lnTo>
                                  <a:pt x="4973" y="4653"/>
                                </a:lnTo>
                                <a:lnTo>
                                  <a:pt x="4994" y="4670"/>
                                </a:lnTo>
                                <a:lnTo>
                                  <a:pt x="5016" y="4685"/>
                                </a:lnTo>
                                <a:lnTo>
                                  <a:pt x="5035" y="4698"/>
                                </a:lnTo>
                                <a:lnTo>
                                  <a:pt x="5052" y="4710"/>
                                </a:lnTo>
                                <a:lnTo>
                                  <a:pt x="5070" y="4719"/>
                                </a:lnTo>
                                <a:lnTo>
                                  <a:pt x="5086" y="4727"/>
                                </a:lnTo>
                                <a:lnTo>
                                  <a:pt x="5100" y="4734"/>
                                </a:lnTo>
                                <a:lnTo>
                                  <a:pt x="5114" y="4739"/>
                                </a:lnTo>
                                <a:lnTo>
                                  <a:pt x="5127" y="4742"/>
                                </a:lnTo>
                                <a:lnTo>
                                  <a:pt x="5140" y="4744"/>
                                </a:lnTo>
                                <a:lnTo>
                                  <a:pt x="5152" y="4745"/>
                                </a:lnTo>
                                <a:lnTo>
                                  <a:pt x="5163" y="4744"/>
                                </a:lnTo>
                                <a:lnTo>
                                  <a:pt x="5174" y="4742"/>
                                </a:lnTo>
                                <a:lnTo>
                                  <a:pt x="5184" y="4739"/>
                                </a:lnTo>
                                <a:lnTo>
                                  <a:pt x="5194" y="4734"/>
                                </a:lnTo>
                                <a:lnTo>
                                  <a:pt x="5203" y="4728"/>
                                </a:lnTo>
                                <a:lnTo>
                                  <a:pt x="5214" y="4721"/>
                                </a:lnTo>
                                <a:lnTo>
                                  <a:pt x="5223" y="4713"/>
                                </a:lnTo>
                                <a:lnTo>
                                  <a:pt x="5232" y="4703"/>
                                </a:lnTo>
                                <a:lnTo>
                                  <a:pt x="5242" y="4693"/>
                                </a:lnTo>
                                <a:lnTo>
                                  <a:pt x="5261" y="4668"/>
                                </a:lnTo>
                                <a:lnTo>
                                  <a:pt x="5283" y="4640"/>
                                </a:lnTo>
                                <a:lnTo>
                                  <a:pt x="5330" y="4574"/>
                                </a:lnTo>
                                <a:lnTo>
                                  <a:pt x="5359" y="4535"/>
                                </a:lnTo>
                                <a:lnTo>
                                  <a:pt x="5390" y="4495"/>
                                </a:lnTo>
                                <a:lnTo>
                                  <a:pt x="5347" y="4462"/>
                                </a:lnTo>
                                <a:lnTo>
                                  <a:pt x="5327" y="4448"/>
                                </a:lnTo>
                                <a:lnTo>
                                  <a:pt x="5309" y="4437"/>
                                </a:lnTo>
                                <a:lnTo>
                                  <a:pt x="5292" y="4427"/>
                                </a:lnTo>
                                <a:lnTo>
                                  <a:pt x="5275" y="4418"/>
                                </a:lnTo>
                                <a:lnTo>
                                  <a:pt x="5260" y="4411"/>
                                </a:lnTo>
                                <a:lnTo>
                                  <a:pt x="5246" y="4405"/>
                                </a:lnTo>
                                <a:lnTo>
                                  <a:pt x="5233" y="4401"/>
                                </a:lnTo>
                                <a:lnTo>
                                  <a:pt x="5221" y="4399"/>
                                </a:lnTo>
                                <a:lnTo>
                                  <a:pt x="5209" y="4398"/>
                                </a:lnTo>
                                <a:lnTo>
                                  <a:pt x="5197" y="4399"/>
                                </a:lnTo>
                                <a:lnTo>
                                  <a:pt x="5187" y="4400"/>
                                </a:lnTo>
                                <a:lnTo>
                                  <a:pt x="5177" y="4404"/>
                                </a:lnTo>
                                <a:lnTo>
                                  <a:pt x="5167" y="4409"/>
                                </a:lnTo>
                                <a:lnTo>
                                  <a:pt x="5157" y="4415"/>
                                </a:lnTo>
                                <a:lnTo>
                                  <a:pt x="5148" y="4422"/>
                                </a:lnTo>
                                <a:lnTo>
                                  <a:pt x="5139" y="4430"/>
                                </a:lnTo>
                                <a:lnTo>
                                  <a:pt x="5129" y="4439"/>
                                </a:lnTo>
                                <a:lnTo>
                                  <a:pt x="5120" y="4450"/>
                                </a:lnTo>
                                <a:lnTo>
                                  <a:pt x="5101" y="4474"/>
                                </a:lnTo>
                                <a:lnTo>
                                  <a:pt x="5081" y="4503"/>
                                </a:lnTo>
                                <a:lnTo>
                                  <a:pt x="5033" y="4572"/>
                                </a:lnTo>
                                <a:lnTo>
                                  <a:pt x="5005" y="4610"/>
                                </a:lnTo>
                                <a:lnTo>
                                  <a:pt x="4973" y="4653"/>
                                </a:lnTo>
                                <a:close/>
                                <a:moveTo>
                                  <a:pt x="7841" y="1340"/>
                                </a:moveTo>
                                <a:lnTo>
                                  <a:pt x="8075" y="1038"/>
                                </a:lnTo>
                                <a:lnTo>
                                  <a:pt x="8048" y="1018"/>
                                </a:lnTo>
                                <a:lnTo>
                                  <a:pt x="8025" y="1000"/>
                                </a:lnTo>
                                <a:lnTo>
                                  <a:pt x="7985" y="968"/>
                                </a:lnTo>
                                <a:lnTo>
                                  <a:pt x="7969" y="956"/>
                                </a:lnTo>
                                <a:lnTo>
                                  <a:pt x="7954" y="946"/>
                                </a:lnTo>
                                <a:lnTo>
                                  <a:pt x="7940" y="938"/>
                                </a:lnTo>
                                <a:lnTo>
                                  <a:pt x="7934" y="935"/>
                                </a:lnTo>
                                <a:lnTo>
                                  <a:pt x="7927" y="933"/>
                                </a:lnTo>
                                <a:lnTo>
                                  <a:pt x="7921" y="932"/>
                                </a:lnTo>
                                <a:lnTo>
                                  <a:pt x="7914" y="931"/>
                                </a:lnTo>
                                <a:lnTo>
                                  <a:pt x="7908" y="931"/>
                                </a:lnTo>
                                <a:lnTo>
                                  <a:pt x="7902" y="932"/>
                                </a:lnTo>
                                <a:lnTo>
                                  <a:pt x="7895" y="934"/>
                                </a:lnTo>
                                <a:lnTo>
                                  <a:pt x="7889" y="937"/>
                                </a:lnTo>
                                <a:lnTo>
                                  <a:pt x="7882" y="941"/>
                                </a:lnTo>
                                <a:lnTo>
                                  <a:pt x="7875" y="945"/>
                                </a:lnTo>
                                <a:lnTo>
                                  <a:pt x="7861" y="958"/>
                                </a:lnTo>
                                <a:lnTo>
                                  <a:pt x="7844" y="975"/>
                                </a:lnTo>
                                <a:lnTo>
                                  <a:pt x="7826" y="996"/>
                                </a:lnTo>
                                <a:lnTo>
                                  <a:pt x="7806" y="1021"/>
                                </a:lnTo>
                                <a:lnTo>
                                  <a:pt x="7758" y="1082"/>
                                </a:lnTo>
                                <a:lnTo>
                                  <a:pt x="7739" y="1107"/>
                                </a:lnTo>
                                <a:lnTo>
                                  <a:pt x="7724" y="1129"/>
                                </a:lnTo>
                                <a:lnTo>
                                  <a:pt x="7713" y="1147"/>
                                </a:lnTo>
                                <a:lnTo>
                                  <a:pt x="7707" y="1155"/>
                                </a:lnTo>
                                <a:lnTo>
                                  <a:pt x="7704" y="1163"/>
                                </a:lnTo>
                                <a:lnTo>
                                  <a:pt x="7701" y="1171"/>
                                </a:lnTo>
                                <a:lnTo>
                                  <a:pt x="7700" y="1179"/>
                                </a:lnTo>
                                <a:lnTo>
                                  <a:pt x="7699" y="1186"/>
                                </a:lnTo>
                                <a:lnTo>
                                  <a:pt x="7700" y="1193"/>
                                </a:lnTo>
                                <a:lnTo>
                                  <a:pt x="7701" y="1200"/>
                                </a:lnTo>
                                <a:lnTo>
                                  <a:pt x="7703" y="1207"/>
                                </a:lnTo>
                                <a:lnTo>
                                  <a:pt x="7706" y="1213"/>
                                </a:lnTo>
                                <a:lnTo>
                                  <a:pt x="7710" y="1220"/>
                                </a:lnTo>
                                <a:lnTo>
                                  <a:pt x="7716" y="1227"/>
                                </a:lnTo>
                                <a:lnTo>
                                  <a:pt x="7723" y="1235"/>
                                </a:lnTo>
                                <a:lnTo>
                                  <a:pt x="7738" y="1252"/>
                                </a:lnTo>
                                <a:lnTo>
                                  <a:pt x="7757" y="1269"/>
                                </a:lnTo>
                                <a:lnTo>
                                  <a:pt x="7782" y="1289"/>
                                </a:lnTo>
                                <a:lnTo>
                                  <a:pt x="7841" y="1340"/>
                                </a:lnTo>
                                <a:close/>
                                <a:moveTo>
                                  <a:pt x="7670" y="1573"/>
                                </a:moveTo>
                                <a:lnTo>
                                  <a:pt x="7670" y="1573"/>
                                </a:lnTo>
                                <a:lnTo>
                                  <a:pt x="7721" y="1506"/>
                                </a:lnTo>
                                <a:lnTo>
                                  <a:pt x="7741" y="1479"/>
                                </a:lnTo>
                                <a:lnTo>
                                  <a:pt x="7759" y="1455"/>
                                </a:lnTo>
                                <a:lnTo>
                                  <a:pt x="7773" y="1433"/>
                                </a:lnTo>
                                <a:lnTo>
                                  <a:pt x="7784" y="1414"/>
                                </a:lnTo>
                                <a:lnTo>
                                  <a:pt x="7788" y="1405"/>
                                </a:lnTo>
                                <a:lnTo>
                                  <a:pt x="7791" y="1397"/>
                                </a:lnTo>
                                <a:lnTo>
                                  <a:pt x="7793" y="1388"/>
                                </a:lnTo>
                                <a:lnTo>
                                  <a:pt x="7794" y="1379"/>
                                </a:lnTo>
                                <a:lnTo>
                                  <a:pt x="7793" y="1371"/>
                                </a:lnTo>
                                <a:lnTo>
                                  <a:pt x="7792" y="1364"/>
                                </a:lnTo>
                                <a:lnTo>
                                  <a:pt x="7790" y="1356"/>
                                </a:lnTo>
                                <a:lnTo>
                                  <a:pt x="7787" y="1348"/>
                                </a:lnTo>
                                <a:lnTo>
                                  <a:pt x="7783" y="1340"/>
                                </a:lnTo>
                                <a:lnTo>
                                  <a:pt x="7776" y="1331"/>
                                </a:lnTo>
                                <a:lnTo>
                                  <a:pt x="7770" y="1322"/>
                                </a:lnTo>
                                <a:lnTo>
                                  <a:pt x="7762" y="1312"/>
                                </a:lnTo>
                                <a:lnTo>
                                  <a:pt x="7743" y="1292"/>
                                </a:lnTo>
                                <a:lnTo>
                                  <a:pt x="7719" y="1270"/>
                                </a:lnTo>
                                <a:lnTo>
                                  <a:pt x="7689" y="1244"/>
                                </a:lnTo>
                                <a:lnTo>
                                  <a:pt x="7655" y="1215"/>
                                </a:lnTo>
                                <a:lnTo>
                                  <a:pt x="7488" y="1443"/>
                                </a:lnTo>
                                <a:lnTo>
                                  <a:pt x="7670" y="1573"/>
                                </a:lnTo>
                                <a:close/>
                                <a:moveTo>
                                  <a:pt x="6806" y="2320"/>
                                </a:moveTo>
                                <a:lnTo>
                                  <a:pt x="6662" y="2493"/>
                                </a:lnTo>
                                <a:lnTo>
                                  <a:pt x="6723" y="2543"/>
                                </a:lnTo>
                                <a:lnTo>
                                  <a:pt x="6749" y="2563"/>
                                </a:lnTo>
                                <a:lnTo>
                                  <a:pt x="6770" y="2579"/>
                                </a:lnTo>
                                <a:lnTo>
                                  <a:pt x="6788" y="2591"/>
                                </a:lnTo>
                                <a:lnTo>
                                  <a:pt x="6797" y="2595"/>
                                </a:lnTo>
                                <a:lnTo>
                                  <a:pt x="6805" y="2599"/>
                                </a:lnTo>
                                <a:lnTo>
                                  <a:pt x="6813" y="2601"/>
                                </a:lnTo>
                                <a:lnTo>
                                  <a:pt x="6821" y="2603"/>
                                </a:lnTo>
                                <a:lnTo>
                                  <a:pt x="6828" y="2603"/>
                                </a:lnTo>
                                <a:lnTo>
                                  <a:pt x="6835" y="2603"/>
                                </a:lnTo>
                                <a:lnTo>
                                  <a:pt x="6842" y="2601"/>
                                </a:lnTo>
                                <a:lnTo>
                                  <a:pt x="6849" y="2599"/>
                                </a:lnTo>
                                <a:lnTo>
                                  <a:pt x="6855" y="2596"/>
                                </a:lnTo>
                                <a:lnTo>
                                  <a:pt x="6862" y="2591"/>
                                </a:lnTo>
                                <a:lnTo>
                                  <a:pt x="6870" y="2586"/>
                                </a:lnTo>
                                <a:lnTo>
                                  <a:pt x="6878" y="2580"/>
                                </a:lnTo>
                                <a:lnTo>
                                  <a:pt x="6894" y="2564"/>
                                </a:lnTo>
                                <a:lnTo>
                                  <a:pt x="6912" y="2543"/>
                                </a:lnTo>
                                <a:lnTo>
                                  <a:pt x="6933" y="2519"/>
                                </a:lnTo>
                                <a:lnTo>
                                  <a:pt x="6984" y="2457"/>
                                </a:lnTo>
                                <a:lnTo>
                                  <a:pt x="6895" y="2389"/>
                                </a:lnTo>
                                <a:lnTo>
                                  <a:pt x="6806" y="2320"/>
                                </a:lnTo>
                                <a:close/>
                                <a:moveTo>
                                  <a:pt x="6540" y="3015"/>
                                </a:moveTo>
                                <a:lnTo>
                                  <a:pt x="6677" y="2839"/>
                                </a:lnTo>
                                <a:lnTo>
                                  <a:pt x="6500" y="2701"/>
                                </a:lnTo>
                                <a:lnTo>
                                  <a:pt x="6456" y="2762"/>
                                </a:lnTo>
                                <a:lnTo>
                                  <a:pt x="6439" y="2787"/>
                                </a:lnTo>
                                <a:lnTo>
                                  <a:pt x="6426" y="2808"/>
                                </a:lnTo>
                                <a:lnTo>
                                  <a:pt x="6415" y="2827"/>
                                </a:lnTo>
                                <a:lnTo>
                                  <a:pt x="6411" y="2836"/>
                                </a:lnTo>
                                <a:lnTo>
                                  <a:pt x="6408" y="2844"/>
                                </a:lnTo>
                                <a:lnTo>
                                  <a:pt x="6406" y="2851"/>
                                </a:lnTo>
                                <a:lnTo>
                                  <a:pt x="6405" y="2859"/>
                                </a:lnTo>
                                <a:lnTo>
                                  <a:pt x="6404" y="2866"/>
                                </a:lnTo>
                                <a:lnTo>
                                  <a:pt x="6405" y="2872"/>
                                </a:lnTo>
                                <a:lnTo>
                                  <a:pt x="6406" y="2879"/>
                                </a:lnTo>
                                <a:lnTo>
                                  <a:pt x="6408" y="2886"/>
                                </a:lnTo>
                                <a:lnTo>
                                  <a:pt x="6411" y="2893"/>
                                </a:lnTo>
                                <a:lnTo>
                                  <a:pt x="6415" y="2901"/>
                                </a:lnTo>
                                <a:lnTo>
                                  <a:pt x="6420" y="2908"/>
                                </a:lnTo>
                                <a:lnTo>
                                  <a:pt x="6426" y="2915"/>
                                </a:lnTo>
                                <a:lnTo>
                                  <a:pt x="6441" y="2930"/>
                                </a:lnTo>
                                <a:lnTo>
                                  <a:pt x="6460" y="2947"/>
                                </a:lnTo>
                                <a:lnTo>
                                  <a:pt x="6482" y="2967"/>
                                </a:lnTo>
                                <a:lnTo>
                                  <a:pt x="6540" y="3015"/>
                                </a:lnTo>
                                <a:close/>
                                <a:moveTo>
                                  <a:pt x="6403" y="3192"/>
                                </a:moveTo>
                                <a:lnTo>
                                  <a:pt x="6524" y="3035"/>
                                </a:lnTo>
                                <a:lnTo>
                                  <a:pt x="6475" y="2996"/>
                                </a:lnTo>
                                <a:lnTo>
                                  <a:pt x="6453" y="2979"/>
                                </a:lnTo>
                                <a:lnTo>
                                  <a:pt x="6432" y="2964"/>
                                </a:lnTo>
                                <a:lnTo>
                                  <a:pt x="6413" y="2950"/>
                                </a:lnTo>
                                <a:lnTo>
                                  <a:pt x="6395" y="2940"/>
                                </a:lnTo>
                                <a:lnTo>
                                  <a:pt x="6386" y="2936"/>
                                </a:lnTo>
                                <a:lnTo>
                                  <a:pt x="6377" y="2933"/>
                                </a:lnTo>
                                <a:lnTo>
                                  <a:pt x="6369" y="2931"/>
                                </a:lnTo>
                                <a:lnTo>
                                  <a:pt x="6361" y="2929"/>
                                </a:lnTo>
                                <a:lnTo>
                                  <a:pt x="6353" y="2929"/>
                                </a:lnTo>
                                <a:lnTo>
                                  <a:pt x="6345" y="2929"/>
                                </a:lnTo>
                                <a:lnTo>
                                  <a:pt x="6337" y="2930"/>
                                </a:lnTo>
                                <a:lnTo>
                                  <a:pt x="6329" y="2932"/>
                                </a:lnTo>
                                <a:lnTo>
                                  <a:pt x="6321" y="2936"/>
                                </a:lnTo>
                                <a:lnTo>
                                  <a:pt x="6313" y="2940"/>
                                </a:lnTo>
                                <a:lnTo>
                                  <a:pt x="6305" y="2946"/>
                                </a:lnTo>
                                <a:lnTo>
                                  <a:pt x="6297" y="2952"/>
                                </a:lnTo>
                                <a:lnTo>
                                  <a:pt x="6288" y="2960"/>
                                </a:lnTo>
                                <a:lnTo>
                                  <a:pt x="6280" y="2970"/>
                                </a:lnTo>
                                <a:lnTo>
                                  <a:pt x="6272" y="2981"/>
                                </a:lnTo>
                                <a:lnTo>
                                  <a:pt x="6263" y="2993"/>
                                </a:lnTo>
                                <a:lnTo>
                                  <a:pt x="6244" y="3020"/>
                                </a:lnTo>
                                <a:lnTo>
                                  <a:pt x="6225" y="3055"/>
                                </a:lnTo>
                                <a:lnTo>
                                  <a:pt x="6314" y="3124"/>
                                </a:lnTo>
                                <a:lnTo>
                                  <a:pt x="6403" y="3192"/>
                                </a:lnTo>
                                <a:close/>
                                <a:moveTo>
                                  <a:pt x="6097" y="3585"/>
                                </a:moveTo>
                                <a:lnTo>
                                  <a:pt x="6224" y="3421"/>
                                </a:lnTo>
                                <a:lnTo>
                                  <a:pt x="6048" y="3283"/>
                                </a:lnTo>
                                <a:lnTo>
                                  <a:pt x="6017" y="3311"/>
                                </a:lnTo>
                                <a:lnTo>
                                  <a:pt x="5992" y="3335"/>
                                </a:lnTo>
                                <a:lnTo>
                                  <a:pt x="5982" y="3346"/>
                                </a:lnTo>
                                <a:lnTo>
                                  <a:pt x="5972" y="3357"/>
                                </a:lnTo>
                                <a:lnTo>
                                  <a:pt x="5965" y="3367"/>
                                </a:lnTo>
                                <a:lnTo>
                                  <a:pt x="5958" y="3378"/>
                                </a:lnTo>
                                <a:lnTo>
                                  <a:pt x="5953" y="3388"/>
                                </a:lnTo>
                                <a:lnTo>
                                  <a:pt x="5949" y="3397"/>
                                </a:lnTo>
                                <a:lnTo>
                                  <a:pt x="5947" y="3406"/>
                                </a:lnTo>
                                <a:lnTo>
                                  <a:pt x="5945" y="3415"/>
                                </a:lnTo>
                                <a:lnTo>
                                  <a:pt x="5944" y="3423"/>
                                </a:lnTo>
                                <a:lnTo>
                                  <a:pt x="5945" y="3431"/>
                                </a:lnTo>
                                <a:lnTo>
                                  <a:pt x="5946" y="3439"/>
                                </a:lnTo>
                                <a:lnTo>
                                  <a:pt x="5949" y="3448"/>
                                </a:lnTo>
                                <a:lnTo>
                                  <a:pt x="5952" y="3455"/>
                                </a:lnTo>
                                <a:lnTo>
                                  <a:pt x="5957" y="3463"/>
                                </a:lnTo>
                                <a:lnTo>
                                  <a:pt x="5962" y="3471"/>
                                </a:lnTo>
                                <a:lnTo>
                                  <a:pt x="5968" y="3478"/>
                                </a:lnTo>
                                <a:lnTo>
                                  <a:pt x="5984" y="3494"/>
                                </a:lnTo>
                                <a:lnTo>
                                  <a:pt x="6001" y="3510"/>
                                </a:lnTo>
                                <a:lnTo>
                                  <a:pt x="6022" y="3527"/>
                                </a:lnTo>
                                <a:lnTo>
                                  <a:pt x="6045" y="3545"/>
                                </a:lnTo>
                                <a:lnTo>
                                  <a:pt x="6097" y="3585"/>
                                </a:lnTo>
                                <a:close/>
                                <a:moveTo>
                                  <a:pt x="5939" y="3787"/>
                                </a:moveTo>
                                <a:lnTo>
                                  <a:pt x="6082" y="3604"/>
                                </a:lnTo>
                                <a:lnTo>
                                  <a:pt x="5906" y="3467"/>
                                </a:lnTo>
                                <a:lnTo>
                                  <a:pt x="5856" y="3530"/>
                                </a:lnTo>
                                <a:lnTo>
                                  <a:pt x="5837" y="3555"/>
                                </a:lnTo>
                                <a:lnTo>
                                  <a:pt x="5820" y="3577"/>
                                </a:lnTo>
                                <a:lnTo>
                                  <a:pt x="5808" y="3597"/>
                                </a:lnTo>
                                <a:lnTo>
                                  <a:pt x="5804" y="3605"/>
                                </a:lnTo>
                                <a:lnTo>
                                  <a:pt x="5800" y="3613"/>
                                </a:lnTo>
                                <a:lnTo>
                                  <a:pt x="5797" y="3621"/>
                                </a:lnTo>
                                <a:lnTo>
                                  <a:pt x="5795" y="3629"/>
                                </a:lnTo>
                                <a:lnTo>
                                  <a:pt x="5794" y="3636"/>
                                </a:lnTo>
                                <a:lnTo>
                                  <a:pt x="5795" y="3643"/>
                                </a:lnTo>
                                <a:lnTo>
                                  <a:pt x="5796" y="3650"/>
                                </a:lnTo>
                                <a:lnTo>
                                  <a:pt x="5798" y="3658"/>
                                </a:lnTo>
                                <a:lnTo>
                                  <a:pt x="5801" y="3665"/>
                                </a:lnTo>
                                <a:lnTo>
                                  <a:pt x="5805" y="3672"/>
                                </a:lnTo>
                                <a:lnTo>
                                  <a:pt x="5810" y="3679"/>
                                </a:lnTo>
                                <a:lnTo>
                                  <a:pt x="5816" y="3686"/>
                                </a:lnTo>
                                <a:lnTo>
                                  <a:pt x="5832" y="3702"/>
                                </a:lnTo>
                                <a:lnTo>
                                  <a:pt x="5852" y="3720"/>
                                </a:lnTo>
                                <a:lnTo>
                                  <a:pt x="5877" y="3739"/>
                                </a:lnTo>
                                <a:lnTo>
                                  <a:pt x="5939" y="3787"/>
                                </a:lnTo>
                                <a:close/>
                                <a:moveTo>
                                  <a:pt x="5747" y="3670"/>
                                </a:moveTo>
                                <a:lnTo>
                                  <a:pt x="5747" y="3670"/>
                                </a:lnTo>
                                <a:lnTo>
                                  <a:pt x="5697" y="3734"/>
                                </a:lnTo>
                                <a:lnTo>
                                  <a:pt x="5676" y="3760"/>
                                </a:lnTo>
                                <a:lnTo>
                                  <a:pt x="5659" y="3782"/>
                                </a:lnTo>
                                <a:lnTo>
                                  <a:pt x="5646" y="3803"/>
                                </a:lnTo>
                                <a:lnTo>
                                  <a:pt x="5640" y="3812"/>
                                </a:lnTo>
                                <a:lnTo>
                                  <a:pt x="5636" y="3821"/>
                                </a:lnTo>
                                <a:lnTo>
                                  <a:pt x="5632" y="3829"/>
                                </a:lnTo>
                                <a:lnTo>
                                  <a:pt x="5630" y="3837"/>
                                </a:lnTo>
                                <a:lnTo>
                                  <a:pt x="5628" y="3845"/>
                                </a:lnTo>
                                <a:lnTo>
                                  <a:pt x="5628" y="3852"/>
                                </a:lnTo>
                                <a:lnTo>
                                  <a:pt x="5628" y="3861"/>
                                </a:lnTo>
                                <a:lnTo>
                                  <a:pt x="5630" y="3868"/>
                                </a:lnTo>
                                <a:lnTo>
                                  <a:pt x="5632" y="3875"/>
                                </a:lnTo>
                                <a:lnTo>
                                  <a:pt x="5636" y="3883"/>
                                </a:lnTo>
                                <a:lnTo>
                                  <a:pt x="5640" y="3891"/>
                                </a:lnTo>
                                <a:lnTo>
                                  <a:pt x="5646" y="3899"/>
                                </a:lnTo>
                                <a:lnTo>
                                  <a:pt x="5660" y="3916"/>
                                </a:lnTo>
                                <a:lnTo>
                                  <a:pt x="5679" y="3936"/>
                                </a:lnTo>
                                <a:lnTo>
                                  <a:pt x="5704" y="3957"/>
                                </a:lnTo>
                                <a:lnTo>
                                  <a:pt x="5767" y="4010"/>
                                </a:lnTo>
                                <a:lnTo>
                                  <a:pt x="5817" y="3946"/>
                                </a:lnTo>
                                <a:lnTo>
                                  <a:pt x="5838" y="3920"/>
                                </a:lnTo>
                                <a:lnTo>
                                  <a:pt x="5855" y="3897"/>
                                </a:lnTo>
                                <a:lnTo>
                                  <a:pt x="5869" y="3877"/>
                                </a:lnTo>
                                <a:lnTo>
                                  <a:pt x="5874" y="3868"/>
                                </a:lnTo>
                                <a:lnTo>
                                  <a:pt x="5878" y="3860"/>
                                </a:lnTo>
                                <a:lnTo>
                                  <a:pt x="5882" y="3851"/>
                                </a:lnTo>
                                <a:lnTo>
                                  <a:pt x="5884" y="3843"/>
                                </a:lnTo>
                                <a:lnTo>
                                  <a:pt x="5886" y="3835"/>
                                </a:lnTo>
                                <a:lnTo>
                                  <a:pt x="5886" y="3827"/>
                                </a:lnTo>
                                <a:lnTo>
                                  <a:pt x="5886" y="3820"/>
                                </a:lnTo>
                                <a:lnTo>
                                  <a:pt x="5885" y="3813"/>
                                </a:lnTo>
                                <a:lnTo>
                                  <a:pt x="5882" y="3805"/>
                                </a:lnTo>
                                <a:lnTo>
                                  <a:pt x="5879" y="3798"/>
                                </a:lnTo>
                                <a:lnTo>
                                  <a:pt x="5874" y="3790"/>
                                </a:lnTo>
                                <a:lnTo>
                                  <a:pt x="5868" y="3781"/>
                                </a:lnTo>
                                <a:lnTo>
                                  <a:pt x="5854" y="3764"/>
                                </a:lnTo>
                                <a:lnTo>
                                  <a:pt x="5835" y="3745"/>
                                </a:lnTo>
                                <a:lnTo>
                                  <a:pt x="5810" y="3723"/>
                                </a:lnTo>
                                <a:lnTo>
                                  <a:pt x="5747" y="3670"/>
                                </a:lnTo>
                                <a:close/>
                                <a:moveTo>
                                  <a:pt x="7482" y="1817"/>
                                </a:moveTo>
                                <a:lnTo>
                                  <a:pt x="7655" y="1594"/>
                                </a:lnTo>
                                <a:lnTo>
                                  <a:pt x="7634" y="1578"/>
                                </a:lnTo>
                                <a:lnTo>
                                  <a:pt x="7616" y="1563"/>
                                </a:lnTo>
                                <a:lnTo>
                                  <a:pt x="7583" y="1535"/>
                                </a:lnTo>
                                <a:lnTo>
                                  <a:pt x="7567" y="1522"/>
                                </a:lnTo>
                                <a:lnTo>
                                  <a:pt x="7553" y="1510"/>
                                </a:lnTo>
                                <a:lnTo>
                                  <a:pt x="7540" y="1500"/>
                                </a:lnTo>
                                <a:lnTo>
                                  <a:pt x="7527" y="1492"/>
                                </a:lnTo>
                                <a:lnTo>
                                  <a:pt x="7514" y="1487"/>
                                </a:lnTo>
                                <a:lnTo>
                                  <a:pt x="7508" y="1485"/>
                                </a:lnTo>
                                <a:lnTo>
                                  <a:pt x="7500" y="1484"/>
                                </a:lnTo>
                                <a:lnTo>
                                  <a:pt x="7494" y="1483"/>
                                </a:lnTo>
                                <a:lnTo>
                                  <a:pt x="7487" y="1484"/>
                                </a:lnTo>
                                <a:lnTo>
                                  <a:pt x="7481" y="1485"/>
                                </a:lnTo>
                                <a:lnTo>
                                  <a:pt x="7474" y="1487"/>
                                </a:lnTo>
                                <a:lnTo>
                                  <a:pt x="7467" y="1490"/>
                                </a:lnTo>
                                <a:lnTo>
                                  <a:pt x="7461" y="1494"/>
                                </a:lnTo>
                                <a:lnTo>
                                  <a:pt x="7453" y="1498"/>
                                </a:lnTo>
                                <a:lnTo>
                                  <a:pt x="7446" y="1504"/>
                                </a:lnTo>
                                <a:lnTo>
                                  <a:pt x="7439" y="1511"/>
                                </a:lnTo>
                                <a:lnTo>
                                  <a:pt x="7430" y="1519"/>
                                </a:lnTo>
                                <a:lnTo>
                                  <a:pt x="7414" y="1539"/>
                                </a:lnTo>
                                <a:lnTo>
                                  <a:pt x="7391" y="1568"/>
                                </a:lnTo>
                                <a:lnTo>
                                  <a:pt x="7373" y="1594"/>
                                </a:lnTo>
                                <a:lnTo>
                                  <a:pt x="7357" y="1616"/>
                                </a:lnTo>
                                <a:lnTo>
                                  <a:pt x="7346" y="1635"/>
                                </a:lnTo>
                                <a:lnTo>
                                  <a:pt x="7338" y="1652"/>
                                </a:lnTo>
                                <a:lnTo>
                                  <a:pt x="7335" y="1660"/>
                                </a:lnTo>
                                <a:lnTo>
                                  <a:pt x="7334" y="1667"/>
                                </a:lnTo>
                                <a:lnTo>
                                  <a:pt x="7333" y="1674"/>
                                </a:lnTo>
                                <a:lnTo>
                                  <a:pt x="7333" y="1680"/>
                                </a:lnTo>
                                <a:lnTo>
                                  <a:pt x="7334" y="1686"/>
                                </a:lnTo>
                                <a:lnTo>
                                  <a:pt x="7336" y="1692"/>
                                </a:lnTo>
                                <a:lnTo>
                                  <a:pt x="7339" y="1698"/>
                                </a:lnTo>
                                <a:lnTo>
                                  <a:pt x="7343" y="1704"/>
                                </a:lnTo>
                                <a:lnTo>
                                  <a:pt x="7347" y="1710"/>
                                </a:lnTo>
                                <a:lnTo>
                                  <a:pt x="7352" y="1716"/>
                                </a:lnTo>
                                <a:lnTo>
                                  <a:pt x="7366" y="1729"/>
                                </a:lnTo>
                                <a:lnTo>
                                  <a:pt x="7383" y="1742"/>
                                </a:lnTo>
                                <a:lnTo>
                                  <a:pt x="7425" y="1774"/>
                                </a:lnTo>
                                <a:lnTo>
                                  <a:pt x="7452" y="1793"/>
                                </a:lnTo>
                                <a:lnTo>
                                  <a:pt x="7482" y="1817"/>
                                </a:lnTo>
                                <a:close/>
                                <a:moveTo>
                                  <a:pt x="7289" y="1698"/>
                                </a:moveTo>
                                <a:lnTo>
                                  <a:pt x="7142" y="1888"/>
                                </a:lnTo>
                                <a:lnTo>
                                  <a:pt x="7165" y="1905"/>
                                </a:lnTo>
                                <a:lnTo>
                                  <a:pt x="7185" y="1921"/>
                                </a:lnTo>
                                <a:lnTo>
                                  <a:pt x="7220" y="1951"/>
                                </a:lnTo>
                                <a:lnTo>
                                  <a:pt x="7236" y="1964"/>
                                </a:lnTo>
                                <a:lnTo>
                                  <a:pt x="7250" y="1975"/>
                                </a:lnTo>
                                <a:lnTo>
                                  <a:pt x="7264" y="1984"/>
                                </a:lnTo>
                                <a:lnTo>
                                  <a:pt x="7277" y="1991"/>
                                </a:lnTo>
                                <a:lnTo>
                                  <a:pt x="7283" y="1993"/>
                                </a:lnTo>
                                <a:lnTo>
                                  <a:pt x="7289" y="1995"/>
                                </a:lnTo>
                                <a:lnTo>
                                  <a:pt x="7297" y="1996"/>
                                </a:lnTo>
                                <a:lnTo>
                                  <a:pt x="7303" y="1997"/>
                                </a:lnTo>
                                <a:lnTo>
                                  <a:pt x="7309" y="1996"/>
                                </a:lnTo>
                                <a:lnTo>
                                  <a:pt x="7316" y="1995"/>
                                </a:lnTo>
                                <a:lnTo>
                                  <a:pt x="7322" y="1993"/>
                                </a:lnTo>
                                <a:lnTo>
                                  <a:pt x="7329" y="1990"/>
                                </a:lnTo>
                                <a:lnTo>
                                  <a:pt x="7336" y="1987"/>
                                </a:lnTo>
                                <a:lnTo>
                                  <a:pt x="7343" y="1982"/>
                                </a:lnTo>
                                <a:lnTo>
                                  <a:pt x="7350" y="1976"/>
                                </a:lnTo>
                                <a:lnTo>
                                  <a:pt x="7358" y="1969"/>
                                </a:lnTo>
                                <a:lnTo>
                                  <a:pt x="7375" y="1952"/>
                                </a:lnTo>
                                <a:lnTo>
                                  <a:pt x="7393" y="1930"/>
                                </a:lnTo>
                                <a:lnTo>
                                  <a:pt x="7409" y="1907"/>
                                </a:lnTo>
                                <a:lnTo>
                                  <a:pt x="7422" y="1888"/>
                                </a:lnTo>
                                <a:lnTo>
                                  <a:pt x="7426" y="1879"/>
                                </a:lnTo>
                                <a:lnTo>
                                  <a:pt x="7430" y="1870"/>
                                </a:lnTo>
                                <a:lnTo>
                                  <a:pt x="7434" y="1861"/>
                                </a:lnTo>
                                <a:lnTo>
                                  <a:pt x="7436" y="1853"/>
                                </a:lnTo>
                                <a:lnTo>
                                  <a:pt x="7437" y="1846"/>
                                </a:lnTo>
                                <a:lnTo>
                                  <a:pt x="7438" y="1839"/>
                                </a:lnTo>
                                <a:lnTo>
                                  <a:pt x="7437" y="1833"/>
                                </a:lnTo>
                                <a:lnTo>
                                  <a:pt x="7436" y="1826"/>
                                </a:lnTo>
                                <a:lnTo>
                                  <a:pt x="7434" y="1820"/>
                                </a:lnTo>
                                <a:lnTo>
                                  <a:pt x="7430" y="1815"/>
                                </a:lnTo>
                                <a:lnTo>
                                  <a:pt x="7427" y="1809"/>
                                </a:lnTo>
                                <a:lnTo>
                                  <a:pt x="7423" y="1803"/>
                                </a:lnTo>
                                <a:lnTo>
                                  <a:pt x="7413" y="1792"/>
                                </a:lnTo>
                                <a:lnTo>
                                  <a:pt x="7401" y="1781"/>
                                </a:lnTo>
                                <a:lnTo>
                                  <a:pt x="7386" y="1770"/>
                                </a:lnTo>
                                <a:lnTo>
                                  <a:pt x="7370" y="1758"/>
                                </a:lnTo>
                                <a:lnTo>
                                  <a:pt x="7332" y="1732"/>
                                </a:lnTo>
                                <a:lnTo>
                                  <a:pt x="7312" y="1715"/>
                                </a:lnTo>
                                <a:lnTo>
                                  <a:pt x="7289" y="1698"/>
                                </a:lnTo>
                                <a:close/>
                                <a:moveTo>
                                  <a:pt x="7127" y="1908"/>
                                </a:moveTo>
                                <a:lnTo>
                                  <a:pt x="6990" y="2085"/>
                                </a:lnTo>
                                <a:lnTo>
                                  <a:pt x="7167" y="2222"/>
                                </a:lnTo>
                                <a:lnTo>
                                  <a:pt x="7309" y="2038"/>
                                </a:lnTo>
                                <a:lnTo>
                                  <a:pt x="7127" y="1908"/>
                                </a:lnTo>
                                <a:close/>
                                <a:moveTo>
                                  <a:pt x="6975" y="2105"/>
                                </a:moveTo>
                                <a:lnTo>
                                  <a:pt x="6822" y="2301"/>
                                </a:lnTo>
                                <a:lnTo>
                                  <a:pt x="6845" y="2317"/>
                                </a:lnTo>
                                <a:lnTo>
                                  <a:pt x="6865" y="2334"/>
                                </a:lnTo>
                                <a:lnTo>
                                  <a:pt x="6901" y="2364"/>
                                </a:lnTo>
                                <a:lnTo>
                                  <a:pt x="6917" y="2377"/>
                                </a:lnTo>
                                <a:lnTo>
                                  <a:pt x="6931" y="2388"/>
                                </a:lnTo>
                                <a:lnTo>
                                  <a:pt x="6945" y="2397"/>
                                </a:lnTo>
                                <a:lnTo>
                                  <a:pt x="6959" y="2404"/>
                                </a:lnTo>
                                <a:lnTo>
                                  <a:pt x="6965" y="2406"/>
                                </a:lnTo>
                                <a:lnTo>
                                  <a:pt x="6971" y="2408"/>
                                </a:lnTo>
                                <a:lnTo>
                                  <a:pt x="6977" y="2409"/>
                                </a:lnTo>
                                <a:lnTo>
                                  <a:pt x="6984" y="2409"/>
                                </a:lnTo>
                                <a:lnTo>
                                  <a:pt x="6990" y="2409"/>
                                </a:lnTo>
                                <a:lnTo>
                                  <a:pt x="6997" y="2407"/>
                                </a:lnTo>
                                <a:lnTo>
                                  <a:pt x="7003" y="2405"/>
                                </a:lnTo>
                                <a:lnTo>
                                  <a:pt x="7010" y="2402"/>
                                </a:lnTo>
                                <a:lnTo>
                                  <a:pt x="7018" y="2398"/>
                                </a:lnTo>
                                <a:lnTo>
                                  <a:pt x="7025" y="2393"/>
                                </a:lnTo>
                                <a:lnTo>
                                  <a:pt x="7032" y="2387"/>
                                </a:lnTo>
                                <a:lnTo>
                                  <a:pt x="7040" y="2380"/>
                                </a:lnTo>
                                <a:lnTo>
                                  <a:pt x="7057" y="2362"/>
                                </a:lnTo>
                                <a:lnTo>
                                  <a:pt x="7074" y="2339"/>
                                </a:lnTo>
                                <a:lnTo>
                                  <a:pt x="7092" y="2316"/>
                                </a:lnTo>
                                <a:lnTo>
                                  <a:pt x="7105" y="2296"/>
                                </a:lnTo>
                                <a:lnTo>
                                  <a:pt x="7114" y="2278"/>
                                </a:lnTo>
                                <a:lnTo>
                                  <a:pt x="7117" y="2269"/>
                                </a:lnTo>
                                <a:lnTo>
                                  <a:pt x="7119" y="2261"/>
                                </a:lnTo>
                                <a:lnTo>
                                  <a:pt x="7121" y="2254"/>
                                </a:lnTo>
                                <a:lnTo>
                                  <a:pt x="7121" y="2247"/>
                                </a:lnTo>
                                <a:lnTo>
                                  <a:pt x="7121" y="2240"/>
                                </a:lnTo>
                                <a:lnTo>
                                  <a:pt x="7120" y="2234"/>
                                </a:lnTo>
                                <a:lnTo>
                                  <a:pt x="7118" y="2228"/>
                                </a:lnTo>
                                <a:lnTo>
                                  <a:pt x="7116" y="2222"/>
                                </a:lnTo>
                                <a:lnTo>
                                  <a:pt x="7112" y="2217"/>
                                </a:lnTo>
                                <a:lnTo>
                                  <a:pt x="7108" y="2211"/>
                                </a:lnTo>
                                <a:lnTo>
                                  <a:pt x="7099" y="2199"/>
                                </a:lnTo>
                                <a:lnTo>
                                  <a:pt x="7087" y="2188"/>
                                </a:lnTo>
                                <a:lnTo>
                                  <a:pt x="7071" y="2177"/>
                                </a:lnTo>
                                <a:lnTo>
                                  <a:pt x="7055" y="2165"/>
                                </a:lnTo>
                                <a:lnTo>
                                  <a:pt x="7018" y="2138"/>
                                </a:lnTo>
                                <a:lnTo>
                                  <a:pt x="6996" y="2122"/>
                                </a:lnTo>
                                <a:lnTo>
                                  <a:pt x="6975" y="2105"/>
                                </a:lnTo>
                                <a:close/>
                                <a:moveTo>
                                  <a:pt x="6699" y="2823"/>
                                </a:moveTo>
                                <a:lnTo>
                                  <a:pt x="6699" y="2823"/>
                                </a:lnTo>
                                <a:lnTo>
                                  <a:pt x="6729" y="2797"/>
                                </a:lnTo>
                                <a:lnTo>
                                  <a:pt x="6754" y="2773"/>
                                </a:lnTo>
                                <a:lnTo>
                                  <a:pt x="6765" y="2762"/>
                                </a:lnTo>
                                <a:lnTo>
                                  <a:pt x="6773" y="2750"/>
                                </a:lnTo>
                                <a:lnTo>
                                  <a:pt x="6781" y="2739"/>
                                </a:lnTo>
                                <a:lnTo>
                                  <a:pt x="6787" y="2729"/>
                                </a:lnTo>
                                <a:lnTo>
                                  <a:pt x="6792" y="2720"/>
                                </a:lnTo>
                                <a:lnTo>
                                  <a:pt x="6796" y="2711"/>
                                </a:lnTo>
                                <a:lnTo>
                                  <a:pt x="6799" y="2702"/>
                                </a:lnTo>
                                <a:lnTo>
                                  <a:pt x="6801" y="2693"/>
                                </a:lnTo>
                                <a:lnTo>
                                  <a:pt x="6801" y="2684"/>
                                </a:lnTo>
                                <a:lnTo>
                                  <a:pt x="6801" y="2675"/>
                                </a:lnTo>
                                <a:lnTo>
                                  <a:pt x="6800" y="2667"/>
                                </a:lnTo>
                                <a:lnTo>
                                  <a:pt x="6797" y="2659"/>
                                </a:lnTo>
                                <a:lnTo>
                                  <a:pt x="6794" y="2651"/>
                                </a:lnTo>
                                <a:lnTo>
                                  <a:pt x="6790" y="2643"/>
                                </a:lnTo>
                                <a:lnTo>
                                  <a:pt x="6785" y="2636"/>
                                </a:lnTo>
                                <a:lnTo>
                                  <a:pt x="6779" y="2628"/>
                                </a:lnTo>
                                <a:lnTo>
                                  <a:pt x="6764" y="2611"/>
                                </a:lnTo>
                                <a:lnTo>
                                  <a:pt x="6747" y="2594"/>
                                </a:lnTo>
                                <a:lnTo>
                                  <a:pt x="6727" y="2577"/>
                                </a:lnTo>
                                <a:lnTo>
                                  <a:pt x="6705" y="2559"/>
                                </a:lnTo>
                                <a:lnTo>
                                  <a:pt x="6654" y="2517"/>
                                </a:lnTo>
                                <a:lnTo>
                                  <a:pt x="6608" y="2577"/>
                                </a:lnTo>
                                <a:lnTo>
                                  <a:pt x="6589" y="2601"/>
                                </a:lnTo>
                                <a:lnTo>
                                  <a:pt x="6574" y="2623"/>
                                </a:lnTo>
                                <a:lnTo>
                                  <a:pt x="6564" y="2641"/>
                                </a:lnTo>
                                <a:lnTo>
                                  <a:pt x="6560" y="2649"/>
                                </a:lnTo>
                                <a:lnTo>
                                  <a:pt x="6557" y="2657"/>
                                </a:lnTo>
                                <a:lnTo>
                                  <a:pt x="6554" y="2665"/>
                                </a:lnTo>
                                <a:lnTo>
                                  <a:pt x="6553" y="2672"/>
                                </a:lnTo>
                                <a:lnTo>
                                  <a:pt x="6553" y="2679"/>
                                </a:lnTo>
                                <a:lnTo>
                                  <a:pt x="6554" y="2685"/>
                                </a:lnTo>
                                <a:lnTo>
                                  <a:pt x="6555" y="2693"/>
                                </a:lnTo>
                                <a:lnTo>
                                  <a:pt x="6558" y="2699"/>
                                </a:lnTo>
                                <a:lnTo>
                                  <a:pt x="6561" y="2706"/>
                                </a:lnTo>
                                <a:lnTo>
                                  <a:pt x="6566" y="2712"/>
                                </a:lnTo>
                                <a:lnTo>
                                  <a:pt x="6571" y="2719"/>
                                </a:lnTo>
                                <a:lnTo>
                                  <a:pt x="6578" y="2726"/>
                                </a:lnTo>
                                <a:lnTo>
                                  <a:pt x="6593" y="2741"/>
                                </a:lnTo>
                                <a:lnTo>
                                  <a:pt x="6614" y="2759"/>
                                </a:lnTo>
                                <a:lnTo>
                                  <a:pt x="6638" y="2777"/>
                                </a:lnTo>
                                <a:lnTo>
                                  <a:pt x="6699" y="2823"/>
                                </a:lnTo>
                                <a:close/>
                                <a:moveTo>
                                  <a:pt x="6239" y="3401"/>
                                </a:moveTo>
                                <a:lnTo>
                                  <a:pt x="6387" y="3211"/>
                                </a:lnTo>
                                <a:lnTo>
                                  <a:pt x="6365" y="3195"/>
                                </a:lnTo>
                                <a:lnTo>
                                  <a:pt x="6345" y="3179"/>
                                </a:lnTo>
                                <a:lnTo>
                                  <a:pt x="6309" y="3149"/>
                                </a:lnTo>
                                <a:lnTo>
                                  <a:pt x="6294" y="3137"/>
                                </a:lnTo>
                                <a:lnTo>
                                  <a:pt x="6280" y="3127"/>
                                </a:lnTo>
                                <a:lnTo>
                                  <a:pt x="6267" y="3118"/>
                                </a:lnTo>
                                <a:lnTo>
                                  <a:pt x="6255" y="3112"/>
                                </a:lnTo>
                                <a:lnTo>
                                  <a:pt x="6248" y="3110"/>
                                </a:lnTo>
                                <a:lnTo>
                                  <a:pt x="6242" y="3109"/>
                                </a:lnTo>
                                <a:lnTo>
                                  <a:pt x="6235" y="3108"/>
                                </a:lnTo>
                                <a:lnTo>
                                  <a:pt x="6229" y="3108"/>
                                </a:lnTo>
                                <a:lnTo>
                                  <a:pt x="6223" y="3108"/>
                                </a:lnTo>
                                <a:lnTo>
                                  <a:pt x="6217" y="3110"/>
                                </a:lnTo>
                                <a:lnTo>
                                  <a:pt x="6211" y="3112"/>
                                </a:lnTo>
                                <a:lnTo>
                                  <a:pt x="6204" y="3116"/>
                                </a:lnTo>
                                <a:lnTo>
                                  <a:pt x="6197" y="3120"/>
                                </a:lnTo>
                                <a:lnTo>
                                  <a:pt x="6190" y="3125"/>
                                </a:lnTo>
                                <a:lnTo>
                                  <a:pt x="6175" y="3138"/>
                                </a:lnTo>
                                <a:lnTo>
                                  <a:pt x="6158" y="3155"/>
                                </a:lnTo>
                                <a:lnTo>
                                  <a:pt x="6141" y="3178"/>
                                </a:lnTo>
                                <a:lnTo>
                                  <a:pt x="6124" y="3200"/>
                                </a:lnTo>
                                <a:lnTo>
                                  <a:pt x="6110" y="3220"/>
                                </a:lnTo>
                                <a:lnTo>
                                  <a:pt x="6101" y="3239"/>
                                </a:lnTo>
                                <a:lnTo>
                                  <a:pt x="6098" y="3247"/>
                                </a:lnTo>
                                <a:lnTo>
                                  <a:pt x="6096" y="3254"/>
                                </a:lnTo>
                                <a:lnTo>
                                  <a:pt x="6094" y="3262"/>
                                </a:lnTo>
                                <a:lnTo>
                                  <a:pt x="6094" y="3268"/>
                                </a:lnTo>
                                <a:lnTo>
                                  <a:pt x="6094" y="3275"/>
                                </a:lnTo>
                                <a:lnTo>
                                  <a:pt x="6095" y="3281"/>
                                </a:lnTo>
                                <a:lnTo>
                                  <a:pt x="6096" y="3286"/>
                                </a:lnTo>
                                <a:lnTo>
                                  <a:pt x="6099" y="3292"/>
                                </a:lnTo>
                                <a:lnTo>
                                  <a:pt x="6102" y="3297"/>
                                </a:lnTo>
                                <a:lnTo>
                                  <a:pt x="6106" y="3302"/>
                                </a:lnTo>
                                <a:lnTo>
                                  <a:pt x="6116" y="3313"/>
                                </a:lnTo>
                                <a:lnTo>
                                  <a:pt x="6128" y="3323"/>
                                </a:lnTo>
                                <a:lnTo>
                                  <a:pt x="6142" y="3334"/>
                                </a:lnTo>
                                <a:lnTo>
                                  <a:pt x="6158" y="3345"/>
                                </a:lnTo>
                                <a:lnTo>
                                  <a:pt x="6196" y="3369"/>
                                </a:lnTo>
                                <a:lnTo>
                                  <a:pt x="6217" y="3385"/>
                                </a:lnTo>
                                <a:lnTo>
                                  <a:pt x="6239" y="3401"/>
                                </a:lnTo>
                                <a:close/>
                                <a:moveTo>
                                  <a:pt x="4880" y="5179"/>
                                </a:moveTo>
                                <a:lnTo>
                                  <a:pt x="4354" y="5841"/>
                                </a:lnTo>
                                <a:lnTo>
                                  <a:pt x="4367" y="5853"/>
                                </a:lnTo>
                                <a:lnTo>
                                  <a:pt x="4362" y="5860"/>
                                </a:lnTo>
                                <a:lnTo>
                                  <a:pt x="4359" y="5868"/>
                                </a:lnTo>
                                <a:lnTo>
                                  <a:pt x="4356" y="5875"/>
                                </a:lnTo>
                                <a:lnTo>
                                  <a:pt x="4353" y="5883"/>
                                </a:lnTo>
                                <a:lnTo>
                                  <a:pt x="4351" y="5891"/>
                                </a:lnTo>
                                <a:lnTo>
                                  <a:pt x="4350" y="5899"/>
                                </a:lnTo>
                                <a:lnTo>
                                  <a:pt x="4350" y="5915"/>
                                </a:lnTo>
                                <a:lnTo>
                                  <a:pt x="4351" y="5932"/>
                                </a:lnTo>
                                <a:lnTo>
                                  <a:pt x="4355" y="5947"/>
                                </a:lnTo>
                                <a:lnTo>
                                  <a:pt x="4360" y="5961"/>
                                </a:lnTo>
                                <a:lnTo>
                                  <a:pt x="4367" y="5974"/>
                                </a:lnTo>
                                <a:lnTo>
                                  <a:pt x="4377" y="5986"/>
                                </a:lnTo>
                                <a:lnTo>
                                  <a:pt x="4387" y="5998"/>
                                </a:lnTo>
                                <a:lnTo>
                                  <a:pt x="4398" y="6006"/>
                                </a:lnTo>
                                <a:lnTo>
                                  <a:pt x="4404" y="6010"/>
                                </a:lnTo>
                                <a:lnTo>
                                  <a:pt x="4410" y="6013"/>
                                </a:lnTo>
                                <a:lnTo>
                                  <a:pt x="4416" y="6015"/>
                                </a:lnTo>
                                <a:lnTo>
                                  <a:pt x="4423" y="6017"/>
                                </a:lnTo>
                                <a:lnTo>
                                  <a:pt x="4429" y="6018"/>
                                </a:lnTo>
                                <a:lnTo>
                                  <a:pt x="4436" y="6018"/>
                                </a:lnTo>
                                <a:lnTo>
                                  <a:pt x="4444" y="6017"/>
                                </a:lnTo>
                                <a:lnTo>
                                  <a:pt x="4450" y="6016"/>
                                </a:lnTo>
                                <a:lnTo>
                                  <a:pt x="4457" y="6014"/>
                                </a:lnTo>
                                <a:lnTo>
                                  <a:pt x="4464" y="6011"/>
                                </a:lnTo>
                                <a:lnTo>
                                  <a:pt x="4503" y="5975"/>
                                </a:lnTo>
                                <a:lnTo>
                                  <a:pt x="4542" y="5938"/>
                                </a:lnTo>
                                <a:lnTo>
                                  <a:pt x="4580" y="5898"/>
                                </a:lnTo>
                                <a:lnTo>
                                  <a:pt x="4618" y="5857"/>
                                </a:lnTo>
                                <a:lnTo>
                                  <a:pt x="4655" y="5813"/>
                                </a:lnTo>
                                <a:lnTo>
                                  <a:pt x="4692" y="5768"/>
                                </a:lnTo>
                                <a:lnTo>
                                  <a:pt x="4728" y="5722"/>
                                </a:lnTo>
                                <a:lnTo>
                                  <a:pt x="4764" y="5675"/>
                                </a:lnTo>
                                <a:lnTo>
                                  <a:pt x="4835" y="5581"/>
                                </a:lnTo>
                                <a:lnTo>
                                  <a:pt x="4905" y="5486"/>
                                </a:lnTo>
                                <a:lnTo>
                                  <a:pt x="4974" y="5394"/>
                                </a:lnTo>
                                <a:lnTo>
                                  <a:pt x="5009" y="5349"/>
                                </a:lnTo>
                                <a:lnTo>
                                  <a:pt x="5043" y="5307"/>
                                </a:lnTo>
                                <a:lnTo>
                                  <a:pt x="5003" y="5274"/>
                                </a:lnTo>
                                <a:lnTo>
                                  <a:pt x="4962" y="5241"/>
                                </a:lnTo>
                                <a:lnTo>
                                  <a:pt x="4921" y="5209"/>
                                </a:lnTo>
                                <a:lnTo>
                                  <a:pt x="4901" y="5194"/>
                                </a:lnTo>
                                <a:lnTo>
                                  <a:pt x="4880" y="5179"/>
                                </a:lnTo>
                                <a:close/>
                                <a:moveTo>
                                  <a:pt x="5164" y="4813"/>
                                </a:moveTo>
                                <a:lnTo>
                                  <a:pt x="5164" y="4813"/>
                                </a:lnTo>
                                <a:lnTo>
                                  <a:pt x="5183" y="4832"/>
                                </a:lnTo>
                                <a:lnTo>
                                  <a:pt x="5200" y="4849"/>
                                </a:lnTo>
                                <a:lnTo>
                                  <a:pt x="5218" y="4863"/>
                                </a:lnTo>
                                <a:lnTo>
                                  <a:pt x="5235" y="4875"/>
                                </a:lnTo>
                                <a:lnTo>
                                  <a:pt x="5250" y="4885"/>
                                </a:lnTo>
                                <a:lnTo>
                                  <a:pt x="5265" y="4894"/>
                                </a:lnTo>
                                <a:lnTo>
                                  <a:pt x="5280" y="4900"/>
                                </a:lnTo>
                                <a:lnTo>
                                  <a:pt x="5294" y="4904"/>
                                </a:lnTo>
                                <a:lnTo>
                                  <a:pt x="5307" y="4906"/>
                                </a:lnTo>
                                <a:lnTo>
                                  <a:pt x="5320" y="4906"/>
                                </a:lnTo>
                                <a:lnTo>
                                  <a:pt x="5332" y="4905"/>
                                </a:lnTo>
                                <a:lnTo>
                                  <a:pt x="5344" y="4902"/>
                                </a:lnTo>
                                <a:lnTo>
                                  <a:pt x="5357" y="4897"/>
                                </a:lnTo>
                                <a:lnTo>
                                  <a:pt x="5368" y="4892"/>
                                </a:lnTo>
                                <a:lnTo>
                                  <a:pt x="5379" y="4883"/>
                                </a:lnTo>
                                <a:lnTo>
                                  <a:pt x="5390" y="4875"/>
                                </a:lnTo>
                                <a:lnTo>
                                  <a:pt x="5401" y="4866"/>
                                </a:lnTo>
                                <a:lnTo>
                                  <a:pt x="5411" y="4855"/>
                                </a:lnTo>
                                <a:lnTo>
                                  <a:pt x="5423" y="4843"/>
                                </a:lnTo>
                                <a:lnTo>
                                  <a:pt x="5433" y="4831"/>
                                </a:lnTo>
                                <a:lnTo>
                                  <a:pt x="5454" y="4803"/>
                                </a:lnTo>
                                <a:lnTo>
                                  <a:pt x="5476" y="4773"/>
                                </a:lnTo>
                                <a:lnTo>
                                  <a:pt x="5522" y="4706"/>
                                </a:lnTo>
                                <a:lnTo>
                                  <a:pt x="5546" y="4671"/>
                                </a:lnTo>
                                <a:lnTo>
                                  <a:pt x="5574" y="4637"/>
                                </a:lnTo>
                                <a:lnTo>
                                  <a:pt x="5554" y="4618"/>
                                </a:lnTo>
                                <a:lnTo>
                                  <a:pt x="5537" y="4601"/>
                                </a:lnTo>
                                <a:lnTo>
                                  <a:pt x="5520" y="4587"/>
                                </a:lnTo>
                                <a:lnTo>
                                  <a:pt x="5503" y="4575"/>
                                </a:lnTo>
                                <a:lnTo>
                                  <a:pt x="5488" y="4565"/>
                                </a:lnTo>
                                <a:lnTo>
                                  <a:pt x="5472" y="4557"/>
                                </a:lnTo>
                                <a:lnTo>
                                  <a:pt x="5458" y="4551"/>
                                </a:lnTo>
                                <a:lnTo>
                                  <a:pt x="5444" y="4547"/>
                                </a:lnTo>
                                <a:lnTo>
                                  <a:pt x="5431" y="4545"/>
                                </a:lnTo>
                                <a:lnTo>
                                  <a:pt x="5418" y="4545"/>
                                </a:lnTo>
                                <a:lnTo>
                                  <a:pt x="5405" y="4546"/>
                                </a:lnTo>
                                <a:lnTo>
                                  <a:pt x="5393" y="4549"/>
                                </a:lnTo>
                                <a:lnTo>
                                  <a:pt x="5381" y="4553"/>
                                </a:lnTo>
                                <a:lnTo>
                                  <a:pt x="5370" y="4559"/>
                                </a:lnTo>
                                <a:lnTo>
                                  <a:pt x="5359" y="4566"/>
                                </a:lnTo>
                                <a:lnTo>
                                  <a:pt x="5348" y="4575"/>
                                </a:lnTo>
                                <a:lnTo>
                                  <a:pt x="5336" y="4584"/>
                                </a:lnTo>
                                <a:lnTo>
                                  <a:pt x="5326" y="4595"/>
                                </a:lnTo>
                                <a:lnTo>
                                  <a:pt x="5315" y="4606"/>
                                </a:lnTo>
                                <a:lnTo>
                                  <a:pt x="5305" y="4620"/>
                                </a:lnTo>
                                <a:lnTo>
                                  <a:pt x="5284" y="4647"/>
                                </a:lnTo>
                                <a:lnTo>
                                  <a:pt x="5261" y="4677"/>
                                </a:lnTo>
                                <a:lnTo>
                                  <a:pt x="5216" y="4744"/>
                                </a:lnTo>
                                <a:lnTo>
                                  <a:pt x="5191" y="4779"/>
                                </a:lnTo>
                                <a:lnTo>
                                  <a:pt x="5164" y="4813"/>
                                </a:lnTo>
                                <a:close/>
                                <a:moveTo>
                                  <a:pt x="4900" y="5152"/>
                                </a:moveTo>
                                <a:lnTo>
                                  <a:pt x="5052" y="5281"/>
                                </a:lnTo>
                                <a:lnTo>
                                  <a:pt x="5313" y="4960"/>
                                </a:lnTo>
                                <a:lnTo>
                                  <a:pt x="5294" y="4939"/>
                                </a:lnTo>
                                <a:lnTo>
                                  <a:pt x="5275" y="4922"/>
                                </a:lnTo>
                                <a:lnTo>
                                  <a:pt x="5258" y="4908"/>
                                </a:lnTo>
                                <a:lnTo>
                                  <a:pt x="5241" y="4896"/>
                                </a:lnTo>
                                <a:lnTo>
                                  <a:pt x="5225" y="4885"/>
                                </a:lnTo>
                                <a:lnTo>
                                  <a:pt x="5210" y="4878"/>
                                </a:lnTo>
                                <a:lnTo>
                                  <a:pt x="5195" y="4872"/>
                                </a:lnTo>
                                <a:lnTo>
                                  <a:pt x="5181" y="4868"/>
                                </a:lnTo>
                                <a:lnTo>
                                  <a:pt x="5167" y="4867"/>
                                </a:lnTo>
                                <a:lnTo>
                                  <a:pt x="5154" y="4867"/>
                                </a:lnTo>
                                <a:lnTo>
                                  <a:pt x="5141" y="4869"/>
                                </a:lnTo>
                                <a:lnTo>
                                  <a:pt x="5128" y="4873"/>
                                </a:lnTo>
                                <a:lnTo>
                                  <a:pt x="5116" y="4878"/>
                                </a:lnTo>
                                <a:lnTo>
                                  <a:pt x="5105" y="4884"/>
                                </a:lnTo>
                                <a:lnTo>
                                  <a:pt x="5094" y="4893"/>
                                </a:lnTo>
                                <a:lnTo>
                                  <a:pt x="5083" y="4902"/>
                                </a:lnTo>
                                <a:lnTo>
                                  <a:pt x="5072" y="4913"/>
                                </a:lnTo>
                                <a:lnTo>
                                  <a:pt x="5060" y="4924"/>
                                </a:lnTo>
                                <a:lnTo>
                                  <a:pt x="5050" y="4937"/>
                                </a:lnTo>
                                <a:lnTo>
                                  <a:pt x="5039" y="4950"/>
                                </a:lnTo>
                                <a:lnTo>
                                  <a:pt x="5018" y="4980"/>
                                </a:lnTo>
                                <a:lnTo>
                                  <a:pt x="4996" y="5012"/>
                                </a:lnTo>
                                <a:lnTo>
                                  <a:pt x="4951" y="5081"/>
                                </a:lnTo>
                                <a:lnTo>
                                  <a:pt x="4926" y="5117"/>
                                </a:lnTo>
                                <a:lnTo>
                                  <a:pt x="4900" y="5152"/>
                                </a:lnTo>
                                <a:close/>
                                <a:moveTo>
                                  <a:pt x="8115" y="1028"/>
                                </a:moveTo>
                                <a:lnTo>
                                  <a:pt x="8281" y="1166"/>
                                </a:lnTo>
                                <a:lnTo>
                                  <a:pt x="8308" y="1132"/>
                                </a:lnTo>
                                <a:lnTo>
                                  <a:pt x="8338" y="1097"/>
                                </a:lnTo>
                                <a:lnTo>
                                  <a:pt x="8398" y="1027"/>
                                </a:lnTo>
                                <a:lnTo>
                                  <a:pt x="8462" y="955"/>
                                </a:lnTo>
                                <a:lnTo>
                                  <a:pt x="8525" y="882"/>
                                </a:lnTo>
                                <a:lnTo>
                                  <a:pt x="8557" y="845"/>
                                </a:lnTo>
                                <a:lnTo>
                                  <a:pt x="8586" y="808"/>
                                </a:lnTo>
                                <a:lnTo>
                                  <a:pt x="8614" y="771"/>
                                </a:lnTo>
                                <a:lnTo>
                                  <a:pt x="8641" y="732"/>
                                </a:lnTo>
                                <a:lnTo>
                                  <a:pt x="8666" y="694"/>
                                </a:lnTo>
                                <a:lnTo>
                                  <a:pt x="8689" y="656"/>
                                </a:lnTo>
                                <a:lnTo>
                                  <a:pt x="8700" y="637"/>
                                </a:lnTo>
                                <a:lnTo>
                                  <a:pt x="8709" y="617"/>
                                </a:lnTo>
                                <a:lnTo>
                                  <a:pt x="8718" y="598"/>
                                </a:lnTo>
                                <a:lnTo>
                                  <a:pt x="8726" y="579"/>
                                </a:lnTo>
                                <a:lnTo>
                                  <a:pt x="8714" y="569"/>
                                </a:lnTo>
                                <a:lnTo>
                                  <a:pt x="8702" y="560"/>
                                </a:lnTo>
                                <a:lnTo>
                                  <a:pt x="8690" y="551"/>
                                </a:lnTo>
                                <a:lnTo>
                                  <a:pt x="8677" y="544"/>
                                </a:lnTo>
                                <a:lnTo>
                                  <a:pt x="8666" y="538"/>
                                </a:lnTo>
                                <a:lnTo>
                                  <a:pt x="8654" y="532"/>
                                </a:lnTo>
                                <a:lnTo>
                                  <a:pt x="8642" y="528"/>
                                </a:lnTo>
                                <a:lnTo>
                                  <a:pt x="8631" y="524"/>
                                </a:lnTo>
                                <a:lnTo>
                                  <a:pt x="8619" y="522"/>
                                </a:lnTo>
                                <a:lnTo>
                                  <a:pt x="8607" y="520"/>
                                </a:lnTo>
                                <a:lnTo>
                                  <a:pt x="8596" y="519"/>
                                </a:lnTo>
                                <a:lnTo>
                                  <a:pt x="8585" y="519"/>
                                </a:lnTo>
                                <a:lnTo>
                                  <a:pt x="8574" y="519"/>
                                </a:lnTo>
                                <a:lnTo>
                                  <a:pt x="8563" y="521"/>
                                </a:lnTo>
                                <a:lnTo>
                                  <a:pt x="8552" y="523"/>
                                </a:lnTo>
                                <a:lnTo>
                                  <a:pt x="8540" y="525"/>
                                </a:lnTo>
                                <a:lnTo>
                                  <a:pt x="8529" y="529"/>
                                </a:lnTo>
                                <a:lnTo>
                                  <a:pt x="8519" y="533"/>
                                </a:lnTo>
                                <a:lnTo>
                                  <a:pt x="8498" y="543"/>
                                </a:lnTo>
                                <a:lnTo>
                                  <a:pt x="8476" y="555"/>
                                </a:lnTo>
                                <a:lnTo>
                                  <a:pt x="8456" y="570"/>
                                </a:lnTo>
                                <a:lnTo>
                                  <a:pt x="8436" y="587"/>
                                </a:lnTo>
                                <a:lnTo>
                                  <a:pt x="8416" y="605"/>
                                </a:lnTo>
                                <a:lnTo>
                                  <a:pt x="8396" y="625"/>
                                </a:lnTo>
                                <a:lnTo>
                                  <a:pt x="8377" y="647"/>
                                </a:lnTo>
                                <a:lnTo>
                                  <a:pt x="8358" y="669"/>
                                </a:lnTo>
                                <a:lnTo>
                                  <a:pt x="8340" y="692"/>
                                </a:lnTo>
                                <a:lnTo>
                                  <a:pt x="8321" y="718"/>
                                </a:lnTo>
                                <a:lnTo>
                                  <a:pt x="8303" y="742"/>
                                </a:lnTo>
                                <a:lnTo>
                                  <a:pt x="8269" y="794"/>
                                </a:lnTo>
                                <a:lnTo>
                                  <a:pt x="8235" y="847"/>
                                </a:lnTo>
                                <a:lnTo>
                                  <a:pt x="8172" y="945"/>
                                </a:lnTo>
                                <a:lnTo>
                                  <a:pt x="8144" y="990"/>
                                </a:lnTo>
                                <a:lnTo>
                                  <a:pt x="8130" y="1009"/>
                                </a:lnTo>
                                <a:lnTo>
                                  <a:pt x="8115" y="1028"/>
                                </a:lnTo>
                                <a:close/>
                                <a:moveTo>
                                  <a:pt x="7862" y="1355"/>
                                </a:moveTo>
                                <a:lnTo>
                                  <a:pt x="8038" y="1493"/>
                                </a:lnTo>
                                <a:lnTo>
                                  <a:pt x="8272" y="1191"/>
                                </a:lnTo>
                                <a:lnTo>
                                  <a:pt x="8229" y="1159"/>
                                </a:lnTo>
                                <a:lnTo>
                                  <a:pt x="8210" y="1146"/>
                                </a:lnTo>
                                <a:lnTo>
                                  <a:pt x="8192" y="1135"/>
                                </a:lnTo>
                                <a:lnTo>
                                  <a:pt x="8175" y="1126"/>
                                </a:lnTo>
                                <a:lnTo>
                                  <a:pt x="8159" y="1118"/>
                                </a:lnTo>
                                <a:lnTo>
                                  <a:pt x="8145" y="1111"/>
                                </a:lnTo>
                                <a:lnTo>
                                  <a:pt x="8131" y="1105"/>
                                </a:lnTo>
                                <a:lnTo>
                                  <a:pt x="8117" y="1102"/>
                                </a:lnTo>
                                <a:lnTo>
                                  <a:pt x="8105" y="1100"/>
                                </a:lnTo>
                                <a:lnTo>
                                  <a:pt x="8094" y="1099"/>
                                </a:lnTo>
                                <a:lnTo>
                                  <a:pt x="8083" y="1100"/>
                                </a:lnTo>
                                <a:lnTo>
                                  <a:pt x="8072" y="1102"/>
                                </a:lnTo>
                                <a:lnTo>
                                  <a:pt x="8062" y="1106"/>
                                </a:lnTo>
                                <a:lnTo>
                                  <a:pt x="8051" y="1112"/>
                                </a:lnTo>
                                <a:lnTo>
                                  <a:pt x="8042" y="1118"/>
                                </a:lnTo>
                                <a:lnTo>
                                  <a:pt x="8033" y="1125"/>
                                </a:lnTo>
                                <a:lnTo>
                                  <a:pt x="8024" y="1133"/>
                                </a:lnTo>
                                <a:lnTo>
                                  <a:pt x="8015" y="1143"/>
                                </a:lnTo>
                                <a:lnTo>
                                  <a:pt x="8006" y="1153"/>
                                </a:lnTo>
                                <a:lnTo>
                                  <a:pt x="7986" y="1178"/>
                                </a:lnTo>
                                <a:lnTo>
                                  <a:pt x="7966" y="1207"/>
                                </a:lnTo>
                                <a:lnTo>
                                  <a:pt x="7919" y="1275"/>
                                </a:lnTo>
                                <a:lnTo>
                                  <a:pt x="7892" y="1313"/>
                                </a:lnTo>
                                <a:lnTo>
                                  <a:pt x="7862" y="1355"/>
                                </a:lnTo>
                                <a:close/>
                                <a:moveTo>
                                  <a:pt x="6560" y="3030"/>
                                </a:moveTo>
                                <a:lnTo>
                                  <a:pt x="6723" y="3157"/>
                                </a:lnTo>
                                <a:lnTo>
                                  <a:pt x="6762" y="3108"/>
                                </a:lnTo>
                                <a:lnTo>
                                  <a:pt x="6779" y="3086"/>
                                </a:lnTo>
                                <a:lnTo>
                                  <a:pt x="6794" y="3066"/>
                                </a:lnTo>
                                <a:lnTo>
                                  <a:pt x="6808" y="3047"/>
                                </a:lnTo>
                                <a:lnTo>
                                  <a:pt x="6818" y="3028"/>
                                </a:lnTo>
                                <a:lnTo>
                                  <a:pt x="6822" y="3019"/>
                                </a:lnTo>
                                <a:lnTo>
                                  <a:pt x="6825" y="3011"/>
                                </a:lnTo>
                                <a:lnTo>
                                  <a:pt x="6827" y="3003"/>
                                </a:lnTo>
                                <a:lnTo>
                                  <a:pt x="6829" y="2995"/>
                                </a:lnTo>
                                <a:lnTo>
                                  <a:pt x="6829" y="2986"/>
                                </a:lnTo>
                                <a:lnTo>
                                  <a:pt x="6829" y="2979"/>
                                </a:lnTo>
                                <a:lnTo>
                                  <a:pt x="6828" y="2971"/>
                                </a:lnTo>
                                <a:lnTo>
                                  <a:pt x="6825" y="2962"/>
                                </a:lnTo>
                                <a:lnTo>
                                  <a:pt x="6822" y="2954"/>
                                </a:lnTo>
                                <a:lnTo>
                                  <a:pt x="6818" y="2946"/>
                                </a:lnTo>
                                <a:lnTo>
                                  <a:pt x="6812" y="2938"/>
                                </a:lnTo>
                                <a:lnTo>
                                  <a:pt x="6804" y="2930"/>
                                </a:lnTo>
                                <a:lnTo>
                                  <a:pt x="6797" y="2922"/>
                                </a:lnTo>
                                <a:lnTo>
                                  <a:pt x="6787" y="2914"/>
                                </a:lnTo>
                                <a:lnTo>
                                  <a:pt x="6777" y="2905"/>
                                </a:lnTo>
                                <a:lnTo>
                                  <a:pt x="6765" y="2897"/>
                                </a:lnTo>
                                <a:lnTo>
                                  <a:pt x="6736" y="2878"/>
                                </a:lnTo>
                                <a:lnTo>
                                  <a:pt x="6703" y="2859"/>
                                </a:lnTo>
                                <a:lnTo>
                                  <a:pt x="6560" y="3030"/>
                                </a:lnTo>
                                <a:close/>
                                <a:moveTo>
                                  <a:pt x="6422" y="3207"/>
                                </a:moveTo>
                                <a:lnTo>
                                  <a:pt x="6580" y="3341"/>
                                </a:lnTo>
                                <a:lnTo>
                                  <a:pt x="6708" y="3178"/>
                                </a:lnTo>
                                <a:lnTo>
                                  <a:pt x="6685" y="3152"/>
                                </a:lnTo>
                                <a:lnTo>
                                  <a:pt x="6663" y="3131"/>
                                </a:lnTo>
                                <a:lnTo>
                                  <a:pt x="6643" y="3113"/>
                                </a:lnTo>
                                <a:lnTo>
                                  <a:pt x="6623" y="3097"/>
                                </a:lnTo>
                                <a:lnTo>
                                  <a:pt x="6614" y="3091"/>
                                </a:lnTo>
                                <a:lnTo>
                                  <a:pt x="6604" y="3086"/>
                                </a:lnTo>
                                <a:lnTo>
                                  <a:pt x="6594" y="3082"/>
                                </a:lnTo>
                                <a:lnTo>
                                  <a:pt x="6585" y="3079"/>
                                </a:lnTo>
                                <a:lnTo>
                                  <a:pt x="6576" y="3076"/>
                                </a:lnTo>
                                <a:lnTo>
                                  <a:pt x="6567" y="3075"/>
                                </a:lnTo>
                                <a:lnTo>
                                  <a:pt x="6559" y="3074"/>
                                </a:lnTo>
                                <a:lnTo>
                                  <a:pt x="6550" y="3074"/>
                                </a:lnTo>
                                <a:lnTo>
                                  <a:pt x="6542" y="3075"/>
                                </a:lnTo>
                                <a:lnTo>
                                  <a:pt x="6534" y="3077"/>
                                </a:lnTo>
                                <a:lnTo>
                                  <a:pt x="6525" y="3080"/>
                                </a:lnTo>
                                <a:lnTo>
                                  <a:pt x="6517" y="3084"/>
                                </a:lnTo>
                                <a:lnTo>
                                  <a:pt x="6509" y="3089"/>
                                </a:lnTo>
                                <a:lnTo>
                                  <a:pt x="6501" y="3095"/>
                                </a:lnTo>
                                <a:lnTo>
                                  <a:pt x="6493" y="3103"/>
                                </a:lnTo>
                                <a:lnTo>
                                  <a:pt x="6485" y="3110"/>
                                </a:lnTo>
                                <a:lnTo>
                                  <a:pt x="6477" y="3119"/>
                                </a:lnTo>
                                <a:lnTo>
                                  <a:pt x="6470" y="3128"/>
                                </a:lnTo>
                                <a:lnTo>
                                  <a:pt x="6453" y="3150"/>
                                </a:lnTo>
                                <a:lnTo>
                                  <a:pt x="6438" y="3177"/>
                                </a:lnTo>
                                <a:lnTo>
                                  <a:pt x="6422" y="3207"/>
                                </a:lnTo>
                                <a:close/>
                                <a:moveTo>
                                  <a:pt x="6260" y="3417"/>
                                </a:moveTo>
                                <a:lnTo>
                                  <a:pt x="6423" y="3544"/>
                                </a:lnTo>
                                <a:lnTo>
                                  <a:pt x="6465" y="3492"/>
                                </a:lnTo>
                                <a:lnTo>
                                  <a:pt x="6483" y="3469"/>
                                </a:lnTo>
                                <a:lnTo>
                                  <a:pt x="6499" y="3447"/>
                                </a:lnTo>
                                <a:lnTo>
                                  <a:pt x="6513" y="3426"/>
                                </a:lnTo>
                                <a:lnTo>
                                  <a:pt x="6524" y="3407"/>
                                </a:lnTo>
                                <a:lnTo>
                                  <a:pt x="6528" y="3398"/>
                                </a:lnTo>
                                <a:lnTo>
                                  <a:pt x="6533" y="3389"/>
                                </a:lnTo>
                                <a:lnTo>
                                  <a:pt x="6536" y="3380"/>
                                </a:lnTo>
                                <a:lnTo>
                                  <a:pt x="6538" y="3370"/>
                                </a:lnTo>
                                <a:lnTo>
                                  <a:pt x="6538" y="3362"/>
                                </a:lnTo>
                                <a:lnTo>
                                  <a:pt x="6538" y="3353"/>
                                </a:lnTo>
                                <a:lnTo>
                                  <a:pt x="6537" y="3345"/>
                                </a:lnTo>
                                <a:lnTo>
                                  <a:pt x="6535" y="3337"/>
                                </a:lnTo>
                                <a:lnTo>
                                  <a:pt x="6532" y="3328"/>
                                </a:lnTo>
                                <a:lnTo>
                                  <a:pt x="6526" y="3320"/>
                                </a:lnTo>
                                <a:lnTo>
                                  <a:pt x="6521" y="3311"/>
                                </a:lnTo>
                                <a:lnTo>
                                  <a:pt x="6514" y="3302"/>
                                </a:lnTo>
                                <a:lnTo>
                                  <a:pt x="6506" y="3293"/>
                                </a:lnTo>
                                <a:lnTo>
                                  <a:pt x="6496" y="3285"/>
                                </a:lnTo>
                                <a:lnTo>
                                  <a:pt x="6485" y="3276"/>
                                </a:lnTo>
                                <a:lnTo>
                                  <a:pt x="6473" y="3267"/>
                                </a:lnTo>
                                <a:lnTo>
                                  <a:pt x="6458" y="3257"/>
                                </a:lnTo>
                                <a:lnTo>
                                  <a:pt x="6443" y="3248"/>
                                </a:lnTo>
                                <a:lnTo>
                                  <a:pt x="6407" y="3227"/>
                                </a:lnTo>
                                <a:lnTo>
                                  <a:pt x="6260" y="3417"/>
                                </a:lnTo>
                                <a:close/>
                                <a:moveTo>
                                  <a:pt x="6118" y="3600"/>
                                </a:moveTo>
                                <a:lnTo>
                                  <a:pt x="6281" y="3727"/>
                                </a:lnTo>
                                <a:lnTo>
                                  <a:pt x="6408" y="3564"/>
                                </a:lnTo>
                                <a:lnTo>
                                  <a:pt x="6384" y="3538"/>
                                </a:lnTo>
                                <a:lnTo>
                                  <a:pt x="6362" y="3516"/>
                                </a:lnTo>
                                <a:lnTo>
                                  <a:pt x="6341" y="3497"/>
                                </a:lnTo>
                                <a:lnTo>
                                  <a:pt x="6331" y="3489"/>
                                </a:lnTo>
                                <a:lnTo>
                                  <a:pt x="6321" y="3483"/>
                                </a:lnTo>
                                <a:lnTo>
                                  <a:pt x="6311" y="3477"/>
                                </a:lnTo>
                                <a:lnTo>
                                  <a:pt x="6301" y="3472"/>
                                </a:lnTo>
                                <a:lnTo>
                                  <a:pt x="6292" y="3468"/>
                                </a:lnTo>
                                <a:lnTo>
                                  <a:pt x="6283" y="3465"/>
                                </a:lnTo>
                                <a:lnTo>
                                  <a:pt x="6274" y="3462"/>
                                </a:lnTo>
                                <a:lnTo>
                                  <a:pt x="6265" y="3461"/>
                                </a:lnTo>
                                <a:lnTo>
                                  <a:pt x="6256" y="3461"/>
                                </a:lnTo>
                                <a:lnTo>
                                  <a:pt x="6247" y="3461"/>
                                </a:lnTo>
                                <a:lnTo>
                                  <a:pt x="6238" y="3463"/>
                                </a:lnTo>
                                <a:lnTo>
                                  <a:pt x="6230" y="3465"/>
                                </a:lnTo>
                                <a:lnTo>
                                  <a:pt x="6222" y="3469"/>
                                </a:lnTo>
                                <a:lnTo>
                                  <a:pt x="6213" y="3473"/>
                                </a:lnTo>
                                <a:lnTo>
                                  <a:pt x="6205" y="3478"/>
                                </a:lnTo>
                                <a:lnTo>
                                  <a:pt x="6197" y="3485"/>
                                </a:lnTo>
                                <a:lnTo>
                                  <a:pt x="6189" y="3492"/>
                                </a:lnTo>
                                <a:lnTo>
                                  <a:pt x="6180" y="3500"/>
                                </a:lnTo>
                                <a:lnTo>
                                  <a:pt x="6173" y="3509"/>
                                </a:lnTo>
                                <a:lnTo>
                                  <a:pt x="6165" y="3520"/>
                                </a:lnTo>
                                <a:lnTo>
                                  <a:pt x="6149" y="3542"/>
                                </a:lnTo>
                                <a:lnTo>
                                  <a:pt x="6133" y="3569"/>
                                </a:lnTo>
                                <a:lnTo>
                                  <a:pt x="6118" y="3600"/>
                                </a:lnTo>
                                <a:close/>
                                <a:moveTo>
                                  <a:pt x="5959" y="3803"/>
                                </a:moveTo>
                                <a:lnTo>
                                  <a:pt x="6123" y="3931"/>
                                </a:lnTo>
                                <a:lnTo>
                                  <a:pt x="6266" y="3747"/>
                                </a:lnTo>
                                <a:lnTo>
                                  <a:pt x="6238" y="3715"/>
                                </a:lnTo>
                                <a:lnTo>
                                  <a:pt x="6225" y="3702"/>
                                </a:lnTo>
                                <a:lnTo>
                                  <a:pt x="6213" y="3690"/>
                                </a:lnTo>
                                <a:lnTo>
                                  <a:pt x="6202" y="3680"/>
                                </a:lnTo>
                                <a:lnTo>
                                  <a:pt x="6191" y="3671"/>
                                </a:lnTo>
                                <a:lnTo>
                                  <a:pt x="6179" y="3663"/>
                                </a:lnTo>
                                <a:lnTo>
                                  <a:pt x="6169" y="3657"/>
                                </a:lnTo>
                                <a:lnTo>
                                  <a:pt x="6159" y="3652"/>
                                </a:lnTo>
                                <a:lnTo>
                                  <a:pt x="6150" y="3648"/>
                                </a:lnTo>
                                <a:lnTo>
                                  <a:pt x="6141" y="3645"/>
                                </a:lnTo>
                                <a:lnTo>
                                  <a:pt x="6132" y="3644"/>
                                </a:lnTo>
                                <a:lnTo>
                                  <a:pt x="6124" y="3643"/>
                                </a:lnTo>
                                <a:lnTo>
                                  <a:pt x="6115" y="3644"/>
                                </a:lnTo>
                                <a:lnTo>
                                  <a:pt x="6106" y="3646"/>
                                </a:lnTo>
                                <a:lnTo>
                                  <a:pt x="6098" y="3649"/>
                                </a:lnTo>
                                <a:lnTo>
                                  <a:pt x="6090" y="3654"/>
                                </a:lnTo>
                                <a:lnTo>
                                  <a:pt x="6083" y="3659"/>
                                </a:lnTo>
                                <a:lnTo>
                                  <a:pt x="6075" y="3664"/>
                                </a:lnTo>
                                <a:lnTo>
                                  <a:pt x="6067" y="3671"/>
                                </a:lnTo>
                                <a:lnTo>
                                  <a:pt x="6052" y="3686"/>
                                </a:lnTo>
                                <a:lnTo>
                                  <a:pt x="6034" y="3705"/>
                                </a:lnTo>
                                <a:lnTo>
                                  <a:pt x="6018" y="3727"/>
                                </a:lnTo>
                                <a:lnTo>
                                  <a:pt x="6000" y="3750"/>
                                </a:lnTo>
                                <a:lnTo>
                                  <a:pt x="5959" y="3803"/>
                                </a:lnTo>
                                <a:close/>
                                <a:moveTo>
                                  <a:pt x="5786" y="4026"/>
                                </a:moveTo>
                                <a:lnTo>
                                  <a:pt x="5950" y="4153"/>
                                </a:lnTo>
                                <a:lnTo>
                                  <a:pt x="6107" y="3950"/>
                                </a:lnTo>
                                <a:lnTo>
                                  <a:pt x="6077" y="3920"/>
                                </a:lnTo>
                                <a:lnTo>
                                  <a:pt x="6063" y="3907"/>
                                </a:lnTo>
                                <a:lnTo>
                                  <a:pt x="6050" y="3896"/>
                                </a:lnTo>
                                <a:lnTo>
                                  <a:pt x="6036" y="3886"/>
                                </a:lnTo>
                                <a:lnTo>
                                  <a:pt x="6024" y="3878"/>
                                </a:lnTo>
                                <a:lnTo>
                                  <a:pt x="6013" y="3871"/>
                                </a:lnTo>
                                <a:lnTo>
                                  <a:pt x="6002" y="3865"/>
                                </a:lnTo>
                                <a:lnTo>
                                  <a:pt x="5992" y="3861"/>
                                </a:lnTo>
                                <a:lnTo>
                                  <a:pt x="5982" y="3858"/>
                                </a:lnTo>
                                <a:lnTo>
                                  <a:pt x="5972" y="3855"/>
                                </a:lnTo>
                                <a:lnTo>
                                  <a:pt x="5962" y="3854"/>
                                </a:lnTo>
                                <a:lnTo>
                                  <a:pt x="5954" y="3854"/>
                                </a:lnTo>
                                <a:lnTo>
                                  <a:pt x="5945" y="3855"/>
                                </a:lnTo>
                                <a:lnTo>
                                  <a:pt x="5937" y="3859"/>
                                </a:lnTo>
                                <a:lnTo>
                                  <a:pt x="5929" y="3862"/>
                                </a:lnTo>
                                <a:lnTo>
                                  <a:pt x="5921" y="3867"/>
                                </a:lnTo>
                                <a:lnTo>
                                  <a:pt x="5913" y="3872"/>
                                </a:lnTo>
                                <a:lnTo>
                                  <a:pt x="5905" y="3878"/>
                                </a:lnTo>
                                <a:lnTo>
                                  <a:pt x="5897" y="3885"/>
                                </a:lnTo>
                                <a:lnTo>
                                  <a:pt x="5881" y="3902"/>
                                </a:lnTo>
                                <a:lnTo>
                                  <a:pt x="5865" y="3921"/>
                                </a:lnTo>
                                <a:lnTo>
                                  <a:pt x="5847" y="3945"/>
                                </a:lnTo>
                                <a:lnTo>
                                  <a:pt x="5828" y="3969"/>
                                </a:lnTo>
                                <a:lnTo>
                                  <a:pt x="5786" y="4026"/>
                                </a:lnTo>
                                <a:close/>
                                <a:moveTo>
                                  <a:pt x="5613" y="4248"/>
                                </a:moveTo>
                                <a:lnTo>
                                  <a:pt x="5777" y="4375"/>
                                </a:lnTo>
                                <a:lnTo>
                                  <a:pt x="5934" y="4172"/>
                                </a:lnTo>
                                <a:lnTo>
                                  <a:pt x="5905" y="4141"/>
                                </a:lnTo>
                                <a:lnTo>
                                  <a:pt x="5890" y="4126"/>
                                </a:lnTo>
                                <a:lnTo>
                                  <a:pt x="5877" y="4115"/>
                                </a:lnTo>
                                <a:lnTo>
                                  <a:pt x="5865" y="4104"/>
                                </a:lnTo>
                                <a:lnTo>
                                  <a:pt x="5853" y="4096"/>
                                </a:lnTo>
                                <a:lnTo>
                                  <a:pt x="5842" y="4088"/>
                                </a:lnTo>
                                <a:lnTo>
                                  <a:pt x="5830" y="4082"/>
                                </a:lnTo>
                                <a:lnTo>
                                  <a:pt x="5820" y="4078"/>
                                </a:lnTo>
                                <a:lnTo>
                                  <a:pt x="5810" y="4075"/>
                                </a:lnTo>
                                <a:lnTo>
                                  <a:pt x="5801" y="4073"/>
                                </a:lnTo>
                                <a:lnTo>
                                  <a:pt x="5792" y="4072"/>
                                </a:lnTo>
                                <a:lnTo>
                                  <a:pt x="5783" y="4072"/>
                                </a:lnTo>
                                <a:lnTo>
                                  <a:pt x="5775" y="4073"/>
                                </a:lnTo>
                                <a:lnTo>
                                  <a:pt x="5766" y="4076"/>
                                </a:lnTo>
                                <a:lnTo>
                                  <a:pt x="5757" y="4080"/>
                                </a:lnTo>
                                <a:lnTo>
                                  <a:pt x="5749" y="4084"/>
                                </a:lnTo>
                                <a:lnTo>
                                  <a:pt x="5741" y="4090"/>
                                </a:lnTo>
                                <a:lnTo>
                                  <a:pt x="5733" y="4096"/>
                                </a:lnTo>
                                <a:lnTo>
                                  <a:pt x="5726" y="4104"/>
                                </a:lnTo>
                                <a:lnTo>
                                  <a:pt x="5710" y="4121"/>
                                </a:lnTo>
                                <a:lnTo>
                                  <a:pt x="5692" y="4142"/>
                                </a:lnTo>
                                <a:lnTo>
                                  <a:pt x="5656" y="4190"/>
                                </a:lnTo>
                                <a:lnTo>
                                  <a:pt x="5636" y="4219"/>
                                </a:lnTo>
                                <a:lnTo>
                                  <a:pt x="5613" y="4248"/>
                                </a:lnTo>
                                <a:close/>
                                <a:moveTo>
                                  <a:pt x="5426" y="4491"/>
                                </a:moveTo>
                                <a:lnTo>
                                  <a:pt x="5426" y="4491"/>
                                </a:lnTo>
                                <a:lnTo>
                                  <a:pt x="5441" y="4507"/>
                                </a:lnTo>
                                <a:lnTo>
                                  <a:pt x="5455" y="4523"/>
                                </a:lnTo>
                                <a:lnTo>
                                  <a:pt x="5469" y="4536"/>
                                </a:lnTo>
                                <a:lnTo>
                                  <a:pt x="5482" y="4548"/>
                                </a:lnTo>
                                <a:lnTo>
                                  <a:pt x="5496" y="4558"/>
                                </a:lnTo>
                                <a:lnTo>
                                  <a:pt x="5508" y="4567"/>
                                </a:lnTo>
                                <a:lnTo>
                                  <a:pt x="5519" y="4573"/>
                                </a:lnTo>
                                <a:lnTo>
                                  <a:pt x="5530" y="4579"/>
                                </a:lnTo>
                                <a:lnTo>
                                  <a:pt x="5541" y="4583"/>
                                </a:lnTo>
                                <a:lnTo>
                                  <a:pt x="5551" y="4585"/>
                                </a:lnTo>
                                <a:lnTo>
                                  <a:pt x="5562" y="4586"/>
                                </a:lnTo>
                                <a:lnTo>
                                  <a:pt x="5572" y="4586"/>
                                </a:lnTo>
                                <a:lnTo>
                                  <a:pt x="5581" y="4584"/>
                                </a:lnTo>
                                <a:lnTo>
                                  <a:pt x="5590" y="4582"/>
                                </a:lnTo>
                                <a:lnTo>
                                  <a:pt x="5599" y="4578"/>
                                </a:lnTo>
                                <a:lnTo>
                                  <a:pt x="5608" y="4573"/>
                                </a:lnTo>
                                <a:lnTo>
                                  <a:pt x="5617" y="4567"/>
                                </a:lnTo>
                                <a:lnTo>
                                  <a:pt x="5626" y="4561"/>
                                </a:lnTo>
                                <a:lnTo>
                                  <a:pt x="5635" y="4553"/>
                                </a:lnTo>
                                <a:lnTo>
                                  <a:pt x="5643" y="4545"/>
                                </a:lnTo>
                                <a:lnTo>
                                  <a:pt x="5661" y="4524"/>
                                </a:lnTo>
                                <a:lnTo>
                                  <a:pt x="5678" y="4502"/>
                                </a:lnTo>
                                <a:lnTo>
                                  <a:pt x="5717" y="4451"/>
                                </a:lnTo>
                                <a:lnTo>
                                  <a:pt x="5738" y="4424"/>
                                </a:lnTo>
                                <a:lnTo>
                                  <a:pt x="5761" y="4394"/>
                                </a:lnTo>
                                <a:lnTo>
                                  <a:pt x="5746" y="4377"/>
                                </a:lnTo>
                                <a:lnTo>
                                  <a:pt x="5731" y="4361"/>
                                </a:lnTo>
                                <a:lnTo>
                                  <a:pt x="5717" y="4348"/>
                                </a:lnTo>
                                <a:lnTo>
                                  <a:pt x="5703" y="4335"/>
                                </a:lnTo>
                                <a:lnTo>
                                  <a:pt x="5689" y="4324"/>
                                </a:lnTo>
                                <a:lnTo>
                                  <a:pt x="5677" y="4316"/>
                                </a:lnTo>
                                <a:lnTo>
                                  <a:pt x="5665" y="4309"/>
                                </a:lnTo>
                                <a:lnTo>
                                  <a:pt x="5654" y="4303"/>
                                </a:lnTo>
                                <a:lnTo>
                                  <a:pt x="5643" y="4299"/>
                                </a:lnTo>
                                <a:lnTo>
                                  <a:pt x="5633" y="4296"/>
                                </a:lnTo>
                                <a:lnTo>
                                  <a:pt x="5622" y="4295"/>
                                </a:lnTo>
                                <a:lnTo>
                                  <a:pt x="5612" y="4295"/>
                                </a:lnTo>
                                <a:lnTo>
                                  <a:pt x="5603" y="4296"/>
                                </a:lnTo>
                                <a:lnTo>
                                  <a:pt x="5594" y="4298"/>
                                </a:lnTo>
                                <a:lnTo>
                                  <a:pt x="5585" y="4302"/>
                                </a:lnTo>
                                <a:lnTo>
                                  <a:pt x="5576" y="4307"/>
                                </a:lnTo>
                                <a:lnTo>
                                  <a:pt x="5568" y="4312"/>
                                </a:lnTo>
                                <a:lnTo>
                                  <a:pt x="5560" y="4319"/>
                                </a:lnTo>
                                <a:lnTo>
                                  <a:pt x="5550" y="4327"/>
                                </a:lnTo>
                                <a:lnTo>
                                  <a:pt x="5542" y="4335"/>
                                </a:lnTo>
                                <a:lnTo>
                                  <a:pt x="5525" y="4356"/>
                                </a:lnTo>
                                <a:lnTo>
                                  <a:pt x="5507" y="4378"/>
                                </a:lnTo>
                                <a:lnTo>
                                  <a:pt x="5469" y="4431"/>
                                </a:lnTo>
                                <a:lnTo>
                                  <a:pt x="5448" y="4460"/>
                                </a:lnTo>
                                <a:lnTo>
                                  <a:pt x="5426" y="4491"/>
                                </a:lnTo>
                                <a:close/>
                                <a:moveTo>
                                  <a:pt x="7855" y="1729"/>
                                </a:moveTo>
                                <a:lnTo>
                                  <a:pt x="8023" y="1511"/>
                                </a:lnTo>
                                <a:lnTo>
                                  <a:pt x="7853" y="1379"/>
                                </a:lnTo>
                                <a:lnTo>
                                  <a:pt x="7825" y="1414"/>
                                </a:lnTo>
                                <a:lnTo>
                                  <a:pt x="7801" y="1444"/>
                                </a:lnTo>
                                <a:lnTo>
                                  <a:pt x="7779" y="1471"/>
                                </a:lnTo>
                                <a:lnTo>
                                  <a:pt x="7761" y="1494"/>
                                </a:lnTo>
                                <a:lnTo>
                                  <a:pt x="7746" y="1514"/>
                                </a:lnTo>
                                <a:lnTo>
                                  <a:pt x="7735" y="1533"/>
                                </a:lnTo>
                                <a:lnTo>
                                  <a:pt x="7730" y="1542"/>
                                </a:lnTo>
                                <a:lnTo>
                                  <a:pt x="7727" y="1550"/>
                                </a:lnTo>
                                <a:lnTo>
                                  <a:pt x="7725" y="1558"/>
                                </a:lnTo>
                                <a:lnTo>
                                  <a:pt x="7723" y="1566"/>
                                </a:lnTo>
                                <a:lnTo>
                                  <a:pt x="7723" y="1574"/>
                                </a:lnTo>
                                <a:lnTo>
                                  <a:pt x="7724" y="1581"/>
                                </a:lnTo>
                                <a:lnTo>
                                  <a:pt x="7725" y="1590"/>
                                </a:lnTo>
                                <a:lnTo>
                                  <a:pt x="7728" y="1598"/>
                                </a:lnTo>
                                <a:lnTo>
                                  <a:pt x="7732" y="1606"/>
                                </a:lnTo>
                                <a:lnTo>
                                  <a:pt x="7737" y="1614"/>
                                </a:lnTo>
                                <a:lnTo>
                                  <a:pt x="7743" y="1623"/>
                                </a:lnTo>
                                <a:lnTo>
                                  <a:pt x="7750" y="1632"/>
                                </a:lnTo>
                                <a:lnTo>
                                  <a:pt x="7769" y="1651"/>
                                </a:lnTo>
                                <a:lnTo>
                                  <a:pt x="7793" y="1674"/>
                                </a:lnTo>
                                <a:lnTo>
                                  <a:pt x="7821" y="1699"/>
                                </a:lnTo>
                                <a:lnTo>
                                  <a:pt x="7855" y="1729"/>
                                </a:lnTo>
                                <a:close/>
                                <a:moveTo>
                                  <a:pt x="7674" y="1609"/>
                                </a:moveTo>
                                <a:lnTo>
                                  <a:pt x="7501" y="1832"/>
                                </a:lnTo>
                                <a:lnTo>
                                  <a:pt x="7672" y="1964"/>
                                </a:lnTo>
                                <a:lnTo>
                                  <a:pt x="7699" y="1928"/>
                                </a:lnTo>
                                <a:lnTo>
                                  <a:pt x="7725" y="1898"/>
                                </a:lnTo>
                                <a:lnTo>
                                  <a:pt x="7765" y="1847"/>
                                </a:lnTo>
                                <a:lnTo>
                                  <a:pt x="7780" y="1826"/>
                                </a:lnTo>
                                <a:lnTo>
                                  <a:pt x="7793" y="1808"/>
                                </a:lnTo>
                                <a:lnTo>
                                  <a:pt x="7798" y="1799"/>
                                </a:lnTo>
                                <a:lnTo>
                                  <a:pt x="7801" y="1789"/>
                                </a:lnTo>
                                <a:lnTo>
                                  <a:pt x="7804" y="1781"/>
                                </a:lnTo>
                                <a:lnTo>
                                  <a:pt x="7806" y="1773"/>
                                </a:lnTo>
                                <a:lnTo>
                                  <a:pt x="7806" y="1765"/>
                                </a:lnTo>
                                <a:lnTo>
                                  <a:pt x="7806" y="1757"/>
                                </a:lnTo>
                                <a:lnTo>
                                  <a:pt x="7804" y="1750"/>
                                </a:lnTo>
                                <a:lnTo>
                                  <a:pt x="7802" y="1742"/>
                                </a:lnTo>
                                <a:lnTo>
                                  <a:pt x="7798" y="1733"/>
                                </a:lnTo>
                                <a:lnTo>
                                  <a:pt x="7793" y="1724"/>
                                </a:lnTo>
                                <a:lnTo>
                                  <a:pt x="7787" y="1715"/>
                                </a:lnTo>
                                <a:lnTo>
                                  <a:pt x="7779" y="1706"/>
                                </a:lnTo>
                                <a:lnTo>
                                  <a:pt x="7761" y="1686"/>
                                </a:lnTo>
                                <a:lnTo>
                                  <a:pt x="7737" y="1664"/>
                                </a:lnTo>
                                <a:lnTo>
                                  <a:pt x="7708" y="1638"/>
                                </a:lnTo>
                                <a:lnTo>
                                  <a:pt x="7674" y="1609"/>
                                </a:lnTo>
                                <a:close/>
                                <a:moveTo>
                                  <a:pt x="7481" y="1857"/>
                                </a:moveTo>
                                <a:lnTo>
                                  <a:pt x="7481" y="1857"/>
                                </a:lnTo>
                                <a:lnTo>
                                  <a:pt x="7443" y="1910"/>
                                </a:lnTo>
                                <a:lnTo>
                                  <a:pt x="7425" y="1934"/>
                                </a:lnTo>
                                <a:lnTo>
                                  <a:pt x="7410" y="1956"/>
                                </a:lnTo>
                                <a:lnTo>
                                  <a:pt x="7398" y="1976"/>
                                </a:lnTo>
                                <a:lnTo>
                                  <a:pt x="7388" y="1995"/>
                                </a:lnTo>
                                <a:lnTo>
                                  <a:pt x="7384" y="2005"/>
                                </a:lnTo>
                                <a:lnTo>
                                  <a:pt x="7381" y="2014"/>
                                </a:lnTo>
                                <a:lnTo>
                                  <a:pt x="7379" y="2023"/>
                                </a:lnTo>
                                <a:lnTo>
                                  <a:pt x="7378" y="2032"/>
                                </a:lnTo>
                                <a:lnTo>
                                  <a:pt x="7377" y="2040"/>
                                </a:lnTo>
                                <a:lnTo>
                                  <a:pt x="7378" y="2049"/>
                                </a:lnTo>
                                <a:lnTo>
                                  <a:pt x="7379" y="2057"/>
                                </a:lnTo>
                                <a:lnTo>
                                  <a:pt x="7382" y="2065"/>
                                </a:lnTo>
                                <a:lnTo>
                                  <a:pt x="7385" y="2074"/>
                                </a:lnTo>
                                <a:lnTo>
                                  <a:pt x="7390" y="2083"/>
                                </a:lnTo>
                                <a:lnTo>
                                  <a:pt x="7396" y="2091"/>
                                </a:lnTo>
                                <a:lnTo>
                                  <a:pt x="7403" y="2099"/>
                                </a:lnTo>
                                <a:lnTo>
                                  <a:pt x="7411" y="2108"/>
                                </a:lnTo>
                                <a:lnTo>
                                  <a:pt x="7421" y="2116"/>
                                </a:lnTo>
                                <a:lnTo>
                                  <a:pt x="7432" y="2125"/>
                                </a:lnTo>
                                <a:lnTo>
                                  <a:pt x="7445" y="2134"/>
                                </a:lnTo>
                                <a:lnTo>
                                  <a:pt x="7474" y="2153"/>
                                </a:lnTo>
                                <a:lnTo>
                                  <a:pt x="7510" y="2173"/>
                                </a:lnTo>
                                <a:lnTo>
                                  <a:pt x="7557" y="2111"/>
                                </a:lnTo>
                                <a:lnTo>
                                  <a:pt x="7577" y="2087"/>
                                </a:lnTo>
                                <a:lnTo>
                                  <a:pt x="7593" y="2064"/>
                                </a:lnTo>
                                <a:lnTo>
                                  <a:pt x="7605" y="2046"/>
                                </a:lnTo>
                                <a:lnTo>
                                  <a:pt x="7610" y="2037"/>
                                </a:lnTo>
                                <a:lnTo>
                                  <a:pt x="7614" y="2029"/>
                                </a:lnTo>
                                <a:lnTo>
                                  <a:pt x="7617" y="2021"/>
                                </a:lnTo>
                                <a:lnTo>
                                  <a:pt x="7619" y="2014"/>
                                </a:lnTo>
                                <a:lnTo>
                                  <a:pt x="7620" y="2007"/>
                                </a:lnTo>
                                <a:lnTo>
                                  <a:pt x="7620" y="1999"/>
                                </a:lnTo>
                                <a:lnTo>
                                  <a:pt x="7619" y="1992"/>
                                </a:lnTo>
                                <a:lnTo>
                                  <a:pt x="7618" y="1985"/>
                                </a:lnTo>
                                <a:lnTo>
                                  <a:pt x="7615" y="1979"/>
                                </a:lnTo>
                                <a:lnTo>
                                  <a:pt x="7611" y="1972"/>
                                </a:lnTo>
                                <a:lnTo>
                                  <a:pt x="7606" y="1965"/>
                                </a:lnTo>
                                <a:lnTo>
                                  <a:pt x="7601" y="1957"/>
                                </a:lnTo>
                                <a:lnTo>
                                  <a:pt x="7586" y="1942"/>
                                </a:lnTo>
                                <a:lnTo>
                                  <a:pt x="7566" y="1924"/>
                                </a:lnTo>
                                <a:lnTo>
                                  <a:pt x="7542" y="1905"/>
                                </a:lnTo>
                                <a:lnTo>
                                  <a:pt x="7481" y="1857"/>
                                </a:lnTo>
                                <a:close/>
                                <a:moveTo>
                                  <a:pt x="7324" y="2060"/>
                                </a:moveTo>
                                <a:lnTo>
                                  <a:pt x="7181" y="2243"/>
                                </a:lnTo>
                                <a:lnTo>
                                  <a:pt x="7202" y="2259"/>
                                </a:lnTo>
                                <a:lnTo>
                                  <a:pt x="7221" y="2275"/>
                                </a:lnTo>
                                <a:lnTo>
                                  <a:pt x="7256" y="2304"/>
                                </a:lnTo>
                                <a:lnTo>
                                  <a:pt x="7271" y="2316"/>
                                </a:lnTo>
                                <a:lnTo>
                                  <a:pt x="7284" y="2327"/>
                                </a:lnTo>
                                <a:lnTo>
                                  <a:pt x="7298" y="2336"/>
                                </a:lnTo>
                                <a:lnTo>
                                  <a:pt x="7311" y="2342"/>
                                </a:lnTo>
                                <a:lnTo>
                                  <a:pt x="7317" y="2346"/>
                                </a:lnTo>
                                <a:lnTo>
                                  <a:pt x="7323" y="2348"/>
                                </a:lnTo>
                                <a:lnTo>
                                  <a:pt x="7329" y="2349"/>
                                </a:lnTo>
                                <a:lnTo>
                                  <a:pt x="7335" y="2349"/>
                                </a:lnTo>
                                <a:lnTo>
                                  <a:pt x="7341" y="2349"/>
                                </a:lnTo>
                                <a:lnTo>
                                  <a:pt x="7348" y="2348"/>
                                </a:lnTo>
                                <a:lnTo>
                                  <a:pt x="7354" y="2346"/>
                                </a:lnTo>
                                <a:lnTo>
                                  <a:pt x="7361" y="2342"/>
                                </a:lnTo>
                                <a:lnTo>
                                  <a:pt x="7368" y="2338"/>
                                </a:lnTo>
                                <a:lnTo>
                                  <a:pt x="7375" y="2334"/>
                                </a:lnTo>
                                <a:lnTo>
                                  <a:pt x="7390" y="2321"/>
                                </a:lnTo>
                                <a:lnTo>
                                  <a:pt x="7405" y="2305"/>
                                </a:lnTo>
                                <a:lnTo>
                                  <a:pt x="7422" y="2285"/>
                                </a:lnTo>
                                <a:lnTo>
                                  <a:pt x="7439" y="2262"/>
                                </a:lnTo>
                                <a:lnTo>
                                  <a:pt x="7451" y="2243"/>
                                </a:lnTo>
                                <a:lnTo>
                                  <a:pt x="7459" y="2226"/>
                                </a:lnTo>
                                <a:lnTo>
                                  <a:pt x="7462" y="2218"/>
                                </a:lnTo>
                                <a:lnTo>
                                  <a:pt x="7464" y="2211"/>
                                </a:lnTo>
                                <a:lnTo>
                                  <a:pt x="7465" y="2203"/>
                                </a:lnTo>
                                <a:lnTo>
                                  <a:pt x="7465" y="2196"/>
                                </a:lnTo>
                                <a:lnTo>
                                  <a:pt x="7465" y="2190"/>
                                </a:lnTo>
                                <a:lnTo>
                                  <a:pt x="7464" y="2184"/>
                                </a:lnTo>
                                <a:lnTo>
                                  <a:pt x="7462" y="2178"/>
                                </a:lnTo>
                                <a:lnTo>
                                  <a:pt x="7459" y="2172"/>
                                </a:lnTo>
                                <a:lnTo>
                                  <a:pt x="7456" y="2167"/>
                                </a:lnTo>
                                <a:lnTo>
                                  <a:pt x="7452" y="2162"/>
                                </a:lnTo>
                                <a:lnTo>
                                  <a:pt x="7442" y="2151"/>
                                </a:lnTo>
                                <a:lnTo>
                                  <a:pt x="7430" y="2141"/>
                                </a:lnTo>
                                <a:lnTo>
                                  <a:pt x="7416" y="2129"/>
                                </a:lnTo>
                                <a:lnTo>
                                  <a:pt x="7400" y="2118"/>
                                </a:lnTo>
                                <a:lnTo>
                                  <a:pt x="7365" y="2092"/>
                                </a:lnTo>
                                <a:lnTo>
                                  <a:pt x="7344" y="2078"/>
                                </a:lnTo>
                                <a:lnTo>
                                  <a:pt x="7324" y="2060"/>
                                </a:lnTo>
                                <a:close/>
                                <a:moveTo>
                                  <a:pt x="7166" y="2263"/>
                                </a:moveTo>
                                <a:lnTo>
                                  <a:pt x="7018" y="2453"/>
                                </a:lnTo>
                                <a:lnTo>
                                  <a:pt x="7182" y="2580"/>
                                </a:lnTo>
                                <a:lnTo>
                                  <a:pt x="7226" y="2526"/>
                                </a:lnTo>
                                <a:lnTo>
                                  <a:pt x="7245" y="2502"/>
                                </a:lnTo>
                                <a:lnTo>
                                  <a:pt x="7262" y="2480"/>
                                </a:lnTo>
                                <a:lnTo>
                                  <a:pt x="7276" y="2460"/>
                                </a:lnTo>
                                <a:lnTo>
                                  <a:pt x="7287" y="2441"/>
                                </a:lnTo>
                                <a:lnTo>
                                  <a:pt x="7292" y="2432"/>
                                </a:lnTo>
                                <a:lnTo>
                                  <a:pt x="7297" y="2423"/>
                                </a:lnTo>
                                <a:lnTo>
                                  <a:pt x="7299" y="2413"/>
                                </a:lnTo>
                                <a:lnTo>
                                  <a:pt x="7301" y="2405"/>
                                </a:lnTo>
                                <a:lnTo>
                                  <a:pt x="7302" y="2397"/>
                                </a:lnTo>
                                <a:lnTo>
                                  <a:pt x="7302" y="2389"/>
                                </a:lnTo>
                                <a:lnTo>
                                  <a:pt x="7301" y="2380"/>
                                </a:lnTo>
                                <a:lnTo>
                                  <a:pt x="7299" y="2372"/>
                                </a:lnTo>
                                <a:lnTo>
                                  <a:pt x="7295" y="2364"/>
                                </a:lnTo>
                                <a:lnTo>
                                  <a:pt x="7290" y="2356"/>
                                </a:lnTo>
                                <a:lnTo>
                                  <a:pt x="7284" y="2348"/>
                                </a:lnTo>
                                <a:lnTo>
                                  <a:pt x="7277" y="2338"/>
                                </a:lnTo>
                                <a:lnTo>
                                  <a:pt x="7268" y="2330"/>
                                </a:lnTo>
                                <a:lnTo>
                                  <a:pt x="7258" y="2321"/>
                                </a:lnTo>
                                <a:lnTo>
                                  <a:pt x="7247" y="2313"/>
                                </a:lnTo>
                                <a:lnTo>
                                  <a:pt x="7234" y="2303"/>
                                </a:lnTo>
                                <a:lnTo>
                                  <a:pt x="7203" y="2284"/>
                                </a:lnTo>
                                <a:lnTo>
                                  <a:pt x="7166" y="2263"/>
                                </a:lnTo>
                                <a:close/>
                                <a:moveTo>
                                  <a:pt x="7003" y="2472"/>
                                </a:moveTo>
                                <a:lnTo>
                                  <a:pt x="6866" y="2650"/>
                                </a:lnTo>
                                <a:lnTo>
                                  <a:pt x="7030" y="2777"/>
                                </a:lnTo>
                                <a:lnTo>
                                  <a:pt x="7069" y="2726"/>
                                </a:lnTo>
                                <a:lnTo>
                                  <a:pt x="7087" y="2704"/>
                                </a:lnTo>
                                <a:lnTo>
                                  <a:pt x="7102" y="2682"/>
                                </a:lnTo>
                                <a:lnTo>
                                  <a:pt x="7115" y="2663"/>
                                </a:lnTo>
                                <a:lnTo>
                                  <a:pt x="7124" y="2645"/>
                                </a:lnTo>
                                <a:lnTo>
                                  <a:pt x="7128" y="2636"/>
                                </a:lnTo>
                                <a:lnTo>
                                  <a:pt x="7131" y="2627"/>
                                </a:lnTo>
                                <a:lnTo>
                                  <a:pt x="7133" y="2618"/>
                                </a:lnTo>
                                <a:lnTo>
                                  <a:pt x="7134" y="2610"/>
                                </a:lnTo>
                                <a:lnTo>
                                  <a:pt x="7135" y="2602"/>
                                </a:lnTo>
                                <a:lnTo>
                                  <a:pt x="7134" y="2594"/>
                                </a:lnTo>
                                <a:lnTo>
                                  <a:pt x="7133" y="2586"/>
                                </a:lnTo>
                                <a:lnTo>
                                  <a:pt x="7130" y="2578"/>
                                </a:lnTo>
                                <a:lnTo>
                                  <a:pt x="7126" y="2570"/>
                                </a:lnTo>
                                <a:lnTo>
                                  <a:pt x="7122" y="2562"/>
                                </a:lnTo>
                                <a:lnTo>
                                  <a:pt x="7116" y="2554"/>
                                </a:lnTo>
                                <a:lnTo>
                                  <a:pt x="7108" y="2545"/>
                                </a:lnTo>
                                <a:lnTo>
                                  <a:pt x="7100" y="2537"/>
                                </a:lnTo>
                                <a:lnTo>
                                  <a:pt x="7091" y="2528"/>
                                </a:lnTo>
                                <a:lnTo>
                                  <a:pt x="7079" y="2520"/>
                                </a:lnTo>
                                <a:lnTo>
                                  <a:pt x="7067" y="2511"/>
                                </a:lnTo>
                                <a:lnTo>
                                  <a:pt x="7038" y="2493"/>
                                </a:lnTo>
                                <a:lnTo>
                                  <a:pt x="7003" y="2472"/>
                                </a:lnTo>
                                <a:close/>
                                <a:moveTo>
                                  <a:pt x="6846" y="2675"/>
                                </a:moveTo>
                                <a:lnTo>
                                  <a:pt x="6846" y="2675"/>
                                </a:lnTo>
                                <a:lnTo>
                                  <a:pt x="6820" y="2699"/>
                                </a:lnTo>
                                <a:lnTo>
                                  <a:pt x="6798" y="2720"/>
                                </a:lnTo>
                                <a:lnTo>
                                  <a:pt x="6780" y="2741"/>
                                </a:lnTo>
                                <a:lnTo>
                                  <a:pt x="6772" y="2751"/>
                                </a:lnTo>
                                <a:lnTo>
                                  <a:pt x="6765" y="2762"/>
                                </a:lnTo>
                                <a:lnTo>
                                  <a:pt x="6759" y="2772"/>
                                </a:lnTo>
                                <a:lnTo>
                                  <a:pt x="6754" y="2781"/>
                                </a:lnTo>
                                <a:lnTo>
                                  <a:pt x="6750" y="2791"/>
                                </a:lnTo>
                                <a:lnTo>
                                  <a:pt x="6747" y="2800"/>
                                </a:lnTo>
                                <a:lnTo>
                                  <a:pt x="6745" y="2809"/>
                                </a:lnTo>
                                <a:lnTo>
                                  <a:pt x="6744" y="2818"/>
                                </a:lnTo>
                                <a:lnTo>
                                  <a:pt x="6743" y="2828"/>
                                </a:lnTo>
                                <a:lnTo>
                                  <a:pt x="6744" y="2837"/>
                                </a:lnTo>
                                <a:lnTo>
                                  <a:pt x="6745" y="2846"/>
                                </a:lnTo>
                                <a:lnTo>
                                  <a:pt x="6747" y="2854"/>
                                </a:lnTo>
                                <a:lnTo>
                                  <a:pt x="6750" y="2863"/>
                                </a:lnTo>
                                <a:lnTo>
                                  <a:pt x="6754" y="2871"/>
                                </a:lnTo>
                                <a:lnTo>
                                  <a:pt x="6759" y="2880"/>
                                </a:lnTo>
                                <a:lnTo>
                                  <a:pt x="6765" y="2888"/>
                                </a:lnTo>
                                <a:lnTo>
                                  <a:pt x="6772" y="2897"/>
                                </a:lnTo>
                                <a:lnTo>
                                  <a:pt x="6780" y="2906"/>
                                </a:lnTo>
                                <a:lnTo>
                                  <a:pt x="6789" y="2914"/>
                                </a:lnTo>
                                <a:lnTo>
                                  <a:pt x="6798" y="2922"/>
                                </a:lnTo>
                                <a:lnTo>
                                  <a:pt x="6821" y="2939"/>
                                </a:lnTo>
                                <a:lnTo>
                                  <a:pt x="6847" y="2956"/>
                                </a:lnTo>
                                <a:lnTo>
                                  <a:pt x="6876" y="2973"/>
                                </a:lnTo>
                                <a:lnTo>
                                  <a:pt x="6914" y="2922"/>
                                </a:lnTo>
                                <a:lnTo>
                                  <a:pt x="6930" y="2900"/>
                                </a:lnTo>
                                <a:lnTo>
                                  <a:pt x="6944" y="2878"/>
                                </a:lnTo>
                                <a:lnTo>
                                  <a:pt x="6957" y="2859"/>
                                </a:lnTo>
                                <a:lnTo>
                                  <a:pt x="6967" y="2840"/>
                                </a:lnTo>
                                <a:lnTo>
                                  <a:pt x="6970" y="2832"/>
                                </a:lnTo>
                                <a:lnTo>
                                  <a:pt x="6973" y="2822"/>
                                </a:lnTo>
                                <a:lnTo>
                                  <a:pt x="6975" y="2814"/>
                                </a:lnTo>
                                <a:lnTo>
                                  <a:pt x="6976" y="2806"/>
                                </a:lnTo>
                                <a:lnTo>
                                  <a:pt x="6977" y="2798"/>
                                </a:lnTo>
                                <a:lnTo>
                                  <a:pt x="6976" y="2790"/>
                                </a:lnTo>
                                <a:lnTo>
                                  <a:pt x="6975" y="2782"/>
                                </a:lnTo>
                                <a:lnTo>
                                  <a:pt x="6972" y="2774"/>
                                </a:lnTo>
                                <a:lnTo>
                                  <a:pt x="6968" y="2766"/>
                                </a:lnTo>
                                <a:lnTo>
                                  <a:pt x="6964" y="2759"/>
                                </a:lnTo>
                                <a:lnTo>
                                  <a:pt x="6958" y="2750"/>
                                </a:lnTo>
                                <a:lnTo>
                                  <a:pt x="6951" y="2742"/>
                                </a:lnTo>
                                <a:lnTo>
                                  <a:pt x="6942" y="2734"/>
                                </a:lnTo>
                                <a:lnTo>
                                  <a:pt x="6932" y="2727"/>
                                </a:lnTo>
                                <a:lnTo>
                                  <a:pt x="6921" y="2719"/>
                                </a:lnTo>
                                <a:lnTo>
                                  <a:pt x="6909" y="2710"/>
                                </a:lnTo>
                                <a:lnTo>
                                  <a:pt x="6881" y="2694"/>
                                </a:lnTo>
                                <a:lnTo>
                                  <a:pt x="6846" y="2675"/>
                                </a:lnTo>
                                <a:close/>
                                <a:moveTo>
                                  <a:pt x="4496" y="6036"/>
                                </a:moveTo>
                                <a:lnTo>
                                  <a:pt x="4496" y="6036"/>
                                </a:lnTo>
                                <a:lnTo>
                                  <a:pt x="4494" y="6049"/>
                                </a:lnTo>
                                <a:lnTo>
                                  <a:pt x="4493" y="6063"/>
                                </a:lnTo>
                                <a:lnTo>
                                  <a:pt x="4493" y="6076"/>
                                </a:lnTo>
                                <a:lnTo>
                                  <a:pt x="4494" y="6089"/>
                                </a:lnTo>
                                <a:lnTo>
                                  <a:pt x="4497" y="6101"/>
                                </a:lnTo>
                                <a:lnTo>
                                  <a:pt x="4501" y="6113"/>
                                </a:lnTo>
                                <a:lnTo>
                                  <a:pt x="4505" y="6126"/>
                                </a:lnTo>
                                <a:lnTo>
                                  <a:pt x="4511" y="6138"/>
                                </a:lnTo>
                                <a:lnTo>
                                  <a:pt x="4519" y="6150"/>
                                </a:lnTo>
                                <a:lnTo>
                                  <a:pt x="4527" y="6161"/>
                                </a:lnTo>
                                <a:lnTo>
                                  <a:pt x="4537" y="6172"/>
                                </a:lnTo>
                                <a:lnTo>
                                  <a:pt x="4547" y="6182"/>
                                </a:lnTo>
                                <a:lnTo>
                                  <a:pt x="4557" y="6192"/>
                                </a:lnTo>
                                <a:lnTo>
                                  <a:pt x="4569" y="6202"/>
                                </a:lnTo>
                                <a:lnTo>
                                  <a:pt x="4583" y="6211"/>
                                </a:lnTo>
                                <a:lnTo>
                                  <a:pt x="4597" y="6219"/>
                                </a:lnTo>
                                <a:lnTo>
                                  <a:pt x="4618" y="6205"/>
                                </a:lnTo>
                                <a:lnTo>
                                  <a:pt x="4640" y="6189"/>
                                </a:lnTo>
                                <a:lnTo>
                                  <a:pt x="4662" y="6172"/>
                                </a:lnTo>
                                <a:lnTo>
                                  <a:pt x="4683" y="6155"/>
                                </a:lnTo>
                                <a:lnTo>
                                  <a:pt x="4705" y="6136"/>
                                </a:lnTo>
                                <a:lnTo>
                                  <a:pt x="4727" y="6115"/>
                                </a:lnTo>
                                <a:lnTo>
                                  <a:pt x="4747" y="6094"/>
                                </a:lnTo>
                                <a:lnTo>
                                  <a:pt x="4768" y="6072"/>
                                </a:lnTo>
                                <a:lnTo>
                                  <a:pt x="4789" y="6048"/>
                                </a:lnTo>
                                <a:lnTo>
                                  <a:pt x="4810" y="6024"/>
                                </a:lnTo>
                                <a:lnTo>
                                  <a:pt x="4850" y="5974"/>
                                </a:lnTo>
                                <a:lnTo>
                                  <a:pt x="4891" y="5923"/>
                                </a:lnTo>
                                <a:lnTo>
                                  <a:pt x="4931" y="5869"/>
                                </a:lnTo>
                                <a:lnTo>
                                  <a:pt x="4970" y="5814"/>
                                </a:lnTo>
                                <a:lnTo>
                                  <a:pt x="5009" y="5758"/>
                                </a:lnTo>
                                <a:lnTo>
                                  <a:pt x="5084" y="5649"/>
                                </a:lnTo>
                                <a:lnTo>
                                  <a:pt x="5120" y="5595"/>
                                </a:lnTo>
                                <a:lnTo>
                                  <a:pt x="5156" y="5544"/>
                                </a:lnTo>
                                <a:lnTo>
                                  <a:pt x="5191" y="5494"/>
                                </a:lnTo>
                                <a:lnTo>
                                  <a:pt x="5226" y="5449"/>
                                </a:lnTo>
                                <a:lnTo>
                                  <a:pt x="5191" y="5418"/>
                                </a:lnTo>
                                <a:lnTo>
                                  <a:pt x="5161" y="5394"/>
                                </a:lnTo>
                                <a:lnTo>
                                  <a:pt x="5148" y="5384"/>
                                </a:lnTo>
                                <a:lnTo>
                                  <a:pt x="5134" y="5376"/>
                                </a:lnTo>
                                <a:lnTo>
                                  <a:pt x="5122" y="5368"/>
                                </a:lnTo>
                                <a:lnTo>
                                  <a:pt x="5110" y="5362"/>
                                </a:lnTo>
                                <a:lnTo>
                                  <a:pt x="5100" y="5357"/>
                                </a:lnTo>
                                <a:lnTo>
                                  <a:pt x="5090" y="5354"/>
                                </a:lnTo>
                                <a:lnTo>
                                  <a:pt x="5080" y="5352"/>
                                </a:lnTo>
                                <a:lnTo>
                                  <a:pt x="5071" y="5352"/>
                                </a:lnTo>
                                <a:lnTo>
                                  <a:pt x="5061" y="5352"/>
                                </a:lnTo>
                                <a:lnTo>
                                  <a:pt x="5053" y="5354"/>
                                </a:lnTo>
                                <a:lnTo>
                                  <a:pt x="5044" y="5357"/>
                                </a:lnTo>
                                <a:lnTo>
                                  <a:pt x="5036" y="5361"/>
                                </a:lnTo>
                                <a:lnTo>
                                  <a:pt x="5029" y="5366"/>
                                </a:lnTo>
                                <a:lnTo>
                                  <a:pt x="5021" y="5373"/>
                                </a:lnTo>
                                <a:lnTo>
                                  <a:pt x="5013" y="5380"/>
                                </a:lnTo>
                                <a:lnTo>
                                  <a:pt x="5005" y="5388"/>
                                </a:lnTo>
                                <a:lnTo>
                                  <a:pt x="4988" y="5406"/>
                                </a:lnTo>
                                <a:lnTo>
                                  <a:pt x="4971" y="5428"/>
                                </a:lnTo>
                                <a:lnTo>
                                  <a:pt x="4933" y="5483"/>
                                </a:lnTo>
                                <a:lnTo>
                                  <a:pt x="4909" y="5514"/>
                                </a:lnTo>
                                <a:lnTo>
                                  <a:pt x="4884" y="5548"/>
                                </a:lnTo>
                                <a:lnTo>
                                  <a:pt x="4496" y="6036"/>
                                </a:lnTo>
                                <a:close/>
                                <a:moveTo>
                                  <a:pt x="5242" y="5429"/>
                                </a:moveTo>
                                <a:lnTo>
                                  <a:pt x="5503" y="5107"/>
                                </a:lnTo>
                                <a:lnTo>
                                  <a:pt x="5332" y="4975"/>
                                </a:lnTo>
                                <a:lnTo>
                                  <a:pt x="5305" y="5009"/>
                                </a:lnTo>
                                <a:lnTo>
                                  <a:pt x="5275" y="5042"/>
                                </a:lnTo>
                                <a:lnTo>
                                  <a:pt x="5219" y="5104"/>
                                </a:lnTo>
                                <a:lnTo>
                                  <a:pt x="5192" y="5133"/>
                                </a:lnTo>
                                <a:lnTo>
                                  <a:pt x="5168" y="5161"/>
                                </a:lnTo>
                                <a:lnTo>
                                  <a:pt x="5158" y="5176"/>
                                </a:lnTo>
                                <a:lnTo>
                                  <a:pt x="5148" y="5189"/>
                                </a:lnTo>
                                <a:lnTo>
                                  <a:pt x="5139" y="5203"/>
                                </a:lnTo>
                                <a:lnTo>
                                  <a:pt x="5130" y="5216"/>
                                </a:lnTo>
                                <a:lnTo>
                                  <a:pt x="5124" y="5229"/>
                                </a:lnTo>
                                <a:lnTo>
                                  <a:pt x="5119" y="5244"/>
                                </a:lnTo>
                                <a:lnTo>
                                  <a:pt x="5115" y="5257"/>
                                </a:lnTo>
                                <a:lnTo>
                                  <a:pt x="5113" y="5270"/>
                                </a:lnTo>
                                <a:lnTo>
                                  <a:pt x="5112" y="5283"/>
                                </a:lnTo>
                                <a:lnTo>
                                  <a:pt x="5113" y="5295"/>
                                </a:lnTo>
                                <a:lnTo>
                                  <a:pt x="5116" y="5309"/>
                                </a:lnTo>
                                <a:lnTo>
                                  <a:pt x="5121" y="5322"/>
                                </a:lnTo>
                                <a:lnTo>
                                  <a:pt x="5127" y="5335"/>
                                </a:lnTo>
                                <a:lnTo>
                                  <a:pt x="5136" y="5348"/>
                                </a:lnTo>
                                <a:lnTo>
                                  <a:pt x="5148" y="5361"/>
                                </a:lnTo>
                                <a:lnTo>
                                  <a:pt x="5162" y="5375"/>
                                </a:lnTo>
                                <a:lnTo>
                                  <a:pt x="5178" y="5388"/>
                                </a:lnTo>
                                <a:lnTo>
                                  <a:pt x="5196" y="5402"/>
                                </a:lnTo>
                                <a:lnTo>
                                  <a:pt x="5218" y="5415"/>
                                </a:lnTo>
                                <a:lnTo>
                                  <a:pt x="5242" y="5429"/>
                                </a:lnTo>
                                <a:close/>
                                <a:moveTo>
                                  <a:pt x="6890" y="2984"/>
                                </a:moveTo>
                                <a:lnTo>
                                  <a:pt x="7060" y="3116"/>
                                </a:lnTo>
                                <a:lnTo>
                                  <a:pt x="7086" y="3092"/>
                                </a:lnTo>
                                <a:lnTo>
                                  <a:pt x="7108" y="3071"/>
                                </a:lnTo>
                                <a:lnTo>
                                  <a:pt x="7126" y="3050"/>
                                </a:lnTo>
                                <a:lnTo>
                                  <a:pt x="7133" y="3040"/>
                                </a:lnTo>
                                <a:lnTo>
                                  <a:pt x="7140" y="3029"/>
                                </a:lnTo>
                                <a:lnTo>
                                  <a:pt x="7146" y="3019"/>
                                </a:lnTo>
                                <a:lnTo>
                                  <a:pt x="7151" y="3010"/>
                                </a:lnTo>
                                <a:lnTo>
                                  <a:pt x="7156" y="3000"/>
                                </a:lnTo>
                                <a:lnTo>
                                  <a:pt x="7159" y="2991"/>
                                </a:lnTo>
                                <a:lnTo>
                                  <a:pt x="7162" y="2982"/>
                                </a:lnTo>
                                <a:lnTo>
                                  <a:pt x="7163" y="2973"/>
                                </a:lnTo>
                                <a:lnTo>
                                  <a:pt x="7164" y="2964"/>
                                </a:lnTo>
                                <a:lnTo>
                                  <a:pt x="7163" y="2954"/>
                                </a:lnTo>
                                <a:lnTo>
                                  <a:pt x="7162" y="2945"/>
                                </a:lnTo>
                                <a:lnTo>
                                  <a:pt x="7159" y="2937"/>
                                </a:lnTo>
                                <a:lnTo>
                                  <a:pt x="7156" y="2928"/>
                                </a:lnTo>
                                <a:lnTo>
                                  <a:pt x="7151" y="2920"/>
                                </a:lnTo>
                                <a:lnTo>
                                  <a:pt x="7146" y="2911"/>
                                </a:lnTo>
                                <a:lnTo>
                                  <a:pt x="7140" y="2903"/>
                                </a:lnTo>
                                <a:lnTo>
                                  <a:pt x="7133" y="2894"/>
                                </a:lnTo>
                                <a:lnTo>
                                  <a:pt x="7126" y="2885"/>
                                </a:lnTo>
                                <a:lnTo>
                                  <a:pt x="7117" y="2877"/>
                                </a:lnTo>
                                <a:lnTo>
                                  <a:pt x="7107" y="2869"/>
                                </a:lnTo>
                                <a:lnTo>
                                  <a:pt x="7084" y="2852"/>
                                </a:lnTo>
                                <a:lnTo>
                                  <a:pt x="7059" y="2835"/>
                                </a:lnTo>
                                <a:lnTo>
                                  <a:pt x="7029" y="2817"/>
                                </a:lnTo>
                                <a:lnTo>
                                  <a:pt x="6890" y="2984"/>
                                </a:lnTo>
                                <a:close/>
                                <a:moveTo>
                                  <a:pt x="6743" y="3174"/>
                                </a:moveTo>
                                <a:lnTo>
                                  <a:pt x="6913" y="3305"/>
                                </a:lnTo>
                                <a:lnTo>
                                  <a:pt x="7045" y="3135"/>
                                </a:lnTo>
                                <a:lnTo>
                                  <a:pt x="7019" y="3106"/>
                                </a:lnTo>
                                <a:lnTo>
                                  <a:pt x="6994" y="3081"/>
                                </a:lnTo>
                                <a:lnTo>
                                  <a:pt x="6983" y="3071"/>
                                </a:lnTo>
                                <a:lnTo>
                                  <a:pt x="6972" y="3062"/>
                                </a:lnTo>
                                <a:lnTo>
                                  <a:pt x="6962" y="3054"/>
                                </a:lnTo>
                                <a:lnTo>
                                  <a:pt x="6953" y="3048"/>
                                </a:lnTo>
                                <a:lnTo>
                                  <a:pt x="6942" y="3043"/>
                                </a:lnTo>
                                <a:lnTo>
                                  <a:pt x="6933" y="3039"/>
                                </a:lnTo>
                                <a:lnTo>
                                  <a:pt x="6924" y="3036"/>
                                </a:lnTo>
                                <a:lnTo>
                                  <a:pt x="6916" y="3034"/>
                                </a:lnTo>
                                <a:lnTo>
                                  <a:pt x="6908" y="3033"/>
                                </a:lnTo>
                                <a:lnTo>
                                  <a:pt x="6899" y="3033"/>
                                </a:lnTo>
                                <a:lnTo>
                                  <a:pt x="6892" y="3034"/>
                                </a:lnTo>
                                <a:lnTo>
                                  <a:pt x="6884" y="3036"/>
                                </a:lnTo>
                                <a:lnTo>
                                  <a:pt x="6875" y="3039"/>
                                </a:lnTo>
                                <a:lnTo>
                                  <a:pt x="6867" y="3043"/>
                                </a:lnTo>
                                <a:lnTo>
                                  <a:pt x="6860" y="3047"/>
                                </a:lnTo>
                                <a:lnTo>
                                  <a:pt x="6852" y="3053"/>
                                </a:lnTo>
                                <a:lnTo>
                                  <a:pt x="6836" y="3066"/>
                                </a:lnTo>
                                <a:lnTo>
                                  <a:pt x="6820" y="3082"/>
                                </a:lnTo>
                                <a:lnTo>
                                  <a:pt x="6802" y="3102"/>
                                </a:lnTo>
                                <a:lnTo>
                                  <a:pt x="6784" y="3124"/>
                                </a:lnTo>
                                <a:lnTo>
                                  <a:pt x="6743" y="3174"/>
                                </a:lnTo>
                                <a:close/>
                                <a:moveTo>
                                  <a:pt x="6601" y="3356"/>
                                </a:moveTo>
                                <a:lnTo>
                                  <a:pt x="6601" y="3356"/>
                                </a:lnTo>
                                <a:lnTo>
                                  <a:pt x="6651" y="3393"/>
                                </a:lnTo>
                                <a:lnTo>
                                  <a:pt x="6674" y="3409"/>
                                </a:lnTo>
                                <a:lnTo>
                                  <a:pt x="6695" y="3424"/>
                                </a:lnTo>
                                <a:lnTo>
                                  <a:pt x="6714" y="3436"/>
                                </a:lnTo>
                                <a:lnTo>
                                  <a:pt x="6733" y="3446"/>
                                </a:lnTo>
                                <a:lnTo>
                                  <a:pt x="6742" y="3450"/>
                                </a:lnTo>
                                <a:lnTo>
                                  <a:pt x="6751" y="3453"/>
                                </a:lnTo>
                                <a:lnTo>
                                  <a:pt x="6759" y="3455"/>
                                </a:lnTo>
                                <a:lnTo>
                                  <a:pt x="6767" y="3456"/>
                                </a:lnTo>
                                <a:lnTo>
                                  <a:pt x="6775" y="3456"/>
                                </a:lnTo>
                                <a:lnTo>
                                  <a:pt x="6783" y="3456"/>
                                </a:lnTo>
                                <a:lnTo>
                                  <a:pt x="6791" y="3454"/>
                                </a:lnTo>
                                <a:lnTo>
                                  <a:pt x="6799" y="3451"/>
                                </a:lnTo>
                                <a:lnTo>
                                  <a:pt x="6808" y="3448"/>
                                </a:lnTo>
                                <a:lnTo>
                                  <a:pt x="6815" y="3442"/>
                                </a:lnTo>
                                <a:lnTo>
                                  <a:pt x="6823" y="3436"/>
                                </a:lnTo>
                                <a:lnTo>
                                  <a:pt x="6831" y="3429"/>
                                </a:lnTo>
                                <a:lnTo>
                                  <a:pt x="6838" y="3421"/>
                                </a:lnTo>
                                <a:lnTo>
                                  <a:pt x="6846" y="3412"/>
                                </a:lnTo>
                                <a:lnTo>
                                  <a:pt x="6854" y="3401"/>
                                </a:lnTo>
                                <a:lnTo>
                                  <a:pt x="6862" y="3389"/>
                                </a:lnTo>
                                <a:lnTo>
                                  <a:pt x="6880" y="3359"/>
                                </a:lnTo>
                                <a:lnTo>
                                  <a:pt x="6898" y="3325"/>
                                </a:lnTo>
                                <a:lnTo>
                                  <a:pt x="6846" y="3285"/>
                                </a:lnTo>
                                <a:lnTo>
                                  <a:pt x="6824" y="3268"/>
                                </a:lnTo>
                                <a:lnTo>
                                  <a:pt x="6802" y="3253"/>
                                </a:lnTo>
                                <a:lnTo>
                                  <a:pt x="6783" y="3240"/>
                                </a:lnTo>
                                <a:lnTo>
                                  <a:pt x="6765" y="3230"/>
                                </a:lnTo>
                                <a:lnTo>
                                  <a:pt x="6757" y="3226"/>
                                </a:lnTo>
                                <a:lnTo>
                                  <a:pt x="6748" y="3223"/>
                                </a:lnTo>
                                <a:lnTo>
                                  <a:pt x="6740" y="3221"/>
                                </a:lnTo>
                                <a:lnTo>
                                  <a:pt x="6731" y="3220"/>
                                </a:lnTo>
                                <a:lnTo>
                                  <a:pt x="6723" y="3220"/>
                                </a:lnTo>
                                <a:lnTo>
                                  <a:pt x="6715" y="3220"/>
                                </a:lnTo>
                                <a:lnTo>
                                  <a:pt x="6707" y="3222"/>
                                </a:lnTo>
                                <a:lnTo>
                                  <a:pt x="6700" y="3225"/>
                                </a:lnTo>
                                <a:lnTo>
                                  <a:pt x="6692" y="3229"/>
                                </a:lnTo>
                                <a:lnTo>
                                  <a:pt x="6684" y="3234"/>
                                </a:lnTo>
                                <a:lnTo>
                                  <a:pt x="6677" y="3241"/>
                                </a:lnTo>
                                <a:lnTo>
                                  <a:pt x="6669" y="3248"/>
                                </a:lnTo>
                                <a:lnTo>
                                  <a:pt x="6660" y="3257"/>
                                </a:lnTo>
                                <a:lnTo>
                                  <a:pt x="6652" y="3267"/>
                                </a:lnTo>
                                <a:lnTo>
                                  <a:pt x="6644" y="3278"/>
                                </a:lnTo>
                                <a:lnTo>
                                  <a:pt x="6636" y="3290"/>
                                </a:lnTo>
                                <a:lnTo>
                                  <a:pt x="6619" y="3321"/>
                                </a:lnTo>
                                <a:lnTo>
                                  <a:pt x="6601" y="3356"/>
                                </a:lnTo>
                                <a:close/>
                                <a:moveTo>
                                  <a:pt x="6442" y="3559"/>
                                </a:moveTo>
                                <a:lnTo>
                                  <a:pt x="6613" y="3691"/>
                                </a:lnTo>
                                <a:lnTo>
                                  <a:pt x="6760" y="3501"/>
                                </a:lnTo>
                                <a:lnTo>
                                  <a:pt x="6697" y="3457"/>
                                </a:lnTo>
                                <a:lnTo>
                                  <a:pt x="6672" y="3439"/>
                                </a:lnTo>
                                <a:lnTo>
                                  <a:pt x="6649" y="3425"/>
                                </a:lnTo>
                                <a:lnTo>
                                  <a:pt x="6630" y="3416"/>
                                </a:lnTo>
                                <a:lnTo>
                                  <a:pt x="6622" y="3412"/>
                                </a:lnTo>
                                <a:lnTo>
                                  <a:pt x="6613" y="3409"/>
                                </a:lnTo>
                                <a:lnTo>
                                  <a:pt x="6606" y="3408"/>
                                </a:lnTo>
                                <a:lnTo>
                                  <a:pt x="6597" y="3407"/>
                                </a:lnTo>
                                <a:lnTo>
                                  <a:pt x="6590" y="3407"/>
                                </a:lnTo>
                                <a:lnTo>
                                  <a:pt x="6583" y="3408"/>
                                </a:lnTo>
                                <a:lnTo>
                                  <a:pt x="6576" y="3410"/>
                                </a:lnTo>
                                <a:lnTo>
                                  <a:pt x="6570" y="3413"/>
                                </a:lnTo>
                                <a:lnTo>
                                  <a:pt x="6563" y="3417"/>
                                </a:lnTo>
                                <a:lnTo>
                                  <a:pt x="6556" y="3422"/>
                                </a:lnTo>
                                <a:lnTo>
                                  <a:pt x="6542" y="3434"/>
                                </a:lnTo>
                                <a:lnTo>
                                  <a:pt x="6526" y="3452"/>
                                </a:lnTo>
                                <a:lnTo>
                                  <a:pt x="6509" y="3473"/>
                                </a:lnTo>
                                <a:lnTo>
                                  <a:pt x="6490" y="3497"/>
                                </a:lnTo>
                                <a:lnTo>
                                  <a:pt x="6442" y="3559"/>
                                </a:lnTo>
                                <a:close/>
                                <a:moveTo>
                                  <a:pt x="6300" y="3743"/>
                                </a:moveTo>
                                <a:lnTo>
                                  <a:pt x="6300" y="3743"/>
                                </a:lnTo>
                                <a:lnTo>
                                  <a:pt x="6323" y="3767"/>
                                </a:lnTo>
                                <a:lnTo>
                                  <a:pt x="6344" y="3789"/>
                                </a:lnTo>
                                <a:lnTo>
                                  <a:pt x="6365" y="3807"/>
                                </a:lnTo>
                                <a:lnTo>
                                  <a:pt x="6384" y="3822"/>
                                </a:lnTo>
                                <a:lnTo>
                                  <a:pt x="6395" y="3828"/>
                                </a:lnTo>
                                <a:lnTo>
                                  <a:pt x="6404" y="3833"/>
                                </a:lnTo>
                                <a:lnTo>
                                  <a:pt x="6413" y="3837"/>
                                </a:lnTo>
                                <a:lnTo>
                                  <a:pt x="6422" y="3840"/>
                                </a:lnTo>
                                <a:lnTo>
                                  <a:pt x="6431" y="3843"/>
                                </a:lnTo>
                                <a:lnTo>
                                  <a:pt x="6440" y="3845"/>
                                </a:lnTo>
                                <a:lnTo>
                                  <a:pt x="6449" y="3845"/>
                                </a:lnTo>
                                <a:lnTo>
                                  <a:pt x="6458" y="3845"/>
                                </a:lnTo>
                                <a:lnTo>
                                  <a:pt x="6467" y="3844"/>
                                </a:lnTo>
                                <a:lnTo>
                                  <a:pt x="6476" y="3842"/>
                                </a:lnTo>
                                <a:lnTo>
                                  <a:pt x="6484" y="3840"/>
                                </a:lnTo>
                                <a:lnTo>
                                  <a:pt x="6492" y="3836"/>
                                </a:lnTo>
                                <a:lnTo>
                                  <a:pt x="6501" y="3831"/>
                                </a:lnTo>
                                <a:lnTo>
                                  <a:pt x="6509" y="3826"/>
                                </a:lnTo>
                                <a:lnTo>
                                  <a:pt x="6517" y="3819"/>
                                </a:lnTo>
                                <a:lnTo>
                                  <a:pt x="6525" y="3812"/>
                                </a:lnTo>
                                <a:lnTo>
                                  <a:pt x="6534" y="3804"/>
                                </a:lnTo>
                                <a:lnTo>
                                  <a:pt x="6543" y="3795"/>
                                </a:lnTo>
                                <a:lnTo>
                                  <a:pt x="6559" y="3772"/>
                                </a:lnTo>
                                <a:lnTo>
                                  <a:pt x="6575" y="3747"/>
                                </a:lnTo>
                                <a:lnTo>
                                  <a:pt x="6592" y="3717"/>
                                </a:lnTo>
                                <a:lnTo>
                                  <a:pt x="6427" y="3578"/>
                                </a:lnTo>
                                <a:lnTo>
                                  <a:pt x="6412" y="3598"/>
                                </a:lnTo>
                                <a:lnTo>
                                  <a:pt x="6395" y="3618"/>
                                </a:lnTo>
                                <a:lnTo>
                                  <a:pt x="6359" y="3658"/>
                                </a:lnTo>
                                <a:lnTo>
                                  <a:pt x="6343" y="3679"/>
                                </a:lnTo>
                                <a:lnTo>
                                  <a:pt x="6327" y="3699"/>
                                </a:lnTo>
                                <a:lnTo>
                                  <a:pt x="6312" y="3721"/>
                                </a:lnTo>
                                <a:lnTo>
                                  <a:pt x="6306" y="3732"/>
                                </a:lnTo>
                                <a:lnTo>
                                  <a:pt x="6300" y="3743"/>
                                </a:lnTo>
                                <a:close/>
                                <a:moveTo>
                                  <a:pt x="6142" y="3945"/>
                                </a:moveTo>
                                <a:lnTo>
                                  <a:pt x="6142" y="3945"/>
                                </a:lnTo>
                                <a:lnTo>
                                  <a:pt x="6169" y="3976"/>
                                </a:lnTo>
                                <a:lnTo>
                                  <a:pt x="6183" y="3989"/>
                                </a:lnTo>
                                <a:lnTo>
                                  <a:pt x="6195" y="4002"/>
                                </a:lnTo>
                                <a:lnTo>
                                  <a:pt x="6206" y="4012"/>
                                </a:lnTo>
                                <a:lnTo>
                                  <a:pt x="6217" y="4021"/>
                                </a:lnTo>
                                <a:lnTo>
                                  <a:pt x="6228" y="4028"/>
                                </a:lnTo>
                                <a:lnTo>
                                  <a:pt x="6238" y="4035"/>
                                </a:lnTo>
                                <a:lnTo>
                                  <a:pt x="6248" y="4040"/>
                                </a:lnTo>
                                <a:lnTo>
                                  <a:pt x="6258" y="4043"/>
                                </a:lnTo>
                                <a:lnTo>
                                  <a:pt x="6267" y="4046"/>
                                </a:lnTo>
                                <a:lnTo>
                                  <a:pt x="6276" y="4048"/>
                                </a:lnTo>
                                <a:lnTo>
                                  <a:pt x="6285" y="4048"/>
                                </a:lnTo>
                                <a:lnTo>
                                  <a:pt x="6293" y="4047"/>
                                </a:lnTo>
                                <a:lnTo>
                                  <a:pt x="6301" y="4045"/>
                                </a:lnTo>
                                <a:lnTo>
                                  <a:pt x="6309" y="4043"/>
                                </a:lnTo>
                                <a:lnTo>
                                  <a:pt x="6318" y="4039"/>
                                </a:lnTo>
                                <a:lnTo>
                                  <a:pt x="6327" y="4035"/>
                                </a:lnTo>
                                <a:lnTo>
                                  <a:pt x="6335" y="4029"/>
                                </a:lnTo>
                                <a:lnTo>
                                  <a:pt x="6343" y="4023"/>
                                </a:lnTo>
                                <a:lnTo>
                                  <a:pt x="6359" y="4008"/>
                                </a:lnTo>
                                <a:lnTo>
                                  <a:pt x="6376" y="3989"/>
                                </a:lnTo>
                                <a:lnTo>
                                  <a:pt x="6394" y="3969"/>
                                </a:lnTo>
                                <a:lnTo>
                                  <a:pt x="6413" y="3946"/>
                                </a:lnTo>
                                <a:lnTo>
                                  <a:pt x="6454" y="3894"/>
                                </a:lnTo>
                                <a:lnTo>
                                  <a:pt x="6394" y="3847"/>
                                </a:lnTo>
                                <a:lnTo>
                                  <a:pt x="6369" y="3829"/>
                                </a:lnTo>
                                <a:lnTo>
                                  <a:pt x="6347" y="3814"/>
                                </a:lnTo>
                                <a:lnTo>
                                  <a:pt x="6329" y="3804"/>
                                </a:lnTo>
                                <a:lnTo>
                                  <a:pt x="6321" y="3800"/>
                                </a:lnTo>
                                <a:lnTo>
                                  <a:pt x="6312" y="3797"/>
                                </a:lnTo>
                                <a:lnTo>
                                  <a:pt x="6304" y="3795"/>
                                </a:lnTo>
                                <a:lnTo>
                                  <a:pt x="6297" y="3794"/>
                                </a:lnTo>
                                <a:lnTo>
                                  <a:pt x="6290" y="3794"/>
                                </a:lnTo>
                                <a:lnTo>
                                  <a:pt x="6283" y="3795"/>
                                </a:lnTo>
                                <a:lnTo>
                                  <a:pt x="6277" y="3797"/>
                                </a:lnTo>
                                <a:lnTo>
                                  <a:pt x="6270" y="3800"/>
                                </a:lnTo>
                                <a:lnTo>
                                  <a:pt x="6263" y="3803"/>
                                </a:lnTo>
                                <a:lnTo>
                                  <a:pt x="6257" y="3808"/>
                                </a:lnTo>
                                <a:lnTo>
                                  <a:pt x="6242" y="3821"/>
                                </a:lnTo>
                                <a:lnTo>
                                  <a:pt x="6226" y="3837"/>
                                </a:lnTo>
                                <a:lnTo>
                                  <a:pt x="6210" y="3859"/>
                                </a:lnTo>
                                <a:lnTo>
                                  <a:pt x="6191" y="3883"/>
                                </a:lnTo>
                                <a:lnTo>
                                  <a:pt x="6142" y="3945"/>
                                </a:lnTo>
                                <a:close/>
                                <a:moveTo>
                                  <a:pt x="5969" y="4168"/>
                                </a:moveTo>
                                <a:lnTo>
                                  <a:pt x="6134" y="4307"/>
                                </a:lnTo>
                                <a:lnTo>
                                  <a:pt x="6292" y="4104"/>
                                </a:lnTo>
                                <a:lnTo>
                                  <a:pt x="6258" y="4077"/>
                                </a:lnTo>
                                <a:lnTo>
                                  <a:pt x="6228" y="4054"/>
                                </a:lnTo>
                                <a:lnTo>
                                  <a:pt x="6203" y="4036"/>
                                </a:lnTo>
                                <a:lnTo>
                                  <a:pt x="6180" y="4023"/>
                                </a:lnTo>
                                <a:lnTo>
                                  <a:pt x="6170" y="4017"/>
                                </a:lnTo>
                                <a:lnTo>
                                  <a:pt x="6160" y="4013"/>
                                </a:lnTo>
                                <a:lnTo>
                                  <a:pt x="6152" y="4009"/>
                                </a:lnTo>
                                <a:lnTo>
                                  <a:pt x="6143" y="4007"/>
                                </a:lnTo>
                                <a:lnTo>
                                  <a:pt x="6136" y="4005"/>
                                </a:lnTo>
                                <a:lnTo>
                                  <a:pt x="6128" y="4005"/>
                                </a:lnTo>
                                <a:lnTo>
                                  <a:pt x="6121" y="4005"/>
                                </a:lnTo>
                                <a:lnTo>
                                  <a:pt x="6114" y="4007"/>
                                </a:lnTo>
                                <a:lnTo>
                                  <a:pt x="6106" y="4010"/>
                                </a:lnTo>
                                <a:lnTo>
                                  <a:pt x="6099" y="4013"/>
                                </a:lnTo>
                                <a:lnTo>
                                  <a:pt x="6092" y="4018"/>
                                </a:lnTo>
                                <a:lnTo>
                                  <a:pt x="6085" y="4023"/>
                                </a:lnTo>
                                <a:lnTo>
                                  <a:pt x="6071" y="4037"/>
                                </a:lnTo>
                                <a:lnTo>
                                  <a:pt x="6056" y="4055"/>
                                </a:lnTo>
                                <a:lnTo>
                                  <a:pt x="6038" y="4078"/>
                                </a:lnTo>
                                <a:lnTo>
                                  <a:pt x="6018" y="4104"/>
                                </a:lnTo>
                                <a:lnTo>
                                  <a:pt x="5969" y="4168"/>
                                </a:lnTo>
                                <a:close/>
                                <a:moveTo>
                                  <a:pt x="5797" y="4390"/>
                                </a:moveTo>
                                <a:lnTo>
                                  <a:pt x="5960" y="4518"/>
                                </a:lnTo>
                                <a:lnTo>
                                  <a:pt x="5983" y="4490"/>
                                </a:lnTo>
                                <a:lnTo>
                                  <a:pt x="6003" y="4464"/>
                                </a:lnTo>
                                <a:lnTo>
                                  <a:pt x="6040" y="4419"/>
                                </a:lnTo>
                                <a:lnTo>
                                  <a:pt x="6056" y="4398"/>
                                </a:lnTo>
                                <a:lnTo>
                                  <a:pt x="6068" y="4378"/>
                                </a:lnTo>
                                <a:lnTo>
                                  <a:pt x="6074" y="4369"/>
                                </a:lnTo>
                                <a:lnTo>
                                  <a:pt x="6078" y="4360"/>
                                </a:lnTo>
                                <a:lnTo>
                                  <a:pt x="6081" y="4351"/>
                                </a:lnTo>
                                <a:lnTo>
                                  <a:pt x="6084" y="4343"/>
                                </a:lnTo>
                                <a:lnTo>
                                  <a:pt x="6085" y="4333"/>
                                </a:lnTo>
                                <a:lnTo>
                                  <a:pt x="6086" y="4324"/>
                                </a:lnTo>
                                <a:lnTo>
                                  <a:pt x="6086" y="4316"/>
                                </a:lnTo>
                                <a:lnTo>
                                  <a:pt x="6084" y="4307"/>
                                </a:lnTo>
                                <a:lnTo>
                                  <a:pt x="6081" y="4299"/>
                                </a:lnTo>
                                <a:lnTo>
                                  <a:pt x="6077" y="4290"/>
                                </a:lnTo>
                                <a:lnTo>
                                  <a:pt x="6072" y="4281"/>
                                </a:lnTo>
                                <a:lnTo>
                                  <a:pt x="6066" y="4273"/>
                                </a:lnTo>
                                <a:lnTo>
                                  <a:pt x="6058" y="4263"/>
                                </a:lnTo>
                                <a:lnTo>
                                  <a:pt x="6049" y="4254"/>
                                </a:lnTo>
                                <a:lnTo>
                                  <a:pt x="6037" y="4244"/>
                                </a:lnTo>
                                <a:lnTo>
                                  <a:pt x="6025" y="4235"/>
                                </a:lnTo>
                                <a:lnTo>
                                  <a:pt x="6012" y="4225"/>
                                </a:lnTo>
                                <a:lnTo>
                                  <a:pt x="5997" y="4215"/>
                                </a:lnTo>
                                <a:lnTo>
                                  <a:pt x="5960" y="4192"/>
                                </a:lnTo>
                                <a:lnTo>
                                  <a:pt x="5797" y="4390"/>
                                </a:lnTo>
                                <a:close/>
                                <a:moveTo>
                                  <a:pt x="5608" y="4633"/>
                                </a:moveTo>
                                <a:lnTo>
                                  <a:pt x="5772" y="4760"/>
                                </a:lnTo>
                                <a:lnTo>
                                  <a:pt x="5945" y="4537"/>
                                </a:lnTo>
                                <a:lnTo>
                                  <a:pt x="5929" y="4520"/>
                                </a:lnTo>
                                <a:lnTo>
                                  <a:pt x="5914" y="4504"/>
                                </a:lnTo>
                                <a:lnTo>
                                  <a:pt x="5899" y="4490"/>
                                </a:lnTo>
                                <a:lnTo>
                                  <a:pt x="5886" y="4478"/>
                                </a:lnTo>
                                <a:lnTo>
                                  <a:pt x="5873" y="4467"/>
                                </a:lnTo>
                                <a:lnTo>
                                  <a:pt x="5860" y="4458"/>
                                </a:lnTo>
                                <a:lnTo>
                                  <a:pt x="5849" y="4451"/>
                                </a:lnTo>
                                <a:lnTo>
                                  <a:pt x="5837" y="4446"/>
                                </a:lnTo>
                                <a:lnTo>
                                  <a:pt x="5826" y="4441"/>
                                </a:lnTo>
                                <a:lnTo>
                                  <a:pt x="5815" y="4439"/>
                                </a:lnTo>
                                <a:lnTo>
                                  <a:pt x="5805" y="4437"/>
                                </a:lnTo>
                                <a:lnTo>
                                  <a:pt x="5796" y="4437"/>
                                </a:lnTo>
                                <a:lnTo>
                                  <a:pt x="5786" y="4439"/>
                                </a:lnTo>
                                <a:lnTo>
                                  <a:pt x="5777" y="4441"/>
                                </a:lnTo>
                                <a:lnTo>
                                  <a:pt x="5769" y="4444"/>
                                </a:lnTo>
                                <a:lnTo>
                                  <a:pt x="5759" y="4449"/>
                                </a:lnTo>
                                <a:lnTo>
                                  <a:pt x="5750" y="4455"/>
                                </a:lnTo>
                                <a:lnTo>
                                  <a:pt x="5742" y="4462"/>
                                </a:lnTo>
                                <a:lnTo>
                                  <a:pt x="5734" y="4469"/>
                                </a:lnTo>
                                <a:lnTo>
                                  <a:pt x="5725" y="4479"/>
                                </a:lnTo>
                                <a:lnTo>
                                  <a:pt x="5708" y="4498"/>
                                </a:lnTo>
                                <a:lnTo>
                                  <a:pt x="5690" y="4521"/>
                                </a:lnTo>
                                <a:lnTo>
                                  <a:pt x="5653" y="4573"/>
                                </a:lnTo>
                                <a:lnTo>
                                  <a:pt x="5632" y="4602"/>
                                </a:lnTo>
                                <a:lnTo>
                                  <a:pt x="5608" y="4633"/>
                                </a:lnTo>
                                <a:close/>
                                <a:moveTo>
                                  <a:pt x="5354" y="4961"/>
                                </a:moveTo>
                                <a:lnTo>
                                  <a:pt x="5517" y="5087"/>
                                </a:lnTo>
                                <a:lnTo>
                                  <a:pt x="5756" y="4779"/>
                                </a:lnTo>
                                <a:lnTo>
                                  <a:pt x="5738" y="4760"/>
                                </a:lnTo>
                                <a:lnTo>
                                  <a:pt x="5720" y="4742"/>
                                </a:lnTo>
                                <a:lnTo>
                                  <a:pt x="5703" y="4728"/>
                                </a:lnTo>
                                <a:lnTo>
                                  <a:pt x="5686" y="4716"/>
                                </a:lnTo>
                                <a:lnTo>
                                  <a:pt x="5670" y="4706"/>
                                </a:lnTo>
                                <a:lnTo>
                                  <a:pt x="5655" y="4699"/>
                                </a:lnTo>
                                <a:lnTo>
                                  <a:pt x="5641" y="4693"/>
                                </a:lnTo>
                                <a:lnTo>
                                  <a:pt x="5627" y="4689"/>
                                </a:lnTo>
                                <a:lnTo>
                                  <a:pt x="5613" y="4687"/>
                                </a:lnTo>
                                <a:lnTo>
                                  <a:pt x="5601" y="4687"/>
                                </a:lnTo>
                                <a:lnTo>
                                  <a:pt x="5589" y="4688"/>
                                </a:lnTo>
                                <a:lnTo>
                                  <a:pt x="5577" y="4691"/>
                                </a:lnTo>
                                <a:lnTo>
                                  <a:pt x="5565" y="4696"/>
                                </a:lnTo>
                                <a:lnTo>
                                  <a:pt x="5553" y="4702"/>
                                </a:lnTo>
                                <a:lnTo>
                                  <a:pt x="5542" y="4709"/>
                                </a:lnTo>
                                <a:lnTo>
                                  <a:pt x="5532" y="4718"/>
                                </a:lnTo>
                                <a:lnTo>
                                  <a:pt x="5521" y="4728"/>
                                </a:lnTo>
                                <a:lnTo>
                                  <a:pt x="5511" y="4738"/>
                                </a:lnTo>
                                <a:lnTo>
                                  <a:pt x="5501" y="4751"/>
                                </a:lnTo>
                                <a:lnTo>
                                  <a:pt x="5491" y="4764"/>
                                </a:lnTo>
                                <a:lnTo>
                                  <a:pt x="5469" y="4792"/>
                                </a:lnTo>
                                <a:lnTo>
                                  <a:pt x="5449" y="4823"/>
                                </a:lnTo>
                                <a:lnTo>
                                  <a:pt x="5404" y="4891"/>
                                </a:lnTo>
                                <a:lnTo>
                                  <a:pt x="5380" y="4925"/>
                                </a:lnTo>
                                <a:lnTo>
                                  <a:pt x="5354" y="4961"/>
                                </a:lnTo>
                                <a:close/>
                                <a:moveTo>
                                  <a:pt x="7201" y="2595"/>
                                </a:moveTo>
                                <a:lnTo>
                                  <a:pt x="7372" y="2728"/>
                                </a:lnTo>
                                <a:lnTo>
                                  <a:pt x="7415" y="2673"/>
                                </a:lnTo>
                                <a:lnTo>
                                  <a:pt x="7435" y="2650"/>
                                </a:lnTo>
                                <a:lnTo>
                                  <a:pt x="7451" y="2628"/>
                                </a:lnTo>
                                <a:lnTo>
                                  <a:pt x="7466" y="2607"/>
                                </a:lnTo>
                                <a:lnTo>
                                  <a:pt x="7477" y="2588"/>
                                </a:lnTo>
                                <a:lnTo>
                                  <a:pt x="7482" y="2579"/>
                                </a:lnTo>
                                <a:lnTo>
                                  <a:pt x="7486" y="2570"/>
                                </a:lnTo>
                                <a:lnTo>
                                  <a:pt x="7489" y="2562"/>
                                </a:lnTo>
                                <a:lnTo>
                                  <a:pt x="7491" y="2553"/>
                                </a:lnTo>
                                <a:lnTo>
                                  <a:pt x="7492" y="2544"/>
                                </a:lnTo>
                                <a:lnTo>
                                  <a:pt x="7492" y="2535"/>
                                </a:lnTo>
                                <a:lnTo>
                                  <a:pt x="7491" y="2527"/>
                                </a:lnTo>
                                <a:lnTo>
                                  <a:pt x="7489" y="2519"/>
                                </a:lnTo>
                                <a:lnTo>
                                  <a:pt x="7485" y="2510"/>
                                </a:lnTo>
                                <a:lnTo>
                                  <a:pt x="7481" y="2502"/>
                                </a:lnTo>
                                <a:lnTo>
                                  <a:pt x="7475" y="2494"/>
                                </a:lnTo>
                                <a:lnTo>
                                  <a:pt x="7468" y="2485"/>
                                </a:lnTo>
                                <a:lnTo>
                                  <a:pt x="7460" y="2475"/>
                                </a:lnTo>
                                <a:lnTo>
                                  <a:pt x="7450" y="2466"/>
                                </a:lnTo>
                                <a:lnTo>
                                  <a:pt x="7440" y="2457"/>
                                </a:lnTo>
                                <a:lnTo>
                                  <a:pt x="7426" y="2447"/>
                                </a:lnTo>
                                <a:lnTo>
                                  <a:pt x="7397" y="2427"/>
                                </a:lnTo>
                                <a:lnTo>
                                  <a:pt x="7360" y="2405"/>
                                </a:lnTo>
                                <a:lnTo>
                                  <a:pt x="7281" y="2500"/>
                                </a:lnTo>
                                <a:lnTo>
                                  <a:pt x="7201" y="2595"/>
                                </a:lnTo>
                                <a:close/>
                                <a:moveTo>
                                  <a:pt x="7044" y="2798"/>
                                </a:moveTo>
                                <a:lnTo>
                                  <a:pt x="7202" y="2932"/>
                                </a:lnTo>
                                <a:lnTo>
                                  <a:pt x="7351" y="2753"/>
                                </a:lnTo>
                                <a:lnTo>
                                  <a:pt x="7291" y="2707"/>
                                </a:lnTo>
                                <a:lnTo>
                                  <a:pt x="7267" y="2689"/>
                                </a:lnTo>
                                <a:lnTo>
                                  <a:pt x="7246" y="2674"/>
                                </a:lnTo>
                                <a:lnTo>
                                  <a:pt x="7228" y="2663"/>
                                </a:lnTo>
                                <a:lnTo>
                                  <a:pt x="7218" y="2659"/>
                                </a:lnTo>
                                <a:lnTo>
                                  <a:pt x="7210" y="2656"/>
                                </a:lnTo>
                                <a:lnTo>
                                  <a:pt x="7203" y="2654"/>
                                </a:lnTo>
                                <a:lnTo>
                                  <a:pt x="7196" y="2653"/>
                                </a:lnTo>
                                <a:lnTo>
                                  <a:pt x="7189" y="2653"/>
                                </a:lnTo>
                                <a:lnTo>
                                  <a:pt x="7182" y="2653"/>
                                </a:lnTo>
                                <a:lnTo>
                                  <a:pt x="7176" y="2655"/>
                                </a:lnTo>
                                <a:lnTo>
                                  <a:pt x="7169" y="2657"/>
                                </a:lnTo>
                                <a:lnTo>
                                  <a:pt x="7163" y="2661"/>
                                </a:lnTo>
                                <a:lnTo>
                                  <a:pt x="7156" y="2665"/>
                                </a:lnTo>
                                <a:lnTo>
                                  <a:pt x="7148" y="2671"/>
                                </a:lnTo>
                                <a:lnTo>
                                  <a:pt x="7141" y="2677"/>
                                </a:lnTo>
                                <a:lnTo>
                                  <a:pt x="7127" y="2694"/>
                                </a:lnTo>
                                <a:lnTo>
                                  <a:pt x="7110" y="2714"/>
                                </a:lnTo>
                                <a:lnTo>
                                  <a:pt x="7091" y="2737"/>
                                </a:lnTo>
                                <a:lnTo>
                                  <a:pt x="7044" y="2798"/>
                                </a:lnTo>
                                <a:close/>
                                <a:moveTo>
                                  <a:pt x="8311" y="1181"/>
                                </a:moveTo>
                                <a:lnTo>
                                  <a:pt x="8482" y="1312"/>
                                </a:lnTo>
                                <a:lnTo>
                                  <a:pt x="8497" y="1294"/>
                                </a:lnTo>
                                <a:lnTo>
                                  <a:pt x="8513" y="1276"/>
                                </a:lnTo>
                                <a:lnTo>
                                  <a:pt x="8551" y="1235"/>
                                </a:lnTo>
                                <a:lnTo>
                                  <a:pt x="8592" y="1191"/>
                                </a:lnTo>
                                <a:lnTo>
                                  <a:pt x="8637" y="1144"/>
                                </a:lnTo>
                                <a:lnTo>
                                  <a:pt x="8683" y="1096"/>
                                </a:lnTo>
                                <a:lnTo>
                                  <a:pt x="8729" y="1047"/>
                                </a:lnTo>
                                <a:lnTo>
                                  <a:pt x="8751" y="1021"/>
                                </a:lnTo>
                                <a:lnTo>
                                  <a:pt x="8773" y="996"/>
                                </a:lnTo>
                                <a:lnTo>
                                  <a:pt x="8793" y="971"/>
                                </a:lnTo>
                                <a:lnTo>
                                  <a:pt x="8812" y="945"/>
                                </a:lnTo>
                                <a:lnTo>
                                  <a:pt x="8830" y="920"/>
                                </a:lnTo>
                                <a:lnTo>
                                  <a:pt x="8846" y="895"/>
                                </a:lnTo>
                                <a:lnTo>
                                  <a:pt x="8861" y="870"/>
                                </a:lnTo>
                                <a:lnTo>
                                  <a:pt x="8873" y="847"/>
                                </a:lnTo>
                                <a:lnTo>
                                  <a:pt x="8883" y="822"/>
                                </a:lnTo>
                                <a:lnTo>
                                  <a:pt x="8890" y="799"/>
                                </a:lnTo>
                                <a:lnTo>
                                  <a:pt x="8893" y="788"/>
                                </a:lnTo>
                                <a:lnTo>
                                  <a:pt x="8896" y="777"/>
                                </a:lnTo>
                                <a:lnTo>
                                  <a:pt x="8898" y="766"/>
                                </a:lnTo>
                                <a:lnTo>
                                  <a:pt x="8898" y="754"/>
                                </a:lnTo>
                                <a:lnTo>
                                  <a:pt x="8898" y="744"/>
                                </a:lnTo>
                                <a:lnTo>
                                  <a:pt x="8897" y="733"/>
                                </a:lnTo>
                                <a:lnTo>
                                  <a:pt x="8895" y="723"/>
                                </a:lnTo>
                                <a:lnTo>
                                  <a:pt x="8892" y="713"/>
                                </a:lnTo>
                                <a:lnTo>
                                  <a:pt x="8888" y="704"/>
                                </a:lnTo>
                                <a:lnTo>
                                  <a:pt x="8884" y="693"/>
                                </a:lnTo>
                                <a:lnTo>
                                  <a:pt x="8879" y="684"/>
                                </a:lnTo>
                                <a:lnTo>
                                  <a:pt x="8872" y="675"/>
                                </a:lnTo>
                                <a:lnTo>
                                  <a:pt x="8865" y="666"/>
                                </a:lnTo>
                                <a:lnTo>
                                  <a:pt x="8857" y="658"/>
                                </a:lnTo>
                                <a:lnTo>
                                  <a:pt x="8848" y="650"/>
                                </a:lnTo>
                                <a:lnTo>
                                  <a:pt x="8837" y="642"/>
                                </a:lnTo>
                                <a:lnTo>
                                  <a:pt x="8826" y="635"/>
                                </a:lnTo>
                                <a:lnTo>
                                  <a:pt x="8812" y="626"/>
                                </a:lnTo>
                                <a:lnTo>
                                  <a:pt x="8799" y="619"/>
                                </a:lnTo>
                                <a:lnTo>
                                  <a:pt x="8784" y="613"/>
                                </a:lnTo>
                                <a:lnTo>
                                  <a:pt x="8768" y="621"/>
                                </a:lnTo>
                                <a:lnTo>
                                  <a:pt x="8750" y="631"/>
                                </a:lnTo>
                                <a:lnTo>
                                  <a:pt x="8734" y="642"/>
                                </a:lnTo>
                                <a:lnTo>
                                  <a:pt x="8718" y="654"/>
                                </a:lnTo>
                                <a:lnTo>
                                  <a:pt x="8702" y="667"/>
                                </a:lnTo>
                                <a:lnTo>
                                  <a:pt x="8686" y="681"/>
                                </a:lnTo>
                                <a:lnTo>
                                  <a:pt x="8669" y="697"/>
                                </a:lnTo>
                                <a:lnTo>
                                  <a:pt x="8653" y="712"/>
                                </a:lnTo>
                                <a:lnTo>
                                  <a:pt x="8638" y="729"/>
                                </a:lnTo>
                                <a:lnTo>
                                  <a:pt x="8622" y="747"/>
                                </a:lnTo>
                                <a:lnTo>
                                  <a:pt x="8590" y="784"/>
                                </a:lnTo>
                                <a:lnTo>
                                  <a:pt x="8560" y="823"/>
                                </a:lnTo>
                                <a:lnTo>
                                  <a:pt x="8529" y="865"/>
                                </a:lnTo>
                                <a:lnTo>
                                  <a:pt x="8500" y="907"/>
                                </a:lnTo>
                                <a:lnTo>
                                  <a:pt x="8470" y="949"/>
                                </a:lnTo>
                                <a:lnTo>
                                  <a:pt x="8415" y="1033"/>
                                </a:lnTo>
                                <a:lnTo>
                                  <a:pt x="8362" y="1112"/>
                                </a:lnTo>
                                <a:lnTo>
                                  <a:pt x="8336" y="1148"/>
                                </a:lnTo>
                                <a:lnTo>
                                  <a:pt x="8311" y="1181"/>
                                </a:lnTo>
                                <a:close/>
                                <a:moveTo>
                                  <a:pt x="8057" y="1507"/>
                                </a:moveTo>
                                <a:lnTo>
                                  <a:pt x="8228" y="1640"/>
                                </a:lnTo>
                                <a:lnTo>
                                  <a:pt x="8461" y="1339"/>
                                </a:lnTo>
                                <a:lnTo>
                                  <a:pt x="8440" y="1323"/>
                                </a:lnTo>
                                <a:lnTo>
                                  <a:pt x="8420" y="1307"/>
                                </a:lnTo>
                                <a:lnTo>
                                  <a:pt x="8401" y="1295"/>
                                </a:lnTo>
                                <a:lnTo>
                                  <a:pt x="8383" y="1284"/>
                                </a:lnTo>
                                <a:lnTo>
                                  <a:pt x="8367" y="1275"/>
                                </a:lnTo>
                                <a:lnTo>
                                  <a:pt x="8352" y="1267"/>
                                </a:lnTo>
                                <a:lnTo>
                                  <a:pt x="8336" y="1261"/>
                                </a:lnTo>
                                <a:lnTo>
                                  <a:pt x="8323" y="1257"/>
                                </a:lnTo>
                                <a:lnTo>
                                  <a:pt x="8310" y="1254"/>
                                </a:lnTo>
                                <a:lnTo>
                                  <a:pt x="8298" y="1252"/>
                                </a:lnTo>
                                <a:lnTo>
                                  <a:pt x="8287" y="1252"/>
                                </a:lnTo>
                                <a:lnTo>
                                  <a:pt x="8276" y="1253"/>
                                </a:lnTo>
                                <a:lnTo>
                                  <a:pt x="8265" y="1256"/>
                                </a:lnTo>
                                <a:lnTo>
                                  <a:pt x="8255" y="1260"/>
                                </a:lnTo>
                                <a:lnTo>
                                  <a:pt x="8245" y="1265"/>
                                </a:lnTo>
                                <a:lnTo>
                                  <a:pt x="8236" y="1271"/>
                                </a:lnTo>
                                <a:lnTo>
                                  <a:pt x="8227" y="1278"/>
                                </a:lnTo>
                                <a:lnTo>
                                  <a:pt x="8218" y="1287"/>
                                </a:lnTo>
                                <a:lnTo>
                                  <a:pt x="8209" y="1297"/>
                                </a:lnTo>
                                <a:lnTo>
                                  <a:pt x="8200" y="1308"/>
                                </a:lnTo>
                                <a:lnTo>
                                  <a:pt x="8180" y="1333"/>
                                </a:lnTo>
                                <a:lnTo>
                                  <a:pt x="8160" y="1361"/>
                                </a:lnTo>
                                <a:lnTo>
                                  <a:pt x="8115" y="1429"/>
                                </a:lnTo>
                                <a:lnTo>
                                  <a:pt x="8088" y="1467"/>
                                </a:lnTo>
                                <a:lnTo>
                                  <a:pt x="8057" y="1507"/>
                                </a:lnTo>
                                <a:close/>
                                <a:moveTo>
                                  <a:pt x="7875" y="1744"/>
                                </a:moveTo>
                                <a:lnTo>
                                  <a:pt x="7875" y="1744"/>
                                </a:lnTo>
                                <a:lnTo>
                                  <a:pt x="7910" y="1769"/>
                                </a:lnTo>
                                <a:lnTo>
                                  <a:pt x="7942" y="1790"/>
                                </a:lnTo>
                                <a:lnTo>
                                  <a:pt x="7969" y="1808"/>
                                </a:lnTo>
                                <a:lnTo>
                                  <a:pt x="7994" y="1821"/>
                                </a:lnTo>
                                <a:lnTo>
                                  <a:pt x="8004" y="1825"/>
                                </a:lnTo>
                                <a:lnTo>
                                  <a:pt x="8014" y="1829"/>
                                </a:lnTo>
                                <a:lnTo>
                                  <a:pt x="8023" y="1832"/>
                                </a:lnTo>
                                <a:lnTo>
                                  <a:pt x="8032" y="1834"/>
                                </a:lnTo>
                                <a:lnTo>
                                  <a:pt x="8040" y="1835"/>
                                </a:lnTo>
                                <a:lnTo>
                                  <a:pt x="8048" y="1834"/>
                                </a:lnTo>
                                <a:lnTo>
                                  <a:pt x="8056" y="1833"/>
                                </a:lnTo>
                                <a:lnTo>
                                  <a:pt x="8064" y="1831"/>
                                </a:lnTo>
                                <a:lnTo>
                                  <a:pt x="8071" y="1828"/>
                                </a:lnTo>
                                <a:lnTo>
                                  <a:pt x="8078" y="1823"/>
                                </a:lnTo>
                                <a:lnTo>
                                  <a:pt x="8086" y="1818"/>
                                </a:lnTo>
                                <a:lnTo>
                                  <a:pt x="8093" y="1812"/>
                                </a:lnTo>
                                <a:lnTo>
                                  <a:pt x="8108" y="1797"/>
                                </a:lnTo>
                                <a:lnTo>
                                  <a:pt x="8124" y="1776"/>
                                </a:lnTo>
                                <a:lnTo>
                                  <a:pt x="8142" y="1753"/>
                                </a:lnTo>
                                <a:lnTo>
                                  <a:pt x="8162" y="1725"/>
                                </a:lnTo>
                                <a:lnTo>
                                  <a:pt x="8185" y="1694"/>
                                </a:lnTo>
                                <a:lnTo>
                                  <a:pt x="8213" y="1660"/>
                                </a:lnTo>
                                <a:lnTo>
                                  <a:pt x="8176" y="1632"/>
                                </a:lnTo>
                                <a:lnTo>
                                  <a:pt x="8146" y="1609"/>
                                </a:lnTo>
                                <a:lnTo>
                                  <a:pt x="8118" y="1591"/>
                                </a:lnTo>
                                <a:lnTo>
                                  <a:pt x="8095" y="1577"/>
                                </a:lnTo>
                                <a:lnTo>
                                  <a:pt x="8085" y="1572"/>
                                </a:lnTo>
                                <a:lnTo>
                                  <a:pt x="8075" y="1568"/>
                                </a:lnTo>
                                <a:lnTo>
                                  <a:pt x="8066" y="1565"/>
                                </a:lnTo>
                                <a:lnTo>
                                  <a:pt x="8056" y="1563"/>
                                </a:lnTo>
                                <a:lnTo>
                                  <a:pt x="8048" y="1562"/>
                                </a:lnTo>
                                <a:lnTo>
                                  <a:pt x="8040" y="1563"/>
                                </a:lnTo>
                                <a:lnTo>
                                  <a:pt x="8032" y="1564"/>
                                </a:lnTo>
                                <a:lnTo>
                                  <a:pt x="8025" y="1566"/>
                                </a:lnTo>
                                <a:lnTo>
                                  <a:pt x="8018" y="1570"/>
                                </a:lnTo>
                                <a:lnTo>
                                  <a:pt x="8011" y="1574"/>
                                </a:lnTo>
                                <a:lnTo>
                                  <a:pt x="8004" y="1580"/>
                                </a:lnTo>
                                <a:lnTo>
                                  <a:pt x="7996" y="1586"/>
                                </a:lnTo>
                                <a:lnTo>
                                  <a:pt x="7980" y="1603"/>
                                </a:lnTo>
                                <a:lnTo>
                                  <a:pt x="7964" y="1623"/>
                                </a:lnTo>
                                <a:lnTo>
                                  <a:pt x="7926" y="1676"/>
                                </a:lnTo>
                                <a:lnTo>
                                  <a:pt x="7901" y="1708"/>
                                </a:lnTo>
                                <a:lnTo>
                                  <a:pt x="7875" y="1744"/>
                                </a:lnTo>
                                <a:close/>
                                <a:moveTo>
                                  <a:pt x="7686" y="1985"/>
                                </a:moveTo>
                                <a:lnTo>
                                  <a:pt x="7686" y="1985"/>
                                </a:lnTo>
                                <a:lnTo>
                                  <a:pt x="7702" y="2003"/>
                                </a:lnTo>
                                <a:lnTo>
                                  <a:pt x="7717" y="2019"/>
                                </a:lnTo>
                                <a:lnTo>
                                  <a:pt x="7731" y="2032"/>
                                </a:lnTo>
                                <a:lnTo>
                                  <a:pt x="7745" y="2044"/>
                                </a:lnTo>
                                <a:lnTo>
                                  <a:pt x="7758" y="2055"/>
                                </a:lnTo>
                                <a:lnTo>
                                  <a:pt x="7770" y="2063"/>
                                </a:lnTo>
                                <a:lnTo>
                                  <a:pt x="7783" y="2072"/>
                                </a:lnTo>
                                <a:lnTo>
                                  <a:pt x="7794" y="2077"/>
                                </a:lnTo>
                                <a:lnTo>
                                  <a:pt x="7805" y="2081"/>
                                </a:lnTo>
                                <a:lnTo>
                                  <a:pt x="7815" y="2084"/>
                                </a:lnTo>
                                <a:lnTo>
                                  <a:pt x="7825" y="2086"/>
                                </a:lnTo>
                                <a:lnTo>
                                  <a:pt x="7835" y="2086"/>
                                </a:lnTo>
                                <a:lnTo>
                                  <a:pt x="7845" y="2085"/>
                                </a:lnTo>
                                <a:lnTo>
                                  <a:pt x="7855" y="2082"/>
                                </a:lnTo>
                                <a:lnTo>
                                  <a:pt x="7864" y="2079"/>
                                </a:lnTo>
                                <a:lnTo>
                                  <a:pt x="7873" y="2074"/>
                                </a:lnTo>
                                <a:lnTo>
                                  <a:pt x="7882" y="2068"/>
                                </a:lnTo>
                                <a:lnTo>
                                  <a:pt x="7890" y="2061"/>
                                </a:lnTo>
                                <a:lnTo>
                                  <a:pt x="7899" y="2054"/>
                                </a:lnTo>
                                <a:lnTo>
                                  <a:pt x="7908" y="2046"/>
                                </a:lnTo>
                                <a:lnTo>
                                  <a:pt x="7926" y="2027"/>
                                </a:lnTo>
                                <a:lnTo>
                                  <a:pt x="7944" y="2005"/>
                                </a:lnTo>
                                <a:lnTo>
                                  <a:pt x="7983" y="1953"/>
                                </a:lnTo>
                                <a:lnTo>
                                  <a:pt x="8006" y="1924"/>
                                </a:lnTo>
                                <a:lnTo>
                                  <a:pt x="8029" y="1895"/>
                                </a:lnTo>
                                <a:lnTo>
                                  <a:pt x="7994" y="1868"/>
                                </a:lnTo>
                                <a:lnTo>
                                  <a:pt x="7962" y="1844"/>
                                </a:lnTo>
                                <a:lnTo>
                                  <a:pt x="7935" y="1826"/>
                                </a:lnTo>
                                <a:lnTo>
                                  <a:pt x="7910" y="1813"/>
                                </a:lnTo>
                                <a:lnTo>
                                  <a:pt x="7900" y="1808"/>
                                </a:lnTo>
                                <a:lnTo>
                                  <a:pt x="7890" y="1804"/>
                                </a:lnTo>
                                <a:lnTo>
                                  <a:pt x="7881" y="1801"/>
                                </a:lnTo>
                                <a:lnTo>
                                  <a:pt x="7872" y="1800"/>
                                </a:lnTo>
                                <a:lnTo>
                                  <a:pt x="7863" y="1799"/>
                                </a:lnTo>
                                <a:lnTo>
                                  <a:pt x="7855" y="1800"/>
                                </a:lnTo>
                                <a:lnTo>
                                  <a:pt x="7847" y="1801"/>
                                </a:lnTo>
                                <a:lnTo>
                                  <a:pt x="7839" y="1804"/>
                                </a:lnTo>
                                <a:lnTo>
                                  <a:pt x="7832" y="1808"/>
                                </a:lnTo>
                                <a:lnTo>
                                  <a:pt x="7824" y="1812"/>
                                </a:lnTo>
                                <a:lnTo>
                                  <a:pt x="7817" y="1818"/>
                                </a:lnTo>
                                <a:lnTo>
                                  <a:pt x="7810" y="1825"/>
                                </a:lnTo>
                                <a:lnTo>
                                  <a:pt x="7794" y="1842"/>
                                </a:lnTo>
                                <a:lnTo>
                                  <a:pt x="7777" y="1862"/>
                                </a:lnTo>
                                <a:lnTo>
                                  <a:pt x="7738" y="1916"/>
                                </a:lnTo>
                                <a:lnTo>
                                  <a:pt x="7714" y="1949"/>
                                </a:lnTo>
                                <a:lnTo>
                                  <a:pt x="7686" y="1985"/>
                                </a:lnTo>
                                <a:close/>
                                <a:moveTo>
                                  <a:pt x="7529" y="2188"/>
                                </a:moveTo>
                                <a:lnTo>
                                  <a:pt x="7529" y="2188"/>
                                </a:lnTo>
                                <a:lnTo>
                                  <a:pt x="7556" y="2220"/>
                                </a:lnTo>
                                <a:lnTo>
                                  <a:pt x="7568" y="2233"/>
                                </a:lnTo>
                                <a:lnTo>
                                  <a:pt x="7581" y="2244"/>
                                </a:lnTo>
                                <a:lnTo>
                                  <a:pt x="7593" y="2255"/>
                                </a:lnTo>
                                <a:lnTo>
                                  <a:pt x="7604" y="2263"/>
                                </a:lnTo>
                                <a:lnTo>
                                  <a:pt x="7614" y="2271"/>
                                </a:lnTo>
                                <a:lnTo>
                                  <a:pt x="7624" y="2278"/>
                                </a:lnTo>
                                <a:lnTo>
                                  <a:pt x="7634" y="2283"/>
                                </a:lnTo>
                                <a:lnTo>
                                  <a:pt x="7644" y="2287"/>
                                </a:lnTo>
                                <a:lnTo>
                                  <a:pt x="7654" y="2290"/>
                                </a:lnTo>
                                <a:lnTo>
                                  <a:pt x="7662" y="2291"/>
                                </a:lnTo>
                                <a:lnTo>
                                  <a:pt x="7671" y="2291"/>
                                </a:lnTo>
                                <a:lnTo>
                                  <a:pt x="7680" y="2291"/>
                                </a:lnTo>
                                <a:lnTo>
                                  <a:pt x="7688" y="2289"/>
                                </a:lnTo>
                                <a:lnTo>
                                  <a:pt x="7696" y="2286"/>
                                </a:lnTo>
                                <a:lnTo>
                                  <a:pt x="7704" y="2283"/>
                                </a:lnTo>
                                <a:lnTo>
                                  <a:pt x="7713" y="2278"/>
                                </a:lnTo>
                                <a:lnTo>
                                  <a:pt x="7721" y="2272"/>
                                </a:lnTo>
                                <a:lnTo>
                                  <a:pt x="7729" y="2265"/>
                                </a:lnTo>
                                <a:lnTo>
                                  <a:pt x="7745" y="2250"/>
                                </a:lnTo>
                                <a:lnTo>
                                  <a:pt x="7762" y="2233"/>
                                </a:lnTo>
                                <a:lnTo>
                                  <a:pt x="7780" y="2212"/>
                                </a:lnTo>
                                <a:lnTo>
                                  <a:pt x="7799" y="2189"/>
                                </a:lnTo>
                                <a:lnTo>
                                  <a:pt x="7841" y="2137"/>
                                </a:lnTo>
                                <a:lnTo>
                                  <a:pt x="7779" y="2090"/>
                                </a:lnTo>
                                <a:lnTo>
                                  <a:pt x="7755" y="2072"/>
                                </a:lnTo>
                                <a:lnTo>
                                  <a:pt x="7734" y="2057"/>
                                </a:lnTo>
                                <a:lnTo>
                                  <a:pt x="7715" y="2046"/>
                                </a:lnTo>
                                <a:lnTo>
                                  <a:pt x="7706" y="2042"/>
                                </a:lnTo>
                                <a:lnTo>
                                  <a:pt x="7698" y="2039"/>
                                </a:lnTo>
                                <a:lnTo>
                                  <a:pt x="7690" y="2037"/>
                                </a:lnTo>
                                <a:lnTo>
                                  <a:pt x="7683" y="2036"/>
                                </a:lnTo>
                                <a:lnTo>
                                  <a:pt x="7676" y="2036"/>
                                </a:lnTo>
                                <a:lnTo>
                                  <a:pt x="7669" y="2037"/>
                                </a:lnTo>
                                <a:lnTo>
                                  <a:pt x="7663" y="2039"/>
                                </a:lnTo>
                                <a:lnTo>
                                  <a:pt x="7656" y="2042"/>
                                </a:lnTo>
                                <a:lnTo>
                                  <a:pt x="7649" y="2046"/>
                                </a:lnTo>
                                <a:lnTo>
                                  <a:pt x="7643" y="2051"/>
                                </a:lnTo>
                                <a:lnTo>
                                  <a:pt x="7635" y="2056"/>
                                </a:lnTo>
                                <a:lnTo>
                                  <a:pt x="7628" y="2063"/>
                                </a:lnTo>
                                <a:lnTo>
                                  <a:pt x="7613" y="2081"/>
                                </a:lnTo>
                                <a:lnTo>
                                  <a:pt x="7596" y="2101"/>
                                </a:lnTo>
                                <a:lnTo>
                                  <a:pt x="7577" y="2126"/>
                                </a:lnTo>
                                <a:lnTo>
                                  <a:pt x="7529" y="2188"/>
                                </a:lnTo>
                                <a:close/>
                                <a:moveTo>
                                  <a:pt x="7371" y="2391"/>
                                </a:moveTo>
                                <a:lnTo>
                                  <a:pt x="7535" y="2518"/>
                                </a:lnTo>
                                <a:lnTo>
                                  <a:pt x="7672" y="2341"/>
                                </a:lnTo>
                                <a:lnTo>
                                  <a:pt x="7645" y="2311"/>
                                </a:lnTo>
                                <a:lnTo>
                                  <a:pt x="7620" y="2286"/>
                                </a:lnTo>
                                <a:lnTo>
                                  <a:pt x="7609" y="2275"/>
                                </a:lnTo>
                                <a:lnTo>
                                  <a:pt x="7598" y="2266"/>
                                </a:lnTo>
                                <a:lnTo>
                                  <a:pt x="7588" y="2259"/>
                                </a:lnTo>
                                <a:lnTo>
                                  <a:pt x="7578" y="2252"/>
                                </a:lnTo>
                                <a:lnTo>
                                  <a:pt x="7567" y="2247"/>
                                </a:lnTo>
                                <a:lnTo>
                                  <a:pt x="7558" y="2243"/>
                                </a:lnTo>
                                <a:lnTo>
                                  <a:pt x="7549" y="2241"/>
                                </a:lnTo>
                                <a:lnTo>
                                  <a:pt x="7541" y="2239"/>
                                </a:lnTo>
                                <a:lnTo>
                                  <a:pt x="7532" y="2238"/>
                                </a:lnTo>
                                <a:lnTo>
                                  <a:pt x="7524" y="2239"/>
                                </a:lnTo>
                                <a:lnTo>
                                  <a:pt x="7516" y="2240"/>
                                </a:lnTo>
                                <a:lnTo>
                                  <a:pt x="7509" y="2243"/>
                                </a:lnTo>
                                <a:lnTo>
                                  <a:pt x="7500" y="2246"/>
                                </a:lnTo>
                                <a:lnTo>
                                  <a:pt x="7492" y="2251"/>
                                </a:lnTo>
                                <a:lnTo>
                                  <a:pt x="7485" y="2256"/>
                                </a:lnTo>
                                <a:lnTo>
                                  <a:pt x="7477" y="2262"/>
                                </a:lnTo>
                                <a:lnTo>
                                  <a:pt x="7462" y="2278"/>
                                </a:lnTo>
                                <a:lnTo>
                                  <a:pt x="7446" y="2295"/>
                                </a:lnTo>
                                <a:lnTo>
                                  <a:pt x="7428" y="2316"/>
                                </a:lnTo>
                                <a:lnTo>
                                  <a:pt x="7411" y="2338"/>
                                </a:lnTo>
                                <a:lnTo>
                                  <a:pt x="7371" y="2391"/>
                                </a:lnTo>
                                <a:close/>
                                <a:moveTo>
                                  <a:pt x="4679" y="6221"/>
                                </a:moveTo>
                                <a:lnTo>
                                  <a:pt x="4648" y="6259"/>
                                </a:lnTo>
                                <a:lnTo>
                                  <a:pt x="4659" y="6273"/>
                                </a:lnTo>
                                <a:lnTo>
                                  <a:pt x="4670" y="6284"/>
                                </a:lnTo>
                                <a:lnTo>
                                  <a:pt x="4681" y="6293"/>
                                </a:lnTo>
                                <a:lnTo>
                                  <a:pt x="4692" y="6301"/>
                                </a:lnTo>
                                <a:lnTo>
                                  <a:pt x="4703" y="6308"/>
                                </a:lnTo>
                                <a:lnTo>
                                  <a:pt x="4715" y="6314"/>
                                </a:lnTo>
                                <a:lnTo>
                                  <a:pt x="4727" y="6318"/>
                                </a:lnTo>
                                <a:lnTo>
                                  <a:pt x="4739" y="6320"/>
                                </a:lnTo>
                                <a:lnTo>
                                  <a:pt x="4752" y="6322"/>
                                </a:lnTo>
                                <a:lnTo>
                                  <a:pt x="4764" y="6322"/>
                                </a:lnTo>
                                <a:lnTo>
                                  <a:pt x="4776" y="6322"/>
                                </a:lnTo>
                                <a:lnTo>
                                  <a:pt x="4789" y="6320"/>
                                </a:lnTo>
                                <a:lnTo>
                                  <a:pt x="4803" y="6317"/>
                                </a:lnTo>
                                <a:lnTo>
                                  <a:pt x="4816" y="6313"/>
                                </a:lnTo>
                                <a:lnTo>
                                  <a:pt x="4829" y="6308"/>
                                </a:lnTo>
                                <a:lnTo>
                                  <a:pt x="4842" y="6301"/>
                                </a:lnTo>
                                <a:lnTo>
                                  <a:pt x="4855" y="6294"/>
                                </a:lnTo>
                                <a:lnTo>
                                  <a:pt x="4870" y="6287"/>
                                </a:lnTo>
                                <a:lnTo>
                                  <a:pt x="4883" y="6278"/>
                                </a:lnTo>
                                <a:lnTo>
                                  <a:pt x="4897" y="6268"/>
                                </a:lnTo>
                                <a:lnTo>
                                  <a:pt x="4924" y="6246"/>
                                </a:lnTo>
                                <a:lnTo>
                                  <a:pt x="4953" y="6221"/>
                                </a:lnTo>
                                <a:lnTo>
                                  <a:pt x="4980" y="6195"/>
                                </a:lnTo>
                                <a:lnTo>
                                  <a:pt x="5009" y="6164"/>
                                </a:lnTo>
                                <a:lnTo>
                                  <a:pt x="5036" y="6133"/>
                                </a:lnTo>
                                <a:lnTo>
                                  <a:pt x="5064" y="6100"/>
                                </a:lnTo>
                                <a:lnTo>
                                  <a:pt x="5092" y="6066"/>
                                </a:lnTo>
                                <a:lnTo>
                                  <a:pt x="5119" y="6030"/>
                                </a:lnTo>
                                <a:lnTo>
                                  <a:pt x="5146" y="5994"/>
                                </a:lnTo>
                                <a:lnTo>
                                  <a:pt x="5172" y="5957"/>
                                </a:lnTo>
                                <a:lnTo>
                                  <a:pt x="5223" y="5884"/>
                                </a:lnTo>
                                <a:lnTo>
                                  <a:pt x="5270" y="5812"/>
                                </a:lnTo>
                                <a:lnTo>
                                  <a:pt x="5354" y="5685"/>
                                </a:lnTo>
                                <a:lnTo>
                                  <a:pt x="5387" y="5635"/>
                                </a:lnTo>
                                <a:lnTo>
                                  <a:pt x="5402" y="5614"/>
                                </a:lnTo>
                                <a:lnTo>
                                  <a:pt x="5415" y="5597"/>
                                </a:lnTo>
                                <a:lnTo>
                                  <a:pt x="5381" y="5565"/>
                                </a:lnTo>
                                <a:lnTo>
                                  <a:pt x="5365" y="5552"/>
                                </a:lnTo>
                                <a:lnTo>
                                  <a:pt x="5351" y="5541"/>
                                </a:lnTo>
                                <a:lnTo>
                                  <a:pt x="5336" y="5531"/>
                                </a:lnTo>
                                <a:lnTo>
                                  <a:pt x="5323" y="5523"/>
                                </a:lnTo>
                                <a:lnTo>
                                  <a:pt x="5311" y="5516"/>
                                </a:lnTo>
                                <a:lnTo>
                                  <a:pt x="5299" y="5510"/>
                                </a:lnTo>
                                <a:lnTo>
                                  <a:pt x="5288" y="5505"/>
                                </a:lnTo>
                                <a:lnTo>
                                  <a:pt x="5278" y="5502"/>
                                </a:lnTo>
                                <a:lnTo>
                                  <a:pt x="5267" y="5500"/>
                                </a:lnTo>
                                <a:lnTo>
                                  <a:pt x="5258" y="5500"/>
                                </a:lnTo>
                                <a:lnTo>
                                  <a:pt x="5249" y="5500"/>
                                </a:lnTo>
                                <a:lnTo>
                                  <a:pt x="5240" y="5502"/>
                                </a:lnTo>
                                <a:lnTo>
                                  <a:pt x="5232" y="5505"/>
                                </a:lnTo>
                                <a:lnTo>
                                  <a:pt x="5224" y="5511"/>
                                </a:lnTo>
                                <a:lnTo>
                                  <a:pt x="5216" y="5516"/>
                                </a:lnTo>
                                <a:lnTo>
                                  <a:pt x="5208" y="5522"/>
                                </a:lnTo>
                                <a:lnTo>
                                  <a:pt x="5199" y="5530"/>
                                </a:lnTo>
                                <a:lnTo>
                                  <a:pt x="5191" y="5538"/>
                                </a:lnTo>
                                <a:lnTo>
                                  <a:pt x="5175" y="5557"/>
                                </a:lnTo>
                                <a:lnTo>
                                  <a:pt x="5158" y="5581"/>
                                </a:lnTo>
                                <a:lnTo>
                                  <a:pt x="5118" y="5635"/>
                                </a:lnTo>
                                <a:lnTo>
                                  <a:pt x="5095" y="5668"/>
                                </a:lnTo>
                                <a:lnTo>
                                  <a:pt x="5069" y="5701"/>
                                </a:lnTo>
                                <a:lnTo>
                                  <a:pt x="5045" y="5731"/>
                                </a:lnTo>
                                <a:lnTo>
                                  <a:pt x="5020" y="5760"/>
                                </a:lnTo>
                                <a:lnTo>
                                  <a:pt x="4965" y="5822"/>
                                </a:lnTo>
                                <a:lnTo>
                                  <a:pt x="4908" y="5887"/>
                                </a:lnTo>
                                <a:lnTo>
                                  <a:pt x="4850" y="5953"/>
                                </a:lnTo>
                                <a:lnTo>
                                  <a:pt x="4823" y="5986"/>
                                </a:lnTo>
                                <a:lnTo>
                                  <a:pt x="4796" y="6020"/>
                                </a:lnTo>
                                <a:lnTo>
                                  <a:pt x="4770" y="6054"/>
                                </a:lnTo>
                                <a:lnTo>
                                  <a:pt x="4747" y="6088"/>
                                </a:lnTo>
                                <a:lnTo>
                                  <a:pt x="4726" y="6121"/>
                                </a:lnTo>
                                <a:lnTo>
                                  <a:pt x="4707" y="6155"/>
                                </a:lnTo>
                                <a:lnTo>
                                  <a:pt x="4699" y="6171"/>
                                </a:lnTo>
                                <a:lnTo>
                                  <a:pt x="4691" y="6188"/>
                                </a:lnTo>
                                <a:lnTo>
                                  <a:pt x="4685" y="6205"/>
                                </a:lnTo>
                                <a:lnTo>
                                  <a:pt x="4679" y="6221"/>
                                </a:lnTo>
                                <a:close/>
                                <a:moveTo>
                                  <a:pt x="6475" y="3909"/>
                                </a:moveTo>
                                <a:lnTo>
                                  <a:pt x="6321" y="4095"/>
                                </a:lnTo>
                                <a:lnTo>
                                  <a:pt x="6343" y="4111"/>
                                </a:lnTo>
                                <a:lnTo>
                                  <a:pt x="6363" y="4127"/>
                                </a:lnTo>
                                <a:lnTo>
                                  <a:pt x="6398" y="4157"/>
                                </a:lnTo>
                                <a:lnTo>
                                  <a:pt x="6414" y="4170"/>
                                </a:lnTo>
                                <a:lnTo>
                                  <a:pt x="6428" y="4181"/>
                                </a:lnTo>
                                <a:lnTo>
                                  <a:pt x="6441" y="4190"/>
                                </a:lnTo>
                                <a:lnTo>
                                  <a:pt x="6454" y="4197"/>
                                </a:lnTo>
                                <a:lnTo>
                                  <a:pt x="6462" y="4199"/>
                                </a:lnTo>
                                <a:lnTo>
                                  <a:pt x="6468" y="4202"/>
                                </a:lnTo>
                                <a:lnTo>
                                  <a:pt x="6474" y="4203"/>
                                </a:lnTo>
                                <a:lnTo>
                                  <a:pt x="6481" y="4204"/>
                                </a:lnTo>
                                <a:lnTo>
                                  <a:pt x="6487" y="4203"/>
                                </a:lnTo>
                                <a:lnTo>
                                  <a:pt x="6493" y="4202"/>
                                </a:lnTo>
                                <a:lnTo>
                                  <a:pt x="6500" y="4199"/>
                                </a:lnTo>
                                <a:lnTo>
                                  <a:pt x="6507" y="4196"/>
                                </a:lnTo>
                                <a:lnTo>
                                  <a:pt x="6514" y="4193"/>
                                </a:lnTo>
                                <a:lnTo>
                                  <a:pt x="6521" y="4188"/>
                                </a:lnTo>
                                <a:lnTo>
                                  <a:pt x="6528" y="4182"/>
                                </a:lnTo>
                                <a:lnTo>
                                  <a:pt x="6537" y="4175"/>
                                </a:lnTo>
                                <a:lnTo>
                                  <a:pt x="6553" y="4158"/>
                                </a:lnTo>
                                <a:lnTo>
                                  <a:pt x="6571" y="4137"/>
                                </a:lnTo>
                                <a:lnTo>
                                  <a:pt x="6587" y="4114"/>
                                </a:lnTo>
                                <a:lnTo>
                                  <a:pt x="6600" y="4094"/>
                                </a:lnTo>
                                <a:lnTo>
                                  <a:pt x="6609" y="4077"/>
                                </a:lnTo>
                                <a:lnTo>
                                  <a:pt x="6612" y="4069"/>
                                </a:lnTo>
                                <a:lnTo>
                                  <a:pt x="6614" y="4061"/>
                                </a:lnTo>
                                <a:lnTo>
                                  <a:pt x="6615" y="4054"/>
                                </a:lnTo>
                                <a:lnTo>
                                  <a:pt x="6616" y="4047"/>
                                </a:lnTo>
                                <a:lnTo>
                                  <a:pt x="6616" y="4041"/>
                                </a:lnTo>
                                <a:lnTo>
                                  <a:pt x="6615" y="4035"/>
                                </a:lnTo>
                                <a:lnTo>
                                  <a:pt x="6613" y="4029"/>
                                </a:lnTo>
                                <a:lnTo>
                                  <a:pt x="6610" y="4023"/>
                                </a:lnTo>
                                <a:lnTo>
                                  <a:pt x="6607" y="4018"/>
                                </a:lnTo>
                                <a:lnTo>
                                  <a:pt x="6604" y="4012"/>
                                </a:lnTo>
                                <a:lnTo>
                                  <a:pt x="6593" y="4002"/>
                                </a:lnTo>
                                <a:lnTo>
                                  <a:pt x="6582" y="3990"/>
                                </a:lnTo>
                                <a:lnTo>
                                  <a:pt x="6568" y="3980"/>
                                </a:lnTo>
                                <a:lnTo>
                                  <a:pt x="6553" y="3968"/>
                                </a:lnTo>
                                <a:lnTo>
                                  <a:pt x="6516" y="3942"/>
                                </a:lnTo>
                                <a:lnTo>
                                  <a:pt x="6496" y="3927"/>
                                </a:lnTo>
                                <a:lnTo>
                                  <a:pt x="6475" y="3909"/>
                                </a:lnTo>
                                <a:close/>
                                <a:moveTo>
                                  <a:pt x="6139" y="4342"/>
                                </a:moveTo>
                                <a:lnTo>
                                  <a:pt x="5980" y="4533"/>
                                </a:lnTo>
                                <a:lnTo>
                                  <a:pt x="6157" y="4670"/>
                                </a:lnTo>
                                <a:lnTo>
                                  <a:pt x="6207" y="4607"/>
                                </a:lnTo>
                                <a:lnTo>
                                  <a:pt x="6227" y="4582"/>
                                </a:lnTo>
                                <a:lnTo>
                                  <a:pt x="6244" y="4560"/>
                                </a:lnTo>
                                <a:lnTo>
                                  <a:pt x="6258" y="4539"/>
                                </a:lnTo>
                                <a:lnTo>
                                  <a:pt x="6269" y="4522"/>
                                </a:lnTo>
                                <a:lnTo>
                                  <a:pt x="6272" y="4514"/>
                                </a:lnTo>
                                <a:lnTo>
                                  <a:pt x="6275" y="4506"/>
                                </a:lnTo>
                                <a:lnTo>
                                  <a:pt x="6277" y="4499"/>
                                </a:lnTo>
                                <a:lnTo>
                                  <a:pt x="6277" y="4491"/>
                                </a:lnTo>
                                <a:lnTo>
                                  <a:pt x="6277" y="4484"/>
                                </a:lnTo>
                                <a:lnTo>
                                  <a:pt x="6276" y="4477"/>
                                </a:lnTo>
                                <a:lnTo>
                                  <a:pt x="6274" y="4469"/>
                                </a:lnTo>
                                <a:lnTo>
                                  <a:pt x="6270" y="4461"/>
                                </a:lnTo>
                                <a:lnTo>
                                  <a:pt x="6266" y="4454"/>
                                </a:lnTo>
                                <a:lnTo>
                                  <a:pt x="6260" y="4446"/>
                                </a:lnTo>
                                <a:lnTo>
                                  <a:pt x="6254" y="4439"/>
                                </a:lnTo>
                                <a:lnTo>
                                  <a:pt x="6245" y="4430"/>
                                </a:lnTo>
                                <a:lnTo>
                                  <a:pt x="6226" y="4412"/>
                                </a:lnTo>
                                <a:lnTo>
                                  <a:pt x="6202" y="4391"/>
                                </a:lnTo>
                                <a:lnTo>
                                  <a:pt x="6173" y="4368"/>
                                </a:lnTo>
                                <a:lnTo>
                                  <a:pt x="6139" y="4342"/>
                                </a:lnTo>
                                <a:close/>
                                <a:moveTo>
                                  <a:pt x="5708" y="5235"/>
                                </a:moveTo>
                                <a:lnTo>
                                  <a:pt x="5953" y="4932"/>
                                </a:lnTo>
                                <a:lnTo>
                                  <a:pt x="5932" y="4916"/>
                                </a:lnTo>
                                <a:lnTo>
                                  <a:pt x="5912" y="4902"/>
                                </a:lnTo>
                                <a:lnTo>
                                  <a:pt x="5892" y="4889"/>
                                </a:lnTo>
                                <a:lnTo>
                                  <a:pt x="5874" y="4877"/>
                                </a:lnTo>
                                <a:lnTo>
                                  <a:pt x="5858" y="4868"/>
                                </a:lnTo>
                                <a:lnTo>
                                  <a:pt x="5842" y="4861"/>
                                </a:lnTo>
                                <a:lnTo>
                                  <a:pt x="5827" y="4855"/>
                                </a:lnTo>
                                <a:lnTo>
                                  <a:pt x="5813" y="4850"/>
                                </a:lnTo>
                                <a:lnTo>
                                  <a:pt x="5800" y="4847"/>
                                </a:lnTo>
                                <a:lnTo>
                                  <a:pt x="5788" y="4846"/>
                                </a:lnTo>
                                <a:lnTo>
                                  <a:pt x="5776" y="4846"/>
                                </a:lnTo>
                                <a:lnTo>
                                  <a:pt x="5765" y="4847"/>
                                </a:lnTo>
                                <a:lnTo>
                                  <a:pt x="5753" y="4850"/>
                                </a:lnTo>
                                <a:lnTo>
                                  <a:pt x="5743" y="4854"/>
                                </a:lnTo>
                                <a:lnTo>
                                  <a:pt x="5733" y="4859"/>
                                </a:lnTo>
                                <a:lnTo>
                                  <a:pt x="5723" y="4865"/>
                                </a:lnTo>
                                <a:lnTo>
                                  <a:pt x="5714" y="4873"/>
                                </a:lnTo>
                                <a:lnTo>
                                  <a:pt x="5704" y="4882"/>
                                </a:lnTo>
                                <a:lnTo>
                                  <a:pt x="5695" y="4892"/>
                                </a:lnTo>
                                <a:lnTo>
                                  <a:pt x="5684" y="4903"/>
                                </a:lnTo>
                                <a:lnTo>
                                  <a:pt x="5665" y="4928"/>
                                </a:lnTo>
                                <a:lnTo>
                                  <a:pt x="5644" y="4957"/>
                                </a:lnTo>
                                <a:lnTo>
                                  <a:pt x="5597" y="5024"/>
                                </a:lnTo>
                                <a:lnTo>
                                  <a:pt x="5569" y="5062"/>
                                </a:lnTo>
                                <a:lnTo>
                                  <a:pt x="5537" y="5103"/>
                                </a:lnTo>
                                <a:lnTo>
                                  <a:pt x="5708" y="5235"/>
                                </a:lnTo>
                                <a:close/>
                                <a:moveTo>
                                  <a:pt x="5438" y="5582"/>
                                </a:moveTo>
                                <a:lnTo>
                                  <a:pt x="5692" y="5254"/>
                                </a:lnTo>
                                <a:lnTo>
                                  <a:pt x="5522" y="5122"/>
                                </a:lnTo>
                                <a:lnTo>
                                  <a:pt x="5490" y="5162"/>
                                </a:lnTo>
                                <a:lnTo>
                                  <a:pt x="5458" y="5200"/>
                                </a:lnTo>
                                <a:lnTo>
                                  <a:pt x="5400" y="5264"/>
                                </a:lnTo>
                                <a:lnTo>
                                  <a:pt x="5375" y="5291"/>
                                </a:lnTo>
                                <a:lnTo>
                                  <a:pt x="5354" y="5318"/>
                                </a:lnTo>
                                <a:lnTo>
                                  <a:pt x="5344" y="5331"/>
                                </a:lnTo>
                                <a:lnTo>
                                  <a:pt x="5335" y="5343"/>
                                </a:lnTo>
                                <a:lnTo>
                                  <a:pt x="5328" y="5354"/>
                                </a:lnTo>
                                <a:lnTo>
                                  <a:pt x="5322" y="5366"/>
                                </a:lnTo>
                                <a:lnTo>
                                  <a:pt x="5317" y="5379"/>
                                </a:lnTo>
                                <a:lnTo>
                                  <a:pt x="5314" y="5390"/>
                                </a:lnTo>
                                <a:lnTo>
                                  <a:pt x="5312" y="5402"/>
                                </a:lnTo>
                                <a:lnTo>
                                  <a:pt x="5311" y="5413"/>
                                </a:lnTo>
                                <a:lnTo>
                                  <a:pt x="5312" y="5425"/>
                                </a:lnTo>
                                <a:lnTo>
                                  <a:pt x="5314" y="5437"/>
                                </a:lnTo>
                                <a:lnTo>
                                  <a:pt x="5318" y="5450"/>
                                </a:lnTo>
                                <a:lnTo>
                                  <a:pt x="5323" y="5462"/>
                                </a:lnTo>
                                <a:lnTo>
                                  <a:pt x="5330" y="5475"/>
                                </a:lnTo>
                                <a:lnTo>
                                  <a:pt x="5340" y="5488"/>
                                </a:lnTo>
                                <a:lnTo>
                                  <a:pt x="5352" y="5502"/>
                                </a:lnTo>
                                <a:lnTo>
                                  <a:pt x="5364" y="5517"/>
                                </a:lnTo>
                                <a:lnTo>
                                  <a:pt x="5379" y="5532"/>
                                </a:lnTo>
                                <a:lnTo>
                                  <a:pt x="5396" y="5548"/>
                                </a:lnTo>
                                <a:lnTo>
                                  <a:pt x="5417" y="5564"/>
                                </a:lnTo>
                                <a:lnTo>
                                  <a:pt x="5438" y="5582"/>
                                </a:lnTo>
                                <a:close/>
                                <a:moveTo>
                                  <a:pt x="6932" y="3320"/>
                                </a:moveTo>
                                <a:lnTo>
                                  <a:pt x="7103" y="3453"/>
                                </a:lnTo>
                                <a:lnTo>
                                  <a:pt x="7128" y="3429"/>
                                </a:lnTo>
                                <a:lnTo>
                                  <a:pt x="7150" y="3408"/>
                                </a:lnTo>
                                <a:lnTo>
                                  <a:pt x="7169" y="3387"/>
                                </a:lnTo>
                                <a:lnTo>
                                  <a:pt x="7176" y="3377"/>
                                </a:lnTo>
                                <a:lnTo>
                                  <a:pt x="7183" y="3366"/>
                                </a:lnTo>
                                <a:lnTo>
                                  <a:pt x="7189" y="3356"/>
                                </a:lnTo>
                                <a:lnTo>
                                  <a:pt x="7194" y="3347"/>
                                </a:lnTo>
                                <a:lnTo>
                                  <a:pt x="7198" y="3337"/>
                                </a:lnTo>
                                <a:lnTo>
                                  <a:pt x="7201" y="3328"/>
                                </a:lnTo>
                                <a:lnTo>
                                  <a:pt x="7203" y="3319"/>
                                </a:lnTo>
                                <a:lnTo>
                                  <a:pt x="7205" y="3310"/>
                                </a:lnTo>
                                <a:lnTo>
                                  <a:pt x="7205" y="3300"/>
                                </a:lnTo>
                                <a:lnTo>
                                  <a:pt x="7205" y="3291"/>
                                </a:lnTo>
                                <a:lnTo>
                                  <a:pt x="7203" y="3283"/>
                                </a:lnTo>
                                <a:lnTo>
                                  <a:pt x="7201" y="3274"/>
                                </a:lnTo>
                                <a:lnTo>
                                  <a:pt x="7198" y="3266"/>
                                </a:lnTo>
                                <a:lnTo>
                                  <a:pt x="7194" y="3257"/>
                                </a:lnTo>
                                <a:lnTo>
                                  <a:pt x="7188" y="3249"/>
                                </a:lnTo>
                                <a:lnTo>
                                  <a:pt x="7183" y="3241"/>
                                </a:lnTo>
                                <a:lnTo>
                                  <a:pt x="7176" y="3231"/>
                                </a:lnTo>
                                <a:lnTo>
                                  <a:pt x="7168" y="3223"/>
                                </a:lnTo>
                                <a:lnTo>
                                  <a:pt x="7159" y="3215"/>
                                </a:lnTo>
                                <a:lnTo>
                                  <a:pt x="7149" y="3206"/>
                                </a:lnTo>
                                <a:lnTo>
                                  <a:pt x="7127" y="3190"/>
                                </a:lnTo>
                                <a:lnTo>
                                  <a:pt x="7101" y="3173"/>
                                </a:lnTo>
                                <a:lnTo>
                                  <a:pt x="7071" y="3155"/>
                                </a:lnTo>
                                <a:lnTo>
                                  <a:pt x="6932" y="3320"/>
                                </a:lnTo>
                                <a:close/>
                                <a:moveTo>
                                  <a:pt x="6795" y="3497"/>
                                </a:moveTo>
                                <a:lnTo>
                                  <a:pt x="6960" y="3636"/>
                                </a:lnTo>
                                <a:lnTo>
                                  <a:pt x="7088" y="3473"/>
                                </a:lnTo>
                                <a:lnTo>
                                  <a:pt x="7038" y="3436"/>
                                </a:lnTo>
                                <a:lnTo>
                                  <a:pt x="7015" y="3420"/>
                                </a:lnTo>
                                <a:lnTo>
                                  <a:pt x="6994" y="3405"/>
                                </a:lnTo>
                                <a:lnTo>
                                  <a:pt x="6975" y="3393"/>
                                </a:lnTo>
                                <a:lnTo>
                                  <a:pt x="6957" y="3383"/>
                                </a:lnTo>
                                <a:lnTo>
                                  <a:pt x="6949" y="3380"/>
                                </a:lnTo>
                                <a:lnTo>
                                  <a:pt x="6939" y="3377"/>
                                </a:lnTo>
                                <a:lnTo>
                                  <a:pt x="6931" y="3373"/>
                                </a:lnTo>
                                <a:lnTo>
                                  <a:pt x="6923" y="3372"/>
                                </a:lnTo>
                                <a:lnTo>
                                  <a:pt x="6915" y="3371"/>
                                </a:lnTo>
                                <a:lnTo>
                                  <a:pt x="6907" y="3371"/>
                                </a:lnTo>
                                <a:lnTo>
                                  <a:pt x="6899" y="3373"/>
                                </a:lnTo>
                                <a:lnTo>
                                  <a:pt x="6891" y="3375"/>
                                </a:lnTo>
                                <a:lnTo>
                                  <a:pt x="6884" y="3379"/>
                                </a:lnTo>
                                <a:lnTo>
                                  <a:pt x="6875" y="3384"/>
                                </a:lnTo>
                                <a:lnTo>
                                  <a:pt x="6868" y="3389"/>
                                </a:lnTo>
                                <a:lnTo>
                                  <a:pt x="6860" y="3396"/>
                                </a:lnTo>
                                <a:lnTo>
                                  <a:pt x="6852" y="3404"/>
                                </a:lnTo>
                                <a:lnTo>
                                  <a:pt x="6845" y="3413"/>
                                </a:lnTo>
                                <a:lnTo>
                                  <a:pt x="6837" y="3423"/>
                                </a:lnTo>
                                <a:lnTo>
                                  <a:pt x="6829" y="3435"/>
                                </a:lnTo>
                                <a:lnTo>
                                  <a:pt x="6813" y="3464"/>
                                </a:lnTo>
                                <a:lnTo>
                                  <a:pt x="6795" y="3497"/>
                                </a:lnTo>
                                <a:close/>
                                <a:moveTo>
                                  <a:pt x="6632" y="3706"/>
                                </a:moveTo>
                                <a:lnTo>
                                  <a:pt x="6802" y="3839"/>
                                </a:lnTo>
                                <a:lnTo>
                                  <a:pt x="6944" y="3656"/>
                                </a:lnTo>
                                <a:lnTo>
                                  <a:pt x="6884" y="3608"/>
                                </a:lnTo>
                                <a:lnTo>
                                  <a:pt x="6858" y="3590"/>
                                </a:lnTo>
                                <a:lnTo>
                                  <a:pt x="6837" y="3575"/>
                                </a:lnTo>
                                <a:lnTo>
                                  <a:pt x="6819" y="3565"/>
                                </a:lnTo>
                                <a:lnTo>
                                  <a:pt x="6810" y="3561"/>
                                </a:lnTo>
                                <a:lnTo>
                                  <a:pt x="6801" y="3558"/>
                                </a:lnTo>
                                <a:lnTo>
                                  <a:pt x="6794" y="3556"/>
                                </a:lnTo>
                                <a:lnTo>
                                  <a:pt x="6787" y="3555"/>
                                </a:lnTo>
                                <a:lnTo>
                                  <a:pt x="6780" y="3555"/>
                                </a:lnTo>
                                <a:lnTo>
                                  <a:pt x="6773" y="3556"/>
                                </a:lnTo>
                                <a:lnTo>
                                  <a:pt x="6766" y="3558"/>
                                </a:lnTo>
                                <a:lnTo>
                                  <a:pt x="6759" y="3560"/>
                                </a:lnTo>
                                <a:lnTo>
                                  <a:pt x="6753" y="3564"/>
                                </a:lnTo>
                                <a:lnTo>
                                  <a:pt x="6746" y="3569"/>
                                </a:lnTo>
                                <a:lnTo>
                                  <a:pt x="6739" y="3575"/>
                                </a:lnTo>
                                <a:lnTo>
                                  <a:pt x="6731" y="3581"/>
                                </a:lnTo>
                                <a:lnTo>
                                  <a:pt x="6716" y="3599"/>
                                </a:lnTo>
                                <a:lnTo>
                                  <a:pt x="6699" y="3619"/>
                                </a:lnTo>
                                <a:lnTo>
                                  <a:pt x="6680" y="3644"/>
                                </a:lnTo>
                                <a:lnTo>
                                  <a:pt x="6632" y="3706"/>
                                </a:lnTo>
                                <a:close/>
                                <a:moveTo>
                                  <a:pt x="6490" y="3890"/>
                                </a:moveTo>
                                <a:lnTo>
                                  <a:pt x="6655" y="4029"/>
                                </a:lnTo>
                                <a:lnTo>
                                  <a:pt x="6782" y="3865"/>
                                </a:lnTo>
                                <a:lnTo>
                                  <a:pt x="6732" y="3826"/>
                                </a:lnTo>
                                <a:lnTo>
                                  <a:pt x="6710" y="3809"/>
                                </a:lnTo>
                                <a:lnTo>
                                  <a:pt x="6690" y="3794"/>
                                </a:lnTo>
                                <a:lnTo>
                                  <a:pt x="6671" y="3780"/>
                                </a:lnTo>
                                <a:lnTo>
                                  <a:pt x="6652" y="3770"/>
                                </a:lnTo>
                                <a:lnTo>
                                  <a:pt x="6644" y="3766"/>
                                </a:lnTo>
                                <a:lnTo>
                                  <a:pt x="6635" y="3763"/>
                                </a:lnTo>
                                <a:lnTo>
                                  <a:pt x="6627" y="3761"/>
                                </a:lnTo>
                                <a:lnTo>
                                  <a:pt x="6619" y="3759"/>
                                </a:lnTo>
                                <a:lnTo>
                                  <a:pt x="6611" y="3759"/>
                                </a:lnTo>
                                <a:lnTo>
                                  <a:pt x="6604" y="3759"/>
                                </a:lnTo>
                                <a:lnTo>
                                  <a:pt x="6595" y="3761"/>
                                </a:lnTo>
                                <a:lnTo>
                                  <a:pt x="6587" y="3763"/>
                                </a:lnTo>
                                <a:lnTo>
                                  <a:pt x="6580" y="3767"/>
                                </a:lnTo>
                                <a:lnTo>
                                  <a:pt x="6572" y="3771"/>
                                </a:lnTo>
                                <a:lnTo>
                                  <a:pt x="6564" y="3777"/>
                                </a:lnTo>
                                <a:lnTo>
                                  <a:pt x="6557" y="3784"/>
                                </a:lnTo>
                                <a:lnTo>
                                  <a:pt x="6549" y="3793"/>
                                </a:lnTo>
                                <a:lnTo>
                                  <a:pt x="6541" y="3803"/>
                                </a:lnTo>
                                <a:lnTo>
                                  <a:pt x="6533" y="3814"/>
                                </a:lnTo>
                                <a:lnTo>
                                  <a:pt x="6524" y="3826"/>
                                </a:lnTo>
                                <a:lnTo>
                                  <a:pt x="6507" y="3854"/>
                                </a:lnTo>
                                <a:lnTo>
                                  <a:pt x="6490" y="3890"/>
                                </a:lnTo>
                                <a:close/>
                                <a:moveTo>
                                  <a:pt x="6325" y="4454"/>
                                </a:moveTo>
                                <a:lnTo>
                                  <a:pt x="6482" y="4251"/>
                                </a:lnTo>
                                <a:lnTo>
                                  <a:pt x="6312" y="4119"/>
                                </a:lnTo>
                                <a:lnTo>
                                  <a:pt x="6285" y="4153"/>
                                </a:lnTo>
                                <a:lnTo>
                                  <a:pt x="6261" y="4183"/>
                                </a:lnTo>
                                <a:lnTo>
                                  <a:pt x="6240" y="4210"/>
                                </a:lnTo>
                                <a:lnTo>
                                  <a:pt x="6222" y="4232"/>
                                </a:lnTo>
                                <a:lnTo>
                                  <a:pt x="6208" y="4252"/>
                                </a:lnTo>
                                <a:lnTo>
                                  <a:pt x="6197" y="4270"/>
                                </a:lnTo>
                                <a:lnTo>
                                  <a:pt x="6193" y="4279"/>
                                </a:lnTo>
                                <a:lnTo>
                                  <a:pt x="6190" y="4287"/>
                                </a:lnTo>
                                <a:lnTo>
                                  <a:pt x="6188" y="4294"/>
                                </a:lnTo>
                                <a:lnTo>
                                  <a:pt x="6187" y="4302"/>
                                </a:lnTo>
                                <a:lnTo>
                                  <a:pt x="6187" y="4309"/>
                                </a:lnTo>
                                <a:lnTo>
                                  <a:pt x="6188" y="4316"/>
                                </a:lnTo>
                                <a:lnTo>
                                  <a:pt x="6190" y="4324"/>
                                </a:lnTo>
                                <a:lnTo>
                                  <a:pt x="6193" y="4331"/>
                                </a:lnTo>
                                <a:lnTo>
                                  <a:pt x="6198" y="4340"/>
                                </a:lnTo>
                                <a:lnTo>
                                  <a:pt x="6203" y="4348"/>
                                </a:lnTo>
                                <a:lnTo>
                                  <a:pt x="6209" y="4356"/>
                                </a:lnTo>
                                <a:lnTo>
                                  <a:pt x="6217" y="4364"/>
                                </a:lnTo>
                                <a:lnTo>
                                  <a:pt x="6236" y="4382"/>
                                </a:lnTo>
                                <a:lnTo>
                                  <a:pt x="6261" y="4403"/>
                                </a:lnTo>
                                <a:lnTo>
                                  <a:pt x="6290" y="4427"/>
                                </a:lnTo>
                                <a:lnTo>
                                  <a:pt x="6325" y="4454"/>
                                </a:lnTo>
                                <a:close/>
                                <a:moveTo>
                                  <a:pt x="5965" y="4565"/>
                                </a:moveTo>
                                <a:lnTo>
                                  <a:pt x="5798" y="4780"/>
                                </a:lnTo>
                                <a:lnTo>
                                  <a:pt x="5813" y="4797"/>
                                </a:lnTo>
                                <a:lnTo>
                                  <a:pt x="5828" y="4812"/>
                                </a:lnTo>
                                <a:lnTo>
                                  <a:pt x="5843" y="4827"/>
                                </a:lnTo>
                                <a:lnTo>
                                  <a:pt x="5856" y="4839"/>
                                </a:lnTo>
                                <a:lnTo>
                                  <a:pt x="5869" y="4849"/>
                                </a:lnTo>
                                <a:lnTo>
                                  <a:pt x="5881" y="4858"/>
                                </a:lnTo>
                                <a:lnTo>
                                  <a:pt x="5893" y="4865"/>
                                </a:lnTo>
                                <a:lnTo>
                                  <a:pt x="5905" y="4871"/>
                                </a:lnTo>
                                <a:lnTo>
                                  <a:pt x="5915" y="4875"/>
                                </a:lnTo>
                                <a:lnTo>
                                  <a:pt x="5926" y="4878"/>
                                </a:lnTo>
                                <a:lnTo>
                                  <a:pt x="5936" y="4880"/>
                                </a:lnTo>
                                <a:lnTo>
                                  <a:pt x="5945" y="4880"/>
                                </a:lnTo>
                                <a:lnTo>
                                  <a:pt x="5954" y="4880"/>
                                </a:lnTo>
                                <a:lnTo>
                                  <a:pt x="5963" y="4878"/>
                                </a:lnTo>
                                <a:lnTo>
                                  <a:pt x="5972" y="4875"/>
                                </a:lnTo>
                                <a:lnTo>
                                  <a:pt x="5982" y="4870"/>
                                </a:lnTo>
                                <a:lnTo>
                                  <a:pt x="5991" y="4865"/>
                                </a:lnTo>
                                <a:lnTo>
                                  <a:pt x="5999" y="4859"/>
                                </a:lnTo>
                                <a:lnTo>
                                  <a:pt x="6008" y="4852"/>
                                </a:lnTo>
                                <a:lnTo>
                                  <a:pt x="6016" y="4844"/>
                                </a:lnTo>
                                <a:lnTo>
                                  <a:pt x="6033" y="4826"/>
                                </a:lnTo>
                                <a:lnTo>
                                  <a:pt x="6052" y="4804"/>
                                </a:lnTo>
                                <a:lnTo>
                                  <a:pt x="6090" y="4754"/>
                                </a:lnTo>
                                <a:lnTo>
                                  <a:pt x="6113" y="4726"/>
                                </a:lnTo>
                                <a:lnTo>
                                  <a:pt x="6136" y="4697"/>
                                </a:lnTo>
                                <a:lnTo>
                                  <a:pt x="5965" y="4565"/>
                                </a:lnTo>
                                <a:close/>
                                <a:moveTo>
                                  <a:pt x="7391" y="2743"/>
                                </a:moveTo>
                                <a:lnTo>
                                  <a:pt x="7556" y="2882"/>
                                </a:lnTo>
                                <a:lnTo>
                                  <a:pt x="7716" y="2691"/>
                                </a:lnTo>
                                <a:lnTo>
                                  <a:pt x="7653" y="2642"/>
                                </a:lnTo>
                                <a:lnTo>
                                  <a:pt x="7627" y="2624"/>
                                </a:lnTo>
                                <a:lnTo>
                                  <a:pt x="7605" y="2609"/>
                                </a:lnTo>
                                <a:lnTo>
                                  <a:pt x="7586" y="2599"/>
                                </a:lnTo>
                                <a:lnTo>
                                  <a:pt x="7578" y="2596"/>
                                </a:lnTo>
                                <a:lnTo>
                                  <a:pt x="7568" y="2593"/>
                                </a:lnTo>
                                <a:lnTo>
                                  <a:pt x="7561" y="2591"/>
                                </a:lnTo>
                                <a:lnTo>
                                  <a:pt x="7553" y="2590"/>
                                </a:lnTo>
                                <a:lnTo>
                                  <a:pt x="7546" y="2591"/>
                                </a:lnTo>
                                <a:lnTo>
                                  <a:pt x="7539" y="2592"/>
                                </a:lnTo>
                                <a:lnTo>
                                  <a:pt x="7532" y="2594"/>
                                </a:lnTo>
                                <a:lnTo>
                                  <a:pt x="7525" y="2597"/>
                                </a:lnTo>
                                <a:lnTo>
                                  <a:pt x="7518" y="2601"/>
                                </a:lnTo>
                                <a:lnTo>
                                  <a:pt x="7511" y="2606"/>
                                </a:lnTo>
                                <a:lnTo>
                                  <a:pt x="7495" y="2619"/>
                                </a:lnTo>
                                <a:lnTo>
                                  <a:pt x="7479" y="2637"/>
                                </a:lnTo>
                                <a:lnTo>
                                  <a:pt x="7462" y="2658"/>
                                </a:lnTo>
                                <a:lnTo>
                                  <a:pt x="7442" y="2682"/>
                                </a:lnTo>
                                <a:lnTo>
                                  <a:pt x="7391" y="2743"/>
                                </a:lnTo>
                                <a:close/>
                                <a:moveTo>
                                  <a:pt x="7229" y="2952"/>
                                </a:moveTo>
                                <a:lnTo>
                                  <a:pt x="7229" y="2952"/>
                                </a:lnTo>
                                <a:lnTo>
                                  <a:pt x="7290" y="2997"/>
                                </a:lnTo>
                                <a:lnTo>
                                  <a:pt x="7316" y="3014"/>
                                </a:lnTo>
                                <a:lnTo>
                                  <a:pt x="7337" y="3027"/>
                                </a:lnTo>
                                <a:lnTo>
                                  <a:pt x="7356" y="3038"/>
                                </a:lnTo>
                                <a:lnTo>
                                  <a:pt x="7366" y="3042"/>
                                </a:lnTo>
                                <a:lnTo>
                                  <a:pt x="7374" y="3045"/>
                                </a:lnTo>
                                <a:lnTo>
                                  <a:pt x="7381" y="3047"/>
                                </a:lnTo>
                                <a:lnTo>
                                  <a:pt x="7388" y="3048"/>
                                </a:lnTo>
                                <a:lnTo>
                                  <a:pt x="7395" y="3048"/>
                                </a:lnTo>
                                <a:lnTo>
                                  <a:pt x="7402" y="3047"/>
                                </a:lnTo>
                                <a:lnTo>
                                  <a:pt x="7409" y="3046"/>
                                </a:lnTo>
                                <a:lnTo>
                                  <a:pt x="7416" y="3043"/>
                                </a:lnTo>
                                <a:lnTo>
                                  <a:pt x="7422" y="3039"/>
                                </a:lnTo>
                                <a:lnTo>
                                  <a:pt x="7429" y="3035"/>
                                </a:lnTo>
                                <a:lnTo>
                                  <a:pt x="7437" y="3028"/>
                                </a:lnTo>
                                <a:lnTo>
                                  <a:pt x="7444" y="3022"/>
                                </a:lnTo>
                                <a:lnTo>
                                  <a:pt x="7459" y="3006"/>
                                </a:lnTo>
                                <a:lnTo>
                                  <a:pt x="7475" y="2986"/>
                                </a:lnTo>
                                <a:lnTo>
                                  <a:pt x="7494" y="2962"/>
                                </a:lnTo>
                                <a:lnTo>
                                  <a:pt x="7541" y="2902"/>
                                </a:lnTo>
                                <a:lnTo>
                                  <a:pt x="7480" y="2854"/>
                                </a:lnTo>
                                <a:lnTo>
                                  <a:pt x="7455" y="2836"/>
                                </a:lnTo>
                                <a:lnTo>
                                  <a:pt x="7434" y="2821"/>
                                </a:lnTo>
                                <a:lnTo>
                                  <a:pt x="7415" y="2810"/>
                                </a:lnTo>
                                <a:lnTo>
                                  <a:pt x="7406" y="2806"/>
                                </a:lnTo>
                                <a:lnTo>
                                  <a:pt x="7398" y="2804"/>
                                </a:lnTo>
                                <a:lnTo>
                                  <a:pt x="7391" y="2802"/>
                                </a:lnTo>
                                <a:lnTo>
                                  <a:pt x="7383" y="2801"/>
                                </a:lnTo>
                                <a:lnTo>
                                  <a:pt x="7376" y="2800"/>
                                </a:lnTo>
                                <a:lnTo>
                                  <a:pt x="7370" y="2801"/>
                                </a:lnTo>
                                <a:lnTo>
                                  <a:pt x="7362" y="2803"/>
                                </a:lnTo>
                                <a:lnTo>
                                  <a:pt x="7355" y="2806"/>
                                </a:lnTo>
                                <a:lnTo>
                                  <a:pt x="7349" y="2810"/>
                                </a:lnTo>
                                <a:lnTo>
                                  <a:pt x="7342" y="2815"/>
                                </a:lnTo>
                                <a:lnTo>
                                  <a:pt x="7335" y="2820"/>
                                </a:lnTo>
                                <a:lnTo>
                                  <a:pt x="7328" y="2828"/>
                                </a:lnTo>
                                <a:lnTo>
                                  <a:pt x="7313" y="2845"/>
                                </a:lnTo>
                                <a:lnTo>
                                  <a:pt x="7296" y="2865"/>
                                </a:lnTo>
                                <a:lnTo>
                                  <a:pt x="7276" y="2890"/>
                                </a:lnTo>
                                <a:lnTo>
                                  <a:pt x="7229" y="2952"/>
                                </a:lnTo>
                                <a:close/>
                                <a:moveTo>
                                  <a:pt x="7087" y="3136"/>
                                </a:moveTo>
                                <a:lnTo>
                                  <a:pt x="7251" y="3275"/>
                                </a:lnTo>
                                <a:lnTo>
                                  <a:pt x="7384" y="3105"/>
                                </a:lnTo>
                                <a:lnTo>
                                  <a:pt x="7332" y="3064"/>
                                </a:lnTo>
                                <a:lnTo>
                                  <a:pt x="7310" y="3047"/>
                                </a:lnTo>
                                <a:lnTo>
                                  <a:pt x="7289" y="3031"/>
                                </a:lnTo>
                                <a:lnTo>
                                  <a:pt x="7269" y="3019"/>
                                </a:lnTo>
                                <a:lnTo>
                                  <a:pt x="7251" y="3009"/>
                                </a:lnTo>
                                <a:lnTo>
                                  <a:pt x="7243" y="3005"/>
                                </a:lnTo>
                                <a:lnTo>
                                  <a:pt x="7234" y="3003"/>
                                </a:lnTo>
                                <a:lnTo>
                                  <a:pt x="7226" y="3001"/>
                                </a:lnTo>
                                <a:lnTo>
                                  <a:pt x="7217" y="3000"/>
                                </a:lnTo>
                                <a:lnTo>
                                  <a:pt x="7209" y="2999"/>
                                </a:lnTo>
                                <a:lnTo>
                                  <a:pt x="7201" y="3000"/>
                                </a:lnTo>
                                <a:lnTo>
                                  <a:pt x="7194" y="3002"/>
                                </a:lnTo>
                                <a:lnTo>
                                  <a:pt x="7186" y="3005"/>
                                </a:lnTo>
                                <a:lnTo>
                                  <a:pt x="7178" y="3009"/>
                                </a:lnTo>
                                <a:lnTo>
                                  <a:pt x="7171" y="3014"/>
                                </a:lnTo>
                                <a:lnTo>
                                  <a:pt x="7163" y="3020"/>
                                </a:lnTo>
                                <a:lnTo>
                                  <a:pt x="7154" y="3027"/>
                                </a:lnTo>
                                <a:lnTo>
                                  <a:pt x="7146" y="3037"/>
                                </a:lnTo>
                                <a:lnTo>
                                  <a:pt x="7138" y="3047"/>
                                </a:lnTo>
                                <a:lnTo>
                                  <a:pt x="7130" y="3058"/>
                                </a:lnTo>
                                <a:lnTo>
                                  <a:pt x="7122" y="3070"/>
                                </a:lnTo>
                                <a:lnTo>
                                  <a:pt x="7105" y="3100"/>
                                </a:lnTo>
                                <a:lnTo>
                                  <a:pt x="7087" y="3136"/>
                                </a:lnTo>
                                <a:close/>
                                <a:moveTo>
                                  <a:pt x="8502" y="1328"/>
                                </a:moveTo>
                                <a:lnTo>
                                  <a:pt x="8678" y="1466"/>
                                </a:lnTo>
                                <a:lnTo>
                                  <a:pt x="8706" y="1431"/>
                                </a:lnTo>
                                <a:lnTo>
                                  <a:pt x="8735" y="1396"/>
                                </a:lnTo>
                                <a:lnTo>
                                  <a:pt x="8801" y="1321"/>
                                </a:lnTo>
                                <a:lnTo>
                                  <a:pt x="8871" y="1242"/>
                                </a:lnTo>
                                <a:lnTo>
                                  <a:pt x="8906" y="1202"/>
                                </a:lnTo>
                                <a:lnTo>
                                  <a:pt x="8940" y="1161"/>
                                </a:lnTo>
                                <a:lnTo>
                                  <a:pt x="8974" y="1120"/>
                                </a:lnTo>
                                <a:lnTo>
                                  <a:pt x="9005" y="1079"/>
                                </a:lnTo>
                                <a:lnTo>
                                  <a:pt x="9035" y="1038"/>
                                </a:lnTo>
                                <a:lnTo>
                                  <a:pt x="9062" y="997"/>
                                </a:lnTo>
                                <a:lnTo>
                                  <a:pt x="9074" y="978"/>
                                </a:lnTo>
                                <a:lnTo>
                                  <a:pt x="9085" y="957"/>
                                </a:lnTo>
                                <a:lnTo>
                                  <a:pt x="9095" y="937"/>
                                </a:lnTo>
                                <a:lnTo>
                                  <a:pt x="9106" y="918"/>
                                </a:lnTo>
                                <a:lnTo>
                                  <a:pt x="9114" y="897"/>
                                </a:lnTo>
                                <a:lnTo>
                                  <a:pt x="9121" y="878"/>
                                </a:lnTo>
                                <a:lnTo>
                                  <a:pt x="9127" y="860"/>
                                </a:lnTo>
                                <a:lnTo>
                                  <a:pt x="9132" y="841"/>
                                </a:lnTo>
                                <a:lnTo>
                                  <a:pt x="9099" y="814"/>
                                </a:lnTo>
                                <a:lnTo>
                                  <a:pt x="9066" y="790"/>
                                </a:lnTo>
                                <a:lnTo>
                                  <a:pt x="9031" y="768"/>
                                </a:lnTo>
                                <a:lnTo>
                                  <a:pt x="8996" y="746"/>
                                </a:lnTo>
                                <a:lnTo>
                                  <a:pt x="8979" y="751"/>
                                </a:lnTo>
                                <a:lnTo>
                                  <a:pt x="8962" y="758"/>
                                </a:lnTo>
                                <a:lnTo>
                                  <a:pt x="8945" y="767"/>
                                </a:lnTo>
                                <a:lnTo>
                                  <a:pt x="8929" y="778"/>
                                </a:lnTo>
                                <a:lnTo>
                                  <a:pt x="8912" y="790"/>
                                </a:lnTo>
                                <a:lnTo>
                                  <a:pt x="8895" y="803"/>
                                </a:lnTo>
                                <a:lnTo>
                                  <a:pt x="8877" y="818"/>
                                </a:lnTo>
                                <a:lnTo>
                                  <a:pt x="8861" y="834"/>
                                </a:lnTo>
                                <a:lnTo>
                                  <a:pt x="8844" y="851"/>
                                </a:lnTo>
                                <a:lnTo>
                                  <a:pt x="8827" y="870"/>
                                </a:lnTo>
                                <a:lnTo>
                                  <a:pt x="8810" y="888"/>
                                </a:lnTo>
                                <a:lnTo>
                                  <a:pt x="8793" y="909"/>
                                </a:lnTo>
                                <a:lnTo>
                                  <a:pt x="8760" y="951"/>
                                </a:lnTo>
                                <a:lnTo>
                                  <a:pt x="8727" y="996"/>
                                </a:lnTo>
                                <a:lnTo>
                                  <a:pt x="8696" y="1042"/>
                                </a:lnTo>
                                <a:lnTo>
                                  <a:pt x="8664" y="1087"/>
                                </a:lnTo>
                                <a:lnTo>
                                  <a:pt x="8604" y="1178"/>
                                </a:lnTo>
                                <a:lnTo>
                                  <a:pt x="8550" y="1260"/>
                                </a:lnTo>
                                <a:lnTo>
                                  <a:pt x="8525" y="1296"/>
                                </a:lnTo>
                                <a:lnTo>
                                  <a:pt x="8502" y="1328"/>
                                </a:lnTo>
                                <a:close/>
                                <a:moveTo>
                                  <a:pt x="8247" y="1654"/>
                                </a:moveTo>
                                <a:lnTo>
                                  <a:pt x="8247" y="1654"/>
                                </a:lnTo>
                                <a:lnTo>
                                  <a:pt x="8269" y="1671"/>
                                </a:lnTo>
                                <a:lnTo>
                                  <a:pt x="8289" y="1686"/>
                                </a:lnTo>
                                <a:lnTo>
                                  <a:pt x="8307" y="1698"/>
                                </a:lnTo>
                                <a:lnTo>
                                  <a:pt x="8324" y="1709"/>
                                </a:lnTo>
                                <a:lnTo>
                                  <a:pt x="8342" y="1718"/>
                                </a:lnTo>
                                <a:lnTo>
                                  <a:pt x="8357" y="1727"/>
                                </a:lnTo>
                                <a:lnTo>
                                  <a:pt x="8372" y="1733"/>
                                </a:lnTo>
                                <a:lnTo>
                                  <a:pt x="8385" y="1738"/>
                                </a:lnTo>
                                <a:lnTo>
                                  <a:pt x="8398" y="1741"/>
                                </a:lnTo>
                                <a:lnTo>
                                  <a:pt x="8411" y="1742"/>
                                </a:lnTo>
                                <a:lnTo>
                                  <a:pt x="8423" y="1743"/>
                                </a:lnTo>
                                <a:lnTo>
                                  <a:pt x="8434" y="1742"/>
                                </a:lnTo>
                                <a:lnTo>
                                  <a:pt x="8444" y="1739"/>
                                </a:lnTo>
                                <a:lnTo>
                                  <a:pt x="8454" y="1735"/>
                                </a:lnTo>
                                <a:lnTo>
                                  <a:pt x="8464" y="1731"/>
                                </a:lnTo>
                                <a:lnTo>
                                  <a:pt x="8473" y="1723"/>
                                </a:lnTo>
                                <a:lnTo>
                                  <a:pt x="8484" y="1716"/>
                                </a:lnTo>
                                <a:lnTo>
                                  <a:pt x="8493" y="1708"/>
                                </a:lnTo>
                                <a:lnTo>
                                  <a:pt x="8502" y="1698"/>
                                </a:lnTo>
                                <a:lnTo>
                                  <a:pt x="8512" y="1688"/>
                                </a:lnTo>
                                <a:lnTo>
                                  <a:pt x="8531" y="1664"/>
                                </a:lnTo>
                                <a:lnTo>
                                  <a:pt x="8552" y="1635"/>
                                </a:lnTo>
                                <a:lnTo>
                                  <a:pt x="8599" y="1568"/>
                                </a:lnTo>
                                <a:lnTo>
                                  <a:pt x="8627" y="1531"/>
                                </a:lnTo>
                                <a:lnTo>
                                  <a:pt x="8658" y="1491"/>
                                </a:lnTo>
                                <a:lnTo>
                                  <a:pt x="8636" y="1475"/>
                                </a:lnTo>
                                <a:lnTo>
                                  <a:pt x="8615" y="1460"/>
                                </a:lnTo>
                                <a:lnTo>
                                  <a:pt x="8596" y="1446"/>
                                </a:lnTo>
                                <a:lnTo>
                                  <a:pt x="8578" y="1435"/>
                                </a:lnTo>
                                <a:lnTo>
                                  <a:pt x="8562" y="1425"/>
                                </a:lnTo>
                                <a:lnTo>
                                  <a:pt x="8545" y="1417"/>
                                </a:lnTo>
                                <a:lnTo>
                                  <a:pt x="8531" y="1411"/>
                                </a:lnTo>
                                <a:lnTo>
                                  <a:pt x="8517" y="1406"/>
                                </a:lnTo>
                                <a:lnTo>
                                  <a:pt x="8504" y="1402"/>
                                </a:lnTo>
                                <a:lnTo>
                                  <a:pt x="8492" y="1400"/>
                                </a:lnTo>
                                <a:lnTo>
                                  <a:pt x="8480" y="1400"/>
                                </a:lnTo>
                                <a:lnTo>
                                  <a:pt x="8468" y="1401"/>
                                </a:lnTo>
                                <a:lnTo>
                                  <a:pt x="8458" y="1403"/>
                                </a:lnTo>
                                <a:lnTo>
                                  <a:pt x="8448" y="1406"/>
                                </a:lnTo>
                                <a:lnTo>
                                  <a:pt x="8438" y="1411"/>
                                </a:lnTo>
                                <a:lnTo>
                                  <a:pt x="8429" y="1417"/>
                                </a:lnTo>
                                <a:lnTo>
                                  <a:pt x="8419" y="1424"/>
                                </a:lnTo>
                                <a:lnTo>
                                  <a:pt x="8410" y="1433"/>
                                </a:lnTo>
                                <a:lnTo>
                                  <a:pt x="8400" y="1442"/>
                                </a:lnTo>
                                <a:lnTo>
                                  <a:pt x="8391" y="1454"/>
                                </a:lnTo>
                                <a:lnTo>
                                  <a:pt x="8372" y="1478"/>
                                </a:lnTo>
                                <a:lnTo>
                                  <a:pt x="8352" y="1506"/>
                                </a:lnTo>
                                <a:lnTo>
                                  <a:pt x="8306" y="1574"/>
                                </a:lnTo>
                                <a:lnTo>
                                  <a:pt x="8278" y="1614"/>
                                </a:lnTo>
                                <a:lnTo>
                                  <a:pt x="8247" y="1654"/>
                                </a:lnTo>
                                <a:close/>
                                <a:moveTo>
                                  <a:pt x="8070" y="1884"/>
                                </a:moveTo>
                                <a:lnTo>
                                  <a:pt x="8241" y="2029"/>
                                </a:lnTo>
                                <a:lnTo>
                                  <a:pt x="8409" y="1812"/>
                                </a:lnTo>
                                <a:lnTo>
                                  <a:pt x="8373" y="1784"/>
                                </a:lnTo>
                                <a:lnTo>
                                  <a:pt x="8342" y="1761"/>
                                </a:lnTo>
                                <a:lnTo>
                                  <a:pt x="8314" y="1742"/>
                                </a:lnTo>
                                <a:lnTo>
                                  <a:pt x="8291" y="1728"/>
                                </a:lnTo>
                                <a:lnTo>
                                  <a:pt x="8281" y="1721"/>
                                </a:lnTo>
                                <a:lnTo>
                                  <a:pt x="8271" y="1717"/>
                                </a:lnTo>
                                <a:lnTo>
                                  <a:pt x="8261" y="1713"/>
                                </a:lnTo>
                                <a:lnTo>
                                  <a:pt x="8252" y="1711"/>
                                </a:lnTo>
                                <a:lnTo>
                                  <a:pt x="8244" y="1710"/>
                                </a:lnTo>
                                <a:lnTo>
                                  <a:pt x="8236" y="1709"/>
                                </a:lnTo>
                                <a:lnTo>
                                  <a:pt x="8228" y="1710"/>
                                </a:lnTo>
                                <a:lnTo>
                                  <a:pt x="8221" y="1712"/>
                                </a:lnTo>
                                <a:lnTo>
                                  <a:pt x="8214" y="1715"/>
                                </a:lnTo>
                                <a:lnTo>
                                  <a:pt x="8206" y="1719"/>
                                </a:lnTo>
                                <a:lnTo>
                                  <a:pt x="8199" y="1724"/>
                                </a:lnTo>
                                <a:lnTo>
                                  <a:pt x="8191" y="1731"/>
                                </a:lnTo>
                                <a:lnTo>
                                  <a:pt x="8176" y="1746"/>
                                </a:lnTo>
                                <a:lnTo>
                                  <a:pt x="8160" y="1765"/>
                                </a:lnTo>
                                <a:lnTo>
                                  <a:pt x="8142" y="1788"/>
                                </a:lnTo>
                                <a:lnTo>
                                  <a:pt x="8120" y="1816"/>
                                </a:lnTo>
                                <a:lnTo>
                                  <a:pt x="8097" y="1848"/>
                                </a:lnTo>
                                <a:lnTo>
                                  <a:pt x="8070" y="1884"/>
                                </a:lnTo>
                                <a:close/>
                                <a:moveTo>
                                  <a:pt x="7876" y="2133"/>
                                </a:moveTo>
                                <a:lnTo>
                                  <a:pt x="8052" y="2270"/>
                                </a:lnTo>
                                <a:lnTo>
                                  <a:pt x="8071" y="2247"/>
                                </a:lnTo>
                                <a:lnTo>
                                  <a:pt x="8088" y="2226"/>
                                </a:lnTo>
                                <a:lnTo>
                                  <a:pt x="8123" y="2186"/>
                                </a:lnTo>
                                <a:lnTo>
                                  <a:pt x="8140" y="2168"/>
                                </a:lnTo>
                                <a:lnTo>
                                  <a:pt x="8155" y="2150"/>
                                </a:lnTo>
                                <a:lnTo>
                                  <a:pt x="8168" y="2132"/>
                                </a:lnTo>
                                <a:lnTo>
                                  <a:pt x="8179" y="2116"/>
                                </a:lnTo>
                                <a:lnTo>
                                  <a:pt x="8183" y="2107"/>
                                </a:lnTo>
                                <a:lnTo>
                                  <a:pt x="8187" y="2099"/>
                                </a:lnTo>
                                <a:lnTo>
                                  <a:pt x="8190" y="2091"/>
                                </a:lnTo>
                                <a:lnTo>
                                  <a:pt x="8192" y="2083"/>
                                </a:lnTo>
                                <a:lnTo>
                                  <a:pt x="8193" y="2075"/>
                                </a:lnTo>
                                <a:lnTo>
                                  <a:pt x="8194" y="2066"/>
                                </a:lnTo>
                                <a:lnTo>
                                  <a:pt x="8193" y="2057"/>
                                </a:lnTo>
                                <a:lnTo>
                                  <a:pt x="8191" y="2049"/>
                                </a:lnTo>
                                <a:lnTo>
                                  <a:pt x="8188" y="2041"/>
                                </a:lnTo>
                                <a:lnTo>
                                  <a:pt x="8185" y="2032"/>
                                </a:lnTo>
                                <a:lnTo>
                                  <a:pt x="8180" y="2023"/>
                                </a:lnTo>
                                <a:lnTo>
                                  <a:pt x="8173" y="2015"/>
                                </a:lnTo>
                                <a:lnTo>
                                  <a:pt x="8166" y="2006"/>
                                </a:lnTo>
                                <a:lnTo>
                                  <a:pt x="8157" y="1995"/>
                                </a:lnTo>
                                <a:lnTo>
                                  <a:pt x="8146" y="1986"/>
                                </a:lnTo>
                                <a:lnTo>
                                  <a:pt x="8134" y="1976"/>
                                </a:lnTo>
                                <a:lnTo>
                                  <a:pt x="8121" y="1967"/>
                                </a:lnTo>
                                <a:lnTo>
                                  <a:pt x="8109" y="1959"/>
                                </a:lnTo>
                                <a:lnTo>
                                  <a:pt x="8098" y="1953"/>
                                </a:lnTo>
                                <a:lnTo>
                                  <a:pt x="8088" y="1948"/>
                                </a:lnTo>
                                <a:lnTo>
                                  <a:pt x="8078" y="1944"/>
                                </a:lnTo>
                                <a:lnTo>
                                  <a:pt x="8068" y="1941"/>
                                </a:lnTo>
                                <a:lnTo>
                                  <a:pt x="8058" y="1940"/>
                                </a:lnTo>
                                <a:lnTo>
                                  <a:pt x="8049" y="1939"/>
                                </a:lnTo>
                                <a:lnTo>
                                  <a:pt x="8041" y="1940"/>
                                </a:lnTo>
                                <a:lnTo>
                                  <a:pt x="8033" y="1941"/>
                                </a:lnTo>
                                <a:lnTo>
                                  <a:pt x="8025" y="1944"/>
                                </a:lnTo>
                                <a:lnTo>
                                  <a:pt x="8018" y="1947"/>
                                </a:lnTo>
                                <a:lnTo>
                                  <a:pt x="8010" y="1951"/>
                                </a:lnTo>
                                <a:lnTo>
                                  <a:pt x="8003" y="1957"/>
                                </a:lnTo>
                                <a:lnTo>
                                  <a:pt x="7997" y="1962"/>
                                </a:lnTo>
                                <a:lnTo>
                                  <a:pt x="7989" y="1969"/>
                                </a:lnTo>
                                <a:lnTo>
                                  <a:pt x="7976" y="1984"/>
                                </a:lnTo>
                                <a:lnTo>
                                  <a:pt x="7963" y="2002"/>
                                </a:lnTo>
                                <a:lnTo>
                                  <a:pt x="7951" y="2021"/>
                                </a:lnTo>
                                <a:lnTo>
                                  <a:pt x="7938" y="2042"/>
                                </a:lnTo>
                                <a:lnTo>
                                  <a:pt x="7909" y="2087"/>
                                </a:lnTo>
                                <a:lnTo>
                                  <a:pt x="7893" y="2110"/>
                                </a:lnTo>
                                <a:lnTo>
                                  <a:pt x="7876" y="2133"/>
                                </a:lnTo>
                                <a:close/>
                                <a:moveTo>
                                  <a:pt x="7719" y="2335"/>
                                </a:moveTo>
                                <a:lnTo>
                                  <a:pt x="7883" y="2474"/>
                                </a:lnTo>
                                <a:lnTo>
                                  <a:pt x="8025" y="2291"/>
                                </a:lnTo>
                                <a:lnTo>
                                  <a:pt x="7965" y="2244"/>
                                </a:lnTo>
                                <a:lnTo>
                                  <a:pt x="7941" y="2226"/>
                                </a:lnTo>
                                <a:lnTo>
                                  <a:pt x="7919" y="2212"/>
                                </a:lnTo>
                                <a:lnTo>
                                  <a:pt x="7901" y="2200"/>
                                </a:lnTo>
                                <a:lnTo>
                                  <a:pt x="7893" y="2196"/>
                                </a:lnTo>
                                <a:lnTo>
                                  <a:pt x="7885" y="2193"/>
                                </a:lnTo>
                                <a:lnTo>
                                  <a:pt x="7878" y="2191"/>
                                </a:lnTo>
                                <a:lnTo>
                                  <a:pt x="7871" y="2190"/>
                                </a:lnTo>
                                <a:lnTo>
                                  <a:pt x="7864" y="2190"/>
                                </a:lnTo>
                                <a:lnTo>
                                  <a:pt x="7857" y="2190"/>
                                </a:lnTo>
                                <a:lnTo>
                                  <a:pt x="7849" y="2192"/>
                                </a:lnTo>
                                <a:lnTo>
                                  <a:pt x="7843" y="2194"/>
                                </a:lnTo>
                                <a:lnTo>
                                  <a:pt x="7836" y="2198"/>
                                </a:lnTo>
                                <a:lnTo>
                                  <a:pt x="7830" y="2202"/>
                                </a:lnTo>
                                <a:lnTo>
                                  <a:pt x="7823" y="2209"/>
                                </a:lnTo>
                                <a:lnTo>
                                  <a:pt x="7816" y="2215"/>
                                </a:lnTo>
                                <a:lnTo>
                                  <a:pt x="7801" y="2231"/>
                                </a:lnTo>
                                <a:lnTo>
                                  <a:pt x="7785" y="2251"/>
                                </a:lnTo>
                                <a:lnTo>
                                  <a:pt x="7765" y="2274"/>
                                </a:lnTo>
                                <a:lnTo>
                                  <a:pt x="7719" y="2335"/>
                                </a:lnTo>
                                <a:close/>
                                <a:moveTo>
                                  <a:pt x="7560" y="2538"/>
                                </a:moveTo>
                                <a:lnTo>
                                  <a:pt x="7731" y="2671"/>
                                </a:lnTo>
                                <a:lnTo>
                                  <a:pt x="7778" y="2610"/>
                                </a:lnTo>
                                <a:lnTo>
                                  <a:pt x="7797" y="2586"/>
                                </a:lnTo>
                                <a:lnTo>
                                  <a:pt x="7812" y="2565"/>
                                </a:lnTo>
                                <a:lnTo>
                                  <a:pt x="7824" y="2546"/>
                                </a:lnTo>
                                <a:lnTo>
                                  <a:pt x="7828" y="2537"/>
                                </a:lnTo>
                                <a:lnTo>
                                  <a:pt x="7832" y="2529"/>
                                </a:lnTo>
                                <a:lnTo>
                                  <a:pt x="7835" y="2522"/>
                                </a:lnTo>
                                <a:lnTo>
                                  <a:pt x="7837" y="2515"/>
                                </a:lnTo>
                                <a:lnTo>
                                  <a:pt x="7837" y="2507"/>
                                </a:lnTo>
                                <a:lnTo>
                                  <a:pt x="7837" y="2501"/>
                                </a:lnTo>
                                <a:lnTo>
                                  <a:pt x="7836" y="2494"/>
                                </a:lnTo>
                                <a:lnTo>
                                  <a:pt x="7835" y="2487"/>
                                </a:lnTo>
                                <a:lnTo>
                                  <a:pt x="7832" y="2479"/>
                                </a:lnTo>
                                <a:lnTo>
                                  <a:pt x="7828" y="2472"/>
                                </a:lnTo>
                                <a:lnTo>
                                  <a:pt x="7823" y="2465"/>
                                </a:lnTo>
                                <a:lnTo>
                                  <a:pt x="7817" y="2458"/>
                                </a:lnTo>
                                <a:lnTo>
                                  <a:pt x="7803" y="2442"/>
                                </a:lnTo>
                                <a:lnTo>
                                  <a:pt x="7785" y="2425"/>
                                </a:lnTo>
                                <a:lnTo>
                                  <a:pt x="7761" y="2404"/>
                                </a:lnTo>
                                <a:lnTo>
                                  <a:pt x="7702" y="2356"/>
                                </a:lnTo>
                                <a:lnTo>
                                  <a:pt x="7560" y="2538"/>
                                </a:lnTo>
                                <a:close/>
                                <a:moveTo>
                                  <a:pt x="4854" y="6346"/>
                                </a:moveTo>
                                <a:lnTo>
                                  <a:pt x="4854" y="6346"/>
                                </a:lnTo>
                                <a:lnTo>
                                  <a:pt x="4854" y="6356"/>
                                </a:lnTo>
                                <a:lnTo>
                                  <a:pt x="4855" y="6366"/>
                                </a:lnTo>
                                <a:lnTo>
                                  <a:pt x="4857" y="6376"/>
                                </a:lnTo>
                                <a:lnTo>
                                  <a:pt x="4859" y="6385"/>
                                </a:lnTo>
                                <a:lnTo>
                                  <a:pt x="4863" y="6393"/>
                                </a:lnTo>
                                <a:lnTo>
                                  <a:pt x="4867" y="6403"/>
                                </a:lnTo>
                                <a:lnTo>
                                  <a:pt x="4871" y="6411"/>
                                </a:lnTo>
                                <a:lnTo>
                                  <a:pt x="4876" y="6418"/>
                                </a:lnTo>
                                <a:lnTo>
                                  <a:pt x="4881" y="6425"/>
                                </a:lnTo>
                                <a:lnTo>
                                  <a:pt x="4887" y="6432"/>
                                </a:lnTo>
                                <a:lnTo>
                                  <a:pt x="4893" y="6438"/>
                                </a:lnTo>
                                <a:lnTo>
                                  <a:pt x="4900" y="6444"/>
                                </a:lnTo>
                                <a:lnTo>
                                  <a:pt x="4907" y="6449"/>
                                </a:lnTo>
                                <a:lnTo>
                                  <a:pt x="4915" y="6453"/>
                                </a:lnTo>
                                <a:lnTo>
                                  <a:pt x="4923" y="6458"/>
                                </a:lnTo>
                                <a:lnTo>
                                  <a:pt x="4932" y="6461"/>
                                </a:lnTo>
                                <a:lnTo>
                                  <a:pt x="4940" y="6464"/>
                                </a:lnTo>
                                <a:lnTo>
                                  <a:pt x="4948" y="6467"/>
                                </a:lnTo>
                                <a:lnTo>
                                  <a:pt x="4957" y="6469"/>
                                </a:lnTo>
                                <a:lnTo>
                                  <a:pt x="4966" y="6471"/>
                                </a:lnTo>
                                <a:lnTo>
                                  <a:pt x="4974" y="6471"/>
                                </a:lnTo>
                                <a:lnTo>
                                  <a:pt x="4983" y="6471"/>
                                </a:lnTo>
                                <a:lnTo>
                                  <a:pt x="4992" y="6470"/>
                                </a:lnTo>
                                <a:lnTo>
                                  <a:pt x="5001" y="6469"/>
                                </a:lnTo>
                                <a:lnTo>
                                  <a:pt x="5010" y="6465"/>
                                </a:lnTo>
                                <a:lnTo>
                                  <a:pt x="5018" y="6462"/>
                                </a:lnTo>
                                <a:lnTo>
                                  <a:pt x="5027" y="6459"/>
                                </a:lnTo>
                                <a:lnTo>
                                  <a:pt x="5035" y="6454"/>
                                </a:lnTo>
                                <a:lnTo>
                                  <a:pt x="5042" y="6449"/>
                                </a:lnTo>
                                <a:lnTo>
                                  <a:pt x="5050" y="6443"/>
                                </a:lnTo>
                                <a:lnTo>
                                  <a:pt x="5057" y="6436"/>
                                </a:lnTo>
                                <a:lnTo>
                                  <a:pt x="5064" y="6428"/>
                                </a:lnTo>
                                <a:lnTo>
                                  <a:pt x="5606" y="5744"/>
                                </a:lnTo>
                                <a:lnTo>
                                  <a:pt x="5571" y="5713"/>
                                </a:lnTo>
                                <a:lnTo>
                                  <a:pt x="5556" y="5699"/>
                                </a:lnTo>
                                <a:lnTo>
                                  <a:pt x="5540" y="5688"/>
                                </a:lnTo>
                                <a:lnTo>
                                  <a:pt x="5526" y="5678"/>
                                </a:lnTo>
                                <a:lnTo>
                                  <a:pt x="5513" y="5670"/>
                                </a:lnTo>
                                <a:lnTo>
                                  <a:pt x="5501" y="5663"/>
                                </a:lnTo>
                                <a:lnTo>
                                  <a:pt x="5489" y="5657"/>
                                </a:lnTo>
                                <a:lnTo>
                                  <a:pt x="5477" y="5653"/>
                                </a:lnTo>
                                <a:lnTo>
                                  <a:pt x="5467" y="5650"/>
                                </a:lnTo>
                                <a:lnTo>
                                  <a:pt x="5457" y="5648"/>
                                </a:lnTo>
                                <a:lnTo>
                                  <a:pt x="5448" y="5648"/>
                                </a:lnTo>
                                <a:lnTo>
                                  <a:pt x="5439" y="5648"/>
                                </a:lnTo>
                                <a:lnTo>
                                  <a:pt x="5430" y="5650"/>
                                </a:lnTo>
                                <a:lnTo>
                                  <a:pt x="5422" y="5653"/>
                                </a:lnTo>
                                <a:lnTo>
                                  <a:pt x="5413" y="5657"/>
                                </a:lnTo>
                                <a:lnTo>
                                  <a:pt x="5405" y="5663"/>
                                </a:lnTo>
                                <a:lnTo>
                                  <a:pt x="5397" y="5669"/>
                                </a:lnTo>
                                <a:lnTo>
                                  <a:pt x="5389" y="5676"/>
                                </a:lnTo>
                                <a:lnTo>
                                  <a:pt x="5381" y="5684"/>
                                </a:lnTo>
                                <a:lnTo>
                                  <a:pt x="5364" y="5704"/>
                                </a:lnTo>
                                <a:lnTo>
                                  <a:pt x="5347" y="5727"/>
                                </a:lnTo>
                                <a:lnTo>
                                  <a:pt x="5306" y="5782"/>
                                </a:lnTo>
                                <a:lnTo>
                                  <a:pt x="5283" y="5813"/>
                                </a:lnTo>
                                <a:lnTo>
                                  <a:pt x="5256" y="5847"/>
                                </a:lnTo>
                                <a:lnTo>
                                  <a:pt x="4854" y="6346"/>
                                </a:lnTo>
                                <a:close/>
                                <a:moveTo>
                                  <a:pt x="5890" y="5377"/>
                                </a:moveTo>
                                <a:lnTo>
                                  <a:pt x="6130" y="5069"/>
                                </a:lnTo>
                                <a:lnTo>
                                  <a:pt x="6111" y="5051"/>
                                </a:lnTo>
                                <a:lnTo>
                                  <a:pt x="6094" y="5034"/>
                                </a:lnTo>
                                <a:lnTo>
                                  <a:pt x="6077" y="5020"/>
                                </a:lnTo>
                                <a:lnTo>
                                  <a:pt x="6061" y="5008"/>
                                </a:lnTo>
                                <a:lnTo>
                                  <a:pt x="6046" y="4999"/>
                                </a:lnTo>
                                <a:lnTo>
                                  <a:pt x="6030" y="4991"/>
                                </a:lnTo>
                                <a:lnTo>
                                  <a:pt x="6016" y="4986"/>
                                </a:lnTo>
                                <a:lnTo>
                                  <a:pt x="6003" y="4983"/>
                                </a:lnTo>
                                <a:lnTo>
                                  <a:pt x="5990" y="4981"/>
                                </a:lnTo>
                                <a:lnTo>
                                  <a:pt x="5977" y="4981"/>
                                </a:lnTo>
                                <a:lnTo>
                                  <a:pt x="5964" y="4983"/>
                                </a:lnTo>
                                <a:lnTo>
                                  <a:pt x="5952" y="4986"/>
                                </a:lnTo>
                                <a:lnTo>
                                  <a:pt x="5941" y="4991"/>
                                </a:lnTo>
                                <a:lnTo>
                                  <a:pt x="5929" y="4997"/>
                                </a:lnTo>
                                <a:lnTo>
                                  <a:pt x="5918" y="5004"/>
                                </a:lnTo>
                                <a:lnTo>
                                  <a:pt x="5908" y="5013"/>
                                </a:lnTo>
                                <a:lnTo>
                                  <a:pt x="5896" y="5023"/>
                                </a:lnTo>
                                <a:lnTo>
                                  <a:pt x="5885" y="5035"/>
                                </a:lnTo>
                                <a:lnTo>
                                  <a:pt x="5875" y="5046"/>
                                </a:lnTo>
                                <a:lnTo>
                                  <a:pt x="5865" y="5059"/>
                                </a:lnTo>
                                <a:lnTo>
                                  <a:pt x="5844" y="5087"/>
                                </a:lnTo>
                                <a:lnTo>
                                  <a:pt x="5822" y="5118"/>
                                </a:lnTo>
                                <a:lnTo>
                                  <a:pt x="5777" y="5183"/>
                                </a:lnTo>
                                <a:lnTo>
                                  <a:pt x="5752" y="5216"/>
                                </a:lnTo>
                                <a:lnTo>
                                  <a:pt x="5727" y="5250"/>
                                </a:lnTo>
                                <a:lnTo>
                                  <a:pt x="5746" y="5266"/>
                                </a:lnTo>
                                <a:lnTo>
                                  <a:pt x="5767" y="5282"/>
                                </a:lnTo>
                                <a:lnTo>
                                  <a:pt x="5806" y="5317"/>
                                </a:lnTo>
                                <a:lnTo>
                                  <a:pt x="5827" y="5334"/>
                                </a:lnTo>
                                <a:lnTo>
                                  <a:pt x="5848" y="5349"/>
                                </a:lnTo>
                                <a:lnTo>
                                  <a:pt x="5869" y="5364"/>
                                </a:lnTo>
                                <a:lnTo>
                                  <a:pt x="5890" y="5377"/>
                                </a:lnTo>
                                <a:close/>
                                <a:moveTo>
                                  <a:pt x="5620" y="5725"/>
                                </a:moveTo>
                                <a:lnTo>
                                  <a:pt x="5875" y="5397"/>
                                </a:lnTo>
                                <a:lnTo>
                                  <a:pt x="5857" y="5378"/>
                                </a:lnTo>
                                <a:lnTo>
                                  <a:pt x="5839" y="5361"/>
                                </a:lnTo>
                                <a:lnTo>
                                  <a:pt x="5820" y="5348"/>
                                </a:lnTo>
                                <a:lnTo>
                                  <a:pt x="5804" y="5336"/>
                                </a:lnTo>
                                <a:lnTo>
                                  <a:pt x="5788" y="5327"/>
                                </a:lnTo>
                                <a:lnTo>
                                  <a:pt x="5773" y="5320"/>
                                </a:lnTo>
                                <a:lnTo>
                                  <a:pt x="5757" y="5315"/>
                                </a:lnTo>
                                <a:lnTo>
                                  <a:pt x="5743" y="5312"/>
                                </a:lnTo>
                                <a:lnTo>
                                  <a:pt x="5729" y="5311"/>
                                </a:lnTo>
                                <a:lnTo>
                                  <a:pt x="5716" y="5312"/>
                                </a:lnTo>
                                <a:lnTo>
                                  <a:pt x="5704" y="5314"/>
                                </a:lnTo>
                                <a:lnTo>
                                  <a:pt x="5690" y="5318"/>
                                </a:lnTo>
                                <a:lnTo>
                                  <a:pt x="5678" y="5324"/>
                                </a:lnTo>
                                <a:lnTo>
                                  <a:pt x="5667" y="5330"/>
                                </a:lnTo>
                                <a:lnTo>
                                  <a:pt x="5655" y="5339"/>
                                </a:lnTo>
                                <a:lnTo>
                                  <a:pt x="5644" y="5348"/>
                                </a:lnTo>
                                <a:lnTo>
                                  <a:pt x="5633" y="5359"/>
                                </a:lnTo>
                                <a:lnTo>
                                  <a:pt x="5621" y="5371"/>
                                </a:lnTo>
                                <a:lnTo>
                                  <a:pt x="5610" y="5384"/>
                                </a:lnTo>
                                <a:lnTo>
                                  <a:pt x="5600" y="5397"/>
                                </a:lnTo>
                                <a:lnTo>
                                  <a:pt x="5578" y="5426"/>
                                </a:lnTo>
                                <a:lnTo>
                                  <a:pt x="5556" y="5459"/>
                                </a:lnTo>
                                <a:lnTo>
                                  <a:pt x="5509" y="5528"/>
                                </a:lnTo>
                                <a:lnTo>
                                  <a:pt x="5484" y="5562"/>
                                </a:lnTo>
                                <a:lnTo>
                                  <a:pt x="5457" y="5597"/>
                                </a:lnTo>
                                <a:lnTo>
                                  <a:pt x="5477" y="5613"/>
                                </a:lnTo>
                                <a:lnTo>
                                  <a:pt x="5497" y="5629"/>
                                </a:lnTo>
                                <a:lnTo>
                                  <a:pt x="5537" y="5663"/>
                                </a:lnTo>
                                <a:lnTo>
                                  <a:pt x="5558" y="5680"/>
                                </a:lnTo>
                                <a:lnTo>
                                  <a:pt x="5578" y="5695"/>
                                </a:lnTo>
                                <a:lnTo>
                                  <a:pt x="5599" y="5710"/>
                                </a:lnTo>
                                <a:lnTo>
                                  <a:pt x="5620" y="5725"/>
                                </a:lnTo>
                                <a:close/>
                                <a:moveTo>
                                  <a:pt x="7129" y="3473"/>
                                </a:moveTo>
                                <a:lnTo>
                                  <a:pt x="7287" y="3607"/>
                                </a:lnTo>
                                <a:lnTo>
                                  <a:pt x="7419" y="3436"/>
                                </a:lnTo>
                                <a:lnTo>
                                  <a:pt x="7249" y="3304"/>
                                </a:lnTo>
                                <a:lnTo>
                                  <a:pt x="7235" y="3325"/>
                                </a:lnTo>
                                <a:lnTo>
                                  <a:pt x="7218" y="3345"/>
                                </a:lnTo>
                                <a:lnTo>
                                  <a:pt x="7185" y="3387"/>
                                </a:lnTo>
                                <a:lnTo>
                                  <a:pt x="7169" y="3408"/>
                                </a:lnTo>
                                <a:lnTo>
                                  <a:pt x="7153" y="3429"/>
                                </a:lnTo>
                                <a:lnTo>
                                  <a:pt x="7140" y="3451"/>
                                </a:lnTo>
                                <a:lnTo>
                                  <a:pt x="7134" y="3462"/>
                                </a:lnTo>
                                <a:lnTo>
                                  <a:pt x="7129" y="3473"/>
                                </a:lnTo>
                                <a:close/>
                                <a:moveTo>
                                  <a:pt x="6980" y="3652"/>
                                </a:moveTo>
                                <a:lnTo>
                                  <a:pt x="7149" y="3783"/>
                                </a:lnTo>
                                <a:lnTo>
                                  <a:pt x="7175" y="3761"/>
                                </a:lnTo>
                                <a:lnTo>
                                  <a:pt x="7196" y="3739"/>
                                </a:lnTo>
                                <a:lnTo>
                                  <a:pt x="7214" y="3718"/>
                                </a:lnTo>
                                <a:lnTo>
                                  <a:pt x="7221" y="3708"/>
                                </a:lnTo>
                                <a:lnTo>
                                  <a:pt x="7229" y="3698"/>
                                </a:lnTo>
                                <a:lnTo>
                                  <a:pt x="7234" y="3689"/>
                                </a:lnTo>
                                <a:lnTo>
                                  <a:pt x="7239" y="3680"/>
                                </a:lnTo>
                                <a:lnTo>
                                  <a:pt x="7243" y="3670"/>
                                </a:lnTo>
                                <a:lnTo>
                                  <a:pt x="7245" y="3661"/>
                                </a:lnTo>
                                <a:lnTo>
                                  <a:pt x="7247" y="3653"/>
                                </a:lnTo>
                                <a:lnTo>
                                  <a:pt x="7248" y="3643"/>
                                </a:lnTo>
                                <a:lnTo>
                                  <a:pt x="7248" y="3634"/>
                                </a:lnTo>
                                <a:lnTo>
                                  <a:pt x="7247" y="3626"/>
                                </a:lnTo>
                                <a:lnTo>
                                  <a:pt x="7246" y="3617"/>
                                </a:lnTo>
                                <a:lnTo>
                                  <a:pt x="7243" y="3609"/>
                                </a:lnTo>
                                <a:lnTo>
                                  <a:pt x="7240" y="3600"/>
                                </a:lnTo>
                                <a:lnTo>
                                  <a:pt x="7235" y="3592"/>
                                </a:lnTo>
                                <a:lnTo>
                                  <a:pt x="7230" y="3584"/>
                                </a:lnTo>
                                <a:lnTo>
                                  <a:pt x="7223" y="3575"/>
                                </a:lnTo>
                                <a:lnTo>
                                  <a:pt x="7216" y="3567"/>
                                </a:lnTo>
                                <a:lnTo>
                                  <a:pt x="7208" y="3559"/>
                                </a:lnTo>
                                <a:lnTo>
                                  <a:pt x="7190" y="3543"/>
                                </a:lnTo>
                                <a:lnTo>
                                  <a:pt x="7168" y="3526"/>
                                </a:lnTo>
                                <a:lnTo>
                                  <a:pt x="7142" y="3509"/>
                                </a:lnTo>
                                <a:lnTo>
                                  <a:pt x="7113" y="3493"/>
                                </a:lnTo>
                                <a:lnTo>
                                  <a:pt x="7097" y="3511"/>
                                </a:lnTo>
                                <a:lnTo>
                                  <a:pt x="7079" y="3531"/>
                                </a:lnTo>
                                <a:lnTo>
                                  <a:pt x="7043" y="3569"/>
                                </a:lnTo>
                                <a:lnTo>
                                  <a:pt x="7025" y="3590"/>
                                </a:lnTo>
                                <a:lnTo>
                                  <a:pt x="7007" y="3609"/>
                                </a:lnTo>
                                <a:lnTo>
                                  <a:pt x="6993" y="3630"/>
                                </a:lnTo>
                                <a:lnTo>
                                  <a:pt x="6986" y="3640"/>
                                </a:lnTo>
                                <a:lnTo>
                                  <a:pt x="6980" y="3652"/>
                                </a:lnTo>
                                <a:close/>
                                <a:moveTo>
                                  <a:pt x="6964" y="3671"/>
                                </a:moveTo>
                                <a:lnTo>
                                  <a:pt x="6964" y="3671"/>
                                </a:lnTo>
                                <a:lnTo>
                                  <a:pt x="6916" y="3733"/>
                                </a:lnTo>
                                <a:lnTo>
                                  <a:pt x="6897" y="3757"/>
                                </a:lnTo>
                                <a:lnTo>
                                  <a:pt x="6881" y="3779"/>
                                </a:lnTo>
                                <a:lnTo>
                                  <a:pt x="6868" y="3799"/>
                                </a:lnTo>
                                <a:lnTo>
                                  <a:pt x="6863" y="3807"/>
                                </a:lnTo>
                                <a:lnTo>
                                  <a:pt x="6859" y="3815"/>
                                </a:lnTo>
                                <a:lnTo>
                                  <a:pt x="6856" y="3823"/>
                                </a:lnTo>
                                <a:lnTo>
                                  <a:pt x="6854" y="3831"/>
                                </a:lnTo>
                                <a:lnTo>
                                  <a:pt x="6853" y="3838"/>
                                </a:lnTo>
                                <a:lnTo>
                                  <a:pt x="6853" y="3845"/>
                                </a:lnTo>
                                <a:lnTo>
                                  <a:pt x="6853" y="3852"/>
                                </a:lnTo>
                                <a:lnTo>
                                  <a:pt x="6855" y="3860"/>
                                </a:lnTo>
                                <a:lnTo>
                                  <a:pt x="6858" y="3867"/>
                                </a:lnTo>
                                <a:lnTo>
                                  <a:pt x="6861" y="3874"/>
                                </a:lnTo>
                                <a:lnTo>
                                  <a:pt x="6866" y="3881"/>
                                </a:lnTo>
                                <a:lnTo>
                                  <a:pt x="6872" y="3889"/>
                                </a:lnTo>
                                <a:lnTo>
                                  <a:pt x="6887" y="3905"/>
                                </a:lnTo>
                                <a:lnTo>
                                  <a:pt x="6905" y="3922"/>
                                </a:lnTo>
                                <a:lnTo>
                                  <a:pt x="6928" y="3943"/>
                                </a:lnTo>
                                <a:lnTo>
                                  <a:pt x="6987" y="3993"/>
                                </a:lnTo>
                                <a:lnTo>
                                  <a:pt x="7036" y="3932"/>
                                </a:lnTo>
                                <a:lnTo>
                                  <a:pt x="7055" y="3906"/>
                                </a:lnTo>
                                <a:lnTo>
                                  <a:pt x="7070" y="3885"/>
                                </a:lnTo>
                                <a:lnTo>
                                  <a:pt x="7083" y="3866"/>
                                </a:lnTo>
                                <a:lnTo>
                                  <a:pt x="7092" y="3848"/>
                                </a:lnTo>
                                <a:lnTo>
                                  <a:pt x="7095" y="3840"/>
                                </a:lnTo>
                                <a:lnTo>
                                  <a:pt x="7097" y="3833"/>
                                </a:lnTo>
                                <a:lnTo>
                                  <a:pt x="7099" y="3826"/>
                                </a:lnTo>
                                <a:lnTo>
                                  <a:pt x="7099" y="3819"/>
                                </a:lnTo>
                                <a:lnTo>
                                  <a:pt x="7098" y="3812"/>
                                </a:lnTo>
                                <a:lnTo>
                                  <a:pt x="7096" y="3805"/>
                                </a:lnTo>
                                <a:lnTo>
                                  <a:pt x="7094" y="3798"/>
                                </a:lnTo>
                                <a:lnTo>
                                  <a:pt x="7090" y="3791"/>
                                </a:lnTo>
                                <a:lnTo>
                                  <a:pt x="7086" y="3783"/>
                                </a:lnTo>
                                <a:lnTo>
                                  <a:pt x="7079" y="3775"/>
                                </a:lnTo>
                                <a:lnTo>
                                  <a:pt x="7065" y="3759"/>
                                </a:lnTo>
                                <a:lnTo>
                                  <a:pt x="7046" y="3741"/>
                                </a:lnTo>
                                <a:lnTo>
                                  <a:pt x="7024" y="3721"/>
                                </a:lnTo>
                                <a:lnTo>
                                  <a:pt x="6964" y="3671"/>
                                </a:lnTo>
                                <a:close/>
                                <a:moveTo>
                                  <a:pt x="6802" y="3881"/>
                                </a:moveTo>
                                <a:lnTo>
                                  <a:pt x="6680" y="4037"/>
                                </a:lnTo>
                                <a:lnTo>
                                  <a:pt x="6702" y="4062"/>
                                </a:lnTo>
                                <a:lnTo>
                                  <a:pt x="6723" y="4084"/>
                                </a:lnTo>
                                <a:lnTo>
                                  <a:pt x="6745" y="4102"/>
                                </a:lnTo>
                                <a:lnTo>
                                  <a:pt x="6764" y="4117"/>
                                </a:lnTo>
                                <a:lnTo>
                                  <a:pt x="6774" y="4123"/>
                                </a:lnTo>
                                <a:lnTo>
                                  <a:pt x="6783" y="4128"/>
                                </a:lnTo>
                                <a:lnTo>
                                  <a:pt x="6792" y="4133"/>
                                </a:lnTo>
                                <a:lnTo>
                                  <a:pt x="6801" y="4136"/>
                                </a:lnTo>
                                <a:lnTo>
                                  <a:pt x="6811" y="4139"/>
                                </a:lnTo>
                                <a:lnTo>
                                  <a:pt x="6820" y="4141"/>
                                </a:lnTo>
                                <a:lnTo>
                                  <a:pt x="6829" y="4141"/>
                                </a:lnTo>
                                <a:lnTo>
                                  <a:pt x="6838" y="4141"/>
                                </a:lnTo>
                                <a:lnTo>
                                  <a:pt x="6846" y="4140"/>
                                </a:lnTo>
                                <a:lnTo>
                                  <a:pt x="6855" y="4138"/>
                                </a:lnTo>
                                <a:lnTo>
                                  <a:pt x="6863" y="4135"/>
                                </a:lnTo>
                                <a:lnTo>
                                  <a:pt x="6871" y="4131"/>
                                </a:lnTo>
                                <a:lnTo>
                                  <a:pt x="6881" y="4126"/>
                                </a:lnTo>
                                <a:lnTo>
                                  <a:pt x="6889" y="4121"/>
                                </a:lnTo>
                                <a:lnTo>
                                  <a:pt x="6897" y="4114"/>
                                </a:lnTo>
                                <a:lnTo>
                                  <a:pt x="6905" y="4107"/>
                                </a:lnTo>
                                <a:lnTo>
                                  <a:pt x="6913" y="4099"/>
                                </a:lnTo>
                                <a:lnTo>
                                  <a:pt x="6922" y="4089"/>
                                </a:lnTo>
                                <a:lnTo>
                                  <a:pt x="6938" y="4068"/>
                                </a:lnTo>
                                <a:lnTo>
                                  <a:pt x="6955" y="4042"/>
                                </a:lnTo>
                                <a:lnTo>
                                  <a:pt x="6972" y="4013"/>
                                </a:lnTo>
                                <a:lnTo>
                                  <a:pt x="6802" y="3881"/>
                                </a:lnTo>
                                <a:close/>
                                <a:moveTo>
                                  <a:pt x="6681" y="4374"/>
                                </a:moveTo>
                                <a:lnTo>
                                  <a:pt x="6829" y="4196"/>
                                </a:lnTo>
                                <a:lnTo>
                                  <a:pt x="6659" y="4064"/>
                                </a:lnTo>
                                <a:lnTo>
                                  <a:pt x="6619" y="4115"/>
                                </a:lnTo>
                                <a:lnTo>
                                  <a:pt x="6601" y="4138"/>
                                </a:lnTo>
                                <a:lnTo>
                                  <a:pt x="6585" y="4160"/>
                                </a:lnTo>
                                <a:lnTo>
                                  <a:pt x="6571" y="4179"/>
                                </a:lnTo>
                                <a:lnTo>
                                  <a:pt x="6561" y="4198"/>
                                </a:lnTo>
                                <a:lnTo>
                                  <a:pt x="6557" y="4208"/>
                                </a:lnTo>
                                <a:lnTo>
                                  <a:pt x="6554" y="4217"/>
                                </a:lnTo>
                                <a:lnTo>
                                  <a:pt x="6551" y="4225"/>
                                </a:lnTo>
                                <a:lnTo>
                                  <a:pt x="6550" y="4234"/>
                                </a:lnTo>
                                <a:lnTo>
                                  <a:pt x="6549" y="4242"/>
                                </a:lnTo>
                                <a:lnTo>
                                  <a:pt x="6549" y="4250"/>
                                </a:lnTo>
                                <a:lnTo>
                                  <a:pt x="6551" y="4258"/>
                                </a:lnTo>
                                <a:lnTo>
                                  <a:pt x="6553" y="4267"/>
                                </a:lnTo>
                                <a:lnTo>
                                  <a:pt x="6557" y="4276"/>
                                </a:lnTo>
                                <a:lnTo>
                                  <a:pt x="6561" y="4284"/>
                                </a:lnTo>
                                <a:lnTo>
                                  <a:pt x="6567" y="4292"/>
                                </a:lnTo>
                                <a:lnTo>
                                  <a:pt x="6574" y="4300"/>
                                </a:lnTo>
                                <a:lnTo>
                                  <a:pt x="6582" y="4309"/>
                                </a:lnTo>
                                <a:lnTo>
                                  <a:pt x="6592" y="4317"/>
                                </a:lnTo>
                                <a:lnTo>
                                  <a:pt x="6604" y="4326"/>
                                </a:lnTo>
                                <a:lnTo>
                                  <a:pt x="6616" y="4335"/>
                                </a:lnTo>
                                <a:lnTo>
                                  <a:pt x="6645" y="4355"/>
                                </a:lnTo>
                                <a:lnTo>
                                  <a:pt x="6681" y="4374"/>
                                </a:lnTo>
                                <a:close/>
                                <a:moveTo>
                                  <a:pt x="6507" y="4597"/>
                                </a:moveTo>
                                <a:lnTo>
                                  <a:pt x="6671" y="4387"/>
                                </a:lnTo>
                                <a:lnTo>
                                  <a:pt x="6651" y="4368"/>
                                </a:lnTo>
                                <a:lnTo>
                                  <a:pt x="6631" y="4353"/>
                                </a:lnTo>
                                <a:lnTo>
                                  <a:pt x="6612" y="4339"/>
                                </a:lnTo>
                                <a:lnTo>
                                  <a:pt x="6592" y="4328"/>
                                </a:lnTo>
                                <a:lnTo>
                                  <a:pt x="6573" y="4320"/>
                                </a:lnTo>
                                <a:lnTo>
                                  <a:pt x="6555" y="4314"/>
                                </a:lnTo>
                                <a:lnTo>
                                  <a:pt x="6537" y="4310"/>
                                </a:lnTo>
                                <a:lnTo>
                                  <a:pt x="6518" y="4309"/>
                                </a:lnTo>
                                <a:lnTo>
                                  <a:pt x="6501" y="4309"/>
                                </a:lnTo>
                                <a:lnTo>
                                  <a:pt x="6485" y="4311"/>
                                </a:lnTo>
                                <a:lnTo>
                                  <a:pt x="6470" y="4315"/>
                                </a:lnTo>
                                <a:lnTo>
                                  <a:pt x="6455" y="4321"/>
                                </a:lnTo>
                                <a:lnTo>
                                  <a:pt x="6442" y="4328"/>
                                </a:lnTo>
                                <a:lnTo>
                                  <a:pt x="6430" y="4336"/>
                                </a:lnTo>
                                <a:lnTo>
                                  <a:pt x="6419" y="4347"/>
                                </a:lnTo>
                                <a:lnTo>
                                  <a:pt x="6409" y="4358"/>
                                </a:lnTo>
                                <a:lnTo>
                                  <a:pt x="6401" y="4370"/>
                                </a:lnTo>
                                <a:lnTo>
                                  <a:pt x="6394" y="4383"/>
                                </a:lnTo>
                                <a:lnTo>
                                  <a:pt x="6388" y="4396"/>
                                </a:lnTo>
                                <a:lnTo>
                                  <a:pt x="6384" y="4411"/>
                                </a:lnTo>
                                <a:lnTo>
                                  <a:pt x="6382" y="4426"/>
                                </a:lnTo>
                                <a:lnTo>
                                  <a:pt x="6383" y="4442"/>
                                </a:lnTo>
                                <a:lnTo>
                                  <a:pt x="6385" y="4457"/>
                                </a:lnTo>
                                <a:lnTo>
                                  <a:pt x="6389" y="4473"/>
                                </a:lnTo>
                                <a:lnTo>
                                  <a:pt x="6396" y="4490"/>
                                </a:lnTo>
                                <a:lnTo>
                                  <a:pt x="6404" y="4506"/>
                                </a:lnTo>
                                <a:lnTo>
                                  <a:pt x="6415" y="4522"/>
                                </a:lnTo>
                                <a:lnTo>
                                  <a:pt x="6428" y="4538"/>
                                </a:lnTo>
                                <a:lnTo>
                                  <a:pt x="6444" y="4554"/>
                                </a:lnTo>
                                <a:lnTo>
                                  <a:pt x="6463" y="4569"/>
                                </a:lnTo>
                                <a:lnTo>
                                  <a:pt x="6484" y="4583"/>
                                </a:lnTo>
                                <a:lnTo>
                                  <a:pt x="6507" y="4597"/>
                                </a:lnTo>
                                <a:close/>
                                <a:moveTo>
                                  <a:pt x="6335" y="4820"/>
                                </a:moveTo>
                                <a:lnTo>
                                  <a:pt x="6492" y="4617"/>
                                </a:lnTo>
                                <a:lnTo>
                                  <a:pt x="6329" y="4490"/>
                                </a:lnTo>
                                <a:lnTo>
                                  <a:pt x="6285" y="4545"/>
                                </a:lnTo>
                                <a:lnTo>
                                  <a:pt x="6265" y="4568"/>
                                </a:lnTo>
                                <a:lnTo>
                                  <a:pt x="6247" y="4590"/>
                                </a:lnTo>
                                <a:lnTo>
                                  <a:pt x="6232" y="4611"/>
                                </a:lnTo>
                                <a:lnTo>
                                  <a:pt x="6220" y="4631"/>
                                </a:lnTo>
                                <a:lnTo>
                                  <a:pt x="6215" y="4641"/>
                                </a:lnTo>
                                <a:lnTo>
                                  <a:pt x="6211" y="4650"/>
                                </a:lnTo>
                                <a:lnTo>
                                  <a:pt x="6208" y="4659"/>
                                </a:lnTo>
                                <a:lnTo>
                                  <a:pt x="6205" y="4668"/>
                                </a:lnTo>
                                <a:lnTo>
                                  <a:pt x="6204" y="4676"/>
                                </a:lnTo>
                                <a:lnTo>
                                  <a:pt x="6204" y="4686"/>
                                </a:lnTo>
                                <a:lnTo>
                                  <a:pt x="6205" y="4694"/>
                                </a:lnTo>
                                <a:lnTo>
                                  <a:pt x="6206" y="4703"/>
                                </a:lnTo>
                                <a:lnTo>
                                  <a:pt x="6209" y="4712"/>
                                </a:lnTo>
                                <a:lnTo>
                                  <a:pt x="6214" y="4720"/>
                                </a:lnTo>
                                <a:lnTo>
                                  <a:pt x="6219" y="4729"/>
                                </a:lnTo>
                                <a:lnTo>
                                  <a:pt x="6226" y="4738"/>
                                </a:lnTo>
                                <a:lnTo>
                                  <a:pt x="6234" y="4747"/>
                                </a:lnTo>
                                <a:lnTo>
                                  <a:pt x="6244" y="4757"/>
                                </a:lnTo>
                                <a:lnTo>
                                  <a:pt x="6256" y="4767"/>
                                </a:lnTo>
                                <a:lnTo>
                                  <a:pt x="6268" y="4777"/>
                                </a:lnTo>
                                <a:lnTo>
                                  <a:pt x="6282" y="4787"/>
                                </a:lnTo>
                                <a:lnTo>
                                  <a:pt x="6298" y="4797"/>
                                </a:lnTo>
                                <a:lnTo>
                                  <a:pt x="6335" y="4820"/>
                                </a:lnTo>
                                <a:close/>
                                <a:moveTo>
                                  <a:pt x="6145" y="5050"/>
                                </a:moveTo>
                                <a:lnTo>
                                  <a:pt x="6319" y="4840"/>
                                </a:lnTo>
                                <a:lnTo>
                                  <a:pt x="6156" y="4712"/>
                                </a:lnTo>
                                <a:lnTo>
                                  <a:pt x="6133" y="4740"/>
                                </a:lnTo>
                                <a:lnTo>
                                  <a:pt x="6110" y="4767"/>
                                </a:lnTo>
                                <a:lnTo>
                                  <a:pt x="6071" y="4815"/>
                                </a:lnTo>
                                <a:lnTo>
                                  <a:pt x="6054" y="4837"/>
                                </a:lnTo>
                                <a:lnTo>
                                  <a:pt x="6038" y="4858"/>
                                </a:lnTo>
                                <a:lnTo>
                                  <a:pt x="6032" y="4868"/>
                                </a:lnTo>
                                <a:lnTo>
                                  <a:pt x="6027" y="4877"/>
                                </a:lnTo>
                                <a:lnTo>
                                  <a:pt x="6023" y="4887"/>
                                </a:lnTo>
                                <a:lnTo>
                                  <a:pt x="6019" y="4897"/>
                                </a:lnTo>
                                <a:lnTo>
                                  <a:pt x="6017" y="4907"/>
                                </a:lnTo>
                                <a:lnTo>
                                  <a:pt x="6016" y="4916"/>
                                </a:lnTo>
                                <a:lnTo>
                                  <a:pt x="6016" y="4925"/>
                                </a:lnTo>
                                <a:lnTo>
                                  <a:pt x="6017" y="4934"/>
                                </a:lnTo>
                                <a:lnTo>
                                  <a:pt x="6019" y="4943"/>
                                </a:lnTo>
                                <a:lnTo>
                                  <a:pt x="6022" y="4952"/>
                                </a:lnTo>
                                <a:lnTo>
                                  <a:pt x="6027" y="4962"/>
                                </a:lnTo>
                                <a:lnTo>
                                  <a:pt x="6034" y="4971"/>
                                </a:lnTo>
                                <a:lnTo>
                                  <a:pt x="6043" y="4980"/>
                                </a:lnTo>
                                <a:lnTo>
                                  <a:pt x="6052" y="4989"/>
                                </a:lnTo>
                                <a:lnTo>
                                  <a:pt x="6063" y="4999"/>
                                </a:lnTo>
                                <a:lnTo>
                                  <a:pt x="6076" y="5008"/>
                                </a:lnTo>
                                <a:lnTo>
                                  <a:pt x="6090" y="5018"/>
                                </a:lnTo>
                                <a:lnTo>
                                  <a:pt x="6106" y="5029"/>
                                </a:lnTo>
                                <a:lnTo>
                                  <a:pt x="6125" y="5039"/>
                                </a:lnTo>
                                <a:lnTo>
                                  <a:pt x="6145" y="5050"/>
                                </a:lnTo>
                                <a:close/>
                                <a:moveTo>
                                  <a:pt x="7576" y="2898"/>
                                </a:moveTo>
                                <a:lnTo>
                                  <a:pt x="7576" y="2898"/>
                                </a:lnTo>
                                <a:lnTo>
                                  <a:pt x="7594" y="2912"/>
                                </a:lnTo>
                                <a:lnTo>
                                  <a:pt x="7610" y="2926"/>
                                </a:lnTo>
                                <a:lnTo>
                                  <a:pt x="7640" y="2954"/>
                                </a:lnTo>
                                <a:lnTo>
                                  <a:pt x="7667" y="2979"/>
                                </a:lnTo>
                                <a:lnTo>
                                  <a:pt x="7680" y="2989"/>
                                </a:lnTo>
                                <a:lnTo>
                                  <a:pt x="7692" y="2998"/>
                                </a:lnTo>
                                <a:lnTo>
                                  <a:pt x="7704" y="3004"/>
                                </a:lnTo>
                                <a:lnTo>
                                  <a:pt x="7710" y="3006"/>
                                </a:lnTo>
                                <a:lnTo>
                                  <a:pt x="7718" y="3008"/>
                                </a:lnTo>
                                <a:lnTo>
                                  <a:pt x="7724" y="3009"/>
                                </a:lnTo>
                                <a:lnTo>
                                  <a:pt x="7730" y="3009"/>
                                </a:lnTo>
                                <a:lnTo>
                                  <a:pt x="7736" y="3009"/>
                                </a:lnTo>
                                <a:lnTo>
                                  <a:pt x="7743" y="3008"/>
                                </a:lnTo>
                                <a:lnTo>
                                  <a:pt x="7749" y="3006"/>
                                </a:lnTo>
                                <a:lnTo>
                                  <a:pt x="7756" y="3003"/>
                                </a:lnTo>
                                <a:lnTo>
                                  <a:pt x="7763" y="2999"/>
                                </a:lnTo>
                                <a:lnTo>
                                  <a:pt x="7770" y="2994"/>
                                </a:lnTo>
                                <a:lnTo>
                                  <a:pt x="7777" y="2988"/>
                                </a:lnTo>
                                <a:lnTo>
                                  <a:pt x="7785" y="2981"/>
                                </a:lnTo>
                                <a:lnTo>
                                  <a:pt x="7801" y="2965"/>
                                </a:lnTo>
                                <a:lnTo>
                                  <a:pt x="7822" y="2938"/>
                                </a:lnTo>
                                <a:lnTo>
                                  <a:pt x="7839" y="2915"/>
                                </a:lnTo>
                                <a:lnTo>
                                  <a:pt x="7854" y="2896"/>
                                </a:lnTo>
                                <a:lnTo>
                                  <a:pt x="7864" y="2878"/>
                                </a:lnTo>
                                <a:lnTo>
                                  <a:pt x="7868" y="2870"/>
                                </a:lnTo>
                                <a:lnTo>
                                  <a:pt x="7871" y="2863"/>
                                </a:lnTo>
                                <a:lnTo>
                                  <a:pt x="7873" y="2856"/>
                                </a:lnTo>
                                <a:lnTo>
                                  <a:pt x="7874" y="2850"/>
                                </a:lnTo>
                                <a:lnTo>
                                  <a:pt x="7874" y="2843"/>
                                </a:lnTo>
                                <a:lnTo>
                                  <a:pt x="7874" y="2837"/>
                                </a:lnTo>
                                <a:lnTo>
                                  <a:pt x="7872" y="2832"/>
                                </a:lnTo>
                                <a:lnTo>
                                  <a:pt x="7870" y="2825"/>
                                </a:lnTo>
                                <a:lnTo>
                                  <a:pt x="7867" y="2819"/>
                                </a:lnTo>
                                <a:lnTo>
                                  <a:pt x="7864" y="2814"/>
                                </a:lnTo>
                                <a:lnTo>
                                  <a:pt x="7854" y="2803"/>
                                </a:lnTo>
                                <a:lnTo>
                                  <a:pt x="7841" y="2791"/>
                                </a:lnTo>
                                <a:lnTo>
                                  <a:pt x="7825" y="2778"/>
                                </a:lnTo>
                                <a:lnTo>
                                  <a:pt x="7786" y="2746"/>
                                </a:lnTo>
                                <a:lnTo>
                                  <a:pt x="7761" y="2728"/>
                                </a:lnTo>
                                <a:lnTo>
                                  <a:pt x="7735" y="2706"/>
                                </a:lnTo>
                                <a:lnTo>
                                  <a:pt x="7576" y="2898"/>
                                </a:lnTo>
                                <a:close/>
                                <a:moveTo>
                                  <a:pt x="7561" y="2917"/>
                                </a:moveTo>
                                <a:lnTo>
                                  <a:pt x="7561" y="2917"/>
                                </a:lnTo>
                                <a:lnTo>
                                  <a:pt x="7523" y="2969"/>
                                </a:lnTo>
                                <a:lnTo>
                                  <a:pt x="7507" y="2991"/>
                                </a:lnTo>
                                <a:lnTo>
                                  <a:pt x="7491" y="3013"/>
                                </a:lnTo>
                                <a:lnTo>
                                  <a:pt x="7478" y="3033"/>
                                </a:lnTo>
                                <a:lnTo>
                                  <a:pt x="7468" y="3052"/>
                                </a:lnTo>
                                <a:lnTo>
                                  <a:pt x="7464" y="3061"/>
                                </a:lnTo>
                                <a:lnTo>
                                  <a:pt x="7461" y="3070"/>
                                </a:lnTo>
                                <a:lnTo>
                                  <a:pt x="7458" y="3079"/>
                                </a:lnTo>
                                <a:lnTo>
                                  <a:pt x="7457" y="3087"/>
                                </a:lnTo>
                                <a:lnTo>
                                  <a:pt x="7456" y="3096"/>
                                </a:lnTo>
                                <a:lnTo>
                                  <a:pt x="7456" y="3105"/>
                                </a:lnTo>
                                <a:lnTo>
                                  <a:pt x="7457" y="3113"/>
                                </a:lnTo>
                                <a:lnTo>
                                  <a:pt x="7459" y="3122"/>
                                </a:lnTo>
                                <a:lnTo>
                                  <a:pt x="7463" y="3130"/>
                                </a:lnTo>
                                <a:lnTo>
                                  <a:pt x="7467" y="3138"/>
                                </a:lnTo>
                                <a:lnTo>
                                  <a:pt x="7472" y="3146"/>
                                </a:lnTo>
                                <a:lnTo>
                                  <a:pt x="7479" y="3155"/>
                                </a:lnTo>
                                <a:lnTo>
                                  <a:pt x="7487" y="3163"/>
                                </a:lnTo>
                                <a:lnTo>
                                  <a:pt x="7496" y="3172"/>
                                </a:lnTo>
                                <a:lnTo>
                                  <a:pt x="7507" y="3181"/>
                                </a:lnTo>
                                <a:lnTo>
                                  <a:pt x="7519" y="3190"/>
                                </a:lnTo>
                                <a:lnTo>
                                  <a:pt x="7533" y="3199"/>
                                </a:lnTo>
                                <a:lnTo>
                                  <a:pt x="7547" y="3208"/>
                                </a:lnTo>
                                <a:lnTo>
                                  <a:pt x="7582" y="3227"/>
                                </a:lnTo>
                                <a:lnTo>
                                  <a:pt x="7731" y="3049"/>
                                </a:lnTo>
                                <a:lnTo>
                                  <a:pt x="7561" y="2917"/>
                                </a:lnTo>
                                <a:close/>
                                <a:moveTo>
                                  <a:pt x="7271" y="3289"/>
                                </a:moveTo>
                                <a:lnTo>
                                  <a:pt x="7435" y="3417"/>
                                </a:lnTo>
                                <a:lnTo>
                                  <a:pt x="7460" y="3394"/>
                                </a:lnTo>
                                <a:lnTo>
                                  <a:pt x="7482" y="3372"/>
                                </a:lnTo>
                                <a:lnTo>
                                  <a:pt x="7500" y="3351"/>
                                </a:lnTo>
                                <a:lnTo>
                                  <a:pt x="7509" y="3341"/>
                                </a:lnTo>
                                <a:lnTo>
                                  <a:pt x="7515" y="3331"/>
                                </a:lnTo>
                                <a:lnTo>
                                  <a:pt x="7521" y="3321"/>
                                </a:lnTo>
                                <a:lnTo>
                                  <a:pt x="7526" y="3312"/>
                                </a:lnTo>
                                <a:lnTo>
                                  <a:pt x="7530" y="3301"/>
                                </a:lnTo>
                                <a:lnTo>
                                  <a:pt x="7534" y="3292"/>
                                </a:lnTo>
                                <a:lnTo>
                                  <a:pt x="7536" y="3283"/>
                                </a:lnTo>
                                <a:lnTo>
                                  <a:pt x="7537" y="3274"/>
                                </a:lnTo>
                                <a:lnTo>
                                  <a:pt x="7538" y="3265"/>
                                </a:lnTo>
                                <a:lnTo>
                                  <a:pt x="7537" y="3256"/>
                                </a:lnTo>
                                <a:lnTo>
                                  <a:pt x="7536" y="3247"/>
                                </a:lnTo>
                                <a:lnTo>
                                  <a:pt x="7533" y="3239"/>
                                </a:lnTo>
                                <a:lnTo>
                                  <a:pt x="7530" y="3229"/>
                                </a:lnTo>
                                <a:lnTo>
                                  <a:pt x="7526" y="3221"/>
                                </a:lnTo>
                                <a:lnTo>
                                  <a:pt x="7521" y="3212"/>
                                </a:lnTo>
                                <a:lnTo>
                                  <a:pt x="7515" y="3204"/>
                                </a:lnTo>
                                <a:lnTo>
                                  <a:pt x="7508" y="3196"/>
                                </a:lnTo>
                                <a:lnTo>
                                  <a:pt x="7499" y="3188"/>
                                </a:lnTo>
                                <a:lnTo>
                                  <a:pt x="7491" y="3179"/>
                                </a:lnTo>
                                <a:lnTo>
                                  <a:pt x="7481" y="3171"/>
                                </a:lnTo>
                                <a:lnTo>
                                  <a:pt x="7459" y="3153"/>
                                </a:lnTo>
                                <a:lnTo>
                                  <a:pt x="7432" y="3137"/>
                                </a:lnTo>
                                <a:lnTo>
                                  <a:pt x="7403" y="3120"/>
                                </a:lnTo>
                                <a:lnTo>
                                  <a:pt x="7271" y="3289"/>
                                </a:lnTo>
                                <a:close/>
                                <a:moveTo>
                                  <a:pt x="7755" y="2679"/>
                                </a:moveTo>
                                <a:lnTo>
                                  <a:pt x="7914" y="2813"/>
                                </a:lnTo>
                                <a:lnTo>
                                  <a:pt x="8058" y="2642"/>
                                </a:lnTo>
                                <a:lnTo>
                                  <a:pt x="7999" y="2595"/>
                                </a:lnTo>
                                <a:lnTo>
                                  <a:pt x="7975" y="2577"/>
                                </a:lnTo>
                                <a:lnTo>
                                  <a:pt x="7954" y="2563"/>
                                </a:lnTo>
                                <a:lnTo>
                                  <a:pt x="7936" y="2552"/>
                                </a:lnTo>
                                <a:lnTo>
                                  <a:pt x="7928" y="2547"/>
                                </a:lnTo>
                                <a:lnTo>
                                  <a:pt x="7919" y="2543"/>
                                </a:lnTo>
                                <a:lnTo>
                                  <a:pt x="7912" y="2541"/>
                                </a:lnTo>
                                <a:lnTo>
                                  <a:pt x="7905" y="2540"/>
                                </a:lnTo>
                                <a:lnTo>
                                  <a:pt x="7898" y="2539"/>
                                </a:lnTo>
                                <a:lnTo>
                                  <a:pt x="7892" y="2539"/>
                                </a:lnTo>
                                <a:lnTo>
                                  <a:pt x="7885" y="2541"/>
                                </a:lnTo>
                                <a:lnTo>
                                  <a:pt x="7879" y="2543"/>
                                </a:lnTo>
                                <a:lnTo>
                                  <a:pt x="7872" y="2546"/>
                                </a:lnTo>
                                <a:lnTo>
                                  <a:pt x="7866" y="2550"/>
                                </a:lnTo>
                                <a:lnTo>
                                  <a:pt x="7859" y="2556"/>
                                </a:lnTo>
                                <a:lnTo>
                                  <a:pt x="7852" y="2562"/>
                                </a:lnTo>
                                <a:lnTo>
                                  <a:pt x="7836" y="2577"/>
                                </a:lnTo>
                                <a:lnTo>
                                  <a:pt x="7820" y="2596"/>
                                </a:lnTo>
                                <a:lnTo>
                                  <a:pt x="7802" y="2621"/>
                                </a:lnTo>
                                <a:lnTo>
                                  <a:pt x="7755" y="2679"/>
                                </a:lnTo>
                                <a:close/>
                                <a:moveTo>
                                  <a:pt x="8698" y="1480"/>
                                </a:moveTo>
                                <a:lnTo>
                                  <a:pt x="8868" y="1613"/>
                                </a:lnTo>
                                <a:lnTo>
                                  <a:pt x="8880" y="1598"/>
                                </a:lnTo>
                                <a:lnTo>
                                  <a:pt x="8895" y="1580"/>
                                </a:lnTo>
                                <a:lnTo>
                                  <a:pt x="8928" y="1544"/>
                                </a:lnTo>
                                <a:lnTo>
                                  <a:pt x="9006" y="1462"/>
                                </a:lnTo>
                                <a:lnTo>
                                  <a:pt x="9048" y="1416"/>
                                </a:lnTo>
                                <a:lnTo>
                                  <a:pt x="9090" y="1369"/>
                                </a:lnTo>
                                <a:lnTo>
                                  <a:pt x="9132" y="1322"/>
                                </a:lnTo>
                                <a:lnTo>
                                  <a:pt x="9151" y="1297"/>
                                </a:lnTo>
                                <a:lnTo>
                                  <a:pt x="9170" y="1273"/>
                                </a:lnTo>
                                <a:lnTo>
                                  <a:pt x="9188" y="1249"/>
                                </a:lnTo>
                                <a:lnTo>
                                  <a:pt x="9205" y="1224"/>
                                </a:lnTo>
                                <a:lnTo>
                                  <a:pt x="9220" y="1200"/>
                                </a:lnTo>
                                <a:lnTo>
                                  <a:pt x="9234" y="1175"/>
                                </a:lnTo>
                                <a:lnTo>
                                  <a:pt x="9246" y="1152"/>
                                </a:lnTo>
                                <a:lnTo>
                                  <a:pt x="9256" y="1129"/>
                                </a:lnTo>
                                <a:lnTo>
                                  <a:pt x="9264" y="1105"/>
                                </a:lnTo>
                                <a:lnTo>
                                  <a:pt x="9270" y="1083"/>
                                </a:lnTo>
                                <a:lnTo>
                                  <a:pt x="9272" y="1072"/>
                                </a:lnTo>
                                <a:lnTo>
                                  <a:pt x="9273" y="1061"/>
                                </a:lnTo>
                                <a:lnTo>
                                  <a:pt x="9274" y="1050"/>
                                </a:lnTo>
                                <a:lnTo>
                                  <a:pt x="9274" y="1040"/>
                                </a:lnTo>
                                <a:lnTo>
                                  <a:pt x="9273" y="1028"/>
                                </a:lnTo>
                                <a:lnTo>
                                  <a:pt x="9272" y="1018"/>
                                </a:lnTo>
                                <a:lnTo>
                                  <a:pt x="9270" y="1008"/>
                                </a:lnTo>
                                <a:lnTo>
                                  <a:pt x="9267" y="998"/>
                                </a:lnTo>
                                <a:lnTo>
                                  <a:pt x="9263" y="988"/>
                                </a:lnTo>
                                <a:lnTo>
                                  <a:pt x="9259" y="979"/>
                                </a:lnTo>
                                <a:lnTo>
                                  <a:pt x="9254" y="969"/>
                                </a:lnTo>
                                <a:lnTo>
                                  <a:pt x="9247" y="960"/>
                                </a:lnTo>
                                <a:lnTo>
                                  <a:pt x="9239" y="951"/>
                                </a:lnTo>
                                <a:lnTo>
                                  <a:pt x="9232" y="942"/>
                                </a:lnTo>
                                <a:lnTo>
                                  <a:pt x="9223" y="934"/>
                                </a:lnTo>
                                <a:lnTo>
                                  <a:pt x="9213" y="926"/>
                                </a:lnTo>
                                <a:lnTo>
                                  <a:pt x="9208" y="922"/>
                                </a:lnTo>
                                <a:lnTo>
                                  <a:pt x="9202" y="920"/>
                                </a:lnTo>
                                <a:lnTo>
                                  <a:pt x="9196" y="918"/>
                                </a:lnTo>
                                <a:lnTo>
                                  <a:pt x="9190" y="917"/>
                                </a:lnTo>
                                <a:lnTo>
                                  <a:pt x="9184" y="917"/>
                                </a:lnTo>
                                <a:lnTo>
                                  <a:pt x="9177" y="917"/>
                                </a:lnTo>
                                <a:lnTo>
                                  <a:pt x="9170" y="919"/>
                                </a:lnTo>
                                <a:lnTo>
                                  <a:pt x="9162" y="921"/>
                                </a:lnTo>
                                <a:lnTo>
                                  <a:pt x="9148" y="927"/>
                                </a:lnTo>
                                <a:lnTo>
                                  <a:pt x="9132" y="936"/>
                                </a:lnTo>
                                <a:lnTo>
                                  <a:pt x="9116" y="947"/>
                                </a:lnTo>
                                <a:lnTo>
                                  <a:pt x="9098" y="960"/>
                                </a:lnTo>
                                <a:lnTo>
                                  <a:pt x="9080" y="977"/>
                                </a:lnTo>
                                <a:lnTo>
                                  <a:pt x="9062" y="994"/>
                                </a:lnTo>
                                <a:lnTo>
                                  <a:pt x="9043" y="1014"/>
                                </a:lnTo>
                                <a:lnTo>
                                  <a:pt x="9024" y="1034"/>
                                </a:lnTo>
                                <a:lnTo>
                                  <a:pt x="9004" y="1057"/>
                                </a:lnTo>
                                <a:lnTo>
                                  <a:pt x="8985" y="1080"/>
                                </a:lnTo>
                                <a:lnTo>
                                  <a:pt x="8946" y="1130"/>
                                </a:lnTo>
                                <a:lnTo>
                                  <a:pt x="8907" y="1182"/>
                                </a:lnTo>
                                <a:lnTo>
                                  <a:pt x="8869" y="1234"/>
                                </a:lnTo>
                                <a:lnTo>
                                  <a:pt x="8833" y="1286"/>
                                </a:lnTo>
                                <a:lnTo>
                                  <a:pt x="8798" y="1336"/>
                                </a:lnTo>
                                <a:lnTo>
                                  <a:pt x="8739" y="1422"/>
                                </a:lnTo>
                                <a:lnTo>
                                  <a:pt x="8716" y="1455"/>
                                </a:lnTo>
                                <a:lnTo>
                                  <a:pt x="8698" y="1480"/>
                                </a:lnTo>
                                <a:close/>
                                <a:moveTo>
                                  <a:pt x="8444" y="1808"/>
                                </a:moveTo>
                                <a:lnTo>
                                  <a:pt x="8602" y="1942"/>
                                </a:lnTo>
                                <a:lnTo>
                                  <a:pt x="8841" y="1634"/>
                                </a:lnTo>
                                <a:lnTo>
                                  <a:pt x="8822" y="1615"/>
                                </a:lnTo>
                                <a:lnTo>
                                  <a:pt x="8804" y="1598"/>
                                </a:lnTo>
                                <a:lnTo>
                                  <a:pt x="8787" y="1583"/>
                                </a:lnTo>
                                <a:lnTo>
                                  <a:pt x="8771" y="1571"/>
                                </a:lnTo>
                                <a:lnTo>
                                  <a:pt x="8756" y="1561"/>
                                </a:lnTo>
                                <a:lnTo>
                                  <a:pt x="8740" y="1553"/>
                                </a:lnTo>
                                <a:lnTo>
                                  <a:pt x="8726" y="1548"/>
                                </a:lnTo>
                                <a:lnTo>
                                  <a:pt x="8713" y="1544"/>
                                </a:lnTo>
                                <a:lnTo>
                                  <a:pt x="8700" y="1541"/>
                                </a:lnTo>
                                <a:lnTo>
                                  <a:pt x="8687" y="1541"/>
                                </a:lnTo>
                                <a:lnTo>
                                  <a:pt x="8674" y="1542"/>
                                </a:lnTo>
                                <a:lnTo>
                                  <a:pt x="8663" y="1545"/>
                                </a:lnTo>
                                <a:lnTo>
                                  <a:pt x="8652" y="1549"/>
                                </a:lnTo>
                                <a:lnTo>
                                  <a:pt x="8641" y="1555"/>
                                </a:lnTo>
                                <a:lnTo>
                                  <a:pt x="8630" y="1562"/>
                                </a:lnTo>
                                <a:lnTo>
                                  <a:pt x="8620" y="1570"/>
                                </a:lnTo>
                                <a:lnTo>
                                  <a:pt x="8608" y="1579"/>
                                </a:lnTo>
                                <a:lnTo>
                                  <a:pt x="8598" y="1590"/>
                                </a:lnTo>
                                <a:lnTo>
                                  <a:pt x="8588" y="1602"/>
                                </a:lnTo>
                                <a:lnTo>
                                  <a:pt x="8578" y="1614"/>
                                </a:lnTo>
                                <a:lnTo>
                                  <a:pt x="8558" y="1641"/>
                                </a:lnTo>
                                <a:lnTo>
                                  <a:pt x="8537" y="1672"/>
                                </a:lnTo>
                                <a:lnTo>
                                  <a:pt x="8494" y="1738"/>
                                </a:lnTo>
                                <a:lnTo>
                                  <a:pt x="8469" y="1772"/>
                                </a:lnTo>
                                <a:lnTo>
                                  <a:pt x="8444" y="1808"/>
                                </a:lnTo>
                                <a:close/>
                                <a:moveTo>
                                  <a:pt x="8260" y="2043"/>
                                </a:moveTo>
                                <a:lnTo>
                                  <a:pt x="8424" y="2170"/>
                                </a:lnTo>
                                <a:lnTo>
                                  <a:pt x="8447" y="2142"/>
                                </a:lnTo>
                                <a:lnTo>
                                  <a:pt x="8469" y="2114"/>
                                </a:lnTo>
                                <a:lnTo>
                                  <a:pt x="8509" y="2066"/>
                                </a:lnTo>
                                <a:lnTo>
                                  <a:pt x="8525" y="2044"/>
                                </a:lnTo>
                                <a:lnTo>
                                  <a:pt x="8538" y="2024"/>
                                </a:lnTo>
                                <a:lnTo>
                                  <a:pt x="8544" y="2014"/>
                                </a:lnTo>
                                <a:lnTo>
                                  <a:pt x="8550" y="2004"/>
                                </a:lnTo>
                                <a:lnTo>
                                  <a:pt x="8554" y="1994"/>
                                </a:lnTo>
                                <a:lnTo>
                                  <a:pt x="8556" y="1985"/>
                                </a:lnTo>
                                <a:lnTo>
                                  <a:pt x="8558" y="1976"/>
                                </a:lnTo>
                                <a:lnTo>
                                  <a:pt x="8559" y="1967"/>
                                </a:lnTo>
                                <a:lnTo>
                                  <a:pt x="8559" y="1957"/>
                                </a:lnTo>
                                <a:lnTo>
                                  <a:pt x="8558" y="1948"/>
                                </a:lnTo>
                                <a:lnTo>
                                  <a:pt x="8555" y="1939"/>
                                </a:lnTo>
                                <a:lnTo>
                                  <a:pt x="8551" y="1929"/>
                                </a:lnTo>
                                <a:lnTo>
                                  <a:pt x="8545" y="1920"/>
                                </a:lnTo>
                                <a:lnTo>
                                  <a:pt x="8538" y="1911"/>
                                </a:lnTo>
                                <a:lnTo>
                                  <a:pt x="8530" y="1901"/>
                                </a:lnTo>
                                <a:lnTo>
                                  <a:pt x="8521" y="1892"/>
                                </a:lnTo>
                                <a:lnTo>
                                  <a:pt x="8510" y="1882"/>
                                </a:lnTo>
                                <a:lnTo>
                                  <a:pt x="8497" y="1872"/>
                                </a:lnTo>
                                <a:lnTo>
                                  <a:pt x="8483" y="1860"/>
                                </a:lnTo>
                                <a:lnTo>
                                  <a:pt x="8466" y="1850"/>
                                </a:lnTo>
                                <a:lnTo>
                                  <a:pt x="8448" y="1839"/>
                                </a:lnTo>
                                <a:lnTo>
                                  <a:pt x="8428" y="1827"/>
                                </a:lnTo>
                                <a:lnTo>
                                  <a:pt x="8260" y="2043"/>
                                </a:lnTo>
                                <a:close/>
                                <a:moveTo>
                                  <a:pt x="8073" y="2286"/>
                                </a:moveTo>
                                <a:lnTo>
                                  <a:pt x="8073" y="2286"/>
                                </a:lnTo>
                                <a:lnTo>
                                  <a:pt x="8088" y="2303"/>
                                </a:lnTo>
                                <a:lnTo>
                                  <a:pt x="8102" y="2318"/>
                                </a:lnTo>
                                <a:lnTo>
                                  <a:pt x="8116" y="2331"/>
                                </a:lnTo>
                                <a:lnTo>
                                  <a:pt x="8130" y="2343"/>
                                </a:lnTo>
                                <a:lnTo>
                                  <a:pt x="8143" y="2354"/>
                                </a:lnTo>
                                <a:lnTo>
                                  <a:pt x="8155" y="2362"/>
                                </a:lnTo>
                                <a:lnTo>
                                  <a:pt x="8166" y="2369"/>
                                </a:lnTo>
                                <a:lnTo>
                                  <a:pt x="8177" y="2374"/>
                                </a:lnTo>
                                <a:lnTo>
                                  <a:pt x="8188" y="2378"/>
                                </a:lnTo>
                                <a:lnTo>
                                  <a:pt x="8199" y="2380"/>
                                </a:lnTo>
                                <a:lnTo>
                                  <a:pt x="8209" y="2381"/>
                                </a:lnTo>
                                <a:lnTo>
                                  <a:pt x="8219" y="2381"/>
                                </a:lnTo>
                                <a:lnTo>
                                  <a:pt x="8228" y="2380"/>
                                </a:lnTo>
                                <a:lnTo>
                                  <a:pt x="8237" y="2377"/>
                                </a:lnTo>
                                <a:lnTo>
                                  <a:pt x="8246" y="2373"/>
                                </a:lnTo>
                                <a:lnTo>
                                  <a:pt x="8255" y="2369"/>
                                </a:lnTo>
                                <a:lnTo>
                                  <a:pt x="8264" y="2363"/>
                                </a:lnTo>
                                <a:lnTo>
                                  <a:pt x="8273" y="2356"/>
                                </a:lnTo>
                                <a:lnTo>
                                  <a:pt x="8282" y="2348"/>
                                </a:lnTo>
                                <a:lnTo>
                                  <a:pt x="8290" y="2339"/>
                                </a:lnTo>
                                <a:lnTo>
                                  <a:pt x="8308" y="2320"/>
                                </a:lnTo>
                                <a:lnTo>
                                  <a:pt x="8325" y="2298"/>
                                </a:lnTo>
                                <a:lnTo>
                                  <a:pt x="8364" y="2247"/>
                                </a:lnTo>
                                <a:lnTo>
                                  <a:pt x="8385" y="2219"/>
                                </a:lnTo>
                                <a:lnTo>
                                  <a:pt x="8409" y="2190"/>
                                </a:lnTo>
                                <a:lnTo>
                                  <a:pt x="8392" y="2172"/>
                                </a:lnTo>
                                <a:lnTo>
                                  <a:pt x="8378" y="2157"/>
                                </a:lnTo>
                                <a:lnTo>
                                  <a:pt x="8363" y="2143"/>
                                </a:lnTo>
                                <a:lnTo>
                                  <a:pt x="8350" y="2130"/>
                                </a:lnTo>
                                <a:lnTo>
                                  <a:pt x="8336" y="2120"/>
                                </a:lnTo>
                                <a:lnTo>
                                  <a:pt x="8324" y="2111"/>
                                </a:lnTo>
                                <a:lnTo>
                                  <a:pt x="8312" y="2104"/>
                                </a:lnTo>
                                <a:lnTo>
                                  <a:pt x="8301" y="2098"/>
                                </a:lnTo>
                                <a:lnTo>
                                  <a:pt x="8290" y="2094"/>
                                </a:lnTo>
                                <a:lnTo>
                                  <a:pt x="8280" y="2091"/>
                                </a:lnTo>
                                <a:lnTo>
                                  <a:pt x="8270" y="2090"/>
                                </a:lnTo>
                                <a:lnTo>
                                  <a:pt x="8259" y="2090"/>
                                </a:lnTo>
                                <a:lnTo>
                                  <a:pt x="8250" y="2091"/>
                                </a:lnTo>
                                <a:lnTo>
                                  <a:pt x="8241" y="2094"/>
                                </a:lnTo>
                                <a:lnTo>
                                  <a:pt x="8232" y="2097"/>
                                </a:lnTo>
                                <a:lnTo>
                                  <a:pt x="8223" y="2102"/>
                                </a:lnTo>
                                <a:lnTo>
                                  <a:pt x="8215" y="2108"/>
                                </a:lnTo>
                                <a:lnTo>
                                  <a:pt x="8207" y="2114"/>
                                </a:lnTo>
                                <a:lnTo>
                                  <a:pt x="8197" y="2122"/>
                                </a:lnTo>
                                <a:lnTo>
                                  <a:pt x="8189" y="2131"/>
                                </a:lnTo>
                                <a:lnTo>
                                  <a:pt x="8172" y="2151"/>
                                </a:lnTo>
                                <a:lnTo>
                                  <a:pt x="8155" y="2174"/>
                                </a:lnTo>
                                <a:lnTo>
                                  <a:pt x="8116" y="2227"/>
                                </a:lnTo>
                                <a:lnTo>
                                  <a:pt x="8095" y="2255"/>
                                </a:lnTo>
                                <a:lnTo>
                                  <a:pt x="8073" y="2286"/>
                                </a:lnTo>
                                <a:close/>
                                <a:moveTo>
                                  <a:pt x="7909" y="2496"/>
                                </a:moveTo>
                                <a:lnTo>
                                  <a:pt x="7909" y="2496"/>
                                </a:lnTo>
                                <a:lnTo>
                                  <a:pt x="7929" y="2514"/>
                                </a:lnTo>
                                <a:lnTo>
                                  <a:pt x="7947" y="2531"/>
                                </a:lnTo>
                                <a:lnTo>
                                  <a:pt x="7965" y="2544"/>
                                </a:lnTo>
                                <a:lnTo>
                                  <a:pt x="7984" y="2556"/>
                                </a:lnTo>
                                <a:lnTo>
                                  <a:pt x="8002" y="2565"/>
                                </a:lnTo>
                                <a:lnTo>
                                  <a:pt x="8020" y="2571"/>
                                </a:lnTo>
                                <a:lnTo>
                                  <a:pt x="8037" y="2576"/>
                                </a:lnTo>
                                <a:lnTo>
                                  <a:pt x="8053" y="2578"/>
                                </a:lnTo>
                                <a:lnTo>
                                  <a:pt x="8070" y="2578"/>
                                </a:lnTo>
                                <a:lnTo>
                                  <a:pt x="8085" y="2577"/>
                                </a:lnTo>
                                <a:lnTo>
                                  <a:pt x="8100" y="2573"/>
                                </a:lnTo>
                                <a:lnTo>
                                  <a:pt x="8113" y="2569"/>
                                </a:lnTo>
                                <a:lnTo>
                                  <a:pt x="8125" y="2562"/>
                                </a:lnTo>
                                <a:lnTo>
                                  <a:pt x="8138" y="2555"/>
                                </a:lnTo>
                                <a:lnTo>
                                  <a:pt x="8148" y="2545"/>
                                </a:lnTo>
                                <a:lnTo>
                                  <a:pt x="8157" y="2535"/>
                                </a:lnTo>
                                <a:lnTo>
                                  <a:pt x="8164" y="2524"/>
                                </a:lnTo>
                                <a:lnTo>
                                  <a:pt x="8170" y="2511"/>
                                </a:lnTo>
                                <a:lnTo>
                                  <a:pt x="8175" y="2499"/>
                                </a:lnTo>
                                <a:lnTo>
                                  <a:pt x="8178" y="2485"/>
                                </a:lnTo>
                                <a:lnTo>
                                  <a:pt x="8179" y="2470"/>
                                </a:lnTo>
                                <a:lnTo>
                                  <a:pt x="8179" y="2455"/>
                                </a:lnTo>
                                <a:lnTo>
                                  <a:pt x="8177" y="2440"/>
                                </a:lnTo>
                                <a:lnTo>
                                  <a:pt x="8173" y="2425"/>
                                </a:lnTo>
                                <a:lnTo>
                                  <a:pt x="8166" y="2409"/>
                                </a:lnTo>
                                <a:lnTo>
                                  <a:pt x="8158" y="2393"/>
                                </a:lnTo>
                                <a:lnTo>
                                  <a:pt x="8147" y="2378"/>
                                </a:lnTo>
                                <a:lnTo>
                                  <a:pt x="8135" y="2363"/>
                                </a:lnTo>
                                <a:lnTo>
                                  <a:pt x="8118" y="2348"/>
                                </a:lnTo>
                                <a:lnTo>
                                  <a:pt x="8101" y="2332"/>
                                </a:lnTo>
                                <a:lnTo>
                                  <a:pt x="8080" y="2318"/>
                                </a:lnTo>
                                <a:lnTo>
                                  <a:pt x="8056" y="2305"/>
                                </a:lnTo>
                                <a:lnTo>
                                  <a:pt x="7909" y="2496"/>
                                </a:lnTo>
                                <a:close/>
                                <a:moveTo>
                                  <a:pt x="5059" y="6474"/>
                                </a:moveTo>
                                <a:lnTo>
                                  <a:pt x="5059" y="6474"/>
                                </a:lnTo>
                                <a:lnTo>
                                  <a:pt x="5059" y="6485"/>
                                </a:lnTo>
                                <a:lnTo>
                                  <a:pt x="5057" y="6496"/>
                                </a:lnTo>
                                <a:lnTo>
                                  <a:pt x="5053" y="6507"/>
                                </a:lnTo>
                                <a:lnTo>
                                  <a:pt x="5047" y="6517"/>
                                </a:lnTo>
                                <a:lnTo>
                                  <a:pt x="5082" y="6525"/>
                                </a:lnTo>
                                <a:lnTo>
                                  <a:pt x="5112" y="6533"/>
                                </a:lnTo>
                                <a:lnTo>
                                  <a:pt x="5161" y="6549"/>
                                </a:lnTo>
                                <a:lnTo>
                                  <a:pt x="5180" y="6555"/>
                                </a:lnTo>
                                <a:lnTo>
                                  <a:pt x="5196" y="6560"/>
                                </a:lnTo>
                                <a:lnTo>
                                  <a:pt x="5212" y="6563"/>
                                </a:lnTo>
                                <a:lnTo>
                                  <a:pt x="5219" y="6563"/>
                                </a:lnTo>
                                <a:lnTo>
                                  <a:pt x="5226" y="6563"/>
                                </a:lnTo>
                                <a:lnTo>
                                  <a:pt x="5232" y="6563"/>
                                </a:lnTo>
                                <a:lnTo>
                                  <a:pt x="5238" y="6561"/>
                                </a:lnTo>
                                <a:lnTo>
                                  <a:pt x="5245" y="6559"/>
                                </a:lnTo>
                                <a:lnTo>
                                  <a:pt x="5251" y="6556"/>
                                </a:lnTo>
                                <a:lnTo>
                                  <a:pt x="5257" y="6552"/>
                                </a:lnTo>
                                <a:lnTo>
                                  <a:pt x="5264" y="6548"/>
                                </a:lnTo>
                                <a:lnTo>
                                  <a:pt x="5279" y="6535"/>
                                </a:lnTo>
                                <a:lnTo>
                                  <a:pt x="5295" y="6519"/>
                                </a:lnTo>
                                <a:lnTo>
                                  <a:pt x="5312" y="6498"/>
                                </a:lnTo>
                                <a:lnTo>
                                  <a:pt x="5333" y="6473"/>
                                </a:lnTo>
                                <a:lnTo>
                                  <a:pt x="5358" y="6442"/>
                                </a:lnTo>
                                <a:lnTo>
                                  <a:pt x="5789" y="5886"/>
                                </a:lnTo>
                                <a:lnTo>
                                  <a:pt x="5753" y="5857"/>
                                </a:lnTo>
                                <a:lnTo>
                                  <a:pt x="5722" y="5834"/>
                                </a:lnTo>
                                <a:lnTo>
                                  <a:pt x="5709" y="5824"/>
                                </a:lnTo>
                                <a:lnTo>
                                  <a:pt x="5695" y="5816"/>
                                </a:lnTo>
                                <a:lnTo>
                                  <a:pt x="5682" y="5810"/>
                                </a:lnTo>
                                <a:lnTo>
                                  <a:pt x="5671" y="5804"/>
                                </a:lnTo>
                                <a:lnTo>
                                  <a:pt x="5660" y="5800"/>
                                </a:lnTo>
                                <a:lnTo>
                                  <a:pt x="5649" y="5797"/>
                                </a:lnTo>
                                <a:lnTo>
                                  <a:pt x="5640" y="5795"/>
                                </a:lnTo>
                                <a:lnTo>
                                  <a:pt x="5630" y="5795"/>
                                </a:lnTo>
                                <a:lnTo>
                                  <a:pt x="5620" y="5796"/>
                                </a:lnTo>
                                <a:lnTo>
                                  <a:pt x="5612" y="5797"/>
                                </a:lnTo>
                                <a:lnTo>
                                  <a:pt x="5604" y="5800"/>
                                </a:lnTo>
                                <a:lnTo>
                                  <a:pt x="5596" y="5804"/>
                                </a:lnTo>
                                <a:lnTo>
                                  <a:pt x="5588" y="5809"/>
                                </a:lnTo>
                                <a:lnTo>
                                  <a:pt x="5580" y="5815"/>
                                </a:lnTo>
                                <a:lnTo>
                                  <a:pt x="5572" y="5822"/>
                                </a:lnTo>
                                <a:lnTo>
                                  <a:pt x="5564" y="5830"/>
                                </a:lnTo>
                                <a:lnTo>
                                  <a:pt x="5547" y="5848"/>
                                </a:lnTo>
                                <a:lnTo>
                                  <a:pt x="5531" y="5871"/>
                                </a:lnTo>
                                <a:lnTo>
                                  <a:pt x="5492" y="5925"/>
                                </a:lnTo>
                                <a:lnTo>
                                  <a:pt x="5469" y="5956"/>
                                </a:lnTo>
                                <a:lnTo>
                                  <a:pt x="5443" y="5990"/>
                                </a:lnTo>
                                <a:lnTo>
                                  <a:pt x="5059" y="6474"/>
                                </a:lnTo>
                                <a:close/>
                                <a:moveTo>
                                  <a:pt x="6085" y="5519"/>
                                </a:moveTo>
                                <a:lnTo>
                                  <a:pt x="6085" y="5519"/>
                                </a:lnTo>
                                <a:lnTo>
                                  <a:pt x="6118" y="5480"/>
                                </a:lnTo>
                                <a:lnTo>
                                  <a:pt x="6149" y="5446"/>
                                </a:lnTo>
                                <a:lnTo>
                                  <a:pt x="6203" y="5387"/>
                                </a:lnTo>
                                <a:lnTo>
                                  <a:pt x="6226" y="5360"/>
                                </a:lnTo>
                                <a:lnTo>
                                  <a:pt x="6245" y="5337"/>
                                </a:lnTo>
                                <a:lnTo>
                                  <a:pt x="6254" y="5326"/>
                                </a:lnTo>
                                <a:lnTo>
                                  <a:pt x="6261" y="5315"/>
                                </a:lnTo>
                                <a:lnTo>
                                  <a:pt x="6267" y="5305"/>
                                </a:lnTo>
                                <a:lnTo>
                                  <a:pt x="6272" y="5293"/>
                                </a:lnTo>
                                <a:lnTo>
                                  <a:pt x="6276" y="5283"/>
                                </a:lnTo>
                                <a:lnTo>
                                  <a:pt x="6279" y="5273"/>
                                </a:lnTo>
                                <a:lnTo>
                                  <a:pt x="6280" y="5262"/>
                                </a:lnTo>
                                <a:lnTo>
                                  <a:pt x="6280" y="5252"/>
                                </a:lnTo>
                                <a:lnTo>
                                  <a:pt x="6279" y="5241"/>
                                </a:lnTo>
                                <a:lnTo>
                                  <a:pt x="6276" y="5229"/>
                                </a:lnTo>
                                <a:lnTo>
                                  <a:pt x="6271" y="5218"/>
                                </a:lnTo>
                                <a:lnTo>
                                  <a:pt x="6266" y="5206"/>
                                </a:lnTo>
                                <a:lnTo>
                                  <a:pt x="6258" y="5194"/>
                                </a:lnTo>
                                <a:lnTo>
                                  <a:pt x="6248" y="5182"/>
                                </a:lnTo>
                                <a:lnTo>
                                  <a:pt x="6237" y="5168"/>
                                </a:lnTo>
                                <a:lnTo>
                                  <a:pt x="6225" y="5154"/>
                                </a:lnTo>
                                <a:lnTo>
                                  <a:pt x="6211" y="5139"/>
                                </a:lnTo>
                                <a:lnTo>
                                  <a:pt x="6195" y="5124"/>
                                </a:lnTo>
                                <a:lnTo>
                                  <a:pt x="6176" y="5108"/>
                                </a:lnTo>
                                <a:lnTo>
                                  <a:pt x="6156" y="5089"/>
                                </a:lnTo>
                                <a:lnTo>
                                  <a:pt x="5910" y="5393"/>
                                </a:lnTo>
                                <a:lnTo>
                                  <a:pt x="5998" y="5455"/>
                                </a:lnTo>
                                <a:lnTo>
                                  <a:pt x="6085" y="5519"/>
                                </a:lnTo>
                                <a:close/>
                                <a:moveTo>
                                  <a:pt x="5811" y="5872"/>
                                </a:moveTo>
                                <a:lnTo>
                                  <a:pt x="6066" y="5544"/>
                                </a:lnTo>
                                <a:lnTo>
                                  <a:pt x="5895" y="5412"/>
                                </a:lnTo>
                                <a:lnTo>
                                  <a:pt x="5862" y="5453"/>
                                </a:lnTo>
                                <a:lnTo>
                                  <a:pt x="5830" y="5489"/>
                                </a:lnTo>
                                <a:lnTo>
                                  <a:pt x="5773" y="5553"/>
                                </a:lnTo>
                                <a:lnTo>
                                  <a:pt x="5748" y="5582"/>
                                </a:lnTo>
                                <a:lnTo>
                                  <a:pt x="5726" y="5608"/>
                                </a:lnTo>
                                <a:lnTo>
                                  <a:pt x="5717" y="5620"/>
                                </a:lnTo>
                                <a:lnTo>
                                  <a:pt x="5709" y="5632"/>
                                </a:lnTo>
                                <a:lnTo>
                                  <a:pt x="5702" y="5645"/>
                                </a:lnTo>
                                <a:lnTo>
                                  <a:pt x="5696" y="5657"/>
                                </a:lnTo>
                                <a:lnTo>
                                  <a:pt x="5690" y="5668"/>
                                </a:lnTo>
                                <a:lnTo>
                                  <a:pt x="5686" y="5680"/>
                                </a:lnTo>
                                <a:lnTo>
                                  <a:pt x="5684" y="5691"/>
                                </a:lnTo>
                                <a:lnTo>
                                  <a:pt x="5684" y="5703"/>
                                </a:lnTo>
                                <a:lnTo>
                                  <a:pt x="5684" y="5716"/>
                                </a:lnTo>
                                <a:lnTo>
                                  <a:pt x="5687" y="5728"/>
                                </a:lnTo>
                                <a:lnTo>
                                  <a:pt x="5690" y="5740"/>
                                </a:lnTo>
                                <a:lnTo>
                                  <a:pt x="5697" y="5752"/>
                                </a:lnTo>
                                <a:lnTo>
                                  <a:pt x="5704" y="5765"/>
                                </a:lnTo>
                                <a:lnTo>
                                  <a:pt x="5713" y="5778"/>
                                </a:lnTo>
                                <a:lnTo>
                                  <a:pt x="5724" y="5793"/>
                                </a:lnTo>
                                <a:lnTo>
                                  <a:pt x="5737" y="5807"/>
                                </a:lnTo>
                                <a:lnTo>
                                  <a:pt x="5752" y="5822"/>
                                </a:lnTo>
                                <a:lnTo>
                                  <a:pt x="5770" y="5838"/>
                                </a:lnTo>
                                <a:lnTo>
                                  <a:pt x="5789" y="5855"/>
                                </a:lnTo>
                                <a:lnTo>
                                  <a:pt x="5811" y="5872"/>
                                </a:lnTo>
                                <a:close/>
                                <a:moveTo>
                                  <a:pt x="6875" y="4515"/>
                                </a:moveTo>
                                <a:lnTo>
                                  <a:pt x="6875" y="4515"/>
                                </a:lnTo>
                                <a:lnTo>
                                  <a:pt x="6915" y="4464"/>
                                </a:lnTo>
                                <a:lnTo>
                                  <a:pt x="6932" y="4442"/>
                                </a:lnTo>
                                <a:lnTo>
                                  <a:pt x="6948" y="4421"/>
                                </a:lnTo>
                                <a:lnTo>
                                  <a:pt x="6961" y="4401"/>
                                </a:lnTo>
                                <a:lnTo>
                                  <a:pt x="6971" y="4383"/>
                                </a:lnTo>
                                <a:lnTo>
                                  <a:pt x="6974" y="4374"/>
                                </a:lnTo>
                                <a:lnTo>
                                  <a:pt x="6977" y="4365"/>
                                </a:lnTo>
                                <a:lnTo>
                                  <a:pt x="6980" y="4357"/>
                                </a:lnTo>
                                <a:lnTo>
                                  <a:pt x="6981" y="4349"/>
                                </a:lnTo>
                                <a:lnTo>
                                  <a:pt x="6981" y="4341"/>
                                </a:lnTo>
                                <a:lnTo>
                                  <a:pt x="6980" y="4332"/>
                                </a:lnTo>
                                <a:lnTo>
                                  <a:pt x="6979" y="4324"/>
                                </a:lnTo>
                                <a:lnTo>
                                  <a:pt x="6976" y="4316"/>
                                </a:lnTo>
                                <a:lnTo>
                                  <a:pt x="6973" y="4308"/>
                                </a:lnTo>
                                <a:lnTo>
                                  <a:pt x="6968" y="4300"/>
                                </a:lnTo>
                                <a:lnTo>
                                  <a:pt x="6962" y="4292"/>
                                </a:lnTo>
                                <a:lnTo>
                                  <a:pt x="6955" y="4284"/>
                                </a:lnTo>
                                <a:lnTo>
                                  <a:pt x="6945" y="4276"/>
                                </a:lnTo>
                                <a:lnTo>
                                  <a:pt x="6936" y="4266"/>
                                </a:lnTo>
                                <a:lnTo>
                                  <a:pt x="6925" y="4258"/>
                                </a:lnTo>
                                <a:lnTo>
                                  <a:pt x="6913" y="4249"/>
                                </a:lnTo>
                                <a:lnTo>
                                  <a:pt x="6884" y="4231"/>
                                </a:lnTo>
                                <a:lnTo>
                                  <a:pt x="6849" y="4212"/>
                                </a:lnTo>
                                <a:lnTo>
                                  <a:pt x="6705" y="4383"/>
                                </a:lnTo>
                                <a:lnTo>
                                  <a:pt x="6875" y="4515"/>
                                </a:lnTo>
                                <a:close/>
                                <a:moveTo>
                                  <a:pt x="6692" y="4751"/>
                                </a:moveTo>
                                <a:lnTo>
                                  <a:pt x="6860" y="4535"/>
                                </a:lnTo>
                                <a:lnTo>
                                  <a:pt x="6829" y="4501"/>
                                </a:lnTo>
                                <a:lnTo>
                                  <a:pt x="6815" y="4486"/>
                                </a:lnTo>
                                <a:lnTo>
                                  <a:pt x="6800" y="4471"/>
                                </a:lnTo>
                                <a:lnTo>
                                  <a:pt x="6786" y="4459"/>
                                </a:lnTo>
                                <a:lnTo>
                                  <a:pt x="6773" y="4449"/>
                                </a:lnTo>
                                <a:lnTo>
                                  <a:pt x="6760" y="4441"/>
                                </a:lnTo>
                                <a:lnTo>
                                  <a:pt x="6747" y="4434"/>
                                </a:lnTo>
                                <a:lnTo>
                                  <a:pt x="6733" y="4430"/>
                                </a:lnTo>
                                <a:lnTo>
                                  <a:pt x="6726" y="4429"/>
                                </a:lnTo>
                                <a:lnTo>
                                  <a:pt x="6720" y="4429"/>
                                </a:lnTo>
                                <a:lnTo>
                                  <a:pt x="6713" y="4429"/>
                                </a:lnTo>
                                <a:lnTo>
                                  <a:pt x="6707" y="4430"/>
                                </a:lnTo>
                                <a:lnTo>
                                  <a:pt x="6700" y="4431"/>
                                </a:lnTo>
                                <a:lnTo>
                                  <a:pt x="6694" y="4434"/>
                                </a:lnTo>
                                <a:lnTo>
                                  <a:pt x="6687" y="4437"/>
                                </a:lnTo>
                                <a:lnTo>
                                  <a:pt x="6680" y="4440"/>
                                </a:lnTo>
                                <a:lnTo>
                                  <a:pt x="6665" y="4450"/>
                                </a:lnTo>
                                <a:lnTo>
                                  <a:pt x="6651" y="4463"/>
                                </a:lnTo>
                                <a:lnTo>
                                  <a:pt x="6636" y="4480"/>
                                </a:lnTo>
                                <a:lnTo>
                                  <a:pt x="6614" y="4508"/>
                                </a:lnTo>
                                <a:lnTo>
                                  <a:pt x="6594" y="4531"/>
                                </a:lnTo>
                                <a:lnTo>
                                  <a:pt x="6579" y="4553"/>
                                </a:lnTo>
                                <a:lnTo>
                                  <a:pt x="6568" y="4571"/>
                                </a:lnTo>
                                <a:lnTo>
                                  <a:pt x="6560" y="4587"/>
                                </a:lnTo>
                                <a:lnTo>
                                  <a:pt x="6557" y="4594"/>
                                </a:lnTo>
                                <a:lnTo>
                                  <a:pt x="6555" y="4601"/>
                                </a:lnTo>
                                <a:lnTo>
                                  <a:pt x="6554" y="4607"/>
                                </a:lnTo>
                                <a:lnTo>
                                  <a:pt x="6554" y="4614"/>
                                </a:lnTo>
                                <a:lnTo>
                                  <a:pt x="6555" y="4620"/>
                                </a:lnTo>
                                <a:lnTo>
                                  <a:pt x="6557" y="4626"/>
                                </a:lnTo>
                                <a:lnTo>
                                  <a:pt x="6559" y="4632"/>
                                </a:lnTo>
                                <a:lnTo>
                                  <a:pt x="6562" y="4638"/>
                                </a:lnTo>
                                <a:lnTo>
                                  <a:pt x="6571" y="4649"/>
                                </a:lnTo>
                                <a:lnTo>
                                  <a:pt x="6583" y="4662"/>
                                </a:lnTo>
                                <a:lnTo>
                                  <a:pt x="6600" y="4675"/>
                                </a:lnTo>
                                <a:lnTo>
                                  <a:pt x="6640" y="4708"/>
                                </a:lnTo>
                                <a:lnTo>
                                  <a:pt x="6664" y="4728"/>
                                </a:lnTo>
                                <a:lnTo>
                                  <a:pt x="6692" y="4751"/>
                                </a:lnTo>
                                <a:close/>
                                <a:moveTo>
                                  <a:pt x="6524" y="4967"/>
                                </a:moveTo>
                                <a:lnTo>
                                  <a:pt x="6683" y="4764"/>
                                </a:lnTo>
                                <a:lnTo>
                                  <a:pt x="6511" y="4632"/>
                                </a:lnTo>
                                <a:lnTo>
                                  <a:pt x="6485" y="4666"/>
                                </a:lnTo>
                                <a:lnTo>
                                  <a:pt x="6461" y="4696"/>
                                </a:lnTo>
                                <a:lnTo>
                                  <a:pt x="6439" y="4722"/>
                                </a:lnTo>
                                <a:lnTo>
                                  <a:pt x="6422" y="4744"/>
                                </a:lnTo>
                                <a:lnTo>
                                  <a:pt x="6408" y="4765"/>
                                </a:lnTo>
                                <a:lnTo>
                                  <a:pt x="6397" y="4783"/>
                                </a:lnTo>
                                <a:lnTo>
                                  <a:pt x="6393" y="4791"/>
                                </a:lnTo>
                                <a:lnTo>
                                  <a:pt x="6389" y="4799"/>
                                </a:lnTo>
                                <a:lnTo>
                                  <a:pt x="6387" y="4806"/>
                                </a:lnTo>
                                <a:lnTo>
                                  <a:pt x="6386" y="4814"/>
                                </a:lnTo>
                                <a:lnTo>
                                  <a:pt x="6386" y="4822"/>
                                </a:lnTo>
                                <a:lnTo>
                                  <a:pt x="6387" y="4830"/>
                                </a:lnTo>
                                <a:lnTo>
                                  <a:pt x="6389" y="4837"/>
                                </a:lnTo>
                                <a:lnTo>
                                  <a:pt x="6393" y="4844"/>
                                </a:lnTo>
                                <a:lnTo>
                                  <a:pt x="6398" y="4852"/>
                                </a:lnTo>
                                <a:lnTo>
                                  <a:pt x="6403" y="4860"/>
                                </a:lnTo>
                                <a:lnTo>
                                  <a:pt x="6409" y="4868"/>
                                </a:lnTo>
                                <a:lnTo>
                                  <a:pt x="6417" y="4876"/>
                                </a:lnTo>
                                <a:lnTo>
                                  <a:pt x="6436" y="4896"/>
                                </a:lnTo>
                                <a:lnTo>
                                  <a:pt x="6461" y="4916"/>
                                </a:lnTo>
                                <a:lnTo>
                                  <a:pt x="6490" y="4940"/>
                                </a:lnTo>
                                <a:lnTo>
                                  <a:pt x="6524" y="4967"/>
                                </a:lnTo>
                                <a:close/>
                                <a:moveTo>
                                  <a:pt x="6337" y="5209"/>
                                </a:moveTo>
                                <a:lnTo>
                                  <a:pt x="6509" y="4987"/>
                                </a:lnTo>
                                <a:lnTo>
                                  <a:pt x="6339" y="4854"/>
                                </a:lnTo>
                                <a:lnTo>
                                  <a:pt x="6311" y="4890"/>
                                </a:lnTo>
                                <a:lnTo>
                                  <a:pt x="6286" y="4920"/>
                                </a:lnTo>
                                <a:lnTo>
                                  <a:pt x="6245" y="4971"/>
                                </a:lnTo>
                                <a:lnTo>
                                  <a:pt x="6229" y="4992"/>
                                </a:lnTo>
                                <a:lnTo>
                                  <a:pt x="6218" y="5010"/>
                                </a:lnTo>
                                <a:lnTo>
                                  <a:pt x="6213" y="5019"/>
                                </a:lnTo>
                                <a:lnTo>
                                  <a:pt x="6210" y="5028"/>
                                </a:lnTo>
                                <a:lnTo>
                                  <a:pt x="6207" y="5037"/>
                                </a:lnTo>
                                <a:lnTo>
                                  <a:pt x="6205" y="5045"/>
                                </a:lnTo>
                                <a:lnTo>
                                  <a:pt x="6205" y="5052"/>
                                </a:lnTo>
                                <a:lnTo>
                                  <a:pt x="6205" y="5060"/>
                                </a:lnTo>
                                <a:lnTo>
                                  <a:pt x="6207" y="5068"/>
                                </a:lnTo>
                                <a:lnTo>
                                  <a:pt x="6209" y="5076"/>
                                </a:lnTo>
                                <a:lnTo>
                                  <a:pt x="6213" y="5084"/>
                                </a:lnTo>
                                <a:lnTo>
                                  <a:pt x="6218" y="5093"/>
                                </a:lnTo>
                                <a:lnTo>
                                  <a:pt x="6224" y="5103"/>
                                </a:lnTo>
                                <a:lnTo>
                                  <a:pt x="6231" y="5112"/>
                                </a:lnTo>
                                <a:lnTo>
                                  <a:pt x="6249" y="5131"/>
                                </a:lnTo>
                                <a:lnTo>
                                  <a:pt x="6274" y="5154"/>
                                </a:lnTo>
                                <a:lnTo>
                                  <a:pt x="6302" y="5180"/>
                                </a:lnTo>
                                <a:lnTo>
                                  <a:pt x="6337" y="5209"/>
                                </a:lnTo>
                                <a:close/>
                                <a:moveTo>
                                  <a:pt x="7588" y="3274"/>
                                </a:moveTo>
                                <a:lnTo>
                                  <a:pt x="7454" y="3432"/>
                                </a:lnTo>
                                <a:lnTo>
                                  <a:pt x="7624" y="3564"/>
                                </a:lnTo>
                                <a:lnTo>
                                  <a:pt x="7756" y="3395"/>
                                </a:lnTo>
                                <a:lnTo>
                                  <a:pt x="7737" y="3380"/>
                                </a:lnTo>
                                <a:lnTo>
                                  <a:pt x="7717" y="3363"/>
                                </a:lnTo>
                                <a:lnTo>
                                  <a:pt x="7675" y="3330"/>
                                </a:lnTo>
                                <a:lnTo>
                                  <a:pt x="7654" y="3314"/>
                                </a:lnTo>
                                <a:lnTo>
                                  <a:pt x="7632" y="3298"/>
                                </a:lnTo>
                                <a:lnTo>
                                  <a:pt x="7610" y="3285"/>
                                </a:lnTo>
                                <a:lnTo>
                                  <a:pt x="7599" y="3279"/>
                                </a:lnTo>
                                <a:lnTo>
                                  <a:pt x="7588" y="3274"/>
                                </a:lnTo>
                                <a:close/>
                                <a:moveTo>
                                  <a:pt x="7471" y="3749"/>
                                </a:moveTo>
                                <a:lnTo>
                                  <a:pt x="7471" y="3749"/>
                                </a:lnTo>
                                <a:lnTo>
                                  <a:pt x="7497" y="3728"/>
                                </a:lnTo>
                                <a:lnTo>
                                  <a:pt x="7520" y="3706"/>
                                </a:lnTo>
                                <a:lnTo>
                                  <a:pt x="7539" y="3686"/>
                                </a:lnTo>
                                <a:lnTo>
                                  <a:pt x="7548" y="3676"/>
                                </a:lnTo>
                                <a:lnTo>
                                  <a:pt x="7555" y="3666"/>
                                </a:lnTo>
                                <a:lnTo>
                                  <a:pt x="7561" y="3657"/>
                                </a:lnTo>
                                <a:lnTo>
                                  <a:pt x="7566" y="3646"/>
                                </a:lnTo>
                                <a:lnTo>
                                  <a:pt x="7571" y="3637"/>
                                </a:lnTo>
                                <a:lnTo>
                                  <a:pt x="7575" y="3628"/>
                                </a:lnTo>
                                <a:lnTo>
                                  <a:pt x="7578" y="3619"/>
                                </a:lnTo>
                                <a:lnTo>
                                  <a:pt x="7579" y="3610"/>
                                </a:lnTo>
                                <a:lnTo>
                                  <a:pt x="7580" y="3602"/>
                                </a:lnTo>
                                <a:lnTo>
                                  <a:pt x="7580" y="3593"/>
                                </a:lnTo>
                                <a:lnTo>
                                  <a:pt x="7578" y="3585"/>
                                </a:lnTo>
                                <a:lnTo>
                                  <a:pt x="7576" y="3575"/>
                                </a:lnTo>
                                <a:lnTo>
                                  <a:pt x="7573" y="3567"/>
                                </a:lnTo>
                                <a:lnTo>
                                  <a:pt x="7568" y="3558"/>
                                </a:lnTo>
                                <a:lnTo>
                                  <a:pt x="7563" y="3550"/>
                                </a:lnTo>
                                <a:lnTo>
                                  <a:pt x="7557" y="3542"/>
                                </a:lnTo>
                                <a:lnTo>
                                  <a:pt x="7551" y="3534"/>
                                </a:lnTo>
                                <a:lnTo>
                                  <a:pt x="7543" y="3525"/>
                                </a:lnTo>
                                <a:lnTo>
                                  <a:pt x="7534" y="3517"/>
                                </a:lnTo>
                                <a:lnTo>
                                  <a:pt x="7525" y="3508"/>
                                </a:lnTo>
                                <a:lnTo>
                                  <a:pt x="7502" y="3491"/>
                                </a:lnTo>
                                <a:lnTo>
                                  <a:pt x="7476" y="3475"/>
                                </a:lnTo>
                                <a:lnTo>
                                  <a:pt x="7446" y="3458"/>
                                </a:lnTo>
                                <a:lnTo>
                                  <a:pt x="7376" y="3540"/>
                                </a:lnTo>
                                <a:lnTo>
                                  <a:pt x="7307" y="3622"/>
                                </a:lnTo>
                                <a:lnTo>
                                  <a:pt x="7326" y="3638"/>
                                </a:lnTo>
                                <a:lnTo>
                                  <a:pt x="7345" y="3656"/>
                                </a:lnTo>
                                <a:lnTo>
                                  <a:pt x="7386" y="3690"/>
                                </a:lnTo>
                                <a:lnTo>
                                  <a:pt x="7406" y="3707"/>
                                </a:lnTo>
                                <a:lnTo>
                                  <a:pt x="7427" y="3724"/>
                                </a:lnTo>
                                <a:lnTo>
                                  <a:pt x="7449" y="3738"/>
                                </a:lnTo>
                                <a:lnTo>
                                  <a:pt x="7460" y="3744"/>
                                </a:lnTo>
                                <a:lnTo>
                                  <a:pt x="7471" y="3749"/>
                                </a:lnTo>
                                <a:close/>
                                <a:moveTo>
                                  <a:pt x="7328" y="3933"/>
                                </a:moveTo>
                                <a:lnTo>
                                  <a:pt x="7461" y="3762"/>
                                </a:lnTo>
                                <a:lnTo>
                                  <a:pt x="7297" y="3635"/>
                                </a:lnTo>
                                <a:lnTo>
                                  <a:pt x="7271" y="3658"/>
                                </a:lnTo>
                                <a:lnTo>
                                  <a:pt x="7249" y="3680"/>
                                </a:lnTo>
                                <a:lnTo>
                                  <a:pt x="7231" y="3701"/>
                                </a:lnTo>
                                <a:lnTo>
                                  <a:pt x="7222" y="3711"/>
                                </a:lnTo>
                                <a:lnTo>
                                  <a:pt x="7215" y="3722"/>
                                </a:lnTo>
                                <a:lnTo>
                                  <a:pt x="7210" y="3732"/>
                                </a:lnTo>
                                <a:lnTo>
                                  <a:pt x="7205" y="3741"/>
                                </a:lnTo>
                                <a:lnTo>
                                  <a:pt x="7201" y="3751"/>
                                </a:lnTo>
                                <a:lnTo>
                                  <a:pt x="7197" y="3760"/>
                                </a:lnTo>
                                <a:lnTo>
                                  <a:pt x="7195" y="3769"/>
                                </a:lnTo>
                                <a:lnTo>
                                  <a:pt x="7194" y="3778"/>
                                </a:lnTo>
                                <a:lnTo>
                                  <a:pt x="7193" y="3787"/>
                                </a:lnTo>
                                <a:lnTo>
                                  <a:pt x="7194" y="3797"/>
                                </a:lnTo>
                                <a:lnTo>
                                  <a:pt x="7195" y="3805"/>
                                </a:lnTo>
                                <a:lnTo>
                                  <a:pt x="7198" y="3814"/>
                                </a:lnTo>
                                <a:lnTo>
                                  <a:pt x="7201" y="3823"/>
                                </a:lnTo>
                                <a:lnTo>
                                  <a:pt x="7205" y="3831"/>
                                </a:lnTo>
                                <a:lnTo>
                                  <a:pt x="7210" y="3840"/>
                                </a:lnTo>
                                <a:lnTo>
                                  <a:pt x="7216" y="3848"/>
                                </a:lnTo>
                                <a:lnTo>
                                  <a:pt x="7223" y="3856"/>
                                </a:lnTo>
                                <a:lnTo>
                                  <a:pt x="7232" y="3865"/>
                                </a:lnTo>
                                <a:lnTo>
                                  <a:pt x="7240" y="3874"/>
                                </a:lnTo>
                                <a:lnTo>
                                  <a:pt x="7250" y="3882"/>
                                </a:lnTo>
                                <a:lnTo>
                                  <a:pt x="7272" y="3899"/>
                                </a:lnTo>
                                <a:lnTo>
                                  <a:pt x="7299" y="3915"/>
                                </a:lnTo>
                                <a:lnTo>
                                  <a:pt x="7328" y="3933"/>
                                </a:lnTo>
                                <a:close/>
                                <a:moveTo>
                                  <a:pt x="7176" y="4128"/>
                                </a:moveTo>
                                <a:lnTo>
                                  <a:pt x="7176" y="4128"/>
                                </a:lnTo>
                                <a:lnTo>
                                  <a:pt x="7215" y="4078"/>
                                </a:lnTo>
                                <a:lnTo>
                                  <a:pt x="7233" y="4055"/>
                                </a:lnTo>
                                <a:lnTo>
                                  <a:pt x="7248" y="4034"/>
                                </a:lnTo>
                                <a:lnTo>
                                  <a:pt x="7261" y="4015"/>
                                </a:lnTo>
                                <a:lnTo>
                                  <a:pt x="7270" y="3997"/>
                                </a:lnTo>
                                <a:lnTo>
                                  <a:pt x="7274" y="3987"/>
                                </a:lnTo>
                                <a:lnTo>
                                  <a:pt x="7277" y="3979"/>
                                </a:lnTo>
                                <a:lnTo>
                                  <a:pt x="7279" y="3970"/>
                                </a:lnTo>
                                <a:lnTo>
                                  <a:pt x="7280" y="3962"/>
                                </a:lnTo>
                                <a:lnTo>
                                  <a:pt x="7281" y="3954"/>
                                </a:lnTo>
                                <a:lnTo>
                                  <a:pt x="7280" y="3946"/>
                                </a:lnTo>
                                <a:lnTo>
                                  <a:pt x="7278" y="3938"/>
                                </a:lnTo>
                                <a:lnTo>
                                  <a:pt x="7276" y="3930"/>
                                </a:lnTo>
                                <a:lnTo>
                                  <a:pt x="7272" y="3921"/>
                                </a:lnTo>
                                <a:lnTo>
                                  <a:pt x="7267" y="3913"/>
                                </a:lnTo>
                                <a:lnTo>
                                  <a:pt x="7261" y="3905"/>
                                </a:lnTo>
                                <a:lnTo>
                                  <a:pt x="7254" y="3897"/>
                                </a:lnTo>
                                <a:lnTo>
                                  <a:pt x="7246" y="3889"/>
                                </a:lnTo>
                                <a:lnTo>
                                  <a:pt x="7236" y="3881"/>
                                </a:lnTo>
                                <a:lnTo>
                                  <a:pt x="7226" y="3872"/>
                                </a:lnTo>
                                <a:lnTo>
                                  <a:pt x="7212" y="3863"/>
                                </a:lnTo>
                                <a:lnTo>
                                  <a:pt x="7184" y="3844"/>
                                </a:lnTo>
                                <a:lnTo>
                                  <a:pt x="7149" y="3825"/>
                                </a:lnTo>
                                <a:lnTo>
                                  <a:pt x="7007" y="4008"/>
                                </a:lnTo>
                                <a:lnTo>
                                  <a:pt x="7027" y="4023"/>
                                </a:lnTo>
                                <a:lnTo>
                                  <a:pt x="7047" y="4039"/>
                                </a:lnTo>
                                <a:lnTo>
                                  <a:pt x="7089" y="4073"/>
                                </a:lnTo>
                                <a:lnTo>
                                  <a:pt x="7110" y="4089"/>
                                </a:lnTo>
                                <a:lnTo>
                                  <a:pt x="7131" y="4104"/>
                                </a:lnTo>
                                <a:lnTo>
                                  <a:pt x="7153" y="4117"/>
                                </a:lnTo>
                                <a:lnTo>
                                  <a:pt x="7165" y="4123"/>
                                </a:lnTo>
                                <a:lnTo>
                                  <a:pt x="7176" y="4128"/>
                                </a:lnTo>
                                <a:close/>
                                <a:moveTo>
                                  <a:pt x="7028" y="4318"/>
                                </a:moveTo>
                                <a:lnTo>
                                  <a:pt x="7156" y="4155"/>
                                </a:lnTo>
                                <a:lnTo>
                                  <a:pt x="6991" y="4028"/>
                                </a:lnTo>
                                <a:lnTo>
                                  <a:pt x="6966" y="4051"/>
                                </a:lnTo>
                                <a:lnTo>
                                  <a:pt x="6943" y="4073"/>
                                </a:lnTo>
                                <a:lnTo>
                                  <a:pt x="6925" y="4094"/>
                                </a:lnTo>
                                <a:lnTo>
                                  <a:pt x="6917" y="4104"/>
                                </a:lnTo>
                                <a:lnTo>
                                  <a:pt x="6911" y="4114"/>
                                </a:lnTo>
                                <a:lnTo>
                                  <a:pt x="6905" y="4124"/>
                                </a:lnTo>
                                <a:lnTo>
                                  <a:pt x="6900" y="4134"/>
                                </a:lnTo>
                                <a:lnTo>
                                  <a:pt x="6896" y="4144"/>
                                </a:lnTo>
                                <a:lnTo>
                                  <a:pt x="6893" y="4153"/>
                                </a:lnTo>
                                <a:lnTo>
                                  <a:pt x="6891" y="4162"/>
                                </a:lnTo>
                                <a:lnTo>
                                  <a:pt x="6889" y="4171"/>
                                </a:lnTo>
                                <a:lnTo>
                                  <a:pt x="6889" y="4180"/>
                                </a:lnTo>
                                <a:lnTo>
                                  <a:pt x="6890" y="4188"/>
                                </a:lnTo>
                                <a:lnTo>
                                  <a:pt x="6891" y="4197"/>
                                </a:lnTo>
                                <a:lnTo>
                                  <a:pt x="6894" y="4206"/>
                                </a:lnTo>
                                <a:lnTo>
                                  <a:pt x="6897" y="4214"/>
                                </a:lnTo>
                                <a:lnTo>
                                  <a:pt x="6901" y="4222"/>
                                </a:lnTo>
                                <a:lnTo>
                                  <a:pt x="6907" y="4231"/>
                                </a:lnTo>
                                <a:lnTo>
                                  <a:pt x="6913" y="4239"/>
                                </a:lnTo>
                                <a:lnTo>
                                  <a:pt x="6920" y="4247"/>
                                </a:lnTo>
                                <a:lnTo>
                                  <a:pt x="6928" y="4254"/>
                                </a:lnTo>
                                <a:lnTo>
                                  <a:pt x="6937" y="4262"/>
                                </a:lnTo>
                                <a:lnTo>
                                  <a:pt x="6948" y="4271"/>
                                </a:lnTo>
                                <a:lnTo>
                                  <a:pt x="6971" y="4287"/>
                                </a:lnTo>
                                <a:lnTo>
                                  <a:pt x="6997" y="4303"/>
                                </a:lnTo>
                                <a:lnTo>
                                  <a:pt x="7028" y="4318"/>
                                </a:lnTo>
                                <a:close/>
                                <a:moveTo>
                                  <a:pt x="8071" y="2652"/>
                                </a:moveTo>
                                <a:lnTo>
                                  <a:pt x="7936" y="2840"/>
                                </a:lnTo>
                                <a:lnTo>
                                  <a:pt x="7953" y="2859"/>
                                </a:lnTo>
                                <a:lnTo>
                                  <a:pt x="7970" y="2876"/>
                                </a:lnTo>
                                <a:lnTo>
                                  <a:pt x="7986" y="2891"/>
                                </a:lnTo>
                                <a:lnTo>
                                  <a:pt x="8002" y="2906"/>
                                </a:lnTo>
                                <a:lnTo>
                                  <a:pt x="8016" y="2917"/>
                                </a:lnTo>
                                <a:lnTo>
                                  <a:pt x="8031" y="2926"/>
                                </a:lnTo>
                                <a:lnTo>
                                  <a:pt x="8044" y="2933"/>
                                </a:lnTo>
                                <a:lnTo>
                                  <a:pt x="8058" y="2937"/>
                                </a:lnTo>
                                <a:lnTo>
                                  <a:pt x="8066" y="2939"/>
                                </a:lnTo>
                                <a:lnTo>
                                  <a:pt x="8072" y="2940"/>
                                </a:lnTo>
                                <a:lnTo>
                                  <a:pt x="8079" y="2940"/>
                                </a:lnTo>
                                <a:lnTo>
                                  <a:pt x="8086" y="2939"/>
                                </a:lnTo>
                                <a:lnTo>
                                  <a:pt x="8093" y="2938"/>
                                </a:lnTo>
                                <a:lnTo>
                                  <a:pt x="8099" y="2936"/>
                                </a:lnTo>
                                <a:lnTo>
                                  <a:pt x="8106" y="2934"/>
                                </a:lnTo>
                                <a:lnTo>
                                  <a:pt x="8113" y="2931"/>
                                </a:lnTo>
                                <a:lnTo>
                                  <a:pt x="8127" y="2922"/>
                                </a:lnTo>
                                <a:lnTo>
                                  <a:pt x="8143" y="2911"/>
                                </a:lnTo>
                                <a:lnTo>
                                  <a:pt x="8158" y="2897"/>
                                </a:lnTo>
                                <a:lnTo>
                                  <a:pt x="8173" y="2878"/>
                                </a:lnTo>
                                <a:lnTo>
                                  <a:pt x="8190" y="2857"/>
                                </a:lnTo>
                                <a:lnTo>
                                  <a:pt x="8204" y="2838"/>
                                </a:lnTo>
                                <a:lnTo>
                                  <a:pt x="8209" y="2829"/>
                                </a:lnTo>
                                <a:lnTo>
                                  <a:pt x="8212" y="2820"/>
                                </a:lnTo>
                                <a:lnTo>
                                  <a:pt x="8215" y="2812"/>
                                </a:lnTo>
                                <a:lnTo>
                                  <a:pt x="8217" y="2805"/>
                                </a:lnTo>
                                <a:lnTo>
                                  <a:pt x="8218" y="2798"/>
                                </a:lnTo>
                                <a:lnTo>
                                  <a:pt x="8218" y="2791"/>
                                </a:lnTo>
                                <a:lnTo>
                                  <a:pt x="8218" y="2784"/>
                                </a:lnTo>
                                <a:lnTo>
                                  <a:pt x="8217" y="2778"/>
                                </a:lnTo>
                                <a:lnTo>
                                  <a:pt x="8215" y="2772"/>
                                </a:lnTo>
                                <a:lnTo>
                                  <a:pt x="8212" y="2767"/>
                                </a:lnTo>
                                <a:lnTo>
                                  <a:pt x="8208" y="2761"/>
                                </a:lnTo>
                                <a:lnTo>
                                  <a:pt x="8204" y="2755"/>
                                </a:lnTo>
                                <a:lnTo>
                                  <a:pt x="8193" y="2744"/>
                                </a:lnTo>
                                <a:lnTo>
                                  <a:pt x="8180" y="2733"/>
                                </a:lnTo>
                                <a:lnTo>
                                  <a:pt x="8166" y="2722"/>
                                </a:lnTo>
                                <a:lnTo>
                                  <a:pt x="8150" y="2710"/>
                                </a:lnTo>
                                <a:lnTo>
                                  <a:pt x="8112" y="2683"/>
                                </a:lnTo>
                                <a:lnTo>
                                  <a:pt x="8092" y="2668"/>
                                </a:lnTo>
                                <a:lnTo>
                                  <a:pt x="8071" y="2652"/>
                                </a:lnTo>
                                <a:close/>
                                <a:moveTo>
                                  <a:pt x="7766" y="3045"/>
                                </a:moveTo>
                                <a:lnTo>
                                  <a:pt x="7766" y="3045"/>
                                </a:lnTo>
                                <a:lnTo>
                                  <a:pt x="7796" y="3076"/>
                                </a:lnTo>
                                <a:lnTo>
                                  <a:pt x="7809" y="3089"/>
                                </a:lnTo>
                                <a:lnTo>
                                  <a:pt x="7822" y="3100"/>
                                </a:lnTo>
                                <a:lnTo>
                                  <a:pt x="7834" y="3112"/>
                                </a:lnTo>
                                <a:lnTo>
                                  <a:pt x="7846" y="3120"/>
                                </a:lnTo>
                                <a:lnTo>
                                  <a:pt x="7858" y="3128"/>
                                </a:lnTo>
                                <a:lnTo>
                                  <a:pt x="7868" y="3134"/>
                                </a:lnTo>
                                <a:lnTo>
                                  <a:pt x="7878" y="3139"/>
                                </a:lnTo>
                                <a:lnTo>
                                  <a:pt x="7888" y="3142"/>
                                </a:lnTo>
                                <a:lnTo>
                                  <a:pt x="7897" y="3145"/>
                                </a:lnTo>
                                <a:lnTo>
                                  <a:pt x="7906" y="3146"/>
                                </a:lnTo>
                                <a:lnTo>
                                  <a:pt x="7915" y="3146"/>
                                </a:lnTo>
                                <a:lnTo>
                                  <a:pt x="7925" y="3145"/>
                                </a:lnTo>
                                <a:lnTo>
                                  <a:pt x="7933" y="3143"/>
                                </a:lnTo>
                                <a:lnTo>
                                  <a:pt x="7941" y="3140"/>
                                </a:lnTo>
                                <a:lnTo>
                                  <a:pt x="7949" y="3136"/>
                                </a:lnTo>
                                <a:lnTo>
                                  <a:pt x="7957" y="3131"/>
                                </a:lnTo>
                                <a:lnTo>
                                  <a:pt x="7965" y="3125"/>
                                </a:lnTo>
                                <a:lnTo>
                                  <a:pt x="7973" y="3118"/>
                                </a:lnTo>
                                <a:lnTo>
                                  <a:pt x="7989" y="3102"/>
                                </a:lnTo>
                                <a:lnTo>
                                  <a:pt x="8007" y="3082"/>
                                </a:lnTo>
                                <a:lnTo>
                                  <a:pt x="8025" y="3060"/>
                                </a:lnTo>
                                <a:lnTo>
                                  <a:pt x="8044" y="3036"/>
                                </a:lnTo>
                                <a:lnTo>
                                  <a:pt x="8089" y="2981"/>
                                </a:lnTo>
                                <a:lnTo>
                                  <a:pt x="8058" y="2951"/>
                                </a:lnTo>
                                <a:lnTo>
                                  <a:pt x="8032" y="2928"/>
                                </a:lnTo>
                                <a:lnTo>
                                  <a:pt x="8019" y="2918"/>
                                </a:lnTo>
                                <a:lnTo>
                                  <a:pt x="8007" y="2910"/>
                                </a:lnTo>
                                <a:lnTo>
                                  <a:pt x="7996" y="2903"/>
                                </a:lnTo>
                                <a:lnTo>
                                  <a:pt x="7985" y="2897"/>
                                </a:lnTo>
                                <a:lnTo>
                                  <a:pt x="7974" y="2892"/>
                                </a:lnTo>
                                <a:lnTo>
                                  <a:pt x="7965" y="2888"/>
                                </a:lnTo>
                                <a:lnTo>
                                  <a:pt x="7955" y="2886"/>
                                </a:lnTo>
                                <a:lnTo>
                                  <a:pt x="7946" y="2885"/>
                                </a:lnTo>
                                <a:lnTo>
                                  <a:pt x="7938" y="2885"/>
                                </a:lnTo>
                                <a:lnTo>
                                  <a:pt x="7929" y="2885"/>
                                </a:lnTo>
                                <a:lnTo>
                                  <a:pt x="7921" y="2887"/>
                                </a:lnTo>
                                <a:lnTo>
                                  <a:pt x="7912" y="2890"/>
                                </a:lnTo>
                                <a:lnTo>
                                  <a:pt x="7904" y="2894"/>
                                </a:lnTo>
                                <a:lnTo>
                                  <a:pt x="7896" y="2900"/>
                                </a:lnTo>
                                <a:lnTo>
                                  <a:pt x="7888" y="2905"/>
                                </a:lnTo>
                                <a:lnTo>
                                  <a:pt x="7880" y="2912"/>
                                </a:lnTo>
                                <a:lnTo>
                                  <a:pt x="7864" y="2927"/>
                                </a:lnTo>
                                <a:lnTo>
                                  <a:pt x="7846" y="2945"/>
                                </a:lnTo>
                                <a:lnTo>
                                  <a:pt x="7829" y="2967"/>
                                </a:lnTo>
                                <a:lnTo>
                                  <a:pt x="7810" y="2991"/>
                                </a:lnTo>
                                <a:lnTo>
                                  <a:pt x="7766" y="3045"/>
                                </a:lnTo>
                                <a:close/>
                                <a:moveTo>
                                  <a:pt x="7608" y="3248"/>
                                </a:moveTo>
                                <a:lnTo>
                                  <a:pt x="7772" y="3374"/>
                                </a:lnTo>
                                <a:lnTo>
                                  <a:pt x="7914" y="3192"/>
                                </a:lnTo>
                                <a:lnTo>
                                  <a:pt x="7887" y="3160"/>
                                </a:lnTo>
                                <a:lnTo>
                                  <a:pt x="7874" y="3147"/>
                                </a:lnTo>
                                <a:lnTo>
                                  <a:pt x="7862" y="3135"/>
                                </a:lnTo>
                                <a:lnTo>
                                  <a:pt x="7850" y="3125"/>
                                </a:lnTo>
                                <a:lnTo>
                                  <a:pt x="7839" y="3116"/>
                                </a:lnTo>
                                <a:lnTo>
                                  <a:pt x="7828" y="3108"/>
                                </a:lnTo>
                                <a:lnTo>
                                  <a:pt x="7818" y="3102"/>
                                </a:lnTo>
                                <a:lnTo>
                                  <a:pt x="7809" y="3096"/>
                                </a:lnTo>
                                <a:lnTo>
                                  <a:pt x="7799" y="3092"/>
                                </a:lnTo>
                                <a:lnTo>
                                  <a:pt x="7790" y="3090"/>
                                </a:lnTo>
                                <a:lnTo>
                                  <a:pt x="7780" y="3088"/>
                                </a:lnTo>
                                <a:lnTo>
                                  <a:pt x="7772" y="3088"/>
                                </a:lnTo>
                                <a:lnTo>
                                  <a:pt x="7764" y="3089"/>
                                </a:lnTo>
                                <a:lnTo>
                                  <a:pt x="7756" y="3091"/>
                                </a:lnTo>
                                <a:lnTo>
                                  <a:pt x="7748" y="3094"/>
                                </a:lnTo>
                                <a:lnTo>
                                  <a:pt x="7740" y="3097"/>
                                </a:lnTo>
                                <a:lnTo>
                                  <a:pt x="7732" y="3103"/>
                                </a:lnTo>
                                <a:lnTo>
                                  <a:pt x="7724" y="3109"/>
                                </a:lnTo>
                                <a:lnTo>
                                  <a:pt x="7716" y="3115"/>
                                </a:lnTo>
                                <a:lnTo>
                                  <a:pt x="7700" y="3131"/>
                                </a:lnTo>
                                <a:lnTo>
                                  <a:pt x="7684" y="3149"/>
                                </a:lnTo>
                                <a:lnTo>
                                  <a:pt x="7667" y="3171"/>
                                </a:lnTo>
                                <a:lnTo>
                                  <a:pt x="7649" y="3194"/>
                                </a:lnTo>
                                <a:lnTo>
                                  <a:pt x="7608" y="3248"/>
                                </a:lnTo>
                                <a:close/>
                                <a:moveTo>
                                  <a:pt x="8444" y="2185"/>
                                </a:moveTo>
                                <a:lnTo>
                                  <a:pt x="8608" y="2324"/>
                                </a:lnTo>
                                <a:lnTo>
                                  <a:pt x="8777" y="2108"/>
                                </a:lnTo>
                                <a:lnTo>
                                  <a:pt x="8741" y="2082"/>
                                </a:lnTo>
                                <a:lnTo>
                                  <a:pt x="8711" y="2058"/>
                                </a:lnTo>
                                <a:lnTo>
                                  <a:pt x="8683" y="2040"/>
                                </a:lnTo>
                                <a:lnTo>
                                  <a:pt x="8661" y="2027"/>
                                </a:lnTo>
                                <a:lnTo>
                                  <a:pt x="8651" y="2021"/>
                                </a:lnTo>
                                <a:lnTo>
                                  <a:pt x="8641" y="2017"/>
                                </a:lnTo>
                                <a:lnTo>
                                  <a:pt x="8632" y="2014"/>
                                </a:lnTo>
                                <a:lnTo>
                                  <a:pt x="8623" y="2012"/>
                                </a:lnTo>
                                <a:lnTo>
                                  <a:pt x="8614" y="2011"/>
                                </a:lnTo>
                                <a:lnTo>
                                  <a:pt x="8606" y="2011"/>
                                </a:lnTo>
                                <a:lnTo>
                                  <a:pt x="8599" y="2012"/>
                                </a:lnTo>
                                <a:lnTo>
                                  <a:pt x="8592" y="2014"/>
                                </a:lnTo>
                                <a:lnTo>
                                  <a:pt x="8585" y="2018"/>
                                </a:lnTo>
                                <a:lnTo>
                                  <a:pt x="8578" y="2022"/>
                                </a:lnTo>
                                <a:lnTo>
                                  <a:pt x="8571" y="2027"/>
                                </a:lnTo>
                                <a:lnTo>
                                  <a:pt x="8563" y="2033"/>
                                </a:lnTo>
                                <a:lnTo>
                                  <a:pt x="8549" y="2048"/>
                                </a:lnTo>
                                <a:lnTo>
                                  <a:pt x="8532" y="2068"/>
                                </a:lnTo>
                                <a:lnTo>
                                  <a:pt x="8514" y="2092"/>
                                </a:lnTo>
                                <a:lnTo>
                                  <a:pt x="8494" y="2119"/>
                                </a:lnTo>
                                <a:lnTo>
                                  <a:pt x="8470" y="2151"/>
                                </a:lnTo>
                                <a:lnTo>
                                  <a:pt x="8444" y="2185"/>
                                </a:lnTo>
                                <a:close/>
                                <a:moveTo>
                                  <a:pt x="8250" y="2435"/>
                                </a:moveTo>
                                <a:lnTo>
                                  <a:pt x="8421" y="2567"/>
                                </a:lnTo>
                                <a:lnTo>
                                  <a:pt x="8449" y="2531"/>
                                </a:lnTo>
                                <a:lnTo>
                                  <a:pt x="8474" y="2500"/>
                                </a:lnTo>
                                <a:lnTo>
                                  <a:pt x="8516" y="2448"/>
                                </a:lnTo>
                                <a:lnTo>
                                  <a:pt x="8532" y="2427"/>
                                </a:lnTo>
                                <a:lnTo>
                                  <a:pt x="8545" y="2407"/>
                                </a:lnTo>
                                <a:lnTo>
                                  <a:pt x="8550" y="2398"/>
                                </a:lnTo>
                                <a:lnTo>
                                  <a:pt x="8554" y="2390"/>
                                </a:lnTo>
                                <a:lnTo>
                                  <a:pt x="8557" y="2381"/>
                                </a:lnTo>
                                <a:lnTo>
                                  <a:pt x="8559" y="2373"/>
                                </a:lnTo>
                                <a:lnTo>
                                  <a:pt x="8560" y="2365"/>
                                </a:lnTo>
                                <a:lnTo>
                                  <a:pt x="8559" y="2357"/>
                                </a:lnTo>
                                <a:lnTo>
                                  <a:pt x="8558" y="2349"/>
                                </a:lnTo>
                                <a:lnTo>
                                  <a:pt x="8556" y="2340"/>
                                </a:lnTo>
                                <a:lnTo>
                                  <a:pt x="8552" y="2331"/>
                                </a:lnTo>
                                <a:lnTo>
                                  <a:pt x="8547" y="2323"/>
                                </a:lnTo>
                                <a:lnTo>
                                  <a:pt x="8541" y="2314"/>
                                </a:lnTo>
                                <a:lnTo>
                                  <a:pt x="8533" y="2304"/>
                                </a:lnTo>
                                <a:lnTo>
                                  <a:pt x="8515" y="2284"/>
                                </a:lnTo>
                                <a:lnTo>
                                  <a:pt x="8492" y="2260"/>
                                </a:lnTo>
                                <a:lnTo>
                                  <a:pt x="8463" y="2235"/>
                                </a:lnTo>
                                <a:lnTo>
                                  <a:pt x="8429" y="2205"/>
                                </a:lnTo>
                                <a:lnTo>
                                  <a:pt x="8250" y="2435"/>
                                </a:lnTo>
                                <a:close/>
                                <a:moveTo>
                                  <a:pt x="8098" y="2631"/>
                                </a:moveTo>
                                <a:lnTo>
                                  <a:pt x="8263" y="2770"/>
                                </a:lnTo>
                                <a:lnTo>
                                  <a:pt x="8405" y="2587"/>
                                </a:lnTo>
                                <a:lnTo>
                                  <a:pt x="8345" y="2539"/>
                                </a:lnTo>
                                <a:lnTo>
                                  <a:pt x="8320" y="2521"/>
                                </a:lnTo>
                                <a:lnTo>
                                  <a:pt x="8299" y="2507"/>
                                </a:lnTo>
                                <a:lnTo>
                                  <a:pt x="8281" y="2496"/>
                                </a:lnTo>
                                <a:lnTo>
                                  <a:pt x="8273" y="2492"/>
                                </a:lnTo>
                                <a:lnTo>
                                  <a:pt x="8264" y="2489"/>
                                </a:lnTo>
                                <a:lnTo>
                                  <a:pt x="8257" y="2487"/>
                                </a:lnTo>
                                <a:lnTo>
                                  <a:pt x="8250" y="2486"/>
                                </a:lnTo>
                                <a:lnTo>
                                  <a:pt x="8243" y="2485"/>
                                </a:lnTo>
                                <a:lnTo>
                                  <a:pt x="8236" y="2486"/>
                                </a:lnTo>
                                <a:lnTo>
                                  <a:pt x="8230" y="2488"/>
                                </a:lnTo>
                                <a:lnTo>
                                  <a:pt x="8223" y="2490"/>
                                </a:lnTo>
                                <a:lnTo>
                                  <a:pt x="8217" y="2494"/>
                                </a:lnTo>
                                <a:lnTo>
                                  <a:pt x="8210" y="2498"/>
                                </a:lnTo>
                                <a:lnTo>
                                  <a:pt x="8203" y="2503"/>
                                </a:lnTo>
                                <a:lnTo>
                                  <a:pt x="8195" y="2510"/>
                                </a:lnTo>
                                <a:lnTo>
                                  <a:pt x="8180" y="2526"/>
                                </a:lnTo>
                                <a:lnTo>
                                  <a:pt x="8164" y="2545"/>
                                </a:lnTo>
                                <a:lnTo>
                                  <a:pt x="8145" y="2570"/>
                                </a:lnTo>
                                <a:lnTo>
                                  <a:pt x="8098" y="2631"/>
                                </a:lnTo>
                                <a:close/>
                                <a:moveTo>
                                  <a:pt x="8887" y="1628"/>
                                </a:moveTo>
                                <a:lnTo>
                                  <a:pt x="9053" y="1767"/>
                                </a:lnTo>
                                <a:lnTo>
                                  <a:pt x="9466" y="1249"/>
                                </a:lnTo>
                                <a:lnTo>
                                  <a:pt x="9446" y="1233"/>
                                </a:lnTo>
                                <a:lnTo>
                                  <a:pt x="9449" y="1215"/>
                                </a:lnTo>
                                <a:lnTo>
                                  <a:pt x="9451" y="1198"/>
                                </a:lnTo>
                                <a:lnTo>
                                  <a:pt x="9452" y="1183"/>
                                </a:lnTo>
                                <a:lnTo>
                                  <a:pt x="9452" y="1168"/>
                                </a:lnTo>
                                <a:lnTo>
                                  <a:pt x="9452" y="1156"/>
                                </a:lnTo>
                                <a:lnTo>
                                  <a:pt x="9449" y="1146"/>
                                </a:lnTo>
                                <a:lnTo>
                                  <a:pt x="9447" y="1137"/>
                                </a:lnTo>
                                <a:lnTo>
                                  <a:pt x="9444" y="1129"/>
                                </a:lnTo>
                                <a:lnTo>
                                  <a:pt x="9440" y="1122"/>
                                </a:lnTo>
                                <a:lnTo>
                                  <a:pt x="9436" y="1117"/>
                                </a:lnTo>
                                <a:lnTo>
                                  <a:pt x="9431" y="1113"/>
                                </a:lnTo>
                                <a:lnTo>
                                  <a:pt x="9425" y="1111"/>
                                </a:lnTo>
                                <a:lnTo>
                                  <a:pt x="9419" y="1109"/>
                                </a:lnTo>
                                <a:lnTo>
                                  <a:pt x="9412" y="1109"/>
                                </a:lnTo>
                                <a:lnTo>
                                  <a:pt x="9404" y="1109"/>
                                </a:lnTo>
                                <a:lnTo>
                                  <a:pt x="9396" y="1111"/>
                                </a:lnTo>
                                <a:lnTo>
                                  <a:pt x="9388" y="1114"/>
                                </a:lnTo>
                                <a:lnTo>
                                  <a:pt x="9378" y="1118"/>
                                </a:lnTo>
                                <a:lnTo>
                                  <a:pt x="9358" y="1128"/>
                                </a:lnTo>
                                <a:lnTo>
                                  <a:pt x="9337" y="1141"/>
                                </a:lnTo>
                                <a:lnTo>
                                  <a:pt x="9315" y="1158"/>
                                </a:lnTo>
                                <a:lnTo>
                                  <a:pt x="9291" y="1178"/>
                                </a:lnTo>
                                <a:lnTo>
                                  <a:pt x="9266" y="1200"/>
                                </a:lnTo>
                                <a:lnTo>
                                  <a:pt x="9240" y="1223"/>
                                </a:lnTo>
                                <a:lnTo>
                                  <a:pt x="9214" y="1250"/>
                                </a:lnTo>
                                <a:lnTo>
                                  <a:pt x="9188" y="1277"/>
                                </a:lnTo>
                                <a:lnTo>
                                  <a:pt x="9160" y="1304"/>
                                </a:lnTo>
                                <a:lnTo>
                                  <a:pt x="9108" y="1363"/>
                                </a:lnTo>
                                <a:lnTo>
                                  <a:pt x="9056" y="1422"/>
                                </a:lnTo>
                                <a:lnTo>
                                  <a:pt x="9008" y="1479"/>
                                </a:lnTo>
                                <a:lnTo>
                                  <a:pt x="8967" y="1530"/>
                                </a:lnTo>
                                <a:lnTo>
                                  <a:pt x="8931" y="1574"/>
                                </a:lnTo>
                                <a:lnTo>
                                  <a:pt x="8887" y="1628"/>
                                </a:lnTo>
                                <a:close/>
                                <a:moveTo>
                                  <a:pt x="8634" y="1955"/>
                                </a:moveTo>
                                <a:lnTo>
                                  <a:pt x="8634" y="1955"/>
                                </a:lnTo>
                                <a:lnTo>
                                  <a:pt x="8656" y="1979"/>
                                </a:lnTo>
                                <a:lnTo>
                                  <a:pt x="8676" y="1999"/>
                                </a:lnTo>
                                <a:lnTo>
                                  <a:pt x="8696" y="2017"/>
                                </a:lnTo>
                                <a:lnTo>
                                  <a:pt x="8712" y="2032"/>
                                </a:lnTo>
                                <a:lnTo>
                                  <a:pt x="8728" y="2043"/>
                                </a:lnTo>
                                <a:lnTo>
                                  <a:pt x="8742" y="2052"/>
                                </a:lnTo>
                                <a:lnTo>
                                  <a:pt x="8749" y="2055"/>
                                </a:lnTo>
                                <a:lnTo>
                                  <a:pt x="8757" y="2057"/>
                                </a:lnTo>
                                <a:lnTo>
                                  <a:pt x="8764" y="2059"/>
                                </a:lnTo>
                                <a:lnTo>
                                  <a:pt x="8770" y="2060"/>
                                </a:lnTo>
                                <a:lnTo>
                                  <a:pt x="8776" y="2060"/>
                                </a:lnTo>
                                <a:lnTo>
                                  <a:pt x="8783" y="2059"/>
                                </a:lnTo>
                                <a:lnTo>
                                  <a:pt x="8789" y="2058"/>
                                </a:lnTo>
                                <a:lnTo>
                                  <a:pt x="8796" y="2056"/>
                                </a:lnTo>
                                <a:lnTo>
                                  <a:pt x="8802" y="2053"/>
                                </a:lnTo>
                                <a:lnTo>
                                  <a:pt x="8809" y="2049"/>
                                </a:lnTo>
                                <a:lnTo>
                                  <a:pt x="8823" y="2040"/>
                                </a:lnTo>
                                <a:lnTo>
                                  <a:pt x="8838" y="2027"/>
                                </a:lnTo>
                                <a:lnTo>
                                  <a:pt x="8854" y="2011"/>
                                </a:lnTo>
                                <a:lnTo>
                                  <a:pt x="8871" y="1991"/>
                                </a:lnTo>
                                <a:lnTo>
                                  <a:pt x="8889" y="1969"/>
                                </a:lnTo>
                                <a:lnTo>
                                  <a:pt x="8939" y="1909"/>
                                </a:lnTo>
                                <a:lnTo>
                                  <a:pt x="8958" y="1885"/>
                                </a:lnTo>
                                <a:lnTo>
                                  <a:pt x="8975" y="1863"/>
                                </a:lnTo>
                                <a:lnTo>
                                  <a:pt x="8987" y="1845"/>
                                </a:lnTo>
                                <a:lnTo>
                                  <a:pt x="8992" y="1837"/>
                                </a:lnTo>
                                <a:lnTo>
                                  <a:pt x="8996" y="1829"/>
                                </a:lnTo>
                                <a:lnTo>
                                  <a:pt x="8999" y="1821"/>
                                </a:lnTo>
                                <a:lnTo>
                                  <a:pt x="9001" y="1814"/>
                                </a:lnTo>
                                <a:lnTo>
                                  <a:pt x="9002" y="1807"/>
                                </a:lnTo>
                                <a:lnTo>
                                  <a:pt x="9003" y="1800"/>
                                </a:lnTo>
                                <a:lnTo>
                                  <a:pt x="9002" y="1793"/>
                                </a:lnTo>
                                <a:lnTo>
                                  <a:pt x="9000" y="1786"/>
                                </a:lnTo>
                                <a:lnTo>
                                  <a:pt x="8998" y="1779"/>
                                </a:lnTo>
                                <a:lnTo>
                                  <a:pt x="8994" y="1772"/>
                                </a:lnTo>
                                <a:lnTo>
                                  <a:pt x="8989" y="1765"/>
                                </a:lnTo>
                                <a:lnTo>
                                  <a:pt x="8983" y="1758"/>
                                </a:lnTo>
                                <a:lnTo>
                                  <a:pt x="8969" y="1742"/>
                                </a:lnTo>
                                <a:lnTo>
                                  <a:pt x="8949" y="1724"/>
                                </a:lnTo>
                                <a:lnTo>
                                  <a:pt x="8927" y="1704"/>
                                </a:lnTo>
                                <a:lnTo>
                                  <a:pt x="8867" y="1654"/>
                                </a:lnTo>
                                <a:lnTo>
                                  <a:pt x="8634" y="1955"/>
                                </a:lnTo>
                                <a:close/>
                                <a:moveTo>
                                  <a:pt x="5300" y="6597"/>
                                </a:moveTo>
                                <a:lnTo>
                                  <a:pt x="5280" y="6624"/>
                                </a:lnTo>
                                <a:lnTo>
                                  <a:pt x="5292" y="6633"/>
                                </a:lnTo>
                                <a:lnTo>
                                  <a:pt x="5305" y="6641"/>
                                </a:lnTo>
                                <a:lnTo>
                                  <a:pt x="5317" y="6647"/>
                                </a:lnTo>
                                <a:lnTo>
                                  <a:pt x="5330" y="6653"/>
                                </a:lnTo>
                                <a:lnTo>
                                  <a:pt x="5342" y="6658"/>
                                </a:lnTo>
                                <a:lnTo>
                                  <a:pt x="5356" y="6661"/>
                                </a:lnTo>
                                <a:lnTo>
                                  <a:pt x="5369" y="6664"/>
                                </a:lnTo>
                                <a:lnTo>
                                  <a:pt x="5382" y="6665"/>
                                </a:lnTo>
                                <a:lnTo>
                                  <a:pt x="5394" y="6665"/>
                                </a:lnTo>
                                <a:lnTo>
                                  <a:pt x="5407" y="6665"/>
                                </a:lnTo>
                                <a:lnTo>
                                  <a:pt x="5421" y="6664"/>
                                </a:lnTo>
                                <a:lnTo>
                                  <a:pt x="5434" y="6661"/>
                                </a:lnTo>
                                <a:lnTo>
                                  <a:pt x="5447" y="6658"/>
                                </a:lnTo>
                                <a:lnTo>
                                  <a:pt x="5459" y="6655"/>
                                </a:lnTo>
                                <a:lnTo>
                                  <a:pt x="5472" y="6650"/>
                                </a:lnTo>
                                <a:lnTo>
                                  <a:pt x="5485" y="6644"/>
                                </a:lnTo>
                                <a:lnTo>
                                  <a:pt x="5499" y="6638"/>
                                </a:lnTo>
                                <a:lnTo>
                                  <a:pt x="5512" y="6631"/>
                                </a:lnTo>
                                <a:lnTo>
                                  <a:pt x="5537" y="6615"/>
                                </a:lnTo>
                                <a:lnTo>
                                  <a:pt x="5563" y="6596"/>
                                </a:lnTo>
                                <a:lnTo>
                                  <a:pt x="5588" y="6576"/>
                                </a:lnTo>
                                <a:lnTo>
                                  <a:pt x="5613" y="6553"/>
                                </a:lnTo>
                                <a:lnTo>
                                  <a:pt x="5639" y="6528"/>
                                </a:lnTo>
                                <a:lnTo>
                                  <a:pt x="5663" y="6502"/>
                                </a:lnTo>
                                <a:lnTo>
                                  <a:pt x="5687" y="6475"/>
                                </a:lnTo>
                                <a:lnTo>
                                  <a:pt x="5711" y="6445"/>
                                </a:lnTo>
                                <a:lnTo>
                                  <a:pt x="5734" y="6416"/>
                                </a:lnTo>
                                <a:lnTo>
                                  <a:pt x="5757" y="6386"/>
                                </a:lnTo>
                                <a:lnTo>
                                  <a:pt x="5780" y="6355"/>
                                </a:lnTo>
                                <a:lnTo>
                                  <a:pt x="5822" y="6294"/>
                                </a:lnTo>
                                <a:lnTo>
                                  <a:pt x="5863" y="6234"/>
                                </a:lnTo>
                                <a:lnTo>
                                  <a:pt x="5935" y="6124"/>
                                </a:lnTo>
                                <a:lnTo>
                                  <a:pt x="5965" y="6080"/>
                                </a:lnTo>
                                <a:lnTo>
                                  <a:pt x="5980" y="6061"/>
                                </a:lnTo>
                                <a:lnTo>
                                  <a:pt x="5992" y="6044"/>
                                </a:lnTo>
                                <a:lnTo>
                                  <a:pt x="5952" y="6016"/>
                                </a:lnTo>
                                <a:lnTo>
                                  <a:pt x="5919" y="5993"/>
                                </a:lnTo>
                                <a:lnTo>
                                  <a:pt x="5889" y="5974"/>
                                </a:lnTo>
                                <a:lnTo>
                                  <a:pt x="5876" y="5967"/>
                                </a:lnTo>
                                <a:lnTo>
                                  <a:pt x="5864" y="5961"/>
                                </a:lnTo>
                                <a:lnTo>
                                  <a:pt x="5852" y="5956"/>
                                </a:lnTo>
                                <a:lnTo>
                                  <a:pt x="5842" y="5952"/>
                                </a:lnTo>
                                <a:lnTo>
                                  <a:pt x="5831" y="5950"/>
                                </a:lnTo>
                                <a:lnTo>
                                  <a:pt x="5821" y="5948"/>
                                </a:lnTo>
                                <a:lnTo>
                                  <a:pt x="5813" y="5948"/>
                                </a:lnTo>
                                <a:lnTo>
                                  <a:pt x="5804" y="5949"/>
                                </a:lnTo>
                                <a:lnTo>
                                  <a:pt x="5796" y="5951"/>
                                </a:lnTo>
                                <a:lnTo>
                                  <a:pt x="5788" y="5954"/>
                                </a:lnTo>
                                <a:lnTo>
                                  <a:pt x="5781" y="5958"/>
                                </a:lnTo>
                                <a:lnTo>
                                  <a:pt x="5773" y="5963"/>
                                </a:lnTo>
                                <a:lnTo>
                                  <a:pt x="5765" y="5969"/>
                                </a:lnTo>
                                <a:lnTo>
                                  <a:pt x="5757" y="5976"/>
                                </a:lnTo>
                                <a:lnTo>
                                  <a:pt x="5741" y="5995"/>
                                </a:lnTo>
                                <a:lnTo>
                                  <a:pt x="5724" y="6016"/>
                                </a:lnTo>
                                <a:lnTo>
                                  <a:pt x="5682" y="6073"/>
                                </a:lnTo>
                                <a:lnTo>
                                  <a:pt x="5657" y="6106"/>
                                </a:lnTo>
                                <a:lnTo>
                                  <a:pt x="5628" y="6144"/>
                                </a:lnTo>
                                <a:lnTo>
                                  <a:pt x="5607" y="6168"/>
                                </a:lnTo>
                                <a:lnTo>
                                  <a:pt x="5586" y="6193"/>
                                </a:lnTo>
                                <a:lnTo>
                                  <a:pt x="5537" y="6247"/>
                                </a:lnTo>
                                <a:lnTo>
                                  <a:pt x="5487" y="6303"/>
                                </a:lnTo>
                                <a:lnTo>
                                  <a:pt x="5461" y="6333"/>
                                </a:lnTo>
                                <a:lnTo>
                                  <a:pt x="5436" y="6362"/>
                                </a:lnTo>
                                <a:lnTo>
                                  <a:pt x="5411" y="6392"/>
                                </a:lnTo>
                                <a:lnTo>
                                  <a:pt x="5388" y="6422"/>
                                </a:lnTo>
                                <a:lnTo>
                                  <a:pt x="5367" y="6452"/>
                                </a:lnTo>
                                <a:lnTo>
                                  <a:pt x="5348" y="6482"/>
                                </a:lnTo>
                                <a:lnTo>
                                  <a:pt x="5330" y="6511"/>
                                </a:lnTo>
                                <a:lnTo>
                                  <a:pt x="5323" y="6526"/>
                                </a:lnTo>
                                <a:lnTo>
                                  <a:pt x="5317" y="6541"/>
                                </a:lnTo>
                                <a:lnTo>
                                  <a:pt x="5311" y="6555"/>
                                </a:lnTo>
                                <a:lnTo>
                                  <a:pt x="5306" y="6569"/>
                                </a:lnTo>
                                <a:lnTo>
                                  <a:pt x="5302" y="6583"/>
                                </a:lnTo>
                                <a:lnTo>
                                  <a:pt x="5300" y="6597"/>
                                </a:lnTo>
                                <a:close/>
                                <a:moveTo>
                                  <a:pt x="6007" y="6024"/>
                                </a:moveTo>
                                <a:lnTo>
                                  <a:pt x="6262" y="5696"/>
                                </a:lnTo>
                                <a:lnTo>
                                  <a:pt x="6239" y="5680"/>
                                </a:lnTo>
                                <a:lnTo>
                                  <a:pt x="6219" y="5665"/>
                                </a:lnTo>
                                <a:lnTo>
                                  <a:pt x="6200" y="5653"/>
                                </a:lnTo>
                                <a:lnTo>
                                  <a:pt x="6180" y="5641"/>
                                </a:lnTo>
                                <a:lnTo>
                                  <a:pt x="6163" y="5632"/>
                                </a:lnTo>
                                <a:lnTo>
                                  <a:pt x="6147" y="5625"/>
                                </a:lnTo>
                                <a:lnTo>
                                  <a:pt x="6132" y="5619"/>
                                </a:lnTo>
                                <a:lnTo>
                                  <a:pt x="6118" y="5615"/>
                                </a:lnTo>
                                <a:lnTo>
                                  <a:pt x="6103" y="5613"/>
                                </a:lnTo>
                                <a:lnTo>
                                  <a:pt x="6090" y="5612"/>
                                </a:lnTo>
                                <a:lnTo>
                                  <a:pt x="6078" y="5613"/>
                                </a:lnTo>
                                <a:lnTo>
                                  <a:pt x="6066" y="5615"/>
                                </a:lnTo>
                                <a:lnTo>
                                  <a:pt x="6055" y="5618"/>
                                </a:lnTo>
                                <a:lnTo>
                                  <a:pt x="6044" y="5623"/>
                                </a:lnTo>
                                <a:lnTo>
                                  <a:pt x="6033" y="5629"/>
                                </a:lnTo>
                                <a:lnTo>
                                  <a:pt x="6023" y="5637"/>
                                </a:lnTo>
                                <a:lnTo>
                                  <a:pt x="6013" y="5646"/>
                                </a:lnTo>
                                <a:lnTo>
                                  <a:pt x="6003" y="5656"/>
                                </a:lnTo>
                                <a:lnTo>
                                  <a:pt x="5993" y="5667"/>
                                </a:lnTo>
                                <a:lnTo>
                                  <a:pt x="5983" y="5679"/>
                                </a:lnTo>
                                <a:lnTo>
                                  <a:pt x="5961" y="5705"/>
                                </a:lnTo>
                                <a:lnTo>
                                  <a:pt x="5940" y="5737"/>
                                </a:lnTo>
                                <a:lnTo>
                                  <a:pt x="5891" y="5807"/>
                                </a:lnTo>
                                <a:lnTo>
                                  <a:pt x="5863" y="5845"/>
                                </a:lnTo>
                                <a:lnTo>
                                  <a:pt x="5830" y="5887"/>
                                </a:lnTo>
                                <a:lnTo>
                                  <a:pt x="6007" y="6024"/>
                                </a:lnTo>
                                <a:close/>
                                <a:moveTo>
                                  <a:pt x="7181" y="4175"/>
                                </a:moveTo>
                                <a:lnTo>
                                  <a:pt x="7048" y="4333"/>
                                </a:lnTo>
                                <a:lnTo>
                                  <a:pt x="7219" y="4479"/>
                                </a:lnTo>
                                <a:lnTo>
                                  <a:pt x="7265" y="4419"/>
                                </a:lnTo>
                                <a:lnTo>
                                  <a:pt x="7283" y="4395"/>
                                </a:lnTo>
                                <a:lnTo>
                                  <a:pt x="7299" y="4374"/>
                                </a:lnTo>
                                <a:lnTo>
                                  <a:pt x="7310" y="4356"/>
                                </a:lnTo>
                                <a:lnTo>
                                  <a:pt x="7314" y="4348"/>
                                </a:lnTo>
                                <a:lnTo>
                                  <a:pt x="7317" y="4340"/>
                                </a:lnTo>
                                <a:lnTo>
                                  <a:pt x="7320" y="4332"/>
                                </a:lnTo>
                                <a:lnTo>
                                  <a:pt x="7321" y="4325"/>
                                </a:lnTo>
                                <a:lnTo>
                                  <a:pt x="7322" y="4318"/>
                                </a:lnTo>
                                <a:lnTo>
                                  <a:pt x="7321" y="4312"/>
                                </a:lnTo>
                                <a:lnTo>
                                  <a:pt x="7320" y="4305"/>
                                </a:lnTo>
                                <a:lnTo>
                                  <a:pt x="7318" y="4299"/>
                                </a:lnTo>
                                <a:lnTo>
                                  <a:pt x="7315" y="4292"/>
                                </a:lnTo>
                                <a:lnTo>
                                  <a:pt x="7310" y="4286"/>
                                </a:lnTo>
                                <a:lnTo>
                                  <a:pt x="7305" y="4279"/>
                                </a:lnTo>
                                <a:lnTo>
                                  <a:pt x="7299" y="4272"/>
                                </a:lnTo>
                                <a:lnTo>
                                  <a:pt x="7283" y="4256"/>
                                </a:lnTo>
                                <a:lnTo>
                                  <a:pt x="7264" y="4240"/>
                                </a:lnTo>
                                <a:lnTo>
                                  <a:pt x="7241" y="4222"/>
                                </a:lnTo>
                                <a:lnTo>
                                  <a:pt x="7181" y="4175"/>
                                </a:lnTo>
                                <a:close/>
                                <a:moveTo>
                                  <a:pt x="7028" y="4360"/>
                                </a:moveTo>
                                <a:lnTo>
                                  <a:pt x="7028" y="4360"/>
                                </a:lnTo>
                                <a:lnTo>
                                  <a:pt x="6981" y="4421"/>
                                </a:lnTo>
                                <a:lnTo>
                                  <a:pt x="6963" y="4445"/>
                                </a:lnTo>
                                <a:lnTo>
                                  <a:pt x="6948" y="4465"/>
                                </a:lnTo>
                                <a:lnTo>
                                  <a:pt x="6937" y="4485"/>
                                </a:lnTo>
                                <a:lnTo>
                                  <a:pt x="6933" y="4493"/>
                                </a:lnTo>
                                <a:lnTo>
                                  <a:pt x="6929" y="4501"/>
                                </a:lnTo>
                                <a:lnTo>
                                  <a:pt x="6927" y="4509"/>
                                </a:lnTo>
                                <a:lnTo>
                                  <a:pt x="6926" y="4516"/>
                                </a:lnTo>
                                <a:lnTo>
                                  <a:pt x="6925" y="4523"/>
                                </a:lnTo>
                                <a:lnTo>
                                  <a:pt x="6926" y="4530"/>
                                </a:lnTo>
                                <a:lnTo>
                                  <a:pt x="6927" y="4537"/>
                                </a:lnTo>
                                <a:lnTo>
                                  <a:pt x="6930" y="4543"/>
                                </a:lnTo>
                                <a:lnTo>
                                  <a:pt x="6933" y="4551"/>
                                </a:lnTo>
                                <a:lnTo>
                                  <a:pt x="6937" y="4558"/>
                                </a:lnTo>
                                <a:lnTo>
                                  <a:pt x="6943" y="4565"/>
                                </a:lnTo>
                                <a:lnTo>
                                  <a:pt x="6950" y="4572"/>
                                </a:lnTo>
                                <a:lnTo>
                                  <a:pt x="6965" y="4588"/>
                                </a:lnTo>
                                <a:lnTo>
                                  <a:pt x="6984" y="4605"/>
                                </a:lnTo>
                                <a:lnTo>
                                  <a:pt x="7007" y="4626"/>
                                </a:lnTo>
                                <a:lnTo>
                                  <a:pt x="7066" y="4674"/>
                                </a:lnTo>
                                <a:lnTo>
                                  <a:pt x="7115" y="4612"/>
                                </a:lnTo>
                                <a:lnTo>
                                  <a:pt x="7133" y="4588"/>
                                </a:lnTo>
                                <a:lnTo>
                                  <a:pt x="7148" y="4567"/>
                                </a:lnTo>
                                <a:lnTo>
                                  <a:pt x="7161" y="4548"/>
                                </a:lnTo>
                                <a:lnTo>
                                  <a:pt x="7165" y="4538"/>
                                </a:lnTo>
                                <a:lnTo>
                                  <a:pt x="7168" y="4530"/>
                                </a:lnTo>
                                <a:lnTo>
                                  <a:pt x="7171" y="4523"/>
                                </a:lnTo>
                                <a:lnTo>
                                  <a:pt x="7173" y="4515"/>
                                </a:lnTo>
                                <a:lnTo>
                                  <a:pt x="7173" y="4508"/>
                                </a:lnTo>
                                <a:lnTo>
                                  <a:pt x="7173" y="4502"/>
                                </a:lnTo>
                                <a:lnTo>
                                  <a:pt x="7171" y="4495"/>
                                </a:lnTo>
                                <a:lnTo>
                                  <a:pt x="7169" y="4488"/>
                                </a:lnTo>
                                <a:lnTo>
                                  <a:pt x="7166" y="4481"/>
                                </a:lnTo>
                                <a:lnTo>
                                  <a:pt x="7162" y="4474"/>
                                </a:lnTo>
                                <a:lnTo>
                                  <a:pt x="7156" y="4467"/>
                                </a:lnTo>
                                <a:lnTo>
                                  <a:pt x="7149" y="4460"/>
                                </a:lnTo>
                                <a:lnTo>
                                  <a:pt x="7133" y="4444"/>
                                </a:lnTo>
                                <a:lnTo>
                                  <a:pt x="7114" y="4427"/>
                                </a:lnTo>
                                <a:lnTo>
                                  <a:pt x="7090" y="4408"/>
                                </a:lnTo>
                                <a:lnTo>
                                  <a:pt x="7028" y="4360"/>
                                </a:lnTo>
                                <a:close/>
                                <a:moveTo>
                                  <a:pt x="6874" y="4557"/>
                                </a:moveTo>
                                <a:lnTo>
                                  <a:pt x="6717" y="4760"/>
                                </a:lnTo>
                                <a:lnTo>
                                  <a:pt x="6894" y="4897"/>
                                </a:lnTo>
                                <a:lnTo>
                                  <a:pt x="6945" y="4832"/>
                                </a:lnTo>
                                <a:lnTo>
                                  <a:pt x="6967" y="4805"/>
                                </a:lnTo>
                                <a:lnTo>
                                  <a:pt x="6984" y="4782"/>
                                </a:lnTo>
                                <a:lnTo>
                                  <a:pt x="6998" y="4762"/>
                                </a:lnTo>
                                <a:lnTo>
                                  <a:pt x="7009" y="4743"/>
                                </a:lnTo>
                                <a:lnTo>
                                  <a:pt x="7012" y="4735"/>
                                </a:lnTo>
                                <a:lnTo>
                                  <a:pt x="7015" y="4727"/>
                                </a:lnTo>
                                <a:lnTo>
                                  <a:pt x="7018" y="4719"/>
                                </a:lnTo>
                                <a:lnTo>
                                  <a:pt x="7019" y="4711"/>
                                </a:lnTo>
                                <a:lnTo>
                                  <a:pt x="7018" y="4704"/>
                                </a:lnTo>
                                <a:lnTo>
                                  <a:pt x="7017" y="4697"/>
                                </a:lnTo>
                                <a:lnTo>
                                  <a:pt x="7014" y="4689"/>
                                </a:lnTo>
                                <a:lnTo>
                                  <a:pt x="7010" y="4681"/>
                                </a:lnTo>
                                <a:lnTo>
                                  <a:pt x="7006" y="4673"/>
                                </a:lnTo>
                                <a:lnTo>
                                  <a:pt x="7000" y="4665"/>
                                </a:lnTo>
                                <a:lnTo>
                                  <a:pt x="6993" y="4657"/>
                                </a:lnTo>
                                <a:lnTo>
                                  <a:pt x="6985" y="4648"/>
                                </a:lnTo>
                                <a:lnTo>
                                  <a:pt x="6965" y="4630"/>
                                </a:lnTo>
                                <a:lnTo>
                                  <a:pt x="6940" y="4608"/>
                                </a:lnTo>
                                <a:lnTo>
                                  <a:pt x="6910" y="4584"/>
                                </a:lnTo>
                                <a:lnTo>
                                  <a:pt x="6874" y="4557"/>
                                </a:lnTo>
                                <a:close/>
                                <a:moveTo>
                                  <a:pt x="6732" y="5118"/>
                                </a:moveTo>
                                <a:lnTo>
                                  <a:pt x="6732" y="5118"/>
                                </a:lnTo>
                                <a:lnTo>
                                  <a:pt x="6780" y="5053"/>
                                </a:lnTo>
                                <a:lnTo>
                                  <a:pt x="6798" y="5028"/>
                                </a:lnTo>
                                <a:lnTo>
                                  <a:pt x="6815" y="5004"/>
                                </a:lnTo>
                                <a:lnTo>
                                  <a:pt x="6827" y="4984"/>
                                </a:lnTo>
                                <a:lnTo>
                                  <a:pt x="6832" y="4975"/>
                                </a:lnTo>
                                <a:lnTo>
                                  <a:pt x="6835" y="4966"/>
                                </a:lnTo>
                                <a:lnTo>
                                  <a:pt x="6838" y="4958"/>
                                </a:lnTo>
                                <a:lnTo>
                                  <a:pt x="6840" y="4949"/>
                                </a:lnTo>
                                <a:lnTo>
                                  <a:pt x="6841" y="4942"/>
                                </a:lnTo>
                                <a:lnTo>
                                  <a:pt x="6842" y="4934"/>
                                </a:lnTo>
                                <a:lnTo>
                                  <a:pt x="6841" y="4927"/>
                                </a:lnTo>
                                <a:lnTo>
                                  <a:pt x="6839" y="4919"/>
                                </a:lnTo>
                                <a:lnTo>
                                  <a:pt x="6836" y="4912"/>
                                </a:lnTo>
                                <a:lnTo>
                                  <a:pt x="6832" y="4905"/>
                                </a:lnTo>
                                <a:lnTo>
                                  <a:pt x="6828" y="4897"/>
                                </a:lnTo>
                                <a:lnTo>
                                  <a:pt x="6822" y="4889"/>
                                </a:lnTo>
                                <a:lnTo>
                                  <a:pt x="6806" y="4871"/>
                                </a:lnTo>
                                <a:lnTo>
                                  <a:pt x="6787" y="4853"/>
                                </a:lnTo>
                                <a:lnTo>
                                  <a:pt x="6764" y="4832"/>
                                </a:lnTo>
                                <a:lnTo>
                                  <a:pt x="6702" y="4779"/>
                                </a:lnTo>
                                <a:lnTo>
                                  <a:pt x="6650" y="4845"/>
                                </a:lnTo>
                                <a:lnTo>
                                  <a:pt x="6630" y="4871"/>
                                </a:lnTo>
                                <a:lnTo>
                                  <a:pt x="6613" y="4894"/>
                                </a:lnTo>
                                <a:lnTo>
                                  <a:pt x="6598" y="4914"/>
                                </a:lnTo>
                                <a:lnTo>
                                  <a:pt x="6593" y="4923"/>
                                </a:lnTo>
                                <a:lnTo>
                                  <a:pt x="6589" y="4932"/>
                                </a:lnTo>
                                <a:lnTo>
                                  <a:pt x="6586" y="4940"/>
                                </a:lnTo>
                                <a:lnTo>
                                  <a:pt x="6584" y="4948"/>
                                </a:lnTo>
                                <a:lnTo>
                                  <a:pt x="6582" y="4957"/>
                                </a:lnTo>
                                <a:lnTo>
                                  <a:pt x="6582" y="4964"/>
                                </a:lnTo>
                                <a:lnTo>
                                  <a:pt x="6583" y="4972"/>
                                </a:lnTo>
                                <a:lnTo>
                                  <a:pt x="6585" y="4979"/>
                                </a:lnTo>
                                <a:lnTo>
                                  <a:pt x="6588" y="4986"/>
                                </a:lnTo>
                                <a:lnTo>
                                  <a:pt x="6592" y="4994"/>
                                </a:lnTo>
                                <a:lnTo>
                                  <a:pt x="6597" y="5001"/>
                                </a:lnTo>
                                <a:lnTo>
                                  <a:pt x="6604" y="5009"/>
                                </a:lnTo>
                                <a:lnTo>
                                  <a:pt x="6620" y="5027"/>
                                </a:lnTo>
                                <a:lnTo>
                                  <a:pt x="6640" y="5045"/>
                                </a:lnTo>
                                <a:lnTo>
                                  <a:pt x="6666" y="5066"/>
                                </a:lnTo>
                                <a:lnTo>
                                  <a:pt x="6732" y="5118"/>
                                </a:lnTo>
                                <a:close/>
                                <a:moveTo>
                                  <a:pt x="6533" y="5361"/>
                                </a:moveTo>
                                <a:lnTo>
                                  <a:pt x="6533" y="5361"/>
                                </a:lnTo>
                                <a:lnTo>
                                  <a:pt x="6561" y="5325"/>
                                </a:lnTo>
                                <a:lnTo>
                                  <a:pt x="6587" y="5293"/>
                                </a:lnTo>
                                <a:lnTo>
                                  <a:pt x="6610" y="5265"/>
                                </a:lnTo>
                                <a:lnTo>
                                  <a:pt x="6630" y="5241"/>
                                </a:lnTo>
                                <a:lnTo>
                                  <a:pt x="6645" y="5219"/>
                                </a:lnTo>
                                <a:lnTo>
                                  <a:pt x="6657" y="5200"/>
                                </a:lnTo>
                                <a:lnTo>
                                  <a:pt x="6662" y="5191"/>
                                </a:lnTo>
                                <a:lnTo>
                                  <a:pt x="6666" y="5182"/>
                                </a:lnTo>
                                <a:lnTo>
                                  <a:pt x="6669" y="5174"/>
                                </a:lnTo>
                                <a:lnTo>
                                  <a:pt x="6671" y="5165"/>
                                </a:lnTo>
                                <a:lnTo>
                                  <a:pt x="6671" y="5156"/>
                                </a:lnTo>
                                <a:lnTo>
                                  <a:pt x="6671" y="5148"/>
                                </a:lnTo>
                                <a:lnTo>
                                  <a:pt x="6669" y="5140"/>
                                </a:lnTo>
                                <a:lnTo>
                                  <a:pt x="6665" y="5132"/>
                                </a:lnTo>
                                <a:lnTo>
                                  <a:pt x="6661" y="5123"/>
                                </a:lnTo>
                                <a:lnTo>
                                  <a:pt x="6656" y="5115"/>
                                </a:lnTo>
                                <a:lnTo>
                                  <a:pt x="6650" y="5106"/>
                                </a:lnTo>
                                <a:lnTo>
                                  <a:pt x="6642" y="5096"/>
                                </a:lnTo>
                                <a:lnTo>
                                  <a:pt x="6624" y="5075"/>
                                </a:lnTo>
                                <a:lnTo>
                                  <a:pt x="6600" y="5052"/>
                                </a:lnTo>
                                <a:lnTo>
                                  <a:pt x="6569" y="5026"/>
                                </a:lnTo>
                                <a:lnTo>
                                  <a:pt x="6534" y="4995"/>
                                </a:lnTo>
                                <a:lnTo>
                                  <a:pt x="6504" y="5032"/>
                                </a:lnTo>
                                <a:lnTo>
                                  <a:pt x="6478" y="5064"/>
                                </a:lnTo>
                                <a:lnTo>
                                  <a:pt x="6434" y="5118"/>
                                </a:lnTo>
                                <a:lnTo>
                                  <a:pt x="6418" y="5139"/>
                                </a:lnTo>
                                <a:lnTo>
                                  <a:pt x="6405" y="5159"/>
                                </a:lnTo>
                                <a:lnTo>
                                  <a:pt x="6401" y="5169"/>
                                </a:lnTo>
                                <a:lnTo>
                                  <a:pt x="6397" y="5178"/>
                                </a:lnTo>
                                <a:lnTo>
                                  <a:pt x="6394" y="5186"/>
                                </a:lnTo>
                                <a:lnTo>
                                  <a:pt x="6392" y="5195"/>
                                </a:lnTo>
                                <a:lnTo>
                                  <a:pt x="6392" y="5203"/>
                                </a:lnTo>
                                <a:lnTo>
                                  <a:pt x="6392" y="5211"/>
                                </a:lnTo>
                                <a:lnTo>
                                  <a:pt x="6394" y="5219"/>
                                </a:lnTo>
                                <a:lnTo>
                                  <a:pt x="6396" y="5227"/>
                                </a:lnTo>
                                <a:lnTo>
                                  <a:pt x="6400" y="5237"/>
                                </a:lnTo>
                                <a:lnTo>
                                  <a:pt x="6405" y="5245"/>
                                </a:lnTo>
                                <a:lnTo>
                                  <a:pt x="6412" y="5254"/>
                                </a:lnTo>
                                <a:lnTo>
                                  <a:pt x="6420" y="5263"/>
                                </a:lnTo>
                                <a:lnTo>
                                  <a:pt x="6429" y="5273"/>
                                </a:lnTo>
                                <a:lnTo>
                                  <a:pt x="6439" y="5284"/>
                                </a:lnTo>
                                <a:lnTo>
                                  <a:pt x="6465" y="5307"/>
                                </a:lnTo>
                                <a:lnTo>
                                  <a:pt x="6496" y="5332"/>
                                </a:lnTo>
                                <a:lnTo>
                                  <a:pt x="6533" y="5361"/>
                                </a:lnTo>
                                <a:close/>
                                <a:moveTo>
                                  <a:pt x="6282" y="5671"/>
                                </a:moveTo>
                                <a:lnTo>
                                  <a:pt x="6511" y="5376"/>
                                </a:lnTo>
                                <a:lnTo>
                                  <a:pt x="6341" y="5244"/>
                                </a:lnTo>
                                <a:lnTo>
                                  <a:pt x="6309" y="5283"/>
                                </a:lnTo>
                                <a:lnTo>
                                  <a:pt x="6279" y="5318"/>
                                </a:lnTo>
                                <a:lnTo>
                                  <a:pt x="6226" y="5378"/>
                                </a:lnTo>
                                <a:lnTo>
                                  <a:pt x="6204" y="5404"/>
                                </a:lnTo>
                                <a:lnTo>
                                  <a:pt x="6185" y="5427"/>
                                </a:lnTo>
                                <a:lnTo>
                                  <a:pt x="6176" y="5440"/>
                                </a:lnTo>
                                <a:lnTo>
                                  <a:pt x="6169" y="5451"/>
                                </a:lnTo>
                                <a:lnTo>
                                  <a:pt x="6164" y="5461"/>
                                </a:lnTo>
                                <a:lnTo>
                                  <a:pt x="6159" y="5472"/>
                                </a:lnTo>
                                <a:lnTo>
                                  <a:pt x="6155" y="5482"/>
                                </a:lnTo>
                                <a:lnTo>
                                  <a:pt x="6153" y="5492"/>
                                </a:lnTo>
                                <a:lnTo>
                                  <a:pt x="6152" y="5503"/>
                                </a:lnTo>
                                <a:lnTo>
                                  <a:pt x="6152" y="5514"/>
                                </a:lnTo>
                                <a:lnTo>
                                  <a:pt x="6154" y="5525"/>
                                </a:lnTo>
                                <a:lnTo>
                                  <a:pt x="6157" y="5536"/>
                                </a:lnTo>
                                <a:lnTo>
                                  <a:pt x="6162" y="5547"/>
                                </a:lnTo>
                                <a:lnTo>
                                  <a:pt x="6168" y="5558"/>
                                </a:lnTo>
                                <a:lnTo>
                                  <a:pt x="6176" y="5570"/>
                                </a:lnTo>
                                <a:lnTo>
                                  <a:pt x="6186" y="5583"/>
                                </a:lnTo>
                                <a:lnTo>
                                  <a:pt x="6197" y="5596"/>
                                </a:lnTo>
                                <a:lnTo>
                                  <a:pt x="6210" y="5609"/>
                                </a:lnTo>
                                <a:lnTo>
                                  <a:pt x="6225" y="5623"/>
                                </a:lnTo>
                                <a:lnTo>
                                  <a:pt x="6242" y="5638"/>
                                </a:lnTo>
                                <a:lnTo>
                                  <a:pt x="6261" y="5655"/>
                                </a:lnTo>
                                <a:lnTo>
                                  <a:pt x="6282" y="5671"/>
                                </a:lnTo>
                                <a:close/>
                                <a:moveTo>
                                  <a:pt x="7821" y="3716"/>
                                </a:moveTo>
                                <a:lnTo>
                                  <a:pt x="7821" y="3716"/>
                                </a:lnTo>
                                <a:lnTo>
                                  <a:pt x="7850" y="3690"/>
                                </a:lnTo>
                                <a:lnTo>
                                  <a:pt x="7875" y="3667"/>
                                </a:lnTo>
                                <a:lnTo>
                                  <a:pt x="7885" y="3656"/>
                                </a:lnTo>
                                <a:lnTo>
                                  <a:pt x="7894" y="3644"/>
                                </a:lnTo>
                                <a:lnTo>
                                  <a:pt x="7902" y="3634"/>
                                </a:lnTo>
                                <a:lnTo>
                                  <a:pt x="7908" y="3624"/>
                                </a:lnTo>
                                <a:lnTo>
                                  <a:pt x="7913" y="3615"/>
                                </a:lnTo>
                                <a:lnTo>
                                  <a:pt x="7917" y="3606"/>
                                </a:lnTo>
                                <a:lnTo>
                                  <a:pt x="7921" y="3597"/>
                                </a:lnTo>
                                <a:lnTo>
                                  <a:pt x="7923" y="3588"/>
                                </a:lnTo>
                                <a:lnTo>
                                  <a:pt x="7924" y="3579"/>
                                </a:lnTo>
                                <a:lnTo>
                                  <a:pt x="7924" y="3571"/>
                                </a:lnTo>
                                <a:lnTo>
                                  <a:pt x="7923" y="3563"/>
                                </a:lnTo>
                                <a:lnTo>
                                  <a:pt x="7921" y="3555"/>
                                </a:lnTo>
                                <a:lnTo>
                                  <a:pt x="7917" y="3548"/>
                                </a:lnTo>
                                <a:lnTo>
                                  <a:pt x="7913" y="3540"/>
                                </a:lnTo>
                                <a:lnTo>
                                  <a:pt x="7909" y="3532"/>
                                </a:lnTo>
                                <a:lnTo>
                                  <a:pt x="7903" y="3524"/>
                                </a:lnTo>
                                <a:lnTo>
                                  <a:pt x="7890" y="3508"/>
                                </a:lnTo>
                                <a:lnTo>
                                  <a:pt x="7873" y="3492"/>
                                </a:lnTo>
                                <a:lnTo>
                                  <a:pt x="7854" y="3475"/>
                                </a:lnTo>
                                <a:lnTo>
                                  <a:pt x="7832" y="3456"/>
                                </a:lnTo>
                                <a:lnTo>
                                  <a:pt x="7783" y="3415"/>
                                </a:lnTo>
                                <a:lnTo>
                                  <a:pt x="7645" y="3579"/>
                                </a:lnTo>
                                <a:lnTo>
                                  <a:pt x="7733" y="3648"/>
                                </a:lnTo>
                                <a:lnTo>
                                  <a:pt x="7821" y="3716"/>
                                </a:lnTo>
                                <a:close/>
                                <a:moveTo>
                                  <a:pt x="7806" y="3737"/>
                                </a:moveTo>
                                <a:lnTo>
                                  <a:pt x="7806" y="3737"/>
                                </a:lnTo>
                                <a:lnTo>
                                  <a:pt x="7784" y="3722"/>
                                </a:lnTo>
                                <a:lnTo>
                                  <a:pt x="7761" y="3707"/>
                                </a:lnTo>
                                <a:lnTo>
                                  <a:pt x="7741" y="3696"/>
                                </a:lnTo>
                                <a:lnTo>
                                  <a:pt x="7721" y="3686"/>
                                </a:lnTo>
                                <a:lnTo>
                                  <a:pt x="7701" y="3677"/>
                                </a:lnTo>
                                <a:lnTo>
                                  <a:pt x="7683" y="3671"/>
                                </a:lnTo>
                                <a:lnTo>
                                  <a:pt x="7666" y="3666"/>
                                </a:lnTo>
                                <a:lnTo>
                                  <a:pt x="7649" y="3662"/>
                                </a:lnTo>
                                <a:lnTo>
                                  <a:pt x="7633" y="3660"/>
                                </a:lnTo>
                                <a:lnTo>
                                  <a:pt x="7619" y="3659"/>
                                </a:lnTo>
                                <a:lnTo>
                                  <a:pt x="7606" y="3659"/>
                                </a:lnTo>
                                <a:lnTo>
                                  <a:pt x="7594" y="3661"/>
                                </a:lnTo>
                                <a:lnTo>
                                  <a:pt x="7583" y="3664"/>
                                </a:lnTo>
                                <a:lnTo>
                                  <a:pt x="7574" y="3669"/>
                                </a:lnTo>
                                <a:lnTo>
                                  <a:pt x="7565" y="3674"/>
                                </a:lnTo>
                                <a:lnTo>
                                  <a:pt x="7558" y="3681"/>
                                </a:lnTo>
                                <a:lnTo>
                                  <a:pt x="7552" y="3688"/>
                                </a:lnTo>
                                <a:lnTo>
                                  <a:pt x="7548" y="3697"/>
                                </a:lnTo>
                                <a:lnTo>
                                  <a:pt x="7546" y="3707"/>
                                </a:lnTo>
                                <a:lnTo>
                                  <a:pt x="7545" y="3717"/>
                                </a:lnTo>
                                <a:lnTo>
                                  <a:pt x="7545" y="3730"/>
                                </a:lnTo>
                                <a:lnTo>
                                  <a:pt x="7547" y="3742"/>
                                </a:lnTo>
                                <a:lnTo>
                                  <a:pt x="7551" y="3755"/>
                                </a:lnTo>
                                <a:lnTo>
                                  <a:pt x="7556" y="3769"/>
                                </a:lnTo>
                                <a:lnTo>
                                  <a:pt x="7563" y="3784"/>
                                </a:lnTo>
                                <a:lnTo>
                                  <a:pt x="7573" y="3800"/>
                                </a:lnTo>
                                <a:lnTo>
                                  <a:pt x="7584" y="3815"/>
                                </a:lnTo>
                                <a:lnTo>
                                  <a:pt x="7596" y="3832"/>
                                </a:lnTo>
                                <a:lnTo>
                                  <a:pt x="7611" y="3849"/>
                                </a:lnTo>
                                <a:lnTo>
                                  <a:pt x="7627" y="3867"/>
                                </a:lnTo>
                                <a:lnTo>
                                  <a:pt x="7646" y="3884"/>
                                </a:lnTo>
                                <a:lnTo>
                                  <a:pt x="7667" y="3902"/>
                                </a:lnTo>
                                <a:lnTo>
                                  <a:pt x="7806" y="3737"/>
                                </a:lnTo>
                                <a:close/>
                                <a:moveTo>
                                  <a:pt x="7658" y="3927"/>
                                </a:moveTo>
                                <a:lnTo>
                                  <a:pt x="7481" y="3790"/>
                                </a:lnTo>
                                <a:lnTo>
                                  <a:pt x="7354" y="3953"/>
                                </a:lnTo>
                                <a:lnTo>
                                  <a:pt x="7405" y="3993"/>
                                </a:lnTo>
                                <a:lnTo>
                                  <a:pt x="7427" y="4011"/>
                                </a:lnTo>
                                <a:lnTo>
                                  <a:pt x="7449" y="4026"/>
                                </a:lnTo>
                                <a:lnTo>
                                  <a:pt x="7468" y="4038"/>
                                </a:lnTo>
                                <a:lnTo>
                                  <a:pt x="7486" y="4048"/>
                                </a:lnTo>
                                <a:lnTo>
                                  <a:pt x="7495" y="4052"/>
                                </a:lnTo>
                                <a:lnTo>
                                  <a:pt x="7504" y="4055"/>
                                </a:lnTo>
                                <a:lnTo>
                                  <a:pt x="7513" y="4057"/>
                                </a:lnTo>
                                <a:lnTo>
                                  <a:pt x="7521" y="4058"/>
                                </a:lnTo>
                                <a:lnTo>
                                  <a:pt x="7529" y="4058"/>
                                </a:lnTo>
                                <a:lnTo>
                                  <a:pt x="7537" y="4058"/>
                                </a:lnTo>
                                <a:lnTo>
                                  <a:pt x="7545" y="4056"/>
                                </a:lnTo>
                                <a:lnTo>
                                  <a:pt x="7553" y="4053"/>
                                </a:lnTo>
                                <a:lnTo>
                                  <a:pt x="7561" y="4050"/>
                                </a:lnTo>
                                <a:lnTo>
                                  <a:pt x="7569" y="4045"/>
                                </a:lnTo>
                                <a:lnTo>
                                  <a:pt x="7578" y="4039"/>
                                </a:lnTo>
                                <a:lnTo>
                                  <a:pt x="7586" y="4032"/>
                                </a:lnTo>
                                <a:lnTo>
                                  <a:pt x="7594" y="4023"/>
                                </a:lnTo>
                                <a:lnTo>
                                  <a:pt x="7602" y="4014"/>
                                </a:lnTo>
                                <a:lnTo>
                                  <a:pt x="7611" y="4003"/>
                                </a:lnTo>
                                <a:lnTo>
                                  <a:pt x="7620" y="3990"/>
                                </a:lnTo>
                                <a:lnTo>
                                  <a:pt x="7638" y="3961"/>
                                </a:lnTo>
                                <a:lnTo>
                                  <a:pt x="7658" y="3927"/>
                                </a:lnTo>
                                <a:close/>
                                <a:moveTo>
                                  <a:pt x="7367" y="4288"/>
                                </a:moveTo>
                                <a:lnTo>
                                  <a:pt x="7505" y="4111"/>
                                </a:lnTo>
                                <a:lnTo>
                                  <a:pt x="7334" y="3979"/>
                                </a:lnTo>
                                <a:lnTo>
                                  <a:pt x="7287" y="4038"/>
                                </a:lnTo>
                                <a:lnTo>
                                  <a:pt x="7270" y="4062"/>
                                </a:lnTo>
                                <a:lnTo>
                                  <a:pt x="7255" y="4083"/>
                                </a:lnTo>
                                <a:lnTo>
                                  <a:pt x="7244" y="4101"/>
                                </a:lnTo>
                                <a:lnTo>
                                  <a:pt x="7240" y="4109"/>
                                </a:lnTo>
                                <a:lnTo>
                                  <a:pt x="7237" y="4117"/>
                                </a:lnTo>
                                <a:lnTo>
                                  <a:pt x="7234" y="4125"/>
                                </a:lnTo>
                                <a:lnTo>
                                  <a:pt x="7233" y="4133"/>
                                </a:lnTo>
                                <a:lnTo>
                                  <a:pt x="7232" y="4140"/>
                                </a:lnTo>
                                <a:lnTo>
                                  <a:pt x="7232" y="4146"/>
                                </a:lnTo>
                                <a:lnTo>
                                  <a:pt x="7233" y="4153"/>
                                </a:lnTo>
                                <a:lnTo>
                                  <a:pt x="7236" y="4160"/>
                                </a:lnTo>
                                <a:lnTo>
                                  <a:pt x="7239" y="4166"/>
                                </a:lnTo>
                                <a:lnTo>
                                  <a:pt x="7243" y="4173"/>
                                </a:lnTo>
                                <a:lnTo>
                                  <a:pt x="7247" y="4180"/>
                                </a:lnTo>
                                <a:lnTo>
                                  <a:pt x="7253" y="4187"/>
                                </a:lnTo>
                                <a:lnTo>
                                  <a:pt x="7268" y="4203"/>
                                </a:lnTo>
                                <a:lnTo>
                                  <a:pt x="7286" y="4220"/>
                                </a:lnTo>
                                <a:lnTo>
                                  <a:pt x="7310" y="4240"/>
                                </a:lnTo>
                                <a:lnTo>
                                  <a:pt x="7367" y="4288"/>
                                </a:lnTo>
                                <a:close/>
                                <a:moveTo>
                                  <a:pt x="8109" y="3007"/>
                                </a:moveTo>
                                <a:lnTo>
                                  <a:pt x="7956" y="3193"/>
                                </a:lnTo>
                                <a:lnTo>
                                  <a:pt x="8133" y="3329"/>
                                </a:lnTo>
                                <a:lnTo>
                                  <a:pt x="8182" y="3268"/>
                                </a:lnTo>
                                <a:lnTo>
                                  <a:pt x="8202" y="3243"/>
                                </a:lnTo>
                                <a:lnTo>
                                  <a:pt x="8218" y="3220"/>
                                </a:lnTo>
                                <a:lnTo>
                                  <a:pt x="8231" y="3201"/>
                                </a:lnTo>
                                <a:lnTo>
                                  <a:pt x="8241" y="3184"/>
                                </a:lnTo>
                                <a:lnTo>
                                  <a:pt x="8244" y="3177"/>
                                </a:lnTo>
                                <a:lnTo>
                                  <a:pt x="8247" y="3168"/>
                                </a:lnTo>
                                <a:lnTo>
                                  <a:pt x="8248" y="3161"/>
                                </a:lnTo>
                                <a:lnTo>
                                  <a:pt x="8248" y="3154"/>
                                </a:lnTo>
                                <a:lnTo>
                                  <a:pt x="8248" y="3147"/>
                                </a:lnTo>
                                <a:lnTo>
                                  <a:pt x="8246" y="3140"/>
                                </a:lnTo>
                                <a:lnTo>
                                  <a:pt x="8244" y="3133"/>
                                </a:lnTo>
                                <a:lnTo>
                                  <a:pt x="8240" y="3126"/>
                                </a:lnTo>
                                <a:lnTo>
                                  <a:pt x="8236" y="3118"/>
                                </a:lnTo>
                                <a:lnTo>
                                  <a:pt x="8230" y="3111"/>
                                </a:lnTo>
                                <a:lnTo>
                                  <a:pt x="8216" y="3094"/>
                                </a:lnTo>
                                <a:lnTo>
                                  <a:pt x="8196" y="3077"/>
                                </a:lnTo>
                                <a:lnTo>
                                  <a:pt x="8172" y="3057"/>
                                </a:lnTo>
                                <a:lnTo>
                                  <a:pt x="8109" y="3007"/>
                                </a:lnTo>
                                <a:close/>
                                <a:moveTo>
                                  <a:pt x="7963" y="3534"/>
                                </a:moveTo>
                                <a:lnTo>
                                  <a:pt x="8117" y="3349"/>
                                </a:lnTo>
                                <a:lnTo>
                                  <a:pt x="8095" y="3333"/>
                                </a:lnTo>
                                <a:lnTo>
                                  <a:pt x="8075" y="3317"/>
                                </a:lnTo>
                                <a:lnTo>
                                  <a:pt x="8040" y="3286"/>
                                </a:lnTo>
                                <a:lnTo>
                                  <a:pt x="8024" y="3274"/>
                                </a:lnTo>
                                <a:lnTo>
                                  <a:pt x="8010" y="3262"/>
                                </a:lnTo>
                                <a:lnTo>
                                  <a:pt x="7997" y="3253"/>
                                </a:lnTo>
                                <a:lnTo>
                                  <a:pt x="7983" y="3246"/>
                                </a:lnTo>
                                <a:lnTo>
                                  <a:pt x="7976" y="3244"/>
                                </a:lnTo>
                                <a:lnTo>
                                  <a:pt x="7970" y="3242"/>
                                </a:lnTo>
                                <a:lnTo>
                                  <a:pt x="7964" y="3241"/>
                                </a:lnTo>
                                <a:lnTo>
                                  <a:pt x="7957" y="3240"/>
                                </a:lnTo>
                                <a:lnTo>
                                  <a:pt x="7951" y="3241"/>
                                </a:lnTo>
                                <a:lnTo>
                                  <a:pt x="7944" y="3242"/>
                                </a:lnTo>
                                <a:lnTo>
                                  <a:pt x="7938" y="3244"/>
                                </a:lnTo>
                                <a:lnTo>
                                  <a:pt x="7931" y="3247"/>
                                </a:lnTo>
                                <a:lnTo>
                                  <a:pt x="7924" y="3250"/>
                                </a:lnTo>
                                <a:lnTo>
                                  <a:pt x="7916" y="3255"/>
                                </a:lnTo>
                                <a:lnTo>
                                  <a:pt x="7909" y="3261"/>
                                </a:lnTo>
                                <a:lnTo>
                                  <a:pt x="7901" y="3268"/>
                                </a:lnTo>
                                <a:lnTo>
                                  <a:pt x="7885" y="3285"/>
                                </a:lnTo>
                                <a:lnTo>
                                  <a:pt x="7867" y="3306"/>
                                </a:lnTo>
                                <a:lnTo>
                                  <a:pt x="7850" y="3329"/>
                                </a:lnTo>
                                <a:lnTo>
                                  <a:pt x="7837" y="3348"/>
                                </a:lnTo>
                                <a:lnTo>
                                  <a:pt x="7829" y="3366"/>
                                </a:lnTo>
                                <a:lnTo>
                                  <a:pt x="7826" y="3374"/>
                                </a:lnTo>
                                <a:lnTo>
                                  <a:pt x="7824" y="3382"/>
                                </a:lnTo>
                                <a:lnTo>
                                  <a:pt x="7822" y="3389"/>
                                </a:lnTo>
                                <a:lnTo>
                                  <a:pt x="7822" y="3396"/>
                                </a:lnTo>
                                <a:lnTo>
                                  <a:pt x="7822" y="3402"/>
                                </a:lnTo>
                                <a:lnTo>
                                  <a:pt x="7823" y="3408"/>
                                </a:lnTo>
                                <a:lnTo>
                                  <a:pt x="7825" y="3414"/>
                                </a:lnTo>
                                <a:lnTo>
                                  <a:pt x="7827" y="3420"/>
                                </a:lnTo>
                                <a:lnTo>
                                  <a:pt x="7830" y="3425"/>
                                </a:lnTo>
                                <a:lnTo>
                                  <a:pt x="7834" y="3431"/>
                                </a:lnTo>
                                <a:lnTo>
                                  <a:pt x="7843" y="3441"/>
                                </a:lnTo>
                                <a:lnTo>
                                  <a:pt x="7856" y="3453"/>
                                </a:lnTo>
                                <a:lnTo>
                                  <a:pt x="7870" y="3464"/>
                                </a:lnTo>
                                <a:lnTo>
                                  <a:pt x="7885" y="3475"/>
                                </a:lnTo>
                                <a:lnTo>
                                  <a:pt x="7922" y="3501"/>
                                </a:lnTo>
                                <a:lnTo>
                                  <a:pt x="7942" y="3517"/>
                                </a:lnTo>
                                <a:lnTo>
                                  <a:pt x="7963" y="3534"/>
                                </a:lnTo>
                                <a:close/>
                                <a:moveTo>
                                  <a:pt x="8629" y="2339"/>
                                </a:moveTo>
                                <a:lnTo>
                                  <a:pt x="8811" y="2483"/>
                                </a:lnTo>
                                <a:lnTo>
                                  <a:pt x="8864" y="2416"/>
                                </a:lnTo>
                                <a:lnTo>
                                  <a:pt x="8886" y="2389"/>
                                </a:lnTo>
                                <a:lnTo>
                                  <a:pt x="8905" y="2366"/>
                                </a:lnTo>
                                <a:lnTo>
                                  <a:pt x="8919" y="2344"/>
                                </a:lnTo>
                                <a:lnTo>
                                  <a:pt x="8930" y="2326"/>
                                </a:lnTo>
                                <a:lnTo>
                                  <a:pt x="8934" y="2317"/>
                                </a:lnTo>
                                <a:lnTo>
                                  <a:pt x="8937" y="2309"/>
                                </a:lnTo>
                                <a:lnTo>
                                  <a:pt x="8939" y="2301"/>
                                </a:lnTo>
                                <a:lnTo>
                                  <a:pt x="8941" y="2293"/>
                                </a:lnTo>
                                <a:lnTo>
                                  <a:pt x="8941" y="2285"/>
                                </a:lnTo>
                                <a:lnTo>
                                  <a:pt x="8940" y="2277"/>
                                </a:lnTo>
                                <a:lnTo>
                                  <a:pt x="8938" y="2268"/>
                                </a:lnTo>
                                <a:lnTo>
                                  <a:pt x="8934" y="2260"/>
                                </a:lnTo>
                                <a:lnTo>
                                  <a:pt x="8930" y="2252"/>
                                </a:lnTo>
                                <a:lnTo>
                                  <a:pt x="8925" y="2244"/>
                                </a:lnTo>
                                <a:lnTo>
                                  <a:pt x="8918" y="2235"/>
                                </a:lnTo>
                                <a:lnTo>
                                  <a:pt x="8911" y="2226"/>
                                </a:lnTo>
                                <a:lnTo>
                                  <a:pt x="8891" y="2206"/>
                                </a:lnTo>
                                <a:lnTo>
                                  <a:pt x="8867" y="2183"/>
                                </a:lnTo>
                                <a:lnTo>
                                  <a:pt x="8838" y="2158"/>
                                </a:lnTo>
                                <a:lnTo>
                                  <a:pt x="8802" y="2128"/>
                                </a:lnTo>
                                <a:lnTo>
                                  <a:pt x="8629" y="2339"/>
                                </a:lnTo>
                                <a:close/>
                                <a:moveTo>
                                  <a:pt x="8440" y="2582"/>
                                </a:moveTo>
                                <a:lnTo>
                                  <a:pt x="8440" y="2582"/>
                                </a:lnTo>
                                <a:lnTo>
                                  <a:pt x="8478" y="2610"/>
                                </a:lnTo>
                                <a:lnTo>
                                  <a:pt x="8509" y="2634"/>
                                </a:lnTo>
                                <a:lnTo>
                                  <a:pt x="8537" y="2653"/>
                                </a:lnTo>
                                <a:lnTo>
                                  <a:pt x="8562" y="2667"/>
                                </a:lnTo>
                                <a:lnTo>
                                  <a:pt x="8572" y="2672"/>
                                </a:lnTo>
                                <a:lnTo>
                                  <a:pt x="8583" y="2676"/>
                                </a:lnTo>
                                <a:lnTo>
                                  <a:pt x="8592" y="2680"/>
                                </a:lnTo>
                                <a:lnTo>
                                  <a:pt x="8601" y="2682"/>
                                </a:lnTo>
                                <a:lnTo>
                                  <a:pt x="8610" y="2683"/>
                                </a:lnTo>
                                <a:lnTo>
                                  <a:pt x="8619" y="2682"/>
                                </a:lnTo>
                                <a:lnTo>
                                  <a:pt x="8627" y="2681"/>
                                </a:lnTo>
                                <a:lnTo>
                                  <a:pt x="8635" y="2679"/>
                                </a:lnTo>
                                <a:lnTo>
                                  <a:pt x="8643" y="2676"/>
                                </a:lnTo>
                                <a:lnTo>
                                  <a:pt x="8650" y="2671"/>
                                </a:lnTo>
                                <a:lnTo>
                                  <a:pt x="8658" y="2666"/>
                                </a:lnTo>
                                <a:lnTo>
                                  <a:pt x="8666" y="2659"/>
                                </a:lnTo>
                                <a:lnTo>
                                  <a:pt x="8682" y="2643"/>
                                </a:lnTo>
                                <a:lnTo>
                                  <a:pt x="8700" y="2623"/>
                                </a:lnTo>
                                <a:lnTo>
                                  <a:pt x="8720" y="2598"/>
                                </a:lnTo>
                                <a:lnTo>
                                  <a:pt x="8742" y="2570"/>
                                </a:lnTo>
                                <a:lnTo>
                                  <a:pt x="8768" y="2538"/>
                                </a:lnTo>
                                <a:lnTo>
                                  <a:pt x="8797" y="2502"/>
                                </a:lnTo>
                                <a:lnTo>
                                  <a:pt x="8759" y="2473"/>
                                </a:lnTo>
                                <a:lnTo>
                                  <a:pt x="8726" y="2449"/>
                                </a:lnTo>
                                <a:lnTo>
                                  <a:pt x="8698" y="2429"/>
                                </a:lnTo>
                                <a:lnTo>
                                  <a:pt x="8673" y="2413"/>
                                </a:lnTo>
                                <a:lnTo>
                                  <a:pt x="8662" y="2408"/>
                                </a:lnTo>
                                <a:lnTo>
                                  <a:pt x="8651" y="2403"/>
                                </a:lnTo>
                                <a:lnTo>
                                  <a:pt x="8642" y="2400"/>
                                </a:lnTo>
                                <a:lnTo>
                                  <a:pt x="8632" y="2397"/>
                                </a:lnTo>
                                <a:lnTo>
                                  <a:pt x="8624" y="2396"/>
                                </a:lnTo>
                                <a:lnTo>
                                  <a:pt x="8615" y="2396"/>
                                </a:lnTo>
                                <a:lnTo>
                                  <a:pt x="8607" y="2397"/>
                                </a:lnTo>
                                <a:lnTo>
                                  <a:pt x="8599" y="2399"/>
                                </a:lnTo>
                                <a:lnTo>
                                  <a:pt x="8591" y="2402"/>
                                </a:lnTo>
                                <a:lnTo>
                                  <a:pt x="8584" y="2407"/>
                                </a:lnTo>
                                <a:lnTo>
                                  <a:pt x="8576" y="2412"/>
                                </a:lnTo>
                                <a:lnTo>
                                  <a:pt x="8568" y="2420"/>
                                </a:lnTo>
                                <a:lnTo>
                                  <a:pt x="8553" y="2436"/>
                                </a:lnTo>
                                <a:lnTo>
                                  <a:pt x="8535" y="2456"/>
                                </a:lnTo>
                                <a:lnTo>
                                  <a:pt x="8516" y="2481"/>
                                </a:lnTo>
                                <a:lnTo>
                                  <a:pt x="8494" y="2511"/>
                                </a:lnTo>
                                <a:lnTo>
                                  <a:pt x="8468" y="2544"/>
                                </a:lnTo>
                                <a:lnTo>
                                  <a:pt x="8440" y="2582"/>
                                </a:lnTo>
                                <a:close/>
                                <a:moveTo>
                                  <a:pt x="8283" y="2785"/>
                                </a:moveTo>
                                <a:lnTo>
                                  <a:pt x="8459" y="2922"/>
                                </a:lnTo>
                                <a:lnTo>
                                  <a:pt x="8507" y="2861"/>
                                </a:lnTo>
                                <a:lnTo>
                                  <a:pt x="8525" y="2836"/>
                                </a:lnTo>
                                <a:lnTo>
                                  <a:pt x="8540" y="2814"/>
                                </a:lnTo>
                                <a:lnTo>
                                  <a:pt x="8553" y="2795"/>
                                </a:lnTo>
                                <a:lnTo>
                                  <a:pt x="8557" y="2787"/>
                                </a:lnTo>
                                <a:lnTo>
                                  <a:pt x="8561" y="2779"/>
                                </a:lnTo>
                                <a:lnTo>
                                  <a:pt x="8563" y="2771"/>
                                </a:lnTo>
                                <a:lnTo>
                                  <a:pt x="8565" y="2764"/>
                                </a:lnTo>
                                <a:lnTo>
                                  <a:pt x="8566" y="2755"/>
                                </a:lnTo>
                                <a:lnTo>
                                  <a:pt x="8565" y="2748"/>
                                </a:lnTo>
                                <a:lnTo>
                                  <a:pt x="8564" y="2741"/>
                                </a:lnTo>
                                <a:lnTo>
                                  <a:pt x="8562" y="2735"/>
                                </a:lnTo>
                                <a:lnTo>
                                  <a:pt x="8559" y="2728"/>
                                </a:lnTo>
                                <a:lnTo>
                                  <a:pt x="8555" y="2721"/>
                                </a:lnTo>
                                <a:lnTo>
                                  <a:pt x="8550" y="2714"/>
                                </a:lnTo>
                                <a:lnTo>
                                  <a:pt x="8543" y="2706"/>
                                </a:lnTo>
                                <a:lnTo>
                                  <a:pt x="8528" y="2690"/>
                                </a:lnTo>
                                <a:lnTo>
                                  <a:pt x="8508" y="2672"/>
                                </a:lnTo>
                                <a:lnTo>
                                  <a:pt x="8485" y="2652"/>
                                </a:lnTo>
                                <a:lnTo>
                                  <a:pt x="8425" y="2602"/>
                                </a:lnTo>
                                <a:lnTo>
                                  <a:pt x="8283" y="2785"/>
                                </a:lnTo>
                                <a:close/>
                                <a:moveTo>
                                  <a:pt x="8130" y="2982"/>
                                </a:moveTo>
                                <a:lnTo>
                                  <a:pt x="8302" y="3125"/>
                                </a:lnTo>
                                <a:lnTo>
                                  <a:pt x="8444" y="2942"/>
                                </a:lnTo>
                                <a:lnTo>
                                  <a:pt x="8382" y="2897"/>
                                </a:lnTo>
                                <a:lnTo>
                                  <a:pt x="8357" y="2879"/>
                                </a:lnTo>
                                <a:lnTo>
                                  <a:pt x="8335" y="2865"/>
                                </a:lnTo>
                                <a:lnTo>
                                  <a:pt x="8316" y="2854"/>
                                </a:lnTo>
                                <a:lnTo>
                                  <a:pt x="8307" y="2849"/>
                                </a:lnTo>
                                <a:lnTo>
                                  <a:pt x="8299" y="2846"/>
                                </a:lnTo>
                                <a:lnTo>
                                  <a:pt x="8292" y="2844"/>
                                </a:lnTo>
                                <a:lnTo>
                                  <a:pt x="8284" y="2842"/>
                                </a:lnTo>
                                <a:lnTo>
                                  <a:pt x="8277" y="2841"/>
                                </a:lnTo>
                                <a:lnTo>
                                  <a:pt x="8270" y="2842"/>
                                </a:lnTo>
                                <a:lnTo>
                                  <a:pt x="8262" y="2843"/>
                                </a:lnTo>
                                <a:lnTo>
                                  <a:pt x="8256" y="2845"/>
                                </a:lnTo>
                                <a:lnTo>
                                  <a:pt x="8249" y="2848"/>
                                </a:lnTo>
                                <a:lnTo>
                                  <a:pt x="8242" y="2852"/>
                                </a:lnTo>
                                <a:lnTo>
                                  <a:pt x="8235" y="2857"/>
                                </a:lnTo>
                                <a:lnTo>
                                  <a:pt x="8228" y="2863"/>
                                </a:lnTo>
                                <a:lnTo>
                                  <a:pt x="8213" y="2878"/>
                                </a:lnTo>
                                <a:lnTo>
                                  <a:pt x="8195" y="2898"/>
                                </a:lnTo>
                                <a:lnTo>
                                  <a:pt x="8177" y="2921"/>
                                </a:lnTo>
                                <a:lnTo>
                                  <a:pt x="8130" y="2982"/>
                                </a:lnTo>
                                <a:close/>
                                <a:moveTo>
                                  <a:pt x="9072" y="1782"/>
                                </a:moveTo>
                                <a:lnTo>
                                  <a:pt x="9072" y="1782"/>
                                </a:lnTo>
                                <a:lnTo>
                                  <a:pt x="9111" y="1812"/>
                                </a:lnTo>
                                <a:lnTo>
                                  <a:pt x="9144" y="1836"/>
                                </a:lnTo>
                                <a:lnTo>
                                  <a:pt x="9173" y="1856"/>
                                </a:lnTo>
                                <a:lnTo>
                                  <a:pt x="9198" y="1872"/>
                                </a:lnTo>
                                <a:lnTo>
                                  <a:pt x="9209" y="1878"/>
                                </a:lnTo>
                                <a:lnTo>
                                  <a:pt x="9219" y="1882"/>
                                </a:lnTo>
                                <a:lnTo>
                                  <a:pt x="9229" y="1886"/>
                                </a:lnTo>
                                <a:lnTo>
                                  <a:pt x="9238" y="1888"/>
                                </a:lnTo>
                                <a:lnTo>
                                  <a:pt x="9248" y="1889"/>
                                </a:lnTo>
                                <a:lnTo>
                                  <a:pt x="9256" y="1889"/>
                                </a:lnTo>
                                <a:lnTo>
                                  <a:pt x="9264" y="1888"/>
                                </a:lnTo>
                                <a:lnTo>
                                  <a:pt x="9272" y="1886"/>
                                </a:lnTo>
                                <a:lnTo>
                                  <a:pt x="9279" y="1882"/>
                                </a:lnTo>
                                <a:lnTo>
                                  <a:pt x="9287" y="1878"/>
                                </a:lnTo>
                                <a:lnTo>
                                  <a:pt x="9295" y="1872"/>
                                </a:lnTo>
                                <a:lnTo>
                                  <a:pt x="9302" y="1866"/>
                                </a:lnTo>
                                <a:lnTo>
                                  <a:pt x="9319" y="1848"/>
                                </a:lnTo>
                                <a:lnTo>
                                  <a:pt x="9337" y="1827"/>
                                </a:lnTo>
                                <a:lnTo>
                                  <a:pt x="9356" y="1802"/>
                                </a:lnTo>
                                <a:lnTo>
                                  <a:pt x="9378" y="1772"/>
                                </a:lnTo>
                                <a:lnTo>
                                  <a:pt x="9405" y="1739"/>
                                </a:lnTo>
                                <a:lnTo>
                                  <a:pt x="9434" y="1701"/>
                                </a:lnTo>
                                <a:lnTo>
                                  <a:pt x="9447" y="1685"/>
                                </a:lnTo>
                                <a:lnTo>
                                  <a:pt x="9463" y="1668"/>
                                </a:lnTo>
                                <a:lnTo>
                                  <a:pt x="9495" y="1632"/>
                                </a:lnTo>
                                <a:lnTo>
                                  <a:pt x="9530" y="1595"/>
                                </a:lnTo>
                                <a:lnTo>
                                  <a:pt x="9546" y="1574"/>
                                </a:lnTo>
                                <a:lnTo>
                                  <a:pt x="9561" y="1555"/>
                                </a:lnTo>
                                <a:lnTo>
                                  <a:pt x="9575" y="1535"/>
                                </a:lnTo>
                                <a:lnTo>
                                  <a:pt x="9588" y="1514"/>
                                </a:lnTo>
                                <a:lnTo>
                                  <a:pt x="9599" y="1494"/>
                                </a:lnTo>
                                <a:lnTo>
                                  <a:pt x="9603" y="1484"/>
                                </a:lnTo>
                                <a:lnTo>
                                  <a:pt x="9606" y="1474"/>
                                </a:lnTo>
                                <a:lnTo>
                                  <a:pt x="9609" y="1464"/>
                                </a:lnTo>
                                <a:lnTo>
                                  <a:pt x="9611" y="1454"/>
                                </a:lnTo>
                                <a:lnTo>
                                  <a:pt x="9612" y="1444"/>
                                </a:lnTo>
                                <a:lnTo>
                                  <a:pt x="9612" y="1434"/>
                                </a:lnTo>
                                <a:lnTo>
                                  <a:pt x="9611" y="1425"/>
                                </a:lnTo>
                                <a:lnTo>
                                  <a:pt x="9610" y="1415"/>
                                </a:lnTo>
                                <a:lnTo>
                                  <a:pt x="9607" y="1406"/>
                                </a:lnTo>
                                <a:lnTo>
                                  <a:pt x="9603" y="1397"/>
                                </a:lnTo>
                                <a:lnTo>
                                  <a:pt x="9596" y="1382"/>
                                </a:lnTo>
                                <a:lnTo>
                                  <a:pt x="9588" y="1370"/>
                                </a:lnTo>
                                <a:lnTo>
                                  <a:pt x="9581" y="1359"/>
                                </a:lnTo>
                                <a:lnTo>
                                  <a:pt x="9574" y="1350"/>
                                </a:lnTo>
                                <a:lnTo>
                                  <a:pt x="9566" y="1341"/>
                                </a:lnTo>
                                <a:lnTo>
                                  <a:pt x="9559" y="1333"/>
                                </a:lnTo>
                                <a:lnTo>
                                  <a:pt x="9551" y="1327"/>
                                </a:lnTo>
                                <a:lnTo>
                                  <a:pt x="9543" y="1321"/>
                                </a:lnTo>
                                <a:lnTo>
                                  <a:pt x="9535" y="1317"/>
                                </a:lnTo>
                                <a:lnTo>
                                  <a:pt x="9527" y="1312"/>
                                </a:lnTo>
                                <a:lnTo>
                                  <a:pt x="9518" y="1310"/>
                                </a:lnTo>
                                <a:lnTo>
                                  <a:pt x="9510" y="1308"/>
                                </a:lnTo>
                                <a:lnTo>
                                  <a:pt x="9501" y="1307"/>
                                </a:lnTo>
                                <a:lnTo>
                                  <a:pt x="9493" y="1307"/>
                                </a:lnTo>
                                <a:lnTo>
                                  <a:pt x="9484" y="1308"/>
                                </a:lnTo>
                                <a:lnTo>
                                  <a:pt x="9475" y="1310"/>
                                </a:lnTo>
                                <a:lnTo>
                                  <a:pt x="9466" y="1312"/>
                                </a:lnTo>
                                <a:lnTo>
                                  <a:pt x="9458" y="1316"/>
                                </a:lnTo>
                                <a:lnTo>
                                  <a:pt x="9448" y="1320"/>
                                </a:lnTo>
                                <a:lnTo>
                                  <a:pt x="9439" y="1325"/>
                                </a:lnTo>
                                <a:lnTo>
                                  <a:pt x="9420" y="1336"/>
                                </a:lnTo>
                                <a:lnTo>
                                  <a:pt x="9402" y="1349"/>
                                </a:lnTo>
                                <a:lnTo>
                                  <a:pt x="9384" y="1365"/>
                                </a:lnTo>
                                <a:lnTo>
                                  <a:pt x="9364" y="1382"/>
                                </a:lnTo>
                                <a:lnTo>
                                  <a:pt x="9345" y="1403"/>
                                </a:lnTo>
                                <a:lnTo>
                                  <a:pt x="9327" y="1424"/>
                                </a:lnTo>
                                <a:lnTo>
                                  <a:pt x="9307" y="1446"/>
                                </a:lnTo>
                                <a:lnTo>
                                  <a:pt x="9289" y="1470"/>
                                </a:lnTo>
                                <a:lnTo>
                                  <a:pt x="9253" y="1518"/>
                                </a:lnTo>
                                <a:lnTo>
                                  <a:pt x="9217" y="1569"/>
                                </a:lnTo>
                                <a:lnTo>
                                  <a:pt x="9184" y="1620"/>
                                </a:lnTo>
                                <a:lnTo>
                                  <a:pt x="9122" y="1712"/>
                                </a:lnTo>
                                <a:lnTo>
                                  <a:pt x="9095" y="1751"/>
                                </a:lnTo>
                                <a:lnTo>
                                  <a:pt x="9083" y="1767"/>
                                </a:lnTo>
                                <a:lnTo>
                                  <a:pt x="9072" y="1782"/>
                                </a:lnTo>
                                <a:close/>
                                <a:moveTo>
                                  <a:pt x="8818" y="2109"/>
                                </a:moveTo>
                                <a:lnTo>
                                  <a:pt x="9002" y="2251"/>
                                </a:lnTo>
                                <a:lnTo>
                                  <a:pt x="9235" y="1951"/>
                                </a:lnTo>
                                <a:lnTo>
                                  <a:pt x="9192" y="1918"/>
                                </a:lnTo>
                                <a:lnTo>
                                  <a:pt x="9173" y="1905"/>
                                </a:lnTo>
                                <a:lnTo>
                                  <a:pt x="9154" y="1893"/>
                                </a:lnTo>
                                <a:lnTo>
                                  <a:pt x="9137" y="1883"/>
                                </a:lnTo>
                                <a:lnTo>
                                  <a:pt x="9121" y="1874"/>
                                </a:lnTo>
                                <a:lnTo>
                                  <a:pt x="9106" y="1867"/>
                                </a:lnTo>
                                <a:lnTo>
                                  <a:pt x="9091" y="1861"/>
                                </a:lnTo>
                                <a:lnTo>
                                  <a:pt x="9078" y="1857"/>
                                </a:lnTo>
                                <a:lnTo>
                                  <a:pt x="9066" y="1855"/>
                                </a:lnTo>
                                <a:lnTo>
                                  <a:pt x="9054" y="1854"/>
                                </a:lnTo>
                                <a:lnTo>
                                  <a:pt x="9043" y="1854"/>
                                </a:lnTo>
                                <a:lnTo>
                                  <a:pt x="9031" y="1856"/>
                                </a:lnTo>
                                <a:lnTo>
                                  <a:pt x="9021" y="1859"/>
                                </a:lnTo>
                                <a:lnTo>
                                  <a:pt x="9012" y="1865"/>
                                </a:lnTo>
                                <a:lnTo>
                                  <a:pt x="9002" y="1870"/>
                                </a:lnTo>
                                <a:lnTo>
                                  <a:pt x="8993" y="1877"/>
                                </a:lnTo>
                                <a:lnTo>
                                  <a:pt x="8984" y="1886"/>
                                </a:lnTo>
                                <a:lnTo>
                                  <a:pt x="8975" y="1895"/>
                                </a:lnTo>
                                <a:lnTo>
                                  <a:pt x="8965" y="1905"/>
                                </a:lnTo>
                                <a:lnTo>
                                  <a:pt x="8945" y="1929"/>
                                </a:lnTo>
                                <a:lnTo>
                                  <a:pt x="8925" y="1959"/>
                                </a:lnTo>
                                <a:lnTo>
                                  <a:pt x="8878" y="2027"/>
                                </a:lnTo>
                                <a:lnTo>
                                  <a:pt x="8850" y="2066"/>
                                </a:lnTo>
                                <a:lnTo>
                                  <a:pt x="8818" y="2109"/>
                                </a:lnTo>
                                <a:close/>
                                <a:moveTo>
                                  <a:pt x="6702" y="5535"/>
                                </a:moveTo>
                                <a:lnTo>
                                  <a:pt x="6538" y="5397"/>
                                </a:lnTo>
                                <a:lnTo>
                                  <a:pt x="6296" y="5693"/>
                                </a:lnTo>
                                <a:lnTo>
                                  <a:pt x="6339" y="5724"/>
                                </a:lnTo>
                                <a:lnTo>
                                  <a:pt x="6357" y="5737"/>
                                </a:lnTo>
                                <a:lnTo>
                                  <a:pt x="6375" y="5749"/>
                                </a:lnTo>
                                <a:lnTo>
                                  <a:pt x="6392" y="5758"/>
                                </a:lnTo>
                                <a:lnTo>
                                  <a:pt x="6408" y="5766"/>
                                </a:lnTo>
                                <a:lnTo>
                                  <a:pt x="6422" y="5773"/>
                                </a:lnTo>
                                <a:lnTo>
                                  <a:pt x="6436" y="5778"/>
                                </a:lnTo>
                                <a:lnTo>
                                  <a:pt x="6448" y="5783"/>
                                </a:lnTo>
                                <a:lnTo>
                                  <a:pt x="6461" y="5785"/>
                                </a:lnTo>
                                <a:lnTo>
                                  <a:pt x="6473" y="5786"/>
                                </a:lnTo>
                                <a:lnTo>
                                  <a:pt x="6484" y="5785"/>
                                </a:lnTo>
                                <a:lnTo>
                                  <a:pt x="6494" y="5783"/>
                                </a:lnTo>
                                <a:lnTo>
                                  <a:pt x="6504" y="5779"/>
                                </a:lnTo>
                                <a:lnTo>
                                  <a:pt x="6513" y="5774"/>
                                </a:lnTo>
                                <a:lnTo>
                                  <a:pt x="6522" y="5769"/>
                                </a:lnTo>
                                <a:lnTo>
                                  <a:pt x="6533" y="5762"/>
                                </a:lnTo>
                                <a:lnTo>
                                  <a:pt x="6541" y="5754"/>
                                </a:lnTo>
                                <a:lnTo>
                                  <a:pt x="6550" y="5744"/>
                                </a:lnTo>
                                <a:lnTo>
                                  <a:pt x="6559" y="5734"/>
                                </a:lnTo>
                                <a:lnTo>
                                  <a:pt x="6578" y="5709"/>
                                </a:lnTo>
                                <a:lnTo>
                                  <a:pt x="6597" y="5682"/>
                                </a:lnTo>
                                <a:lnTo>
                                  <a:pt x="6644" y="5615"/>
                                </a:lnTo>
                                <a:lnTo>
                                  <a:pt x="6671" y="5577"/>
                                </a:lnTo>
                                <a:lnTo>
                                  <a:pt x="6702" y="5535"/>
                                </a:lnTo>
                                <a:close/>
                                <a:moveTo>
                                  <a:pt x="6457" y="5849"/>
                                </a:moveTo>
                                <a:lnTo>
                                  <a:pt x="6281" y="5711"/>
                                </a:lnTo>
                                <a:lnTo>
                                  <a:pt x="6027" y="6039"/>
                                </a:lnTo>
                                <a:lnTo>
                                  <a:pt x="6050" y="6057"/>
                                </a:lnTo>
                                <a:lnTo>
                                  <a:pt x="6070" y="6071"/>
                                </a:lnTo>
                                <a:lnTo>
                                  <a:pt x="6089" y="6084"/>
                                </a:lnTo>
                                <a:lnTo>
                                  <a:pt x="6107" y="6095"/>
                                </a:lnTo>
                                <a:lnTo>
                                  <a:pt x="6126" y="6104"/>
                                </a:lnTo>
                                <a:lnTo>
                                  <a:pt x="6142" y="6111"/>
                                </a:lnTo>
                                <a:lnTo>
                                  <a:pt x="6157" y="6117"/>
                                </a:lnTo>
                                <a:lnTo>
                                  <a:pt x="6171" y="6120"/>
                                </a:lnTo>
                                <a:lnTo>
                                  <a:pt x="6186" y="6123"/>
                                </a:lnTo>
                                <a:lnTo>
                                  <a:pt x="6198" y="6124"/>
                                </a:lnTo>
                                <a:lnTo>
                                  <a:pt x="6211" y="6123"/>
                                </a:lnTo>
                                <a:lnTo>
                                  <a:pt x="6222" y="6121"/>
                                </a:lnTo>
                                <a:lnTo>
                                  <a:pt x="6233" y="6117"/>
                                </a:lnTo>
                                <a:lnTo>
                                  <a:pt x="6244" y="6112"/>
                                </a:lnTo>
                                <a:lnTo>
                                  <a:pt x="6256" y="6106"/>
                                </a:lnTo>
                                <a:lnTo>
                                  <a:pt x="6266" y="6099"/>
                                </a:lnTo>
                                <a:lnTo>
                                  <a:pt x="6276" y="6090"/>
                                </a:lnTo>
                                <a:lnTo>
                                  <a:pt x="6286" y="6081"/>
                                </a:lnTo>
                                <a:lnTo>
                                  <a:pt x="6296" y="6070"/>
                                </a:lnTo>
                                <a:lnTo>
                                  <a:pt x="6306" y="6058"/>
                                </a:lnTo>
                                <a:lnTo>
                                  <a:pt x="6327" y="6030"/>
                                </a:lnTo>
                                <a:lnTo>
                                  <a:pt x="6349" y="6000"/>
                                </a:lnTo>
                                <a:lnTo>
                                  <a:pt x="6398" y="5930"/>
                                </a:lnTo>
                                <a:lnTo>
                                  <a:pt x="6426" y="5890"/>
                                </a:lnTo>
                                <a:lnTo>
                                  <a:pt x="6457" y="5849"/>
                                </a:lnTo>
                                <a:close/>
                                <a:moveTo>
                                  <a:pt x="6177" y="6198"/>
                                </a:moveTo>
                                <a:lnTo>
                                  <a:pt x="6007" y="6066"/>
                                </a:lnTo>
                                <a:lnTo>
                                  <a:pt x="5946" y="6142"/>
                                </a:lnTo>
                                <a:lnTo>
                                  <a:pt x="5883" y="6219"/>
                                </a:lnTo>
                                <a:lnTo>
                                  <a:pt x="5821" y="6296"/>
                                </a:lnTo>
                                <a:lnTo>
                                  <a:pt x="5758" y="6373"/>
                                </a:lnTo>
                                <a:lnTo>
                                  <a:pt x="5698" y="6451"/>
                                </a:lnTo>
                                <a:lnTo>
                                  <a:pt x="5667" y="6490"/>
                                </a:lnTo>
                                <a:lnTo>
                                  <a:pt x="5638" y="6530"/>
                                </a:lnTo>
                                <a:lnTo>
                                  <a:pt x="5609" y="6570"/>
                                </a:lnTo>
                                <a:lnTo>
                                  <a:pt x="5582" y="6611"/>
                                </a:lnTo>
                                <a:lnTo>
                                  <a:pt x="5556" y="6651"/>
                                </a:lnTo>
                                <a:lnTo>
                                  <a:pt x="5530" y="6693"/>
                                </a:lnTo>
                                <a:lnTo>
                                  <a:pt x="5561" y="6699"/>
                                </a:lnTo>
                                <a:lnTo>
                                  <a:pt x="5591" y="6703"/>
                                </a:lnTo>
                                <a:lnTo>
                                  <a:pt x="5619" y="6704"/>
                                </a:lnTo>
                                <a:lnTo>
                                  <a:pt x="5647" y="6704"/>
                                </a:lnTo>
                                <a:lnTo>
                                  <a:pt x="5673" y="6702"/>
                                </a:lnTo>
                                <a:lnTo>
                                  <a:pt x="5698" y="6699"/>
                                </a:lnTo>
                                <a:lnTo>
                                  <a:pt x="5722" y="6693"/>
                                </a:lnTo>
                                <a:lnTo>
                                  <a:pt x="5745" y="6686"/>
                                </a:lnTo>
                                <a:lnTo>
                                  <a:pt x="5767" y="6678"/>
                                </a:lnTo>
                                <a:lnTo>
                                  <a:pt x="5788" y="6666"/>
                                </a:lnTo>
                                <a:lnTo>
                                  <a:pt x="5808" y="6655"/>
                                </a:lnTo>
                                <a:lnTo>
                                  <a:pt x="5828" y="6642"/>
                                </a:lnTo>
                                <a:lnTo>
                                  <a:pt x="5848" y="6627"/>
                                </a:lnTo>
                                <a:lnTo>
                                  <a:pt x="5866" y="6612"/>
                                </a:lnTo>
                                <a:lnTo>
                                  <a:pt x="5884" y="6594"/>
                                </a:lnTo>
                                <a:lnTo>
                                  <a:pt x="5901" y="6576"/>
                                </a:lnTo>
                                <a:lnTo>
                                  <a:pt x="5919" y="6558"/>
                                </a:lnTo>
                                <a:lnTo>
                                  <a:pt x="5935" y="6538"/>
                                </a:lnTo>
                                <a:lnTo>
                                  <a:pt x="5952" y="6516"/>
                                </a:lnTo>
                                <a:lnTo>
                                  <a:pt x="5968" y="6495"/>
                                </a:lnTo>
                                <a:lnTo>
                                  <a:pt x="6001" y="6449"/>
                                </a:lnTo>
                                <a:lnTo>
                                  <a:pt x="6034" y="6402"/>
                                </a:lnTo>
                                <a:lnTo>
                                  <a:pt x="6102" y="6301"/>
                                </a:lnTo>
                                <a:lnTo>
                                  <a:pt x="6139" y="6249"/>
                                </a:lnTo>
                                <a:lnTo>
                                  <a:pt x="6177" y="6198"/>
                                </a:lnTo>
                                <a:close/>
                                <a:moveTo>
                                  <a:pt x="7716" y="4244"/>
                                </a:moveTo>
                                <a:lnTo>
                                  <a:pt x="7855" y="4080"/>
                                </a:lnTo>
                                <a:lnTo>
                                  <a:pt x="7803" y="4038"/>
                                </a:lnTo>
                                <a:lnTo>
                                  <a:pt x="7779" y="4021"/>
                                </a:lnTo>
                                <a:lnTo>
                                  <a:pt x="7758" y="4005"/>
                                </a:lnTo>
                                <a:lnTo>
                                  <a:pt x="7739" y="3991"/>
                                </a:lnTo>
                                <a:lnTo>
                                  <a:pt x="7720" y="3981"/>
                                </a:lnTo>
                                <a:lnTo>
                                  <a:pt x="7710" y="3977"/>
                                </a:lnTo>
                                <a:lnTo>
                                  <a:pt x="7701" y="3973"/>
                                </a:lnTo>
                                <a:lnTo>
                                  <a:pt x="7693" y="3971"/>
                                </a:lnTo>
                                <a:lnTo>
                                  <a:pt x="7684" y="3969"/>
                                </a:lnTo>
                                <a:lnTo>
                                  <a:pt x="7676" y="3969"/>
                                </a:lnTo>
                                <a:lnTo>
                                  <a:pt x="7668" y="3969"/>
                                </a:lnTo>
                                <a:lnTo>
                                  <a:pt x="7659" y="3970"/>
                                </a:lnTo>
                                <a:lnTo>
                                  <a:pt x="7651" y="3973"/>
                                </a:lnTo>
                                <a:lnTo>
                                  <a:pt x="7643" y="3976"/>
                                </a:lnTo>
                                <a:lnTo>
                                  <a:pt x="7634" y="3981"/>
                                </a:lnTo>
                                <a:lnTo>
                                  <a:pt x="7626" y="3987"/>
                                </a:lnTo>
                                <a:lnTo>
                                  <a:pt x="7617" y="3995"/>
                                </a:lnTo>
                                <a:lnTo>
                                  <a:pt x="7609" y="4003"/>
                                </a:lnTo>
                                <a:lnTo>
                                  <a:pt x="7600" y="4013"/>
                                </a:lnTo>
                                <a:lnTo>
                                  <a:pt x="7592" y="4024"/>
                                </a:lnTo>
                                <a:lnTo>
                                  <a:pt x="7583" y="4036"/>
                                </a:lnTo>
                                <a:lnTo>
                                  <a:pt x="7563" y="4066"/>
                                </a:lnTo>
                                <a:lnTo>
                                  <a:pt x="7543" y="4101"/>
                                </a:lnTo>
                                <a:lnTo>
                                  <a:pt x="7716" y="4244"/>
                                </a:lnTo>
                                <a:close/>
                                <a:moveTo>
                                  <a:pt x="7524" y="4126"/>
                                </a:moveTo>
                                <a:lnTo>
                                  <a:pt x="7524" y="4126"/>
                                </a:lnTo>
                                <a:lnTo>
                                  <a:pt x="7478" y="4188"/>
                                </a:lnTo>
                                <a:lnTo>
                                  <a:pt x="7461" y="4214"/>
                                </a:lnTo>
                                <a:lnTo>
                                  <a:pt x="7447" y="4235"/>
                                </a:lnTo>
                                <a:lnTo>
                                  <a:pt x="7436" y="4254"/>
                                </a:lnTo>
                                <a:lnTo>
                                  <a:pt x="7430" y="4263"/>
                                </a:lnTo>
                                <a:lnTo>
                                  <a:pt x="7427" y="4272"/>
                                </a:lnTo>
                                <a:lnTo>
                                  <a:pt x="7425" y="4280"/>
                                </a:lnTo>
                                <a:lnTo>
                                  <a:pt x="7423" y="4287"/>
                                </a:lnTo>
                                <a:lnTo>
                                  <a:pt x="7422" y="4294"/>
                                </a:lnTo>
                                <a:lnTo>
                                  <a:pt x="7423" y="4301"/>
                                </a:lnTo>
                                <a:lnTo>
                                  <a:pt x="7424" y="4308"/>
                                </a:lnTo>
                                <a:lnTo>
                                  <a:pt x="7426" y="4314"/>
                                </a:lnTo>
                                <a:lnTo>
                                  <a:pt x="7429" y="4321"/>
                                </a:lnTo>
                                <a:lnTo>
                                  <a:pt x="7434" y="4328"/>
                                </a:lnTo>
                                <a:lnTo>
                                  <a:pt x="7439" y="4335"/>
                                </a:lnTo>
                                <a:lnTo>
                                  <a:pt x="7445" y="4343"/>
                                </a:lnTo>
                                <a:lnTo>
                                  <a:pt x="7460" y="4358"/>
                                </a:lnTo>
                                <a:lnTo>
                                  <a:pt x="7479" y="4375"/>
                                </a:lnTo>
                                <a:lnTo>
                                  <a:pt x="7502" y="4393"/>
                                </a:lnTo>
                                <a:lnTo>
                                  <a:pt x="7563" y="4440"/>
                                </a:lnTo>
                                <a:lnTo>
                                  <a:pt x="7610" y="4380"/>
                                </a:lnTo>
                                <a:lnTo>
                                  <a:pt x="7628" y="4356"/>
                                </a:lnTo>
                                <a:lnTo>
                                  <a:pt x="7643" y="4334"/>
                                </a:lnTo>
                                <a:lnTo>
                                  <a:pt x="7654" y="4316"/>
                                </a:lnTo>
                                <a:lnTo>
                                  <a:pt x="7658" y="4308"/>
                                </a:lnTo>
                                <a:lnTo>
                                  <a:pt x="7661" y="4300"/>
                                </a:lnTo>
                                <a:lnTo>
                                  <a:pt x="7663" y="4292"/>
                                </a:lnTo>
                                <a:lnTo>
                                  <a:pt x="7664" y="4285"/>
                                </a:lnTo>
                                <a:lnTo>
                                  <a:pt x="7665" y="4278"/>
                                </a:lnTo>
                                <a:lnTo>
                                  <a:pt x="7664" y="4271"/>
                                </a:lnTo>
                                <a:lnTo>
                                  <a:pt x="7663" y="4263"/>
                                </a:lnTo>
                                <a:lnTo>
                                  <a:pt x="7660" y="4257"/>
                                </a:lnTo>
                                <a:lnTo>
                                  <a:pt x="7657" y="4250"/>
                                </a:lnTo>
                                <a:lnTo>
                                  <a:pt x="7653" y="4243"/>
                                </a:lnTo>
                                <a:lnTo>
                                  <a:pt x="7648" y="4236"/>
                                </a:lnTo>
                                <a:lnTo>
                                  <a:pt x="7640" y="4229"/>
                                </a:lnTo>
                                <a:lnTo>
                                  <a:pt x="7625" y="4213"/>
                                </a:lnTo>
                                <a:lnTo>
                                  <a:pt x="7606" y="4195"/>
                                </a:lnTo>
                                <a:lnTo>
                                  <a:pt x="7583" y="4175"/>
                                </a:lnTo>
                                <a:lnTo>
                                  <a:pt x="7524" y="4126"/>
                                </a:lnTo>
                                <a:close/>
                                <a:moveTo>
                                  <a:pt x="7415" y="4631"/>
                                </a:moveTo>
                                <a:lnTo>
                                  <a:pt x="7554" y="4465"/>
                                </a:lnTo>
                                <a:lnTo>
                                  <a:pt x="7371" y="4322"/>
                                </a:lnTo>
                                <a:lnTo>
                                  <a:pt x="7324" y="4383"/>
                                </a:lnTo>
                                <a:lnTo>
                                  <a:pt x="7306" y="4408"/>
                                </a:lnTo>
                                <a:lnTo>
                                  <a:pt x="7291" y="4429"/>
                                </a:lnTo>
                                <a:lnTo>
                                  <a:pt x="7280" y="4447"/>
                                </a:lnTo>
                                <a:lnTo>
                                  <a:pt x="7276" y="4455"/>
                                </a:lnTo>
                                <a:lnTo>
                                  <a:pt x="7273" y="4463"/>
                                </a:lnTo>
                                <a:lnTo>
                                  <a:pt x="7271" y="4471"/>
                                </a:lnTo>
                                <a:lnTo>
                                  <a:pt x="7269" y="4479"/>
                                </a:lnTo>
                                <a:lnTo>
                                  <a:pt x="7269" y="4486"/>
                                </a:lnTo>
                                <a:lnTo>
                                  <a:pt x="7270" y="4492"/>
                                </a:lnTo>
                                <a:lnTo>
                                  <a:pt x="7271" y="4499"/>
                                </a:lnTo>
                                <a:lnTo>
                                  <a:pt x="7274" y="4506"/>
                                </a:lnTo>
                                <a:lnTo>
                                  <a:pt x="7277" y="4512"/>
                                </a:lnTo>
                                <a:lnTo>
                                  <a:pt x="7282" y="4519"/>
                                </a:lnTo>
                                <a:lnTo>
                                  <a:pt x="7287" y="4526"/>
                                </a:lnTo>
                                <a:lnTo>
                                  <a:pt x="7295" y="4533"/>
                                </a:lnTo>
                                <a:lnTo>
                                  <a:pt x="7310" y="4549"/>
                                </a:lnTo>
                                <a:lnTo>
                                  <a:pt x="7330" y="4565"/>
                                </a:lnTo>
                                <a:lnTo>
                                  <a:pt x="7354" y="4584"/>
                                </a:lnTo>
                                <a:lnTo>
                                  <a:pt x="7415" y="4631"/>
                                </a:lnTo>
                                <a:close/>
                                <a:moveTo>
                                  <a:pt x="7400" y="4650"/>
                                </a:moveTo>
                                <a:lnTo>
                                  <a:pt x="7223" y="4513"/>
                                </a:lnTo>
                                <a:lnTo>
                                  <a:pt x="7087" y="4690"/>
                                </a:lnTo>
                                <a:lnTo>
                                  <a:pt x="7147" y="4738"/>
                                </a:lnTo>
                                <a:lnTo>
                                  <a:pt x="7173" y="4757"/>
                                </a:lnTo>
                                <a:lnTo>
                                  <a:pt x="7194" y="4772"/>
                                </a:lnTo>
                                <a:lnTo>
                                  <a:pt x="7213" y="4784"/>
                                </a:lnTo>
                                <a:lnTo>
                                  <a:pt x="7221" y="4788"/>
                                </a:lnTo>
                                <a:lnTo>
                                  <a:pt x="7230" y="4791"/>
                                </a:lnTo>
                                <a:lnTo>
                                  <a:pt x="7238" y="4794"/>
                                </a:lnTo>
                                <a:lnTo>
                                  <a:pt x="7245" y="4795"/>
                                </a:lnTo>
                                <a:lnTo>
                                  <a:pt x="7252" y="4796"/>
                                </a:lnTo>
                                <a:lnTo>
                                  <a:pt x="7259" y="4795"/>
                                </a:lnTo>
                                <a:lnTo>
                                  <a:pt x="7266" y="4794"/>
                                </a:lnTo>
                                <a:lnTo>
                                  <a:pt x="7272" y="4792"/>
                                </a:lnTo>
                                <a:lnTo>
                                  <a:pt x="7279" y="4788"/>
                                </a:lnTo>
                                <a:lnTo>
                                  <a:pt x="7286" y="4784"/>
                                </a:lnTo>
                                <a:lnTo>
                                  <a:pt x="7293" y="4779"/>
                                </a:lnTo>
                                <a:lnTo>
                                  <a:pt x="7301" y="4773"/>
                                </a:lnTo>
                                <a:lnTo>
                                  <a:pt x="7316" y="4757"/>
                                </a:lnTo>
                                <a:lnTo>
                                  <a:pt x="7333" y="4736"/>
                                </a:lnTo>
                                <a:lnTo>
                                  <a:pt x="7352" y="4712"/>
                                </a:lnTo>
                                <a:lnTo>
                                  <a:pt x="7400" y="4650"/>
                                </a:lnTo>
                                <a:close/>
                                <a:moveTo>
                                  <a:pt x="7248" y="4846"/>
                                </a:moveTo>
                                <a:lnTo>
                                  <a:pt x="7248" y="4846"/>
                                </a:lnTo>
                                <a:lnTo>
                                  <a:pt x="7181" y="4799"/>
                                </a:lnTo>
                                <a:lnTo>
                                  <a:pt x="7153" y="4781"/>
                                </a:lnTo>
                                <a:lnTo>
                                  <a:pt x="7130" y="4767"/>
                                </a:lnTo>
                                <a:lnTo>
                                  <a:pt x="7110" y="4757"/>
                                </a:lnTo>
                                <a:lnTo>
                                  <a:pt x="7101" y="4754"/>
                                </a:lnTo>
                                <a:lnTo>
                                  <a:pt x="7092" y="4751"/>
                                </a:lnTo>
                                <a:lnTo>
                                  <a:pt x="7083" y="4749"/>
                                </a:lnTo>
                                <a:lnTo>
                                  <a:pt x="7075" y="4748"/>
                                </a:lnTo>
                                <a:lnTo>
                                  <a:pt x="7068" y="4749"/>
                                </a:lnTo>
                                <a:lnTo>
                                  <a:pt x="7060" y="4751"/>
                                </a:lnTo>
                                <a:lnTo>
                                  <a:pt x="7053" y="4753"/>
                                </a:lnTo>
                                <a:lnTo>
                                  <a:pt x="7046" y="4757"/>
                                </a:lnTo>
                                <a:lnTo>
                                  <a:pt x="7039" y="4761"/>
                                </a:lnTo>
                                <a:lnTo>
                                  <a:pt x="7032" y="4767"/>
                                </a:lnTo>
                                <a:lnTo>
                                  <a:pt x="7025" y="4773"/>
                                </a:lnTo>
                                <a:lnTo>
                                  <a:pt x="7017" y="4780"/>
                                </a:lnTo>
                                <a:lnTo>
                                  <a:pt x="7000" y="4798"/>
                                </a:lnTo>
                                <a:lnTo>
                                  <a:pt x="6983" y="4821"/>
                                </a:lnTo>
                                <a:lnTo>
                                  <a:pt x="6963" y="4847"/>
                                </a:lnTo>
                                <a:lnTo>
                                  <a:pt x="6913" y="4912"/>
                                </a:lnTo>
                                <a:lnTo>
                                  <a:pt x="6949" y="4939"/>
                                </a:lnTo>
                                <a:lnTo>
                                  <a:pt x="6980" y="4963"/>
                                </a:lnTo>
                                <a:lnTo>
                                  <a:pt x="7006" y="4982"/>
                                </a:lnTo>
                                <a:lnTo>
                                  <a:pt x="7030" y="4996"/>
                                </a:lnTo>
                                <a:lnTo>
                                  <a:pt x="7040" y="5002"/>
                                </a:lnTo>
                                <a:lnTo>
                                  <a:pt x="7050" y="5007"/>
                                </a:lnTo>
                                <a:lnTo>
                                  <a:pt x="7059" y="5010"/>
                                </a:lnTo>
                                <a:lnTo>
                                  <a:pt x="7067" y="5013"/>
                                </a:lnTo>
                                <a:lnTo>
                                  <a:pt x="7075" y="5014"/>
                                </a:lnTo>
                                <a:lnTo>
                                  <a:pt x="7083" y="5015"/>
                                </a:lnTo>
                                <a:lnTo>
                                  <a:pt x="7092" y="5014"/>
                                </a:lnTo>
                                <a:lnTo>
                                  <a:pt x="7099" y="5013"/>
                                </a:lnTo>
                                <a:lnTo>
                                  <a:pt x="7106" y="5010"/>
                                </a:lnTo>
                                <a:lnTo>
                                  <a:pt x="7113" y="5006"/>
                                </a:lnTo>
                                <a:lnTo>
                                  <a:pt x="7120" y="5002"/>
                                </a:lnTo>
                                <a:lnTo>
                                  <a:pt x="7127" y="4996"/>
                                </a:lnTo>
                                <a:lnTo>
                                  <a:pt x="7142" y="4982"/>
                                </a:lnTo>
                                <a:lnTo>
                                  <a:pt x="7159" y="4963"/>
                                </a:lnTo>
                                <a:lnTo>
                                  <a:pt x="7177" y="4940"/>
                                </a:lnTo>
                                <a:lnTo>
                                  <a:pt x="7197" y="4913"/>
                                </a:lnTo>
                                <a:lnTo>
                                  <a:pt x="7248" y="4846"/>
                                </a:lnTo>
                                <a:close/>
                                <a:moveTo>
                                  <a:pt x="7069" y="5075"/>
                                </a:moveTo>
                                <a:lnTo>
                                  <a:pt x="6898" y="4932"/>
                                </a:lnTo>
                                <a:lnTo>
                                  <a:pt x="6747" y="5140"/>
                                </a:lnTo>
                                <a:lnTo>
                                  <a:pt x="6812" y="5186"/>
                                </a:lnTo>
                                <a:lnTo>
                                  <a:pt x="6838" y="5203"/>
                                </a:lnTo>
                                <a:lnTo>
                                  <a:pt x="6860" y="5216"/>
                                </a:lnTo>
                                <a:lnTo>
                                  <a:pt x="6881" y="5225"/>
                                </a:lnTo>
                                <a:lnTo>
                                  <a:pt x="6889" y="5229"/>
                                </a:lnTo>
                                <a:lnTo>
                                  <a:pt x="6898" y="5232"/>
                                </a:lnTo>
                                <a:lnTo>
                                  <a:pt x="6906" y="5233"/>
                                </a:lnTo>
                                <a:lnTo>
                                  <a:pt x="6913" y="5234"/>
                                </a:lnTo>
                                <a:lnTo>
                                  <a:pt x="6920" y="5234"/>
                                </a:lnTo>
                                <a:lnTo>
                                  <a:pt x="6927" y="5232"/>
                                </a:lnTo>
                                <a:lnTo>
                                  <a:pt x="6934" y="5229"/>
                                </a:lnTo>
                                <a:lnTo>
                                  <a:pt x="6941" y="5225"/>
                                </a:lnTo>
                                <a:lnTo>
                                  <a:pt x="6949" y="5221"/>
                                </a:lnTo>
                                <a:lnTo>
                                  <a:pt x="6956" y="5216"/>
                                </a:lnTo>
                                <a:lnTo>
                                  <a:pt x="6970" y="5202"/>
                                </a:lnTo>
                                <a:lnTo>
                                  <a:pt x="6985" y="5185"/>
                                </a:lnTo>
                                <a:lnTo>
                                  <a:pt x="7002" y="5164"/>
                                </a:lnTo>
                                <a:lnTo>
                                  <a:pt x="7022" y="5138"/>
                                </a:lnTo>
                                <a:lnTo>
                                  <a:pt x="7069" y="5075"/>
                                </a:lnTo>
                                <a:close/>
                                <a:moveTo>
                                  <a:pt x="6902" y="5292"/>
                                </a:moveTo>
                                <a:lnTo>
                                  <a:pt x="6902" y="5292"/>
                                </a:lnTo>
                                <a:lnTo>
                                  <a:pt x="6883" y="5276"/>
                                </a:lnTo>
                                <a:lnTo>
                                  <a:pt x="6864" y="5260"/>
                                </a:lnTo>
                                <a:lnTo>
                                  <a:pt x="6833" y="5232"/>
                                </a:lnTo>
                                <a:lnTo>
                                  <a:pt x="6819" y="5218"/>
                                </a:lnTo>
                                <a:lnTo>
                                  <a:pt x="6804" y="5206"/>
                                </a:lnTo>
                                <a:lnTo>
                                  <a:pt x="6792" y="5197"/>
                                </a:lnTo>
                                <a:lnTo>
                                  <a:pt x="6779" y="5189"/>
                                </a:lnTo>
                                <a:lnTo>
                                  <a:pt x="6767" y="5184"/>
                                </a:lnTo>
                                <a:lnTo>
                                  <a:pt x="6761" y="5182"/>
                                </a:lnTo>
                                <a:lnTo>
                                  <a:pt x="6755" y="5181"/>
                                </a:lnTo>
                                <a:lnTo>
                                  <a:pt x="6749" y="5181"/>
                                </a:lnTo>
                                <a:lnTo>
                                  <a:pt x="6743" y="5181"/>
                                </a:lnTo>
                                <a:lnTo>
                                  <a:pt x="6736" y="5182"/>
                                </a:lnTo>
                                <a:lnTo>
                                  <a:pt x="6729" y="5185"/>
                                </a:lnTo>
                                <a:lnTo>
                                  <a:pt x="6722" y="5188"/>
                                </a:lnTo>
                                <a:lnTo>
                                  <a:pt x="6716" y="5191"/>
                                </a:lnTo>
                                <a:lnTo>
                                  <a:pt x="6708" y="5196"/>
                                </a:lnTo>
                                <a:lnTo>
                                  <a:pt x="6701" y="5202"/>
                                </a:lnTo>
                                <a:lnTo>
                                  <a:pt x="6686" y="5217"/>
                                </a:lnTo>
                                <a:lnTo>
                                  <a:pt x="6669" y="5237"/>
                                </a:lnTo>
                                <a:lnTo>
                                  <a:pt x="6625" y="5290"/>
                                </a:lnTo>
                                <a:lnTo>
                                  <a:pt x="6609" y="5312"/>
                                </a:lnTo>
                                <a:lnTo>
                                  <a:pt x="6595" y="5330"/>
                                </a:lnTo>
                                <a:lnTo>
                                  <a:pt x="6587" y="5346"/>
                                </a:lnTo>
                                <a:lnTo>
                                  <a:pt x="6584" y="5354"/>
                                </a:lnTo>
                                <a:lnTo>
                                  <a:pt x="6581" y="5361"/>
                                </a:lnTo>
                                <a:lnTo>
                                  <a:pt x="6580" y="5367"/>
                                </a:lnTo>
                                <a:lnTo>
                                  <a:pt x="6579" y="5375"/>
                                </a:lnTo>
                                <a:lnTo>
                                  <a:pt x="6580" y="5381"/>
                                </a:lnTo>
                                <a:lnTo>
                                  <a:pt x="6581" y="5387"/>
                                </a:lnTo>
                                <a:lnTo>
                                  <a:pt x="6583" y="5393"/>
                                </a:lnTo>
                                <a:lnTo>
                                  <a:pt x="6586" y="5399"/>
                                </a:lnTo>
                                <a:lnTo>
                                  <a:pt x="6590" y="5405"/>
                                </a:lnTo>
                                <a:lnTo>
                                  <a:pt x="6595" y="5411"/>
                                </a:lnTo>
                                <a:lnTo>
                                  <a:pt x="6607" y="5423"/>
                                </a:lnTo>
                                <a:lnTo>
                                  <a:pt x="6623" y="5437"/>
                                </a:lnTo>
                                <a:lnTo>
                                  <a:pt x="6663" y="5471"/>
                                </a:lnTo>
                                <a:lnTo>
                                  <a:pt x="6717" y="5516"/>
                                </a:lnTo>
                                <a:lnTo>
                                  <a:pt x="6902" y="5292"/>
                                </a:lnTo>
                                <a:close/>
                                <a:moveTo>
                                  <a:pt x="8024" y="3875"/>
                                </a:moveTo>
                                <a:lnTo>
                                  <a:pt x="8151" y="3711"/>
                                </a:lnTo>
                                <a:lnTo>
                                  <a:pt x="8099" y="3671"/>
                                </a:lnTo>
                                <a:lnTo>
                                  <a:pt x="8077" y="3653"/>
                                </a:lnTo>
                                <a:lnTo>
                                  <a:pt x="8054" y="3637"/>
                                </a:lnTo>
                                <a:lnTo>
                                  <a:pt x="8035" y="3624"/>
                                </a:lnTo>
                                <a:lnTo>
                                  <a:pt x="8016" y="3613"/>
                                </a:lnTo>
                                <a:lnTo>
                                  <a:pt x="8007" y="3609"/>
                                </a:lnTo>
                                <a:lnTo>
                                  <a:pt x="7998" y="3606"/>
                                </a:lnTo>
                                <a:lnTo>
                                  <a:pt x="7989" y="3603"/>
                                </a:lnTo>
                                <a:lnTo>
                                  <a:pt x="7980" y="3602"/>
                                </a:lnTo>
                                <a:lnTo>
                                  <a:pt x="7972" y="3601"/>
                                </a:lnTo>
                                <a:lnTo>
                                  <a:pt x="7964" y="3601"/>
                                </a:lnTo>
                                <a:lnTo>
                                  <a:pt x="7956" y="3603"/>
                                </a:lnTo>
                                <a:lnTo>
                                  <a:pt x="7947" y="3605"/>
                                </a:lnTo>
                                <a:lnTo>
                                  <a:pt x="7939" y="3608"/>
                                </a:lnTo>
                                <a:lnTo>
                                  <a:pt x="7931" y="3613"/>
                                </a:lnTo>
                                <a:lnTo>
                                  <a:pt x="7923" y="3619"/>
                                </a:lnTo>
                                <a:lnTo>
                                  <a:pt x="7914" y="3626"/>
                                </a:lnTo>
                                <a:lnTo>
                                  <a:pt x="7905" y="3634"/>
                                </a:lnTo>
                                <a:lnTo>
                                  <a:pt x="7897" y="3644"/>
                                </a:lnTo>
                                <a:lnTo>
                                  <a:pt x="7888" y="3656"/>
                                </a:lnTo>
                                <a:lnTo>
                                  <a:pt x="7879" y="3668"/>
                                </a:lnTo>
                                <a:lnTo>
                                  <a:pt x="7861" y="3697"/>
                                </a:lnTo>
                                <a:lnTo>
                                  <a:pt x="7840" y="3733"/>
                                </a:lnTo>
                                <a:lnTo>
                                  <a:pt x="8024" y="3875"/>
                                </a:lnTo>
                                <a:close/>
                                <a:moveTo>
                                  <a:pt x="7870" y="4059"/>
                                </a:moveTo>
                                <a:lnTo>
                                  <a:pt x="7870" y="4059"/>
                                </a:lnTo>
                                <a:lnTo>
                                  <a:pt x="7900" y="4033"/>
                                </a:lnTo>
                                <a:lnTo>
                                  <a:pt x="7925" y="4009"/>
                                </a:lnTo>
                                <a:lnTo>
                                  <a:pt x="7936" y="3998"/>
                                </a:lnTo>
                                <a:lnTo>
                                  <a:pt x="7944" y="3986"/>
                                </a:lnTo>
                                <a:lnTo>
                                  <a:pt x="7952" y="3975"/>
                                </a:lnTo>
                                <a:lnTo>
                                  <a:pt x="7958" y="3965"/>
                                </a:lnTo>
                                <a:lnTo>
                                  <a:pt x="7963" y="3956"/>
                                </a:lnTo>
                                <a:lnTo>
                                  <a:pt x="7967" y="3947"/>
                                </a:lnTo>
                                <a:lnTo>
                                  <a:pt x="7970" y="3938"/>
                                </a:lnTo>
                                <a:lnTo>
                                  <a:pt x="7972" y="3929"/>
                                </a:lnTo>
                                <a:lnTo>
                                  <a:pt x="7972" y="3919"/>
                                </a:lnTo>
                                <a:lnTo>
                                  <a:pt x="7972" y="3911"/>
                                </a:lnTo>
                                <a:lnTo>
                                  <a:pt x="7971" y="3903"/>
                                </a:lnTo>
                                <a:lnTo>
                                  <a:pt x="7968" y="3895"/>
                                </a:lnTo>
                                <a:lnTo>
                                  <a:pt x="7965" y="3887"/>
                                </a:lnTo>
                                <a:lnTo>
                                  <a:pt x="7961" y="3879"/>
                                </a:lnTo>
                                <a:lnTo>
                                  <a:pt x="7956" y="3871"/>
                                </a:lnTo>
                                <a:lnTo>
                                  <a:pt x="7950" y="3863"/>
                                </a:lnTo>
                                <a:lnTo>
                                  <a:pt x="7936" y="3846"/>
                                </a:lnTo>
                                <a:lnTo>
                                  <a:pt x="7918" y="3830"/>
                                </a:lnTo>
                                <a:lnTo>
                                  <a:pt x="7898" y="3812"/>
                                </a:lnTo>
                                <a:lnTo>
                                  <a:pt x="7876" y="3794"/>
                                </a:lnTo>
                                <a:lnTo>
                                  <a:pt x="7825" y="3752"/>
                                </a:lnTo>
                                <a:lnTo>
                                  <a:pt x="7778" y="3812"/>
                                </a:lnTo>
                                <a:lnTo>
                                  <a:pt x="7760" y="3836"/>
                                </a:lnTo>
                                <a:lnTo>
                                  <a:pt x="7745" y="3858"/>
                                </a:lnTo>
                                <a:lnTo>
                                  <a:pt x="7735" y="3876"/>
                                </a:lnTo>
                                <a:lnTo>
                                  <a:pt x="7731" y="3885"/>
                                </a:lnTo>
                                <a:lnTo>
                                  <a:pt x="7728" y="3893"/>
                                </a:lnTo>
                                <a:lnTo>
                                  <a:pt x="7725" y="3900"/>
                                </a:lnTo>
                                <a:lnTo>
                                  <a:pt x="7724" y="3907"/>
                                </a:lnTo>
                                <a:lnTo>
                                  <a:pt x="7724" y="3914"/>
                                </a:lnTo>
                                <a:lnTo>
                                  <a:pt x="7724" y="3921"/>
                                </a:lnTo>
                                <a:lnTo>
                                  <a:pt x="7726" y="3928"/>
                                </a:lnTo>
                                <a:lnTo>
                                  <a:pt x="7729" y="3935"/>
                                </a:lnTo>
                                <a:lnTo>
                                  <a:pt x="7732" y="3942"/>
                                </a:lnTo>
                                <a:lnTo>
                                  <a:pt x="7737" y="3948"/>
                                </a:lnTo>
                                <a:lnTo>
                                  <a:pt x="7742" y="3955"/>
                                </a:lnTo>
                                <a:lnTo>
                                  <a:pt x="7748" y="3962"/>
                                </a:lnTo>
                                <a:lnTo>
                                  <a:pt x="7764" y="3977"/>
                                </a:lnTo>
                                <a:lnTo>
                                  <a:pt x="7785" y="3993"/>
                                </a:lnTo>
                                <a:lnTo>
                                  <a:pt x="7809" y="4013"/>
                                </a:lnTo>
                                <a:lnTo>
                                  <a:pt x="7870" y="4059"/>
                                </a:lnTo>
                                <a:close/>
                                <a:moveTo>
                                  <a:pt x="8335" y="3487"/>
                                </a:moveTo>
                                <a:lnTo>
                                  <a:pt x="8483" y="3297"/>
                                </a:lnTo>
                                <a:lnTo>
                                  <a:pt x="8419" y="3252"/>
                                </a:lnTo>
                                <a:lnTo>
                                  <a:pt x="8392" y="3233"/>
                                </a:lnTo>
                                <a:lnTo>
                                  <a:pt x="8370" y="3219"/>
                                </a:lnTo>
                                <a:lnTo>
                                  <a:pt x="8351" y="3208"/>
                                </a:lnTo>
                                <a:lnTo>
                                  <a:pt x="8342" y="3205"/>
                                </a:lnTo>
                                <a:lnTo>
                                  <a:pt x="8333" y="3202"/>
                                </a:lnTo>
                                <a:lnTo>
                                  <a:pt x="8325" y="3199"/>
                                </a:lnTo>
                                <a:lnTo>
                                  <a:pt x="8317" y="3198"/>
                                </a:lnTo>
                                <a:lnTo>
                                  <a:pt x="8309" y="3198"/>
                                </a:lnTo>
                                <a:lnTo>
                                  <a:pt x="8302" y="3199"/>
                                </a:lnTo>
                                <a:lnTo>
                                  <a:pt x="8295" y="3200"/>
                                </a:lnTo>
                                <a:lnTo>
                                  <a:pt x="8288" y="3203"/>
                                </a:lnTo>
                                <a:lnTo>
                                  <a:pt x="8281" y="3206"/>
                                </a:lnTo>
                                <a:lnTo>
                                  <a:pt x="8274" y="3211"/>
                                </a:lnTo>
                                <a:lnTo>
                                  <a:pt x="8265" y="3216"/>
                                </a:lnTo>
                                <a:lnTo>
                                  <a:pt x="8258" y="3223"/>
                                </a:lnTo>
                                <a:lnTo>
                                  <a:pt x="8242" y="3240"/>
                                </a:lnTo>
                                <a:lnTo>
                                  <a:pt x="8224" y="3260"/>
                                </a:lnTo>
                                <a:lnTo>
                                  <a:pt x="8203" y="3283"/>
                                </a:lnTo>
                                <a:lnTo>
                                  <a:pt x="8152" y="3345"/>
                                </a:lnTo>
                                <a:lnTo>
                                  <a:pt x="8335" y="3487"/>
                                </a:lnTo>
                                <a:close/>
                                <a:moveTo>
                                  <a:pt x="8171" y="3685"/>
                                </a:moveTo>
                                <a:lnTo>
                                  <a:pt x="8171" y="3685"/>
                                </a:lnTo>
                                <a:lnTo>
                                  <a:pt x="8219" y="3624"/>
                                </a:lnTo>
                                <a:lnTo>
                                  <a:pt x="8238" y="3599"/>
                                </a:lnTo>
                                <a:lnTo>
                                  <a:pt x="8253" y="3577"/>
                                </a:lnTo>
                                <a:lnTo>
                                  <a:pt x="8264" y="3558"/>
                                </a:lnTo>
                                <a:lnTo>
                                  <a:pt x="8269" y="3550"/>
                                </a:lnTo>
                                <a:lnTo>
                                  <a:pt x="8273" y="3541"/>
                                </a:lnTo>
                                <a:lnTo>
                                  <a:pt x="8275" y="3534"/>
                                </a:lnTo>
                                <a:lnTo>
                                  <a:pt x="8277" y="3526"/>
                                </a:lnTo>
                                <a:lnTo>
                                  <a:pt x="8278" y="3519"/>
                                </a:lnTo>
                                <a:lnTo>
                                  <a:pt x="8277" y="3511"/>
                                </a:lnTo>
                                <a:lnTo>
                                  <a:pt x="8276" y="3504"/>
                                </a:lnTo>
                                <a:lnTo>
                                  <a:pt x="8274" y="3497"/>
                                </a:lnTo>
                                <a:lnTo>
                                  <a:pt x="8271" y="3490"/>
                                </a:lnTo>
                                <a:lnTo>
                                  <a:pt x="8266" y="3483"/>
                                </a:lnTo>
                                <a:lnTo>
                                  <a:pt x="8261" y="3476"/>
                                </a:lnTo>
                                <a:lnTo>
                                  <a:pt x="8255" y="3469"/>
                                </a:lnTo>
                                <a:lnTo>
                                  <a:pt x="8240" y="3453"/>
                                </a:lnTo>
                                <a:lnTo>
                                  <a:pt x="8220" y="3434"/>
                                </a:lnTo>
                                <a:lnTo>
                                  <a:pt x="8196" y="3414"/>
                                </a:lnTo>
                                <a:lnTo>
                                  <a:pt x="8137" y="3364"/>
                                </a:lnTo>
                                <a:lnTo>
                                  <a:pt x="7989" y="3554"/>
                                </a:lnTo>
                                <a:lnTo>
                                  <a:pt x="8171" y="3685"/>
                                </a:lnTo>
                                <a:close/>
                                <a:moveTo>
                                  <a:pt x="8623" y="2766"/>
                                </a:moveTo>
                                <a:lnTo>
                                  <a:pt x="8479" y="2937"/>
                                </a:lnTo>
                                <a:lnTo>
                                  <a:pt x="8657" y="3086"/>
                                </a:lnTo>
                                <a:lnTo>
                                  <a:pt x="8706" y="3023"/>
                                </a:lnTo>
                                <a:lnTo>
                                  <a:pt x="8726" y="2998"/>
                                </a:lnTo>
                                <a:lnTo>
                                  <a:pt x="8741" y="2977"/>
                                </a:lnTo>
                                <a:lnTo>
                                  <a:pt x="8753" y="2957"/>
                                </a:lnTo>
                                <a:lnTo>
                                  <a:pt x="8759" y="2948"/>
                                </a:lnTo>
                                <a:lnTo>
                                  <a:pt x="8763" y="2940"/>
                                </a:lnTo>
                                <a:lnTo>
                                  <a:pt x="8765" y="2932"/>
                                </a:lnTo>
                                <a:lnTo>
                                  <a:pt x="8767" y="2924"/>
                                </a:lnTo>
                                <a:lnTo>
                                  <a:pt x="8768" y="2917"/>
                                </a:lnTo>
                                <a:lnTo>
                                  <a:pt x="8768" y="2910"/>
                                </a:lnTo>
                                <a:lnTo>
                                  <a:pt x="8767" y="2903"/>
                                </a:lnTo>
                                <a:lnTo>
                                  <a:pt x="8765" y="2896"/>
                                </a:lnTo>
                                <a:lnTo>
                                  <a:pt x="8762" y="2889"/>
                                </a:lnTo>
                                <a:lnTo>
                                  <a:pt x="8758" y="2882"/>
                                </a:lnTo>
                                <a:lnTo>
                                  <a:pt x="8751" y="2875"/>
                                </a:lnTo>
                                <a:lnTo>
                                  <a:pt x="8745" y="2867"/>
                                </a:lnTo>
                                <a:lnTo>
                                  <a:pt x="8730" y="2852"/>
                                </a:lnTo>
                                <a:lnTo>
                                  <a:pt x="8710" y="2834"/>
                                </a:lnTo>
                                <a:lnTo>
                                  <a:pt x="8686" y="2814"/>
                                </a:lnTo>
                                <a:lnTo>
                                  <a:pt x="8623" y="2766"/>
                                </a:lnTo>
                                <a:close/>
                                <a:moveTo>
                                  <a:pt x="8498" y="3278"/>
                                </a:moveTo>
                                <a:lnTo>
                                  <a:pt x="8642" y="3107"/>
                                </a:lnTo>
                                <a:lnTo>
                                  <a:pt x="8458" y="2964"/>
                                </a:lnTo>
                                <a:lnTo>
                                  <a:pt x="8411" y="3025"/>
                                </a:lnTo>
                                <a:lnTo>
                                  <a:pt x="8391" y="3050"/>
                                </a:lnTo>
                                <a:lnTo>
                                  <a:pt x="8376" y="3071"/>
                                </a:lnTo>
                                <a:lnTo>
                                  <a:pt x="8365" y="3090"/>
                                </a:lnTo>
                                <a:lnTo>
                                  <a:pt x="8361" y="3099"/>
                                </a:lnTo>
                                <a:lnTo>
                                  <a:pt x="8357" y="3108"/>
                                </a:lnTo>
                                <a:lnTo>
                                  <a:pt x="8355" y="3115"/>
                                </a:lnTo>
                                <a:lnTo>
                                  <a:pt x="8353" y="3122"/>
                                </a:lnTo>
                                <a:lnTo>
                                  <a:pt x="8353" y="3130"/>
                                </a:lnTo>
                                <a:lnTo>
                                  <a:pt x="8353" y="3136"/>
                                </a:lnTo>
                                <a:lnTo>
                                  <a:pt x="8354" y="3143"/>
                                </a:lnTo>
                                <a:lnTo>
                                  <a:pt x="8357" y="3150"/>
                                </a:lnTo>
                                <a:lnTo>
                                  <a:pt x="8360" y="3157"/>
                                </a:lnTo>
                                <a:lnTo>
                                  <a:pt x="8364" y="3163"/>
                                </a:lnTo>
                                <a:lnTo>
                                  <a:pt x="8370" y="3171"/>
                                </a:lnTo>
                                <a:lnTo>
                                  <a:pt x="8376" y="3178"/>
                                </a:lnTo>
                                <a:lnTo>
                                  <a:pt x="8392" y="3194"/>
                                </a:lnTo>
                                <a:lnTo>
                                  <a:pt x="8412" y="3211"/>
                                </a:lnTo>
                                <a:lnTo>
                                  <a:pt x="8436" y="3230"/>
                                </a:lnTo>
                                <a:lnTo>
                                  <a:pt x="8498" y="3278"/>
                                </a:lnTo>
                                <a:close/>
                                <a:moveTo>
                                  <a:pt x="8832" y="2498"/>
                                </a:moveTo>
                                <a:lnTo>
                                  <a:pt x="9009" y="2647"/>
                                </a:lnTo>
                                <a:lnTo>
                                  <a:pt x="9189" y="2429"/>
                                </a:lnTo>
                                <a:lnTo>
                                  <a:pt x="9151" y="2402"/>
                                </a:lnTo>
                                <a:lnTo>
                                  <a:pt x="9119" y="2379"/>
                                </a:lnTo>
                                <a:lnTo>
                                  <a:pt x="9090" y="2361"/>
                                </a:lnTo>
                                <a:lnTo>
                                  <a:pt x="9066" y="2347"/>
                                </a:lnTo>
                                <a:lnTo>
                                  <a:pt x="9055" y="2340"/>
                                </a:lnTo>
                                <a:lnTo>
                                  <a:pt x="9045" y="2335"/>
                                </a:lnTo>
                                <a:lnTo>
                                  <a:pt x="9035" y="2332"/>
                                </a:lnTo>
                                <a:lnTo>
                                  <a:pt x="9025" y="2329"/>
                                </a:lnTo>
                                <a:lnTo>
                                  <a:pt x="9016" y="2328"/>
                                </a:lnTo>
                                <a:lnTo>
                                  <a:pt x="9008" y="2328"/>
                                </a:lnTo>
                                <a:lnTo>
                                  <a:pt x="9000" y="2328"/>
                                </a:lnTo>
                                <a:lnTo>
                                  <a:pt x="8992" y="2330"/>
                                </a:lnTo>
                                <a:lnTo>
                                  <a:pt x="8984" y="2332"/>
                                </a:lnTo>
                                <a:lnTo>
                                  <a:pt x="8977" y="2336"/>
                                </a:lnTo>
                                <a:lnTo>
                                  <a:pt x="8969" y="2341"/>
                                </a:lnTo>
                                <a:lnTo>
                                  <a:pt x="8960" y="2347"/>
                                </a:lnTo>
                                <a:lnTo>
                                  <a:pt x="8952" y="2354"/>
                                </a:lnTo>
                                <a:lnTo>
                                  <a:pt x="8944" y="2362"/>
                                </a:lnTo>
                                <a:lnTo>
                                  <a:pt x="8927" y="2381"/>
                                </a:lnTo>
                                <a:lnTo>
                                  <a:pt x="8908" y="2403"/>
                                </a:lnTo>
                                <a:lnTo>
                                  <a:pt x="8885" y="2431"/>
                                </a:lnTo>
                                <a:lnTo>
                                  <a:pt x="8832" y="2498"/>
                                </a:lnTo>
                                <a:close/>
                                <a:moveTo>
                                  <a:pt x="8638" y="2745"/>
                                </a:moveTo>
                                <a:lnTo>
                                  <a:pt x="8638" y="2745"/>
                                </a:lnTo>
                                <a:lnTo>
                                  <a:pt x="8658" y="2761"/>
                                </a:lnTo>
                                <a:lnTo>
                                  <a:pt x="8676" y="2776"/>
                                </a:lnTo>
                                <a:lnTo>
                                  <a:pt x="8709" y="2804"/>
                                </a:lnTo>
                                <a:lnTo>
                                  <a:pt x="8724" y="2816"/>
                                </a:lnTo>
                                <a:lnTo>
                                  <a:pt x="8738" y="2829"/>
                                </a:lnTo>
                                <a:lnTo>
                                  <a:pt x="8751" y="2839"/>
                                </a:lnTo>
                                <a:lnTo>
                                  <a:pt x="8765" y="2847"/>
                                </a:lnTo>
                                <a:lnTo>
                                  <a:pt x="8778" y="2853"/>
                                </a:lnTo>
                                <a:lnTo>
                                  <a:pt x="8785" y="2855"/>
                                </a:lnTo>
                                <a:lnTo>
                                  <a:pt x="8791" y="2856"/>
                                </a:lnTo>
                                <a:lnTo>
                                  <a:pt x="8798" y="2857"/>
                                </a:lnTo>
                                <a:lnTo>
                                  <a:pt x="8804" y="2857"/>
                                </a:lnTo>
                                <a:lnTo>
                                  <a:pt x="8811" y="2856"/>
                                </a:lnTo>
                                <a:lnTo>
                                  <a:pt x="8818" y="2854"/>
                                </a:lnTo>
                                <a:lnTo>
                                  <a:pt x="8826" y="2851"/>
                                </a:lnTo>
                                <a:lnTo>
                                  <a:pt x="8833" y="2848"/>
                                </a:lnTo>
                                <a:lnTo>
                                  <a:pt x="8840" y="2844"/>
                                </a:lnTo>
                                <a:lnTo>
                                  <a:pt x="8847" y="2838"/>
                                </a:lnTo>
                                <a:lnTo>
                                  <a:pt x="8855" y="2832"/>
                                </a:lnTo>
                                <a:lnTo>
                                  <a:pt x="8863" y="2823"/>
                                </a:lnTo>
                                <a:lnTo>
                                  <a:pt x="8879" y="2805"/>
                                </a:lnTo>
                                <a:lnTo>
                                  <a:pt x="8903" y="2777"/>
                                </a:lnTo>
                                <a:lnTo>
                                  <a:pt x="8922" y="2751"/>
                                </a:lnTo>
                                <a:lnTo>
                                  <a:pt x="8937" y="2730"/>
                                </a:lnTo>
                                <a:lnTo>
                                  <a:pt x="8949" y="2711"/>
                                </a:lnTo>
                                <a:lnTo>
                                  <a:pt x="8953" y="2702"/>
                                </a:lnTo>
                                <a:lnTo>
                                  <a:pt x="8956" y="2694"/>
                                </a:lnTo>
                                <a:lnTo>
                                  <a:pt x="8958" y="2686"/>
                                </a:lnTo>
                                <a:lnTo>
                                  <a:pt x="8960" y="2679"/>
                                </a:lnTo>
                                <a:lnTo>
                                  <a:pt x="8960" y="2672"/>
                                </a:lnTo>
                                <a:lnTo>
                                  <a:pt x="8960" y="2665"/>
                                </a:lnTo>
                                <a:lnTo>
                                  <a:pt x="8959" y="2659"/>
                                </a:lnTo>
                                <a:lnTo>
                                  <a:pt x="8957" y="2652"/>
                                </a:lnTo>
                                <a:lnTo>
                                  <a:pt x="8954" y="2646"/>
                                </a:lnTo>
                                <a:lnTo>
                                  <a:pt x="8950" y="2640"/>
                                </a:lnTo>
                                <a:lnTo>
                                  <a:pt x="8941" y="2627"/>
                                </a:lnTo>
                                <a:lnTo>
                                  <a:pt x="8927" y="2613"/>
                                </a:lnTo>
                                <a:lnTo>
                                  <a:pt x="8911" y="2598"/>
                                </a:lnTo>
                                <a:lnTo>
                                  <a:pt x="8869" y="2563"/>
                                </a:lnTo>
                                <a:lnTo>
                                  <a:pt x="8844" y="2541"/>
                                </a:lnTo>
                                <a:lnTo>
                                  <a:pt x="8816" y="2517"/>
                                </a:lnTo>
                                <a:lnTo>
                                  <a:pt x="8638" y="2745"/>
                                </a:lnTo>
                                <a:close/>
                                <a:moveTo>
                                  <a:pt x="9275" y="1940"/>
                                </a:moveTo>
                                <a:lnTo>
                                  <a:pt x="9454" y="2089"/>
                                </a:lnTo>
                                <a:lnTo>
                                  <a:pt x="9476" y="2062"/>
                                </a:lnTo>
                                <a:lnTo>
                                  <a:pt x="9500" y="2035"/>
                                </a:lnTo>
                                <a:lnTo>
                                  <a:pt x="9554" y="1979"/>
                                </a:lnTo>
                                <a:lnTo>
                                  <a:pt x="9581" y="1951"/>
                                </a:lnTo>
                                <a:lnTo>
                                  <a:pt x="9608" y="1921"/>
                                </a:lnTo>
                                <a:lnTo>
                                  <a:pt x="9633" y="1892"/>
                                </a:lnTo>
                                <a:lnTo>
                                  <a:pt x="9657" y="1861"/>
                                </a:lnTo>
                                <a:lnTo>
                                  <a:pt x="9669" y="1846"/>
                                </a:lnTo>
                                <a:lnTo>
                                  <a:pt x="9679" y="1831"/>
                                </a:lnTo>
                                <a:lnTo>
                                  <a:pt x="9689" y="1816"/>
                                </a:lnTo>
                                <a:lnTo>
                                  <a:pt x="9698" y="1801"/>
                                </a:lnTo>
                                <a:lnTo>
                                  <a:pt x="9706" y="1784"/>
                                </a:lnTo>
                                <a:lnTo>
                                  <a:pt x="9713" y="1769"/>
                                </a:lnTo>
                                <a:lnTo>
                                  <a:pt x="9719" y="1753"/>
                                </a:lnTo>
                                <a:lnTo>
                                  <a:pt x="9724" y="1738"/>
                                </a:lnTo>
                                <a:lnTo>
                                  <a:pt x="9727" y="1721"/>
                                </a:lnTo>
                                <a:lnTo>
                                  <a:pt x="9730" y="1705"/>
                                </a:lnTo>
                                <a:lnTo>
                                  <a:pt x="9731" y="1689"/>
                                </a:lnTo>
                                <a:lnTo>
                                  <a:pt x="9731" y="1673"/>
                                </a:lnTo>
                                <a:lnTo>
                                  <a:pt x="9728" y="1656"/>
                                </a:lnTo>
                                <a:lnTo>
                                  <a:pt x="9724" y="1640"/>
                                </a:lnTo>
                                <a:lnTo>
                                  <a:pt x="9719" y="1624"/>
                                </a:lnTo>
                                <a:lnTo>
                                  <a:pt x="9712" y="1607"/>
                                </a:lnTo>
                                <a:lnTo>
                                  <a:pt x="9701" y="1587"/>
                                </a:lnTo>
                                <a:lnTo>
                                  <a:pt x="9695" y="1579"/>
                                </a:lnTo>
                                <a:lnTo>
                                  <a:pt x="9689" y="1571"/>
                                </a:lnTo>
                                <a:lnTo>
                                  <a:pt x="9683" y="1565"/>
                                </a:lnTo>
                                <a:lnTo>
                                  <a:pt x="9677" y="1559"/>
                                </a:lnTo>
                                <a:lnTo>
                                  <a:pt x="9671" y="1554"/>
                                </a:lnTo>
                                <a:lnTo>
                                  <a:pt x="9665" y="1550"/>
                                </a:lnTo>
                                <a:lnTo>
                                  <a:pt x="9657" y="1546"/>
                                </a:lnTo>
                                <a:lnTo>
                                  <a:pt x="9651" y="1544"/>
                                </a:lnTo>
                                <a:lnTo>
                                  <a:pt x="9644" y="1542"/>
                                </a:lnTo>
                                <a:lnTo>
                                  <a:pt x="9638" y="1541"/>
                                </a:lnTo>
                                <a:lnTo>
                                  <a:pt x="9631" y="1540"/>
                                </a:lnTo>
                                <a:lnTo>
                                  <a:pt x="9624" y="1541"/>
                                </a:lnTo>
                                <a:lnTo>
                                  <a:pt x="9617" y="1542"/>
                                </a:lnTo>
                                <a:lnTo>
                                  <a:pt x="9610" y="1543"/>
                                </a:lnTo>
                                <a:lnTo>
                                  <a:pt x="9596" y="1548"/>
                                </a:lnTo>
                                <a:lnTo>
                                  <a:pt x="9581" y="1555"/>
                                </a:lnTo>
                                <a:lnTo>
                                  <a:pt x="9566" y="1564"/>
                                </a:lnTo>
                                <a:lnTo>
                                  <a:pt x="9552" y="1575"/>
                                </a:lnTo>
                                <a:lnTo>
                                  <a:pt x="9537" y="1588"/>
                                </a:lnTo>
                                <a:lnTo>
                                  <a:pt x="9522" y="1604"/>
                                </a:lnTo>
                                <a:lnTo>
                                  <a:pt x="9506" y="1619"/>
                                </a:lnTo>
                                <a:lnTo>
                                  <a:pt x="9491" y="1636"/>
                                </a:lnTo>
                                <a:lnTo>
                                  <a:pt x="9476" y="1655"/>
                                </a:lnTo>
                                <a:lnTo>
                                  <a:pt x="9461" y="1674"/>
                                </a:lnTo>
                                <a:lnTo>
                                  <a:pt x="9431" y="1714"/>
                                </a:lnTo>
                                <a:lnTo>
                                  <a:pt x="9402" y="1757"/>
                                </a:lnTo>
                                <a:lnTo>
                                  <a:pt x="9373" y="1799"/>
                                </a:lnTo>
                                <a:lnTo>
                                  <a:pt x="9321" y="1878"/>
                                </a:lnTo>
                                <a:lnTo>
                                  <a:pt x="9297" y="1911"/>
                                </a:lnTo>
                                <a:lnTo>
                                  <a:pt x="9275" y="1940"/>
                                </a:lnTo>
                                <a:close/>
                                <a:moveTo>
                                  <a:pt x="9015" y="2273"/>
                                </a:moveTo>
                                <a:lnTo>
                                  <a:pt x="9015" y="2273"/>
                                </a:lnTo>
                                <a:lnTo>
                                  <a:pt x="9044" y="2294"/>
                                </a:lnTo>
                                <a:lnTo>
                                  <a:pt x="9068" y="2313"/>
                                </a:lnTo>
                                <a:lnTo>
                                  <a:pt x="9109" y="2346"/>
                                </a:lnTo>
                                <a:lnTo>
                                  <a:pt x="9126" y="2359"/>
                                </a:lnTo>
                                <a:lnTo>
                                  <a:pt x="9141" y="2370"/>
                                </a:lnTo>
                                <a:lnTo>
                                  <a:pt x="9155" y="2378"/>
                                </a:lnTo>
                                <a:lnTo>
                                  <a:pt x="9162" y="2381"/>
                                </a:lnTo>
                                <a:lnTo>
                                  <a:pt x="9168" y="2383"/>
                                </a:lnTo>
                                <a:lnTo>
                                  <a:pt x="9176" y="2384"/>
                                </a:lnTo>
                                <a:lnTo>
                                  <a:pt x="9182" y="2385"/>
                                </a:lnTo>
                                <a:lnTo>
                                  <a:pt x="9189" y="2385"/>
                                </a:lnTo>
                                <a:lnTo>
                                  <a:pt x="9195" y="2384"/>
                                </a:lnTo>
                                <a:lnTo>
                                  <a:pt x="9202" y="2382"/>
                                </a:lnTo>
                                <a:lnTo>
                                  <a:pt x="9208" y="2379"/>
                                </a:lnTo>
                                <a:lnTo>
                                  <a:pt x="9215" y="2376"/>
                                </a:lnTo>
                                <a:lnTo>
                                  <a:pt x="9222" y="2371"/>
                                </a:lnTo>
                                <a:lnTo>
                                  <a:pt x="9237" y="2358"/>
                                </a:lnTo>
                                <a:lnTo>
                                  <a:pt x="9255" y="2341"/>
                                </a:lnTo>
                                <a:lnTo>
                                  <a:pt x="9273" y="2319"/>
                                </a:lnTo>
                                <a:lnTo>
                                  <a:pt x="9294" y="2294"/>
                                </a:lnTo>
                                <a:lnTo>
                                  <a:pt x="9343" y="2230"/>
                                </a:lnTo>
                                <a:lnTo>
                                  <a:pt x="9362" y="2204"/>
                                </a:lnTo>
                                <a:lnTo>
                                  <a:pt x="9378" y="2183"/>
                                </a:lnTo>
                                <a:lnTo>
                                  <a:pt x="9390" y="2164"/>
                                </a:lnTo>
                                <a:lnTo>
                                  <a:pt x="9395" y="2155"/>
                                </a:lnTo>
                                <a:lnTo>
                                  <a:pt x="9398" y="2147"/>
                                </a:lnTo>
                                <a:lnTo>
                                  <a:pt x="9401" y="2138"/>
                                </a:lnTo>
                                <a:lnTo>
                                  <a:pt x="9402" y="2130"/>
                                </a:lnTo>
                                <a:lnTo>
                                  <a:pt x="9403" y="2123"/>
                                </a:lnTo>
                                <a:lnTo>
                                  <a:pt x="9402" y="2116"/>
                                </a:lnTo>
                                <a:lnTo>
                                  <a:pt x="9401" y="2109"/>
                                </a:lnTo>
                                <a:lnTo>
                                  <a:pt x="9399" y="2102"/>
                                </a:lnTo>
                                <a:lnTo>
                                  <a:pt x="9395" y="2095"/>
                                </a:lnTo>
                                <a:lnTo>
                                  <a:pt x="9391" y="2088"/>
                                </a:lnTo>
                                <a:lnTo>
                                  <a:pt x="9386" y="2081"/>
                                </a:lnTo>
                                <a:lnTo>
                                  <a:pt x="9378" y="2073"/>
                                </a:lnTo>
                                <a:lnTo>
                                  <a:pt x="9362" y="2056"/>
                                </a:lnTo>
                                <a:lnTo>
                                  <a:pt x="9342" y="2038"/>
                                </a:lnTo>
                                <a:lnTo>
                                  <a:pt x="9318" y="2018"/>
                                </a:lnTo>
                                <a:lnTo>
                                  <a:pt x="9255" y="1966"/>
                                </a:lnTo>
                                <a:lnTo>
                                  <a:pt x="9015" y="2273"/>
                                </a:lnTo>
                                <a:close/>
                                <a:moveTo>
                                  <a:pt x="6661" y="6007"/>
                                </a:moveTo>
                                <a:lnTo>
                                  <a:pt x="6661" y="6007"/>
                                </a:lnTo>
                                <a:lnTo>
                                  <a:pt x="6638" y="5990"/>
                                </a:lnTo>
                                <a:lnTo>
                                  <a:pt x="6616" y="5974"/>
                                </a:lnTo>
                                <a:lnTo>
                                  <a:pt x="6595" y="5960"/>
                                </a:lnTo>
                                <a:lnTo>
                                  <a:pt x="6576" y="5948"/>
                                </a:lnTo>
                                <a:lnTo>
                                  <a:pt x="6559" y="5939"/>
                                </a:lnTo>
                                <a:lnTo>
                                  <a:pt x="6542" y="5930"/>
                                </a:lnTo>
                                <a:lnTo>
                                  <a:pt x="6525" y="5924"/>
                                </a:lnTo>
                                <a:lnTo>
                                  <a:pt x="6511" y="5918"/>
                                </a:lnTo>
                                <a:lnTo>
                                  <a:pt x="6497" y="5915"/>
                                </a:lnTo>
                                <a:lnTo>
                                  <a:pt x="6483" y="5913"/>
                                </a:lnTo>
                                <a:lnTo>
                                  <a:pt x="6471" y="5913"/>
                                </a:lnTo>
                                <a:lnTo>
                                  <a:pt x="6458" y="5915"/>
                                </a:lnTo>
                                <a:lnTo>
                                  <a:pt x="6447" y="5917"/>
                                </a:lnTo>
                                <a:lnTo>
                                  <a:pt x="6436" y="5923"/>
                                </a:lnTo>
                                <a:lnTo>
                                  <a:pt x="6425" y="5928"/>
                                </a:lnTo>
                                <a:lnTo>
                                  <a:pt x="6415" y="5935"/>
                                </a:lnTo>
                                <a:lnTo>
                                  <a:pt x="6405" y="5943"/>
                                </a:lnTo>
                                <a:lnTo>
                                  <a:pt x="6395" y="5952"/>
                                </a:lnTo>
                                <a:lnTo>
                                  <a:pt x="6384" y="5963"/>
                                </a:lnTo>
                                <a:lnTo>
                                  <a:pt x="6373" y="5974"/>
                                </a:lnTo>
                                <a:lnTo>
                                  <a:pt x="6353" y="6002"/>
                                </a:lnTo>
                                <a:lnTo>
                                  <a:pt x="6331" y="6032"/>
                                </a:lnTo>
                                <a:lnTo>
                                  <a:pt x="6280" y="6103"/>
                                </a:lnTo>
                                <a:lnTo>
                                  <a:pt x="6250" y="6144"/>
                                </a:lnTo>
                                <a:lnTo>
                                  <a:pt x="6217" y="6187"/>
                                </a:lnTo>
                                <a:lnTo>
                                  <a:pt x="6240" y="6205"/>
                                </a:lnTo>
                                <a:lnTo>
                                  <a:pt x="6262" y="6220"/>
                                </a:lnTo>
                                <a:lnTo>
                                  <a:pt x="6282" y="6234"/>
                                </a:lnTo>
                                <a:lnTo>
                                  <a:pt x="6301" y="6245"/>
                                </a:lnTo>
                                <a:lnTo>
                                  <a:pt x="6319" y="6255"/>
                                </a:lnTo>
                                <a:lnTo>
                                  <a:pt x="6336" y="6264"/>
                                </a:lnTo>
                                <a:lnTo>
                                  <a:pt x="6352" y="6271"/>
                                </a:lnTo>
                                <a:lnTo>
                                  <a:pt x="6367" y="6276"/>
                                </a:lnTo>
                                <a:lnTo>
                                  <a:pt x="6381" y="6279"/>
                                </a:lnTo>
                                <a:lnTo>
                                  <a:pt x="6395" y="6280"/>
                                </a:lnTo>
                                <a:lnTo>
                                  <a:pt x="6407" y="6281"/>
                                </a:lnTo>
                                <a:lnTo>
                                  <a:pt x="6419" y="6279"/>
                                </a:lnTo>
                                <a:lnTo>
                                  <a:pt x="6431" y="6276"/>
                                </a:lnTo>
                                <a:lnTo>
                                  <a:pt x="6441" y="6272"/>
                                </a:lnTo>
                                <a:lnTo>
                                  <a:pt x="6452" y="6267"/>
                                </a:lnTo>
                                <a:lnTo>
                                  <a:pt x="6463" y="6259"/>
                                </a:lnTo>
                                <a:lnTo>
                                  <a:pt x="6474" y="6251"/>
                                </a:lnTo>
                                <a:lnTo>
                                  <a:pt x="6484" y="6242"/>
                                </a:lnTo>
                                <a:lnTo>
                                  <a:pt x="6494" y="6231"/>
                                </a:lnTo>
                                <a:lnTo>
                                  <a:pt x="6504" y="6220"/>
                                </a:lnTo>
                                <a:lnTo>
                                  <a:pt x="6524" y="6192"/>
                                </a:lnTo>
                                <a:lnTo>
                                  <a:pt x="6547" y="6162"/>
                                </a:lnTo>
                                <a:lnTo>
                                  <a:pt x="6597" y="6090"/>
                                </a:lnTo>
                                <a:lnTo>
                                  <a:pt x="6627" y="6050"/>
                                </a:lnTo>
                                <a:lnTo>
                                  <a:pt x="6661" y="6007"/>
                                </a:lnTo>
                                <a:close/>
                                <a:moveTo>
                                  <a:pt x="6379" y="6356"/>
                                </a:moveTo>
                                <a:lnTo>
                                  <a:pt x="6197" y="6213"/>
                                </a:lnTo>
                                <a:lnTo>
                                  <a:pt x="6173" y="6242"/>
                                </a:lnTo>
                                <a:lnTo>
                                  <a:pt x="6148" y="6273"/>
                                </a:lnTo>
                                <a:lnTo>
                                  <a:pt x="6094" y="6335"/>
                                </a:lnTo>
                                <a:lnTo>
                                  <a:pt x="6037" y="6397"/>
                                </a:lnTo>
                                <a:lnTo>
                                  <a:pt x="5982" y="6463"/>
                                </a:lnTo>
                                <a:lnTo>
                                  <a:pt x="5955" y="6496"/>
                                </a:lnTo>
                                <a:lnTo>
                                  <a:pt x="5929" y="6529"/>
                                </a:lnTo>
                                <a:lnTo>
                                  <a:pt x="5905" y="6563"/>
                                </a:lnTo>
                                <a:lnTo>
                                  <a:pt x="5881" y="6596"/>
                                </a:lnTo>
                                <a:lnTo>
                                  <a:pt x="5861" y="6631"/>
                                </a:lnTo>
                                <a:lnTo>
                                  <a:pt x="5842" y="6665"/>
                                </a:lnTo>
                                <a:lnTo>
                                  <a:pt x="5834" y="6683"/>
                                </a:lnTo>
                                <a:lnTo>
                                  <a:pt x="5825" y="6700"/>
                                </a:lnTo>
                                <a:lnTo>
                                  <a:pt x="5819" y="6717"/>
                                </a:lnTo>
                                <a:lnTo>
                                  <a:pt x="5813" y="6734"/>
                                </a:lnTo>
                                <a:lnTo>
                                  <a:pt x="5846" y="6739"/>
                                </a:lnTo>
                                <a:lnTo>
                                  <a:pt x="5879" y="6744"/>
                                </a:lnTo>
                                <a:lnTo>
                                  <a:pt x="5911" y="6746"/>
                                </a:lnTo>
                                <a:lnTo>
                                  <a:pt x="5941" y="6746"/>
                                </a:lnTo>
                                <a:lnTo>
                                  <a:pt x="5955" y="6745"/>
                                </a:lnTo>
                                <a:lnTo>
                                  <a:pt x="5967" y="6742"/>
                                </a:lnTo>
                                <a:lnTo>
                                  <a:pt x="5981" y="6740"/>
                                </a:lnTo>
                                <a:lnTo>
                                  <a:pt x="5992" y="6737"/>
                                </a:lnTo>
                                <a:lnTo>
                                  <a:pt x="6001" y="6734"/>
                                </a:lnTo>
                                <a:lnTo>
                                  <a:pt x="6010" y="6730"/>
                                </a:lnTo>
                                <a:lnTo>
                                  <a:pt x="6018" y="6725"/>
                                </a:lnTo>
                                <a:lnTo>
                                  <a:pt x="6023" y="6719"/>
                                </a:lnTo>
                                <a:lnTo>
                                  <a:pt x="6034" y="6717"/>
                                </a:lnTo>
                                <a:lnTo>
                                  <a:pt x="6044" y="6714"/>
                                </a:lnTo>
                                <a:lnTo>
                                  <a:pt x="6053" y="6710"/>
                                </a:lnTo>
                                <a:lnTo>
                                  <a:pt x="6061" y="6705"/>
                                </a:lnTo>
                                <a:lnTo>
                                  <a:pt x="6068" y="6699"/>
                                </a:lnTo>
                                <a:lnTo>
                                  <a:pt x="6075" y="6693"/>
                                </a:lnTo>
                                <a:lnTo>
                                  <a:pt x="6081" y="6686"/>
                                </a:lnTo>
                                <a:lnTo>
                                  <a:pt x="6086" y="6679"/>
                                </a:lnTo>
                                <a:lnTo>
                                  <a:pt x="6091" y="6670"/>
                                </a:lnTo>
                                <a:lnTo>
                                  <a:pt x="6095" y="6662"/>
                                </a:lnTo>
                                <a:lnTo>
                                  <a:pt x="6103" y="6644"/>
                                </a:lnTo>
                                <a:lnTo>
                                  <a:pt x="6108" y="6625"/>
                                </a:lnTo>
                                <a:lnTo>
                                  <a:pt x="6114" y="6605"/>
                                </a:lnTo>
                                <a:lnTo>
                                  <a:pt x="6121" y="6569"/>
                                </a:lnTo>
                                <a:lnTo>
                                  <a:pt x="6124" y="6552"/>
                                </a:lnTo>
                                <a:lnTo>
                                  <a:pt x="6127" y="6536"/>
                                </a:lnTo>
                                <a:lnTo>
                                  <a:pt x="6131" y="6523"/>
                                </a:lnTo>
                                <a:lnTo>
                                  <a:pt x="6136" y="6512"/>
                                </a:lnTo>
                                <a:lnTo>
                                  <a:pt x="6139" y="6509"/>
                                </a:lnTo>
                                <a:lnTo>
                                  <a:pt x="6142" y="6506"/>
                                </a:lnTo>
                                <a:lnTo>
                                  <a:pt x="6146" y="6504"/>
                                </a:lnTo>
                                <a:lnTo>
                                  <a:pt x="6150" y="6503"/>
                                </a:lnTo>
                                <a:lnTo>
                                  <a:pt x="6148" y="6518"/>
                                </a:lnTo>
                                <a:lnTo>
                                  <a:pt x="6147" y="6536"/>
                                </a:lnTo>
                                <a:lnTo>
                                  <a:pt x="6145" y="6580"/>
                                </a:lnTo>
                                <a:lnTo>
                                  <a:pt x="6144" y="6603"/>
                                </a:lnTo>
                                <a:lnTo>
                                  <a:pt x="6142" y="6627"/>
                                </a:lnTo>
                                <a:lnTo>
                                  <a:pt x="6140" y="6649"/>
                                </a:lnTo>
                                <a:lnTo>
                                  <a:pt x="6136" y="6669"/>
                                </a:lnTo>
                                <a:lnTo>
                                  <a:pt x="6379" y="6356"/>
                                </a:lnTo>
                                <a:close/>
                                <a:moveTo>
                                  <a:pt x="6911" y="5698"/>
                                </a:moveTo>
                                <a:lnTo>
                                  <a:pt x="6911" y="5698"/>
                                </a:lnTo>
                                <a:lnTo>
                                  <a:pt x="6868" y="5666"/>
                                </a:lnTo>
                                <a:lnTo>
                                  <a:pt x="6849" y="5653"/>
                                </a:lnTo>
                                <a:lnTo>
                                  <a:pt x="6831" y="5640"/>
                                </a:lnTo>
                                <a:lnTo>
                                  <a:pt x="6814" y="5630"/>
                                </a:lnTo>
                                <a:lnTo>
                                  <a:pt x="6798" y="5622"/>
                                </a:lnTo>
                                <a:lnTo>
                                  <a:pt x="6783" y="5615"/>
                                </a:lnTo>
                                <a:lnTo>
                                  <a:pt x="6769" y="5609"/>
                                </a:lnTo>
                                <a:lnTo>
                                  <a:pt x="6756" y="5605"/>
                                </a:lnTo>
                                <a:lnTo>
                                  <a:pt x="6744" y="5602"/>
                                </a:lnTo>
                                <a:lnTo>
                                  <a:pt x="6731" y="5601"/>
                                </a:lnTo>
                                <a:lnTo>
                                  <a:pt x="6720" y="5601"/>
                                </a:lnTo>
                                <a:lnTo>
                                  <a:pt x="6710" y="5603"/>
                                </a:lnTo>
                                <a:lnTo>
                                  <a:pt x="6700" y="5606"/>
                                </a:lnTo>
                                <a:lnTo>
                                  <a:pt x="6690" y="5610"/>
                                </a:lnTo>
                                <a:lnTo>
                                  <a:pt x="6680" y="5615"/>
                                </a:lnTo>
                                <a:lnTo>
                                  <a:pt x="6671" y="5621"/>
                                </a:lnTo>
                                <a:lnTo>
                                  <a:pt x="6661" y="5629"/>
                                </a:lnTo>
                                <a:lnTo>
                                  <a:pt x="6651" y="5638"/>
                                </a:lnTo>
                                <a:lnTo>
                                  <a:pt x="6642" y="5649"/>
                                </a:lnTo>
                                <a:lnTo>
                                  <a:pt x="6623" y="5672"/>
                                </a:lnTo>
                                <a:lnTo>
                                  <a:pt x="6602" y="5699"/>
                                </a:lnTo>
                                <a:lnTo>
                                  <a:pt x="6554" y="5765"/>
                                </a:lnTo>
                                <a:lnTo>
                                  <a:pt x="6525" y="5804"/>
                                </a:lnTo>
                                <a:lnTo>
                                  <a:pt x="6493" y="5845"/>
                                </a:lnTo>
                                <a:lnTo>
                                  <a:pt x="6536" y="5878"/>
                                </a:lnTo>
                                <a:lnTo>
                                  <a:pt x="6555" y="5891"/>
                                </a:lnTo>
                                <a:lnTo>
                                  <a:pt x="6573" y="5903"/>
                                </a:lnTo>
                                <a:lnTo>
                                  <a:pt x="6590" y="5913"/>
                                </a:lnTo>
                                <a:lnTo>
                                  <a:pt x="6606" y="5922"/>
                                </a:lnTo>
                                <a:lnTo>
                                  <a:pt x="6621" y="5929"/>
                                </a:lnTo>
                                <a:lnTo>
                                  <a:pt x="6635" y="5935"/>
                                </a:lnTo>
                                <a:lnTo>
                                  <a:pt x="6648" y="5939"/>
                                </a:lnTo>
                                <a:lnTo>
                                  <a:pt x="6660" y="5941"/>
                                </a:lnTo>
                                <a:lnTo>
                                  <a:pt x="6673" y="5943"/>
                                </a:lnTo>
                                <a:lnTo>
                                  <a:pt x="6684" y="5942"/>
                                </a:lnTo>
                                <a:lnTo>
                                  <a:pt x="6694" y="5941"/>
                                </a:lnTo>
                                <a:lnTo>
                                  <a:pt x="6704" y="5938"/>
                                </a:lnTo>
                                <a:lnTo>
                                  <a:pt x="6714" y="5934"/>
                                </a:lnTo>
                                <a:lnTo>
                                  <a:pt x="6724" y="5929"/>
                                </a:lnTo>
                                <a:lnTo>
                                  <a:pt x="6733" y="5922"/>
                                </a:lnTo>
                                <a:lnTo>
                                  <a:pt x="6743" y="5914"/>
                                </a:lnTo>
                                <a:lnTo>
                                  <a:pt x="6753" y="5905"/>
                                </a:lnTo>
                                <a:lnTo>
                                  <a:pt x="6762" y="5895"/>
                                </a:lnTo>
                                <a:lnTo>
                                  <a:pt x="6781" y="5872"/>
                                </a:lnTo>
                                <a:lnTo>
                                  <a:pt x="6802" y="5844"/>
                                </a:lnTo>
                                <a:lnTo>
                                  <a:pt x="6850" y="5777"/>
                                </a:lnTo>
                                <a:lnTo>
                                  <a:pt x="6879" y="5740"/>
                                </a:lnTo>
                                <a:lnTo>
                                  <a:pt x="6911" y="5698"/>
                                </a:lnTo>
                                <a:close/>
                                <a:moveTo>
                                  <a:pt x="7752" y="4630"/>
                                </a:moveTo>
                                <a:lnTo>
                                  <a:pt x="7752" y="4630"/>
                                </a:lnTo>
                                <a:lnTo>
                                  <a:pt x="7691" y="4578"/>
                                </a:lnTo>
                                <a:lnTo>
                                  <a:pt x="7667" y="4558"/>
                                </a:lnTo>
                                <a:lnTo>
                                  <a:pt x="7645" y="4541"/>
                                </a:lnTo>
                                <a:lnTo>
                                  <a:pt x="7626" y="4528"/>
                                </a:lnTo>
                                <a:lnTo>
                                  <a:pt x="7617" y="4523"/>
                                </a:lnTo>
                                <a:lnTo>
                                  <a:pt x="7609" y="4519"/>
                                </a:lnTo>
                                <a:lnTo>
                                  <a:pt x="7602" y="4516"/>
                                </a:lnTo>
                                <a:lnTo>
                                  <a:pt x="7594" y="4514"/>
                                </a:lnTo>
                                <a:lnTo>
                                  <a:pt x="7587" y="4513"/>
                                </a:lnTo>
                                <a:lnTo>
                                  <a:pt x="7580" y="4512"/>
                                </a:lnTo>
                                <a:lnTo>
                                  <a:pt x="7573" y="4513"/>
                                </a:lnTo>
                                <a:lnTo>
                                  <a:pt x="7565" y="4515"/>
                                </a:lnTo>
                                <a:lnTo>
                                  <a:pt x="7558" y="4518"/>
                                </a:lnTo>
                                <a:lnTo>
                                  <a:pt x="7551" y="4522"/>
                                </a:lnTo>
                                <a:lnTo>
                                  <a:pt x="7544" y="4527"/>
                                </a:lnTo>
                                <a:lnTo>
                                  <a:pt x="7537" y="4533"/>
                                </a:lnTo>
                                <a:lnTo>
                                  <a:pt x="7520" y="4549"/>
                                </a:lnTo>
                                <a:lnTo>
                                  <a:pt x="7502" y="4568"/>
                                </a:lnTo>
                                <a:lnTo>
                                  <a:pt x="7481" y="4591"/>
                                </a:lnTo>
                                <a:lnTo>
                                  <a:pt x="7430" y="4652"/>
                                </a:lnTo>
                                <a:lnTo>
                                  <a:pt x="7491" y="4701"/>
                                </a:lnTo>
                                <a:lnTo>
                                  <a:pt x="7517" y="4720"/>
                                </a:lnTo>
                                <a:lnTo>
                                  <a:pt x="7538" y="4735"/>
                                </a:lnTo>
                                <a:lnTo>
                                  <a:pt x="7557" y="4748"/>
                                </a:lnTo>
                                <a:lnTo>
                                  <a:pt x="7575" y="4757"/>
                                </a:lnTo>
                                <a:lnTo>
                                  <a:pt x="7583" y="4760"/>
                                </a:lnTo>
                                <a:lnTo>
                                  <a:pt x="7590" y="4763"/>
                                </a:lnTo>
                                <a:lnTo>
                                  <a:pt x="7597" y="4764"/>
                                </a:lnTo>
                                <a:lnTo>
                                  <a:pt x="7604" y="4764"/>
                                </a:lnTo>
                                <a:lnTo>
                                  <a:pt x="7611" y="4763"/>
                                </a:lnTo>
                                <a:lnTo>
                                  <a:pt x="7618" y="4762"/>
                                </a:lnTo>
                                <a:lnTo>
                                  <a:pt x="7625" y="4759"/>
                                </a:lnTo>
                                <a:lnTo>
                                  <a:pt x="7632" y="4756"/>
                                </a:lnTo>
                                <a:lnTo>
                                  <a:pt x="7639" y="4751"/>
                                </a:lnTo>
                                <a:lnTo>
                                  <a:pt x="7648" y="4744"/>
                                </a:lnTo>
                                <a:lnTo>
                                  <a:pt x="7664" y="4730"/>
                                </a:lnTo>
                                <a:lnTo>
                                  <a:pt x="7682" y="4712"/>
                                </a:lnTo>
                                <a:lnTo>
                                  <a:pt x="7702" y="4689"/>
                                </a:lnTo>
                                <a:lnTo>
                                  <a:pt x="7752" y="4630"/>
                                </a:lnTo>
                                <a:close/>
                                <a:moveTo>
                                  <a:pt x="7468" y="4995"/>
                                </a:moveTo>
                                <a:lnTo>
                                  <a:pt x="7468" y="4995"/>
                                </a:lnTo>
                                <a:lnTo>
                                  <a:pt x="7517" y="4931"/>
                                </a:lnTo>
                                <a:lnTo>
                                  <a:pt x="7536" y="4906"/>
                                </a:lnTo>
                                <a:lnTo>
                                  <a:pt x="7550" y="4883"/>
                                </a:lnTo>
                                <a:lnTo>
                                  <a:pt x="7561" y="4864"/>
                                </a:lnTo>
                                <a:lnTo>
                                  <a:pt x="7565" y="4855"/>
                                </a:lnTo>
                                <a:lnTo>
                                  <a:pt x="7568" y="4846"/>
                                </a:lnTo>
                                <a:lnTo>
                                  <a:pt x="7570" y="4838"/>
                                </a:lnTo>
                                <a:lnTo>
                                  <a:pt x="7571" y="4831"/>
                                </a:lnTo>
                                <a:lnTo>
                                  <a:pt x="7571" y="4823"/>
                                </a:lnTo>
                                <a:lnTo>
                                  <a:pt x="7570" y="4815"/>
                                </a:lnTo>
                                <a:lnTo>
                                  <a:pt x="7569" y="4808"/>
                                </a:lnTo>
                                <a:lnTo>
                                  <a:pt x="7566" y="4801"/>
                                </a:lnTo>
                                <a:lnTo>
                                  <a:pt x="7562" y="4794"/>
                                </a:lnTo>
                                <a:lnTo>
                                  <a:pt x="7557" y="4787"/>
                                </a:lnTo>
                                <a:lnTo>
                                  <a:pt x="7551" y="4779"/>
                                </a:lnTo>
                                <a:lnTo>
                                  <a:pt x="7544" y="4772"/>
                                </a:lnTo>
                                <a:lnTo>
                                  <a:pt x="7528" y="4756"/>
                                </a:lnTo>
                                <a:lnTo>
                                  <a:pt x="7507" y="4737"/>
                                </a:lnTo>
                                <a:lnTo>
                                  <a:pt x="7482" y="4716"/>
                                </a:lnTo>
                                <a:lnTo>
                                  <a:pt x="7420" y="4665"/>
                                </a:lnTo>
                                <a:lnTo>
                                  <a:pt x="7371" y="4729"/>
                                </a:lnTo>
                                <a:lnTo>
                                  <a:pt x="7351" y="4756"/>
                                </a:lnTo>
                                <a:lnTo>
                                  <a:pt x="7336" y="4778"/>
                                </a:lnTo>
                                <a:lnTo>
                                  <a:pt x="7325" y="4798"/>
                                </a:lnTo>
                                <a:lnTo>
                                  <a:pt x="7321" y="4806"/>
                                </a:lnTo>
                                <a:lnTo>
                                  <a:pt x="7318" y="4815"/>
                                </a:lnTo>
                                <a:lnTo>
                                  <a:pt x="7316" y="4824"/>
                                </a:lnTo>
                                <a:lnTo>
                                  <a:pt x="7315" y="4831"/>
                                </a:lnTo>
                                <a:lnTo>
                                  <a:pt x="7315" y="4839"/>
                                </a:lnTo>
                                <a:lnTo>
                                  <a:pt x="7316" y="4846"/>
                                </a:lnTo>
                                <a:lnTo>
                                  <a:pt x="7318" y="4853"/>
                                </a:lnTo>
                                <a:lnTo>
                                  <a:pt x="7321" y="4860"/>
                                </a:lnTo>
                                <a:lnTo>
                                  <a:pt x="7325" y="4867"/>
                                </a:lnTo>
                                <a:lnTo>
                                  <a:pt x="7329" y="4874"/>
                                </a:lnTo>
                                <a:lnTo>
                                  <a:pt x="7335" y="4882"/>
                                </a:lnTo>
                                <a:lnTo>
                                  <a:pt x="7342" y="4890"/>
                                </a:lnTo>
                                <a:lnTo>
                                  <a:pt x="7359" y="4906"/>
                                </a:lnTo>
                                <a:lnTo>
                                  <a:pt x="7380" y="4924"/>
                                </a:lnTo>
                                <a:lnTo>
                                  <a:pt x="7405" y="4944"/>
                                </a:lnTo>
                                <a:lnTo>
                                  <a:pt x="7468" y="4995"/>
                                </a:lnTo>
                                <a:close/>
                                <a:moveTo>
                                  <a:pt x="7105" y="5071"/>
                                </a:moveTo>
                                <a:lnTo>
                                  <a:pt x="7105" y="5071"/>
                                </a:lnTo>
                                <a:lnTo>
                                  <a:pt x="7172" y="5123"/>
                                </a:lnTo>
                                <a:lnTo>
                                  <a:pt x="7199" y="5143"/>
                                </a:lnTo>
                                <a:lnTo>
                                  <a:pt x="7222" y="5158"/>
                                </a:lnTo>
                                <a:lnTo>
                                  <a:pt x="7234" y="5165"/>
                                </a:lnTo>
                                <a:lnTo>
                                  <a:pt x="7244" y="5170"/>
                                </a:lnTo>
                                <a:lnTo>
                                  <a:pt x="7253" y="5174"/>
                                </a:lnTo>
                                <a:lnTo>
                                  <a:pt x="7262" y="5177"/>
                                </a:lnTo>
                                <a:lnTo>
                                  <a:pt x="7270" y="5179"/>
                                </a:lnTo>
                                <a:lnTo>
                                  <a:pt x="7278" y="5180"/>
                                </a:lnTo>
                                <a:lnTo>
                                  <a:pt x="7286" y="5179"/>
                                </a:lnTo>
                                <a:lnTo>
                                  <a:pt x="7295" y="5178"/>
                                </a:lnTo>
                                <a:lnTo>
                                  <a:pt x="7302" y="5176"/>
                                </a:lnTo>
                                <a:lnTo>
                                  <a:pt x="7310" y="5173"/>
                                </a:lnTo>
                                <a:lnTo>
                                  <a:pt x="7317" y="5168"/>
                                </a:lnTo>
                                <a:lnTo>
                                  <a:pt x="7325" y="5162"/>
                                </a:lnTo>
                                <a:lnTo>
                                  <a:pt x="7332" y="5156"/>
                                </a:lnTo>
                                <a:lnTo>
                                  <a:pt x="7340" y="5148"/>
                                </a:lnTo>
                                <a:lnTo>
                                  <a:pt x="7357" y="5130"/>
                                </a:lnTo>
                                <a:lnTo>
                                  <a:pt x="7377" y="5108"/>
                                </a:lnTo>
                                <a:lnTo>
                                  <a:pt x="7398" y="5081"/>
                                </a:lnTo>
                                <a:lnTo>
                                  <a:pt x="7452" y="5015"/>
                                </a:lnTo>
                                <a:lnTo>
                                  <a:pt x="7384" y="4963"/>
                                </a:lnTo>
                                <a:lnTo>
                                  <a:pt x="7356" y="4942"/>
                                </a:lnTo>
                                <a:lnTo>
                                  <a:pt x="7332" y="4926"/>
                                </a:lnTo>
                                <a:lnTo>
                                  <a:pt x="7312" y="4915"/>
                                </a:lnTo>
                                <a:lnTo>
                                  <a:pt x="7302" y="4910"/>
                                </a:lnTo>
                                <a:lnTo>
                                  <a:pt x="7292" y="4907"/>
                                </a:lnTo>
                                <a:lnTo>
                                  <a:pt x="7284" y="4905"/>
                                </a:lnTo>
                                <a:lnTo>
                                  <a:pt x="7276" y="4904"/>
                                </a:lnTo>
                                <a:lnTo>
                                  <a:pt x="7268" y="4904"/>
                                </a:lnTo>
                                <a:lnTo>
                                  <a:pt x="7261" y="4905"/>
                                </a:lnTo>
                                <a:lnTo>
                                  <a:pt x="7253" y="4907"/>
                                </a:lnTo>
                                <a:lnTo>
                                  <a:pt x="7246" y="4910"/>
                                </a:lnTo>
                                <a:lnTo>
                                  <a:pt x="7239" y="4914"/>
                                </a:lnTo>
                                <a:lnTo>
                                  <a:pt x="7231" y="4919"/>
                                </a:lnTo>
                                <a:lnTo>
                                  <a:pt x="7222" y="4926"/>
                                </a:lnTo>
                                <a:lnTo>
                                  <a:pt x="7215" y="4933"/>
                                </a:lnTo>
                                <a:lnTo>
                                  <a:pt x="7198" y="4951"/>
                                </a:lnTo>
                                <a:lnTo>
                                  <a:pt x="7179" y="4975"/>
                                </a:lnTo>
                                <a:lnTo>
                                  <a:pt x="7158" y="5002"/>
                                </a:lnTo>
                                <a:lnTo>
                                  <a:pt x="7105" y="5071"/>
                                </a:lnTo>
                                <a:close/>
                                <a:moveTo>
                                  <a:pt x="7120" y="5430"/>
                                </a:moveTo>
                                <a:lnTo>
                                  <a:pt x="7284" y="5232"/>
                                </a:lnTo>
                                <a:lnTo>
                                  <a:pt x="7265" y="5217"/>
                                </a:lnTo>
                                <a:lnTo>
                                  <a:pt x="7248" y="5203"/>
                                </a:lnTo>
                                <a:lnTo>
                                  <a:pt x="7214" y="5174"/>
                                </a:lnTo>
                                <a:lnTo>
                                  <a:pt x="7183" y="5146"/>
                                </a:lnTo>
                                <a:lnTo>
                                  <a:pt x="7168" y="5135"/>
                                </a:lnTo>
                                <a:lnTo>
                                  <a:pt x="7153" y="5126"/>
                                </a:lnTo>
                                <a:lnTo>
                                  <a:pt x="7139" y="5119"/>
                                </a:lnTo>
                                <a:lnTo>
                                  <a:pt x="7132" y="5116"/>
                                </a:lnTo>
                                <a:lnTo>
                                  <a:pt x="7125" y="5114"/>
                                </a:lnTo>
                                <a:lnTo>
                                  <a:pt x="7118" y="5113"/>
                                </a:lnTo>
                                <a:lnTo>
                                  <a:pt x="7111" y="5112"/>
                                </a:lnTo>
                                <a:lnTo>
                                  <a:pt x="7104" y="5112"/>
                                </a:lnTo>
                                <a:lnTo>
                                  <a:pt x="7097" y="5114"/>
                                </a:lnTo>
                                <a:lnTo>
                                  <a:pt x="7090" y="5116"/>
                                </a:lnTo>
                                <a:lnTo>
                                  <a:pt x="7081" y="5119"/>
                                </a:lnTo>
                                <a:lnTo>
                                  <a:pt x="7074" y="5123"/>
                                </a:lnTo>
                                <a:lnTo>
                                  <a:pt x="7067" y="5128"/>
                                </a:lnTo>
                                <a:lnTo>
                                  <a:pt x="7059" y="5134"/>
                                </a:lnTo>
                                <a:lnTo>
                                  <a:pt x="7051" y="5141"/>
                                </a:lnTo>
                                <a:lnTo>
                                  <a:pt x="7044" y="5150"/>
                                </a:lnTo>
                                <a:lnTo>
                                  <a:pt x="7036" y="5160"/>
                                </a:lnTo>
                                <a:lnTo>
                                  <a:pt x="7013" y="5189"/>
                                </a:lnTo>
                                <a:lnTo>
                                  <a:pt x="6996" y="5213"/>
                                </a:lnTo>
                                <a:lnTo>
                                  <a:pt x="6983" y="5235"/>
                                </a:lnTo>
                                <a:lnTo>
                                  <a:pt x="6973" y="5253"/>
                                </a:lnTo>
                                <a:lnTo>
                                  <a:pt x="6970" y="5262"/>
                                </a:lnTo>
                                <a:lnTo>
                                  <a:pt x="6967" y="5270"/>
                                </a:lnTo>
                                <a:lnTo>
                                  <a:pt x="6966" y="5277"/>
                                </a:lnTo>
                                <a:lnTo>
                                  <a:pt x="6965" y="5284"/>
                                </a:lnTo>
                                <a:lnTo>
                                  <a:pt x="6965" y="5290"/>
                                </a:lnTo>
                                <a:lnTo>
                                  <a:pt x="6966" y="5297"/>
                                </a:lnTo>
                                <a:lnTo>
                                  <a:pt x="6968" y="5304"/>
                                </a:lnTo>
                                <a:lnTo>
                                  <a:pt x="6971" y="5310"/>
                                </a:lnTo>
                                <a:lnTo>
                                  <a:pt x="6974" y="5315"/>
                                </a:lnTo>
                                <a:lnTo>
                                  <a:pt x="6978" y="5321"/>
                                </a:lnTo>
                                <a:lnTo>
                                  <a:pt x="6989" y="5333"/>
                                </a:lnTo>
                                <a:lnTo>
                                  <a:pt x="7004" y="5345"/>
                                </a:lnTo>
                                <a:lnTo>
                                  <a:pt x="7022" y="5358"/>
                                </a:lnTo>
                                <a:lnTo>
                                  <a:pt x="7065" y="5389"/>
                                </a:lnTo>
                                <a:lnTo>
                                  <a:pt x="7092" y="5408"/>
                                </a:lnTo>
                                <a:lnTo>
                                  <a:pt x="7120" y="5430"/>
                                </a:lnTo>
                                <a:close/>
                                <a:moveTo>
                                  <a:pt x="7105" y="5450"/>
                                </a:moveTo>
                                <a:lnTo>
                                  <a:pt x="6921" y="5307"/>
                                </a:lnTo>
                                <a:lnTo>
                                  <a:pt x="6744" y="5536"/>
                                </a:lnTo>
                                <a:lnTo>
                                  <a:pt x="6781" y="5564"/>
                                </a:lnTo>
                                <a:lnTo>
                                  <a:pt x="6814" y="5589"/>
                                </a:lnTo>
                                <a:lnTo>
                                  <a:pt x="6842" y="5607"/>
                                </a:lnTo>
                                <a:lnTo>
                                  <a:pt x="6854" y="5615"/>
                                </a:lnTo>
                                <a:lnTo>
                                  <a:pt x="6866" y="5621"/>
                                </a:lnTo>
                                <a:lnTo>
                                  <a:pt x="6878" y="5626"/>
                                </a:lnTo>
                                <a:lnTo>
                                  <a:pt x="6888" y="5631"/>
                                </a:lnTo>
                                <a:lnTo>
                                  <a:pt x="6898" y="5634"/>
                                </a:lnTo>
                                <a:lnTo>
                                  <a:pt x="6907" y="5635"/>
                                </a:lnTo>
                                <a:lnTo>
                                  <a:pt x="6916" y="5636"/>
                                </a:lnTo>
                                <a:lnTo>
                                  <a:pt x="6924" y="5636"/>
                                </a:lnTo>
                                <a:lnTo>
                                  <a:pt x="6933" y="5634"/>
                                </a:lnTo>
                                <a:lnTo>
                                  <a:pt x="6940" y="5632"/>
                                </a:lnTo>
                                <a:lnTo>
                                  <a:pt x="6949" y="5628"/>
                                </a:lnTo>
                                <a:lnTo>
                                  <a:pt x="6957" y="5623"/>
                                </a:lnTo>
                                <a:lnTo>
                                  <a:pt x="6965" y="5618"/>
                                </a:lnTo>
                                <a:lnTo>
                                  <a:pt x="6973" y="5611"/>
                                </a:lnTo>
                                <a:lnTo>
                                  <a:pt x="6989" y="5594"/>
                                </a:lnTo>
                                <a:lnTo>
                                  <a:pt x="7007" y="5573"/>
                                </a:lnTo>
                                <a:lnTo>
                                  <a:pt x="7049" y="5520"/>
                                </a:lnTo>
                                <a:lnTo>
                                  <a:pt x="7075" y="5486"/>
                                </a:lnTo>
                                <a:lnTo>
                                  <a:pt x="7105" y="5450"/>
                                </a:lnTo>
                                <a:close/>
                                <a:moveTo>
                                  <a:pt x="8227" y="4033"/>
                                </a:moveTo>
                                <a:lnTo>
                                  <a:pt x="8227" y="4033"/>
                                </a:lnTo>
                                <a:lnTo>
                                  <a:pt x="8247" y="4015"/>
                                </a:lnTo>
                                <a:lnTo>
                                  <a:pt x="8266" y="3998"/>
                                </a:lnTo>
                                <a:lnTo>
                                  <a:pt x="8283" y="3982"/>
                                </a:lnTo>
                                <a:lnTo>
                                  <a:pt x="8297" y="3967"/>
                                </a:lnTo>
                                <a:lnTo>
                                  <a:pt x="8309" y="3952"/>
                                </a:lnTo>
                                <a:lnTo>
                                  <a:pt x="8318" y="3938"/>
                                </a:lnTo>
                                <a:lnTo>
                                  <a:pt x="8325" y="3923"/>
                                </a:lnTo>
                                <a:lnTo>
                                  <a:pt x="8328" y="3917"/>
                                </a:lnTo>
                                <a:lnTo>
                                  <a:pt x="8329" y="3910"/>
                                </a:lnTo>
                                <a:lnTo>
                                  <a:pt x="8331" y="3903"/>
                                </a:lnTo>
                                <a:lnTo>
                                  <a:pt x="8331" y="3897"/>
                                </a:lnTo>
                                <a:lnTo>
                                  <a:pt x="8331" y="3890"/>
                                </a:lnTo>
                                <a:lnTo>
                                  <a:pt x="8330" y="3883"/>
                                </a:lnTo>
                                <a:lnTo>
                                  <a:pt x="8329" y="3877"/>
                                </a:lnTo>
                                <a:lnTo>
                                  <a:pt x="8327" y="3870"/>
                                </a:lnTo>
                                <a:lnTo>
                                  <a:pt x="8324" y="3863"/>
                                </a:lnTo>
                                <a:lnTo>
                                  <a:pt x="8320" y="3855"/>
                                </a:lnTo>
                                <a:lnTo>
                                  <a:pt x="8311" y="3841"/>
                                </a:lnTo>
                                <a:lnTo>
                                  <a:pt x="8299" y="3826"/>
                                </a:lnTo>
                                <a:lnTo>
                                  <a:pt x="8284" y="3811"/>
                                </a:lnTo>
                                <a:lnTo>
                                  <a:pt x="8264" y="3795"/>
                                </a:lnTo>
                                <a:lnTo>
                                  <a:pt x="8242" y="3776"/>
                                </a:lnTo>
                                <a:lnTo>
                                  <a:pt x="8222" y="3763"/>
                                </a:lnTo>
                                <a:lnTo>
                                  <a:pt x="8213" y="3757"/>
                                </a:lnTo>
                                <a:lnTo>
                                  <a:pt x="8204" y="3753"/>
                                </a:lnTo>
                                <a:lnTo>
                                  <a:pt x="8195" y="3750"/>
                                </a:lnTo>
                                <a:lnTo>
                                  <a:pt x="8188" y="3747"/>
                                </a:lnTo>
                                <a:lnTo>
                                  <a:pt x="8181" y="3746"/>
                                </a:lnTo>
                                <a:lnTo>
                                  <a:pt x="8174" y="3745"/>
                                </a:lnTo>
                                <a:lnTo>
                                  <a:pt x="8167" y="3745"/>
                                </a:lnTo>
                                <a:lnTo>
                                  <a:pt x="8161" y="3746"/>
                                </a:lnTo>
                                <a:lnTo>
                                  <a:pt x="8155" y="3748"/>
                                </a:lnTo>
                                <a:lnTo>
                                  <a:pt x="8149" y="3750"/>
                                </a:lnTo>
                                <a:lnTo>
                                  <a:pt x="8144" y="3753"/>
                                </a:lnTo>
                                <a:lnTo>
                                  <a:pt x="8138" y="3757"/>
                                </a:lnTo>
                                <a:lnTo>
                                  <a:pt x="8126" y="3767"/>
                                </a:lnTo>
                                <a:lnTo>
                                  <a:pt x="8115" y="3779"/>
                                </a:lnTo>
                                <a:lnTo>
                                  <a:pt x="8104" y="3794"/>
                                </a:lnTo>
                                <a:lnTo>
                                  <a:pt x="8093" y="3811"/>
                                </a:lnTo>
                                <a:lnTo>
                                  <a:pt x="8066" y="3848"/>
                                </a:lnTo>
                                <a:lnTo>
                                  <a:pt x="8049" y="3870"/>
                                </a:lnTo>
                                <a:lnTo>
                                  <a:pt x="8031" y="3892"/>
                                </a:lnTo>
                                <a:lnTo>
                                  <a:pt x="8130" y="3962"/>
                                </a:lnTo>
                                <a:lnTo>
                                  <a:pt x="8227" y="4033"/>
                                </a:lnTo>
                                <a:close/>
                                <a:moveTo>
                                  <a:pt x="8079" y="4222"/>
                                </a:moveTo>
                                <a:lnTo>
                                  <a:pt x="8212" y="4051"/>
                                </a:lnTo>
                                <a:lnTo>
                                  <a:pt x="8158" y="4013"/>
                                </a:lnTo>
                                <a:lnTo>
                                  <a:pt x="8134" y="3995"/>
                                </a:lnTo>
                                <a:lnTo>
                                  <a:pt x="8111" y="3979"/>
                                </a:lnTo>
                                <a:lnTo>
                                  <a:pt x="8090" y="3966"/>
                                </a:lnTo>
                                <a:lnTo>
                                  <a:pt x="8071" y="3955"/>
                                </a:lnTo>
                                <a:lnTo>
                                  <a:pt x="8061" y="3951"/>
                                </a:lnTo>
                                <a:lnTo>
                                  <a:pt x="8051" y="3948"/>
                                </a:lnTo>
                                <a:lnTo>
                                  <a:pt x="8042" y="3945"/>
                                </a:lnTo>
                                <a:lnTo>
                                  <a:pt x="8033" y="3944"/>
                                </a:lnTo>
                                <a:lnTo>
                                  <a:pt x="8025" y="3943"/>
                                </a:lnTo>
                                <a:lnTo>
                                  <a:pt x="8016" y="3943"/>
                                </a:lnTo>
                                <a:lnTo>
                                  <a:pt x="8008" y="3944"/>
                                </a:lnTo>
                                <a:lnTo>
                                  <a:pt x="7999" y="3947"/>
                                </a:lnTo>
                                <a:lnTo>
                                  <a:pt x="7991" y="3950"/>
                                </a:lnTo>
                                <a:lnTo>
                                  <a:pt x="7981" y="3955"/>
                                </a:lnTo>
                                <a:lnTo>
                                  <a:pt x="7973" y="3961"/>
                                </a:lnTo>
                                <a:lnTo>
                                  <a:pt x="7964" y="3967"/>
                                </a:lnTo>
                                <a:lnTo>
                                  <a:pt x="7955" y="3976"/>
                                </a:lnTo>
                                <a:lnTo>
                                  <a:pt x="7947" y="3985"/>
                                </a:lnTo>
                                <a:lnTo>
                                  <a:pt x="7938" y="3997"/>
                                </a:lnTo>
                                <a:lnTo>
                                  <a:pt x="7929" y="4010"/>
                                </a:lnTo>
                                <a:lnTo>
                                  <a:pt x="7918" y="4023"/>
                                </a:lnTo>
                                <a:lnTo>
                                  <a:pt x="7909" y="4039"/>
                                </a:lnTo>
                                <a:lnTo>
                                  <a:pt x="7889" y="4075"/>
                                </a:lnTo>
                                <a:lnTo>
                                  <a:pt x="7984" y="4149"/>
                                </a:lnTo>
                                <a:lnTo>
                                  <a:pt x="8079" y="4222"/>
                                </a:lnTo>
                                <a:close/>
                                <a:moveTo>
                                  <a:pt x="7925" y="4406"/>
                                </a:moveTo>
                                <a:lnTo>
                                  <a:pt x="8064" y="4242"/>
                                </a:lnTo>
                                <a:lnTo>
                                  <a:pt x="7874" y="4095"/>
                                </a:lnTo>
                                <a:lnTo>
                                  <a:pt x="7826" y="4156"/>
                                </a:lnTo>
                                <a:lnTo>
                                  <a:pt x="7809" y="4180"/>
                                </a:lnTo>
                                <a:lnTo>
                                  <a:pt x="7794" y="4203"/>
                                </a:lnTo>
                                <a:lnTo>
                                  <a:pt x="7784" y="4221"/>
                                </a:lnTo>
                                <a:lnTo>
                                  <a:pt x="7779" y="4229"/>
                                </a:lnTo>
                                <a:lnTo>
                                  <a:pt x="7776" y="4237"/>
                                </a:lnTo>
                                <a:lnTo>
                                  <a:pt x="7774" y="4245"/>
                                </a:lnTo>
                                <a:lnTo>
                                  <a:pt x="7773" y="4252"/>
                                </a:lnTo>
                                <a:lnTo>
                                  <a:pt x="7773" y="4259"/>
                                </a:lnTo>
                                <a:lnTo>
                                  <a:pt x="7774" y="4266"/>
                                </a:lnTo>
                                <a:lnTo>
                                  <a:pt x="7776" y="4274"/>
                                </a:lnTo>
                                <a:lnTo>
                                  <a:pt x="7779" y="4280"/>
                                </a:lnTo>
                                <a:lnTo>
                                  <a:pt x="7783" y="4287"/>
                                </a:lnTo>
                                <a:lnTo>
                                  <a:pt x="7788" y="4294"/>
                                </a:lnTo>
                                <a:lnTo>
                                  <a:pt x="7794" y="4300"/>
                                </a:lnTo>
                                <a:lnTo>
                                  <a:pt x="7801" y="4307"/>
                                </a:lnTo>
                                <a:lnTo>
                                  <a:pt x="7817" y="4322"/>
                                </a:lnTo>
                                <a:lnTo>
                                  <a:pt x="7838" y="4340"/>
                                </a:lnTo>
                                <a:lnTo>
                                  <a:pt x="7863" y="4359"/>
                                </a:lnTo>
                                <a:lnTo>
                                  <a:pt x="7925" y="4406"/>
                                </a:lnTo>
                                <a:close/>
                                <a:moveTo>
                                  <a:pt x="7772" y="4603"/>
                                </a:moveTo>
                                <a:lnTo>
                                  <a:pt x="7904" y="4433"/>
                                </a:lnTo>
                                <a:lnTo>
                                  <a:pt x="7722" y="4291"/>
                                </a:lnTo>
                                <a:lnTo>
                                  <a:pt x="7674" y="4352"/>
                                </a:lnTo>
                                <a:lnTo>
                                  <a:pt x="7656" y="4377"/>
                                </a:lnTo>
                                <a:lnTo>
                                  <a:pt x="7641" y="4398"/>
                                </a:lnTo>
                                <a:lnTo>
                                  <a:pt x="7630" y="4417"/>
                                </a:lnTo>
                                <a:lnTo>
                                  <a:pt x="7626" y="4426"/>
                                </a:lnTo>
                                <a:lnTo>
                                  <a:pt x="7623" y="4434"/>
                                </a:lnTo>
                                <a:lnTo>
                                  <a:pt x="7622" y="4441"/>
                                </a:lnTo>
                                <a:lnTo>
                                  <a:pt x="7621" y="4449"/>
                                </a:lnTo>
                                <a:lnTo>
                                  <a:pt x="7620" y="4456"/>
                                </a:lnTo>
                                <a:lnTo>
                                  <a:pt x="7621" y="4462"/>
                                </a:lnTo>
                                <a:lnTo>
                                  <a:pt x="7623" y="4469"/>
                                </a:lnTo>
                                <a:lnTo>
                                  <a:pt x="7626" y="4477"/>
                                </a:lnTo>
                                <a:lnTo>
                                  <a:pt x="7630" y="4483"/>
                                </a:lnTo>
                                <a:lnTo>
                                  <a:pt x="7635" y="4490"/>
                                </a:lnTo>
                                <a:lnTo>
                                  <a:pt x="7641" y="4497"/>
                                </a:lnTo>
                                <a:lnTo>
                                  <a:pt x="7648" y="4504"/>
                                </a:lnTo>
                                <a:lnTo>
                                  <a:pt x="7665" y="4519"/>
                                </a:lnTo>
                                <a:lnTo>
                                  <a:pt x="7685" y="4536"/>
                                </a:lnTo>
                                <a:lnTo>
                                  <a:pt x="7710" y="4556"/>
                                </a:lnTo>
                                <a:lnTo>
                                  <a:pt x="7772" y="4603"/>
                                </a:lnTo>
                                <a:close/>
                                <a:moveTo>
                                  <a:pt x="8375" y="3854"/>
                                </a:moveTo>
                                <a:lnTo>
                                  <a:pt x="8523" y="3665"/>
                                </a:lnTo>
                                <a:lnTo>
                                  <a:pt x="8457" y="3617"/>
                                </a:lnTo>
                                <a:lnTo>
                                  <a:pt x="8431" y="3599"/>
                                </a:lnTo>
                                <a:lnTo>
                                  <a:pt x="8409" y="3584"/>
                                </a:lnTo>
                                <a:lnTo>
                                  <a:pt x="8388" y="3572"/>
                                </a:lnTo>
                                <a:lnTo>
                                  <a:pt x="8379" y="3568"/>
                                </a:lnTo>
                                <a:lnTo>
                                  <a:pt x="8370" y="3564"/>
                                </a:lnTo>
                                <a:lnTo>
                                  <a:pt x="8362" y="3562"/>
                                </a:lnTo>
                                <a:lnTo>
                                  <a:pt x="8354" y="3561"/>
                                </a:lnTo>
                                <a:lnTo>
                                  <a:pt x="8346" y="3560"/>
                                </a:lnTo>
                                <a:lnTo>
                                  <a:pt x="8339" y="3561"/>
                                </a:lnTo>
                                <a:lnTo>
                                  <a:pt x="8331" y="3562"/>
                                </a:lnTo>
                                <a:lnTo>
                                  <a:pt x="8323" y="3564"/>
                                </a:lnTo>
                                <a:lnTo>
                                  <a:pt x="8316" y="3568"/>
                                </a:lnTo>
                                <a:lnTo>
                                  <a:pt x="8309" y="3572"/>
                                </a:lnTo>
                                <a:lnTo>
                                  <a:pt x="8301" y="3577"/>
                                </a:lnTo>
                                <a:lnTo>
                                  <a:pt x="8294" y="3585"/>
                                </a:lnTo>
                                <a:lnTo>
                                  <a:pt x="8277" y="3600"/>
                                </a:lnTo>
                                <a:lnTo>
                                  <a:pt x="8258" y="3620"/>
                                </a:lnTo>
                                <a:lnTo>
                                  <a:pt x="8237" y="3644"/>
                                </a:lnTo>
                                <a:lnTo>
                                  <a:pt x="8185" y="3706"/>
                                </a:lnTo>
                                <a:lnTo>
                                  <a:pt x="8375" y="3854"/>
                                </a:lnTo>
                                <a:close/>
                                <a:moveTo>
                                  <a:pt x="8702" y="3448"/>
                                </a:moveTo>
                                <a:lnTo>
                                  <a:pt x="8851" y="3269"/>
                                </a:lnTo>
                                <a:lnTo>
                                  <a:pt x="8788" y="3219"/>
                                </a:lnTo>
                                <a:lnTo>
                                  <a:pt x="8763" y="3199"/>
                                </a:lnTo>
                                <a:lnTo>
                                  <a:pt x="8740" y="3183"/>
                                </a:lnTo>
                                <a:lnTo>
                                  <a:pt x="8721" y="3169"/>
                                </a:lnTo>
                                <a:lnTo>
                                  <a:pt x="8712" y="3164"/>
                                </a:lnTo>
                                <a:lnTo>
                                  <a:pt x="8704" y="3160"/>
                                </a:lnTo>
                                <a:lnTo>
                                  <a:pt x="8696" y="3157"/>
                                </a:lnTo>
                                <a:lnTo>
                                  <a:pt x="8688" y="3155"/>
                                </a:lnTo>
                                <a:lnTo>
                                  <a:pt x="8679" y="3154"/>
                                </a:lnTo>
                                <a:lnTo>
                                  <a:pt x="8672" y="3153"/>
                                </a:lnTo>
                                <a:lnTo>
                                  <a:pt x="8665" y="3154"/>
                                </a:lnTo>
                                <a:lnTo>
                                  <a:pt x="8658" y="3155"/>
                                </a:lnTo>
                                <a:lnTo>
                                  <a:pt x="8650" y="3158"/>
                                </a:lnTo>
                                <a:lnTo>
                                  <a:pt x="8643" y="3162"/>
                                </a:lnTo>
                                <a:lnTo>
                                  <a:pt x="8635" y="3167"/>
                                </a:lnTo>
                                <a:lnTo>
                                  <a:pt x="8628" y="3173"/>
                                </a:lnTo>
                                <a:lnTo>
                                  <a:pt x="8610" y="3188"/>
                                </a:lnTo>
                                <a:lnTo>
                                  <a:pt x="8591" y="3207"/>
                                </a:lnTo>
                                <a:lnTo>
                                  <a:pt x="8570" y="3231"/>
                                </a:lnTo>
                                <a:lnTo>
                                  <a:pt x="8518" y="3292"/>
                                </a:lnTo>
                                <a:lnTo>
                                  <a:pt x="8702" y="3448"/>
                                </a:lnTo>
                                <a:close/>
                                <a:moveTo>
                                  <a:pt x="8538" y="3644"/>
                                </a:moveTo>
                                <a:lnTo>
                                  <a:pt x="8687" y="3467"/>
                                </a:lnTo>
                                <a:lnTo>
                                  <a:pt x="8502" y="3313"/>
                                </a:lnTo>
                                <a:lnTo>
                                  <a:pt x="8452" y="3377"/>
                                </a:lnTo>
                                <a:lnTo>
                                  <a:pt x="8432" y="3403"/>
                                </a:lnTo>
                                <a:lnTo>
                                  <a:pt x="8416" y="3425"/>
                                </a:lnTo>
                                <a:lnTo>
                                  <a:pt x="8402" y="3446"/>
                                </a:lnTo>
                                <a:lnTo>
                                  <a:pt x="8397" y="3455"/>
                                </a:lnTo>
                                <a:lnTo>
                                  <a:pt x="8393" y="3463"/>
                                </a:lnTo>
                                <a:lnTo>
                                  <a:pt x="8390" y="3471"/>
                                </a:lnTo>
                                <a:lnTo>
                                  <a:pt x="8388" y="3479"/>
                                </a:lnTo>
                                <a:lnTo>
                                  <a:pt x="8387" y="3486"/>
                                </a:lnTo>
                                <a:lnTo>
                                  <a:pt x="8387" y="3494"/>
                                </a:lnTo>
                                <a:lnTo>
                                  <a:pt x="8388" y="3501"/>
                                </a:lnTo>
                                <a:lnTo>
                                  <a:pt x="8390" y="3508"/>
                                </a:lnTo>
                                <a:lnTo>
                                  <a:pt x="8394" y="3516"/>
                                </a:lnTo>
                                <a:lnTo>
                                  <a:pt x="8398" y="3523"/>
                                </a:lnTo>
                                <a:lnTo>
                                  <a:pt x="8403" y="3531"/>
                                </a:lnTo>
                                <a:lnTo>
                                  <a:pt x="8410" y="3538"/>
                                </a:lnTo>
                                <a:lnTo>
                                  <a:pt x="8426" y="3555"/>
                                </a:lnTo>
                                <a:lnTo>
                                  <a:pt x="8447" y="3573"/>
                                </a:lnTo>
                                <a:lnTo>
                                  <a:pt x="8472" y="3594"/>
                                </a:lnTo>
                                <a:lnTo>
                                  <a:pt x="8538" y="3644"/>
                                </a:lnTo>
                                <a:close/>
                                <a:moveTo>
                                  <a:pt x="9004" y="3072"/>
                                </a:moveTo>
                                <a:lnTo>
                                  <a:pt x="8819" y="2918"/>
                                </a:lnTo>
                                <a:lnTo>
                                  <a:pt x="8677" y="3102"/>
                                </a:lnTo>
                                <a:lnTo>
                                  <a:pt x="8740" y="3151"/>
                                </a:lnTo>
                                <a:lnTo>
                                  <a:pt x="8766" y="3172"/>
                                </a:lnTo>
                                <a:lnTo>
                                  <a:pt x="8788" y="3188"/>
                                </a:lnTo>
                                <a:lnTo>
                                  <a:pt x="8807" y="3201"/>
                                </a:lnTo>
                                <a:lnTo>
                                  <a:pt x="8816" y="3206"/>
                                </a:lnTo>
                                <a:lnTo>
                                  <a:pt x="8825" y="3210"/>
                                </a:lnTo>
                                <a:lnTo>
                                  <a:pt x="8833" y="3213"/>
                                </a:lnTo>
                                <a:lnTo>
                                  <a:pt x="8841" y="3215"/>
                                </a:lnTo>
                                <a:lnTo>
                                  <a:pt x="8848" y="3217"/>
                                </a:lnTo>
                                <a:lnTo>
                                  <a:pt x="8855" y="3217"/>
                                </a:lnTo>
                                <a:lnTo>
                                  <a:pt x="8862" y="3216"/>
                                </a:lnTo>
                                <a:lnTo>
                                  <a:pt x="8869" y="3214"/>
                                </a:lnTo>
                                <a:lnTo>
                                  <a:pt x="8876" y="3212"/>
                                </a:lnTo>
                                <a:lnTo>
                                  <a:pt x="8883" y="3208"/>
                                </a:lnTo>
                                <a:lnTo>
                                  <a:pt x="8891" y="3203"/>
                                </a:lnTo>
                                <a:lnTo>
                                  <a:pt x="8899" y="3197"/>
                                </a:lnTo>
                                <a:lnTo>
                                  <a:pt x="8915" y="3182"/>
                                </a:lnTo>
                                <a:lnTo>
                                  <a:pt x="8933" y="3161"/>
                                </a:lnTo>
                                <a:lnTo>
                                  <a:pt x="8953" y="3136"/>
                                </a:lnTo>
                                <a:lnTo>
                                  <a:pt x="9004" y="3072"/>
                                </a:lnTo>
                                <a:close/>
                                <a:moveTo>
                                  <a:pt x="9028" y="2662"/>
                                </a:moveTo>
                                <a:lnTo>
                                  <a:pt x="9028" y="2662"/>
                                </a:lnTo>
                                <a:lnTo>
                                  <a:pt x="9049" y="2678"/>
                                </a:lnTo>
                                <a:lnTo>
                                  <a:pt x="9067" y="2695"/>
                                </a:lnTo>
                                <a:lnTo>
                                  <a:pt x="9100" y="2725"/>
                                </a:lnTo>
                                <a:lnTo>
                                  <a:pt x="9116" y="2740"/>
                                </a:lnTo>
                                <a:lnTo>
                                  <a:pt x="9131" y="2753"/>
                                </a:lnTo>
                                <a:lnTo>
                                  <a:pt x="9145" y="2765"/>
                                </a:lnTo>
                                <a:lnTo>
                                  <a:pt x="9159" y="2774"/>
                                </a:lnTo>
                                <a:lnTo>
                                  <a:pt x="9174" y="2781"/>
                                </a:lnTo>
                                <a:lnTo>
                                  <a:pt x="9180" y="2784"/>
                                </a:lnTo>
                                <a:lnTo>
                                  <a:pt x="9187" y="2786"/>
                                </a:lnTo>
                                <a:lnTo>
                                  <a:pt x="9194" y="2787"/>
                                </a:lnTo>
                                <a:lnTo>
                                  <a:pt x="9201" y="2787"/>
                                </a:lnTo>
                                <a:lnTo>
                                  <a:pt x="9208" y="2786"/>
                                </a:lnTo>
                                <a:lnTo>
                                  <a:pt x="9215" y="2785"/>
                                </a:lnTo>
                                <a:lnTo>
                                  <a:pt x="9223" y="2783"/>
                                </a:lnTo>
                                <a:lnTo>
                                  <a:pt x="9230" y="2779"/>
                                </a:lnTo>
                                <a:lnTo>
                                  <a:pt x="9238" y="2775"/>
                                </a:lnTo>
                                <a:lnTo>
                                  <a:pt x="9247" y="2769"/>
                                </a:lnTo>
                                <a:lnTo>
                                  <a:pt x="9255" y="2763"/>
                                </a:lnTo>
                                <a:lnTo>
                                  <a:pt x="9263" y="2754"/>
                                </a:lnTo>
                                <a:lnTo>
                                  <a:pt x="9272" y="2745"/>
                                </a:lnTo>
                                <a:lnTo>
                                  <a:pt x="9280" y="2735"/>
                                </a:lnTo>
                                <a:lnTo>
                                  <a:pt x="9304" y="2705"/>
                                </a:lnTo>
                                <a:lnTo>
                                  <a:pt x="9325" y="2679"/>
                                </a:lnTo>
                                <a:lnTo>
                                  <a:pt x="9341" y="2656"/>
                                </a:lnTo>
                                <a:lnTo>
                                  <a:pt x="9352" y="2637"/>
                                </a:lnTo>
                                <a:lnTo>
                                  <a:pt x="9356" y="2628"/>
                                </a:lnTo>
                                <a:lnTo>
                                  <a:pt x="9359" y="2619"/>
                                </a:lnTo>
                                <a:lnTo>
                                  <a:pt x="9362" y="2611"/>
                                </a:lnTo>
                                <a:lnTo>
                                  <a:pt x="9363" y="2604"/>
                                </a:lnTo>
                                <a:lnTo>
                                  <a:pt x="9363" y="2597"/>
                                </a:lnTo>
                                <a:lnTo>
                                  <a:pt x="9363" y="2590"/>
                                </a:lnTo>
                                <a:lnTo>
                                  <a:pt x="9361" y="2583"/>
                                </a:lnTo>
                                <a:lnTo>
                                  <a:pt x="9359" y="2577"/>
                                </a:lnTo>
                                <a:lnTo>
                                  <a:pt x="9356" y="2571"/>
                                </a:lnTo>
                                <a:lnTo>
                                  <a:pt x="9352" y="2564"/>
                                </a:lnTo>
                                <a:lnTo>
                                  <a:pt x="9347" y="2558"/>
                                </a:lnTo>
                                <a:lnTo>
                                  <a:pt x="9341" y="2552"/>
                                </a:lnTo>
                                <a:lnTo>
                                  <a:pt x="9327" y="2538"/>
                                </a:lnTo>
                                <a:lnTo>
                                  <a:pt x="9309" y="2523"/>
                                </a:lnTo>
                                <a:lnTo>
                                  <a:pt x="9265" y="2490"/>
                                </a:lnTo>
                                <a:lnTo>
                                  <a:pt x="9237" y="2468"/>
                                </a:lnTo>
                                <a:lnTo>
                                  <a:pt x="9208" y="2444"/>
                                </a:lnTo>
                                <a:lnTo>
                                  <a:pt x="9028" y="2662"/>
                                </a:lnTo>
                                <a:close/>
                                <a:moveTo>
                                  <a:pt x="8841" y="2904"/>
                                </a:moveTo>
                                <a:lnTo>
                                  <a:pt x="9025" y="3058"/>
                                </a:lnTo>
                                <a:lnTo>
                                  <a:pt x="9199" y="2836"/>
                                </a:lnTo>
                                <a:lnTo>
                                  <a:pt x="9128" y="2782"/>
                                </a:lnTo>
                                <a:lnTo>
                                  <a:pt x="9099" y="2762"/>
                                </a:lnTo>
                                <a:lnTo>
                                  <a:pt x="9075" y="2745"/>
                                </a:lnTo>
                                <a:lnTo>
                                  <a:pt x="9064" y="2739"/>
                                </a:lnTo>
                                <a:lnTo>
                                  <a:pt x="9054" y="2734"/>
                                </a:lnTo>
                                <a:lnTo>
                                  <a:pt x="9045" y="2730"/>
                                </a:lnTo>
                                <a:lnTo>
                                  <a:pt x="9035" y="2727"/>
                                </a:lnTo>
                                <a:lnTo>
                                  <a:pt x="9026" y="2725"/>
                                </a:lnTo>
                                <a:lnTo>
                                  <a:pt x="9018" y="2724"/>
                                </a:lnTo>
                                <a:lnTo>
                                  <a:pt x="9010" y="2724"/>
                                </a:lnTo>
                                <a:lnTo>
                                  <a:pt x="9002" y="2726"/>
                                </a:lnTo>
                                <a:lnTo>
                                  <a:pt x="8994" y="2729"/>
                                </a:lnTo>
                                <a:lnTo>
                                  <a:pt x="8987" y="2732"/>
                                </a:lnTo>
                                <a:lnTo>
                                  <a:pt x="8979" y="2737"/>
                                </a:lnTo>
                                <a:lnTo>
                                  <a:pt x="8971" y="2743"/>
                                </a:lnTo>
                                <a:lnTo>
                                  <a:pt x="8963" y="2750"/>
                                </a:lnTo>
                                <a:lnTo>
                                  <a:pt x="8955" y="2759"/>
                                </a:lnTo>
                                <a:lnTo>
                                  <a:pt x="8937" y="2779"/>
                                </a:lnTo>
                                <a:lnTo>
                                  <a:pt x="8918" y="2803"/>
                                </a:lnTo>
                                <a:lnTo>
                                  <a:pt x="8896" y="2833"/>
                                </a:lnTo>
                                <a:lnTo>
                                  <a:pt x="8841" y="2904"/>
                                </a:lnTo>
                                <a:close/>
                                <a:moveTo>
                                  <a:pt x="9224" y="2425"/>
                                </a:moveTo>
                                <a:lnTo>
                                  <a:pt x="9224" y="2425"/>
                                </a:lnTo>
                                <a:lnTo>
                                  <a:pt x="9268" y="2457"/>
                                </a:lnTo>
                                <a:lnTo>
                                  <a:pt x="9287" y="2471"/>
                                </a:lnTo>
                                <a:lnTo>
                                  <a:pt x="9305" y="2484"/>
                                </a:lnTo>
                                <a:lnTo>
                                  <a:pt x="9323" y="2495"/>
                                </a:lnTo>
                                <a:lnTo>
                                  <a:pt x="9339" y="2504"/>
                                </a:lnTo>
                                <a:lnTo>
                                  <a:pt x="9354" y="2511"/>
                                </a:lnTo>
                                <a:lnTo>
                                  <a:pt x="9368" y="2517"/>
                                </a:lnTo>
                                <a:lnTo>
                                  <a:pt x="9382" y="2522"/>
                                </a:lnTo>
                                <a:lnTo>
                                  <a:pt x="9394" y="2525"/>
                                </a:lnTo>
                                <a:lnTo>
                                  <a:pt x="9406" y="2526"/>
                                </a:lnTo>
                                <a:lnTo>
                                  <a:pt x="9417" y="2527"/>
                                </a:lnTo>
                                <a:lnTo>
                                  <a:pt x="9427" y="2526"/>
                                </a:lnTo>
                                <a:lnTo>
                                  <a:pt x="9437" y="2523"/>
                                </a:lnTo>
                                <a:lnTo>
                                  <a:pt x="9447" y="2520"/>
                                </a:lnTo>
                                <a:lnTo>
                                  <a:pt x="9458" y="2515"/>
                                </a:lnTo>
                                <a:lnTo>
                                  <a:pt x="9467" y="2508"/>
                                </a:lnTo>
                                <a:lnTo>
                                  <a:pt x="9477" y="2501"/>
                                </a:lnTo>
                                <a:lnTo>
                                  <a:pt x="9486" y="2492"/>
                                </a:lnTo>
                                <a:lnTo>
                                  <a:pt x="9495" y="2483"/>
                                </a:lnTo>
                                <a:lnTo>
                                  <a:pt x="9515" y="2459"/>
                                </a:lnTo>
                                <a:lnTo>
                                  <a:pt x="9537" y="2432"/>
                                </a:lnTo>
                                <a:lnTo>
                                  <a:pt x="9585" y="2365"/>
                                </a:lnTo>
                                <a:lnTo>
                                  <a:pt x="9616" y="2325"/>
                                </a:lnTo>
                                <a:lnTo>
                                  <a:pt x="9649" y="2283"/>
                                </a:lnTo>
                                <a:lnTo>
                                  <a:pt x="9606" y="2250"/>
                                </a:lnTo>
                                <a:lnTo>
                                  <a:pt x="9585" y="2236"/>
                                </a:lnTo>
                                <a:lnTo>
                                  <a:pt x="9567" y="2224"/>
                                </a:lnTo>
                                <a:lnTo>
                                  <a:pt x="9550" y="2213"/>
                                </a:lnTo>
                                <a:lnTo>
                                  <a:pt x="9534" y="2203"/>
                                </a:lnTo>
                                <a:lnTo>
                                  <a:pt x="9519" y="2196"/>
                                </a:lnTo>
                                <a:lnTo>
                                  <a:pt x="9505" y="2190"/>
                                </a:lnTo>
                                <a:lnTo>
                                  <a:pt x="9492" y="2185"/>
                                </a:lnTo>
                                <a:lnTo>
                                  <a:pt x="9479" y="2182"/>
                                </a:lnTo>
                                <a:lnTo>
                                  <a:pt x="9468" y="2181"/>
                                </a:lnTo>
                                <a:lnTo>
                                  <a:pt x="9457" y="2180"/>
                                </a:lnTo>
                                <a:lnTo>
                                  <a:pt x="9445" y="2181"/>
                                </a:lnTo>
                                <a:lnTo>
                                  <a:pt x="9435" y="2184"/>
                                </a:lnTo>
                                <a:lnTo>
                                  <a:pt x="9425" y="2187"/>
                                </a:lnTo>
                                <a:lnTo>
                                  <a:pt x="9415" y="2192"/>
                                </a:lnTo>
                                <a:lnTo>
                                  <a:pt x="9406" y="2199"/>
                                </a:lnTo>
                                <a:lnTo>
                                  <a:pt x="9397" y="2206"/>
                                </a:lnTo>
                                <a:lnTo>
                                  <a:pt x="9387" y="2216"/>
                                </a:lnTo>
                                <a:lnTo>
                                  <a:pt x="9377" y="2225"/>
                                </a:lnTo>
                                <a:lnTo>
                                  <a:pt x="9358" y="2248"/>
                                </a:lnTo>
                                <a:lnTo>
                                  <a:pt x="9337" y="2275"/>
                                </a:lnTo>
                                <a:lnTo>
                                  <a:pt x="9287" y="2342"/>
                                </a:lnTo>
                                <a:lnTo>
                                  <a:pt x="9258" y="2382"/>
                                </a:lnTo>
                                <a:lnTo>
                                  <a:pt x="9224" y="2425"/>
                                </a:lnTo>
                                <a:close/>
                                <a:moveTo>
                                  <a:pt x="9480" y="2109"/>
                                </a:moveTo>
                                <a:lnTo>
                                  <a:pt x="9665" y="2262"/>
                                </a:lnTo>
                                <a:lnTo>
                                  <a:pt x="9696" y="2226"/>
                                </a:lnTo>
                                <a:lnTo>
                                  <a:pt x="9727" y="2190"/>
                                </a:lnTo>
                                <a:lnTo>
                                  <a:pt x="9757" y="2155"/>
                                </a:lnTo>
                                <a:lnTo>
                                  <a:pt x="9771" y="2137"/>
                                </a:lnTo>
                                <a:lnTo>
                                  <a:pt x="9784" y="2120"/>
                                </a:lnTo>
                                <a:lnTo>
                                  <a:pt x="9797" y="2102"/>
                                </a:lnTo>
                                <a:lnTo>
                                  <a:pt x="9809" y="2084"/>
                                </a:lnTo>
                                <a:lnTo>
                                  <a:pt x="9819" y="2065"/>
                                </a:lnTo>
                                <a:lnTo>
                                  <a:pt x="9827" y="2046"/>
                                </a:lnTo>
                                <a:lnTo>
                                  <a:pt x="9834" y="2026"/>
                                </a:lnTo>
                                <a:lnTo>
                                  <a:pt x="9840" y="2006"/>
                                </a:lnTo>
                                <a:lnTo>
                                  <a:pt x="9843" y="1984"/>
                                </a:lnTo>
                                <a:lnTo>
                                  <a:pt x="9845" y="1963"/>
                                </a:lnTo>
                                <a:lnTo>
                                  <a:pt x="9832" y="1912"/>
                                </a:lnTo>
                                <a:lnTo>
                                  <a:pt x="9825" y="1885"/>
                                </a:lnTo>
                                <a:lnTo>
                                  <a:pt x="9817" y="1858"/>
                                </a:lnTo>
                                <a:lnTo>
                                  <a:pt x="9808" y="1832"/>
                                </a:lnTo>
                                <a:lnTo>
                                  <a:pt x="9797" y="1807"/>
                                </a:lnTo>
                                <a:lnTo>
                                  <a:pt x="9785" y="1782"/>
                                </a:lnTo>
                                <a:lnTo>
                                  <a:pt x="9772" y="1759"/>
                                </a:lnTo>
                                <a:lnTo>
                                  <a:pt x="9753" y="1778"/>
                                </a:lnTo>
                                <a:lnTo>
                                  <a:pt x="9733" y="1798"/>
                                </a:lnTo>
                                <a:lnTo>
                                  <a:pt x="9714" y="1818"/>
                                </a:lnTo>
                                <a:lnTo>
                                  <a:pt x="9695" y="1838"/>
                                </a:lnTo>
                                <a:lnTo>
                                  <a:pt x="9657" y="1882"/>
                                </a:lnTo>
                                <a:lnTo>
                                  <a:pt x="9621" y="1927"/>
                                </a:lnTo>
                                <a:lnTo>
                                  <a:pt x="9585" y="1973"/>
                                </a:lnTo>
                                <a:lnTo>
                                  <a:pt x="9550" y="2019"/>
                                </a:lnTo>
                                <a:lnTo>
                                  <a:pt x="9514" y="2064"/>
                                </a:lnTo>
                                <a:lnTo>
                                  <a:pt x="9480" y="2109"/>
                                </a:lnTo>
                                <a:close/>
                                <a:moveTo>
                                  <a:pt x="6884" y="6180"/>
                                </a:moveTo>
                                <a:lnTo>
                                  <a:pt x="6884" y="6180"/>
                                </a:lnTo>
                                <a:lnTo>
                                  <a:pt x="6836" y="6145"/>
                                </a:lnTo>
                                <a:lnTo>
                                  <a:pt x="6815" y="6130"/>
                                </a:lnTo>
                                <a:lnTo>
                                  <a:pt x="6794" y="6116"/>
                                </a:lnTo>
                                <a:lnTo>
                                  <a:pt x="6775" y="6105"/>
                                </a:lnTo>
                                <a:lnTo>
                                  <a:pt x="6758" y="6095"/>
                                </a:lnTo>
                                <a:lnTo>
                                  <a:pt x="6742" y="6088"/>
                                </a:lnTo>
                                <a:lnTo>
                                  <a:pt x="6725" y="6081"/>
                                </a:lnTo>
                                <a:lnTo>
                                  <a:pt x="6711" y="6077"/>
                                </a:lnTo>
                                <a:lnTo>
                                  <a:pt x="6697" y="6074"/>
                                </a:lnTo>
                                <a:lnTo>
                                  <a:pt x="6685" y="6073"/>
                                </a:lnTo>
                                <a:lnTo>
                                  <a:pt x="6672" y="6073"/>
                                </a:lnTo>
                                <a:lnTo>
                                  <a:pt x="6660" y="6075"/>
                                </a:lnTo>
                                <a:lnTo>
                                  <a:pt x="6649" y="6078"/>
                                </a:lnTo>
                                <a:lnTo>
                                  <a:pt x="6638" y="6082"/>
                                </a:lnTo>
                                <a:lnTo>
                                  <a:pt x="6627" y="6088"/>
                                </a:lnTo>
                                <a:lnTo>
                                  <a:pt x="6617" y="6095"/>
                                </a:lnTo>
                                <a:lnTo>
                                  <a:pt x="6607" y="6104"/>
                                </a:lnTo>
                                <a:lnTo>
                                  <a:pt x="6596" y="6114"/>
                                </a:lnTo>
                                <a:lnTo>
                                  <a:pt x="6585" y="6126"/>
                                </a:lnTo>
                                <a:lnTo>
                                  <a:pt x="6564" y="6151"/>
                                </a:lnTo>
                                <a:lnTo>
                                  <a:pt x="6541" y="6182"/>
                                </a:lnTo>
                                <a:lnTo>
                                  <a:pt x="6487" y="6255"/>
                                </a:lnTo>
                                <a:lnTo>
                                  <a:pt x="6455" y="6298"/>
                                </a:lnTo>
                                <a:lnTo>
                                  <a:pt x="6419" y="6345"/>
                                </a:lnTo>
                                <a:lnTo>
                                  <a:pt x="6467" y="6380"/>
                                </a:lnTo>
                                <a:lnTo>
                                  <a:pt x="6488" y="6395"/>
                                </a:lnTo>
                                <a:lnTo>
                                  <a:pt x="6508" y="6409"/>
                                </a:lnTo>
                                <a:lnTo>
                                  <a:pt x="6527" y="6420"/>
                                </a:lnTo>
                                <a:lnTo>
                                  <a:pt x="6545" y="6429"/>
                                </a:lnTo>
                                <a:lnTo>
                                  <a:pt x="6561" y="6437"/>
                                </a:lnTo>
                                <a:lnTo>
                                  <a:pt x="6577" y="6443"/>
                                </a:lnTo>
                                <a:lnTo>
                                  <a:pt x="6591" y="6448"/>
                                </a:lnTo>
                                <a:lnTo>
                                  <a:pt x="6606" y="6450"/>
                                </a:lnTo>
                                <a:lnTo>
                                  <a:pt x="6619" y="6452"/>
                                </a:lnTo>
                                <a:lnTo>
                                  <a:pt x="6631" y="6452"/>
                                </a:lnTo>
                                <a:lnTo>
                                  <a:pt x="6642" y="6450"/>
                                </a:lnTo>
                                <a:lnTo>
                                  <a:pt x="6654" y="6447"/>
                                </a:lnTo>
                                <a:lnTo>
                                  <a:pt x="6664" y="6442"/>
                                </a:lnTo>
                                <a:lnTo>
                                  <a:pt x="6676" y="6436"/>
                                </a:lnTo>
                                <a:lnTo>
                                  <a:pt x="6686" y="6429"/>
                                </a:lnTo>
                                <a:lnTo>
                                  <a:pt x="6697" y="6421"/>
                                </a:lnTo>
                                <a:lnTo>
                                  <a:pt x="6707" y="6411"/>
                                </a:lnTo>
                                <a:lnTo>
                                  <a:pt x="6717" y="6399"/>
                                </a:lnTo>
                                <a:lnTo>
                                  <a:pt x="6739" y="6373"/>
                                </a:lnTo>
                                <a:lnTo>
                                  <a:pt x="6762" y="6343"/>
                                </a:lnTo>
                                <a:lnTo>
                                  <a:pt x="6816" y="6269"/>
                                </a:lnTo>
                                <a:lnTo>
                                  <a:pt x="6847" y="6226"/>
                                </a:lnTo>
                                <a:lnTo>
                                  <a:pt x="6884" y="6180"/>
                                </a:lnTo>
                                <a:close/>
                                <a:moveTo>
                                  <a:pt x="7122" y="5872"/>
                                </a:moveTo>
                                <a:lnTo>
                                  <a:pt x="6931" y="5714"/>
                                </a:lnTo>
                                <a:lnTo>
                                  <a:pt x="6696" y="6003"/>
                                </a:lnTo>
                                <a:lnTo>
                                  <a:pt x="6741" y="6037"/>
                                </a:lnTo>
                                <a:lnTo>
                                  <a:pt x="6780" y="6065"/>
                                </a:lnTo>
                                <a:lnTo>
                                  <a:pt x="6797" y="6076"/>
                                </a:lnTo>
                                <a:lnTo>
                                  <a:pt x="6814" y="6086"/>
                                </a:lnTo>
                                <a:lnTo>
                                  <a:pt x="6829" y="6095"/>
                                </a:lnTo>
                                <a:lnTo>
                                  <a:pt x="6843" y="6101"/>
                                </a:lnTo>
                                <a:lnTo>
                                  <a:pt x="6857" y="6107"/>
                                </a:lnTo>
                                <a:lnTo>
                                  <a:pt x="6869" y="6111"/>
                                </a:lnTo>
                                <a:lnTo>
                                  <a:pt x="6882" y="6113"/>
                                </a:lnTo>
                                <a:lnTo>
                                  <a:pt x="6893" y="6114"/>
                                </a:lnTo>
                                <a:lnTo>
                                  <a:pt x="6903" y="6114"/>
                                </a:lnTo>
                                <a:lnTo>
                                  <a:pt x="6913" y="6112"/>
                                </a:lnTo>
                                <a:lnTo>
                                  <a:pt x="6923" y="6110"/>
                                </a:lnTo>
                                <a:lnTo>
                                  <a:pt x="6933" y="6105"/>
                                </a:lnTo>
                                <a:lnTo>
                                  <a:pt x="6942" y="6100"/>
                                </a:lnTo>
                                <a:lnTo>
                                  <a:pt x="6952" y="6093"/>
                                </a:lnTo>
                                <a:lnTo>
                                  <a:pt x="6961" y="6085"/>
                                </a:lnTo>
                                <a:lnTo>
                                  <a:pt x="6970" y="6076"/>
                                </a:lnTo>
                                <a:lnTo>
                                  <a:pt x="6980" y="6065"/>
                                </a:lnTo>
                                <a:lnTo>
                                  <a:pt x="6989" y="6052"/>
                                </a:lnTo>
                                <a:lnTo>
                                  <a:pt x="7010" y="6025"/>
                                </a:lnTo>
                                <a:lnTo>
                                  <a:pt x="7059" y="5957"/>
                                </a:lnTo>
                                <a:lnTo>
                                  <a:pt x="7089" y="5916"/>
                                </a:lnTo>
                                <a:lnTo>
                                  <a:pt x="7122" y="5872"/>
                                </a:lnTo>
                                <a:close/>
                                <a:moveTo>
                                  <a:pt x="6609" y="6533"/>
                                </a:moveTo>
                                <a:lnTo>
                                  <a:pt x="6406" y="6376"/>
                                </a:lnTo>
                                <a:lnTo>
                                  <a:pt x="6351" y="6441"/>
                                </a:lnTo>
                                <a:lnTo>
                                  <a:pt x="6305" y="6495"/>
                                </a:lnTo>
                                <a:lnTo>
                                  <a:pt x="6258" y="6554"/>
                                </a:lnTo>
                                <a:lnTo>
                                  <a:pt x="6234" y="6584"/>
                                </a:lnTo>
                                <a:lnTo>
                                  <a:pt x="6213" y="6614"/>
                                </a:lnTo>
                                <a:lnTo>
                                  <a:pt x="6194" y="6641"/>
                                </a:lnTo>
                                <a:lnTo>
                                  <a:pt x="6177" y="6666"/>
                                </a:lnTo>
                                <a:lnTo>
                                  <a:pt x="6165" y="6690"/>
                                </a:lnTo>
                                <a:lnTo>
                                  <a:pt x="6161" y="6699"/>
                                </a:lnTo>
                                <a:lnTo>
                                  <a:pt x="6158" y="6708"/>
                                </a:lnTo>
                                <a:lnTo>
                                  <a:pt x="6156" y="6716"/>
                                </a:lnTo>
                                <a:lnTo>
                                  <a:pt x="6156" y="6722"/>
                                </a:lnTo>
                                <a:lnTo>
                                  <a:pt x="6158" y="6727"/>
                                </a:lnTo>
                                <a:lnTo>
                                  <a:pt x="6161" y="6731"/>
                                </a:lnTo>
                                <a:lnTo>
                                  <a:pt x="6202" y="6728"/>
                                </a:lnTo>
                                <a:lnTo>
                                  <a:pt x="6250" y="6724"/>
                                </a:lnTo>
                                <a:lnTo>
                                  <a:pt x="6301" y="6720"/>
                                </a:lnTo>
                                <a:lnTo>
                                  <a:pt x="6328" y="6717"/>
                                </a:lnTo>
                                <a:lnTo>
                                  <a:pt x="6352" y="6713"/>
                                </a:lnTo>
                                <a:lnTo>
                                  <a:pt x="6376" y="6708"/>
                                </a:lnTo>
                                <a:lnTo>
                                  <a:pt x="6398" y="6703"/>
                                </a:lnTo>
                                <a:lnTo>
                                  <a:pt x="6418" y="6696"/>
                                </a:lnTo>
                                <a:lnTo>
                                  <a:pt x="6426" y="6692"/>
                                </a:lnTo>
                                <a:lnTo>
                                  <a:pt x="6434" y="6688"/>
                                </a:lnTo>
                                <a:lnTo>
                                  <a:pt x="6441" y="6684"/>
                                </a:lnTo>
                                <a:lnTo>
                                  <a:pt x="6447" y="6679"/>
                                </a:lnTo>
                                <a:lnTo>
                                  <a:pt x="6453" y="6673"/>
                                </a:lnTo>
                                <a:lnTo>
                                  <a:pt x="6457" y="6667"/>
                                </a:lnTo>
                                <a:lnTo>
                                  <a:pt x="6461" y="6661"/>
                                </a:lnTo>
                                <a:lnTo>
                                  <a:pt x="6463" y="6655"/>
                                </a:lnTo>
                                <a:lnTo>
                                  <a:pt x="6464" y="6648"/>
                                </a:lnTo>
                                <a:lnTo>
                                  <a:pt x="6463" y="6641"/>
                                </a:lnTo>
                                <a:lnTo>
                                  <a:pt x="6475" y="6639"/>
                                </a:lnTo>
                                <a:lnTo>
                                  <a:pt x="6487" y="6636"/>
                                </a:lnTo>
                                <a:lnTo>
                                  <a:pt x="6498" y="6633"/>
                                </a:lnTo>
                                <a:lnTo>
                                  <a:pt x="6509" y="6629"/>
                                </a:lnTo>
                                <a:lnTo>
                                  <a:pt x="6519" y="6625"/>
                                </a:lnTo>
                                <a:lnTo>
                                  <a:pt x="6530" y="6619"/>
                                </a:lnTo>
                                <a:lnTo>
                                  <a:pt x="6540" y="6614"/>
                                </a:lnTo>
                                <a:lnTo>
                                  <a:pt x="6549" y="6607"/>
                                </a:lnTo>
                                <a:lnTo>
                                  <a:pt x="6558" y="6600"/>
                                </a:lnTo>
                                <a:lnTo>
                                  <a:pt x="6566" y="6592"/>
                                </a:lnTo>
                                <a:lnTo>
                                  <a:pt x="6574" y="6584"/>
                                </a:lnTo>
                                <a:lnTo>
                                  <a:pt x="6582" y="6575"/>
                                </a:lnTo>
                                <a:lnTo>
                                  <a:pt x="6589" y="6566"/>
                                </a:lnTo>
                                <a:lnTo>
                                  <a:pt x="6596" y="6556"/>
                                </a:lnTo>
                                <a:lnTo>
                                  <a:pt x="6603" y="6545"/>
                                </a:lnTo>
                                <a:lnTo>
                                  <a:pt x="6609" y="6533"/>
                                </a:lnTo>
                                <a:close/>
                                <a:moveTo>
                                  <a:pt x="7668" y="5184"/>
                                </a:moveTo>
                                <a:lnTo>
                                  <a:pt x="7668" y="5184"/>
                                </a:lnTo>
                                <a:lnTo>
                                  <a:pt x="7600" y="5130"/>
                                </a:lnTo>
                                <a:lnTo>
                                  <a:pt x="7573" y="5110"/>
                                </a:lnTo>
                                <a:lnTo>
                                  <a:pt x="7548" y="5092"/>
                                </a:lnTo>
                                <a:lnTo>
                                  <a:pt x="7527" y="5079"/>
                                </a:lnTo>
                                <a:lnTo>
                                  <a:pt x="7518" y="5075"/>
                                </a:lnTo>
                                <a:lnTo>
                                  <a:pt x="7509" y="5071"/>
                                </a:lnTo>
                                <a:lnTo>
                                  <a:pt x="7499" y="5068"/>
                                </a:lnTo>
                                <a:lnTo>
                                  <a:pt x="7491" y="5066"/>
                                </a:lnTo>
                                <a:lnTo>
                                  <a:pt x="7483" y="5065"/>
                                </a:lnTo>
                                <a:lnTo>
                                  <a:pt x="7475" y="5066"/>
                                </a:lnTo>
                                <a:lnTo>
                                  <a:pt x="7468" y="5067"/>
                                </a:lnTo>
                                <a:lnTo>
                                  <a:pt x="7460" y="5070"/>
                                </a:lnTo>
                                <a:lnTo>
                                  <a:pt x="7452" y="5073"/>
                                </a:lnTo>
                                <a:lnTo>
                                  <a:pt x="7445" y="5078"/>
                                </a:lnTo>
                                <a:lnTo>
                                  <a:pt x="7437" y="5083"/>
                                </a:lnTo>
                                <a:lnTo>
                                  <a:pt x="7427" y="5090"/>
                                </a:lnTo>
                                <a:lnTo>
                                  <a:pt x="7410" y="5108"/>
                                </a:lnTo>
                                <a:lnTo>
                                  <a:pt x="7390" y="5129"/>
                                </a:lnTo>
                                <a:lnTo>
                                  <a:pt x="7368" y="5155"/>
                                </a:lnTo>
                                <a:lnTo>
                                  <a:pt x="7313" y="5222"/>
                                </a:lnTo>
                                <a:lnTo>
                                  <a:pt x="7382" y="5276"/>
                                </a:lnTo>
                                <a:lnTo>
                                  <a:pt x="7410" y="5298"/>
                                </a:lnTo>
                                <a:lnTo>
                                  <a:pt x="7435" y="5316"/>
                                </a:lnTo>
                                <a:lnTo>
                                  <a:pt x="7456" y="5329"/>
                                </a:lnTo>
                                <a:lnTo>
                                  <a:pt x="7466" y="5334"/>
                                </a:lnTo>
                                <a:lnTo>
                                  <a:pt x="7475" y="5339"/>
                                </a:lnTo>
                                <a:lnTo>
                                  <a:pt x="7483" y="5342"/>
                                </a:lnTo>
                                <a:lnTo>
                                  <a:pt x="7492" y="5344"/>
                                </a:lnTo>
                                <a:lnTo>
                                  <a:pt x="7500" y="5345"/>
                                </a:lnTo>
                                <a:lnTo>
                                  <a:pt x="7509" y="5344"/>
                                </a:lnTo>
                                <a:lnTo>
                                  <a:pt x="7516" y="5343"/>
                                </a:lnTo>
                                <a:lnTo>
                                  <a:pt x="7524" y="5341"/>
                                </a:lnTo>
                                <a:lnTo>
                                  <a:pt x="7531" y="5337"/>
                                </a:lnTo>
                                <a:lnTo>
                                  <a:pt x="7539" y="5333"/>
                                </a:lnTo>
                                <a:lnTo>
                                  <a:pt x="7547" y="5327"/>
                                </a:lnTo>
                                <a:lnTo>
                                  <a:pt x="7555" y="5320"/>
                                </a:lnTo>
                                <a:lnTo>
                                  <a:pt x="7573" y="5303"/>
                                </a:lnTo>
                                <a:lnTo>
                                  <a:pt x="7592" y="5280"/>
                                </a:lnTo>
                                <a:lnTo>
                                  <a:pt x="7614" y="5253"/>
                                </a:lnTo>
                                <a:lnTo>
                                  <a:pt x="7668" y="5184"/>
                                </a:lnTo>
                                <a:close/>
                                <a:moveTo>
                                  <a:pt x="7321" y="5617"/>
                                </a:moveTo>
                                <a:lnTo>
                                  <a:pt x="7321" y="5617"/>
                                </a:lnTo>
                                <a:lnTo>
                                  <a:pt x="7301" y="5601"/>
                                </a:lnTo>
                                <a:lnTo>
                                  <a:pt x="7281" y="5584"/>
                                </a:lnTo>
                                <a:lnTo>
                                  <a:pt x="7247" y="5552"/>
                                </a:lnTo>
                                <a:lnTo>
                                  <a:pt x="7232" y="5538"/>
                                </a:lnTo>
                                <a:lnTo>
                                  <a:pt x="7216" y="5525"/>
                                </a:lnTo>
                                <a:lnTo>
                                  <a:pt x="7202" y="5514"/>
                                </a:lnTo>
                                <a:lnTo>
                                  <a:pt x="7188" y="5504"/>
                                </a:lnTo>
                                <a:lnTo>
                                  <a:pt x="7175" y="5497"/>
                                </a:lnTo>
                                <a:lnTo>
                                  <a:pt x="7168" y="5495"/>
                                </a:lnTo>
                                <a:lnTo>
                                  <a:pt x="7161" y="5493"/>
                                </a:lnTo>
                                <a:lnTo>
                                  <a:pt x="7153" y="5492"/>
                                </a:lnTo>
                                <a:lnTo>
                                  <a:pt x="7146" y="5492"/>
                                </a:lnTo>
                                <a:lnTo>
                                  <a:pt x="7139" y="5493"/>
                                </a:lnTo>
                                <a:lnTo>
                                  <a:pt x="7132" y="5495"/>
                                </a:lnTo>
                                <a:lnTo>
                                  <a:pt x="7125" y="5498"/>
                                </a:lnTo>
                                <a:lnTo>
                                  <a:pt x="7117" y="5502"/>
                                </a:lnTo>
                                <a:lnTo>
                                  <a:pt x="7109" y="5508"/>
                                </a:lnTo>
                                <a:lnTo>
                                  <a:pt x="7101" y="5514"/>
                                </a:lnTo>
                                <a:lnTo>
                                  <a:pt x="7093" y="5521"/>
                                </a:lnTo>
                                <a:lnTo>
                                  <a:pt x="7084" y="5529"/>
                                </a:lnTo>
                                <a:lnTo>
                                  <a:pt x="7066" y="5549"/>
                                </a:lnTo>
                                <a:lnTo>
                                  <a:pt x="7041" y="5581"/>
                                </a:lnTo>
                                <a:lnTo>
                                  <a:pt x="7020" y="5607"/>
                                </a:lnTo>
                                <a:lnTo>
                                  <a:pt x="7003" y="5631"/>
                                </a:lnTo>
                                <a:lnTo>
                                  <a:pt x="6990" y="5652"/>
                                </a:lnTo>
                                <a:lnTo>
                                  <a:pt x="6986" y="5661"/>
                                </a:lnTo>
                                <a:lnTo>
                                  <a:pt x="6982" y="5670"/>
                                </a:lnTo>
                                <a:lnTo>
                                  <a:pt x="6980" y="5678"/>
                                </a:lnTo>
                                <a:lnTo>
                                  <a:pt x="6978" y="5686"/>
                                </a:lnTo>
                                <a:lnTo>
                                  <a:pt x="6977" y="5693"/>
                                </a:lnTo>
                                <a:lnTo>
                                  <a:pt x="6978" y="5700"/>
                                </a:lnTo>
                                <a:lnTo>
                                  <a:pt x="6979" y="5707"/>
                                </a:lnTo>
                                <a:lnTo>
                                  <a:pt x="6981" y="5714"/>
                                </a:lnTo>
                                <a:lnTo>
                                  <a:pt x="6985" y="5721"/>
                                </a:lnTo>
                                <a:lnTo>
                                  <a:pt x="6989" y="5728"/>
                                </a:lnTo>
                                <a:lnTo>
                                  <a:pt x="6994" y="5734"/>
                                </a:lnTo>
                                <a:lnTo>
                                  <a:pt x="7000" y="5741"/>
                                </a:lnTo>
                                <a:lnTo>
                                  <a:pt x="7014" y="5754"/>
                                </a:lnTo>
                                <a:lnTo>
                                  <a:pt x="7033" y="5769"/>
                                </a:lnTo>
                                <a:lnTo>
                                  <a:pt x="7078" y="5806"/>
                                </a:lnTo>
                                <a:lnTo>
                                  <a:pt x="7107" y="5827"/>
                                </a:lnTo>
                                <a:lnTo>
                                  <a:pt x="7137" y="5853"/>
                                </a:lnTo>
                                <a:lnTo>
                                  <a:pt x="7321" y="5617"/>
                                </a:lnTo>
                                <a:close/>
                                <a:moveTo>
                                  <a:pt x="8126" y="4606"/>
                                </a:moveTo>
                                <a:lnTo>
                                  <a:pt x="7925" y="4448"/>
                                </a:lnTo>
                                <a:lnTo>
                                  <a:pt x="7792" y="4619"/>
                                </a:lnTo>
                                <a:lnTo>
                                  <a:pt x="7856" y="4669"/>
                                </a:lnTo>
                                <a:lnTo>
                                  <a:pt x="7882" y="4691"/>
                                </a:lnTo>
                                <a:lnTo>
                                  <a:pt x="7905" y="4709"/>
                                </a:lnTo>
                                <a:lnTo>
                                  <a:pt x="7925" y="4723"/>
                                </a:lnTo>
                                <a:lnTo>
                                  <a:pt x="7943" y="4733"/>
                                </a:lnTo>
                                <a:lnTo>
                                  <a:pt x="7951" y="4737"/>
                                </a:lnTo>
                                <a:lnTo>
                                  <a:pt x="7959" y="4740"/>
                                </a:lnTo>
                                <a:lnTo>
                                  <a:pt x="7967" y="4742"/>
                                </a:lnTo>
                                <a:lnTo>
                                  <a:pt x="7974" y="4743"/>
                                </a:lnTo>
                                <a:lnTo>
                                  <a:pt x="7982" y="4743"/>
                                </a:lnTo>
                                <a:lnTo>
                                  <a:pt x="7989" y="4742"/>
                                </a:lnTo>
                                <a:lnTo>
                                  <a:pt x="7997" y="4740"/>
                                </a:lnTo>
                                <a:lnTo>
                                  <a:pt x="8005" y="4737"/>
                                </a:lnTo>
                                <a:lnTo>
                                  <a:pt x="8012" y="4733"/>
                                </a:lnTo>
                                <a:lnTo>
                                  <a:pt x="8020" y="4728"/>
                                </a:lnTo>
                                <a:lnTo>
                                  <a:pt x="8028" y="4721"/>
                                </a:lnTo>
                                <a:lnTo>
                                  <a:pt x="8037" y="4713"/>
                                </a:lnTo>
                                <a:lnTo>
                                  <a:pt x="8055" y="4694"/>
                                </a:lnTo>
                                <a:lnTo>
                                  <a:pt x="8076" y="4670"/>
                                </a:lnTo>
                                <a:lnTo>
                                  <a:pt x="8100" y="4641"/>
                                </a:lnTo>
                                <a:lnTo>
                                  <a:pt x="8126" y="4606"/>
                                </a:lnTo>
                                <a:close/>
                                <a:moveTo>
                                  <a:pt x="7974" y="4803"/>
                                </a:moveTo>
                                <a:lnTo>
                                  <a:pt x="7771" y="4645"/>
                                </a:lnTo>
                                <a:lnTo>
                                  <a:pt x="7745" y="4679"/>
                                </a:lnTo>
                                <a:lnTo>
                                  <a:pt x="7723" y="4710"/>
                                </a:lnTo>
                                <a:lnTo>
                                  <a:pt x="7704" y="4735"/>
                                </a:lnTo>
                                <a:lnTo>
                                  <a:pt x="7690" y="4759"/>
                                </a:lnTo>
                                <a:lnTo>
                                  <a:pt x="7685" y="4769"/>
                                </a:lnTo>
                                <a:lnTo>
                                  <a:pt x="7681" y="4779"/>
                                </a:lnTo>
                                <a:lnTo>
                                  <a:pt x="7677" y="4788"/>
                                </a:lnTo>
                                <a:lnTo>
                                  <a:pt x="7675" y="4796"/>
                                </a:lnTo>
                                <a:lnTo>
                                  <a:pt x="7674" y="4804"/>
                                </a:lnTo>
                                <a:lnTo>
                                  <a:pt x="7673" y="4812"/>
                                </a:lnTo>
                                <a:lnTo>
                                  <a:pt x="7674" y="4820"/>
                                </a:lnTo>
                                <a:lnTo>
                                  <a:pt x="7676" y="4828"/>
                                </a:lnTo>
                                <a:lnTo>
                                  <a:pt x="7679" y="4835"/>
                                </a:lnTo>
                                <a:lnTo>
                                  <a:pt x="7682" y="4842"/>
                                </a:lnTo>
                                <a:lnTo>
                                  <a:pt x="7687" y="4849"/>
                                </a:lnTo>
                                <a:lnTo>
                                  <a:pt x="7693" y="4856"/>
                                </a:lnTo>
                                <a:lnTo>
                                  <a:pt x="7707" y="4872"/>
                                </a:lnTo>
                                <a:lnTo>
                                  <a:pt x="7726" y="4889"/>
                                </a:lnTo>
                                <a:lnTo>
                                  <a:pt x="7748" y="4907"/>
                                </a:lnTo>
                                <a:lnTo>
                                  <a:pt x="7773" y="4928"/>
                                </a:lnTo>
                                <a:lnTo>
                                  <a:pt x="7837" y="4980"/>
                                </a:lnTo>
                                <a:lnTo>
                                  <a:pt x="7905" y="4892"/>
                                </a:lnTo>
                                <a:lnTo>
                                  <a:pt x="7974" y="4803"/>
                                </a:lnTo>
                                <a:close/>
                                <a:moveTo>
                                  <a:pt x="7822" y="4999"/>
                                </a:moveTo>
                                <a:lnTo>
                                  <a:pt x="7624" y="4835"/>
                                </a:lnTo>
                                <a:lnTo>
                                  <a:pt x="7487" y="5011"/>
                                </a:lnTo>
                                <a:lnTo>
                                  <a:pt x="7550" y="5061"/>
                                </a:lnTo>
                                <a:lnTo>
                                  <a:pt x="7576" y="5081"/>
                                </a:lnTo>
                                <a:lnTo>
                                  <a:pt x="7598" y="5099"/>
                                </a:lnTo>
                                <a:lnTo>
                                  <a:pt x="7617" y="5113"/>
                                </a:lnTo>
                                <a:lnTo>
                                  <a:pt x="7635" y="5123"/>
                                </a:lnTo>
                                <a:lnTo>
                                  <a:pt x="7644" y="5126"/>
                                </a:lnTo>
                                <a:lnTo>
                                  <a:pt x="7652" y="5129"/>
                                </a:lnTo>
                                <a:lnTo>
                                  <a:pt x="7659" y="5131"/>
                                </a:lnTo>
                                <a:lnTo>
                                  <a:pt x="7667" y="5132"/>
                                </a:lnTo>
                                <a:lnTo>
                                  <a:pt x="7674" y="5132"/>
                                </a:lnTo>
                                <a:lnTo>
                                  <a:pt x="7681" y="5131"/>
                                </a:lnTo>
                                <a:lnTo>
                                  <a:pt x="7689" y="5129"/>
                                </a:lnTo>
                                <a:lnTo>
                                  <a:pt x="7696" y="5125"/>
                                </a:lnTo>
                                <a:lnTo>
                                  <a:pt x="7704" y="5121"/>
                                </a:lnTo>
                                <a:lnTo>
                                  <a:pt x="7713" y="5116"/>
                                </a:lnTo>
                                <a:lnTo>
                                  <a:pt x="7721" y="5110"/>
                                </a:lnTo>
                                <a:lnTo>
                                  <a:pt x="7730" y="5102"/>
                                </a:lnTo>
                                <a:lnTo>
                                  <a:pt x="7748" y="5083"/>
                                </a:lnTo>
                                <a:lnTo>
                                  <a:pt x="7769" y="5060"/>
                                </a:lnTo>
                                <a:lnTo>
                                  <a:pt x="7794" y="5032"/>
                                </a:lnTo>
                                <a:lnTo>
                                  <a:pt x="7822" y="4999"/>
                                </a:lnTo>
                                <a:close/>
                                <a:moveTo>
                                  <a:pt x="7500" y="5399"/>
                                </a:moveTo>
                                <a:lnTo>
                                  <a:pt x="7305" y="5247"/>
                                </a:lnTo>
                                <a:lnTo>
                                  <a:pt x="7251" y="5315"/>
                                </a:lnTo>
                                <a:lnTo>
                                  <a:pt x="7230" y="5343"/>
                                </a:lnTo>
                                <a:lnTo>
                                  <a:pt x="7213" y="5366"/>
                                </a:lnTo>
                                <a:lnTo>
                                  <a:pt x="7200" y="5388"/>
                                </a:lnTo>
                                <a:lnTo>
                                  <a:pt x="7195" y="5398"/>
                                </a:lnTo>
                                <a:lnTo>
                                  <a:pt x="7191" y="5407"/>
                                </a:lnTo>
                                <a:lnTo>
                                  <a:pt x="7189" y="5415"/>
                                </a:lnTo>
                                <a:lnTo>
                                  <a:pt x="7187" y="5423"/>
                                </a:lnTo>
                                <a:lnTo>
                                  <a:pt x="7186" y="5431"/>
                                </a:lnTo>
                                <a:lnTo>
                                  <a:pt x="7186" y="5440"/>
                                </a:lnTo>
                                <a:lnTo>
                                  <a:pt x="7188" y="5448"/>
                                </a:lnTo>
                                <a:lnTo>
                                  <a:pt x="7190" y="5455"/>
                                </a:lnTo>
                                <a:lnTo>
                                  <a:pt x="7194" y="5463"/>
                                </a:lnTo>
                                <a:lnTo>
                                  <a:pt x="7198" y="5471"/>
                                </a:lnTo>
                                <a:lnTo>
                                  <a:pt x="7204" y="5479"/>
                                </a:lnTo>
                                <a:lnTo>
                                  <a:pt x="7211" y="5487"/>
                                </a:lnTo>
                                <a:lnTo>
                                  <a:pt x="7228" y="5505"/>
                                </a:lnTo>
                                <a:lnTo>
                                  <a:pt x="7250" y="5525"/>
                                </a:lnTo>
                                <a:lnTo>
                                  <a:pt x="7276" y="5547"/>
                                </a:lnTo>
                                <a:lnTo>
                                  <a:pt x="7342" y="5603"/>
                                </a:lnTo>
                                <a:lnTo>
                                  <a:pt x="7500" y="5399"/>
                                </a:lnTo>
                                <a:close/>
                                <a:moveTo>
                                  <a:pt x="8380" y="3889"/>
                                </a:moveTo>
                                <a:lnTo>
                                  <a:pt x="8246" y="4047"/>
                                </a:lnTo>
                                <a:lnTo>
                                  <a:pt x="8449" y="4206"/>
                                </a:lnTo>
                                <a:lnTo>
                                  <a:pt x="8581" y="4035"/>
                                </a:lnTo>
                                <a:lnTo>
                                  <a:pt x="8380" y="3889"/>
                                </a:lnTo>
                                <a:close/>
                                <a:moveTo>
                                  <a:pt x="8098" y="4238"/>
                                </a:moveTo>
                                <a:lnTo>
                                  <a:pt x="8302" y="4395"/>
                                </a:lnTo>
                                <a:lnTo>
                                  <a:pt x="8333" y="4365"/>
                                </a:lnTo>
                                <a:lnTo>
                                  <a:pt x="8347" y="4352"/>
                                </a:lnTo>
                                <a:lnTo>
                                  <a:pt x="8359" y="4339"/>
                                </a:lnTo>
                                <a:lnTo>
                                  <a:pt x="8369" y="4326"/>
                                </a:lnTo>
                                <a:lnTo>
                                  <a:pt x="8378" y="4314"/>
                                </a:lnTo>
                                <a:lnTo>
                                  <a:pt x="8385" y="4303"/>
                                </a:lnTo>
                                <a:lnTo>
                                  <a:pt x="8391" y="4292"/>
                                </a:lnTo>
                                <a:lnTo>
                                  <a:pt x="8396" y="4282"/>
                                </a:lnTo>
                                <a:lnTo>
                                  <a:pt x="8399" y="4272"/>
                                </a:lnTo>
                                <a:lnTo>
                                  <a:pt x="8401" y="4261"/>
                                </a:lnTo>
                                <a:lnTo>
                                  <a:pt x="8402" y="4252"/>
                                </a:lnTo>
                                <a:lnTo>
                                  <a:pt x="8402" y="4243"/>
                                </a:lnTo>
                                <a:lnTo>
                                  <a:pt x="8401" y="4234"/>
                                </a:lnTo>
                                <a:lnTo>
                                  <a:pt x="8398" y="4226"/>
                                </a:lnTo>
                                <a:lnTo>
                                  <a:pt x="8395" y="4218"/>
                                </a:lnTo>
                                <a:lnTo>
                                  <a:pt x="8390" y="4209"/>
                                </a:lnTo>
                                <a:lnTo>
                                  <a:pt x="8385" y="4201"/>
                                </a:lnTo>
                                <a:lnTo>
                                  <a:pt x="8379" y="4192"/>
                                </a:lnTo>
                                <a:lnTo>
                                  <a:pt x="8371" y="4184"/>
                                </a:lnTo>
                                <a:lnTo>
                                  <a:pt x="8355" y="4167"/>
                                </a:lnTo>
                                <a:lnTo>
                                  <a:pt x="8334" y="4150"/>
                                </a:lnTo>
                                <a:lnTo>
                                  <a:pt x="8287" y="4112"/>
                                </a:lnTo>
                                <a:lnTo>
                                  <a:pt x="8259" y="4091"/>
                                </a:lnTo>
                                <a:lnTo>
                                  <a:pt x="8231" y="4068"/>
                                </a:lnTo>
                                <a:lnTo>
                                  <a:pt x="8098" y="4238"/>
                                </a:lnTo>
                                <a:close/>
                                <a:moveTo>
                                  <a:pt x="8280" y="4410"/>
                                </a:moveTo>
                                <a:lnTo>
                                  <a:pt x="8280" y="4410"/>
                                </a:lnTo>
                                <a:lnTo>
                                  <a:pt x="8258" y="4393"/>
                                </a:lnTo>
                                <a:lnTo>
                                  <a:pt x="8238" y="4377"/>
                                </a:lnTo>
                                <a:lnTo>
                                  <a:pt x="8203" y="4346"/>
                                </a:lnTo>
                                <a:lnTo>
                                  <a:pt x="8185" y="4331"/>
                                </a:lnTo>
                                <a:lnTo>
                                  <a:pt x="8170" y="4318"/>
                                </a:lnTo>
                                <a:lnTo>
                                  <a:pt x="8155" y="4307"/>
                                </a:lnTo>
                                <a:lnTo>
                                  <a:pt x="8140" y="4298"/>
                                </a:lnTo>
                                <a:lnTo>
                                  <a:pt x="8125" y="4291"/>
                                </a:lnTo>
                                <a:lnTo>
                                  <a:pt x="8118" y="4289"/>
                                </a:lnTo>
                                <a:lnTo>
                                  <a:pt x="8110" y="4288"/>
                                </a:lnTo>
                                <a:lnTo>
                                  <a:pt x="8103" y="4287"/>
                                </a:lnTo>
                                <a:lnTo>
                                  <a:pt x="8096" y="4287"/>
                                </a:lnTo>
                                <a:lnTo>
                                  <a:pt x="8089" y="4288"/>
                                </a:lnTo>
                                <a:lnTo>
                                  <a:pt x="8081" y="4290"/>
                                </a:lnTo>
                                <a:lnTo>
                                  <a:pt x="8074" y="4293"/>
                                </a:lnTo>
                                <a:lnTo>
                                  <a:pt x="8066" y="4297"/>
                                </a:lnTo>
                                <a:lnTo>
                                  <a:pt x="8057" y="4302"/>
                                </a:lnTo>
                                <a:lnTo>
                                  <a:pt x="8049" y="4308"/>
                                </a:lnTo>
                                <a:lnTo>
                                  <a:pt x="8041" y="4315"/>
                                </a:lnTo>
                                <a:lnTo>
                                  <a:pt x="8033" y="4324"/>
                                </a:lnTo>
                                <a:lnTo>
                                  <a:pt x="8024" y="4333"/>
                                </a:lnTo>
                                <a:lnTo>
                                  <a:pt x="8015" y="4346"/>
                                </a:lnTo>
                                <a:lnTo>
                                  <a:pt x="8006" y="4357"/>
                                </a:lnTo>
                                <a:lnTo>
                                  <a:pt x="7999" y="4368"/>
                                </a:lnTo>
                                <a:lnTo>
                                  <a:pt x="7993" y="4378"/>
                                </a:lnTo>
                                <a:lnTo>
                                  <a:pt x="7987" y="4388"/>
                                </a:lnTo>
                                <a:lnTo>
                                  <a:pt x="7983" y="4397"/>
                                </a:lnTo>
                                <a:lnTo>
                                  <a:pt x="7980" y="4406"/>
                                </a:lnTo>
                                <a:lnTo>
                                  <a:pt x="7978" y="4415"/>
                                </a:lnTo>
                                <a:lnTo>
                                  <a:pt x="7977" y="4423"/>
                                </a:lnTo>
                                <a:lnTo>
                                  <a:pt x="7977" y="4431"/>
                                </a:lnTo>
                                <a:lnTo>
                                  <a:pt x="7978" y="4439"/>
                                </a:lnTo>
                                <a:lnTo>
                                  <a:pt x="7979" y="4446"/>
                                </a:lnTo>
                                <a:lnTo>
                                  <a:pt x="7982" y="4452"/>
                                </a:lnTo>
                                <a:lnTo>
                                  <a:pt x="7985" y="4459"/>
                                </a:lnTo>
                                <a:lnTo>
                                  <a:pt x="7989" y="4465"/>
                                </a:lnTo>
                                <a:lnTo>
                                  <a:pt x="7994" y="4472"/>
                                </a:lnTo>
                                <a:lnTo>
                                  <a:pt x="8000" y="4479"/>
                                </a:lnTo>
                                <a:lnTo>
                                  <a:pt x="8012" y="4491"/>
                                </a:lnTo>
                                <a:lnTo>
                                  <a:pt x="8026" y="4502"/>
                                </a:lnTo>
                                <a:lnTo>
                                  <a:pt x="8043" y="4514"/>
                                </a:lnTo>
                                <a:lnTo>
                                  <a:pt x="8061" y="4527"/>
                                </a:lnTo>
                                <a:lnTo>
                                  <a:pt x="8100" y="4555"/>
                                </a:lnTo>
                                <a:lnTo>
                                  <a:pt x="8121" y="4570"/>
                                </a:lnTo>
                                <a:lnTo>
                                  <a:pt x="8142" y="4586"/>
                                </a:lnTo>
                                <a:lnTo>
                                  <a:pt x="8211" y="4498"/>
                                </a:lnTo>
                                <a:lnTo>
                                  <a:pt x="8280" y="4410"/>
                                </a:lnTo>
                                <a:close/>
                                <a:moveTo>
                                  <a:pt x="8707" y="3482"/>
                                </a:moveTo>
                                <a:lnTo>
                                  <a:pt x="8558" y="3660"/>
                                </a:lnTo>
                                <a:lnTo>
                                  <a:pt x="8761" y="3818"/>
                                </a:lnTo>
                                <a:lnTo>
                                  <a:pt x="8812" y="3751"/>
                                </a:lnTo>
                                <a:lnTo>
                                  <a:pt x="8832" y="3725"/>
                                </a:lnTo>
                                <a:lnTo>
                                  <a:pt x="8847" y="3701"/>
                                </a:lnTo>
                                <a:lnTo>
                                  <a:pt x="8859" y="3681"/>
                                </a:lnTo>
                                <a:lnTo>
                                  <a:pt x="8863" y="3672"/>
                                </a:lnTo>
                                <a:lnTo>
                                  <a:pt x="8866" y="3663"/>
                                </a:lnTo>
                                <a:lnTo>
                                  <a:pt x="8868" y="3655"/>
                                </a:lnTo>
                                <a:lnTo>
                                  <a:pt x="8869" y="3646"/>
                                </a:lnTo>
                                <a:lnTo>
                                  <a:pt x="8869" y="3638"/>
                                </a:lnTo>
                                <a:lnTo>
                                  <a:pt x="8868" y="3631"/>
                                </a:lnTo>
                                <a:lnTo>
                                  <a:pt x="8866" y="3624"/>
                                </a:lnTo>
                                <a:lnTo>
                                  <a:pt x="8863" y="3617"/>
                                </a:lnTo>
                                <a:lnTo>
                                  <a:pt x="8859" y="3610"/>
                                </a:lnTo>
                                <a:lnTo>
                                  <a:pt x="8853" y="3603"/>
                                </a:lnTo>
                                <a:lnTo>
                                  <a:pt x="8847" y="3595"/>
                                </a:lnTo>
                                <a:lnTo>
                                  <a:pt x="8840" y="3588"/>
                                </a:lnTo>
                                <a:lnTo>
                                  <a:pt x="8821" y="3571"/>
                                </a:lnTo>
                                <a:lnTo>
                                  <a:pt x="8799" y="3553"/>
                                </a:lnTo>
                                <a:lnTo>
                                  <a:pt x="8773" y="3533"/>
                                </a:lnTo>
                                <a:lnTo>
                                  <a:pt x="8707" y="3482"/>
                                </a:lnTo>
                                <a:close/>
                                <a:moveTo>
                                  <a:pt x="8542" y="3680"/>
                                </a:moveTo>
                                <a:lnTo>
                                  <a:pt x="8395" y="3870"/>
                                </a:lnTo>
                                <a:lnTo>
                                  <a:pt x="8460" y="3918"/>
                                </a:lnTo>
                                <a:lnTo>
                                  <a:pt x="8488" y="3938"/>
                                </a:lnTo>
                                <a:lnTo>
                                  <a:pt x="8511" y="3954"/>
                                </a:lnTo>
                                <a:lnTo>
                                  <a:pt x="8531" y="3967"/>
                                </a:lnTo>
                                <a:lnTo>
                                  <a:pt x="8550" y="3976"/>
                                </a:lnTo>
                                <a:lnTo>
                                  <a:pt x="8558" y="3979"/>
                                </a:lnTo>
                                <a:lnTo>
                                  <a:pt x="8566" y="3982"/>
                                </a:lnTo>
                                <a:lnTo>
                                  <a:pt x="8574" y="3983"/>
                                </a:lnTo>
                                <a:lnTo>
                                  <a:pt x="8582" y="3983"/>
                                </a:lnTo>
                                <a:lnTo>
                                  <a:pt x="8589" y="3983"/>
                                </a:lnTo>
                                <a:lnTo>
                                  <a:pt x="8597" y="3981"/>
                                </a:lnTo>
                                <a:lnTo>
                                  <a:pt x="8604" y="3979"/>
                                </a:lnTo>
                                <a:lnTo>
                                  <a:pt x="8612" y="3975"/>
                                </a:lnTo>
                                <a:lnTo>
                                  <a:pt x="8621" y="3971"/>
                                </a:lnTo>
                                <a:lnTo>
                                  <a:pt x="8629" y="3965"/>
                                </a:lnTo>
                                <a:lnTo>
                                  <a:pt x="8646" y="3950"/>
                                </a:lnTo>
                                <a:lnTo>
                                  <a:pt x="8665" y="3931"/>
                                </a:lnTo>
                                <a:lnTo>
                                  <a:pt x="8688" y="3906"/>
                                </a:lnTo>
                                <a:lnTo>
                                  <a:pt x="8740" y="3844"/>
                                </a:lnTo>
                                <a:lnTo>
                                  <a:pt x="8542" y="3680"/>
                                </a:lnTo>
                                <a:close/>
                                <a:moveTo>
                                  <a:pt x="8870" y="3284"/>
                                </a:moveTo>
                                <a:lnTo>
                                  <a:pt x="8722" y="3463"/>
                                </a:lnTo>
                                <a:lnTo>
                                  <a:pt x="8925" y="3620"/>
                                </a:lnTo>
                                <a:lnTo>
                                  <a:pt x="8975" y="3555"/>
                                </a:lnTo>
                                <a:lnTo>
                                  <a:pt x="8994" y="3529"/>
                                </a:lnTo>
                                <a:lnTo>
                                  <a:pt x="9009" y="3505"/>
                                </a:lnTo>
                                <a:lnTo>
                                  <a:pt x="9019" y="3486"/>
                                </a:lnTo>
                                <a:lnTo>
                                  <a:pt x="9023" y="3477"/>
                                </a:lnTo>
                                <a:lnTo>
                                  <a:pt x="9026" y="3468"/>
                                </a:lnTo>
                                <a:lnTo>
                                  <a:pt x="9028" y="3460"/>
                                </a:lnTo>
                                <a:lnTo>
                                  <a:pt x="9028" y="3452"/>
                                </a:lnTo>
                                <a:lnTo>
                                  <a:pt x="9028" y="3445"/>
                                </a:lnTo>
                                <a:lnTo>
                                  <a:pt x="9027" y="3436"/>
                                </a:lnTo>
                                <a:lnTo>
                                  <a:pt x="9025" y="3429"/>
                                </a:lnTo>
                                <a:lnTo>
                                  <a:pt x="9022" y="3422"/>
                                </a:lnTo>
                                <a:lnTo>
                                  <a:pt x="9018" y="3415"/>
                                </a:lnTo>
                                <a:lnTo>
                                  <a:pt x="9012" y="3408"/>
                                </a:lnTo>
                                <a:lnTo>
                                  <a:pt x="9006" y="3400"/>
                                </a:lnTo>
                                <a:lnTo>
                                  <a:pt x="8999" y="3392"/>
                                </a:lnTo>
                                <a:lnTo>
                                  <a:pt x="8982" y="3375"/>
                                </a:lnTo>
                                <a:lnTo>
                                  <a:pt x="8959" y="3357"/>
                                </a:lnTo>
                                <a:lnTo>
                                  <a:pt x="8934" y="3336"/>
                                </a:lnTo>
                                <a:lnTo>
                                  <a:pt x="8870" y="3284"/>
                                </a:lnTo>
                                <a:close/>
                                <a:moveTo>
                                  <a:pt x="9030" y="3093"/>
                                </a:moveTo>
                                <a:lnTo>
                                  <a:pt x="8886" y="3264"/>
                                </a:lnTo>
                                <a:lnTo>
                                  <a:pt x="9077" y="3424"/>
                                </a:lnTo>
                                <a:lnTo>
                                  <a:pt x="9128" y="3358"/>
                                </a:lnTo>
                                <a:lnTo>
                                  <a:pt x="9148" y="3332"/>
                                </a:lnTo>
                                <a:lnTo>
                                  <a:pt x="9163" y="3309"/>
                                </a:lnTo>
                                <a:lnTo>
                                  <a:pt x="9176" y="3288"/>
                                </a:lnTo>
                                <a:lnTo>
                                  <a:pt x="9180" y="3279"/>
                                </a:lnTo>
                                <a:lnTo>
                                  <a:pt x="9183" y="3271"/>
                                </a:lnTo>
                                <a:lnTo>
                                  <a:pt x="9185" y="3263"/>
                                </a:lnTo>
                                <a:lnTo>
                                  <a:pt x="9187" y="3255"/>
                                </a:lnTo>
                                <a:lnTo>
                                  <a:pt x="9187" y="3248"/>
                                </a:lnTo>
                                <a:lnTo>
                                  <a:pt x="9186" y="3241"/>
                                </a:lnTo>
                                <a:lnTo>
                                  <a:pt x="9184" y="3233"/>
                                </a:lnTo>
                                <a:lnTo>
                                  <a:pt x="9182" y="3226"/>
                                </a:lnTo>
                                <a:lnTo>
                                  <a:pt x="9178" y="3219"/>
                                </a:lnTo>
                                <a:lnTo>
                                  <a:pt x="9173" y="3212"/>
                                </a:lnTo>
                                <a:lnTo>
                                  <a:pt x="9166" y="3204"/>
                                </a:lnTo>
                                <a:lnTo>
                                  <a:pt x="9159" y="3197"/>
                                </a:lnTo>
                                <a:lnTo>
                                  <a:pt x="9142" y="3181"/>
                                </a:lnTo>
                                <a:lnTo>
                                  <a:pt x="9121" y="3163"/>
                                </a:lnTo>
                                <a:lnTo>
                                  <a:pt x="9095" y="3143"/>
                                </a:lnTo>
                                <a:lnTo>
                                  <a:pt x="9030" y="3093"/>
                                </a:lnTo>
                                <a:close/>
                                <a:moveTo>
                                  <a:pt x="9247" y="3219"/>
                                </a:moveTo>
                                <a:lnTo>
                                  <a:pt x="9247" y="3219"/>
                                </a:lnTo>
                                <a:lnTo>
                                  <a:pt x="9301" y="3150"/>
                                </a:lnTo>
                                <a:lnTo>
                                  <a:pt x="9323" y="3122"/>
                                </a:lnTo>
                                <a:lnTo>
                                  <a:pt x="9340" y="3097"/>
                                </a:lnTo>
                                <a:lnTo>
                                  <a:pt x="9353" y="3076"/>
                                </a:lnTo>
                                <a:lnTo>
                                  <a:pt x="9359" y="3066"/>
                                </a:lnTo>
                                <a:lnTo>
                                  <a:pt x="9363" y="3057"/>
                                </a:lnTo>
                                <a:lnTo>
                                  <a:pt x="9366" y="3048"/>
                                </a:lnTo>
                                <a:lnTo>
                                  <a:pt x="9368" y="3039"/>
                                </a:lnTo>
                                <a:lnTo>
                                  <a:pt x="9369" y="3030"/>
                                </a:lnTo>
                                <a:lnTo>
                                  <a:pt x="9369" y="3022"/>
                                </a:lnTo>
                                <a:lnTo>
                                  <a:pt x="9368" y="3014"/>
                                </a:lnTo>
                                <a:lnTo>
                                  <a:pt x="9366" y="3006"/>
                                </a:lnTo>
                                <a:lnTo>
                                  <a:pt x="9363" y="2998"/>
                                </a:lnTo>
                                <a:lnTo>
                                  <a:pt x="9359" y="2990"/>
                                </a:lnTo>
                                <a:lnTo>
                                  <a:pt x="9353" y="2981"/>
                                </a:lnTo>
                                <a:lnTo>
                                  <a:pt x="9347" y="2973"/>
                                </a:lnTo>
                                <a:lnTo>
                                  <a:pt x="9331" y="2953"/>
                                </a:lnTo>
                                <a:lnTo>
                                  <a:pt x="9309" y="2933"/>
                                </a:lnTo>
                                <a:lnTo>
                                  <a:pt x="9284" y="2909"/>
                                </a:lnTo>
                                <a:lnTo>
                                  <a:pt x="9218" y="2851"/>
                                </a:lnTo>
                                <a:lnTo>
                                  <a:pt x="9046" y="3073"/>
                                </a:lnTo>
                                <a:lnTo>
                                  <a:pt x="9247" y="3219"/>
                                </a:lnTo>
                                <a:close/>
                                <a:moveTo>
                                  <a:pt x="9428" y="2594"/>
                                </a:moveTo>
                                <a:lnTo>
                                  <a:pt x="9428" y="2594"/>
                                </a:lnTo>
                                <a:lnTo>
                                  <a:pt x="9456" y="2614"/>
                                </a:lnTo>
                                <a:lnTo>
                                  <a:pt x="9480" y="2634"/>
                                </a:lnTo>
                                <a:lnTo>
                                  <a:pt x="9522" y="2668"/>
                                </a:lnTo>
                                <a:lnTo>
                                  <a:pt x="9540" y="2682"/>
                                </a:lnTo>
                                <a:lnTo>
                                  <a:pt x="9556" y="2695"/>
                                </a:lnTo>
                                <a:lnTo>
                                  <a:pt x="9571" y="2704"/>
                                </a:lnTo>
                                <a:lnTo>
                                  <a:pt x="9578" y="2708"/>
                                </a:lnTo>
                                <a:lnTo>
                                  <a:pt x="9585" y="2711"/>
                                </a:lnTo>
                                <a:lnTo>
                                  <a:pt x="9593" y="2713"/>
                                </a:lnTo>
                                <a:lnTo>
                                  <a:pt x="9600" y="2714"/>
                                </a:lnTo>
                                <a:lnTo>
                                  <a:pt x="9607" y="2715"/>
                                </a:lnTo>
                                <a:lnTo>
                                  <a:pt x="9614" y="2715"/>
                                </a:lnTo>
                                <a:lnTo>
                                  <a:pt x="9621" y="2713"/>
                                </a:lnTo>
                                <a:lnTo>
                                  <a:pt x="9628" y="2711"/>
                                </a:lnTo>
                                <a:lnTo>
                                  <a:pt x="9636" y="2708"/>
                                </a:lnTo>
                                <a:lnTo>
                                  <a:pt x="9643" y="2704"/>
                                </a:lnTo>
                                <a:lnTo>
                                  <a:pt x="9651" y="2699"/>
                                </a:lnTo>
                                <a:lnTo>
                                  <a:pt x="9661" y="2692"/>
                                </a:lnTo>
                                <a:lnTo>
                                  <a:pt x="9678" y="2675"/>
                                </a:lnTo>
                                <a:lnTo>
                                  <a:pt x="9698" y="2655"/>
                                </a:lnTo>
                                <a:lnTo>
                                  <a:pt x="9720" y="2629"/>
                                </a:lnTo>
                                <a:lnTo>
                                  <a:pt x="9772" y="2565"/>
                                </a:lnTo>
                                <a:lnTo>
                                  <a:pt x="9791" y="2539"/>
                                </a:lnTo>
                                <a:lnTo>
                                  <a:pt x="9807" y="2517"/>
                                </a:lnTo>
                                <a:lnTo>
                                  <a:pt x="9818" y="2498"/>
                                </a:lnTo>
                                <a:lnTo>
                                  <a:pt x="9822" y="2489"/>
                                </a:lnTo>
                                <a:lnTo>
                                  <a:pt x="9825" y="2480"/>
                                </a:lnTo>
                                <a:lnTo>
                                  <a:pt x="9827" y="2472"/>
                                </a:lnTo>
                                <a:lnTo>
                                  <a:pt x="9828" y="2464"/>
                                </a:lnTo>
                                <a:lnTo>
                                  <a:pt x="9828" y="2457"/>
                                </a:lnTo>
                                <a:lnTo>
                                  <a:pt x="9827" y="2450"/>
                                </a:lnTo>
                                <a:lnTo>
                                  <a:pt x="9824" y="2443"/>
                                </a:lnTo>
                                <a:lnTo>
                                  <a:pt x="9821" y="2436"/>
                                </a:lnTo>
                                <a:lnTo>
                                  <a:pt x="9817" y="2429"/>
                                </a:lnTo>
                                <a:lnTo>
                                  <a:pt x="9812" y="2422"/>
                                </a:lnTo>
                                <a:lnTo>
                                  <a:pt x="9797" y="2406"/>
                                </a:lnTo>
                                <a:lnTo>
                                  <a:pt x="9780" y="2390"/>
                                </a:lnTo>
                                <a:lnTo>
                                  <a:pt x="9759" y="2371"/>
                                </a:lnTo>
                                <a:lnTo>
                                  <a:pt x="9733" y="2351"/>
                                </a:lnTo>
                                <a:lnTo>
                                  <a:pt x="9669" y="2298"/>
                                </a:lnTo>
                                <a:lnTo>
                                  <a:pt x="9428" y="2594"/>
                                </a:lnTo>
                                <a:close/>
                                <a:moveTo>
                                  <a:pt x="9240" y="2837"/>
                                </a:moveTo>
                                <a:lnTo>
                                  <a:pt x="9425" y="2990"/>
                                </a:lnTo>
                                <a:lnTo>
                                  <a:pt x="9614" y="2760"/>
                                </a:lnTo>
                                <a:lnTo>
                                  <a:pt x="9540" y="2706"/>
                                </a:lnTo>
                                <a:lnTo>
                                  <a:pt x="9510" y="2686"/>
                                </a:lnTo>
                                <a:lnTo>
                                  <a:pt x="9484" y="2670"/>
                                </a:lnTo>
                                <a:lnTo>
                                  <a:pt x="9473" y="2664"/>
                                </a:lnTo>
                                <a:lnTo>
                                  <a:pt x="9462" y="2659"/>
                                </a:lnTo>
                                <a:lnTo>
                                  <a:pt x="9452" y="2655"/>
                                </a:lnTo>
                                <a:lnTo>
                                  <a:pt x="9441" y="2652"/>
                                </a:lnTo>
                                <a:lnTo>
                                  <a:pt x="9432" y="2651"/>
                                </a:lnTo>
                                <a:lnTo>
                                  <a:pt x="9423" y="2650"/>
                                </a:lnTo>
                                <a:lnTo>
                                  <a:pt x="9415" y="2651"/>
                                </a:lnTo>
                                <a:lnTo>
                                  <a:pt x="9407" y="2652"/>
                                </a:lnTo>
                                <a:lnTo>
                                  <a:pt x="9399" y="2655"/>
                                </a:lnTo>
                                <a:lnTo>
                                  <a:pt x="9391" y="2659"/>
                                </a:lnTo>
                                <a:lnTo>
                                  <a:pt x="9383" y="2664"/>
                                </a:lnTo>
                                <a:lnTo>
                                  <a:pt x="9374" y="2670"/>
                                </a:lnTo>
                                <a:lnTo>
                                  <a:pt x="9366" y="2678"/>
                                </a:lnTo>
                                <a:lnTo>
                                  <a:pt x="9357" y="2686"/>
                                </a:lnTo>
                                <a:lnTo>
                                  <a:pt x="9340" y="2707"/>
                                </a:lnTo>
                                <a:lnTo>
                                  <a:pt x="9320" y="2732"/>
                                </a:lnTo>
                                <a:lnTo>
                                  <a:pt x="9296" y="2763"/>
                                </a:lnTo>
                                <a:lnTo>
                                  <a:pt x="9240" y="2837"/>
                                </a:lnTo>
                                <a:close/>
                                <a:moveTo>
                                  <a:pt x="9684" y="2279"/>
                                </a:moveTo>
                                <a:lnTo>
                                  <a:pt x="9684" y="2279"/>
                                </a:lnTo>
                                <a:lnTo>
                                  <a:pt x="9693" y="2292"/>
                                </a:lnTo>
                                <a:lnTo>
                                  <a:pt x="9702" y="2304"/>
                                </a:lnTo>
                                <a:lnTo>
                                  <a:pt x="9711" y="2314"/>
                                </a:lnTo>
                                <a:lnTo>
                                  <a:pt x="9720" y="2323"/>
                                </a:lnTo>
                                <a:lnTo>
                                  <a:pt x="9730" y="2330"/>
                                </a:lnTo>
                                <a:lnTo>
                                  <a:pt x="9739" y="2336"/>
                                </a:lnTo>
                                <a:lnTo>
                                  <a:pt x="9748" y="2341"/>
                                </a:lnTo>
                                <a:lnTo>
                                  <a:pt x="9756" y="2344"/>
                                </a:lnTo>
                                <a:lnTo>
                                  <a:pt x="9765" y="2348"/>
                                </a:lnTo>
                                <a:lnTo>
                                  <a:pt x="9774" y="2349"/>
                                </a:lnTo>
                                <a:lnTo>
                                  <a:pt x="9782" y="2349"/>
                                </a:lnTo>
                                <a:lnTo>
                                  <a:pt x="9791" y="2349"/>
                                </a:lnTo>
                                <a:lnTo>
                                  <a:pt x="9800" y="2347"/>
                                </a:lnTo>
                                <a:lnTo>
                                  <a:pt x="9808" y="2343"/>
                                </a:lnTo>
                                <a:lnTo>
                                  <a:pt x="9816" y="2340"/>
                                </a:lnTo>
                                <a:lnTo>
                                  <a:pt x="9824" y="2336"/>
                                </a:lnTo>
                                <a:lnTo>
                                  <a:pt x="9831" y="2331"/>
                                </a:lnTo>
                                <a:lnTo>
                                  <a:pt x="9839" y="2325"/>
                                </a:lnTo>
                                <a:lnTo>
                                  <a:pt x="9853" y="2312"/>
                                </a:lnTo>
                                <a:lnTo>
                                  <a:pt x="9866" y="2297"/>
                                </a:lnTo>
                                <a:lnTo>
                                  <a:pt x="9878" y="2280"/>
                                </a:lnTo>
                                <a:lnTo>
                                  <a:pt x="9889" y="2261"/>
                                </a:lnTo>
                                <a:lnTo>
                                  <a:pt x="9898" y="2243"/>
                                </a:lnTo>
                                <a:lnTo>
                                  <a:pt x="9906" y="2224"/>
                                </a:lnTo>
                                <a:lnTo>
                                  <a:pt x="9912" y="2204"/>
                                </a:lnTo>
                                <a:lnTo>
                                  <a:pt x="9916" y="2186"/>
                                </a:lnTo>
                                <a:lnTo>
                                  <a:pt x="9918" y="2168"/>
                                </a:lnTo>
                                <a:lnTo>
                                  <a:pt x="9919" y="2152"/>
                                </a:lnTo>
                                <a:lnTo>
                                  <a:pt x="9918" y="2145"/>
                                </a:lnTo>
                                <a:lnTo>
                                  <a:pt x="9917" y="2138"/>
                                </a:lnTo>
                                <a:lnTo>
                                  <a:pt x="9915" y="2131"/>
                                </a:lnTo>
                                <a:lnTo>
                                  <a:pt x="9913" y="2126"/>
                                </a:lnTo>
                                <a:lnTo>
                                  <a:pt x="9910" y="2121"/>
                                </a:lnTo>
                                <a:lnTo>
                                  <a:pt x="9907" y="2117"/>
                                </a:lnTo>
                                <a:lnTo>
                                  <a:pt x="9902" y="2114"/>
                                </a:lnTo>
                                <a:lnTo>
                                  <a:pt x="9898" y="2111"/>
                                </a:lnTo>
                                <a:lnTo>
                                  <a:pt x="9892" y="2110"/>
                                </a:lnTo>
                                <a:lnTo>
                                  <a:pt x="9886" y="2109"/>
                                </a:lnTo>
                                <a:lnTo>
                                  <a:pt x="9880" y="2110"/>
                                </a:lnTo>
                                <a:lnTo>
                                  <a:pt x="9872" y="2111"/>
                                </a:lnTo>
                                <a:lnTo>
                                  <a:pt x="9863" y="2114"/>
                                </a:lnTo>
                                <a:lnTo>
                                  <a:pt x="9854" y="2118"/>
                                </a:lnTo>
                                <a:lnTo>
                                  <a:pt x="9845" y="2123"/>
                                </a:lnTo>
                                <a:lnTo>
                                  <a:pt x="9834" y="2129"/>
                                </a:lnTo>
                                <a:lnTo>
                                  <a:pt x="9823" y="2137"/>
                                </a:lnTo>
                                <a:lnTo>
                                  <a:pt x="9811" y="2147"/>
                                </a:lnTo>
                                <a:lnTo>
                                  <a:pt x="9799" y="2158"/>
                                </a:lnTo>
                                <a:lnTo>
                                  <a:pt x="9784" y="2170"/>
                                </a:lnTo>
                                <a:lnTo>
                                  <a:pt x="9754" y="2199"/>
                                </a:lnTo>
                                <a:lnTo>
                                  <a:pt x="9721" y="2235"/>
                                </a:lnTo>
                                <a:lnTo>
                                  <a:pt x="9684" y="2279"/>
                                </a:lnTo>
                                <a:close/>
                                <a:moveTo>
                                  <a:pt x="9891" y="2376"/>
                                </a:moveTo>
                                <a:lnTo>
                                  <a:pt x="9891" y="2376"/>
                                </a:lnTo>
                                <a:lnTo>
                                  <a:pt x="9888" y="2374"/>
                                </a:lnTo>
                                <a:lnTo>
                                  <a:pt x="9885" y="2373"/>
                                </a:lnTo>
                                <a:lnTo>
                                  <a:pt x="9876" y="2372"/>
                                </a:lnTo>
                                <a:lnTo>
                                  <a:pt x="9865" y="2373"/>
                                </a:lnTo>
                                <a:lnTo>
                                  <a:pt x="9855" y="2375"/>
                                </a:lnTo>
                                <a:lnTo>
                                  <a:pt x="9835" y="2380"/>
                                </a:lnTo>
                                <a:lnTo>
                                  <a:pt x="9822" y="2385"/>
                                </a:lnTo>
                                <a:lnTo>
                                  <a:pt x="9876" y="2438"/>
                                </a:lnTo>
                                <a:lnTo>
                                  <a:pt x="9883" y="2431"/>
                                </a:lnTo>
                                <a:lnTo>
                                  <a:pt x="9889" y="2424"/>
                                </a:lnTo>
                                <a:lnTo>
                                  <a:pt x="9893" y="2417"/>
                                </a:lnTo>
                                <a:lnTo>
                                  <a:pt x="9896" y="2409"/>
                                </a:lnTo>
                                <a:lnTo>
                                  <a:pt x="9897" y="2401"/>
                                </a:lnTo>
                                <a:lnTo>
                                  <a:pt x="9897" y="2393"/>
                                </a:lnTo>
                                <a:lnTo>
                                  <a:pt x="9895" y="2385"/>
                                </a:lnTo>
                                <a:lnTo>
                                  <a:pt x="9891" y="2376"/>
                                </a:lnTo>
                                <a:close/>
                                <a:moveTo>
                                  <a:pt x="7158" y="5868"/>
                                </a:moveTo>
                                <a:lnTo>
                                  <a:pt x="7158" y="5868"/>
                                </a:lnTo>
                                <a:lnTo>
                                  <a:pt x="7238" y="5930"/>
                                </a:lnTo>
                                <a:lnTo>
                                  <a:pt x="7270" y="5954"/>
                                </a:lnTo>
                                <a:lnTo>
                                  <a:pt x="7298" y="5973"/>
                                </a:lnTo>
                                <a:lnTo>
                                  <a:pt x="7311" y="5980"/>
                                </a:lnTo>
                                <a:lnTo>
                                  <a:pt x="7322" y="5988"/>
                                </a:lnTo>
                                <a:lnTo>
                                  <a:pt x="7334" y="5993"/>
                                </a:lnTo>
                                <a:lnTo>
                                  <a:pt x="7344" y="5997"/>
                                </a:lnTo>
                                <a:lnTo>
                                  <a:pt x="7354" y="5999"/>
                                </a:lnTo>
                                <a:lnTo>
                                  <a:pt x="7363" y="6001"/>
                                </a:lnTo>
                                <a:lnTo>
                                  <a:pt x="7374" y="6001"/>
                                </a:lnTo>
                                <a:lnTo>
                                  <a:pt x="7383" y="6000"/>
                                </a:lnTo>
                                <a:lnTo>
                                  <a:pt x="7391" y="5998"/>
                                </a:lnTo>
                                <a:lnTo>
                                  <a:pt x="7400" y="5994"/>
                                </a:lnTo>
                                <a:lnTo>
                                  <a:pt x="7409" y="5989"/>
                                </a:lnTo>
                                <a:lnTo>
                                  <a:pt x="7418" y="5983"/>
                                </a:lnTo>
                                <a:lnTo>
                                  <a:pt x="7427" y="5975"/>
                                </a:lnTo>
                                <a:lnTo>
                                  <a:pt x="7437" y="5967"/>
                                </a:lnTo>
                                <a:lnTo>
                                  <a:pt x="7458" y="5946"/>
                                </a:lnTo>
                                <a:lnTo>
                                  <a:pt x="7480" y="5920"/>
                                </a:lnTo>
                                <a:lnTo>
                                  <a:pt x="7506" y="5889"/>
                                </a:lnTo>
                                <a:lnTo>
                                  <a:pt x="7569" y="5811"/>
                                </a:lnTo>
                                <a:lnTo>
                                  <a:pt x="7489" y="5748"/>
                                </a:lnTo>
                                <a:lnTo>
                                  <a:pt x="7457" y="5725"/>
                                </a:lnTo>
                                <a:lnTo>
                                  <a:pt x="7428" y="5705"/>
                                </a:lnTo>
                                <a:lnTo>
                                  <a:pt x="7416" y="5698"/>
                                </a:lnTo>
                                <a:lnTo>
                                  <a:pt x="7404" y="5691"/>
                                </a:lnTo>
                                <a:lnTo>
                                  <a:pt x="7393" y="5686"/>
                                </a:lnTo>
                                <a:lnTo>
                                  <a:pt x="7382" y="5682"/>
                                </a:lnTo>
                                <a:lnTo>
                                  <a:pt x="7372" y="5680"/>
                                </a:lnTo>
                                <a:lnTo>
                                  <a:pt x="7362" y="5678"/>
                                </a:lnTo>
                                <a:lnTo>
                                  <a:pt x="7353" y="5678"/>
                                </a:lnTo>
                                <a:lnTo>
                                  <a:pt x="7344" y="5679"/>
                                </a:lnTo>
                                <a:lnTo>
                                  <a:pt x="7335" y="5681"/>
                                </a:lnTo>
                                <a:lnTo>
                                  <a:pt x="7326" y="5685"/>
                                </a:lnTo>
                                <a:lnTo>
                                  <a:pt x="7317" y="5689"/>
                                </a:lnTo>
                                <a:lnTo>
                                  <a:pt x="7308" y="5695"/>
                                </a:lnTo>
                                <a:lnTo>
                                  <a:pt x="7299" y="5703"/>
                                </a:lnTo>
                                <a:lnTo>
                                  <a:pt x="7289" y="5711"/>
                                </a:lnTo>
                                <a:lnTo>
                                  <a:pt x="7269" y="5733"/>
                                </a:lnTo>
                                <a:lnTo>
                                  <a:pt x="7246" y="5758"/>
                                </a:lnTo>
                                <a:lnTo>
                                  <a:pt x="7220" y="5790"/>
                                </a:lnTo>
                                <a:lnTo>
                                  <a:pt x="7158" y="5868"/>
                                </a:lnTo>
                                <a:close/>
                                <a:moveTo>
                                  <a:pt x="7352" y="6063"/>
                                </a:moveTo>
                                <a:lnTo>
                                  <a:pt x="7148" y="5892"/>
                                </a:lnTo>
                                <a:lnTo>
                                  <a:pt x="7131" y="5913"/>
                                </a:lnTo>
                                <a:lnTo>
                                  <a:pt x="7111" y="5934"/>
                                </a:lnTo>
                                <a:lnTo>
                                  <a:pt x="7068" y="5977"/>
                                </a:lnTo>
                                <a:lnTo>
                                  <a:pt x="7047" y="5999"/>
                                </a:lnTo>
                                <a:lnTo>
                                  <a:pt x="7026" y="6021"/>
                                </a:lnTo>
                                <a:lnTo>
                                  <a:pt x="7005" y="6042"/>
                                </a:lnTo>
                                <a:lnTo>
                                  <a:pt x="6987" y="6065"/>
                                </a:lnTo>
                                <a:lnTo>
                                  <a:pt x="6972" y="6086"/>
                                </a:lnTo>
                                <a:lnTo>
                                  <a:pt x="6966" y="6097"/>
                                </a:lnTo>
                                <a:lnTo>
                                  <a:pt x="6960" y="6108"/>
                                </a:lnTo>
                                <a:lnTo>
                                  <a:pt x="6955" y="6119"/>
                                </a:lnTo>
                                <a:lnTo>
                                  <a:pt x="6951" y="6130"/>
                                </a:lnTo>
                                <a:lnTo>
                                  <a:pt x="6949" y="6141"/>
                                </a:lnTo>
                                <a:lnTo>
                                  <a:pt x="6947" y="6151"/>
                                </a:lnTo>
                                <a:lnTo>
                                  <a:pt x="6947" y="6162"/>
                                </a:lnTo>
                                <a:lnTo>
                                  <a:pt x="6948" y="6172"/>
                                </a:lnTo>
                                <a:lnTo>
                                  <a:pt x="6951" y="6182"/>
                                </a:lnTo>
                                <a:lnTo>
                                  <a:pt x="6955" y="6193"/>
                                </a:lnTo>
                                <a:lnTo>
                                  <a:pt x="6961" y="6204"/>
                                </a:lnTo>
                                <a:lnTo>
                                  <a:pt x="6968" y="6214"/>
                                </a:lnTo>
                                <a:lnTo>
                                  <a:pt x="6977" y="6223"/>
                                </a:lnTo>
                                <a:lnTo>
                                  <a:pt x="6988" y="6233"/>
                                </a:lnTo>
                                <a:lnTo>
                                  <a:pt x="7005" y="6247"/>
                                </a:lnTo>
                                <a:lnTo>
                                  <a:pt x="7022" y="6259"/>
                                </a:lnTo>
                                <a:lnTo>
                                  <a:pt x="7038" y="6271"/>
                                </a:lnTo>
                                <a:lnTo>
                                  <a:pt x="7053" y="6279"/>
                                </a:lnTo>
                                <a:lnTo>
                                  <a:pt x="7067" y="6286"/>
                                </a:lnTo>
                                <a:lnTo>
                                  <a:pt x="7080" y="6292"/>
                                </a:lnTo>
                                <a:lnTo>
                                  <a:pt x="7093" y="6296"/>
                                </a:lnTo>
                                <a:lnTo>
                                  <a:pt x="7105" y="6299"/>
                                </a:lnTo>
                                <a:lnTo>
                                  <a:pt x="7117" y="6300"/>
                                </a:lnTo>
                                <a:lnTo>
                                  <a:pt x="7128" y="6300"/>
                                </a:lnTo>
                                <a:lnTo>
                                  <a:pt x="7138" y="6298"/>
                                </a:lnTo>
                                <a:lnTo>
                                  <a:pt x="7148" y="6296"/>
                                </a:lnTo>
                                <a:lnTo>
                                  <a:pt x="7159" y="6292"/>
                                </a:lnTo>
                                <a:lnTo>
                                  <a:pt x="7168" y="6287"/>
                                </a:lnTo>
                                <a:lnTo>
                                  <a:pt x="7177" y="6281"/>
                                </a:lnTo>
                                <a:lnTo>
                                  <a:pt x="7186" y="6274"/>
                                </a:lnTo>
                                <a:lnTo>
                                  <a:pt x="7195" y="6266"/>
                                </a:lnTo>
                                <a:lnTo>
                                  <a:pt x="7204" y="6256"/>
                                </a:lnTo>
                                <a:lnTo>
                                  <a:pt x="7222" y="6236"/>
                                </a:lnTo>
                                <a:lnTo>
                                  <a:pt x="7241" y="6212"/>
                                </a:lnTo>
                                <a:lnTo>
                                  <a:pt x="7260" y="6185"/>
                                </a:lnTo>
                                <a:lnTo>
                                  <a:pt x="7302" y="6127"/>
                                </a:lnTo>
                                <a:lnTo>
                                  <a:pt x="7326" y="6095"/>
                                </a:lnTo>
                                <a:lnTo>
                                  <a:pt x="7352" y="6063"/>
                                </a:lnTo>
                                <a:close/>
                                <a:moveTo>
                                  <a:pt x="7101" y="6360"/>
                                </a:moveTo>
                                <a:lnTo>
                                  <a:pt x="6903" y="6195"/>
                                </a:lnTo>
                                <a:lnTo>
                                  <a:pt x="6644" y="6529"/>
                                </a:lnTo>
                                <a:lnTo>
                                  <a:pt x="6709" y="6580"/>
                                </a:lnTo>
                                <a:lnTo>
                                  <a:pt x="6708" y="6579"/>
                                </a:lnTo>
                                <a:lnTo>
                                  <a:pt x="6710" y="6578"/>
                                </a:lnTo>
                                <a:lnTo>
                                  <a:pt x="6718" y="6576"/>
                                </a:lnTo>
                                <a:lnTo>
                                  <a:pt x="6731" y="6575"/>
                                </a:lnTo>
                                <a:lnTo>
                                  <a:pt x="6746" y="6575"/>
                                </a:lnTo>
                                <a:lnTo>
                                  <a:pt x="6753" y="6575"/>
                                </a:lnTo>
                                <a:lnTo>
                                  <a:pt x="6759" y="6576"/>
                                </a:lnTo>
                                <a:lnTo>
                                  <a:pt x="6765" y="6578"/>
                                </a:lnTo>
                                <a:lnTo>
                                  <a:pt x="6769" y="6581"/>
                                </a:lnTo>
                                <a:lnTo>
                                  <a:pt x="6771" y="6585"/>
                                </a:lnTo>
                                <a:lnTo>
                                  <a:pt x="6772" y="6589"/>
                                </a:lnTo>
                                <a:lnTo>
                                  <a:pt x="6770" y="6595"/>
                                </a:lnTo>
                                <a:lnTo>
                                  <a:pt x="6765" y="6602"/>
                                </a:lnTo>
                                <a:lnTo>
                                  <a:pt x="6796" y="6593"/>
                                </a:lnTo>
                                <a:lnTo>
                                  <a:pt x="6830" y="6584"/>
                                </a:lnTo>
                                <a:lnTo>
                                  <a:pt x="6861" y="6575"/>
                                </a:lnTo>
                                <a:lnTo>
                                  <a:pt x="6876" y="6569"/>
                                </a:lnTo>
                                <a:lnTo>
                                  <a:pt x="6891" y="6564"/>
                                </a:lnTo>
                                <a:lnTo>
                                  <a:pt x="6903" y="6557"/>
                                </a:lnTo>
                                <a:lnTo>
                                  <a:pt x="6914" y="6551"/>
                                </a:lnTo>
                                <a:lnTo>
                                  <a:pt x="6923" y="6543"/>
                                </a:lnTo>
                                <a:lnTo>
                                  <a:pt x="6931" y="6534"/>
                                </a:lnTo>
                                <a:lnTo>
                                  <a:pt x="6933" y="6530"/>
                                </a:lnTo>
                                <a:lnTo>
                                  <a:pt x="6936" y="6525"/>
                                </a:lnTo>
                                <a:lnTo>
                                  <a:pt x="6937" y="6520"/>
                                </a:lnTo>
                                <a:lnTo>
                                  <a:pt x="6938" y="6515"/>
                                </a:lnTo>
                                <a:lnTo>
                                  <a:pt x="6938" y="6510"/>
                                </a:lnTo>
                                <a:lnTo>
                                  <a:pt x="6938" y="6505"/>
                                </a:lnTo>
                                <a:lnTo>
                                  <a:pt x="6936" y="6499"/>
                                </a:lnTo>
                                <a:lnTo>
                                  <a:pt x="6934" y="6493"/>
                                </a:lnTo>
                                <a:lnTo>
                                  <a:pt x="6943" y="6483"/>
                                </a:lnTo>
                                <a:lnTo>
                                  <a:pt x="6953" y="6474"/>
                                </a:lnTo>
                                <a:lnTo>
                                  <a:pt x="6963" y="6466"/>
                                </a:lnTo>
                                <a:lnTo>
                                  <a:pt x="6973" y="6459"/>
                                </a:lnTo>
                                <a:lnTo>
                                  <a:pt x="6994" y="6448"/>
                                </a:lnTo>
                                <a:lnTo>
                                  <a:pt x="7015" y="6437"/>
                                </a:lnTo>
                                <a:lnTo>
                                  <a:pt x="7027" y="6431"/>
                                </a:lnTo>
                                <a:lnTo>
                                  <a:pt x="7038" y="6425"/>
                                </a:lnTo>
                                <a:lnTo>
                                  <a:pt x="7049" y="6418"/>
                                </a:lnTo>
                                <a:lnTo>
                                  <a:pt x="7060" y="6410"/>
                                </a:lnTo>
                                <a:lnTo>
                                  <a:pt x="7070" y="6399"/>
                                </a:lnTo>
                                <a:lnTo>
                                  <a:pt x="7081" y="6388"/>
                                </a:lnTo>
                                <a:lnTo>
                                  <a:pt x="7091" y="6375"/>
                                </a:lnTo>
                                <a:lnTo>
                                  <a:pt x="7101" y="6360"/>
                                </a:lnTo>
                                <a:close/>
                                <a:moveTo>
                                  <a:pt x="6634" y="6636"/>
                                </a:moveTo>
                                <a:lnTo>
                                  <a:pt x="6634" y="6636"/>
                                </a:lnTo>
                                <a:lnTo>
                                  <a:pt x="6649" y="6633"/>
                                </a:lnTo>
                                <a:lnTo>
                                  <a:pt x="6664" y="6629"/>
                                </a:lnTo>
                                <a:lnTo>
                                  <a:pt x="6681" y="6626"/>
                                </a:lnTo>
                                <a:lnTo>
                                  <a:pt x="6696" y="6623"/>
                                </a:lnTo>
                                <a:lnTo>
                                  <a:pt x="6688" y="6607"/>
                                </a:lnTo>
                                <a:lnTo>
                                  <a:pt x="6679" y="6593"/>
                                </a:lnTo>
                                <a:lnTo>
                                  <a:pt x="6670" y="6583"/>
                                </a:lnTo>
                                <a:lnTo>
                                  <a:pt x="6660" y="6575"/>
                                </a:lnTo>
                                <a:lnTo>
                                  <a:pt x="6652" y="6569"/>
                                </a:lnTo>
                                <a:lnTo>
                                  <a:pt x="6644" y="6566"/>
                                </a:lnTo>
                                <a:lnTo>
                                  <a:pt x="6636" y="6565"/>
                                </a:lnTo>
                                <a:lnTo>
                                  <a:pt x="6628" y="6566"/>
                                </a:lnTo>
                                <a:lnTo>
                                  <a:pt x="6620" y="6569"/>
                                </a:lnTo>
                                <a:lnTo>
                                  <a:pt x="6612" y="6574"/>
                                </a:lnTo>
                                <a:lnTo>
                                  <a:pt x="6605" y="6582"/>
                                </a:lnTo>
                                <a:lnTo>
                                  <a:pt x="6597" y="6592"/>
                                </a:lnTo>
                                <a:lnTo>
                                  <a:pt x="6590" y="6603"/>
                                </a:lnTo>
                                <a:lnTo>
                                  <a:pt x="6583" y="6618"/>
                                </a:lnTo>
                                <a:lnTo>
                                  <a:pt x="6577" y="6633"/>
                                </a:lnTo>
                                <a:lnTo>
                                  <a:pt x="6570" y="6650"/>
                                </a:lnTo>
                                <a:lnTo>
                                  <a:pt x="6586" y="6647"/>
                                </a:lnTo>
                                <a:lnTo>
                                  <a:pt x="6603" y="6644"/>
                                </a:lnTo>
                                <a:lnTo>
                                  <a:pt x="6618" y="6639"/>
                                </a:lnTo>
                                <a:lnTo>
                                  <a:pt x="6634" y="6636"/>
                                </a:lnTo>
                                <a:close/>
                                <a:moveTo>
                                  <a:pt x="7940" y="5374"/>
                                </a:moveTo>
                                <a:lnTo>
                                  <a:pt x="8084" y="5202"/>
                                </a:lnTo>
                                <a:lnTo>
                                  <a:pt x="8047" y="5174"/>
                                </a:lnTo>
                                <a:lnTo>
                                  <a:pt x="8015" y="5146"/>
                                </a:lnTo>
                                <a:lnTo>
                                  <a:pt x="7961" y="5102"/>
                                </a:lnTo>
                                <a:lnTo>
                                  <a:pt x="7939" y="5083"/>
                                </a:lnTo>
                                <a:lnTo>
                                  <a:pt x="7918" y="5069"/>
                                </a:lnTo>
                                <a:lnTo>
                                  <a:pt x="7908" y="5063"/>
                                </a:lnTo>
                                <a:lnTo>
                                  <a:pt x="7899" y="5059"/>
                                </a:lnTo>
                                <a:lnTo>
                                  <a:pt x="7890" y="5055"/>
                                </a:lnTo>
                                <a:lnTo>
                                  <a:pt x="7881" y="5052"/>
                                </a:lnTo>
                                <a:lnTo>
                                  <a:pt x="7873" y="5050"/>
                                </a:lnTo>
                                <a:lnTo>
                                  <a:pt x="7864" y="5050"/>
                                </a:lnTo>
                                <a:lnTo>
                                  <a:pt x="7855" y="5051"/>
                                </a:lnTo>
                                <a:lnTo>
                                  <a:pt x="7845" y="5052"/>
                                </a:lnTo>
                                <a:lnTo>
                                  <a:pt x="7836" y="5055"/>
                                </a:lnTo>
                                <a:lnTo>
                                  <a:pt x="7827" y="5060"/>
                                </a:lnTo>
                                <a:lnTo>
                                  <a:pt x="7817" y="5065"/>
                                </a:lnTo>
                                <a:lnTo>
                                  <a:pt x="7807" y="5072"/>
                                </a:lnTo>
                                <a:lnTo>
                                  <a:pt x="7797" y="5080"/>
                                </a:lnTo>
                                <a:lnTo>
                                  <a:pt x="7786" y="5090"/>
                                </a:lnTo>
                                <a:lnTo>
                                  <a:pt x="7761" y="5114"/>
                                </a:lnTo>
                                <a:lnTo>
                                  <a:pt x="7734" y="5143"/>
                                </a:lnTo>
                                <a:lnTo>
                                  <a:pt x="7703" y="5179"/>
                                </a:lnTo>
                                <a:lnTo>
                                  <a:pt x="7821" y="5277"/>
                                </a:lnTo>
                                <a:lnTo>
                                  <a:pt x="7940" y="5374"/>
                                </a:lnTo>
                                <a:close/>
                                <a:moveTo>
                                  <a:pt x="7776" y="5571"/>
                                </a:moveTo>
                                <a:lnTo>
                                  <a:pt x="7925" y="5394"/>
                                </a:lnTo>
                                <a:lnTo>
                                  <a:pt x="7886" y="5362"/>
                                </a:lnTo>
                                <a:lnTo>
                                  <a:pt x="7852" y="5335"/>
                                </a:lnTo>
                                <a:lnTo>
                                  <a:pt x="7822" y="5311"/>
                                </a:lnTo>
                                <a:lnTo>
                                  <a:pt x="7796" y="5290"/>
                                </a:lnTo>
                                <a:lnTo>
                                  <a:pt x="7773" y="5274"/>
                                </a:lnTo>
                                <a:lnTo>
                                  <a:pt x="7762" y="5267"/>
                                </a:lnTo>
                                <a:lnTo>
                                  <a:pt x="7752" y="5261"/>
                                </a:lnTo>
                                <a:lnTo>
                                  <a:pt x="7743" y="5256"/>
                                </a:lnTo>
                                <a:lnTo>
                                  <a:pt x="7733" y="5252"/>
                                </a:lnTo>
                                <a:lnTo>
                                  <a:pt x="7724" y="5250"/>
                                </a:lnTo>
                                <a:lnTo>
                                  <a:pt x="7716" y="5248"/>
                                </a:lnTo>
                                <a:lnTo>
                                  <a:pt x="7706" y="5248"/>
                                </a:lnTo>
                                <a:lnTo>
                                  <a:pt x="7697" y="5249"/>
                                </a:lnTo>
                                <a:lnTo>
                                  <a:pt x="7689" y="5250"/>
                                </a:lnTo>
                                <a:lnTo>
                                  <a:pt x="7680" y="5254"/>
                                </a:lnTo>
                                <a:lnTo>
                                  <a:pt x="7671" y="5258"/>
                                </a:lnTo>
                                <a:lnTo>
                                  <a:pt x="7662" y="5263"/>
                                </a:lnTo>
                                <a:lnTo>
                                  <a:pt x="7652" y="5270"/>
                                </a:lnTo>
                                <a:lnTo>
                                  <a:pt x="7641" y="5278"/>
                                </a:lnTo>
                                <a:lnTo>
                                  <a:pt x="7620" y="5299"/>
                                </a:lnTo>
                                <a:lnTo>
                                  <a:pt x="7595" y="5326"/>
                                </a:lnTo>
                                <a:lnTo>
                                  <a:pt x="7567" y="5357"/>
                                </a:lnTo>
                                <a:lnTo>
                                  <a:pt x="7535" y="5395"/>
                                </a:lnTo>
                                <a:lnTo>
                                  <a:pt x="7776" y="5571"/>
                                </a:lnTo>
                                <a:close/>
                                <a:moveTo>
                                  <a:pt x="7585" y="5791"/>
                                </a:moveTo>
                                <a:lnTo>
                                  <a:pt x="7749" y="5593"/>
                                </a:lnTo>
                                <a:lnTo>
                                  <a:pt x="7520" y="5415"/>
                                </a:lnTo>
                                <a:lnTo>
                                  <a:pt x="7463" y="5489"/>
                                </a:lnTo>
                                <a:lnTo>
                                  <a:pt x="7441" y="5519"/>
                                </a:lnTo>
                                <a:lnTo>
                                  <a:pt x="7424" y="5544"/>
                                </a:lnTo>
                                <a:lnTo>
                                  <a:pt x="7417" y="5556"/>
                                </a:lnTo>
                                <a:lnTo>
                                  <a:pt x="7411" y="5567"/>
                                </a:lnTo>
                                <a:lnTo>
                                  <a:pt x="7407" y="5578"/>
                                </a:lnTo>
                                <a:lnTo>
                                  <a:pt x="7403" y="5587"/>
                                </a:lnTo>
                                <a:lnTo>
                                  <a:pt x="7401" y="5596"/>
                                </a:lnTo>
                                <a:lnTo>
                                  <a:pt x="7400" y="5605"/>
                                </a:lnTo>
                                <a:lnTo>
                                  <a:pt x="7400" y="5614"/>
                                </a:lnTo>
                                <a:lnTo>
                                  <a:pt x="7401" y="5622"/>
                                </a:lnTo>
                                <a:lnTo>
                                  <a:pt x="7404" y="5630"/>
                                </a:lnTo>
                                <a:lnTo>
                                  <a:pt x="7407" y="5638"/>
                                </a:lnTo>
                                <a:lnTo>
                                  <a:pt x="7412" y="5647"/>
                                </a:lnTo>
                                <a:lnTo>
                                  <a:pt x="7418" y="5655"/>
                                </a:lnTo>
                                <a:lnTo>
                                  <a:pt x="7425" y="5663"/>
                                </a:lnTo>
                                <a:lnTo>
                                  <a:pt x="7434" y="5671"/>
                                </a:lnTo>
                                <a:lnTo>
                                  <a:pt x="7454" y="5690"/>
                                </a:lnTo>
                                <a:lnTo>
                                  <a:pt x="7479" y="5710"/>
                                </a:lnTo>
                                <a:lnTo>
                                  <a:pt x="7510" y="5734"/>
                                </a:lnTo>
                                <a:lnTo>
                                  <a:pt x="7585" y="5791"/>
                                </a:lnTo>
                                <a:close/>
                                <a:moveTo>
                                  <a:pt x="8253" y="4998"/>
                                </a:moveTo>
                                <a:lnTo>
                                  <a:pt x="8395" y="4814"/>
                                </a:lnTo>
                                <a:lnTo>
                                  <a:pt x="8358" y="4787"/>
                                </a:lnTo>
                                <a:lnTo>
                                  <a:pt x="8325" y="4761"/>
                                </a:lnTo>
                                <a:lnTo>
                                  <a:pt x="8271" y="4717"/>
                                </a:lnTo>
                                <a:lnTo>
                                  <a:pt x="8247" y="4700"/>
                                </a:lnTo>
                                <a:lnTo>
                                  <a:pt x="8226" y="4687"/>
                                </a:lnTo>
                                <a:lnTo>
                                  <a:pt x="8217" y="4680"/>
                                </a:lnTo>
                                <a:lnTo>
                                  <a:pt x="8207" y="4676"/>
                                </a:lnTo>
                                <a:lnTo>
                                  <a:pt x="8197" y="4672"/>
                                </a:lnTo>
                                <a:lnTo>
                                  <a:pt x="8188" y="4670"/>
                                </a:lnTo>
                                <a:lnTo>
                                  <a:pt x="8179" y="4668"/>
                                </a:lnTo>
                                <a:lnTo>
                                  <a:pt x="8171" y="4668"/>
                                </a:lnTo>
                                <a:lnTo>
                                  <a:pt x="8162" y="4669"/>
                                </a:lnTo>
                                <a:lnTo>
                                  <a:pt x="8153" y="4671"/>
                                </a:lnTo>
                                <a:lnTo>
                                  <a:pt x="8144" y="4674"/>
                                </a:lnTo>
                                <a:lnTo>
                                  <a:pt x="8134" y="4678"/>
                                </a:lnTo>
                                <a:lnTo>
                                  <a:pt x="8124" y="4685"/>
                                </a:lnTo>
                                <a:lnTo>
                                  <a:pt x="8113" y="4691"/>
                                </a:lnTo>
                                <a:lnTo>
                                  <a:pt x="8103" y="4700"/>
                                </a:lnTo>
                                <a:lnTo>
                                  <a:pt x="8092" y="4709"/>
                                </a:lnTo>
                                <a:lnTo>
                                  <a:pt x="8068" y="4733"/>
                                </a:lnTo>
                                <a:lnTo>
                                  <a:pt x="8040" y="4763"/>
                                </a:lnTo>
                                <a:lnTo>
                                  <a:pt x="8010" y="4798"/>
                                </a:lnTo>
                                <a:lnTo>
                                  <a:pt x="8253" y="4998"/>
                                </a:lnTo>
                                <a:close/>
                                <a:moveTo>
                                  <a:pt x="8099" y="5183"/>
                                </a:moveTo>
                                <a:lnTo>
                                  <a:pt x="8238" y="5018"/>
                                </a:lnTo>
                                <a:lnTo>
                                  <a:pt x="7995" y="4817"/>
                                </a:lnTo>
                                <a:lnTo>
                                  <a:pt x="7965" y="4856"/>
                                </a:lnTo>
                                <a:lnTo>
                                  <a:pt x="7941" y="4890"/>
                                </a:lnTo>
                                <a:lnTo>
                                  <a:pt x="7922" y="4919"/>
                                </a:lnTo>
                                <a:lnTo>
                                  <a:pt x="7914" y="4932"/>
                                </a:lnTo>
                                <a:lnTo>
                                  <a:pt x="7908" y="4944"/>
                                </a:lnTo>
                                <a:lnTo>
                                  <a:pt x="7903" y="4957"/>
                                </a:lnTo>
                                <a:lnTo>
                                  <a:pt x="7899" y="4967"/>
                                </a:lnTo>
                                <a:lnTo>
                                  <a:pt x="7897" y="4977"/>
                                </a:lnTo>
                                <a:lnTo>
                                  <a:pt x="7896" y="4987"/>
                                </a:lnTo>
                                <a:lnTo>
                                  <a:pt x="7896" y="4996"/>
                                </a:lnTo>
                                <a:lnTo>
                                  <a:pt x="7897" y="5004"/>
                                </a:lnTo>
                                <a:lnTo>
                                  <a:pt x="7899" y="5013"/>
                                </a:lnTo>
                                <a:lnTo>
                                  <a:pt x="7902" y="5021"/>
                                </a:lnTo>
                                <a:lnTo>
                                  <a:pt x="7907" y="5030"/>
                                </a:lnTo>
                                <a:lnTo>
                                  <a:pt x="7912" y="5038"/>
                                </a:lnTo>
                                <a:lnTo>
                                  <a:pt x="7919" y="5045"/>
                                </a:lnTo>
                                <a:lnTo>
                                  <a:pt x="7927" y="5053"/>
                                </a:lnTo>
                                <a:lnTo>
                                  <a:pt x="7946" y="5069"/>
                                </a:lnTo>
                                <a:lnTo>
                                  <a:pt x="7968" y="5087"/>
                                </a:lnTo>
                                <a:lnTo>
                                  <a:pt x="8026" y="5129"/>
                                </a:lnTo>
                                <a:lnTo>
                                  <a:pt x="8061" y="5154"/>
                                </a:lnTo>
                                <a:lnTo>
                                  <a:pt x="8099" y="5183"/>
                                </a:lnTo>
                                <a:close/>
                                <a:moveTo>
                                  <a:pt x="8717" y="4414"/>
                                </a:moveTo>
                                <a:lnTo>
                                  <a:pt x="8850" y="4244"/>
                                </a:lnTo>
                                <a:lnTo>
                                  <a:pt x="8813" y="4215"/>
                                </a:lnTo>
                                <a:lnTo>
                                  <a:pt x="8781" y="4188"/>
                                </a:lnTo>
                                <a:lnTo>
                                  <a:pt x="8727" y="4143"/>
                                </a:lnTo>
                                <a:lnTo>
                                  <a:pt x="8705" y="4124"/>
                                </a:lnTo>
                                <a:lnTo>
                                  <a:pt x="8683" y="4110"/>
                                </a:lnTo>
                                <a:lnTo>
                                  <a:pt x="8674" y="4105"/>
                                </a:lnTo>
                                <a:lnTo>
                                  <a:pt x="8665" y="4100"/>
                                </a:lnTo>
                                <a:lnTo>
                                  <a:pt x="8656" y="4096"/>
                                </a:lnTo>
                                <a:lnTo>
                                  <a:pt x="8647" y="4093"/>
                                </a:lnTo>
                                <a:lnTo>
                                  <a:pt x="8638" y="4092"/>
                                </a:lnTo>
                                <a:lnTo>
                                  <a:pt x="8629" y="4091"/>
                                </a:lnTo>
                                <a:lnTo>
                                  <a:pt x="8621" y="4092"/>
                                </a:lnTo>
                                <a:lnTo>
                                  <a:pt x="8611" y="4094"/>
                                </a:lnTo>
                                <a:lnTo>
                                  <a:pt x="8602" y="4097"/>
                                </a:lnTo>
                                <a:lnTo>
                                  <a:pt x="8593" y="4101"/>
                                </a:lnTo>
                                <a:lnTo>
                                  <a:pt x="8583" y="4106"/>
                                </a:lnTo>
                                <a:lnTo>
                                  <a:pt x="8573" y="4113"/>
                                </a:lnTo>
                                <a:lnTo>
                                  <a:pt x="8562" y="4121"/>
                                </a:lnTo>
                                <a:lnTo>
                                  <a:pt x="8551" y="4131"/>
                                </a:lnTo>
                                <a:lnTo>
                                  <a:pt x="8526" y="4155"/>
                                </a:lnTo>
                                <a:lnTo>
                                  <a:pt x="8500" y="4184"/>
                                </a:lnTo>
                                <a:lnTo>
                                  <a:pt x="8468" y="4221"/>
                                </a:lnTo>
                                <a:lnTo>
                                  <a:pt x="8717" y="4414"/>
                                </a:lnTo>
                                <a:close/>
                                <a:moveTo>
                                  <a:pt x="8570" y="4603"/>
                                </a:moveTo>
                                <a:lnTo>
                                  <a:pt x="8702" y="4434"/>
                                </a:lnTo>
                                <a:lnTo>
                                  <a:pt x="8453" y="4240"/>
                                </a:lnTo>
                                <a:lnTo>
                                  <a:pt x="8425" y="4279"/>
                                </a:lnTo>
                                <a:lnTo>
                                  <a:pt x="8401" y="4312"/>
                                </a:lnTo>
                                <a:lnTo>
                                  <a:pt x="8391" y="4327"/>
                                </a:lnTo>
                                <a:lnTo>
                                  <a:pt x="8383" y="4341"/>
                                </a:lnTo>
                                <a:lnTo>
                                  <a:pt x="8376" y="4354"/>
                                </a:lnTo>
                                <a:lnTo>
                                  <a:pt x="8370" y="4366"/>
                                </a:lnTo>
                                <a:lnTo>
                                  <a:pt x="8366" y="4378"/>
                                </a:lnTo>
                                <a:lnTo>
                                  <a:pt x="8363" y="4388"/>
                                </a:lnTo>
                                <a:lnTo>
                                  <a:pt x="8361" y="4398"/>
                                </a:lnTo>
                                <a:lnTo>
                                  <a:pt x="8360" y="4409"/>
                                </a:lnTo>
                                <a:lnTo>
                                  <a:pt x="8361" y="4418"/>
                                </a:lnTo>
                                <a:lnTo>
                                  <a:pt x="8363" y="4426"/>
                                </a:lnTo>
                                <a:lnTo>
                                  <a:pt x="8365" y="4435"/>
                                </a:lnTo>
                                <a:lnTo>
                                  <a:pt x="8369" y="4443"/>
                                </a:lnTo>
                                <a:lnTo>
                                  <a:pt x="8374" y="4450"/>
                                </a:lnTo>
                                <a:lnTo>
                                  <a:pt x="8380" y="4458"/>
                                </a:lnTo>
                                <a:lnTo>
                                  <a:pt x="8387" y="4466"/>
                                </a:lnTo>
                                <a:lnTo>
                                  <a:pt x="8396" y="4474"/>
                                </a:lnTo>
                                <a:lnTo>
                                  <a:pt x="8416" y="4491"/>
                                </a:lnTo>
                                <a:lnTo>
                                  <a:pt x="8439" y="4509"/>
                                </a:lnTo>
                                <a:lnTo>
                                  <a:pt x="8498" y="4551"/>
                                </a:lnTo>
                                <a:lnTo>
                                  <a:pt x="8532" y="4575"/>
                                </a:lnTo>
                                <a:lnTo>
                                  <a:pt x="8570" y="4603"/>
                                </a:lnTo>
                                <a:close/>
                                <a:moveTo>
                                  <a:pt x="8411" y="4795"/>
                                </a:moveTo>
                                <a:lnTo>
                                  <a:pt x="8550" y="4631"/>
                                </a:lnTo>
                                <a:lnTo>
                                  <a:pt x="8305" y="4430"/>
                                </a:lnTo>
                                <a:lnTo>
                                  <a:pt x="8277" y="4468"/>
                                </a:lnTo>
                                <a:lnTo>
                                  <a:pt x="8252" y="4502"/>
                                </a:lnTo>
                                <a:lnTo>
                                  <a:pt x="8233" y="4531"/>
                                </a:lnTo>
                                <a:lnTo>
                                  <a:pt x="8226" y="4545"/>
                                </a:lnTo>
                                <a:lnTo>
                                  <a:pt x="8220" y="4557"/>
                                </a:lnTo>
                                <a:lnTo>
                                  <a:pt x="8215" y="4569"/>
                                </a:lnTo>
                                <a:lnTo>
                                  <a:pt x="8211" y="4579"/>
                                </a:lnTo>
                                <a:lnTo>
                                  <a:pt x="8209" y="4589"/>
                                </a:lnTo>
                                <a:lnTo>
                                  <a:pt x="8208" y="4599"/>
                                </a:lnTo>
                                <a:lnTo>
                                  <a:pt x="8208" y="4608"/>
                                </a:lnTo>
                                <a:lnTo>
                                  <a:pt x="8209" y="4617"/>
                                </a:lnTo>
                                <a:lnTo>
                                  <a:pt x="8211" y="4626"/>
                                </a:lnTo>
                                <a:lnTo>
                                  <a:pt x="8214" y="4634"/>
                                </a:lnTo>
                                <a:lnTo>
                                  <a:pt x="8219" y="4641"/>
                                </a:lnTo>
                                <a:lnTo>
                                  <a:pt x="8224" y="4649"/>
                                </a:lnTo>
                                <a:lnTo>
                                  <a:pt x="8231" y="4657"/>
                                </a:lnTo>
                                <a:lnTo>
                                  <a:pt x="8239" y="4665"/>
                                </a:lnTo>
                                <a:lnTo>
                                  <a:pt x="8257" y="4681"/>
                                </a:lnTo>
                                <a:lnTo>
                                  <a:pt x="8281" y="4700"/>
                                </a:lnTo>
                                <a:lnTo>
                                  <a:pt x="8338" y="4741"/>
                                </a:lnTo>
                                <a:lnTo>
                                  <a:pt x="8372" y="4767"/>
                                </a:lnTo>
                                <a:lnTo>
                                  <a:pt x="8411" y="4795"/>
                                </a:lnTo>
                                <a:close/>
                                <a:moveTo>
                                  <a:pt x="9166" y="3849"/>
                                </a:moveTo>
                                <a:lnTo>
                                  <a:pt x="9166" y="3849"/>
                                </a:lnTo>
                                <a:lnTo>
                                  <a:pt x="9129" y="3818"/>
                                </a:lnTo>
                                <a:lnTo>
                                  <a:pt x="9096" y="3790"/>
                                </a:lnTo>
                                <a:lnTo>
                                  <a:pt x="9042" y="3743"/>
                                </a:lnTo>
                                <a:lnTo>
                                  <a:pt x="9019" y="3725"/>
                                </a:lnTo>
                                <a:lnTo>
                                  <a:pt x="8999" y="3709"/>
                                </a:lnTo>
                                <a:lnTo>
                                  <a:pt x="8989" y="3704"/>
                                </a:lnTo>
                                <a:lnTo>
                                  <a:pt x="8980" y="3699"/>
                                </a:lnTo>
                                <a:lnTo>
                                  <a:pt x="8971" y="3696"/>
                                </a:lnTo>
                                <a:lnTo>
                                  <a:pt x="8962" y="3693"/>
                                </a:lnTo>
                                <a:lnTo>
                                  <a:pt x="8953" y="3692"/>
                                </a:lnTo>
                                <a:lnTo>
                                  <a:pt x="8944" y="3692"/>
                                </a:lnTo>
                                <a:lnTo>
                                  <a:pt x="8936" y="3693"/>
                                </a:lnTo>
                                <a:lnTo>
                                  <a:pt x="8927" y="3696"/>
                                </a:lnTo>
                                <a:lnTo>
                                  <a:pt x="8918" y="3699"/>
                                </a:lnTo>
                                <a:lnTo>
                                  <a:pt x="8908" y="3704"/>
                                </a:lnTo>
                                <a:lnTo>
                                  <a:pt x="8899" y="3710"/>
                                </a:lnTo>
                                <a:lnTo>
                                  <a:pt x="8888" y="3718"/>
                                </a:lnTo>
                                <a:lnTo>
                                  <a:pt x="8877" y="3728"/>
                                </a:lnTo>
                                <a:lnTo>
                                  <a:pt x="8866" y="3738"/>
                                </a:lnTo>
                                <a:lnTo>
                                  <a:pt x="8841" y="3763"/>
                                </a:lnTo>
                                <a:lnTo>
                                  <a:pt x="8812" y="3795"/>
                                </a:lnTo>
                                <a:lnTo>
                                  <a:pt x="8780" y="3833"/>
                                </a:lnTo>
                                <a:lnTo>
                                  <a:pt x="8817" y="3863"/>
                                </a:lnTo>
                                <a:lnTo>
                                  <a:pt x="8851" y="3890"/>
                                </a:lnTo>
                                <a:lnTo>
                                  <a:pt x="8905" y="3936"/>
                                </a:lnTo>
                                <a:lnTo>
                                  <a:pt x="8928" y="3953"/>
                                </a:lnTo>
                                <a:lnTo>
                                  <a:pt x="8948" y="3967"/>
                                </a:lnTo>
                                <a:lnTo>
                                  <a:pt x="8958" y="3972"/>
                                </a:lnTo>
                                <a:lnTo>
                                  <a:pt x="8968" y="3977"/>
                                </a:lnTo>
                                <a:lnTo>
                                  <a:pt x="8977" y="3980"/>
                                </a:lnTo>
                                <a:lnTo>
                                  <a:pt x="8986" y="3983"/>
                                </a:lnTo>
                                <a:lnTo>
                                  <a:pt x="8995" y="3984"/>
                                </a:lnTo>
                                <a:lnTo>
                                  <a:pt x="9004" y="3984"/>
                                </a:lnTo>
                                <a:lnTo>
                                  <a:pt x="9012" y="3983"/>
                                </a:lnTo>
                                <a:lnTo>
                                  <a:pt x="9021" y="3981"/>
                                </a:lnTo>
                                <a:lnTo>
                                  <a:pt x="9030" y="3978"/>
                                </a:lnTo>
                                <a:lnTo>
                                  <a:pt x="9041" y="3973"/>
                                </a:lnTo>
                                <a:lnTo>
                                  <a:pt x="9050" y="3967"/>
                                </a:lnTo>
                                <a:lnTo>
                                  <a:pt x="9060" y="3960"/>
                                </a:lnTo>
                                <a:lnTo>
                                  <a:pt x="9071" y="3952"/>
                                </a:lnTo>
                                <a:lnTo>
                                  <a:pt x="9082" y="3942"/>
                                </a:lnTo>
                                <a:lnTo>
                                  <a:pt x="9107" y="3917"/>
                                </a:lnTo>
                                <a:lnTo>
                                  <a:pt x="9135" y="3886"/>
                                </a:lnTo>
                                <a:lnTo>
                                  <a:pt x="9166" y="3849"/>
                                </a:lnTo>
                                <a:close/>
                                <a:moveTo>
                                  <a:pt x="8866" y="4236"/>
                                </a:moveTo>
                                <a:lnTo>
                                  <a:pt x="8866" y="4236"/>
                                </a:lnTo>
                                <a:lnTo>
                                  <a:pt x="8895" y="4196"/>
                                </a:lnTo>
                                <a:lnTo>
                                  <a:pt x="8919" y="4162"/>
                                </a:lnTo>
                                <a:lnTo>
                                  <a:pt x="8938" y="4133"/>
                                </a:lnTo>
                                <a:lnTo>
                                  <a:pt x="8952" y="4107"/>
                                </a:lnTo>
                                <a:lnTo>
                                  <a:pt x="8958" y="4095"/>
                                </a:lnTo>
                                <a:lnTo>
                                  <a:pt x="8963" y="4085"/>
                                </a:lnTo>
                                <a:lnTo>
                                  <a:pt x="8967" y="4075"/>
                                </a:lnTo>
                                <a:lnTo>
                                  <a:pt x="8969" y="4065"/>
                                </a:lnTo>
                                <a:lnTo>
                                  <a:pt x="8971" y="4055"/>
                                </a:lnTo>
                                <a:lnTo>
                                  <a:pt x="8971" y="4047"/>
                                </a:lnTo>
                                <a:lnTo>
                                  <a:pt x="8970" y="4039"/>
                                </a:lnTo>
                                <a:lnTo>
                                  <a:pt x="8968" y="4031"/>
                                </a:lnTo>
                                <a:lnTo>
                                  <a:pt x="8963" y="4023"/>
                                </a:lnTo>
                                <a:lnTo>
                                  <a:pt x="8959" y="4016"/>
                                </a:lnTo>
                                <a:lnTo>
                                  <a:pt x="8954" y="4008"/>
                                </a:lnTo>
                                <a:lnTo>
                                  <a:pt x="8947" y="4000"/>
                                </a:lnTo>
                                <a:lnTo>
                                  <a:pt x="8939" y="3992"/>
                                </a:lnTo>
                                <a:lnTo>
                                  <a:pt x="8930" y="3984"/>
                                </a:lnTo>
                                <a:lnTo>
                                  <a:pt x="8909" y="3967"/>
                                </a:lnTo>
                                <a:lnTo>
                                  <a:pt x="8883" y="3948"/>
                                </a:lnTo>
                                <a:lnTo>
                                  <a:pt x="8853" y="3925"/>
                                </a:lnTo>
                                <a:lnTo>
                                  <a:pt x="8817" y="3901"/>
                                </a:lnTo>
                                <a:lnTo>
                                  <a:pt x="8778" y="3873"/>
                                </a:lnTo>
                                <a:lnTo>
                                  <a:pt x="8776" y="3871"/>
                                </a:lnTo>
                                <a:lnTo>
                                  <a:pt x="8772" y="3871"/>
                                </a:lnTo>
                                <a:lnTo>
                                  <a:pt x="8768" y="3871"/>
                                </a:lnTo>
                                <a:lnTo>
                                  <a:pt x="8764" y="3873"/>
                                </a:lnTo>
                                <a:lnTo>
                                  <a:pt x="8753" y="3878"/>
                                </a:lnTo>
                                <a:lnTo>
                                  <a:pt x="8742" y="3885"/>
                                </a:lnTo>
                                <a:lnTo>
                                  <a:pt x="8729" y="3895"/>
                                </a:lnTo>
                                <a:lnTo>
                                  <a:pt x="8716" y="3906"/>
                                </a:lnTo>
                                <a:lnTo>
                                  <a:pt x="8703" y="3919"/>
                                </a:lnTo>
                                <a:lnTo>
                                  <a:pt x="8690" y="3935"/>
                                </a:lnTo>
                                <a:lnTo>
                                  <a:pt x="8675" y="3949"/>
                                </a:lnTo>
                                <a:lnTo>
                                  <a:pt x="8663" y="3964"/>
                                </a:lnTo>
                                <a:lnTo>
                                  <a:pt x="8652" y="3979"/>
                                </a:lnTo>
                                <a:lnTo>
                                  <a:pt x="8642" y="3993"/>
                                </a:lnTo>
                                <a:lnTo>
                                  <a:pt x="8634" y="4007"/>
                                </a:lnTo>
                                <a:lnTo>
                                  <a:pt x="8628" y="4019"/>
                                </a:lnTo>
                                <a:lnTo>
                                  <a:pt x="8624" y="4029"/>
                                </a:lnTo>
                                <a:lnTo>
                                  <a:pt x="8623" y="4033"/>
                                </a:lnTo>
                                <a:lnTo>
                                  <a:pt x="8623" y="4036"/>
                                </a:lnTo>
                                <a:lnTo>
                                  <a:pt x="8624" y="4041"/>
                                </a:lnTo>
                                <a:lnTo>
                                  <a:pt x="8626" y="4046"/>
                                </a:lnTo>
                                <a:lnTo>
                                  <a:pt x="8629" y="4051"/>
                                </a:lnTo>
                                <a:lnTo>
                                  <a:pt x="8633" y="4057"/>
                                </a:lnTo>
                                <a:lnTo>
                                  <a:pt x="8643" y="4070"/>
                                </a:lnTo>
                                <a:lnTo>
                                  <a:pt x="8657" y="4083"/>
                                </a:lnTo>
                                <a:lnTo>
                                  <a:pt x="8673" y="4097"/>
                                </a:lnTo>
                                <a:lnTo>
                                  <a:pt x="8691" y="4111"/>
                                </a:lnTo>
                                <a:lnTo>
                                  <a:pt x="8730" y="4141"/>
                                </a:lnTo>
                                <a:lnTo>
                                  <a:pt x="8772" y="4170"/>
                                </a:lnTo>
                                <a:lnTo>
                                  <a:pt x="8811" y="4196"/>
                                </a:lnTo>
                                <a:lnTo>
                                  <a:pt x="8844" y="4220"/>
                                </a:lnTo>
                                <a:lnTo>
                                  <a:pt x="8866" y="4236"/>
                                </a:lnTo>
                                <a:close/>
                                <a:moveTo>
                                  <a:pt x="9247" y="3261"/>
                                </a:moveTo>
                                <a:lnTo>
                                  <a:pt x="9096" y="3439"/>
                                </a:lnTo>
                                <a:lnTo>
                                  <a:pt x="9333" y="3622"/>
                                </a:lnTo>
                                <a:lnTo>
                                  <a:pt x="9361" y="3585"/>
                                </a:lnTo>
                                <a:lnTo>
                                  <a:pt x="9385" y="3552"/>
                                </a:lnTo>
                                <a:lnTo>
                                  <a:pt x="9404" y="3524"/>
                                </a:lnTo>
                                <a:lnTo>
                                  <a:pt x="9412" y="3511"/>
                                </a:lnTo>
                                <a:lnTo>
                                  <a:pt x="9418" y="3499"/>
                                </a:lnTo>
                                <a:lnTo>
                                  <a:pt x="9423" y="3488"/>
                                </a:lnTo>
                                <a:lnTo>
                                  <a:pt x="9427" y="3477"/>
                                </a:lnTo>
                                <a:lnTo>
                                  <a:pt x="9430" y="3468"/>
                                </a:lnTo>
                                <a:lnTo>
                                  <a:pt x="9432" y="3459"/>
                                </a:lnTo>
                                <a:lnTo>
                                  <a:pt x="9433" y="3450"/>
                                </a:lnTo>
                                <a:lnTo>
                                  <a:pt x="9433" y="3440"/>
                                </a:lnTo>
                                <a:lnTo>
                                  <a:pt x="9431" y="3432"/>
                                </a:lnTo>
                                <a:lnTo>
                                  <a:pt x="9428" y="3424"/>
                                </a:lnTo>
                                <a:lnTo>
                                  <a:pt x="9425" y="3416"/>
                                </a:lnTo>
                                <a:lnTo>
                                  <a:pt x="9420" y="3409"/>
                                </a:lnTo>
                                <a:lnTo>
                                  <a:pt x="9414" y="3401"/>
                                </a:lnTo>
                                <a:lnTo>
                                  <a:pt x="9408" y="3393"/>
                                </a:lnTo>
                                <a:lnTo>
                                  <a:pt x="9391" y="3377"/>
                                </a:lnTo>
                                <a:lnTo>
                                  <a:pt x="9369" y="3358"/>
                                </a:lnTo>
                                <a:lnTo>
                                  <a:pt x="9316" y="3316"/>
                                </a:lnTo>
                                <a:lnTo>
                                  <a:pt x="9283" y="3290"/>
                                </a:lnTo>
                                <a:lnTo>
                                  <a:pt x="9247" y="3261"/>
                                </a:lnTo>
                                <a:close/>
                                <a:moveTo>
                                  <a:pt x="9176" y="3825"/>
                                </a:moveTo>
                                <a:lnTo>
                                  <a:pt x="9318" y="3642"/>
                                </a:lnTo>
                                <a:lnTo>
                                  <a:pt x="9082" y="3459"/>
                                </a:lnTo>
                                <a:lnTo>
                                  <a:pt x="9053" y="3497"/>
                                </a:lnTo>
                                <a:lnTo>
                                  <a:pt x="9028" y="3531"/>
                                </a:lnTo>
                                <a:lnTo>
                                  <a:pt x="9010" y="3559"/>
                                </a:lnTo>
                                <a:lnTo>
                                  <a:pt x="9002" y="3572"/>
                                </a:lnTo>
                                <a:lnTo>
                                  <a:pt x="8996" y="3585"/>
                                </a:lnTo>
                                <a:lnTo>
                                  <a:pt x="8991" y="3596"/>
                                </a:lnTo>
                                <a:lnTo>
                                  <a:pt x="8987" y="3606"/>
                                </a:lnTo>
                                <a:lnTo>
                                  <a:pt x="8985" y="3616"/>
                                </a:lnTo>
                                <a:lnTo>
                                  <a:pt x="8983" y="3626"/>
                                </a:lnTo>
                                <a:lnTo>
                                  <a:pt x="8983" y="3635"/>
                                </a:lnTo>
                                <a:lnTo>
                                  <a:pt x="8983" y="3643"/>
                                </a:lnTo>
                                <a:lnTo>
                                  <a:pt x="8985" y="3653"/>
                                </a:lnTo>
                                <a:lnTo>
                                  <a:pt x="8988" y="3661"/>
                                </a:lnTo>
                                <a:lnTo>
                                  <a:pt x="8992" y="3669"/>
                                </a:lnTo>
                                <a:lnTo>
                                  <a:pt x="8997" y="3676"/>
                                </a:lnTo>
                                <a:lnTo>
                                  <a:pt x="9003" y="3684"/>
                                </a:lnTo>
                                <a:lnTo>
                                  <a:pt x="9010" y="3692"/>
                                </a:lnTo>
                                <a:lnTo>
                                  <a:pt x="9028" y="3709"/>
                                </a:lnTo>
                                <a:lnTo>
                                  <a:pt x="9050" y="3727"/>
                                </a:lnTo>
                                <a:lnTo>
                                  <a:pt x="9106" y="3769"/>
                                </a:lnTo>
                                <a:lnTo>
                                  <a:pt x="9138" y="3796"/>
                                </a:lnTo>
                                <a:lnTo>
                                  <a:pt x="9176" y="3825"/>
                                </a:lnTo>
                                <a:close/>
                                <a:moveTo>
                                  <a:pt x="9262" y="3241"/>
                                </a:moveTo>
                                <a:lnTo>
                                  <a:pt x="9478" y="3420"/>
                                </a:lnTo>
                                <a:lnTo>
                                  <a:pt x="9646" y="3205"/>
                                </a:lnTo>
                                <a:lnTo>
                                  <a:pt x="9572" y="3146"/>
                                </a:lnTo>
                                <a:lnTo>
                                  <a:pt x="9543" y="3124"/>
                                </a:lnTo>
                                <a:lnTo>
                                  <a:pt x="9516" y="3105"/>
                                </a:lnTo>
                                <a:lnTo>
                                  <a:pt x="9494" y="3090"/>
                                </a:lnTo>
                                <a:lnTo>
                                  <a:pt x="9483" y="3085"/>
                                </a:lnTo>
                                <a:lnTo>
                                  <a:pt x="9474" y="3080"/>
                                </a:lnTo>
                                <a:lnTo>
                                  <a:pt x="9464" y="3077"/>
                                </a:lnTo>
                                <a:lnTo>
                                  <a:pt x="9455" y="3075"/>
                                </a:lnTo>
                                <a:lnTo>
                                  <a:pt x="9446" y="3074"/>
                                </a:lnTo>
                                <a:lnTo>
                                  <a:pt x="9437" y="3074"/>
                                </a:lnTo>
                                <a:lnTo>
                                  <a:pt x="9429" y="3075"/>
                                </a:lnTo>
                                <a:lnTo>
                                  <a:pt x="9421" y="3078"/>
                                </a:lnTo>
                                <a:lnTo>
                                  <a:pt x="9412" y="3081"/>
                                </a:lnTo>
                                <a:lnTo>
                                  <a:pt x="9404" y="3086"/>
                                </a:lnTo>
                                <a:lnTo>
                                  <a:pt x="9395" y="3092"/>
                                </a:lnTo>
                                <a:lnTo>
                                  <a:pt x="9386" y="3099"/>
                                </a:lnTo>
                                <a:lnTo>
                                  <a:pt x="9366" y="3118"/>
                                </a:lnTo>
                                <a:lnTo>
                                  <a:pt x="9345" y="3141"/>
                                </a:lnTo>
                                <a:lnTo>
                                  <a:pt x="9321" y="3168"/>
                                </a:lnTo>
                                <a:lnTo>
                                  <a:pt x="9262" y="3241"/>
                                </a:lnTo>
                                <a:close/>
                                <a:moveTo>
                                  <a:pt x="9452" y="3010"/>
                                </a:moveTo>
                                <a:lnTo>
                                  <a:pt x="9662" y="3185"/>
                                </a:lnTo>
                                <a:lnTo>
                                  <a:pt x="9678" y="3163"/>
                                </a:lnTo>
                                <a:lnTo>
                                  <a:pt x="9695" y="3144"/>
                                </a:lnTo>
                                <a:lnTo>
                                  <a:pt x="9731" y="3105"/>
                                </a:lnTo>
                                <a:lnTo>
                                  <a:pt x="9748" y="3085"/>
                                </a:lnTo>
                                <a:lnTo>
                                  <a:pt x="9764" y="3067"/>
                                </a:lnTo>
                                <a:lnTo>
                                  <a:pt x="9778" y="3049"/>
                                </a:lnTo>
                                <a:lnTo>
                                  <a:pt x="9791" y="3030"/>
                                </a:lnTo>
                                <a:lnTo>
                                  <a:pt x="9802" y="3012"/>
                                </a:lnTo>
                                <a:lnTo>
                                  <a:pt x="9806" y="3003"/>
                                </a:lnTo>
                                <a:lnTo>
                                  <a:pt x="9810" y="2994"/>
                                </a:lnTo>
                                <a:lnTo>
                                  <a:pt x="9812" y="2986"/>
                                </a:lnTo>
                                <a:lnTo>
                                  <a:pt x="9813" y="2977"/>
                                </a:lnTo>
                                <a:lnTo>
                                  <a:pt x="9814" y="2968"/>
                                </a:lnTo>
                                <a:lnTo>
                                  <a:pt x="9814" y="2958"/>
                                </a:lnTo>
                                <a:lnTo>
                                  <a:pt x="9812" y="2950"/>
                                </a:lnTo>
                                <a:lnTo>
                                  <a:pt x="9809" y="2941"/>
                                </a:lnTo>
                                <a:lnTo>
                                  <a:pt x="9806" y="2932"/>
                                </a:lnTo>
                                <a:lnTo>
                                  <a:pt x="9800" y="2923"/>
                                </a:lnTo>
                                <a:lnTo>
                                  <a:pt x="9793" y="2914"/>
                                </a:lnTo>
                                <a:lnTo>
                                  <a:pt x="9785" y="2906"/>
                                </a:lnTo>
                                <a:lnTo>
                                  <a:pt x="9776" y="2897"/>
                                </a:lnTo>
                                <a:lnTo>
                                  <a:pt x="9765" y="2887"/>
                                </a:lnTo>
                                <a:lnTo>
                                  <a:pt x="9733" y="2863"/>
                                </a:lnTo>
                                <a:lnTo>
                                  <a:pt x="9704" y="2844"/>
                                </a:lnTo>
                                <a:lnTo>
                                  <a:pt x="9691" y="2836"/>
                                </a:lnTo>
                                <a:lnTo>
                                  <a:pt x="9679" y="2830"/>
                                </a:lnTo>
                                <a:lnTo>
                                  <a:pt x="9668" y="2824"/>
                                </a:lnTo>
                                <a:lnTo>
                                  <a:pt x="9657" y="2820"/>
                                </a:lnTo>
                                <a:lnTo>
                                  <a:pt x="9647" y="2817"/>
                                </a:lnTo>
                                <a:lnTo>
                                  <a:pt x="9638" y="2816"/>
                                </a:lnTo>
                                <a:lnTo>
                                  <a:pt x="9629" y="2815"/>
                                </a:lnTo>
                                <a:lnTo>
                                  <a:pt x="9621" y="2815"/>
                                </a:lnTo>
                                <a:lnTo>
                                  <a:pt x="9613" y="2817"/>
                                </a:lnTo>
                                <a:lnTo>
                                  <a:pt x="9605" y="2819"/>
                                </a:lnTo>
                                <a:lnTo>
                                  <a:pt x="9598" y="2823"/>
                                </a:lnTo>
                                <a:lnTo>
                                  <a:pt x="9591" y="2828"/>
                                </a:lnTo>
                                <a:lnTo>
                                  <a:pt x="9583" y="2834"/>
                                </a:lnTo>
                                <a:lnTo>
                                  <a:pt x="9576" y="2840"/>
                                </a:lnTo>
                                <a:lnTo>
                                  <a:pt x="9562" y="2855"/>
                                </a:lnTo>
                                <a:lnTo>
                                  <a:pt x="9548" y="2874"/>
                                </a:lnTo>
                                <a:lnTo>
                                  <a:pt x="9533" y="2896"/>
                                </a:lnTo>
                                <a:lnTo>
                                  <a:pt x="9497" y="2948"/>
                                </a:lnTo>
                                <a:lnTo>
                                  <a:pt x="9476" y="2979"/>
                                </a:lnTo>
                                <a:lnTo>
                                  <a:pt x="9452" y="3010"/>
                                </a:lnTo>
                                <a:close/>
                                <a:moveTo>
                                  <a:pt x="9895" y="2452"/>
                                </a:moveTo>
                                <a:lnTo>
                                  <a:pt x="9895" y="2452"/>
                                </a:lnTo>
                                <a:lnTo>
                                  <a:pt x="9900" y="2453"/>
                                </a:lnTo>
                                <a:lnTo>
                                  <a:pt x="9904" y="2455"/>
                                </a:lnTo>
                                <a:lnTo>
                                  <a:pt x="9907" y="2457"/>
                                </a:lnTo>
                                <a:lnTo>
                                  <a:pt x="9910" y="2459"/>
                                </a:lnTo>
                                <a:lnTo>
                                  <a:pt x="9914" y="2464"/>
                                </a:lnTo>
                                <a:lnTo>
                                  <a:pt x="9917" y="2469"/>
                                </a:lnTo>
                                <a:lnTo>
                                  <a:pt x="9921" y="2473"/>
                                </a:lnTo>
                                <a:lnTo>
                                  <a:pt x="9923" y="2474"/>
                                </a:lnTo>
                                <a:lnTo>
                                  <a:pt x="9926" y="2475"/>
                                </a:lnTo>
                                <a:lnTo>
                                  <a:pt x="9929" y="2475"/>
                                </a:lnTo>
                                <a:lnTo>
                                  <a:pt x="9933" y="2474"/>
                                </a:lnTo>
                                <a:lnTo>
                                  <a:pt x="9939" y="2473"/>
                                </a:lnTo>
                                <a:lnTo>
                                  <a:pt x="9945" y="2470"/>
                                </a:lnTo>
                                <a:lnTo>
                                  <a:pt x="9941" y="2453"/>
                                </a:lnTo>
                                <a:lnTo>
                                  <a:pt x="9938" y="2448"/>
                                </a:lnTo>
                                <a:lnTo>
                                  <a:pt x="9935" y="2444"/>
                                </a:lnTo>
                                <a:lnTo>
                                  <a:pt x="9933" y="2441"/>
                                </a:lnTo>
                                <a:lnTo>
                                  <a:pt x="9930" y="2440"/>
                                </a:lnTo>
                                <a:lnTo>
                                  <a:pt x="9928" y="2440"/>
                                </a:lnTo>
                                <a:lnTo>
                                  <a:pt x="9925" y="2441"/>
                                </a:lnTo>
                                <a:lnTo>
                                  <a:pt x="9919" y="2444"/>
                                </a:lnTo>
                                <a:lnTo>
                                  <a:pt x="9912" y="2448"/>
                                </a:lnTo>
                                <a:lnTo>
                                  <a:pt x="9904" y="2452"/>
                                </a:lnTo>
                                <a:lnTo>
                                  <a:pt x="9900" y="2452"/>
                                </a:lnTo>
                                <a:lnTo>
                                  <a:pt x="9895" y="2452"/>
                                </a:lnTo>
                                <a:close/>
                                <a:moveTo>
                                  <a:pt x="9655" y="2761"/>
                                </a:moveTo>
                                <a:lnTo>
                                  <a:pt x="9858" y="2918"/>
                                </a:lnTo>
                                <a:lnTo>
                                  <a:pt x="9885" y="2869"/>
                                </a:lnTo>
                                <a:lnTo>
                                  <a:pt x="9910" y="2823"/>
                                </a:lnTo>
                                <a:lnTo>
                                  <a:pt x="9921" y="2803"/>
                                </a:lnTo>
                                <a:lnTo>
                                  <a:pt x="9933" y="2784"/>
                                </a:lnTo>
                                <a:lnTo>
                                  <a:pt x="9945" y="2767"/>
                                </a:lnTo>
                                <a:lnTo>
                                  <a:pt x="9956" y="2752"/>
                                </a:lnTo>
                                <a:lnTo>
                                  <a:pt x="9947" y="2693"/>
                                </a:lnTo>
                                <a:lnTo>
                                  <a:pt x="9939" y="2643"/>
                                </a:lnTo>
                                <a:lnTo>
                                  <a:pt x="9929" y="2601"/>
                                </a:lnTo>
                                <a:lnTo>
                                  <a:pt x="9925" y="2584"/>
                                </a:lnTo>
                                <a:lnTo>
                                  <a:pt x="9920" y="2569"/>
                                </a:lnTo>
                                <a:lnTo>
                                  <a:pt x="9915" y="2556"/>
                                </a:lnTo>
                                <a:lnTo>
                                  <a:pt x="9910" y="2544"/>
                                </a:lnTo>
                                <a:lnTo>
                                  <a:pt x="9904" y="2535"/>
                                </a:lnTo>
                                <a:lnTo>
                                  <a:pt x="9899" y="2528"/>
                                </a:lnTo>
                                <a:lnTo>
                                  <a:pt x="9893" y="2523"/>
                                </a:lnTo>
                                <a:lnTo>
                                  <a:pt x="9886" y="2521"/>
                                </a:lnTo>
                                <a:lnTo>
                                  <a:pt x="9879" y="2519"/>
                                </a:lnTo>
                                <a:lnTo>
                                  <a:pt x="9872" y="2520"/>
                                </a:lnTo>
                                <a:lnTo>
                                  <a:pt x="9863" y="2523"/>
                                </a:lnTo>
                                <a:lnTo>
                                  <a:pt x="9855" y="2527"/>
                                </a:lnTo>
                                <a:lnTo>
                                  <a:pt x="9846" y="2533"/>
                                </a:lnTo>
                                <a:lnTo>
                                  <a:pt x="9836" y="2541"/>
                                </a:lnTo>
                                <a:lnTo>
                                  <a:pt x="9826" y="2552"/>
                                </a:lnTo>
                                <a:lnTo>
                                  <a:pt x="9815" y="2563"/>
                                </a:lnTo>
                                <a:lnTo>
                                  <a:pt x="9790" y="2590"/>
                                </a:lnTo>
                                <a:lnTo>
                                  <a:pt x="9762" y="2624"/>
                                </a:lnTo>
                                <a:lnTo>
                                  <a:pt x="9731" y="2663"/>
                                </a:lnTo>
                                <a:lnTo>
                                  <a:pt x="9655" y="2761"/>
                                </a:lnTo>
                                <a:close/>
                                <a:moveTo>
                                  <a:pt x="7137" y="6461"/>
                                </a:moveTo>
                                <a:lnTo>
                                  <a:pt x="7137" y="6461"/>
                                </a:lnTo>
                                <a:lnTo>
                                  <a:pt x="7146" y="6457"/>
                                </a:lnTo>
                                <a:lnTo>
                                  <a:pt x="7157" y="6454"/>
                                </a:lnTo>
                                <a:lnTo>
                                  <a:pt x="7167" y="6451"/>
                                </a:lnTo>
                                <a:lnTo>
                                  <a:pt x="7177" y="6450"/>
                                </a:lnTo>
                                <a:lnTo>
                                  <a:pt x="7173" y="6439"/>
                                </a:lnTo>
                                <a:lnTo>
                                  <a:pt x="7168" y="6428"/>
                                </a:lnTo>
                                <a:lnTo>
                                  <a:pt x="7163" y="6417"/>
                                </a:lnTo>
                                <a:lnTo>
                                  <a:pt x="7156" y="6408"/>
                                </a:lnTo>
                                <a:lnTo>
                                  <a:pt x="7148" y="6398"/>
                                </a:lnTo>
                                <a:lnTo>
                                  <a:pt x="7139" y="6389"/>
                                </a:lnTo>
                                <a:lnTo>
                                  <a:pt x="7130" y="6382"/>
                                </a:lnTo>
                                <a:lnTo>
                                  <a:pt x="7120" y="6375"/>
                                </a:lnTo>
                                <a:lnTo>
                                  <a:pt x="7109" y="6387"/>
                                </a:lnTo>
                                <a:lnTo>
                                  <a:pt x="7099" y="6401"/>
                                </a:lnTo>
                                <a:lnTo>
                                  <a:pt x="7088" y="6414"/>
                                </a:lnTo>
                                <a:lnTo>
                                  <a:pt x="7077" y="6428"/>
                                </a:lnTo>
                                <a:lnTo>
                                  <a:pt x="7068" y="6442"/>
                                </a:lnTo>
                                <a:lnTo>
                                  <a:pt x="7060" y="6456"/>
                                </a:lnTo>
                                <a:lnTo>
                                  <a:pt x="7052" y="6471"/>
                                </a:lnTo>
                                <a:lnTo>
                                  <a:pt x="7045" y="6485"/>
                                </a:lnTo>
                                <a:lnTo>
                                  <a:pt x="7055" y="6481"/>
                                </a:lnTo>
                                <a:lnTo>
                                  <a:pt x="7065" y="6477"/>
                                </a:lnTo>
                                <a:lnTo>
                                  <a:pt x="7091" y="6470"/>
                                </a:lnTo>
                                <a:lnTo>
                                  <a:pt x="7115" y="6464"/>
                                </a:lnTo>
                                <a:lnTo>
                                  <a:pt x="7137" y="6461"/>
                                </a:lnTo>
                                <a:close/>
                                <a:moveTo>
                                  <a:pt x="7348" y="6353"/>
                                </a:moveTo>
                                <a:lnTo>
                                  <a:pt x="7348" y="6353"/>
                                </a:lnTo>
                                <a:lnTo>
                                  <a:pt x="7363" y="6350"/>
                                </a:lnTo>
                                <a:lnTo>
                                  <a:pt x="7380" y="6346"/>
                                </a:lnTo>
                                <a:lnTo>
                                  <a:pt x="7396" y="6340"/>
                                </a:lnTo>
                                <a:lnTo>
                                  <a:pt x="7413" y="6334"/>
                                </a:lnTo>
                                <a:lnTo>
                                  <a:pt x="7429" y="6326"/>
                                </a:lnTo>
                                <a:lnTo>
                                  <a:pt x="7446" y="6318"/>
                                </a:lnTo>
                                <a:lnTo>
                                  <a:pt x="7461" y="6309"/>
                                </a:lnTo>
                                <a:lnTo>
                                  <a:pt x="7475" y="6299"/>
                                </a:lnTo>
                                <a:lnTo>
                                  <a:pt x="7489" y="6289"/>
                                </a:lnTo>
                                <a:lnTo>
                                  <a:pt x="7501" y="6279"/>
                                </a:lnTo>
                                <a:lnTo>
                                  <a:pt x="7514" y="6268"/>
                                </a:lnTo>
                                <a:lnTo>
                                  <a:pt x="7523" y="6256"/>
                                </a:lnTo>
                                <a:lnTo>
                                  <a:pt x="7531" y="6244"/>
                                </a:lnTo>
                                <a:lnTo>
                                  <a:pt x="7537" y="6233"/>
                                </a:lnTo>
                                <a:lnTo>
                                  <a:pt x="7541" y="6221"/>
                                </a:lnTo>
                                <a:lnTo>
                                  <a:pt x="7543" y="6210"/>
                                </a:lnTo>
                                <a:lnTo>
                                  <a:pt x="7502" y="6179"/>
                                </a:lnTo>
                                <a:lnTo>
                                  <a:pt x="7483" y="6167"/>
                                </a:lnTo>
                                <a:lnTo>
                                  <a:pt x="7466" y="6156"/>
                                </a:lnTo>
                                <a:lnTo>
                                  <a:pt x="7450" y="6147"/>
                                </a:lnTo>
                                <a:lnTo>
                                  <a:pt x="7435" y="6139"/>
                                </a:lnTo>
                                <a:lnTo>
                                  <a:pt x="7420" y="6133"/>
                                </a:lnTo>
                                <a:lnTo>
                                  <a:pt x="7407" y="6128"/>
                                </a:lnTo>
                                <a:lnTo>
                                  <a:pt x="7395" y="6123"/>
                                </a:lnTo>
                                <a:lnTo>
                                  <a:pt x="7383" y="6121"/>
                                </a:lnTo>
                                <a:lnTo>
                                  <a:pt x="7372" y="6121"/>
                                </a:lnTo>
                                <a:lnTo>
                                  <a:pt x="7360" y="6121"/>
                                </a:lnTo>
                                <a:lnTo>
                                  <a:pt x="7350" y="6123"/>
                                </a:lnTo>
                                <a:lnTo>
                                  <a:pt x="7340" y="6127"/>
                                </a:lnTo>
                                <a:lnTo>
                                  <a:pt x="7331" y="6132"/>
                                </a:lnTo>
                                <a:lnTo>
                                  <a:pt x="7322" y="6137"/>
                                </a:lnTo>
                                <a:lnTo>
                                  <a:pt x="7313" y="6144"/>
                                </a:lnTo>
                                <a:lnTo>
                                  <a:pt x="7304" y="6152"/>
                                </a:lnTo>
                                <a:lnTo>
                                  <a:pt x="7295" y="6160"/>
                                </a:lnTo>
                                <a:lnTo>
                                  <a:pt x="7285" y="6170"/>
                                </a:lnTo>
                                <a:lnTo>
                                  <a:pt x="7266" y="6193"/>
                                </a:lnTo>
                                <a:lnTo>
                                  <a:pt x="7246" y="6220"/>
                                </a:lnTo>
                                <a:lnTo>
                                  <a:pt x="7200" y="6284"/>
                                </a:lnTo>
                                <a:lnTo>
                                  <a:pt x="7173" y="6320"/>
                                </a:lnTo>
                                <a:lnTo>
                                  <a:pt x="7142" y="6360"/>
                                </a:lnTo>
                                <a:lnTo>
                                  <a:pt x="7157" y="6369"/>
                                </a:lnTo>
                                <a:lnTo>
                                  <a:pt x="7171" y="6377"/>
                                </a:lnTo>
                                <a:lnTo>
                                  <a:pt x="7183" y="6382"/>
                                </a:lnTo>
                                <a:lnTo>
                                  <a:pt x="7195" y="6386"/>
                                </a:lnTo>
                                <a:lnTo>
                                  <a:pt x="7207" y="6388"/>
                                </a:lnTo>
                                <a:lnTo>
                                  <a:pt x="7218" y="6389"/>
                                </a:lnTo>
                                <a:lnTo>
                                  <a:pt x="7231" y="6389"/>
                                </a:lnTo>
                                <a:lnTo>
                                  <a:pt x="7242" y="6388"/>
                                </a:lnTo>
                                <a:lnTo>
                                  <a:pt x="7253" y="6385"/>
                                </a:lnTo>
                                <a:lnTo>
                                  <a:pt x="7264" y="6382"/>
                                </a:lnTo>
                                <a:lnTo>
                                  <a:pt x="7289" y="6374"/>
                                </a:lnTo>
                                <a:lnTo>
                                  <a:pt x="7317" y="6363"/>
                                </a:lnTo>
                                <a:lnTo>
                                  <a:pt x="7348" y="6353"/>
                                </a:lnTo>
                                <a:close/>
                                <a:moveTo>
                                  <a:pt x="7827" y="6074"/>
                                </a:moveTo>
                                <a:lnTo>
                                  <a:pt x="7827" y="6074"/>
                                </a:lnTo>
                                <a:lnTo>
                                  <a:pt x="7834" y="6063"/>
                                </a:lnTo>
                                <a:lnTo>
                                  <a:pt x="7839" y="6051"/>
                                </a:lnTo>
                                <a:lnTo>
                                  <a:pt x="7841" y="6042"/>
                                </a:lnTo>
                                <a:lnTo>
                                  <a:pt x="7840" y="6032"/>
                                </a:lnTo>
                                <a:lnTo>
                                  <a:pt x="7837" y="6023"/>
                                </a:lnTo>
                                <a:lnTo>
                                  <a:pt x="7833" y="6015"/>
                                </a:lnTo>
                                <a:lnTo>
                                  <a:pt x="7826" y="6007"/>
                                </a:lnTo>
                                <a:lnTo>
                                  <a:pt x="7818" y="5999"/>
                                </a:lnTo>
                                <a:lnTo>
                                  <a:pt x="7808" y="5990"/>
                                </a:lnTo>
                                <a:lnTo>
                                  <a:pt x="7798" y="5981"/>
                                </a:lnTo>
                                <a:lnTo>
                                  <a:pt x="7772" y="5964"/>
                                </a:lnTo>
                                <a:lnTo>
                                  <a:pt x="7745" y="5946"/>
                                </a:lnTo>
                                <a:lnTo>
                                  <a:pt x="7717" y="5926"/>
                                </a:lnTo>
                                <a:lnTo>
                                  <a:pt x="7686" y="5903"/>
                                </a:lnTo>
                                <a:lnTo>
                                  <a:pt x="7672" y="5893"/>
                                </a:lnTo>
                                <a:lnTo>
                                  <a:pt x="7659" y="5886"/>
                                </a:lnTo>
                                <a:lnTo>
                                  <a:pt x="7647" y="5879"/>
                                </a:lnTo>
                                <a:lnTo>
                                  <a:pt x="7634" y="5874"/>
                                </a:lnTo>
                                <a:lnTo>
                                  <a:pt x="7623" y="5870"/>
                                </a:lnTo>
                                <a:lnTo>
                                  <a:pt x="7613" y="5867"/>
                                </a:lnTo>
                                <a:lnTo>
                                  <a:pt x="7603" y="5865"/>
                                </a:lnTo>
                                <a:lnTo>
                                  <a:pt x="7594" y="5864"/>
                                </a:lnTo>
                                <a:lnTo>
                                  <a:pt x="7585" y="5865"/>
                                </a:lnTo>
                                <a:lnTo>
                                  <a:pt x="7576" y="5866"/>
                                </a:lnTo>
                                <a:lnTo>
                                  <a:pt x="7567" y="5869"/>
                                </a:lnTo>
                                <a:lnTo>
                                  <a:pt x="7559" y="5872"/>
                                </a:lnTo>
                                <a:lnTo>
                                  <a:pt x="7552" y="5876"/>
                                </a:lnTo>
                                <a:lnTo>
                                  <a:pt x="7544" y="5881"/>
                                </a:lnTo>
                                <a:lnTo>
                                  <a:pt x="7537" y="5887"/>
                                </a:lnTo>
                                <a:lnTo>
                                  <a:pt x="7529" y="5894"/>
                                </a:lnTo>
                                <a:lnTo>
                                  <a:pt x="7514" y="5910"/>
                                </a:lnTo>
                                <a:lnTo>
                                  <a:pt x="7498" y="5929"/>
                                </a:lnTo>
                                <a:lnTo>
                                  <a:pt x="7482" y="5950"/>
                                </a:lnTo>
                                <a:lnTo>
                                  <a:pt x="7446" y="6000"/>
                                </a:lnTo>
                                <a:lnTo>
                                  <a:pt x="7423" y="6027"/>
                                </a:lnTo>
                                <a:lnTo>
                                  <a:pt x="7399" y="6055"/>
                                </a:lnTo>
                                <a:lnTo>
                                  <a:pt x="7439" y="6089"/>
                                </a:lnTo>
                                <a:lnTo>
                                  <a:pt x="7473" y="6116"/>
                                </a:lnTo>
                                <a:lnTo>
                                  <a:pt x="7501" y="6138"/>
                                </a:lnTo>
                                <a:lnTo>
                                  <a:pt x="7527" y="6155"/>
                                </a:lnTo>
                                <a:lnTo>
                                  <a:pt x="7539" y="6162"/>
                                </a:lnTo>
                                <a:lnTo>
                                  <a:pt x="7550" y="6167"/>
                                </a:lnTo>
                                <a:lnTo>
                                  <a:pt x="7560" y="6172"/>
                                </a:lnTo>
                                <a:lnTo>
                                  <a:pt x="7569" y="6175"/>
                                </a:lnTo>
                                <a:lnTo>
                                  <a:pt x="7580" y="6178"/>
                                </a:lnTo>
                                <a:lnTo>
                                  <a:pt x="7589" y="6179"/>
                                </a:lnTo>
                                <a:lnTo>
                                  <a:pt x="7598" y="6180"/>
                                </a:lnTo>
                                <a:lnTo>
                                  <a:pt x="7607" y="6179"/>
                                </a:lnTo>
                                <a:lnTo>
                                  <a:pt x="7616" y="6178"/>
                                </a:lnTo>
                                <a:lnTo>
                                  <a:pt x="7625" y="6176"/>
                                </a:lnTo>
                                <a:lnTo>
                                  <a:pt x="7634" y="6173"/>
                                </a:lnTo>
                                <a:lnTo>
                                  <a:pt x="7645" y="6169"/>
                                </a:lnTo>
                                <a:lnTo>
                                  <a:pt x="7666" y="6159"/>
                                </a:lnTo>
                                <a:lnTo>
                                  <a:pt x="7690" y="6147"/>
                                </a:lnTo>
                                <a:lnTo>
                                  <a:pt x="7748" y="6113"/>
                                </a:lnTo>
                                <a:lnTo>
                                  <a:pt x="7785" y="6094"/>
                                </a:lnTo>
                                <a:lnTo>
                                  <a:pt x="7827" y="6074"/>
                                </a:lnTo>
                                <a:close/>
                                <a:moveTo>
                                  <a:pt x="8011" y="5944"/>
                                </a:moveTo>
                                <a:lnTo>
                                  <a:pt x="8011" y="5944"/>
                                </a:lnTo>
                                <a:lnTo>
                                  <a:pt x="8035" y="5931"/>
                                </a:lnTo>
                                <a:lnTo>
                                  <a:pt x="8045" y="5925"/>
                                </a:lnTo>
                                <a:lnTo>
                                  <a:pt x="8053" y="5918"/>
                                </a:lnTo>
                                <a:lnTo>
                                  <a:pt x="8061" y="5912"/>
                                </a:lnTo>
                                <a:lnTo>
                                  <a:pt x="8067" y="5906"/>
                                </a:lnTo>
                                <a:lnTo>
                                  <a:pt x="8072" y="5900"/>
                                </a:lnTo>
                                <a:lnTo>
                                  <a:pt x="8076" y="5895"/>
                                </a:lnTo>
                                <a:lnTo>
                                  <a:pt x="8078" y="5889"/>
                                </a:lnTo>
                                <a:lnTo>
                                  <a:pt x="8080" y="5883"/>
                                </a:lnTo>
                                <a:lnTo>
                                  <a:pt x="8080" y="5877"/>
                                </a:lnTo>
                                <a:lnTo>
                                  <a:pt x="8080" y="5872"/>
                                </a:lnTo>
                                <a:lnTo>
                                  <a:pt x="8079" y="5866"/>
                                </a:lnTo>
                                <a:lnTo>
                                  <a:pt x="8077" y="5860"/>
                                </a:lnTo>
                                <a:lnTo>
                                  <a:pt x="8074" y="5854"/>
                                </a:lnTo>
                                <a:lnTo>
                                  <a:pt x="8071" y="5848"/>
                                </a:lnTo>
                                <a:lnTo>
                                  <a:pt x="8062" y="5836"/>
                                </a:lnTo>
                                <a:lnTo>
                                  <a:pt x="8050" y="5825"/>
                                </a:lnTo>
                                <a:lnTo>
                                  <a:pt x="8038" y="5814"/>
                                </a:lnTo>
                                <a:lnTo>
                                  <a:pt x="8023" y="5802"/>
                                </a:lnTo>
                                <a:lnTo>
                                  <a:pt x="7992" y="5777"/>
                                </a:lnTo>
                                <a:lnTo>
                                  <a:pt x="7959" y="5753"/>
                                </a:lnTo>
                                <a:lnTo>
                                  <a:pt x="7892" y="5698"/>
                                </a:lnTo>
                                <a:lnTo>
                                  <a:pt x="7865" y="5678"/>
                                </a:lnTo>
                                <a:lnTo>
                                  <a:pt x="7841" y="5663"/>
                                </a:lnTo>
                                <a:lnTo>
                                  <a:pt x="7831" y="5656"/>
                                </a:lnTo>
                                <a:lnTo>
                                  <a:pt x="7821" y="5651"/>
                                </a:lnTo>
                                <a:lnTo>
                                  <a:pt x="7812" y="5647"/>
                                </a:lnTo>
                                <a:lnTo>
                                  <a:pt x="7803" y="5643"/>
                                </a:lnTo>
                                <a:lnTo>
                                  <a:pt x="7794" y="5641"/>
                                </a:lnTo>
                                <a:lnTo>
                                  <a:pt x="7787" y="5641"/>
                                </a:lnTo>
                                <a:lnTo>
                                  <a:pt x="7778" y="5641"/>
                                </a:lnTo>
                                <a:lnTo>
                                  <a:pt x="7770" y="5642"/>
                                </a:lnTo>
                                <a:lnTo>
                                  <a:pt x="7763" y="5646"/>
                                </a:lnTo>
                                <a:lnTo>
                                  <a:pt x="7756" y="5649"/>
                                </a:lnTo>
                                <a:lnTo>
                                  <a:pt x="7748" y="5654"/>
                                </a:lnTo>
                                <a:lnTo>
                                  <a:pt x="7741" y="5659"/>
                                </a:lnTo>
                                <a:lnTo>
                                  <a:pt x="7733" y="5666"/>
                                </a:lnTo>
                                <a:lnTo>
                                  <a:pt x="7725" y="5674"/>
                                </a:lnTo>
                                <a:lnTo>
                                  <a:pt x="7707" y="5692"/>
                                </a:lnTo>
                                <a:lnTo>
                                  <a:pt x="7688" y="5716"/>
                                </a:lnTo>
                                <a:lnTo>
                                  <a:pt x="7666" y="5743"/>
                                </a:lnTo>
                                <a:lnTo>
                                  <a:pt x="7611" y="5811"/>
                                </a:lnTo>
                                <a:lnTo>
                                  <a:pt x="7646" y="5837"/>
                                </a:lnTo>
                                <a:lnTo>
                                  <a:pt x="7677" y="5862"/>
                                </a:lnTo>
                                <a:lnTo>
                                  <a:pt x="7732" y="5905"/>
                                </a:lnTo>
                                <a:lnTo>
                                  <a:pt x="7755" y="5924"/>
                                </a:lnTo>
                                <a:lnTo>
                                  <a:pt x="7776" y="5940"/>
                                </a:lnTo>
                                <a:lnTo>
                                  <a:pt x="7798" y="5954"/>
                                </a:lnTo>
                                <a:lnTo>
                                  <a:pt x="7817" y="5965"/>
                                </a:lnTo>
                                <a:lnTo>
                                  <a:pt x="7827" y="5969"/>
                                </a:lnTo>
                                <a:lnTo>
                                  <a:pt x="7837" y="5973"/>
                                </a:lnTo>
                                <a:lnTo>
                                  <a:pt x="7847" y="5976"/>
                                </a:lnTo>
                                <a:lnTo>
                                  <a:pt x="7857" y="5978"/>
                                </a:lnTo>
                                <a:lnTo>
                                  <a:pt x="7868" y="5980"/>
                                </a:lnTo>
                                <a:lnTo>
                                  <a:pt x="7878" y="5980"/>
                                </a:lnTo>
                                <a:lnTo>
                                  <a:pt x="7889" y="5981"/>
                                </a:lnTo>
                                <a:lnTo>
                                  <a:pt x="7900" y="5980"/>
                                </a:lnTo>
                                <a:lnTo>
                                  <a:pt x="7911" y="5978"/>
                                </a:lnTo>
                                <a:lnTo>
                                  <a:pt x="7924" y="5976"/>
                                </a:lnTo>
                                <a:lnTo>
                                  <a:pt x="7937" y="5973"/>
                                </a:lnTo>
                                <a:lnTo>
                                  <a:pt x="7950" y="5969"/>
                                </a:lnTo>
                                <a:lnTo>
                                  <a:pt x="7979" y="5958"/>
                                </a:lnTo>
                                <a:lnTo>
                                  <a:pt x="8011" y="5944"/>
                                </a:lnTo>
                                <a:close/>
                                <a:moveTo>
                                  <a:pt x="8221" y="5783"/>
                                </a:moveTo>
                                <a:lnTo>
                                  <a:pt x="8221" y="5783"/>
                                </a:lnTo>
                                <a:lnTo>
                                  <a:pt x="8302" y="5719"/>
                                </a:lnTo>
                                <a:lnTo>
                                  <a:pt x="8290" y="5703"/>
                                </a:lnTo>
                                <a:lnTo>
                                  <a:pt x="8277" y="5688"/>
                                </a:lnTo>
                                <a:lnTo>
                                  <a:pt x="8262" y="5673"/>
                                </a:lnTo>
                                <a:lnTo>
                                  <a:pt x="8248" y="5659"/>
                                </a:lnTo>
                                <a:lnTo>
                                  <a:pt x="8218" y="5629"/>
                                </a:lnTo>
                                <a:lnTo>
                                  <a:pt x="8185" y="5602"/>
                                </a:lnTo>
                                <a:lnTo>
                                  <a:pt x="8152" y="5574"/>
                                </a:lnTo>
                                <a:lnTo>
                                  <a:pt x="8117" y="5548"/>
                                </a:lnTo>
                                <a:lnTo>
                                  <a:pt x="8050" y="5495"/>
                                </a:lnTo>
                                <a:lnTo>
                                  <a:pt x="8025" y="5475"/>
                                </a:lnTo>
                                <a:lnTo>
                                  <a:pt x="8003" y="5460"/>
                                </a:lnTo>
                                <a:lnTo>
                                  <a:pt x="7982" y="5448"/>
                                </a:lnTo>
                                <a:lnTo>
                                  <a:pt x="7974" y="5444"/>
                                </a:lnTo>
                                <a:lnTo>
                                  <a:pt x="7966" y="5440"/>
                                </a:lnTo>
                                <a:lnTo>
                                  <a:pt x="7958" y="5437"/>
                                </a:lnTo>
                                <a:lnTo>
                                  <a:pt x="7950" y="5435"/>
                                </a:lnTo>
                                <a:lnTo>
                                  <a:pt x="7944" y="5435"/>
                                </a:lnTo>
                                <a:lnTo>
                                  <a:pt x="7937" y="5435"/>
                                </a:lnTo>
                                <a:lnTo>
                                  <a:pt x="7931" y="5436"/>
                                </a:lnTo>
                                <a:lnTo>
                                  <a:pt x="7925" y="5439"/>
                                </a:lnTo>
                                <a:lnTo>
                                  <a:pt x="7918" y="5441"/>
                                </a:lnTo>
                                <a:lnTo>
                                  <a:pt x="7912" y="5444"/>
                                </a:lnTo>
                                <a:lnTo>
                                  <a:pt x="7906" y="5449"/>
                                </a:lnTo>
                                <a:lnTo>
                                  <a:pt x="7901" y="5453"/>
                                </a:lnTo>
                                <a:lnTo>
                                  <a:pt x="7889" y="5465"/>
                                </a:lnTo>
                                <a:lnTo>
                                  <a:pt x="7877" y="5479"/>
                                </a:lnTo>
                                <a:lnTo>
                                  <a:pt x="7865" y="5496"/>
                                </a:lnTo>
                                <a:lnTo>
                                  <a:pt x="7834" y="5538"/>
                                </a:lnTo>
                                <a:lnTo>
                                  <a:pt x="7816" y="5561"/>
                                </a:lnTo>
                                <a:lnTo>
                                  <a:pt x="7795" y="5587"/>
                                </a:lnTo>
                                <a:lnTo>
                                  <a:pt x="7823" y="5610"/>
                                </a:lnTo>
                                <a:lnTo>
                                  <a:pt x="7850" y="5633"/>
                                </a:lnTo>
                                <a:lnTo>
                                  <a:pt x="7903" y="5680"/>
                                </a:lnTo>
                                <a:lnTo>
                                  <a:pt x="7929" y="5703"/>
                                </a:lnTo>
                                <a:lnTo>
                                  <a:pt x="7953" y="5725"/>
                                </a:lnTo>
                                <a:lnTo>
                                  <a:pt x="7977" y="5744"/>
                                </a:lnTo>
                                <a:lnTo>
                                  <a:pt x="8003" y="5762"/>
                                </a:lnTo>
                                <a:lnTo>
                                  <a:pt x="8015" y="5770"/>
                                </a:lnTo>
                                <a:lnTo>
                                  <a:pt x="8027" y="5777"/>
                                </a:lnTo>
                                <a:lnTo>
                                  <a:pt x="8039" y="5784"/>
                                </a:lnTo>
                                <a:lnTo>
                                  <a:pt x="8052" y="5790"/>
                                </a:lnTo>
                                <a:lnTo>
                                  <a:pt x="8065" y="5795"/>
                                </a:lnTo>
                                <a:lnTo>
                                  <a:pt x="8078" y="5799"/>
                                </a:lnTo>
                                <a:lnTo>
                                  <a:pt x="8091" y="5803"/>
                                </a:lnTo>
                                <a:lnTo>
                                  <a:pt x="8104" y="5805"/>
                                </a:lnTo>
                                <a:lnTo>
                                  <a:pt x="8118" y="5806"/>
                                </a:lnTo>
                                <a:lnTo>
                                  <a:pt x="8132" y="5806"/>
                                </a:lnTo>
                                <a:lnTo>
                                  <a:pt x="8146" y="5806"/>
                                </a:lnTo>
                                <a:lnTo>
                                  <a:pt x="8160" y="5803"/>
                                </a:lnTo>
                                <a:lnTo>
                                  <a:pt x="8175" y="5800"/>
                                </a:lnTo>
                                <a:lnTo>
                                  <a:pt x="8190" y="5796"/>
                                </a:lnTo>
                                <a:lnTo>
                                  <a:pt x="8206" y="5790"/>
                                </a:lnTo>
                                <a:lnTo>
                                  <a:pt x="8221" y="5783"/>
                                </a:lnTo>
                                <a:close/>
                                <a:moveTo>
                                  <a:pt x="8482" y="5554"/>
                                </a:moveTo>
                                <a:lnTo>
                                  <a:pt x="8482" y="5554"/>
                                </a:lnTo>
                                <a:lnTo>
                                  <a:pt x="8469" y="5538"/>
                                </a:lnTo>
                                <a:lnTo>
                                  <a:pt x="8455" y="5522"/>
                                </a:lnTo>
                                <a:lnTo>
                                  <a:pt x="8441" y="5505"/>
                                </a:lnTo>
                                <a:lnTo>
                                  <a:pt x="8426" y="5490"/>
                                </a:lnTo>
                                <a:lnTo>
                                  <a:pt x="8392" y="5460"/>
                                </a:lnTo>
                                <a:lnTo>
                                  <a:pt x="8358" y="5430"/>
                                </a:lnTo>
                                <a:lnTo>
                                  <a:pt x="8322" y="5402"/>
                                </a:lnTo>
                                <a:lnTo>
                                  <a:pt x="8286" y="5374"/>
                                </a:lnTo>
                                <a:lnTo>
                                  <a:pt x="8215" y="5318"/>
                                </a:lnTo>
                                <a:lnTo>
                                  <a:pt x="8188" y="5297"/>
                                </a:lnTo>
                                <a:lnTo>
                                  <a:pt x="8166" y="5281"/>
                                </a:lnTo>
                                <a:lnTo>
                                  <a:pt x="8147" y="5268"/>
                                </a:lnTo>
                                <a:lnTo>
                                  <a:pt x="8130" y="5258"/>
                                </a:lnTo>
                                <a:lnTo>
                                  <a:pt x="8121" y="5255"/>
                                </a:lnTo>
                                <a:lnTo>
                                  <a:pt x="8114" y="5252"/>
                                </a:lnTo>
                                <a:lnTo>
                                  <a:pt x="8107" y="5251"/>
                                </a:lnTo>
                                <a:lnTo>
                                  <a:pt x="8101" y="5250"/>
                                </a:lnTo>
                                <a:lnTo>
                                  <a:pt x="8094" y="5250"/>
                                </a:lnTo>
                                <a:lnTo>
                                  <a:pt x="8088" y="5251"/>
                                </a:lnTo>
                                <a:lnTo>
                                  <a:pt x="8083" y="5252"/>
                                </a:lnTo>
                                <a:lnTo>
                                  <a:pt x="8077" y="5254"/>
                                </a:lnTo>
                                <a:lnTo>
                                  <a:pt x="8072" y="5258"/>
                                </a:lnTo>
                                <a:lnTo>
                                  <a:pt x="8066" y="5261"/>
                                </a:lnTo>
                                <a:lnTo>
                                  <a:pt x="8054" y="5271"/>
                                </a:lnTo>
                                <a:lnTo>
                                  <a:pt x="8042" y="5284"/>
                                </a:lnTo>
                                <a:lnTo>
                                  <a:pt x="8030" y="5301"/>
                                </a:lnTo>
                                <a:lnTo>
                                  <a:pt x="8000" y="5340"/>
                                </a:lnTo>
                                <a:lnTo>
                                  <a:pt x="7980" y="5363"/>
                                </a:lnTo>
                                <a:lnTo>
                                  <a:pt x="7959" y="5390"/>
                                </a:lnTo>
                                <a:lnTo>
                                  <a:pt x="7988" y="5413"/>
                                </a:lnTo>
                                <a:lnTo>
                                  <a:pt x="8019" y="5441"/>
                                </a:lnTo>
                                <a:lnTo>
                                  <a:pt x="8083" y="5499"/>
                                </a:lnTo>
                                <a:lnTo>
                                  <a:pt x="8116" y="5530"/>
                                </a:lnTo>
                                <a:lnTo>
                                  <a:pt x="8150" y="5558"/>
                                </a:lnTo>
                                <a:lnTo>
                                  <a:pt x="8167" y="5572"/>
                                </a:lnTo>
                                <a:lnTo>
                                  <a:pt x="8184" y="5585"/>
                                </a:lnTo>
                                <a:lnTo>
                                  <a:pt x="8202" y="5597"/>
                                </a:lnTo>
                                <a:lnTo>
                                  <a:pt x="8219" y="5608"/>
                                </a:lnTo>
                                <a:lnTo>
                                  <a:pt x="8236" y="5618"/>
                                </a:lnTo>
                                <a:lnTo>
                                  <a:pt x="8253" y="5627"/>
                                </a:lnTo>
                                <a:lnTo>
                                  <a:pt x="8271" y="5635"/>
                                </a:lnTo>
                                <a:lnTo>
                                  <a:pt x="8287" y="5641"/>
                                </a:lnTo>
                                <a:lnTo>
                                  <a:pt x="8304" y="5646"/>
                                </a:lnTo>
                                <a:lnTo>
                                  <a:pt x="8321" y="5649"/>
                                </a:lnTo>
                                <a:lnTo>
                                  <a:pt x="8339" y="5650"/>
                                </a:lnTo>
                                <a:lnTo>
                                  <a:pt x="8355" y="5649"/>
                                </a:lnTo>
                                <a:lnTo>
                                  <a:pt x="8372" y="5646"/>
                                </a:lnTo>
                                <a:lnTo>
                                  <a:pt x="8388" y="5640"/>
                                </a:lnTo>
                                <a:lnTo>
                                  <a:pt x="8404" y="5632"/>
                                </a:lnTo>
                                <a:lnTo>
                                  <a:pt x="8421" y="5622"/>
                                </a:lnTo>
                                <a:lnTo>
                                  <a:pt x="8436" y="5610"/>
                                </a:lnTo>
                                <a:lnTo>
                                  <a:pt x="8452" y="5594"/>
                                </a:lnTo>
                                <a:lnTo>
                                  <a:pt x="8467" y="5576"/>
                                </a:lnTo>
                                <a:lnTo>
                                  <a:pt x="8482" y="5554"/>
                                </a:lnTo>
                                <a:close/>
                                <a:moveTo>
                                  <a:pt x="9879" y="2933"/>
                                </a:moveTo>
                                <a:lnTo>
                                  <a:pt x="9912" y="2971"/>
                                </a:lnTo>
                                <a:lnTo>
                                  <a:pt x="9914" y="2966"/>
                                </a:lnTo>
                                <a:lnTo>
                                  <a:pt x="9917" y="2961"/>
                                </a:lnTo>
                                <a:lnTo>
                                  <a:pt x="9920" y="2958"/>
                                </a:lnTo>
                                <a:lnTo>
                                  <a:pt x="9923" y="2957"/>
                                </a:lnTo>
                                <a:lnTo>
                                  <a:pt x="9927" y="2956"/>
                                </a:lnTo>
                                <a:lnTo>
                                  <a:pt x="9931" y="2956"/>
                                </a:lnTo>
                                <a:lnTo>
                                  <a:pt x="9935" y="2958"/>
                                </a:lnTo>
                                <a:lnTo>
                                  <a:pt x="9941" y="2960"/>
                                </a:lnTo>
                                <a:lnTo>
                                  <a:pt x="9940" y="2958"/>
                                </a:lnTo>
                                <a:lnTo>
                                  <a:pt x="9939" y="2954"/>
                                </a:lnTo>
                                <a:lnTo>
                                  <a:pt x="9936" y="2942"/>
                                </a:lnTo>
                                <a:lnTo>
                                  <a:pt x="9936" y="2926"/>
                                </a:lnTo>
                                <a:lnTo>
                                  <a:pt x="9936" y="2908"/>
                                </a:lnTo>
                                <a:lnTo>
                                  <a:pt x="9939" y="2873"/>
                                </a:lnTo>
                                <a:lnTo>
                                  <a:pt x="9940" y="2855"/>
                                </a:lnTo>
                                <a:lnTo>
                                  <a:pt x="9879" y="2933"/>
                                </a:lnTo>
                                <a:close/>
                                <a:moveTo>
                                  <a:pt x="9858" y="2959"/>
                                </a:moveTo>
                                <a:lnTo>
                                  <a:pt x="9858" y="2959"/>
                                </a:lnTo>
                                <a:lnTo>
                                  <a:pt x="9807" y="3027"/>
                                </a:lnTo>
                                <a:lnTo>
                                  <a:pt x="9784" y="3057"/>
                                </a:lnTo>
                                <a:lnTo>
                                  <a:pt x="9765" y="3083"/>
                                </a:lnTo>
                                <a:lnTo>
                                  <a:pt x="9749" y="3108"/>
                                </a:lnTo>
                                <a:lnTo>
                                  <a:pt x="9736" y="3130"/>
                                </a:lnTo>
                                <a:lnTo>
                                  <a:pt x="9731" y="3140"/>
                                </a:lnTo>
                                <a:lnTo>
                                  <a:pt x="9726" y="3151"/>
                                </a:lnTo>
                                <a:lnTo>
                                  <a:pt x="9723" y="3160"/>
                                </a:lnTo>
                                <a:lnTo>
                                  <a:pt x="9721" y="3171"/>
                                </a:lnTo>
                                <a:lnTo>
                                  <a:pt x="9720" y="3181"/>
                                </a:lnTo>
                                <a:lnTo>
                                  <a:pt x="9721" y="3190"/>
                                </a:lnTo>
                                <a:lnTo>
                                  <a:pt x="9722" y="3199"/>
                                </a:lnTo>
                                <a:lnTo>
                                  <a:pt x="9725" y="3208"/>
                                </a:lnTo>
                                <a:lnTo>
                                  <a:pt x="9730" y="3218"/>
                                </a:lnTo>
                                <a:lnTo>
                                  <a:pt x="9735" y="3227"/>
                                </a:lnTo>
                                <a:lnTo>
                                  <a:pt x="9742" y="3236"/>
                                </a:lnTo>
                                <a:lnTo>
                                  <a:pt x="9750" y="3247"/>
                                </a:lnTo>
                                <a:lnTo>
                                  <a:pt x="9759" y="3257"/>
                                </a:lnTo>
                                <a:lnTo>
                                  <a:pt x="9770" y="3267"/>
                                </a:lnTo>
                                <a:lnTo>
                                  <a:pt x="9782" y="3277"/>
                                </a:lnTo>
                                <a:lnTo>
                                  <a:pt x="9796" y="3288"/>
                                </a:lnTo>
                                <a:lnTo>
                                  <a:pt x="9830" y="3311"/>
                                </a:lnTo>
                                <a:lnTo>
                                  <a:pt x="9870" y="3336"/>
                                </a:lnTo>
                                <a:lnTo>
                                  <a:pt x="9880" y="3314"/>
                                </a:lnTo>
                                <a:lnTo>
                                  <a:pt x="9889" y="3289"/>
                                </a:lnTo>
                                <a:lnTo>
                                  <a:pt x="9897" y="3265"/>
                                </a:lnTo>
                                <a:lnTo>
                                  <a:pt x="9904" y="3239"/>
                                </a:lnTo>
                                <a:lnTo>
                                  <a:pt x="9911" y="3212"/>
                                </a:lnTo>
                                <a:lnTo>
                                  <a:pt x="9916" y="3186"/>
                                </a:lnTo>
                                <a:lnTo>
                                  <a:pt x="9920" y="3159"/>
                                </a:lnTo>
                                <a:lnTo>
                                  <a:pt x="9922" y="3133"/>
                                </a:lnTo>
                                <a:lnTo>
                                  <a:pt x="9922" y="3108"/>
                                </a:lnTo>
                                <a:lnTo>
                                  <a:pt x="9920" y="3082"/>
                                </a:lnTo>
                                <a:lnTo>
                                  <a:pt x="9919" y="3070"/>
                                </a:lnTo>
                                <a:lnTo>
                                  <a:pt x="9917" y="3058"/>
                                </a:lnTo>
                                <a:lnTo>
                                  <a:pt x="9914" y="3047"/>
                                </a:lnTo>
                                <a:lnTo>
                                  <a:pt x="9910" y="3035"/>
                                </a:lnTo>
                                <a:lnTo>
                                  <a:pt x="9906" y="3024"/>
                                </a:lnTo>
                                <a:lnTo>
                                  <a:pt x="9902" y="3013"/>
                                </a:lnTo>
                                <a:lnTo>
                                  <a:pt x="9896" y="3003"/>
                                </a:lnTo>
                                <a:lnTo>
                                  <a:pt x="9890" y="2993"/>
                                </a:lnTo>
                                <a:lnTo>
                                  <a:pt x="9884" y="2984"/>
                                </a:lnTo>
                                <a:lnTo>
                                  <a:pt x="9876" y="2975"/>
                                </a:lnTo>
                                <a:lnTo>
                                  <a:pt x="9867" y="2967"/>
                                </a:lnTo>
                                <a:lnTo>
                                  <a:pt x="9858" y="2959"/>
                                </a:lnTo>
                                <a:close/>
                                <a:moveTo>
                                  <a:pt x="8634" y="5399"/>
                                </a:moveTo>
                                <a:lnTo>
                                  <a:pt x="8634" y="5399"/>
                                </a:lnTo>
                                <a:lnTo>
                                  <a:pt x="8639" y="5392"/>
                                </a:lnTo>
                                <a:lnTo>
                                  <a:pt x="8642" y="5385"/>
                                </a:lnTo>
                                <a:lnTo>
                                  <a:pt x="8644" y="5378"/>
                                </a:lnTo>
                                <a:lnTo>
                                  <a:pt x="8644" y="5370"/>
                                </a:lnTo>
                                <a:lnTo>
                                  <a:pt x="8643" y="5362"/>
                                </a:lnTo>
                                <a:lnTo>
                                  <a:pt x="8641" y="5354"/>
                                </a:lnTo>
                                <a:lnTo>
                                  <a:pt x="8638" y="5346"/>
                                </a:lnTo>
                                <a:lnTo>
                                  <a:pt x="8634" y="5338"/>
                                </a:lnTo>
                                <a:lnTo>
                                  <a:pt x="8629" y="5330"/>
                                </a:lnTo>
                                <a:lnTo>
                                  <a:pt x="8623" y="5322"/>
                                </a:lnTo>
                                <a:lnTo>
                                  <a:pt x="8608" y="5306"/>
                                </a:lnTo>
                                <a:lnTo>
                                  <a:pt x="8591" y="5289"/>
                                </a:lnTo>
                                <a:lnTo>
                                  <a:pt x="8572" y="5272"/>
                                </a:lnTo>
                                <a:lnTo>
                                  <a:pt x="8552" y="5257"/>
                                </a:lnTo>
                                <a:lnTo>
                                  <a:pt x="8530" y="5241"/>
                                </a:lnTo>
                                <a:lnTo>
                                  <a:pt x="8488" y="5211"/>
                                </a:lnTo>
                                <a:lnTo>
                                  <a:pt x="8449" y="5185"/>
                                </a:lnTo>
                                <a:lnTo>
                                  <a:pt x="8433" y="5174"/>
                                </a:lnTo>
                                <a:lnTo>
                                  <a:pt x="8420" y="5164"/>
                                </a:lnTo>
                                <a:lnTo>
                                  <a:pt x="8362" y="5117"/>
                                </a:lnTo>
                                <a:lnTo>
                                  <a:pt x="8339" y="5099"/>
                                </a:lnTo>
                                <a:lnTo>
                                  <a:pt x="8318" y="5083"/>
                                </a:lnTo>
                                <a:lnTo>
                                  <a:pt x="8301" y="5072"/>
                                </a:lnTo>
                                <a:lnTo>
                                  <a:pt x="8293" y="5068"/>
                                </a:lnTo>
                                <a:lnTo>
                                  <a:pt x="8285" y="5065"/>
                                </a:lnTo>
                                <a:lnTo>
                                  <a:pt x="8278" y="5063"/>
                                </a:lnTo>
                                <a:lnTo>
                                  <a:pt x="8271" y="5061"/>
                                </a:lnTo>
                                <a:lnTo>
                                  <a:pt x="8264" y="5061"/>
                                </a:lnTo>
                                <a:lnTo>
                                  <a:pt x="8257" y="5061"/>
                                </a:lnTo>
                                <a:lnTo>
                                  <a:pt x="8251" y="5062"/>
                                </a:lnTo>
                                <a:lnTo>
                                  <a:pt x="8245" y="5065"/>
                                </a:lnTo>
                                <a:lnTo>
                                  <a:pt x="8238" y="5068"/>
                                </a:lnTo>
                                <a:lnTo>
                                  <a:pt x="8232" y="5072"/>
                                </a:lnTo>
                                <a:lnTo>
                                  <a:pt x="8218" y="5083"/>
                                </a:lnTo>
                                <a:lnTo>
                                  <a:pt x="8203" y="5099"/>
                                </a:lnTo>
                                <a:lnTo>
                                  <a:pt x="8185" y="5117"/>
                                </a:lnTo>
                                <a:lnTo>
                                  <a:pt x="8166" y="5140"/>
                                </a:lnTo>
                                <a:lnTo>
                                  <a:pt x="8118" y="5198"/>
                                </a:lnTo>
                                <a:lnTo>
                                  <a:pt x="8487" y="5494"/>
                                </a:lnTo>
                                <a:lnTo>
                                  <a:pt x="8498" y="5495"/>
                                </a:lnTo>
                                <a:lnTo>
                                  <a:pt x="8509" y="5496"/>
                                </a:lnTo>
                                <a:lnTo>
                                  <a:pt x="8519" y="5495"/>
                                </a:lnTo>
                                <a:lnTo>
                                  <a:pt x="8530" y="5493"/>
                                </a:lnTo>
                                <a:lnTo>
                                  <a:pt x="8540" y="5491"/>
                                </a:lnTo>
                                <a:lnTo>
                                  <a:pt x="8550" y="5487"/>
                                </a:lnTo>
                                <a:lnTo>
                                  <a:pt x="8560" y="5482"/>
                                </a:lnTo>
                                <a:lnTo>
                                  <a:pt x="8569" y="5477"/>
                                </a:lnTo>
                                <a:lnTo>
                                  <a:pt x="8578" y="5470"/>
                                </a:lnTo>
                                <a:lnTo>
                                  <a:pt x="8587" y="5463"/>
                                </a:lnTo>
                                <a:lnTo>
                                  <a:pt x="8596" y="5455"/>
                                </a:lnTo>
                                <a:lnTo>
                                  <a:pt x="8604" y="5445"/>
                                </a:lnTo>
                                <a:lnTo>
                                  <a:pt x="8612" y="5434"/>
                                </a:lnTo>
                                <a:lnTo>
                                  <a:pt x="8620" y="5423"/>
                                </a:lnTo>
                                <a:lnTo>
                                  <a:pt x="8627" y="5412"/>
                                </a:lnTo>
                                <a:lnTo>
                                  <a:pt x="8634" y="5399"/>
                                </a:lnTo>
                                <a:close/>
                                <a:moveTo>
                                  <a:pt x="9849" y="3404"/>
                                </a:moveTo>
                                <a:lnTo>
                                  <a:pt x="9849" y="3404"/>
                                </a:lnTo>
                                <a:lnTo>
                                  <a:pt x="9841" y="3392"/>
                                </a:lnTo>
                                <a:lnTo>
                                  <a:pt x="9833" y="3380"/>
                                </a:lnTo>
                                <a:lnTo>
                                  <a:pt x="9825" y="3367"/>
                                </a:lnTo>
                                <a:lnTo>
                                  <a:pt x="9815" y="3355"/>
                                </a:lnTo>
                                <a:lnTo>
                                  <a:pt x="9793" y="3332"/>
                                </a:lnTo>
                                <a:lnTo>
                                  <a:pt x="9771" y="3310"/>
                                </a:lnTo>
                                <a:lnTo>
                                  <a:pt x="9746" y="3287"/>
                                </a:lnTo>
                                <a:lnTo>
                                  <a:pt x="9720" y="3265"/>
                                </a:lnTo>
                                <a:lnTo>
                                  <a:pt x="9666" y="3219"/>
                                </a:lnTo>
                                <a:lnTo>
                                  <a:pt x="9634" y="3264"/>
                                </a:lnTo>
                                <a:lnTo>
                                  <a:pt x="9607" y="3302"/>
                                </a:lnTo>
                                <a:lnTo>
                                  <a:pt x="9584" y="3336"/>
                                </a:lnTo>
                                <a:lnTo>
                                  <a:pt x="9567" y="3364"/>
                                </a:lnTo>
                                <a:lnTo>
                                  <a:pt x="9561" y="3378"/>
                                </a:lnTo>
                                <a:lnTo>
                                  <a:pt x="9555" y="3390"/>
                                </a:lnTo>
                                <a:lnTo>
                                  <a:pt x="9551" y="3402"/>
                                </a:lnTo>
                                <a:lnTo>
                                  <a:pt x="9548" y="3412"/>
                                </a:lnTo>
                                <a:lnTo>
                                  <a:pt x="9547" y="3422"/>
                                </a:lnTo>
                                <a:lnTo>
                                  <a:pt x="9546" y="3432"/>
                                </a:lnTo>
                                <a:lnTo>
                                  <a:pt x="9547" y="3441"/>
                                </a:lnTo>
                                <a:lnTo>
                                  <a:pt x="9549" y="3451"/>
                                </a:lnTo>
                                <a:lnTo>
                                  <a:pt x="9553" y="3460"/>
                                </a:lnTo>
                                <a:lnTo>
                                  <a:pt x="9557" y="3469"/>
                                </a:lnTo>
                                <a:lnTo>
                                  <a:pt x="9563" y="3478"/>
                                </a:lnTo>
                                <a:lnTo>
                                  <a:pt x="9570" y="3487"/>
                                </a:lnTo>
                                <a:lnTo>
                                  <a:pt x="9578" y="3496"/>
                                </a:lnTo>
                                <a:lnTo>
                                  <a:pt x="9588" y="3505"/>
                                </a:lnTo>
                                <a:lnTo>
                                  <a:pt x="9611" y="3526"/>
                                </a:lnTo>
                                <a:lnTo>
                                  <a:pt x="9639" y="3547"/>
                                </a:lnTo>
                                <a:lnTo>
                                  <a:pt x="9673" y="3572"/>
                                </a:lnTo>
                                <a:lnTo>
                                  <a:pt x="9710" y="3601"/>
                                </a:lnTo>
                                <a:lnTo>
                                  <a:pt x="9754" y="3634"/>
                                </a:lnTo>
                                <a:lnTo>
                                  <a:pt x="9756" y="3630"/>
                                </a:lnTo>
                                <a:lnTo>
                                  <a:pt x="9759" y="3627"/>
                                </a:lnTo>
                                <a:lnTo>
                                  <a:pt x="9762" y="3626"/>
                                </a:lnTo>
                                <a:lnTo>
                                  <a:pt x="9766" y="3626"/>
                                </a:lnTo>
                                <a:lnTo>
                                  <a:pt x="9770" y="3626"/>
                                </a:lnTo>
                                <a:lnTo>
                                  <a:pt x="9774" y="3628"/>
                                </a:lnTo>
                                <a:lnTo>
                                  <a:pt x="9778" y="3632"/>
                                </a:lnTo>
                                <a:lnTo>
                                  <a:pt x="9783" y="3636"/>
                                </a:lnTo>
                                <a:lnTo>
                                  <a:pt x="9817" y="3520"/>
                                </a:lnTo>
                                <a:lnTo>
                                  <a:pt x="9849" y="3404"/>
                                </a:lnTo>
                                <a:close/>
                                <a:moveTo>
                                  <a:pt x="8818" y="5216"/>
                                </a:moveTo>
                                <a:lnTo>
                                  <a:pt x="8818" y="5216"/>
                                </a:lnTo>
                                <a:lnTo>
                                  <a:pt x="8821" y="5211"/>
                                </a:lnTo>
                                <a:lnTo>
                                  <a:pt x="8825" y="5205"/>
                                </a:lnTo>
                                <a:lnTo>
                                  <a:pt x="8827" y="5199"/>
                                </a:lnTo>
                                <a:lnTo>
                                  <a:pt x="8827" y="5193"/>
                                </a:lnTo>
                                <a:lnTo>
                                  <a:pt x="8827" y="5187"/>
                                </a:lnTo>
                                <a:lnTo>
                                  <a:pt x="8826" y="5181"/>
                                </a:lnTo>
                                <a:lnTo>
                                  <a:pt x="8823" y="5175"/>
                                </a:lnTo>
                                <a:lnTo>
                                  <a:pt x="8820" y="5169"/>
                                </a:lnTo>
                                <a:lnTo>
                                  <a:pt x="8813" y="5155"/>
                                </a:lnTo>
                                <a:lnTo>
                                  <a:pt x="8802" y="5142"/>
                                </a:lnTo>
                                <a:lnTo>
                                  <a:pt x="8790" y="5130"/>
                                </a:lnTo>
                                <a:lnTo>
                                  <a:pt x="8776" y="5117"/>
                                </a:lnTo>
                                <a:lnTo>
                                  <a:pt x="8761" y="5104"/>
                                </a:lnTo>
                                <a:lnTo>
                                  <a:pt x="8744" y="5091"/>
                                </a:lnTo>
                                <a:lnTo>
                                  <a:pt x="8712" y="5067"/>
                                </a:lnTo>
                                <a:lnTo>
                                  <a:pt x="8680" y="5045"/>
                                </a:lnTo>
                                <a:lnTo>
                                  <a:pt x="8653" y="5026"/>
                                </a:lnTo>
                                <a:lnTo>
                                  <a:pt x="8617" y="4996"/>
                                </a:lnTo>
                                <a:lnTo>
                                  <a:pt x="8584" y="4969"/>
                                </a:lnTo>
                                <a:lnTo>
                                  <a:pt x="8530" y="4924"/>
                                </a:lnTo>
                                <a:lnTo>
                                  <a:pt x="8508" y="4907"/>
                                </a:lnTo>
                                <a:lnTo>
                                  <a:pt x="8488" y="4893"/>
                                </a:lnTo>
                                <a:lnTo>
                                  <a:pt x="8479" y="4887"/>
                                </a:lnTo>
                                <a:lnTo>
                                  <a:pt x="8469" y="4882"/>
                                </a:lnTo>
                                <a:lnTo>
                                  <a:pt x="8460" y="4879"/>
                                </a:lnTo>
                                <a:lnTo>
                                  <a:pt x="8452" y="4876"/>
                                </a:lnTo>
                                <a:lnTo>
                                  <a:pt x="8444" y="4875"/>
                                </a:lnTo>
                                <a:lnTo>
                                  <a:pt x="8435" y="4875"/>
                                </a:lnTo>
                                <a:lnTo>
                                  <a:pt x="8427" y="4876"/>
                                </a:lnTo>
                                <a:lnTo>
                                  <a:pt x="8418" y="4878"/>
                                </a:lnTo>
                                <a:lnTo>
                                  <a:pt x="8410" y="4881"/>
                                </a:lnTo>
                                <a:lnTo>
                                  <a:pt x="8400" y="4886"/>
                                </a:lnTo>
                                <a:lnTo>
                                  <a:pt x="8390" y="4892"/>
                                </a:lnTo>
                                <a:lnTo>
                                  <a:pt x="8380" y="4899"/>
                                </a:lnTo>
                                <a:lnTo>
                                  <a:pt x="8370" y="4908"/>
                                </a:lnTo>
                                <a:lnTo>
                                  <a:pt x="8360" y="4917"/>
                                </a:lnTo>
                                <a:lnTo>
                                  <a:pt x="8335" y="4941"/>
                                </a:lnTo>
                                <a:lnTo>
                                  <a:pt x="8308" y="4971"/>
                                </a:lnTo>
                                <a:lnTo>
                                  <a:pt x="8278" y="5007"/>
                                </a:lnTo>
                                <a:lnTo>
                                  <a:pt x="8330" y="5050"/>
                                </a:lnTo>
                                <a:lnTo>
                                  <a:pt x="8383" y="5096"/>
                                </a:lnTo>
                                <a:lnTo>
                                  <a:pt x="8438" y="5141"/>
                                </a:lnTo>
                                <a:lnTo>
                                  <a:pt x="8493" y="5187"/>
                                </a:lnTo>
                                <a:lnTo>
                                  <a:pt x="8520" y="5209"/>
                                </a:lnTo>
                                <a:lnTo>
                                  <a:pt x="8548" y="5230"/>
                                </a:lnTo>
                                <a:lnTo>
                                  <a:pt x="8576" y="5252"/>
                                </a:lnTo>
                                <a:lnTo>
                                  <a:pt x="8603" y="5271"/>
                                </a:lnTo>
                                <a:lnTo>
                                  <a:pt x="8632" y="5289"/>
                                </a:lnTo>
                                <a:lnTo>
                                  <a:pt x="8659" y="5307"/>
                                </a:lnTo>
                                <a:lnTo>
                                  <a:pt x="8688" y="5322"/>
                                </a:lnTo>
                                <a:lnTo>
                                  <a:pt x="8715" y="5336"/>
                                </a:lnTo>
                                <a:lnTo>
                                  <a:pt x="8818" y="5216"/>
                                </a:lnTo>
                                <a:close/>
                                <a:moveTo>
                                  <a:pt x="9740" y="3760"/>
                                </a:moveTo>
                                <a:lnTo>
                                  <a:pt x="9740" y="3760"/>
                                </a:lnTo>
                                <a:lnTo>
                                  <a:pt x="9736" y="3734"/>
                                </a:lnTo>
                                <a:lnTo>
                                  <a:pt x="9730" y="3709"/>
                                </a:lnTo>
                                <a:lnTo>
                                  <a:pt x="9721" y="3688"/>
                                </a:lnTo>
                                <a:lnTo>
                                  <a:pt x="9711" y="3668"/>
                                </a:lnTo>
                                <a:lnTo>
                                  <a:pt x="9700" y="3648"/>
                                </a:lnTo>
                                <a:lnTo>
                                  <a:pt x="9688" y="3630"/>
                                </a:lnTo>
                                <a:lnTo>
                                  <a:pt x="9674" y="3613"/>
                                </a:lnTo>
                                <a:lnTo>
                                  <a:pt x="9657" y="3597"/>
                                </a:lnTo>
                                <a:lnTo>
                                  <a:pt x="9640" y="3580"/>
                                </a:lnTo>
                                <a:lnTo>
                                  <a:pt x="9622" y="3565"/>
                                </a:lnTo>
                                <a:lnTo>
                                  <a:pt x="9582" y="3533"/>
                                </a:lnTo>
                                <a:lnTo>
                                  <a:pt x="9538" y="3498"/>
                                </a:lnTo>
                                <a:lnTo>
                                  <a:pt x="9490" y="3460"/>
                                </a:lnTo>
                                <a:lnTo>
                                  <a:pt x="9440" y="3525"/>
                                </a:lnTo>
                                <a:lnTo>
                                  <a:pt x="9421" y="3550"/>
                                </a:lnTo>
                                <a:lnTo>
                                  <a:pt x="9406" y="3572"/>
                                </a:lnTo>
                                <a:lnTo>
                                  <a:pt x="9395" y="3592"/>
                                </a:lnTo>
                                <a:lnTo>
                                  <a:pt x="9390" y="3601"/>
                                </a:lnTo>
                                <a:lnTo>
                                  <a:pt x="9387" y="3609"/>
                                </a:lnTo>
                                <a:lnTo>
                                  <a:pt x="9385" y="3617"/>
                                </a:lnTo>
                                <a:lnTo>
                                  <a:pt x="9384" y="3624"/>
                                </a:lnTo>
                                <a:lnTo>
                                  <a:pt x="9383" y="3631"/>
                                </a:lnTo>
                                <a:lnTo>
                                  <a:pt x="9384" y="3638"/>
                                </a:lnTo>
                                <a:lnTo>
                                  <a:pt x="9386" y="3645"/>
                                </a:lnTo>
                                <a:lnTo>
                                  <a:pt x="9388" y="3653"/>
                                </a:lnTo>
                                <a:lnTo>
                                  <a:pt x="9392" y="3660"/>
                                </a:lnTo>
                                <a:lnTo>
                                  <a:pt x="9397" y="3667"/>
                                </a:lnTo>
                                <a:lnTo>
                                  <a:pt x="9403" y="3674"/>
                                </a:lnTo>
                                <a:lnTo>
                                  <a:pt x="9409" y="3681"/>
                                </a:lnTo>
                                <a:lnTo>
                                  <a:pt x="9426" y="3697"/>
                                </a:lnTo>
                                <a:lnTo>
                                  <a:pt x="9447" y="3715"/>
                                </a:lnTo>
                                <a:lnTo>
                                  <a:pt x="9473" y="3736"/>
                                </a:lnTo>
                                <a:lnTo>
                                  <a:pt x="9536" y="3785"/>
                                </a:lnTo>
                                <a:lnTo>
                                  <a:pt x="9584" y="3825"/>
                                </a:lnTo>
                                <a:lnTo>
                                  <a:pt x="9604" y="3840"/>
                                </a:lnTo>
                                <a:lnTo>
                                  <a:pt x="9619" y="3851"/>
                                </a:lnTo>
                                <a:lnTo>
                                  <a:pt x="9632" y="3860"/>
                                </a:lnTo>
                                <a:lnTo>
                                  <a:pt x="9642" y="3865"/>
                                </a:lnTo>
                                <a:lnTo>
                                  <a:pt x="9647" y="3866"/>
                                </a:lnTo>
                                <a:lnTo>
                                  <a:pt x="9651" y="3867"/>
                                </a:lnTo>
                                <a:lnTo>
                                  <a:pt x="9655" y="3867"/>
                                </a:lnTo>
                                <a:lnTo>
                                  <a:pt x="9660" y="3866"/>
                                </a:lnTo>
                                <a:lnTo>
                                  <a:pt x="9664" y="3864"/>
                                </a:lnTo>
                                <a:lnTo>
                                  <a:pt x="9667" y="3862"/>
                                </a:lnTo>
                                <a:lnTo>
                                  <a:pt x="9674" y="3854"/>
                                </a:lnTo>
                                <a:lnTo>
                                  <a:pt x="9681" y="3845"/>
                                </a:lnTo>
                                <a:lnTo>
                                  <a:pt x="9689" y="3833"/>
                                </a:lnTo>
                                <a:lnTo>
                                  <a:pt x="9709" y="3802"/>
                                </a:lnTo>
                                <a:lnTo>
                                  <a:pt x="9723" y="3781"/>
                                </a:lnTo>
                                <a:lnTo>
                                  <a:pt x="9740" y="3760"/>
                                </a:lnTo>
                                <a:close/>
                                <a:moveTo>
                                  <a:pt x="9644" y="3937"/>
                                </a:moveTo>
                                <a:lnTo>
                                  <a:pt x="9644" y="3937"/>
                                </a:lnTo>
                                <a:lnTo>
                                  <a:pt x="9632" y="3916"/>
                                </a:lnTo>
                                <a:lnTo>
                                  <a:pt x="9618" y="3896"/>
                                </a:lnTo>
                                <a:lnTo>
                                  <a:pt x="9603" y="3877"/>
                                </a:lnTo>
                                <a:lnTo>
                                  <a:pt x="9585" y="3858"/>
                                </a:lnTo>
                                <a:lnTo>
                                  <a:pt x="9567" y="3839"/>
                                </a:lnTo>
                                <a:lnTo>
                                  <a:pt x="9548" y="3821"/>
                                </a:lnTo>
                                <a:lnTo>
                                  <a:pt x="9528" y="3804"/>
                                </a:lnTo>
                                <a:lnTo>
                                  <a:pt x="9507" y="3786"/>
                                </a:lnTo>
                                <a:lnTo>
                                  <a:pt x="9464" y="3753"/>
                                </a:lnTo>
                                <a:lnTo>
                                  <a:pt x="9420" y="3721"/>
                                </a:lnTo>
                                <a:lnTo>
                                  <a:pt x="9377" y="3688"/>
                                </a:lnTo>
                                <a:lnTo>
                                  <a:pt x="9337" y="3657"/>
                                </a:lnTo>
                                <a:lnTo>
                                  <a:pt x="9195" y="3840"/>
                                </a:lnTo>
                                <a:lnTo>
                                  <a:pt x="9221" y="3863"/>
                                </a:lnTo>
                                <a:lnTo>
                                  <a:pt x="9252" y="3889"/>
                                </a:lnTo>
                                <a:lnTo>
                                  <a:pt x="9322" y="3949"/>
                                </a:lnTo>
                                <a:lnTo>
                                  <a:pt x="9358" y="3980"/>
                                </a:lnTo>
                                <a:lnTo>
                                  <a:pt x="9396" y="4011"/>
                                </a:lnTo>
                                <a:lnTo>
                                  <a:pt x="9415" y="4025"/>
                                </a:lnTo>
                                <a:lnTo>
                                  <a:pt x="9433" y="4038"/>
                                </a:lnTo>
                                <a:lnTo>
                                  <a:pt x="9453" y="4050"/>
                                </a:lnTo>
                                <a:lnTo>
                                  <a:pt x="9471" y="4062"/>
                                </a:lnTo>
                                <a:lnTo>
                                  <a:pt x="9488" y="4072"/>
                                </a:lnTo>
                                <a:lnTo>
                                  <a:pt x="9505" y="4080"/>
                                </a:lnTo>
                                <a:lnTo>
                                  <a:pt x="9523" y="4087"/>
                                </a:lnTo>
                                <a:lnTo>
                                  <a:pt x="9539" y="4092"/>
                                </a:lnTo>
                                <a:lnTo>
                                  <a:pt x="9554" y="4094"/>
                                </a:lnTo>
                                <a:lnTo>
                                  <a:pt x="9568" y="4095"/>
                                </a:lnTo>
                                <a:lnTo>
                                  <a:pt x="9575" y="4094"/>
                                </a:lnTo>
                                <a:lnTo>
                                  <a:pt x="9581" y="4093"/>
                                </a:lnTo>
                                <a:lnTo>
                                  <a:pt x="9588" y="4091"/>
                                </a:lnTo>
                                <a:lnTo>
                                  <a:pt x="9595" y="4088"/>
                                </a:lnTo>
                                <a:lnTo>
                                  <a:pt x="9600" y="4085"/>
                                </a:lnTo>
                                <a:lnTo>
                                  <a:pt x="9606" y="4081"/>
                                </a:lnTo>
                                <a:lnTo>
                                  <a:pt x="9611" y="4076"/>
                                </a:lnTo>
                                <a:lnTo>
                                  <a:pt x="9616" y="4071"/>
                                </a:lnTo>
                                <a:lnTo>
                                  <a:pt x="9620" y="4065"/>
                                </a:lnTo>
                                <a:lnTo>
                                  <a:pt x="9624" y="4057"/>
                                </a:lnTo>
                                <a:lnTo>
                                  <a:pt x="9628" y="4049"/>
                                </a:lnTo>
                                <a:lnTo>
                                  <a:pt x="9631" y="4040"/>
                                </a:lnTo>
                                <a:lnTo>
                                  <a:pt x="9634" y="4031"/>
                                </a:lnTo>
                                <a:lnTo>
                                  <a:pt x="9637" y="4020"/>
                                </a:lnTo>
                                <a:lnTo>
                                  <a:pt x="9641" y="3997"/>
                                </a:lnTo>
                                <a:lnTo>
                                  <a:pt x="9643" y="3968"/>
                                </a:lnTo>
                                <a:lnTo>
                                  <a:pt x="9644" y="3937"/>
                                </a:lnTo>
                                <a:close/>
                                <a:moveTo>
                                  <a:pt x="9191" y="4751"/>
                                </a:moveTo>
                                <a:lnTo>
                                  <a:pt x="9191" y="4751"/>
                                </a:lnTo>
                                <a:lnTo>
                                  <a:pt x="9193" y="4742"/>
                                </a:lnTo>
                                <a:lnTo>
                                  <a:pt x="9196" y="4733"/>
                                </a:lnTo>
                                <a:lnTo>
                                  <a:pt x="9200" y="4724"/>
                                </a:lnTo>
                                <a:lnTo>
                                  <a:pt x="9205" y="4715"/>
                                </a:lnTo>
                                <a:lnTo>
                                  <a:pt x="9217" y="4696"/>
                                </a:lnTo>
                                <a:lnTo>
                                  <a:pt x="9230" y="4677"/>
                                </a:lnTo>
                                <a:lnTo>
                                  <a:pt x="9246" y="4660"/>
                                </a:lnTo>
                                <a:lnTo>
                                  <a:pt x="9260" y="4643"/>
                                </a:lnTo>
                                <a:lnTo>
                                  <a:pt x="9286" y="4615"/>
                                </a:lnTo>
                                <a:lnTo>
                                  <a:pt x="9274" y="4595"/>
                                </a:lnTo>
                                <a:lnTo>
                                  <a:pt x="9262" y="4575"/>
                                </a:lnTo>
                                <a:lnTo>
                                  <a:pt x="9249" y="4556"/>
                                </a:lnTo>
                                <a:lnTo>
                                  <a:pt x="9235" y="4536"/>
                                </a:lnTo>
                                <a:lnTo>
                                  <a:pt x="9220" y="4517"/>
                                </a:lnTo>
                                <a:lnTo>
                                  <a:pt x="9205" y="4498"/>
                                </a:lnTo>
                                <a:lnTo>
                                  <a:pt x="9189" y="4480"/>
                                </a:lnTo>
                                <a:lnTo>
                                  <a:pt x="9173" y="4462"/>
                                </a:lnTo>
                                <a:lnTo>
                                  <a:pt x="9156" y="4445"/>
                                </a:lnTo>
                                <a:lnTo>
                                  <a:pt x="9138" y="4429"/>
                                </a:lnTo>
                                <a:lnTo>
                                  <a:pt x="9121" y="4413"/>
                                </a:lnTo>
                                <a:lnTo>
                                  <a:pt x="9102" y="4398"/>
                                </a:lnTo>
                                <a:lnTo>
                                  <a:pt x="9084" y="4384"/>
                                </a:lnTo>
                                <a:lnTo>
                                  <a:pt x="9065" y="4372"/>
                                </a:lnTo>
                                <a:lnTo>
                                  <a:pt x="9046" y="4360"/>
                                </a:lnTo>
                                <a:lnTo>
                                  <a:pt x="9027" y="4350"/>
                                </a:lnTo>
                                <a:lnTo>
                                  <a:pt x="9008" y="4342"/>
                                </a:lnTo>
                                <a:lnTo>
                                  <a:pt x="8988" y="4333"/>
                                </a:lnTo>
                                <a:lnTo>
                                  <a:pt x="8969" y="4327"/>
                                </a:lnTo>
                                <a:lnTo>
                                  <a:pt x="8949" y="4323"/>
                                </a:lnTo>
                                <a:lnTo>
                                  <a:pt x="8930" y="4321"/>
                                </a:lnTo>
                                <a:lnTo>
                                  <a:pt x="8911" y="4320"/>
                                </a:lnTo>
                                <a:lnTo>
                                  <a:pt x="8892" y="4321"/>
                                </a:lnTo>
                                <a:lnTo>
                                  <a:pt x="8873" y="4324"/>
                                </a:lnTo>
                                <a:lnTo>
                                  <a:pt x="8855" y="4329"/>
                                </a:lnTo>
                                <a:lnTo>
                                  <a:pt x="8837" y="4336"/>
                                </a:lnTo>
                                <a:lnTo>
                                  <a:pt x="8818" y="4346"/>
                                </a:lnTo>
                                <a:lnTo>
                                  <a:pt x="8801" y="4358"/>
                                </a:lnTo>
                                <a:lnTo>
                                  <a:pt x="8784" y="4372"/>
                                </a:lnTo>
                                <a:lnTo>
                                  <a:pt x="8768" y="4388"/>
                                </a:lnTo>
                                <a:lnTo>
                                  <a:pt x="8752" y="4408"/>
                                </a:lnTo>
                                <a:lnTo>
                                  <a:pt x="8737" y="4430"/>
                                </a:lnTo>
                                <a:lnTo>
                                  <a:pt x="8764" y="4450"/>
                                </a:lnTo>
                                <a:lnTo>
                                  <a:pt x="8791" y="4471"/>
                                </a:lnTo>
                                <a:lnTo>
                                  <a:pt x="8845" y="4516"/>
                                </a:lnTo>
                                <a:lnTo>
                                  <a:pt x="8901" y="4561"/>
                                </a:lnTo>
                                <a:lnTo>
                                  <a:pt x="8956" y="4606"/>
                                </a:lnTo>
                                <a:lnTo>
                                  <a:pt x="8985" y="4628"/>
                                </a:lnTo>
                                <a:lnTo>
                                  <a:pt x="9013" y="4649"/>
                                </a:lnTo>
                                <a:lnTo>
                                  <a:pt x="9042" y="4669"/>
                                </a:lnTo>
                                <a:lnTo>
                                  <a:pt x="9071" y="4689"/>
                                </a:lnTo>
                                <a:lnTo>
                                  <a:pt x="9100" y="4706"/>
                                </a:lnTo>
                                <a:lnTo>
                                  <a:pt x="9130" y="4723"/>
                                </a:lnTo>
                                <a:lnTo>
                                  <a:pt x="9160" y="4737"/>
                                </a:lnTo>
                                <a:lnTo>
                                  <a:pt x="9191" y="4751"/>
                                </a:lnTo>
                                <a:close/>
                                <a:moveTo>
                                  <a:pt x="9137" y="4793"/>
                                </a:moveTo>
                                <a:lnTo>
                                  <a:pt x="9137" y="4793"/>
                                </a:lnTo>
                                <a:lnTo>
                                  <a:pt x="9119" y="4768"/>
                                </a:lnTo>
                                <a:lnTo>
                                  <a:pt x="9098" y="4744"/>
                                </a:lnTo>
                                <a:lnTo>
                                  <a:pt x="9077" y="4720"/>
                                </a:lnTo>
                                <a:lnTo>
                                  <a:pt x="9053" y="4697"/>
                                </a:lnTo>
                                <a:lnTo>
                                  <a:pt x="9027" y="4674"/>
                                </a:lnTo>
                                <a:lnTo>
                                  <a:pt x="9001" y="4652"/>
                                </a:lnTo>
                                <a:lnTo>
                                  <a:pt x="8974" y="4631"/>
                                </a:lnTo>
                                <a:lnTo>
                                  <a:pt x="8945" y="4609"/>
                                </a:lnTo>
                                <a:lnTo>
                                  <a:pt x="8887" y="4568"/>
                                </a:lnTo>
                                <a:lnTo>
                                  <a:pt x="8830" y="4527"/>
                                </a:lnTo>
                                <a:lnTo>
                                  <a:pt x="8774" y="4488"/>
                                </a:lnTo>
                                <a:lnTo>
                                  <a:pt x="8747" y="4467"/>
                                </a:lnTo>
                                <a:lnTo>
                                  <a:pt x="8722" y="4448"/>
                                </a:lnTo>
                                <a:lnTo>
                                  <a:pt x="8584" y="4626"/>
                                </a:lnTo>
                                <a:lnTo>
                                  <a:pt x="8611" y="4648"/>
                                </a:lnTo>
                                <a:lnTo>
                                  <a:pt x="8643" y="4676"/>
                                </a:lnTo>
                                <a:lnTo>
                                  <a:pt x="8717" y="4743"/>
                                </a:lnTo>
                                <a:lnTo>
                                  <a:pt x="8758" y="4780"/>
                                </a:lnTo>
                                <a:lnTo>
                                  <a:pt x="8800" y="4815"/>
                                </a:lnTo>
                                <a:lnTo>
                                  <a:pt x="8821" y="4833"/>
                                </a:lnTo>
                                <a:lnTo>
                                  <a:pt x="8843" y="4849"/>
                                </a:lnTo>
                                <a:lnTo>
                                  <a:pt x="8865" y="4864"/>
                                </a:lnTo>
                                <a:lnTo>
                                  <a:pt x="8886" y="4879"/>
                                </a:lnTo>
                                <a:lnTo>
                                  <a:pt x="8908" y="4892"/>
                                </a:lnTo>
                                <a:lnTo>
                                  <a:pt x="8929" y="4904"/>
                                </a:lnTo>
                                <a:lnTo>
                                  <a:pt x="8949" y="4913"/>
                                </a:lnTo>
                                <a:lnTo>
                                  <a:pt x="8970" y="4921"/>
                                </a:lnTo>
                                <a:lnTo>
                                  <a:pt x="8989" y="4927"/>
                                </a:lnTo>
                                <a:lnTo>
                                  <a:pt x="9007" y="4930"/>
                                </a:lnTo>
                                <a:lnTo>
                                  <a:pt x="9016" y="4931"/>
                                </a:lnTo>
                                <a:lnTo>
                                  <a:pt x="9025" y="4931"/>
                                </a:lnTo>
                                <a:lnTo>
                                  <a:pt x="9035" y="4930"/>
                                </a:lnTo>
                                <a:lnTo>
                                  <a:pt x="9043" y="4929"/>
                                </a:lnTo>
                                <a:lnTo>
                                  <a:pt x="9051" y="4927"/>
                                </a:lnTo>
                                <a:lnTo>
                                  <a:pt x="9059" y="4924"/>
                                </a:lnTo>
                                <a:lnTo>
                                  <a:pt x="9067" y="4921"/>
                                </a:lnTo>
                                <a:lnTo>
                                  <a:pt x="9074" y="4917"/>
                                </a:lnTo>
                                <a:lnTo>
                                  <a:pt x="9081" y="4912"/>
                                </a:lnTo>
                                <a:lnTo>
                                  <a:pt x="9088" y="4906"/>
                                </a:lnTo>
                                <a:lnTo>
                                  <a:pt x="9094" y="4899"/>
                                </a:lnTo>
                                <a:lnTo>
                                  <a:pt x="9100" y="4891"/>
                                </a:lnTo>
                                <a:lnTo>
                                  <a:pt x="9107" y="4882"/>
                                </a:lnTo>
                                <a:lnTo>
                                  <a:pt x="9112" y="4872"/>
                                </a:lnTo>
                                <a:lnTo>
                                  <a:pt x="9117" y="4862"/>
                                </a:lnTo>
                                <a:lnTo>
                                  <a:pt x="9122" y="4850"/>
                                </a:lnTo>
                                <a:lnTo>
                                  <a:pt x="9126" y="4838"/>
                                </a:lnTo>
                                <a:lnTo>
                                  <a:pt x="9130" y="4824"/>
                                </a:lnTo>
                                <a:lnTo>
                                  <a:pt x="9134" y="4809"/>
                                </a:lnTo>
                                <a:lnTo>
                                  <a:pt x="9137" y="4793"/>
                                </a:lnTo>
                                <a:close/>
                                <a:moveTo>
                                  <a:pt x="8978" y="5026"/>
                                </a:moveTo>
                                <a:lnTo>
                                  <a:pt x="8978" y="5026"/>
                                </a:lnTo>
                                <a:lnTo>
                                  <a:pt x="8980" y="5021"/>
                                </a:lnTo>
                                <a:lnTo>
                                  <a:pt x="8982" y="5017"/>
                                </a:lnTo>
                                <a:lnTo>
                                  <a:pt x="8983" y="5013"/>
                                </a:lnTo>
                                <a:lnTo>
                                  <a:pt x="8984" y="5008"/>
                                </a:lnTo>
                                <a:lnTo>
                                  <a:pt x="8984" y="4999"/>
                                </a:lnTo>
                                <a:lnTo>
                                  <a:pt x="8981" y="4988"/>
                                </a:lnTo>
                                <a:lnTo>
                                  <a:pt x="8976" y="4977"/>
                                </a:lnTo>
                                <a:lnTo>
                                  <a:pt x="8970" y="4966"/>
                                </a:lnTo>
                                <a:lnTo>
                                  <a:pt x="8960" y="4953"/>
                                </a:lnTo>
                                <a:lnTo>
                                  <a:pt x="8950" y="4940"/>
                                </a:lnTo>
                                <a:lnTo>
                                  <a:pt x="8938" y="4927"/>
                                </a:lnTo>
                                <a:lnTo>
                                  <a:pt x="8925" y="4913"/>
                                </a:lnTo>
                                <a:lnTo>
                                  <a:pt x="8896" y="4885"/>
                                </a:lnTo>
                                <a:lnTo>
                                  <a:pt x="8861" y="4856"/>
                                </a:lnTo>
                                <a:lnTo>
                                  <a:pt x="8825" y="4827"/>
                                </a:lnTo>
                                <a:lnTo>
                                  <a:pt x="8787" y="4798"/>
                                </a:lnTo>
                                <a:lnTo>
                                  <a:pt x="8747" y="4770"/>
                                </a:lnTo>
                                <a:lnTo>
                                  <a:pt x="8673" y="4718"/>
                                </a:lnTo>
                                <a:lnTo>
                                  <a:pt x="8610" y="4675"/>
                                </a:lnTo>
                                <a:lnTo>
                                  <a:pt x="8587" y="4658"/>
                                </a:lnTo>
                                <a:lnTo>
                                  <a:pt x="8569" y="4645"/>
                                </a:lnTo>
                                <a:lnTo>
                                  <a:pt x="8437" y="4815"/>
                                </a:lnTo>
                                <a:lnTo>
                                  <a:pt x="8491" y="4859"/>
                                </a:lnTo>
                                <a:lnTo>
                                  <a:pt x="8545" y="4904"/>
                                </a:lnTo>
                                <a:lnTo>
                                  <a:pt x="8601" y="4950"/>
                                </a:lnTo>
                                <a:lnTo>
                                  <a:pt x="8657" y="4996"/>
                                </a:lnTo>
                                <a:lnTo>
                                  <a:pt x="8686" y="5017"/>
                                </a:lnTo>
                                <a:lnTo>
                                  <a:pt x="8714" y="5039"/>
                                </a:lnTo>
                                <a:lnTo>
                                  <a:pt x="8742" y="5060"/>
                                </a:lnTo>
                                <a:lnTo>
                                  <a:pt x="8771" y="5079"/>
                                </a:lnTo>
                                <a:lnTo>
                                  <a:pt x="8800" y="5098"/>
                                </a:lnTo>
                                <a:lnTo>
                                  <a:pt x="8829" y="5115"/>
                                </a:lnTo>
                                <a:lnTo>
                                  <a:pt x="8857" y="5130"/>
                                </a:lnTo>
                                <a:lnTo>
                                  <a:pt x="8885" y="5143"/>
                                </a:lnTo>
                                <a:lnTo>
                                  <a:pt x="8978" y="5026"/>
                                </a:lnTo>
                                <a:close/>
                                <a:moveTo>
                                  <a:pt x="9545" y="4186"/>
                                </a:moveTo>
                                <a:lnTo>
                                  <a:pt x="9545" y="4186"/>
                                </a:lnTo>
                                <a:lnTo>
                                  <a:pt x="9531" y="4164"/>
                                </a:lnTo>
                                <a:lnTo>
                                  <a:pt x="9515" y="4142"/>
                                </a:lnTo>
                                <a:lnTo>
                                  <a:pt x="9497" y="4120"/>
                                </a:lnTo>
                                <a:lnTo>
                                  <a:pt x="9477" y="4099"/>
                                </a:lnTo>
                                <a:lnTo>
                                  <a:pt x="9456" y="4078"/>
                                </a:lnTo>
                                <a:lnTo>
                                  <a:pt x="9433" y="4057"/>
                                </a:lnTo>
                                <a:lnTo>
                                  <a:pt x="9410" y="4036"/>
                                </a:lnTo>
                                <a:lnTo>
                                  <a:pt x="9386" y="4017"/>
                                </a:lnTo>
                                <a:lnTo>
                                  <a:pt x="9335" y="3977"/>
                                </a:lnTo>
                                <a:lnTo>
                                  <a:pt x="9283" y="3939"/>
                                </a:lnTo>
                                <a:lnTo>
                                  <a:pt x="9233" y="3901"/>
                                </a:lnTo>
                                <a:lnTo>
                                  <a:pt x="9186" y="3865"/>
                                </a:lnTo>
                                <a:lnTo>
                                  <a:pt x="9049" y="4042"/>
                                </a:lnTo>
                                <a:lnTo>
                                  <a:pt x="9098" y="4082"/>
                                </a:lnTo>
                                <a:lnTo>
                                  <a:pt x="9149" y="4123"/>
                                </a:lnTo>
                                <a:lnTo>
                                  <a:pt x="9200" y="4165"/>
                                </a:lnTo>
                                <a:lnTo>
                                  <a:pt x="9252" y="4207"/>
                                </a:lnTo>
                                <a:lnTo>
                                  <a:pt x="9278" y="4227"/>
                                </a:lnTo>
                                <a:lnTo>
                                  <a:pt x="9304" y="4247"/>
                                </a:lnTo>
                                <a:lnTo>
                                  <a:pt x="9331" y="4265"/>
                                </a:lnTo>
                                <a:lnTo>
                                  <a:pt x="9357" y="4284"/>
                                </a:lnTo>
                                <a:lnTo>
                                  <a:pt x="9384" y="4301"/>
                                </a:lnTo>
                                <a:lnTo>
                                  <a:pt x="9411" y="4316"/>
                                </a:lnTo>
                                <a:lnTo>
                                  <a:pt x="9437" y="4331"/>
                                </a:lnTo>
                                <a:lnTo>
                                  <a:pt x="9465" y="4344"/>
                                </a:lnTo>
                                <a:lnTo>
                                  <a:pt x="9467" y="4334"/>
                                </a:lnTo>
                                <a:lnTo>
                                  <a:pt x="9470" y="4324"/>
                                </a:lnTo>
                                <a:lnTo>
                                  <a:pt x="9478" y="4304"/>
                                </a:lnTo>
                                <a:lnTo>
                                  <a:pt x="9489" y="4285"/>
                                </a:lnTo>
                                <a:lnTo>
                                  <a:pt x="9500" y="4264"/>
                                </a:lnTo>
                                <a:lnTo>
                                  <a:pt x="9525" y="4225"/>
                                </a:lnTo>
                                <a:lnTo>
                                  <a:pt x="9536" y="4206"/>
                                </a:lnTo>
                                <a:lnTo>
                                  <a:pt x="9545" y="4186"/>
                                </a:lnTo>
                                <a:close/>
                                <a:moveTo>
                                  <a:pt x="9326" y="4551"/>
                                </a:moveTo>
                                <a:lnTo>
                                  <a:pt x="9326" y="4551"/>
                                </a:lnTo>
                                <a:lnTo>
                                  <a:pt x="9329" y="4535"/>
                                </a:lnTo>
                                <a:lnTo>
                                  <a:pt x="9334" y="4522"/>
                                </a:lnTo>
                                <a:lnTo>
                                  <a:pt x="9339" y="4510"/>
                                </a:lnTo>
                                <a:lnTo>
                                  <a:pt x="9346" y="4499"/>
                                </a:lnTo>
                                <a:lnTo>
                                  <a:pt x="9353" y="4489"/>
                                </a:lnTo>
                                <a:lnTo>
                                  <a:pt x="9360" y="4479"/>
                                </a:lnTo>
                                <a:lnTo>
                                  <a:pt x="9374" y="4460"/>
                                </a:lnTo>
                                <a:lnTo>
                                  <a:pt x="9382" y="4450"/>
                                </a:lnTo>
                                <a:lnTo>
                                  <a:pt x="9389" y="4441"/>
                                </a:lnTo>
                                <a:lnTo>
                                  <a:pt x="9394" y="4431"/>
                                </a:lnTo>
                                <a:lnTo>
                                  <a:pt x="9399" y="4421"/>
                                </a:lnTo>
                                <a:lnTo>
                                  <a:pt x="9402" y="4410"/>
                                </a:lnTo>
                                <a:lnTo>
                                  <a:pt x="9404" y="4397"/>
                                </a:lnTo>
                                <a:lnTo>
                                  <a:pt x="9404" y="4384"/>
                                </a:lnTo>
                                <a:lnTo>
                                  <a:pt x="9403" y="4369"/>
                                </a:lnTo>
                                <a:lnTo>
                                  <a:pt x="9400" y="4360"/>
                                </a:lnTo>
                                <a:lnTo>
                                  <a:pt x="9397" y="4350"/>
                                </a:lnTo>
                                <a:lnTo>
                                  <a:pt x="9392" y="4341"/>
                                </a:lnTo>
                                <a:lnTo>
                                  <a:pt x="9386" y="4330"/>
                                </a:lnTo>
                                <a:lnTo>
                                  <a:pt x="9378" y="4320"/>
                                </a:lnTo>
                                <a:lnTo>
                                  <a:pt x="9369" y="4309"/>
                                </a:lnTo>
                                <a:lnTo>
                                  <a:pt x="9360" y="4299"/>
                                </a:lnTo>
                                <a:lnTo>
                                  <a:pt x="9350" y="4289"/>
                                </a:lnTo>
                                <a:lnTo>
                                  <a:pt x="9327" y="4267"/>
                                </a:lnTo>
                                <a:lnTo>
                                  <a:pt x="9301" y="4246"/>
                                </a:lnTo>
                                <a:lnTo>
                                  <a:pt x="9274" y="4224"/>
                                </a:lnTo>
                                <a:lnTo>
                                  <a:pt x="9245" y="4204"/>
                                </a:lnTo>
                                <a:lnTo>
                                  <a:pt x="9214" y="4182"/>
                                </a:lnTo>
                                <a:lnTo>
                                  <a:pt x="9184" y="4162"/>
                                </a:lnTo>
                                <a:lnTo>
                                  <a:pt x="9126" y="4123"/>
                                </a:lnTo>
                                <a:lnTo>
                                  <a:pt x="9074" y="4090"/>
                                </a:lnTo>
                                <a:lnTo>
                                  <a:pt x="9052" y="4075"/>
                                </a:lnTo>
                                <a:lnTo>
                                  <a:pt x="9034" y="4061"/>
                                </a:lnTo>
                                <a:lnTo>
                                  <a:pt x="8885" y="4251"/>
                                </a:lnTo>
                                <a:lnTo>
                                  <a:pt x="8939" y="4290"/>
                                </a:lnTo>
                                <a:lnTo>
                                  <a:pt x="8995" y="4328"/>
                                </a:lnTo>
                                <a:lnTo>
                                  <a:pt x="9054" y="4367"/>
                                </a:lnTo>
                                <a:lnTo>
                                  <a:pt x="9113" y="4404"/>
                                </a:lnTo>
                                <a:lnTo>
                                  <a:pt x="9170" y="4442"/>
                                </a:lnTo>
                                <a:lnTo>
                                  <a:pt x="9226" y="4480"/>
                                </a:lnTo>
                                <a:lnTo>
                                  <a:pt x="9278" y="4515"/>
                                </a:lnTo>
                                <a:lnTo>
                                  <a:pt x="9302" y="4533"/>
                                </a:lnTo>
                                <a:lnTo>
                                  <a:pt x="9326" y="45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>
                            <a:contourClr>
                              <a:srgbClr val="FFFFFF"/>
                            </a:contourClr>
                          </a:sp3d>
                        </wps:bodyPr>
                      </wps:wsp>
                      <wps:wsp>
                        <wps:cNvPr id="305" name="KSO_Shape"/>
                        <wps:cNvSpPr>
                          <a:spLocks noChangeAspect="1"/>
                        </wps:cNvSpPr>
                        <wps:spPr bwMode="auto">
                          <a:xfrm>
                            <a:off x="22176" y="3498"/>
                            <a:ext cx="584" cy="784"/>
                          </a:xfrm>
                          <a:custGeom>
                            <a:avLst/>
                            <a:gdLst>
                              <a:gd name="T0" fmla="*/ 2147483646 w 4721"/>
                              <a:gd name="T1" fmla="*/ 2147483646 h 6330"/>
                              <a:gd name="T2" fmla="*/ 2147483646 w 4721"/>
                              <a:gd name="T3" fmla="*/ 2147483646 h 6330"/>
                              <a:gd name="T4" fmla="*/ 2147483646 w 4721"/>
                              <a:gd name="T5" fmla="*/ 2147483646 h 6330"/>
                              <a:gd name="T6" fmla="*/ 2147483646 w 4721"/>
                              <a:gd name="T7" fmla="*/ 2147483646 h 6330"/>
                              <a:gd name="T8" fmla="*/ 2147483646 w 4721"/>
                              <a:gd name="T9" fmla="*/ 2147483646 h 6330"/>
                              <a:gd name="T10" fmla="*/ 2147483646 w 4721"/>
                              <a:gd name="T11" fmla="*/ 2147483646 h 6330"/>
                              <a:gd name="T12" fmla="*/ 2147483646 w 4721"/>
                              <a:gd name="T13" fmla="*/ 2147483646 h 6330"/>
                              <a:gd name="T14" fmla="*/ 2147483646 w 4721"/>
                              <a:gd name="T15" fmla="*/ 2147483646 h 6330"/>
                              <a:gd name="T16" fmla="*/ 2147483646 w 4721"/>
                              <a:gd name="T17" fmla="*/ 2147483646 h 6330"/>
                              <a:gd name="T18" fmla="*/ 2147483646 w 4721"/>
                              <a:gd name="T19" fmla="*/ 2147483646 h 6330"/>
                              <a:gd name="T20" fmla="*/ 2147483646 w 4721"/>
                              <a:gd name="T21" fmla="*/ 2147483646 h 6330"/>
                              <a:gd name="T22" fmla="*/ 2147483646 w 4721"/>
                              <a:gd name="T23" fmla="*/ 2147483646 h 6330"/>
                              <a:gd name="T24" fmla="*/ 2147483646 w 4721"/>
                              <a:gd name="T25" fmla="*/ 2147483646 h 6330"/>
                              <a:gd name="T26" fmla="*/ 2147483646 w 4721"/>
                              <a:gd name="T27" fmla="*/ 2147483646 h 6330"/>
                              <a:gd name="T28" fmla="*/ 2147483646 w 4721"/>
                              <a:gd name="T29" fmla="*/ 2147483646 h 6330"/>
                              <a:gd name="T30" fmla="*/ 2147483646 w 4721"/>
                              <a:gd name="T31" fmla="*/ 2147483646 h 6330"/>
                              <a:gd name="T32" fmla="*/ 135919728 w 4721"/>
                              <a:gd name="T33" fmla="*/ 2147483646 h 6330"/>
                              <a:gd name="T34" fmla="*/ 2147483646 w 4721"/>
                              <a:gd name="T35" fmla="*/ 2147483646 h 6330"/>
                              <a:gd name="T36" fmla="*/ 2147483646 w 4721"/>
                              <a:gd name="T37" fmla="*/ 2147483646 h 6330"/>
                              <a:gd name="T38" fmla="*/ 2147483646 w 4721"/>
                              <a:gd name="T39" fmla="*/ 2147483646 h 6330"/>
                              <a:gd name="T40" fmla="*/ 2147483646 w 4721"/>
                              <a:gd name="T41" fmla="*/ 2147483646 h 6330"/>
                              <a:gd name="T42" fmla="*/ 2147483646 w 4721"/>
                              <a:gd name="T43" fmla="*/ 2147483646 h 6330"/>
                              <a:gd name="T44" fmla="*/ 2147483646 w 4721"/>
                              <a:gd name="T45" fmla="*/ 2147483646 h 6330"/>
                              <a:gd name="T46" fmla="*/ 2147483646 w 4721"/>
                              <a:gd name="T47" fmla="*/ 2147483646 h 6330"/>
                              <a:gd name="T48" fmla="*/ 2147483646 w 4721"/>
                              <a:gd name="T49" fmla="*/ 2147483646 h 6330"/>
                              <a:gd name="T50" fmla="*/ 2147483646 w 4721"/>
                              <a:gd name="T51" fmla="*/ 2147483646 h 6330"/>
                              <a:gd name="T52" fmla="*/ 2147483646 w 4721"/>
                              <a:gd name="T53" fmla="*/ 2147483646 h 6330"/>
                              <a:gd name="T54" fmla="*/ 2147483646 w 4721"/>
                              <a:gd name="T55" fmla="*/ 2147483646 h 6330"/>
                              <a:gd name="T56" fmla="*/ 2147483646 w 4721"/>
                              <a:gd name="T57" fmla="*/ 2147483646 h 6330"/>
                              <a:gd name="T58" fmla="*/ 2147483646 w 4721"/>
                              <a:gd name="T59" fmla="*/ 2147483646 h 6330"/>
                              <a:gd name="T60" fmla="*/ 2147483646 w 4721"/>
                              <a:gd name="T61" fmla="*/ 2147483646 h 6330"/>
                              <a:gd name="T62" fmla="*/ 2147483646 w 4721"/>
                              <a:gd name="T63" fmla="*/ 2147483646 h 6330"/>
                              <a:gd name="T64" fmla="*/ 2147483646 w 4721"/>
                              <a:gd name="T65" fmla="*/ 2147483646 h 6330"/>
                              <a:gd name="T66" fmla="*/ 2147483646 w 4721"/>
                              <a:gd name="T67" fmla="*/ 735968611 h 6330"/>
                              <a:gd name="T68" fmla="*/ 2147483646 w 4721"/>
                              <a:gd name="T69" fmla="*/ 1008492855 h 6330"/>
                              <a:gd name="T70" fmla="*/ 2147483646 w 4721"/>
                              <a:gd name="T71" fmla="*/ 2147483646 h 6330"/>
                              <a:gd name="T72" fmla="*/ 2147483646 w 4721"/>
                              <a:gd name="T73" fmla="*/ 2147483646 h 6330"/>
                              <a:gd name="T74" fmla="*/ 2147483646 w 4721"/>
                              <a:gd name="T75" fmla="*/ 2147483646 h 6330"/>
                              <a:gd name="T76" fmla="*/ 2147483646 w 4721"/>
                              <a:gd name="T77" fmla="*/ 2147483646 h 6330"/>
                              <a:gd name="T78" fmla="*/ 2147483646 w 4721"/>
                              <a:gd name="T79" fmla="*/ 2147483646 h 6330"/>
                              <a:gd name="T80" fmla="*/ 2147483646 w 4721"/>
                              <a:gd name="T81" fmla="*/ 2147483646 h 6330"/>
                              <a:gd name="T82" fmla="*/ 2147483646 w 4721"/>
                              <a:gd name="T83" fmla="*/ 2147483646 h 6330"/>
                              <a:gd name="T84" fmla="*/ 2147483646 w 4721"/>
                              <a:gd name="T85" fmla="*/ 2147483646 h 6330"/>
                              <a:gd name="T86" fmla="*/ 2147483646 w 4721"/>
                              <a:gd name="T87" fmla="*/ 2147483646 h 6330"/>
                              <a:gd name="T88" fmla="*/ 2147483646 w 4721"/>
                              <a:gd name="T89" fmla="*/ 2147483646 h 6330"/>
                              <a:gd name="T90" fmla="*/ 2147483646 w 4721"/>
                              <a:gd name="T91" fmla="*/ 2147483646 h 6330"/>
                              <a:gd name="T92" fmla="*/ 2147483646 w 4721"/>
                              <a:gd name="T93" fmla="*/ 2147483646 h 6330"/>
                              <a:gd name="T94" fmla="*/ 2147483646 w 4721"/>
                              <a:gd name="T95" fmla="*/ 2147483646 h 6330"/>
                              <a:gd name="T96" fmla="*/ 2147483646 w 4721"/>
                              <a:gd name="T97" fmla="*/ 2147483646 h 6330"/>
                              <a:gd name="T98" fmla="*/ 2147483646 w 4721"/>
                              <a:gd name="T99" fmla="*/ 2147483646 h 6330"/>
                              <a:gd name="T100" fmla="*/ 2147483646 w 4721"/>
                              <a:gd name="T101" fmla="*/ 2147483646 h 6330"/>
                              <a:gd name="T102" fmla="*/ 2147483646 w 4721"/>
                              <a:gd name="T103" fmla="*/ 2147483646 h 6330"/>
                              <a:gd name="T104" fmla="*/ 2147483646 w 4721"/>
                              <a:gd name="T105" fmla="*/ 2147483646 h 6330"/>
                              <a:gd name="T106" fmla="*/ 2147483646 w 4721"/>
                              <a:gd name="T107" fmla="*/ 2147483646 h 6330"/>
                              <a:gd name="T108" fmla="*/ 2147483646 w 4721"/>
                              <a:gd name="T109" fmla="*/ 2147483646 h 6330"/>
                              <a:gd name="T110" fmla="*/ 2147483646 w 4721"/>
                              <a:gd name="T111" fmla="*/ 2147483646 h 6330"/>
                              <a:gd name="T112" fmla="*/ 2147483646 w 4721"/>
                              <a:gd name="T113" fmla="*/ 2147483646 h 6330"/>
                              <a:gd name="T114" fmla="*/ 2147483646 w 4721"/>
                              <a:gd name="T115" fmla="*/ 2147483646 h 6330"/>
                              <a:gd name="T116" fmla="*/ 2147483646 w 4721"/>
                              <a:gd name="T117" fmla="*/ 2147483646 h 6330"/>
                              <a:gd name="T118" fmla="*/ 2147483646 w 4721"/>
                              <a:gd name="T119" fmla="*/ 2147483646 h 6330"/>
                              <a:gd name="T120" fmla="*/ 2147483646 w 4721"/>
                              <a:gd name="T121" fmla="*/ 2147483646 h 6330"/>
                              <a:gd name="T122" fmla="*/ 2147483646 w 4721"/>
                              <a:gd name="T123" fmla="*/ 2147483646 h 6330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  <a:gd name="T162" fmla="*/ 0 60000 65536"/>
                              <a:gd name="T163" fmla="*/ 0 60000 65536"/>
                              <a:gd name="T164" fmla="*/ 0 60000 65536"/>
                              <a:gd name="T165" fmla="*/ 0 60000 65536"/>
                              <a:gd name="T166" fmla="*/ 0 60000 65536"/>
                              <a:gd name="T167" fmla="*/ 0 60000 65536"/>
                              <a:gd name="T168" fmla="*/ 0 60000 65536"/>
                              <a:gd name="T169" fmla="*/ 0 60000 65536"/>
                              <a:gd name="T170" fmla="*/ 0 60000 65536"/>
                              <a:gd name="T171" fmla="*/ 0 60000 65536"/>
                              <a:gd name="T172" fmla="*/ 0 60000 65536"/>
                              <a:gd name="T173" fmla="*/ 0 60000 65536"/>
                              <a:gd name="T174" fmla="*/ 0 60000 65536"/>
                              <a:gd name="T175" fmla="*/ 0 60000 65536"/>
                              <a:gd name="T176" fmla="*/ 0 60000 65536"/>
                              <a:gd name="T177" fmla="*/ 0 60000 65536"/>
                              <a:gd name="T178" fmla="*/ 0 60000 65536"/>
                              <a:gd name="T179" fmla="*/ 0 60000 65536"/>
                              <a:gd name="T180" fmla="*/ 0 60000 65536"/>
                              <a:gd name="T181" fmla="*/ 0 60000 65536"/>
                              <a:gd name="T182" fmla="*/ 0 60000 65536"/>
                              <a:gd name="T183" fmla="*/ 0 60000 65536"/>
                              <a:gd name="T184" fmla="*/ 0 60000 65536"/>
                              <a:gd name="T185" fmla="*/ 0 60000 65536"/>
                            </a:gdLst>
                            <a:ahLst/>
                            <a:cxnLst>
                              <a:cxn ang="T124">
                                <a:pos x="T0" y="T1"/>
                              </a:cxn>
                              <a:cxn ang="T125">
                                <a:pos x="T2" y="T3"/>
                              </a:cxn>
                              <a:cxn ang="T126">
                                <a:pos x="T4" y="T5"/>
                              </a:cxn>
                              <a:cxn ang="T127">
                                <a:pos x="T6" y="T7"/>
                              </a:cxn>
                              <a:cxn ang="T128">
                                <a:pos x="T8" y="T9"/>
                              </a:cxn>
                              <a:cxn ang="T129">
                                <a:pos x="T10" y="T11"/>
                              </a:cxn>
                              <a:cxn ang="T130">
                                <a:pos x="T12" y="T13"/>
                              </a:cxn>
                              <a:cxn ang="T131">
                                <a:pos x="T14" y="T15"/>
                              </a:cxn>
                              <a:cxn ang="T132">
                                <a:pos x="T16" y="T17"/>
                              </a:cxn>
                              <a:cxn ang="T133">
                                <a:pos x="T18" y="T19"/>
                              </a:cxn>
                              <a:cxn ang="T134">
                                <a:pos x="T20" y="T21"/>
                              </a:cxn>
                              <a:cxn ang="T135">
                                <a:pos x="T22" y="T23"/>
                              </a:cxn>
                              <a:cxn ang="T136">
                                <a:pos x="T24" y="T25"/>
                              </a:cxn>
                              <a:cxn ang="T137">
                                <a:pos x="T26" y="T27"/>
                              </a:cxn>
                              <a:cxn ang="T138">
                                <a:pos x="T28" y="T29"/>
                              </a:cxn>
                              <a:cxn ang="T139">
                                <a:pos x="T30" y="T31"/>
                              </a:cxn>
                              <a:cxn ang="T140">
                                <a:pos x="T32" y="T33"/>
                              </a:cxn>
                              <a:cxn ang="T141">
                                <a:pos x="T34" y="T35"/>
                              </a:cxn>
                              <a:cxn ang="T142">
                                <a:pos x="T36" y="T37"/>
                              </a:cxn>
                              <a:cxn ang="T143">
                                <a:pos x="T38" y="T39"/>
                              </a:cxn>
                              <a:cxn ang="T144">
                                <a:pos x="T40" y="T41"/>
                              </a:cxn>
                              <a:cxn ang="T145">
                                <a:pos x="T42" y="T43"/>
                              </a:cxn>
                              <a:cxn ang="T146">
                                <a:pos x="T44" y="T45"/>
                              </a:cxn>
                              <a:cxn ang="T147">
                                <a:pos x="T46" y="T47"/>
                              </a:cxn>
                              <a:cxn ang="T148">
                                <a:pos x="T48" y="T49"/>
                              </a:cxn>
                              <a:cxn ang="T149">
                                <a:pos x="T50" y="T51"/>
                              </a:cxn>
                              <a:cxn ang="T150">
                                <a:pos x="T52" y="T53"/>
                              </a:cxn>
                              <a:cxn ang="T151">
                                <a:pos x="T54" y="T55"/>
                              </a:cxn>
                              <a:cxn ang="T152">
                                <a:pos x="T56" y="T57"/>
                              </a:cxn>
                              <a:cxn ang="T153">
                                <a:pos x="T58" y="T59"/>
                              </a:cxn>
                              <a:cxn ang="T154">
                                <a:pos x="T60" y="T61"/>
                              </a:cxn>
                              <a:cxn ang="T155">
                                <a:pos x="T62" y="T63"/>
                              </a:cxn>
                              <a:cxn ang="T156">
                                <a:pos x="T64" y="T65"/>
                              </a:cxn>
                              <a:cxn ang="T157">
                                <a:pos x="T66" y="T67"/>
                              </a:cxn>
                              <a:cxn ang="T158">
                                <a:pos x="T68" y="T69"/>
                              </a:cxn>
                              <a:cxn ang="T159">
                                <a:pos x="T70" y="T71"/>
                              </a:cxn>
                              <a:cxn ang="T160">
                                <a:pos x="T72" y="T73"/>
                              </a:cxn>
                              <a:cxn ang="T161">
                                <a:pos x="T74" y="T75"/>
                              </a:cxn>
                              <a:cxn ang="T162">
                                <a:pos x="T76" y="T77"/>
                              </a:cxn>
                              <a:cxn ang="T163">
                                <a:pos x="T78" y="T79"/>
                              </a:cxn>
                              <a:cxn ang="T164">
                                <a:pos x="T80" y="T81"/>
                              </a:cxn>
                              <a:cxn ang="T165">
                                <a:pos x="T82" y="T83"/>
                              </a:cxn>
                              <a:cxn ang="T166">
                                <a:pos x="T84" y="T85"/>
                              </a:cxn>
                              <a:cxn ang="T167">
                                <a:pos x="T86" y="T87"/>
                              </a:cxn>
                              <a:cxn ang="T168">
                                <a:pos x="T88" y="T89"/>
                              </a:cxn>
                              <a:cxn ang="T169">
                                <a:pos x="T90" y="T91"/>
                              </a:cxn>
                              <a:cxn ang="T170">
                                <a:pos x="T92" y="T93"/>
                              </a:cxn>
                              <a:cxn ang="T171">
                                <a:pos x="T94" y="T95"/>
                              </a:cxn>
                              <a:cxn ang="T172">
                                <a:pos x="T96" y="T97"/>
                              </a:cxn>
                              <a:cxn ang="T173">
                                <a:pos x="T98" y="T99"/>
                              </a:cxn>
                              <a:cxn ang="T174">
                                <a:pos x="T100" y="T101"/>
                              </a:cxn>
                              <a:cxn ang="T175">
                                <a:pos x="T102" y="T103"/>
                              </a:cxn>
                              <a:cxn ang="T176">
                                <a:pos x="T104" y="T105"/>
                              </a:cxn>
                              <a:cxn ang="T177">
                                <a:pos x="T106" y="T107"/>
                              </a:cxn>
                              <a:cxn ang="T178">
                                <a:pos x="T108" y="T109"/>
                              </a:cxn>
                              <a:cxn ang="T179">
                                <a:pos x="T110" y="T111"/>
                              </a:cxn>
                              <a:cxn ang="T180">
                                <a:pos x="T112" y="T113"/>
                              </a:cxn>
                              <a:cxn ang="T181">
                                <a:pos x="T114" y="T115"/>
                              </a:cxn>
                              <a:cxn ang="T182">
                                <a:pos x="T116" y="T117"/>
                              </a:cxn>
                              <a:cxn ang="T183">
                                <a:pos x="T118" y="T119"/>
                              </a:cxn>
                              <a:cxn ang="T184">
                                <a:pos x="T120" y="T121"/>
                              </a:cxn>
                              <a:cxn ang="T185">
                                <a:pos x="T122" y="T123"/>
                              </a:cxn>
                            </a:cxnLst>
                            <a:rect l="0" t="0" r="r" b="b"/>
                            <a:pathLst>
                              <a:path w="4721" h="6330">
                                <a:moveTo>
                                  <a:pt x="4402" y="2780"/>
                                </a:moveTo>
                                <a:lnTo>
                                  <a:pt x="3634" y="2630"/>
                                </a:lnTo>
                                <a:lnTo>
                                  <a:pt x="3604" y="2682"/>
                                </a:lnTo>
                                <a:lnTo>
                                  <a:pt x="3573" y="2734"/>
                                </a:lnTo>
                                <a:lnTo>
                                  <a:pt x="3539" y="2786"/>
                                </a:lnTo>
                                <a:lnTo>
                                  <a:pt x="3504" y="2839"/>
                                </a:lnTo>
                                <a:lnTo>
                                  <a:pt x="3430" y="2945"/>
                                </a:lnTo>
                                <a:lnTo>
                                  <a:pt x="3353" y="3055"/>
                                </a:lnTo>
                                <a:lnTo>
                                  <a:pt x="3313" y="3112"/>
                                </a:lnTo>
                                <a:lnTo>
                                  <a:pt x="3274" y="3171"/>
                                </a:lnTo>
                                <a:lnTo>
                                  <a:pt x="3233" y="3232"/>
                                </a:lnTo>
                                <a:lnTo>
                                  <a:pt x="3195" y="3296"/>
                                </a:lnTo>
                                <a:lnTo>
                                  <a:pt x="3155" y="3362"/>
                                </a:lnTo>
                                <a:lnTo>
                                  <a:pt x="3117" y="3430"/>
                                </a:lnTo>
                                <a:lnTo>
                                  <a:pt x="3079" y="3502"/>
                                </a:lnTo>
                                <a:lnTo>
                                  <a:pt x="3062" y="3539"/>
                                </a:lnTo>
                                <a:lnTo>
                                  <a:pt x="3043" y="3577"/>
                                </a:lnTo>
                                <a:lnTo>
                                  <a:pt x="3027" y="3615"/>
                                </a:lnTo>
                                <a:lnTo>
                                  <a:pt x="3012" y="3652"/>
                                </a:lnTo>
                                <a:lnTo>
                                  <a:pt x="2998" y="3689"/>
                                </a:lnTo>
                                <a:lnTo>
                                  <a:pt x="2985" y="3728"/>
                                </a:lnTo>
                                <a:lnTo>
                                  <a:pt x="3018" y="3755"/>
                                </a:lnTo>
                                <a:lnTo>
                                  <a:pt x="3048" y="3784"/>
                                </a:lnTo>
                                <a:lnTo>
                                  <a:pt x="3079" y="3814"/>
                                </a:lnTo>
                                <a:lnTo>
                                  <a:pt x="3109" y="3845"/>
                                </a:lnTo>
                                <a:lnTo>
                                  <a:pt x="3137" y="3875"/>
                                </a:lnTo>
                                <a:lnTo>
                                  <a:pt x="3166" y="3908"/>
                                </a:lnTo>
                                <a:lnTo>
                                  <a:pt x="3194" y="3940"/>
                                </a:lnTo>
                                <a:lnTo>
                                  <a:pt x="3220" y="3974"/>
                                </a:lnTo>
                                <a:lnTo>
                                  <a:pt x="3245" y="4008"/>
                                </a:lnTo>
                                <a:lnTo>
                                  <a:pt x="3271" y="4043"/>
                                </a:lnTo>
                                <a:lnTo>
                                  <a:pt x="3294" y="4079"/>
                                </a:lnTo>
                                <a:lnTo>
                                  <a:pt x="3317" y="4115"/>
                                </a:lnTo>
                                <a:lnTo>
                                  <a:pt x="3339" y="4151"/>
                                </a:lnTo>
                                <a:lnTo>
                                  <a:pt x="3360" y="4189"/>
                                </a:lnTo>
                                <a:lnTo>
                                  <a:pt x="3379" y="4227"/>
                                </a:lnTo>
                                <a:lnTo>
                                  <a:pt x="3399" y="4266"/>
                                </a:lnTo>
                                <a:lnTo>
                                  <a:pt x="3417" y="4304"/>
                                </a:lnTo>
                                <a:lnTo>
                                  <a:pt x="3433" y="4344"/>
                                </a:lnTo>
                                <a:lnTo>
                                  <a:pt x="3450" y="4385"/>
                                </a:lnTo>
                                <a:lnTo>
                                  <a:pt x="3464" y="4425"/>
                                </a:lnTo>
                                <a:lnTo>
                                  <a:pt x="3479" y="4467"/>
                                </a:lnTo>
                                <a:lnTo>
                                  <a:pt x="3491" y="4509"/>
                                </a:lnTo>
                                <a:lnTo>
                                  <a:pt x="3503" y="4551"/>
                                </a:lnTo>
                                <a:lnTo>
                                  <a:pt x="3513" y="4594"/>
                                </a:lnTo>
                                <a:lnTo>
                                  <a:pt x="3523" y="4637"/>
                                </a:lnTo>
                                <a:lnTo>
                                  <a:pt x="3530" y="4681"/>
                                </a:lnTo>
                                <a:lnTo>
                                  <a:pt x="3537" y="4725"/>
                                </a:lnTo>
                                <a:lnTo>
                                  <a:pt x="3542" y="4769"/>
                                </a:lnTo>
                                <a:lnTo>
                                  <a:pt x="3547" y="4814"/>
                                </a:lnTo>
                                <a:lnTo>
                                  <a:pt x="3550" y="4859"/>
                                </a:lnTo>
                                <a:lnTo>
                                  <a:pt x="3552" y="4904"/>
                                </a:lnTo>
                                <a:lnTo>
                                  <a:pt x="3553" y="4950"/>
                                </a:lnTo>
                                <a:lnTo>
                                  <a:pt x="3552" y="4996"/>
                                </a:lnTo>
                                <a:lnTo>
                                  <a:pt x="3550" y="5043"/>
                                </a:lnTo>
                                <a:lnTo>
                                  <a:pt x="3547" y="5089"/>
                                </a:lnTo>
                                <a:lnTo>
                                  <a:pt x="3541" y="5135"/>
                                </a:lnTo>
                                <a:lnTo>
                                  <a:pt x="3536" y="5180"/>
                                </a:lnTo>
                                <a:lnTo>
                                  <a:pt x="3528" y="5225"/>
                                </a:lnTo>
                                <a:lnTo>
                                  <a:pt x="3519" y="5270"/>
                                </a:lnTo>
                                <a:lnTo>
                                  <a:pt x="3509" y="5314"/>
                                </a:lnTo>
                                <a:lnTo>
                                  <a:pt x="3907" y="5389"/>
                                </a:lnTo>
                                <a:lnTo>
                                  <a:pt x="3952" y="5335"/>
                                </a:lnTo>
                                <a:lnTo>
                                  <a:pt x="3996" y="5282"/>
                                </a:lnTo>
                                <a:lnTo>
                                  <a:pt x="4039" y="5230"/>
                                </a:lnTo>
                                <a:lnTo>
                                  <a:pt x="4080" y="5178"/>
                                </a:lnTo>
                                <a:lnTo>
                                  <a:pt x="4120" y="5126"/>
                                </a:lnTo>
                                <a:lnTo>
                                  <a:pt x="4157" y="5076"/>
                                </a:lnTo>
                                <a:lnTo>
                                  <a:pt x="4194" y="5025"/>
                                </a:lnTo>
                                <a:lnTo>
                                  <a:pt x="4229" y="4975"/>
                                </a:lnTo>
                                <a:lnTo>
                                  <a:pt x="4262" y="4926"/>
                                </a:lnTo>
                                <a:lnTo>
                                  <a:pt x="4294" y="4878"/>
                                </a:lnTo>
                                <a:lnTo>
                                  <a:pt x="4323" y="4829"/>
                                </a:lnTo>
                                <a:lnTo>
                                  <a:pt x="4352" y="4781"/>
                                </a:lnTo>
                                <a:lnTo>
                                  <a:pt x="4380" y="4733"/>
                                </a:lnTo>
                                <a:lnTo>
                                  <a:pt x="4405" y="4686"/>
                                </a:lnTo>
                                <a:lnTo>
                                  <a:pt x="4429" y="4640"/>
                                </a:lnTo>
                                <a:lnTo>
                                  <a:pt x="4451" y="4594"/>
                                </a:lnTo>
                                <a:lnTo>
                                  <a:pt x="4472" y="4548"/>
                                </a:lnTo>
                                <a:lnTo>
                                  <a:pt x="4492" y="4501"/>
                                </a:lnTo>
                                <a:lnTo>
                                  <a:pt x="4509" y="4456"/>
                                </a:lnTo>
                                <a:lnTo>
                                  <a:pt x="4526" y="4410"/>
                                </a:lnTo>
                                <a:lnTo>
                                  <a:pt x="4540" y="4365"/>
                                </a:lnTo>
                                <a:lnTo>
                                  <a:pt x="4553" y="4320"/>
                                </a:lnTo>
                                <a:lnTo>
                                  <a:pt x="4566" y="4276"/>
                                </a:lnTo>
                                <a:lnTo>
                                  <a:pt x="4575" y="4231"/>
                                </a:lnTo>
                                <a:lnTo>
                                  <a:pt x="4584" y="4186"/>
                                </a:lnTo>
                                <a:lnTo>
                                  <a:pt x="4592" y="4142"/>
                                </a:lnTo>
                                <a:lnTo>
                                  <a:pt x="4597" y="4096"/>
                                </a:lnTo>
                                <a:lnTo>
                                  <a:pt x="4602" y="4052"/>
                                </a:lnTo>
                                <a:lnTo>
                                  <a:pt x="4604" y="4007"/>
                                </a:lnTo>
                                <a:lnTo>
                                  <a:pt x="4605" y="3963"/>
                                </a:lnTo>
                                <a:lnTo>
                                  <a:pt x="4605" y="3918"/>
                                </a:lnTo>
                                <a:lnTo>
                                  <a:pt x="4603" y="3874"/>
                                </a:lnTo>
                                <a:lnTo>
                                  <a:pt x="4601" y="3832"/>
                                </a:lnTo>
                                <a:lnTo>
                                  <a:pt x="4597" y="3791"/>
                                </a:lnTo>
                                <a:lnTo>
                                  <a:pt x="4589" y="3710"/>
                                </a:lnTo>
                                <a:lnTo>
                                  <a:pt x="4579" y="3633"/>
                                </a:lnTo>
                                <a:lnTo>
                                  <a:pt x="4567" y="3557"/>
                                </a:lnTo>
                                <a:lnTo>
                                  <a:pt x="4553" y="3484"/>
                                </a:lnTo>
                                <a:lnTo>
                                  <a:pt x="4539" y="3413"/>
                                </a:lnTo>
                                <a:lnTo>
                                  <a:pt x="4524" y="3344"/>
                                </a:lnTo>
                                <a:lnTo>
                                  <a:pt x="4507" y="3276"/>
                                </a:lnTo>
                                <a:lnTo>
                                  <a:pt x="4476" y="3146"/>
                                </a:lnTo>
                                <a:lnTo>
                                  <a:pt x="4447" y="3021"/>
                                </a:lnTo>
                                <a:lnTo>
                                  <a:pt x="4432" y="2959"/>
                                </a:lnTo>
                                <a:lnTo>
                                  <a:pt x="4420" y="2898"/>
                                </a:lnTo>
                                <a:lnTo>
                                  <a:pt x="4410" y="2839"/>
                                </a:lnTo>
                                <a:lnTo>
                                  <a:pt x="4402" y="2780"/>
                                </a:lnTo>
                                <a:close/>
                                <a:moveTo>
                                  <a:pt x="4349" y="964"/>
                                </a:moveTo>
                                <a:lnTo>
                                  <a:pt x="4349" y="964"/>
                                </a:lnTo>
                                <a:lnTo>
                                  <a:pt x="4326" y="961"/>
                                </a:lnTo>
                                <a:lnTo>
                                  <a:pt x="4303" y="958"/>
                                </a:lnTo>
                                <a:lnTo>
                                  <a:pt x="4279" y="957"/>
                                </a:lnTo>
                                <a:lnTo>
                                  <a:pt x="4256" y="957"/>
                                </a:lnTo>
                                <a:lnTo>
                                  <a:pt x="4234" y="958"/>
                                </a:lnTo>
                                <a:lnTo>
                                  <a:pt x="4211" y="960"/>
                                </a:lnTo>
                                <a:lnTo>
                                  <a:pt x="4189" y="962"/>
                                </a:lnTo>
                                <a:lnTo>
                                  <a:pt x="4167" y="967"/>
                                </a:lnTo>
                                <a:lnTo>
                                  <a:pt x="4146" y="972"/>
                                </a:lnTo>
                                <a:lnTo>
                                  <a:pt x="4124" y="979"/>
                                </a:lnTo>
                                <a:lnTo>
                                  <a:pt x="4103" y="985"/>
                                </a:lnTo>
                                <a:lnTo>
                                  <a:pt x="4084" y="994"/>
                                </a:lnTo>
                                <a:lnTo>
                                  <a:pt x="4063" y="1003"/>
                                </a:lnTo>
                                <a:lnTo>
                                  <a:pt x="4044" y="1013"/>
                                </a:lnTo>
                                <a:lnTo>
                                  <a:pt x="4024" y="1024"/>
                                </a:lnTo>
                                <a:lnTo>
                                  <a:pt x="4007" y="1036"/>
                                </a:lnTo>
                                <a:lnTo>
                                  <a:pt x="3988" y="1049"/>
                                </a:lnTo>
                                <a:lnTo>
                                  <a:pt x="3971" y="1062"/>
                                </a:lnTo>
                                <a:lnTo>
                                  <a:pt x="3955" y="1077"/>
                                </a:lnTo>
                                <a:lnTo>
                                  <a:pt x="3938" y="1092"/>
                                </a:lnTo>
                                <a:lnTo>
                                  <a:pt x="3924" y="1109"/>
                                </a:lnTo>
                                <a:lnTo>
                                  <a:pt x="3909" y="1125"/>
                                </a:lnTo>
                                <a:lnTo>
                                  <a:pt x="3896" y="1143"/>
                                </a:lnTo>
                                <a:lnTo>
                                  <a:pt x="3882" y="1160"/>
                                </a:lnTo>
                                <a:lnTo>
                                  <a:pt x="3871" y="1179"/>
                                </a:lnTo>
                                <a:lnTo>
                                  <a:pt x="3860" y="1199"/>
                                </a:lnTo>
                                <a:lnTo>
                                  <a:pt x="3849" y="1219"/>
                                </a:lnTo>
                                <a:lnTo>
                                  <a:pt x="3840" y="1239"/>
                                </a:lnTo>
                                <a:lnTo>
                                  <a:pt x="3833" y="1261"/>
                                </a:lnTo>
                                <a:lnTo>
                                  <a:pt x="3825" y="1283"/>
                                </a:lnTo>
                                <a:lnTo>
                                  <a:pt x="3820" y="1305"/>
                                </a:lnTo>
                                <a:lnTo>
                                  <a:pt x="3814" y="1329"/>
                                </a:lnTo>
                                <a:lnTo>
                                  <a:pt x="3807" y="1366"/>
                                </a:lnTo>
                                <a:lnTo>
                                  <a:pt x="3802" y="1402"/>
                                </a:lnTo>
                                <a:lnTo>
                                  <a:pt x="3796" y="1439"/>
                                </a:lnTo>
                                <a:lnTo>
                                  <a:pt x="3793" y="1475"/>
                                </a:lnTo>
                                <a:lnTo>
                                  <a:pt x="3790" y="1512"/>
                                </a:lnTo>
                                <a:lnTo>
                                  <a:pt x="3787" y="1549"/>
                                </a:lnTo>
                                <a:lnTo>
                                  <a:pt x="3783" y="1624"/>
                                </a:lnTo>
                                <a:lnTo>
                                  <a:pt x="3780" y="1704"/>
                                </a:lnTo>
                                <a:lnTo>
                                  <a:pt x="3779" y="1787"/>
                                </a:lnTo>
                                <a:lnTo>
                                  <a:pt x="3777" y="1975"/>
                                </a:lnTo>
                                <a:lnTo>
                                  <a:pt x="4509" y="2117"/>
                                </a:lnTo>
                                <a:lnTo>
                                  <a:pt x="4575" y="1941"/>
                                </a:lnTo>
                                <a:lnTo>
                                  <a:pt x="4605" y="1862"/>
                                </a:lnTo>
                                <a:lnTo>
                                  <a:pt x="4633" y="1787"/>
                                </a:lnTo>
                                <a:lnTo>
                                  <a:pt x="4657" y="1716"/>
                                </a:lnTo>
                                <a:lnTo>
                                  <a:pt x="4668" y="1679"/>
                                </a:lnTo>
                                <a:lnTo>
                                  <a:pt x="4678" y="1644"/>
                                </a:lnTo>
                                <a:lnTo>
                                  <a:pt x="4688" y="1609"/>
                                </a:lnTo>
                                <a:lnTo>
                                  <a:pt x="4696" y="1573"/>
                                </a:lnTo>
                                <a:lnTo>
                                  <a:pt x="4705" y="1536"/>
                                </a:lnTo>
                                <a:lnTo>
                                  <a:pt x="4713" y="1499"/>
                                </a:lnTo>
                                <a:lnTo>
                                  <a:pt x="4716" y="1476"/>
                                </a:lnTo>
                                <a:lnTo>
                                  <a:pt x="4720" y="1453"/>
                                </a:lnTo>
                                <a:lnTo>
                                  <a:pt x="4721" y="1430"/>
                                </a:lnTo>
                                <a:lnTo>
                                  <a:pt x="4721" y="1407"/>
                                </a:lnTo>
                                <a:lnTo>
                                  <a:pt x="4720" y="1385"/>
                                </a:lnTo>
                                <a:lnTo>
                                  <a:pt x="4717" y="1362"/>
                                </a:lnTo>
                                <a:lnTo>
                                  <a:pt x="4715" y="1340"/>
                                </a:lnTo>
                                <a:lnTo>
                                  <a:pt x="4711" y="1318"/>
                                </a:lnTo>
                                <a:lnTo>
                                  <a:pt x="4705" y="1297"/>
                                </a:lnTo>
                                <a:lnTo>
                                  <a:pt x="4699" y="1275"/>
                                </a:lnTo>
                                <a:lnTo>
                                  <a:pt x="4692" y="1254"/>
                                </a:lnTo>
                                <a:lnTo>
                                  <a:pt x="4683" y="1234"/>
                                </a:lnTo>
                                <a:lnTo>
                                  <a:pt x="4674" y="1214"/>
                                </a:lnTo>
                                <a:lnTo>
                                  <a:pt x="4665" y="1194"/>
                                </a:lnTo>
                                <a:lnTo>
                                  <a:pt x="4654" y="1176"/>
                                </a:lnTo>
                                <a:lnTo>
                                  <a:pt x="4641" y="1157"/>
                                </a:lnTo>
                                <a:lnTo>
                                  <a:pt x="4628" y="1139"/>
                                </a:lnTo>
                                <a:lnTo>
                                  <a:pt x="4615" y="1122"/>
                                </a:lnTo>
                                <a:lnTo>
                                  <a:pt x="4601" y="1105"/>
                                </a:lnTo>
                                <a:lnTo>
                                  <a:pt x="4585" y="1090"/>
                                </a:lnTo>
                                <a:lnTo>
                                  <a:pt x="4570" y="1074"/>
                                </a:lnTo>
                                <a:lnTo>
                                  <a:pt x="4552" y="1060"/>
                                </a:lnTo>
                                <a:lnTo>
                                  <a:pt x="4535" y="1046"/>
                                </a:lnTo>
                                <a:lnTo>
                                  <a:pt x="4517" y="1034"/>
                                </a:lnTo>
                                <a:lnTo>
                                  <a:pt x="4498" y="1022"/>
                                </a:lnTo>
                                <a:lnTo>
                                  <a:pt x="4479" y="1011"/>
                                </a:lnTo>
                                <a:lnTo>
                                  <a:pt x="4459" y="1001"/>
                                </a:lnTo>
                                <a:lnTo>
                                  <a:pt x="4438" y="991"/>
                                </a:lnTo>
                                <a:lnTo>
                                  <a:pt x="4417" y="983"/>
                                </a:lnTo>
                                <a:lnTo>
                                  <a:pt x="4395" y="975"/>
                                </a:lnTo>
                                <a:lnTo>
                                  <a:pt x="4372" y="970"/>
                                </a:lnTo>
                                <a:lnTo>
                                  <a:pt x="4349" y="964"/>
                                </a:lnTo>
                                <a:close/>
                                <a:moveTo>
                                  <a:pt x="897" y="1554"/>
                                </a:moveTo>
                                <a:lnTo>
                                  <a:pt x="897" y="1554"/>
                                </a:lnTo>
                                <a:lnTo>
                                  <a:pt x="891" y="1531"/>
                                </a:lnTo>
                                <a:lnTo>
                                  <a:pt x="883" y="1509"/>
                                </a:lnTo>
                                <a:lnTo>
                                  <a:pt x="874" y="1488"/>
                                </a:lnTo>
                                <a:lnTo>
                                  <a:pt x="864" y="1467"/>
                                </a:lnTo>
                                <a:lnTo>
                                  <a:pt x="853" y="1447"/>
                                </a:lnTo>
                                <a:lnTo>
                                  <a:pt x="842" y="1428"/>
                                </a:lnTo>
                                <a:lnTo>
                                  <a:pt x="830" y="1410"/>
                                </a:lnTo>
                                <a:lnTo>
                                  <a:pt x="816" y="1391"/>
                                </a:lnTo>
                                <a:lnTo>
                                  <a:pt x="803" y="1375"/>
                                </a:lnTo>
                                <a:lnTo>
                                  <a:pt x="787" y="1358"/>
                                </a:lnTo>
                                <a:lnTo>
                                  <a:pt x="772" y="1343"/>
                                </a:lnTo>
                                <a:lnTo>
                                  <a:pt x="755" y="1327"/>
                                </a:lnTo>
                                <a:lnTo>
                                  <a:pt x="738" y="1314"/>
                                </a:lnTo>
                                <a:lnTo>
                                  <a:pt x="720" y="1301"/>
                                </a:lnTo>
                                <a:lnTo>
                                  <a:pt x="703" y="1289"/>
                                </a:lnTo>
                                <a:lnTo>
                                  <a:pt x="684" y="1277"/>
                                </a:lnTo>
                                <a:lnTo>
                                  <a:pt x="664" y="1267"/>
                                </a:lnTo>
                                <a:lnTo>
                                  <a:pt x="644" y="1257"/>
                                </a:lnTo>
                                <a:lnTo>
                                  <a:pt x="625" y="1248"/>
                                </a:lnTo>
                                <a:lnTo>
                                  <a:pt x="604" y="1241"/>
                                </a:lnTo>
                                <a:lnTo>
                                  <a:pt x="583" y="1234"/>
                                </a:lnTo>
                                <a:lnTo>
                                  <a:pt x="562" y="1228"/>
                                </a:lnTo>
                                <a:lnTo>
                                  <a:pt x="540" y="1224"/>
                                </a:lnTo>
                                <a:lnTo>
                                  <a:pt x="518" y="1221"/>
                                </a:lnTo>
                                <a:lnTo>
                                  <a:pt x="496" y="1219"/>
                                </a:lnTo>
                                <a:lnTo>
                                  <a:pt x="474" y="1216"/>
                                </a:lnTo>
                                <a:lnTo>
                                  <a:pt x="451" y="1216"/>
                                </a:lnTo>
                                <a:lnTo>
                                  <a:pt x="428" y="1217"/>
                                </a:lnTo>
                                <a:lnTo>
                                  <a:pt x="406" y="1220"/>
                                </a:lnTo>
                                <a:lnTo>
                                  <a:pt x="382" y="1223"/>
                                </a:lnTo>
                                <a:lnTo>
                                  <a:pt x="359" y="1227"/>
                                </a:lnTo>
                                <a:lnTo>
                                  <a:pt x="336" y="1233"/>
                                </a:lnTo>
                                <a:lnTo>
                                  <a:pt x="314" y="1239"/>
                                </a:lnTo>
                                <a:lnTo>
                                  <a:pt x="292" y="1247"/>
                                </a:lnTo>
                                <a:lnTo>
                                  <a:pt x="271" y="1256"/>
                                </a:lnTo>
                                <a:lnTo>
                                  <a:pt x="250" y="1266"/>
                                </a:lnTo>
                                <a:lnTo>
                                  <a:pt x="231" y="1277"/>
                                </a:lnTo>
                                <a:lnTo>
                                  <a:pt x="211" y="1288"/>
                                </a:lnTo>
                                <a:lnTo>
                                  <a:pt x="192" y="1301"/>
                                </a:lnTo>
                                <a:lnTo>
                                  <a:pt x="175" y="1314"/>
                                </a:lnTo>
                                <a:lnTo>
                                  <a:pt x="157" y="1329"/>
                                </a:lnTo>
                                <a:lnTo>
                                  <a:pt x="140" y="1343"/>
                                </a:lnTo>
                                <a:lnTo>
                                  <a:pt x="125" y="1359"/>
                                </a:lnTo>
                                <a:lnTo>
                                  <a:pt x="111" y="1375"/>
                                </a:lnTo>
                                <a:lnTo>
                                  <a:pt x="96" y="1392"/>
                                </a:lnTo>
                                <a:lnTo>
                                  <a:pt x="83" y="1410"/>
                                </a:lnTo>
                                <a:lnTo>
                                  <a:pt x="71" y="1428"/>
                                </a:lnTo>
                                <a:lnTo>
                                  <a:pt x="60" y="1446"/>
                                </a:lnTo>
                                <a:lnTo>
                                  <a:pt x="49" y="1466"/>
                                </a:lnTo>
                                <a:lnTo>
                                  <a:pt x="40" y="1486"/>
                                </a:lnTo>
                                <a:lnTo>
                                  <a:pt x="31" y="1506"/>
                                </a:lnTo>
                                <a:lnTo>
                                  <a:pt x="24" y="1527"/>
                                </a:lnTo>
                                <a:lnTo>
                                  <a:pt x="17" y="1547"/>
                                </a:lnTo>
                                <a:lnTo>
                                  <a:pt x="12" y="1569"/>
                                </a:lnTo>
                                <a:lnTo>
                                  <a:pt x="7" y="1590"/>
                                </a:lnTo>
                                <a:lnTo>
                                  <a:pt x="4" y="1612"/>
                                </a:lnTo>
                                <a:lnTo>
                                  <a:pt x="1" y="1634"/>
                                </a:lnTo>
                                <a:lnTo>
                                  <a:pt x="0" y="1657"/>
                                </a:lnTo>
                                <a:lnTo>
                                  <a:pt x="0" y="1679"/>
                                </a:lnTo>
                                <a:lnTo>
                                  <a:pt x="1" y="1703"/>
                                </a:lnTo>
                                <a:lnTo>
                                  <a:pt x="2" y="1725"/>
                                </a:lnTo>
                                <a:lnTo>
                                  <a:pt x="5" y="1748"/>
                                </a:lnTo>
                                <a:lnTo>
                                  <a:pt x="9" y="1771"/>
                                </a:lnTo>
                                <a:lnTo>
                                  <a:pt x="15" y="1794"/>
                                </a:lnTo>
                                <a:lnTo>
                                  <a:pt x="26" y="1830"/>
                                </a:lnTo>
                                <a:lnTo>
                                  <a:pt x="37" y="1865"/>
                                </a:lnTo>
                                <a:lnTo>
                                  <a:pt x="48" y="1901"/>
                                </a:lnTo>
                                <a:lnTo>
                                  <a:pt x="61" y="1935"/>
                                </a:lnTo>
                                <a:lnTo>
                                  <a:pt x="73" y="1970"/>
                                </a:lnTo>
                                <a:lnTo>
                                  <a:pt x="88" y="2004"/>
                                </a:lnTo>
                                <a:lnTo>
                                  <a:pt x="117" y="2074"/>
                                </a:lnTo>
                                <a:lnTo>
                                  <a:pt x="149" y="2146"/>
                                </a:lnTo>
                                <a:lnTo>
                                  <a:pt x="186" y="2222"/>
                                </a:lnTo>
                                <a:lnTo>
                                  <a:pt x="266" y="2391"/>
                                </a:lnTo>
                                <a:lnTo>
                                  <a:pt x="985" y="2199"/>
                                </a:lnTo>
                                <a:lnTo>
                                  <a:pt x="969" y="2011"/>
                                </a:lnTo>
                                <a:lnTo>
                                  <a:pt x="961" y="1927"/>
                                </a:lnTo>
                                <a:lnTo>
                                  <a:pt x="952" y="1848"/>
                                </a:lnTo>
                                <a:lnTo>
                                  <a:pt x="942" y="1772"/>
                                </a:lnTo>
                                <a:lnTo>
                                  <a:pt x="937" y="1736"/>
                                </a:lnTo>
                                <a:lnTo>
                                  <a:pt x="930" y="1699"/>
                                </a:lnTo>
                                <a:lnTo>
                                  <a:pt x="924" y="1663"/>
                                </a:lnTo>
                                <a:lnTo>
                                  <a:pt x="916" y="1627"/>
                                </a:lnTo>
                                <a:lnTo>
                                  <a:pt x="907" y="1590"/>
                                </a:lnTo>
                                <a:lnTo>
                                  <a:pt x="897" y="1554"/>
                                </a:lnTo>
                                <a:close/>
                                <a:moveTo>
                                  <a:pt x="1606" y="3385"/>
                                </a:moveTo>
                                <a:lnTo>
                                  <a:pt x="1606" y="3385"/>
                                </a:lnTo>
                                <a:lnTo>
                                  <a:pt x="1548" y="3310"/>
                                </a:lnTo>
                                <a:lnTo>
                                  <a:pt x="1490" y="3238"/>
                                </a:lnTo>
                                <a:lnTo>
                                  <a:pt x="1378" y="3102"/>
                                </a:lnTo>
                                <a:lnTo>
                                  <a:pt x="1324" y="3036"/>
                                </a:lnTo>
                                <a:lnTo>
                                  <a:pt x="1273" y="2971"/>
                                </a:lnTo>
                                <a:lnTo>
                                  <a:pt x="1248" y="2938"/>
                                </a:lnTo>
                                <a:lnTo>
                                  <a:pt x="1224" y="2906"/>
                                </a:lnTo>
                                <a:lnTo>
                                  <a:pt x="1202" y="2873"/>
                                </a:lnTo>
                                <a:lnTo>
                                  <a:pt x="1180" y="2840"/>
                                </a:lnTo>
                                <a:lnTo>
                                  <a:pt x="424" y="3043"/>
                                </a:lnTo>
                                <a:lnTo>
                                  <a:pt x="421" y="3102"/>
                                </a:lnTo>
                                <a:lnTo>
                                  <a:pt x="414" y="3164"/>
                                </a:lnTo>
                                <a:lnTo>
                                  <a:pt x="408" y="3224"/>
                                </a:lnTo>
                                <a:lnTo>
                                  <a:pt x="399" y="3287"/>
                                </a:lnTo>
                                <a:lnTo>
                                  <a:pt x="379" y="3414"/>
                                </a:lnTo>
                                <a:lnTo>
                                  <a:pt x="357" y="3547"/>
                                </a:lnTo>
                                <a:lnTo>
                                  <a:pt x="347" y="3617"/>
                                </a:lnTo>
                                <a:lnTo>
                                  <a:pt x="337" y="3687"/>
                                </a:lnTo>
                                <a:lnTo>
                                  <a:pt x="329" y="3759"/>
                                </a:lnTo>
                                <a:lnTo>
                                  <a:pt x="321" y="3834"/>
                                </a:lnTo>
                                <a:lnTo>
                                  <a:pt x="314" y="3909"/>
                                </a:lnTo>
                                <a:lnTo>
                                  <a:pt x="310" y="3989"/>
                                </a:lnTo>
                                <a:lnTo>
                                  <a:pt x="308" y="4069"/>
                                </a:lnTo>
                                <a:lnTo>
                                  <a:pt x="308" y="4111"/>
                                </a:lnTo>
                                <a:lnTo>
                                  <a:pt x="309" y="4153"/>
                                </a:lnTo>
                                <a:lnTo>
                                  <a:pt x="311" y="4208"/>
                                </a:lnTo>
                                <a:lnTo>
                                  <a:pt x="315" y="4263"/>
                                </a:lnTo>
                                <a:lnTo>
                                  <a:pt x="322" y="4316"/>
                                </a:lnTo>
                                <a:lnTo>
                                  <a:pt x="331" y="4370"/>
                                </a:lnTo>
                                <a:lnTo>
                                  <a:pt x="343" y="4424"/>
                                </a:lnTo>
                                <a:lnTo>
                                  <a:pt x="356" y="4478"/>
                                </a:lnTo>
                                <a:lnTo>
                                  <a:pt x="371" y="4532"/>
                                </a:lnTo>
                                <a:lnTo>
                                  <a:pt x="390" y="4586"/>
                                </a:lnTo>
                                <a:lnTo>
                                  <a:pt x="403" y="4530"/>
                                </a:lnTo>
                                <a:lnTo>
                                  <a:pt x="420" y="4475"/>
                                </a:lnTo>
                                <a:lnTo>
                                  <a:pt x="437" y="4421"/>
                                </a:lnTo>
                                <a:lnTo>
                                  <a:pt x="457" y="4367"/>
                                </a:lnTo>
                                <a:lnTo>
                                  <a:pt x="479" y="4315"/>
                                </a:lnTo>
                                <a:lnTo>
                                  <a:pt x="502" y="4264"/>
                                </a:lnTo>
                                <a:lnTo>
                                  <a:pt x="528" y="4213"/>
                                </a:lnTo>
                                <a:lnTo>
                                  <a:pt x="554" y="4164"/>
                                </a:lnTo>
                                <a:lnTo>
                                  <a:pt x="583" y="4115"/>
                                </a:lnTo>
                                <a:lnTo>
                                  <a:pt x="612" y="4068"/>
                                </a:lnTo>
                                <a:lnTo>
                                  <a:pt x="644" y="4023"/>
                                </a:lnTo>
                                <a:lnTo>
                                  <a:pt x="677" y="3978"/>
                                </a:lnTo>
                                <a:lnTo>
                                  <a:pt x="713" y="3934"/>
                                </a:lnTo>
                                <a:lnTo>
                                  <a:pt x="749" y="3891"/>
                                </a:lnTo>
                                <a:lnTo>
                                  <a:pt x="786" y="3850"/>
                                </a:lnTo>
                                <a:lnTo>
                                  <a:pt x="825" y="3810"/>
                                </a:lnTo>
                                <a:lnTo>
                                  <a:pt x="865" y="3772"/>
                                </a:lnTo>
                                <a:lnTo>
                                  <a:pt x="907" y="3735"/>
                                </a:lnTo>
                                <a:lnTo>
                                  <a:pt x="950" y="3699"/>
                                </a:lnTo>
                                <a:lnTo>
                                  <a:pt x="994" y="3664"/>
                                </a:lnTo>
                                <a:lnTo>
                                  <a:pt x="1039" y="3632"/>
                                </a:lnTo>
                                <a:lnTo>
                                  <a:pt x="1086" y="3601"/>
                                </a:lnTo>
                                <a:lnTo>
                                  <a:pt x="1134" y="3572"/>
                                </a:lnTo>
                                <a:lnTo>
                                  <a:pt x="1182" y="3543"/>
                                </a:lnTo>
                                <a:lnTo>
                                  <a:pt x="1232" y="3518"/>
                                </a:lnTo>
                                <a:lnTo>
                                  <a:pt x="1282" y="3492"/>
                                </a:lnTo>
                                <a:lnTo>
                                  <a:pt x="1334" y="3470"/>
                                </a:lnTo>
                                <a:lnTo>
                                  <a:pt x="1387" y="3450"/>
                                </a:lnTo>
                                <a:lnTo>
                                  <a:pt x="1441" y="3431"/>
                                </a:lnTo>
                                <a:lnTo>
                                  <a:pt x="1495" y="3413"/>
                                </a:lnTo>
                                <a:lnTo>
                                  <a:pt x="1550" y="3398"/>
                                </a:lnTo>
                                <a:lnTo>
                                  <a:pt x="1606" y="3385"/>
                                </a:lnTo>
                                <a:close/>
                                <a:moveTo>
                                  <a:pt x="4434" y="2331"/>
                                </a:moveTo>
                                <a:lnTo>
                                  <a:pt x="3769" y="2201"/>
                                </a:lnTo>
                                <a:lnTo>
                                  <a:pt x="3766" y="2231"/>
                                </a:lnTo>
                                <a:lnTo>
                                  <a:pt x="3762" y="2258"/>
                                </a:lnTo>
                                <a:lnTo>
                                  <a:pt x="3758" y="2287"/>
                                </a:lnTo>
                                <a:lnTo>
                                  <a:pt x="3754" y="2314"/>
                                </a:lnTo>
                                <a:lnTo>
                                  <a:pt x="3747" y="2342"/>
                                </a:lnTo>
                                <a:lnTo>
                                  <a:pt x="3741" y="2368"/>
                                </a:lnTo>
                                <a:lnTo>
                                  <a:pt x="3734" y="2395"/>
                                </a:lnTo>
                                <a:lnTo>
                                  <a:pt x="3726" y="2421"/>
                                </a:lnTo>
                                <a:lnTo>
                                  <a:pt x="4393" y="2550"/>
                                </a:lnTo>
                                <a:lnTo>
                                  <a:pt x="4395" y="2523"/>
                                </a:lnTo>
                                <a:lnTo>
                                  <a:pt x="4398" y="2496"/>
                                </a:lnTo>
                                <a:lnTo>
                                  <a:pt x="4402" y="2468"/>
                                </a:lnTo>
                                <a:lnTo>
                                  <a:pt x="4407" y="2441"/>
                                </a:lnTo>
                                <a:lnTo>
                                  <a:pt x="4413" y="2413"/>
                                </a:lnTo>
                                <a:lnTo>
                                  <a:pt x="4418" y="2386"/>
                                </a:lnTo>
                                <a:lnTo>
                                  <a:pt x="4426" y="2358"/>
                                </a:lnTo>
                                <a:lnTo>
                                  <a:pt x="4434" y="2331"/>
                                </a:lnTo>
                                <a:close/>
                                <a:moveTo>
                                  <a:pt x="414" y="2814"/>
                                </a:moveTo>
                                <a:lnTo>
                                  <a:pt x="1071" y="2638"/>
                                </a:lnTo>
                                <a:lnTo>
                                  <a:pt x="1061" y="2612"/>
                                </a:lnTo>
                                <a:lnTo>
                                  <a:pt x="1053" y="2587"/>
                                </a:lnTo>
                                <a:lnTo>
                                  <a:pt x="1044" y="2561"/>
                                </a:lnTo>
                                <a:lnTo>
                                  <a:pt x="1036" y="2534"/>
                                </a:lnTo>
                                <a:lnTo>
                                  <a:pt x="1028" y="2507"/>
                                </a:lnTo>
                                <a:lnTo>
                                  <a:pt x="1022" y="2479"/>
                                </a:lnTo>
                                <a:lnTo>
                                  <a:pt x="1016" y="2452"/>
                                </a:lnTo>
                                <a:lnTo>
                                  <a:pt x="1011" y="2423"/>
                                </a:lnTo>
                                <a:lnTo>
                                  <a:pt x="357" y="2598"/>
                                </a:lnTo>
                                <a:lnTo>
                                  <a:pt x="367" y="2626"/>
                                </a:lnTo>
                                <a:lnTo>
                                  <a:pt x="377" y="2652"/>
                                </a:lnTo>
                                <a:lnTo>
                                  <a:pt x="385" y="2679"/>
                                </a:lnTo>
                                <a:lnTo>
                                  <a:pt x="392" y="2706"/>
                                </a:lnTo>
                                <a:lnTo>
                                  <a:pt x="399" y="2733"/>
                                </a:lnTo>
                                <a:lnTo>
                                  <a:pt x="406" y="2760"/>
                                </a:lnTo>
                                <a:lnTo>
                                  <a:pt x="410" y="2787"/>
                                </a:lnTo>
                                <a:lnTo>
                                  <a:pt x="414" y="2814"/>
                                </a:lnTo>
                                <a:close/>
                                <a:moveTo>
                                  <a:pt x="2068" y="3353"/>
                                </a:moveTo>
                                <a:lnTo>
                                  <a:pt x="2068" y="3353"/>
                                </a:lnTo>
                                <a:lnTo>
                                  <a:pt x="2064" y="3318"/>
                                </a:lnTo>
                                <a:lnTo>
                                  <a:pt x="2059" y="3282"/>
                                </a:lnTo>
                                <a:lnTo>
                                  <a:pt x="2056" y="3247"/>
                                </a:lnTo>
                                <a:lnTo>
                                  <a:pt x="2054" y="3213"/>
                                </a:lnTo>
                                <a:lnTo>
                                  <a:pt x="2053" y="3179"/>
                                </a:lnTo>
                                <a:lnTo>
                                  <a:pt x="2052" y="3145"/>
                                </a:lnTo>
                                <a:lnTo>
                                  <a:pt x="2053" y="3111"/>
                                </a:lnTo>
                                <a:lnTo>
                                  <a:pt x="2053" y="3078"/>
                                </a:lnTo>
                                <a:lnTo>
                                  <a:pt x="2055" y="3044"/>
                                </a:lnTo>
                                <a:lnTo>
                                  <a:pt x="2057" y="3011"/>
                                </a:lnTo>
                                <a:lnTo>
                                  <a:pt x="2061" y="2978"/>
                                </a:lnTo>
                                <a:lnTo>
                                  <a:pt x="2065" y="2945"/>
                                </a:lnTo>
                                <a:lnTo>
                                  <a:pt x="2070" y="2912"/>
                                </a:lnTo>
                                <a:lnTo>
                                  <a:pt x="2076" y="2879"/>
                                </a:lnTo>
                                <a:lnTo>
                                  <a:pt x="2083" y="2846"/>
                                </a:lnTo>
                                <a:lnTo>
                                  <a:pt x="2090" y="2814"/>
                                </a:lnTo>
                                <a:lnTo>
                                  <a:pt x="2101" y="2773"/>
                                </a:lnTo>
                                <a:lnTo>
                                  <a:pt x="2112" y="2732"/>
                                </a:lnTo>
                                <a:lnTo>
                                  <a:pt x="2135" y="2655"/>
                                </a:lnTo>
                                <a:lnTo>
                                  <a:pt x="2159" y="2580"/>
                                </a:lnTo>
                                <a:lnTo>
                                  <a:pt x="2185" y="2508"/>
                                </a:lnTo>
                                <a:lnTo>
                                  <a:pt x="2211" y="2439"/>
                                </a:lnTo>
                                <a:lnTo>
                                  <a:pt x="2239" y="2370"/>
                                </a:lnTo>
                                <a:lnTo>
                                  <a:pt x="2266" y="2305"/>
                                </a:lnTo>
                                <a:lnTo>
                                  <a:pt x="2295" y="2242"/>
                                </a:lnTo>
                                <a:lnTo>
                                  <a:pt x="2350" y="2118"/>
                                </a:lnTo>
                                <a:lnTo>
                                  <a:pt x="2402" y="2001"/>
                                </a:lnTo>
                                <a:lnTo>
                                  <a:pt x="2427" y="1942"/>
                                </a:lnTo>
                                <a:lnTo>
                                  <a:pt x="2450" y="1885"/>
                                </a:lnTo>
                                <a:lnTo>
                                  <a:pt x="2471" y="1828"/>
                                </a:lnTo>
                                <a:lnTo>
                                  <a:pt x="2489" y="1771"/>
                                </a:lnTo>
                                <a:lnTo>
                                  <a:pt x="3272" y="1771"/>
                                </a:lnTo>
                                <a:lnTo>
                                  <a:pt x="3284" y="1805"/>
                                </a:lnTo>
                                <a:lnTo>
                                  <a:pt x="3296" y="1839"/>
                                </a:lnTo>
                                <a:lnTo>
                                  <a:pt x="3322" y="1907"/>
                                </a:lnTo>
                                <a:lnTo>
                                  <a:pt x="3351" y="1977"/>
                                </a:lnTo>
                                <a:lnTo>
                                  <a:pt x="3383" y="2047"/>
                                </a:lnTo>
                                <a:lnTo>
                                  <a:pt x="3448" y="2190"/>
                                </a:lnTo>
                                <a:lnTo>
                                  <a:pt x="3482" y="2265"/>
                                </a:lnTo>
                                <a:lnTo>
                                  <a:pt x="3516" y="2342"/>
                                </a:lnTo>
                                <a:lnTo>
                                  <a:pt x="3503" y="2384"/>
                                </a:lnTo>
                                <a:lnTo>
                                  <a:pt x="3494" y="2406"/>
                                </a:lnTo>
                                <a:lnTo>
                                  <a:pt x="3485" y="2428"/>
                                </a:lnTo>
                                <a:lnTo>
                                  <a:pt x="3475" y="2451"/>
                                </a:lnTo>
                                <a:lnTo>
                                  <a:pt x="3464" y="2475"/>
                                </a:lnTo>
                                <a:lnTo>
                                  <a:pt x="3452" y="2498"/>
                                </a:lnTo>
                                <a:lnTo>
                                  <a:pt x="3438" y="2523"/>
                                </a:lnTo>
                                <a:lnTo>
                                  <a:pt x="3411" y="2568"/>
                                </a:lnTo>
                                <a:lnTo>
                                  <a:pt x="3386" y="2609"/>
                                </a:lnTo>
                                <a:lnTo>
                                  <a:pt x="3362" y="2649"/>
                                </a:lnTo>
                                <a:lnTo>
                                  <a:pt x="3337" y="2687"/>
                                </a:lnTo>
                                <a:lnTo>
                                  <a:pt x="3286" y="2762"/>
                                </a:lnTo>
                                <a:lnTo>
                                  <a:pt x="3231" y="2840"/>
                                </a:lnTo>
                                <a:lnTo>
                                  <a:pt x="3183" y="2908"/>
                                </a:lnTo>
                                <a:lnTo>
                                  <a:pt x="3134" y="2979"/>
                                </a:lnTo>
                                <a:lnTo>
                                  <a:pt x="3084" y="3052"/>
                                </a:lnTo>
                                <a:lnTo>
                                  <a:pt x="3034" y="3129"/>
                                </a:lnTo>
                                <a:lnTo>
                                  <a:pt x="3009" y="3170"/>
                                </a:lnTo>
                                <a:lnTo>
                                  <a:pt x="2985" y="3211"/>
                                </a:lnTo>
                                <a:lnTo>
                                  <a:pt x="2959" y="3254"/>
                                </a:lnTo>
                                <a:lnTo>
                                  <a:pt x="2935" y="3297"/>
                                </a:lnTo>
                                <a:lnTo>
                                  <a:pt x="2911" y="3342"/>
                                </a:lnTo>
                                <a:lnTo>
                                  <a:pt x="2887" y="3387"/>
                                </a:lnTo>
                                <a:lnTo>
                                  <a:pt x="2863" y="3434"/>
                                </a:lnTo>
                                <a:lnTo>
                                  <a:pt x="2840" y="3484"/>
                                </a:lnTo>
                                <a:lnTo>
                                  <a:pt x="2817" y="3536"/>
                                </a:lnTo>
                                <a:lnTo>
                                  <a:pt x="2795" y="3590"/>
                                </a:lnTo>
                                <a:lnTo>
                                  <a:pt x="2756" y="3566"/>
                                </a:lnTo>
                                <a:lnTo>
                                  <a:pt x="2714" y="3543"/>
                                </a:lnTo>
                                <a:lnTo>
                                  <a:pt x="2672" y="3521"/>
                                </a:lnTo>
                                <a:lnTo>
                                  <a:pt x="2629" y="3499"/>
                                </a:lnTo>
                                <a:lnTo>
                                  <a:pt x="2585" y="3480"/>
                                </a:lnTo>
                                <a:lnTo>
                                  <a:pt x="2541" y="3462"/>
                                </a:lnTo>
                                <a:lnTo>
                                  <a:pt x="2497" y="3444"/>
                                </a:lnTo>
                                <a:lnTo>
                                  <a:pt x="2451" y="3429"/>
                                </a:lnTo>
                                <a:lnTo>
                                  <a:pt x="2405" y="3414"/>
                                </a:lnTo>
                                <a:lnTo>
                                  <a:pt x="2358" y="3401"/>
                                </a:lnTo>
                                <a:lnTo>
                                  <a:pt x="2311" y="3389"/>
                                </a:lnTo>
                                <a:lnTo>
                                  <a:pt x="2264" y="3379"/>
                                </a:lnTo>
                                <a:lnTo>
                                  <a:pt x="2215" y="3370"/>
                                </a:lnTo>
                                <a:lnTo>
                                  <a:pt x="2167" y="3363"/>
                                </a:lnTo>
                                <a:lnTo>
                                  <a:pt x="2118" y="3357"/>
                                </a:lnTo>
                                <a:lnTo>
                                  <a:pt x="2068" y="3353"/>
                                </a:lnTo>
                                <a:close/>
                                <a:moveTo>
                                  <a:pt x="3251" y="1101"/>
                                </a:moveTo>
                                <a:lnTo>
                                  <a:pt x="3251" y="1101"/>
                                </a:lnTo>
                                <a:lnTo>
                                  <a:pt x="3283" y="915"/>
                                </a:lnTo>
                                <a:lnTo>
                                  <a:pt x="3297" y="832"/>
                                </a:lnTo>
                                <a:lnTo>
                                  <a:pt x="3309" y="753"/>
                                </a:lnTo>
                                <a:lnTo>
                                  <a:pt x="3319" y="678"/>
                                </a:lnTo>
                                <a:lnTo>
                                  <a:pt x="3323" y="641"/>
                                </a:lnTo>
                                <a:lnTo>
                                  <a:pt x="3327" y="605"/>
                                </a:lnTo>
                                <a:lnTo>
                                  <a:pt x="3329" y="567"/>
                                </a:lnTo>
                                <a:lnTo>
                                  <a:pt x="3331" y="531"/>
                                </a:lnTo>
                                <a:lnTo>
                                  <a:pt x="3332" y="494"/>
                                </a:lnTo>
                                <a:lnTo>
                                  <a:pt x="3332" y="455"/>
                                </a:lnTo>
                                <a:lnTo>
                                  <a:pt x="3332" y="432"/>
                                </a:lnTo>
                                <a:lnTo>
                                  <a:pt x="3330" y="409"/>
                                </a:lnTo>
                                <a:lnTo>
                                  <a:pt x="3327" y="386"/>
                                </a:lnTo>
                                <a:lnTo>
                                  <a:pt x="3323" y="364"/>
                                </a:lnTo>
                                <a:lnTo>
                                  <a:pt x="3318" y="342"/>
                                </a:lnTo>
                                <a:lnTo>
                                  <a:pt x="3311" y="320"/>
                                </a:lnTo>
                                <a:lnTo>
                                  <a:pt x="3305" y="299"/>
                                </a:lnTo>
                                <a:lnTo>
                                  <a:pt x="3296" y="278"/>
                                </a:lnTo>
                                <a:lnTo>
                                  <a:pt x="3287" y="257"/>
                                </a:lnTo>
                                <a:lnTo>
                                  <a:pt x="3276" y="238"/>
                                </a:lnTo>
                                <a:lnTo>
                                  <a:pt x="3265" y="218"/>
                                </a:lnTo>
                                <a:lnTo>
                                  <a:pt x="3253" y="200"/>
                                </a:lnTo>
                                <a:lnTo>
                                  <a:pt x="3241" y="182"/>
                                </a:lnTo>
                                <a:lnTo>
                                  <a:pt x="3227" y="165"/>
                                </a:lnTo>
                                <a:lnTo>
                                  <a:pt x="3212" y="148"/>
                                </a:lnTo>
                                <a:lnTo>
                                  <a:pt x="3197" y="133"/>
                                </a:lnTo>
                                <a:lnTo>
                                  <a:pt x="3181" y="117"/>
                                </a:lnTo>
                                <a:lnTo>
                                  <a:pt x="3165" y="103"/>
                                </a:lnTo>
                                <a:lnTo>
                                  <a:pt x="3147" y="90"/>
                                </a:lnTo>
                                <a:lnTo>
                                  <a:pt x="3130" y="78"/>
                                </a:lnTo>
                                <a:lnTo>
                                  <a:pt x="3111" y="66"/>
                                </a:lnTo>
                                <a:lnTo>
                                  <a:pt x="3091" y="55"/>
                                </a:lnTo>
                                <a:lnTo>
                                  <a:pt x="3071" y="45"/>
                                </a:lnTo>
                                <a:lnTo>
                                  <a:pt x="3052" y="35"/>
                                </a:lnTo>
                                <a:lnTo>
                                  <a:pt x="3031" y="27"/>
                                </a:lnTo>
                                <a:lnTo>
                                  <a:pt x="3010" y="20"/>
                                </a:lnTo>
                                <a:lnTo>
                                  <a:pt x="2988" y="14"/>
                                </a:lnTo>
                                <a:lnTo>
                                  <a:pt x="2966" y="9"/>
                                </a:lnTo>
                                <a:lnTo>
                                  <a:pt x="2943" y="5"/>
                                </a:lnTo>
                                <a:lnTo>
                                  <a:pt x="2921" y="2"/>
                                </a:lnTo>
                                <a:lnTo>
                                  <a:pt x="2898" y="1"/>
                                </a:lnTo>
                                <a:lnTo>
                                  <a:pt x="2873" y="0"/>
                                </a:lnTo>
                                <a:lnTo>
                                  <a:pt x="2850" y="1"/>
                                </a:lnTo>
                                <a:lnTo>
                                  <a:pt x="2827" y="3"/>
                                </a:lnTo>
                                <a:lnTo>
                                  <a:pt x="2804" y="5"/>
                                </a:lnTo>
                                <a:lnTo>
                                  <a:pt x="2781" y="9"/>
                                </a:lnTo>
                                <a:lnTo>
                                  <a:pt x="2759" y="15"/>
                                </a:lnTo>
                                <a:lnTo>
                                  <a:pt x="2738" y="22"/>
                                </a:lnTo>
                                <a:lnTo>
                                  <a:pt x="2716" y="28"/>
                                </a:lnTo>
                                <a:lnTo>
                                  <a:pt x="2695" y="37"/>
                                </a:lnTo>
                                <a:lnTo>
                                  <a:pt x="2675" y="46"/>
                                </a:lnTo>
                                <a:lnTo>
                                  <a:pt x="2656" y="56"/>
                                </a:lnTo>
                                <a:lnTo>
                                  <a:pt x="2637" y="67"/>
                                </a:lnTo>
                                <a:lnTo>
                                  <a:pt x="2618" y="79"/>
                                </a:lnTo>
                                <a:lnTo>
                                  <a:pt x="2601" y="92"/>
                                </a:lnTo>
                                <a:lnTo>
                                  <a:pt x="2583" y="105"/>
                                </a:lnTo>
                                <a:lnTo>
                                  <a:pt x="2566" y="119"/>
                                </a:lnTo>
                                <a:lnTo>
                                  <a:pt x="2551" y="135"/>
                                </a:lnTo>
                                <a:lnTo>
                                  <a:pt x="2536" y="151"/>
                                </a:lnTo>
                                <a:lnTo>
                                  <a:pt x="2521" y="168"/>
                                </a:lnTo>
                                <a:lnTo>
                                  <a:pt x="2508" y="185"/>
                                </a:lnTo>
                                <a:lnTo>
                                  <a:pt x="2495" y="203"/>
                                </a:lnTo>
                                <a:lnTo>
                                  <a:pt x="2484" y="222"/>
                                </a:lnTo>
                                <a:lnTo>
                                  <a:pt x="2473" y="240"/>
                                </a:lnTo>
                                <a:lnTo>
                                  <a:pt x="2462" y="260"/>
                                </a:lnTo>
                                <a:lnTo>
                                  <a:pt x="2453" y="281"/>
                                </a:lnTo>
                                <a:lnTo>
                                  <a:pt x="2445" y="302"/>
                                </a:lnTo>
                                <a:lnTo>
                                  <a:pt x="2438" y="323"/>
                                </a:lnTo>
                                <a:lnTo>
                                  <a:pt x="2432" y="345"/>
                                </a:lnTo>
                                <a:lnTo>
                                  <a:pt x="2427" y="367"/>
                                </a:lnTo>
                                <a:lnTo>
                                  <a:pt x="2423" y="389"/>
                                </a:lnTo>
                                <a:lnTo>
                                  <a:pt x="2420" y="412"/>
                                </a:lnTo>
                                <a:lnTo>
                                  <a:pt x="2419" y="435"/>
                                </a:lnTo>
                                <a:lnTo>
                                  <a:pt x="2418" y="458"/>
                                </a:lnTo>
                                <a:lnTo>
                                  <a:pt x="2419" y="497"/>
                                </a:lnTo>
                                <a:lnTo>
                                  <a:pt x="2420" y="534"/>
                                </a:lnTo>
                                <a:lnTo>
                                  <a:pt x="2422" y="571"/>
                                </a:lnTo>
                                <a:lnTo>
                                  <a:pt x="2426" y="607"/>
                                </a:lnTo>
                                <a:lnTo>
                                  <a:pt x="2429" y="644"/>
                                </a:lnTo>
                                <a:lnTo>
                                  <a:pt x="2433" y="681"/>
                                </a:lnTo>
                                <a:lnTo>
                                  <a:pt x="2443" y="755"/>
                                </a:lnTo>
                                <a:lnTo>
                                  <a:pt x="2456" y="833"/>
                                </a:lnTo>
                                <a:lnTo>
                                  <a:pt x="2471" y="916"/>
                                </a:lnTo>
                                <a:lnTo>
                                  <a:pt x="2505" y="1101"/>
                                </a:lnTo>
                                <a:lnTo>
                                  <a:pt x="3251" y="1101"/>
                                </a:lnTo>
                                <a:close/>
                                <a:moveTo>
                                  <a:pt x="3220" y="1547"/>
                                </a:moveTo>
                                <a:lnTo>
                                  <a:pt x="3220" y="1547"/>
                                </a:lnTo>
                                <a:lnTo>
                                  <a:pt x="3217" y="1521"/>
                                </a:lnTo>
                                <a:lnTo>
                                  <a:pt x="3214" y="1494"/>
                                </a:lnTo>
                                <a:lnTo>
                                  <a:pt x="3212" y="1466"/>
                                </a:lnTo>
                                <a:lnTo>
                                  <a:pt x="3212" y="1439"/>
                                </a:lnTo>
                                <a:lnTo>
                                  <a:pt x="3212" y="1410"/>
                                </a:lnTo>
                                <a:lnTo>
                                  <a:pt x="3213" y="1381"/>
                                </a:lnTo>
                                <a:lnTo>
                                  <a:pt x="3214" y="1353"/>
                                </a:lnTo>
                                <a:lnTo>
                                  <a:pt x="3218" y="1324"/>
                                </a:lnTo>
                                <a:lnTo>
                                  <a:pt x="2540" y="1324"/>
                                </a:lnTo>
                                <a:lnTo>
                                  <a:pt x="2542" y="1353"/>
                                </a:lnTo>
                                <a:lnTo>
                                  <a:pt x="2544" y="1381"/>
                                </a:lnTo>
                                <a:lnTo>
                                  <a:pt x="2546" y="1410"/>
                                </a:lnTo>
                                <a:lnTo>
                                  <a:pt x="2547" y="1439"/>
                                </a:lnTo>
                                <a:lnTo>
                                  <a:pt x="2546" y="1466"/>
                                </a:lnTo>
                                <a:lnTo>
                                  <a:pt x="2544" y="1494"/>
                                </a:lnTo>
                                <a:lnTo>
                                  <a:pt x="2542" y="1521"/>
                                </a:lnTo>
                                <a:lnTo>
                                  <a:pt x="2540" y="1547"/>
                                </a:lnTo>
                                <a:lnTo>
                                  <a:pt x="3220" y="1547"/>
                                </a:lnTo>
                                <a:close/>
                                <a:moveTo>
                                  <a:pt x="1949" y="3569"/>
                                </a:moveTo>
                                <a:lnTo>
                                  <a:pt x="1949" y="3569"/>
                                </a:lnTo>
                                <a:lnTo>
                                  <a:pt x="1917" y="3571"/>
                                </a:lnTo>
                                <a:lnTo>
                                  <a:pt x="1884" y="3572"/>
                                </a:lnTo>
                                <a:lnTo>
                                  <a:pt x="1852" y="3574"/>
                                </a:lnTo>
                                <a:lnTo>
                                  <a:pt x="1820" y="3576"/>
                                </a:lnTo>
                                <a:lnTo>
                                  <a:pt x="1789" y="3579"/>
                                </a:lnTo>
                                <a:lnTo>
                                  <a:pt x="1757" y="3584"/>
                                </a:lnTo>
                                <a:lnTo>
                                  <a:pt x="1725" y="3588"/>
                                </a:lnTo>
                                <a:lnTo>
                                  <a:pt x="1694" y="3595"/>
                                </a:lnTo>
                                <a:lnTo>
                                  <a:pt x="1663" y="3600"/>
                                </a:lnTo>
                                <a:lnTo>
                                  <a:pt x="1632" y="3608"/>
                                </a:lnTo>
                                <a:lnTo>
                                  <a:pt x="1602" y="3616"/>
                                </a:lnTo>
                                <a:lnTo>
                                  <a:pt x="1572" y="3623"/>
                                </a:lnTo>
                                <a:lnTo>
                                  <a:pt x="1541" y="3633"/>
                                </a:lnTo>
                                <a:lnTo>
                                  <a:pt x="1511" y="3642"/>
                                </a:lnTo>
                                <a:lnTo>
                                  <a:pt x="1483" y="3653"/>
                                </a:lnTo>
                                <a:lnTo>
                                  <a:pt x="1453" y="3664"/>
                                </a:lnTo>
                                <a:lnTo>
                                  <a:pt x="1462" y="3677"/>
                                </a:lnTo>
                                <a:lnTo>
                                  <a:pt x="1469" y="3691"/>
                                </a:lnTo>
                                <a:lnTo>
                                  <a:pt x="1476" y="3706"/>
                                </a:lnTo>
                                <a:lnTo>
                                  <a:pt x="1483" y="3720"/>
                                </a:lnTo>
                                <a:lnTo>
                                  <a:pt x="1487" y="3736"/>
                                </a:lnTo>
                                <a:lnTo>
                                  <a:pt x="1490" y="3752"/>
                                </a:lnTo>
                                <a:lnTo>
                                  <a:pt x="1493" y="3769"/>
                                </a:lnTo>
                                <a:lnTo>
                                  <a:pt x="1493" y="3785"/>
                                </a:lnTo>
                                <a:lnTo>
                                  <a:pt x="1491" y="3807"/>
                                </a:lnTo>
                                <a:lnTo>
                                  <a:pt x="1488" y="3829"/>
                                </a:lnTo>
                                <a:lnTo>
                                  <a:pt x="1483" y="3849"/>
                                </a:lnTo>
                                <a:lnTo>
                                  <a:pt x="1476" y="3869"/>
                                </a:lnTo>
                                <a:lnTo>
                                  <a:pt x="1467" y="3887"/>
                                </a:lnTo>
                                <a:lnTo>
                                  <a:pt x="1456" y="3905"/>
                                </a:lnTo>
                                <a:lnTo>
                                  <a:pt x="1444" y="3922"/>
                                </a:lnTo>
                                <a:lnTo>
                                  <a:pt x="1430" y="3937"/>
                                </a:lnTo>
                                <a:lnTo>
                                  <a:pt x="1414" y="3951"/>
                                </a:lnTo>
                                <a:lnTo>
                                  <a:pt x="1398" y="3963"/>
                                </a:lnTo>
                                <a:lnTo>
                                  <a:pt x="1380" y="3974"/>
                                </a:lnTo>
                                <a:lnTo>
                                  <a:pt x="1362" y="3983"/>
                                </a:lnTo>
                                <a:lnTo>
                                  <a:pt x="1342" y="3990"/>
                                </a:lnTo>
                                <a:lnTo>
                                  <a:pt x="1322" y="3995"/>
                                </a:lnTo>
                                <a:lnTo>
                                  <a:pt x="1300" y="3999"/>
                                </a:lnTo>
                                <a:lnTo>
                                  <a:pt x="1279" y="4000"/>
                                </a:lnTo>
                                <a:lnTo>
                                  <a:pt x="1263" y="4000"/>
                                </a:lnTo>
                                <a:lnTo>
                                  <a:pt x="1247" y="3997"/>
                                </a:lnTo>
                                <a:lnTo>
                                  <a:pt x="1232" y="3994"/>
                                </a:lnTo>
                                <a:lnTo>
                                  <a:pt x="1216" y="3991"/>
                                </a:lnTo>
                                <a:lnTo>
                                  <a:pt x="1202" y="3985"/>
                                </a:lnTo>
                                <a:lnTo>
                                  <a:pt x="1189" y="3980"/>
                                </a:lnTo>
                                <a:lnTo>
                                  <a:pt x="1176" y="3973"/>
                                </a:lnTo>
                                <a:lnTo>
                                  <a:pt x="1163" y="3966"/>
                                </a:lnTo>
                                <a:lnTo>
                                  <a:pt x="1150" y="3957"/>
                                </a:lnTo>
                                <a:lnTo>
                                  <a:pt x="1138" y="3947"/>
                                </a:lnTo>
                                <a:lnTo>
                                  <a:pt x="1127" y="3937"/>
                                </a:lnTo>
                                <a:lnTo>
                                  <a:pt x="1117" y="3926"/>
                                </a:lnTo>
                                <a:lnTo>
                                  <a:pt x="1108" y="3915"/>
                                </a:lnTo>
                                <a:lnTo>
                                  <a:pt x="1100" y="3902"/>
                                </a:lnTo>
                                <a:lnTo>
                                  <a:pt x="1092" y="3890"/>
                                </a:lnTo>
                                <a:lnTo>
                                  <a:pt x="1084" y="3876"/>
                                </a:lnTo>
                                <a:lnTo>
                                  <a:pt x="1050" y="3905"/>
                                </a:lnTo>
                                <a:lnTo>
                                  <a:pt x="1017" y="3935"/>
                                </a:lnTo>
                                <a:lnTo>
                                  <a:pt x="985" y="3964"/>
                                </a:lnTo>
                                <a:lnTo>
                                  <a:pt x="955" y="3996"/>
                                </a:lnTo>
                                <a:lnTo>
                                  <a:pt x="924" y="4029"/>
                                </a:lnTo>
                                <a:lnTo>
                                  <a:pt x="895" y="4063"/>
                                </a:lnTo>
                                <a:lnTo>
                                  <a:pt x="867" y="4098"/>
                                </a:lnTo>
                                <a:lnTo>
                                  <a:pt x="840" y="4133"/>
                                </a:lnTo>
                                <a:lnTo>
                                  <a:pt x="852" y="4140"/>
                                </a:lnTo>
                                <a:lnTo>
                                  <a:pt x="864" y="4148"/>
                                </a:lnTo>
                                <a:lnTo>
                                  <a:pt x="875" y="4157"/>
                                </a:lnTo>
                                <a:lnTo>
                                  <a:pt x="886" y="4166"/>
                                </a:lnTo>
                                <a:lnTo>
                                  <a:pt x="896" y="4177"/>
                                </a:lnTo>
                                <a:lnTo>
                                  <a:pt x="906" y="4187"/>
                                </a:lnTo>
                                <a:lnTo>
                                  <a:pt x="915" y="4199"/>
                                </a:lnTo>
                                <a:lnTo>
                                  <a:pt x="923" y="4210"/>
                                </a:lnTo>
                                <a:lnTo>
                                  <a:pt x="930" y="4223"/>
                                </a:lnTo>
                                <a:lnTo>
                                  <a:pt x="936" y="4235"/>
                                </a:lnTo>
                                <a:lnTo>
                                  <a:pt x="941" y="4249"/>
                                </a:lnTo>
                                <a:lnTo>
                                  <a:pt x="946" y="4263"/>
                                </a:lnTo>
                                <a:lnTo>
                                  <a:pt x="950" y="4277"/>
                                </a:lnTo>
                                <a:lnTo>
                                  <a:pt x="952" y="4291"/>
                                </a:lnTo>
                                <a:lnTo>
                                  <a:pt x="955" y="4307"/>
                                </a:lnTo>
                                <a:lnTo>
                                  <a:pt x="955" y="4322"/>
                                </a:lnTo>
                                <a:lnTo>
                                  <a:pt x="953" y="4344"/>
                                </a:lnTo>
                                <a:lnTo>
                                  <a:pt x="950" y="4365"/>
                                </a:lnTo>
                                <a:lnTo>
                                  <a:pt x="945" y="4386"/>
                                </a:lnTo>
                                <a:lnTo>
                                  <a:pt x="938" y="4406"/>
                                </a:lnTo>
                                <a:lnTo>
                                  <a:pt x="929" y="4424"/>
                                </a:lnTo>
                                <a:lnTo>
                                  <a:pt x="918" y="4442"/>
                                </a:lnTo>
                                <a:lnTo>
                                  <a:pt x="906" y="4458"/>
                                </a:lnTo>
                                <a:lnTo>
                                  <a:pt x="892" y="4474"/>
                                </a:lnTo>
                                <a:lnTo>
                                  <a:pt x="876" y="4487"/>
                                </a:lnTo>
                                <a:lnTo>
                                  <a:pt x="860" y="4500"/>
                                </a:lnTo>
                                <a:lnTo>
                                  <a:pt x="842" y="4510"/>
                                </a:lnTo>
                                <a:lnTo>
                                  <a:pt x="824" y="4520"/>
                                </a:lnTo>
                                <a:lnTo>
                                  <a:pt x="804" y="4527"/>
                                </a:lnTo>
                                <a:lnTo>
                                  <a:pt x="784" y="4532"/>
                                </a:lnTo>
                                <a:lnTo>
                                  <a:pt x="762" y="4535"/>
                                </a:lnTo>
                                <a:lnTo>
                                  <a:pt x="740" y="4537"/>
                                </a:lnTo>
                                <a:lnTo>
                                  <a:pt x="727" y="4535"/>
                                </a:lnTo>
                                <a:lnTo>
                                  <a:pt x="715" y="4534"/>
                                </a:lnTo>
                                <a:lnTo>
                                  <a:pt x="702" y="4533"/>
                                </a:lnTo>
                                <a:lnTo>
                                  <a:pt x="689" y="4530"/>
                                </a:lnTo>
                                <a:lnTo>
                                  <a:pt x="677" y="4527"/>
                                </a:lnTo>
                                <a:lnTo>
                                  <a:pt x="665" y="4522"/>
                                </a:lnTo>
                                <a:lnTo>
                                  <a:pt x="653" y="4518"/>
                                </a:lnTo>
                                <a:lnTo>
                                  <a:pt x="642" y="4512"/>
                                </a:lnTo>
                                <a:lnTo>
                                  <a:pt x="626" y="4564"/>
                                </a:lnTo>
                                <a:lnTo>
                                  <a:pt x="611" y="4617"/>
                                </a:lnTo>
                                <a:lnTo>
                                  <a:pt x="599" y="4671"/>
                                </a:lnTo>
                                <a:lnTo>
                                  <a:pt x="588" y="4726"/>
                                </a:lnTo>
                                <a:lnTo>
                                  <a:pt x="581" y="4781"/>
                                </a:lnTo>
                                <a:lnTo>
                                  <a:pt x="575" y="4836"/>
                                </a:lnTo>
                                <a:lnTo>
                                  <a:pt x="571" y="4893"/>
                                </a:lnTo>
                                <a:lnTo>
                                  <a:pt x="570" y="4950"/>
                                </a:lnTo>
                                <a:lnTo>
                                  <a:pt x="571" y="4985"/>
                                </a:lnTo>
                                <a:lnTo>
                                  <a:pt x="572" y="5021"/>
                                </a:lnTo>
                                <a:lnTo>
                                  <a:pt x="574" y="5056"/>
                                </a:lnTo>
                                <a:lnTo>
                                  <a:pt x="577" y="5091"/>
                                </a:lnTo>
                                <a:lnTo>
                                  <a:pt x="581" y="5125"/>
                                </a:lnTo>
                                <a:lnTo>
                                  <a:pt x="586" y="5159"/>
                                </a:lnTo>
                                <a:lnTo>
                                  <a:pt x="592" y="5193"/>
                                </a:lnTo>
                                <a:lnTo>
                                  <a:pt x="598" y="5227"/>
                                </a:lnTo>
                                <a:lnTo>
                                  <a:pt x="605" y="5260"/>
                                </a:lnTo>
                                <a:lnTo>
                                  <a:pt x="614" y="5295"/>
                                </a:lnTo>
                                <a:lnTo>
                                  <a:pt x="622" y="5328"/>
                                </a:lnTo>
                                <a:lnTo>
                                  <a:pt x="632" y="5359"/>
                                </a:lnTo>
                                <a:lnTo>
                                  <a:pt x="642" y="5391"/>
                                </a:lnTo>
                                <a:lnTo>
                                  <a:pt x="654" y="5423"/>
                                </a:lnTo>
                                <a:lnTo>
                                  <a:pt x="665" y="5455"/>
                                </a:lnTo>
                                <a:lnTo>
                                  <a:pt x="678" y="5486"/>
                                </a:lnTo>
                                <a:lnTo>
                                  <a:pt x="692" y="5517"/>
                                </a:lnTo>
                                <a:lnTo>
                                  <a:pt x="706" y="5548"/>
                                </a:lnTo>
                                <a:lnTo>
                                  <a:pt x="721" y="5577"/>
                                </a:lnTo>
                                <a:lnTo>
                                  <a:pt x="737" y="5607"/>
                                </a:lnTo>
                                <a:lnTo>
                                  <a:pt x="753" y="5636"/>
                                </a:lnTo>
                                <a:lnTo>
                                  <a:pt x="770" y="5664"/>
                                </a:lnTo>
                                <a:lnTo>
                                  <a:pt x="787" y="5693"/>
                                </a:lnTo>
                                <a:lnTo>
                                  <a:pt x="806" y="5720"/>
                                </a:lnTo>
                                <a:lnTo>
                                  <a:pt x="825" y="5748"/>
                                </a:lnTo>
                                <a:lnTo>
                                  <a:pt x="845" y="5775"/>
                                </a:lnTo>
                                <a:lnTo>
                                  <a:pt x="864" y="5801"/>
                                </a:lnTo>
                                <a:lnTo>
                                  <a:pt x="885" y="5827"/>
                                </a:lnTo>
                                <a:lnTo>
                                  <a:pt x="906" y="5852"/>
                                </a:lnTo>
                                <a:lnTo>
                                  <a:pt x="928" y="5876"/>
                                </a:lnTo>
                                <a:lnTo>
                                  <a:pt x="951" y="5901"/>
                                </a:lnTo>
                                <a:lnTo>
                                  <a:pt x="974" y="5925"/>
                                </a:lnTo>
                                <a:lnTo>
                                  <a:pt x="999" y="5948"/>
                                </a:lnTo>
                                <a:lnTo>
                                  <a:pt x="1023" y="5971"/>
                                </a:lnTo>
                                <a:lnTo>
                                  <a:pt x="1047" y="5993"/>
                                </a:lnTo>
                                <a:lnTo>
                                  <a:pt x="1072" y="6014"/>
                                </a:lnTo>
                                <a:lnTo>
                                  <a:pt x="1099" y="6035"/>
                                </a:lnTo>
                                <a:lnTo>
                                  <a:pt x="1125" y="6055"/>
                                </a:lnTo>
                                <a:lnTo>
                                  <a:pt x="1152" y="6075"/>
                                </a:lnTo>
                                <a:lnTo>
                                  <a:pt x="1179" y="6093"/>
                                </a:lnTo>
                                <a:lnTo>
                                  <a:pt x="1207" y="6112"/>
                                </a:lnTo>
                                <a:lnTo>
                                  <a:pt x="1235" y="6130"/>
                                </a:lnTo>
                                <a:lnTo>
                                  <a:pt x="1264" y="6146"/>
                                </a:lnTo>
                                <a:lnTo>
                                  <a:pt x="1292" y="6163"/>
                                </a:lnTo>
                                <a:lnTo>
                                  <a:pt x="1322" y="6178"/>
                                </a:lnTo>
                                <a:lnTo>
                                  <a:pt x="1352" y="6193"/>
                                </a:lnTo>
                                <a:lnTo>
                                  <a:pt x="1383" y="6208"/>
                                </a:lnTo>
                                <a:lnTo>
                                  <a:pt x="1413" y="6221"/>
                                </a:lnTo>
                                <a:lnTo>
                                  <a:pt x="1444" y="6234"/>
                                </a:lnTo>
                                <a:lnTo>
                                  <a:pt x="1476" y="6246"/>
                                </a:lnTo>
                                <a:lnTo>
                                  <a:pt x="1508" y="6257"/>
                                </a:lnTo>
                                <a:lnTo>
                                  <a:pt x="1540" y="6267"/>
                                </a:lnTo>
                                <a:lnTo>
                                  <a:pt x="1573" y="6277"/>
                                </a:lnTo>
                                <a:lnTo>
                                  <a:pt x="1605" y="6286"/>
                                </a:lnTo>
                                <a:lnTo>
                                  <a:pt x="1639" y="6295"/>
                                </a:lnTo>
                                <a:lnTo>
                                  <a:pt x="1672" y="6301"/>
                                </a:lnTo>
                                <a:lnTo>
                                  <a:pt x="1706" y="6308"/>
                                </a:lnTo>
                                <a:lnTo>
                                  <a:pt x="1740" y="6313"/>
                                </a:lnTo>
                                <a:lnTo>
                                  <a:pt x="1774" y="6319"/>
                                </a:lnTo>
                                <a:lnTo>
                                  <a:pt x="1808" y="6322"/>
                                </a:lnTo>
                                <a:lnTo>
                                  <a:pt x="1844" y="6325"/>
                                </a:lnTo>
                                <a:lnTo>
                                  <a:pt x="1879" y="6328"/>
                                </a:lnTo>
                                <a:lnTo>
                                  <a:pt x="1914" y="6329"/>
                                </a:lnTo>
                                <a:lnTo>
                                  <a:pt x="1949" y="6330"/>
                                </a:lnTo>
                                <a:lnTo>
                                  <a:pt x="1986" y="6329"/>
                                </a:lnTo>
                                <a:lnTo>
                                  <a:pt x="2021" y="6328"/>
                                </a:lnTo>
                                <a:lnTo>
                                  <a:pt x="2056" y="6325"/>
                                </a:lnTo>
                                <a:lnTo>
                                  <a:pt x="2090" y="6322"/>
                                </a:lnTo>
                                <a:lnTo>
                                  <a:pt x="2125" y="6319"/>
                                </a:lnTo>
                                <a:lnTo>
                                  <a:pt x="2159" y="6313"/>
                                </a:lnTo>
                                <a:lnTo>
                                  <a:pt x="2193" y="6308"/>
                                </a:lnTo>
                                <a:lnTo>
                                  <a:pt x="2228" y="6301"/>
                                </a:lnTo>
                                <a:lnTo>
                                  <a:pt x="2261" y="6295"/>
                                </a:lnTo>
                                <a:lnTo>
                                  <a:pt x="2294" y="6286"/>
                                </a:lnTo>
                                <a:lnTo>
                                  <a:pt x="2327" y="6277"/>
                                </a:lnTo>
                                <a:lnTo>
                                  <a:pt x="2360" y="6267"/>
                                </a:lnTo>
                                <a:lnTo>
                                  <a:pt x="2391" y="6257"/>
                                </a:lnTo>
                                <a:lnTo>
                                  <a:pt x="2423" y="6246"/>
                                </a:lnTo>
                                <a:lnTo>
                                  <a:pt x="2455" y="6234"/>
                                </a:lnTo>
                                <a:lnTo>
                                  <a:pt x="2486" y="6221"/>
                                </a:lnTo>
                                <a:lnTo>
                                  <a:pt x="2517" y="6208"/>
                                </a:lnTo>
                                <a:lnTo>
                                  <a:pt x="2548" y="6193"/>
                                </a:lnTo>
                                <a:lnTo>
                                  <a:pt x="2577" y="6178"/>
                                </a:lnTo>
                                <a:lnTo>
                                  <a:pt x="2607" y="6163"/>
                                </a:lnTo>
                                <a:lnTo>
                                  <a:pt x="2636" y="6146"/>
                                </a:lnTo>
                                <a:lnTo>
                                  <a:pt x="2664" y="6130"/>
                                </a:lnTo>
                                <a:lnTo>
                                  <a:pt x="2693" y="6112"/>
                                </a:lnTo>
                                <a:lnTo>
                                  <a:pt x="2720" y="6093"/>
                                </a:lnTo>
                                <a:lnTo>
                                  <a:pt x="2748" y="6075"/>
                                </a:lnTo>
                                <a:lnTo>
                                  <a:pt x="2774" y="6055"/>
                                </a:lnTo>
                                <a:lnTo>
                                  <a:pt x="2801" y="6035"/>
                                </a:lnTo>
                                <a:lnTo>
                                  <a:pt x="2827" y="6014"/>
                                </a:lnTo>
                                <a:lnTo>
                                  <a:pt x="2852" y="5993"/>
                                </a:lnTo>
                                <a:lnTo>
                                  <a:pt x="2877" y="5971"/>
                                </a:lnTo>
                                <a:lnTo>
                                  <a:pt x="2901" y="5948"/>
                                </a:lnTo>
                                <a:lnTo>
                                  <a:pt x="2925" y="5925"/>
                                </a:lnTo>
                                <a:lnTo>
                                  <a:pt x="2948" y="5901"/>
                                </a:lnTo>
                                <a:lnTo>
                                  <a:pt x="2970" y="5876"/>
                                </a:lnTo>
                                <a:lnTo>
                                  <a:pt x="2992" y="5852"/>
                                </a:lnTo>
                                <a:lnTo>
                                  <a:pt x="3014" y="5827"/>
                                </a:lnTo>
                                <a:lnTo>
                                  <a:pt x="3035" y="5801"/>
                                </a:lnTo>
                                <a:lnTo>
                                  <a:pt x="3055" y="5775"/>
                                </a:lnTo>
                                <a:lnTo>
                                  <a:pt x="3075" y="5748"/>
                                </a:lnTo>
                                <a:lnTo>
                                  <a:pt x="3093" y="5720"/>
                                </a:lnTo>
                                <a:lnTo>
                                  <a:pt x="3112" y="5693"/>
                                </a:lnTo>
                                <a:lnTo>
                                  <a:pt x="3130" y="5664"/>
                                </a:lnTo>
                                <a:lnTo>
                                  <a:pt x="3146" y="5636"/>
                                </a:lnTo>
                                <a:lnTo>
                                  <a:pt x="3163" y="5607"/>
                                </a:lnTo>
                                <a:lnTo>
                                  <a:pt x="3178" y="5577"/>
                                </a:lnTo>
                                <a:lnTo>
                                  <a:pt x="3194" y="5548"/>
                                </a:lnTo>
                                <a:lnTo>
                                  <a:pt x="3208" y="5517"/>
                                </a:lnTo>
                                <a:lnTo>
                                  <a:pt x="3221" y="5486"/>
                                </a:lnTo>
                                <a:lnTo>
                                  <a:pt x="3233" y="5455"/>
                                </a:lnTo>
                                <a:lnTo>
                                  <a:pt x="3245" y="5423"/>
                                </a:lnTo>
                                <a:lnTo>
                                  <a:pt x="3257" y="5391"/>
                                </a:lnTo>
                                <a:lnTo>
                                  <a:pt x="3267" y="5359"/>
                                </a:lnTo>
                                <a:lnTo>
                                  <a:pt x="3277" y="5328"/>
                                </a:lnTo>
                                <a:lnTo>
                                  <a:pt x="3286" y="5295"/>
                                </a:lnTo>
                                <a:lnTo>
                                  <a:pt x="3294" y="5260"/>
                                </a:lnTo>
                                <a:lnTo>
                                  <a:pt x="3301" y="5227"/>
                                </a:lnTo>
                                <a:lnTo>
                                  <a:pt x="3308" y="5193"/>
                                </a:lnTo>
                                <a:lnTo>
                                  <a:pt x="3313" y="5159"/>
                                </a:lnTo>
                                <a:lnTo>
                                  <a:pt x="3318" y="5125"/>
                                </a:lnTo>
                                <a:lnTo>
                                  <a:pt x="3322" y="5091"/>
                                </a:lnTo>
                                <a:lnTo>
                                  <a:pt x="3326" y="5056"/>
                                </a:lnTo>
                                <a:lnTo>
                                  <a:pt x="3328" y="5021"/>
                                </a:lnTo>
                                <a:lnTo>
                                  <a:pt x="3329" y="4985"/>
                                </a:lnTo>
                                <a:lnTo>
                                  <a:pt x="3330" y="4950"/>
                                </a:lnTo>
                                <a:lnTo>
                                  <a:pt x="3329" y="4914"/>
                                </a:lnTo>
                                <a:lnTo>
                                  <a:pt x="3328" y="4879"/>
                                </a:lnTo>
                                <a:lnTo>
                                  <a:pt x="3326" y="4843"/>
                                </a:lnTo>
                                <a:lnTo>
                                  <a:pt x="3322" y="4808"/>
                                </a:lnTo>
                                <a:lnTo>
                                  <a:pt x="3318" y="4774"/>
                                </a:lnTo>
                                <a:lnTo>
                                  <a:pt x="3313" y="4740"/>
                                </a:lnTo>
                                <a:lnTo>
                                  <a:pt x="3308" y="4706"/>
                                </a:lnTo>
                                <a:lnTo>
                                  <a:pt x="3301" y="4672"/>
                                </a:lnTo>
                                <a:lnTo>
                                  <a:pt x="3294" y="4639"/>
                                </a:lnTo>
                                <a:lnTo>
                                  <a:pt x="3286" y="4605"/>
                                </a:lnTo>
                                <a:lnTo>
                                  <a:pt x="3277" y="4573"/>
                                </a:lnTo>
                                <a:lnTo>
                                  <a:pt x="3267" y="4540"/>
                                </a:lnTo>
                                <a:lnTo>
                                  <a:pt x="3257" y="4508"/>
                                </a:lnTo>
                                <a:lnTo>
                                  <a:pt x="3245" y="4476"/>
                                </a:lnTo>
                                <a:lnTo>
                                  <a:pt x="3233" y="4444"/>
                                </a:lnTo>
                                <a:lnTo>
                                  <a:pt x="3221" y="4413"/>
                                </a:lnTo>
                                <a:lnTo>
                                  <a:pt x="3208" y="4382"/>
                                </a:lnTo>
                                <a:lnTo>
                                  <a:pt x="3194" y="4352"/>
                                </a:lnTo>
                                <a:lnTo>
                                  <a:pt x="3178" y="4322"/>
                                </a:lnTo>
                                <a:lnTo>
                                  <a:pt x="3163" y="4292"/>
                                </a:lnTo>
                                <a:lnTo>
                                  <a:pt x="3146" y="4264"/>
                                </a:lnTo>
                                <a:lnTo>
                                  <a:pt x="3130" y="4235"/>
                                </a:lnTo>
                                <a:lnTo>
                                  <a:pt x="3112" y="4206"/>
                                </a:lnTo>
                                <a:lnTo>
                                  <a:pt x="3093" y="4179"/>
                                </a:lnTo>
                                <a:lnTo>
                                  <a:pt x="3075" y="4151"/>
                                </a:lnTo>
                                <a:lnTo>
                                  <a:pt x="3055" y="4125"/>
                                </a:lnTo>
                                <a:lnTo>
                                  <a:pt x="3035" y="4099"/>
                                </a:lnTo>
                                <a:lnTo>
                                  <a:pt x="3014" y="4072"/>
                                </a:lnTo>
                                <a:lnTo>
                                  <a:pt x="2992" y="4047"/>
                                </a:lnTo>
                                <a:lnTo>
                                  <a:pt x="2970" y="4023"/>
                                </a:lnTo>
                                <a:lnTo>
                                  <a:pt x="2948" y="3999"/>
                                </a:lnTo>
                                <a:lnTo>
                                  <a:pt x="2925" y="3974"/>
                                </a:lnTo>
                                <a:lnTo>
                                  <a:pt x="2901" y="3951"/>
                                </a:lnTo>
                                <a:lnTo>
                                  <a:pt x="2877" y="3929"/>
                                </a:lnTo>
                                <a:lnTo>
                                  <a:pt x="2852" y="3907"/>
                                </a:lnTo>
                                <a:lnTo>
                                  <a:pt x="2827" y="3885"/>
                                </a:lnTo>
                                <a:lnTo>
                                  <a:pt x="2801" y="3864"/>
                                </a:lnTo>
                                <a:lnTo>
                                  <a:pt x="2774" y="3845"/>
                                </a:lnTo>
                                <a:lnTo>
                                  <a:pt x="2748" y="3825"/>
                                </a:lnTo>
                                <a:lnTo>
                                  <a:pt x="2720" y="3806"/>
                                </a:lnTo>
                                <a:lnTo>
                                  <a:pt x="2693" y="3787"/>
                                </a:lnTo>
                                <a:lnTo>
                                  <a:pt x="2664" y="3770"/>
                                </a:lnTo>
                                <a:lnTo>
                                  <a:pt x="2636" y="3753"/>
                                </a:lnTo>
                                <a:lnTo>
                                  <a:pt x="2607" y="3737"/>
                                </a:lnTo>
                                <a:lnTo>
                                  <a:pt x="2577" y="3721"/>
                                </a:lnTo>
                                <a:lnTo>
                                  <a:pt x="2548" y="3706"/>
                                </a:lnTo>
                                <a:lnTo>
                                  <a:pt x="2517" y="3692"/>
                                </a:lnTo>
                                <a:lnTo>
                                  <a:pt x="2486" y="3678"/>
                                </a:lnTo>
                                <a:lnTo>
                                  <a:pt x="2455" y="3665"/>
                                </a:lnTo>
                                <a:lnTo>
                                  <a:pt x="2423" y="3654"/>
                                </a:lnTo>
                                <a:lnTo>
                                  <a:pt x="2391" y="3642"/>
                                </a:lnTo>
                                <a:lnTo>
                                  <a:pt x="2360" y="3632"/>
                                </a:lnTo>
                                <a:lnTo>
                                  <a:pt x="2327" y="3622"/>
                                </a:lnTo>
                                <a:lnTo>
                                  <a:pt x="2294" y="3614"/>
                                </a:lnTo>
                                <a:lnTo>
                                  <a:pt x="2261" y="3605"/>
                                </a:lnTo>
                                <a:lnTo>
                                  <a:pt x="2228" y="3598"/>
                                </a:lnTo>
                                <a:lnTo>
                                  <a:pt x="2193" y="3592"/>
                                </a:lnTo>
                                <a:lnTo>
                                  <a:pt x="2159" y="3586"/>
                                </a:lnTo>
                                <a:lnTo>
                                  <a:pt x="2125" y="3581"/>
                                </a:lnTo>
                                <a:lnTo>
                                  <a:pt x="2090" y="3577"/>
                                </a:lnTo>
                                <a:lnTo>
                                  <a:pt x="2056" y="3574"/>
                                </a:lnTo>
                                <a:lnTo>
                                  <a:pt x="2021" y="3572"/>
                                </a:lnTo>
                                <a:lnTo>
                                  <a:pt x="1986" y="3571"/>
                                </a:lnTo>
                                <a:lnTo>
                                  <a:pt x="1949" y="3569"/>
                                </a:lnTo>
                                <a:close/>
                                <a:moveTo>
                                  <a:pt x="1379" y="4655"/>
                                </a:moveTo>
                                <a:lnTo>
                                  <a:pt x="1379" y="4655"/>
                                </a:lnTo>
                                <a:lnTo>
                                  <a:pt x="1355" y="4654"/>
                                </a:lnTo>
                                <a:lnTo>
                                  <a:pt x="1332" y="4651"/>
                                </a:lnTo>
                                <a:lnTo>
                                  <a:pt x="1310" y="4644"/>
                                </a:lnTo>
                                <a:lnTo>
                                  <a:pt x="1288" y="4637"/>
                                </a:lnTo>
                                <a:lnTo>
                                  <a:pt x="1268" y="4627"/>
                                </a:lnTo>
                                <a:lnTo>
                                  <a:pt x="1248" y="4616"/>
                                </a:lnTo>
                                <a:lnTo>
                                  <a:pt x="1231" y="4601"/>
                                </a:lnTo>
                                <a:lnTo>
                                  <a:pt x="1214" y="4587"/>
                                </a:lnTo>
                                <a:lnTo>
                                  <a:pt x="1199" y="4571"/>
                                </a:lnTo>
                                <a:lnTo>
                                  <a:pt x="1186" y="4552"/>
                                </a:lnTo>
                                <a:lnTo>
                                  <a:pt x="1174" y="4533"/>
                                </a:lnTo>
                                <a:lnTo>
                                  <a:pt x="1164" y="4512"/>
                                </a:lnTo>
                                <a:lnTo>
                                  <a:pt x="1156" y="4491"/>
                                </a:lnTo>
                                <a:lnTo>
                                  <a:pt x="1150" y="4468"/>
                                </a:lnTo>
                                <a:lnTo>
                                  <a:pt x="1147" y="4445"/>
                                </a:lnTo>
                                <a:lnTo>
                                  <a:pt x="1146" y="4422"/>
                                </a:lnTo>
                                <a:lnTo>
                                  <a:pt x="1147" y="4398"/>
                                </a:lnTo>
                                <a:lnTo>
                                  <a:pt x="1150" y="4375"/>
                                </a:lnTo>
                                <a:lnTo>
                                  <a:pt x="1156" y="4353"/>
                                </a:lnTo>
                                <a:lnTo>
                                  <a:pt x="1164" y="4331"/>
                                </a:lnTo>
                                <a:lnTo>
                                  <a:pt x="1174" y="4311"/>
                                </a:lnTo>
                                <a:lnTo>
                                  <a:pt x="1186" y="4291"/>
                                </a:lnTo>
                                <a:lnTo>
                                  <a:pt x="1199" y="4274"/>
                                </a:lnTo>
                                <a:lnTo>
                                  <a:pt x="1214" y="4257"/>
                                </a:lnTo>
                                <a:lnTo>
                                  <a:pt x="1231" y="4242"/>
                                </a:lnTo>
                                <a:lnTo>
                                  <a:pt x="1248" y="4228"/>
                                </a:lnTo>
                                <a:lnTo>
                                  <a:pt x="1268" y="4216"/>
                                </a:lnTo>
                                <a:lnTo>
                                  <a:pt x="1288" y="4206"/>
                                </a:lnTo>
                                <a:lnTo>
                                  <a:pt x="1310" y="4199"/>
                                </a:lnTo>
                                <a:lnTo>
                                  <a:pt x="1332" y="4193"/>
                                </a:lnTo>
                                <a:lnTo>
                                  <a:pt x="1355" y="4189"/>
                                </a:lnTo>
                                <a:lnTo>
                                  <a:pt x="1379" y="4188"/>
                                </a:lnTo>
                                <a:lnTo>
                                  <a:pt x="1403" y="4189"/>
                                </a:lnTo>
                                <a:lnTo>
                                  <a:pt x="1427" y="4193"/>
                                </a:lnTo>
                                <a:lnTo>
                                  <a:pt x="1449" y="4199"/>
                                </a:lnTo>
                                <a:lnTo>
                                  <a:pt x="1471" y="4206"/>
                                </a:lnTo>
                                <a:lnTo>
                                  <a:pt x="1490" y="4216"/>
                                </a:lnTo>
                                <a:lnTo>
                                  <a:pt x="1510" y="4228"/>
                                </a:lnTo>
                                <a:lnTo>
                                  <a:pt x="1528" y="4242"/>
                                </a:lnTo>
                                <a:lnTo>
                                  <a:pt x="1544" y="4257"/>
                                </a:lnTo>
                                <a:lnTo>
                                  <a:pt x="1560" y="4274"/>
                                </a:lnTo>
                                <a:lnTo>
                                  <a:pt x="1573" y="4291"/>
                                </a:lnTo>
                                <a:lnTo>
                                  <a:pt x="1585" y="4311"/>
                                </a:lnTo>
                                <a:lnTo>
                                  <a:pt x="1595" y="4331"/>
                                </a:lnTo>
                                <a:lnTo>
                                  <a:pt x="1603" y="4353"/>
                                </a:lnTo>
                                <a:lnTo>
                                  <a:pt x="1608" y="4375"/>
                                </a:lnTo>
                                <a:lnTo>
                                  <a:pt x="1611" y="4398"/>
                                </a:lnTo>
                                <a:lnTo>
                                  <a:pt x="1613" y="4422"/>
                                </a:lnTo>
                                <a:lnTo>
                                  <a:pt x="1611" y="4445"/>
                                </a:lnTo>
                                <a:lnTo>
                                  <a:pt x="1608" y="4468"/>
                                </a:lnTo>
                                <a:lnTo>
                                  <a:pt x="1603" y="4491"/>
                                </a:lnTo>
                                <a:lnTo>
                                  <a:pt x="1595" y="4512"/>
                                </a:lnTo>
                                <a:lnTo>
                                  <a:pt x="1585" y="4533"/>
                                </a:lnTo>
                                <a:lnTo>
                                  <a:pt x="1573" y="4552"/>
                                </a:lnTo>
                                <a:lnTo>
                                  <a:pt x="1560" y="4571"/>
                                </a:lnTo>
                                <a:lnTo>
                                  <a:pt x="1544" y="4587"/>
                                </a:lnTo>
                                <a:lnTo>
                                  <a:pt x="1528" y="4601"/>
                                </a:lnTo>
                                <a:lnTo>
                                  <a:pt x="1510" y="4616"/>
                                </a:lnTo>
                                <a:lnTo>
                                  <a:pt x="1490" y="4627"/>
                                </a:lnTo>
                                <a:lnTo>
                                  <a:pt x="1471" y="4637"/>
                                </a:lnTo>
                                <a:lnTo>
                                  <a:pt x="1449" y="4644"/>
                                </a:lnTo>
                                <a:lnTo>
                                  <a:pt x="1427" y="4651"/>
                                </a:lnTo>
                                <a:lnTo>
                                  <a:pt x="1403" y="4654"/>
                                </a:lnTo>
                                <a:lnTo>
                                  <a:pt x="1379" y="46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>
                            <a:contourClr>
                              <a:srgbClr val="FFFFFF"/>
                            </a:contourClr>
                          </a:sp3d>
                        </wps:bodyPr>
                      </wps:wsp>
                      <wps:wsp>
                        <wps:cNvPr id="306" name="KSO_Shape"/>
                        <wps:cNvSpPr>
                          <a:spLocks noChangeAspect="1"/>
                        </wps:cNvSpPr>
                        <wps:spPr bwMode="auto">
                          <a:xfrm>
                            <a:off x="20646" y="2255"/>
                            <a:ext cx="1045" cy="477"/>
                          </a:xfrm>
                          <a:custGeom>
                            <a:avLst/>
                            <a:gdLst>
                              <a:gd name="T0" fmla="*/ 1101055 w 2465388"/>
                              <a:gd name="T1" fmla="*/ 1090168 h 1123951"/>
                              <a:gd name="T2" fmla="*/ 603582 w 2465388"/>
                              <a:gd name="T3" fmla="*/ 1086737 h 1123951"/>
                              <a:gd name="T4" fmla="*/ 156122 w 2465388"/>
                              <a:gd name="T5" fmla="*/ 1032103 h 1123951"/>
                              <a:gd name="T6" fmla="*/ 119341 w 2465388"/>
                              <a:gd name="T7" fmla="*/ 947908 h 1123951"/>
                              <a:gd name="T8" fmla="*/ 514408 w 2465388"/>
                              <a:gd name="T9" fmla="*/ 993569 h 1123951"/>
                              <a:gd name="T10" fmla="*/ 1135983 w 2465388"/>
                              <a:gd name="T11" fmla="*/ 981692 h 1123951"/>
                              <a:gd name="T12" fmla="*/ 2465388 w 2465388"/>
                              <a:gd name="T13" fmla="*/ 478025 h 1123951"/>
                              <a:gd name="T14" fmla="*/ 2436319 w 2465388"/>
                              <a:gd name="T15" fmla="*/ 696082 h 1123951"/>
                              <a:gd name="T16" fmla="*/ 1595438 w 2465388"/>
                              <a:gd name="T17" fmla="*/ 917576 h 1123951"/>
                              <a:gd name="T18" fmla="*/ 1745010 w 2465388"/>
                              <a:gd name="T19" fmla="*/ 788856 h 1123951"/>
                              <a:gd name="T20" fmla="*/ 2078244 w 2465388"/>
                              <a:gd name="T21" fmla="*/ 645599 h 1123951"/>
                              <a:gd name="T22" fmla="*/ 2301810 w 2465388"/>
                              <a:gd name="T23" fmla="*/ 525072 h 1123951"/>
                              <a:gd name="T24" fmla="*/ 2439185 w 2465388"/>
                              <a:gd name="T25" fmla="*/ 288925 h 1123951"/>
                              <a:gd name="T26" fmla="*/ 2353147 w 2465388"/>
                              <a:gd name="T27" fmla="*/ 441855 h 1123951"/>
                              <a:gd name="T28" fmla="*/ 2004494 w 2465388"/>
                              <a:gd name="T29" fmla="*/ 617009 h 1123951"/>
                              <a:gd name="T30" fmla="*/ 1614807 w 2465388"/>
                              <a:gd name="T31" fmla="*/ 737923 h 1123951"/>
                              <a:gd name="T32" fmla="*/ 1384225 w 2465388"/>
                              <a:gd name="T33" fmla="*/ 851430 h 1123951"/>
                              <a:gd name="T34" fmla="*/ 1056486 w 2465388"/>
                              <a:gd name="T35" fmla="*/ 943769 h 1123951"/>
                              <a:gd name="T36" fmla="*/ 1186470 w 2465388"/>
                              <a:gd name="T37" fmla="*/ 814653 h 1123951"/>
                              <a:gd name="T38" fmla="*/ 1423141 w 2465388"/>
                              <a:gd name="T39" fmla="*/ 696648 h 1123951"/>
                              <a:gd name="T40" fmla="*/ 1959224 w 2465388"/>
                              <a:gd name="T41" fmla="*/ 537898 h 1123951"/>
                              <a:gd name="T42" fmla="*/ 2288023 w 2465388"/>
                              <a:gd name="T43" fmla="*/ 391319 h 1123951"/>
                              <a:gd name="T44" fmla="*/ 1547419 w 2465388"/>
                              <a:gd name="T45" fmla="*/ 33870 h 1123951"/>
                              <a:gd name="T46" fmla="*/ 1684641 w 2465388"/>
                              <a:gd name="T47" fmla="*/ 163693 h 1123951"/>
                              <a:gd name="T48" fmla="*/ 1525474 w 2465388"/>
                              <a:gd name="T49" fmla="*/ 171906 h 1123951"/>
                              <a:gd name="T50" fmla="*/ 1387194 w 2465388"/>
                              <a:gd name="T51" fmla="*/ 127660 h 1123951"/>
                              <a:gd name="T52" fmla="*/ 1486343 w 2465388"/>
                              <a:gd name="T53" fmla="*/ 41553 h 1123951"/>
                              <a:gd name="T54" fmla="*/ 2220383 w 2465388"/>
                              <a:gd name="T55" fmla="*/ 4765 h 1123951"/>
                              <a:gd name="T56" fmla="*/ 2353469 w 2465388"/>
                              <a:gd name="T57" fmla="*/ 136071 h 1123951"/>
                              <a:gd name="T58" fmla="*/ 2327011 w 2465388"/>
                              <a:gd name="T59" fmla="*/ 299938 h 1123951"/>
                              <a:gd name="T60" fmla="*/ 1987815 w 2465388"/>
                              <a:gd name="T61" fmla="*/ 457716 h 1123951"/>
                              <a:gd name="T62" fmla="*/ 1435629 w 2465388"/>
                              <a:gd name="T63" fmla="*/ 598287 h 1123951"/>
                              <a:gd name="T64" fmla="*/ 1145117 w 2465388"/>
                              <a:gd name="T65" fmla="*/ 681147 h 1123951"/>
                              <a:gd name="T66" fmla="*/ 944827 w 2465388"/>
                              <a:gd name="T67" fmla="*/ 793656 h 1123951"/>
                              <a:gd name="T68" fmla="*/ 773906 w 2465388"/>
                              <a:gd name="T69" fmla="*/ 964671 h 1123951"/>
                              <a:gd name="T70" fmla="*/ 328613 w 2465388"/>
                              <a:gd name="T71" fmla="*/ 946934 h 1123951"/>
                              <a:gd name="T72" fmla="*/ 1058 w 2465388"/>
                              <a:gd name="T73" fmla="*/ 799745 h 1123951"/>
                              <a:gd name="T74" fmla="*/ 25929 w 2465388"/>
                              <a:gd name="T75" fmla="*/ 728798 h 1123951"/>
                              <a:gd name="T76" fmla="*/ 160602 w 2465388"/>
                              <a:gd name="T77" fmla="*/ 649644 h 1123951"/>
                              <a:gd name="T78" fmla="*/ 603250 w 2465388"/>
                              <a:gd name="T79" fmla="*/ 531840 h 1123951"/>
                              <a:gd name="T80" fmla="*/ 685535 w 2465388"/>
                              <a:gd name="T81" fmla="*/ 663145 h 1123951"/>
                              <a:gd name="T82" fmla="*/ 712258 w 2465388"/>
                              <a:gd name="T83" fmla="*/ 628201 h 1123951"/>
                              <a:gd name="T84" fmla="*/ 828940 w 2465388"/>
                              <a:gd name="T85" fmla="*/ 606228 h 1123951"/>
                              <a:gd name="T86" fmla="*/ 871008 w 2465388"/>
                              <a:gd name="T87" fmla="*/ 593257 h 1123951"/>
                              <a:gd name="T88" fmla="*/ 968375 w 2465388"/>
                              <a:gd name="T89" fmla="*/ 535811 h 1123951"/>
                              <a:gd name="T90" fmla="*/ 1010444 w 2465388"/>
                              <a:gd name="T91" fmla="*/ 548253 h 1123951"/>
                              <a:gd name="T92" fmla="*/ 1027642 w 2465388"/>
                              <a:gd name="T93" fmla="*/ 507749 h 1123951"/>
                              <a:gd name="T94" fmla="*/ 1144058 w 2465388"/>
                              <a:gd name="T95" fmla="*/ 481806 h 1123951"/>
                              <a:gd name="T96" fmla="*/ 1183217 w 2465388"/>
                              <a:gd name="T97" fmla="*/ 461951 h 1123951"/>
                              <a:gd name="T98" fmla="*/ 1188773 w 2465388"/>
                              <a:gd name="T99" fmla="*/ 275583 h 1123951"/>
                              <a:gd name="T100" fmla="*/ 1313392 w 2465388"/>
                              <a:gd name="T101" fmla="*/ 391004 h 1123951"/>
                              <a:gd name="T102" fmla="*/ 1328737 w 2465388"/>
                              <a:gd name="T103" fmla="*/ 349971 h 1123951"/>
                              <a:gd name="T104" fmla="*/ 1339321 w 2465388"/>
                              <a:gd name="T105" fmla="*/ 165985 h 1123951"/>
                              <a:gd name="T106" fmla="*/ 1432190 w 2465388"/>
                              <a:gd name="T107" fmla="*/ 167044 h 1123951"/>
                              <a:gd name="T108" fmla="*/ 1560513 w 2465388"/>
                              <a:gd name="T109" fmla="*/ 222637 h 1123951"/>
                              <a:gd name="T110" fmla="*/ 1762390 w 2465388"/>
                              <a:gd name="T111" fmla="*/ 259434 h 1123951"/>
                              <a:gd name="T112" fmla="*/ 1950244 w 2465388"/>
                              <a:gd name="T113" fmla="*/ 220519 h 1123951"/>
                              <a:gd name="T114" fmla="*/ 2063485 w 2465388"/>
                              <a:gd name="T115" fmla="*/ 144013 h 1123951"/>
                              <a:gd name="T116" fmla="*/ 2136775 w 2465388"/>
                              <a:gd name="T117" fmla="*/ 34944 h 11239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2465388" h="1123951">
                                <a:moveTo>
                                  <a:pt x="2374901" y="909638"/>
                                </a:moveTo>
                                <a:lnTo>
                                  <a:pt x="2374901" y="1047939"/>
                                </a:lnTo>
                                <a:lnTo>
                                  <a:pt x="2152626" y="1054009"/>
                                </a:lnTo>
                                <a:lnTo>
                                  <a:pt x="1954696" y="1059288"/>
                                </a:lnTo>
                                <a:lnTo>
                                  <a:pt x="1769202" y="1064303"/>
                                </a:lnTo>
                                <a:lnTo>
                                  <a:pt x="1731098" y="1065358"/>
                                </a:lnTo>
                                <a:lnTo>
                                  <a:pt x="1691671" y="1066414"/>
                                </a:lnTo>
                                <a:lnTo>
                                  <a:pt x="1609376" y="1069845"/>
                                </a:lnTo>
                                <a:lnTo>
                                  <a:pt x="1523112" y="1073540"/>
                                </a:lnTo>
                                <a:lnTo>
                                  <a:pt x="1433673" y="1077499"/>
                                </a:lnTo>
                                <a:lnTo>
                                  <a:pt x="1341323" y="1081722"/>
                                </a:lnTo>
                                <a:lnTo>
                                  <a:pt x="1246856" y="1085417"/>
                                </a:lnTo>
                                <a:lnTo>
                                  <a:pt x="1198432" y="1087265"/>
                                </a:lnTo>
                                <a:lnTo>
                                  <a:pt x="1150008" y="1088584"/>
                                </a:lnTo>
                                <a:lnTo>
                                  <a:pt x="1101055" y="1090168"/>
                                </a:lnTo>
                                <a:lnTo>
                                  <a:pt x="1051837" y="1091224"/>
                                </a:lnTo>
                                <a:lnTo>
                                  <a:pt x="1051837" y="1123951"/>
                                </a:lnTo>
                                <a:lnTo>
                                  <a:pt x="1009763" y="1123951"/>
                                </a:lnTo>
                                <a:lnTo>
                                  <a:pt x="1009763" y="1092279"/>
                                </a:lnTo>
                                <a:lnTo>
                                  <a:pt x="967160" y="1092807"/>
                                </a:lnTo>
                                <a:lnTo>
                                  <a:pt x="924293" y="1093071"/>
                                </a:lnTo>
                                <a:lnTo>
                                  <a:pt x="881690" y="1093335"/>
                                </a:lnTo>
                                <a:lnTo>
                                  <a:pt x="839088" y="1093071"/>
                                </a:lnTo>
                                <a:lnTo>
                                  <a:pt x="839088" y="1123951"/>
                                </a:lnTo>
                                <a:lnTo>
                                  <a:pt x="797014" y="1123951"/>
                                </a:lnTo>
                                <a:lnTo>
                                  <a:pt x="797014" y="1092807"/>
                                </a:lnTo>
                                <a:lnTo>
                                  <a:pt x="748326" y="1092015"/>
                                </a:lnTo>
                                <a:lnTo>
                                  <a:pt x="699901" y="1090432"/>
                                </a:lnTo>
                                <a:lnTo>
                                  <a:pt x="651477" y="1088584"/>
                                </a:lnTo>
                                <a:lnTo>
                                  <a:pt x="603582" y="1086737"/>
                                </a:lnTo>
                                <a:lnTo>
                                  <a:pt x="555952" y="1083834"/>
                                </a:lnTo>
                                <a:lnTo>
                                  <a:pt x="508586" y="1080402"/>
                                </a:lnTo>
                                <a:lnTo>
                                  <a:pt x="461750" y="1076707"/>
                                </a:lnTo>
                                <a:lnTo>
                                  <a:pt x="415443" y="1072484"/>
                                </a:lnTo>
                                <a:lnTo>
                                  <a:pt x="415443" y="1123951"/>
                                </a:lnTo>
                                <a:lnTo>
                                  <a:pt x="373369" y="1123951"/>
                                </a:lnTo>
                                <a:lnTo>
                                  <a:pt x="373369" y="1067470"/>
                                </a:lnTo>
                                <a:lnTo>
                                  <a:pt x="345320" y="1064303"/>
                                </a:lnTo>
                                <a:lnTo>
                                  <a:pt x="317536" y="1060344"/>
                                </a:lnTo>
                                <a:lnTo>
                                  <a:pt x="289751" y="1056385"/>
                                </a:lnTo>
                                <a:lnTo>
                                  <a:pt x="262496" y="1051898"/>
                                </a:lnTo>
                                <a:lnTo>
                                  <a:pt x="235506" y="1047675"/>
                                </a:lnTo>
                                <a:lnTo>
                                  <a:pt x="208780" y="1042660"/>
                                </a:lnTo>
                                <a:lnTo>
                                  <a:pt x="182319" y="1037381"/>
                                </a:lnTo>
                                <a:lnTo>
                                  <a:pt x="156122" y="1032103"/>
                                </a:lnTo>
                                <a:lnTo>
                                  <a:pt x="156122" y="1074860"/>
                                </a:lnTo>
                                <a:lnTo>
                                  <a:pt x="114048" y="1074860"/>
                                </a:lnTo>
                                <a:lnTo>
                                  <a:pt x="114048" y="1022337"/>
                                </a:lnTo>
                                <a:lnTo>
                                  <a:pt x="85206" y="1015211"/>
                                </a:lnTo>
                                <a:lnTo>
                                  <a:pt x="56892" y="1007293"/>
                                </a:lnTo>
                                <a:lnTo>
                                  <a:pt x="29108" y="999111"/>
                                </a:lnTo>
                                <a:lnTo>
                                  <a:pt x="1588" y="990665"/>
                                </a:lnTo>
                                <a:lnTo>
                                  <a:pt x="1588" y="918084"/>
                                </a:lnTo>
                                <a:lnTo>
                                  <a:pt x="13760" y="922307"/>
                                </a:lnTo>
                                <a:lnTo>
                                  <a:pt x="27785" y="926266"/>
                                </a:lnTo>
                                <a:lnTo>
                                  <a:pt x="43661" y="930753"/>
                                </a:lnTo>
                                <a:lnTo>
                                  <a:pt x="60597" y="934976"/>
                                </a:lnTo>
                                <a:lnTo>
                                  <a:pt x="78855" y="939199"/>
                                </a:lnTo>
                                <a:lnTo>
                                  <a:pt x="98966" y="943422"/>
                                </a:lnTo>
                                <a:lnTo>
                                  <a:pt x="119341" y="947908"/>
                                </a:lnTo>
                                <a:lnTo>
                                  <a:pt x="141039" y="951867"/>
                                </a:lnTo>
                                <a:lnTo>
                                  <a:pt x="163266" y="956090"/>
                                </a:lnTo>
                                <a:lnTo>
                                  <a:pt x="186023" y="959785"/>
                                </a:lnTo>
                                <a:lnTo>
                                  <a:pt x="209045" y="963744"/>
                                </a:lnTo>
                                <a:lnTo>
                                  <a:pt x="232330" y="967439"/>
                                </a:lnTo>
                                <a:lnTo>
                                  <a:pt x="256146" y="970607"/>
                                </a:lnTo>
                                <a:lnTo>
                                  <a:pt x="279432" y="973774"/>
                                </a:lnTo>
                                <a:lnTo>
                                  <a:pt x="302717" y="976677"/>
                                </a:lnTo>
                                <a:lnTo>
                                  <a:pt x="325739" y="979316"/>
                                </a:lnTo>
                                <a:lnTo>
                                  <a:pt x="357228" y="982220"/>
                                </a:lnTo>
                                <a:lnTo>
                                  <a:pt x="388717" y="985123"/>
                                </a:lnTo>
                                <a:lnTo>
                                  <a:pt x="419941" y="987762"/>
                                </a:lnTo>
                                <a:lnTo>
                                  <a:pt x="451695" y="989874"/>
                                </a:lnTo>
                                <a:lnTo>
                                  <a:pt x="482919" y="991985"/>
                                </a:lnTo>
                                <a:lnTo>
                                  <a:pt x="514408" y="993569"/>
                                </a:lnTo>
                                <a:lnTo>
                                  <a:pt x="545632" y="994888"/>
                                </a:lnTo>
                                <a:lnTo>
                                  <a:pt x="577121" y="995944"/>
                                </a:lnTo>
                                <a:lnTo>
                                  <a:pt x="608610" y="996736"/>
                                </a:lnTo>
                                <a:lnTo>
                                  <a:pt x="639834" y="997264"/>
                                </a:lnTo>
                                <a:lnTo>
                                  <a:pt x="671059" y="997792"/>
                                </a:lnTo>
                                <a:lnTo>
                                  <a:pt x="702283" y="997792"/>
                                </a:lnTo>
                                <a:lnTo>
                                  <a:pt x="733507" y="997792"/>
                                </a:lnTo>
                                <a:lnTo>
                                  <a:pt x="764732" y="997528"/>
                                </a:lnTo>
                                <a:lnTo>
                                  <a:pt x="795956" y="996736"/>
                                </a:lnTo>
                                <a:lnTo>
                                  <a:pt x="827180" y="995944"/>
                                </a:lnTo>
                                <a:lnTo>
                                  <a:pt x="889100" y="994361"/>
                                </a:lnTo>
                                <a:lnTo>
                                  <a:pt x="951019" y="991985"/>
                                </a:lnTo>
                                <a:lnTo>
                                  <a:pt x="1012938" y="988818"/>
                                </a:lnTo>
                                <a:lnTo>
                                  <a:pt x="1074329" y="985387"/>
                                </a:lnTo>
                                <a:lnTo>
                                  <a:pt x="1135983" y="981692"/>
                                </a:lnTo>
                                <a:lnTo>
                                  <a:pt x="1197109" y="977733"/>
                                </a:lnTo>
                                <a:lnTo>
                                  <a:pt x="1318566" y="969551"/>
                                </a:lnTo>
                                <a:lnTo>
                                  <a:pt x="1507500" y="956882"/>
                                </a:lnTo>
                                <a:lnTo>
                                  <a:pt x="1669972" y="947117"/>
                                </a:lnTo>
                                <a:lnTo>
                                  <a:pt x="1821595" y="938143"/>
                                </a:lnTo>
                                <a:lnTo>
                                  <a:pt x="1959988" y="930753"/>
                                </a:lnTo>
                                <a:lnTo>
                                  <a:pt x="2083562" y="923891"/>
                                </a:lnTo>
                                <a:lnTo>
                                  <a:pt x="2188613" y="918612"/>
                                </a:lnTo>
                                <a:lnTo>
                                  <a:pt x="2274083" y="914389"/>
                                </a:lnTo>
                                <a:lnTo>
                                  <a:pt x="2374901" y="909638"/>
                                </a:lnTo>
                                <a:close/>
                                <a:moveTo>
                                  <a:pt x="2461688" y="401638"/>
                                </a:moveTo>
                                <a:lnTo>
                                  <a:pt x="2463010" y="419347"/>
                                </a:lnTo>
                                <a:lnTo>
                                  <a:pt x="2464595" y="438378"/>
                                </a:lnTo>
                                <a:lnTo>
                                  <a:pt x="2465124" y="457672"/>
                                </a:lnTo>
                                <a:lnTo>
                                  <a:pt x="2465388" y="478025"/>
                                </a:lnTo>
                                <a:lnTo>
                                  <a:pt x="2465388" y="490976"/>
                                </a:lnTo>
                                <a:lnTo>
                                  <a:pt x="2465124" y="503927"/>
                                </a:lnTo>
                                <a:lnTo>
                                  <a:pt x="2464595" y="517407"/>
                                </a:lnTo>
                                <a:lnTo>
                                  <a:pt x="2464067" y="531151"/>
                                </a:lnTo>
                                <a:lnTo>
                                  <a:pt x="2463010" y="545160"/>
                                </a:lnTo>
                                <a:lnTo>
                                  <a:pt x="2461688" y="559168"/>
                                </a:lnTo>
                                <a:lnTo>
                                  <a:pt x="2460103" y="573441"/>
                                </a:lnTo>
                                <a:lnTo>
                                  <a:pt x="2458517" y="587450"/>
                                </a:lnTo>
                                <a:lnTo>
                                  <a:pt x="2456403" y="601458"/>
                                </a:lnTo>
                                <a:lnTo>
                                  <a:pt x="2454025" y="615467"/>
                                </a:lnTo>
                                <a:lnTo>
                                  <a:pt x="2451382" y="629211"/>
                                </a:lnTo>
                                <a:lnTo>
                                  <a:pt x="2448739" y="642956"/>
                                </a:lnTo>
                                <a:lnTo>
                                  <a:pt x="2445833" y="656700"/>
                                </a:lnTo>
                                <a:lnTo>
                                  <a:pt x="2442661" y="670180"/>
                                </a:lnTo>
                                <a:lnTo>
                                  <a:pt x="2436319" y="696082"/>
                                </a:lnTo>
                                <a:lnTo>
                                  <a:pt x="2429184" y="721456"/>
                                </a:lnTo>
                                <a:lnTo>
                                  <a:pt x="2422049" y="745509"/>
                                </a:lnTo>
                                <a:lnTo>
                                  <a:pt x="2414650" y="768240"/>
                                </a:lnTo>
                                <a:lnTo>
                                  <a:pt x="2407515" y="789649"/>
                                </a:lnTo>
                                <a:lnTo>
                                  <a:pt x="2400380" y="809208"/>
                                </a:lnTo>
                                <a:lnTo>
                                  <a:pt x="2393773" y="826917"/>
                                </a:lnTo>
                                <a:lnTo>
                                  <a:pt x="2387431" y="842776"/>
                                </a:lnTo>
                                <a:lnTo>
                                  <a:pt x="2381881" y="855991"/>
                                </a:lnTo>
                                <a:lnTo>
                                  <a:pt x="2373953" y="876079"/>
                                </a:lnTo>
                                <a:lnTo>
                                  <a:pt x="2285426" y="880044"/>
                                </a:lnTo>
                                <a:lnTo>
                                  <a:pt x="2116034" y="888502"/>
                                </a:lnTo>
                                <a:lnTo>
                                  <a:pt x="2005837" y="894317"/>
                                </a:lnTo>
                                <a:lnTo>
                                  <a:pt x="1880841" y="901189"/>
                                </a:lnTo>
                                <a:lnTo>
                                  <a:pt x="1743425" y="908854"/>
                                </a:lnTo>
                                <a:lnTo>
                                  <a:pt x="1595438" y="917576"/>
                                </a:lnTo>
                                <a:lnTo>
                                  <a:pt x="1601780" y="907797"/>
                                </a:lnTo>
                                <a:lnTo>
                                  <a:pt x="1608915" y="898017"/>
                                </a:lnTo>
                                <a:lnTo>
                                  <a:pt x="1616579" y="888766"/>
                                </a:lnTo>
                                <a:lnTo>
                                  <a:pt x="1624243" y="879515"/>
                                </a:lnTo>
                                <a:lnTo>
                                  <a:pt x="1633227" y="870529"/>
                                </a:lnTo>
                                <a:lnTo>
                                  <a:pt x="1642212" y="861542"/>
                                </a:lnTo>
                                <a:lnTo>
                                  <a:pt x="1651462" y="852820"/>
                                </a:lnTo>
                                <a:lnTo>
                                  <a:pt x="1661768" y="844362"/>
                                </a:lnTo>
                                <a:lnTo>
                                  <a:pt x="1672338" y="836168"/>
                                </a:lnTo>
                                <a:lnTo>
                                  <a:pt x="1682909" y="827974"/>
                                </a:lnTo>
                                <a:lnTo>
                                  <a:pt x="1694272" y="819781"/>
                                </a:lnTo>
                                <a:lnTo>
                                  <a:pt x="1706428" y="812116"/>
                                </a:lnTo>
                                <a:lnTo>
                                  <a:pt x="1718848" y="804450"/>
                                </a:lnTo>
                                <a:lnTo>
                                  <a:pt x="1731533" y="796521"/>
                                </a:lnTo>
                                <a:lnTo>
                                  <a:pt x="1745010" y="788856"/>
                                </a:lnTo>
                                <a:lnTo>
                                  <a:pt x="1758488" y="781720"/>
                                </a:lnTo>
                                <a:lnTo>
                                  <a:pt x="1772493" y="774055"/>
                                </a:lnTo>
                                <a:lnTo>
                                  <a:pt x="1787292" y="766654"/>
                                </a:lnTo>
                                <a:lnTo>
                                  <a:pt x="1802091" y="759517"/>
                                </a:lnTo>
                                <a:lnTo>
                                  <a:pt x="1817154" y="752117"/>
                                </a:lnTo>
                                <a:lnTo>
                                  <a:pt x="1833009" y="744980"/>
                                </a:lnTo>
                                <a:lnTo>
                                  <a:pt x="1849129" y="737844"/>
                                </a:lnTo>
                                <a:lnTo>
                                  <a:pt x="1882691" y="723571"/>
                                </a:lnTo>
                                <a:lnTo>
                                  <a:pt x="1917573" y="709034"/>
                                </a:lnTo>
                                <a:lnTo>
                                  <a:pt x="1953777" y="694761"/>
                                </a:lnTo>
                                <a:lnTo>
                                  <a:pt x="1991831" y="679695"/>
                                </a:lnTo>
                                <a:lnTo>
                                  <a:pt x="2030942" y="664893"/>
                                </a:lnTo>
                                <a:lnTo>
                                  <a:pt x="2046533" y="658814"/>
                                </a:lnTo>
                                <a:lnTo>
                                  <a:pt x="2062389" y="652471"/>
                                </a:lnTo>
                                <a:lnTo>
                                  <a:pt x="2078244" y="645599"/>
                                </a:lnTo>
                                <a:lnTo>
                                  <a:pt x="2093572" y="638991"/>
                                </a:lnTo>
                                <a:lnTo>
                                  <a:pt x="2109427" y="631590"/>
                                </a:lnTo>
                                <a:lnTo>
                                  <a:pt x="2125283" y="624454"/>
                                </a:lnTo>
                                <a:lnTo>
                                  <a:pt x="2140610" y="617053"/>
                                </a:lnTo>
                                <a:lnTo>
                                  <a:pt x="2155937" y="609124"/>
                                </a:lnTo>
                                <a:lnTo>
                                  <a:pt x="2171265" y="601458"/>
                                </a:lnTo>
                                <a:lnTo>
                                  <a:pt x="2186592" y="593265"/>
                                </a:lnTo>
                                <a:lnTo>
                                  <a:pt x="2201390" y="585335"/>
                                </a:lnTo>
                                <a:lnTo>
                                  <a:pt x="2216189" y="577142"/>
                                </a:lnTo>
                                <a:lnTo>
                                  <a:pt x="2230988" y="568684"/>
                                </a:lnTo>
                                <a:lnTo>
                                  <a:pt x="2245786" y="560226"/>
                                </a:lnTo>
                                <a:lnTo>
                                  <a:pt x="2260057" y="551239"/>
                                </a:lnTo>
                                <a:lnTo>
                                  <a:pt x="2274327" y="542781"/>
                                </a:lnTo>
                                <a:lnTo>
                                  <a:pt x="2288068" y="534059"/>
                                </a:lnTo>
                                <a:lnTo>
                                  <a:pt x="2301810" y="525072"/>
                                </a:lnTo>
                                <a:lnTo>
                                  <a:pt x="2315552" y="516350"/>
                                </a:lnTo>
                                <a:lnTo>
                                  <a:pt x="2328500" y="507363"/>
                                </a:lnTo>
                                <a:lnTo>
                                  <a:pt x="2341449" y="498641"/>
                                </a:lnTo>
                                <a:lnTo>
                                  <a:pt x="2353869" y="489390"/>
                                </a:lnTo>
                                <a:lnTo>
                                  <a:pt x="2366554" y="480403"/>
                                </a:lnTo>
                                <a:lnTo>
                                  <a:pt x="2378446" y="471417"/>
                                </a:lnTo>
                                <a:lnTo>
                                  <a:pt x="2390073" y="462694"/>
                                </a:lnTo>
                                <a:lnTo>
                                  <a:pt x="2401437" y="453443"/>
                                </a:lnTo>
                                <a:lnTo>
                                  <a:pt x="2412536" y="444721"/>
                                </a:lnTo>
                                <a:lnTo>
                                  <a:pt x="2423106" y="435999"/>
                                </a:lnTo>
                                <a:lnTo>
                                  <a:pt x="2433412" y="427277"/>
                                </a:lnTo>
                                <a:lnTo>
                                  <a:pt x="2443190" y="418554"/>
                                </a:lnTo>
                                <a:lnTo>
                                  <a:pt x="2452703" y="410096"/>
                                </a:lnTo>
                                <a:lnTo>
                                  <a:pt x="2461688" y="401638"/>
                                </a:lnTo>
                                <a:close/>
                                <a:moveTo>
                                  <a:pt x="2439185" y="288925"/>
                                </a:moveTo>
                                <a:lnTo>
                                  <a:pt x="2443685" y="304536"/>
                                </a:lnTo>
                                <a:lnTo>
                                  <a:pt x="2448186" y="320940"/>
                                </a:lnTo>
                                <a:lnTo>
                                  <a:pt x="2452157" y="337873"/>
                                </a:lnTo>
                                <a:lnTo>
                                  <a:pt x="2455863" y="355600"/>
                                </a:lnTo>
                                <a:lnTo>
                                  <a:pt x="2447921" y="363802"/>
                                </a:lnTo>
                                <a:lnTo>
                                  <a:pt x="2439714" y="372004"/>
                                </a:lnTo>
                                <a:lnTo>
                                  <a:pt x="2431243" y="379942"/>
                                </a:lnTo>
                                <a:lnTo>
                                  <a:pt x="2422507" y="388144"/>
                                </a:lnTo>
                                <a:lnTo>
                                  <a:pt x="2413241" y="396082"/>
                                </a:lnTo>
                                <a:lnTo>
                                  <a:pt x="2403975" y="403490"/>
                                </a:lnTo>
                                <a:lnTo>
                                  <a:pt x="2394445" y="411427"/>
                                </a:lnTo>
                                <a:lnTo>
                                  <a:pt x="2384385" y="419100"/>
                                </a:lnTo>
                                <a:lnTo>
                                  <a:pt x="2374061" y="427038"/>
                                </a:lnTo>
                                <a:lnTo>
                                  <a:pt x="2363736" y="434446"/>
                                </a:lnTo>
                                <a:lnTo>
                                  <a:pt x="2353147" y="441855"/>
                                </a:lnTo>
                                <a:lnTo>
                                  <a:pt x="2342293" y="449527"/>
                                </a:lnTo>
                                <a:lnTo>
                                  <a:pt x="2331174" y="456671"/>
                                </a:lnTo>
                                <a:lnTo>
                                  <a:pt x="2319790" y="464080"/>
                                </a:lnTo>
                                <a:lnTo>
                                  <a:pt x="2296759" y="478367"/>
                                </a:lnTo>
                                <a:lnTo>
                                  <a:pt x="2272668" y="492655"/>
                                </a:lnTo>
                                <a:lnTo>
                                  <a:pt x="2247783" y="506413"/>
                                </a:lnTo>
                                <a:lnTo>
                                  <a:pt x="2222369" y="519907"/>
                                </a:lnTo>
                                <a:lnTo>
                                  <a:pt x="2196690" y="533136"/>
                                </a:lnTo>
                                <a:lnTo>
                                  <a:pt x="2170481" y="546100"/>
                                </a:lnTo>
                                <a:lnTo>
                                  <a:pt x="2143478" y="558800"/>
                                </a:lnTo>
                                <a:lnTo>
                                  <a:pt x="2116211" y="570971"/>
                                </a:lnTo>
                                <a:lnTo>
                                  <a:pt x="2088414" y="582878"/>
                                </a:lnTo>
                                <a:lnTo>
                                  <a:pt x="2060882" y="594784"/>
                                </a:lnTo>
                                <a:lnTo>
                                  <a:pt x="2033085" y="605896"/>
                                </a:lnTo>
                                <a:lnTo>
                                  <a:pt x="2004494" y="617009"/>
                                </a:lnTo>
                                <a:lnTo>
                                  <a:pt x="1976432" y="627328"/>
                                </a:lnTo>
                                <a:lnTo>
                                  <a:pt x="1948370" y="637646"/>
                                </a:lnTo>
                                <a:lnTo>
                                  <a:pt x="1920309" y="647701"/>
                                </a:lnTo>
                                <a:lnTo>
                                  <a:pt x="1892247" y="657226"/>
                                </a:lnTo>
                                <a:lnTo>
                                  <a:pt x="1864450" y="666486"/>
                                </a:lnTo>
                                <a:lnTo>
                                  <a:pt x="1837183" y="675217"/>
                                </a:lnTo>
                                <a:lnTo>
                                  <a:pt x="1809915" y="683948"/>
                                </a:lnTo>
                                <a:lnTo>
                                  <a:pt x="1782912" y="691621"/>
                                </a:lnTo>
                                <a:lnTo>
                                  <a:pt x="1756704" y="699559"/>
                                </a:lnTo>
                                <a:lnTo>
                                  <a:pt x="1731025" y="706967"/>
                                </a:lnTo>
                                <a:lnTo>
                                  <a:pt x="1705610" y="713582"/>
                                </a:lnTo>
                                <a:lnTo>
                                  <a:pt x="1680990" y="720461"/>
                                </a:lnTo>
                                <a:lnTo>
                                  <a:pt x="1656900" y="726282"/>
                                </a:lnTo>
                                <a:lnTo>
                                  <a:pt x="1635721" y="732103"/>
                                </a:lnTo>
                                <a:lnTo>
                                  <a:pt x="1614807" y="737923"/>
                                </a:lnTo>
                                <a:lnTo>
                                  <a:pt x="1594687" y="744273"/>
                                </a:lnTo>
                                <a:lnTo>
                                  <a:pt x="1575362" y="751153"/>
                                </a:lnTo>
                                <a:lnTo>
                                  <a:pt x="1557095" y="757767"/>
                                </a:lnTo>
                                <a:lnTo>
                                  <a:pt x="1538829" y="765176"/>
                                </a:lnTo>
                                <a:lnTo>
                                  <a:pt x="1521621" y="772319"/>
                                </a:lnTo>
                                <a:lnTo>
                                  <a:pt x="1504943" y="779992"/>
                                </a:lnTo>
                                <a:lnTo>
                                  <a:pt x="1489059" y="787930"/>
                                </a:lnTo>
                                <a:lnTo>
                                  <a:pt x="1473705" y="795867"/>
                                </a:lnTo>
                                <a:lnTo>
                                  <a:pt x="1459144" y="803540"/>
                                </a:lnTo>
                                <a:lnTo>
                                  <a:pt x="1445113" y="811478"/>
                                </a:lnTo>
                                <a:lnTo>
                                  <a:pt x="1431612" y="819680"/>
                                </a:lnTo>
                                <a:lnTo>
                                  <a:pt x="1418640" y="827617"/>
                                </a:lnTo>
                                <a:lnTo>
                                  <a:pt x="1406727" y="835819"/>
                                </a:lnTo>
                                <a:lnTo>
                                  <a:pt x="1395079" y="843757"/>
                                </a:lnTo>
                                <a:lnTo>
                                  <a:pt x="1384225" y="851430"/>
                                </a:lnTo>
                                <a:lnTo>
                                  <a:pt x="1373900" y="859367"/>
                                </a:lnTo>
                                <a:lnTo>
                                  <a:pt x="1364370" y="867040"/>
                                </a:lnTo>
                                <a:lnTo>
                                  <a:pt x="1355369" y="874449"/>
                                </a:lnTo>
                                <a:lnTo>
                                  <a:pt x="1346368" y="881592"/>
                                </a:lnTo>
                                <a:lnTo>
                                  <a:pt x="1338691" y="888736"/>
                                </a:lnTo>
                                <a:lnTo>
                                  <a:pt x="1331278" y="895351"/>
                                </a:lnTo>
                                <a:lnTo>
                                  <a:pt x="1324660" y="901701"/>
                                </a:lnTo>
                                <a:lnTo>
                                  <a:pt x="1312482" y="913607"/>
                                </a:lnTo>
                                <a:lnTo>
                                  <a:pt x="1303217" y="923661"/>
                                </a:lnTo>
                                <a:lnTo>
                                  <a:pt x="1295539" y="932128"/>
                                </a:lnTo>
                                <a:lnTo>
                                  <a:pt x="1290245" y="938742"/>
                                </a:lnTo>
                                <a:lnTo>
                                  <a:pt x="1170321" y="946944"/>
                                </a:lnTo>
                                <a:lnTo>
                                  <a:pt x="1109962" y="950649"/>
                                </a:lnTo>
                                <a:lnTo>
                                  <a:pt x="1049338" y="954088"/>
                                </a:lnTo>
                                <a:lnTo>
                                  <a:pt x="1056486" y="943769"/>
                                </a:lnTo>
                                <a:lnTo>
                                  <a:pt x="1063369" y="933980"/>
                                </a:lnTo>
                                <a:lnTo>
                                  <a:pt x="1071046" y="923926"/>
                                </a:lnTo>
                                <a:lnTo>
                                  <a:pt x="1078723" y="914401"/>
                                </a:lnTo>
                                <a:lnTo>
                                  <a:pt x="1086665" y="905140"/>
                                </a:lnTo>
                                <a:lnTo>
                                  <a:pt x="1094872" y="895880"/>
                                </a:lnTo>
                                <a:lnTo>
                                  <a:pt x="1102814" y="886884"/>
                                </a:lnTo>
                                <a:lnTo>
                                  <a:pt x="1111550" y="878153"/>
                                </a:lnTo>
                                <a:lnTo>
                                  <a:pt x="1120286" y="869686"/>
                                </a:lnTo>
                                <a:lnTo>
                                  <a:pt x="1129287" y="861219"/>
                                </a:lnTo>
                                <a:lnTo>
                                  <a:pt x="1138288" y="853017"/>
                                </a:lnTo>
                                <a:lnTo>
                                  <a:pt x="1147289" y="845080"/>
                                </a:lnTo>
                                <a:lnTo>
                                  <a:pt x="1157084" y="837142"/>
                                </a:lnTo>
                                <a:lnTo>
                                  <a:pt x="1166615" y="829734"/>
                                </a:lnTo>
                                <a:lnTo>
                                  <a:pt x="1176674" y="822061"/>
                                </a:lnTo>
                                <a:lnTo>
                                  <a:pt x="1186470" y="814653"/>
                                </a:lnTo>
                                <a:lnTo>
                                  <a:pt x="1196794" y="807774"/>
                                </a:lnTo>
                                <a:lnTo>
                                  <a:pt x="1207383" y="800630"/>
                                </a:lnTo>
                                <a:lnTo>
                                  <a:pt x="1217973" y="794015"/>
                                </a:lnTo>
                                <a:lnTo>
                                  <a:pt x="1228562" y="787136"/>
                                </a:lnTo>
                                <a:lnTo>
                                  <a:pt x="1239416" y="780521"/>
                                </a:lnTo>
                                <a:lnTo>
                                  <a:pt x="1250535" y="774171"/>
                                </a:lnTo>
                                <a:lnTo>
                                  <a:pt x="1261918" y="768086"/>
                                </a:lnTo>
                                <a:lnTo>
                                  <a:pt x="1273302" y="761736"/>
                                </a:lnTo>
                                <a:lnTo>
                                  <a:pt x="1285215" y="755651"/>
                                </a:lnTo>
                                <a:lnTo>
                                  <a:pt x="1296863" y="749830"/>
                                </a:lnTo>
                                <a:lnTo>
                                  <a:pt x="1320689" y="738453"/>
                                </a:lnTo>
                                <a:lnTo>
                                  <a:pt x="1345574" y="727340"/>
                                </a:lnTo>
                                <a:lnTo>
                                  <a:pt x="1370724" y="716757"/>
                                </a:lnTo>
                                <a:lnTo>
                                  <a:pt x="1396667" y="706703"/>
                                </a:lnTo>
                                <a:lnTo>
                                  <a:pt x="1423141" y="696648"/>
                                </a:lnTo>
                                <a:lnTo>
                                  <a:pt x="1449879" y="687123"/>
                                </a:lnTo>
                                <a:lnTo>
                                  <a:pt x="1477411" y="677598"/>
                                </a:lnTo>
                                <a:lnTo>
                                  <a:pt x="1505473" y="668603"/>
                                </a:lnTo>
                                <a:lnTo>
                                  <a:pt x="1534064" y="659607"/>
                                </a:lnTo>
                                <a:lnTo>
                                  <a:pt x="1563184" y="650876"/>
                                </a:lnTo>
                                <a:lnTo>
                                  <a:pt x="1592570" y="642409"/>
                                </a:lnTo>
                                <a:lnTo>
                                  <a:pt x="1622484" y="633942"/>
                                </a:lnTo>
                                <a:lnTo>
                                  <a:pt x="1652929" y="625475"/>
                                </a:lnTo>
                                <a:lnTo>
                                  <a:pt x="1714611" y="608542"/>
                                </a:lnTo>
                                <a:lnTo>
                                  <a:pt x="1778147" y="591080"/>
                                </a:lnTo>
                                <a:lnTo>
                                  <a:pt x="1842742" y="573617"/>
                                </a:lnTo>
                                <a:lnTo>
                                  <a:pt x="1872921" y="564886"/>
                                </a:lnTo>
                                <a:lnTo>
                                  <a:pt x="1902572" y="556155"/>
                                </a:lnTo>
                                <a:lnTo>
                                  <a:pt x="1931427" y="547159"/>
                                </a:lnTo>
                                <a:lnTo>
                                  <a:pt x="1959224" y="537898"/>
                                </a:lnTo>
                                <a:lnTo>
                                  <a:pt x="1986757" y="528638"/>
                                </a:lnTo>
                                <a:lnTo>
                                  <a:pt x="2012965" y="519113"/>
                                </a:lnTo>
                                <a:lnTo>
                                  <a:pt x="2038909" y="509323"/>
                                </a:lnTo>
                                <a:lnTo>
                                  <a:pt x="2063794" y="499534"/>
                                </a:lnTo>
                                <a:lnTo>
                                  <a:pt x="2087885" y="489744"/>
                                </a:lnTo>
                                <a:lnTo>
                                  <a:pt x="2111446" y="479955"/>
                                </a:lnTo>
                                <a:lnTo>
                                  <a:pt x="2133948" y="469900"/>
                                </a:lnTo>
                                <a:lnTo>
                                  <a:pt x="2155656" y="460111"/>
                                </a:lnTo>
                                <a:lnTo>
                                  <a:pt x="2176835" y="450057"/>
                                </a:lnTo>
                                <a:lnTo>
                                  <a:pt x="2197219" y="439738"/>
                                </a:lnTo>
                                <a:lnTo>
                                  <a:pt x="2216809" y="430213"/>
                                </a:lnTo>
                                <a:lnTo>
                                  <a:pt x="2235870" y="420159"/>
                                </a:lnTo>
                                <a:lnTo>
                                  <a:pt x="2254137" y="410634"/>
                                </a:lnTo>
                                <a:lnTo>
                                  <a:pt x="2271344" y="400844"/>
                                </a:lnTo>
                                <a:lnTo>
                                  <a:pt x="2288023" y="391319"/>
                                </a:lnTo>
                                <a:lnTo>
                                  <a:pt x="2303642" y="382059"/>
                                </a:lnTo>
                                <a:lnTo>
                                  <a:pt x="2318996" y="372798"/>
                                </a:lnTo>
                                <a:lnTo>
                                  <a:pt x="2333557" y="363802"/>
                                </a:lnTo>
                                <a:lnTo>
                                  <a:pt x="2347323" y="355071"/>
                                </a:lnTo>
                                <a:lnTo>
                                  <a:pt x="2360030" y="346340"/>
                                </a:lnTo>
                                <a:lnTo>
                                  <a:pt x="2372472" y="338138"/>
                                </a:lnTo>
                                <a:lnTo>
                                  <a:pt x="2384120" y="330200"/>
                                </a:lnTo>
                                <a:lnTo>
                                  <a:pt x="2405034" y="315119"/>
                                </a:lnTo>
                                <a:lnTo>
                                  <a:pt x="2423566" y="301361"/>
                                </a:lnTo>
                                <a:lnTo>
                                  <a:pt x="2439185" y="288925"/>
                                </a:lnTo>
                                <a:close/>
                                <a:moveTo>
                                  <a:pt x="1526531" y="31750"/>
                                </a:moveTo>
                                <a:lnTo>
                                  <a:pt x="1531819" y="31750"/>
                                </a:lnTo>
                                <a:lnTo>
                                  <a:pt x="1537107" y="32015"/>
                                </a:lnTo>
                                <a:lnTo>
                                  <a:pt x="1542395" y="32810"/>
                                </a:lnTo>
                                <a:lnTo>
                                  <a:pt x="1547419" y="33870"/>
                                </a:lnTo>
                                <a:lnTo>
                                  <a:pt x="1552442" y="35195"/>
                                </a:lnTo>
                                <a:lnTo>
                                  <a:pt x="1557201" y="37049"/>
                                </a:lnTo>
                                <a:lnTo>
                                  <a:pt x="1562225" y="39169"/>
                                </a:lnTo>
                                <a:lnTo>
                                  <a:pt x="1567248" y="41288"/>
                                </a:lnTo>
                                <a:lnTo>
                                  <a:pt x="1572272" y="44203"/>
                                </a:lnTo>
                                <a:lnTo>
                                  <a:pt x="1577295" y="47117"/>
                                </a:lnTo>
                                <a:lnTo>
                                  <a:pt x="1582055" y="50826"/>
                                </a:lnTo>
                                <a:lnTo>
                                  <a:pt x="1586814" y="54536"/>
                                </a:lnTo>
                                <a:lnTo>
                                  <a:pt x="1591837" y="58775"/>
                                </a:lnTo>
                                <a:lnTo>
                                  <a:pt x="1596861" y="63279"/>
                                </a:lnTo>
                                <a:lnTo>
                                  <a:pt x="1601356" y="68048"/>
                                </a:lnTo>
                                <a:lnTo>
                                  <a:pt x="1606379" y="73347"/>
                                </a:lnTo>
                                <a:lnTo>
                                  <a:pt x="1611403" y="78646"/>
                                </a:lnTo>
                                <a:lnTo>
                                  <a:pt x="1644981" y="117857"/>
                                </a:lnTo>
                                <a:lnTo>
                                  <a:pt x="1684641" y="163693"/>
                                </a:lnTo>
                                <a:lnTo>
                                  <a:pt x="1738313" y="225425"/>
                                </a:lnTo>
                                <a:lnTo>
                                  <a:pt x="1720598" y="224630"/>
                                </a:lnTo>
                                <a:lnTo>
                                  <a:pt x="1703148" y="223041"/>
                                </a:lnTo>
                                <a:lnTo>
                                  <a:pt x="1685698" y="221186"/>
                                </a:lnTo>
                                <a:lnTo>
                                  <a:pt x="1669041" y="218537"/>
                                </a:lnTo>
                                <a:lnTo>
                                  <a:pt x="1652913" y="215092"/>
                                </a:lnTo>
                                <a:lnTo>
                                  <a:pt x="1636785" y="211648"/>
                                </a:lnTo>
                                <a:lnTo>
                                  <a:pt x="1621185" y="207939"/>
                                </a:lnTo>
                                <a:lnTo>
                                  <a:pt x="1606115" y="203435"/>
                                </a:lnTo>
                                <a:lnTo>
                                  <a:pt x="1591573" y="198931"/>
                                </a:lnTo>
                                <a:lnTo>
                                  <a:pt x="1577560" y="194162"/>
                                </a:lnTo>
                                <a:lnTo>
                                  <a:pt x="1563811" y="188863"/>
                                </a:lnTo>
                                <a:lnTo>
                                  <a:pt x="1550591" y="183299"/>
                                </a:lnTo>
                                <a:lnTo>
                                  <a:pt x="1537636" y="177735"/>
                                </a:lnTo>
                                <a:lnTo>
                                  <a:pt x="1525474" y="171906"/>
                                </a:lnTo>
                                <a:lnTo>
                                  <a:pt x="1513840" y="166077"/>
                                </a:lnTo>
                                <a:lnTo>
                                  <a:pt x="1502736" y="160249"/>
                                </a:lnTo>
                                <a:lnTo>
                                  <a:pt x="1492953" y="155215"/>
                                </a:lnTo>
                                <a:lnTo>
                                  <a:pt x="1483435" y="150446"/>
                                </a:lnTo>
                                <a:lnTo>
                                  <a:pt x="1473916" y="146472"/>
                                </a:lnTo>
                                <a:lnTo>
                                  <a:pt x="1464663" y="142762"/>
                                </a:lnTo>
                                <a:lnTo>
                                  <a:pt x="1455409" y="139318"/>
                                </a:lnTo>
                                <a:lnTo>
                                  <a:pt x="1446419" y="136404"/>
                                </a:lnTo>
                                <a:lnTo>
                                  <a:pt x="1437694" y="134019"/>
                                </a:lnTo>
                                <a:lnTo>
                                  <a:pt x="1428705" y="132165"/>
                                </a:lnTo>
                                <a:lnTo>
                                  <a:pt x="1420244" y="130575"/>
                                </a:lnTo>
                                <a:lnTo>
                                  <a:pt x="1411783" y="129250"/>
                                </a:lnTo>
                                <a:lnTo>
                                  <a:pt x="1403322" y="128190"/>
                                </a:lnTo>
                                <a:lnTo>
                                  <a:pt x="1395126" y="127925"/>
                                </a:lnTo>
                                <a:lnTo>
                                  <a:pt x="1387194" y="127660"/>
                                </a:lnTo>
                                <a:lnTo>
                                  <a:pt x="1379262" y="127925"/>
                                </a:lnTo>
                                <a:lnTo>
                                  <a:pt x="1371595" y="128720"/>
                                </a:lnTo>
                                <a:lnTo>
                                  <a:pt x="1363663" y="129515"/>
                                </a:lnTo>
                                <a:lnTo>
                                  <a:pt x="1383757" y="113088"/>
                                </a:lnTo>
                                <a:lnTo>
                                  <a:pt x="1402001" y="98516"/>
                                </a:lnTo>
                                <a:lnTo>
                                  <a:pt x="1418129" y="85799"/>
                                </a:lnTo>
                                <a:lnTo>
                                  <a:pt x="1432406" y="74936"/>
                                </a:lnTo>
                                <a:lnTo>
                                  <a:pt x="1439545" y="69372"/>
                                </a:lnTo>
                                <a:lnTo>
                                  <a:pt x="1446948" y="64603"/>
                                </a:lnTo>
                                <a:lnTo>
                                  <a:pt x="1453822" y="59834"/>
                                </a:lnTo>
                                <a:lnTo>
                                  <a:pt x="1460697" y="55330"/>
                                </a:lnTo>
                                <a:lnTo>
                                  <a:pt x="1467306" y="51621"/>
                                </a:lnTo>
                                <a:lnTo>
                                  <a:pt x="1473916" y="47912"/>
                                </a:lnTo>
                                <a:lnTo>
                                  <a:pt x="1480262" y="44733"/>
                                </a:lnTo>
                                <a:lnTo>
                                  <a:pt x="1486343" y="41553"/>
                                </a:lnTo>
                                <a:lnTo>
                                  <a:pt x="1492424" y="39434"/>
                                </a:lnTo>
                                <a:lnTo>
                                  <a:pt x="1498505" y="37049"/>
                                </a:lnTo>
                                <a:lnTo>
                                  <a:pt x="1504586" y="35195"/>
                                </a:lnTo>
                                <a:lnTo>
                                  <a:pt x="1510139" y="33870"/>
                                </a:lnTo>
                                <a:lnTo>
                                  <a:pt x="1515427" y="32810"/>
                                </a:lnTo>
                                <a:lnTo>
                                  <a:pt x="1520979" y="32015"/>
                                </a:lnTo>
                                <a:lnTo>
                                  <a:pt x="1526531" y="31750"/>
                                </a:lnTo>
                                <a:close/>
                                <a:moveTo>
                                  <a:pt x="2194719" y="0"/>
                                </a:moveTo>
                                <a:lnTo>
                                  <a:pt x="2198423" y="0"/>
                                </a:lnTo>
                                <a:lnTo>
                                  <a:pt x="2202127" y="265"/>
                                </a:lnTo>
                                <a:lnTo>
                                  <a:pt x="2205567" y="1059"/>
                                </a:lnTo>
                                <a:lnTo>
                                  <a:pt x="2209535" y="1589"/>
                                </a:lnTo>
                                <a:lnTo>
                                  <a:pt x="2212975" y="2383"/>
                                </a:lnTo>
                                <a:lnTo>
                                  <a:pt x="2216415" y="3706"/>
                                </a:lnTo>
                                <a:lnTo>
                                  <a:pt x="2220383" y="4765"/>
                                </a:lnTo>
                                <a:lnTo>
                                  <a:pt x="2224087" y="6618"/>
                                </a:lnTo>
                                <a:lnTo>
                                  <a:pt x="2227527" y="8207"/>
                                </a:lnTo>
                                <a:lnTo>
                                  <a:pt x="2231761" y="10325"/>
                                </a:lnTo>
                                <a:lnTo>
                                  <a:pt x="2235465" y="12707"/>
                                </a:lnTo>
                                <a:lnTo>
                                  <a:pt x="2239698" y="15355"/>
                                </a:lnTo>
                                <a:lnTo>
                                  <a:pt x="2247900" y="21443"/>
                                </a:lnTo>
                                <a:lnTo>
                                  <a:pt x="2256896" y="28856"/>
                                </a:lnTo>
                                <a:lnTo>
                                  <a:pt x="2266156" y="37856"/>
                                </a:lnTo>
                                <a:lnTo>
                                  <a:pt x="2276739" y="47916"/>
                                </a:lnTo>
                                <a:lnTo>
                                  <a:pt x="2287852" y="59829"/>
                                </a:lnTo>
                                <a:lnTo>
                                  <a:pt x="2300023" y="73065"/>
                                </a:lnTo>
                                <a:lnTo>
                                  <a:pt x="2313517" y="88420"/>
                                </a:lnTo>
                                <a:lnTo>
                                  <a:pt x="2328069" y="105362"/>
                                </a:lnTo>
                                <a:lnTo>
                                  <a:pt x="2343944" y="124423"/>
                                </a:lnTo>
                                <a:lnTo>
                                  <a:pt x="2353469" y="136071"/>
                                </a:lnTo>
                                <a:lnTo>
                                  <a:pt x="2362994" y="148248"/>
                                </a:lnTo>
                                <a:lnTo>
                                  <a:pt x="2371989" y="160690"/>
                                </a:lnTo>
                                <a:lnTo>
                                  <a:pt x="2380985" y="173662"/>
                                </a:lnTo>
                                <a:lnTo>
                                  <a:pt x="2389981" y="187693"/>
                                </a:lnTo>
                                <a:lnTo>
                                  <a:pt x="2398977" y="202518"/>
                                </a:lnTo>
                                <a:lnTo>
                                  <a:pt x="2407708" y="218137"/>
                                </a:lnTo>
                                <a:lnTo>
                                  <a:pt x="2416175" y="235079"/>
                                </a:lnTo>
                                <a:lnTo>
                                  <a:pt x="2405592" y="243550"/>
                                </a:lnTo>
                                <a:lnTo>
                                  <a:pt x="2395008" y="251757"/>
                                </a:lnTo>
                                <a:lnTo>
                                  <a:pt x="2384161" y="260228"/>
                                </a:lnTo>
                                <a:lnTo>
                                  <a:pt x="2373048" y="268435"/>
                                </a:lnTo>
                                <a:lnTo>
                                  <a:pt x="2361671" y="276377"/>
                                </a:lnTo>
                                <a:lnTo>
                                  <a:pt x="2350294" y="284319"/>
                                </a:lnTo>
                                <a:lnTo>
                                  <a:pt x="2338652" y="292260"/>
                                </a:lnTo>
                                <a:lnTo>
                                  <a:pt x="2327011" y="299938"/>
                                </a:lnTo>
                                <a:lnTo>
                                  <a:pt x="2314575" y="307615"/>
                                </a:lnTo>
                                <a:lnTo>
                                  <a:pt x="2302669" y="315292"/>
                                </a:lnTo>
                                <a:lnTo>
                                  <a:pt x="2290233" y="322704"/>
                                </a:lnTo>
                                <a:lnTo>
                                  <a:pt x="2277533" y="329852"/>
                                </a:lnTo>
                                <a:lnTo>
                                  <a:pt x="2264833" y="337264"/>
                                </a:lnTo>
                                <a:lnTo>
                                  <a:pt x="2251869" y="344147"/>
                                </a:lnTo>
                                <a:lnTo>
                                  <a:pt x="2225146" y="358178"/>
                                </a:lnTo>
                                <a:lnTo>
                                  <a:pt x="2198158" y="371944"/>
                                </a:lnTo>
                                <a:lnTo>
                                  <a:pt x="2170113" y="385180"/>
                                </a:lnTo>
                                <a:lnTo>
                                  <a:pt x="2141537" y="397887"/>
                                </a:lnTo>
                                <a:lnTo>
                                  <a:pt x="2111904" y="410594"/>
                                </a:lnTo>
                                <a:lnTo>
                                  <a:pt x="2082006" y="422772"/>
                                </a:lnTo>
                                <a:lnTo>
                                  <a:pt x="2051315" y="434684"/>
                                </a:lnTo>
                                <a:lnTo>
                                  <a:pt x="2019829" y="446332"/>
                                </a:lnTo>
                                <a:lnTo>
                                  <a:pt x="1987815" y="457716"/>
                                </a:lnTo>
                                <a:lnTo>
                                  <a:pt x="1955271" y="468570"/>
                                </a:lnTo>
                                <a:lnTo>
                                  <a:pt x="1921933" y="479423"/>
                                </a:lnTo>
                                <a:lnTo>
                                  <a:pt x="1887802" y="489748"/>
                                </a:lnTo>
                                <a:lnTo>
                                  <a:pt x="1853406" y="500072"/>
                                </a:lnTo>
                                <a:lnTo>
                                  <a:pt x="1818217" y="509867"/>
                                </a:lnTo>
                                <a:lnTo>
                                  <a:pt x="1782233" y="519662"/>
                                </a:lnTo>
                                <a:lnTo>
                                  <a:pt x="1745985" y="528928"/>
                                </a:lnTo>
                                <a:lnTo>
                                  <a:pt x="1709208" y="538458"/>
                                </a:lnTo>
                                <a:lnTo>
                                  <a:pt x="1671902" y="547459"/>
                                </a:lnTo>
                                <a:lnTo>
                                  <a:pt x="1633802" y="556459"/>
                                </a:lnTo>
                                <a:lnTo>
                                  <a:pt x="1595173" y="564931"/>
                                </a:lnTo>
                                <a:lnTo>
                                  <a:pt x="1556015" y="573402"/>
                                </a:lnTo>
                                <a:lnTo>
                                  <a:pt x="1516592" y="581873"/>
                                </a:lnTo>
                                <a:lnTo>
                                  <a:pt x="1476375" y="590080"/>
                                </a:lnTo>
                                <a:lnTo>
                                  <a:pt x="1435629" y="598287"/>
                                </a:lnTo>
                                <a:lnTo>
                                  <a:pt x="1394883" y="606228"/>
                                </a:lnTo>
                                <a:lnTo>
                                  <a:pt x="1374246" y="610199"/>
                                </a:lnTo>
                                <a:lnTo>
                                  <a:pt x="1354402" y="614435"/>
                                </a:lnTo>
                                <a:lnTo>
                                  <a:pt x="1334823" y="618935"/>
                                </a:lnTo>
                                <a:lnTo>
                                  <a:pt x="1316037" y="623700"/>
                                </a:lnTo>
                                <a:lnTo>
                                  <a:pt x="1297252" y="628730"/>
                                </a:lnTo>
                                <a:lnTo>
                                  <a:pt x="1278731" y="633760"/>
                                </a:lnTo>
                                <a:lnTo>
                                  <a:pt x="1260740" y="639055"/>
                                </a:lnTo>
                                <a:lnTo>
                                  <a:pt x="1243277" y="644614"/>
                                </a:lnTo>
                                <a:lnTo>
                                  <a:pt x="1225815" y="650438"/>
                                </a:lnTo>
                                <a:lnTo>
                                  <a:pt x="1208881" y="656262"/>
                                </a:lnTo>
                                <a:lnTo>
                                  <a:pt x="1192213" y="662086"/>
                                </a:lnTo>
                                <a:lnTo>
                                  <a:pt x="1176337" y="668175"/>
                                </a:lnTo>
                                <a:lnTo>
                                  <a:pt x="1160463" y="674528"/>
                                </a:lnTo>
                                <a:lnTo>
                                  <a:pt x="1145117" y="681147"/>
                                </a:lnTo>
                                <a:lnTo>
                                  <a:pt x="1130035" y="687500"/>
                                </a:lnTo>
                                <a:lnTo>
                                  <a:pt x="1115219" y="694118"/>
                                </a:lnTo>
                                <a:lnTo>
                                  <a:pt x="1100931" y="701001"/>
                                </a:lnTo>
                                <a:lnTo>
                                  <a:pt x="1086908" y="707619"/>
                                </a:lnTo>
                                <a:lnTo>
                                  <a:pt x="1073150" y="714767"/>
                                </a:lnTo>
                                <a:lnTo>
                                  <a:pt x="1059921" y="721650"/>
                                </a:lnTo>
                                <a:lnTo>
                                  <a:pt x="1046692" y="728798"/>
                                </a:lnTo>
                                <a:lnTo>
                                  <a:pt x="1034256" y="735681"/>
                                </a:lnTo>
                                <a:lnTo>
                                  <a:pt x="1022085" y="743093"/>
                                </a:lnTo>
                                <a:lnTo>
                                  <a:pt x="1009915" y="750241"/>
                                </a:lnTo>
                                <a:lnTo>
                                  <a:pt x="998273" y="757388"/>
                                </a:lnTo>
                                <a:lnTo>
                                  <a:pt x="986896" y="764536"/>
                                </a:lnTo>
                                <a:lnTo>
                                  <a:pt x="975783" y="771948"/>
                                </a:lnTo>
                                <a:lnTo>
                                  <a:pt x="965200" y="779361"/>
                                </a:lnTo>
                                <a:lnTo>
                                  <a:pt x="944827" y="793656"/>
                                </a:lnTo>
                                <a:lnTo>
                                  <a:pt x="925777" y="808216"/>
                                </a:lnTo>
                                <a:lnTo>
                                  <a:pt x="907785" y="822247"/>
                                </a:lnTo>
                                <a:lnTo>
                                  <a:pt x="891117" y="836277"/>
                                </a:lnTo>
                                <a:lnTo>
                                  <a:pt x="875506" y="850043"/>
                                </a:lnTo>
                                <a:lnTo>
                                  <a:pt x="861219" y="863280"/>
                                </a:lnTo>
                                <a:lnTo>
                                  <a:pt x="847990" y="875987"/>
                                </a:lnTo>
                                <a:lnTo>
                                  <a:pt x="836083" y="888429"/>
                                </a:lnTo>
                                <a:lnTo>
                                  <a:pt x="825235" y="899812"/>
                                </a:lnTo>
                                <a:lnTo>
                                  <a:pt x="815710" y="910931"/>
                                </a:lnTo>
                                <a:lnTo>
                                  <a:pt x="806979" y="920726"/>
                                </a:lnTo>
                                <a:lnTo>
                                  <a:pt x="799042" y="930256"/>
                                </a:lnTo>
                                <a:lnTo>
                                  <a:pt x="792692" y="938727"/>
                                </a:lnTo>
                                <a:lnTo>
                                  <a:pt x="786871" y="946140"/>
                                </a:lnTo>
                                <a:lnTo>
                                  <a:pt x="778669" y="957523"/>
                                </a:lnTo>
                                <a:lnTo>
                                  <a:pt x="773906" y="964671"/>
                                </a:lnTo>
                                <a:lnTo>
                                  <a:pt x="718608" y="965200"/>
                                </a:lnTo>
                                <a:lnTo>
                                  <a:pt x="690827" y="965200"/>
                                </a:lnTo>
                                <a:lnTo>
                                  <a:pt x="663046" y="964935"/>
                                </a:lnTo>
                                <a:lnTo>
                                  <a:pt x="635000" y="964671"/>
                                </a:lnTo>
                                <a:lnTo>
                                  <a:pt x="607219" y="964141"/>
                                </a:lnTo>
                                <a:lnTo>
                                  <a:pt x="579702" y="963082"/>
                                </a:lnTo>
                                <a:lnTo>
                                  <a:pt x="551921" y="962288"/>
                                </a:lnTo>
                                <a:lnTo>
                                  <a:pt x="524140" y="961229"/>
                                </a:lnTo>
                                <a:lnTo>
                                  <a:pt x="496094" y="959641"/>
                                </a:lnTo>
                                <a:lnTo>
                                  <a:pt x="468313" y="958317"/>
                                </a:lnTo>
                                <a:lnTo>
                                  <a:pt x="440267" y="956199"/>
                                </a:lnTo>
                                <a:lnTo>
                                  <a:pt x="412485" y="954346"/>
                                </a:lnTo>
                                <a:lnTo>
                                  <a:pt x="384440" y="951964"/>
                                </a:lnTo>
                                <a:lnTo>
                                  <a:pt x="356658" y="949846"/>
                                </a:lnTo>
                                <a:lnTo>
                                  <a:pt x="328613" y="946934"/>
                                </a:lnTo>
                                <a:lnTo>
                                  <a:pt x="298185" y="943492"/>
                                </a:lnTo>
                                <a:lnTo>
                                  <a:pt x="268023" y="939522"/>
                                </a:lnTo>
                                <a:lnTo>
                                  <a:pt x="238390" y="935021"/>
                                </a:lnTo>
                                <a:lnTo>
                                  <a:pt x="209021" y="930256"/>
                                </a:lnTo>
                                <a:lnTo>
                                  <a:pt x="180710" y="925226"/>
                                </a:lnTo>
                                <a:lnTo>
                                  <a:pt x="153458" y="919932"/>
                                </a:lnTo>
                                <a:lnTo>
                                  <a:pt x="127794" y="914637"/>
                                </a:lnTo>
                                <a:lnTo>
                                  <a:pt x="103452" y="909607"/>
                                </a:lnTo>
                                <a:lnTo>
                                  <a:pt x="81492" y="904577"/>
                                </a:lnTo>
                                <a:lnTo>
                                  <a:pt x="61119" y="900077"/>
                                </a:lnTo>
                                <a:lnTo>
                                  <a:pt x="28575" y="891870"/>
                                </a:lnTo>
                                <a:lnTo>
                                  <a:pt x="7408" y="886576"/>
                                </a:lnTo>
                                <a:lnTo>
                                  <a:pt x="0" y="884458"/>
                                </a:lnTo>
                                <a:lnTo>
                                  <a:pt x="794" y="805304"/>
                                </a:lnTo>
                                <a:lnTo>
                                  <a:pt x="1058" y="799745"/>
                                </a:lnTo>
                                <a:lnTo>
                                  <a:pt x="1323" y="794186"/>
                                </a:lnTo>
                                <a:lnTo>
                                  <a:pt x="1852" y="788626"/>
                                </a:lnTo>
                                <a:lnTo>
                                  <a:pt x="2381" y="783332"/>
                                </a:lnTo>
                                <a:lnTo>
                                  <a:pt x="3440" y="778302"/>
                                </a:lnTo>
                                <a:lnTo>
                                  <a:pt x="4498" y="773007"/>
                                </a:lnTo>
                                <a:lnTo>
                                  <a:pt x="5556" y="768507"/>
                                </a:lnTo>
                                <a:lnTo>
                                  <a:pt x="7144" y="763477"/>
                                </a:lnTo>
                                <a:lnTo>
                                  <a:pt x="8996" y="758712"/>
                                </a:lnTo>
                                <a:lnTo>
                                  <a:pt x="10583" y="754212"/>
                                </a:lnTo>
                                <a:lnTo>
                                  <a:pt x="12700" y="749711"/>
                                </a:lnTo>
                                <a:lnTo>
                                  <a:pt x="15081" y="745476"/>
                                </a:lnTo>
                                <a:lnTo>
                                  <a:pt x="17463" y="740975"/>
                                </a:lnTo>
                                <a:lnTo>
                                  <a:pt x="20108" y="737004"/>
                                </a:lnTo>
                                <a:lnTo>
                                  <a:pt x="23019" y="732769"/>
                                </a:lnTo>
                                <a:lnTo>
                                  <a:pt x="25929" y="728798"/>
                                </a:lnTo>
                                <a:lnTo>
                                  <a:pt x="29104" y="724827"/>
                                </a:lnTo>
                                <a:lnTo>
                                  <a:pt x="32279" y="721121"/>
                                </a:lnTo>
                                <a:lnTo>
                                  <a:pt x="35719" y="717414"/>
                                </a:lnTo>
                                <a:lnTo>
                                  <a:pt x="39158" y="713708"/>
                                </a:lnTo>
                                <a:lnTo>
                                  <a:pt x="47096" y="706825"/>
                                </a:lnTo>
                                <a:lnTo>
                                  <a:pt x="55563" y="699678"/>
                                </a:lnTo>
                                <a:lnTo>
                                  <a:pt x="65087" y="693324"/>
                                </a:lnTo>
                                <a:lnTo>
                                  <a:pt x="74613" y="687235"/>
                                </a:lnTo>
                                <a:lnTo>
                                  <a:pt x="85196" y="681411"/>
                                </a:lnTo>
                                <a:lnTo>
                                  <a:pt x="96308" y="675587"/>
                                </a:lnTo>
                                <a:lnTo>
                                  <a:pt x="107950" y="670293"/>
                                </a:lnTo>
                                <a:lnTo>
                                  <a:pt x="120121" y="664733"/>
                                </a:lnTo>
                                <a:lnTo>
                                  <a:pt x="133085" y="659704"/>
                                </a:lnTo>
                                <a:lnTo>
                                  <a:pt x="146579" y="654674"/>
                                </a:lnTo>
                                <a:lnTo>
                                  <a:pt x="160602" y="649644"/>
                                </a:lnTo>
                                <a:lnTo>
                                  <a:pt x="175154" y="645143"/>
                                </a:lnTo>
                                <a:lnTo>
                                  <a:pt x="190235" y="640378"/>
                                </a:lnTo>
                                <a:lnTo>
                                  <a:pt x="205846" y="635878"/>
                                </a:lnTo>
                                <a:lnTo>
                                  <a:pt x="238654" y="626877"/>
                                </a:lnTo>
                                <a:lnTo>
                                  <a:pt x="273315" y="617876"/>
                                </a:lnTo>
                                <a:lnTo>
                                  <a:pt x="309827" y="609140"/>
                                </a:lnTo>
                                <a:lnTo>
                                  <a:pt x="348192" y="599875"/>
                                </a:lnTo>
                                <a:lnTo>
                                  <a:pt x="375708" y="592992"/>
                                </a:lnTo>
                                <a:lnTo>
                                  <a:pt x="411163" y="584521"/>
                                </a:lnTo>
                                <a:lnTo>
                                  <a:pt x="434446" y="578961"/>
                                </a:lnTo>
                                <a:lnTo>
                                  <a:pt x="460640" y="572343"/>
                                </a:lnTo>
                                <a:lnTo>
                                  <a:pt x="491067" y="564401"/>
                                </a:lnTo>
                                <a:lnTo>
                                  <a:pt x="524669" y="555136"/>
                                </a:lnTo>
                                <a:lnTo>
                                  <a:pt x="561975" y="544282"/>
                                </a:lnTo>
                                <a:lnTo>
                                  <a:pt x="603250" y="531840"/>
                                </a:lnTo>
                                <a:lnTo>
                                  <a:pt x="649287" y="643555"/>
                                </a:lnTo>
                                <a:lnTo>
                                  <a:pt x="650875" y="646467"/>
                                </a:lnTo>
                                <a:lnTo>
                                  <a:pt x="652727" y="649379"/>
                                </a:lnTo>
                                <a:lnTo>
                                  <a:pt x="654315" y="652026"/>
                                </a:lnTo>
                                <a:lnTo>
                                  <a:pt x="656696" y="654409"/>
                                </a:lnTo>
                                <a:lnTo>
                                  <a:pt x="659077" y="656527"/>
                                </a:lnTo>
                                <a:lnTo>
                                  <a:pt x="661458" y="658115"/>
                                </a:lnTo>
                                <a:lnTo>
                                  <a:pt x="664369" y="659968"/>
                                </a:lnTo>
                                <a:lnTo>
                                  <a:pt x="667015" y="661557"/>
                                </a:lnTo>
                                <a:lnTo>
                                  <a:pt x="669925" y="662351"/>
                                </a:lnTo>
                                <a:lnTo>
                                  <a:pt x="673100" y="663145"/>
                                </a:lnTo>
                                <a:lnTo>
                                  <a:pt x="676010" y="663674"/>
                                </a:lnTo>
                                <a:lnTo>
                                  <a:pt x="679185" y="663674"/>
                                </a:lnTo>
                                <a:lnTo>
                                  <a:pt x="682360" y="663674"/>
                                </a:lnTo>
                                <a:lnTo>
                                  <a:pt x="685535" y="663145"/>
                                </a:lnTo>
                                <a:lnTo>
                                  <a:pt x="688975" y="662616"/>
                                </a:lnTo>
                                <a:lnTo>
                                  <a:pt x="692150" y="661557"/>
                                </a:lnTo>
                                <a:lnTo>
                                  <a:pt x="695060" y="659968"/>
                                </a:lnTo>
                                <a:lnTo>
                                  <a:pt x="697971" y="658115"/>
                                </a:lnTo>
                                <a:lnTo>
                                  <a:pt x="700617" y="656527"/>
                                </a:lnTo>
                                <a:lnTo>
                                  <a:pt x="702998" y="654144"/>
                                </a:lnTo>
                                <a:lnTo>
                                  <a:pt x="704850" y="651762"/>
                                </a:lnTo>
                                <a:lnTo>
                                  <a:pt x="706967" y="649114"/>
                                </a:lnTo>
                                <a:lnTo>
                                  <a:pt x="708554" y="646467"/>
                                </a:lnTo>
                                <a:lnTo>
                                  <a:pt x="709877" y="643555"/>
                                </a:lnTo>
                                <a:lnTo>
                                  <a:pt x="710671" y="640643"/>
                                </a:lnTo>
                                <a:lnTo>
                                  <a:pt x="711729" y="637731"/>
                                </a:lnTo>
                                <a:lnTo>
                                  <a:pt x="712258" y="634554"/>
                                </a:lnTo>
                                <a:lnTo>
                                  <a:pt x="712258" y="631378"/>
                                </a:lnTo>
                                <a:lnTo>
                                  <a:pt x="712258" y="628201"/>
                                </a:lnTo>
                                <a:lnTo>
                                  <a:pt x="711729" y="625024"/>
                                </a:lnTo>
                                <a:lnTo>
                                  <a:pt x="710935" y="621847"/>
                                </a:lnTo>
                                <a:lnTo>
                                  <a:pt x="709877" y="618671"/>
                                </a:lnTo>
                                <a:lnTo>
                                  <a:pt x="665956" y="511720"/>
                                </a:lnTo>
                                <a:lnTo>
                                  <a:pt x="687652" y="504308"/>
                                </a:lnTo>
                                <a:lnTo>
                                  <a:pt x="713052" y="495572"/>
                                </a:lnTo>
                                <a:lnTo>
                                  <a:pt x="760677" y="478629"/>
                                </a:lnTo>
                                <a:lnTo>
                                  <a:pt x="813065" y="590345"/>
                                </a:lnTo>
                                <a:lnTo>
                                  <a:pt x="814917" y="593257"/>
                                </a:lnTo>
                                <a:lnTo>
                                  <a:pt x="816504" y="596169"/>
                                </a:lnTo>
                                <a:lnTo>
                                  <a:pt x="818621" y="598551"/>
                                </a:lnTo>
                                <a:lnTo>
                                  <a:pt x="821002" y="600934"/>
                                </a:lnTo>
                                <a:lnTo>
                                  <a:pt x="823383" y="603052"/>
                                </a:lnTo>
                                <a:lnTo>
                                  <a:pt x="826029" y="604640"/>
                                </a:lnTo>
                                <a:lnTo>
                                  <a:pt x="828940" y="606228"/>
                                </a:lnTo>
                                <a:lnTo>
                                  <a:pt x="831850" y="607287"/>
                                </a:lnTo>
                                <a:lnTo>
                                  <a:pt x="834760" y="608346"/>
                                </a:lnTo>
                                <a:lnTo>
                                  <a:pt x="837671" y="608876"/>
                                </a:lnTo>
                                <a:lnTo>
                                  <a:pt x="840846" y="609405"/>
                                </a:lnTo>
                                <a:lnTo>
                                  <a:pt x="844021" y="609405"/>
                                </a:lnTo>
                                <a:lnTo>
                                  <a:pt x="847196" y="609140"/>
                                </a:lnTo>
                                <a:lnTo>
                                  <a:pt x="850371" y="608611"/>
                                </a:lnTo>
                                <a:lnTo>
                                  <a:pt x="853546" y="607552"/>
                                </a:lnTo>
                                <a:lnTo>
                                  <a:pt x="856456" y="606228"/>
                                </a:lnTo>
                                <a:lnTo>
                                  <a:pt x="859896" y="604640"/>
                                </a:lnTo>
                                <a:lnTo>
                                  <a:pt x="862542" y="603052"/>
                                </a:lnTo>
                                <a:lnTo>
                                  <a:pt x="864658" y="600934"/>
                                </a:lnTo>
                                <a:lnTo>
                                  <a:pt x="867040" y="598551"/>
                                </a:lnTo>
                                <a:lnTo>
                                  <a:pt x="869156" y="595904"/>
                                </a:lnTo>
                                <a:lnTo>
                                  <a:pt x="871008" y="593257"/>
                                </a:lnTo>
                                <a:lnTo>
                                  <a:pt x="872331" y="590609"/>
                                </a:lnTo>
                                <a:lnTo>
                                  <a:pt x="873654" y="587697"/>
                                </a:lnTo>
                                <a:lnTo>
                                  <a:pt x="874448" y="584785"/>
                                </a:lnTo>
                                <a:lnTo>
                                  <a:pt x="875242" y="581609"/>
                                </a:lnTo>
                                <a:lnTo>
                                  <a:pt x="875506" y="578432"/>
                                </a:lnTo>
                                <a:lnTo>
                                  <a:pt x="875506" y="575520"/>
                                </a:lnTo>
                                <a:lnTo>
                                  <a:pt x="875242" y="572343"/>
                                </a:lnTo>
                                <a:lnTo>
                                  <a:pt x="874713" y="569166"/>
                                </a:lnTo>
                                <a:lnTo>
                                  <a:pt x="873919" y="565725"/>
                                </a:lnTo>
                                <a:lnTo>
                                  <a:pt x="872331" y="562548"/>
                                </a:lnTo>
                                <a:lnTo>
                                  <a:pt x="822590" y="455863"/>
                                </a:lnTo>
                                <a:lnTo>
                                  <a:pt x="864129" y="440244"/>
                                </a:lnTo>
                                <a:lnTo>
                                  <a:pt x="885560" y="431508"/>
                                </a:lnTo>
                                <a:lnTo>
                                  <a:pt x="905669" y="423566"/>
                                </a:lnTo>
                                <a:lnTo>
                                  <a:pt x="968375" y="535811"/>
                                </a:lnTo>
                                <a:lnTo>
                                  <a:pt x="970492" y="538723"/>
                                </a:lnTo>
                                <a:lnTo>
                                  <a:pt x="972608" y="541370"/>
                                </a:lnTo>
                                <a:lnTo>
                                  <a:pt x="974990" y="543223"/>
                                </a:lnTo>
                                <a:lnTo>
                                  <a:pt x="977635" y="545341"/>
                                </a:lnTo>
                                <a:lnTo>
                                  <a:pt x="980281" y="547194"/>
                                </a:lnTo>
                                <a:lnTo>
                                  <a:pt x="982927" y="548518"/>
                                </a:lnTo>
                                <a:lnTo>
                                  <a:pt x="985837" y="549841"/>
                                </a:lnTo>
                                <a:lnTo>
                                  <a:pt x="989013" y="550635"/>
                                </a:lnTo>
                                <a:lnTo>
                                  <a:pt x="991923" y="551165"/>
                                </a:lnTo>
                                <a:lnTo>
                                  <a:pt x="995098" y="551430"/>
                                </a:lnTo>
                                <a:lnTo>
                                  <a:pt x="998273" y="551430"/>
                                </a:lnTo>
                                <a:lnTo>
                                  <a:pt x="1001448" y="551165"/>
                                </a:lnTo>
                                <a:lnTo>
                                  <a:pt x="1004358" y="550635"/>
                                </a:lnTo>
                                <a:lnTo>
                                  <a:pt x="1007533" y="549841"/>
                                </a:lnTo>
                                <a:lnTo>
                                  <a:pt x="1010444" y="548253"/>
                                </a:lnTo>
                                <a:lnTo>
                                  <a:pt x="1013619" y="546929"/>
                                </a:lnTo>
                                <a:lnTo>
                                  <a:pt x="1016529" y="544811"/>
                                </a:lnTo>
                                <a:lnTo>
                                  <a:pt x="1018646" y="542694"/>
                                </a:lnTo>
                                <a:lnTo>
                                  <a:pt x="1021027" y="540311"/>
                                </a:lnTo>
                                <a:lnTo>
                                  <a:pt x="1023144" y="537664"/>
                                </a:lnTo>
                                <a:lnTo>
                                  <a:pt x="1024996" y="535016"/>
                                </a:lnTo>
                                <a:lnTo>
                                  <a:pt x="1026319" y="532634"/>
                                </a:lnTo>
                                <a:lnTo>
                                  <a:pt x="1027642" y="529457"/>
                                </a:lnTo>
                                <a:lnTo>
                                  <a:pt x="1028435" y="526280"/>
                                </a:lnTo>
                                <a:lnTo>
                                  <a:pt x="1028965" y="523368"/>
                                </a:lnTo>
                                <a:lnTo>
                                  <a:pt x="1029229" y="520192"/>
                                </a:lnTo>
                                <a:lnTo>
                                  <a:pt x="1029229" y="517015"/>
                                </a:lnTo>
                                <a:lnTo>
                                  <a:pt x="1028965" y="514103"/>
                                </a:lnTo>
                                <a:lnTo>
                                  <a:pt x="1028435" y="510926"/>
                                </a:lnTo>
                                <a:lnTo>
                                  <a:pt x="1027642" y="507749"/>
                                </a:lnTo>
                                <a:lnTo>
                                  <a:pt x="1026054" y="504837"/>
                                </a:lnTo>
                                <a:lnTo>
                                  <a:pt x="1024731" y="501925"/>
                                </a:lnTo>
                                <a:lnTo>
                                  <a:pt x="966523" y="397358"/>
                                </a:lnTo>
                                <a:lnTo>
                                  <a:pt x="988748" y="387298"/>
                                </a:lnTo>
                                <a:lnTo>
                                  <a:pt x="1009650" y="377238"/>
                                </a:lnTo>
                                <a:lnTo>
                                  <a:pt x="1030552" y="366914"/>
                                </a:lnTo>
                                <a:lnTo>
                                  <a:pt x="1051719" y="356325"/>
                                </a:lnTo>
                                <a:lnTo>
                                  <a:pt x="1126067" y="469364"/>
                                </a:lnTo>
                                <a:lnTo>
                                  <a:pt x="1127919" y="472011"/>
                                </a:lnTo>
                                <a:lnTo>
                                  <a:pt x="1130300" y="474394"/>
                                </a:lnTo>
                                <a:lnTo>
                                  <a:pt x="1132681" y="476247"/>
                                </a:lnTo>
                                <a:lnTo>
                                  <a:pt x="1135327" y="478365"/>
                                </a:lnTo>
                                <a:lnTo>
                                  <a:pt x="1138237" y="479953"/>
                                </a:lnTo>
                                <a:lnTo>
                                  <a:pt x="1141148" y="481012"/>
                                </a:lnTo>
                                <a:lnTo>
                                  <a:pt x="1144058" y="481806"/>
                                </a:lnTo>
                                <a:lnTo>
                                  <a:pt x="1146969" y="482865"/>
                                </a:lnTo>
                                <a:lnTo>
                                  <a:pt x="1150144" y="483130"/>
                                </a:lnTo>
                                <a:lnTo>
                                  <a:pt x="1153583" y="483130"/>
                                </a:lnTo>
                                <a:lnTo>
                                  <a:pt x="1156758" y="483130"/>
                                </a:lnTo>
                                <a:lnTo>
                                  <a:pt x="1159669" y="482600"/>
                                </a:lnTo>
                                <a:lnTo>
                                  <a:pt x="1162844" y="481541"/>
                                </a:lnTo>
                                <a:lnTo>
                                  <a:pt x="1165754" y="480482"/>
                                </a:lnTo>
                                <a:lnTo>
                                  <a:pt x="1168665" y="478894"/>
                                </a:lnTo>
                                <a:lnTo>
                                  <a:pt x="1171575" y="477306"/>
                                </a:lnTo>
                                <a:lnTo>
                                  <a:pt x="1174221" y="475188"/>
                                </a:lnTo>
                                <a:lnTo>
                                  <a:pt x="1176602" y="472805"/>
                                </a:lnTo>
                                <a:lnTo>
                                  <a:pt x="1178719" y="470158"/>
                                </a:lnTo>
                                <a:lnTo>
                                  <a:pt x="1180306" y="467511"/>
                                </a:lnTo>
                                <a:lnTo>
                                  <a:pt x="1182158" y="464863"/>
                                </a:lnTo>
                                <a:lnTo>
                                  <a:pt x="1183217" y="461951"/>
                                </a:lnTo>
                                <a:lnTo>
                                  <a:pt x="1184275" y="459039"/>
                                </a:lnTo>
                                <a:lnTo>
                                  <a:pt x="1185069" y="455863"/>
                                </a:lnTo>
                                <a:lnTo>
                                  <a:pt x="1185333" y="452686"/>
                                </a:lnTo>
                                <a:lnTo>
                                  <a:pt x="1185333" y="449774"/>
                                </a:lnTo>
                                <a:lnTo>
                                  <a:pt x="1185069" y="446597"/>
                                </a:lnTo>
                                <a:lnTo>
                                  <a:pt x="1184540" y="443420"/>
                                </a:lnTo>
                                <a:lnTo>
                                  <a:pt x="1183746" y="440508"/>
                                </a:lnTo>
                                <a:lnTo>
                                  <a:pt x="1182687" y="437067"/>
                                </a:lnTo>
                                <a:lnTo>
                                  <a:pt x="1181100" y="434155"/>
                                </a:lnTo>
                                <a:lnTo>
                                  <a:pt x="1179248" y="431508"/>
                                </a:lnTo>
                                <a:lnTo>
                                  <a:pt x="1109927" y="324822"/>
                                </a:lnTo>
                                <a:lnTo>
                                  <a:pt x="1130565" y="312645"/>
                                </a:lnTo>
                                <a:lnTo>
                                  <a:pt x="1150673" y="300732"/>
                                </a:lnTo>
                                <a:lnTo>
                                  <a:pt x="1170252" y="288025"/>
                                </a:lnTo>
                                <a:lnTo>
                                  <a:pt x="1188773" y="275583"/>
                                </a:lnTo>
                                <a:lnTo>
                                  <a:pt x="1272646" y="382268"/>
                                </a:lnTo>
                                <a:lnTo>
                                  <a:pt x="1275027" y="384915"/>
                                </a:lnTo>
                                <a:lnTo>
                                  <a:pt x="1277408" y="387298"/>
                                </a:lnTo>
                                <a:lnTo>
                                  <a:pt x="1280054" y="388886"/>
                                </a:lnTo>
                                <a:lnTo>
                                  <a:pt x="1282700" y="390739"/>
                                </a:lnTo>
                                <a:lnTo>
                                  <a:pt x="1285610" y="392063"/>
                                </a:lnTo>
                                <a:lnTo>
                                  <a:pt x="1288521" y="393122"/>
                                </a:lnTo>
                                <a:lnTo>
                                  <a:pt x="1291696" y="393916"/>
                                </a:lnTo>
                                <a:lnTo>
                                  <a:pt x="1294606" y="394446"/>
                                </a:lnTo>
                                <a:lnTo>
                                  <a:pt x="1297781" y="394446"/>
                                </a:lnTo>
                                <a:lnTo>
                                  <a:pt x="1300956" y="394446"/>
                                </a:lnTo>
                                <a:lnTo>
                                  <a:pt x="1304131" y="394181"/>
                                </a:lnTo>
                                <a:lnTo>
                                  <a:pt x="1307042" y="393387"/>
                                </a:lnTo>
                                <a:lnTo>
                                  <a:pt x="1310217" y="392328"/>
                                </a:lnTo>
                                <a:lnTo>
                                  <a:pt x="1313392" y="391004"/>
                                </a:lnTo>
                                <a:lnTo>
                                  <a:pt x="1316037" y="389416"/>
                                </a:lnTo>
                                <a:lnTo>
                                  <a:pt x="1318948" y="387563"/>
                                </a:lnTo>
                                <a:lnTo>
                                  <a:pt x="1321065" y="385180"/>
                                </a:lnTo>
                                <a:lnTo>
                                  <a:pt x="1323446" y="382798"/>
                                </a:lnTo>
                                <a:lnTo>
                                  <a:pt x="1325298" y="380150"/>
                                </a:lnTo>
                                <a:lnTo>
                                  <a:pt x="1327150" y="377503"/>
                                </a:lnTo>
                                <a:lnTo>
                                  <a:pt x="1328473" y="374591"/>
                                </a:lnTo>
                                <a:lnTo>
                                  <a:pt x="1329796" y="371679"/>
                                </a:lnTo>
                                <a:lnTo>
                                  <a:pt x="1330325" y="368502"/>
                                </a:lnTo>
                                <a:lnTo>
                                  <a:pt x="1330854" y="365590"/>
                                </a:lnTo>
                                <a:lnTo>
                                  <a:pt x="1331119" y="362414"/>
                                </a:lnTo>
                                <a:lnTo>
                                  <a:pt x="1330854" y="359237"/>
                                </a:lnTo>
                                <a:lnTo>
                                  <a:pt x="1330590" y="356325"/>
                                </a:lnTo>
                                <a:lnTo>
                                  <a:pt x="1329796" y="352883"/>
                                </a:lnTo>
                                <a:lnTo>
                                  <a:pt x="1328737" y="349971"/>
                                </a:lnTo>
                                <a:lnTo>
                                  <a:pt x="1327415" y="347059"/>
                                </a:lnTo>
                                <a:lnTo>
                                  <a:pt x="1325827" y="344147"/>
                                </a:lnTo>
                                <a:lnTo>
                                  <a:pt x="1323710" y="341500"/>
                                </a:lnTo>
                                <a:lnTo>
                                  <a:pt x="1240896" y="235873"/>
                                </a:lnTo>
                                <a:lnTo>
                                  <a:pt x="1249363" y="228461"/>
                                </a:lnTo>
                                <a:lnTo>
                                  <a:pt x="1257565" y="221313"/>
                                </a:lnTo>
                                <a:lnTo>
                                  <a:pt x="1277408" y="203312"/>
                                </a:lnTo>
                                <a:lnTo>
                                  <a:pt x="1296987" y="186369"/>
                                </a:lnTo>
                                <a:lnTo>
                                  <a:pt x="1303867" y="181339"/>
                                </a:lnTo>
                                <a:lnTo>
                                  <a:pt x="1311540" y="177104"/>
                                </a:lnTo>
                                <a:lnTo>
                                  <a:pt x="1320006" y="172603"/>
                                </a:lnTo>
                                <a:lnTo>
                                  <a:pt x="1324769" y="170750"/>
                                </a:lnTo>
                                <a:lnTo>
                                  <a:pt x="1329267" y="169162"/>
                                </a:lnTo>
                                <a:lnTo>
                                  <a:pt x="1334294" y="167309"/>
                                </a:lnTo>
                                <a:lnTo>
                                  <a:pt x="1339321" y="165985"/>
                                </a:lnTo>
                                <a:lnTo>
                                  <a:pt x="1344613" y="164397"/>
                                </a:lnTo>
                                <a:lnTo>
                                  <a:pt x="1349904" y="163338"/>
                                </a:lnTo>
                                <a:lnTo>
                                  <a:pt x="1355460" y="162014"/>
                                </a:lnTo>
                                <a:lnTo>
                                  <a:pt x="1361017" y="161220"/>
                                </a:lnTo>
                                <a:lnTo>
                                  <a:pt x="1366837" y="160690"/>
                                </a:lnTo>
                                <a:lnTo>
                                  <a:pt x="1372923" y="160426"/>
                                </a:lnTo>
                                <a:lnTo>
                                  <a:pt x="1379008" y="159896"/>
                                </a:lnTo>
                                <a:lnTo>
                                  <a:pt x="1385094" y="159896"/>
                                </a:lnTo>
                                <a:lnTo>
                                  <a:pt x="1391708" y="159896"/>
                                </a:lnTo>
                                <a:lnTo>
                                  <a:pt x="1398058" y="160690"/>
                                </a:lnTo>
                                <a:lnTo>
                                  <a:pt x="1404408" y="161220"/>
                                </a:lnTo>
                                <a:lnTo>
                                  <a:pt x="1411552" y="162279"/>
                                </a:lnTo>
                                <a:lnTo>
                                  <a:pt x="1418167" y="163602"/>
                                </a:lnTo>
                                <a:lnTo>
                                  <a:pt x="1425310" y="164926"/>
                                </a:lnTo>
                                <a:lnTo>
                                  <a:pt x="1432190" y="167044"/>
                                </a:lnTo>
                                <a:lnTo>
                                  <a:pt x="1439598" y="169162"/>
                                </a:lnTo>
                                <a:lnTo>
                                  <a:pt x="1446742" y="171544"/>
                                </a:lnTo>
                                <a:lnTo>
                                  <a:pt x="1454150" y="174456"/>
                                </a:lnTo>
                                <a:lnTo>
                                  <a:pt x="1461558" y="177633"/>
                                </a:lnTo>
                                <a:lnTo>
                                  <a:pt x="1468967" y="181075"/>
                                </a:lnTo>
                                <a:lnTo>
                                  <a:pt x="1476640" y="184781"/>
                                </a:lnTo>
                                <a:lnTo>
                                  <a:pt x="1484577" y="189016"/>
                                </a:lnTo>
                                <a:lnTo>
                                  <a:pt x="1492250" y="192987"/>
                                </a:lnTo>
                                <a:lnTo>
                                  <a:pt x="1500717" y="197488"/>
                                </a:lnTo>
                                <a:lnTo>
                                  <a:pt x="1509448" y="201723"/>
                                </a:lnTo>
                                <a:lnTo>
                                  <a:pt x="1518708" y="205959"/>
                                </a:lnTo>
                                <a:lnTo>
                                  <a:pt x="1528233" y="210195"/>
                                </a:lnTo>
                                <a:lnTo>
                                  <a:pt x="1538552" y="214430"/>
                                </a:lnTo>
                                <a:lnTo>
                                  <a:pt x="1549400" y="218401"/>
                                </a:lnTo>
                                <a:lnTo>
                                  <a:pt x="1560513" y="222637"/>
                                </a:lnTo>
                                <a:lnTo>
                                  <a:pt x="1572154" y="226343"/>
                                </a:lnTo>
                                <a:lnTo>
                                  <a:pt x="1583796" y="230314"/>
                                </a:lnTo>
                                <a:lnTo>
                                  <a:pt x="1596231" y="234020"/>
                                </a:lnTo>
                                <a:lnTo>
                                  <a:pt x="1608667" y="237462"/>
                                </a:lnTo>
                                <a:lnTo>
                                  <a:pt x="1621631" y="240638"/>
                                </a:lnTo>
                                <a:lnTo>
                                  <a:pt x="1635125" y="243815"/>
                                </a:lnTo>
                                <a:lnTo>
                                  <a:pt x="1648090" y="246727"/>
                                </a:lnTo>
                                <a:lnTo>
                                  <a:pt x="1661848" y="249374"/>
                                </a:lnTo>
                                <a:lnTo>
                                  <a:pt x="1675871" y="251757"/>
                                </a:lnTo>
                                <a:lnTo>
                                  <a:pt x="1689894" y="253875"/>
                                </a:lnTo>
                                <a:lnTo>
                                  <a:pt x="1704181" y="255728"/>
                                </a:lnTo>
                                <a:lnTo>
                                  <a:pt x="1718469" y="257052"/>
                                </a:lnTo>
                                <a:lnTo>
                                  <a:pt x="1733021" y="258375"/>
                                </a:lnTo>
                                <a:lnTo>
                                  <a:pt x="1747573" y="258905"/>
                                </a:lnTo>
                                <a:lnTo>
                                  <a:pt x="1762390" y="259434"/>
                                </a:lnTo>
                                <a:lnTo>
                                  <a:pt x="1776942" y="259169"/>
                                </a:lnTo>
                                <a:lnTo>
                                  <a:pt x="1791758" y="258905"/>
                                </a:lnTo>
                                <a:lnTo>
                                  <a:pt x="1806575" y="257846"/>
                                </a:lnTo>
                                <a:lnTo>
                                  <a:pt x="1821127" y="256522"/>
                                </a:lnTo>
                                <a:lnTo>
                                  <a:pt x="1835944" y="254404"/>
                                </a:lnTo>
                                <a:lnTo>
                                  <a:pt x="1850760" y="252022"/>
                                </a:lnTo>
                                <a:lnTo>
                                  <a:pt x="1865313" y="249110"/>
                                </a:lnTo>
                                <a:lnTo>
                                  <a:pt x="1879600" y="245668"/>
                                </a:lnTo>
                                <a:lnTo>
                                  <a:pt x="1893887" y="241962"/>
                                </a:lnTo>
                                <a:lnTo>
                                  <a:pt x="1903677" y="238785"/>
                                </a:lnTo>
                                <a:lnTo>
                                  <a:pt x="1913202" y="235344"/>
                                </a:lnTo>
                                <a:lnTo>
                                  <a:pt x="1922727" y="231902"/>
                                </a:lnTo>
                                <a:lnTo>
                                  <a:pt x="1932252" y="228196"/>
                                </a:lnTo>
                                <a:lnTo>
                                  <a:pt x="1941248" y="224225"/>
                                </a:lnTo>
                                <a:lnTo>
                                  <a:pt x="1950244" y="220519"/>
                                </a:lnTo>
                                <a:lnTo>
                                  <a:pt x="1958975" y="216548"/>
                                </a:lnTo>
                                <a:lnTo>
                                  <a:pt x="1967442" y="212312"/>
                                </a:lnTo>
                                <a:lnTo>
                                  <a:pt x="1975908" y="208077"/>
                                </a:lnTo>
                                <a:lnTo>
                                  <a:pt x="1984375" y="203312"/>
                                </a:lnTo>
                                <a:lnTo>
                                  <a:pt x="1992313" y="198547"/>
                                </a:lnTo>
                                <a:lnTo>
                                  <a:pt x="2000515" y="194046"/>
                                </a:lnTo>
                                <a:lnTo>
                                  <a:pt x="2008187" y="189016"/>
                                </a:lnTo>
                                <a:lnTo>
                                  <a:pt x="2015860" y="183722"/>
                                </a:lnTo>
                                <a:lnTo>
                                  <a:pt x="2023004" y="178427"/>
                                </a:lnTo>
                                <a:lnTo>
                                  <a:pt x="2030413" y="173133"/>
                                </a:lnTo>
                                <a:lnTo>
                                  <a:pt x="2037292" y="167573"/>
                                </a:lnTo>
                                <a:lnTo>
                                  <a:pt x="2044171" y="161749"/>
                                </a:lnTo>
                                <a:lnTo>
                                  <a:pt x="2050785" y="155925"/>
                                </a:lnTo>
                                <a:lnTo>
                                  <a:pt x="2057135" y="150101"/>
                                </a:lnTo>
                                <a:lnTo>
                                  <a:pt x="2063485" y="144013"/>
                                </a:lnTo>
                                <a:lnTo>
                                  <a:pt x="2069571" y="137924"/>
                                </a:lnTo>
                                <a:lnTo>
                                  <a:pt x="2075392" y="131306"/>
                                </a:lnTo>
                                <a:lnTo>
                                  <a:pt x="2080948" y="124952"/>
                                </a:lnTo>
                                <a:lnTo>
                                  <a:pt x="2086240" y="118334"/>
                                </a:lnTo>
                                <a:lnTo>
                                  <a:pt x="2091531" y="111451"/>
                                </a:lnTo>
                                <a:lnTo>
                                  <a:pt x="2096294" y="104833"/>
                                </a:lnTo>
                                <a:lnTo>
                                  <a:pt x="2101056" y="97685"/>
                                </a:lnTo>
                                <a:lnTo>
                                  <a:pt x="2105819" y="90802"/>
                                </a:lnTo>
                                <a:lnTo>
                                  <a:pt x="2110052" y="83390"/>
                                </a:lnTo>
                                <a:lnTo>
                                  <a:pt x="2114285" y="75977"/>
                                </a:lnTo>
                                <a:lnTo>
                                  <a:pt x="2117989" y="68565"/>
                                </a:lnTo>
                                <a:lnTo>
                                  <a:pt x="2125663" y="54005"/>
                                </a:lnTo>
                                <a:lnTo>
                                  <a:pt x="2129367" y="47122"/>
                                </a:lnTo>
                                <a:lnTo>
                                  <a:pt x="2133071" y="40768"/>
                                </a:lnTo>
                                <a:lnTo>
                                  <a:pt x="2136775" y="34944"/>
                                </a:lnTo>
                                <a:lnTo>
                                  <a:pt x="2140479" y="29385"/>
                                </a:lnTo>
                                <a:lnTo>
                                  <a:pt x="2144448" y="24355"/>
                                </a:lnTo>
                                <a:lnTo>
                                  <a:pt x="2148152" y="19590"/>
                                </a:lnTo>
                                <a:lnTo>
                                  <a:pt x="2152121" y="15619"/>
                                </a:lnTo>
                                <a:lnTo>
                                  <a:pt x="2156619" y="11913"/>
                                </a:lnTo>
                                <a:lnTo>
                                  <a:pt x="2161117" y="8472"/>
                                </a:lnTo>
                                <a:lnTo>
                                  <a:pt x="2165615" y="5824"/>
                                </a:lnTo>
                                <a:lnTo>
                                  <a:pt x="2170642" y="3971"/>
                                </a:lnTo>
                                <a:lnTo>
                                  <a:pt x="2175669" y="2118"/>
                                </a:lnTo>
                                <a:lnTo>
                                  <a:pt x="2181225" y="1059"/>
                                </a:lnTo>
                                <a:lnTo>
                                  <a:pt x="2187046" y="265"/>
                                </a:lnTo>
                                <a:lnTo>
                                  <a:pt x="2194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>
                            <a:contourClr>
                              <a:srgbClr val="FFFFFF"/>
                            </a:contourClr>
                          </a:sp3d>
                        </wps:bodyPr>
                      </wps:wsp>
                      <wps:wsp>
                        <wps:cNvPr id="307" name="KSO_Shape"/>
                        <wps:cNvSpPr>
                          <a:spLocks noChangeAspect="1"/>
                        </wps:cNvSpPr>
                        <wps:spPr bwMode="auto">
                          <a:xfrm>
                            <a:off x="26165" y="1988"/>
                            <a:ext cx="653" cy="1060"/>
                          </a:xfrm>
                          <a:custGeom>
                            <a:avLst/>
                            <a:gdLst>
                              <a:gd name="T0" fmla="*/ 1136520 w 957263"/>
                              <a:gd name="T1" fmla="*/ 1705853 h 1554163"/>
                              <a:gd name="T2" fmla="*/ 1166003 w 957263"/>
                              <a:gd name="T3" fmla="*/ 1734976 h 1554163"/>
                              <a:gd name="T4" fmla="*/ 1174426 w 957263"/>
                              <a:gd name="T5" fmla="*/ 1777044 h 1554163"/>
                              <a:gd name="T6" fmla="*/ 1157903 w 957263"/>
                              <a:gd name="T7" fmla="*/ 1816198 h 1554163"/>
                              <a:gd name="T8" fmla="*/ 1123237 w 957263"/>
                              <a:gd name="T9" fmla="*/ 1839496 h 1554163"/>
                              <a:gd name="T10" fmla="*/ 1079825 w 957263"/>
                              <a:gd name="T11" fmla="*/ 1839496 h 1554163"/>
                              <a:gd name="T12" fmla="*/ 1045159 w 957263"/>
                              <a:gd name="T13" fmla="*/ 1816198 h 1554163"/>
                              <a:gd name="T14" fmla="*/ 1028960 w 957263"/>
                              <a:gd name="T15" fmla="*/ 1777044 h 1554163"/>
                              <a:gd name="T16" fmla="*/ 1037384 w 957263"/>
                              <a:gd name="T17" fmla="*/ 1734976 h 1554163"/>
                              <a:gd name="T18" fmla="*/ 1066866 w 957263"/>
                              <a:gd name="T19" fmla="*/ 1705853 h 1554163"/>
                              <a:gd name="T20" fmla="*/ 305351 w 957263"/>
                              <a:gd name="T21" fmla="*/ 319121 h 1554163"/>
                              <a:gd name="T22" fmla="*/ 348033 w 957263"/>
                              <a:gd name="T23" fmla="*/ 323343 h 1554163"/>
                              <a:gd name="T24" fmla="*/ 385828 w 957263"/>
                              <a:gd name="T25" fmla="*/ 339252 h 1554163"/>
                              <a:gd name="T26" fmla="*/ 417107 w 957263"/>
                              <a:gd name="T27" fmla="*/ 364903 h 1554163"/>
                              <a:gd name="T28" fmla="*/ 439914 w 957263"/>
                              <a:gd name="T29" fmla="*/ 397696 h 1554163"/>
                              <a:gd name="T30" fmla="*/ 452296 w 957263"/>
                              <a:gd name="T31" fmla="*/ 436984 h 1554163"/>
                              <a:gd name="T32" fmla="*/ 452296 w 957263"/>
                              <a:gd name="T33" fmla="*/ 479518 h 1554163"/>
                              <a:gd name="T34" fmla="*/ 439914 w 957263"/>
                              <a:gd name="T35" fmla="*/ 518806 h 1554163"/>
                              <a:gd name="T36" fmla="*/ 417107 w 957263"/>
                              <a:gd name="T37" fmla="*/ 551924 h 1554163"/>
                              <a:gd name="T38" fmla="*/ 385828 w 957263"/>
                              <a:gd name="T39" fmla="*/ 577250 h 1554163"/>
                              <a:gd name="T40" fmla="*/ 348033 w 957263"/>
                              <a:gd name="T41" fmla="*/ 592834 h 1554163"/>
                              <a:gd name="T42" fmla="*/ 305351 w 957263"/>
                              <a:gd name="T43" fmla="*/ 597056 h 1554163"/>
                              <a:gd name="T44" fmla="*/ 264298 w 957263"/>
                              <a:gd name="T45" fmla="*/ 588939 h 1554163"/>
                              <a:gd name="T46" fmla="*/ 228457 w 957263"/>
                              <a:gd name="T47" fmla="*/ 569782 h 1554163"/>
                              <a:gd name="T48" fmla="*/ 199460 w 957263"/>
                              <a:gd name="T49" fmla="*/ 541533 h 1554163"/>
                              <a:gd name="T50" fmla="*/ 180236 w 957263"/>
                              <a:gd name="T51" fmla="*/ 506142 h 1554163"/>
                              <a:gd name="T52" fmla="*/ 171765 w 957263"/>
                              <a:gd name="T53" fmla="*/ 464907 h 1554163"/>
                              <a:gd name="T54" fmla="*/ 176001 w 957263"/>
                              <a:gd name="T55" fmla="*/ 423346 h 1554163"/>
                              <a:gd name="T56" fmla="*/ 191640 w 957263"/>
                              <a:gd name="T57" fmla="*/ 385683 h 1554163"/>
                              <a:gd name="T58" fmla="*/ 217706 w 957263"/>
                              <a:gd name="T59" fmla="*/ 355487 h 1554163"/>
                              <a:gd name="T60" fmla="*/ 251591 w 957263"/>
                              <a:gd name="T61" fmla="*/ 333083 h 1554163"/>
                              <a:gd name="T62" fmla="*/ 291341 w 957263"/>
                              <a:gd name="T63" fmla="*/ 320744 h 1554163"/>
                              <a:gd name="T64" fmla="*/ 1005258 w 957263"/>
                              <a:gd name="T65" fmla="*/ 552625 h 1554163"/>
                              <a:gd name="T66" fmla="*/ 1022467 w 957263"/>
                              <a:gd name="T67" fmla="*/ 577597 h 1554163"/>
                              <a:gd name="T68" fmla="*/ 1027662 w 957263"/>
                              <a:gd name="T69" fmla="*/ 614244 h 1554163"/>
                              <a:gd name="T70" fmla="*/ 1011427 w 957263"/>
                              <a:gd name="T71" fmla="*/ 651540 h 1554163"/>
                              <a:gd name="T72" fmla="*/ 977009 w 957263"/>
                              <a:gd name="T73" fmla="*/ 673917 h 1554163"/>
                              <a:gd name="T74" fmla="*/ 751021 w 957263"/>
                              <a:gd name="T75" fmla="*/ 1306323 h 1554163"/>
                              <a:gd name="T76" fmla="*/ 689005 w 957263"/>
                              <a:gd name="T77" fmla="*/ 1835597 h 1554163"/>
                              <a:gd name="T78" fmla="*/ 676990 w 957263"/>
                              <a:gd name="T79" fmla="*/ 1866408 h 1554163"/>
                              <a:gd name="T80" fmla="*/ 640949 w 957263"/>
                              <a:gd name="T81" fmla="*/ 1897217 h 1554163"/>
                              <a:gd name="T82" fmla="*/ 600687 w 957263"/>
                              <a:gd name="T83" fmla="*/ 1904676 h 1554163"/>
                              <a:gd name="T84" fmla="*/ 575685 w 957263"/>
                              <a:gd name="T85" fmla="*/ 1899487 h 1554163"/>
                              <a:gd name="T86" fmla="*/ 537371 w 957263"/>
                              <a:gd name="T87" fmla="*/ 1869974 h 1554163"/>
                              <a:gd name="T88" fmla="*/ 521786 w 957263"/>
                              <a:gd name="T89" fmla="*/ 1825220 h 1554163"/>
                              <a:gd name="T90" fmla="*/ 562698 w 957263"/>
                              <a:gd name="T91" fmla="*/ 1239190 h 1554163"/>
                              <a:gd name="T92" fmla="*/ 152282 w 957263"/>
                              <a:gd name="T93" fmla="*/ 1857651 h 1554163"/>
                              <a:gd name="T94" fmla="*/ 113318 w 957263"/>
                              <a:gd name="T95" fmla="*/ 1886839 h 1554163"/>
                              <a:gd name="T96" fmla="*/ 65913 w 957263"/>
                              <a:gd name="T97" fmla="*/ 1890406 h 1554163"/>
                              <a:gd name="T98" fmla="*/ 37989 w 957263"/>
                              <a:gd name="T99" fmla="*/ 1879056 h 1554163"/>
                              <a:gd name="T100" fmla="*/ 12338 w 957263"/>
                              <a:gd name="T101" fmla="*/ 1852786 h 1554163"/>
                              <a:gd name="T102" fmla="*/ 0 w 957263"/>
                              <a:gd name="T103" fmla="*/ 1807383 h 1554163"/>
                              <a:gd name="T104" fmla="*/ 7144 w 957263"/>
                              <a:gd name="T105" fmla="*/ 1775600 h 1554163"/>
                              <a:gd name="T106" fmla="*/ 276965 w 957263"/>
                              <a:gd name="T107" fmla="*/ 710240 h 1554163"/>
                              <a:gd name="T108" fmla="*/ 289953 w 957263"/>
                              <a:gd name="T109" fmla="*/ 670674 h 1554163"/>
                              <a:gd name="T110" fmla="*/ 323072 w 957263"/>
                              <a:gd name="T111" fmla="*/ 644730 h 1554163"/>
                              <a:gd name="T112" fmla="*/ 162997 w 957263"/>
                              <a:gd name="T113" fmla="*/ 162156 h 1554163"/>
                              <a:gd name="T114" fmla="*/ 142541 w 957263"/>
                              <a:gd name="T115" fmla="*/ 179668 h 1554163"/>
                              <a:gd name="T116" fmla="*/ 118189 w 957263"/>
                              <a:gd name="T117" fmla="*/ 181938 h 1554163"/>
                              <a:gd name="T118" fmla="*/ 94487 w 957263"/>
                              <a:gd name="T119" fmla="*/ 167019 h 1554163"/>
                              <a:gd name="T120" fmla="*/ 84096 w 957263"/>
                              <a:gd name="T121" fmla="*/ 142047 h 1554163"/>
                              <a:gd name="T122" fmla="*/ 89291 w 957263"/>
                              <a:gd name="T123" fmla="*/ 115130 h 1554163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  <a:gd name="T162" fmla="*/ 0 60000 65536"/>
                              <a:gd name="T163" fmla="*/ 0 60000 65536"/>
                              <a:gd name="T164" fmla="*/ 0 60000 65536"/>
                              <a:gd name="T165" fmla="*/ 0 60000 65536"/>
                              <a:gd name="T166" fmla="*/ 0 60000 65536"/>
                              <a:gd name="T167" fmla="*/ 0 60000 65536"/>
                              <a:gd name="T168" fmla="*/ 0 60000 65536"/>
                              <a:gd name="T169" fmla="*/ 0 60000 65536"/>
                              <a:gd name="T170" fmla="*/ 0 60000 65536"/>
                              <a:gd name="T171" fmla="*/ 0 60000 65536"/>
                              <a:gd name="T172" fmla="*/ 0 60000 65536"/>
                              <a:gd name="T173" fmla="*/ 0 60000 65536"/>
                              <a:gd name="T174" fmla="*/ 0 60000 65536"/>
                              <a:gd name="T175" fmla="*/ 0 60000 65536"/>
                              <a:gd name="T176" fmla="*/ 0 60000 65536"/>
                              <a:gd name="T177" fmla="*/ 0 60000 65536"/>
                              <a:gd name="T178" fmla="*/ 0 60000 65536"/>
                              <a:gd name="T179" fmla="*/ 0 60000 65536"/>
                              <a:gd name="T180" fmla="*/ 0 60000 65536"/>
                              <a:gd name="T181" fmla="*/ 0 60000 65536"/>
                              <a:gd name="T182" fmla="*/ 0 60000 65536"/>
                              <a:gd name="T183" fmla="*/ 0 60000 65536"/>
                              <a:gd name="T184" fmla="*/ 0 60000 65536"/>
                              <a:gd name="T185" fmla="*/ 0 60000 65536"/>
                            </a:gdLst>
                            <a:ahLst/>
                            <a:cxnLst>
                              <a:cxn ang="T124">
                                <a:pos x="T0" y="T1"/>
                              </a:cxn>
                              <a:cxn ang="T125">
                                <a:pos x="T2" y="T3"/>
                              </a:cxn>
                              <a:cxn ang="T126">
                                <a:pos x="T4" y="T5"/>
                              </a:cxn>
                              <a:cxn ang="T127">
                                <a:pos x="T6" y="T7"/>
                              </a:cxn>
                              <a:cxn ang="T128">
                                <a:pos x="T8" y="T9"/>
                              </a:cxn>
                              <a:cxn ang="T129">
                                <a:pos x="T10" y="T11"/>
                              </a:cxn>
                              <a:cxn ang="T130">
                                <a:pos x="T12" y="T13"/>
                              </a:cxn>
                              <a:cxn ang="T131">
                                <a:pos x="T14" y="T15"/>
                              </a:cxn>
                              <a:cxn ang="T132">
                                <a:pos x="T16" y="T17"/>
                              </a:cxn>
                              <a:cxn ang="T133">
                                <a:pos x="T18" y="T19"/>
                              </a:cxn>
                              <a:cxn ang="T134">
                                <a:pos x="T20" y="T21"/>
                              </a:cxn>
                              <a:cxn ang="T135">
                                <a:pos x="T22" y="T23"/>
                              </a:cxn>
                              <a:cxn ang="T136">
                                <a:pos x="T24" y="T25"/>
                              </a:cxn>
                              <a:cxn ang="T137">
                                <a:pos x="T26" y="T27"/>
                              </a:cxn>
                              <a:cxn ang="T138">
                                <a:pos x="T28" y="T29"/>
                              </a:cxn>
                              <a:cxn ang="T139">
                                <a:pos x="T30" y="T31"/>
                              </a:cxn>
                              <a:cxn ang="T140">
                                <a:pos x="T32" y="T33"/>
                              </a:cxn>
                              <a:cxn ang="T141">
                                <a:pos x="T34" y="T35"/>
                              </a:cxn>
                              <a:cxn ang="T142">
                                <a:pos x="T36" y="T37"/>
                              </a:cxn>
                              <a:cxn ang="T143">
                                <a:pos x="T38" y="T39"/>
                              </a:cxn>
                              <a:cxn ang="T144">
                                <a:pos x="T40" y="T41"/>
                              </a:cxn>
                              <a:cxn ang="T145">
                                <a:pos x="T42" y="T43"/>
                              </a:cxn>
                              <a:cxn ang="T146">
                                <a:pos x="T44" y="T45"/>
                              </a:cxn>
                              <a:cxn ang="T147">
                                <a:pos x="T46" y="T47"/>
                              </a:cxn>
                              <a:cxn ang="T148">
                                <a:pos x="T48" y="T49"/>
                              </a:cxn>
                              <a:cxn ang="T149">
                                <a:pos x="T50" y="T51"/>
                              </a:cxn>
                              <a:cxn ang="T150">
                                <a:pos x="T52" y="T53"/>
                              </a:cxn>
                              <a:cxn ang="T151">
                                <a:pos x="T54" y="T55"/>
                              </a:cxn>
                              <a:cxn ang="T152">
                                <a:pos x="T56" y="T57"/>
                              </a:cxn>
                              <a:cxn ang="T153">
                                <a:pos x="T58" y="T59"/>
                              </a:cxn>
                              <a:cxn ang="T154">
                                <a:pos x="T60" y="T61"/>
                              </a:cxn>
                              <a:cxn ang="T155">
                                <a:pos x="T62" y="T63"/>
                              </a:cxn>
                              <a:cxn ang="T156">
                                <a:pos x="T64" y="T65"/>
                              </a:cxn>
                              <a:cxn ang="T157">
                                <a:pos x="T66" y="T67"/>
                              </a:cxn>
                              <a:cxn ang="T158">
                                <a:pos x="T68" y="T69"/>
                              </a:cxn>
                              <a:cxn ang="T159">
                                <a:pos x="T70" y="T71"/>
                              </a:cxn>
                              <a:cxn ang="T160">
                                <a:pos x="T72" y="T73"/>
                              </a:cxn>
                              <a:cxn ang="T161">
                                <a:pos x="T74" y="T75"/>
                              </a:cxn>
                              <a:cxn ang="T162">
                                <a:pos x="T76" y="T77"/>
                              </a:cxn>
                              <a:cxn ang="T163">
                                <a:pos x="T78" y="T79"/>
                              </a:cxn>
                              <a:cxn ang="T164">
                                <a:pos x="T80" y="T81"/>
                              </a:cxn>
                              <a:cxn ang="T165">
                                <a:pos x="T82" y="T83"/>
                              </a:cxn>
                              <a:cxn ang="T166">
                                <a:pos x="T84" y="T85"/>
                              </a:cxn>
                              <a:cxn ang="T167">
                                <a:pos x="T86" y="T87"/>
                              </a:cxn>
                              <a:cxn ang="T168">
                                <a:pos x="T88" y="T89"/>
                              </a:cxn>
                              <a:cxn ang="T169">
                                <a:pos x="T90" y="T91"/>
                              </a:cxn>
                              <a:cxn ang="T170">
                                <a:pos x="T92" y="T93"/>
                              </a:cxn>
                              <a:cxn ang="T171">
                                <a:pos x="T94" y="T95"/>
                              </a:cxn>
                              <a:cxn ang="T172">
                                <a:pos x="T96" y="T97"/>
                              </a:cxn>
                              <a:cxn ang="T173">
                                <a:pos x="T98" y="T99"/>
                              </a:cxn>
                              <a:cxn ang="T174">
                                <a:pos x="T100" y="T101"/>
                              </a:cxn>
                              <a:cxn ang="T175">
                                <a:pos x="T102" y="T103"/>
                              </a:cxn>
                              <a:cxn ang="T176">
                                <a:pos x="T104" y="T105"/>
                              </a:cxn>
                              <a:cxn ang="T177">
                                <a:pos x="T106" y="T107"/>
                              </a:cxn>
                              <a:cxn ang="T178">
                                <a:pos x="T108" y="T109"/>
                              </a:cxn>
                              <a:cxn ang="T179">
                                <a:pos x="T110" y="T111"/>
                              </a:cxn>
                              <a:cxn ang="T180">
                                <a:pos x="T112" y="T113"/>
                              </a:cxn>
                              <a:cxn ang="T181">
                                <a:pos x="T114" y="T115"/>
                              </a:cxn>
                              <a:cxn ang="T182">
                                <a:pos x="T116" y="T117"/>
                              </a:cxn>
                              <a:cxn ang="T183">
                                <a:pos x="T118" y="T119"/>
                              </a:cxn>
                              <a:cxn ang="T184">
                                <a:pos x="T120" y="T121"/>
                              </a:cxn>
                              <a:cxn ang="T185">
                                <a:pos x="T122" y="T123"/>
                              </a:cxn>
                            </a:cxnLst>
                            <a:rect l="0" t="0" r="r" b="b"/>
                            <a:pathLst>
                              <a:path w="957263" h="1554163">
                                <a:moveTo>
                                  <a:pt x="897599" y="1384300"/>
                                </a:moveTo>
                                <a:lnTo>
                                  <a:pt x="903671" y="1384564"/>
                                </a:lnTo>
                                <a:lnTo>
                                  <a:pt x="909479" y="1385620"/>
                                </a:lnTo>
                                <a:lnTo>
                                  <a:pt x="915287" y="1386940"/>
                                </a:lnTo>
                                <a:lnTo>
                                  <a:pt x="920831" y="1389052"/>
                                </a:lnTo>
                                <a:lnTo>
                                  <a:pt x="926111" y="1391692"/>
                                </a:lnTo>
                                <a:lnTo>
                                  <a:pt x="930863" y="1394332"/>
                                </a:lnTo>
                                <a:lnTo>
                                  <a:pt x="935615" y="1397764"/>
                                </a:lnTo>
                                <a:lnTo>
                                  <a:pt x="939839" y="1401460"/>
                                </a:lnTo>
                                <a:lnTo>
                                  <a:pt x="943535" y="1405948"/>
                                </a:lnTo>
                                <a:lnTo>
                                  <a:pt x="946967" y="1410436"/>
                                </a:lnTo>
                                <a:lnTo>
                                  <a:pt x="950135" y="1415452"/>
                                </a:lnTo>
                                <a:lnTo>
                                  <a:pt x="952511" y="1420732"/>
                                </a:lnTo>
                                <a:lnTo>
                                  <a:pt x="954623" y="1426012"/>
                                </a:lnTo>
                                <a:lnTo>
                                  <a:pt x="955943" y="1431820"/>
                                </a:lnTo>
                                <a:lnTo>
                                  <a:pt x="956999" y="1437628"/>
                                </a:lnTo>
                                <a:lnTo>
                                  <a:pt x="957263" y="1443700"/>
                                </a:lnTo>
                                <a:lnTo>
                                  <a:pt x="956999" y="1449772"/>
                                </a:lnTo>
                                <a:lnTo>
                                  <a:pt x="955943" y="1455580"/>
                                </a:lnTo>
                                <a:lnTo>
                                  <a:pt x="954623" y="1461387"/>
                                </a:lnTo>
                                <a:lnTo>
                                  <a:pt x="952511" y="1466931"/>
                                </a:lnTo>
                                <a:lnTo>
                                  <a:pt x="950135" y="1472211"/>
                                </a:lnTo>
                                <a:lnTo>
                                  <a:pt x="946967" y="1476963"/>
                                </a:lnTo>
                                <a:lnTo>
                                  <a:pt x="943535" y="1481715"/>
                                </a:lnTo>
                                <a:lnTo>
                                  <a:pt x="939839" y="1485939"/>
                                </a:lnTo>
                                <a:lnTo>
                                  <a:pt x="935615" y="1489635"/>
                                </a:lnTo>
                                <a:lnTo>
                                  <a:pt x="930863" y="1493067"/>
                                </a:lnTo>
                                <a:lnTo>
                                  <a:pt x="926111" y="1496235"/>
                                </a:lnTo>
                                <a:lnTo>
                                  <a:pt x="920831" y="1498611"/>
                                </a:lnTo>
                                <a:lnTo>
                                  <a:pt x="915287" y="1500723"/>
                                </a:lnTo>
                                <a:lnTo>
                                  <a:pt x="909479" y="1502043"/>
                                </a:lnTo>
                                <a:lnTo>
                                  <a:pt x="903671" y="1503099"/>
                                </a:lnTo>
                                <a:lnTo>
                                  <a:pt x="897599" y="1503363"/>
                                </a:lnTo>
                                <a:lnTo>
                                  <a:pt x="891528" y="1503099"/>
                                </a:lnTo>
                                <a:lnTo>
                                  <a:pt x="885720" y="1502043"/>
                                </a:lnTo>
                                <a:lnTo>
                                  <a:pt x="879912" y="1500723"/>
                                </a:lnTo>
                                <a:lnTo>
                                  <a:pt x="874632" y="1498611"/>
                                </a:lnTo>
                                <a:lnTo>
                                  <a:pt x="869352" y="1496235"/>
                                </a:lnTo>
                                <a:lnTo>
                                  <a:pt x="864336" y="1493067"/>
                                </a:lnTo>
                                <a:lnTo>
                                  <a:pt x="859848" y="1489635"/>
                                </a:lnTo>
                                <a:lnTo>
                                  <a:pt x="855360" y="1485939"/>
                                </a:lnTo>
                                <a:lnTo>
                                  <a:pt x="851664" y="1481715"/>
                                </a:lnTo>
                                <a:lnTo>
                                  <a:pt x="848232" y="1476963"/>
                                </a:lnTo>
                                <a:lnTo>
                                  <a:pt x="845328" y="1472211"/>
                                </a:lnTo>
                                <a:lnTo>
                                  <a:pt x="842952" y="1466931"/>
                                </a:lnTo>
                                <a:lnTo>
                                  <a:pt x="840840" y="1461387"/>
                                </a:lnTo>
                                <a:lnTo>
                                  <a:pt x="839256" y="1455580"/>
                                </a:lnTo>
                                <a:lnTo>
                                  <a:pt x="838464" y="1449772"/>
                                </a:lnTo>
                                <a:lnTo>
                                  <a:pt x="838200" y="1443700"/>
                                </a:lnTo>
                                <a:lnTo>
                                  <a:pt x="838464" y="1437628"/>
                                </a:lnTo>
                                <a:lnTo>
                                  <a:pt x="839256" y="1431820"/>
                                </a:lnTo>
                                <a:lnTo>
                                  <a:pt x="840840" y="1426012"/>
                                </a:lnTo>
                                <a:lnTo>
                                  <a:pt x="842952" y="1420732"/>
                                </a:lnTo>
                                <a:lnTo>
                                  <a:pt x="845328" y="1415452"/>
                                </a:lnTo>
                                <a:lnTo>
                                  <a:pt x="848232" y="1410436"/>
                                </a:lnTo>
                                <a:lnTo>
                                  <a:pt x="851664" y="1405948"/>
                                </a:lnTo>
                                <a:lnTo>
                                  <a:pt x="855360" y="1401460"/>
                                </a:lnTo>
                                <a:lnTo>
                                  <a:pt x="859848" y="1397764"/>
                                </a:lnTo>
                                <a:lnTo>
                                  <a:pt x="864336" y="1394332"/>
                                </a:lnTo>
                                <a:lnTo>
                                  <a:pt x="869352" y="1391692"/>
                                </a:lnTo>
                                <a:lnTo>
                                  <a:pt x="874632" y="1389052"/>
                                </a:lnTo>
                                <a:lnTo>
                                  <a:pt x="879912" y="1386940"/>
                                </a:lnTo>
                                <a:lnTo>
                                  <a:pt x="885720" y="1385620"/>
                                </a:lnTo>
                                <a:lnTo>
                                  <a:pt x="891528" y="1384564"/>
                                </a:lnTo>
                                <a:lnTo>
                                  <a:pt x="897599" y="1384300"/>
                                </a:lnTo>
                                <a:close/>
                                <a:moveTo>
                                  <a:pt x="248820" y="260350"/>
                                </a:moveTo>
                                <a:lnTo>
                                  <a:pt x="254927" y="260350"/>
                                </a:lnTo>
                                <a:lnTo>
                                  <a:pt x="260767" y="260350"/>
                                </a:lnTo>
                                <a:lnTo>
                                  <a:pt x="266608" y="261145"/>
                                </a:lnTo>
                                <a:lnTo>
                                  <a:pt x="272184" y="261674"/>
                                </a:lnTo>
                                <a:lnTo>
                                  <a:pt x="278025" y="262734"/>
                                </a:lnTo>
                                <a:lnTo>
                                  <a:pt x="283600" y="263794"/>
                                </a:lnTo>
                                <a:lnTo>
                                  <a:pt x="288910" y="265648"/>
                                </a:lnTo>
                                <a:lnTo>
                                  <a:pt x="294486" y="267237"/>
                                </a:lnTo>
                                <a:lnTo>
                                  <a:pt x="299530" y="269356"/>
                                </a:lnTo>
                                <a:lnTo>
                                  <a:pt x="304575" y="271740"/>
                                </a:lnTo>
                                <a:lnTo>
                                  <a:pt x="309885" y="274124"/>
                                </a:lnTo>
                                <a:lnTo>
                                  <a:pt x="314398" y="276773"/>
                                </a:lnTo>
                                <a:lnTo>
                                  <a:pt x="319177" y="279687"/>
                                </a:lnTo>
                                <a:lnTo>
                                  <a:pt x="323691" y="283131"/>
                                </a:lnTo>
                                <a:lnTo>
                                  <a:pt x="328204" y="286309"/>
                                </a:lnTo>
                                <a:lnTo>
                                  <a:pt x="332187" y="290018"/>
                                </a:lnTo>
                                <a:lnTo>
                                  <a:pt x="336169" y="293726"/>
                                </a:lnTo>
                                <a:lnTo>
                                  <a:pt x="339886" y="297700"/>
                                </a:lnTo>
                                <a:lnTo>
                                  <a:pt x="343603" y="301673"/>
                                </a:lnTo>
                                <a:lnTo>
                                  <a:pt x="347055" y="305911"/>
                                </a:lnTo>
                                <a:lnTo>
                                  <a:pt x="350241" y="310150"/>
                                </a:lnTo>
                                <a:lnTo>
                                  <a:pt x="353427" y="315183"/>
                                </a:lnTo>
                                <a:lnTo>
                                  <a:pt x="356082" y="319686"/>
                                </a:lnTo>
                                <a:lnTo>
                                  <a:pt x="358471" y="324454"/>
                                </a:lnTo>
                                <a:lnTo>
                                  <a:pt x="360861" y="329752"/>
                                </a:lnTo>
                                <a:lnTo>
                                  <a:pt x="363250" y="334785"/>
                                </a:lnTo>
                                <a:lnTo>
                                  <a:pt x="364843" y="339818"/>
                                </a:lnTo>
                                <a:lnTo>
                                  <a:pt x="366171" y="345380"/>
                                </a:lnTo>
                                <a:lnTo>
                                  <a:pt x="367764" y="350678"/>
                                </a:lnTo>
                                <a:lnTo>
                                  <a:pt x="368560" y="356506"/>
                                </a:lnTo>
                                <a:lnTo>
                                  <a:pt x="369357" y="362069"/>
                                </a:lnTo>
                                <a:lnTo>
                                  <a:pt x="369622" y="367631"/>
                                </a:lnTo>
                                <a:lnTo>
                                  <a:pt x="369888" y="373724"/>
                                </a:lnTo>
                                <a:lnTo>
                                  <a:pt x="369622" y="379287"/>
                                </a:lnTo>
                                <a:lnTo>
                                  <a:pt x="369357" y="385379"/>
                                </a:lnTo>
                                <a:lnTo>
                                  <a:pt x="368560" y="391207"/>
                                </a:lnTo>
                                <a:lnTo>
                                  <a:pt x="367764" y="396505"/>
                                </a:lnTo>
                                <a:lnTo>
                                  <a:pt x="366171" y="402067"/>
                                </a:lnTo>
                                <a:lnTo>
                                  <a:pt x="364843" y="407365"/>
                                </a:lnTo>
                                <a:lnTo>
                                  <a:pt x="362719" y="412928"/>
                                </a:lnTo>
                                <a:lnTo>
                                  <a:pt x="360861" y="417961"/>
                                </a:lnTo>
                                <a:lnTo>
                                  <a:pt x="358471" y="423259"/>
                                </a:lnTo>
                                <a:lnTo>
                                  <a:pt x="356082" y="428027"/>
                                </a:lnTo>
                                <a:lnTo>
                                  <a:pt x="353427" y="432530"/>
                                </a:lnTo>
                                <a:lnTo>
                                  <a:pt x="350241" y="437033"/>
                                </a:lnTo>
                                <a:lnTo>
                                  <a:pt x="347055" y="441801"/>
                                </a:lnTo>
                                <a:lnTo>
                                  <a:pt x="343603" y="446040"/>
                                </a:lnTo>
                                <a:lnTo>
                                  <a:pt x="339886" y="450278"/>
                                </a:lnTo>
                                <a:lnTo>
                                  <a:pt x="336169" y="453986"/>
                                </a:lnTo>
                                <a:lnTo>
                                  <a:pt x="332187" y="457960"/>
                                </a:lnTo>
                                <a:lnTo>
                                  <a:pt x="327939" y="461403"/>
                                </a:lnTo>
                                <a:lnTo>
                                  <a:pt x="323691" y="464847"/>
                                </a:lnTo>
                                <a:lnTo>
                                  <a:pt x="319177" y="468026"/>
                                </a:lnTo>
                                <a:lnTo>
                                  <a:pt x="314398" y="470940"/>
                                </a:lnTo>
                                <a:lnTo>
                                  <a:pt x="309619" y="473853"/>
                                </a:lnTo>
                                <a:lnTo>
                                  <a:pt x="304575" y="476237"/>
                                </a:lnTo>
                                <a:lnTo>
                                  <a:pt x="299530" y="478621"/>
                                </a:lnTo>
                                <a:lnTo>
                                  <a:pt x="294486" y="480476"/>
                                </a:lnTo>
                                <a:lnTo>
                                  <a:pt x="288910" y="482330"/>
                                </a:lnTo>
                                <a:lnTo>
                                  <a:pt x="283600" y="483654"/>
                                </a:lnTo>
                                <a:lnTo>
                                  <a:pt x="278025" y="485244"/>
                                </a:lnTo>
                                <a:lnTo>
                                  <a:pt x="272184" y="486038"/>
                                </a:lnTo>
                                <a:lnTo>
                                  <a:pt x="266608" y="486833"/>
                                </a:lnTo>
                                <a:lnTo>
                                  <a:pt x="260767" y="487098"/>
                                </a:lnTo>
                                <a:lnTo>
                                  <a:pt x="254927" y="487363"/>
                                </a:lnTo>
                                <a:lnTo>
                                  <a:pt x="248820" y="487098"/>
                                </a:lnTo>
                                <a:lnTo>
                                  <a:pt x="242979" y="486833"/>
                                </a:lnTo>
                                <a:lnTo>
                                  <a:pt x="237404" y="486038"/>
                                </a:lnTo>
                                <a:lnTo>
                                  <a:pt x="231563" y="485244"/>
                                </a:lnTo>
                                <a:lnTo>
                                  <a:pt x="226253" y="483654"/>
                                </a:lnTo>
                                <a:lnTo>
                                  <a:pt x="220412" y="482330"/>
                                </a:lnTo>
                                <a:lnTo>
                                  <a:pt x="215367" y="480476"/>
                                </a:lnTo>
                                <a:lnTo>
                                  <a:pt x="210057" y="478621"/>
                                </a:lnTo>
                                <a:lnTo>
                                  <a:pt x="205013" y="476237"/>
                                </a:lnTo>
                                <a:lnTo>
                                  <a:pt x="199703" y="473853"/>
                                </a:lnTo>
                                <a:lnTo>
                                  <a:pt x="195189" y="470940"/>
                                </a:lnTo>
                                <a:lnTo>
                                  <a:pt x="190410" y="468026"/>
                                </a:lnTo>
                                <a:lnTo>
                                  <a:pt x="186162" y="464847"/>
                                </a:lnTo>
                                <a:lnTo>
                                  <a:pt x="181383" y="461403"/>
                                </a:lnTo>
                                <a:lnTo>
                                  <a:pt x="177401" y="457960"/>
                                </a:lnTo>
                                <a:lnTo>
                                  <a:pt x="173418" y="453986"/>
                                </a:lnTo>
                                <a:lnTo>
                                  <a:pt x="169701" y="450278"/>
                                </a:lnTo>
                                <a:lnTo>
                                  <a:pt x="165984" y="446040"/>
                                </a:lnTo>
                                <a:lnTo>
                                  <a:pt x="162533" y="441801"/>
                                </a:lnTo>
                                <a:lnTo>
                                  <a:pt x="159347" y="437033"/>
                                </a:lnTo>
                                <a:lnTo>
                                  <a:pt x="156161" y="432530"/>
                                </a:lnTo>
                                <a:lnTo>
                                  <a:pt x="153771" y="428027"/>
                                </a:lnTo>
                                <a:lnTo>
                                  <a:pt x="151116" y="423259"/>
                                </a:lnTo>
                                <a:lnTo>
                                  <a:pt x="148727" y="417961"/>
                                </a:lnTo>
                                <a:lnTo>
                                  <a:pt x="146868" y="412928"/>
                                </a:lnTo>
                                <a:lnTo>
                                  <a:pt x="144744" y="407365"/>
                                </a:lnTo>
                                <a:lnTo>
                                  <a:pt x="143417" y="402067"/>
                                </a:lnTo>
                                <a:lnTo>
                                  <a:pt x="141824" y="396505"/>
                                </a:lnTo>
                                <a:lnTo>
                                  <a:pt x="141027" y="391207"/>
                                </a:lnTo>
                                <a:lnTo>
                                  <a:pt x="140231" y="385379"/>
                                </a:lnTo>
                                <a:lnTo>
                                  <a:pt x="139965" y="379287"/>
                                </a:lnTo>
                                <a:lnTo>
                                  <a:pt x="139700" y="373724"/>
                                </a:lnTo>
                                <a:lnTo>
                                  <a:pt x="139965" y="367631"/>
                                </a:lnTo>
                                <a:lnTo>
                                  <a:pt x="140231" y="362069"/>
                                </a:lnTo>
                                <a:lnTo>
                                  <a:pt x="141027" y="356506"/>
                                </a:lnTo>
                                <a:lnTo>
                                  <a:pt x="141824" y="350678"/>
                                </a:lnTo>
                                <a:lnTo>
                                  <a:pt x="143417" y="345380"/>
                                </a:lnTo>
                                <a:lnTo>
                                  <a:pt x="144744" y="339818"/>
                                </a:lnTo>
                                <a:lnTo>
                                  <a:pt x="146868" y="334785"/>
                                </a:lnTo>
                                <a:lnTo>
                                  <a:pt x="148727" y="329752"/>
                                </a:lnTo>
                                <a:lnTo>
                                  <a:pt x="151116" y="324454"/>
                                </a:lnTo>
                                <a:lnTo>
                                  <a:pt x="153771" y="319686"/>
                                </a:lnTo>
                                <a:lnTo>
                                  <a:pt x="156161" y="314653"/>
                                </a:lnTo>
                                <a:lnTo>
                                  <a:pt x="159347" y="310150"/>
                                </a:lnTo>
                                <a:lnTo>
                                  <a:pt x="162533" y="305911"/>
                                </a:lnTo>
                                <a:lnTo>
                                  <a:pt x="165984" y="301673"/>
                                </a:lnTo>
                                <a:lnTo>
                                  <a:pt x="169436" y="297700"/>
                                </a:lnTo>
                                <a:lnTo>
                                  <a:pt x="173418" y="293726"/>
                                </a:lnTo>
                                <a:lnTo>
                                  <a:pt x="177401" y="290018"/>
                                </a:lnTo>
                                <a:lnTo>
                                  <a:pt x="181383" y="286309"/>
                                </a:lnTo>
                                <a:lnTo>
                                  <a:pt x="185631" y="282866"/>
                                </a:lnTo>
                                <a:lnTo>
                                  <a:pt x="190410" y="279687"/>
                                </a:lnTo>
                                <a:lnTo>
                                  <a:pt x="195189" y="276773"/>
                                </a:lnTo>
                                <a:lnTo>
                                  <a:pt x="199703" y="274124"/>
                                </a:lnTo>
                                <a:lnTo>
                                  <a:pt x="205013" y="271740"/>
                                </a:lnTo>
                                <a:lnTo>
                                  <a:pt x="209792" y="269356"/>
                                </a:lnTo>
                                <a:lnTo>
                                  <a:pt x="215367" y="267237"/>
                                </a:lnTo>
                                <a:lnTo>
                                  <a:pt x="220412" y="265648"/>
                                </a:lnTo>
                                <a:lnTo>
                                  <a:pt x="225987" y="263794"/>
                                </a:lnTo>
                                <a:lnTo>
                                  <a:pt x="231563" y="262734"/>
                                </a:lnTo>
                                <a:lnTo>
                                  <a:pt x="237404" y="261674"/>
                                </a:lnTo>
                                <a:lnTo>
                                  <a:pt x="242979" y="261145"/>
                                </a:lnTo>
                                <a:lnTo>
                                  <a:pt x="248820" y="260350"/>
                                </a:lnTo>
                                <a:close/>
                                <a:moveTo>
                                  <a:pt x="137319" y="0"/>
                                </a:moveTo>
                                <a:lnTo>
                                  <a:pt x="811742" y="444500"/>
                                </a:lnTo>
                                <a:lnTo>
                                  <a:pt x="815446" y="447940"/>
                                </a:lnTo>
                                <a:lnTo>
                                  <a:pt x="819150" y="450850"/>
                                </a:lnTo>
                                <a:lnTo>
                                  <a:pt x="823119" y="455613"/>
                                </a:lnTo>
                                <a:lnTo>
                                  <a:pt x="825500" y="457994"/>
                                </a:lnTo>
                                <a:lnTo>
                                  <a:pt x="827617" y="460904"/>
                                </a:lnTo>
                                <a:lnTo>
                                  <a:pt x="829469" y="464079"/>
                                </a:lnTo>
                                <a:lnTo>
                                  <a:pt x="831585" y="467519"/>
                                </a:lnTo>
                                <a:lnTo>
                                  <a:pt x="833173" y="471223"/>
                                </a:lnTo>
                                <a:lnTo>
                                  <a:pt x="835025" y="475192"/>
                                </a:lnTo>
                                <a:lnTo>
                                  <a:pt x="836348" y="479160"/>
                                </a:lnTo>
                                <a:lnTo>
                                  <a:pt x="837142" y="483923"/>
                                </a:lnTo>
                                <a:lnTo>
                                  <a:pt x="838200" y="489744"/>
                                </a:lnTo>
                                <a:lnTo>
                                  <a:pt x="838200" y="495565"/>
                                </a:lnTo>
                                <a:lnTo>
                                  <a:pt x="837406" y="501121"/>
                                </a:lnTo>
                                <a:lnTo>
                                  <a:pt x="836613" y="506942"/>
                                </a:lnTo>
                                <a:lnTo>
                                  <a:pt x="835025" y="512498"/>
                                </a:lnTo>
                                <a:lnTo>
                                  <a:pt x="832908" y="517525"/>
                                </a:lnTo>
                                <a:lnTo>
                                  <a:pt x="830527" y="522288"/>
                                </a:lnTo>
                                <a:lnTo>
                                  <a:pt x="827617" y="527315"/>
                                </a:lnTo>
                                <a:lnTo>
                                  <a:pt x="824177" y="531548"/>
                                </a:lnTo>
                                <a:lnTo>
                                  <a:pt x="820473" y="535781"/>
                                </a:lnTo>
                                <a:lnTo>
                                  <a:pt x="815975" y="539221"/>
                                </a:lnTo>
                                <a:lnTo>
                                  <a:pt x="811477" y="542660"/>
                                </a:lnTo>
                                <a:lnTo>
                                  <a:pt x="806715" y="545571"/>
                                </a:lnTo>
                                <a:lnTo>
                                  <a:pt x="801423" y="547688"/>
                                </a:lnTo>
                                <a:lnTo>
                                  <a:pt x="796131" y="549804"/>
                                </a:lnTo>
                                <a:lnTo>
                                  <a:pt x="790046" y="550863"/>
                                </a:lnTo>
                                <a:lnTo>
                                  <a:pt x="497417" y="603779"/>
                                </a:lnTo>
                                <a:lnTo>
                                  <a:pt x="609600" y="1051454"/>
                                </a:lnTo>
                                <a:lnTo>
                                  <a:pt x="610394" y="1055423"/>
                                </a:lnTo>
                                <a:lnTo>
                                  <a:pt x="611452" y="1060450"/>
                                </a:lnTo>
                                <a:lnTo>
                                  <a:pt x="611981" y="1065742"/>
                                </a:lnTo>
                                <a:lnTo>
                                  <a:pt x="612510" y="1071563"/>
                                </a:lnTo>
                                <a:lnTo>
                                  <a:pt x="612775" y="1077119"/>
                                </a:lnTo>
                                <a:lnTo>
                                  <a:pt x="613040" y="1082940"/>
                                </a:lnTo>
                                <a:lnTo>
                                  <a:pt x="612775" y="1087702"/>
                                </a:lnTo>
                                <a:lnTo>
                                  <a:pt x="612510" y="1092200"/>
                                </a:lnTo>
                                <a:lnTo>
                                  <a:pt x="561446" y="1497542"/>
                                </a:lnTo>
                                <a:lnTo>
                                  <a:pt x="560917" y="1500982"/>
                                </a:lnTo>
                                <a:lnTo>
                                  <a:pt x="559858" y="1504422"/>
                                </a:lnTo>
                                <a:lnTo>
                                  <a:pt x="558800" y="1507597"/>
                                </a:lnTo>
                                <a:lnTo>
                                  <a:pt x="557742" y="1510772"/>
                                </a:lnTo>
                                <a:lnTo>
                                  <a:pt x="555096" y="1516857"/>
                                </a:lnTo>
                                <a:lnTo>
                                  <a:pt x="551656" y="1522678"/>
                                </a:lnTo>
                                <a:lnTo>
                                  <a:pt x="547952" y="1527969"/>
                                </a:lnTo>
                                <a:lnTo>
                                  <a:pt x="543454" y="1532997"/>
                                </a:lnTo>
                                <a:lnTo>
                                  <a:pt x="538692" y="1537230"/>
                                </a:lnTo>
                                <a:lnTo>
                                  <a:pt x="533665" y="1541463"/>
                                </a:lnTo>
                                <a:lnTo>
                                  <a:pt x="527844" y="1544903"/>
                                </a:lnTo>
                                <a:lnTo>
                                  <a:pt x="522287" y="1547813"/>
                                </a:lnTo>
                                <a:lnTo>
                                  <a:pt x="515937" y="1550459"/>
                                </a:lnTo>
                                <a:lnTo>
                                  <a:pt x="509587" y="1552047"/>
                                </a:lnTo>
                                <a:lnTo>
                                  <a:pt x="502973" y="1553369"/>
                                </a:lnTo>
                                <a:lnTo>
                                  <a:pt x="496358" y="1553899"/>
                                </a:lnTo>
                                <a:lnTo>
                                  <a:pt x="492919" y="1554163"/>
                                </a:lnTo>
                                <a:lnTo>
                                  <a:pt x="489479" y="1553899"/>
                                </a:lnTo>
                                <a:lnTo>
                                  <a:pt x="486040" y="1553634"/>
                                </a:lnTo>
                                <a:lnTo>
                                  <a:pt x="482600" y="1553105"/>
                                </a:lnTo>
                                <a:lnTo>
                                  <a:pt x="479160" y="1552311"/>
                                </a:lnTo>
                                <a:lnTo>
                                  <a:pt x="475721" y="1551517"/>
                                </a:lnTo>
                                <a:lnTo>
                                  <a:pt x="472281" y="1550459"/>
                                </a:lnTo>
                                <a:lnTo>
                                  <a:pt x="469106" y="1549665"/>
                                </a:lnTo>
                                <a:lnTo>
                                  <a:pt x="462756" y="1546755"/>
                                </a:lnTo>
                                <a:lnTo>
                                  <a:pt x="457200" y="1543580"/>
                                </a:lnTo>
                                <a:lnTo>
                                  <a:pt x="451644" y="1539611"/>
                                </a:lnTo>
                                <a:lnTo>
                                  <a:pt x="446617" y="1535378"/>
                                </a:lnTo>
                                <a:lnTo>
                                  <a:pt x="442119" y="1530615"/>
                                </a:lnTo>
                                <a:lnTo>
                                  <a:pt x="437885" y="1525588"/>
                                </a:lnTo>
                                <a:lnTo>
                                  <a:pt x="434181" y="1520032"/>
                                </a:lnTo>
                                <a:lnTo>
                                  <a:pt x="431535" y="1514476"/>
                                </a:lnTo>
                                <a:lnTo>
                                  <a:pt x="428890" y="1508390"/>
                                </a:lnTo>
                                <a:lnTo>
                                  <a:pt x="426773" y="1502040"/>
                                </a:lnTo>
                                <a:lnTo>
                                  <a:pt x="425715" y="1495690"/>
                                </a:lnTo>
                                <a:lnTo>
                                  <a:pt x="425185" y="1489076"/>
                                </a:lnTo>
                                <a:lnTo>
                                  <a:pt x="425185" y="1485636"/>
                                </a:lnTo>
                                <a:lnTo>
                                  <a:pt x="425185" y="1482196"/>
                                </a:lnTo>
                                <a:lnTo>
                                  <a:pt x="425450" y="1478757"/>
                                </a:lnTo>
                                <a:lnTo>
                                  <a:pt x="425979" y="1475317"/>
                                </a:lnTo>
                                <a:lnTo>
                                  <a:pt x="475721" y="1080029"/>
                                </a:lnTo>
                                <a:lnTo>
                                  <a:pt x="458523" y="1010973"/>
                                </a:lnTo>
                                <a:lnTo>
                                  <a:pt x="443971" y="1033463"/>
                                </a:lnTo>
                                <a:lnTo>
                                  <a:pt x="406400" y="1090348"/>
                                </a:lnTo>
                                <a:lnTo>
                                  <a:pt x="292629" y="1261798"/>
                                </a:lnTo>
                                <a:lnTo>
                                  <a:pt x="127794" y="1509713"/>
                                </a:lnTo>
                                <a:lnTo>
                                  <a:pt x="126206" y="1512624"/>
                                </a:lnTo>
                                <a:lnTo>
                                  <a:pt x="124089" y="1515534"/>
                                </a:lnTo>
                                <a:lnTo>
                                  <a:pt x="119856" y="1520826"/>
                                </a:lnTo>
                                <a:lnTo>
                                  <a:pt x="115094" y="1525588"/>
                                </a:lnTo>
                                <a:lnTo>
                                  <a:pt x="109802" y="1529822"/>
                                </a:lnTo>
                                <a:lnTo>
                                  <a:pt x="104510" y="1533526"/>
                                </a:lnTo>
                                <a:lnTo>
                                  <a:pt x="98689" y="1536701"/>
                                </a:lnTo>
                                <a:lnTo>
                                  <a:pt x="92339" y="1539347"/>
                                </a:lnTo>
                                <a:lnTo>
                                  <a:pt x="86519" y="1541199"/>
                                </a:lnTo>
                                <a:lnTo>
                                  <a:pt x="79904" y="1542786"/>
                                </a:lnTo>
                                <a:lnTo>
                                  <a:pt x="73289" y="1543580"/>
                                </a:lnTo>
                                <a:lnTo>
                                  <a:pt x="66675" y="1543580"/>
                                </a:lnTo>
                                <a:lnTo>
                                  <a:pt x="60325" y="1543315"/>
                                </a:lnTo>
                                <a:lnTo>
                                  <a:pt x="53710" y="1542257"/>
                                </a:lnTo>
                                <a:lnTo>
                                  <a:pt x="47096" y="1540405"/>
                                </a:lnTo>
                                <a:lnTo>
                                  <a:pt x="43656" y="1539347"/>
                                </a:lnTo>
                                <a:lnTo>
                                  <a:pt x="40481" y="1537759"/>
                                </a:lnTo>
                                <a:lnTo>
                                  <a:pt x="37306" y="1536436"/>
                                </a:lnTo>
                                <a:lnTo>
                                  <a:pt x="34131" y="1534849"/>
                                </a:lnTo>
                                <a:lnTo>
                                  <a:pt x="30956" y="1532997"/>
                                </a:lnTo>
                                <a:lnTo>
                                  <a:pt x="28310" y="1530880"/>
                                </a:lnTo>
                                <a:lnTo>
                                  <a:pt x="25664" y="1529028"/>
                                </a:lnTo>
                                <a:lnTo>
                                  <a:pt x="23019" y="1526647"/>
                                </a:lnTo>
                                <a:lnTo>
                                  <a:pt x="18256" y="1522149"/>
                                </a:lnTo>
                                <a:lnTo>
                                  <a:pt x="14023" y="1517122"/>
                                </a:lnTo>
                                <a:lnTo>
                                  <a:pt x="10054" y="1511565"/>
                                </a:lnTo>
                                <a:lnTo>
                                  <a:pt x="6879" y="1506009"/>
                                </a:lnTo>
                                <a:lnTo>
                                  <a:pt x="4233" y="1499924"/>
                                </a:lnTo>
                                <a:lnTo>
                                  <a:pt x="2116" y="1493574"/>
                                </a:lnTo>
                                <a:lnTo>
                                  <a:pt x="794" y="1487224"/>
                                </a:lnTo>
                                <a:lnTo>
                                  <a:pt x="0" y="1481138"/>
                                </a:lnTo>
                                <a:lnTo>
                                  <a:pt x="0" y="1474524"/>
                                </a:lnTo>
                                <a:lnTo>
                                  <a:pt x="264" y="1467909"/>
                                </a:lnTo>
                                <a:lnTo>
                                  <a:pt x="1587" y="1461294"/>
                                </a:lnTo>
                                <a:lnTo>
                                  <a:pt x="2116" y="1457855"/>
                                </a:lnTo>
                                <a:lnTo>
                                  <a:pt x="3439" y="1454680"/>
                                </a:lnTo>
                                <a:lnTo>
                                  <a:pt x="4498" y="1451505"/>
                                </a:lnTo>
                                <a:lnTo>
                                  <a:pt x="5821" y="1448594"/>
                                </a:lnTo>
                                <a:lnTo>
                                  <a:pt x="7408" y="1445419"/>
                                </a:lnTo>
                                <a:lnTo>
                                  <a:pt x="8996" y="1442244"/>
                                </a:lnTo>
                                <a:lnTo>
                                  <a:pt x="324644" y="968640"/>
                                </a:lnTo>
                                <a:lnTo>
                                  <a:pt x="227277" y="590815"/>
                                </a:lnTo>
                                <a:lnTo>
                                  <a:pt x="226219" y="585258"/>
                                </a:lnTo>
                                <a:lnTo>
                                  <a:pt x="225689" y="579438"/>
                                </a:lnTo>
                                <a:lnTo>
                                  <a:pt x="226219" y="573881"/>
                                </a:lnTo>
                                <a:lnTo>
                                  <a:pt x="227012" y="568060"/>
                                </a:lnTo>
                                <a:lnTo>
                                  <a:pt x="228600" y="562504"/>
                                </a:lnTo>
                                <a:lnTo>
                                  <a:pt x="230716" y="557213"/>
                                </a:lnTo>
                                <a:lnTo>
                                  <a:pt x="233362" y="552185"/>
                                </a:lnTo>
                                <a:lnTo>
                                  <a:pt x="236273" y="547158"/>
                                </a:lnTo>
                                <a:lnTo>
                                  <a:pt x="239712" y="542660"/>
                                </a:lnTo>
                                <a:lnTo>
                                  <a:pt x="243681" y="538692"/>
                                </a:lnTo>
                                <a:lnTo>
                                  <a:pt x="248179" y="534723"/>
                                </a:lnTo>
                                <a:lnTo>
                                  <a:pt x="252941" y="531548"/>
                                </a:lnTo>
                                <a:lnTo>
                                  <a:pt x="257969" y="528373"/>
                                </a:lnTo>
                                <a:lnTo>
                                  <a:pt x="263260" y="525992"/>
                                </a:lnTo>
                                <a:lnTo>
                                  <a:pt x="268816" y="524140"/>
                                </a:lnTo>
                                <a:lnTo>
                                  <a:pt x="274902" y="522817"/>
                                </a:lnTo>
                                <a:lnTo>
                                  <a:pt x="723635" y="442119"/>
                                </a:lnTo>
                                <a:lnTo>
                                  <a:pt x="159279" y="68792"/>
                                </a:lnTo>
                                <a:lnTo>
                                  <a:pt x="134937" y="128852"/>
                                </a:lnTo>
                                <a:lnTo>
                                  <a:pt x="132821" y="132292"/>
                                </a:lnTo>
                                <a:lnTo>
                                  <a:pt x="130439" y="135202"/>
                                </a:lnTo>
                                <a:lnTo>
                                  <a:pt x="127794" y="138112"/>
                                </a:lnTo>
                                <a:lnTo>
                                  <a:pt x="125148" y="140494"/>
                                </a:lnTo>
                                <a:lnTo>
                                  <a:pt x="122237" y="142875"/>
                                </a:lnTo>
                                <a:lnTo>
                                  <a:pt x="119327" y="144727"/>
                                </a:lnTo>
                                <a:lnTo>
                                  <a:pt x="116152" y="146579"/>
                                </a:lnTo>
                                <a:lnTo>
                                  <a:pt x="112977" y="147637"/>
                                </a:lnTo>
                                <a:lnTo>
                                  <a:pt x="109537" y="148431"/>
                                </a:lnTo>
                                <a:lnTo>
                                  <a:pt x="106098" y="149225"/>
                                </a:lnTo>
                                <a:lnTo>
                                  <a:pt x="102923" y="149490"/>
                                </a:lnTo>
                                <a:lnTo>
                                  <a:pt x="99483" y="149225"/>
                                </a:lnTo>
                                <a:lnTo>
                                  <a:pt x="96308" y="148431"/>
                                </a:lnTo>
                                <a:lnTo>
                                  <a:pt x="92869" y="147637"/>
                                </a:lnTo>
                                <a:lnTo>
                                  <a:pt x="89429" y="146050"/>
                                </a:lnTo>
                                <a:lnTo>
                                  <a:pt x="85989" y="143933"/>
                                </a:lnTo>
                                <a:lnTo>
                                  <a:pt x="82814" y="141817"/>
                                </a:lnTo>
                                <a:lnTo>
                                  <a:pt x="79639" y="139171"/>
                                </a:lnTo>
                                <a:lnTo>
                                  <a:pt x="76994" y="136260"/>
                                </a:lnTo>
                                <a:lnTo>
                                  <a:pt x="74877" y="133350"/>
                                </a:lnTo>
                                <a:lnTo>
                                  <a:pt x="73025" y="129910"/>
                                </a:lnTo>
                                <a:lnTo>
                                  <a:pt x="71437" y="126735"/>
                                </a:lnTo>
                                <a:lnTo>
                                  <a:pt x="70114" y="123296"/>
                                </a:lnTo>
                                <a:lnTo>
                                  <a:pt x="69056" y="119592"/>
                                </a:lnTo>
                                <a:lnTo>
                                  <a:pt x="68527" y="115887"/>
                                </a:lnTo>
                                <a:lnTo>
                                  <a:pt x="68262" y="112448"/>
                                </a:lnTo>
                                <a:lnTo>
                                  <a:pt x="68527" y="108744"/>
                                </a:lnTo>
                                <a:lnTo>
                                  <a:pt x="69056" y="105040"/>
                                </a:lnTo>
                                <a:lnTo>
                                  <a:pt x="69850" y="101335"/>
                                </a:lnTo>
                                <a:lnTo>
                                  <a:pt x="71173" y="97631"/>
                                </a:lnTo>
                                <a:lnTo>
                                  <a:pt x="72760" y="93927"/>
                                </a:lnTo>
                                <a:lnTo>
                                  <a:pt x="74877" y="90487"/>
                                </a:lnTo>
                                <a:lnTo>
                                  <a:pt x="137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>
                            <a:contourClr>
                              <a:srgbClr val="FFFFFF"/>
                            </a:contourClr>
                          </a:sp3d>
                        </wps:bodyPr>
                      </wps:wsp>
                      <wps:wsp>
                        <wps:cNvPr id="308" name="KSO_Shape"/>
                        <wps:cNvSpPr>
                          <a:spLocks noChangeAspect="1"/>
                        </wps:cNvSpPr>
                        <wps:spPr bwMode="auto">
                          <a:xfrm>
                            <a:off x="27269" y="2316"/>
                            <a:ext cx="1045" cy="403"/>
                          </a:xfrm>
                          <a:custGeom>
                            <a:avLst/>
                            <a:gdLst>
                              <a:gd name="T0" fmla="*/ 2147483646 w 4409"/>
                              <a:gd name="T1" fmla="*/ 2147483646 h 1696"/>
                              <a:gd name="T2" fmla="*/ 2147483646 w 4409"/>
                              <a:gd name="T3" fmla="*/ 2147483646 h 1696"/>
                              <a:gd name="T4" fmla="*/ 2147483646 w 4409"/>
                              <a:gd name="T5" fmla="*/ 2147483646 h 1696"/>
                              <a:gd name="T6" fmla="*/ 2147483646 w 4409"/>
                              <a:gd name="T7" fmla="*/ 2147483646 h 1696"/>
                              <a:gd name="T8" fmla="*/ 2147483646 w 4409"/>
                              <a:gd name="T9" fmla="*/ 2147483646 h 1696"/>
                              <a:gd name="T10" fmla="*/ 2147483646 w 4409"/>
                              <a:gd name="T11" fmla="*/ 2147483646 h 1696"/>
                              <a:gd name="T12" fmla="*/ 2147483646 w 4409"/>
                              <a:gd name="T13" fmla="*/ 2147483646 h 1696"/>
                              <a:gd name="T14" fmla="*/ 2147483646 w 4409"/>
                              <a:gd name="T15" fmla="*/ 2147483646 h 1696"/>
                              <a:gd name="T16" fmla="*/ 2147483646 w 4409"/>
                              <a:gd name="T17" fmla="*/ 2147483646 h 1696"/>
                              <a:gd name="T18" fmla="*/ 2147483646 w 4409"/>
                              <a:gd name="T19" fmla="*/ 2147483646 h 1696"/>
                              <a:gd name="T20" fmla="*/ 2147483646 w 4409"/>
                              <a:gd name="T21" fmla="*/ 161948543 h 1696"/>
                              <a:gd name="T22" fmla="*/ 2147483646 w 4409"/>
                              <a:gd name="T23" fmla="*/ 324084334 h 1696"/>
                              <a:gd name="T24" fmla="*/ 2147483646 w 4409"/>
                              <a:gd name="T25" fmla="*/ 2147483646 h 1696"/>
                              <a:gd name="T26" fmla="*/ 2147483646 w 4409"/>
                              <a:gd name="T27" fmla="*/ 2147483646 h 1696"/>
                              <a:gd name="T28" fmla="*/ 2147483646 w 4409"/>
                              <a:gd name="T29" fmla="*/ 2147483646 h 1696"/>
                              <a:gd name="T30" fmla="*/ 2147483646 w 4409"/>
                              <a:gd name="T31" fmla="*/ 2147483646 h 1696"/>
                              <a:gd name="T32" fmla="*/ 2147483646 w 4409"/>
                              <a:gd name="T33" fmla="*/ 2147483646 h 1696"/>
                              <a:gd name="T34" fmla="*/ 2147483646 w 4409"/>
                              <a:gd name="T35" fmla="*/ 1134202410 h 1696"/>
                              <a:gd name="T36" fmla="*/ 2147483646 w 4409"/>
                              <a:gd name="T37" fmla="*/ 0 h 1696"/>
                              <a:gd name="T38" fmla="*/ 2147483646 w 4409"/>
                              <a:gd name="T39" fmla="*/ 1134202410 h 1696"/>
                              <a:gd name="T40" fmla="*/ 2147483646 w 4409"/>
                              <a:gd name="T41" fmla="*/ 2147483646 h 1696"/>
                              <a:gd name="T42" fmla="*/ 2147483646 w 4409"/>
                              <a:gd name="T43" fmla="*/ 2147483646 h 1696"/>
                              <a:gd name="T44" fmla="*/ 2147483646 w 4409"/>
                              <a:gd name="T45" fmla="*/ 2147483646 h 1696"/>
                              <a:gd name="T46" fmla="*/ 2147483646 w 4409"/>
                              <a:gd name="T47" fmla="*/ 2147483646 h 1696"/>
                              <a:gd name="T48" fmla="*/ 2147483646 w 4409"/>
                              <a:gd name="T49" fmla="*/ 2147483646 h 1696"/>
                              <a:gd name="T50" fmla="*/ 2147483646 w 4409"/>
                              <a:gd name="T51" fmla="*/ 2147483646 h 1696"/>
                              <a:gd name="T52" fmla="*/ 2147483646 w 4409"/>
                              <a:gd name="T53" fmla="*/ 2147483646 h 1696"/>
                              <a:gd name="T54" fmla="*/ 2147483646 w 4409"/>
                              <a:gd name="T55" fmla="*/ 2147483646 h 1696"/>
                              <a:gd name="T56" fmla="*/ 2147483646 w 4409"/>
                              <a:gd name="T57" fmla="*/ 2147483646 h 1696"/>
                              <a:gd name="T58" fmla="*/ 0 w 4409"/>
                              <a:gd name="T59" fmla="*/ 2147483646 h 1696"/>
                              <a:gd name="T60" fmla="*/ 2147483646 w 4409"/>
                              <a:gd name="T61" fmla="*/ 2147483646 h 1696"/>
                              <a:gd name="T62" fmla="*/ 2147483646 w 4409"/>
                              <a:gd name="T63" fmla="*/ 2147483646 h 1696"/>
                              <a:gd name="T64" fmla="*/ 2147483646 w 4409"/>
                              <a:gd name="T65" fmla="*/ 2147483646 h 1696"/>
                              <a:gd name="T66" fmla="*/ 2147483646 w 4409"/>
                              <a:gd name="T67" fmla="*/ 2147483646 h 1696"/>
                              <a:gd name="T68" fmla="*/ 2147483646 w 4409"/>
                              <a:gd name="T69" fmla="*/ 2147483646 h 1696"/>
                              <a:gd name="T70" fmla="*/ 2147483646 w 4409"/>
                              <a:gd name="T71" fmla="*/ 2147483646 h 1696"/>
                              <a:gd name="T72" fmla="*/ 2147483646 w 4409"/>
                              <a:gd name="T73" fmla="*/ 2147483646 h 1696"/>
                              <a:gd name="T74" fmla="*/ 2147483646 w 4409"/>
                              <a:gd name="T75" fmla="*/ 2147483646 h 1696"/>
                              <a:gd name="T76" fmla="*/ 2147483646 w 4409"/>
                              <a:gd name="T77" fmla="*/ 2147483646 h 1696"/>
                              <a:gd name="T78" fmla="*/ 2147483646 w 4409"/>
                              <a:gd name="T79" fmla="*/ 2147483646 h 1696"/>
                              <a:gd name="T80" fmla="*/ 2147483646 w 4409"/>
                              <a:gd name="T81" fmla="*/ 2147483646 h 1696"/>
                              <a:gd name="T82" fmla="*/ 2147483646 w 4409"/>
                              <a:gd name="T83" fmla="*/ 2147483646 h 1696"/>
                              <a:gd name="T84" fmla="*/ 2147483646 w 4409"/>
                              <a:gd name="T85" fmla="*/ 2147483646 h 1696"/>
                              <a:gd name="T86" fmla="*/ 2147483646 w 4409"/>
                              <a:gd name="T87" fmla="*/ 2147483646 h 1696"/>
                              <a:gd name="T88" fmla="*/ 2147483646 w 4409"/>
                              <a:gd name="T89" fmla="*/ 2147483646 h 1696"/>
                              <a:gd name="T90" fmla="*/ 2147483646 w 4409"/>
                              <a:gd name="T91" fmla="*/ 2147483646 h 1696"/>
                              <a:gd name="T92" fmla="*/ 2147483646 w 4409"/>
                              <a:gd name="T93" fmla="*/ 2147483646 h 1696"/>
                              <a:gd name="T94" fmla="*/ 2147483646 w 4409"/>
                              <a:gd name="T95" fmla="*/ 2147483646 h 1696"/>
                              <a:gd name="T96" fmla="*/ 2147483646 w 4409"/>
                              <a:gd name="T97" fmla="*/ 2147483646 h 1696"/>
                              <a:gd name="T98" fmla="*/ 2147483646 w 4409"/>
                              <a:gd name="T99" fmla="*/ 2147483646 h 1696"/>
                              <a:gd name="T100" fmla="*/ 2147483646 w 4409"/>
                              <a:gd name="T101" fmla="*/ 2147483646 h 1696"/>
                              <a:gd name="T102" fmla="*/ 2147483646 w 4409"/>
                              <a:gd name="T103" fmla="*/ 2147483646 h 1696"/>
                              <a:gd name="T104" fmla="*/ 2147483646 w 4409"/>
                              <a:gd name="T105" fmla="*/ 2147483646 h 1696"/>
                              <a:gd name="T106" fmla="*/ 2147483646 w 4409"/>
                              <a:gd name="T107" fmla="*/ 2147483646 h 1696"/>
                              <a:gd name="T108" fmla="*/ 2147483646 w 4409"/>
                              <a:gd name="T109" fmla="*/ 2147483646 h 1696"/>
                              <a:gd name="T110" fmla="*/ 2147483646 w 4409"/>
                              <a:gd name="T111" fmla="*/ 2147483646 h 1696"/>
                              <a:gd name="T112" fmla="*/ 2147483646 w 4409"/>
                              <a:gd name="T113" fmla="*/ 2147483646 h 1696"/>
                              <a:gd name="T114" fmla="*/ 2147483646 w 4409"/>
                              <a:gd name="T115" fmla="*/ 2147483646 h 1696"/>
                              <a:gd name="T116" fmla="*/ 2147483646 w 4409"/>
                              <a:gd name="T117" fmla="*/ 2147483646 h 1696"/>
                              <a:gd name="T118" fmla="*/ 2147483646 w 4409"/>
                              <a:gd name="T119" fmla="*/ 2147483646 h 169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  <a:gd name="T162" fmla="*/ 0 60000 65536"/>
                              <a:gd name="T163" fmla="*/ 0 60000 65536"/>
                              <a:gd name="T164" fmla="*/ 0 60000 65536"/>
                              <a:gd name="T165" fmla="*/ 0 60000 65536"/>
                              <a:gd name="T166" fmla="*/ 0 60000 65536"/>
                              <a:gd name="T167" fmla="*/ 0 60000 65536"/>
                              <a:gd name="T168" fmla="*/ 0 60000 65536"/>
                              <a:gd name="T169" fmla="*/ 0 60000 65536"/>
                              <a:gd name="T170" fmla="*/ 0 60000 65536"/>
                              <a:gd name="T171" fmla="*/ 0 60000 65536"/>
                              <a:gd name="T172" fmla="*/ 0 60000 65536"/>
                              <a:gd name="T173" fmla="*/ 0 60000 65536"/>
                              <a:gd name="T174" fmla="*/ 0 60000 65536"/>
                              <a:gd name="T175" fmla="*/ 0 60000 65536"/>
                              <a:gd name="T176" fmla="*/ 0 60000 65536"/>
                              <a:gd name="T177" fmla="*/ 0 60000 65536"/>
                              <a:gd name="T178" fmla="*/ 0 60000 65536"/>
                              <a:gd name="T179" fmla="*/ 0 60000 65536"/>
                            </a:gdLst>
                            <a:ahLst/>
                            <a:cxnLst>
                              <a:cxn ang="T120">
                                <a:pos x="T0" y="T1"/>
                              </a:cxn>
                              <a:cxn ang="T121">
                                <a:pos x="T2" y="T3"/>
                              </a:cxn>
                              <a:cxn ang="T122">
                                <a:pos x="T4" y="T5"/>
                              </a:cxn>
                              <a:cxn ang="T123">
                                <a:pos x="T6" y="T7"/>
                              </a:cxn>
                              <a:cxn ang="T124">
                                <a:pos x="T8" y="T9"/>
                              </a:cxn>
                              <a:cxn ang="T125">
                                <a:pos x="T10" y="T11"/>
                              </a:cxn>
                              <a:cxn ang="T126">
                                <a:pos x="T12" y="T13"/>
                              </a:cxn>
                              <a:cxn ang="T127">
                                <a:pos x="T14" y="T15"/>
                              </a:cxn>
                              <a:cxn ang="T128">
                                <a:pos x="T16" y="T17"/>
                              </a:cxn>
                              <a:cxn ang="T129">
                                <a:pos x="T18" y="T19"/>
                              </a:cxn>
                              <a:cxn ang="T130">
                                <a:pos x="T20" y="T21"/>
                              </a:cxn>
                              <a:cxn ang="T131">
                                <a:pos x="T22" y="T23"/>
                              </a:cxn>
                              <a:cxn ang="T132">
                                <a:pos x="T24" y="T25"/>
                              </a:cxn>
                              <a:cxn ang="T133">
                                <a:pos x="T26" y="T27"/>
                              </a:cxn>
                              <a:cxn ang="T134">
                                <a:pos x="T28" y="T29"/>
                              </a:cxn>
                              <a:cxn ang="T135">
                                <a:pos x="T30" y="T31"/>
                              </a:cxn>
                              <a:cxn ang="T136">
                                <a:pos x="T32" y="T33"/>
                              </a:cxn>
                              <a:cxn ang="T137">
                                <a:pos x="T34" y="T35"/>
                              </a:cxn>
                              <a:cxn ang="T138">
                                <a:pos x="T36" y="T37"/>
                              </a:cxn>
                              <a:cxn ang="T139">
                                <a:pos x="T38" y="T39"/>
                              </a:cxn>
                              <a:cxn ang="T140">
                                <a:pos x="T40" y="T41"/>
                              </a:cxn>
                              <a:cxn ang="T141">
                                <a:pos x="T42" y="T43"/>
                              </a:cxn>
                              <a:cxn ang="T142">
                                <a:pos x="T44" y="T45"/>
                              </a:cxn>
                              <a:cxn ang="T143">
                                <a:pos x="T46" y="T47"/>
                              </a:cxn>
                              <a:cxn ang="T144">
                                <a:pos x="T48" y="T49"/>
                              </a:cxn>
                              <a:cxn ang="T145">
                                <a:pos x="T50" y="T51"/>
                              </a:cxn>
                              <a:cxn ang="T146">
                                <a:pos x="T52" y="T53"/>
                              </a:cxn>
                              <a:cxn ang="T147">
                                <a:pos x="T54" y="T55"/>
                              </a:cxn>
                              <a:cxn ang="T148">
                                <a:pos x="T56" y="T57"/>
                              </a:cxn>
                              <a:cxn ang="T149">
                                <a:pos x="T58" y="T59"/>
                              </a:cxn>
                              <a:cxn ang="T150">
                                <a:pos x="T60" y="T61"/>
                              </a:cxn>
                              <a:cxn ang="T151">
                                <a:pos x="T62" y="T63"/>
                              </a:cxn>
                              <a:cxn ang="T152">
                                <a:pos x="T64" y="T65"/>
                              </a:cxn>
                              <a:cxn ang="T153">
                                <a:pos x="T66" y="T67"/>
                              </a:cxn>
                              <a:cxn ang="T154">
                                <a:pos x="T68" y="T69"/>
                              </a:cxn>
                              <a:cxn ang="T155">
                                <a:pos x="T70" y="T71"/>
                              </a:cxn>
                              <a:cxn ang="T156">
                                <a:pos x="T72" y="T73"/>
                              </a:cxn>
                              <a:cxn ang="T157">
                                <a:pos x="T74" y="T75"/>
                              </a:cxn>
                              <a:cxn ang="T158">
                                <a:pos x="T76" y="T77"/>
                              </a:cxn>
                              <a:cxn ang="T159">
                                <a:pos x="T78" y="T79"/>
                              </a:cxn>
                              <a:cxn ang="T160">
                                <a:pos x="T80" y="T81"/>
                              </a:cxn>
                              <a:cxn ang="T161">
                                <a:pos x="T82" y="T83"/>
                              </a:cxn>
                              <a:cxn ang="T162">
                                <a:pos x="T84" y="T85"/>
                              </a:cxn>
                              <a:cxn ang="T163">
                                <a:pos x="T86" y="T87"/>
                              </a:cxn>
                              <a:cxn ang="T164">
                                <a:pos x="T88" y="T89"/>
                              </a:cxn>
                              <a:cxn ang="T165">
                                <a:pos x="T90" y="T91"/>
                              </a:cxn>
                              <a:cxn ang="T166">
                                <a:pos x="T92" y="T93"/>
                              </a:cxn>
                              <a:cxn ang="T167">
                                <a:pos x="T94" y="T95"/>
                              </a:cxn>
                              <a:cxn ang="T168">
                                <a:pos x="T96" y="T97"/>
                              </a:cxn>
                              <a:cxn ang="T169">
                                <a:pos x="T98" y="T99"/>
                              </a:cxn>
                              <a:cxn ang="T170">
                                <a:pos x="T100" y="T101"/>
                              </a:cxn>
                              <a:cxn ang="T171">
                                <a:pos x="T102" y="T103"/>
                              </a:cxn>
                              <a:cxn ang="T172">
                                <a:pos x="T104" y="T105"/>
                              </a:cxn>
                              <a:cxn ang="T173">
                                <a:pos x="T106" y="T107"/>
                              </a:cxn>
                              <a:cxn ang="T174">
                                <a:pos x="T108" y="T109"/>
                              </a:cxn>
                              <a:cxn ang="T175">
                                <a:pos x="T110" y="T111"/>
                              </a:cxn>
                              <a:cxn ang="T176">
                                <a:pos x="T112" y="T113"/>
                              </a:cxn>
                              <a:cxn ang="T177">
                                <a:pos x="T114" y="T115"/>
                              </a:cxn>
                              <a:cxn ang="T178">
                                <a:pos x="T116" y="T117"/>
                              </a:cxn>
                              <a:cxn ang="T179">
                                <a:pos x="T118" y="T119"/>
                              </a:cxn>
                            </a:cxnLst>
                            <a:rect l="0" t="0" r="r" b="b"/>
                            <a:pathLst>
                              <a:path w="4409" h="1696">
                                <a:moveTo>
                                  <a:pt x="4409" y="679"/>
                                </a:moveTo>
                                <a:lnTo>
                                  <a:pt x="4069" y="679"/>
                                </a:lnTo>
                                <a:lnTo>
                                  <a:pt x="4069" y="340"/>
                                </a:lnTo>
                                <a:lnTo>
                                  <a:pt x="4069" y="322"/>
                                </a:lnTo>
                                <a:lnTo>
                                  <a:pt x="4066" y="306"/>
                                </a:lnTo>
                                <a:lnTo>
                                  <a:pt x="4063" y="290"/>
                                </a:lnTo>
                                <a:lnTo>
                                  <a:pt x="4056" y="274"/>
                                </a:lnTo>
                                <a:lnTo>
                                  <a:pt x="4049" y="259"/>
                                </a:lnTo>
                                <a:lnTo>
                                  <a:pt x="4041" y="244"/>
                                </a:lnTo>
                                <a:lnTo>
                                  <a:pt x="4031" y="232"/>
                                </a:lnTo>
                                <a:lnTo>
                                  <a:pt x="4020" y="220"/>
                                </a:lnTo>
                                <a:lnTo>
                                  <a:pt x="4009" y="209"/>
                                </a:lnTo>
                                <a:lnTo>
                                  <a:pt x="3996" y="199"/>
                                </a:lnTo>
                                <a:lnTo>
                                  <a:pt x="3981" y="191"/>
                                </a:lnTo>
                                <a:lnTo>
                                  <a:pt x="3966" y="184"/>
                                </a:lnTo>
                                <a:lnTo>
                                  <a:pt x="3950" y="177"/>
                                </a:lnTo>
                                <a:lnTo>
                                  <a:pt x="3934" y="174"/>
                                </a:lnTo>
                                <a:lnTo>
                                  <a:pt x="3917" y="171"/>
                                </a:lnTo>
                                <a:lnTo>
                                  <a:pt x="3900" y="170"/>
                                </a:lnTo>
                                <a:lnTo>
                                  <a:pt x="3561" y="170"/>
                                </a:lnTo>
                                <a:lnTo>
                                  <a:pt x="3544" y="171"/>
                                </a:lnTo>
                                <a:lnTo>
                                  <a:pt x="3527" y="174"/>
                                </a:lnTo>
                                <a:lnTo>
                                  <a:pt x="3511" y="177"/>
                                </a:lnTo>
                                <a:lnTo>
                                  <a:pt x="3495" y="183"/>
                                </a:lnTo>
                                <a:lnTo>
                                  <a:pt x="3481" y="191"/>
                                </a:lnTo>
                                <a:lnTo>
                                  <a:pt x="3467" y="199"/>
                                </a:lnTo>
                                <a:lnTo>
                                  <a:pt x="3454" y="208"/>
                                </a:lnTo>
                                <a:lnTo>
                                  <a:pt x="3442" y="219"/>
                                </a:lnTo>
                                <a:lnTo>
                                  <a:pt x="3431" y="231"/>
                                </a:lnTo>
                                <a:lnTo>
                                  <a:pt x="3421" y="244"/>
                                </a:lnTo>
                                <a:lnTo>
                                  <a:pt x="3413" y="259"/>
                                </a:lnTo>
                                <a:lnTo>
                                  <a:pt x="3405" y="273"/>
                                </a:lnTo>
                                <a:lnTo>
                                  <a:pt x="3400" y="288"/>
                                </a:lnTo>
                                <a:lnTo>
                                  <a:pt x="3395" y="305"/>
                                </a:lnTo>
                                <a:lnTo>
                                  <a:pt x="3393" y="321"/>
                                </a:lnTo>
                                <a:lnTo>
                                  <a:pt x="3392" y="339"/>
                                </a:lnTo>
                                <a:lnTo>
                                  <a:pt x="3392" y="170"/>
                                </a:lnTo>
                                <a:lnTo>
                                  <a:pt x="3391" y="153"/>
                                </a:lnTo>
                                <a:lnTo>
                                  <a:pt x="3389" y="136"/>
                                </a:lnTo>
                                <a:lnTo>
                                  <a:pt x="3384" y="120"/>
                                </a:lnTo>
                                <a:lnTo>
                                  <a:pt x="3379" y="104"/>
                                </a:lnTo>
                                <a:lnTo>
                                  <a:pt x="3371" y="89"/>
                                </a:lnTo>
                                <a:lnTo>
                                  <a:pt x="3362" y="75"/>
                                </a:lnTo>
                                <a:lnTo>
                                  <a:pt x="3354" y="62"/>
                                </a:lnTo>
                                <a:lnTo>
                                  <a:pt x="3343" y="50"/>
                                </a:lnTo>
                                <a:lnTo>
                                  <a:pt x="3331" y="39"/>
                                </a:lnTo>
                                <a:lnTo>
                                  <a:pt x="3317" y="30"/>
                                </a:lnTo>
                                <a:lnTo>
                                  <a:pt x="3303" y="21"/>
                                </a:lnTo>
                                <a:lnTo>
                                  <a:pt x="3289" y="14"/>
                                </a:lnTo>
                                <a:lnTo>
                                  <a:pt x="3272" y="8"/>
                                </a:lnTo>
                                <a:lnTo>
                                  <a:pt x="3257" y="4"/>
                                </a:lnTo>
                                <a:lnTo>
                                  <a:pt x="3239" y="2"/>
                                </a:lnTo>
                                <a:lnTo>
                                  <a:pt x="3222" y="0"/>
                                </a:lnTo>
                                <a:lnTo>
                                  <a:pt x="2883" y="0"/>
                                </a:lnTo>
                                <a:lnTo>
                                  <a:pt x="2866" y="2"/>
                                </a:lnTo>
                                <a:lnTo>
                                  <a:pt x="2849" y="4"/>
                                </a:lnTo>
                                <a:lnTo>
                                  <a:pt x="2833" y="8"/>
                                </a:lnTo>
                                <a:lnTo>
                                  <a:pt x="2817" y="14"/>
                                </a:lnTo>
                                <a:lnTo>
                                  <a:pt x="2802" y="21"/>
                                </a:lnTo>
                                <a:lnTo>
                                  <a:pt x="2789" y="30"/>
                                </a:lnTo>
                                <a:lnTo>
                                  <a:pt x="2775" y="39"/>
                                </a:lnTo>
                                <a:lnTo>
                                  <a:pt x="2763" y="50"/>
                                </a:lnTo>
                                <a:lnTo>
                                  <a:pt x="2752" y="62"/>
                                </a:lnTo>
                                <a:lnTo>
                                  <a:pt x="2742" y="75"/>
                                </a:lnTo>
                                <a:lnTo>
                                  <a:pt x="2734" y="89"/>
                                </a:lnTo>
                                <a:lnTo>
                                  <a:pt x="2727" y="104"/>
                                </a:lnTo>
                                <a:lnTo>
                                  <a:pt x="2722" y="120"/>
                                </a:lnTo>
                                <a:lnTo>
                                  <a:pt x="2717" y="136"/>
                                </a:lnTo>
                                <a:lnTo>
                                  <a:pt x="2714" y="153"/>
                                </a:lnTo>
                                <a:lnTo>
                                  <a:pt x="2714" y="170"/>
                                </a:lnTo>
                                <a:lnTo>
                                  <a:pt x="2714" y="679"/>
                                </a:lnTo>
                                <a:lnTo>
                                  <a:pt x="1696" y="679"/>
                                </a:lnTo>
                                <a:lnTo>
                                  <a:pt x="1696" y="170"/>
                                </a:lnTo>
                                <a:lnTo>
                                  <a:pt x="1695" y="153"/>
                                </a:lnTo>
                                <a:lnTo>
                                  <a:pt x="1693" y="136"/>
                                </a:lnTo>
                                <a:lnTo>
                                  <a:pt x="1688" y="120"/>
                                </a:lnTo>
                                <a:lnTo>
                                  <a:pt x="1683" y="104"/>
                                </a:lnTo>
                                <a:lnTo>
                                  <a:pt x="1675" y="89"/>
                                </a:lnTo>
                                <a:lnTo>
                                  <a:pt x="1668" y="75"/>
                                </a:lnTo>
                                <a:lnTo>
                                  <a:pt x="1658" y="62"/>
                                </a:lnTo>
                                <a:lnTo>
                                  <a:pt x="1647" y="50"/>
                                </a:lnTo>
                                <a:lnTo>
                                  <a:pt x="1635" y="39"/>
                                </a:lnTo>
                                <a:lnTo>
                                  <a:pt x="1621" y="30"/>
                                </a:lnTo>
                                <a:lnTo>
                                  <a:pt x="1607" y="21"/>
                                </a:lnTo>
                                <a:lnTo>
                                  <a:pt x="1593" y="14"/>
                                </a:lnTo>
                                <a:lnTo>
                                  <a:pt x="1577" y="8"/>
                                </a:lnTo>
                                <a:lnTo>
                                  <a:pt x="1561" y="4"/>
                                </a:lnTo>
                                <a:lnTo>
                                  <a:pt x="1543" y="2"/>
                                </a:lnTo>
                                <a:lnTo>
                                  <a:pt x="1527" y="0"/>
                                </a:lnTo>
                                <a:lnTo>
                                  <a:pt x="1187" y="0"/>
                                </a:lnTo>
                                <a:lnTo>
                                  <a:pt x="1170" y="2"/>
                                </a:lnTo>
                                <a:lnTo>
                                  <a:pt x="1153" y="4"/>
                                </a:lnTo>
                                <a:lnTo>
                                  <a:pt x="1137" y="8"/>
                                </a:lnTo>
                                <a:lnTo>
                                  <a:pt x="1121" y="14"/>
                                </a:lnTo>
                                <a:lnTo>
                                  <a:pt x="1107" y="21"/>
                                </a:lnTo>
                                <a:lnTo>
                                  <a:pt x="1093" y="30"/>
                                </a:lnTo>
                                <a:lnTo>
                                  <a:pt x="1079" y="39"/>
                                </a:lnTo>
                                <a:lnTo>
                                  <a:pt x="1067" y="50"/>
                                </a:lnTo>
                                <a:lnTo>
                                  <a:pt x="1056" y="62"/>
                                </a:lnTo>
                                <a:lnTo>
                                  <a:pt x="1047" y="75"/>
                                </a:lnTo>
                                <a:lnTo>
                                  <a:pt x="1039" y="89"/>
                                </a:lnTo>
                                <a:lnTo>
                                  <a:pt x="1031" y="104"/>
                                </a:lnTo>
                                <a:lnTo>
                                  <a:pt x="1026" y="120"/>
                                </a:lnTo>
                                <a:lnTo>
                                  <a:pt x="1021" y="136"/>
                                </a:lnTo>
                                <a:lnTo>
                                  <a:pt x="1019" y="153"/>
                                </a:lnTo>
                                <a:lnTo>
                                  <a:pt x="1018" y="170"/>
                                </a:lnTo>
                                <a:lnTo>
                                  <a:pt x="1018" y="340"/>
                                </a:lnTo>
                                <a:lnTo>
                                  <a:pt x="1017" y="322"/>
                                </a:lnTo>
                                <a:lnTo>
                                  <a:pt x="1015" y="306"/>
                                </a:lnTo>
                                <a:lnTo>
                                  <a:pt x="1010" y="290"/>
                                </a:lnTo>
                                <a:lnTo>
                                  <a:pt x="1005" y="274"/>
                                </a:lnTo>
                                <a:lnTo>
                                  <a:pt x="997" y="259"/>
                                </a:lnTo>
                                <a:lnTo>
                                  <a:pt x="989" y="244"/>
                                </a:lnTo>
                                <a:lnTo>
                                  <a:pt x="979" y="232"/>
                                </a:lnTo>
                                <a:lnTo>
                                  <a:pt x="968" y="220"/>
                                </a:lnTo>
                                <a:lnTo>
                                  <a:pt x="956" y="209"/>
                                </a:lnTo>
                                <a:lnTo>
                                  <a:pt x="943" y="199"/>
                                </a:lnTo>
                                <a:lnTo>
                                  <a:pt x="929" y="191"/>
                                </a:lnTo>
                                <a:lnTo>
                                  <a:pt x="915" y="184"/>
                                </a:lnTo>
                                <a:lnTo>
                                  <a:pt x="899" y="177"/>
                                </a:lnTo>
                                <a:lnTo>
                                  <a:pt x="883" y="174"/>
                                </a:lnTo>
                                <a:lnTo>
                                  <a:pt x="865" y="171"/>
                                </a:lnTo>
                                <a:lnTo>
                                  <a:pt x="849" y="170"/>
                                </a:lnTo>
                                <a:lnTo>
                                  <a:pt x="509" y="170"/>
                                </a:lnTo>
                                <a:lnTo>
                                  <a:pt x="491" y="171"/>
                                </a:lnTo>
                                <a:lnTo>
                                  <a:pt x="475" y="174"/>
                                </a:lnTo>
                                <a:lnTo>
                                  <a:pt x="458" y="177"/>
                                </a:lnTo>
                                <a:lnTo>
                                  <a:pt x="443" y="184"/>
                                </a:lnTo>
                                <a:lnTo>
                                  <a:pt x="429" y="191"/>
                                </a:lnTo>
                                <a:lnTo>
                                  <a:pt x="415" y="199"/>
                                </a:lnTo>
                                <a:lnTo>
                                  <a:pt x="401" y="209"/>
                                </a:lnTo>
                                <a:lnTo>
                                  <a:pt x="389" y="220"/>
                                </a:lnTo>
                                <a:lnTo>
                                  <a:pt x="378" y="232"/>
                                </a:lnTo>
                                <a:lnTo>
                                  <a:pt x="368" y="244"/>
                                </a:lnTo>
                                <a:lnTo>
                                  <a:pt x="360" y="259"/>
                                </a:lnTo>
                                <a:lnTo>
                                  <a:pt x="353" y="274"/>
                                </a:lnTo>
                                <a:lnTo>
                                  <a:pt x="347" y="290"/>
                                </a:lnTo>
                                <a:lnTo>
                                  <a:pt x="343" y="306"/>
                                </a:lnTo>
                                <a:lnTo>
                                  <a:pt x="341" y="322"/>
                                </a:lnTo>
                                <a:lnTo>
                                  <a:pt x="340" y="340"/>
                                </a:lnTo>
                                <a:lnTo>
                                  <a:pt x="340" y="679"/>
                                </a:lnTo>
                                <a:lnTo>
                                  <a:pt x="0" y="679"/>
                                </a:lnTo>
                                <a:lnTo>
                                  <a:pt x="0" y="1018"/>
                                </a:lnTo>
                                <a:lnTo>
                                  <a:pt x="340" y="1018"/>
                                </a:lnTo>
                                <a:lnTo>
                                  <a:pt x="340" y="1357"/>
                                </a:lnTo>
                                <a:lnTo>
                                  <a:pt x="341" y="1374"/>
                                </a:lnTo>
                                <a:lnTo>
                                  <a:pt x="343" y="1391"/>
                                </a:lnTo>
                                <a:lnTo>
                                  <a:pt x="347" y="1407"/>
                                </a:lnTo>
                                <a:lnTo>
                                  <a:pt x="353" y="1423"/>
                                </a:lnTo>
                                <a:lnTo>
                                  <a:pt x="360" y="1438"/>
                                </a:lnTo>
                                <a:lnTo>
                                  <a:pt x="368" y="1452"/>
                                </a:lnTo>
                                <a:lnTo>
                                  <a:pt x="378" y="1464"/>
                                </a:lnTo>
                                <a:lnTo>
                                  <a:pt x="389" y="1477"/>
                                </a:lnTo>
                                <a:lnTo>
                                  <a:pt x="401" y="1487"/>
                                </a:lnTo>
                                <a:lnTo>
                                  <a:pt x="415" y="1497"/>
                                </a:lnTo>
                                <a:lnTo>
                                  <a:pt x="429" y="1506"/>
                                </a:lnTo>
                                <a:lnTo>
                                  <a:pt x="443" y="1514"/>
                                </a:lnTo>
                                <a:lnTo>
                                  <a:pt x="458" y="1519"/>
                                </a:lnTo>
                                <a:lnTo>
                                  <a:pt x="475" y="1524"/>
                                </a:lnTo>
                                <a:lnTo>
                                  <a:pt x="491" y="1526"/>
                                </a:lnTo>
                                <a:lnTo>
                                  <a:pt x="509" y="1527"/>
                                </a:lnTo>
                                <a:lnTo>
                                  <a:pt x="849" y="1527"/>
                                </a:lnTo>
                                <a:lnTo>
                                  <a:pt x="865" y="1526"/>
                                </a:lnTo>
                                <a:lnTo>
                                  <a:pt x="883" y="1524"/>
                                </a:lnTo>
                                <a:lnTo>
                                  <a:pt x="899" y="1519"/>
                                </a:lnTo>
                                <a:lnTo>
                                  <a:pt x="915" y="1514"/>
                                </a:lnTo>
                                <a:lnTo>
                                  <a:pt x="929" y="1506"/>
                                </a:lnTo>
                                <a:lnTo>
                                  <a:pt x="943" y="1497"/>
                                </a:lnTo>
                                <a:lnTo>
                                  <a:pt x="956" y="1487"/>
                                </a:lnTo>
                                <a:lnTo>
                                  <a:pt x="968" y="1477"/>
                                </a:lnTo>
                                <a:lnTo>
                                  <a:pt x="979" y="1464"/>
                                </a:lnTo>
                                <a:lnTo>
                                  <a:pt x="989" y="1452"/>
                                </a:lnTo>
                                <a:lnTo>
                                  <a:pt x="997" y="1438"/>
                                </a:lnTo>
                                <a:lnTo>
                                  <a:pt x="1005" y="1423"/>
                                </a:lnTo>
                                <a:lnTo>
                                  <a:pt x="1010" y="1407"/>
                                </a:lnTo>
                                <a:lnTo>
                                  <a:pt x="1015" y="1391"/>
                                </a:lnTo>
                                <a:lnTo>
                                  <a:pt x="1017" y="1374"/>
                                </a:lnTo>
                                <a:lnTo>
                                  <a:pt x="1018" y="1357"/>
                                </a:lnTo>
                                <a:lnTo>
                                  <a:pt x="1018" y="1527"/>
                                </a:lnTo>
                                <a:lnTo>
                                  <a:pt x="1019" y="1544"/>
                                </a:lnTo>
                                <a:lnTo>
                                  <a:pt x="1021" y="1561"/>
                                </a:lnTo>
                                <a:lnTo>
                                  <a:pt x="1026" y="1577"/>
                                </a:lnTo>
                                <a:lnTo>
                                  <a:pt x="1031" y="1593"/>
                                </a:lnTo>
                                <a:lnTo>
                                  <a:pt x="1039" y="1607"/>
                                </a:lnTo>
                                <a:lnTo>
                                  <a:pt x="1047" y="1622"/>
                                </a:lnTo>
                                <a:lnTo>
                                  <a:pt x="1056" y="1635"/>
                                </a:lnTo>
                                <a:lnTo>
                                  <a:pt x="1067" y="1647"/>
                                </a:lnTo>
                                <a:lnTo>
                                  <a:pt x="1079" y="1658"/>
                                </a:lnTo>
                                <a:lnTo>
                                  <a:pt x="1093" y="1668"/>
                                </a:lnTo>
                                <a:lnTo>
                                  <a:pt x="1107" y="1675"/>
                                </a:lnTo>
                                <a:lnTo>
                                  <a:pt x="1121" y="1683"/>
                                </a:lnTo>
                                <a:lnTo>
                                  <a:pt x="1137" y="1689"/>
                                </a:lnTo>
                                <a:lnTo>
                                  <a:pt x="1153" y="1693"/>
                                </a:lnTo>
                                <a:lnTo>
                                  <a:pt x="1170" y="1695"/>
                                </a:lnTo>
                                <a:lnTo>
                                  <a:pt x="1187" y="1696"/>
                                </a:lnTo>
                                <a:lnTo>
                                  <a:pt x="1527" y="1696"/>
                                </a:lnTo>
                                <a:lnTo>
                                  <a:pt x="1543" y="1695"/>
                                </a:lnTo>
                                <a:lnTo>
                                  <a:pt x="1561" y="1693"/>
                                </a:lnTo>
                                <a:lnTo>
                                  <a:pt x="1577" y="1689"/>
                                </a:lnTo>
                                <a:lnTo>
                                  <a:pt x="1593" y="1683"/>
                                </a:lnTo>
                                <a:lnTo>
                                  <a:pt x="1607" y="1675"/>
                                </a:lnTo>
                                <a:lnTo>
                                  <a:pt x="1621" y="1668"/>
                                </a:lnTo>
                                <a:lnTo>
                                  <a:pt x="1635" y="1658"/>
                                </a:lnTo>
                                <a:lnTo>
                                  <a:pt x="1647" y="1647"/>
                                </a:lnTo>
                                <a:lnTo>
                                  <a:pt x="1658" y="1635"/>
                                </a:lnTo>
                                <a:lnTo>
                                  <a:pt x="1668" y="1622"/>
                                </a:lnTo>
                                <a:lnTo>
                                  <a:pt x="1675" y="1607"/>
                                </a:lnTo>
                                <a:lnTo>
                                  <a:pt x="1683" y="1593"/>
                                </a:lnTo>
                                <a:lnTo>
                                  <a:pt x="1688" y="1577"/>
                                </a:lnTo>
                                <a:lnTo>
                                  <a:pt x="1693" y="1561"/>
                                </a:lnTo>
                                <a:lnTo>
                                  <a:pt x="1695" y="1544"/>
                                </a:lnTo>
                                <a:lnTo>
                                  <a:pt x="1696" y="1527"/>
                                </a:lnTo>
                                <a:lnTo>
                                  <a:pt x="1696" y="1018"/>
                                </a:lnTo>
                                <a:lnTo>
                                  <a:pt x="2714" y="1018"/>
                                </a:lnTo>
                                <a:lnTo>
                                  <a:pt x="2714" y="1527"/>
                                </a:lnTo>
                                <a:lnTo>
                                  <a:pt x="2714" y="1544"/>
                                </a:lnTo>
                                <a:lnTo>
                                  <a:pt x="2717" y="1561"/>
                                </a:lnTo>
                                <a:lnTo>
                                  <a:pt x="2722" y="1577"/>
                                </a:lnTo>
                                <a:lnTo>
                                  <a:pt x="2727" y="1593"/>
                                </a:lnTo>
                                <a:lnTo>
                                  <a:pt x="2734" y="1607"/>
                                </a:lnTo>
                                <a:lnTo>
                                  <a:pt x="2742" y="1622"/>
                                </a:lnTo>
                                <a:lnTo>
                                  <a:pt x="2752" y="1635"/>
                                </a:lnTo>
                                <a:lnTo>
                                  <a:pt x="2763" y="1647"/>
                                </a:lnTo>
                                <a:lnTo>
                                  <a:pt x="2775" y="1658"/>
                                </a:lnTo>
                                <a:lnTo>
                                  <a:pt x="2789" y="1668"/>
                                </a:lnTo>
                                <a:lnTo>
                                  <a:pt x="2802" y="1675"/>
                                </a:lnTo>
                                <a:lnTo>
                                  <a:pt x="2817" y="1683"/>
                                </a:lnTo>
                                <a:lnTo>
                                  <a:pt x="2833" y="1689"/>
                                </a:lnTo>
                                <a:lnTo>
                                  <a:pt x="2849" y="1693"/>
                                </a:lnTo>
                                <a:lnTo>
                                  <a:pt x="2866" y="1695"/>
                                </a:lnTo>
                                <a:lnTo>
                                  <a:pt x="2883" y="1696"/>
                                </a:lnTo>
                                <a:lnTo>
                                  <a:pt x="3222" y="1696"/>
                                </a:lnTo>
                                <a:lnTo>
                                  <a:pt x="3239" y="1695"/>
                                </a:lnTo>
                                <a:lnTo>
                                  <a:pt x="3257" y="1693"/>
                                </a:lnTo>
                                <a:lnTo>
                                  <a:pt x="3272" y="1689"/>
                                </a:lnTo>
                                <a:lnTo>
                                  <a:pt x="3289" y="1683"/>
                                </a:lnTo>
                                <a:lnTo>
                                  <a:pt x="3303" y="1675"/>
                                </a:lnTo>
                                <a:lnTo>
                                  <a:pt x="3317" y="1668"/>
                                </a:lnTo>
                                <a:lnTo>
                                  <a:pt x="3331" y="1658"/>
                                </a:lnTo>
                                <a:lnTo>
                                  <a:pt x="3343" y="1647"/>
                                </a:lnTo>
                                <a:lnTo>
                                  <a:pt x="3354" y="1635"/>
                                </a:lnTo>
                                <a:lnTo>
                                  <a:pt x="3362" y="1622"/>
                                </a:lnTo>
                                <a:lnTo>
                                  <a:pt x="3371" y="1607"/>
                                </a:lnTo>
                                <a:lnTo>
                                  <a:pt x="3379" y="1593"/>
                                </a:lnTo>
                                <a:lnTo>
                                  <a:pt x="3384" y="1577"/>
                                </a:lnTo>
                                <a:lnTo>
                                  <a:pt x="3389" y="1561"/>
                                </a:lnTo>
                                <a:lnTo>
                                  <a:pt x="3391" y="1544"/>
                                </a:lnTo>
                                <a:lnTo>
                                  <a:pt x="3392" y="1527"/>
                                </a:lnTo>
                                <a:lnTo>
                                  <a:pt x="3392" y="1358"/>
                                </a:lnTo>
                                <a:lnTo>
                                  <a:pt x="3393" y="1375"/>
                                </a:lnTo>
                                <a:lnTo>
                                  <a:pt x="3395" y="1392"/>
                                </a:lnTo>
                                <a:lnTo>
                                  <a:pt x="3400" y="1408"/>
                                </a:lnTo>
                                <a:lnTo>
                                  <a:pt x="3405" y="1424"/>
                                </a:lnTo>
                                <a:lnTo>
                                  <a:pt x="3413" y="1438"/>
                                </a:lnTo>
                                <a:lnTo>
                                  <a:pt x="3421" y="1452"/>
                                </a:lnTo>
                                <a:lnTo>
                                  <a:pt x="3431" y="1466"/>
                                </a:lnTo>
                                <a:lnTo>
                                  <a:pt x="3442" y="1478"/>
                                </a:lnTo>
                                <a:lnTo>
                                  <a:pt x="3454" y="1489"/>
                                </a:lnTo>
                                <a:lnTo>
                                  <a:pt x="3467" y="1497"/>
                                </a:lnTo>
                                <a:lnTo>
                                  <a:pt x="3481" y="1506"/>
                                </a:lnTo>
                                <a:lnTo>
                                  <a:pt x="3495" y="1514"/>
                                </a:lnTo>
                                <a:lnTo>
                                  <a:pt x="3511" y="1519"/>
                                </a:lnTo>
                                <a:lnTo>
                                  <a:pt x="3527" y="1524"/>
                                </a:lnTo>
                                <a:lnTo>
                                  <a:pt x="3544" y="1526"/>
                                </a:lnTo>
                                <a:lnTo>
                                  <a:pt x="3561" y="1527"/>
                                </a:lnTo>
                                <a:lnTo>
                                  <a:pt x="3900" y="1527"/>
                                </a:lnTo>
                                <a:lnTo>
                                  <a:pt x="3917" y="1526"/>
                                </a:lnTo>
                                <a:lnTo>
                                  <a:pt x="3934" y="1524"/>
                                </a:lnTo>
                                <a:lnTo>
                                  <a:pt x="3950" y="1519"/>
                                </a:lnTo>
                                <a:lnTo>
                                  <a:pt x="3966" y="1514"/>
                                </a:lnTo>
                                <a:lnTo>
                                  <a:pt x="3981" y="1506"/>
                                </a:lnTo>
                                <a:lnTo>
                                  <a:pt x="3996" y="1497"/>
                                </a:lnTo>
                                <a:lnTo>
                                  <a:pt x="4009" y="1487"/>
                                </a:lnTo>
                                <a:lnTo>
                                  <a:pt x="4020" y="1477"/>
                                </a:lnTo>
                                <a:lnTo>
                                  <a:pt x="4031" y="1464"/>
                                </a:lnTo>
                                <a:lnTo>
                                  <a:pt x="4041" y="1452"/>
                                </a:lnTo>
                                <a:lnTo>
                                  <a:pt x="4049" y="1438"/>
                                </a:lnTo>
                                <a:lnTo>
                                  <a:pt x="4056" y="1423"/>
                                </a:lnTo>
                                <a:lnTo>
                                  <a:pt x="4063" y="1407"/>
                                </a:lnTo>
                                <a:lnTo>
                                  <a:pt x="4066" y="1391"/>
                                </a:lnTo>
                                <a:lnTo>
                                  <a:pt x="4069" y="1374"/>
                                </a:lnTo>
                                <a:lnTo>
                                  <a:pt x="4069" y="1357"/>
                                </a:lnTo>
                                <a:lnTo>
                                  <a:pt x="4069" y="1018"/>
                                </a:lnTo>
                                <a:lnTo>
                                  <a:pt x="4409" y="1018"/>
                                </a:lnTo>
                                <a:lnTo>
                                  <a:pt x="4409" y="6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>
                            <a:contourClr>
                              <a:srgbClr val="FFFFFF"/>
                            </a:contourClr>
                          </a:sp3d>
                        </wps:bodyPr>
                      </wps:wsp>
                      <wps:wsp>
                        <wps:cNvPr id="309" name="Freeform 74"/>
                        <wps:cNvSpPr>
                          <a:spLocks noChangeAspect="1" noEditPoints="1" noChangeArrowheads="1"/>
                        </wps:cNvSpPr>
                        <wps:spPr bwMode="auto">
                          <a:xfrm>
                            <a:off x="23423" y="2101"/>
                            <a:ext cx="771" cy="784"/>
                          </a:xfrm>
                          <a:custGeom>
                            <a:avLst/>
                            <a:gdLst>
                              <a:gd name="T0" fmla="*/ 6 w 96"/>
                              <a:gd name="T1" fmla="*/ 41 h 98"/>
                              <a:gd name="T2" fmla="*/ 75 w 96"/>
                              <a:gd name="T3" fmla="*/ 41 h 98"/>
                              <a:gd name="T4" fmla="*/ 78 w 96"/>
                              <a:gd name="T5" fmla="*/ 41 h 98"/>
                              <a:gd name="T6" fmla="*/ 91 w 96"/>
                              <a:gd name="T7" fmla="*/ 46 h 98"/>
                              <a:gd name="T8" fmla="*/ 96 w 96"/>
                              <a:gd name="T9" fmla="*/ 60 h 98"/>
                              <a:gd name="T10" fmla="*/ 91 w 96"/>
                              <a:gd name="T11" fmla="*/ 73 h 98"/>
                              <a:gd name="T12" fmla="*/ 78 w 96"/>
                              <a:gd name="T13" fmla="*/ 78 h 98"/>
                              <a:gd name="T14" fmla="*/ 69 w 96"/>
                              <a:gd name="T15" fmla="*/ 76 h 98"/>
                              <a:gd name="T16" fmla="*/ 63 w 96"/>
                              <a:gd name="T17" fmla="*/ 85 h 98"/>
                              <a:gd name="T18" fmla="*/ 67 w 96"/>
                              <a:gd name="T19" fmla="*/ 85 h 98"/>
                              <a:gd name="T20" fmla="*/ 84 w 96"/>
                              <a:gd name="T21" fmla="*/ 85 h 98"/>
                              <a:gd name="T22" fmla="*/ 71 w 96"/>
                              <a:gd name="T23" fmla="*/ 98 h 98"/>
                              <a:gd name="T24" fmla="*/ 17 w 96"/>
                              <a:gd name="T25" fmla="*/ 98 h 98"/>
                              <a:gd name="T26" fmla="*/ 13 w 96"/>
                              <a:gd name="T27" fmla="*/ 98 h 98"/>
                              <a:gd name="T28" fmla="*/ 0 w 96"/>
                              <a:gd name="T29" fmla="*/ 85 h 98"/>
                              <a:gd name="T30" fmla="*/ 17 w 96"/>
                              <a:gd name="T31" fmla="*/ 85 h 98"/>
                              <a:gd name="T32" fmla="*/ 21 w 96"/>
                              <a:gd name="T33" fmla="*/ 85 h 98"/>
                              <a:gd name="T34" fmla="*/ 6 w 96"/>
                              <a:gd name="T35" fmla="*/ 41 h 98"/>
                              <a:gd name="T36" fmla="*/ 57 w 96"/>
                              <a:gd name="T37" fmla="*/ 35 h 98"/>
                              <a:gd name="T38" fmla="*/ 55 w 96"/>
                              <a:gd name="T39" fmla="*/ 6 h 98"/>
                              <a:gd name="T40" fmla="*/ 57 w 96"/>
                              <a:gd name="T41" fmla="*/ 35 h 98"/>
                              <a:gd name="T42" fmla="*/ 44 w 96"/>
                              <a:gd name="T43" fmla="*/ 30 h 98"/>
                              <a:gd name="T44" fmla="*/ 43 w 96"/>
                              <a:gd name="T45" fmla="*/ 0 h 98"/>
                              <a:gd name="T46" fmla="*/ 44 w 96"/>
                              <a:gd name="T47" fmla="*/ 30 h 98"/>
                              <a:gd name="T48" fmla="*/ 31 w 96"/>
                              <a:gd name="T49" fmla="*/ 34 h 98"/>
                              <a:gd name="T50" fmla="*/ 30 w 96"/>
                              <a:gd name="T51" fmla="*/ 4 h 98"/>
                              <a:gd name="T52" fmla="*/ 31 w 96"/>
                              <a:gd name="T53" fmla="*/ 34 h 98"/>
                              <a:gd name="T54" fmla="*/ 16 w 96"/>
                              <a:gd name="T55" fmla="*/ 53 h 98"/>
                              <a:gd name="T56" fmla="*/ 26 w 96"/>
                              <a:gd name="T57" fmla="*/ 79 h 98"/>
                              <a:gd name="T58" fmla="*/ 34 w 96"/>
                              <a:gd name="T59" fmla="*/ 74 h 98"/>
                              <a:gd name="T60" fmla="*/ 25 w 96"/>
                              <a:gd name="T61" fmla="*/ 51 h 98"/>
                              <a:gd name="T62" fmla="*/ 16 w 96"/>
                              <a:gd name="T63" fmla="*/ 53 h 98"/>
                              <a:gd name="T64" fmla="*/ 78 w 96"/>
                              <a:gd name="T65" fmla="*/ 50 h 98"/>
                              <a:gd name="T66" fmla="*/ 73 w 96"/>
                              <a:gd name="T67" fmla="*/ 68 h 98"/>
                              <a:gd name="T68" fmla="*/ 78 w 96"/>
                              <a:gd name="T69" fmla="*/ 69 h 98"/>
                              <a:gd name="T70" fmla="*/ 85 w 96"/>
                              <a:gd name="T71" fmla="*/ 67 h 98"/>
                              <a:gd name="T72" fmla="*/ 88 w 96"/>
                              <a:gd name="T73" fmla="*/ 60 h 98"/>
                              <a:gd name="T74" fmla="*/ 85 w 96"/>
                              <a:gd name="T75" fmla="*/ 53 h 98"/>
                              <a:gd name="T76" fmla="*/ 78 w 96"/>
                              <a:gd name="T77" fmla="*/ 50 h 98"/>
                              <a:gd name="T78" fmla="*/ 78 w 96"/>
                              <a:gd name="T79" fmla="*/ 50 h 98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w 96"/>
                              <a:gd name="T121" fmla="*/ 0 h 98"/>
                              <a:gd name="T122" fmla="*/ 96 w 96"/>
                              <a:gd name="T123" fmla="*/ 98 h 98"/>
                            </a:gdLst>
                            <a:ahLst/>
                            <a:cxnLst>
                              <a:cxn ang="T80">
                                <a:pos x="T0" y="T1"/>
                              </a:cxn>
                              <a:cxn ang="T81">
                                <a:pos x="T2" y="T3"/>
                              </a:cxn>
                              <a:cxn ang="T82">
                                <a:pos x="T4" y="T5"/>
                              </a:cxn>
                              <a:cxn ang="T83">
                                <a:pos x="T6" y="T7"/>
                              </a:cxn>
                              <a:cxn ang="T84">
                                <a:pos x="T8" y="T9"/>
                              </a:cxn>
                              <a:cxn ang="T85">
                                <a:pos x="T10" y="T11"/>
                              </a:cxn>
                              <a:cxn ang="T86">
                                <a:pos x="T12" y="T13"/>
                              </a:cxn>
                              <a:cxn ang="T87">
                                <a:pos x="T14" y="T15"/>
                              </a:cxn>
                              <a:cxn ang="T88">
                                <a:pos x="T16" y="T17"/>
                              </a:cxn>
                              <a:cxn ang="T89">
                                <a:pos x="T18" y="T19"/>
                              </a:cxn>
                              <a:cxn ang="T90">
                                <a:pos x="T20" y="T21"/>
                              </a:cxn>
                              <a:cxn ang="T91">
                                <a:pos x="T22" y="T23"/>
                              </a:cxn>
                              <a:cxn ang="T92">
                                <a:pos x="T24" y="T25"/>
                              </a:cxn>
                              <a:cxn ang="T93">
                                <a:pos x="T26" y="T27"/>
                              </a:cxn>
                              <a:cxn ang="T94">
                                <a:pos x="T28" y="T29"/>
                              </a:cxn>
                              <a:cxn ang="T95">
                                <a:pos x="T30" y="T31"/>
                              </a:cxn>
                              <a:cxn ang="T96">
                                <a:pos x="T32" y="T33"/>
                              </a:cxn>
                              <a:cxn ang="T97">
                                <a:pos x="T34" y="T35"/>
                              </a:cxn>
                              <a:cxn ang="T98">
                                <a:pos x="T36" y="T37"/>
                              </a:cxn>
                              <a:cxn ang="T99">
                                <a:pos x="T38" y="T39"/>
                              </a:cxn>
                              <a:cxn ang="T100">
                                <a:pos x="T40" y="T41"/>
                              </a:cxn>
                              <a:cxn ang="T101">
                                <a:pos x="T42" y="T43"/>
                              </a:cxn>
                              <a:cxn ang="T102">
                                <a:pos x="T44" y="T45"/>
                              </a:cxn>
                              <a:cxn ang="T103">
                                <a:pos x="T46" y="T47"/>
                              </a:cxn>
                              <a:cxn ang="T104">
                                <a:pos x="T48" y="T49"/>
                              </a:cxn>
                              <a:cxn ang="T105">
                                <a:pos x="T50" y="T51"/>
                              </a:cxn>
                              <a:cxn ang="T106">
                                <a:pos x="T52" y="T53"/>
                              </a:cxn>
                              <a:cxn ang="T107">
                                <a:pos x="T54" y="T55"/>
                              </a:cxn>
                              <a:cxn ang="T108">
                                <a:pos x="T56" y="T57"/>
                              </a:cxn>
                              <a:cxn ang="T109">
                                <a:pos x="T58" y="T59"/>
                              </a:cxn>
                              <a:cxn ang="T110">
                                <a:pos x="T60" y="T61"/>
                              </a:cxn>
                              <a:cxn ang="T111">
                                <a:pos x="T62" y="T63"/>
                              </a:cxn>
                              <a:cxn ang="T112">
                                <a:pos x="T64" y="T65"/>
                              </a:cxn>
                              <a:cxn ang="T113">
                                <a:pos x="T66" y="T67"/>
                              </a:cxn>
                              <a:cxn ang="T114">
                                <a:pos x="T68" y="T69"/>
                              </a:cxn>
                              <a:cxn ang="T115">
                                <a:pos x="T70" y="T71"/>
                              </a:cxn>
                              <a:cxn ang="T116">
                                <a:pos x="T72" y="T73"/>
                              </a:cxn>
                              <a:cxn ang="T117">
                                <a:pos x="T74" y="T75"/>
                              </a:cxn>
                              <a:cxn ang="T118">
                                <a:pos x="T76" y="T77"/>
                              </a:cxn>
                              <a:cxn ang="T119">
                                <a:pos x="T78" y="T79"/>
                              </a:cxn>
                            </a:cxnLst>
                            <a:rect l="T120" t="T121" r="T122" b="T123"/>
                            <a:pathLst>
                              <a:path w="96" h="98">
                                <a:moveTo>
                                  <a:pt x="6" y="41"/>
                                </a:moveTo>
                                <a:cubicBezTo>
                                  <a:pt x="29" y="41"/>
                                  <a:pt x="52" y="41"/>
                                  <a:pt x="75" y="41"/>
                                </a:cubicBezTo>
                                <a:cubicBezTo>
                                  <a:pt x="76" y="41"/>
                                  <a:pt x="77" y="41"/>
                                  <a:pt x="78" y="41"/>
                                </a:cubicBezTo>
                                <a:cubicBezTo>
                                  <a:pt x="83" y="41"/>
                                  <a:pt x="88" y="43"/>
                                  <a:pt x="91" y="46"/>
                                </a:cubicBezTo>
                                <a:cubicBezTo>
                                  <a:pt x="94" y="50"/>
                                  <a:pt x="96" y="54"/>
                                  <a:pt x="96" y="60"/>
                                </a:cubicBezTo>
                                <a:cubicBezTo>
                                  <a:pt x="96" y="65"/>
                                  <a:pt x="94" y="69"/>
                                  <a:pt x="91" y="73"/>
                                </a:cubicBezTo>
                                <a:cubicBezTo>
                                  <a:pt x="88" y="76"/>
                                  <a:pt x="83" y="78"/>
                                  <a:pt x="78" y="78"/>
                                </a:cubicBezTo>
                                <a:cubicBezTo>
                                  <a:pt x="75" y="78"/>
                                  <a:pt x="71" y="77"/>
                                  <a:pt x="69" y="76"/>
                                </a:cubicBezTo>
                                <a:cubicBezTo>
                                  <a:pt x="67" y="79"/>
                                  <a:pt x="65" y="82"/>
                                  <a:pt x="63" y="85"/>
                                </a:cubicBezTo>
                                <a:cubicBezTo>
                                  <a:pt x="67" y="85"/>
                                  <a:pt x="67" y="85"/>
                                  <a:pt x="67" y="85"/>
                                </a:cubicBezTo>
                                <a:cubicBezTo>
                                  <a:pt x="84" y="85"/>
                                  <a:pt x="84" y="85"/>
                                  <a:pt x="84" y="85"/>
                                </a:cubicBezTo>
                                <a:cubicBezTo>
                                  <a:pt x="71" y="98"/>
                                  <a:pt x="71" y="98"/>
                                  <a:pt x="71" y="98"/>
                                </a:cubicBezTo>
                                <a:cubicBezTo>
                                  <a:pt x="17" y="98"/>
                                  <a:pt x="17" y="98"/>
                                  <a:pt x="17" y="98"/>
                                </a:cubicBezTo>
                                <a:cubicBezTo>
                                  <a:pt x="13" y="98"/>
                                  <a:pt x="13" y="98"/>
                                  <a:pt x="13" y="98"/>
                                </a:cubicBezTo>
                                <a:cubicBezTo>
                                  <a:pt x="0" y="85"/>
                                  <a:pt x="0" y="85"/>
                                  <a:pt x="0" y="85"/>
                                </a:cubicBezTo>
                                <a:cubicBezTo>
                                  <a:pt x="17" y="85"/>
                                  <a:pt x="17" y="85"/>
                                  <a:pt x="17" y="85"/>
                                </a:cubicBezTo>
                                <a:cubicBezTo>
                                  <a:pt x="21" y="85"/>
                                  <a:pt x="21" y="85"/>
                                  <a:pt x="21" y="85"/>
                                </a:cubicBezTo>
                                <a:cubicBezTo>
                                  <a:pt x="12" y="72"/>
                                  <a:pt x="6" y="58"/>
                                  <a:pt x="6" y="41"/>
                                </a:cubicBezTo>
                                <a:close/>
                                <a:moveTo>
                                  <a:pt x="57" y="35"/>
                                </a:moveTo>
                                <a:cubicBezTo>
                                  <a:pt x="43" y="15"/>
                                  <a:pt x="59" y="19"/>
                                  <a:pt x="55" y="6"/>
                                </a:cubicBezTo>
                                <a:cubicBezTo>
                                  <a:pt x="64" y="18"/>
                                  <a:pt x="51" y="18"/>
                                  <a:pt x="57" y="35"/>
                                </a:cubicBezTo>
                                <a:close/>
                                <a:moveTo>
                                  <a:pt x="44" y="30"/>
                                </a:moveTo>
                                <a:cubicBezTo>
                                  <a:pt x="38" y="12"/>
                                  <a:pt x="51" y="12"/>
                                  <a:pt x="43" y="0"/>
                                </a:cubicBezTo>
                                <a:cubicBezTo>
                                  <a:pt x="47" y="13"/>
                                  <a:pt x="30" y="9"/>
                                  <a:pt x="44" y="30"/>
                                </a:cubicBezTo>
                                <a:close/>
                                <a:moveTo>
                                  <a:pt x="31" y="34"/>
                                </a:moveTo>
                                <a:cubicBezTo>
                                  <a:pt x="17" y="14"/>
                                  <a:pt x="34" y="18"/>
                                  <a:pt x="30" y="4"/>
                                </a:cubicBezTo>
                                <a:cubicBezTo>
                                  <a:pt x="38" y="16"/>
                                  <a:pt x="25" y="17"/>
                                  <a:pt x="31" y="34"/>
                                </a:cubicBezTo>
                                <a:close/>
                                <a:moveTo>
                                  <a:pt x="16" y="53"/>
                                </a:moveTo>
                                <a:cubicBezTo>
                                  <a:pt x="17" y="62"/>
                                  <a:pt x="21" y="72"/>
                                  <a:pt x="26" y="79"/>
                                </a:cubicBezTo>
                                <a:cubicBezTo>
                                  <a:pt x="34" y="74"/>
                                  <a:pt x="34" y="74"/>
                                  <a:pt x="34" y="74"/>
                                </a:cubicBezTo>
                                <a:cubicBezTo>
                                  <a:pt x="30" y="68"/>
                                  <a:pt x="26" y="59"/>
                                  <a:pt x="25" y="51"/>
                                </a:cubicBezTo>
                                <a:cubicBezTo>
                                  <a:pt x="16" y="53"/>
                                  <a:pt x="16" y="53"/>
                                  <a:pt x="16" y="53"/>
                                </a:cubicBezTo>
                                <a:close/>
                                <a:moveTo>
                                  <a:pt x="78" y="50"/>
                                </a:moveTo>
                                <a:cubicBezTo>
                                  <a:pt x="77" y="56"/>
                                  <a:pt x="75" y="62"/>
                                  <a:pt x="73" y="68"/>
                                </a:cubicBezTo>
                                <a:cubicBezTo>
                                  <a:pt x="74" y="69"/>
                                  <a:pt x="76" y="69"/>
                                  <a:pt x="78" y="69"/>
                                </a:cubicBezTo>
                                <a:cubicBezTo>
                                  <a:pt x="81" y="69"/>
                                  <a:pt x="83" y="68"/>
                                  <a:pt x="85" y="67"/>
                                </a:cubicBezTo>
                                <a:cubicBezTo>
                                  <a:pt x="87" y="65"/>
                                  <a:pt x="88" y="62"/>
                                  <a:pt x="88" y="60"/>
                                </a:cubicBezTo>
                                <a:cubicBezTo>
                                  <a:pt x="88" y="57"/>
                                  <a:pt x="87" y="54"/>
                                  <a:pt x="85" y="53"/>
                                </a:cubicBezTo>
                                <a:cubicBezTo>
                                  <a:pt x="83" y="51"/>
                                  <a:pt x="81" y="50"/>
                                  <a:pt x="78" y="50"/>
                                </a:cubicBezTo>
                                <a:cubicBezTo>
                                  <a:pt x="78" y="50"/>
                                  <a:pt x="78" y="50"/>
                                  <a:pt x="78" y="5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310" name="KSO_Shape"/>
                        <wps:cNvSpPr>
                          <a:spLocks noChangeAspect="1"/>
                        </wps:cNvSpPr>
                        <wps:spPr bwMode="auto">
                          <a:xfrm>
                            <a:off x="28668" y="2125"/>
                            <a:ext cx="928" cy="784"/>
                          </a:xfrm>
                          <a:custGeom>
                            <a:avLst/>
                            <a:gdLst>
                              <a:gd name="T0" fmla="*/ 19495829 w 5542"/>
                              <a:gd name="T1" fmla="*/ 167399387 h 4690"/>
                              <a:gd name="T2" fmla="*/ 12406562 w 5542"/>
                              <a:gd name="T3" fmla="*/ 166338479 h 4690"/>
                              <a:gd name="T4" fmla="*/ 37455490 w 5542"/>
                              <a:gd name="T5" fmla="*/ 150188029 h 4690"/>
                              <a:gd name="T6" fmla="*/ 15360309 w 5542"/>
                              <a:gd name="T7" fmla="*/ 154903253 h 4690"/>
                              <a:gd name="T8" fmla="*/ 21740787 w 5542"/>
                              <a:gd name="T9" fmla="*/ 152545641 h 4690"/>
                              <a:gd name="T10" fmla="*/ 41709257 w 5542"/>
                              <a:gd name="T11" fmla="*/ 99142928 h 4690"/>
                              <a:gd name="T12" fmla="*/ 45962680 w 5542"/>
                              <a:gd name="T13" fmla="*/ 53049191 h 4690"/>
                              <a:gd name="T14" fmla="*/ 40882221 w 5542"/>
                              <a:gd name="T15" fmla="*/ 12024543 h 4690"/>
                              <a:gd name="T16" fmla="*/ 53406685 w 5542"/>
                              <a:gd name="T17" fmla="*/ 1532499 h 4690"/>
                              <a:gd name="T18" fmla="*/ 82000591 w 5542"/>
                              <a:gd name="T19" fmla="*/ 21337608 h 4690"/>
                              <a:gd name="T20" fmla="*/ 114375279 w 5542"/>
                              <a:gd name="T21" fmla="*/ 38313171 h 4690"/>
                              <a:gd name="T22" fmla="*/ 161047091 w 5542"/>
                              <a:gd name="T23" fmla="*/ 43264534 h 4690"/>
                              <a:gd name="T24" fmla="*/ 180188526 w 5542"/>
                              <a:gd name="T25" fmla="*/ 27349880 h 4690"/>
                              <a:gd name="T26" fmla="*/ 220125122 w 5542"/>
                              <a:gd name="T27" fmla="*/ 6837384 h 4690"/>
                              <a:gd name="T28" fmla="*/ 224260642 w 5542"/>
                              <a:gd name="T29" fmla="*/ 37723854 h 4690"/>
                              <a:gd name="T30" fmla="*/ 217761918 w 5542"/>
                              <a:gd name="T31" fmla="*/ 79220093 h 4690"/>
                              <a:gd name="T32" fmla="*/ 214453777 w 5542"/>
                              <a:gd name="T33" fmla="*/ 115529174 h 4690"/>
                              <a:gd name="T34" fmla="*/ 218825446 w 5542"/>
                              <a:gd name="T35" fmla="*/ 165866888 h 4690"/>
                              <a:gd name="T36" fmla="*/ 237848634 w 5542"/>
                              <a:gd name="T37" fmla="*/ 183667906 h 4690"/>
                              <a:gd name="T38" fmla="*/ 320794506 w 5542"/>
                              <a:gd name="T39" fmla="*/ 189679835 h 4690"/>
                              <a:gd name="T40" fmla="*/ 368765995 w 5542"/>
                              <a:gd name="T41" fmla="*/ 216793919 h 4690"/>
                              <a:gd name="T42" fmla="*/ 418982441 w 5542"/>
                              <a:gd name="T43" fmla="*/ 313814687 h 4690"/>
                              <a:gd name="T44" fmla="*/ 429970737 w 5542"/>
                              <a:gd name="T45" fmla="*/ 400579551 h 4690"/>
                              <a:gd name="T46" fmla="*/ 421817942 w 5542"/>
                              <a:gd name="T47" fmla="*/ 442900903 h 4690"/>
                              <a:gd name="T48" fmla="*/ 461045749 w 5542"/>
                              <a:gd name="T49" fmla="*/ 465653285 h 4690"/>
                              <a:gd name="T50" fmla="*/ 534893545 w 5542"/>
                              <a:gd name="T51" fmla="*/ 493946004 h 4690"/>
                              <a:gd name="T52" fmla="*/ 615948854 w 5542"/>
                              <a:gd name="T53" fmla="*/ 501019184 h 4690"/>
                              <a:gd name="T54" fmla="*/ 654467872 w 5542"/>
                              <a:gd name="T55" fmla="*/ 522946109 h 4690"/>
                              <a:gd name="T56" fmla="*/ 642061310 w 5542"/>
                              <a:gd name="T57" fmla="*/ 547584512 h 4690"/>
                              <a:gd name="T58" fmla="*/ 550135607 w 5542"/>
                              <a:gd name="T59" fmla="*/ 542279627 h 4690"/>
                              <a:gd name="T60" fmla="*/ 462345769 w 5542"/>
                              <a:gd name="T61" fmla="*/ 523181905 h 4690"/>
                              <a:gd name="T62" fmla="*/ 389206762 w 5542"/>
                              <a:gd name="T63" fmla="*/ 506206342 h 4690"/>
                              <a:gd name="T64" fmla="*/ 373373813 w 5542"/>
                              <a:gd name="T65" fmla="*/ 508563954 h 4690"/>
                              <a:gd name="T66" fmla="*/ 365575756 w 5542"/>
                              <a:gd name="T67" fmla="*/ 538860764 h 4690"/>
                              <a:gd name="T68" fmla="*/ 291255319 w 5542"/>
                              <a:gd name="T69" fmla="*/ 540629059 h 4690"/>
                              <a:gd name="T70" fmla="*/ 241038873 w 5542"/>
                              <a:gd name="T71" fmla="*/ 545933943 h 4690"/>
                              <a:gd name="T72" fmla="*/ 189522751 w 5542"/>
                              <a:gd name="T73" fmla="*/ 552771671 h 4690"/>
                              <a:gd name="T74" fmla="*/ 167073175 w 5542"/>
                              <a:gd name="T75" fmla="*/ 540511333 h 4690"/>
                              <a:gd name="T76" fmla="*/ 163055557 w 5542"/>
                              <a:gd name="T77" fmla="*/ 511628953 h 4690"/>
                              <a:gd name="T78" fmla="*/ 196848510 w 5542"/>
                              <a:gd name="T79" fmla="*/ 491941914 h 4690"/>
                              <a:gd name="T80" fmla="*/ 192949138 w 5542"/>
                              <a:gd name="T81" fmla="*/ 468128623 h 4690"/>
                              <a:gd name="T82" fmla="*/ 188459223 w 5542"/>
                              <a:gd name="T83" fmla="*/ 455868628 h 4690"/>
                              <a:gd name="T84" fmla="*/ 156084535 w 5542"/>
                              <a:gd name="T85" fmla="*/ 507856568 h 4690"/>
                              <a:gd name="T86" fmla="*/ 117565518 w 5542"/>
                              <a:gd name="T87" fmla="*/ 529547698 h 4690"/>
                              <a:gd name="T88" fmla="*/ 98778822 w 5542"/>
                              <a:gd name="T89" fmla="*/ 522120997 h 4690"/>
                              <a:gd name="T90" fmla="*/ 88498971 w 5542"/>
                              <a:gd name="T91" fmla="*/ 512454066 h 4690"/>
                              <a:gd name="T92" fmla="*/ 90271288 w 5542"/>
                              <a:gd name="T93" fmla="*/ 493120891 h 4690"/>
                              <a:gd name="T94" fmla="*/ 111303286 w 5542"/>
                              <a:gd name="T95" fmla="*/ 478738393 h 4690"/>
                              <a:gd name="T96" fmla="*/ 123118961 w 5542"/>
                              <a:gd name="T97" fmla="*/ 447380675 h 4690"/>
                              <a:gd name="T98" fmla="*/ 115202314 w 5542"/>
                              <a:gd name="T99" fmla="*/ 447498402 h 4690"/>
                              <a:gd name="T100" fmla="*/ 77155937 w 5542"/>
                              <a:gd name="T101" fmla="*/ 450917265 h 4690"/>
                              <a:gd name="T102" fmla="*/ 58132749 w 5542"/>
                              <a:gd name="T103" fmla="*/ 424628637 h 4690"/>
                              <a:gd name="T104" fmla="*/ 77038035 w 5542"/>
                              <a:gd name="T105" fmla="*/ 403291028 h 4690"/>
                              <a:gd name="T106" fmla="*/ 94761204 w 5542"/>
                              <a:gd name="T107" fmla="*/ 387729896 h 4690"/>
                              <a:gd name="T108" fmla="*/ 73847796 w 5542"/>
                              <a:gd name="T109" fmla="*/ 348709338 h 4690"/>
                              <a:gd name="T110" fmla="*/ 38164623 w 5542"/>
                              <a:gd name="T111" fmla="*/ 292123557 h 4690"/>
                              <a:gd name="T112" fmla="*/ 29539187 w 5542"/>
                              <a:gd name="T113" fmla="*/ 232236982 h 4690"/>
                              <a:gd name="T114" fmla="*/ 39227807 w 5542"/>
                              <a:gd name="T115" fmla="*/ 171761090 h 4690"/>
                              <a:gd name="T116" fmla="*/ 35919665 w 5542"/>
                              <a:gd name="T117" fmla="*/ 162801889 h 4690"/>
                              <a:gd name="T118" fmla="*/ 25049272 w 5542"/>
                              <a:gd name="T119" fmla="*/ 174354841 h 4690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  <a:gd name="T162" fmla="*/ 0 60000 65536"/>
                              <a:gd name="T163" fmla="*/ 0 60000 65536"/>
                              <a:gd name="T164" fmla="*/ 0 60000 65536"/>
                              <a:gd name="T165" fmla="*/ 0 60000 65536"/>
                              <a:gd name="T166" fmla="*/ 0 60000 65536"/>
                              <a:gd name="T167" fmla="*/ 0 60000 65536"/>
                              <a:gd name="T168" fmla="*/ 0 60000 65536"/>
                              <a:gd name="T169" fmla="*/ 0 60000 65536"/>
                              <a:gd name="T170" fmla="*/ 0 60000 65536"/>
                              <a:gd name="T171" fmla="*/ 0 60000 65536"/>
                              <a:gd name="T172" fmla="*/ 0 60000 65536"/>
                              <a:gd name="T173" fmla="*/ 0 60000 65536"/>
                              <a:gd name="T174" fmla="*/ 0 60000 65536"/>
                              <a:gd name="T175" fmla="*/ 0 60000 65536"/>
                              <a:gd name="T176" fmla="*/ 0 60000 65536"/>
                              <a:gd name="T177" fmla="*/ 0 60000 65536"/>
                              <a:gd name="T178" fmla="*/ 0 60000 65536"/>
                              <a:gd name="T179" fmla="*/ 0 60000 65536"/>
                            </a:gdLst>
                            <a:ahLst/>
                            <a:cxnLst>
                              <a:cxn ang="T120">
                                <a:pos x="T0" y="T1"/>
                              </a:cxn>
                              <a:cxn ang="T121">
                                <a:pos x="T2" y="T3"/>
                              </a:cxn>
                              <a:cxn ang="T122">
                                <a:pos x="T4" y="T5"/>
                              </a:cxn>
                              <a:cxn ang="T123">
                                <a:pos x="T6" y="T7"/>
                              </a:cxn>
                              <a:cxn ang="T124">
                                <a:pos x="T8" y="T9"/>
                              </a:cxn>
                              <a:cxn ang="T125">
                                <a:pos x="T10" y="T11"/>
                              </a:cxn>
                              <a:cxn ang="T126">
                                <a:pos x="T12" y="T13"/>
                              </a:cxn>
                              <a:cxn ang="T127">
                                <a:pos x="T14" y="T15"/>
                              </a:cxn>
                              <a:cxn ang="T128">
                                <a:pos x="T16" y="T17"/>
                              </a:cxn>
                              <a:cxn ang="T129">
                                <a:pos x="T18" y="T19"/>
                              </a:cxn>
                              <a:cxn ang="T130">
                                <a:pos x="T20" y="T21"/>
                              </a:cxn>
                              <a:cxn ang="T131">
                                <a:pos x="T22" y="T23"/>
                              </a:cxn>
                              <a:cxn ang="T132">
                                <a:pos x="T24" y="T25"/>
                              </a:cxn>
                              <a:cxn ang="T133">
                                <a:pos x="T26" y="T27"/>
                              </a:cxn>
                              <a:cxn ang="T134">
                                <a:pos x="T28" y="T29"/>
                              </a:cxn>
                              <a:cxn ang="T135">
                                <a:pos x="T30" y="T31"/>
                              </a:cxn>
                              <a:cxn ang="T136">
                                <a:pos x="T32" y="T33"/>
                              </a:cxn>
                              <a:cxn ang="T137">
                                <a:pos x="T34" y="T35"/>
                              </a:cxn>
                              <a:cxn ang="T138">
                                <a:pos x="T36" y="T37"/>
                              </a:cxn>
                              <a:cxn ang="T139">
                                <a:pos x="T38" y="T39"/>
                              </a:cxn>
                              <a:cxn ang="T140">
                                <a:pos x="T40" y="T41"/>
                              </a:cxn>
                              <a:cxn ang="T141">
                                <a:pos x="T42" y="T43"/>
                              </a:cxn>
                              <a:cxn ang="T142">
                                <a:pos x="T44" y="T45"/>
                              </a:cxn>
                              <a:cxn ang="T143">
                                <a:pos x="T46" y="T47"/>
                              </a:cxn>
                              <a:cxn ang="T144">
                                <a:pos x="T48" y="T49"/>
                              </a:cxn>
                              <a:cxn ang="T145">
                                <a:pos x="T50" y="T51"/>
                              </a:cxn>
                              <a:cxn ang="T146">
                                <a:pos x="T52" y="T53"/>
                              </a:cxn>
                              <a:cxn ang="T147">
                                <a:pos x="T54" y="T55"/>
                              </a:cxn>
                              <a:cxn ang="T148">
                                <a:pos x="T56" y="T57"/>
                              </a:cxn>
                              <a:cxn ang="T149">
                                <a:pos x="T58" y="T59"/>
                              </a:cxn>
                              <a:cxn ang="T150">
                                <a:pos x="T60" y="T61"/>
                              </a:cxn>
                              <a:cxn ang="T151">
                                <a:pos x="T62" y="T63"/>
                              </a:cxn>
                              <a:cxn ang="T152">
                                <a:pos x="T64" y="T65"/>
                              </a:cxn>
                              <a:cxn ang="T153">
                                <a:pos x="T66" y="T67"/>
                              </a:cxn>
                              <a:cxn ang="T154">
                                <a:pos x="T68" y="T69"/>
                              </a:cxn>
                              <a:cxn ang="T155">
                                <a:pos x="T70" y="T71"/>
                              </a:cxn>
                              <a:cxn ang="T156">
                                <a:pos x="T72" y="T73"/>
                              </a:cxn>
                              <a:cxn ang="T157">
                                <a:pos x="T74" y="T75"/>
                              </a:cxn>
                              <a:cxn ang="T158">
                                <a:pos x="T76" y="T77"/>
                              </a:cxn>
                              <a:cxn ang="T159">
                                <a:pos x="T78" y="T79"/>
                              </a:cxn>
                              <a:cxn ang="T160">
                                <a:pos x="T80" y="T81"/>
                              </a:cxn>
                              <a:cxn ang="T161">
                                <a:pos x="T82" y="T83"/>
                              </a:cxn>
                              <a:cxn ang="T162">
                                <a:pos x="T84" y="T85"/>
                              </a:cxn>
                              <a:cxn ang="T163">
                                <a:pos x="T86" y="T87"/>
                              </a:cxn>
                              <a:cxn ang="T164">
                                <a:pos x="T88" y="T89"/>
                              </a:cxn>
                              <a:cxn ang="T165">
                                <a:pos x="T90" y="T91"/>
                              </a:cxn>
                              <a:cxn ang="T166">
                                <a:pos x="T92" y="T93"/>
                              </a:cxn>
                              <a:cxn ang="T167">
                                <a:pos x="T94" y="T95"/>
                              </a:cxn>
                              <a:cxn ang="T168">
                                <a:pos x="T96" y="T97"/>
                              </a:cxn>
                              <a:cxn ang="T169">
                                <a:pos x="T98" y="T99"/>
                              </a:cxn>
                              <a:cxn ang="T170">
                                <a:pos x="T100" y="T101"/>
                              </a:cxn>
                              <a:cxn ang="T171">
                                <a:pos x="T102" y="T103"/>
                              </a:cxn>
                              <a:cxn ang="T172">
                                <a:pos x="T104" y="T105"/>
                              </a:cxn>
                              <a:cxn ang="T173">
                                <a:pos x="T106" y="T107"/>
                              </a:cxn>
                              <a:cxn ang="T174">
                                <a:pos x="T108" y="T109"/>
                              </a:cxn>
                              <a:cxn ang="T175">
                                <a:pos x="T110" y="T111"/>
                              </a:cxn>
                              <a:cxn ang="T176">
                                <a:pos x="T112" y="T113"/>
                              </a:cxn>
                              <a:cxn ang="T177">
                                <a:pos x="T114" y="T115"/>
                              </a:cxn>
                              <a:cxn ang="T178">
                                <a:pos x="T116" y="T117"/>
                              </a:cxn>
                              <a:cxn ang="T179">
                                <a:pos x="T118" y="T119"/>
                              </a:cxn>
                            </a:cxnLst>
                            <a:rect l="0" t="0" r="r" b="b"/>
                            <a:pathLst>
                              <a:path w="5542" h="4690">
                                <a:moveTo>
                                  <a:pt x="352" y="1259"/>
                                </a:moveTo>
                                <a:lnTo>
                                  <a:pt x="352" y="1259"/>
                                </a:lnTo>
                                <a:lnTo>
                                  <a:pt x="341" y="1270"/>
                                </a:lnTo>
                                <a:lnTo>
                                  <a:pt x="329" y="1283"/>
                                </a:lnTo>
                                <a:lnTo>
                                  <a:pt x="319" y="1295"/>
                                </a:lnTo>
                                <a:lnTo>
                                  <a:pt x="310" y="1308"/>
                                </a:lnTo>
                                <a:lnTo>
                                  <a:pt x="291" y="1334"/>
                                </a:lnTo>
                                <a:lnTo>
                                  <a:pt x="272" y="1361"/>
                                </a:lnTo>
                                <a:lnTo>
                                  <a:pt x="263" y="1372"/>
                                </a:lnTo>
                                <a:lnTo>
                                  <a:pt x="253" y="1383"/>
                                </a:lnTo>
                                <a:lnTo>
                                  <a:pt x="243" y="1391"/>
                                </a:lnTo>
                                <a:lnTo>
                                  <a:pt x="232" y="1400"/>
                                </a:lnTo>
                                <a:lnTo>
                                  <a:pt x="221" y="1406"/>
                                </a:lnTo>
                                <a:lnTo>
                                  <a:pt x="208" y="1411"/>
                                </a:lnTo>
                                <a:lnTo>
                                  <a:pt x="194" y="1415"/>
                                </a:lnTo>
                                <a:lnTo>
                                  <a:pt x="178" y="1418"/>
                                </a:lnTo>
                                <a:lnTo>
                                  <a:pt x="165" y="1420"/>
                                </a:lnTo>
                                <a:lnTo>
                                  <a:pt x="150" y="1422"/>
                                </a:lnTo>
                                <a:lnTo>
                                  <a:pt x="137" y="1422"/>
                                </a:lnTo>
                                <a:lnTo>
                                  <a:pt x="125" y="1422"/>
                                </a:lnTo>
                                <a:lnTo>
                                  <a:pt x="102" y="1418"/>
                                </a:lnTo>
                                <a:lnTo>
                                  <a:pt x="80" y="1415"/>
                                </a:lnTo>
                                <a:lnTo>
                                  <a:pt x="59" y="1411"/>
                                </a:lnTo>
                                <a:lnTo>
                                  <a:pt x="39" y="1409"/>
                                </a:lnTo>
                                <a:lnTo>
                                  <a:pt x="19" y="1407"/>
                                </a:lnTo>
                                <a:lnTo>
                                  <a:pt x="9" y="1408"/>
                                </a:lnTo>
                                <a:lnTo>
                                  <a:pt x="0" y="1409"/>
                                </a:lnTo>
                                <a:lnTo>
                                  <a:pt x="8" y="1406"/>
                                </a:lnTo>
                                <a:lnTo>
                                  <a:pt x="16" y="1403"/>
                                </a:lnTo>
                                <a:lnTo>
                                  <a:pt x="24" y="1402"/>
                                </a:lnTo>
                                <a:lnTo>
                                  <a:pt x="32" y="1401"/>
                                </a:lnTo>
                                <a:lnTo>
                                  <a:pt x="47" y="1402"/>
                                </a:lnTo>
                                <a:lnTo>
                                  <a:pt x="62" y="1403"/>
                                </a:lnTo>
                                <a:lnTo>
                                  <a:pt x="90" y="1409"/>
                                </a:lnTo>
                                <a:lnTo>
                                  <a:pt x="105" y="1411"/>
                                </a:lnTo>
                                <a:lnTo>
                                  <a:pt x="120" y="1411"/>
                                </a:lnTo>
                                <a:lnTo>
                                  <a:pt x="152" y="1410"/>
                                </a:lnTo>
                                <a:lnTo>
                                  <a:pt x="169" y="1408"/>
                                </a:lnTo>
                                <a:lnTo>
                                  <a:pt x="184" y="1406"/>
                                </a:lnTo>
                                <a:lnTo>
                                  <a:pt x="200" y="1402"/>
                                </a:lnTo>
                                <a:lnTo>
                                  <a:pt x="214" y="1396"/>
                                </a:lnTo>
                                <a:lnTo>
                                  <a:pt x="220" y="1392"/>
                                </a:lnTo>
                                <a:lnTo>
                                  <a:pt x="226" y="1389"/>
                                </a:lnTo>
                                <a:lnTo>
                                  <a:pt x="231" y="1384"/>
                                </a:lnTo>
                                <a:lnTo>
                                  <a:pt x="235" y="1379"/>
                                </a:lnTo>
                                <a:lnTo>
                                  <a:pt x="251" y="1359"/>
                                </a:lnTo>
                                <a:lnTo>
                                  <a:pt x="265" y="1338"/>
                                </a:lnTo>
                                <a:lnTo>
                                  <a:pt x="279" y="1317"/>
                                </a:lnTo>
                                <a:lnTo>
                                  <a:pt x="287" y="1308"/>
                                </a:lnTo>
                                <a:lnTo>
                                  <a:pt x="295" y="1297"/>
                                </a:lnTo>
                                <a:lnTo>
                                  <a:pt x="317" y="1274"/>
                                </a:lnTo>
                                <a:lnTo>
                                  <a:pt x="340" y="1251"/>
                                </a:lnTo>
                                <a:lnTo>
                                  <a:pt x="367" y="1225"/>
                                </a:lnTo>
                                <a:lnTo>
                                  <a:pt x="360" y="1210"/>
                                </a:lnTo>
                                <a:lnTo>
                                  <a:pt x="321" y="1236"/>
                                </a:lnTo>
                                <a:lnTo>
                                  <a:pt x="301" y="1247"/>
                                </a:lnTo>
                                <a:lnTo>
                                  <a:pt x="281" y="1259"/>
                                </a:lnTo>
                                <a:lnTo>
                                  <a:pt x="244" y="1279"/>
                                </a:lnTo>
                                <a:lnTo>
                                  <a:pt x="227" y="1288"/>
                                </a:lnTo>
                                <a:lnTo>
                                  <a:pt x="210" y="1295"/>
                                </a:lnTo>
                                <a:lnTo>
                                  <a:pt x="194" y="1302"/>
                                </a:lnTo>
                                <a:lnTo>
                                  <a:pt x="176" y="1307"/>
                                </a:lnTo>
                                <a:lnTo>
                                  <a:pt x="158" y="1311"/>
                                </a:lnTo>
                                <a:lnTo>
                                  <a:pt x="139" y="1313"/>
                                </a:lnTo>
                                <a:lnTo>
                                  <a:pt x="130" y="1314"/>
                                </a:lnTo>
                                <a:lnTo>
                                  <a:pt x="121" y="1314"/>
                                </a:lnTo>
                                <a:lnTo>
                                  <a:pt x="112" y="1314"/>
                                </a:lnTo>
                                <a:lnTo>
                                  <a:pt x="101" y="1315"/>
                                </a:lnTo>
                                <a:lnTo>
                                  <a:pt x="87" y="1317"/>
                                </a:lnTo>
                                <a:lnTo>
                                  <a:pt x="70" y="1321"/>
                                </a:lnTo>
                                <a:lnTo>
                                  <a:pt x="47" y="1329"/>
                                </a:lnTo>
                                <a:lnTo>
                                  <a:pt x="15" y="1340"/>
                                </a:lnTo>
                                <a:lnTo>
                                  <a:pt x="33" y="1330"/>
                                </a:lnTo>
                                <a:lnTo>
                                  <a:pt x="49" y="1322"/>
                                </a:lnTo>
                                <a:lnTo>
                                  <a:pt x="64" y="1316"/>
                                </a:lnTo>
                                <a:lnTo>
                                  <a:pt x="78" y="1311"/>
                                </a:lnTo>
                                <a:lnTo>
                                  <a:pt x="91" y="1308"/>
                                </a:lnTo>
                                <a:lnTo>
                                  <a:pt x="103" y="1305"/>
                                </a:lnTo>
                                <a:lnTo>
                                  <a:pt x="126" y="1302"/>
                                </a:lnTo>
                                <a:lnTo>
                                  <a:pt x="146" y="1300"/>
                                </a:lnTo>
                                <a:lnTo>
                                  <a:pt x="165" y="1298"/>
                                </a:lnTo>
                                <a:lnTo>
                                  <a:pt x="174" y="1297"/>
                                </a:lnTo>
                                <a:lnTo>
                                  <a:pt x="184" y="1294"/>
                                </a:lnTo>
                                <a:lnTo>
                                  <a:pt x="194" y="1291"/>
                                </a:lnTo>
                                <a:lnTo>
                                  <a:pt x="204" y="1287"/>
                                </a:lnTo>
                                <a:lnTo>
                                  <a:pt x="243" y="1265"/>
                                </a:lnTo>
                                <a:lnTo>
                                  <a:pt x="280" y="1243"/>
                                </a:lnTo>
                                <a:lnTo>
                                  <a:pt x="317" y="1220"/>
                                </a:lnTo>
                                <a:lnTo>
                                  <a:pt x="354" y="1194"/>
                                </a:lnTo>
                                <a:lnTo>
                                  <a:pt x="352" y="1183"/>
                                </a:lnTo>
                                <a:lnTo>
                                  <a:pt x="350" y="1168"/>
                                </a:lnTo>
                                <a:lnTo>
                                  <a:pt x="347" y="1134"/>
                                </a:lnTo>
                                <a:lnTo>
                                  <a:pt x="346" y="1094"/>
                                </a:lnTo>
                                <a:lnTo>
                                  <a:pt x="345" y="1051"/>
                                </a:lnTo>
                                <a:lnTo>
                                  <a:pt x="345" y="1008"/>
                                </a:lnTo>
                                <a:lnTo>
                                  <a:pt x="346" y="969"/>
                                </a:lnTo>
                                <a:lnTo>
                                  <a:pt x="348" y="903"/>
                                </a:lnTo>
                                <a:lnTo>
                                  <a:pt x="350" y="873"/>
                                </a:lnTo>
                                <a:lnTo>
                                  <a:pt x="353" y="841"/>
                                </a:lnTo>
                                <a:lnTo>
                                  <a:pt x="361" y="779"/>
                                </a:lnTo>
                                <a:lnTo>
                                  <a:pt x="370" y="717"/>
                                </a:lnTo>
                                <a:lnTo>
                                  <a:pt x="379" y="660"/>
                                </a:lnTo>
                                <a:lnTo>
                                  <a:pt x="383" y="645"/>
                                </a:lnTo>
                                <a:lnTo>
                                  <a:pt x="386" y="631"/>
                                </a:lnTo>
                                <a:lnTo>
                                  <a:pt x="395" y="604"/>
                                </a:lnTo>
                                <a:lnTo>
                                  <a:pt x="404" y="575"/>
                                </a:lnTo>
                                <a:lnTo>
                                  <a:pt x="408" y="562"/>
                                </a:lnTo>
                                <a:lnTo>
                                  <a:pt x="411" y="547"/>
                                </a:lnTo>
                                <a:lnTo>
                                  <a:pt x="413" y="537"/>
                                </a:lnTo>
                                <a:lnTo>
                                  <a:pt x="413" y="527"/>
                                </a:lnTo>
                                <a:lnTo>
                                  <a:pt x="411" y="518"/>
                                </a:lnTo>
                                <a:lnTo>
                                  <a:pt x="410" y="510"/>
                                </a:lnTo>
                                <a:lnTo>
                                  <a:pt x="403" y="492"/>
                                </a:lnTo>
                                <a:lnTo>
                                  <a:pt x="397" y="473"/>
                                </a:lnTo>
                                <a:lnTo>
                                  <a:pt x="389" y="450"/>
                                </a:lnTo>
                                <a:lnTo>
                                  <a:pt x="380" y="426"/>
                                </a:lnTo>
                                <a:lnTo>
                                  <a:pt x="372" y="403"/>
                                </a:lnTo>
                                <a:lnTo>
                                  <a:pt x="365" y="379"/>
                                </a:lnTo>
                                <a:lnTo>
                                  <a:pt x="362" y="367"/>
                                </a:lnTo>
                                <a:lnTo>
                                  <a:pt x="361" y="354"/>
                                </a:lnTo>
                                <a:lnTo>
                                  <a:pt x="358" y="329"/>
                                </a:lnTo>
                                <a:lnTo>
                                  <a:pt x="355" y="279"/>
                                </a:lnTo>
                                <a:lnTo>
                                  <a:pt x="354" y="263"/>
                                </a:lnTo>
                                <a:lnTo>
                                  <a:pt x="352" y="248"/>
                                </a:lnTo>
                                <a:lnTo>
                                  <a:pt x="347" y="216"/>
                                </a:lnTo>
                                <a:lnTo>
                                  <a:pt x="343" y="185"/>
                                </a:lnTo>
                                <a:lnTo>
                                  <a:pt x="342" y="169"/>
                                </a:lnTo>
                                <a:lnTo>
                                  <a:pt x="341" y="154"/>
                                </a:lnTo>
                                <a:lnTo>
                                  <a:pt x="342" y="140"/>
                                </a:lnTo>
                                <a:lnTo>
                                  <a:pt x="343" y="128"/>
                                </a:lnTo>
                                <a:lnTo>
                                  <a:pt x="346" y="102"/>
                                </a:lnTo>
                                <a:lnTo>
                                  <a:pt x="349" y="76"/>
                                </a:lnTo>
                                <a:lnTo>
                                  <a:pt x="351" y="50"/>
                                </a:lnTo>
                                <a:lnTo>
                                  <a:pt x="351" y="35"/>
                                </a:lnTo>
                                <a:lnTo>
                                  <a:pt x="351" y="27"/>
                                </a:lnTo>
                                <a:lnTo>
                                  <a:pt x="352" y="19"/>
                                </a:lnTo>
                                <a:lnTo>
                                  <a:pt x="354" y="12"/>
                                </a:lnTo>
                                <a:lnTo>
                                  <a:pt x="359" y="6"/>
                                </a:lnTo>
                                <a:lnTo>
                                  <a:pt x="362" y="4"/>
                                </a:lnTo>
                                <a:lnTo>
                                  <a:pt x="365" y="3"/>
                                </a:lnTo>
                                <a:lnTo>
                                  <a:pt x="368" y="0"/>
                                </a:lnTo>
                                <a:lnTo>
                                  <a:pt x="372" y="0"/>
                                </a:lnTo>
                                <a:lnTo>
                                  <a:pt x="381" y="0"/>
                                </a:lnTo>
                                <a:lnTo>
                                  <a:pt x="392" y="0"/>
                                </a:lnTo>
                                <a:lnTo>
                                  <a:pt x="413" y="4"/>
                                </a:lnTo>
                                <a:lnTo>
                                  <a:pt x="433" y="9"/>
                                </a:lnTo>
                                <a:lnTo>
                                  <a:pt x="452" y="13"/>
                                </a:lnTo>
                                <a:lnTo>
                                  <a:pt x="465" y="16"/>
                                </a:lnTo>
                                <a:lnTo>
                                  <a:pt x="477" y="20"/>
                                </a:lnTo>
                                <a:lnTo>
                                  <a:pt x="490" y="26"/>
                                </a:lnTo>
                                <a:lnTo>
                                  <a:pt x="503" y="31"/>
                                </a:lnTo>
                                <a:lnTo>
                                  <a:pt x="514" y="37"/>
                                </a:lnTo>
                                <a:lnTo>
                                  <a:pt x="525" y="44"/>
                                </a:lnTo>
                                <a:lnTo>
                                  <a:pt x="537" y="52"/>
                                </a:lnTo>
                                <a:lnTo>
                                  <a:pt x="547" y="60"/>
                                </a:lnTo>
                                <a:lnTo>
                                  <a:pt x="575" y="86"/>
                                </a:lnTo>
                                <a:lnTo>
                                  <a:pt x="588" y="100"/>
                                </a:lnTo>
                                <a:lnTo>
                                  <a:pt x="603" y="111"/>
                                </a:lnTo>
                                <a:lnTo>
                                  <a:pt x="636" y="133"/>
                                </a:lnTo>
                                <a:lnTo>
                                  <a:pt x="653" y="145"/>
                                </a:lnTo>
                                <a:lnTo>
                                  <a:pt x="668" y="158"/>
                                </a:lnTo>
                                <a:lnTo>
                                  <a:pt x="682" y="169"/>
                                </a:lnTo>
                                <a:lnTo>
                                  <a:pt x="694" y="181"/>
                                </a:lnTo>
                                <a:lnTo>
                                  <a:pt x="717" y="207"/>
                                </a:lnTo>
                                <a:lnTo>
                                  <a:pt x="762" y="259"/>
                                </a:lnTo>
                                <a:lnTo>
                                  <a:pt x="775" y="273"/>
                                </a:lnTo>
                                <a:lnTo>
                                  <a:pt x="788" y="285"/>
                                </a:lnTo>
                                <a:lnTo>
                                  <a:pt x="802" y="298"/>
                                </a:lnTo>
                                <a:lnTo>
                                  <a:pt x="818" y="308"/>
                                </a:lnTo>
                                <a:lnTo>
                                  <a:pt x="833" y="318"/>
                                </a:lnTo>
                                <a:lnTo>
                                  <a:pt x="850" y="325"/>
                                </a:lnTo>
                                <a:lnTo>
                                  <a:pt x="868" y="331"/>
                                </a:lnTo>
                                <a:lnTo>
                                  <a:pt x="885" y="335"/>
                                </a:lnTo>
                                <a:lnTo>
                                  <a:pt x="896" y="336"/>
                                </a:lnTo>
                                <a:lnTo>
                                  <a:pt x="906" y="336"/>
                                </a:lnTo>
                                <a:lnTo>
                                  <a:pt x="917" y="335"/>
                                </a:lnTo>
                                <a:lnTo>
                                  <a:pt x="927" y="334"/>
                                </a:lnTo>
                                <a:lnTo>
                                  <a:pt x="947" y="329"/>
                                </a:lnTo>
                                <a:lnTo>
                                  <a:pt x="968" y="325"/>
                                </a:lnTo>
                                <a:lnTo>
                                  <a:pt x="991" y="321"/>
                                </a:lnTo>
                                <a:lnTo>
                                  <a:pt x="1014" y="318"/>
                                </a:lnTo>
                                <a:lnTo>
                                  <a:pt x="1037" y="317"/>
                                </a:lnTo>
                                <a:lnTo>
                                  <a:pt x="1060" y="316"/>
                                </a:lnTo>
                                <a:lnTo>
                                  <a:pt x="1083" y="315"/>
                                </a:lnTo>
                                <a:lnTo>
                                  <a:pt x="1107" y="316"/>
                                </a:lnTo>
                                <a:lnTo>
                                  <a:pt x="1130" y="317"/>
                                </a:lnTo>
                                <a:lnTo>
                                  <a:pt x="1152" y="319"/>
                                </a:lnTo>
                                <a:lnTo>
                                  <a:pt x="1175" y="321"/>
                                </a:lnTo>
                                <a:lnTo>
                                  <a:pt x="1198" y="325"/>
                                </a:lnTo>
                                <a:lnTo>
                                  <a:pt x="1220" y="328"/>
                                </a:lnTo>
                                <a:lnTo>
                                  <a:pt x="1243" y="333"/>
                                </a:lnTo>
                                <a:lnTo>
                                  <a:pt x="1266" y="339"/>
                                </a:lnTo>
                                <a:lnTo>
                                  <a:pt x="1288" y="345"/>
                                </a:lnTo>
                                <a:lnTo>
                                  <a:pt x="1332" y="358"/>
                                </a:lnTo>
                                <a:lnTo>
                                  <a:pt x="1348" y="363"/>
                                </a:lnTo>
                                <a:lnTo>
                                  <a:pt x="1363" y="367"/>
                                </a:lnTo>
                                <a:lnTo>
                                  <a:pt x="1376" y="369"/>
                                </a:lnTo>
                                <a:lnTo>
                                  <a:pt x="1382" y="369"/>
                                </a:lnTo>
                                <a:lnTo>
                                  <a:pt x="1387" y="369"/>
                                </a:lnTo>
                                <a:lnTo>
                                  <a:pt x="1392" y="368"/>
                                </a:lnTo>
                                <a:lnTo>
                                  <a:pt x="1398" y="366"/>
                                </a:lnTo>
                                <a:lnTo>
                                  <a:pt x="1403" y="363"/>
                                </a:lnTo>
                                <a:lnTo>
                                  <a:pt x="1407" y="359"/>
                                </a:lnTo>
                                <a:lnTo>
                                  <a:pt x="1415" y="349"/>
                                </a:lnTo>
                                <a:lnTo>
                                  <a:pt x="1423" y="337"/>
                                </a:lnTo>
                                <a:lnTo>
                                  <a:pt x="1430" y="327"/>
                                </a:lnTo>
                                <a:lnTo>
                                  <a:pt x="1438" y="316"/>
                                </a:lnTo>
                                <a:lnTo>
                                  <a:pt x="1448" y="304"/>
                                </a:lnTo>
                                <a:lnTo>
                                  <a:pt x="1457" y="293"/>
                                </a:lnTo>
                                <a:lnTo>
                                  <a:pt x="1469" y="282"/>
                                </a:lnTo>
                                <a:lnTo>
                                  <a:pt x="1479" y="272"/>
                                </a:lnTo>
                                <a:lnTo>
                                  <a:pt x="1503" y="252"/>
                                </a:lnTo>
                                <a:lnTo>
                                  <a:pt x="1525" y="232"/>
                                </a:lnTo>
                                <a:lnTo>
                                  <a:pt x="1584" y="178"/>
                                </a:lnTo>
                                <a:lnTo>
                                  <a:pt x="1616" y="151"/>
                                </a:lnTo>
                                <a:lnTo>
                                  <a:pt x="1631" y="137"/>
                                </a:lnTo>
                                <a:lnTo>
                                  <a:pt x="1648" y="125"/>
                                </a:lnTo>
                                <a:lnTo>
                                  <a:pt x="1665" y="113"/>
                                </a:lnTo>
                                <a:lnTo>
                                  <a:pt x="1682" y="103"/>
                                </a:lnTo>
                                <a:lnTo>
                                  <a:pt x="1700" y="92"/>
                                </a:lnTo>
                                <a:lnTo>
                                  <a:pt x="1718" y="83"/>
                                </a:lnTo>
                                <a:lnTo>
                                  <a:pt x="1737" y="76"/>
                                </a:lnTo>
                                <a:lnTo>
                                  <a:pt x="1755" y="69"/>
                                </a:lnTo>
                                <a:lnTo>
                                  <a:pt x="1775" y="64"/>
                                </a:lnTo>
                                <a:lnTo>
                                  <a:pt x="1795" y="61"/>
                                </a:lnTo>
                                <a:lnTo>
                                  <a:pt x="1815" y="58"/>
                                </a:lnTo>
                                <a:lnTo>
                                  <a:pt x="1835" y="55"/>
                                </a:lnTo>
                                <a:lnTo>
                                  <a:pt x="1844" y="54"/>
                                </a:lnTo>
                                <a:lnTo>
                                  <a:pt x="1854" y="55"/>
                                </a:lnTo>
                                <a:lnTo>
                                  <a:pt x="1863" y="58"/>
                                </a:lnTo>
                                <a:lnTo>
                                  <a:pt x="1872" y="63"/>
                                </a:lnTo>
                                <a:lnTo>
                                  <a:pt x="1881" y="69"/>
                                </a:lnTo>
                                <a:lnTo>
                                  <a:pt x="1888" y="76"/>
                                </a:lnTo>
                                <a:lnTo>
                                  <a:pt x="1894" y="84"/>
                                </a:lnTo>
                                <a:lnTo>
                                  <a:pt x="1900" y="91"/>
                                </a:lnTo>
                                <a:lnTo>
                                  <a:pt x="1905" y="101"/>
                                </a:lnTo>
                                <a:lnTo>
                                  <a:pt x="1909" y="109"/>
                                </a:lnTo>
                                <a:lnTo>
                                  <a:pt x="1912" y="119"/>
                                </a:lnTo>
                                <a:lnTo>
                                  <a:pt x="1913" y="129"/>
                                </a:lnTo>
                                <a:lnTo>
                                  <a:pt x="1914" y="140"/>
                                </a:lnTo>
                                <a:lnTo>
                                  <a:pt x="1914" y="152"/>
                                </a:lnTo>
                                <a:lnTo>
                                  <a:pt x="1913" y="176"/>
                                </a:lnTo>
                                <a:lnTo>
                                  <a:pt x="1911" y="199"/>
                                </a:lnTo>
                                <a:lnTo>
                                  <a:pt x="1909" y="222"/>
                                </a:lnTo>
                                <a:lnTo>
                                  <a:pt x="1905" y="271"/>
                                </a:lnTo>
                                <a:lnTo>
                                  <a:pt x="1898" y="320"/>
                                </a:lnTo>
                                <a:lnTo>
                                  <a:pt x="1896" y="344"/>
                                </a:lnTo>
                                <a:lnTo>
                                  <a:pt x="1894" y="369"/>
                                </a:lnTo>
                                <a:lnTo>
                                  <a:pt x="1894" y="393"/>
                                </a:lnTo>
                                <a:lnTo>
                                  <a:pt x="1894" y="418"/>
                                </a:lnTo>
                                <a:lnTo>
                                  <a:pt x="1894" y="438"/>
                                </a:lnTo>
                                <a:lnTo>
                                  <a:pt x="1893" y="456"/>
                                </a:lnTo>
                                <a:lnTo>
                                  <a:pt x="1892" y="474"/>
                                </a:lnTo>
                                <a:lnTo>
                                  <a:pt x="1890" y="493"/>
                                </a:lnTo>
                                <a:lnTo>
                                  <a:pt x="1887" y="511"/>
                                </a:lnTo>
                                <a:lnTo>
                                  <a:pt x="1883" y="529"/>
                                </a:lnTo>
                                <a:lnTo>
                                  <a:pt x="1879" y="547"/>
                                </a:lnTo>
                                <a:lnTo>
                                  <a:pt x="1872" y="566"/>
                                </a:lnTo>
                                <a:lnTo>
                                  <a:pt x="1861" y="601"/>
                                </a:lnTo>
                                <a:lnTo>
                                  <a:pt x="1855" y="619"/>
                                </a:lnTo>
                                <a:lnTo>
                                  <a:pt x="1850" y="637"/>
                                </a:lnTo>
                                <a:lnTo>
                                  <a:pt x="1846" y="655"/>
                                </a:lnTo>
                                <a:lnTo>
                                  <a:pt x="1843" y="672"/>
                                </a:lnTo>
                                <a:lnTo>
                                  <a:pt x="1841" y="691"/>
                                </a:lnTo>
                                <a:lnTo>
                                  <a:pt x="1841" y="710"/>
                                </a:lnTo>
                                <a:lnTo>
                                  <a:pt x="1842" y="726"/>
                                </a:lnTo>
                                <a:lnTo>
                                  <a:pt x="1844" y="740"/>
                                </a:lnTo>
                                <a:lnTo>
                                  <a:pt x="1848" y="772"/>
                                </a:lnTo>
                                <a:lnTo>
                                  <a:pt x="1852" y="802"/>
                                </a:lnTo>
                                <a:lnTo>
                                  <a:pt x="1854" y="817"/>
                                </a:lnTo>
                                <a:lnTo>
                                  <a:pt x="1855" y="833"/>
                                </a:lnTo>
                                <a:lnTo>
                                  <a:pt x="1854" y="849"/>
                                </a:lnTo>
                                <a:lnTo>
                                  <a:pt x="1851" y="863"/>
                                </a:lnTo>
                                <a:lnTo>
                                  <a:pt x="1848" y="878"/>
                                </a:lnTo>
                                <a:lnTo>
                                  <a:pt x="1844" y="891"/>
                                </a:lnTo>
                                <a:lnTo>
                                  <a:pt x="1834" y="920"/>
                                </a:lnTo>
                                <a:lnTo>
                                  <a:pt x="1823" y="948"/>
                                </a:lnTo>
                                <a:lnTo>
                                  <a:pt x="1818" y="963"/>
                                </a:lnTo>
                                <a:lnTo>
                                  <a:pt x="1815" y="980"/>
                                </a:lnTo>
                                <a:lnTo>
                                  <a:pt x="1814" y="996"/>
                                </a:lnTo>
                                <a:lnTo>
                                  <a:pt x="1815" y="1013"/>
                                </a:lnTo>
                                <a:lnTo>
                                  <a:pt x="1816" y="1029"/>
                                </a:lnTo>
                                <a:lnTo>
                                  <a:pt x="1819" y="1046"/>
                                </a:lnTo>
                                <a:lnTo>
                                  <a:pt x="1822" y="1062"/>
                                </a:lnTo>
                                <a:lnTo>
                                  <a:pt x="1826" y="1078"/>
                                </a:lnTo>
                                <a:lnTo>
                                  <a:pt x="1845" y="1144"/>
                                </a:lnTo>
                                <a:lnTo>
                                  <a:pt x="1849" y="1161"/>
                                </a:lnTo>
                                <a:lnTo>
                                  <a:pt x="1852" y="1177"/>
                                </a:lnTo>
                                <a:lnTo>
                                  <a:pt x="1855" y="1193"/>
                                </a:lnTo>
                                <a:lnTo>
                                  <a:pt x="1856" y="1210"/>
                                </a:lnTo>
                                <a:lnTo>
                                  <a:pt x="1857" y="1233"/>
                                </a:lnTo>
                                <a:lnTo>
                                  <a:pt x="1856" y="1257"/>
                                </a:lnTo>
                                <a:lnTo>
                                  <a:pt x="1854" y="1307"/>
                                </a:lnTo>
                                <a:lnTo>
                                  <a:pt x="1851" y="1333"/>
                                </a:lnTo>
                                <a:lnTo>
                                  <a:pt x="1850" y="1358"/>
                                </a:lnTo>
                                <a:lnTo>
                                  <a:pt x="1851" y="1383"/>
                                </a:lnTo>
                                <a:lnTo>
                                  <a:pt x="1852" y="1407"/>
                                </a:lnTo>
                                <a:lnTo>
                                  <a:pt x="1856" y="1430"/>
                                </a:lnTo>
                                <a:lnTo>
                                  <a:pt x="1858" y="1441"/>
                                </a:lnTo>
                                <a:lnTo>
                                  <a:pt x="1861" y="1453"/>
                                </a:lnTo>
                                <a:lnTo>
                                  <a:pt x="1864" y="1463"/>
                                </a:lnTo>
                                <a:lnTo>
                                  <a:pt x="1868" y="1474"/>
                                </a:lnTo>
                                <a:lnTo>
                                  <a:pt x="1873" y="1483"/>
                                </a:lnTo>
                                <a:lnTo>
                                  <a:pt x="1879" y="1492"/>
                                </a:lnTo>
                                <a:lnTo>
                                  <a:pt x="1885" y="1502"/>
                                </a:lnTo>
                                <a:lnTo>
                                  <a:pt x="1892" y="1510"/>
                                </a:lnTo>
                                <a:lnTo>
                                  <a:pt x="1900" y="1517"/>
                                </a:lnTo>
                                <a:lnTo>
                                  <a:pt x="1910" y="1525"/>
                                </a:lnTo>
                                <a:lnTo>
                                  <a:pt x="1920" y="1531"/>
                                </a:lnTo>
                                <a:lnTo>
                                  <a:pt x="1931" y="1537"/>
                                </a:lnTo>
                                <a:lnTo>
                                  <a:pt x="1943" y="1543"/>
                                </a:lnTo>
                                <a:lnTo>
                                  <a:pt x="1957" y="1547"/>
                                </a:lnTo>
                                <a:lnTo>
                                  <a:pt x="1976" y="1552"/>
                                </a:lnTo>
                                <a:lnTo>
                                  <a:pt x="1994" y="1556"/>
                                </a:lnTo>
                                <a:lnTo>
                                  <a:pt x="2013" y="1558"/>
                                </a:lnTo>
                                <a:lnTo>
                                  <a:pt x="2032" y="1560"/>
                                </a:lnTo>
                                <a:lnTo>
                                  <a:pt x="2051" y="1561"/>
                                </a:lnTo>
                                <a:lnTo>
                                  <a:pt x="2069" y="1561"/>
                                </a:lnTo>
                                <a:lnTo>
                                  <a:pt x="2107" y="1561"/>
                                </a:lnTo>
                                <a:lnTo>
                                  <a:pt x="2146" y="1558"/>
                                </a:lnTo>
                                <a:lnTo>
                                  <a:pt x="2183" y="1556"/>
                                </a:lnTo>
                                <a:lnTo>
                                  <a:pt x="2221" y="1554"/>
                                </a:lnTo>
                                <a:lnTo>
                                  <a:pt x="2259" y="1553"/>
                                </a:lnTo>
                                <a:lnTo>
                                  <a:pt x="2542" y="1553"/>
                                </a:lnTo>
                                <a:lnTo>
                                  <a:pt x="2553" y="1553"/>
                                </a:lnTo>
                                <a:lnTo>
                                  <a:pt x="2562" y="1554"/>
                                </a:lnTo>
                                <a:lnTo>
                                  <a:pt x="2584" y="1559"/>
                                </a:lnTo>
                                <a:lnTo>
                                  <a:pt x="2606" y="1567"/>
                                </a:lnTo>
                                <a:lnTo>
                                  <a:pt x="2629" y="1575"/>
                                </a:lnTo>
                                <a:lnTo>
                                  <a:pt x="2675" y="1594"/>
                                </a:lnTo>
                                <a:lnTo>
                                  <a:pt x="2695" y="1603"/>
                                </a:lnTo>
                                <a:lnTo>
                                  <a:pt x="2715" y="1609"/>
                                </a:lnTo>
                                <a:lnTo>
                                  <a:pt x="2779" y="1628"/>
                                </a:lnTo>
                                <a:lnTo>
                                  <a:pt x="2843" y="1647"/>
                                </a:lnTo>
                                <a:lnTo>
                                  <a:pt x="2874" y="1657"/>
                                </a:lnTo>
                                <a:lnTo>
                                  <a:pt x="2905" y="1668"/>
                                </a:lnTo>
                                <a:lnTo>
                                  <a:pt x="2935" y="1680"/>
                                </a:lnTo>
                                <a:lnTo>
                                  <a:pt x="2966" y="1694"/>
                                </a:lnTo>
                                <a:lnTo>
                                  <a:pt x="2983" y="1703"/>
                                </a:lnTo>
                                <a:lnTo>
                                  <a:pt x="3000" y="1714"/>
                                </a:lnTo>
                                <a:lnTo>
                                  <a:pt x="3016" y="1724"/>
                                </a:lnTo>
                                <a:lnTo>
                                  <a:pt x="3030" y="1735"/>
                                </a:lnTo>
                                <a:lnTo>
                                  <a:pt x="3044" y="1746"/>
                                </a:lnTo>
                                <a:lnTo>
                                  <a:pt x="3056" y="1757"/>
                                </a:lnTo>
                                <a:lnTo>
                                  <a:pt x="3069" y="1770"/>
                                </a:lnTo>
                                <a:lnTo>
                                  <a:pt x="3079" y="1783"/>
                                </a:lnTo>
                                <a:lnTo>
                                  <a:pt x="3091" y="1796"/>
                                </a:lnTo>
                                <a:lnTo>
                                  <a:pt x="3101" y="1810"/>
                                </a:lnTo>
                                <a:lnTo>
                                  <a:pt x="3121" y="1839"/>
                                </a:lnTo>
                                <a:lnTo>
                                  <a:pt x="3140" y="1870"/>
                                </a:lnTo>
                                <a:lnTo>
                                  <a:pt x="3160" y="1904"/>
                                </a:lnTo>
                                <a:lnTo>
                                  <a:pt x="3187" y="1950"/>
                                </a:lnTo>
                                <a:lnTo>
                                  <a:pt x="3216" y="1996"/>
                                </a:lnTo>
                                <a:lnTo>
                                  <a:pt x="3245" y="2042"/>
                                </a:lnTo>
                                <a:lnTo>
                                  <a:pt x="3273" y="2089"/>
                                </a:lnTo>
                                <a:lnTo>
                                  <a:pt x="3304" y="2141"/>
                                </a:lnTo>
                                <a:lnTo>
                                  <a:pt x="3334" y="2194"/>
                                </a:lnTo>
                                <a:lnTo>
                                  <a:pt x="3364" y="2246"/>
                                </a:lnTo>
                                <a:lnTo>
                                  <a:pt x="3392" y="2300"/>
                                </a:lnTo>
                                <a:lnTo>
                                  <a:pt x="3419" y="2353"/>
                                </a:lnTo>
                                <a:lnTo>
                                  <a:pt x="3446" y="2407"/>
                                </a:lnTo>
                                <a:lnTo>
                                  <a:pt x="3471" y="2463"/>
                                </a:lnTo>
                                <a:lnTo>
                                  <a:pt x="3494" y="2519"/>
                                </a:lnTo>
                                <a:lnTo>
                                  <a:pt x="3521" y="2590"/>
                                </a:lnTo>
                                <a:lnTo>
                                  <a:pt x="3546" y="2662"/>
                                </a:lnTo>
                                <a:lnTo>
                                  <a:pt x="3570" y="2735"/>
                                </a:lnTo>
                                <a:lnTo>
                                  <a:pt x="3580" y="2772"/>
                                </a:lnTo>
                                <a:lnTo>
                                  <a:pt x="3591" y="2808"/>
                                </a:lnTo>
                                <a:lnTo>
                                  <a:pt x="3599" y="2846"/>
                                </a:lnTo>
                                <a:lnTo>
                                  <a:pt x="3608" y="2882"/>
                                </a:lnTo>
                                <a:lnTo>
                                  <a:pt x="3616" y="2920"/>
                                </a:lnTo>
                                <a:lnTo>
                                  <a:pt x="3622" y="2957"/>
                                </a:lnTo>
                                <a:lnTo>
                                  <a:pt x="3628" y="2995"/>
                                </a:lnTo>
                                <a:lnTo>
                                  <a:pt x="3633" y="3032"/>
                                </a:lnTo>
                                <a:lnTo>
                                  <a:pt x="3636" y="3071"/>
                                </a:lnTo>
                                <a:lnTo>
                                  <a:pt x="3640" y="3109"/>
                                </a:lnTo>
                                <a:lnTo>
                                  <a:pt x="3643" y="3157"/>
                                </a:lnTo>
                                <a:lnTo>
                                  <a:pt x="3645" y="3205"/>
                                </a:lnTo>
                                <a:lnTo>
                                  <a:pt x="3646" y="3253"/>
                                </a:lnTo>
                                <a:lnTo>
                                  <a:pt x="3646" y="3302"/>
                                </a:lnTo>
                                <a:lnTo>
                                  <a:pt x="3644" y="3350"/>
                                </a:lnTo>
                                <a:lnTo>
                                  <a:pt x="3642" y="3374"/>
                                </a:lnTo>
                                <a:lnTo>
                                  <a:pt x="3639" y="3398"/>
                                </a:lnTo>
                                <a:lnTo>
                                  <a:pt x="3635" y="3421"/>
                                </a:lnTo>
                                <a:lnTo>
                                  <a:pt x="3632" y="3445"/>
                                </a:lnTo>
                                <a:lnTo>
                                  <a:pt x="3627" y="3469"/>
                                </a:lnTo>
                                <a:lnTo>
                                  <a:pt x="3622" y="3492"/>
                                </a:lnTo>
                                <a:lnTo>
                                  <a:pt x="3618" y="3506"/>
                                </a:lnTo>
                                <a:lnTo>
                                  <a:pt x="3612" y="3523"/>
                                </a:lnTo>
                                <a:lnTo>
                                  <a:pt x="3599" y="3559"/>
                                </a:lnTo>
                                <a:lnTo>
                                  <a:pt x="3584" y="3599"/>
                                </a:lnTo>
                                <a:lnTo>
                                  <a:pt x="3578" y="3620"/>
                                </a:lnTo>
                                <a:lnTo>
                                  <a:pt x="3572" y="3641"/>
                                </a:lnTo>
                                <a:lnTo>
                                  <a:pt x="3568" y="3663"/>
                                </a:lnTo>
                                <a:lnTo>
                                  <a:pt x="3563" y="3682"/>
                                </a:lnTo>
                                <a:lnTo>
                                  <a:pt x="3562" y="3702"/>
                                </a:lnTo>
                                <a:lnTo>
                                  <a:pt x="3562" y="3722"/>
                                </a:lnTo>
                                <a:lnTo>
                                  <a:pt x="3563" y="3731"/>
                                </a:lnTo>
                                <a:lnTo>
                                  <a:pt x="3564" y="3740"/>
                                </a:lnTo>
                                <a:lnTo>
                                  <a:pt x="3568" y="3748"/>
                                </a:lnTo>
                                <a:lnTo>
                                  <a:pt x="3570" y="3757"/>
                                </a:lnTo>
                                <a:lnTo>
                                  <a:pt x="3574" y="3765"/>
                                </a:lnTo>
                                <a:lnTo>
                                  <a:pt x="3578" y="3772"/>
                                </a:lnTo>
                                <a:lnTo>
                                  <a:pt x="3583" y="3778"/>
                                </a:lnTo>
                                <a:lnTo>
                                  <a:pt x="3590" y="3785"/>
                                </a:lnTo>
                                <a:lnTo>
                                  <a:pt x="3604" y="3797"/>
                                </a:lnTo>
                                <a:lnTo>
                                  <a:pt x="3620" y="3810"/>
                                </a:lnTo>
                                <a:lnTo>
                                  <a:pt x="3635" y="3821"/>
                                </a:lnTo>
                                <a:lnTo>
                                  <a:pt x="3652" y="3833"/>
                                </a:lnTo>
                                <a:lnTo>
                                  <a:pt x="3685" y="3855"/>
                                </a:lnTo>
                                <a:lnTo>
                                  <a:pt x="3718" y="3875"/>
                                </a:lnTo>
                                <a:lnTo>
                                  <a:pt x="3743" y="3890"/>
                                </a:lnTo>
                                <a:lnTo>
                                  <a:pt x="3768" y="3903"/>
                                </a:lnTo>
                                <a:lnTo>
                                  <a:pt x="3794" y="3915"/>
                                </a:lnTo>
                                <a:lnTo>
                                  <a:pt x="3821" y="3925"/>
                                </a:lnTo>
                                <a:lnTo>
                                  <a:pt x="3847" y="3934"/>
                                </a:lnTo>
                                <a:lnTo>
                                  <a:pt x="3875" y="3942"/>
                                </a:lnTo>
                                <a:lnTo>
                                  <a:pt x="3902" y="3950"/>
                                </a:lnTo>
                                <a:lnTo>
                                  <a:pt x="3931" y="3957"/>
                                </a:lnTo>
                                <a:lnTo>
                                  <a:pt x="3987" y="3968"/>
                                </a:lnTo>
                                <a:lnTo>
                                  <a:pt x="4043" y="3981"/>
                                </a:lnTo>
                                <a:lnTo>
                                  <a:pt x="4099" y="3993"/>
                                </a:lnTo>
                                <a:lnTo>
                                  <a:pt x="4127" y="4001"/>
                                </a:lnTo>
                                <a:lnTo>
                                  <a:pt x="4154" y="4009"/>
                                </a:lnTo>
                                <a:lnTo>
                                  <a:pt x="4180" y="4017"/>
                                </a:lnTo>
                                <a:lnTo>
                                  <a:pt x="4206" y="4028"/>
                                </a:lnTo>
                                <a:lnTo>
                                  <a:pt x="4231" y="4039"/>
                                </a:lnTo>
                                <a:lnTo>
                                  <a:pt x="4256" y="4051"/>
                                </a:lnTo>
                                <a:lnTo>
                                  <a:pt x="4305" y="4078"/>
                                </a:lnTo>
                                <a:lnTo>
                                  <a:pt x="4354" y="4105"/>
                                </a:lnTo>
                                <a:lnTo>
                                  <a:pt x="4402" y="4132"/>
                                </a:lnTo>
                                <a:lnTo>
                                  <a:pt x="4427" y="4146"/>
                                </a:lnTo>
                                <a:lnTo>
                                  <a:pt x="4451" y="4158"/>
                                </a:lnTo>
                                <a:lnTo>
                                  <a:pt x="4476" y="4170"/>
                                </a:lnTo>
                                <a:lnTo>
                                  <a:pt x="4501" y="4180"/>
                                </a:lnTo>
                                <a:lnTo>
                                  <a:pt x="4527" y="4190"/>
                                </a:lnTo>
                                <a:lnTo>
                                  <a:pt x="4553" y="4197"/>
                                </a:lnTo>
                                <a:lnTo>
                                  <a:pt x="4579" y="4203"/>
                                </a:lnTo>
                                <a:lnTo>
                                  <a:pt x="4605" y="4208"/>
                                </a:lnTo>
                                <a:lnTo>
                                  <a:pt x="4631" y="4212"/>
                                </a:lnTo>
                                <a:lnTo>
                                  <a:pt x="4656" y="4216"/>
                                </a:lnTo>
                                <a:lnTo>
                                  <a:pt x="4682" y="4219"/>
                                </a:lnTo>
                                <a:lnTo>
                                  <a:pt x="4708" y="4221"/>
                                </a:lnTo>
                                <a:lnTo>
                                  <a:pt x="4760" y="4223"/>
                                </a:lnTo>
                                <a:lnTo>
                                  <a:pt x="4812" y="4223"/>
                                </a:lnTo>
                                <a:lnTo>
                                  <a:pt x="4865" y="4223"/>
                                </a:lnTo>
                                <a:lnTo>
                                  <a:pt x="4918" y="4223"/>
                                </a:lnTo>
                                <a:lnTo>
                                  <a:pt x="4970" y="4224"/>
                                </a:lnTo>
                                <a:lnTo>
                                  <a:pt x="5019" y="4226"/>
                                </a:lnTo>
                                <a:lnTo>
                                  <a:pt x="5068" y="4230"/>
                                </a:lnTo>
                                <a:lnTo>
                                  <a:pt x="5117" y="4235"/>
                                </a:lnTo>
                                <a:lnTo>
                                  <a:pt x="5165" y="4242"/>
                                </a:lnTo>
                                <a:lnTo>
                                  <a:pt x="5213" y="4250"/>
                                </a:lnTo>
                                <a:lnTo>
                                  <a:pt x="5261" y="4259"/>
                                </a:lnTo>
                                <a:lnTo>
                                  <a:pt x="5309" y="4270"/>
                                </a:lnTo>
                                <a:lnTo>
                                  <a:pt x="5356" y="4282"/>
                                </a:lnTo>
                                <a:lnTo>
                                  <a:pt x="5387" y="4291"/>
                                </a:lnTo>
                                <a:lnTo>
                                  <a:pt x="5417" y="4302"/>
                                </a:lnTo>
                                <a:lnTo>
                                  <a:pt x="5433" y="4308"/>
                                </a:lnTo>
                                <a:lnTo>
                                  <a:pt x="5446" y="4315"/>
                                </a:lnTo>
                                <a:lnTo>
                                  <a:pt x="5461" y="4323"/>
                                </a:lnTo>
                                <a:lnTo>
                                  <a:pt x="5474" y="4331"/>
                                </a:lnTo>
                                <a:lnTo>
                                  <a:pt x="5486" y="4341"/>
                                </a:lnTo>
                                <a:lnTo>
                                  <a:pt x="5498" y="4350"/>
                                </a:lnTo>
                                <a:lnTo>
                                  <a:pt x="5508" y="4362"/>
                                </a:lnTo>
                                <a:lnTo>
                                  <a:pt x="5517" y="4374"/>
                                </a:lnTo>
                                <a:lnTo>
                                  <a:pt x="5525" y="4388"/>
                                </a:lnTo>
                                <a:lnTo>
                                  <a:pt x="5531" y="4402"/>
                                </a:lnTo>
                                <a:lnTo>
                                  <a:pt x="5536" y="4418"/>
                                </a:lnTo>
                                <a:lnTo>
                                  <a:pt x="5539" y="4436"/>
                                </a:lnTo>
                                <a:lnTo>
                                  <a:pt x="5541" y="4458"/>
                                </a:lnTo>
                                <a:lnTo>
                                  <a:pt x="5542" y="4483"/>
                                </a:lnTo>
                                <a:lnTo>
                                  <a:pt x="5541" y="4508"/>
                                </a:lnTo>
                                <a:lnTo>
                                  <a:pt x="5538" y="4535"/>
                                </a:lnTo>
                                <a:lnTo>
                                  <a:pt x="5536" y="4547"/>
                                </a:lnTo>
                                <a:lnTo>
                                  <a:pt x="5533" y="4560"/>
                                </a:lnTo>
                                <a:lnTo>
                                  <a:pt x="5530" y="4572"/>
                                </a:lnTo>
                                <a:lnTo>
                                  <a:pt x="5525" y="4584"/>
                                </a:lnTo>
                                <a:lnTo>
                                  <a:pt x="5520" y="4594"/>
                                </a:lnTo>
                                <a:lnTo>
                                  <a:pt x="5513" y="4605"/>
                                </a:lnTo>
                                <a:lnTo>
                                  <a:pt x="5506" y="4613"/>
                                </a:lnTo>
                                <a:lnTo>
                                  <a:pt x="5498" y="4621"/>
                                </a:lnTo>
                                <a:lnTo>
                                  <a:pt x="5490" y="4626"/>
                                </a:lnTo>
                                <a:lnTo>
                                  <a:pt x="5484" y="4630"/>
                                </a:lnTo>
                                <a:lnTo>
                                  <a:pt x="5477" y="4634"/>
                                </a:lnTo>
                                <a:lnTo>
                                  <a:pt x="5468" y="4637"/>
                                </a:lnTo>
                                <a:lnTo>
                                  <a:pt x="5452" y="4642"/>
                                </a:lnTo>
                                <a:lnTo>
                                  <a:pt x="5434" y="4645"/>
                                </a:lnTo>
                                <a:lnTo>
                                  <a:pt x="5415" y="4647"/>
                                </a:lnTo>
                                <a:lnTo>
                                  <a:pt x="5395" y="4647"/>
                                </a:lnTo>
                                <a:lnTo>
                                  <a:pt x="5376" y="4647"/>
                                </a:lnTo>
                                <a:lnTo>
                                  <a:pt x="5355" y="4644"/>
                                </a:lnTo>
                                <a:lnTo>
                                  <a:pt x="5314" y="4640"/>
                                </a:lnTo>
                                <a:lnTo>
                                  <a:pt x="5273" y="4634"/>
                                </a:lnTo>
                                <a:lnTo>
                                  <a:pt x="5237" y="4630"/>
                                </a:lnTo>
                                <a:lnTo>
                                  <a:pt x="5219" y="4628"/>
                                </a:lnTo>
                                <a:lnTo>
                                  <a:pt x="5204" y="4627"/>
                                </a:lnTo>
                                <a:lnTo>
                                  <a:pt x="5155" y="4626"/>
                                </a:lnTo>
                                <a:lnTo>
                                  <a:pt x="5107" y="4624"/>
                                </a:lnTo>
                                <a:lnTo>
                                  <a:pt x="5011" y="4616"/>
                                </a:lnTo>
                                <a:lnTo>
                                  <a:pt x="4915" y="4609"/>
                                </a:lnTo>
                                <a:lnTo>
                                  <a:pt x="4820" y="4602"/>
                                </a:lnTo>
                                <a:lnTo>
                                  <a:pt x="4779" y="4600"/>
                                </a:lnTo>
                                <a:lnTo>
                                  <a:pt x="4738" y="4600"/>
                                </a:lnTo>
                                <a:lnTo>
                                  <a:pt x="4656" y="4600"/>
                                </a:lnTo>
                                <a:lnTo>
                                  <a:pt x="4615" y="4601"/>
                                </a:lnTo>
                                <a:lnTo>
                                  <a:pt x="4574" y="4600"/>
                                </a:lnTo>
                                <a:lnTo>
                                  <a:pt x="4534" y="4597"/>
                                </a:lnTo>
                                <a:lnTo>
                                  <a:pt x="4514" y="4595"/>
                                </a:lnTo>
                                <a:lnTo>
                                  <a:pt x="4494" y="4593"/>
                                </a:lnTo>
                                <a:lnTo>
                                  <a:pt x="4455" y="4587"/>
                                </a:lnTo>
                                <a:lnTo>
                                  <a:pt x="4418" y="4578"/>
                                </a:lnTo>
                                <a:lnTo>
                                  <a:pt x="4380" y="4568"/>
                                </a:lnTo>
                                <a:lnTo>
                                  <a:pt x="4344" y="4557"/>
                                </a:lnTo>
                                <a:lnTo>
                                  <a:pt x="4270" y="4534"/>
                                </a:lnTo>
                                <a:lnTo>
                                  <a:pt x="4233" y="4522"/>
                                </a:lnTo>
                                <a:lnTo>
                                  <a:pt x="4197" y="4511"/>
                                </a:lnTo>
                                <a:lnTo>
                                  <a:pt x="4116" y="4488"/>
                                </a:lnTo>
                                <a:lnTo>
                                  <a:pt x="4035" y="4466"/>
                                </a:lnTo>
                                <a:lnTo>
                                  <a:pt x="3994" y="4456"/>
                                </a:lnTo>
                                <a:lnTo>
                                  <a:pt x="3954" y="4446"/>
                                </a:lnTo>
                                <a:lnTo>
                                  <a:pt x="3913" y="4438"/>
                                </a:lnTo>
                                <a:lnTo>
                                  <a:pt x="3871" y="4429"/>
                                </a:lnTo>
                                <a:lnTo>
                                  <a:pt x="3832" y="4424"/>
                                </a:lnTo>
                                <a:lnTo>
                                  <a:pt x="3792" y="4420"/>
                                </a:lnTo>
                                <a:lnTo>
                                  <a:pt x="3752" y="4416"/>
                                </a:lnTo>
                                <a:lnTo>
                                  <a:pt x="3713" y="4414"/>
                                </a:lnTo>
                                <a:lnTo>
                                  <a:pt x="3672" y="4411"/>
                                </a:lnTo>
                                <a:lnTo>
                                  <a:pt x="3632" y="4407"/>
                                </a:lnTo>
                                <a:lnTo>
                                  <a:pt x="3593" y="4402"/>
                                </a:lnTo>
                                <a:lnTo>
                                  <a:pt x="3553" y="4395"/>
                                </a:lnTo>
                                <a:lnTo>
                                  <a:pt x="3520" y="4388"/>
                                </a:lnTo>
                                <a:lnTo>
                                  <a:pt x="3486" y="4378"/>
                                </a:lnTo>
                                <a:lnTo>
                                  <a:pt x="3453" y="4367"/>
                                </a:lnTo>
                                <a:lnTo>
                                  <a:pt x="3419" y="4355"/>
                                </a:lnTo>
                                <a:lnTo>
                                  <a:pt x="3387" y="4342"/>
                                </a:lnTo>
                                <a:lnTo>
                                  <a:pt x="3355" y="4326"/>
                                </a:lnTo>
                                <a:lnTo>
                                  <a:pt x="3325" y="4311"/>
                                </a:lnTo>
                                <a:lnTo>
                                  <a:pt x="3294" y="4294"/>
                                </a:lnTo>
                                <a:lnTo>
                                  <a:pt x="3283" y="4286"/>
                                </a:lnTo>
                                <a:lnTo>
                                  <a:pt x="3268" y="4274"/>
                                </a:lnTo>
                                <a:lnTo>
                                  <a:pt x="3251" y="4263"/>
                                </a:lnTo>
                                <a:lnTo>
                                  <a:pt x="3235" y="4251"/>
                                </a:lnTo>
                                <a:lnTo>
                                  <a:pt x="3226" y="4247"/>
                                </a:lnTo>
                                <a:lnTo>
                                  <a:pt x="3217" y="4243"/>
                                </a:lnTo>
                                <a:lnTo>
                                  <a:pt x="3209" y="4241"/>
                                </a:lnTo>
                                <a:lnTo>
                                  <a:pt x="3201" y="4240"/>
                                </a:lnTo>
                                <a:lnTo>
                                  <a:pt x="3193" y="4241"/>
                                </a:lnTo>
                                <a:lnTo>
                                  <a:pt x="3187" y="4244"/>
                                </a:lnTo>
                                <a:lnTo>
                                  <a:pt x="3180" y="4248"/>
                                </a:lnTo>
                                <a:lnTo>
                                  <a:pt x="3174" y="4255"/>
                                </a:lnTo>
                                <a:lnTo>
                                  <a:pt x="3170" y="4264"/>
                                </a:lnTo>
                                <a:lnTo>
                                  <a:pt x="3167" y="4272"/>
                                </a:lnTo>
                                <a:lnTo>
                                  <a:pt x="3164" y="4281"/>
                                </a:lnTo>
                                <a:lnTo>
                                  <a:pt x="3162" y="4292"/>
                                </a:lnTo>
                                <a:lnTo>
                                  <a:pt x="3160" y="4314"/>
                                </a:lnTo>
                                <a:lnTo>
                                  <a:pt x="3160" y="4337"/>
                                </a:lnTo>
                                <a:lnTo>
                                  <a:pt x="3161" y="4360"/>
                                </a:lnTo>
                                <a:lnTo>
                                  <a:pt x="3162" y="4383"/>
                                </a:lnTo>
                                <a:lnTo>
                                  <a:pt x="3164" y="4403"/>
                                </a:lnTo>
                                <a:lnTo>
                                  <a:pt x="3164" y="4422"/>
                                </a:lnTo>
                                <a:lnTo>
                                  <a:pt x="3163" y="4446"/>
                                </a:lnTo>
                                <a:lnTo>
                                  <a:pt x="3161" y="4470"/>
                                </a:lnTo>
                                <a:lnTo>
                                  <a:pt x="3159" y="4483"/>
                                </a:lnTo>
                                <a:lnTo>
                                  <a:pt x="3157" y="4494"/>
                                </a:lnTo>
                                <a:lnTo>
                                  <a:pt x="3153" y="4506"/>
                                </a:lnTo>
                                <a:lnTo>
                                  <a:pt x="3149" y="4516"/>
                                </a:lnTo>
                                <a:lnTo>
                                  <a:pt x="3145" y="4527"/>
                                </a:lnTo>
                                <a:lnTo>
                                  <a:pt x="3140" y="4536"/>
                                </a:lnTo>
                                <a:lnTo>
                                  <a:pt x="3133" y="4545"/>
                                </a:lnTo>
                                <a:lnTo>
                                  <a:pt x="3125" y="4554"/>
                                </a:lnTo>
                                <a:lnTo>
                                  <a:pt x="3116" y="4560"/>
                                </a:lnTo>
                                <a:lnTo>
                                  <a:pt x="3105" y="4566"/>
                                </a:lnTo>
                                <a:lnTo>
                                  <a:pt x="3094" y="4571"/>
                                </a:lnTo>
                                <a:lnTo>
                                  <a:pt x="3081" y="4575"/>
                                </a:lnTo>
                                <a:lnTo>
                                  <a:pt x="3064" y="4578"/>
                                </a:lnTo>
                                <a:lnTo>
                                  <a:pt x="3046" y="4580"/>
                                </a:lnTo>
                                <a:lnTo>
                                  <a:pt x="3011" y="4583"/>
                                </a:lnTo>
                                <a:lnTo>
                                  <a:pt x="2975" y="4586"/>
                                </a:lnTo>
                                <a:lnTo>
                                  <a:pt x="2940" y="4589"/>
                                </a:lnTo>
                                <a:lnTo>
                                  <a:pt x="2857" y="4599"/>
                                </a:lnTo>
                                <a:lnTo>
                                  <a:pt x="2815" y="4603"/>
                                </a:lnTo>
                                <a:lnTo>
                                  <a:pt x="2775" y="4607"/>
                                </a:lnTo>
                                <a:lnTo>
                                  <a:pt x="2733" y="4609"/>
                                </a:lnTo>
                                <a:lnTo>
                                  <a:pt x="2691" y="4610"/>
                                </a:lnTo>
                                <a:lnTo>
                                  <a:pt x="2650" y="4608"/>
                                </a:lnTo>
                                <a:lnTo>
                                  <a:pt x="2609" y="4605"/>
                                </a:lnTo>
                                <a:lnTo>
                                  <a:pt x="2561" y="4600"/>
                                </a:lnTo>
                                <a:lnTo>
                                  <a:pt x="2513" y="4592"/>
                                </a:lnTo>
                                <a:lnTo>
                                  <a:pt x="2465" y="4586"/>
                                </a:lnTo>
                                <a:lnTo>
                                  <a:pt x="2416" y="4582"/>
                                </a:lnTo>
                                <a:lnTo>
                                  <a:pt x="2392" y="4581"/>
                                </a:lnTo>
                                <a:lnTo>
                                  <a:pt x="2368" y="4581"/>
                                </a:lnTo>
                                <a:lnTo>
                                  <a:pt x="2344" y="4581"/>
                                </a:lnTo>
                                <a:lnTo>
                                  <a:pt x="2321" y="4583"/>
                                </a:lnTo>
                                <a:lnTo>
                                  <a:pt x="2297" y="4586"/>
                                </a:lnTo>
                                <a:lnTo>
                                  <a:pt x="2273" y="4590"/>
                                </a:lnTo>
                                <a:lnTo>
                                  <a:pt x="2249" y="4596"/>
                                </a:lnTo>
                                <a:lnTo>
                                  <a:pt x="2226" y="4605"/>
                                </a:lnTo>
                                <a:lnTo>
                                  <a:pt x="2205" y="4611"/>
                                </a:lnTo>
                                <a:lnTo>
                                  <a:pt x="2185" y="4616"/>
                                </a:lnTo>
                                <a:lnTo>
                                  <a:pt x="2165" y="4618"/>
                                </a:lnTo>
                                <a:lnTo>
                                  <a:pt x="2147" y="4619"/>
                                </a:lnTo>
                                <a:lnTo>
                                  <a:pt x="2107" y="4621"/>
                                </a:lnTo>
                                <a:lnTo>
                                  <a:pt x="2087" y="4623"/>
                                </a:lnTo>
                                <a:lnTo>
                                  <a:pt x="2065" y="4626"/>
                                </a:lnTo>
                                <a:lnTo>
                                  <a:pt x="2040" y="4631"/>
                                </a:lnTo>
                                <a:lnTo>
                                  <a:pt x="2015" y="4637"/>
                                </a:lnTo>
                                <a:lnTo>
                                  <a:pt x="1990" y="4644"/>
                                </a:lnTo>
                                <a:lnTo>
                                  <a:pt x="1965" y="4652"/>
                                </a:lnTo>
                                <a:lnTo>
                                  <a:pt x="1937" y="4657"/>
                                </a:lnTo>
                                <a:lnTo>
                                  <a:pt x="1907" y="4661"/>
                                </a:lnTo>
                                <a:lnTo>
                                  <a:pt x="1878" y="4664"/>
                                </a:lnTo>
                                <a:lnTo>
                                  <a:pt x="1847" y="4665"/>
                                </a:lnTo>
                                <a:lnTo>
                                  <a:pt x="1787" y="4668"/>
                                </a:lnTo>
                                <a:lnTo>
                                  <a:pt x="1758" y="4672"/>
                                </a:lnTo>
                                <a:lnTo>
                                  <a:pt x="1728" y="4675"/>
                                </a:lnTo>
                                <a:lnTo>
                                  <a:pt x="1705" y="4679"/>
                                </a:lnTo>
                                <a:lnTo>
                                  <a:pt x="1683" y="4683"/>
                                </a:lnTo>
                                <a:lnTo>
                                  <a:pt x="1661" y="4687"/>
                                </a:lnTo>
                                <a:lnTo>
                                  <a:pt x="1638" y="4689"/>
                                </a:lnTo>
                                <a:lnTo>
                                  <a:pt x="1626" y="4690"/>
                                </a:lnTo>
                                <a:lnTo>
                                  <a:pt x="1616" y="4690"/>
                                </a:lnTo>
                                <a:lnTo>
                                  <a:pt x="1604" y="4689"/>
                                </a:lnTo>
                                <a:lnTo>
                                  <a:pt x="1594" y="4688"/>
                                </a:lnTo>
                                <a:lnTo>
                                  <a:pt x="1582" y="4685"/>
                                </a:lnTo>
                                <a:lnTo>
                                  <a:pt x="1572" y="4681"/>
                                </a:lnTo>
                                <a:lnTo>
                                  <a:pt x="1561" y="4676"/>
                                </a:lnTo>
                                <a:lnTo>
                                  <a:pt x="1551" y="4669"/>
                                </a:lnTo>
                                <a:lnTo>
                                  <a:pt x="1543" y="4662"/>
                                </a:lnTo>
                                <a:lnTo>
                                  <a:pt x="1534" y="4655"/>
                                </a:lnTo>
                                <a:lnTo>
                                  <a:pt x="1519" y="4638"/>
                                </a:lnTo>
                                <a:lnTo>
                                  <a:pt x="1511" y="4631"/>
                                </a:lnTo>
                                <a:lnTo>
                                  <a:pt x="1503" y="4624"/>
                                </a:lnTo>
                                <a:lnTo>
                                  <a:pt x="1494" y="4617"/>
                                </a:lnTo>
                                <a:lnTo>
                                  <a:pt x="1483" y="4611"/>
                                </a:lnTo>
                                <a:lnTo>
                                  <a:pt x="1472" y="4607"/>
                                </a:lnTo>
                                <a:lnTo>
                                  <a:pt x="1460" y="4603"/>
                                </a:lnTo>
                                <a:lnTo>
                                  <a:pt x="1436" y="4595"/>
                                </a:lnTo>
                                <a:lnTo>
                                  <a:pt x="1426" y="4591"/>
                                </a:lnTo>
                                <a:lnTo>
                                  <a:pt x="1414" y="4585"/>
                                </a:lnTo>
                                <a:lnTo>
                                  <a:pt x="1405" y="4578"/>
                                </a:lnTo>
                                <a:lnTo>
                                  <a:pt x="1396" y="4568"/>
                                </a:lnTo>
                                <a:lnTo>
                                  <a:pt x="1389" y="4559"/>
                                </a:lnTo>
                                <a:lnTo>
                                  <a:pt x="1383" y="4548"/>
                                </a:lnTo>
                                <a:lnTo>
                                  <a:pt x="1378" y="4539"/>
                                </a:lnTo>
                                <a:lnTo>
                                  <a:pt x="1373" y="4530"/>
                                </a:lnTo>
                                <a:lnTo>
                                  <a:pt x="1365" y="4509"/>
                                </a:lnTo>
                                <a:lnTo>
                                  <a:pt x="1360" y="4488"/>
                                </a:lnTo>
                                <a:lnTo>
                                  <a:pt x="1356" y="4467"/>
                                </a:lnTo>
                                <a:lnTo>
                                  <a:pt x="1353" y="4445"/>
                                </a:lnTo>
                                <a:lnTo>
                                  <a:pt x="1349" y="4400"/>
                                </a:lnTo>
                                <a:lnTo>
                                  <a:pt x="1350" y="4390"/>
                                </a:lnTo>
                                <a:lnTo>
                                  <a:pt x="1352" y="4379"/>
                                </a:lnTo>
                                <a:lnTo>
                                  <a:pt x="1356" y="4369"/>
                                </a:lnTo>
                                <a:lnTo>
                                  <a:pt x="1362" y="4359"/>
                                </a:lnTo>
                                <a:lnTo>
                                  <a:pt x="1371" y="4349"/>
                                </a:lnTo>
                                <a:lnTo>
                                  <a:pt x="1380" y="4340"/>
                                </a:lnTo>
                                <a:lnTo>
                                  <a:pt x="1390" y="4330"/>
                                </a:lnTo>
                                <a:lnTo>
                                  <a:pt x="1401" y="4322"/>
                                </a:lnTo>
                                <a:lnTo>
                                  <a:pt x="1412" y="4315"/>
                                </a:lnTo>
                                <a:lnTo>
                                  <a:pt x="1425" y="4306"/>
                                </a:lnTo>
                                <a:lnTo>
                                  <a:pt x="1449" y="4293"/>
                                </a:lnTo>
                                <a:lnTo>
                                  <a:pt x="1471" y="4282"/>
                                </a:lnTo>
                                <a:lnTo>
                                  <a:pt x="1489" y="4273"/>
                                </a:lnTo>
                                <a:lnTo>
                                  <a:pt x="1511" y="4265"/>
                                </a:lnTo>
                                <a:lnTo>
                                  <a:pt x="1541" y="4253"/>
                                </a:lnTo>
                                <a:lnTo>
                                  <a:pt x="1573" y="4240"/>
                                </a:lnTo>
                                <a:lnTo>
                                  <a:pt x="1590" y="4232"/>
                                </a:lnTo>
                                <a:lnTo>
                                  <a:pt x="1605" y="4224"/>
                                </a:lnTo>
                                <a:lnTo>
                                  <a:pt x="1621" y="4216"/>
                                </a:lnTo>
                                <a:lnTo>
                                  <a:pt x="1634" y="4206"/>
                                </a:lnTo>
                                <a:lnTo>
                                  <a:pt x="1647" y="4196"/>
                                </a:lnTo>
                                <a:lnTo>
                                  <a:pt x="1657" y="4184"/>
                                </a:lnTo>
                                <a:lnTo>
                                  <a:pt x="1662" y="4179"/>
                                </a:lnTo>
                                <a:lnTo>
                                  <a:pt x="1666" y="4173"/>
                                </a:lnTo>
                                <a:lnTo>
                                  <a:pt x="1668" y="4168"/>
                                </a:lnTo>
                                <a:lnTo>
                                  <a:pt x="1670" y="4161"/>
                                </a:lnTo>
                                <a:lnTo>
                                  <a:pt x="1671" y="4154"/>
                                </a:lnTo>
                                <a:lnTo>
                                  <a:pt x="1672" y="4148"/>
                                </a:lnTo>
                                <a:lnTo>
                                  <a:pt x="1671" y="4142"/>
                                </a:lnTo>
                                <a:lnTo>
                                  <a:pt x="1670" y="4134"/>
                                </a:lnTo>
                                <a:lnTo>
                                  <a:pt x="1666" y="4124"/>
                                </a:lnTo>
                                <a:lnTo>
                                  <a:pt x="1662" y="4114"/>
                                </a:lnTo>
                                <a:lnTo>
                                  <a:pt x="1652" y="4095"/>
                                </a:lnTo>
                                <a:lnTo>
                                  <a:pt x="1643" y="4075"/>
                                </a:lnTo>
                                <a:lnTo>
                                  <a:pt x="1639" y="4064"/>
                                </a:lnTo>
                                <a:lnTo>
                                  <a:pt x="1635" y="4054"/>
                                </a:lnTo>
                                <a:lnTo>
                                  <a:pt x="1633" y="4044"/>
                                </a:lnTo>
                                <a:lnTo>
                                  <a:pt x="1632" y="4035"/>
                                </a:lnTo>
                                <a:lnTo>
                                  <a:pt x="1631" y="4015"/>
                                </a:lnTo>
                                <a:lnTo>
                                  <a:pt x="1631" y="3993"/>
                                </a:lnTo>
                                <a:lnTo>
                                  <a:pt x="1633" y="3971"/>
                                </a:lnTo>
                                <a:lnTo>
                                  <a:pt x="1638" y="3923"/>
                                </a:lnTo>
                                <a:lnTo>
                                  <a:pt x="1641" y="3898"/>
                                </a:lnTo>
                                <a:lnTo>
                                  <a:pt x="1642" y="3874"/>
                                </a:lnTo>
                                <a:lnTo>
                                  <a:pt x="1642" y="3863"/>
                                </a:lnTo>
                                <a:lnTo>
                                  <a:pt x="1642" y="3854"/>
                                </a:lnTo>
                                <a:lnTo>
                                  <a:pt x="1640" y="3847"/>
                                </a:lnTo>
                                <a:lnTo>
                                  <a:pt x="1639" y="3842"/>
                                </a:lnTo>
                                <a:lnTo>
                                  <a:pt x="1635" y="3838"/>
                                </a:lnTo>
                                <a:lnTo>
                                  <a:pt x="1633" y="3836"/>
                                </a:lnTo>
                                <a:lnTo>
                                  <a:pt x="1630" y="3835"/>
                                </a:lnTo>
                                <a:lnTo>
                                  <a:pt x="1627" y="3835"/>
                                </a:lnTo>
                                <a:lnTo>
                                  <a:pt x="1621" y="3837"/>
                                </a:lnTo>
                                <a:lnTo>
                                  <a:pt x="1616" y="3841"/>
                                </a:lnTo>
                                <a:lnTo>
                                  <a:pt x="1610" y="3845"/>
                                </a:lnTo>
                                <a:lnTo>
                                  <a:pt x="1602" y="3857"/>
                                </a:lnTo>
                                <a:lnTo>
                                  <a:pt x="1595" y="3867"/>
                                </a:lnTo>
                                <a:lnTo>
                                  <a:pt x="1559" y="3914"/>
                                </a:lnTo>
                                <a:lnTo>
                                  <a:pt x="1524" y="3961"/>
                                </a:lnTo>
                                <a:lnTo>
                                  <a:pt x="1494" y="4002"/>
                                </a:lnTo>
                                <a:lnTo>
                                  <a:pt x="1485" y="4013"/>
                                </a:lnTo>
                                <a:lnTo>
                                  <a:pt x="1478" y="4027"/>
                                </a:lnTo>
                                <a:lnTo>
                                  <a:pt x="1472" y="4040"/>
                                </a:lnTo>
                                <a:lnTo>
                                  <a:pt x="1465" y="4054"/>
                                </a:lnTo>
                                <a:lnTo>
                                  <a:pt x="1455" y="4082"/>
                                </a:lnTo>
                                <a:lnTo>
                                  <a:pt x="1445" y="4110"/>
                                </a:lnTo>
                                <a:lnTo>
                                  <a:pt x="1432" y="4139"/>
                                </a:lnTo>
                                <a:lnTo>
                                  <a:pt x="1417" y="4170"/>
                                </a:lnTo>
                                <a:lnTo>
                                  <a:pt x="1402" y="4200"/>
                                </a:lnTo>
                                <a:lnTo>
                                  <a:pt x="1384" y="4229"/>
                                </a:lnTo>
                                <a:lnTo>
                                  <a:pt x="1364" y="4257"/>
                                </a:lnTo>
                                <a:lnTo>
                                  <a:pt x="1344" y="4283"/>
                                </a:lnTo>
                                <a:lnTo>
                                  <a:pt x="1321" y="4308"/>
                                </a:lnTo>
                                <a:lnTo>
                                  <a:pt x="1310" y="4320"/>
                                </a:lnTo>
                                <a:lnTo>
                                  <a:pt x="1299" y="4331"/>
                                </a:lnTo>
                                <a:lnTo>
                                  <a:pt x="1278" y="4349"/>
                                </a:lnTo>
                                <a:lnTo>
                                  <a:pt x="1257" y="4367"/>
                                </a:lnTo>
                                <a:lnTo>
                                  <a:pt x="1234" y="4385"/>
                                </a:lnTo>
                                <a:lnTo>
                                  <a:pt x="1211" y="4401"/>
                                </a:lnTo>
                                <a:lnTo>
                                  <a:pt x="1187" y="4417"/>
                                </a:lnTo>
                                <a:lnTo>
                                  <a:pt x="1164" y="4432"/>
                                </a:lnTo>
                                <a:lnTo>
                                  <a:pt x="1139" y="4444"/>
                                </a:lnTo>
                                <a:lnTo>
                                  <a:pt x="1114" y="4457"/>
                                </a:lnTo>
                                <a:lnTo>
                                  <a:pt x="1087" y="4467"/>
                                </a:lnTo>
                                <a:lnTo>
                                  <a:pt x="1060" y="4476"/>
                                </a:lnTo>
                                <a:lnTo>
                                  <a:pt x="1034" y="4484"/>
                                </a:lnTo>
                                <a:lnTo>
                                  <a:pt x="1021" y="4487"/>
                                </a:lnTo>
                                <a:lnTo>
                                  <a:pt x="1007" y="4490"/>
                                </a:lnTo>
                                <a:lnTo>
                                  <a:pt x="995" y="4492"/>
                                </a:lnTo>
                                <a:lnTo>
                                  <a:pt x="981" y="4492"/>
                                </a:lnTo>
                                <a:lnTo>
                                  <a:pt x="968" y="4492"/>
                                </a:lnTo>
                                <a:lnTo>
                                  <a:pt x="955" y="4490"/>
                                </a:lnTo>
                                <a:lnTo>
                                  <a:pt x="947" y="4489"/>
                                </a:lnTo>
                                <a:lnTo>
                                  <a:pt x="940" y="4486"/>
                                </a:lnTo>
                                <a:lnTo>
                                  <a:pt x="933" y="4483"/>
                                </a:lnTo>
                                <a:lnTo>
                                  <a:pt x="927" y="4479"/>
                                </a:lnTo>
                                <a:lnTo>
                                  <a:pt x="915" y="4470"/>
                                </a:lnTo>
                                <a:lnTo>
                                  <a:pt x="904" y="4459"/>
                                </a:lnTo>
                                <a:lnTo>
                                  <a:pt x="897" y="4451"/>
                                </a:lnTo>
                                <a:lnTo>
                                  <a:pt x="890" y="4445"/>
                                </a:lnTo>
                                <a:lnTo>
                                  <a:pt x="881" y="4441"/>
                                </a:lnTo>
                                <a:lnTo>
                                  <a:pt x="873" y="4437"/>
                                </a:lnTo>
                                <a:lnTo>
                                  <a:pt x="865" y="4434"/>
                                </a:lnTo>
                                <a:lnTo>
                                  <a:pt x="855" y="4432"/>
                                </a:lnTo>
                                <a:lnTo>
                                  <a:pt x="846" y="4431"/>
                                </a:lnTo>
                                <a:lnTo>
                                  <a:pt x="836" y="4429"/>
                                </a:lnTo>
                                <a:lnTo>
                                  <a:pt x="827" y="4429"/>
                                </a:lnTo>
                                <a:lnTo>
                                  <a:pt x="817" y="4428"/>
                                </a:lnTo>
                                <a:lnTo>
                                  <a:pt x="808" y="4426"/>
                                </a:lnTo>
                                <a:lnTo>
                                  <a:pt x="800" y="4423"/>
                                </a:lnTo>
                                <a:lnTo>
                                  <a:pt x="793" y="4418"/>
                                </a:lnTo>
                                <a:lnTo>
                                  <a:pt x="787" y="4412"/>
                                </a:lnTo>
                                <a:lnTo>
                                  <a:pt x="782" y="4404"/>
                                </a:lnTo>
                                <a:lnTo>
                                  <a:pt x="780" y="4394"/>
                                </a:lnTo>
                                <a:lnTo>
                                  <a:pt x="778" y="4385"/>
                                </a:lnTo>
                                <a:lnTo>
                                  <a:pt x="776" y="4375"/>
                                </a:lnTo>
                                <a:lnTo>
                                  <a:pt x="773" y="4366"/>
                                </a:lnTo>
                                <a:lnTo>
                                  <a:pt x="770" y="4362"/>
                                </a:lnTo>
                                <a:lnTo>
                                  <a:pt x="766" y="4359"/>
                                </a:lnTo>
                                <a:lnTo>
                                  <a:pt x="762" y="4354"/>
                                </a:lnTo>
                                <a:lnTo>
                                  <a:pt x="758" y="4351"/>
                                </a:lnTo>
                                <a:lnTo>
                                  <a:pt x="749" y="4347"/>
                                </a:lnTo>
                                <a:lnTo>
                                  <a:pt x="738" y="4342"/>
                                </a:lnTo>
                                <a:lnTo>
                                  <a:pt x="733" y="4339"/>
                                </a:lnTo>
                                <a:lnTo>
                                  <a:pt x="729" y="4336"/>
                                </a:lnTo>
                                <a:lnTo>
                                  <a:pt x="725" y="4331"/>
                                </a:lnTo>
                                <a:lnTo>
                                  <a:pt x="721" y="4326"/>
                                </a:lnTo>
                                <a:lnTo>
                                  <a:pt x="714" y="4315"/>
                                </a:lnTo>
                                <a:lnTo>
                                  <a:pt x="709" y="4303"/>
                                </a:lnTo>
                                <a:lnTo>
                                  <a:pt x="706" y="4291"/>
                                </a:lnTo>
                                <a:lnTo>
                                  <a:pt x="705" y="4278"/>
                                </a:lnTo>
                                <a:lnTo>
                                  <a:pt x="706" y="4267"/>
                                </a:lnTo>
                                <a:lnTo>
                                  <a:pt x="708" y="4255"/>
                                </a:lnTo>
                                <a:lnTo>
                                  <a:pt x="713" y="4244"/>
                                </a:lnTo>
                                <a:lnTo>
                                  <a:pt x="720" y="4232"/>
                                </a:lnTo>
                                <a:lnTo>
                                  <a:pt x="727" y="4222"/>
                                </a:lnTo>
                                <a:lnTo>
                                  <a:pt x="735" y="4212"/>
                                </a:lnTo>
                                <a:lnTo>
                                  <a:pt x="745" y="4202"/>
                                </a:lnTo>
                                <a:lnTo>
                                  <a:pt x="764" y="4183"/>
                                </a:lnTo>
                                <a:lnTo>
                                  <a:pt x="784" y="4164"/>
                                </a:lnTo>
                                <a:lnTo>
                                  <a:pt x="803" y="4147"/>
                                </a:lnTo>
                                <a:lnTo>
                                  <a:pt x="811" y="4138"/>
                                </a:lnTo>
                                <a:lnTo>
                                  <a:pt x="819" y="4130"/>
                                </a:lnTo>
                                <a:lnTo>
                                  <a:pt x="829" y="4114"/>
                                </a:lnTo>
                                <a:lnTo>
                                  <a:pt x="841" y="4101"/>
                                </a:lnTo>
                                <a:lnTo>
                                  <a:pt x="846" y="4094"/>
                                </a:lnTo>
                                <a:lnTo>
                                  <a:pt x="853" y="4088"/>
                                </a:lnTo>
                                <a:lnTo>
                                  <a:pt x="860" y="4083"/>
                                </a:lnTo>
                                <a:lnTo>
                                  <a:pt x="869" y="4079"/>
                                </a:lnTo>
                                <a:lnTo>
                                  <a:pt x="876" y="4076"/>
                                </a:lnTo>
                                <a:lnTo>
                                  <a:pt x="883" y="4074"/>
                                </a:lnTo>
                                <a:lnTo>
                                  <a:pt x="899" y="4071"/>
                                </a:lnTo>
                                <a:lnTo>
                                  <a:pt x="915" y="4067"/>
                                </a:lnTo>
                                <a:lnTo>
                                  <a:pt x="930" y="4064"/>
                                </a:lnTo>
                                <a:lnTo>
                                  <a:pt x="942" y="4061"/>
                                </a:lnTo>
                                <a:lnTo>
                                  <a:pt x="953" y="4056"/>
                                </a:lnTo>
                                <a:lnTo>
                                  <a:pt x="964" y="4049"/>
                                </a:lnTo>
                                <a:lnTo>
                                  <a:pt x="972" y="4041"/>
                                </a:lnTo>
                                <a:lnTo>
                                  <a:pt x="980" y="4033"/>
                                </a:lnTo>
                                <a:lnTo>
                                  <a:pt x="988" y="4024"/>
                                </a:lnTo>
                                <a:lnTo>
                                  <a:pt x="995" y="4014"/>
                                </a:lnTo>
                                <a:lnTo>
                                  <a:pt x="1000" y="4004"/>
                                </a:lnTo>
                                <a:lnTo>
                                  <a:pt x="1005" y="3992"/>
                                </a:lnTo>
                                <a:lnTo>
                                  <a:pt x="1010" y="3981"/>
                                </a:lnTo>
                                <a:lnTo>
                                  <a:pt x="1014" y="3969"/>
                                </a:lnTo>
                                <a:lnTo>
                                  <a:pt x="1017" y="3958"/>
                                </a:lnTo>
                                <a:lnTo>
                                  <a:pt x="1021" y="3934"/>
                                </a:lnTo>
                                <a:lnTo>
                                  <a:pt x="1023" y="3910"/>
                                </a:lnTo>
                                <a:lnTo>
                                  <a:pt x="1027" y="3871"/>
                                </a:lnTo>
                                <a:lnTo>
                                  <a:pt x="1029" y="3853"/>
                                </a:lnTo>
                                <a:lnTo>
                                  <a:pt x="1032" y="3834"/>
                                </a:lnTo>
                                <a:lnTo>
                                  <a:pt x="1037" y="3814"/>
                                </a:lnTo>
                                <a:lnTo>
                                  <a:pt x="1042" y="3795"/>
                                </a:lnTo>
                                <a:lnTo>
                                  <a:pt x="1048" y="3777"/>
                                </a:lnTo>
                                <a:lnTo>
                                  <a:pt x="1055" y="3760"/>
                                </a:lnTo>
                                <a:lnTo>
                                  <a:pt x="1068" y="3734"/>
                                </a:lnTo>
                                <a:lnTo>
                                  <a:pt x="1080" y="3710"/>
                                </a:lnTo>
                                <a:lnTo>
                                  <a:pt x="1094" y="3683"/>
                                </a:lnTo>
                                <a:lnTo>
                                  <a:pt x="1106" y="3657"/>
                                </a:lnTo>
                                <a:lnTo>
                                  <a:pt x="1098" y="3662"/>
                                </a:lnTo>
                                <a:lnTo>
                                  <a:pt x="1092" y="3666"/>
                                </a:lnTo>
                                <a:lnTo>
                                  <a:pt x="1079" y="3677"/>
                                </a:lnTo>
                                <a:lnTo>
                                  <a:pt x="1068" y="3691"/>
                                </a:lnTo>
                                <a:lnTo>
                                  <a:pt x="1056" y="3705"/>
                                </a:lnTo>
                                <a:lnTo>
                                  <a:pt x="1035" y="3735"/>
                                </a:lnTo>
                                <a:lnTo>
                                  <a:pt x="1023" y="3748"/>
                                </a:lnTo>
                                <a:lnTo>
                                  <a:pt x="1012" y="3761"/>
                                </a:lnTo>
                                <a:lnTo>
                                  <a:pt x="993" y="3778"/>
                                </a:lnTo>
                                <a:lnTo>
                                  <a:pt x="975" y="3796"/>
                                </a:lnTo>
                                <a:lnTo>
                                  <a:pt x="955" y="3812"/>
                                </a:lnTo>
                                <a:lnTo>
                                  <a:pt x="946" y="3819"/>
                                </a:lnTo>
                                <a:lnTo>
                                  <a:pt x="935" y="3826"/>
                                </a:lnTo>
                                <a:lnTo>
                                  <a:pt x="925" y="3832"/>
                                </a:lnTo>
                                <a:lnTo>
                                  <a:pt x="915" y="3837"/>
                                </a:lnTo>
                                <a:lnTo>
                                  <a:pt x="903" y="3842"/>
                                </a:lnTo>
                                <a:lnTo>
                                  <a:pt x="892" y="3845"/>
                                </a:lnTo>
                                <a:lnTo>
                                  <a:pt x="880" y="3848"/>
                                </a:lnTo>
                                <a:lnTo>
                                  <a:pt x="868" y="3849"/>
                                </a:lnTo>
                                <a:lnTo>
                                  <a:pt x="854" y="3850"/>
                                </a:lnTo>
                                <a:lnTo>
                                  <a:pt x="842" y="3849"/>
                                </a:lnTo>
                                <a:lnTo>
                                  <a:pt x="817" y="3847"/>
                                </a:lnTo>
                                <a:lnTo>
                                  <a:pt x="790" y="3845"/>
                                </a:lnTo>
                                <a:lnTo>
                                  <a:pt x="740" y="3842"/>
                                </a:lnTo>
                                <a:lnTo>
                                  <a:pt x="714" y="3840"/>
                                </a:lnTo>
                                <a:lnTo>
                                  <a:pt x="689" y="3835"/>
                                </a:lnTo>
                                <a:lnTo>
                                  <a:pt x="665" y="3829"/>
                                </a:lnTo>
                                <a:lnTo>
                                  <a:pt x="653" y="3825"/>
                                </a:lnTo>
                                <a:lnTo>
                                  <a:pt x="641" y="3820"/>
                                </a:lnTo>
                                <a:lnTo>
                                  <a:pt x="632" y="3816"/>
                                </a:lnTo>
                                <a:lnTo>
                                  <a:pt x="622" y="3810"/>
                                </a:lnTo>
                                <a:lnTo>
                                  <a:pt x="613" y="3805"/>
                                </a:lnTo>
                                <a:lnTo>
                                  <a:pt x="605" y="3798"/>
                                </a:lnTo>
                                <a:lnTo>
                                  <a:pt x="590" y="3784"/>
                                </a:lnTo>
                                <a:lnTo>
                                  <a:pt x="576" y="3768"/>
                                </a:lnTo>
                                <a:lnTo>
                                  <a:pt x="563" y="3751"/>
                                </a:lnTo>
                                <a:lnTo>
                                  <a:pt x="552" y="3734"/>
                                </a:lnTo>
                                <a:lnTo>
                                  <a:pt x="529" y="3697"/>
                                </a:lnTo>
                                <a:lnTo>
                                  <a:pt x="521" y="3683"/>
                                </a:lnTo>
                                <a:lnTo>
                                  <a:pt x="513" y="3670"/>
                                </a:lnTo>
                                <a:lnTo>
                                  <a:pt x="507" y="3655"/>
                                </a:lnTo>
                                <a:lnTo>
                                  <a:pt x="501" y="3642"/>
                                </a:lnTo>
                                <a:lnTo>
                                  <a:pt x="497" y="3628"/>
                                </a:lnTo>
                                <a:lnTo>
                                  <a:pt x="494" y="3616"/>
                                </a:lnTo>
                                <a:lnTo>
                                  <a:pt x="492" y="3602"/>
                                </a:lnTo>
                                <a:lnTo>
                                  <a:pt x="491" y="3590"/>
                                </a:lnTo>
                                <a:lnTo>
                                  <a:pt x="492" y="3576"/>
                                </a:lnTo>
                                <a:lnTo>
                                  <a:pt x="495" y="3564"/>
                                </a:lnTo>
                                <a:lnTo>
                                  <a:pt x="499" y="3551"/>
                                </a:lnTo>
                                <a:lnTo>
                                  <a:pt x="505" y="3540"/>
                                </a:lnTo>
                                <a:lnTo>
                                  <a:pt x="513" y="3527"/>
                                </a:lnTo>
                                <a:lnTo>
                                  <a:pt x="522" y="3514"/>
                                </a:lnTo>
                                <a:lnTo>
                                  <a:pt x="534" y="3503"/>
                                </a:lnTo>
                                <a:lnTo>
                                  <a:pt x="547" y="3492"/>
                                </a:lnTo>
                                <a:lnTo>
                                  <a:pt x="568" y="3473"/>
                                </a:lnTo>
                                <a:lnTo>
                                  <a:pt x="590" y="3454"/>
                                </a:lnTo>
                                <a:lnTo>
                                  <a:pt x="602" y="3446"/>
                                </a:lnTo>
                                <a:lnTo>
                                  <a:pt x="613" y="3437"/>
                                </a:lnTo>
                                <a:lnTo>
                                  <a:pt x="626" y="3431"/>
                                </a:lnTo>
                                <a:lnTo>
                                  <a:pt x="638" y="3425"/>
                                </a:lnTo>
                                <a:lnTo>
                                  <a:pt x="645" y="3423"/>
                                </a:lnTo>
                                <a:lnTo>
                                  <a:pt x="652" y="3421"/>
                                </a:lnTo>
                                <a:lnTo>
                                  <a:pt x="666" y="3420"/>
                                </a:lnTo>
                                <a:lnTo>
                                  <a:pt x="680" y="3420"/>
                                </a:lnTo>
                                <a:lnTo>
                                  <a:pt x="694" y="3421"/>
                                </a:lnTo>
                                <a:lnTo>
                                  <a:pt x="708" y="3423"/>
                                </a:lnTo>
                                <a:lnTo>
                                  <a:pt x="722" y="3424"/>
                                </a:lnTo>
                                <a:lnTo>
                                  <a:pt x="736" y="3423"/>
                                </a:lnTo>
                                <a:lnTo>
                                  <a:pt x="750" y="3421"/>
                                </a:lnTo>
                                <a:lnTo>
                                  <a:pt x="761" y="3416"/>
                                </a:lnTo>
                                <a:lnTo>
                                  <a:pt x="770" y="3411"/>
                                </a:lnTo>
                                <a:lnTo>
                                  <a:pt x="776" y="3405"/>
                                </a:lnTo>
                                <a:lnTo>
                                  <a:pt x="780" y="3398"/>
                                </a:lnTo>
                                <a:lnTo>
                                  <a:pt x="782" y="3389"/>
                                </a:lnTo>
                                <a:lnTo>
                                  <a:pt x="784" y="3380"/>
                                </a:lnTo>
                                <a:lnTo>
                                  <a:pt x="788" y="3359"/>
                                </a:lnTo>
                                <a:lnTo>
                                  <a:pt x="793" y="3336"/>
                                </a:lnTo>
                                <a:lnTo>
                                  <a:pt x="798" y="3313"/>
                                </a:lnTo>
                                <a:lnTo>
                                  <a:pt x="802" y="3289"/>
                                </a:lnTo>
                                <a:lnTo>
                                  <a:pt x="803" y="3278"/>
                                </a:lnTo>
                                <a:lnTo>
                                  <a:pt x="804" y="3266"/>
                                </a:lnTo>
                                <a:lnTo>
                                  <a:pt x="804" y="3245"/>
                                </a:lnTo>
                                <a:lnTo>
                                  <a:pt x="803" y="3220"/>
                                </a:lnTo>
                                <a:lnTo>
                                  <a:pt x="800" y="3192"/>
                                </a:lnTo>
                                <a:lnTo>
                                  <a:pt x="797" y="3164"/>
                                </a:lnTo>
                                <a:lnTo>
                                  <a:pt x="790" y="3137"/>
                                </a:lnTo>
                                <a:lnTo>
                                  <a:pt x="787" y="3123"/>
                                </a:lnTo>
                                <a:lnTo>
                                  <a:pt x="783" y="3112"/>
                                </a:lnTo>
                                <a:lnTo>
                                  <a:pt x="778" y="3100"/>
                                </a:lnTo>
                                <a:lnTo>
                                  <a:pt x="773" y="3090"/>
                                </a:lnTo>
                                <a:lnTo>
                                  <a:pt x="765" y="3081"/>
                                </a:lnTo>
                                <a:lnTo>
                                  <a:pt x="759" y="3074"/>
                                </a:lnTo>
                                <a:lnTo>
                                  <a:pt x="683" y="3008"/>
                                </a:lnTo>
                                <a:lnTo>
                                  <a:pt x="654" y="2983"/>
                                </a:lnTo>
                                <a:lnTo>
                                  <a:pt x="625" y="2958"/>
                                </a:lnTo>
                                <a:lnTo>
                                  <a:pt x="597" y="2932"/>
                                </a:lnTo>
                                <a:lnTo>
                                  <a:pt x="570" y="2906"/>
                                </a:lnTo>
                                <a:lnTo>
                                  <a:pt x="552" y="2885"/>
                                </a:lnTo>
                                <a:lnTo>
                                  <a:pt x="534" y="2863"/>
                                </a:lnTo>
                                <a:lnTo>
                                  <a:pt x="517" y="2840"/>
                                </a:lnTo>
                                <a:lnTo>
                                  <a:pt x="503" y="2816"/>
                                </a:lnTo>
                                <a:lnTo>
                                  <a:pt x="488" y="2792"/>
                                </a:lnTo>
                                <a:lnTo>
                                  <a:pt x="475" y="2768"/>
                                </a:lnTo>
                                <a:lnTo>
                                  <a:pt x="450" y="2718"/>
                                </a:lnTo>
                                <a:lnTo>
                                  <a:pt x="426" y="2667"/>
                                </a:lnTo>
                                <a:lnTo>
                                  <a:pt x="401" y="2616"/>
                                </a:lnTo>
                                <a:lnTo>
                                  <a:pt x="389" y="2591"/>
                                </a:lnTo>
                                <a:lnTo>
                                  <a:pt x="376" y="2567"/>
                                </a:lnTo>
                                <a:lnTo>
                                  <a:pt x="362" y="2542"/>
                                </a:lnTo>
                                <a:lnTo>
                                  <a:pt x="347" y="2519"/>
                                </a:lnTo>
                                <a:lnTo>
                                  <a:pt x="335" y="2498"/>
                                </a:lnTo>
                                <a:lnTo>
                                  <a:pt x="323" y="2478"/>
                                </a:lnTo>
                                <a:lnTo>
                                  <a:pt x="314" y="2458"/>
                                </a:lnTo>
                                <a:lnTo>
                                  <a:pt x="305" y="2437"/>
                                </a:lnTo>
                                <a:lnTo>
                                  <a:pt x="298" y="2415"/>
                                </a:lnTo>
                                <a:lnTo>
                                  <a:pt x="293" y="2393"/>
                                </a:lnTo>
                                <a:lnTo>
                                  <a:pt x="290" y="2370"/>
                                </a:lnTo>
                                <a:lnTo>
                                  <a:pt x="287" y="2346"/>
                                </a:lnTo>
                                <a:lnTo>
                                  <a:pt x="287" y="2324"/>
                                </a:lnTo>
                                <a:lnTo>
                                  <a:pt x="287" y="2301"/>
                                </a:lnTo>
                                <a:lnTo>
                                  <a:pt x="289" y="2254"/>
                                </a:lnTo>
                                <a:lnTo>
                                  <a:pt x="290" y="2231"/>
                                </a:lnTo>
                                <a:lnTo>
                                  <a:pt x="290" y="2208"/>
                                </a:lnTo>
                                <a:lnTo>
                                  <a:pt x="288" y="2185"/>
                                </a:lnTo>
                                <a:lnTo>
                                  <a:pt x="284" y="2163"/>
                                </a:lnTo>
                                <a:lnTo>
                                  <a:pt x="269" y="2087"/>
                                </a:lnTo>
                                <a:lnTo>
                                  <a:pt x="262" y="2049"/>
                                </a:lnTo>
                                <a:lnTo>
                                  <a:pt x="255" y="2010"/>
                                </a:lnTo>
                                <a:lnTo>
                                  <a:pt x="250" y="1970"/>
                                </a:lnTo>
                                <a:lnTo>
                                  <a:pt x="247" y="1931"/>
                                </a:lnTo>
                                <a:lnTo>
                                  <a:pt x="246" y="1892"/>
                                </a:lnTo>
                                <a:lnTo>
                                  <a:pt x="246" y="1872"/>
                                </a:lnTo>
                                <a:lnTo>
                                  <a:pt x="247" y="1853"/>
                                </a:lnTo>
                                <a:lnTo>
                                  <a:pt x="249" y="1839"/>
                                </a:lnTo>
                                <a:lnTo>
                                  <a:pt x="251" y="1824"/>
                                </a:lnTo>
                                <a:lnTo>
                                  <a:pt x="256" y="1796"/>
                                </a:lnTo>
                                <a:lnTo>
                                  <a:pt x="264" y="1767"/>
                                </a:lnTo>
                                <a:lnTo>
                                  <a:pt x="273" y="1740"/>
                                </a:lnTo>
                                <a:lnTo>
                                  <a:pt x="291" y="1683"/>
                                </a:lnTo>
                                <a:lnTo>
                                  <a:pt x="300" y="1655"/>
                                </a:lnTo>
                                <a:lnTo>
                                  <a:pt x="307" y="1627"/>
                                </a:lnTo>
                                <a:lnTo>
                                  <a:pt x="313" y="1599"/>
                                </a:lnTo>
                                <a:lnTo>
                                  <a:pt x="316" y="1571"/>
                                </a:lnTo>
                                <a:lnTo>
                                  <a:pt x="322" y="1513"/>
                                </a:lnTo>
                                <a:lnTo>
                                  <a:pt x="326" y="1485"/>
                                </a:lnTo>
                                <a:lnTo>
                                  <a:pt x="332" y="1457"/>
                                </a:lnTo>
                                <a:lnTo>
                                  <a:pt x="336" y="1443"/>
                                </a:lnTo>
                                <a:lnTo>
                                  <a:pt x="341" y="1430"/>
                                </a:lnTo>
                                <a:lnTo>
                                  <a:pt x="345" y="1416"/>
                                </a:lnTo>
                                <a:lnTo>
                                  <a:pt x="351" y="1404"/>
                                </a:lnTo>
                                <a:lnTo>
                                  <a:pt x="366" y="1372"/>
                                </a:lnTo>
                                <a:lnTo>
                                  <a:pt x="371" y="1359"/>
                                </a:lnTo>
                                <a:lnTo>
                                  <a:pt x="375" y="1345"/>
                                </a:lnTo>
                                <a:lnTo>
                                  <a:pt x="379" y="1334"/>
                                </a:lnTo>
                                <a:lnTo>
                                  <a:pt x="381" y="1321"/>
                                </a:lnTo>
                                <a:lnTo>
                                  <a:pt x="384" y="1311"/>
                                </a:lnTo>
                                <a:lnTo>
                                  <a:pt x="385" y="1299"/>
                                </a:lnTo>
                                <a:lnTo>
                                  <a:pt x="372" y="1309"/>
                                </a:lnTo>
                                <a:lnTo>
                                  <a:pt x="361" y="1319"/>
                                </a:lnTo>
                                <a:lnTo>
                                  <a:pt x="346" y="1334"/>
                                </a:lnTo>
                                <a:lnTo>
                                  <a:pt x="331" y="1350"/>
                                </a:lnTo>
                                <a:lnTo>
                                  <a:pt x="304" y="1381"/>
                                </a:lnTo>
                                <a:lnTo>
                                  <a:pt x="253" y="1444"/>
                                </a:lnTo>
                                <a:lnTo>
                                  <a:pt x="229" y="1475"/>
                                </a:lnTo>
                                <a:lnTo>
                                  <a:pt x="216" y="1488"/>
                                </a:lnTo>
                                <a:lnTo>
                                  <a:pt x="201" y="1502"/>
                                </a:lnTo>
                                <a:lnTo>
                                  <a:pt x="183" y="1514"/>
                                </a:lnTo>
                                <a:lnTo>
                                  <a:pt x="166" y="1527"/>
                                </a:lnTo>
                                <a:lnTo>
                                  <a:pt x="148" y="1539"/>
                                </a:lnTo>
                                <a:lnTo>
                                  <a:pt x="139" y="1547"/>
                                </a:lnTo>
                                <a:lnTo>
                                  <a:pt x="132" y="1554"/>
                                </a:lnTo>
                                <a:lnTo>
                                  <a:pt x="142" y="1541"/>
                                </a:lnTo>
                                <a:lnTo>
                                  <a:pt x="152" y="1530"/>
                                </a:lnTo>
                                <a:lnTo>
                                  <a:pt x="163" y="1521"/>
                                </a:lnTo>
                                <a:lnTo>
                                  <a:pt x="174" y="1512"/>
                                </a:lnTo>
                                <a:lnTo>
                                  <a:pt x="195" y="1497"/>
                                </a:lnTo>
                                <a:lnTo>
                                  <a:pt x="204" y="1488"/>
                                </a:lnTo>
                                <a:lnTo>
                                  <a:pt x="212" y="1479"/>
                                </a:lnTo>
                                <a:lnTo>
                                  <a:pt x="249" y="1428"/>
                                </a:lnTo>
                                <a:lnTo>
                                  <a:pt x="269" y="1402"/>
                                </a:lnTo>
                                <a:lnTo>
                                  <a:pt x="289" y="1377"/>
                                </a:lnTo>
                                <a:lnTo>
                                  <a:pt x="311" y="1352"/>
                                </a:lnTo>
                                <a:lnTo>
                                  <a:pt x="334" y="1328"/>
                                </a:lnTo>
                                <a:lnTo>
                                  <a:pt x="346" y="1317"/>
                                </a:lnTo>
                                <a:lnTo>
                                  <a:pt x="358" y="1306"/>
                                </a:lnTo>
                                <a:lnTo>
                                  <a:pt x="371" y="1296"/>
                                </a:lnTo>
                                <a:lnTo>
                                  <a:pt x="384" y="1287"/>
                                </a:lnTo>
                                <a:lnTo>
                                  <a:pt x="383" y="1275"/>
                                </a:lnTo>
                                <a:lnTo>
                                  <a:pt x="380" y="1264"/>
                                </a:lnTo>
                                <a:lnTo>
                                  <a:pt x="376" y="1252"/>
                                </a:lnTo>
                                <a:lnTo>
                                  <a:pt x="372" y="1240"/>
                                </a:lnTo>
                                <a:lnTo>
                                  <a:pt x="352" y="12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 contourW="12700">
                            <a:contourClr>
                              <a:srgbClr val="FFFFFF"/>
                            </a:contourClr>
                          </a:sp3d>
                        </wps:bodyPr>
                      </wps:wsp>
                      <wps:wsp>
                        <wps:cNvPr id="311" name="KSO_Shape"/>
                        <wps:cNvSpPr>
                          <a:spLocks noChangeAspect="1"/>
                        </wps:cNvSpPr>
                        <wps:spPr bwMode="auto">
                          <a:xfrm>
                            <a:off x="23405" y="3589"/>
                            <a:ext cx="784" cy="602"/>
                          </a:xfrm>
                          <a:custGeom>
                            <a:avLst/>
                            <a:gdLst>
                              <a:gd name="T0" fmla="*/ 2147483646 w 195"/>
                              <a:gd name="T1" fmla="*/ 2147483646 h 150"/>
                              <a:gd name="T2" fmla="*/ 2147483646 w 195"/>
                              <a:gd name="T3" fmla="*/ 2147483646 h 150"/>
                              <a:gd name="T4" fmla="*/ 2147483646 w 195"/>
                              <a:gd name="T5" fmla="*/ 2147483646 h 150"/>
                              <a:gd name="T6" fmla="*/ 2147483646 w 195"/>
                              <a:gd name="T7" fmla="*/ 2147483646 h 150"/>
                              <a:gd name="T8" fmla="*/ 2147483646 w 195"/>
                              <a:gd name="T9" fmla="*/ 2147483646 h 150"/>
                              <a:gd name="T10" fmla="*/ 2147483646 w 195"/>
                              <a:gd name="T11" fmla="*/ 2147483646 h 150"/>
                              <a:gd name="T12" fmla="*/ 2147483646 w 195"/>
                              <a:gd name="T13" fmla="*/ 2147483646 h 150"/>
                              <a:gd name="T14" fmla="*/ 2147483646 w 195"/>
                              <a:gd name="T15" fmla="*/ 2147483646 h 150"/>
                              <a:gd name="T16" fmla="*/ 2147483646 w 195"/>
                              <a:gd name="T17" fmla="*/ 2147483646 h 150"/>
                              <a:gd name="T18" fmla="*/ 2147483646 w 195"/>
                              <a:gd name="T19" fmla="*/ 2147483646 h 150"/>
                              <a:gd name="T20" fmla="*/ 2147483646 w 195"/>
                              <a:gd name="T21" fmla="*/ 2147483646 h 150"/>
                              <a:gd name="T22" fmla="*/ 2147483646 w 195"/>
                              <a:gd name="T23" fmla="*/ 2147483646 h 150"/>
                              <a:gd name="T24" fmla="*/ 2147483646 w 195"/>
                              <a:gd name="T25" fmla="*/ 2147483646 h 150"/>
                              <a:gd name="T26" fmla="*/ 2147483646 w 195"/>
                              <a:gd name="T27" fmla="*/ 2147483646 h 150"/>
                              <a:gd name="T28" fmla="*/ 2147483646 w 195"/>
                              <a:gd name="T29" fmla="*/ 2147483646 h 150"/>
                              <a:gd name="T30" fmla="*/ 2147483646 w 195"/>
                              <a:gd name="T31" fmla="*/ 2147483646 h 150"/>
                              <a:gd name="T32" fmla="*/ 2147483646 w 195"/>
                              <a:gd name="T33" fmla="*/ 2147483646 h 150"/>
                              <a:gd name="T34" fmla="*/ 2147483646 w 195"/>
                              <a:gd name="T35" fmla="*/ 2147483646 h 150"/>
                              <a:gd name="T36" fmla="*/ 2147483646 w 195"/>
                              <a:gd name="T37" fmla="*/ 2147483646 h 150"/>
                              <a:gd name="T38" fmla="*/ 2147483646 w 195"/>
                              <a:gd name="T39" fmla="*/ 2147483646 h 150"/>
                              <a:gd name="T40" fmla="*/ 2147483646 w 195"/>
                              <a:gd name="T41" fmla="*/ 2147483646 h 150"/>
                              <a:gd name="T42" fmla="*/ 2147483646 w 195"/>
                              <a:gd name="T43" fmla="*/ 2147483646 h 150"/>
                              <a:gd name="T44" fmla="*/ 2147483646 w 195"/>
                              <a:gd name="T45" fmla="*/ 2147483646 h 150"/>
                              <a:gd name="T46" fmla="*/ 2147483646 w 195"/>
                              <a:gd name="T47" fmla="*/ 2147483646 h 150"/>
                              <a:gd name="T48" fmla="*/ 2147483646 w 195"/>
                              <a:gd name="T49" fmla="*/ 2147483646 h 150"/>
                              <a:gd name="T50" fmla="*/ 2147483646 w 195"/>
                              <a:gd name="T51" fmla="*/ 2147483646 h 150"/>
                              <a:gd name="T52" fmla="*/ 2147483646 w 195"/>
                              <a:gd name="T53" fmla="*/ 2147483646 h 150"/>
                              <a:gd name="T54" fmla="*/ 2147483646 w 195"/>
                              <a:gd name="T55" fmla="*/ 2147483646 h 150"/>
                              <a:gd name="T56" fmla="*/ 2147483646 w 195"/>
                              <a:gd name="T57" fmla="*/ 2147483646 h 150"/>
                              <a:gd name="T58" fmla="*/ 2147483646 w 195"/>
                              <a:gd name="T59" fmla="*/ 2147483646 h 150"/>
                              <a:gd name="T60" fmla="*/ 2147483646 w 195"/>
                              <a:gd name="T61" fmla="*/ 2147483646 h 150"/>
                              <a:gd name="T62" fmla="*/ 2147483646 w 195"/>
                              <a:gd name="T63" fmla="*/ 2147483646 h 150"/>
                              <a:gd name="T64" fmla="*/ 2147483646 w 195"/>
                              <a:gd name="T65" fmla="*/ 2147483646 h 150"/>
                              <a:gd name="T66" fmla="*/ 2147483646 w 195"/>
                              <a:gd name="T67" fmla="*/ 2147483646 h 150"/>
                              <a:gd name="T68" fmla="*/ 2147483646 w 195"/>
                              <a:gd name="T69" fmla="*/ 2147483646 h 150"/>
                              <a:gd name="T70" fmla="*/ 2147483646 w 195"/>
                              <a:gd name="T71" fmla="*/ 2147483646 h 150"/>
                              <a:gd name="T72" fmla="*/ 2147483646 w 195"/>
                              <a:gd name="T73" fmla="*/ 2147483646 h 150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</a:gdLst>
                            <a:ahLst/>
                            <a:cxnLst>
                              <a:cxn ang="T74">
                                <a:pos x="T0" y="T1"/>
                              </a:cxn>
                              <a:cxn ang="T75">
                                <a:pos x="T2" y="T3"/>
                              </a:cxn>
                              <a:cxn ang="T76">
                                <a:pos x="T4" y="T5"/>
                              </a:cxn>
                              <a:cxn ang="T77">
                                <a:pos x="T6" y="T7"/>
                              </a:cxn>
                              <a:cxn ang="T78">
                                <a:pos x="T8" y="T9"/>
                              </a:cxn>
                              <a:cxn ang="T79">
                                <a:pos x="T10" y="T11"/>
                              </a:cxn>
                              <a:cxn ang="T80">
                                <a:pos x="T12" y="T13"/>
                              </a:cxn>
                              <a:cxn ang="T81">
                                <a:pos x="T14" y="T15"/>
                              </a:cxn>
                              <a:cxn ang="T82">
                                <a:pos x="T16" y="T17"/>
                              </a:cxn>
                              <a:cxn ang="T83">
                                <a:pos x="T18" y="T19"/>
                              </a:cxn>
                              <a:cxn ang="T84">
                                <a:pos x="T20" y="T21"/>
                              </a:cxn>
                              <a:cxn ang="T85">
                                <a:pos x="T22" y="T23"/>
                              </a:cxn>
                              <a:cxn ang="T86">
                                <a:pos x="T24" y="T25"/>
                              </a:cxn>
                              <a:cxn ang="T87">
                                <a:pos x="T26" y="T27"/>
                              </a:cxn>
                              <a:cxn ang="T88">
                                <a:pos x="T28" y="T29"/>
                              </a:cxn>
                              <a:cxn ang="T89">
                                <a:pos x="T30" y="T31"/>
                              </a:cxn>
                              <a:cxn ang="T90">
                                <a:pos x="T32" y="T33"/>
                              </a:cxn>
                              <a:cxn ang="T91">
                                <a:pos x="T34" y="T35"/>
                              </a:cxn>
                              <a:cxn ang="T92">
                                <a:pos x="T36" y="T37"/>
                              </a:cxn>
                              <a:cxn ang="T93">
                                <a:pos x="T38" y="T39"/>
                              </a:cxn>
                              <a:cxn ang="T94">
                                <a:pos x="T40" y="T41"/>
                              </a:cxn>
                              <a:cxn ang="T95">
                                <a:pos x="T42" y="T43"/>
                              </a:cxn>
                              <a:cxn ang="T96">
                                <a:pos x="T44" y="T45"/>
                              </a:cxn>
                              <a:cxn ang="T97">
                                <a:pos x="T46" y="T47"/>
                              </a:cxn>
                              <a:cxn ang="T98">
                                <a:pos x="T48" y="T49"/>
                              </a:cxn>
                              <a:cxn ang="T99">
                                <a:pos x="T50" y="T51"/>
                              </a:cxn>
                              <a:cxn ang="T100">
                                <a:pos x="T52" y="T53"/>
                              </a:cxn>
                              <a:cxn ang="T101">
                                <a:pos x="T54" y="T55"/>
                              </a:cxn>
                              <a:cxn ang="T102">
                                <a:pos x="T56" y="T57"/>
                              </a:cxn>
                              <a:cxn ang="T103">
                                <a:pos x="T58" y="T59"/>
                              </a:cxn>
                              <a:cxn ang="T104">
                                <a:pos x="T60" y="T61"/>
                              </a:cxn>
                              <a:cxn ang="T105">
                                <a:pos x="T62" y="T63"/>
                              </a:cxn>
                              <a:cxn ang="T106">
                                <a:pos x="T64" y="T65"/>
                              </a:cxn>
                              <a:cxn ang="T107">
                                <a:pos x="T66" y="T67"/>
                              </a:cxn>
                              <a:cxn ang="T108">
                                <a:pos x="T68" y="T69"/>
                              </a:cxn>
                              <a:cxn ang="T109">
                                <a:pos x="T70" y="T71"/>
                              </a:cxn>
                              <a:cxn ang="T110">
                                <a:pos x="T72" y="T73"/>
                              </a:cxn>
                            </a:cxnLst>
                            <a:rect l="0" t="0" r="r" b="b"/>
                            <a:pathLst>
                              <a:path w="195" h="150">
                                <a:moveTo>
                                  <a:pt x="44" y="23"/>
                                </a:moveTo>
                                <a:cubicBezTo>
                                  <a:pt x="56" y="23"/>
                                  <a:pt x="68" y="29"/>
                                  <a:pt x="74" y="38"/>
                                </a:cubicBezTo>
                                <a:cubicBezTo>
                                  <a:pt x="121" y="38"/>
                                  <a:pt x="121" y="38"/>
                                  <a:pt x="121" y="38"/>
                                </a:cubicBezTo>
                                <a:cubicBezTo>
                                  <a:pt x="128" y="29"/>
                                  <a:pt x="139" y="23"/>
                                  <a:pt x="151" y="23"/>
                                </a:cubicBezTo>
                                <a:cubicBezTo>
                                  <a:pt x="172" y="23"/>
                                  <a:pt x="189" y="40"/>
                                  <a:pt x="189" y="61"/>
                                </a:cubicBezTo>
                                <a:cubicBezTo>
                                  <a:pt x="189" y="65"/>
                                  <a:pt x="189" y="69"/>
                                  <a:pt x="187" y="73"/>
                                </a:cubicBezTo>
                                <a:cubicBezTo>
                                  <a:pt x="193" y="93"/>
                                  <a:pt x="195" y="115"/>
                                  <a:pt x="194" y="139"/>
                                </a:cubicBezTo>
                                <a:cubicBezTo>
                                  <a:pt x="185" y="149"/>
                                  <a:pt x="175" y="150"/>
                                  <a:pt x="165" y="150"/>
                                </a:cubicBezTo>
                                <a:cubicBezTo>
                                  <a:pt x="152" y="134"/>
                                  <a:pt x="142" y="116"/>
                                  <a:pt x="133" y="95"/>
                                </a:cubicBezTo>
                                <a:cubicBezTo>
                                  <a:pt x="129" y="94"/>
                                  <a:pt x="125" y="90"/>
                                  <a:pt x="124" y="87"/>
                                </a:cubicBezTo>
                                <a:cubicBezTo>
                                  <a:pt x="72" y="87"/>
                                  <a:pt x="72" y="87"/>
                                  <a:pt x="72" y="87"/>
                                </a:cubicBezTo>
                                <a:cubicBezTo>
                                  <a:pt x="69" y="92"/>
                                  <a:pt x="66" y="94"/>
                                  <a:pt x="63" y="95"/>
                                </a:cubicBezTo>
                                <a:cubicBezTo>
                                  <a:pt x="53" y="117"/>
                                  <a:pt x="43" y="134"/>
                                  <a:pt x="30" y="150"/>
                                </a:cubicBezTo>
                                <a:cubicBezTo>
                                  <a:pt x="20" y="150"/>
                                  <a:pt x="11" y="149"/>
                                  <a:pt x="1" y="139"/>
                                </a:cubicBezTo>
                                <a:cubicBezTo>
                                  <a:pt x="0" y="115"/>
                                  <a:pt x="2" y="93"/>
                                  <a:pt x="8" y="73"/>
                                </a:cubicBezTo>
                                <a:cubicBezTo>
                                  <a:pt x="7" y="69"/>
                                  <a:pt x="6" y="65"/>
                                  <a:pt x="6" y="60"/>
                                </a:cubicBezTo>
                                <a:cubicBezTo>
                                  <a:pt x="6" y="39"/>
                                  <a:pt x="23" y="23"/>
                                  <a:pt x="44" y="23"/>
                                </a:cubicBezTo>
                                <a:close/>
                                <a:moveTo>
                                  <a:pt x="81" y="57"/>
                                </a:moveTo>
                                <a:cubicBezTo>
                                  <a:pt x="81" y="66"/>
                                  <a:pt x="81" y="66"/>
                                  <a:pt x="81" y="66"/>
                                </a:cubicBezTo>
                                <a:cubicBezTo>
                                  <a:pt x="95" y="66"/>
                                  <a:pt x="95" y="66"/>
                                  <a:pt x="95" y="66"/>
                                </a:cubicBezTo>
                                <a:cubicBezTo>
                                  <a:pt x="95" y="57"/>
                                  <a:pt x="95" y="57"/>
                                  <a:pt x="95" y="57"/>
                                </a:cubicBezTo>
                                <a:cubicBezTo>
                                  <a:pt x="81" y="57"/>
                                  <a:pt x="81" y="57"/>
                                  <a:pt x="81" y="57"/>
                                </a:cubicBezTo>
                                <a:close/>
                                <a:moveTo>
                                  <a:pt x="155" y="64"/>
                                </a:moveTo>
                                <a:cubicBezTo>
                                  <a:pt x="151" y="65"/>
                                  <a:pt x="148" y="69"/>
                                  <a:pt x="149" y="73"/>
                                </a:cubicBezTo>
                                <a:cubicBezTo>
                                  <a:pt x="150" y="78"/>
                                  <a:pt x="154" y="80"/>
                                  <a:pt x="158" y="79"/>
                                </a:cubicBezTo>
                                <a:cubicBezTo>
                                  <a:pt x="163" y="78"/>
                                  <a:pt x="165" y="74"/>
                                  <a:pt x="164" y="70"/>
                                </a:cubicBezTo>
                                <a:cubicBezTo>
                                  <a:pt x="163" y="66"/>
                                  <a:pt x="159" y="64"/>
                                  <a:pt x="155" y="64"/>
                                </a:cubicBezTo>
                                <a:close/>
                                <a:moveTo>
                                  <a:pt x="137" y="52"/>
                                </a:moveTo>
                                <a:cubicBezTo>
                                  <a:pt x="133" y="53"/>
                                  <a:pt x="131" y="57"/>
                                  <a:pt x="132" y="61"/>
                                </a:cubicBezTo>
                                <a:cubicBezTo>
                                  <a:pt x="132" y="65"/>
                                  <a:pt x="136" y="68"/>
                                  <a:pt x="141" y="67"/>
                                </a:cubicBezTo>
                                <a:cubicBezTo>
                                  <a:pt x="145" y="66"/>
                                  <a:pt x="147" y="62"/>
                                  <a:pt x="146" y="58"/>
                                </a:cubicBezTo>
                                <a:cubicBezTo>
                                  <a:pt x="145" y="54"/>
                                  <a:pt x="141" y="51"/>
                                  <a:pt x="137" y="52"/>
                                </a:cubicBezTo>
                                <a:close/>
                                <a:moveTo>
                                  <a:pt x="148" y="35"/>
                                </a:moveTo>
                                <a:cubicBezTo>
                                  <a:pt x="144" y="36"/>
                                  <a:pt x="141" y="40"/>
                                  <a:pt x="142" y="44"/>
                                </a:cubicBezTo>
                                <a:cubicBezTo>
                                  <a:pt x="143" y="48"/>
                                  <a:pt x="147" y="51"/>
                                  <a:pt x="151" y="50"/>
                                </a:cubicBezTo>
                                <a:cubicBezTo>
                                  <a:pt x="156" y="49"/>
                                  <a:pt x="158" y="45"/>
                                  <a:pt x="157" y="41"/>
                                </a:cubicBezTo>
                                <a:cubicBezTo>
                                  <a:pt x="156" y="37"/>
                                  <a:pt x="152" y="34"/>
                                  <a:pt x="148" y="35"/>
                                </a:cubicBezTo>
                                <a:close/>
                                <a:moveTo>
                                  <a:pt x="166" y="45"/>
                                </a:moveTo>
                                <a:cubicBezTo>
                                  <a:pt x="162" y="46"/>
                                  <a:pt x="159" y="50"/>
                                  <a:pt x="160" y="54"/>
                                </a:cubicBezTo>
                                <a:cubicBezTo>
                                  <a:pt x="161" y="58"/>
                                  <a:pt x="165" y="61"/>
                                  <a:pt x="169" y="60"/>
                                </a:cubicBezTo>
                                <a:cubicBezTo>
                                  <a:pt x="173" y="59"/>
                                  <a:pt x="176" y="55"/>
                                  <a:pt x="175" y="51"/>
                                </a:cubicBezTo>
                                <a:cubicBezTo>
                                  <a:pt x="174" y="47"/>
                                  <a:pt x="170" y="44"/>
                                  <a:pt x="166" y="45"/>
                                </a:cubicBezTo>
                                <a:close/>
                                <a:moveTo>
                                  <a:pt x="62" y="48"/>
                                </a:moveTo>
                                <a:cubicBezTo>
                                  <a:pt x="49" y="58"/>
                                  <a:pt x="49" y="58"/>
                                  <a:pt x="49" y="58"/>
                                </a:cubicBezTo>
                                <a:cubicBezTo>
                                  <a:pt x="59" y="71"/>
                                  <a:pt x="59" y="71"/>
                                  <a:pt x="59" y="71"/>
                                </a:cubicBezTo>
                                <a:cubicBezTo>
                                  <a:pt x="62" y="48"/>
                                  <a:pt x="62" y="48"/>
                                  <a:pt x="62" y="48"/>
                                </a:cubicBezTo>
                                <a:close/>
                                <a:moveTo>
                                  <a:pt x="51" y="77"/>
                                </a:moveTo>
                                <a:cubicBezTo>
                                  <a:pt x="41" y="64"/>
                                  <a:pt x="41" y="64"/>
                                  <a:pt x="41" y="64"/>
                                </a:cubicBezTo>
                                <a:cubicBezTo>
                                  <a:pt x="28" y="74"/>
                                  <a:pt x="28" y="74"/>
                                  <a:pt x="28" y="74"/>
                                </a:cubicBezTo>
                                <a:cubicBezTo>
                                  <a:pt x="51" y="77"/>
                                  <a:pt x="51" y="77"/>
                                  <a:pt x="51" y="77"/>
                                </a:cubicBezTo>
                                <a:close/>
                                <a:moveTo>
                                  <a:pt x="22" y="64"/>
                                </a:moveTo>
                                <a:cubicBezTo>
                                  <a:pt x="34" y="55"/>
                                  <a:pt x="34" y="55"/>
                                  <a:pt x="34" y="55"/>
                                </a:cubicBezTo>
                                <a:cubicBezTo>
                                  <a:pt x="25" y="43"/>
                                  <a:pt x="25" y="43"/>
                                  <a:pt x="25" y="43"/>
                                </a:cubicBezTo>
                                <a:cubicBezTo>
                                  <a:pt x="22" y="64"/>
                                  <a:pt x="22" y="64"/>
                                  <a:pt x="22" y="64"/>
                                </a:cubicBezTo>
                                <a:close/>
                                <a:moveTo>
                                  <a:pt x="34" y="37"/>
                                </a:moveTo>
                                <a:cubicBezTo>
                                  <a:pt x="43" y="49"/>
                                  <a:pt x="43" y="49"/>
                                  <a:pt x="43" y="49"/>
                                </a:cubicBezTo>
                                <a:cubicBezTo>
                                  <a:pt x="54" y="40"/>
                                  <a:pt x="54" y="40"/>
                                  <a:pt x="54" y="40"/>
                                </a:cubicBezTo>
                                <a:cubicBezTo>
                                  <a:pt x="34" y="37"/>
                                  <a:pt x="34" y="37"/>
                                  <a:pt x="34" y="37"/>
                                </a:cubicBezTo>
                                <a:close/>
                                <a:moveTo>
                                  <a:pt x="99" y="57"/>
                                </a:moveTo>
                                <a:cubicBezTo>
                                  <a:pt x="99" y="66"/>
                                  <a:pt x="99" y="66"/>
                                  <a:pt x="99" y="66"/>
                                </a:cubicBezTo>
                                <a:cubicBezTo>
                                  <a:pt x="113" y="66"/>
                                  <a:pt x="113" y="66"/>
                                  <a:pt x="113" y="66"/>
                                </a:cubicBezTo>
                                <a:cubicBezTo>
                                  <a:pt x="113" y="57"/>
                                  <a:pt x="113" y="57"/>
                                  <a:pt x="113" y="57"/>
                                </a:cubicBezTo>
                                <a:cubicBezTo>
                                  <a:pt x="99" y="57"/>
                                  <a:pt x="99" y="57"/>
                                  <a:pt x="99" y="57"/>
                                </a:cubicBezTo>
                                <a:close/>
                                <a:moveTo>
                                  <a:pt x="178" y="6"/>
                                </a:moveTo>
                                <a:cubicBezTo>
                                  <a:pt x="164" y="0"/>
                                  <a:pt x="151" y="1"/>
                                  <a:pt x="137" y="6"/>
                                </a:cubicBezTo>
                                <a:cubicBezTo>
                                  <a:pt x="137" y="17"/>
                                  <a:pt x="137" y="17"/>
                                  <a:pt x="137" y="17"/>
                                </a:cubicBezTo>
                                <a:cubicBezTo>
                                  <a:pt x="142" y="16"/>
                                  <a:pt x="147" y="15"/>
                                  <a:pt x="152" y="15"/>
                                </a:cubicBezTo>
                                <a:cubicBezTo>
                                  <a:pt x="162" y="15"/>
                                  <a:pt x="171" y="19"/>
                                  <a:pt x="178" y="25"/>
                                </a:cubicBezTo>
                                <a:cubicBezTo>
                                  <a:pt x="178" y="6"/>
                                  <a:pt x="178" y="6"/>
                                  <a:pt x="178" y="6"/>
                                </a:cubicBezTo>
                                <a:close/>
                                <a:moveTo>
                                  <a:pt x="15" y="6"/>
                                </a:moveTo>
                                <a:cubicBezTo>
                                  <a:pt x="15" y="25"/>
                                  <a:pt x="15" y="25"/>
                                  <a:pt x="15" y="25"/>
                                </a:cubicBezTo>
                                <a:cubicBezTo>
                                  <a:pt x="22" y="19"/>
                                  <a:pt x="31" y="15"/>
                                  <a:pt x="41" y="15"/>
                                </a:cubicBezTo>
                                <a:cubicBezTo>
                                  <a:pt x="46" y="15"/>
                                  <a:pt x="51" y="16"/>
                                  <a:pt x="56" y="17"/>
                                </a:cubicBezTo>
                                <a:cubicBezTo>
                                  <a:pt x="56" y="6"/>
                                  <a:pt x="56" y="6"/>
                                  <a:pt x="56" y="6"/>
                                </a:cubicBezTo>
                                <a:cubicBezTo>
                                  <a:pt x="42" y="1"/>
                                  <a:pt x="29" y="0"/>
                                  <a:pt x="15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 contourW="12700">
                            <a:contourClr>
                              <a:srgbClr val="FFFFFF"/>
                            </a:contourClr>
                          </a:sp3d>
                        </wps:bodyPr>
                      </wps:wsp>
                      <wps:wsp>
                        <wps:cNvPr id="312" name="KSO_Shape"/>
                        <wps:cNvSpPr>
                          <a:spLocks noChangeAspect="1"/>
                        </wps:cNvSpPr>
                        <wps:spPr bwMode="auto">
                          <a:xfrm flipV="1">
                            <a:off x="28728" y="3498"/>
                            <a:ext cx="784" cy="784"/>
                          </a:xfrm>
                          <a:custGeom>
                            <a:avLst/>
                            <a:gdLst>
                              <a:gd name="T0" fmla="*/ 956359 w 1647825"/>
                              <a:gd name="T1" fmla="*/ 1636826 h 1647826"/>
                              <a:gd name="T2" fmla="*/ 747857 w 1647825"/>
                              <a:gd name="T3" fmla="*/ 1644290 h 1647826"/>
                              <a:gd name="T4" fmla="*/ 552064 w 1647825"/>
                              <a:gd name="T5" fmla="*/ 1602253 h 1647826"/>
                              <a:gd name="T6" fmla="*/ 715689 w 1647825"/>
                              <a:gd name="T7" fmla="*/ 1601861 h 1647826"/>
                              <a:gd name="T8" fmla="*/ 887256 w 1647825"/>
                              <a:gd name="T9" fmla="*/ 1606575 h 1647826"/>
                              <a:gd name="T10" fmla="*/ 1054454 w 1647825"/>
                              <a:gd name="T11" fmla="*/ 1574360 h 1647826"/>
                              <a:gd name="T12" fmla="*/ 824299 w 1647825"/>
                              <a:gd name="T13" fmla="*/ 1511300 h 1647826"/>
                              <a:gd name="T14" fmla="*/ 704546 w 1647825"/>
                              <a:gd name="T15" fmla="*/ 1461552 h 1647826"/>
                              <a:gd name="T16" fmla="*/ 930127 w 1647825"/>
                              <a:gd name="T17" fmla="*/ 1463902 h 1647826"/>
                              <a:gd name="T18" fmla="*/ 1356122 w 1647825"/>
                              <a:gd name="T19" fmla="*/ 1452828 h 1647826"/>
                              <a:gd name="T20" fmla="*/ 1149747 w 1647825"/>
                              <a:gd name="T21" fmla="*/ 1581151 h 1647826"/>
                              <a:gd name="T22" fmla="*/ 515270 w 1647825"/>
                              <a:gd name="T23" fmla="*/ 1266356 h 1647826"/>
                              <a:gd name="T24" fmla="*/ 425814 w 1647825"/>
                              <a:gd name="T25" fmla="*/ 1545074 h 1647826"/>
                              <a:gd name="T26" fmla="*/ 236961 w 1647825"/>
                              <a:gd name="T27" fmla="*/ 1401552 h 1647826"/>
                              <a:gd name="T28" fmla="*/ 652180 w 1647825"/>
                              <a:gd name="T29" fmla="*/ 1071563 h 1647826"/>
                              <a:gd name="T30" fmla="*/ 198520 w 1647825"/>
                              <a:gd name="T31" fmla="*/ 994251 h 1647826"/>
                              <a:gd name="T32" fmla="*/ 228545 w 1647825"/>
                              <a:gd name="T33" fmla="*/ 1165580 h 1647826"/>
                              <a:gd name="T34" fmla="*/ 158888 w 1647825"/>
                              <a:gd name="T35" fmla="*/ 998634 h 1647826"/>
                              <a:gd name="T36" fmla="*/ 1499776 w 1647825"/>
                              <a:gd name="T37" fmla="*/ 943174 h 1647826"/>
                              <a:gd name="T38" fmla="*/ 1443657 w 1647825"/>
                              <a:gd name="T39" fmla="*/ 1118941 h 1647826"/>
                              <a:gd name="T40" fmla="*/ 1430523 w 1647825"/>
                              <a:gd name="T41" fmla="*/ 1050060 h 1647826"/>
                              <a:gd name="T42" fmla="*/ 1647825 w 1647825"/>
                              <a:gd name="T43" fmla="*/ 804876 h 1647826"/>
                              <a:gd name="T44" fmla="*/ 1627188 w 1647825"/>
                              <a:gd name="T45" fmla="*/ 1006630 h 1647826"/>
                              <a:gd name="T46" fmla="*/ 1562100 w 1647825"/>
                              <a:gd name="T47" fmla="*/ 1190116 h 1647826"/>
                              <a:gd name="T48" fmla="*/ 1456928 w 1647825"/>
                              <a:gd name="T49" fmla="*/ 1350963 h 1647826"/>
                              <a:gd name="T50" fmla="*/ 1529556 w 1647825"/>
                              <a:gd name="T51" fmla="*/ 1167081 h 1647826"/>
                              <a:gd name="T52" fmla="*/ 1588294 w 1647825"/>
                              <a:gd name="T53" fmla="*/ 1003056 h 1647826"/>
                              <a:gd name="T54" fmla="*/ 1608931 w 1647825"/>
                              <a:gd name="T55" fmla="*/ 823940 h 1647826"/>
                              <a:gd name="T56" fmla="*/ 45244 w 1647825"/>
                              <a:gd name="T57" fmla="*/ 926307 h 1647826"/>
                              <a:gd name="T58" fmla="*/ 89297 w 1647825"/>
                              <a:gd name="T59" fmla="*/ 1101726 h 1647826"/>
                              <a:gd name="T60" fmla="*/ 170260 w 1647825"/>
                              <a:gd name="T61" fmla="*/ 1259285 h 1647826"/>
                              <a:gd name="T62" fmla="*/ 135335 w 1647825"/>
                              <a:gd name="T63" fmla="*/ 1276748 h 1647826"/>
                              <a:gd name="T64" fmla="*/ 46831 w 1647825"/>
                              <a:gd name="T65" fmla="*/ 1098948 h 1647826"/>
                              <a:gd name="T66" fmla="*/ 3175 w 1647825"/>
                              <a:gd name="T67" fmla="*/ 900907 h 1647826"/>
                              <a:gd name="T68" fmla="*/ 1314889 w 1647825"/>
                              <a:gd name="T69" fmla="*/ 671513 h 1647826"/>
                              <a:gd name="T70" fmla="*/ 987105 w 1647825"/>
                              <a:gd name="T71" fmla="*/ 1046163 h 1647826"/>
                              <a:gd name="T72" fmla="*/ 1540533 w 1647825"/>
                              <a:gd name="T73" fmla="*/ 418281 h 1647826"/>
                              <a:gd name="T74" fmla="*/ 1626767 w 1647825"/>
                              <a:gd name="T75" fmla="*/ 640748 h 1647826"/>
                              <a:gd name="T76" fmla="*/ 1341437 w 1647825"/>
                              <a:gd name="T77" fmla="*/ 662559 h 1647826"/>
                              <a:gd name="T78" fmla="*/ 175991 w 1647825"/>
                              <a:gd name="T79" fmla="*/ 833870 h 1647826"/>
                              <a:gd name="T80" fmla="*/ 31713 w 1647825"/>
                              <a:gd name="T81" fmla="*/ 595541 h 1647826"/>
                              <a:gd name="T82" fmla="*/ 293316 w 1647825"/>
                              <a:gd name="T83" fmla="*/ 387350 h 1647826"/>
                              <a:gd name="T84" fmla="*/ 1155020 w 1647825"/>
                              <a:gd name="T85" fmla="*/ 223001 h 1647826"/>
                              <a:gd name="T86" fmla="*/ 1312138 w 1647825"/>
                              <a:gd name="T87" fmla="*/ 341854 h 1647826"/>
                              <a:gd name="T88" fmla="*/ 1208052 w 1647825"/>
                              <a:gd name="T89" fmla="*/ 302633 h 1647826"/>
                              <a:gd name="T90" fmla="*/ 598488 w 1647825"/>
                              <a:gd name="T91" fmla="*/ 217164 h 1647826"/>
                              <a:gd name="T92" fmla="*/ 395220 w 1647825"/>
                              <a:gd name="T93" fmla="*/ 338651 h 1647826"/>
                              <a:gd name="T94" fmla="*/ 380872 w 1647825"/>
                              <a:gd name="T95" fmla="*/ 299616 h 1647826"/>
                              <a:gd name="T96" fmla="*/ 545878 w 1647825"/>
                              <a:gd name="T97" fmla="*/ 196850 h 1647826"/>
                              <a:gd name="T98" fmla="*/ 1212850 w 1647825"/>
                              <a:gd name="T99" fmla="*/ 97392 h 1647826"/>
                              <a:gd name="T100" fmla="*/ 1386682 w 1647825"/>
                              <a:gd name="T101" fmla="*/ 223079 h 1647826"/>
                              <a:gd name="T102" fmla="*/ 1522413 w 1647825"/>
                              <a:gd name="T103" fmla="*/ 388938 h 1647826"/>
                              <a:gd name="T104" fmla="*/ 1364457 w 1647825"/>
                              <a:gd name="T105" fmla="*/ 255694 h 1647826"/>
                              <a:gd name="T106" fmla="*/ 1221582 w 1647825"/>
                              <a:gd name="T107" fmla="*/ 147507 h 1647826"/>
                              <a:gd name="T108" fmla="*/ 1055291 w 1647825"/>
                              <a:gd name="T109" fmla="*/ 73527 h 1647826"/>
                              <a:gd name="T110" fmla="*/ 470813 w 1647825"/>
                              <a:gd name="T111" fmla="*/ 122846 h 1647826"/>
                              <a:gd name="T112" fmla="*/ 319328 w 1647825"/>
                              <a:gd name="T113" fmla="*/ 222679 h 1647826"/>
                              <a:gd name="T114" fmla="*/ 195602 w 1647825"/>
                              <a:gd name="T115" fmla="*/ 354728 h 1647826"/>
                              <a:gd name="T116" fmla="*/ 218602 w 1647825"/>
                              <a:gd name="T117" fmla="*/ 265635 h 1647826"/>
                              <a:gd name="T118" fmla="*/ 383174 w 1647825"/>
                              <a:gd name="T119" fmla="*/ 127619 h 1647826"/>
                              <a:gd name="T120" fmla="*/ 580263 w 1647825"/>
                              <a:gd name="T121" fmla="*/ 36139 h 1647826"/>
                              <a:gd name="T122" fmla="*/ 995500 w 1647825"/>
                              <a:gd name="T123" fmla="*/ 18230 h 1647826"/>
                              <a:gd name="T124" fmla="*/ 630147 w 1647825"/>
                              <a:gd name="T125" fmla="*/ 63409 h 16478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1647825" h="1647826">
                                <a:moveTo>
                                  <a:pt x="1069148" y="1570038"/>
                                </a:moveTo>
                                <a:lnTo>
                                  <a:pt x="1117600" y="1593610"/>
                                </a:lnTo>
                                <a:lnTo>
                                  <a:pt x="1100126" y="1600289"/>
                                </a:lnTo>
                                <a:lnTo>
                                  <a:pt x="1082651" y="1606182"/>
                                </a:lnTo>
                                <a:lnTo>
                                  <a:pt x="1065177" y="1611682"/>
                                </a:lnTo>
                                <a:lnTo>
                                  <a:pt x="1047305" y="1616790"/>
                                </a:lnTo>
                                <a:lnTo>
                                  <a:pt x="1029831" y="1621504"/>
                                </a:lnTo>
                                <a:lnTo>
                                  <a:pt x="1011562" y="1626218"/>
                                </a:lnTo>
                                <a:lnTo>
                                  <a:pt x="993293" y="1630147"/>
                                </a:lnTo>
                                <a:lnTo>
                                  <a:pt x="974628" y="1634076"/>
                                </a:lnTo>
                                <a:lnTo>
                                  <a:pt x="956359" y="1636826"/>
                                </a:lnTo>
                                <a:lnTo>
                                  <a:pt x="937693" y="1639969"/>
                                </a:lnTo>
                                <a:lnTo>
                                  <a:pt x="919027" y="1641933"/>
                                </a:lnTo>
                                <a:lnTo>
                                  <a:pt x="899964" y="1644290"/>
                                </a:lnTo>
                                <a:lnTo>
                                  <a:pt x="880901" y="1645469"/>
                                </a:lnTo>
                                <a:lnTo>
                                  <a:pt x="862235" y="1646648"/>
                                </a:lnTo>
                                <a:lnTo>
                                  <a:pt x="842775" y="1647826"/>
                                </a:lnTo>
                                <a:lnTo>
                                  <a:pt x="823315" y="1647826"/>
                                </a:lnTo>
                                <a:lnTo>
                                  <a:pt x="804252" y="1647826"/>
                                </a:lnTo>
                                <a:lnTo>
                                  <a:pt x="785586" y="1646648"/>
                                </a:lnTo>
                                <a:lnTo>
                                  <a:pt x="766523" y="1645862"/>
                                </a:lnTo>
                                <a:lnTo>
                                  <a:pt x="747857" y="1644290"/>
                                </a:lnTo>
                                <a:lnTo>
                                  <a:pt x="729986" y="1642326"/>
                                </a:lnTo>
                                <a:lnTo>
                                  <a:pt x="711320" y="1640362"/>
                                </a:lnTo>
                                <a:lnTo>
                                  <a:pt x="693051" y="1637219"/>
                                </a:lnTo>
                                <a:lnTo>
                                  <a:pt x="674782" y="1634469"/>
                                </a:lnTo>
                                <a:lnTo>
                                  <a:pt x="656911" y="1630933"/>
                                </a:lnTo>
                                <a:lnTo>
                                  <a:pt x="639039" y="1627004"/>
                                </a:lnTo>
                                <a:lnTo>
                                  <a:pt x="621168" y="1622683"/>
                                </a:lnTo>
                                <a:lnTo>
                                  <a:pt x="603693" y="1617968"/>
                                </a:lnTo>
                                <a:lnTo>
                                  <a:pt x="586219" y="1613254"/>
                                </a:lnTo>
                                <a:lnTo>
                                  <a:pt x="569142" y="1607754"/>
                                </a:lnTo>
                                <a:lnTo>
                                  <a:pt x="552064" y="1602253"/>
                                </a:lnTo>
                                <a:lnTo>
                                  <a:pt x="534987" y="1596360"/>
                                </a:lnTo>
                                <a:lnTo>
                                  <a:pt x="583439" y="1572003"/>
                                </a:lnTo>
                                <a:lnTo>
                                  <a:pt x="597736" y="1576324"/>
                                </a:lnTo>
                                <a:lnTo>
                                  <a:pt x="612033" y="1580646"/>
                                </a:lnTo>
                                <a:lnTo>
                                  <a:pt x="626728" y="1584182"/>
                                </a:lnTo>
                                <a:lnTo>
                                  <a:pt x="640628" y="1587717"/>
                                </a:lnTo>
                                <a:lnTo>
                                  <a:pt x="655322" y="1591253"/>
                                </a:lnTo>
                                <a:lnTo>
                                  <a:pt x="670811" y="1594396"/>
                                </a:lnTo>
                                <a:lnTo>
                                  <a:pt x="685505" y="1597146"/>
                                </a:lnTo>
                                <a:lnTo>
                                  <a:pt x="700597" y="1599896"/>
                                </a:lnTo>
                                <a:lnTo>
                                  <a:pt x="715689" y="1601861"/>
                                </a:lnTo>
                                <a:lnTo>
                                  <a:pt x="730780" y="1603432"/>
                                </a:lnTo>
                                <a:lnTo>
                                  <a:pt x="745872" y="1605396"/>
                                </a:lnTo>
                                <a:lnTo>
                                  <a:pt x="760963" y="1606575"/>
                                </a:lnTo>
                                <a:lnTo>
                                  <a:pt x="776452" y="1607754"/>
                                </a:lnTo>
                                <a:lnTo>
                                  <a:pt x="791941" y="1608932"/>
                                </a:lnTo>
                                <a:lnTo>
                                  <a:pt x="807429" y="1609325"/>
                                </a:lnTo>
                                <a:lnTo>
                                  <a:pt x="823315" y="1609325"/>
                                </a:lnTo>
                                <a:lnTo>
                                  <a:pt x="839201" y="1609325"/>
                                </a:lnTo>
                                <a:lnTo>
                                  <a:pt x="855087" y="1608147"/>
                                </a:lnTo>
                                <a:lnTo>
                                  <a:pt x="870973" y="1607754"/>
                                </a:lnTo>
                                <a:lnTo>
                                  <a:pt x="887256" y="1606575"/>
                                </a:lnTo>
                                <a:lnTo>
                                  <a:pt x="902744" y="1605396"/>
                                </a:lnTo>
                                <a:lnTo>
                                  <a:pt x="918233" y="1603432"/>
                                </a:lnTo>
                                <a:lnTo>
                                  <a:pt x="933722" y="1601468"/>
                                </a:lnTo>
                                <a:lnTo>
                                  <a:pt x="949210" y="1598718"/>
                                </a:lnTo>
                                <a:lnTo>
                                  <a:pt x="964699" y="1596360"/>
                                </a:lnTo>
                                <a:lnTo>
                                  <a:pt x="980188" y="1593218"/>
                                </a:lnTo>
                                <a:lnTo>
                                  <a:pt x="995279" y="1590467"/>
                                </a:lnTo>
                                <a:lnTo>
                                  <a:pt x="1010371" y="1586932"/>
                                </a:lnTo>
                                <a:lnTo>
                                  <a:pt x="1025065" y="1583003"/>
                                </a:lnTo>
                                <a:lnTo>
                                  <a:pt x="1039760" y="1578681"/>
                                </a:lnTo>
                                <a:lnTo>
                                  <a:pt x="1054454" y="1574360"/>
                                </a:lnTo>
                                <a:lnTo>
                                  <a:pt x="1069148" y="1570038"/>
                                </a:lnTo>
                                <a:close/>
                                <a:moveTo>
                                  <a:pt x="990600" y="1450975"/>
                                </a:moveTo>
                                <a:lnTo>
                                  <a:pt x="960761" y="1497590"/>
                                </a:lnTo>
                                <a:lnTo>
                                  <a:pt x="944450" y="1500332"/>
                                </a:lnTo>
                                <a:lnTo>
                                  <a:pt x="927740" y="1503466"/>
                                </a:lnTo>
                                <a:lnTo>
                                  <a:pt x="910632" y="1505424"/>
                                </a:lnTo>
                                <a:lnTo>
                                  <a:pt x="893923" y="1507775"/>
                                </a:lnTo>
                                <a:lnTo>
                                  <a:pt x="876417" y="1508950"/>
                                </a:lnTo>
                                <a:lnTo>
                                  <a:pt x="859310" y="1510125"/>
                                </a:lnTo>
                                <a:lnTo>
                                  <a:pt x="841804" y="1510909"/>
                                </a:lnTo>
                                <a:lnTo>
                                  <a:pt x="824299" y="1511300"/>
                                </a:lnTo>
                                <a:lnTo>
                                  <a:pt x="807589" y="1510909"/>
                                </a:lnTo>
                                <a:lnTo>
                                  <a:pt x="791675" y="1510125"/>
                                </a:lnTo>
                                <a:lnTo>
                                  <a:pt x="775363" y="1508950"/>
                                </a:lnTo>
                                <a:lnTo>
                                  <a:pt x="759051" y="1507775"/>
                                </a:lnTo>
                                <a:lnTo>
                                  <a:pt x="743137" y="1506208"/>
                                </a:lnTo>
                                <a:lnTo>
                                  <a:pt x="727223" y="1503858"/>
                                </a:lnTo>
                                <a:lnTo>
                                  <a:pt x="711707" y="1501899"/>
                                </a:lnTo>
                                <a:lnTo>
                                  <a:pt x="695395" y="1498765"/>
                                </a:lnTo>
                                <a:lnTo>
                                  <a:pt x="666750" y="1453326"/>
                                </a:lnTo>
                                <a:lnTo>
                                  <a:pt x="685449" y="1458026"/>
                                </a:lnTo>
                                <a:lnTo>
                                  <a:pt x="704546" y="1461552"/>
                                </a:lnTo>
                                <a:lnTo>
                                  <a:pt x="724041" y="1465077"/>
                                </a:lnTo>
                                <a:lnTo>
                                  <a:pt x="743933" y="1467819"/>
                                </a:lnTo>
                                <a:lnTo>
                                  <a:pt x="763428" y="1469778"/>
                                </a:lnTo>
                                <a:lnTo>
                                  <a:pt x="783718" y="1471345"/>
                                </a:lnTo>
                                <a:lnTo>
                                  <a:pt x="803611" y="1472520"/>
                                </a:lnTo>
                                <a:lnTo>
                                  <a:pt x="824299" y="1472520"/>
                                </a:lnTo>
                                <a:lnTo>
                                  <a:pt x="845783" y="1472520"/>
                                </a:lnTo>
                                <a:lnTo>
                                  <a:pt x="866869" y="1470953"/>
                                </a:lnTo>
                                <a:lnTo>
                                  <a:pt x="888353" y="1469386"/>
                                </a:lnTo>
                                <a:lnTo>
                                  <a:pt x="909439" y="1467428"/>
                                </a:lnTo>
                                <a:lnTo>
                                  <a:pt x="930127" y="1463902"/>
                                </a:lnTo>
                                <a:lnTo>
                                  <a:pt x="950417" y="1460377"/>
                                </a:lnTo>
                                <a:lnTo>
                                  <a:pt x="970708" y="1456068"/>
                                </a:lnTo>
                                <a:lnTo>
                                  <a:pt x="990600" y="1450975"/>
                                </a:lnTo>
                                <a:close/>
                                <a:moveTo>
                                  <a:pt x="1402556" y="1195388"/>
                                </a:moveTo>
                                <a:lnTo>
                                  <a:pt x="1425972" y="1326889"/>
                                </a:lnTo>
                                <a:lnTo>
                                  <a:pt x="1435100" y="1376153"/>
                                </a:lnTo>
                                <a:lnTo>
                                  <a:pt x="1420019" y="1392044"/>
                                </a:lnTo>
                                <a:lnTo>
                                  <a:pt x="1404541" y="1408333"/>
                                </a:lnTo>
                                <a:lnTo>
                                  <a:pt x="1389063" y="1423429"/>
                                </a:lnTo>
                                <a:lnTo>
                                  <a:pt x="1372394" y="1438526"/>
                                </a:lnTo>
                                <a:lnTo>
                                  <a:pt x="1356122" y="1452828"/>
                                </a:lnTo>
                                <a:lnTo>
                                  <a:pt x="1339056" y="1467131"/>
                                </a:lnTo>
                                <a:lnTo>
                                  <a:pt x="1321594" y="1480241"/>
                                </a:lnTo>
                                <a:lnTo>
                                  <a:pt x="1303734" y="1493749"/>
                                </a:lnTo>
                                <a:lnTo>
                                  <a:pt x="1285875" y="1506462"/>
                                </a:lnTo>
                                <a:lnTo>
                                  <a:pt x="1267619" y="1518380"/>
                                </a:lnTo>
                                <a:lnTo>
                                  <a:pt x="1248569" y="1529902"/>
                                </a:lnTo>
                                <a:lnTo>
                                  <a:pt x="1229519" y="1541423"/>
                                </a:lnTo>
                                <a:lnTo>
                                  <a:pt x="1210072" y="1552149"/>
                                </a:lnTo>
                                <a:lnTo>
                                  <a:pt x="1190228" y="1562082"/>
                                </a:lnTo>
                                <a:lnTo>
                                  <a:pt x="1170384" y="1572014"/>
                                </a:lnTo>
                                <a:lnTo>
                                  <a:pt x="1149747" y="1581151"/>
                                </a:lnTo>
                                <a:lnTo>
                                  <a:pt x="1103709" y="1557711"/>
                                </a:lnTo>
                                <a:lnTo>
                                  <a:pt x="989012" y="1500503"/>
                                </a:lnTo>
                                <a:lnTo>
                                  <a:pt x="996553" y="1489379"/>
                                </a:lnTo>
                                <a:lnTo>
                                  <a:pt x="1027906" y="1439321"/>
                                </a:lnTo>
                                <a:lnTo>
                                  <a:pt x="1136253" y="1267694"/>
                                </a:lnTo>
                                <a:lnTo>
                                  <a:pt x="1342628" y="1211279"/>
                                </a:lnTo>
                                <a:lnTo>
                                  <a:pt x="1400969" y="1195785"/>
                                </a:lnTo>
                                <a:lnTo>
                                  <a:pt x="1402556" y="1195388"/>
                                </a:lnTo>
                                <a:close/>
                                <a:moveTo>
                                  <a:pt x="252864" y="1195388"/>
                                </a:moveTo>
                                <a:lnTo>
                                  <a:pt x="302960" y="1209265"/>
                                </a:lnTo>
                                <a:lnTo>
                                  <a:pt x="515270" y="1266356"/>
                                </a:lnTo>
                                <a:lnTo>
                                  <a:pt x="518849" y="1267545"/>
                                </a:lnTo>
                                <a:lnTo>
                                  <a:pt x="537137" y="1295695"/>
                                </a:lnTo>
                                <a:lnTo>
                                  <a:pt x="629775" y="1441992"/>
                                </a:lnTo>
                                <a:lnTo>
                                  <a:pt x="660786" y="1491154"/>
                                </a:lnTo>
                                <a:lnTo>
                                  <a:pt x="666750" y="1500669"/>
                                </a:lnTo>
                                <a:lnTo>
                                  <a:pt x="550655" y="1559743"/>
                                </a:lnTo>
                                <a:lnTo>
                                  <a:pt x="504138" y="1582738"/>
                                </a:lnTo>
                                <a:lnTo>
                                  <a:pt x="484259" y="1574412"/>
                                </a:lnTo>
                                <a:lnTo>
                                  <a:pt x="464379" y="1564897"/>
                                </a:lnTo>
                                <a:lnTo>
                                  <a:pt x="444898" y="1555382"/>
                                </a:lnTo>
                                <a:lnTo>
                                  <a:pt x="425814" y="1545074"/>
                                </a:lnTo>
                                <a:lnTo>
                                  <a:pt x="407127" y="1533973"/>
                                </a:lnTo>
                                <a:lnTo>
                                  <a:pt x="388441" y="1522871"/>
                                </a:lnTo>
                                <a:lnTo>
                                  <a:pt x="370152" y="1511374"/>
                                </a:lnTo>
                                <a:lnTo>
                                  <a:pt x="352260" y="1498687"/>
                                </a:lnTo>
                                <a:lnTo>
                                  <a:pt x="334767" y="1486396"/>
                                </a:lnTo>
                                <a:lnTo>
                                  <a:pt x="317671" y="1473313"/>
                                </a:lnTo>
                                <a:lnTo>
                                  <a:pt x="300972" y="1459833"/>
                                </a:lnTo>
                                <a:lnTo>
                                  <a:pt x="284671" y="1445560"/>
                                </a:lnTo>
                                <a:lnTo>
                                  <a:pt x="267972" y="1431287"/>
                                </a:lnTo>
                                <a:lnTo>
                                  <a:pt x="252467" y="1416618"/>
                                </a:lnTo>
                                <a:lnTo>
                                  <a:pt x="236961" y="1401552"/>
                                </a:lnTo>
                                <a:lnTo>
                                  <a:pt x="222250" y="1386090"/>
                                </a:lnTo>
                                <a:lnTo>
                                  <a:pt x="230202" y="1336531"/>
                                </a:lnTo>
                                <a:lnTo>
                                  <a:pt x="251671" y="1203318"/>
                                </a:lnTo>
                                <a:lnTo>
                                  <a:pt x="252864" y="1195388"/>
                                </a:lnTo>
                                <a:close/>
                                <a:moveTo>
                                  <a:pt x="950912" y="1071563"/>
                                </a:moveTo>
                                <a:lnTo>
                                  <a:pt x="998316" y="1071563"/>
                                </a:lnTo>
                                <a:lnTo>
                                  <a:pt x="1120775" y="1245264"/>
                                </a:lnTo>
                                <a:lnTo>
                                  <a:pt x="1119590" y="1245662"/>
                                </a:lnTo>
                                <a:lnTo>
                                  <a:pt x="1095888" y="1279526"/>
                                </a:lnTo>
                                <a:lnTo>
                                  <a:pt x="950912" y="1071563"/>
                                </a:lnTo>
                                <a:close/>
                                <a:moveTo>
                                  <a:pt x="652180" y="1071563"/>
                                </a:moveTo>
                                <a:lnTo>
                                  <a:pt x="700087" y="1071563"/>
                                </a:lnTo>
                                <a:lnTo>
                                  <a:pt x="554783" y="1276351"/>
                                </a:lnTo>
                                <a:lnTo>
                                  <a:pt x="534987" y="1244662"/>
                                </a:lnTo>
                                <a:lnTo>
                                  <a:pt x="652180" y="1071563"/>
                                </a:lnTo>
                                <a:close/>
                                <a:moveTo>
                                  <a:pt x="177703" y="873125"/>
                                </a:moveTo>
                                <a:lnTo>
                                  <a:pt x="179305" y="893844"/>
                                </a:lnTo>
                                <a:lnTo>
                                  <a:pt x="182107" y="914164"/>
                                </a:lnTo>
                                <a:lnTo>
                                  <a:pt x="185710" y="934485"/>
                                </a:lnTo>
                                <a:lnTo>
                                  <a:pt x="188913" y="954805"/>
                                </a:lnTo>
                                <a:lnTo>
                                  <a:pt x="193716" y="974727"/>
                                </a:lnTo>
                                <a:lnTo>
                                  <a:pt x="198520" y="994251"/>
                                </a:lnTo>
                                <a:lnTo>
                                  <a:pt x="204125" y="1013774"/>
                                </a:lnTo>
                                <a:lnTo>
                                  <a:pt x="210931" y="1032899"/>
                                </a:lnTo>
                                <a:lnTo>
                                  <a:pt x="217336" y="1052025"/>
                                </a:lnTo>
                                <a:lnTo>
                                  <a:pt x="224942" y="1070751"/>
                                </a:lnTo>
                                <a:lnTo>
                                  <a:pt x="232949" y="1089478"/>
                                </a:lnTo>
                                <a:lnTo>
                                  <a:pt x="241356" y="1107009"/>
                                </a:lnTo>
                                <a:lnTo>
                                  <a:pt x="250563" y="1124939"/>
                                </a:lnTo>
                                <a:lnTo>
                                  <a:pt x="260171" y="1142470"/>
                                </a:lnTo>
                                <a:lnTo>
                                  <a:pt x="270179" y="1159603"/>
                                </a:lnTo>
                                <a:lnTo>
                                  <a:pt x="280988" y="1176338"/>
                                </a:lnTo>
                                <a:lnTo>
                                  <a:pt x="228545" y="1165580"/>
                                </a:lnTo>
                                <a:lnTo>
                                  <a:pt x="220538" y="1151236"/>
                                </a:lnTo>
                                <a:lnTo>
                                  <a:pt x="212532" y="1136494"/>
                                </a:lnTo>
                                <a:lnTo>
                                  <a:pt x="205326" y="1121752"/>
                                </a:lnTo>
                                <a:lnTo>
                                  <a:pt x="198120" y="1107009"/>
                                </a:lnTo>
                                <a:lnTo>
                                  <a:pt x="191315" y="1091869"/>
                                </a:lnTo>
                                <a:lnTo>
                                  <a:pt x="185310" y="1076728"/>
                                </a:lnTo>
                                <a:lnTo>
                                  <a:pt x="178904" y="1061587"/>
                                </a:lnTo>
                                <a:lnTo>
                                  <a:pt x="173300" y="1046048"/>
                                </a:lnTo>
                                <a:lnTo>
                                  <a:pt x="168096" y="1030509"/>
                                </a:lnTo>
                                <a:lnTo>
                                  <a:pt x="163292" y="1014571"/>
                                </a:lnTo>
                                <a:lnTo>
                                  <a:pt x="158888" y="998634"/>
                                </a:lnTo>
                                <a:lnTo>
                                  <a:pt x="154885" y="982297"/>
                                </a:lnTo>
                                <a:lnTo>
                                  <a:pt x="151282" y="966360"/>
                                </a:lnTo>
                                <a:lnTo>
                                  <a:pt x="148079" y="949227"/>
                                </a:lnTo>
                                <a:lnTo>
                                  <a:pt x="144877" y="932492"/>
                                </a:lnTo>
                                <a:lnTo>
                                  <a:pt x="142875" y="915360"/>
                                </a:lnTo>
                                <a:lnTo>
                                  <a:pt x="143275" y="915758"/>
                                </a:lnTo>
                                <a:lnTo>
                                  <a:pt x="177703" y="873125"/>
                                </a:lnTo>
                                <a:close/>
                                <a:moveTo>
                                  <a:pt x="1469926" y="865188"/>
                                </a:moveTo>
                                <a:lnTo>
                                  <a:pt x="1504950" y="909130"/>
                                </a:lnTo>
                                <a:lnTo>
                                  <a:pt x="1502960" y="925756"/>
                                </a:lnTo>
                                <a:lnTo>
                                  <a:pt x="1499776" y="943174"/>
                                </a:lnTo>
                                <a:lnTo>
                                  <a:pt x="1496990" y="959801"/>
                                </a:lnTo>
                                <a:lnTo>
                                  <a:pt x="1493408" y="976428"/>
                                </a:lnTo>
                                <a:lnTo>
                                  <a:pt x="1489428" y="993054"/>
                                </a:lnTo>
                                <a:lnTo>
                                  <a:pt x="1484652" y="1009285"/>
                                </a:lnTo>
                                <a:lnTo>
                                  <a:pt x="1479876" y="1025516"/>
                                </a:lnTo>
                                <a:lnTo>
                                  <a:pt x="1474702" y="1041350"/>
                                </a:lnTo>
                                <a:lnTo>
                                  <a:pt x="1469528" y="1057185"/>
                                </a:lnTo>
                                <a:lnTo>
                                  <a:pt x="1463558" y="1073020"/>
                                </a:lnTo>
                                <a:lnTo>
                                  <a:pt x="1457190" y="1088855"/>
                                </a:lnTo>
                                <a:lnTo>
                                  <a:pt x="1450423" y="1103898"/>
                                </a:lnTo>
                                <a:lnTo>
                                  <a:pt x="1443657" y="1118941"/>
                                </a:lnTo>
                                <a:lnTo>
                                  <a:pt x="1435697" y="1133984"/>
                                </a:lnTo>
                                <a:lnTo>
                                  <a:pt x="1428533" y="1148631"/>
                                </a:lnTo>
                                <a:lnTo>
                                  <a:pt x="1420175" y="1162883"/>
                                </a:lnTo>
                                <a:lnTo>
                                  <a:pt x="1365250" y="1177926"/>
                                </a:lnTo>
                                <a:lnTo>
                                  <a:pt x="1376394" y="1160508"/>
                                </a:lnTo>
                                <a:lnTo>
                                  <a:pt x="1386743" y="1143089"/>
                                </a:lnTo>
                                <a:lnTo>
                                  <a:pt x="1396693" y="1124879"/>
                                </a:lnTo>
                                <a:lnTo>
                                  <a:pt x="1405847" y="1106669"/>
                                </a:lnTo>
                                <a:lnTo>
                                  <a:pt x="1414603" y="1088063"/>
                                </a:lnTo>
                                <a:lnTo>
                                  <a:pt x="1422961" y="1069457"/>
                                </a:lnTo>
                                <a:lnTo>
                                  <a:pt x="1430523" y="1050060"/>
                                </a:lnTo>
                                <a:lnTo>
                                  <a:pt x="1437687" y="1030662"/>
                                </a:lnTo>
                                <a:lnTo>
                                  <a:pt x="1444055" y="1010868"/>
                                </a:lnTo>
                                <a:lnTo>
                                  <a:pt x="1449627" y="990283"/>
                                </a:lnTo>
                                <a:lnTo>
                                  <a:pt x="1454802" y="970094"/>
                                </a:lnTo>
                                <a:lnTo>
                                  <a:pt x="1459180" y="949508"/>
                                </a:lnTo>
                                <a:lnTo>
                                  <a:pt x="1463160" y="928923"/>
                                </a:lnTo>
                                <a:lnTo>
                                  <a:pt x="1466344" y="907942"/>
                                </a:lnTo>
                                <a:lnTo>
                                  <a:pt x="1468334" y="886565"/>
                                </a:lnTo>
                                <a:lnTo>
                                  <a:pt x="1469926" y="865188"/>
                                </a:lnTo>
                                <a:close/>
                                <a:moveTo>
                                  <a:pt x="1646635" y="785813"/>
                                </a:moveTo>
                                <a:lnTo>
                                  <a:pt x="1647825" y="804876"/>
                                </a:lnTo>
                                <a:lnTo>
                                  <a:pt x="1647825" y="823940"/>
                                </a:lnTo>
                                <a:lnTo>
                                  <a:pt x="1647825" y="842606"/>
                                </a:lnTo>
                                <a:lnTo>
                                  <a:pt x="1646635" y="861669"/>
                                </a:lnTo>
                                <a:lnTo>
                                  <a:pt x="1645841" y="879938"/>
                                </a:lnTo>
                                <a:lnTo>
                                  <a:pt x="1644650" y="898605"/>
                                </a:lnTo>
                                <a:lnTo>
                                  <a:pt x="1642269" y="916477"/>
                                </a:lnTo>
                                <a:lnTo>
                                  <a:pt x="1640285" y="934746"/>
                                </a:lnTo>
                                <a:lnTo>
                                  <a:pt x="1637506" y="953015"/>
                                </a:lnTo>
                                <a:lnTo>
                                  <a:pt x="1634728" y="970887"/>
                                </a:lnTo>
                                <a:lnTo>
                                  <a:pt x="1631156" y="988759"/>
                                </a:lnTo>
                                <a:lnTo>
                                  <a:pt x="1627188" y="1006630"/>
                                </a:lnTo>
                                <a:lnTo>
                                  <a:pt x="1623616" y="1023708"/>
                                </a:lnTo>
                                <a:lnTo>
                                  <a:pt x="1618853" y="1041183"/>
                                </a:lnTo>
                                <a:lnTo>
                                  <a:pt x="1614091" y="1058260"/>
                                </a:lnTo>
                                <a:lnTo>
                                  <a:pt x="1608931" y="1075735"/>
                                </a:lnTo>
                                <a:lnTo>
                                  <a:pt x="1602978" y="1092416"/>
                                </a:lnTo>
                                <a:lnTo>
                                  <a:pt x="1597025" y="1109096"/>
                                </a:lnTo>
                                <a:lnTo>
                                  <a:pt x="1590675" y="1125777"/>
                                </a:lnTo>
                                <a:lnTo>
                                  <a:pt x="1584325" y="1142060"/>
                                </a:lnTo>
                                <a:lnTo>
                                  <a:pt x="1576785" y="1158343"/>
                                </a:lnTo>
                                <a:lnTo>
                                  <a:pt x="1569641" y="1174229"/>
                                </a:lnTo>
                                <a:lnTo>
                                  <a:pt x="1562100" y="1190116"/>
                                </a:lnTo>
                                <a:lnTo>
                                  <a:pt x="1553766" y="1205605"/>
                                </a:lnTo>
                                <a:lnTo>
                                  <a:pt x="1545828" y="1221094"/>
                                </a:lnTo>
                                <a:lnTo>
                                  <a:pt x="1537097" y="1236980"/>
                                </a:lnTo>
                                <a:lnTo>
                                  <a:pt x="1527969" y="1251675"/>
                                </a:lnTo>
                                <a:lnTo>
                                  <a:pt x="1518841" y="1266767"/>
                                </a:lnTo>
                                <a:lnTo>
                                  <a:pt x="1508919" y="1281461"/>
                                </a:lnTo>
                                <a:lnTo>
                                  <a:pt x="1499394" y="1295759"/>
                                </a:lnTo>
                                <a:lnTo>
                                  <a:pt x="1489075" y="1309659"/>
                                </a:lnTo>
                                <a:lnTo>
                                  <a:pt x="1478756" y="1323560"/>
                                </a:lnTo>
                                <a:lnTo>
                                  <a:pt x="1468041" y="1337460"/>
                                </a:lnTo>
                                <a:lnTo>
                                  <a:pt x="1456928" y="1350963"/>
                                </a:lnTo>
                                <a:lnTo>
                                  <a:pt x="1447800" y="1300525"/>
                                </a:lnTo>
                                <a:lnTo>
                                  <a:pt x="1457325" y="1287816"/>
                                </a:lnTo>
                                <a:lnTo>
                                  <a:pt x="1466453" y="1274710"/>
                                </a:lnTo>
                                <a:lnTo>
                                  <a:pt x="1474788" y="1262398"/>
                                </a:lnTo>
                                <a:lnTo>
                                  <a:pt x="1483519" y="1248895"/>
                                </a:lnTo>
                                <a:lnTo>
                                  <a:pt x="1492250" y="1235789"/>
                                </a:lnTo>
                                <a:lnTo>
                                  <a:pt x="1499791" y="1222682"/>
                                </a:lnTo>
                                <a:lnTo>
                                  <a:pt x="1508125" y="1208782"/>
                                </a:lnTo>
                                <a:lnTo>
                                  <a:pt x="1515666" y="1195279"/>
                                </a:lnTo>
                                <a:lnTo>
                                  <a:pt x="1522810" y="1180981"/>
                                </a:lnTo>
                                <a:lnTo>
                                  <a:pt x="1529556" y="1167081"/>
                                </a:lnTo>
                                <a:lnTo>
                                  <a:pt x="1536700" y="1153180"/>
                                </a:lnTo>
                                <a:lnTo>
                                  <a:pt x="1543050" y="1138883"/>
                                </a:lnTo>
                                <a:lnTo>
                                  <a:pt x="1549003" y="1124188"/>
                                </a:lnTo>
                                <a:lnTo>
                                  <a:pt x="1555353" y="1109493"/>
                                </a:lnTo>
                                <a:lnTo>
                                  <a:pt x="1560910" y="1094799"/>
                                </a:lnTo>
                                <a:lnTo>
                                  <a:pt x="1566069" y="1079707"/>
                                </a:lnTo>
                                <a:lnTo>
                                  <a:pt x="1571228" y="1064218"/>
                                </a:lnTo>
                                <a:lnTo>
                                  <a:pt x="1575991" y="1049126"/>
                                </a:lnTo>
                                <a:lnTo>
                                  <a:pt x="1580356" y="1034034"/>
                                </a:lnTo>
                                <a:lnTo>
                                  <a:pt x="1584722" y="1018545"/>
                                </a:lnTo>
                                <a:lnTo>
                                  <a:pt x="1588294" y="1003056"/>
                                </a:lnTo>
                                <a:lnTo>
                                  <a:pt x="1591866" y="987170"/>
                                </a:lnTo>
                                <a:lnTo>
                                  <a:pt x="1595041" y="971681"/>
                                </a:lnTo>
                                <a:lnTo>
                                  <a:pt x="1597819" y="955398"/>
                                </a:lnTo>
                                <a:lnTo>
                                  <a:pt x="1600597" y="939511"/>
                                </a:lnTo>
                                <a:lnTo>
                                  <a:pt x="1602581" y="923228"/>
                                </a:lnTo>
                                <a:lnTo>
                                  <a:pt x="1604566" y="906945"/>
                                </a:lnTo>
                                <a:lnTo>
                                  <a:pt x="1606153" y="890662"/>
                                </a:lnTo>
                                <a:lnTo>
                                  <a:pt x="1606947" y="874378"/>
                                </a:lnTo>
                                <a:lnTo>
                                  <a:pt x="1607741" y="857301"/>
                                </a:lnTo>
                                <a:lnTo>
                                  <a:pt x="1608931" y="841017"/>
                                </a:lnTo>
                                <a:lnTo>
                                  <a:pt x="1608931" y="823940"/>
                                </a:lnTo>
                                <a:lnTo>
                                  <a:pt x="1608931" y="822351"/>
                                </a:lnTo>
                                <a:lnTo>
                                  <a:pt x="1646635" y="785813"/>
                                </a:lnTo>
                                <a:close/>
                                <a:moveTo>
                                  <a:pt x="1191" y="779463"/>
                                </a:moveTo>
                                <a:lnTo>
                                  <a:pt x="39291" y="816372"/>
                                </a:lnTo>
                                <a:lnTo>
                                  <a:pt x="38894" y="824707"/>
                                </a:lnTo>
                                <a:lnTo>
                                  <a:pt x="39291" y="842169"/>
                                </a:lnTo>
                                <a:lnTo>
                                  <a:pt x="39687" y="858838"/>
                                </a:lnTo>
                                <a:lnTo>
                                  <a:pt x="40481" y="876300"/>
                                </a:lnTo>
                                <a:lnTo>
                                  <a:pt x="41672" y="892969"/>
                                </a:lnTo>
                                <a:lnTo>
                                  <a:pt x="43656" y="910035"/>
                                </a:lnTo>
                                <a:lnTo>
                                  <a:pt x="45244" y="926307"/>
                                </a:lnTo>
                                <a:lnTo>
                                  <a:pt x="47625" y="943372"/>
                                </a:lnTo>
                                <a:lnTo>
                                  <a:pt x="50403" y="959644"/>
                                </a:lnTo>
                                <a:lnTo>
                                  <a:pt x="53578" y="975519"/>
                                </a:lnTo>
                                <a:lnTo>
                                  <a:pt x="56753" y="992188"/>
                                </a:lnTo>
                                <a:lnTo>
                                  <a:pt x="60325" y="1008063"/>
                                </a:lnTo>
                                <a:lnTo>
                                  <a:pt x="64691" y="1023938"/>
                                </a:lnTo>
                                <a:lnTo>
                                  <a:pt x="69056" y="1039813"/>
                                </a:lnTo>
                                <a:lnTo>
                                  <a:pt x="73819" y="1055688"/>
                                </a:lnTo>
                                <a:lnTo>
                                  <a:pt x="78581" y="1071166"/>
                                </a:lnTo>
                                <a:lnTo>
                                  <a:pt x="83741" y="1086644"/>
                                </a:lnTo>
                                <a:lnTo>
                                  <a:pt x="89297" y="1101726"/>
                                </a:lnTo>
                                <a:lnTo>
                                  <a:pt x="95250" y="1116807"/>
                                </a:lnTo>
                                <a:lnTo>
                                  <a:pt x="101203" y="1131888"/>
                                </a:lnTo>
                                <a:lnTo>
                                  <a:pt x="108347" y="1146573"/>
                                </a:lnTo>
                                <a:lnTo>
                                  <a:pt x="114697" y="1161257"/>
                                </a:lnTo>
                                <a:lnTo>
                                  <a:pt x="122238" y="1175941"/>
                                </a:lnTo>
                                <a:lnTo>
                                  <a:pt x="129381" y="1190229"/>
                                </a:lnTo>
                                <a:lnTo>
                                  <a:pt x="137319" y="1204517"/>
                                </a:lnTo>
                                <a:lnTo>
                                  <a:pt x="144860" y="1218407"/>
                                </a:lnTo>
                                <a:lnTo>
                                  <a:pt x="153194" y="1232298"/>
                                </a:lnTo>
                                <a:lnTo>
                                  <a:pt x="161925" y="1245792"/>
                                </a:lnTo>
                                <a:lnTo>
                                  <a:pt x="170260" y="1259285"/>
                                </a:lnTo>
                                <a:lnTo>
                                  <a:pt x="179388" y="1272382"/>
                                </a:lnTo>
                                <a:lnTo>
                                  <a:pt x="188913" y="1285479"/>
                                </a:lnTo>
                                <a:lnTo>
                                  <a:pt x="198438" y="1298179"/>
                                </a:lnTo>
                                <a:lnTo>
                                  <a:pt x="207963" y="1311276"/>
                                </a:lnTo>
                                <a:lnTo>
                                  <a:pt x="199628" y="1362076"/>
                                </a:lnTo>
                                <a:lnTo>
                                  <a:pt x="188516" y="1348186"/>
                                </a:lnTo>
                                <a:lnTo>
                                  <a:pt x="177403" y="1334295"/>
                                </a:lnTo>
                                <a:lnTo>
                                  <a:pt x="166291" y="1320404"/>
                                </a:lnTo>
                                <a:lnTo>
                                  <a:pt x="155575" y="1306117"/>
                                </a:lnTo>
                                <a:lnTo>
                                  <a:pt x="145256" y="1291432"/>
                                </a:lnTo>
                                <a:lnTo>
                                  <a:pt x="135335" y="1276748"/>
                                </a:lnTo>
                                <a:lnTo>
                                  <a:pt x="125413" y="1261667"/>
                                </a:lnTo>
                                <a:lnTo>
                                  <a:pt x="115888" y="1245792"/>
                                </a:lnTo>
                                <a:lnTo>
                                  <a:pt x="106760" y="1230710"/>
                                </a:lnTo>
                                <a:lnTo>
                                  <a:pt x="98425" y="1214835"/>
                                </a:lnTo>
                                <a:lnTo>
                                  <a:pt x="90091" y="1198960"/>
                                </a:lnTo>
                                <a:lnTo>
                                  <a:pt x="81756" y="1183085"/>
                                </a:lnTo>
                                <a:lnTo>
                                  <a:pt x="74216" y="1166416"/>
                                </a:lnTo>
                                <a:lnTo>
                                  <a:pt x="66675" y="1150144"/>
                                </a:lnTo>
                                <a:lnTo>
                                  <a:pt x="59928" y="1133079"/>
                                </a:lnTo>
                                <a:lnTo>
                                  <a:pt x="53578" y="1116410"/>
                                </a:lnTo>
                                <a:lnTo>
                                  <a:pt x="46831" y="1098948"/>
                                </a:lnTo>
                                <a:lnTo>
                                  <a:pt x="41275" y="1081882"/>
                                </a:lnTo>
                                <a:lnTo>
                                  <a:pt x="35719" y="1064419"/>
                                </a:lnTo>
                                <a:lnTo>
                                  <a:pt x="30559" y="1046957"/>
                                </a:lnTo>
                                <a:lnTo>
                                  <a:pt x="25797" y="1029097"/>
                                </a:lnTo>
                                <a:lnTo>
                                  <a:pt x="21431" y="1011635"/>
                                </a:lnTo>
                                <a:lnTo>
                                  <a:pt x="17066" y="993379"/>
                                </a:lnTo>
                                <a:lnTo>
                                  <a:pt x="13494" y="975122"/>
                                </a:lnTo>
                                <a:lnTo>
                                  <a:pt x="10716" y="956469"/>
                                </a:lnTo>
                                <a:lnTo>
                                  <a:pt x="7541" y="938610"/>
                                </a:lnTo>
                                <a:lnTo>
                                  <a:pt x="5556" y="919957"/>
                                </a:lnTo>
                                <a:lnTo>
                                  <a:pt x="3175" y="900907"/>
                                </a:lnTo>
                                <a:lnTo>
                                  <a:pt x="1984" y="882254"/>
                                </a:lnTo>
                                <a:lnTo>
                                  <a:pt x="794" y="863204"/>
                                </a:lnTo>
                                <a:lnTo>
                                  <a:pt x="397" y="844154"/>
                                </a:lnTo>
                                <a:lnTo>
                                  <a:pt x="0" y="824707"/>
                                </a:lnTo>
                                <a:lnTo>
                                  <a:pt x="397" y="802085"/>
                                </a:lnTo>
                                <a:lnTo>
                                  <a:pt x="1191" y="779463"/>
                                </a:lnTo>
                                <a:close/>
                                <a:moveTo>
                                  <a:pt x="1314889" y="671513"/>
                                </a:moveTo>
                                <a:lnTo>
                                  <a:pt x="1339850" y="701729"/>
                                </a:lnTo>
                                <a:lnTo>
                                  <a:pt x="1101725" y="776288"/>
                                </a:lnTo>
                                <a:lnTo>
                                  <a:pt x="1116385" y="730768"/>
                                </a:lnTo>
                                <a:lnTo>
                                  <a:pt x="1314889" y="671513"/>
                                </a:lnTo>
                                <a:close/>
                                <a:moveTo>
                                  <a:pt x="339763" y="668338"/>
                                </a:moveTo>
                                <a:lnTo>
                                  <a:pt x="538932" y="730250"/>
                                </a:lnTo>
                                <a:lnTo>
                                  <a:pt x="554038" y="776288"/>
                                </a:lnTo>
                                <a:lnTo>
                                  <a:pt x="317500" y="698500"/>
                                </a:lnTo>
                                <a:lnTo>
                                  <a:pt x="339763" y="668338"/>
                                </a:lnTo>
                                <a:close/>
                                <a:moveTo>
                                  <a:pt x="828080" y="554038"/>
                                </a:moveTo>
                                <a:lnTo>
                                  <a:pt x="847512" y="567940"/>
                                </a:lnTo>
                                <a:lnTo>
                                  <a:pt x="1087438" y="737939"/>
                                </a:lnTo>
                                <a:lnTo>
                                  <a:pt x="1086645" y="741117"/>
                                </a:lnTo>
                                <a:lnTo>
                                  <a:pt x="1086249" y="742308"/>
                                </a:lnTo>
                                <a:lnTo>
                                  <a:pt x="987105" y="1046163"/>
                                </a:lnTo>
                                <a:lnTo>
                                  <a:pt x="980364" y="1046163"/>
                                </a:lnTo>
                                <a:lnTo>
                                  <a:pt x="935551" y="1046163"/>
                                </a:lnTo>
                                <a:lnTo>
                                  <a:pt x="669054" y="1046163"/>
                                </a:lnTo>
                                <a:lnTo>
                                  <a:pt x="570308" y="742308"/>
                                </a:lnTo>
                                <a:lnTo>
                                  <a:pt x="569911" y="741117"/>
                                </a:lnTo>
                                <a:lnTo>
                                  <a:pt x="568325" y="737939"/>
                                </a:lnTo>
                                <a:lnTo>
                                  <a:pt x="808648" y="567940"/>
                                </a:lnTo>
                                <a:lnTo>
                                  <a:pt x="828080" y="554038"/>
                                </a:lnTo>
                                <a:close/>
                                <a:moveTo>
                                  <a:pt x="1360910" y="387350"/>
                                </a:moveTo>
                                <a:lnTo>
                                  <a:pt x="1489666" y="409557"/>
                                </a:lnTo>
                                <a:lnTo>
                                  <a:pt x="1540533" y="418281"/>
                                </a:lnTo>
                                <a:lnTo>
                                  <a:pt x="1550865" y="437316"/>
                                </a:lnTo>
                                <a:lnTo>
                                  <a:pt x="1560800" y="456747"/>
                                </a:lnTo>
                                <a:lnTo>
                                  <a:pt x="1570337" y="476178"/>
                                </a:lnTo>
                                <a:lnTo>
                                  <a:pt x="1579477" y="495213"/>
                                </a:lnTo>
                                <a:lnTo>
                                  <a:pt x="1587425" y="515834"/>
                                </a:lnTo>
                                <a:lnTo>
                                  <a:pt x="1595373" y="536058"/>
                                </a:lnTo>
                                <a:lnTo>
                                  <a:pt x="1602924" y="556282"/>
                                </a:lnTo>
                                <a:lnTo>
                                  <a:pt x="1609679" y="577300"/>
                                </a:lnTo>
                                <a:lnTo>
                                  <a:pt x="1616038" y="597920"/>
                                </a:lnTo>
                                <a:lnTo>
                                  <a:pt x="1621601" y="619731"/>
                                </a:lnTo>
                                <a:lnTo>
                                  <a:pt x="1626767" y="640748"/>
                                </a:lnTo>
                                <a:lnTo>
                                  <a:pt x="1631536" y="662955"/>
                                </a:lnTo>
                                <a:lnTo>
                                  <a:pt x="1635908" y="684369"/>
                                </a:lnTo>
                                <a:lnTo>
                                  <a:pt x="1639484" y="706973"/>
                                </a:lnTo>
                                <a:lnTo>
                                  <a:pt x="1641868" y="728783"/>
                                </a:lnTo>
                                <a:lnTo>
                                  <a:pt x="1644650" y="751387"/>
                                </a:lnTo>
                                <a:lnTo>
                                  <a:pt x="1607692" y="786680"/>
                                </a:lnTo>
                                <a:lnTo>
                                  <a:pt x="1513510" y="877888"/>
                                </a:lnTo>
                                <a:lnTo>
                                  <a:pt x="1508343" y="871543"/>
                                </a:lnTo>
                                <a:lnTo>
                                  <a:pt x="1471386" y="825146"/>
                                </a:lnTo>
                                <a:lnTo>
                                  <a:pt x="1363691" y="689921"/>
                                </a:lnTo>
                                <a:lnTo>
                                  <a:pt x="1341437" y="662559"/>
                                </a:lnTo>
                                <a:lnTo>
                                  <a:pt x="1341835" y="656214"/>
                                </a:lnTo>
                                <a:lnTo>
                                  <a:pt x="1355743" y="455557"/>
                                </a:lnTo>
                                <a:lnTo>
                                  <a:pt x="1360115" y="396074"/>
                                </a:lnTo>
                                <a:lnTo>
                                  <a:pt x="1360910" y="387350"/>
                                </a:lnTo>
                                <a:close/>
                                <a:moveTo>
                                  <a:pt x="293316" y="387350"/>
                                </a:moveTo>
                                <a:lnTo>
                                  <a:pt x="293316" y="388143"/>
                                </a:lnTo>
                                <a:lnTo>
                                  <a:pt x="297280" y="446040"/>
                                </a:lnTo>
                                <a:lnTo>
                                  <a:pt x="311549" y="656214"/>
                                </a:lnTo>
                                <a:lnTo>
                                  <a:pt x="312738" y="662559"/>
                                </a:lnTo>
                                <a:lnTo>
                                  <a:pt x="290145" y="689921"/>
                                </a:lnTo>
                                <a:lnTo>
                                  <a:pt x="175991" y="833870"/>
                                </a:lnTo>
                                <a:lnTo>
                                  <a:pt x="141111" y="877888"/>
                                </a:lnTo>
                                <a:lnTo>
                                  <a:pt x="138733" y="875509"/>
                                </a:lnTo>
                                <a:lnTo>
                                  <a:pt x="39641" y="779939"/>
                                </a:lnTo>
                                <a:lnTo>
                                  <a:pt x="3175" y="744646"/>
                                </a:lnTo>
                                <a:lnTo>
                                  <a:pt x="5949" y="722835"/>
                                </a:lnTo>
                                <a:lnTo>
                                  <a:pt x="8724" y="701025"/>
                                </a:lnTo>
                                <a:lnTo>
                                  <a:pt x="12291" y="679611"/>
                                </a:lnTo>
                                <a:lnTo>
                                  <a:pt x="16255" y="658197"/>
                                </a:lnTo>
                                <a:lnTo>
                                  <a:pt x="21011" y="636783"/>
                                </a:lnTo>
                                <a:lnTo>
                                  <a:pt x="26164" y="616162"/>
                                </a:lnTo>
                                <a:lnTo>
                                  <a:pt x="31713" y="595541"/>
                                </a:lnTo>
                                <a:lnTo>
                                  <a:pt x="38452" y="574920"/>
                                </a:lnTo>
                                <a:lnTo>
                                  <a:pt x="44793" y="554696"/>
                                </a:lnTo>
                                <a:lnTo>
                                  <a:pt x="51928" y="534472"/>
                                </a:lnTo>
                                <a:lnTo>
                                  <a:pt x="59855" y="514644"/>
                                </a:lnTo>
                                <a:lnTo>
                                  <a:pt x="68179" y="495213"/>
                                </a:lnTo>
                                <a:lnTo>
                                  <a:pt x="77296" y="476178"/>
                                </a:lnTo>
                                <a:lnTo>
                                  <a:pt x="86016" y="457143"/>
                                </a:lnTo>
                                <a:lnTo>
                                  <a:pt x="95528" y="438109"/>
                                </a:lnTo>
                                <a:lnTo>
                                  <a:pt x="105834" y="419867"/>
                                </a:lnTo>
                                <a:lnTo>
                                  <a:pt x="156173" y="410747"/>
                                </a:lnTo>
                                <a:lnTo>
                                  <a:pt x="293316" y="387350"/>
                                </a:lnTo>
                                <a:close/>
                                <a:moveTo>
                                  <a:pt x="808037" y="298450"/>
                                </a:moveTo>
                                <a:lnTo>
                                  <a:pt x="827881" y="306401"/>
                                </a:lnTo>
                                <a:lnTo>
                                  <a:pt x="847725" y="298450"/>
                                </a:lnTo>
                                <a:lnTo>
                                  <a:pt x="847725" y="536575"/>
                                </a:lnTo>
                                <a:lnTo>
                                  <a:pt x="827881" y="522661"/>
                                </a:lnTo>
                                <a:lnTo>
                                  <a:pt x="808037" y="536575"/>
                                </a:lnTo>
                                <a:lnTo>
                                  <a:pt x="808037" y="298450"/>
                                </a:lnTo>
                                <a:close/>
                                <a:moveTo>
                                  <a:pt x="1106341" y="198438"/>
                                </a:moveTo>
                                <a:lnTo>
                                  <a:pt x="1122567" y="205965"/>
                                </a:lnTo>
                                <a:lnTo>
                                  <a:pt x="1139189" y="214285"/>
                                </a:lnTo>
                                <a:lnTo>
                                  <a:pt x="1155020" y="223001"/>
                                </a:lnTo>
                                <a:lnTo>
                                  <a:pt x="1170455" y="231717"/>
                                </a:lnTo>
                                <a:lnTo>
                                  <a:pt x="1185889" y="241225"/>
                                </a:lnTo>
                                <a:lnTo>
                                  <a:pt x="1200928" y="251129"/>
                                </a:lnTo>
                                <a:lnTo>
                                  <a:pt x="1216363" y="261034"/>
                                </a:lnTo>
                                <a:lnTo>
                                  <a:pt x="1231006" y="271335"/>
                                </a:lnTo>
                                <a:lnTo>
                                  <a:pt x="1244858" y="282031"/>
                                </a:lnTo>
                                <a:lnTo>
                                  <a:pt x="1258710" y="293520"/>
                                </a:lnTo>
                                <a:lnTo>
                                  <a:pt x="1272562" y="305010"/>
                                </a:lnTo>
                                <a:lnTo>
                                  <a:pt x="1286018" y="316895"/>
                                </a:lnTo>
                                <a:lnTo>
                                  <a:pt x="1299078" y="328780"/>
                                </a:lnTo>
                                <a:lnTo>
                                  <a:pt x="1312138" y="341854"/>
                                </a:lnTo>
                                <a:lnTo>
                                  <a:pt x="1324407" y="354928"/>
                                </a:lnTo>
                                <a:lnTo>
                                  <a:pt x="1336675" y="367606"/>
                                </a:lnTo>
                                <a:lnTo>
                                  <a:pt x="1332322" y="423863"/>
                                </a:lnTo>
                                <a:lnTo>
                                  <a:pt x="1318470" y="406827"/>
                                </a:lnTo>
                                <a:lnTo>
                                  <a:pt x="1304618" y="390584"/>
                                </a:lnTo>
                                <a:lnTo>
                                  <a:pt x="1289975" y="374737"/>
                                </a:lnTo>
                                <a:lnTo>
                                  <a:pt x="1274145" y="359286"/>
                                </a:lnTo>
                                <a:lnTo>
                                  <a:pt x="1258314" y="344231"/>
                                </a:lnTo>
                                <a:lnTo>
                                  <a:pt x="1242088" y="329969"/>
                                </a:lnTo>
                                <a:lnTo>
                                  <a:pt x="1225070" y="316103"/>
                                </a:lnTo>
                                <a:lnTo>
                                  <a:pt x="1208052" y="302633"/>
                                </a:lnTo>
                                <a:lnTo>
                                  <a:pt x="1189847" y="290351"/>
                                </a:lnTo>
                                <a:lnTo>
                                  <a:pt x="1171642" y="278070"/>
                                </a:lnTo>
                                <a:lnTo>
                                  <a:pt x="1153437" y="266580"/>
                                </a:lnTo>
                                <a:lnTo>
                                  <a:pt x="1134440" y="255884"/>
                                </a:lnTo>
                                <a:lnTo>
                                  <a:pt x="1114652" y="245187"/>
                                </a:lnTo>
                                <a:lnTo>
                                  <a:pt x="1094864" y="235679"/>
                                </a:lnTo>
                                <a:lnTo>
                                  <a:pt x="1074680" y="227359"/>
                                </a:lnTo>
                                <a:lnTo>
                                  <a:pt x="1054100" y="218643"/>
                                </a:lnTo>
                                <a:lnTo>
                                  <a:pt x="1106341" y="198438"/>
                                </a:lnTo>
                                <a:close/>
                                <a:moveTo>
                                  <a:pt x="545878" y="196850"/>
                                </a:moveTo>
                                <a:lnTo>
                                  <a:pt x="598488" y="217164"/>
                                </a:lnTo>
                                <a:lnTo>
                                  <a:pt x="577763" y="225130"/>
                                </a:lnTo>
                                <a:lnTo>
                                  <a:pt x="557835" y="233495"/>
                                </a:lnTo>
                                <a:lnTo>
                                  <a:pt x="538305" y="243055"/>
                                </a:lnTo>
                                <a:lnTo>
                                  <a:pt x="518775" y="253013"/>
                                </a:lnTo>
                                <a:lnTo>
                                  <a:pt x="500441" y="263369"/>
                                </a:lnTo>
                                <a:lnTo>
                                  <a:pt x="481709" y="274522"/>
                                </a:lnTo>
                                <a:lnTo>
                                  <a:pt x="463375" y="286471"/>
                                </a:lnTo>
                                <a:lnTo>
                                  <a:pt x="446236" y="298421"/>
                                </a:lnTo>
                                <a:lnTo>
                                  <a:pt x="428700" y="311566"/>
                                </a:lnTo>
                                <a:lnTo>
                                  <a:pt x="411960" y="325108"/>
                                </a:lnTo>
                                <a:lnTo>
                                  <a:pt x="395220" y="338651"/>
                                </a:lnTo>
                                <a:lnTo>
                                  <a:pt x="379676" y="352991"/>
                                </a:lnTo>
                                <a:lnTo>
                                  <a:pt x="364132" y="368127"/>
                                </a:lnTo>
                                <a:lnTo>
                                  <a:pt x="349385" y="383263"/>
                                </a:lnTo>
                                <a:lnTo>
                                  <a:pt x="335037" y="399594"/>
                                </a:lnTo>
                                <a:lnTo>
                                  <a:pt x="321087" y="415925"/>
                                </a:lnTo>
                                <a:lnTo>
                                  <a:pt x="317500" y="360957"/>
                                </a:lnTo>
                                <a:lnTo>
                                  <a:pt x="329457" y="347812"/>
                                </a:lnTo>
                                <a:lnTo>
                                  <a:pt x="341414" y="335465"/>
                                </a:lnTo>
                                <a:lnTo>
                                  <a:pt x="354567" y="323117"/>
                                </a:lnTo>
                                <a:lnTo>
                                  <a:pt x="367719" y="311566"/>
                                </a:lnTo>
                                <a:lnTo>
                                  <a:pt x="380872" y="299616"/>
                                </a:lnTo>
                                <a:lnTo>
                                  <a:pt x="394423" y="288463"/>
                                </a:lnTo>
                                <a:lnTo>
                                  <a:pt x="408373" y="277708"/>
                                </a:lnTo>
                                <a:lnTo>
                                  <a:pt x="422721" y="267352"/>
                                </a:lnTo>
                                <a:lnTo>
                                  <a:pt x="437069" y="256996"/>
                                </a:lnTo>
                                <a:lnTo>
                                  <a:pt x="451816" y="247436"/>
                                </a:lnTo>
                                <a:lnTo>
                                  <a:pt x="466962" y="237877"/>
                                </a:lnTo>
                                <a:lnTo>
                                  <a:pt x="482107" y="228715"/>
                                </a:lnTo>
                                <a:lnTo>
                                  <a:pt x="497651" y="219952"/>
                                </a:lnTo>
                                <a:lnTo>
                                  <a:pt x="513195" y="211986"/>
                                </a:lnTo>
                                <a:lnTo>
                                  <a:pt x="529536" y="204020"/>
                                </a:lnTo>
                                <a:lnTo>
                                  <a:pt x="545878" y="196850"/>
                                </a:lnTo>
                                <a:close/>
                                <a:moveTo>
                                  <a:pt x="1028700" y="25400"/>
                                </a:moveTo>
                                <a:lnTo>
                                  <a:pt x="1048147" y="30571"/>
                                </a:lnTo>
                                <a:lnTo>
                                  <a:pt x="1067197" y="36139"/>
                                </a:lnTo>
                                <a:lnTo>
                                  <a:pt x="1086247" y="42503"/>
                                </a:lnTo>
                                <a:lnTo>
                                  <a:pt x="1104900" y="49265"/>
                                </a:lnTo>
                                <a:lnTo>
                                  <a:pt x="1123553" y="56026"/>
                                </a:lnTo>
                                <a:lnTo>
                                  <a:pt x="1142207" y="63186"/>
                                </a:lnTo>
                                <a:lnTo>
                                  <a:pt x="1160066" y="71538"/>
                                </a:lnTo>
                                <a:lnTo>
                                  <a:pt x="1177925" y="79891"/>
                                </a:lnTo>
                                <a:lnTo>
                                  <a:pt x="1195388" y="88641"/>
                                </a:lnTo>
                                <a:lnTo>
                                  <a:pt x="1212850" y="97392"/>
                                </a:lnTo>
                                <a:lnTo>
                                  <a:pt x="1230313" y="106937"/>
                                </a:lnTo>
                                <a:lnTo>
                                  <a:pt x="1246982" y="116881"/>
                                </a:lnTo>
                                <a:lnTo>
                                  <a:pt x="1263650" y="127620"/>
                                </a:lnTo>
                                <a:lnTo>
                                  <a:pt x="1280319" y="138359"/>
                                </a:lnTo>
                                <a:lnTo>
                                  <a:pt x="1296194" y="149098"/>
                                </a:lnTo>
                                <a:lnTo>
                                  <a:pt x="1312069" y="160633"/>
                                </a:lnTo>
                                <a:lnTo>
                                  <a:pt x="1327547" y="172565"/>
                                </a:lnTo>
                                <a:lnTo>
                                  <a:pt x="1342629" y="184497"/>
                                </a:lnTo>
                                <a:lnTo>
                                  <a:pt x="1358107" y="197225"/>
                                </a:lnTo>
                                <a:lnTo>
                                  <a:pt x="1372791" y="209953"/>
                                </a:lnTo>
                                <a:lnTo>
                                  <a:pt x="1386682" y="223079"/>
                                </a:lnTo>
                                <a:lnTo>
                                  <a:pt x="1400572" y="237000"/>
                                </a:lnTo>
                                <a:lnTo>
                                  <a:pt x="1414463" y="250921"/>
                                </a:lnTo>
                                <a:lnTo>
                                  <a:pt x="1427957" y="264444"/>
                                </a:lnTo>
                                <a:lnTo>
                                  <a:pt x="1440657" y="279161"/>
                                </a:lnTo>
                                <a:lnTo>
                                  <a:pt x="1453754" y="293877"/>
                                </a:lnTo>
                                <a:lnTo>
                                  <a:pt x="1466454" y="309389"/>
                                </a:lnTo>
                                <a:lnTo>
                                  <a:pt x="1477963" y="324901"/>
                                </a:lnTo>
                                <a:lnTo>
                                  <a:pt x="1489473" y="340413"/>
                                </a:lnTo>
                                <a:lnTo>
                                  <a:pt x="1501379" y="356323"/>
                                </a:lnTo>
                                <a:lnTo>
                                  <a:pt x="1512094" y="372233"/>
                                </a:lnTo>
                                <a:lnTo>
                                  <a:pt x="1522413" y="388938"/>
                                </a:lnTo>
                                <a:lnTo>
                                  <a:pt x="1470026" y="380187"/>
                                </a:lnTo>
                                <a:lnTo>
                                  <a:pt x="1460501" y="366664"/>
                                </a:lnTo>
                                <a:lnTo>
                                  <a:pt x="1451373" y="353539"/>
                                </a:lnTo>
                                <a:lnTo>
                                  <a:pt x="1441451" y="340413"/>
                                </a:lnTo>
                                <a:lnTo>
                                  <a:pt x="1430735" y="327685"/>
                                </a:lnTo>
                                <a:lnTo>
                                  <a:pt x="1420416" y="315355"/>
                                </a:lnTo>
                                <a:lnTo>
                                  <a:pt x="1409701" y="302627"/>
                                </a:lnTo>
                                <a:lnTo>
                                  <a:pt x="1398985" y="290695"/>
                                </a:lnTo>
                                <a:lnTo>
                                  <a:pt x="1387872" y="278763"/>
                                </a:lnTo>
                                <a:lnTo>
                                  <a:pt x="1375966" y="267228"/>
                                </a:lnTo>
                                <a:lnTo>
                                  <a:pt x="1364457" y="255694"/>
                                </a:lnTo>
                                <a:lnTo>
                                  <a:pt x="1352154" y="244557"/>
                                </a:lnTo>
                                <a:lnTo>
                                  <a:pt x="1340247" y="233420"/>
                                </a:lnTo>
                                <a:lnTo>
                                  <a:pt x="1327944" y="223079"/>
                                </a:lnTo>
                                <a:lnTo>
                                  <a:pt x="1315244" y="212737"/>
                                </a:lnTo>
                                <a:lnTo>
                                  <a:pt x="1302544" y="202396"/>
                                </a:lnTo>
                                <a:lnTo>
                                  <a:pt x="1289844" y="192452"/>
                                </a:lnTo>
                                <a:lnTo>
                                  <a:pt x="1276350" y="182906"/>
                                </a:lnTo>
                                <a:lnTo>
                                  <a:pt x="1262857" y="173758"/>
                                </a:lnTo>
                                <a:lnTo>
                                  <a:pt x="1248966" y="164610"/>
                                </a:lnTo>
                                <a:lnTo>
                                  <a:pt x="1235472" y="155462"/>
                                </a:lnTo>
                                <a:lnTo>
                                  <a:pt x="1221582" y="147507"/>
                                </a:lnTo>
                                <a:lnTo>
                                  <a:pt x="1207294" y="139155"/>
                                </a:lnTo>
                                <a:lnTo>
                                  <a:pt x="1192610" y="130802"/>
                                </a:lnTo>
                                <a:lnTo>
                                  <a:pt x="1178322" y="123643"/>
                                </a:lnTo>
                                <a:lnTo>
                                  <a:pt x="1163241" y="116085"/>
                                </a:lnTo>
                                <a:lnTo>
                                  <a:pt x="1148557" y="108926"/>
                                </a:lnTo>
                                <a:lnTo>
                                  <a:pt x="1133475" y="102164"/>
                                </a:lnTo>
                                <a:lnTo>
                                  <a:pt x="1117997" y="95801"/>
                                </a:lnTo>
                                <a:lnTo>
                                  <a:pt x="1102916" y="89834"/>
                                </a:lnTo>
                                <a:lnTo>
                                  <a:pt x="1087041" y="84266"/>
                                </a:lnTo>
                                <a:lnTo>
                                  <a:pt x="1071166" y="78698"/>
                                </a:lnTo>
                                <a:lnTo>
                                  <a:pt x="1055291" y="73527"/>
                                </a:lnTo>
                                <a:lnTo>
                                  <a:pt x="1028700" y="25400"/>
                                </a:lnTo>
                                <a:close/>
                                <a:moveTo>
                                  <a:pt x="619125" y="25400"/>
                                </a:moveTo>
                                <a:lnTo>
                                  <a:pt x="594935" y="72333"/>
                                </a:lnTo>
                                <a:lnTo>
                                  <a:pt x="579073" y="77504"/>
                                </a:lnTo>
                                <a:lnTo>
                                  <a:pt x="563211" y="82674"/>
                                </a:lnTo>
                                <a:lnTo>
                                  <a:pt x="546952" y="89038"/>
                                </a:lnTo>
                                <a:lnTo>
                                  <a:pt x="531486" y="95004"/>
                                </a:lnTo>
                                <a:lnTo>
                                  <a:pt x="516020" y="101368"/>
                                </a:lnTo>
                                <a:lnTo>
                                  <a:pt x="500951" y="108130"/>
                                </a:lnTo>
                                <a:lnTo>
                                  <a:pt x="485882" y="115289"/>
                                </a:lnTo>
                                <a:lnTo>
                                  <a:pt x="470813" y="122846"/>
                                </a:lnTo>
                                <a:lnTo>
                                  <a:pt x="456140" y="130005"/>
                                </a:lnTo>
                                <a:lnTo>
                                  <a:pt x="441467" y="138358"/>
                                </a:lnTo>
                                <a:lnTo>
                                  <a:pt x="427191" y="146313"/>
                                </a:lnTo>
                                <a:lnTo>
                                  <a:pt x="412915" y="155063"/>
                                </a:lnTo>
                                <a:lnTo>
                                  <a:pt x="399036" y="163813"/>
                                </a:lnTo>
                                <a:lnTo>
                                  <a:pt x="385156" y="172961"/>
                                </a:lnTo>
                                <a:lnTo>
                                  <a:pt x="371277" y="182507"/>
                                </a:lnTo>
                                <a:lnTo>
                                  <a:pt x="358190" y="192053"/>
                                </a:lnTo>
                                <a:lnTo>
                                  <a:pt x="345104" y="201996"/>
                                </a:lnTo>
                                <a:lnTo>
                                  <a:pt x="332018" y="212338"/>
                                </a:lnTo>
                                <a:lnTo>
                                  <a:pt x="319328" y="222679"/>
                                </a:lnTo>
                                <a:lnTo>
                                  <a:pt x="307035" y="233418"/>
                                </a:lnTo>
                                <a:lnTo>
                                  <a:pt x="294741" y="244554"/>
                                </a:lnTo>
                                <a:lnTo>
                                  <a:pt x="282448" y="256089"/>
                                </a:lnTo>
                                <a:lnTo>
                                  <a:pt x="270948" y="267226"/>
                                </a:lnTo>
                                <a:lnTo>
                                  <a:pt x="259448" y="278760"/>
                                </a:lnTo>
                                <a:lnTo>
                                  <a:pt x="247948" y="291090"/>
                                </a:lnTo>
                                <a:lnTo>
                                  <a:pt x="236844" y="303022"/>
                                </a:lnTo>
                                <a:lnTo>
                                  <a:pt x="226137" y="315750"/>
                                </a:lnTo>
                                <a:lnTo>
                                  <a:pt x="215826" y="328477"/>
                                </a:lnTo>
                                <a:lnTo>
                                  <a:pt x="205516" y="341205"/>
                                </a:lnTo>
                                <a:lnTo>
                                  <a:pt x="195602" y="354728"/>
                                </a:lnTo>
                                <a:lnTo>
                                  <a:pt x="185688" y="367854"/>
                                </a:lnTo>
                                <a:lnTo>
                                  <a:pt x="176170" y="381377"/>
                                </a:lnTo>
                                <a:lnTo>
                                  <a:pt x="123825" y="390525"/>
                                </a:lnTo>
                                <a:lnTo>
                                  <a:pt x="134135" y="373820"/>
                                </a:lnTo>
                                <a:lnTo>
                                  <a:pt x="145239" y="357512"/>
                                </a:lnTo>
                                <a:lnTo>
                                  <a:pt x="156739" y="341205"/>
                                </a:lnTo>
                                <a:lnTo>
                                  <a:pt x="168239" y="325693"/>
                                </a:lnTo>
                                <a:lnTo>
                                  <a:pt x="180136" y="310181"/>
                                </a:lnTo>
                                <a:lnTo>
                                  <a:pt x="192826" y="295067"/>
                                </a:lnTo>
                                <a:lnTo>
                                  <a:pt x="205516" y="280351"/>
                                </a:lnTo>
                                <a:lnTo>
                                  <a:pt x="218602" y="265635"/>
                                </a:lnTo>
                                <a:lnTo>
                                  <a:pt x="232085" y="251316"/>
                                </a:lnTo>
                                <a:lnTo>
                                  <a:pt x="245965" y="237395"/>
                                </a:lnTo>
                                <a:lnTo>
                                  <a:pt x="259844" y="223872"/>
                                </a:lnTo>
                                <a:lnTo>
                                  <a:pt x="274517" y="210349"/>
                                </a:lnTo>
                                <a:lnTo>
                                  <a:pt x="289190" y="197621"/>
                                </a:lnTo>
                                <a:lnTo>
                                  <a:pt x="303862" y="184893"/>
                                </a:lnTo>
                                <a:lnTo>
                                  <a:pt x="319328" y="172961"/>
                                </a:lnTo>
                                <a:lnTo>
                                  <a:pt x="334794" y="160631"/>
                                </a:lnTo>
                                <a:lnTo>
                                  <a:pt x="350656" y="149495"/>
                                </a:lnTo>
                                <a:lnTo>
                                  <a:pt x="366518" y="138358"/>
                                </a:lnTo>
                                <a:lnTo>
                                  <a:pt x="383174" y="127619"/>
                                </a:lnTo>
                                <a:lnTo>
                                  <a:pt x="399829" y="116880"/>
                                </a:lnTo>
                                <a:lnTo>
                                  <a:pt x="416881" y="106936"/>
                                </a:lnTo>
                                <a:lnTo>
                                  <a:pt x="433933" y="97391"/>
                                </a:lnTo>
                                <a:lnTo>
                                  <a:pt x="451778" y="88640"/>
                                </a:lnTo>
                                <a:lnTo>
                                  <a:pt x="469227" y="79890"/>
                                </a:lnTo>
                                <a:lnTo>
                                  <a:pt x="487072" y="71140"/>
                                </a:lnTo>
                                <a:lnTo>
                                  <a:pt x="505710" y="63185"/>
                                </a:lnTo>
                                <a:lnTo>
                                  <a:pt x="523951" y="56026"/>
                                </a:lnTo>
                                <a:lnTo>
                                  <a:pt x="542193" y="48867"/>
                                </a:lnTo>
                                <a:lnTo>
                                  <a:pt x="561228" y="42105"/>
                                </a:lnTo>
                                <a:lnTo>
                                  <a:pt x="580263" y="36139"/>
                                </a:lnTo>
                                <a:lnTo>
                                  <a:pt x="599694" y="30570"/>
                                </a:lnTo>
                                <a:lnTo>
                                  <a:pt x="619125" y="25400"/>
                                </a:lnTo>
                                <a:close/>
                                <a:moveTo>
                                  <a:pt x="824315" y="0"/>
                                </a:moveTo>
                                <a:lnTo>
                                  <a:pt x="846110" y="792"/>
                                </a:lnTo>
                                <a:lnTo>
                                  <a:pt x="868300" y="1585"/>
                                </a:lnTo>
                                <a:lnTo>
                                  <a:pt x="889699" y="2774"/>
                                </a:lnTo>
                                <a:lnTo>
                                  <a:pt x="911097" y="4756"/>
                                </a:lnTo>
                                <a:lnTo>
                                  <a:pt x="932495" y="7530"/>
                                </a:lnTo>
                                <a:lnTo>
                                  <a:pt x="953497" y="10700"/>
                                </a:lnTo>
                                <a:lnTo>
                                  <a:pt x="974499" y="13871"/>
                                </a:lnTo>
                                <a:lnTo>
                                  <a:pt x="995500" y="18230"/>
                                </a:lnTo>
                                <a:lnTo>
                                  <a:pt x="1020861" y="63806"/>
                                </a:lnTo>
                                <a:lnTo>
                                  <a:pt x="1084263" y="178339"/>
                                </a:lnTo>
                                <a:lnTo>
                                  <a:pt x="1071187" y="183491"/>
                                </a:lnTo>
                                <a:lnTo>
                                  <a:pt x="1015710" y="204892"/>
                                </a:lnTo>
                                <a:lnTo>
                                  <a:pt x="847298" y="270679"/>
                                </a:lnTo>
                                <a:lnTo>
                                  <a:pt x="827882" y="277813"/>
                                </a:lnTo>
                                <a:lnTo>
                                  <a:pt x="808465" y="270679"/>
                                </a:lnTo>
                                <a:lnTo>
                                  <a:pt x="636883" y="203703"/>
                                </a:lnTo>
                                <a:lnTo>
                                  <a:pt x="581010" y="181906"/>
                                </a:lnTo>
                                <a:lnTo>
                                  <a:pt x="571500" y="178339"/>
                                </a:lnTo>
                                <a:lnTo>
                                  <a:pt x="630147" y="63409"/>
                                </a:lnTo>
                                <a:lnTo>
                                  <a:pt x="653130" y="18230"/>
                                </a:lnTo>
                                <a:lnTo>
                                  <a:pt x="673736" y="13871"/>
                                </a:lnTo>
                                <a:lnTo>
                                  <a:pt x="694738" y="10700"/>
                                </a:lnTo>
                                <a:lnTo>
                                  <a:pt x="716136" y="7530"/>
                                </a:lnTo>
                                <a:lnTo>
                                  <a:pt x="737534" y="4756"/>
                                </a:lnTo>
                                <a:lnTo>
                                  <a:pt x="758932" y="2774"/>
                                </a:lnTo>
                                <a:lnTo>
                                  <a:pt x="780726" y="1585"/>
                                </a:lnTo>
                                <a:lnTo>
                                  <a:pt x="802125" y="792"/>
                                </a:lnTo>
                                <a:lnTo>
                                  <a:pt x="82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bodyPr anchor="ctr">
                          <a:scene3d>
                            <a:camera prst="orthographicFront"/>
                            <a:lightRig rig="threePt" dir="t"/>
                          </a:scene3d>
                          <a:sp3d contourW="12700">
                            <a:contourClr>
                              <a:srgbClr val="FFFFFF"/>
                            </a:contourClr>
                          </a:sp3d>
                        </wps:bodyPr>
                      </wps:wsp>
                      <pic:pic xmlns:pic="http://schemas.openxmlformats.org/drawingml/2006/picture">
                        <pic:nvPicPr>
                          <pic:cNvPr id="313" name="图片 227" descr="3680756"/>
                          <pic:cNvPicPr>
                            <a:picLocks noChangeAspect="1"/>
                          </pic:cNvPicPr>
                        </pic:nvPicPr>
                        <pic:blipFill>
                          <a:blip r:embed="rId143">
                            <a:extLst>
                              <a:ext uri="{96DAC541-7B7A-43D3-8B79-37D633B846F1}">
                                <asvg:svgBlip xmlns:asvg="http://schemas.microsoft.com/office/drawing/2016/SVG/main" r:embed="rId1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035" y="2215"/>
                            <a:ext cx="1008" cy="5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7.4pt;margin-top:13.25pt;height:114.7pt;width:511.25pt;z-index:251749376;mso-width-relative:page;mso-height-relative:page;" coordorigin="19371,1988" coordsize="10225,2294" o:gfxdata="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">
                <o:lock v:ext="edit" aspectratio="f"/>
                <v:shape id="KSO_Shape" o:spid="_x0000_s1026" o:spt="100" style="position:absolute;left:24697;top:2125;height:784;width:784;v-text-anchor:middle;" fillcolor="#5B9BD5 [3204]" filled="t" stroked="f" coordsize="3473450,3473450" o:gfxdata="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Z+B3m5AAAA3AAA&#10;AA8AAAAAAAAAAQAgAAAAIgAAAGRycy9kb3ducmV2LnhtbFBLAQIUABQAAAAIAIdO4kAzLwWeOwAA&#10;ADkAAAAQAAAAAAAAAAEAIAAAAAgBAABkcnMvc2hhcGV4bWwueG1sUEsFBgAAAAAGAAYAWwEAALID&#10;AAAAAA==&#10;" path="m2443163,3025775l2576513,3257566,2553835,3270065,2530929,3281882,2507797,3293698,2484211,3305061,2460626,3316196,2437267,3326876,2413228,3337103,2389188,3347329,2364695,3356646,2340203,3366190,2315710,3375053,2290990,3383461,2265817,3391642,2240870,3399368,2215470,3406867,2190070,3414139,2164217,3420729,2138363,3426865,2112736,3433000,2086656,3438454,2060349,3443681,2034042,3448226,2007508,3452771,1980747,3456634,1954213,3460270,1927226,3463224,1900238,3465951,1873251,3468451,1846036,3470269,1818595,3471632,1791154,3472768,1763713,3473450,1763713,3206209,1786392,3205527,1809524,3204618,1832203,3203482,1855108,3201664,1877560,3199619,1900238,3197346,1922463,3194846,1944915,3191892,1967140,3188484,1989138,3184848,2011363,3180757,2033135,3176439,2054906,3171895,2076451,3167122,2097995,3161668,2119540,3156215,2140858,3150306,2161949,3143943,2183040,3137580,2203904,3130536,2224769,3123718,2245406,3116219,2265590,3108493,2286001,3100312,2306185,3092131,2326142,3083269,2346099,3074406,2365829,3065316,2385333,3055772,2404610,3046000,2424113,3036229,2443163,3025775xm1031838,3025775l1050882,3036001,1070154,3046000,1089652,3055772,1109150,3065316,1128648,3074406,1148826,3083269,1168551,3092131,1188956,3100312,1209361,3108493,1229540,3116219,1250171,3123718,1271030,3130536,1291888,3137580,1312747,3143943,1333832,3150306,1355144,3156215,1376909,3161668,1398448,3166895,1419986,3171895,1441752,3176439,1463517,3180757,1485509,3184848,1507728,3188484,1529947,3191665,1552166,3194619,1574611,3197346,1597057,3199619,1619956,3201664,1642402,3203482,1665301,3204618,1688426,3205527,1711325,3206209,1711325,3473450,1683665,3472768,1656458,3471632,1628798,3470269,1601592,3468451,1574611,3465951,1547631,3463224,1520878,3460270,1494125,3456634,1467145,3452771,1441072,3448226,1414545,3443681,1388245,3438454,1362172,3433000,1336326,3426865,1310706,3420729,1284860,3414139,1259467,3406867,1234301,3399368,1208908,3391642,1183968,3383461,1159256,3375053,1134770,3366190,1110057,3356646,1085798,3347329,1061765,3337103,1037732,3326876,1014153,3316196,990574,3305061,967222,3293698,944096,3281882,920970,3270065,898525,3257566,1031838,3025775xm2989335,2505075l3221038,2638819,3206982,2661526,3192699,2684006,3177735,2706485,3162545,2728284,3147355,2750083,3131712,2771654,3115615,2792772,3099292,2813889,3082515,2834552,3065511,2854989,3048281,2875198,3030824,2895407,3012913,2914935,2994549,2934236,2976185,2953309,2957368,2972383,2938324,2990776,2919053,3008941,2899329,3026880,2879605,3044818,2859427,3062076,2839022,3079106,2818391,3095909,2797307,3112258,2776222,3128380,2754684,3144047,2733146,3159715,2711155,3174929,2688937,3189688,2666719,3204221,2643820,3218299,2621149,3232150,2487613,3000313,2506657,2988959,2525475,2976925,2544292,2964890,2562656,2952401,2581020,2939685,2599157,2926742,2616841,2913345,2634752,2899948,2652209,2886324,2669439,2872246,2686443,2858168,2703447,2843408,2719997,2828876,2736320,2813662,2752417,2798448,2768287,2783008,2784157,2767113,2799574,2751218,2814764,2735096,2829727,2718747,2844464,2702171,2858973,2685368,2873256,2668111,2887086,2650854,2900916,2633369,2914292,2615431,2927442,2597719,2940591,2579554,2953287,2561161,2965530,2542769,2977772,2523922,2989335,2505075xm484773,2505075l496357,2523922,508395,2542769,520888,2561161,533607,2579554,546781,2597719,559955,2615431,573356,2633369,586985,2650854,601067,2668111,615149,2685368,629913,2702171,644450,2718747,659668,2735096,674886,2751218,690332,2767113,706231,2783008,722131,2798448,738257,2813662,754611,2828876,771192,2843408,788000,2858168,805262,2872246,822525,2886324,840014,2899948,857504,2913345,875675,2926742,893846,2939685,912244,2952401,930642,2964890,949494,2976925,968346,2988959,987426,3000313,853643,3232150,830702,3218299,807988,3204221,785502,3189688,763469,3174929,741437,3159715,719859,3144047,698281,3128380,677158,3112258,656034,3095909,635365,3079106,614695,3062076,594707,3044818,574719,3026880,555185,3008941,535879,2990776,516799,2972383,497720,2953309,479549,2934236,461151,2914935,443207,2895407,425491,2875198,408228,2854989,391193,2834552,374612,2813889,358258,2792772,342132,2771654,326232,2750083,310787,2728284,296023,2706485,281032,2684006,266722,2661526,252413,2638819,484773,2505075xm2089605,2413000l2365376,2891688,2348367,2900776,2331358,2909636,2314123,2918042,2296887,2926448,2279198,2934400,2261735,2942352,2244046,2950076,2226130,2957346,2208214,2964616,2190071,2971205,2171701,2977566,2153331,2984154,2134735,2990061,2116139,2995741,2097542,3001194,2078719,3006419,2059669,3011417,2040619,3016188,2021342,3020732,2002065,3024594,1982788,3028683,1963285,3032091,1943554,3035272,1924051,3038225,1904094,3040725,1884363,3043224,1864633,3045268,1844449,3046859,1824265,3048449,1804081,3049812,1783897,3050494,1763713,3051175,1763713,2499105,1774599,2498651,1785485,2497969,1796370,2497288,1807256,2496379,1817915,2495243,1828801,2494107,1839460,2492517,1850119,2491153,1860778,2489563,1871437,2487518,1881869,2485928,1892301,2483656,1902733,2481384,1913165,2479112,1923597,2476386,1933803,2473887,1953987,2468207,1974171,2461846,1994128,2455030,2013858,2447533,2033135,2440036,2052185,2431403,2071008,2422542,2089605,2413000xm1385331,2413000l1403920,2422542,1422736,2431403,1441779,2440036,1461048,2447533,1480771,2455030,1500721,2461846,1520897,2468207,1541074,2473887,1551275,2476386,1561703,2479112,1572132,2481384,1582560,2483656,1592988,2485928,1603644,2487518,1614072,2489563,1624727,2491153,1635382,2492517,1646036,2494107,1656918,2495243,1667800,2496379,1678455,2497288,1689336,2497969,1700218,2498651,1711326,2499105,1711326,3051175,1691150,3050494,1670747,3049812,1650344,3048449,1630394,3046859,1610218,3045268,1590494,3043224,1570545,3040725,1550822,3038225,1531326,3035272,1511603,3032091,1492106,3028683,1472837,3024594,1453341,3020732,1434298,3016188,1415255,3011417,1396212,3006419,1377396,3001194,1358807,2995741,1340217,2990061,1321628,2984154,1303265,2977566,1284902,2971205,1266766,2964616,1248630,2957346,1230947,2950076,1213265,2942352,1195582,2934400,1178126,2926448,1160670,2918042,1143668,2909636,1126439,2900776,1109663,2891688,1385331,2413000xm2376715,2152650l2854325,2428159,2843666,2444698,2833007,2461238,2821895,2477551,2810556,2493638,2798990,2509724,2787423,2525357,2775404,2541217,2763384,2556624,2750911,2572031,2738211,2586758,2725284,2601938,2712131,2616665,2698977,2630939,2685370,2645213,2671763,2659486,2657929,2673307,2643868,2686901,2629354,2700269,2614840,2713637,2600098,2726778,2585357,2739466,2570163,2752153,2554741,2764388,2539320,2776623,2523898,2788405,2508023,2800413,2491922,2811741,2475820,2822843,2459265,2834172,2442709,2844820,2425927,2855469,2408918,2865438,2133600,2388962,2142672,2383298,2151743,2377634,2160588,2371516,2169659,2365626,2178277,2359508,2186895,2352938,2195513,2346820,2203904,2340250,2212522,2333679,2220686,2327109,2237015,2313062,2252890,2298788,2268538,2284061,2283506,2269107,2298247,2253700,2312307,2237840,2326141,2221527,2339522,2204761,2352448,2187769,2364922,2170323,2376715,2152650xm1096432,2152650l1108682,2170323,1121160,2187769,1133864,2204761,1147021,2221527,1161086,2237840,1175152,2253700,1189897,2269107,1204870,2284061,1220523,2298788,1236403,2313062,1252737,2327109,1269297,2340250,1277691,2346820,1286538,2352938,1295159,2359508,1303780,2365626,1312854,2371516,1321701,2377634,1330549,2383298,1339850,2388962,1064218,2865438,1047204,2855469,1030644,2844820,1013856,2834172,997522,2822843,981416,2811741,965309,2800413,949429,2788405,933776,2776623,918576,2764388,903150,2752153,887950,2739466,872978,2726778,858232,2713637,843940,2700269,829421,2686901,815356,2673307,801518,2659486,787680,2645213,774068,2630939,760910,2616665,747753,2601938,735049,2586758,722345,2572031,709868,2556624,697844,2541217,685821,2525357,674251,2509724,662454,2493638,651338,2477551,640222,2461238,629560,2444698,619125,2428159,1096432,2152650xm1814920,1938337l2011363,2278589,1997089,2285385,1982814,2291954,1968313,2298297,1953586,2303960,1938405,2309397,1923451,2314607,1908044,2319364,1892636,2323668,1877002,2327520,1861142,2330917,1845281,2334315,1829194,2337034,1812881,2339299,1796567,2340885,1780253,2342471,1763713,2343150,1763713,1950797,1770284,1950117,1776855,1948984,1783426,1947625,1789996,1946266,1796114,1944454,1802458,1942415,1808802,1940376,1814920,1938337xm1659939,1938337l1666051,1940376,1672163,1942415,1678501,1944454,1684840,1946266,1691405,1947625,1697969,1948984,1704760,1950117,1711325,1950797,1711325,2343150,1694800,2342471,1678275,2340885,1661976,2339299,1645451,2337034,1629379,2334315,1613533,2331371,1597686,2327520,1582293,2323895,1566900,2319364,1551507,2314607,1536340,2309623,1521399,2303960,1506685,2298297,1492198,2292180,1477710,2285385,1463675,2278589,1659939,1938337xm1901647,1876425l2243138,2073276,2233829,2086883,2224293,2100036,2214302,2112736,2203858,2125210,2193413,2137683,2182514,2149702,2171162,2161495,2159582,2172835,2147775,2183947,2135514,2194833,2123253,2205265,2110538,2215470,2097369,2225449,2084200,2234747,2070576,2244045,2056953,2252663,1860550,1913165,1866227,1909309,1871676,1904774,1876898,1900691,1882120,1895929,1887116,1891166,1892111,1886404,1896879,1881415,1901647,1876425xm1573391,1876425l1578159,1881415,1582927,1886404,1587695,1891393,1592918,1896156,1597913,1900691,1603135,1905000,1608585,1909309,1614488,1913165,1418085,2252663,1404462,2244045,1390838,2234747,1377669,2225449,1364500,2215470,1351785,2205265,1339297,2194833,1327263,2183947,1315229,2172835,1303876,2161495,1292523,2149702,1281625,2137683,1271180,2125436,1260736,2112736,1250745,2100036,1241209,2086883,1231900,2073276,1573391,1876425xm3206750,1778000l3473450,1778000,3472316,1805887,3471182,1833547,3469368,1861207,3467100,1888414,3464832,1915621,3461657,1942828,3458255,1969581,3454627,1996788,3450091,2023541,3445555,2050067,3440339,2076594,3435123,2102667,3429227,2128967,3423104,2155040,3416300,2180886,3409496,2206733,3402012,2232126,3394302,2257519,3386138,2282685,3377746,2307851,3368902,2332791,3359604,2357277,3349852,2381989,3340100,2406249,3329668,2430508,3319009,2454314,3308123,2478120,3296557,2501699,3284764,2525052,3272745,2548177,3260498,2571303,3247571,2593975,3016250,2460436,3026909,2441391,3037341,2422346,3047547,2402621,3057072,2383123,3066823,2363625,3076122,2343447,3084966,2323268,3093584,2303317,3101975,2282912,3110140,2262507,3117850,2241648,3125334,2220790,3132591,2199931,3139168,2178846,3145971,2157534,3152095,2136222,3157991,2114683,3163434,2093145,3168650,2071379,3173639,2049387,3178402,2027395,3182711,2005403,3186566,1982958,3190195,1960739,3193596,1938293,3196545,1915621,3199039,1893175,3201307,1870276,3203121,1847151,3204709,1824478,3205843,1801353,3206750,1778000xm2498926,1778000l3051175,1778000,3050493,1798630,3049584,1819033,3047994,1839436,3046175,1859613,3044357,1880016,3041857,1899965,3039358,1919915,3036403,1939865,3032994,1959588,3029358,1979311,3025722,1998807,3021404,2018530,3017086,2037799,3012540,2056842,3007541,2076112,3002086,2095381,2996632,2114198,2990950,2133014,2984587,2151603,2978224,2170193,2971633,2188782,2964815,2207145,2957543,2225281,2950043,2243190,2942316,2261100,2934362,2279009,2926180,2296465,2917772,2314148,2909136,2331604,2900272,2348606,2890955,2365609,2881637,2382838,2403475,2107397,2413475,2088807,2423247,2069764,2432110,2050721,2440746,2031225,2444837,2021250,2448701,2011275,2452564,2001301,2456200,1991326,2459609,1981351,2463245,1970923,2466427,1960721,2469382,1950293,2472336,1940091,2475290,1929663,2477790,1919008,2480517,1908580,2482790,1897925,2485063,1887270,2487108,1876615,2488926,1865733,2490744,1855079,2492562,1844197,2493926,1833315,2495290,1822434,2496426,1811325,2497562,1800444,2498244,1789109,2498926,1778000xm1949419,1778000l2343150,1778000,2341792,1795189,2339754,1811700,2337490,1828437,2334773,1844721,2331603,1861232,2327981,1877516,2323905,1893348,2319603,1909180,2314622,1925012,2309415,1940166,2303754,1955545,2297415,1970699,2291075,1985626,2284057,2000101,2277038,2014803,2269340,2028825,1930400,1833412,1933796,1827080,1936740,1820294,1939457,1813509,1941947,1806724,1943985,1799487,1946249,1792701,1948060,1785464,1949419,1778000xm1130300,1778000l1525535,1778000,1527127,1785504,1528719,1792781,1530993,1799603,1533267,1806880,1535769,1813702,1538498,1820524,1541454,1827346,1544638,1833713,1204435,2030413,1196703,2016087,1189426,2001534,1182604,1986753,1176009,1971744,1169869,1956509,1164184,1941045,1158953,1925810,1153950,1909892,1149402,1893974,1145536,1878056,1141898,1861683,1138486,1845083,1135758,1828710,1133483,1811883,1131664,1795283,1130300,1778000xm423863,1778000l974952,1778000,975406,1789109,976313,1800444,977447,1811325,978581,1822434,979715,1833315,981302,1844197,982890,1855079,984478,1865733,986519,1876615,988786,1887270,991054,1897925,993095,1908580,995590,1919008,998311,1929663,1001033,1940091,1004208,1950293,1007383,1960721,1010558,1970923,1013960,1981351,1017588,1991326,1021217,2001301,1024845,2011275,1028928,2021250,1032783,2031225,1037092,2040973,1041401,2050721,1050472,2069764,1059997,2088807,1069976,2107397,593045,2382838,583747,2365609,574449,2348606,565604,2331604,556986,2314148,548368,2296465,540204,2279009,532266,2261100,524556,2243190,517299,2225281,510041,2207145,503011,2188782,496661,2170193,490311,2151603,483961,2133014,478291,2114198,472849,2095381,467406,2076112,462416,2056842,457881,2037799,453572,2018530,449263,1998807,445634,1979311,441779,1959588,438604,1939865,435882,1919915,433161,1899965,430666,1880016,428625,1859613,427038,1839436,425450,1819033,424543,1798630,423863,1778000xm1588,1778000l268288,1778000,268968,1801353,270329,1824478,271690,1847151,273731,1870276,275998,1893175,278493,1915621,281441,1938293,284616,1960739,288472,1982958,292327,2005403,296636,2027395,301398,2049387,306161,2071379,311377,2093145,316820,2114683,322943,2136222,329066,2157534,335643,2178846,342447,2199931,349704,2220790,356961,2241648,364898,2262507,372836,2282912,381454,2303317,390072,2323268,398916,2343447,408215,2363625,417740,2383123,427491,2402621,437697,2422346,448129,2441391,458788,2460436,227466,2593975,214540,2571303,202066,2548177,190273,2525052,178254,2501699,166915,2478120,156029,2454314,145370,2430508,134938,2406249,124959,2381989,115434,2357277,106136,2332564,97291,2307851,88900,2282685,80736,2257519,73025,2232126,65541,2206733,58511,2180886,51934,2155040,45811,2128967,39688,2102667,34472,2076594,29256,2050067,24947,2023541,20411,1996788,16782,1969581,13154,1942601,10206,1915621,7711,1888414,5443,1861207,3856,1833547,2495,1805887,1588,1778000xm1736726,1598612l1743971,1598839,1750763,1599291,1757782,1600197,1764348,1601556,1771141,1602914,1777707,1604952,1784273,1606989,1790386,1609480,1796499,1612423,1802612,1615367,1808273,1618537,1813933,1622386,1819367,1626008,1824574,1630310,1829555,1634612,1834310,1639140,1838838,1643895,1843140,1649102,1847216,1654310,1851291,1659744,1854687,1665178,1858310,1671065,1861253,1676951,1863970,1682838,1866461,1689404,1868725,1695744,1870310,1702310,1872121,1708876,1873253,1715895,1874159,1722687,1874612,1729706,1874838,1736951,1874612,1743744,1874159,1750989,1873253,1757781,1872121,1764574,1870310,1771366,1868725,1777706,1866461,1784272,1863970,1790611,1861253,1796498,1858310,1802385,1854687,1808498,1851291,1813932,1847216,1819366,1843140,1824573,1838838,1829781,1834310,1834309,1829555,1838837,1824574,1843366,1819367,1847215,1813933,1851290,1808273,1854913,1802612,1858083,1796499,1861252,1790386,1864196,1784273,1866686,1777707,1868498,1771141,1870535,1764348,1872120,1757782,1873252,1750763,1874158,1743971,1874837,1736726,1874837,1729481,1874837,1722688,1874158,1715669,1873252,1708877,1872120,1702311,1870535,1695518,1868498,1689179,1866686,1683066,1864196,1676726,1861252,1670839,1858083,1665179,1854913,1659519,1851290,1654085,1847215,1648877,1843366,1643896,1838837,1638915,1834309,1634387,1829781,1630085,1824573,1626009,1819366,1622160,1813932,1618538,1808498,1615141,1802385,1612198,1796498,1609481,1790611,1606991,1784272,1604726,1777706,1602915,1771366,1601330,1764574,1599972,1757781,1599292,1750989,1598840,1743744,1598613,1736951,1598840,1729706,1599292,1722687,1599972,1715895,1601330,1708876,1602915,1702310,1604726,1695744,1606991,1689404,1609481,1682838,1612198,1676951,1615141,1671065,1618538,1665178,1622160,1659744,1626009,1654310,1630085,1649102,1634387,1643895,1638915,1639140,1643896,1634612,1648877,1630310,1654085,1626008,1659519,1622386,1665179,1618537,1670839,1615367,1676726,1612423,1683066,1609480,1689179,1606989,1695518,1604952,1702311,1602914,1708877,1601556,1715669,1600197,1722688,1599291,1729481,1598839,1736726,1598612xm2282232,1468437l2289051,1483100,2295870,1497989,2302234,1512879,2307916,1528219,2313371,1543785,2318599,1559576,2323145,1575593,2327236,1591610,2331328,1607853,2334510,1624096,2337465,1640790,2339738,1657483,2341783,1674177,2343147,1691322,2344284,1708467,2344738,1725612,1952199,1725612,1951745,1717717,1950608,1709821,1949699,1701925,1948108,1694255,1946744,1686585,1944698,1678915,1942425,1671470,1939925,1664477,2282232,1468437xm1192596,1468437l1533525,1664251,1531259,1671470,1528994,1678915,1526955,1686585,1525370,1694255,1524010,1701925,1522878,1709821,1521972,1717717,1521519,1725612,1130300,1725612,1130753,1708242,1131659,1691322,1133245,1674177,1135283,1657483,1137322,1640790,1140494,1624096,1143665,1607627,1147290,1591610,1151594,1575368,1156351,1559576,1161108,1543785,1166998,1528219,1172661,1512879,1179004,1497989,1185800,1483100,1192596,1468437xm2069990,1228725l2084059,1238222,2097901,1248172,2111516,1258574,2124677,1269202,2137612,1280056,2150319,1291362,2162346,1302894,2174600,1315105,2186172,1327542,2197518,1339979,2208411,1352868,2219076,1366210,2229287,1379778,2239045,1393797,2248575,1407817,2257425,1422063,1918180,1617663,1913188,1610879,1908196,1604096,1902977,1597311,1897531,1591206,1891858,1585327,1885958,1579447,1879604,1573794,1873250,1568593,2069990,1228725xm1405048,1228725l1601788,1568593,1595207,1573794,1589080,1579447,1583180,1585101,1577507,1591206,1572061,1597311,1566842,1604096,1561850,1610879,1557085,1617663,1217613,1422063,1226463,1407817,1235993,1393797,1245751,1379778,1255962,1366210,1266627,1352868,1277520,1339979,1288639,1327542,1300438,1315105,1312238,1302894,1324719,1291362,1337426,1280056,1350134,1269202,1363295,1258574,1377137,1248172,1390979,1238222,1405048,1228725xm1763713,1128712l1781176,1129848,1798638,1131438,1816101,1133482,1833337,1135981,1850346,1138707,1867355,1142114,1884137,1146203,1900465,1150519,1916794,1155290,1933122,1160514,1948998,1166193,1964873,1172554,1980294,1178914,1995715,1185956,2010683,1193225,2025651,1200949,1829481,1541462,1821997,1538054,1814060,1534874,1805669,1531921,1797504,1529422,1789113,1527151,1780722,1525106,1772331,1523516,1763713,1522380,1763713,1128712xm1711326,1128712l1711326,1522380,1702489,1523516,1694105,1525106,1685722,1527151,1677111,1529422,1668954,1531921,1661023,1534874,1653093,1538054,1645162,1541462,1449388,1200949,1464116,1193225,1479298,1185956,1494706,1178914,1510340,1172554,1525749,1166193,1542063,1160514,1558151,1155290,1574465,1150519,1591006,1146203,1607548,1142114,1624542,1138707,1641537,1135981,1658757,1133482,1676205,1131438,1693426,1129848,1711326,1128712xm2894521,1114425l2903576,1131622,2912179,1148820,2921007,1166470,2929383,1184120,2937533,1201770,2945230,1219646,2952927,1237749,2960171,1255851,2967189,1274180,2974207,1292283,2980545,1310838,2986658,1329845,2992770,1348627,2998430,1367408,3003863,1386416,3009069,1405650,3013597,1424658,3018351,1444344,3022652,1463578,3026501,1483265,3030349,1502951,3033745,1522638,3036688,1542777,3039631,1562463,3042121,1582603,3044385,1602968,3046196,1623107,3047781,1643473,3049139,1664064,3050044,1684430,3050497,1705022,3051176,1725613,2501071,1725613,2500619,1714525,2500166,1702985,2499713,1691897,2499034,1680809,2498355,1669722,2497223,1658634,2496091,1647320,2494506,1636458,2493148,1625370,2491337,1614509,2489526,1603873,2487715,1593012,2485451,1582150,2483187,1571515,2480697,1560879,2478207,1550471,2475490,1539835,2472547,1529426,2469604,1519017,2466435,1508608,2463039,1498199,2459644,1488017,2456248,1477834,2452399,1467878,2448551,1457921,2444476,1447965,2440401,1438008,2436100,1428278,2431572,1418548,2427271,1408818,2422517,1399314,2417763,1389584,2894521,1114425xm579379,1114425l1057275,1389584,1052734,1399314,1047967,1408592,1043426,1418548,1039112,1428278,1034799,1438008,1030485,1447738,1026626,1457921,1022539,1467878,1018907,1477834,1015501,1488017,1011869,1498199,1008691,1508608,1005512,1519017,1002561,1529426,999609,1539835,996885,1550244,994388,1560879,991890,1571515,989620,1582150,987350,1593012,985307,1603647,983717,1614509,981901,1625370,980539,1636458,978950,1647320,978042,1658634,976680,1669722,975998,1680809,975317,1691897,974636,1702985,974182,1714525,973955,1725613,422275,1725613,422729,1705022,423410,1684430,424318,1664064,425453,1643473,427269,1623107,429086,1602968,431356,1582603,433853,1562463,436805,1542777,439756,1522638,443161,1502951,446794,1483265,450880,1463578,455194,1444344,459735,1424658,464502,1405650,469724,1386416,475172,1367408,480848,1348627,486751,1329845,493108,1310838,499692,1292283,506502,1274180,513313,1255851,520805,1237749,528524,1219646,536243,1201770,544416,1184120,552816,1166470,561444,1148820,570298,1131622,579379,1114425xm3260390,901700l3272869,924832,3284895,947964,3296694,971550,3308039,995136,3319157,1018948,3329821,1042987,3340032,1067254,3350242,1091746,3359545,1116466,3369075,1141186,3377924,1166132,3386320,1191305,3394488,1216479,3402203,1242105,3409691,1267959,3416725,1293586,3423078,1319439,3429658,1345747,3435331,1372054,3440776,1398361,3445768,1424895,3450306,1451656,3454617,1478416,3458248,1505404,3461651,1532391,3464601,1559606,3467324,1587273,3469366,1614488,3470954,1642156,3472316,1669824,3472996,1697719,3473450,1725613,3206614,1725613,3206387,1702254,3205706,1678895,3204572,1655990,3203210,1632858,3201395,1609726,3199126,1587047,3196630,1564141,3193907,1541236,3190731,1518784,3187327,1496332,3183243,1473881,3179386,1451882,3174621,1429431,3169856,1407659,3164637,1385661,3159191,1364116,3153292,1342345,3147166,1321027,3140586,1299255,3134005,1278391,3126745,1257300,3119484,1236209,3111542,1215571,3103601,1194707,3095432,1174296,3086810,1154113,3077961,1133702,3068658,1113745,3059355,1093787,3049371,1074284,3039388,1054554,3028950,1035277,3260390,901700xm213060,901700l444500,1035277,434289,1054554,424079,1074284,414095,1093787,404792,1113745,395489,1133702,386640,1154113,378018,1174296,369622,1194707,361908,1215571,354193,1236209,346705,1257300,339444,1278391,332864,1299255,326284,1321027,320158,1342345,314258,1364116,308813,1385661,303594,1407659,298829,1429431,294291,1451882,290207,1473881,286123,1496332,282719,1518784,279542,1541236,276820,1564141,274324,1587047,272055,1609726,270239,1632858,268878,1655990,267744,1678895,267063,1702254,266836,1725613,0,1725613,454,1697719,1134,1669824,2496,1642156,4084,1614488,6126,1587273,8849,1559606,11799,1532391,14975,1505404,18833,1478416,22917,1451656,27682,1424895,32674,1398361,38119,1371827,43792,1345747,50372,1319439,56725,1293359,63759,1267732,71020,1242105,78735,1216479,86903,1191305,95525,1166132,104374,1141186,113677,1116466,123207,1091746,133418,1067254,143628,1042987,154293,1018948,165411,995136,176756,971550,188328,947964,200581,924832,213060,901700xm2423486,615950l2440484,626612,2457256,637501,2474028,648617,2490573,660187,2506891,671757,2522983,683553,2538848,695803,2554713,708280,2570124,720531,2585763,733462,2600721,746619,2615680,760004,2630411,773388,2645143,787000,2659195,801292,2673474,815357,2687525,829649,2701124,844394,2714496,858913,2727868,874113,2741013,889312,2753705,904738,2766171,920164,2778636,936044,2790875,952151,2802660,968485,2814446,984818,2825551,1001152,2836657,1017940,2847535,1034954,2858188,1051968,2868613,1068982,2391983,1344613,2386317,1335312,2380197,1325784,2374305,1316709,2368185,1307408,2361613,1298334,2355267,1289260,2348921,1280412,2342121,1271792,2335549,1262718,2328523,1254324,2321270,1245930,2314244,1237537,2306992,1229143,2299512,1220976,2292033,1213036,2284327,1205096,2276622,1197156,2268916,1189443,2260983,1181730,2252597,1174244,2244438,1166757,2236279,1159498,2227893,1152465,2219281,1145433,2210895,1138627,2202056,1131595,2193217,1124789,2184378,1118437,2175312,1112085,2166246,1105733,2157181,1099608,2147888,1093483,2423486,615950xm1050946,615950l1327151,1093483,1317838,1099608,1308752,1105506,1299439,1112085,1290581,1118437,1281722,1124789,1272637,1131595,1264005,1138173,1255601,1145206,1246969,1152465,1238338,1159498,1230161,1166757,1221984,1174244,1213807,1181730,1205857,1189443,1198134,1197156,1190184,1205096,1182915,1213036,1175192,1220976,1167697,1229143,1160428,1237537,1153387,1245703,1146345,1254324,1139304,1262718,1132490,1271565,1125675,1280412,1119315,1289260,1112728,1298334,1106368,1307408,1100235,1316709,1094103,1325784,1088197,1335312,1082518,1344613,604838,1068982,615286,1051968,625962,1034954,636865,1017940,647995,1001152,659352,984818,671163,968485,682748,951924,695013,936044,707279,920164,719999,904738,732946,889312,745893,874113,759295,858913,772696,844394,786325,829649,800407,815357,814717,801292,829027,787000,843337,773388,858329,759777,873093,746619,888539,733462,903984,720531,919430,708054,935330,695803,951230,683553,967584,671757,983711,660187,1000293,648617,1017101,637501,1034137,626612,1050946,615950xm1763713,422275l1784320,422956,1805154,423637,1825761,424771,1846368,426587,1866749,428402,1887356,430445,1907736,432941,1927664,435665,1948045,438842,1968199,442246,1987900,445877,2007602,449962,2027529,454274,2047004,458813,2066479,463806,2085954,469026,2104976,474472,2124224,480146,2143246,486047,2162268,492628,2181063,498982,2199632,506018,2217975,513053,2236318,520542,2254434,528258,2272550,536201,2290666,544372,2308556,552768,2325992,561619,2343656,570470,2360866,580002,2378076,589307,2102938,1066800,2093653,1061580,2083916,1056587,2073952,1051595,2064441,1046829,2054477,1042063,2044513,1037751,2034549,1033439,2024585,1029354,2014395,1025269,2003978,1021411,1993788,1017553,1983371,1013922,1972954,1010290,1962311,1006886,1951668,1003936,1941025,1000759,1930382,998035,1919738,995312,1908869,992589,1897999,990319,1887129,988050,1876260,985780,1865164,983738,1854067,982149,1842745,980334,1831649,979199,1820553,977610,1809230,976703,1797907,975568,1786358,974660,1775036,974206,1763713,973752,1763713,422275xm1711325,422275l1711325,973752,1699751,974206,1688403,974660,1676828,975568,1665481,976703,1654360,977610,1643012,979199,1631665,980334,1620544,982149,1609423,983738,1598302,985780,1587409,988050,1576515,990319,1565394,992589,1554500,995312,1543834,998035,1533167,1000759,1522500,1003936,1511833,1006886,1501166,1010290,1490727,1013922,1480514,1017553,1470301,1021411,1459861,1025269,1449648,1029354,1439662,1033439,1429449,1037751,1419690,1042063,1409704,1046829,1399945,1051595,1390187,1056587,1380428,1061580,1370896,1066800,1095375,589307,1112850,580002,1130099,570470,1147574,561619,1165276,552768,1183206,544372,1201135,536201,1219064,528258,1237447,520542,1255830,513053,1274214,506018,1293051,498982,1311661,492628,1330725,486047,1349562,480146,1369080,474472,1388144,469026,1407662,463806,1426953,458813,1446925,454274,1466443,449962,1486415,445877,1506386,442246,1526358,438842,1546557,435665,1566756,432941,1587409,430445,1607608,428402,1628260,426587,1648913,424771,1669793,423637,1690219,422956,1711325,422275xm2635436,249237l2658561,263289,2681232,278021,2703904,292980,2726122,307938,2748113,323577,2770105,339442,2791643,355761,2812954,372080,2833812,389078,2854443,406303,2875074,423755,2895252,441660,2914976,459565,2934700,477924,2954198,496736,2973015,516001,2991833,535266,3010423,554757,3028561,574702,3046244,594647,3063928,615272,3080932,635897,3097936,656975,3114486,678280,3130809,699585,3146679,721343,3162323,743328,3177739,765766,3192476,788204,3207212,810869,3221495,833760,3235325,857105,3004302,990600,2992286,971108,2980497,952070,2968254,932805,2955558,913993,2942635,895408,2929939,876823,2916563,858918,2902733,840786,2888677,822881,2874621,805202,2860111,787977,2845601,770752,2830411,753980,2815448,737435,2800031,720890,2784161,704798,2768291,688932,2752194,673067,2735644,657655,2718867,642470,2702090,627284,2685086,612779,2667629,598500,2650172,584221,2632262,570169,2614124,556570,2595987,543425,2577623,530279,2558806,517361,2539988,504668,2520944,492656,2501900,480644,2635436,249237xm839685,249237l973138,480644,953879,492656,934847,504668,916041,517361,897462,530279,878882,543425,860756,556570,842630,570169,824731,584221,807284,598500,789838,612779,772845,627284,755852,642470,739312,657655,722998,673067,706685,688932,690825,704798,675191,720890,659557,737435,644377,753980,629649,770752,614695,787977,600421,805202,586373,822881,572326,840786,558731,858918,545363,876823,532222,895408,519307,913993,507072,932805,494610,952070,482828,971108,471046,990600,239713,857105,253760,833760,268035,810869,282536,787977,297490,765766,312897,743328,328530,721343,344391,699585,360704,678053,377244,656975,394011,635897,411457,615272,428677,594647,446576,574702,464929,554757,483281,535266,502087,516001,521120,496736,540378,477924,560091,459565,579803,441660,600194,423755,620360,406303,641205,389078,662276,372080,683574,355761,705099,339442,726624,323577,748828,307938,771259,292980,793917,278021,816574,263289,839685,249237xm1763713,0l1791577,906,1819668,1811,1847305,3397,1875169,5208,1902580,7699,1929991,10416,1957629,13813,1984813,17436,2011771,21286,2038729,26041,2065460,30797,2091965,36231,2118470,41892,2144975,48233,2171253,54573,2197305,61593,2222903,68613,2248728,76539,2274327,84464,2299473,92843,2324845,101901,2349764,110959,2374456,120696,2399375,130659,2423841,140850,2448081,151492,2472094,162815,2495880,174137,2519666,185686,2543000,197914,2566106,210369,2589213,223050,2455783,454025,2436527,443382,2416819,433192,2397337,423002,2377401,413038,2357466,403301,2337078,394243,2316916,385412,2296301,376580,2275686,368202,2254845,360276,2233777,352350,2212936,344878,2191641,338084,2169894,331064,2148373,324724,2126852,318383,2105104,312722,2083130,307288,2060929,302079,2038729,297098,2016528,292795,1993875,288493,1971447,284869,1948567,281246,1925914,278302,1903033,275359,1879927,273094,1857046,270830,1833713,269471,1810380,267886,1786820,266980,1763713,266527,1763713,0xm1711326,0l1711326,266527,1687728,266980,1664356,267886,1640984,269471,1617612,270830,1594467,273094,1571549,275359,1548631,278302,1525940,281246,1503022,284869,1480558,288493,1457867,292795,1435630,297098,1413166,302079,1391155,307288,1369372,312722,1347362,318383,1325578,324724,1304022,331064,1282465,338084,1261136,344878,1240033,352350,1218930,360276,1198282,368202,1177633,376580,1156984,385412,1136562,394243,1116367,403301,1096172,413038,1076431,422775,1056463,432739,1037175,443155,1017661,454025,884238,223050,907156,210369,930527,197914,953899,185686,977725,174137,1001550,162815,1025603,151492,1049882,140850,1074389,130659,1099122,120696,1124082,110959,1149042,101901,1174229,92843,1199643,84464,1225284,76539,1250925,68613,1276793,61593,1302887,54573,1329209,48233,1355757,41892,1382306,36231,1408854,30797,1435630,26041,1462632,21286,1489634,17436,1516864,13813,1544547,10416,1572003,7699,1599459,5208,1627369,3397,1655052,1811,1683189,906,1711326,0xe">
                  <v:path o:connectlocs="410,783;538,689;365,722;228,748;631,702;648,602;181,648;96,648;460,680;441,557;386,564;254,654;558,637;262,505;184,603;409,528;350,522;427,425;783,407;680,555;723,401;654,530;440,401;346,407;222,423;113,494;65,447;30,543;402,362;421,402;381,421;362,381;523,352;255,385;509,320;301,288;398,254;661,267;564,381;238,313;219,389;128,255;783,376;690,246;61,358;30,240;627,211;502,260;261,279;190,174;479,108;435,225;350,224;300,109;653,99;645,177;186,131;77,157;435,2;532,91;375,60;204,47" o:connectangles="0,0,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KSO_Shape" o:spid="_x0000_s1026" o:spt="100" style="position:absolute;left:24630;top:3498;height:784;width:894;v-text-anchor:middle;" fillcolor="#5B9BD5 [3204]" filled="t" stroked="f" coordsize="11012,9644" o:gfxdata="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+juiC/&#10;AAAA3AAAAA8AAAAAAAAAAQAgAAAAIgAAAGRycy9kb3ducmV2LnhtbFBLAQIUABQAAAAIAIdO4kAz&#10;LwWeOwAAADkAAAAQAAAAAAAAAAEAIAAAAA4BAABkcnMvc2hhcGV4bWwueG1sUEsFBgAAAAAGAAYA&#10;WwEAALgDAAAAAA==&#10;" path="m11012,9234l11012,9234,11006,9051,11001,8865,10994,8678,10986,8491,10978,8307,10969,8128,10951,7788,10932,7487,10917,7238,10897,6953,10899,6924,10900,6894,10899,6851,10897,6829,10895,6807,10892,6784,10888,6761,10883,6739,10876,6716,10870,6693,10861,6670,10851,6647,10840,6625,10827,6602,10813,6580,10798,6558,10780,6537,10765,6521,10751,6506,10734,6491,10719,6477,10703,6465,10685,6453,10668,6442,10650,6431,10632,6421,10613,6412,10593,6403,10574,6395,10553,6388,10532,6381,10489,6369,10446,6358,10400,6349,10353,6343,10304,6336,10252,6332,10201,6327,10093,6321,10077,6321,9798,6322,9547,6323,9323,6326,9123,6331,8944,6335,8784,6341,8511,6350,8296,6357,8272,6259,8247,6160,8203,5964,8160,5770,8120,5579,8081,5390,8045,5207,7977,4855,7963,4783,7950,4712,7999,4692,8052,4673,8105,4657,8161,4643,8219,4628,8279,4618,8340,4608,8405,4599,8470,4592,8538,4587,8607,4584,8679,4581,8753,4581,8828,4584,8906,4586,8984,4591,9001,4592,9017,4591,9032,4591,9048,4589,9064,4587,9079,4584,9094,4579,9109,4575,9123,4569,9137,4564,9150,4557,9164,4550,9177,4542,9190,4533,9202,4525,9213,4515,9225,4505,9235,4494,9246,4483,9255,4471,9264,4459,9273,4446,9280,4433,9288,4420,9295,4405,9300,4391,9306,4377,9310,4362,9314,4346,9318,4331,9320,4315,9321,4298,9322,4274,9321,4251,9318,4227,9313,4205,9308,4182,9300,4162,9290,4141,9280,4120,9268,4102,9255,4083,9241,4065,9225,4049,9208,4035,9191,4021,9171,4009,9151,3997,9155,3958,9156,3919,9156,3880,9156,3841,9155,3802,9153,3764,9147,3688,9138,3602,9127,3519,9117,3440,9104,3369,9094,3308,9084,3258,9073,3204,9070,3189,9065,3173,9060,3158,9053,3144,9047,3130,9040,3115,9031,3102,9023,3090,9014,3077,9004,3065,8994,3054,8983,3043,8972,3033,8960,3024,8948,3015,8936,3006,8923,2998,8910,2991,8896,2984,8881,2979,8867,2973,8853,2969,8839,2965,8824,2961,8808,2959,8793,2957,8778,2956,8761,2956,8746,2956,8731,2958,8714,2960,8698,2962,8672,2970,8646,2979,8624,2990,8601,3003,8587,2946,8573,2889,8558,2832,8542,2776,8524,2721,8505,2665,8486,2610,8466,2555,8444,2501,8422,2446,8398,2393,8374,2339,8348,2286,8322,2233,8294,2181,8266,2129,8237,2077,8206,2025,8174,1975,8141,1925,8109,1875,8074,1824,8039,1775,8002,1727,7964,1678,7926,1630,7887,1583,7846,1536,7805,1489,7762,1443,7720,1397,7675,1351,7612,1291,7550,1231,7485,1172,7419,1115,7351,1059,7282,1004,7212,951,7140,898,7068,848,6994,798,6918,750,6842,703,6764,657,6685,613,6606,570,6525,529,6443,488,6360,450,6277,413,6191,378,6106,344,6020,311,5932,279,5844,250,5755,223,5666,196,5575,171,5483,147,5391,126,5299,106,5206,87,5112,71,5014,55,4915,41,4816,29,4718,19,4619,12,4521,5,4423,2,4325,0,4227,0,4130,1,4034,5,3937,10,3841,18,3745,27,3651,39,3556,52,3462,67,3369,84,3276,103,3184,124,3093,146,3003,171,2913,197,2825,226,2736,255,2650,288,2563,322,2478,357,2394,395,2311,434,2229,475,2148,518,2102,544,2057,569,2012,595,1968,623,1924,650,1880,678,1838,707,1795,736,1752,766,1711,795,1669,827,1629,858,1588,889,1548,922,1508,955,1469,988,1431,1023,1393,1057,1354,1092,1317,1127,1280,1163,1244,1200,1208,1237,1172,1274,1137,1313,1103,1351,1069,1390,1035,1430,1001,1469,968,1509,937,1551,905,1592,873,1634,843,1677,812,1719,783,1763,753,1807,725,1850,696,1895,668,1941,641,1987,613,2033,561,2127,510,2222,462,2319,415,2419,372,2521,329,2623,289,2727,250,2833,214,2942,179,3051,148,3162,132,3221,117,3282,104,3342,91,3402,79,3463,68,3524,58,3586,48,3648,40,3710,33,3772,26,3835,20,3897,15,3959,11,4023,8,4085,4,4149,2,4212,1,4274,0,4401,1,4527,4,4651,11,4776,19,4900,28,5023,39,5145,52,5264,67,5383,82,5499,98,5614,116,5725,134,5834,153,5942,172,6045,191,6146,210,6243,248,6427,284,6594,318,6745,357,6924,373,6998,385,7061,391,7094,395,7129,399,7166,407,7208,415,7250,447,7399,460,7456,472,7504,484,7545,495,7580,506,7611,518,7640,526,7659,535,7677,543,7694,553,7709,563,7725,573,7738,583,7751,592,7763,603,7775,614,7785,625,7795,637,7803,649,7812,661,7819,673,7825,686,7832,700,7836,713,7842,727,7845,741,7848,770,7854,800,7856,833,7857,867,7856,902,7854,938,7849,1017,7839,1119,7825,1241,7806,1305,7795,1371,7781,1439,7767,1505,7753,1571,7737,1634,7719,1695,7699,1724,7690,1752,7680,1778,7669,1804,7658,1828,7646,1851,7635,1854,7633,1856,7632,1892,7605,1950,7590,2007,7577,2063,7566,2118,7557,2173,7551,2227,7548,2279,7545,2331,7545,2382,7546,2431,7551,2480,7555,2527,7562,2574,7570,2620,7579,2665,7590,2708,7602,2750,7615,2792,7630,2831,7644,2870,7660,2908,7675,2945,7693,2980,7710,3014,7728,3046,7745,3078,7764,3108,7781,3137,7800,3190,7836,3238,7871,3240,7873,3242,7874,3316,7920,3393,7967,3471,8013,3550,8060,3631,8106,3714,8151,3797,8196,3884,8240,3970,8282,4058,8324,4146,8364,4236,8404,4327,8441,4417,8477,4509,8510,4601,8541,4694,8571,4787,8598,4880,8622,4927,8633,4973,8644,5020,8654,5065,8663,5112,8671,5158,8679,5205,8686,5251,8692,5298,8697,5344,8701,5390,8704,5436,8707,5482,8709,5528,8710,5573,8710,5619,8709,5663,8706,5708,8703,5753,8699,5798,8693,5843,8688,5886,8680,5930,8671,5974,8663,6016,8652,6060,8640,6102,8627,6143,8613,6185,8598,6224,8582,6265,8565,6303,8547,6342,8528,6379,8507,6417,8486,6454,8464,6489,8440,6525,8416,6559,8389,6593,8363,6626,8335,6659,8306,6691,8277,6723,8245,6753,8213,6784,8181,6813,8147,6842,8111,6870,8074,6898,8037,6925,7999,6951,7960,6976,7919,7001,7878,7025,7835,7049,7792,7072,7748,7095,7702,7096,7697,7099,7692,7134,7569,7165,7459,7190,7359,7212,7269,7230,7186,7237,7147,7243,7109,7248,7072,7254,7036,7257,7001,7260,6966,7418,6976,7560,6983,7691,6989,7812,6992,7840,7087,7869,7182,7900,7277,7930,7372,7962,7464,7995,7556,8029,7648,8064,7739,8100,7827,8136,7916,8174,8002,8214,8088,8254,8172,8296,8255,8338,8336,8382,8416,8427,8493,8473,8569,8521,8643,8570,8715,8620,8785,8672,8853,8725,8918,8753,8950,8780,8982,8808,9013,8836,9043,8865,9073,8894,9101,8923,9130,8953,9158,8983,9185,9014,9211,9044,9237,9076,9262,9108,9287,9139,9310,9172,9333,9205,9356,9239,9378,9273,9398,9314,9422,9357,9445,9400,9467,9443,9488,9487,9508,9531,9526,9575,9543,9619,9558,9664,9572,9710,9585,9755,9597,9801,9607,9848,9617,9895,9625,9942,9631,9989,9636,10036,9640,10084,9642,10133,9644,10181,9644,10230,9642,10280,9640,10329,9636,10379,9631,10429,9625,10480,9617,10531,9608,10582,9597,10634,9585,10685,9573,10738,9559,10789,9543,10814,9534,10837,9524,10859,9512,10880,9498,10899,9483,10918,9466,10934,9449,10950,9429,10964,9408,10976,9388,10987,9365,10996,9342,11002,9318,11008,9292,11011,9267,11012,9242,11012,9234xm7318,6337l7318,6337,7313,6218,7311,6155,7309,6089,7307,6022,7306,5955,7309,5886,7311,5817,7315,5747,7322,5676,7330,5606,7335,5571,7341,5536,7348,5502,7354,5467,7363,5433,7372,5398,7381,5364,7392,5331,7403,5298,7415,5266,7466,5530,7493,5666,7522,5803,7551,5939,7581,6078,7612,6217,7645,6356,7491,6348,7318,6337xm9597,8858l9597,8858,9549,8828,9502,8795,9456,8759,9411,8722,9366,8682,9323,8640,9280,8596,9239,8549,9197,8501,9158,8451,9119,8399,9080,8346,9042,8290,9006,8232,8970,8173,8935,8113,8900,8050,8867,7987,8834,7923,8802,7857,8771,7789,8740,7720,8710,7651,8680,7580,8652,7508,8624,7436,8596,7362,8570,7287,8544,7212,8519,7136,8493,7060,8469,6982,8534,6980,8803,6970,8959,6966,9134,6962,9331,6957,9550,6954,9795,6952,10069,6952,10133,6955,10187,6959,10231,6963,10266,6967,10268,6981,10281,7166,10294,7370,10310,7633,10328,7940,10345,8278,10354,8455,10362,8634,10368,8815,10375,8995,10321,9003,10268,9009,10215,9013,10164,9014,10112,9013,10062,9009,10013,9004,9965,8996,9917,8987,9869,8975,9822,8961,9776,8945,9731,8926,9685,8905,9641,8884,9597,8858xe">
                  <v:path o:connectlocs="26474993,16937984;26363229,16192543;25918614,15693151;24907916,15425183;20678040,15469034;19315055,11478758;21086210,11159631;22130923,11145004;22507507,10862423;22648427,10411754;22330155,9795433;22174657,8572519;21941423,7556688;21576988,7257044;21132373,7215628;20568719,6224151;19701357,4567630;18493857,3144968;16241656,1493304;13544842,416572;10745967,4870;7735740,302078;5218707,1261881;3858151,2165668;2679806,3291122;1690975,4616353;434895,7432438;80178,9188854;46163,11936733;602528,15656606;1008268,17661493;1367844,18818622;1732280,19103638;3170584,18989145;4504414,18594505;5787234,18382566;7155079,18740674;8243526,19408153;10954919,20730934;12871839,21186488;14300425,21145071;15498207,20723628;16552639,19846644;17247495,18738238;17638657,16969645;19592022,18852732;20942873,21400863;21973009,22501963;23049308,23162135;24499747,23488569;26088691,23286371;26693649,22813783;17757711,14833216;17910765,13149891;18574035,15483647;22446765,20825944;21309725,18974532;20733922,17003755;24941932,16972080;25206751,21912431;23642118,21744344" o:connectangles="0,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KSO_Shape" o:spid="_x0000_s1026" o:spt="100" style="position:absolute;left:19371;top:3498;height:784;width:791;v-text-anchor:middle;" fillcolor="#5B9BD5 [3204]" filled="t" stroked="f" coordsize="2024063,2008188" o:gfxdata="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4OXrrsAAADc&#10;AAAADwAAAAAAAAABACAAAAAiAAAAZHJzL2Rvd25yZXYueG1sUEsBAhQAFAAAAAgAh07iQDMvBZ47&#10;AAAAOQAAABAAAAAAAAAAAQAgAAAACgEAAGRycy9zaGFwZXhtbC54bWxQSwUGAAAAAAYABgBbAQAA&#10;tAMAAAAA&#10;" path="m293655,1601788l407715,1601788,407715,1785404,407489,1786762,407715,1790611,407942,1796498,409076,1804196,409756,1808724,410663,1813478,412024,1818233,413384,1823440,415198,1828874,417239,1834761,419734,1840194,422682,1845854,425856,1851515,429938,1857175,434020,1862609,438782,1868042,443997,1873250,449893,1878231,452841,1880721,456242,1882985,459870,1885249,463272,1887287,466900,1889325,470982,1891362,475290,1893400,479372,1894985,483907,1896796,488669,1898381,493204,1899739,498193,1901098,503408,1902230,508850,1903135,514519,1904267,520415,1904947,526311,1905399,532434,1905852,538783,1906305,545586,1906305,1227227,1906305,1231989,1905852,1237431,1905399,1244234,1904494,1252851,1902909,1257160,1902003,1261922,1900871,1266910,1899286,1271899,1897475,1277115,1895211,1282103,1893173,1287319,1890683,1292534,1887740,1297296,1884344,1302058,1880721,1307047,1876646,1311582,1872344,1315664,1867590,1319746,1862382,1323374,1856722,1326775,1850609,1329723,1843817,1331084,1840421,1331991,1836572,1333351,1832949,1334031,1828874,1335165,1825025,1335619,1820723,1336072,1816422,1336526,1811893,1336753,1807365,1336753,1802384,1336753,1678766,1439021,1678766,1438341,1714086,1437888,1745783,1437888,1775895,1437888,1783593,1438114,1792649,1438568,1797630,1439248,1802837,1439928,1808271,1440836,1813931,1442196,1819818,1443783,1825704,1445824,1831591,1448319,1837930,1451040,1844043,1454441,1849930,1458523,1856269,1463058,1862156,1467820,1868042,1473716,1873929,1476890,1876646,1480065,1879363,1483466,1882306,1487321,1885023,1491176,1887740,1495258,1890004,1499340,1892494,1503875,1894985,1508637,1897249,1513172,1899513,1518388,1901777,1523603,1904041,1529499,1905852,1535168,1907664,1541063,1909701,1547186,1911060,1553989,1912871,1560565,1914456,1567594,1915588,1574851,1916946,1582334,1917852,1590044,1918757,1598207,1919663,1606824,1920342,1615441,1920795,1624284,1921248,1633582,1921474,1643106,1921474,1661927,1921248,1679841,1920795,1696621,1920116,1712494,1918984,1727687,1917625,1741746,1915814,1754898,1913776,1767370,1911739,1778708,1909022,1789366,1906305,1799117,1902909,1808187,1899739,1816350,1896117,1823834,1892268,1830636,1888419,1836532,1883891,1839253,1881627,1841974,1879363,1844469,1877325,1846736,1874835,1848550,1872570,1850591,1870080,1852405,1867590,1853766,1864873,1855353,1862382,1856487,1859665,1857848,1856948,1858755,1854232,1860569,1848798,1861476,1843138,1861929,1837251,1861929,1831138,1861476,1825025,1860569,1818912,1858982,1812346,1857394,1805780,1855126,1799215,1852405,1792649,1841521,1767065,1831317,1744424,1822246,1724953,1814310,1708652,1807734,1695747,1802745,1686464,1798663,1678766,1924515,1678766,1930411,1686917,1937214,1695973,1945377,1707973,1954901,1721784,1964878,1736953,1974856,1752801,1979845,1760726,1984153,1768650,1990729,1779744,1994357,1786989,1998439,1795139,2002521,1803969,2006829,1813478,2010911,1823440,2014766,1834081,2016580,1839968,2017940,1845402,2019528,1851062,2020662,1856722,2021569,1862382,2022702,1868269,2023383,1873929,2023836,1880042,2024063,1885702,2023836,1891362,2023610,1897249,2022929,1902909,2022249,1908569,2020662,1914229,2019301,1919663,2017260,1925097,2014539,1930983,2011591,1936644,2008643,1942077,2005015,1947285,2001387,1952266,1997532,1957020,1993677,1961322,1989142,1965624,1984834,1969246,1980298,1973095,1975310,1976718,1970321,1979887,1965105,1982831,1959890,1986000,1954221,1988491,1948778,1990755,1943110,1993245,1937214,1995283,1931091,1997321,1924969,1999132,1918846,2000490,1912497,2002075,1906148,2003207,1899798,2004113,1893222,2005245,1886646,2005924,1873494,2007283,1860115,2007962,1846510,2008188,0,2008188,41951,1882306,173699,1882306,178914,1882532,185037,1882532,192520,1881853,201590,1880948,206579,1880495,211794,1879363,217237,1878231,222679,1876646,228121,1875287,233790,1873250,239459,1870759,244901,1868269,250344,1865325,255786,1861929,261001,1858080,265990,1854005,270752,1849251,274834,1844043,277101,1841326,279142,1838383,280956,1835440,282544,1832270,284358,1828874,285718,1825478,287306,1822082,288439,1818006,289800,1814384,290707,1810309,291841,1806233,292521,1801705,292975,1797403,293428,1792649,293655,1787894,293655,1782687,293655,1652730,293655,1601788xm180975,1314450l613229,1314450,1164772,1571419,1968500,1571419,1968500,1643063,1147990,1643063,588963,1382704,588963,1565091,180975,1565091,180975,1314450xm808038,0l815068,454,822325,680,829356,1134,836159,1814,843190,3175,849993,4536,856570,6350,862920,8618,869270,11113,874940,14061,880609,17462,887413,21998,893309,26534,898979,31070,904422,35832,909411,40595,914173,45130,918256,50120,922338,55109,925966,60325,929141,65541,932543,70984,935265,76427,937532,82096,939800,88220,941841,94343,943656,100693,945243,107270,946604,114073,947738,121104,948872,128588,949779,136298,950459,144236,951593,160791,952273,178934,952500,198437,952727,242434,952727,324304,808265,324304,805090,324757,802141,324984,798740,325891,796018,326798,793070,328159,790575,329973,788081,331561,786040,333602,783998,335870,781957,338364,780370,341086,779009,343807,778102,346755,777195,349704,776741,352879,776515,356054,776741,359455,777195,362630,778102,365579,779009,368527,780370,371248,781957,373970,783998,376464,786040,378732,788081,380773,790575,382361,793070,384175,796018,385309,798740,386443,802141,387350,805090,387804,808265,387804,952727,387804,952727,470127,952727,481466,952954,492579,812347,497114,809172,497568,806223,498248,803048,498929,800327,500289,797606,501650,794884,503464,792616,505052,790348,507320,788307,509587,786720,512082,785132,514803,783998,517752,782865,520473,782184,523648,781957,527050,781957,530225,782184,533400,782638,536575,783772,539523,784679,542245,786266,544966,787854,547914,789895,549955,791936,552223,794431,554264,796925,556079,799647,557439,802368,558800,805316,559707,808265,560387,811440,560614,814615,560614,956809,556079,958170,569232,959984,582159,961798,595313,963840,608012,966107,620939,968829,633639,971550,645886,974498,658359,838200,677636,835025,678316,832077,679223,829129,680357,826407,681945,823913,683759,821418,685573,819377,687614,817336,690109,815748,692604,814161,695325,813027,698046,811893,700995,811440,703943,810986,707118,810986,710520,811213,713695,811893,716870,812800,719818,813934,722766,815522,725487,817109,727982,819150,730477,821418,732745,823686,734559,826181,736146,828902,737734,831623,738868,834572,740002,837747,740455,840695,740909,843870,740909,847272,740682,994002,719818,998084,730477,1002393,741136,1007156,751795,1011691,762454,1016681,772886,1021897,783545,1027340,793977,1032782,804409,899886,857250,896938,858384,894216,859971,891495,862013,889227,863827,887413,866095,885372,868589,883784,871311,882423,874032,881290,876754,880609,879702,880156,882877,879929,886052,879929,889000,880382,892175,881063,895350,882197,898298,883331,901473,885145,904195,886732,906463,889000,908957,891268,910998,893763,912813,896257,914400,898979,915761,901927,916895,904875,917802,907823,918255,910772,918482,914173,918482,917122,918029,920297,917121,923245,916214,1066347,859745,1066573,859971,1073150,869723,1079954,879021,1087211,888546,1094241,897391,1101725,906236,1109436,915080,1117147,923471,1125084,931636,1012598,1011691,1009877,1013732,1007609,1016000,1005568,1018495,1003754,1020762,1002393,1023484,1001032,1026432,1000125,1029380,999445,1032328,999218,1035277,999218,1038452,999218,1041400,999672,1044348,1000579,1047296,1001713,1050471,1003073,1053420,1004888,1056141,1006702,1058636,1008970,1060677,1011465,1062945,1013959,1064759,1016681,1066346,1019629,1067480,1022350,1068161,1025298,1069068,1028700,1069295,1031648,1069521,1034597,1069295,1037545,1068614,1040720,1067707,1043441,1066800,1046390,1065212,1049111,1063625,1173163,975405,1183141,983343,1193120,991053,1203325,998764,1213757,1006248,1224190,1013505,1234848,1020536,1245734,1027566,1256847,1034370,1169761,1123950,1167493,1126445,1165679,1128939,1163865,1131661,1162731,1134609,1161823,1137557,1160916,1140732,1160690,1143680,1160463,1146629,1160690,1149804,1161143,1152752,1162050,1155700,1162957,1158421,1164545,1161370,1165906,1164091,1167947,1166586,1170215,1169080,1172709,1171121,1175204,1173162,1177925,1174523,1180873,1175884,1183822,1176791,1186770,1177471,1189718,1177925,1192666,1178152,1195615,1177925,1199016,1177245,1201965,1176564,1204686,1175657,1207634,1174070,1210129,1172709,1212850,1170668,1215118,1168400,1314223,1066800,1326923,1073150,1339397,1079727,1365477,1092200,1392011,1104673,1418998,1116920,1347334,1208768,1345520,1211489,1343932,1214211,1342798,1217159,1341664,1220107,1340984,1223282,1340757,1226230,1340757,1229179,1340984,1232354,1341438,1235302,1342118,1238250,1343252,1240971,1344613,1243693,1346200,1246414,1348241,1248909,1350509,1251177,1352777,1253445,1355498,1255259,1358220,1256846,1361395,1258207,1364343,1259114,1367291,1259568,1370239,1260021,1373188,1260021,1376363,1259795,1379311,1259341,1382486,1258661,1385207,1257300,1387929,1256166,1390650,1254352,1393145,1252537,1395413,1250496,1397454,1248002,1479550,1142773,1528989,1163184,1579109,1184048,1582284,1184955,1521052,1273855,1519238,1276804,1517877,1279525,1516743,1282473,1516063,1285421,1515609,1288596,1515609,1291545,1515609,1294493,1516063,1297895,1516743,1300843,1517650,1303564,1519011,1306512,1520372,1309007,1522186,1311729,1524454,1313996,1526722,1316264,1529443,1318079,1532164,1319893,1534886,1321027,1537834,1322387,1540782,1323068,1543957,1323521,1546905,1323521,1549854,1323521,1553255,1323068,1556204,1322387,1558925,1321707,1561646,1320120,1564368,1318532,1566862,1316945,1569357,1314904,1571625,1312409,1573439,1309914,1642609,1209221,1671638,1221241,1700666,1233261,1714954,1239837,1729468,1246187,1743529,1252991,1757589,1259795,1771423,1267052,1785030,1274536,1798411,1282246,1811564,1290184,1824038,1298348,1836738,1306966,1848757,1315811,1860323,1325109,1865993,1329871,1871662,1334861,1877105,1339623,1882321,1344839,1887538,1350055,1892527,1355271,1897516,1360714,1902505,1366157,1907268,1372054,1911577,1377723,1916112,1383620,1920421,1389516,1924277,1395866,1928359,1402216,1932214,1408339,1935616,1415143,1939245,1421720,1942420,1428523,1945595,1435327,1948543,1442584,1951264,1449841,1953759,1457325,1956254,1464582,1958295,1472293,1960336,1480230,1962150,1488168,1963738,1496332,1965098,1504950,1966232,1513341,1967139,1521959,1967820,1530577,1968500,1539875,1171802,1539875,620259,1282020,181202,1282020,180975,1252537,181202,1212170,181656,1188584,182109,1162504,182563,1134382,183470,1104220,184831,1072470,186191,1038905,188006,1003980,190273,967468,192768,930048,195716,891721,199118,852261,203200,812120,214086,708932,223838,614589,228373,570139,232682,527050,236311,485095,239486,444273,242207,403905,244248,364218,244929,344714,245836,325211,246290,305480,246516,285977,246743,266246,246743,246516,246516,226786,246063,206829,245156,186871,244475,166461,243568,146050,241981,125639,709840,17462,714829,15875,720498,14288,728436,12020,737507,9752,748393,7257,760413,4763,773340,2721,779916,2041,786947,1361,793750,907,800781,454,808038,0xe">
                  <v:path o:connectlocs="162,713;179,736;201,743;493,742;515,727;522,705;563,708;578,733;599,744;634,750;699,744;723,730;727,710;752,655;782,704;791,736;782,762;759,778;721,784;89,732;109,716;114,697;70,611;341,5;364,27;371,62;307,129;304,142;314,151;310,196;305,209;315,218;327,264;317,273;321,286;393,293;346,339;345,352;358,358;439,363;390,406;399,417;466,386;454,444;458,457;471,458;525,474;526,487;540,491;593,498;594,512;608,516;675,486;731,521;753,547;766,580;70,464;83,276;96,103;288,3" o:connectangles="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KSO_Shape" o:spid="_x0000_s1026" o:spt="100" style="position:absolute;left:20593;top:3598;height:585;width:1150;v-text-anchor:middle;" fillcolor="#5B9BD5 [3204]" filled="t" stroked="f" coordsize="4300538,2184400" o:gfxdata="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ck6/MvQAA&#10;ANwAAAAPAAAAAAAAAAEAIAAAACIAAABkcnMvZG93bnJldi54bWxQSwECFAAUAAAACACHTuJAMy8F&#10;njsAAAA5AAAAEAAAAAAAAAABACAAAAAMAQAAZHJzL3NoYXBleG1sLnhtbFBLBQYAAAAABgAGAFsB&#10;AAC2AwAAAAA=&#10;" path="m397,996950l273498,996950,273498,1316328,273101,1327437,273498,1339736,274292,1355605,276276,1374649,278261,1385361,279849,1396470,282230,1408769,285406,1421068,288979,1434160,292948,1448046,297711,1461932,302872,1476215,308826,1490894,315574,1505971,323513,1521047,331452,1536123,340979,1551596,351696,1567069,362811,1582542,374719,1598412,388216,1613885,402903,1628961,418384,1644037,435453,1658716,443788,1665858,453315,1673396,462842,1680141,472369,1687282,482689,1694027,493010,1701168,504125,1707913,515239,1714260,526751,1721005,539056,1727353,550964,1733304,564064,1739255,572003,1743223,637896,1773375,669652,1788054,701408,1802337,732767,1816223,763332,1829316,794294,1841615,824462,1853517,854233,1864229,883607,1873751,912981,1882876,941958,1890414,956645,1893985,970936,1897159,985226,1899936,998722,1902316,1013012,1904300,1027302,1906284,1041195,1907871,1055089,1909061,1068982,1909458,1082875,1909854,1096371,1909854,1110264,1909458,1124158,1908664,1137654,1907474,1151547,1905490,1164646,1903507,1178143,1900729,1191639,1897952,1204738,1893985,1218234,1890017,1231731,1885256,1245227,1880495,1257929,1874941,1271425,1868990,1284922,1861849,1297624,1855104,1310723,1847169,1324220,1839234,1336922,1830109,1350021,1820587,1363121,1810669,1376220,1800354,1389319,1788451,1402418,1776946,1415121,1764250,1428220,1751157,1441319,1737271,1454022,1722989,1467121,1707913,1479823,1692043,1603671,1533346,1640984,1484547,1677503,1438524,1712038,1394883,1745779,1354018,1762053,1334578,1777931,1315931,1793809,1297681,1810084,1280621,1825962,1263958,1841443,1248088,1857321,1233012,1873199,1218729,1889077,1205240,1904558,1192941,1920436,1181039,1936711,1169930,1952986,1159615,1969261,1150489,1985932,1141761,2002604,1134223,2020070,1127082,2037139,1121527,2055001,1116370,2072864,1112005,2091918,1109228,2110971,1106451,2130421,1105261,2150269,1104864,2160590,1104864,2170910,1105261,2181231,1106054,2191949,1106848,2201872,1108435,2211796,1109625,2221720,1111212,2231247,1113592,2241170,1115576,2250697,1117957,2259827,1120734,2269353,1123511,2288010,1130256,2306270,1137794,2324529,1146125,2341995,1155647,2359858,1165962,2376927,1177468,2394392,1189370,2411461,1202463,2428927,1216349,2445599,1231028,2462667,1246501,2479736,1262371,2496805,1279827,2513874,1297284,2531339,1315931,2548408,1334975,2565874,1354812,2583339,1375442,2619462,1419084,2656378,1464709,2694485,1513112,2734180,1564292,2835005,1692043,2847707,1707913,2860807,1722989,2873906,1737271,2886608,1751157,2899707,1764250,2912410,1776946,2925509,1788451,2938608,1800354,2951708,1810669,2964807,1820587,2977906,1830109,2990609,1839234,3004105,1847169,3017204,1855104,3029907,1861849,3043403,1868990,3056899,1874941,3069601,1880495,3083097,1885256,3096594,1890017,3110090,1893985,3123189,1897952,3136685,1900729,3150182,1903507,3164075,1905490,3177174,1907474,3190671,1908664,3204564,1909458,3218457,1909854,3232350,1909854,3245846,1909458,3259739,1909061,3273633,1907871,3287923,1906284,3301816,1904300,3316106,1902316,3330396,1899936,3344289,1897159,3358580,1893985,3372870,1890414,3401847,1882876,3431221,1873751,3460595,1864229,3490367,1853517,3520535,1841615,3551497,1829316,3582459,1816223,3613421,1802337,3645176,1788054,3676932,1773375,3742825,1743223,3750765,1739255,3763467,1733304,3775772,1727353,3787681,1721005,3799192,1714260,3810307,1707913,3821421,1701168,3831742,1694423,3842063,1687679,3851987,1680141,3861513,1673396,3870643,1665858,3879376,1658716,3896048,1644037,3911925,1628961,3926216,1613885,3939712,1598412,3952017,1582939,3963529,1567466,3973849,1551993,3982979,1536520,3991315,1521444,3999254,1505971,4005605,1491291,4011560,1476612,4017514,1461932,4022277,1448046,4025850,1434160,4029422,1421068,4032598,1408372,4034979,1396470,4036964,1384964,4038552,1374252,4040537,1354812,4041331,1338942,4042125,1326246,4041331,1314344,4041331,996950,4300141,996950,4300141,1390519,4300141,1394486,4300538,1405595,4299744,1423448,4299347,1434557,4298157,1447253,4296965,1460345,4294584,1475818,4292599,1491688,4289027,1508351,4285057,1526601,4280293,1545248,4275133,1564689,4268782,1584526,4260843,1605156,4252904,1625787,4243377,1647608,4232263,1669032,4226309,1679744,4220355,1690456,4214003,1701565,4206858,1712277,4199713,1723385,4191774,1734098,4184232,1745206,4175896,1755918,4167163,1766234,4157637,1776946,4148110,1787658,4138186,1797973,4128263,1808288,4117545,1819000,4106430,1828919,4094522,1838838,4082613,1848756,4069911,1858675,4056812,1868196,4043315,1877718,4029422,1886447,4014735,1895175,3999651,1904300,3984170,1912632,3905971,1953893,3865879,1974127,3824994,1995154,3783711,2014991,3742429,2034828,3699955,2053475,3657085,2072122,3614214,2089975,3592779,2098307,3571344,2106242,3549512,2114177,3528077,2121318,3505847,2128856,3484412,2135601,3462977,2142345,3440748,2148297,3419313,2153851,3397084,2159009,3375649,2163770,3353419,2168134,3331984,2172101,3310152,2175275,3288320,2178449,3266885,2180433,3245053,2182813,3224014,2184003,3202182,2184400,3181144,2184400,3159709,2184003,3138273,2182813,3117235,2180830,3096594,2178449,3075555,2175275,3054517,2171704,3034273,2166944,3013631,2160992,2993387,2155041,2973143,2148297,2953295,2140362,2933448,2132427,2913601,2122905,2894150,2112193,2874700,2101084,2855646,2089579,2836593,2076486,2817936,2062600,2799279,2047524,2781020,2032051,2763157,2015388,2744897,1997535,2727829,1978888,2709966,1959051,2693294,1938420,2676225,1916202,2629385,1852327,2586118,1792815,2508317,1686488,2473385,1638879,2440438,1595634,2424560,1575797,2409476,1556754,2394392,1538504,2379705,1521840,2365018,1505971,2351125,1491291,2336835,1477405,2322941,1464313,2309048,1452807,2295552,1442095,2281659,1432177,2267766,1423448,2253873,1415513,2239582,1409165,2225689,1403611,2218544,1400834,2211399,1398850,2203857,1396470,2196712,1395280,2189170,1393693,2181231,1392899,2174086,1391709,2166147,1390915,2158208,1390519,2150269,1390519,2142727,1390519,2134788,1390915,2126849,1391709,2119307,1392899,2111368,1393693,2104223,1395280,2096681,1396470,2089536,1398850,2081994,1400834,2075246,1403611,2060956,1409165,2046665,1415513,2032772,1423448,2018879,1432177,2005383,1442095,1991490,1452807,1977597,1464313,1963703,1477405,1949810,1491291,1935520,1505971,1920833,1521840,1906146,1538504,1891062,1556754,1875978,1575797,1860497,1595634,1827153,1638879,1792222,1686488,1714817,1792815,1671152,1852327,1624313,1916202,1607244,1938420,1590572,1959051,1573503,1978888,1555640,1997535,1537778,2015388,1519915,2032051,1501259,2047524,1482999,2062600,1463945,2076486,1444892,2089579,1425838,2101084,1406785,2112193,1387334,2122905,1367487,2132427,1347243,2140362,1327395,2148297,1307151,2155041,1286906,2160992,1266662,2166944,1246021,2171704,1225379,2175275,1203944,2178449,1183303,2180830,1162265,2182813,1140829,2184003,1119791,2184400,1098356,2184400,1076524,2184003,1055485,2182813,1034050,2180433,1012218,2178449,990386,2175275,968554,2172101,947119,2168134,924890,2163770,903454,2159009,882019,2153851,859790,2148297,838355,2142345,816126,2135601,794691,2128856,772461,2121318,751026,2114177,729591,2106242,707759,2098307,686324,2089975,643453,2072122,600583,2053475,558903,2034828,516827,2014991,475544,1995154,435056,1974127,394567,1953893,316368,1912632,300887,1904300,285803,1895175,271513,1886447,257223,1877718,244123,1868196,231024,1858675,218322,1848756,206413,1838838,194902,1828919,183390,1819000,172673,1808288,162352,1797973,152428,1787658,142902,1776946,133772,1766234,125039,1755918,116703,1745206,108764,1734098,100825,1723385,94077,1712277,87329,1701565,80581,1690456,74230,1679744,68672,1669032,57955,1647608,48031,1625787,39695,1605156,32153,1584526,25802,1564689,20245,1545248,15481,1526601,11512,1508351,8733,1491688,5954,1475818,3970,1460345,2382,1447253,1191,1434557,794,1423448,0,1405595,397,1394486,397,1390519,397,996950xm3959215,687387l3961995,699686,3965172,713175,3967953,726664,3969541,740153,3971130,754038,3972321,768717,3973513,784190,3973513,799266,3973513,864727,3045304,1792287,3031800,1784353,3018296,1775624,3004792,1766103,2991685,1755788,2978181,1744679,2964677,1732777,2951967,1720479,2938463,1707386,3959215,687387xm3576549,396875l3607516,404026,3622205,407999,3636894,411972,3638482,412369,3640864,412767,3648010,413958,3663096,417931,3673816,420712,3685329,423891,3698430,428261,3712722,433028,3727808,438987,3743689,446139,3759966,453687,3777434,462825,3794505,472757,3811973,484278,3820708,490237,3829045,496594,3837779,502950,3846513,510499,2808343,1549400,2787302,1522385,2748396,1472327,2710283,1424653,2673758,1378965,2638425,1335661,3576549,396875xm1743076,307975l461963,1589088,451645,1578773,442120,1568854,432991,1558538,424260,1548223,416323,1537510,408782,1527592,402035,1517276,395288,1506960,389335,1496645,383779,1486726,378620,1476807,374254,1466888,369888,1456970,365920,1447448,362745,1437926,359173,1428800,354013,1411343,349648,1394283,346473,1378809,344488,1364526,342901,1352227,341710,1341118,341710,1331993,341313,1325248,1343820,323845,1395413,320671,1447404,318291,1498601,315513,1549798,313926,1648620,310356,1743076,307975xm2034731,304800l2122463,305197,2156603,305594,2225676,304800,771955,1758950,740198,1745449,707249,1730757,639763,1699784,2034731,304800xm2272506,0l2354263,0,2453085,397,2507853,1191,2566194,1985,2626915,3177,2690813,5162,2756694,7147,2824559,9927,2893615,12706,2963863,16280,3035300,20250,3106737,25015,3178969,30574,3250803,36530,3321447,43677,3391297,50825,3460353,59560,3494087,63928,3527822,68693,3560763,73854,3592909,79016,3624659,84178,3656013,89737,3686175,95693,3715941,101649,3745309,108399,3773487,115149,3801269,122296,3827463,129047,3853259,136988,3877865,144532,3882628,145326,3896122,148900,3905647,151679,3916759,154856,3929459,158826,3943747,163988,3959225,169944,3975497,177091,3992959,185033,4011215,194165,4029869,204489,4048919,216401,4068763,229107,4078685,236254,4088209,243004,4098131,250946,4108053,258887,4117975,267225,4127500,275961,4137422,285093,4146947,294623,4156472,304550,4165600,314873,4175125,325594,4184253,336712,4192985,348227,4201319,360139,4209653,372845,4217987,385551,4225528,398654,4233465,412551,4240213,426846,4247356,441934,4254103,457023,4260056,472508,4266406,488788,4271565,505862,4276725,522539,4281091,540804,4285059,559069,4288631,577731,4291806,596790,4294187,617040,4296569,637688,4297759,658732,4298553,680174,4298950,702410,4298950,827088,4040187,827088,4040187,799691,4040187,782220,4039394,765543,4038203,748469,4036615,732587,4033837,717101,4031456,701615,4028281,686924,4024709,672630,4020344,658335,4016375,644835,4011613,631335,4006850,618629,4000897,605923,3995341,594011,3989387,582099,3983037,570981,3975894,559863,3969147,549142,3962400,538421,3954859,528495,3946922,518965,3939381,509833,3931444,501097,3923506,492362,3915172,483626,3906837,476082,3898503,468141,3889772,460994,3881041,453449,3872309,446699,3854847,433596,3836987,422081,3819128,410963,3802063,401831,3784600,393095,3768328,384757,3752056,378007,3736975,371654,3722291,366492,3708797,361727,3696494,358153,3675459,352197,3660378,349021,3652441,347036,3631406,341080,3609578,335521,3586956,330359,3563144,325197,3538935,320035,3514328,315270,3488928,310903,3463131,306138,3409553,297799,3353991,290255,3296841,283108,3238103,276755,3178572,271196,3118247,266034,3057128,261269,2996009,257299,2934494,253328,2874169,250549,2813447,247769,2754313,245387,2696369,243401,2639615,241813,2531665,239034,2433241,237843,2345531,237445,2272109,237445,2214563,237843,2155825,238637,2098278,237843,2040731,237445,1967309,237445,1879997,237843,1781175,239034,1673622,241813,1616472,243401,1558925,245387,1499791,247769,1439069,250549,1378347,253328,1317228,257299,1256109,261269,1195387,266034,1134666,271196,1075134,276755,1016397,283108,959644,290255,903684,297799,850106,306138,824309,310903,798909,315270,774303,320035,750094,325197,726281,330359,703659,335521,681831,341080,660797,347036,652463,349021,637778,352197,616744,358153,604441,361727,590550,366492,576263,371654,560785,378007,544910,384757,528638,393095,511175,401831,494110,410963,476250,422081,458391,433596,440928,446699,432197,453449,423466,460994,415131,468141,406400,476082,398066,483626,389731,492362,381794,501097,373856,509833,366316,518965,358378,528495,351235,538421,343694,549142,336947,559863,330200,570981,323850,582099,317897,594011,312341,605923,306388,618629,301625,631335,297260,644835,292497,658335,288528,672630,284956,686924,281781,701615,279003,717101,276622,732587,275035,748469,273844,765543,273050,782220,273050,799691,273050,827088,0,827088,0,702410,397,680174,1191,658732,2381,637688,4763,617040,7144,596790,10319,577731,13891,559069,18256,540804,22622,522539,27781,505862,33338,488788,38894,472508,44847,457023,51991,441934,58738,426846,65485,412551,73422,398654,81360,385551,89297,372845,97631,360139,106363,348227,115094,336712,123825,325594,133350,314873,142478,304550,152003,294623,161528,285093,171450,275961,180975,267225,190897,258887,200819,250946,210741,243004,220663,236254,230188,229107,250031,216401,269081,204489,288131,194165,305991,185033,323453,177091,340122,169944,355203,163988,369491,158826,382588,154856,393700,151679,403225,148900,416719,145326,421481,144532,450453,135400,480616,127061,511969,118723,544910,110384,578644,103237,613569,95693,649288,88943,686197,82193,724297,76237,762397,70281,801291,64722,840978,59560,881856,54398,922337,49633,963613,45266,1005284,40898,1047353,36927,1089422,32957,1173956,26604,1258887,21045,1343025,16280,1425972,11912,1506934,8339,1586309,5956,1662509,3574,2157809,1191,2210991,397,2272506,0xe">
                  <v:path o:connectlocs="79,391;118,446;179,478;270,509;322,507;371,478;475,352;535,303;591,297;644,322;731,418;803,494;853,511;909,504;1012,460;1056,423;1079,370;1149,391;1126,455;1091,495;977,554;891,581;811,580;738,539;636,407;589,373;560,373;513,407;411,539;338,580;258,581;172,554;58,495;23,455;1,391;1062,205;956,106;1005,121;956,106;100,392;373,85;544,81;850,8;1009,30;1072,51;1116,87;1143,139;1080,205;1065,152;1035,119;976,92;833,71;576,63;319,71;176,92;117,119;88,152;73,205;6,139;33,87;77,51;145,29;291,8" o:connectangles="0,0,0,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KSO_Shape" o:spid="_x0000_s1026" o:spt="100" style="position:absolute;left:26086;top:3498;height:784;width:788;v-text-anchor:middle;" fillcolor="#5B9BD5 [3204]" filled="t" stroked="f" coordsize="6030,6002" o:gfxdata="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nyTwp&#10;wAAAANwAAAAPAAAAAAAAAAEAIAAAACIAAABkcnMvZG93bnJldi54bWxQSwECFAAUAAAACACHTuJA&#10;My8FnjsAAAA5AAAAEAAAAAAAAAABACAAAAAPAQAAZHJzL3NoYXBleG1sLnhtbFBLBQYAAAAABgAG&#10;AFsBAAC5AwAAAAA=&#10;" path="m2928,8l2928,8,2869,12,2812,16,2696,23,2638,26,2580,32,2522,38,2465,47,2385,62,2306,78,2227,97,2151,119,2073,142,1997,167,1920,195,1846,224,1771,256,1699,290,1627,325,1555,363,1485,403,1416,446,1348,489,1282,535,1220,580,1159,626,1100,674,1041,724,984,775,928,827,873,881,819,937,766,994,714,1051,665,1110,617,1170,571,1231,526,1294,483,1356,442,1420,418,1460,395,1499,372,1539,350,1579,328,1621,308,1662,287,1703,269,1746,249,1788,232,1830,214,1873,198,1916,182,1960,165,2003,152,2047,137,2092,124,2136,112,2181,99,2226,89,2271,77,2316,68,2361,59,2407,50,2453,42,2499,35,2544,28,2590,22,2637,18,2683,13,2730,6,2823,2,2916,0,3009,2,3103,4,3149,6,3196,10,3241,13,3288,18,3334,22,3381,28,3427,35,3473,42,3519,50,3565,59,3611,68,3656,77,3701,89,3747,100,3792,112,3836,124,3881,138,3925,152,3969,167,4013,183,4056,199,4099,216,4142,233,4185,251,4227,271,4270,296,4324,324,4379,352,4431,382,4485,413,4538,445,4589,478,4641,512,4691,547,4741,584,4790,620,4839,658,4887,698,4934,737,4980,779,5026,821,5071,863,5114,907,5158,952,5200,996,5242,1042,5282,1089,5322,1137,5361,1186,5398,1234,5434,1283,5470,1333,5505,1384,5539,1435,5571,1488,5603,1540,5633,1592,5662,1643,5689,1693,5713,1744,5737,1795,5760,1847,5782,1900,5802,1951,5822,2005,5840,2058,5857,2112,5874,2165,5889,2219,5904,2273,5918,2328,5929,2383,5941,2438,5951,2493,5960,2549,5970,2604,5976,2661,5983,2716,5989,2772,5994,2828,5997,2884,5999,2940,6001,2996,6002,3053,6002,3109,6001,3164,5998,3220,5996,3276,5991,3332,5987,3414,5979,3494,5968,3574,5955,3654,5940,3734,5923,3812,5904,3891,5882,3969,5858,4046,5833,4122,5806,4198,5775,4273,5743,4347,5708,4419,5672,4491,5633,4562,5591,4610,5563,4657,5532,4704,5501,4750,5469,4796,5435,4842,5402,4886,5367,4930,5331,4973,5296,5016,5258,5058,5220,5101,5181,5141,5142,5181,5102,5221,5061,5259,5018,5297,4976,5334,4933,5370,4890,5406,4845,5441,4800,5474,4755,5508,4709,5540,4662,5571,4615,5600,4567,5629,4518,5658,4469,5685,4420,5712,4371,5736,4320,5760,4270,5793,4195,5824,4121,5851,4045,5878,3968,5903,3891,5925,3812,5944,3734,5963,3654,5979,3574,5992,3494,6004,3412,6013,3331,6021,3248,6026,3167,6029,3084,6030,3002,6029,2920,6026,2838,6021,2755,6013,2674,6004,2593,5992,2511,5979,2431,5963,2351,5944,2271,5925,2191,5903,2113,5878,2036,5851,1960,5824,1884,5793,1809,5760,1735,5723,1660,5684,1584,5643,1511,5599,1437,5553,1366,5506,1297,5456,1229,5406,1162,5352,1097,5297,1033,5240,969,5182,909,5121,848,5061,791,4998,733,4933,678,4882,635,4828,593,4774,552,4719,513,4663,477,4606,440,4548,404,4490,371,4430,339,4369,308,4309,278,4248,251,4185,224,4122,199,4059,176,3995,153,3932,133,3869,114,3803,96,3738,79,3671,64,3604,50,3536,38,3469,27,3400,18,3332,10,3263,4,3196,1,3128,0,3061,0,2994,3,2928,8xm2980,114l2980,114,3032,111,3085,110,3137,109,3190,111,3244,114,3298,119,3352,125,3406,132,3458,140,3512,150,3565,160,3618,172,3670,183,3721,196,3772,209,3822,223,3904,248,3985,276,4066,306,4145,338,4223,372,4301,409,4376,448,4452,489,4525,533,4598,579,4669,626,4737,675,4806,726,4873,780,4937,835,5000,893,5062,952,5121,1013,5180,1076,5236,1140,5291,1206,5342,1273,5393,1342,5442,1412,5488,1484,5533,1558,5574,1632,5614,1708,5651,1786,5686,1864,5718,1943,5749,2024,5775,2099,5797,2173,5818,2249,5838,2324,5855,2401,5870,2479,5882,2556,5893,2634,5902,2712,5908,2790,5912,2868,5916,2947,5916,3025,5914,3103,5910,3182,5904,3260,5898,3324,5890,3388,5882,3451,5871,3514,5859,3577,5846,3640,5831,3701,5815,3763,5797,3824,5779,3884,5759,3944,5737,4003,5714,4062,5690,4119,5665,4177,5638,4234,5611,4290,5582,4345,5552,4400,5520,4454,5488,4508,5455,4561,5420,4612,5385,4664,5348,4714,5310,4764,5271,4813,5231,4860,5190,4907,5149,4954,5106,4999,5062,5043,5017,5087,4972,5129,4925,5171,4878,5212,4830,5251,4781,5290,4732,5327,4681,5363,4630,5399,4577,5433,4524,5466,4470,5498,4416,5529,4361,5559,4306,5588,4249,5615,4193,5642,4134,5667,4077,5691,4019,5714,3959,5735,3900,5755,3839,5774,3778,5791,3716,5807,3654,5822,3592,5834,3529,5847,3466,5857,3403,5866,3339,5874,3275,5880,3213,5885,3151,5888,3089,5891,3027,5891,2965,5891,2904,5888,2842,5886,2781,5881,2719,5876,2658,5869,2596,5861,2536,5852,2475,5841,2414,5829,2355,5816,2295,5802,2235,5786,2176,5769,2117,5752,2059,5732,2000,5712,1943,5690,1886,5667,1828,5643,1772,5617,1717,5590,1662,5563,1607,5533,1553,5503,1500,5471,1447,5438,1395,5403,1354,5376,1314,5347,1275,5317,1235,5288,1197,5257,1158,5226,1120,5194,1083,5161,1047,5128,1010,5094,975,5059,940,5025,906,4988,871,4953,838,4916,806,4878,774,4841,743,4803,712,4764,682,4724,653,4683,624,4643,596,4603,569,4561,543,4520,516,4477,491,4435,467,4391,444,4348,421,4304,399,4259,377,4215,345,4144,317,4071,288,3999,263,3925,239,3850,217,3774,198,3699,180,3622,164,3544,151,3467,139,3388,130,3310,123,3231,117,3152,114,3074,113,2995,114,2916,117,2837,122,2758,130,2679,139,2601,151,2523,164,2445,180,2368,198,2291,218,2215,240,2140,265,2065,292,1992,320,1919,351,1846,384,1775,414,1716,445,1656,478,1598,512,1539,546,1482,583,1426,619,1370,658,1316,697,1262,739,1208,781,1156,824,1106,869,1055,915,1006,962,958,1010,911,1046,878,1082,846,1120,812,1157,781,1195,751,1234,720,1273,690,1312,661,1352,632,1393,605,1433,577,1474,551,1517,525,1558,501,1600,475,1644,452,1688,430,1731,408,1775,386,1819,365,1864,346,1910,326,1955,308,2000,291,2046,274,2093,258,2140,243,2187,229,2234,215,2282,203,2329,191,2377,181,2415,173,2453,166,2529,154,2603,146,2678,138,2753,133,2829,127,2905,121,2980,114xm2870,222l2870,222,2910,219,2952,216,2993,215,3034,214,3075,215,3118,216,3159,219,3202,222,3243,227,3285,230,3368,242,3449,255,3529,270,3605,285,3681,302,3694,306,3701,308,3708,310,3715,314,3721,318,3724,324,3725,331,3725,337,3722,344,3717,349,3712,354,3705,360,3697,364,3678,373,3658,383,3639,389,3611,400,3565,422,3519,444,3474,470,3430,495,3385,522,3343,550,3300,577,3259,607,3222,632,3187,660,3151,686,3116,715,3081,743,3047,772,3014,801,2980,832,2948,862,2916,894,2853,957,2791,1022,2733,1090,2675,1160,2619,1230,2567,1302,2515,1375,2466,1451,2419,1527,2373,1603,2329,1681,2283,1771,2240,1860,2198,1951,2159,2042,2120,2133,2082,2226,2045,2319,2010,2413,1976,2496,1943,2579,1910,2663,1895,2705,1881,2747,1838,2881,1793,3016,1785,3042,1780,3056,1775,3069,1768,3081,1764,3087,1760,3091,1754,3096,1748,3099,1741,3102,1733,3103,1714,3104,1694,3104,1673,3102,1652,3097,1610,3089,1569,3081,1512,3069,1454,3058,1396,3043,1339,3028,1283,3010,1227,2992,1172,2970,1118,2947,1097,2939,1072,2930,1046,2919,1018,2908,1006,2901,993,2894,981,2887,971,2879,962,2871,954,2862,949,2852,946,2841,945,2832,945,2822,946,2812,947,2801,953,2778,960,2757,976,2711,983,2690,988,2671,996,2636,1006,2602,1025,2534,1047,2467,1071,2400,1096,2334,1122,2268,1177,2138,1226,2027,1251,1972,1276,1917,1302,1864,1329,1811,1356,1757,1384,1704,1412,1653,1442,1601,1472,1549,1502,1499,1534,1449,1566,1398,1598,1349,1631,1301,1666,1251,1700,1204,1736,1156,1772,1109,1809,1063,1847,1018,1885,973,1925,928,1964,883,2005,841,2046,798,2089,755,2132,714,2176,673,2222,632,2267,592,2334,534,2402,474,2436,444,2471,415,2507,387,2544,360,2580,333,2619,309,2658,287,2678,278,2698,269,2719,260,2740,252,2760,245,2782,238,2804,232,2826,228,2847,224,2870,222xm2395,293l2395,293,2410,291,2421,292,2424,293,2428,294,2430,297,2432,299,2432,301,2432,305,2431,311,2427,320,2421,328,2406,346,2389,363,2360,388,2283,454,2206,519,2168,552,2130,587,2092,621,2055,657,1972,741,1888,830,1848,873,1808,918,1768,964,1729,1010,1690,1055,1652,1102,1615,1149,1579,1198,1544,1247,1510,1296,1475,1347,1443,1397,1418,1437,1394,1478,1371,1519,1348,1561,1305,1645,1262,1728,1222,1814,1182,1899,1103,2071,1073,2136,1045,2203,1017,2269,991,2338,967,2406,944,2476,923,2544,904,2614,900,2633,896,2658,890,2687,883,2716,878,2730,874,2744,868,2757,861,2768,854,2778,847,2785,838,2791,834,2792,829,2793,823,2794,816,2793,810,2792,803,2790,789,2783,774,2774,760,2765,748,2754,725,2737,689,2712,653,2685,617,2657,600,2642,583,2627,567,2610,552,2594,538,2575,525,2557,514,2539,505,2518,496,2497,490,2476,486,2461,485,2444,484,2426,485,2408,486,2390,489,2371,496,2334,504,2296,513,2259,521,2224,529,2191,546,2102,565,2013,587,1923,610,1835,634,1748,659,1660,711,1484,722,1449,737,1414,753,1381,772,1348,792,1315,815,1281,838,1250,863,1218,890,1188,916,1159,944,1130,971,1101,1026,1047,1081,997,1134,950,1188,903,1243,858,1298,815,1355,772,1412,731,1470,691,1529,653,1590,616,1651,581,1713,546,1775,514,1839,483,1903,455,1969,426,2036,401,2123,369,2168,353,2212,338,2258,324,2303,311,2349,301,2395,293xm3972,407l3972,407,3984,407,3996,407,4008,409,4020,411,4045,418,4069,426,4093,436,4116,448,4160,469,4222,497,4251,512,4280,527,4309,542,4335,558,4361,575,4388,592,4412,611,4437,630,4460,651,4483,674,4505,697,4526,722,4547,748,4568,777,4589,810,4610,842,4630,877,4648,911,4656,925,4663,940,4665,948,4666,956,4666,964,4665,972,4663,977,4661,982,4657,987,4654,990,4644,996,4635,1000,4625,1004,4614,1007,4592,1012,4542,1026,4493,1041,4445,1059,4397,1077,4358,1096,4319,1114,4280,1135,4241,1155,4203,1178,4165,1201,4128,1226,4090,1251,4054,1278,4019,1305,3983,1333,3949,1361,3916,1390,3883,1420,3851,1450,3822,1481,3775,1530,3728,1580,3683,1632,3638,1685,3596,1737,3553,1791,3513,1846,3473,1901,3435,1959,3398,2016,3362,2073,3328,2133,3294,2193,3262,2252,3231,2314,3203,2376,3180,2425,3159,2475,3118,2574,3079,2674,3040,2774,3033,2794,3026,2816,3014,2862,3006,2885,2998,2907,2992,2916,2986,2925,2980,2933,2973,2941,2962,2950,2949,2958,2934,2965,2918,2971,2902,2975,2885,2980,2849,2988,2812,2993,2776,2997,2742,3002,2712,3008,2651,3020,2590,3033,2529,3043,2467,3053,2344,3071,2219,3088,2146,3099,2071,3110,2034,3114,1996,3118,1959,3120,1921,3119,1913,3118,1904,3115,1896,3111,1889,3106,1883,3100,1879,3092,1877,3084,1875,3075,1877,3063,1879,3050,1885,3025,1893,2998,1902,2972,1922,2920,1932,2896,1940,2871,1969,2776,2003,2681,2037,2586,2073,2492,2109,2398,2146,2304,2223,2117,2245,2066,2266,2016,2289,1966,2312,1916,2336,1866,2361,1817,2387,1767,2413,1719,2441,1670,2468,1622,2497,1575,2526,1528,2556,1481,2587,1435,2618,1389,2650,1343,2683,1298,2718,1255,2752,1211,2787,1169,2823,1127,2860,1085,2898,1045,2936,1005,2975,965,3015,927,3055,889,3096,853,3137,817,3181,781,3224,748,3268,715,3307,686,3347,659,3388,631,3428,605,3471,579,3513,555,3556,532,3599,510,3644,490,3689,472,3734,455,3780,441,3827,428,3874,418,3922,411,3948,409,3972,407xm4745,840l4745,840,4751,839,4756,838,4763,839,4768,841,4775,845,4782,848,4796,858,4810,869,4822,880,4840,897,4904,953,4964,1011,4995,1041,5024,1070,5054,1100,5081,1132,5116,1169,5130,1188,5145,1209,5149,1216,5153,1224,5155,1229,5155,1233,5153,1237,5151,1240,5146,1241,5141,1242,5135,1241,5129,1239,5116,1232,5101,1223,5087,1212,5073,1203,5055,1187,5014,1159,4972,1129,4932,1100,4890,1071,4859,1052,4843,1042,4828,1031,4814,1020,4802,1006,4791,991,4787,983,4782,974,4769,947,4760,927,4751,905,4743,883,4741,874,4738,865,4738,856,4740,849,4742,845,4745,840xm4672,1093l4672,1093,4682,1092,4693,1093,4703,1093,4713,1096,4734,1101,4753,1109,4773,1118,4791,1129,4827,1151,4868,1176,4909,1203,4951,1231,4992,1258,5032,1288,5071,1318,5110,1348,5149,1378,5207,1425,5268,1473,5297,1498,5325,1524,5352,1551,5377,1578,5408,1616,5436,1655,5465,1695,5491,1736,5517,1778,5541,1821,5564,1865,5585,1908,5606,1953,5626,1999,5643,2046,5660,2092,5676,2140,5691,2187,5705,2235,5718,2284,5730,2332,5741,2382,5752,2431,5760,2480,5769,2531,5776,2580,5783,2629,5788,2679,5793,2729,5797,2778,5801,2828,5804,2876,5808,2973,5809,3068,5808,3107,5807,3145,5804,3184,5802,3222,5794,3300,5784,3377,5771,3452,5756,3529,5740,3605,5722,3679,5704,3748,5683,3816,5679,3828,5675,3843,5671,3849,5668,3855,5662,3858,5657,3860,5653,3862,5650,3860,5643,3858,5638,3854,5635,3848,5632,3841,5630,3833,5628,3820,5621,3745,5613,3669,5604,3590,5593,3510,5583,3429,5571,3349,5556,3269,5548,3229,5538,3190,5528,3151,5518,3112,5506,3073,5495,3035,5463,2945,5430,2854,5393,2763,5355,2673,5315,2583,5294,2540,5273,2496,5251,2453,5228,2409,5205,2368,5181,2326,5157,2285,5133,2244,5082,2165,5030,2086,4976,2009,4920,1932,4865,1857,4751,1705,4717,1660,4681,1615,4646,1571,4610,1528,4536,1442,4460,1357,4449,1344,4432,1331,4415,1315,4397,1298,4381,1280,4374,1272,4367,1263,4363,1254,4358,1246,4356,1238,4356,1229,4356,1224,4358,1218,4360,1214,4364,1209,4372,1201,4381,1194,4392,1188,4404,1183,4424,1174,4484,1148,4515,1137,4546,1125,4577,1115,4609,1106,4641,1099,4672,1093xm4219,1289l4219,1289,4226,1288,4232,1288,4243,1289,4256,1293,4269,1298,4281,1305,4294,1315,4305,1325,4318,1336,4341,1360,4363,1384,4382,1406,4397,1423,4454,1485,4510,1548,4564,1614,4618,1679,4670,1746,4721,1813,4771,1881,4819,1950,4865,2016,4910,2084,4955,2151,4998,2220,5041,2289,5082,2358,5122,2428,5161,2499,5198,2570,5235,2642,5269,2714,5301,2787,5332,2863,5361,2939,5388,3014,5414,3092,5432,3157,5448,3221,5463,3286,5475,3351,5487,3418,5497,3483,5506,3550,5514,3615,5526,3714,5535,3811,5538,3859,5541,3909,5543,3958,5544,4007,5545,4050,5546,4091,5546,4113,5545,4133,5543,4154,5540,4175,5533,4197,5524,4220,5513,4243,5502,4266,5478,4310,5454,4352,5423,4406,5392,4458,5359,4510,5325,4562,5291,4612,5254,4662,5218,4710,5180,4758,5169,4772,5158,4788,5144,4807,5129,4827,5113,4845,5097,4861,5089,4867,5082,4873,5074,4876,5066,4878,5062,4878,5057,4877,5054,4876,5050,4874,5047,4870,5044,4867,5041,4859,5038,4849,5036,4839,5035,4822,5032,4771,5030,4719,5025,4617,5022,4562,5017,4507,5010,4451,5003,4396,4995,4340,4987,4285,4977,4228,4967,4173,4955,4118,4944,4063,4930,4008,4917,3954,4887,3846,4858,3739,4843,3693,4828,3647,4812,3603,4795,3558,4777,3513,4758,3470,4740,3426,4719,3382,4698,3339,4677,3296,4655,3254,4632,3212,4584,3128,4534,3045,4483,2965,4429,2885,4374,2806,4317,2728,4259,2651,4200,2575,4140,2500,4081,2426,4040,2378,4000,2331,3958,2284,3917,2237,3874,2191,3831,2147,3745,2057,3728,2042,3708,2025,3686,2007,3665,1987,3644,1967,3635,1956,3626,1946,3619,1936,3613,1927,3608,1916,3605,1906,3604,1896,3606,1884,3610,1873,3615,1861,3622,1849,3630,1837,3639,1825,3649,1813,3670,1789,3691,1768,3710,1749,3725,1733,3765,1686,3807,1640,3848,1595,3889,1552,3933,1509,3977,1468,4024,1428,4073,1389,4106,1363,4142,1333,4162,1319,4180,1306,4200,1296,4210,1293,4219,1289xm467,1889l467,1889,474,1885,476,1885,478,1887,483,1889,486,1893,488,1899,489,1905,490,1911,490,1916,488,1930,485,1943,478,1969,471,1994,465,2019,453,2070,444,2119,424,2219,408,2319,394,2420,389,2440,382,2462,373,2485,361,2506,355,2516,348,2526,340,2534,332,2543,322,2550,313,2557,303,2563,293,2566,286,2569,279,2567,274,2564,271,2559,267,2554,265,2547,265,2540,264,2533,266,2517,269,2501,275,2469,290,2406,302,2356,313,2308,327,2259,341,2211,356,2163,372,2115,389,2068,406,2019,416,1989,422,1969,429,1950,437,1930,446,1913,451,1906,455,1899,461,1893,467,1889xm3533,2007l3533,2007,3542,2006,3551,2007,3559,2010,3568,2015,3575,2021,3583,2026,3597,2039,3631,2070,3665,2103,3697,2138,3728,2171,3793,2243,3857,2315,3921,2387,3983,2461,4045,2535,4106,2610,4164,2687,4223,2765,4297,2868,4334,2919,4371,2972,4405,3025,4440,3078,4474,3131,4507,3186,4529,3224,4551,3262,4571,3301,4591,3340,4630,3418,4665,3498,4698,3578,4729,3660,4759,3742,4785,3825,4810,3910,4832,3993,4852,4078,4870,4164,4886,4250,4901,4336,4913,4423,4924,4510,4931,4570,4939,4633,4947,4698,4949,4732,4952,4765,4954,4798,4954,4831,4953,4865,4951,4897,4946,4928,4940,4959,4933,4988,4923,5017,4918,5027,4912,5039,4905,5049,4897,5059,4887,5069,4878,5079,4858,5097,4836,5114,4814,5132,4773,5161,4733,5194,4691,5225,4650,5254,4608,5284,4565,5313,4522,5340,4478,5368,4435,5394,4396,5418,4353,5443,4333,5455,4311,5465,4289,5474,4267,5480,4246,5484,4223,5486,4200,5486,4177,5485,4153,5484,4130,5481,4085,5476,4068,5472,4059,5471,4050,5468,4042,5464,4035,5459,4028,5453,4023,5445,4020,5435,4019,5425,4019,5414,4021,5403,4028,5382,4034,5362,4046,5317,4055,5272,4062,5227,4068,5181,4070,5147,4073,5111,4074,5077,4074,5041,4073,5007,4071,4971,4069,4936,4066,4900,4062,4865,4058,4830,4047,4760,4034,4691,4019,4624,4008,4583,3997,4541,3972,4460,3945,4380,3916,4299,3885,4220,3851,4141,3817,4063,3780,3987,3741,3911,3702,3835,3661,3760,3619,3685,3576,3612,3533,3538,3488,3466,3443,3394,3417,3354,3391,3314,3362,3274,3332,3235,3302,3197,3271,3159,3240,3122,3208,3086,3194,3071,3176,3056,3159,3040,3141,3022,3124,3005,3117,2996,3110,2987,3104,2978,3098,2969,3095,2958,3093,2949,3092,2937,3092,2923,3094,2909,3096,2895,3100,2881,3104,2867,3116,2838,3128,2808,3142,2781,3153,2754,3164,2730,3216,2596,3244,2528,3270,2461,3300,2394,3330,2329,3346,2297,3363,2265,3380,2233,3399,2202,3483,2061,3493,2045,3503,2030,3510,2022,3517,2016,3525,2011,3533,2007xm404,2605l404,2605,412,2603,421,2604,430,2606,439,2611,449,2618,459,2626,478,2643,498,2664,515,2683,531,2700,545,2713,594,2753,645,2792,696,2829,749,2864,804,2898,859,2930,915,2958,944,2972,973,2986,1026,3008,1079,3029,1132,3050,1186,3069,1239,3089,1293,3107,1348,3123,1403,3139,1458,3153,1513,3167,1569,3178,1626,3189,1683,3197,1739,3204,1796,3209,1854,3213,1906,3214,1958,3213,2010,3210,2061,3207,2113,3202,2164,3197,2267,3184,2337,3175,2407,3163,2477,3150,2547,3136,2687,3107,2757,3094,2826,3081,2850,3075,2876,3068,2904,3060,2931,3053,2960,3048,2973,3047,2986,3045,2999,3047,3011,3048,3023,3051,3033,3056,3047,3064,3059,3072,3072,3081,3083,3091,3106,3113,3128,3136,3149,3160,3168,3185,3206,3233,3252,3290,3294,3347,3337,3405,3378,3464,3417,3525,3455,3585,3493,3646,3528,3709,3574,3790,3596,3832,3618,3873,3623,3884,3627,3896,3630,3907,3631,3918,3629,3928,3628,3933,3626,3937,3622,3942,3618,3946,3613,3951,3607,3954,3595,3961,3582,3967,3556,3978,3527,3989,3497,3997,3438,4012,3381,4025,3317,4042,3253,4058,3188,4074,3122,4087,3057,4100,2992,4113,2926,4123,2860,4132,2790,4141,2719,4148,2649,4155,2577,4161,2506,4165,2434,4169,2361,4171,2289,4172,2217,4172,2145,4171,2073,4169,1999,4165,1927,4160,1855,4154,1783,4146,1710,4137,1638,4126,1567,4115,1495,4101,1425,4086,1354,4070,1284,4053,1215,4034,1145,4013,1078,3990,1010,3966,944,3940,877,3912,812,3883,748,3852,684,3819,620,3785,575,3758,529,3731,483,3702,461,3687,438,3672,418,3656,396,3639,376,3622,356,3604,337,3584,320,3565,303,3543,288,3521,281,3511,275,3499,271,3488,266,3476,259,3451,254,3426,250,3400,247,3373,242,3323,234,3256,225,3188,222,3152,219,3115,217,3080,216,3043,217,3008,218,2972,222,2937,227,2902,234,2869,245,2836,250,2820,256,2805,264,2789,271,2774,296,2729,310,2704,326,2679,343,2655,352,2644,363,2634,372,2625,382,2617,394,2610,404,2605xm348,3738l348,3738,351,3737,355,3737,363,3737,369,3739,377,3742,391,3753,404,3762,437,3784,471,3807,506,3828,540,3848,614,3887,687,3923,761,3958,836,3991,913,4022,990,4051,1066,4078,1144,4103,1196,4119,1246,4133,1298,4148,1351,4161,1402,4173,1455,4185,1508,4195,1560,4205,1613,4215,1667,4223,1721,4231,1775,4238,1828,4243,1882,4249,1936,4254,1990,4257,2044,4260,2099,4263,2153,4265,2207,4266,2316,4266,2423,4264,2531,4258,2639,4251,2744,4241,2850,4228,2923,4218,2996,4207,3070,4194,3143,4180,3216,4164,3289,4148,3361,4130,3432,4109,3518,4084,3604,4058,3622,4051,3642,4044,3652,4042,3661,4040,3671,4040,3681,4043,3690,4047,3699,4053,3707,4060,3714,4069,3722,4078,3728,4089,3739,4111,3748,4136,3757,4160,3765,4183,3772,4202,3796,4262,3822,4322,3845,4383,3867,4444,3888,4506,3908,4569,3925,4631,3941,4695,3952,4742,3958,4771,3963,4800,3964,4815,3965,4830,3965,4844,3963,4857,3960,4868,3956,4879,3949,4889,3941,4896,3932,4902,3920,4908,3908,4914,3894,4918,3865,4928,3835,4933,3804,4939,3773,4945,3746,4949,3721,4954,3587,4984,3520,4999,3454,5011,3387,5024,3320,5035,3252,5046,3184,5055,3111,5063,3036,5070,2962,5075,2887,5080,2813,5084,2737,5086,2663,5087,2587,5087,2512,5087,2436,5085,2360,5081,2283,5077,2208,5071,2132,5064,2058,5056,1982,5046,1906,5035,1832,5023,1757,5009,1683,4994,1608,4978,1535,4960,1463,4941,1390,4921,1317,4898,1246,4875,1175,4850,1105,4822,1035,4795,968,4764,899,4733,832,4700,819,4693,806,4683,794,4674,782,4664,772,4653,760,4641,741,4616,722,4589,705,4563,672,4510,633,4448,596,4385,561,4321,526,4257,494,4192,465,4125,436,4059,408,3990,391,3944,374,3897,359,3850,344,3803,340,3787,337,3778,335,3769,335,3760,337,3750,339,3747,341,3743,344,3740,348,3738xm991,4876l991,4876,1000,4876,1009,4876,1018,4878,1028,4881,1047,4887,1063,4894,1108,4910,1151,4928,1238,4961,1306,4985,1375,5007,1445,5026,1514,5045,1586,5062,1657,5077,1726,5092,1798,5104,1886,5119,1975,5132,2065,5143,2155,5153,2246,5161,2336,5168,2427,5174,2518,5178,2609,5179,2701,5179,2791,5178,2882,5174,2972,5168,3063,5161,3152,5152,3242,5142,3304,5133,3367,5124,3428,5112,3490,5101,3553,5088,3614,5075,3676,5061,3738,5046,3808,5030,3879,5012,3894,5008,3911,5003,3920,5002,3929,5001,3937,5002,3945,5003,3952,5007,3958,5011,3963,5017,3967,5023,3971,5028,3974,5037,3977,5051,3979,5067,3979,5084,3979,5113,3979,5142,3976,5171,3974,5200,3969,5229,3965,5258,3959,5285,3952,5314,3944,5341,3936,5369,3930,5382,3925,5394,3919,5406,3910,5417,3901,5427,3888,5435,3870,5447,3851,5457,3832,5466,3812,5476,3771,5492,3731,5506,3647,5535,3606,5549,3566,5564,3463,5604,3411,5623,3357,5642,3305,5660,3251,5676,3196,5692,3142,5707,3087,5720,3032,5732,2977,5741,2921,5751,2866,5756,2810,5761,2755,5763,2700,5763,2669,5762,2636,5759,2606,5754,2575,5750,2513,5737,2451,5724,2404,5714,2357,5704,2311,5691,2264,5678,2218,5665,2172,5651,2128,5636,2082,5620,2037,5603,1992,5586,1949,5567,1904,5549,1817,5510,1731,5468,1691,5448,1652,5426,1613,5404,1574,5382,1535,5359,1497,5335,1459,5310,1423,5285,1385,5259,1349,5233,1313,5206,1277,5179,1243,5150,1208,5121,1174,5093,1141,5063,1071,5000,1037,4967,1004,4932,994,4921,987,4912,983,4904,979,4896,978,4891,979,4887,980,4884,983,4881,986,4878,991,4876xm3895,5542l3895,5542,3908,5541,3926,5541,3947,5543,3968,5548,3979,5551,3988,5555,3996,5559,4003,5564,4007,5570,4010,5576,4010,5580,4010,5583,4006,5591,4003,5596,3997,5602,3991,5606,3984,5611,3967,5618,3949,5625,3929,5630,3911,5635,3881,5643,3842,5656,3803,5668,3763,5680,3724,5690,3644,5709,3563,5728,3535,5735,3502,5741,3486,5745,3470,5746,3455,5745,3448,5743,3441,5740,3436,5738,3433,5735,3433,5730,3434,5727,3436,5722,3439,5719,3447,5712,3457,5707,3467,5701,3490,5693,3513,5685,3536,5677,3592,5656,3649,5636,3705,5615,3761,5594,3794,5580,3827,5565,3843,5558,3861,5551,3878,5545,3895,5542xe">
                  <v:path o:connectlocs="8047290,15242678;26091,40425620;8582047,63667421;33245588,77776667;63726150,69920811;78529518,42314660;62969695,7725541;42310210,1485185;72699451,21261552;73534181,55160201;50070532,75223185;20255145,71692614;4134514,53036644;8582047,17144754;29763203,2644648;48583672,4312249;32163068,18903521;20463838,40139003;14294701,30407143;32228257,5406575;26802529,8559320;11516629,35383834;6338691,31136721;20737719,8025193;58469978,8780801;53839844,15972215;39023472,37989417;24454889,40060831;37301827,14135275;62734910,11321247;62969695,13431768;67912848,18564762;75738399,40972783;72099505,41050955;56957027,16454241;57348321,18538732;72269060,50926124;65956419,63537148;60713293,42392832;47462015,23775928;6143085,25977656;4447533,28804720;55078914,36022204;64339142,64983269;52939925,71275724;50227041,53948596;40640749,36973222;7747317,35865860;35045467,40477721;47253363,50600441;27037314,54313385;3534527,45441376;4630134,48685330;28080737,55564055;49196705,54743311;41527663,65856114;10068907,60618877;13864270,63758628;48753227,65738876;50474872,70963078;27754673,73425352;12925213,63524112;45062190,74845401" o:connectangles="0,0,0,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KSO_Shape" o:spid="_x0000_s1026" o:spt="100" style="position:absolute;left:27387;top:3498;height:784;width:784;v-text-anchor:middle;" fillcolor="#5B9BD5 [3204]" filled="t" stroked="f" coordsize="1423988,1423988" o:gfxdata="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Q53H+/&#10;AAAA3AAAAA8AAAAAAAAAAQAgAAAAIgAAAGRycy9kb3ducmV2LnhtbFBLAQIUABQAAAAIAIdO4kAz&#10;LwWeOwAAADkAAAAQAAAAAAAAAAEAIAAAAA4BAABkcnMvc2hhcGV4bWwueG1sUEsFBgAAAAAGAAYA&#10;WwEAALgDAAAAAA==&#10;" path="m739775,1133475l1120775,1133475,1120775,1295048,1110442,1301946,1100109,1308844,1089511,1315742,1078913,1322375,1068315,1328742,1057452,1334844,1046324,1340946,1035196,1346783,1023803,1352089,1012675,1357661,1001282,1362702,989624,1368008,977966,1372783,966309,1377294,954386,1382069,942463,1386314,930275,1390029,918352,1393743,906165,1397457,893712,1400906,881524,1404090,868807,1407008,856354,1409661,843636,1412314,830919,1414437,817936,1416559,805218,1418417,792236,1420008,779253,1421070,766005,1422396,753023,1423192,739775,1423988,739775,1133475xm303741,1133475l703263,1133475,703263,1423988,689532,1423723,675801,1423194,661806,1422134,648339,1421340,634608,1419751,621141,1418162,607674,1416308,594207,1414190,580740,1411806,567801,1409158,554334,1406510,541395,1403332,528456,1399889,515781,1396446,503106,1392739,490167,1388502,477492,1384264,465082,1379762,452671,1374995,440524,1370229,428641,1365197,416495,1359636,404612,1353809,392729,1347983,381375,1341892,369492,1336066,358402,1329446,347047,1322825,335957,1315939,324866,1309054,314040,1301639,303213,1294489,303741,1294489,303741,1133475xm147638,762000l1276351,762000,1275028,773916,1273969,785831,1272116,797217,1270263,808868,1268145,820519,1265763,831905,1263381,843556,1260469,854677,1257557,866063,1254116,877184,1250675,888306,1246969,899427,1242998,910283,1238763,921140,1234527,931731,1230027,942323,1224998,953180,1219968,963771,1214674,974098,1209115,984425,1203557,994222,1197468,1004549,1191380,1014346,1185027,1024408,1178409,1034206,1171792,1043473,1164645,1053006,1157498,1062274,1149821,1071806,1142144,1080544,1134733,1089547,1126527,1098550,297727,1098550,289521,1089547,281580,1080544,273904,1071806,266757,1062274,259345,1053006,252462,1043473,245845,1034206,238962,1024408,232609,1014346,226521,1004549,220698,994222,214874,984425,209315,974098,204286,963771,198992,953180,194227,942323,189727,931731,184962,921140,181256,910283,177285,899427,173315,888306,169874,877184,166697,866063,163521,854677,160874,843556,157962,831905,155844,820519,153726,808868,151609,797217,150285,785831,148697,773916,147638,762000xm298344,325438l1126174,325438,1135163,335492,1143888,345546,1152614,355865,1161074,366448,1168742,377032,1176674,387615,1184077,398728,1191216,409840,1198354,420953,1204964,432594,1211310,443971,1217391,455613,1223208,467519,1228496,479690,1234048,491332,1238807,503767,1243831,515938,1248061,528373,1252292,540809,1255729,553509,1259430,566209,1262603,579173,1265511,592138,1268155,604838,1270271,617803,1272386,631296,1273972,644261,1275559,657490,1276616,670984,1277409,684213,1277938,697971,1277938,711201,1277674,725488,146315,725488,146050,711201,146315,697971,146843,684478,147637,671248,148959,658019,150016,644526,151867,631296,153718,618067,156097,605103,158741,592138,161650,579438,164822,566209,168524,553509,172226,541073,176456,528638,180686,516203,185446,503767,190469,491596,195493,479690,201309,467784,207126,455878,213207,443971,219553,432594,226163,420953,233037,409840,240440,398992,247579,387615,255511,377032,263443,366448,271639,355865,280364,345546,289090,335492,298344,325438xm262747,158750l262747,309899,253523,320488,244563,331076,235866,341665,227697,352782,219527,363900,211621,375283,204242,386930,196863,398312,190011,410224,183422,422136,177097,434048,170773,446225,164975,458666,159177,471108,154170,483549,148899,496255,144419,509226,139939,522196,135722,535167,132032,548138,128343,561373,125180,574609,122018,588109,119646,601609,117274,615374,115166,628610,113321,642639,112004,656404,110949,670169,110159,683934,109632,697964,109368,711729,109632,726023,110159,740317,110949,754347,112004,768376,113585,782141,115430,796171,117538,810201,119910,823701,122282,837466,125444,851231,128606,864466,132560,877702,136513,891202,140729,904173,145209,917143,150217,930379,155224,943085,160758,955791,166556,968497,172354,980938,178942,993115,185267,1005292,192119,1017468,199235,1029115,206877,1041027,214520,1052675,222689,1064057,230859,1075440,239556,1086293,248253,1097146,257476,1107734,266700,1118323,266700,1268413,251679,1255972,237184,1242736,222689,1229765,208722,1216001,195018,1202236,181841,1187677,168928,1173118,156541,1157764,144419,1142411,132823,1126529,121754,1110646,110949,1094234,100671,1077557,90921,1060087,81170,1042880,72473,1025145,64040,1007409,55870,989409,48755,970879,41639,952350,35051,933291,28989,914231,23982,894908,18711,875319,14495,855731,10542,835613,7643,815230,4744,794847,2636,774729,1318,753817,264,733170,0,711729,264,691081,1318,670434,2636,650051,4744,629669,7379,609286,10542,589168,14231,569579,18448,549726,23191,530402,28726,511343,34524,492020,40848,473225,47700,454695,55079,436695,62722,418430,71155,400695,80116,383224,89339,366018,99090,349341,109368,332400,119910,316252,130715,300105,142310,284222,154170,269134,166556,254046,179206,239487,192119,224927,205296,210898,219263,197133,233495,184162,247989,171191,262747,158750xm1154113,153988l1169414,166423,1184451,179123,1198961,192617,1212942,206111,1226660,220134,1240114,234686,1253041,249238,1265704,264319,1277839,279930,1289446,295540,1300790,311944,1311606,328349,1322159,345017,1332183,362215,1341680,379678,1350650,397140,1359355,415132,1367270,433388,1374920,451909,1382043,470694,1388374,489744,1394442,508794,1399982,528373,1404994,547953,1409215,568061,1413172,588169,1416602,608278,1419240,628651,1421350,649288,1422933,670190,1423724,691092,1423988,711994,1423724,733426,1422933,754063,1421350,774965,1419240,795073,1416602,815446,1413172,835819,1409479,855928,1404994,875507,1400246,895086,1394706,914401,1389166,933451,1382307,952501,1375448,971021,1367797,989542,1360147,1007534,1351441,1025261,1342472,1042988,1333238,1060186,1323478,1077649,1312925,1094317,1302373,1110721,1291029,1126596,1279422,1142471,1267550,1157817,1254888,1173163,1242225,1187715,1228771,1202267,1215317,1216026,1201335,1229784,1186825,1242748,1172316,1255978,1157015,1268413,1157015,1118394,1166512,1107811,1175482,1097228,1184451,1086380,1193157,1075532,1201335,1064155,1209249,1052778,1216899,1041136,1224550,1029230,1231409,1017588,1238532,1005417,1245127,993246,1251458,981076,1257526,968640,1263330,955940,1268606,943240,1273882,930540,1278630,917311,1283115,904346,1287336,891382,1291293,877888,1294986,864659,1298416,851430,1301318,837671,1303956,823913,1306594,810419,1308704,796396,1310551,782373,1311870,768615,1312925,754592,1313717,740569,1314244,726282,1314244,711994,1314244,697707,1313717,683684,1312925,669396,1311606,655109,1310551,641086,1308704,627063,1306594,613305,1303692,599282,1301054,585523,1298152,572030,1294723,558271,1291029,544778,1286808,531284,1282587,518055,1278103,504826,1273354,491861,1267814,478896,1262274,466196,1256734,453761,1250139,441061,1243808,428626,1237213,416455,1230354,404284,1222703,392378,1215317,380471,1207402,369094,1199224,357453,1190782,346076,1182341,335228,1173107,324115,1163874,313267,1154113,302684,1154113,153988xm723900,0l737659,265,750888,795,764646,1855,777875,2651,791634,4241,804598,5831,817827,7687,831321,9807,844286,12193,857250,14579,870215,17494,882915,20675,895615,23591,908315,27302,920750,31013,933450,34989,945621,39230,958056,43736,970227,48242,981869,53278,994040,58050,1005946,63616,1017588,68917,1029229,74484,1040606,80580,1051984,86677,1063361,92773,1074209,99400,1085321,106027,1095904,112653,1107017,119810,1117600,126967,1117600,290513,723900,290513,723900,0xm687388,0l687388,290513,300038,290513,300038,131738,310065,124581,320883,117690,331438,110533,342256,103906,353075,97279,364157,90918,375239,84821,386321,78725,397931,72893,409277,67327,420887,62026,432761,56724,444371,51953,456509,47182,468646,42411,480784,38170,492922,33929,505323,30483,517725,26772,530390,23061,543056,20145,555721,16964,568386,14314,581579,11663,594509,9542,607438,7422,620367,5566,633824,3976,647017,2651,660474,1590,673667,530,687388,0xe">
                  <v:path o:connectlocs="582,734;525,760;464,777;407,624;341,780;276,766;216,742;167,712;696,458;679,512;652,564;163,604;128,558;101,507;85,451;629,190;666,244;691,304;702,369;81,369;92,304;117,244;154,190;120,200;87,259;67,323;60,391;67,461;88,526;122,585;122,677;61,602;19,513;0,415;7,313;39,220;91,139;643,91;709,162;756,248;781,346;779,448;753,544;704,629;637,698;674,566;703,505;720,438;722,368;710,299;684,235;645,178;435,2;500,15;560,37;615,69;176,64;231,34;292,12;356,1" o:connectangles="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KSO_Shape" o:spid="_x0000_s1026" o:spt="100" style="position:absolute;left:19375;top:2027;height:933;width:784;v-text-anchor:middle;" fillcolor="#5B9BD5 [3204]" filled="t" stroked="f" coordsize="10244,12184" o:gfxdata="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mN79r4A&#10;AADcAAAADwAAAAAAAAABACAAAAAiAAAAZHJzL2Rvd25yZXYueG1sUEsBAhQAFAAAAAgAh07iQDMv&#10;BZ47AAAAOQAAABAAAAAAAAAAAQAgAAAADQEAAGRycy9zaGFwZXhtbC54bWxQSwUGAAAAAAYABgBb&#10;AQAAtwMAAAAA&#10;" path="m9462,4793l9462,4793,9397,4875,9332,4957,9266,5038,9199,5117,9131,5195,9062,5272,8993,5347,8922,5422,8851,5495,8779,5567,8706,5638,8632,5708,8558,5776,8482,5843,8404,5909,8326,5973,8247,6036,8167,6097,8085,6157,8003,6216,7919,6273,7834,6328,7748,6382,7660,6434,7571,6485,7481,6533,7390,6581,7297,6627,7203,6670,7107,6713,7010,6754,6911,6792,6742,6856,6573,6919,6239,7043,6074,7104,5910,7167,5746,7230,5584,7295,5504,7328,5423,7361,5342,7396,5262,7430,5182,7466,5102,7503,5023,7540,4943,7579,4864,7618,4784,7659,4705,7699,4627,7742,4548,7787,4470,7831,4391,7878,4313,7926,4231,7977,4150,8031,4070,8085,3991,8142,3913,8199,3836,8257,3760,8316,3684,8377,3610,8438,3535,8501,3462,8564,3389,8628,3317,8694,3246,8759,3176,8826,3106,8893,3079,8923,3052,8956,3026,8989,3001,9025,2976,9061,2953,9099,2906,9176,2861,9254,2814,9332,2791,9370,2765,9407,2740,9444,2714,9479,2693,9490,2672,9504,2650,9519,2627,9537,2605,9556,2582,9579,2558,9602,2535,9627,2512,9654,2488,9682,2465,9712,2441,9741,2394,9804,2346,9870,2301,9936,2256,10002,2172,10129,2132,10187,2097,10240,2063,10287,2034,10327,1424,11113,1380,11168,1337,11223,1249,11331,1160,11441,1116,11497,1072,11552,1058,11572,1044,11593,1029,11616,1015,11641,986,11694,956,11751,925,11811,893,11871,860,11931,843,11959,826,11987,807,12014,789,12040,770,12064,750,12086,730,12108,709,12126,688,12142,676,12150,665,12156,654,12162,642,12167,631,12172,619,12176,606,12179,594,12182,582,12183,569,12184,557,12183,543,12182,530,12180,517,12177,503,12172,489,12167,474,12161,460,12154,415,12130,367,12100,316,12068,291,12051,265,12032,241,12013,216,11994,192,11974,169,11952,146,11930,124,11908,104,11885,85,11862,68,11839,51,11814,37,11790,26,11765,16,11739,8,11714,5,11702,3,11688,2,11675,1,11663,0,11650,1,11637,2,11624,4,11610,7,11597,10,11585,15,11572,20,11559,26,11545,32,11532,40,11519,49,11506,58,11493,70,11479,81,11466,94,11454,122,11426,152,11397,181,11371,212,11344,272,11293,331,11242,390,11190,420,11163,448,11135,475,11107,503,11078,529,11047,556,11015,669,10866,783,10718,1010,10420,1125,10272,1240,10125,1299,10052,1358,9980,1417,9908,1477,9835,1583,9709,1689,9581,1793,9452,1898,9322,2001,9191,2104,9061,2307,8801,2319,8786,2332,8772,2347,8757,2363,8743,2395,8715,2429,8688,2461,8660,2477,8647,2491,8633,2506,8619,2519,8605,2530,8590,2540,8575,2585,8501,2628,8427,2671,8353,2713,8278,2753,8203,2793,8128,2832,8052,2871,7975,2908,7899,2946,7822,2983,7745,3018,7668,3089,7511,3159,7352,3191,7277,3221,7201,3250,7125,3278,7048,3304,6972,3330,6895,3353,6817,3376,6739,3397,6662,3418,6584,3437,6506,3455,6428,3474,6349,3490,6271,3506,6191,3521,6113,3535,6034,3550,5955,3575,5797,3598,5637,3621,5478,3642,5319,3661,5159,3701,4840,3721,4680,3742,4521,3765,4362,3789,4204,3815,4045,3830,3966,3844,3888,3859,3809,3875,3731,3893,3653,3910,3574,3929,3496,3949,3418,3970,3341,3992,3264,4014,3187,4039,3110,4065,3034,4091,2956,4120,2880,4149,2805,4180,2729,4212,2654,4247,2579,4282,2505,4320,2431,4358,2357,4397,2288,4436,2219,4476,2150,4519,2082,4561,2014,4605,1946,4650,1879,4696,1812,4744,1746,4793,1680,4842,1615,4893,1551,4945,1487,4997,1424,5050,1362,5105,1301,5161,1240,5218,1181,5275,1123,5334,1065,5393,1008,5454,952,5515,898,5577,845,5640,793,5704,742,5769,692,5834,645,5899,598,5966,552,6034,509,6102,466,6171,426,6241,386,6311,348,6382,313,6454,278,6526,246,6600,216,6674,187,6748,160,6822,135,6897,112,6973,91,7049,72,7125,55,7202,41,7280,29,7358,19,7437,11,7516,4,7595,1,7634,0,7674,0,7715,1,7754,2,7795,4,7834,6,7875,10,7915,14,7956,18,7997,23,8036,28,8078,34,8118,41,8159,49,8200,57,8240,66,8282,75,8322,86,8364,97,8404,109,8446,121,8487,134,8528,149,8569,163,8612,179,8654,195,8697,213,8738,232,8779,250,8819,270,8860,291,8900,312,8939,334,8979,357,9017,381,9055,404,9092,430,9130,455,9166,481,9203,508,9238,535,9274,564,9308,592,9343,621,9376,651,9410,681,9442,713,9475,744,9506,777,9538,809,9568,843,9598,876,9627,911,9656,945,9684,981,9711,1016,9739,1053,9765,1089,9790,1126,9816,1163,9840,1202,9864,1240,9887,1279,9910,1318,9931,1357,9953,1397,9973,1437,9993,1478,10012,1518,10030,1560,10048,1602,10065,1643,10082,1686,10097,1729,10111,1771,10125,1814,10138,1857,10152,1900,10163,1944,10174,1988,10184,2032,10193,2077,10201,2120,10209,2165,10217,2211,10223,2255,10228,2300,10233,2346,10239,2430,10242,2513,10244,2596,10243,2678,10240,2761,10235,2843,10227,2924,10217,3004,10205,3085,10191,3164,10175,3244,10158,3323,10137,3402,10116,3479,10093,3557,10067,3633,10040,3710,10012,3786,9981,3862,9950,3937,9916,4011,9882,4085,9845,4158,9808,4231,9768,4303,9728,4375,9687,4446,9644,4516,9600,4586,9555,4656,9509,4725,9462,4793xm5021,1782l5021,1782,5019,1784,5019,1786,5020,1792,5023,1801,5028,1809,5036,1819,5046,1830,5071,1854,5101,1882,5136,1911,5175,1943,5216,1975,5299,2038,5376,2094,5436,2138,5470,2163,5602,1993,5572,1968,5539,1938,5465,1869,5426,1832,5384,1796,5364,1778,5342,1761,5321,1746,5301,1731,5280,1717,5259,1705,5238,1694,5218,1685,5198,1679,5179,1674,5160,1671,5151,1671,5142,1671,5132,1672,5123,1674,5114,1676,5106,1680,5098,1683,5090,1688,5082,1693,5074,1699,5066,1706,5059,1714,5052,1723,5045,1734,5038,1744,5032,1756,5026,1768,5021,1782xm4923,1907l4923,1907,4909,1923,4897,1941,4893,1949,4889,1957,4886,1964,4883,1972,4882,1980,4880,1988,4880,1995,4880,2004,4882,2020,4887,2036,5312,2367,5450,2189,5426,2169,5398,2145,5334,2085,5299,2052,5262,2020,5224,1987,5185,1956,5166,1942,5147,1928,5128,1916,5109,1904,5091,1895,5073,1886,5054,1879,5037,1874,5021,1870,5005,1868,4988,1869,4974,1871,4967,1874,4960,1876,4954,1880,4947,1884,4941,1888,4935,1894,4930,1900,4923,1907xm5242,1524l5242,1524,5234,1534,5226,1543,5209,1560,5191,1578,5182,1587,5175,1597,5182,1601,5189,1606,5194,1611,5197,1616,5198,1622,5198,1628,5196,1635,5192,1642,5617,1973,5754,1797,5731,1777,5704,1753,5643,1695,5608,1664,5573,1631,5537,1600,5500,1570,5481,1557,5463,1544,5445,1532,5427,1522,5409,1511,5391,1503,5374,1496,5357,1491,5340,1488,5324,1486,5309,1487,5294,1489,5287,1491,5280,1494,5273,1497,5266,1501,5260,1506,5254,1511,5248,1517,5242,1524xm4783,2102l4783,2102,4775,2111,4769,2122,4756,2144,4743,2165,4736,2175,4729,2185,4736,2190,4743,2196,4749,2202,4753,2210,4756,2217,4759,2225,4759,2233,4759,2240,5165,2556,5297,2385,5274,2368,5248,2344,5185,2289,5150,2258,5113,2226,5076,2195,5038,2166,5000,2138,4980,2125,4962,2114,4944,2104,4925,2095,4908,2088,4891,2082,4875,2077,4859,2074,4844,2074,4830,2075,4817,2078,4811,2080,4805,2083,4799,2087,4794,2091,4787,2096,4783,2102xm5420,1336l5420,1336,5408,1342,5399,1347,5391,1353,5383,1359,5377,1365,5372,1371,5367,1378,5363,1386,5361,1392,5359,1399,5358,1406,5357,1414,5358,1421,5359,1428,5361,1436,5363,1444,5370,1460,5379,1476,5391,1492,5405,1509,5421,1526,5438,1542,5456,1559,5475,1575,5496,1592,5517,1608,5561,1639,5605,1670,5648,1697,5722,1745,5750,1763,5771,1776,5908,1600,5884,1581,5859,1558,5801,1503,5769,1474,5735,1444,5702,1415,5667,1388,5650,1374,5633,1362,5615,1351,5598,1341,5581,1331,5565,1324,5547,1317,5531,1311,5516,1307,5501,1305,5485,1305,5471,1307,5457,1311,5444,1318,5432,1326,5420,1336xm4655,2307l4655,2307,4640,2326,4630,2344,4622,2362,4617,2377,4616,2385,4615,2392,4615,2398,4615,2405,4616,2412,4618,2419,4623,2431,4630,2443,4640,2455,4650,2466,4664,2478,4678,2490,4693,2502,4728,2528,4768,2559,4804,2588,4864,2639,4889,2660,4913,2678,4924,2685,4935,2692,4946,2698,4956,2702,4966,2705,4976,2707,4986,2707,4996,2707,5007,2705,5018,2701,5028,2696,5039,2690,5051,2681,5063,2671,5076,2660,5089,2647,5103,2632,5117,2614,5150,2575,4737,2255,4732,2258,4726,2260,4719,2261,4713,2261,4707,2259,4701,2257,4695,2253,4689,2249,4679,2262,4670,2277,4662,2292,4655,2307xm5593,1166l5593,1166,5584,1171,5576,1177,5569,1182,5562,1187,5557,1193,5551,1199,5547,1204,5544,1210,5542,1217,5540,1223,5540,1229,5539,1236,5540,1243,5541,1251,5546,1265,5552,1279,5562,1294,5573,1309,5585,1325,5600,1340,5615,1356,5633,1371,5651,1388,5688,1418,5729,1448,5770,1477,5809,1503,5877,1549,5904,1566,5923,1580,6065,1397,6040,1377,6015,1355,5958,1305,5929,1279,5898,1253,5867,1227,5836,1203,5819,1192,5804,1182,5788,1172,5772,1164,5756,1156,5740,1150,5725,1144,5709,1140,5693,1138,5678,1137,5664,1137,5649,1139,5635,1143,5620,1149,5606,1157,5593,1166xm4482,2624l4482,2624,4499,2648,4518,2671,4539,2694,4560,2716,4584,2737,4607,2759,4632,2779,4658,2799,4710,2839,4763,2877,4816,2916,4867,2953,5004,2777,4951,2736,4898,2694,4843,2650,4788,2606,4761,2585,4733,2565,4705,2545,4677,2527,4648,2510,4620,2494,4592,2478,4563,2466,4560,2475,4557,2486,4549,2506,4539,2526,4528,2546,4503,2587,4492,2605,4482,2624xm5705,1065l5705,1065,5717,1080,5731,1095,5745,1111,5760,1126,5793,1154,5827,1183,5862,1210,5898,1236,5968,1290,5994,1309,6016,1325,6035,1337,6053,1346,6061,1348,6068,1350,6074,1352,6081,1352,6087,1352,6093,1351,6098,1349,6104,1346,6109,1343,6116,1339,6127,1328,6138,1315,6151,1299,6180,1260,6199,1237,6219,1212,6187,1186,6154,1158,6090,1101,6059,1075,6027,1050,6012,1038,5997,1027,5981,1017,5965,1008,5949,1000,5934,993,5918,987,5901,983,5886,980,5870,978,5854,978,5838,980,5821,983,5805,988,5789,996,5773,1005,5755,1016,5738,1030,5722,1046,5705,1065xm4377,2867l4377,2867,4385,2871,4392,2875,4396,2880,4400,2886,4401,2891,4401,2898,4399,2905,4395,2912,4708,3156,4850,2973,4803,2936,4754,2899,4655,2823,4606,2786,4555,2750,4505,2717,4480,2702,4455,2686,4433,2730,4412,2776,4394,2822,4377,2867xm5910,909l5910,909,5913,913,5915,918,5917,922,5918,926,5919,931,5918,935,5916,939,5914,944,6234,1193,6382,1003,6304,941,6265,911,6224,880,6185,853,6165,840,6146,828,6127,817,6107,808,6090,800,6072,794,6065,802,6057,810,6048,817,6038,825,6017,841,5994,855,5948,882,5928,895,5910,909xm4265,3147l4265,3147,4270,3152,4274,3157,4276,3163,4278,3169,4278,3175,4276,3181,4274,3188,4270,3194,4314,3226,4352,3257,4386,3282,4415,3304,4441,3323,4454,3330,4465,3336,4476,3342,4486,3345,4496,3348,4506,3350,4516,3350,4526,3349,4535,3347,4545,3343,4555,3338,4565,3331,4575,3324,4587,3314,4598,3302,4610,3290,4636,3261,4666,3224,4700,3181,4657,3147,4613,3112,4568,3075,4524,3040,4478,3005,4456,2990,4432,2975,4410,2960,4388,2947,4365,2935,4343,2925,4335,2936,4328,2947,4322,2959,4316,2974,4305,3002,4294,3033,4286,3063,4278,3093,4265,3147xm6242,696l6242,696,6222,703,6203,710,6186,717,6171,726,6165,730,6160,735,6156,740,6153,746,6151,751,6150,758,6150,765,6152,772,6142,785,6184,816,6220,845,6253,870,6281,892,6306,910,6317,917,6329,924,6339,929,6349,933,6359,936,6368,938,6377,938,6387,938,6397,936,6406,933,6415,928,6425,923,6435,915,6445,907,6456,896,6469,884,6494,856,6522,821,6554,781,6535,766,6514,750,6477,720,6458,706,6440,692,6422,681,6403,671,6384,663,6375,660,6366,658,6356,656,6347,655,6337,655,6328,656,6317,657,6307,660,6297,663,6286,667,6276,673,6265,679,6254,687,6242,696xm4193,3334l4193,3334,4183,3348,4175,3363,4169,3378,4165,3393,4161,3408,4160,3423,4161,3438,4162,3454,4166,3468,4171,3483,4176,3497,4182,3511,4189,3525,4197,3538,4206,3551,4215,3563,4224,3574,4235,3586,4245,3596,4255,3605,4266,3614,4276,3622,4286,3628,4296,3634,4306,3639,4315,3643,4324,3645,4331,3647,4338,3647,4344,3646,4349,3643,4353,3639,4385,3597,4411,3557,4433,3522,4443,3504,4451,3488,4458,3473,4464,3459,4468,3445,4471,3430,4473,3418,4473,3405,4472,3393,4470,3382,4466,3369,4462,3358,4455,3347,4447,3337,4437,3326,4426,3316,4414,3304,4400,3294,4385,3283,4367,3273,4349,3262,4329,3251,4282,3228,4230,3205,4225,3220,4220,3236,4208,3269,4203,3285,4199,3301,4195,3318,4193,3334xm6538,546l6538,546,6527,548,6518,550,6509,553,6499,557,6481,567,6463,578,6447,590,6433,601,6423,611,6416,620,6400,629,6437,657,6471,680,6499,699,6512,706,6523,711,6536,716,6546,719,6556,721,6566,722,6575,722,6583,721,6591,718,6601,715,6609,710,6616,705,6624,698,6632,690,6649,671,6667,649,6710,593,6735,561,6765,524,6749,513,6733,505,6719,498,6706,494,6693,491,6680,491,6667,491,6655,494,6642,497,6629,502,6616,507,6602,514,6572,529,6538,546xm4103,3976l4103,3976,4130,3941,4157,3907,4208,3843,4231,3814,4251,3785,4259,3771,4267,3758,4273,3745,4278,3732,4281,3718,4284,3706,4285,3694,4284,3682,4282,3670,4278,3659,4272,3646,4264,3635,4254,3624,4242,3613,4227,3603,4211,3592,4192,3580,4171,3570,4146,3560,4120,3550,4114,3577,4106,3605,4088,3662,4071,3717,4063,3746,4057,3773,4052,3801,4050,3828,4049,3841,4050,3854,4051,3868,4053,3881,4055,3893,4059,3906,4063,3918,4069,3931,4076,3942,4083,3954,4092,3965,4103,3976xm4087,3997l4053,3960,4048,3963,4044,3965,4038,3967,4033,3967,4028,3966,4022,3965,4016,3962,4011,3959,3992,4080,4006,4073,4019,4065,4033,4056,4045,4046,4057,4035,4067,4023,4077,4010,4087,3997xm6750,449l6750,449,6750,457,6752,465,6755,472,6759,478,6764,484,6770,490,6777,494,6785,498,6836,432,6792,442,6750,449xm6164,1768l6164,1768,6179,1749,6195,1730,6224,1696,6237,1681,6249,1667,6261,1652,6269,1638,6276,1625,6278,1618,6279,1612,6280,1605,6280,1598,6279,1591,6277,1584,6275,1577,6271,1570,6267,1562,6261,1555,6255,1547,6246,1540,6227,1523,6198,1500,6172,1482,6150,1468,6131,1457,6122,1453,6114,1449,6105,1447,6098,1446,6091,1445,6085,1446,6078,1447,6072,1449,6066,1454,6060,1457,6048,1468,6034,1481,6020,1498,5987,1541,5965,1566,5942,1596,6164,1768xm6149,1788l5927,1615,5912,1635,5895,1652,5866,1685,5852,1699,5840,1713,5829,1727,5821,1740,5814,1752,5812,1759,5811,1765,5810,1771,5811,1778,5811,1784,5813,1791,5816,1799,5820,1806,5824,1813,5830,1820,5837,1828,5845,1836,5864,1853,5893,1878,5919,1897,5941,1913,5959,1924,5968,1929,5977,1933,5985,1936,5992,1937,5999,1938,6005,1938,6012,1937,6018,1935,6024,1931,6030,1927,6036,1923,6043,1917,6056,1904,6071,1887,6104,1844,6126,1818,6149,1788xm5860,2162l5860,2162,5885,2125,5907,2093,5924,2065,5937,2041,5942,2031,5945,2021,5948,2011,5950,2002,5950,1993,5950,1984,5949,1976,5946,1969,5943,1961,5938,1954,5933,1946,5927,1939,5911,1922,5891,1905,5867,1886,5840,1865,5809,1840,5775,1812,5746,1849,5722,1881,5704,1909,5689,1934,5683,1944,5679,1954,5676,1964,5674,1973,5673,1981,5673,1990,5675,1997,5677,2006,5681,2013,5685,2021,5691,2028,5699,2036,5715,2051,5736,2068,5790,2109,5822,2133,5860,2162xm5844,2181l5621,2008,5606,2027,5591,2045,5562,2077,5548,2091,5537,2104,5527,2117,5519,2129,5514,2142,5512,2148,5511,2154,5510,2160,5510,2166,5512,2173,5513,2179,5516,2186,5520,2193,5525,2200,5530,2208,5544,2223,5564,2240,5592,2263,5617,2283,5639,2299,5658,2311,5674,2319,5682,2322,5689,2323,5697,2324,5703,2324,5709,2324,5715,2322,5721,2319,5727,2316,5733,2312,5739,2307,5752,2294,5767,2278,5800,2235,5820,2210,5844,2181xm5686,2384l5469,2204,5332,2381,5363,2404,5390,2426,5442,2466,5465,2484,5487,2498,5498,2504,5508,2509,5518,2513,5528,2516,5538,2518,5547,2519,5558,2519,5567,2518,5577,2515,5586,2511,5595,2506,5605,2499,5614,2491,5624,2480,5635,2469,5645,2456,5655,2441,5665,2424,5676,2404,5686,2384xm5539,2574l5317,2401,5302,2421,5288,2438,5260,2470,5248,2485,5237,2499,5227,2512,5220,2524,5214,2537,5213,2543,5212,2549,5211,2557,5211,2563,5213,2569,5214,2576,5217,2582,5221,2589,5225,2596,5231,2604,5244,2619,5262,2636,5291,2659,5316,2678,5337,2694,5356,2705,5364,2710,5372,2713,5379,2716,5386,2717,5393,2718,5399,2718,5405,2717,5411,2715,5418,2712,5424,2709,5436,2699,5449,2685,5462,2669,5496,2628,5516,2602,5539,2574xm6800,950l6800,950,6726,899,6697,880,6671,863,6648,851,6637,846,6628,842,6618,839,6609,837,6601,836,6591,836,6583,837,6575,839,6567,843,6559,847,6550,853,6541,859,6522,876,6502,897,6479,924,6422,992,6494,1049,6523,1071,6550,1089,6572,1102,6582,1109,6592,1113,6602,1116,6610,1118,6619,1118,6627,1118,6635,1117,6643,1114,6652,1110,6660,1105,6669,1098,6678,1091,6697,1073,6718,1050,6742,1022,6800,950xm6481,1363l6481,1363,6506,1326,6528,1294,6547,1266,6560,1241,6565,1231,6570,1221,6573,1211,6575,1202,6576,1194,6576,1185,6575,1177,6574,1169,6571,1161,6567,1154,6562,1146,6556,1139,6541,1123,6522,1105,6499,1086,6473,1065,6407,1011,6259,1202,6481,1363xm6460,1389l6460,1389,6424,1362,6393,1338,6341,1298,6318,1283,6300,1272,6291,1268,6282,1264,6274,1262,6266,1261,6258,1260,6249,1261,6242,1263,6234,1266,6226,1270,6217,1275,6209,1281,6200,1289,6180,1308,6159,1333,6135,1362,6106,1398,6143,1426,6173,1452,6201,1474,6225,1493,6246,1508,6266,1519,6274,1525,6283,1528,6291,1530,6299,1532,6306,1532,6314,1531,6323,1529,6331,1526,6339,1522,6347,1515,6356,1509,6364,1501,6384,1481,6406,1456,6431,1425,6460,1389xm5259,2934l5259,2934,5276,2918,5291,2903,5304,2887,5315,2874,5325,2861,5333,2849,5340,2837,5345,2825,5350,2814,5353,2804,5355,2794,5355,2785,5354,2775,5352,2767,5349,2758,5344,2749,5339,2740,5333,2732,5326,2724,5318,2716,5300,2699,5279,2682,5229,2645,5200,2625,5171,2602,5154,2617,5137,2633,5124,2647,5112,2660,5101,2673,5093,2685,5086,2697,5080,2708,5075,2719,5073,2729,5071,2739,5071,2748,5072,2759,5074,2767,5077,2776,5081,2785,5087,2793,5093,2801,5100,2809,5108,2818,5127,2835,5150,2852,5201,2889,5230,2911,5259,2934xm5244,2952l5244,2952,5208,2926,5175,2902,5148,2880,5122,2862,5101,2847,5082,2837,5073,2832,5063,2829,5055,2827,5047,2825,5039,2825,5031,2827,5023,2829,5015,2833,5007,2837,4998,2842,4989,2849,4980,2857,4961,2877,4939,2902,4914,2932,4886,2969,4922,2997,4955,3023,4982,3046,5007,3065,5028,3080,5038,3086,5047,3091,5056,3095,5065,3098,5074,3100,5082,3102,5090,3102,5097,3100,5105,3097,5113,3094,5121,3089,5129,3083,5139,3076,5148,3068,5168,3048,5190,3021,5216,2990,5244,2952xm5082,3162l4871,2989,4843,3026,4821,3059,4803,3087,4787,3112,4782,3123,4777,3133,4774,3143,4771,3152,4770,3161,4769,3169,4770,3178,4771,3186,4774,3194,4778,3201,4782,3209,4788,3217,4796,3225,4804,3233,4822,3251,4845,3270,4873,3292,4939,3346,5082,3162xm6804,513l7002,677,7214,390,7191,383,7167,373,7144,364,7127,355,7100,358,7074,362,7050,366,7028,372,7006,379,6986,387,6967,395,6948,405,6929,415,6912,427,6895,439,6878,452,6842,480,6804,513xm6602,775l6602,775,6622,791,6642,807,6679,839,6695,854,6711,868,6727,879,6743,889,6758,897,6765,899,6773,901,6780,903,6788,904,6795,903,6803,900,6812,898,6819,894,6827,889,6835,884,6844,877,6852,868,6861,859,6869,848,6894,816,6914,789,6929,765,6940,744,6944,735,6948,726,6950,718,6952,710,6952,703,6951,696,6950,688,6947,681,6943,675,6938,668,6933,662,6927,655,6913,641,6895,626,6849,591,6821,569,6790,544,6696,660,6602,775xm4923,3366l4714,3203,4659,3274,4637,3303,4620,3329,4607,3351,4602,3361,4598,3370,4595,3380,4594,3389,4593,3397,4594,3405,4596,3413,4598,3421,4602,3429,4607,3437,4614,3447,4621,3455,4639,3473,4663,3494,4690,3518,4761,3575,4923,3366xm4746,3595l4543,3437,4365,3666,4439,3724,4470,3745,4496,3762,4507,3769,4519,3774,4529,3779,4539,3782,4548,3784,4557,3785,4566,3784,4574,3783,4583,3780,4591,3776,4599,3771,4607,3765,4616,3757,4624,3749,4643,3728,4664,3701,4688,3671,4746,3595xm4548,3850l4345,3692,4312,3736,4281,3774,4228,3839,4208,3867,4192,3891,4185,3902,4179,3913,4175,3924,4172,3936,4170,3946,4169,3957,4170,3967,4172,3978,4175,3988,4180,4000,4186,4012,4194,4024,4204,4036,4215,4049,4227,4062,4243,4078,4276,4109,4319,4145,4548,3850xm4304,4165l4107,4012,4095,4026,4083,4040,4074,4054,4066,4068,4059,4081,4053,4093,4043,4116,4033,4138,4027,4147,4021,4155,4014,4163,4006,4170,3997,4175,3987,4180,3981,4212,3975,4245,3972,4279,3971,4296,3970,4313,3971,4329,3972,4345,3973,4360,3976,4375,3980,4388,3985,4400,3991,4412,3998,4422,3994,4428,3993,4435,3993,4441,3996,4446,4001,4450,4007,4454,4014,4456,4022,4458,4033,4458,4043,4457,4053,4455,4064,4452,4074,4447,4084,4440,4095,4432,4104,4422,4304,4165xm4039,4505l4039,4505,4030,4498,4019,4492,4009,4488,3999,4484,3980,4477,3971,4472,3964,4467,3960,4580,3973,4574,3984,4567,3996,4560,4006,4551,4015,4540,4024,4529,4032,4517,4039,4505xm7207,332l7207,332,7210,334,7212,337,7216,344,7219,353,7222,359,7224,362,7228,364,7230,365,7234,365,7238,364,7243,361,7249,356,7257,349,7256,341,7255,334,7254,330,7252,327,7250,325,7248,325,7245,326,7242,327,7235,330,7227,334,7221,335,7217,335,7212,334,7207,332xm7638,331l7638,331,7637,330,7635,330,7626,329,7592,331,7540,334,7479,339,7357,350,7281,359,7283,372,7287,384,7293,397,7301,409,7310,422,7320,434,7331,445,7344,457,7371,479,7400,503,7429,525,7459,548,7638,331xm7232,855l7232,855,7265,811,7296,772,7347,708,7368,680,7376,668,7383,656,7389,645,7394,634,7398,623,7401,612,7402,602,7402,592,7401,582,7398,572,7394,562,7389,550,7381,539,7373,528,7362,516,7350,504,7336,491,7321,476,7284,446,7241,411,7206,455,7174,494,7121,557,7100,584,7092,597,7083,608,7077,619,7072,631,7068,641,7066,651,7064,661,7065,671,7066,681,7069,691,7073,703,7079,713,7088,724,7097,736,7107,748,7119,760,7133,774,7149,788,7187,819,7232,855xm7216,874l7216,874,7139,818,7109,797,7081,781,7069,774,7058,768,7047,763,7038,759,7028,757,7019,756,7009,756,7001,757,6993,759,6984,763,6976,768,6968,774,6959,781,6951,789,6931,810,6911,835,6887,865,6829,941,6905,1000,6935,1022,6962,1041,6974,1048,6985,1053,6996,1058,7005,1061,7015,1064,7025,1065,7033,1065,7042,1064,7050,1061,7058,1057,7066,1052,7075,1046,7083,1038,7093,1030,7112,1009,7133,983,7157,951,7216,874xm7023,1124l6814,960,6657,1175,6729,1228,6759,1249,6784,1265,6806,1278,6817,1282,6826,1286,6835,1289,6844,1290,6852,1291,6860,1290,6868,1288,6875,1286,6884,1282,6892,1277,6900,1271,6908,1263,6926,1244,6945,1222,6968,1194,7023,1124xm6208,2159l6208,2159,6145,2109,6120,2089,6097,2072,6077,2057,6060,2047,6052,2044,6044,2041,6035,2039,6028,2038,6020,2038,6013,2040,6006,2042,5998,2045,5991,2049,5983,2054,5974,2061,5965,2068,5946,2087,5925,2110,5900,2138,5873,2172,5907,2198,5937,2223,5962,2244,5986,2261,6006,2275,6023,2287,6032,2291,6039,2294,6048,2296,6056,2297,6063,2297,6070,2296,6078,2294,6085,2291,6093,2286,6101,2281,6109,2274,6118,2266,6136,2247,6157,2223,6180,2193,6208,2159xm6061,2349l6061,2349,5997,2298,5970,2278,5948,2260,5928,2247,5919,2242,5910,2237,5901,2234,5893,2231,5885,2230,5878,2229,5870,2229,5863,2231,5856,2233,5848,2237,5840,2241,5831,2247,5814,2262,5795,2282,5774,2305,5720,2368,5786,2417,5812,2437,5836,2454,5857,2467,5875,2477,5883,2481,5891,2485,5899,2487,5908,2488,5915,2487,5923,2486,5930,2484,5938,2480,5945,2475,5953,2470,5961,2463,5970,2456,5989,2437,6010,2412,6033,2383,6061,2349xm6845,1352l6845,1352,6778,1302,6751,1282,6727,1266,6706,1252,6688,1242,6679,1238,6671,1236,6662,1234,6655,1233,6647,1234,6640,1235,6632,1238,6625,1241,6617,1247,6609,1253,6601,1260,6591,1268,6572,1288,6552,1312,6527,1343,6500,1377,6566,1430,6593,1452,6617,1470,6637,1484,6647,1489,6655,1494,6664,1497,6673,1500,6681,1501,6688,1502,6696,1501,6703,1500,6711,1497,6718,1493,6726,1488,6734,1482,6743,1475,6752,1466,6771,1445,6792,1419,6845,1352xm6682,1562l6485,1398,6342,1581,6408,1633,6434,1654,6456,1672,6477,1686,6495,1696,6504,1700,6512,1703,6519,1705,6527,1705,6535,1705,6543,1704,6550,1701,6558,1698,6565,1693,6573,1687,6581,1681,6590,1672,6609,1652,6630,1627,6654,1598,6682,1562xm6530,1759l6327,1601,6185,1784,6249,1835,6276,1856,6299,1874,6319,1887,6329,1892,6338,1896,6346,1900,6354,1902,6362,1903,6369,1903,6377,1903,6384,1901,6393,1898,6401,1894,6408,1890,6416,1884,6434,1868,6453,1847,6476,1823,6530,1759xm6234,2138l6234,2138,6282,2072,6300,2044,6314,2021,6325,2000,6328,1991,6331,1982,6332,1974,6333,1966,6332,1958,6331,1951,6328,1944,6325,1937,6321,1929,6314,1922,6308,1915,6300,1907,6283,1891,6261,1874,6234,1853,6169,1804,6026,1986,6234,2138xm5908,2545l5712,2393,5579,2563,5643,2612,5668,2634,5690,2651,5710,2664,5727,2674,5735,2678,5743,2681,5751,2682,5758,2683,5766,2683,5773,2682,5780,2679,5788,2676,5795,2672,5803,2666,5810,2660,5819,2652,5838,2633,5858,2608,5881,2580,5908,2545xm5755,2741l5559,2589,5427,2760,5490,2809,5515,2830,5537,2847,5558,2861,5575,2871,5583,2874,5591,2877,5598,2879,5606,2879,5613,2879,5620,2878,5628,2876,5635,2872,5643,2868,5650,2862,5658,2856,5666,2848,5684,2829,5706,2804,5729,2776,5755,2741xm5608,2932l5608,2932,5587,2916,5568,2900,5531,2869,5515,2854,5500,2841,5484,2830,5469,2820,5455,2813,5447,2811,5440,2809,5433,2808,5426,2808,5419,2809,5410,2810,5403,2813,5395,2817,5387,2822,5379,2829,5371,2836,5363,2844,5354,2853,5345,2864,5336,2875,5329,2886,5323,2897,5318,2906,5315,2916,5312,2924,5310,2933,5309,2940,5310,2948,5311,2955,5312,2962,5315,2970,5319,2977,5323,2983,5333,2995,5345,3007,5361,3019,5377,3031,5395,3044,5435,3070,5455,3085,5475,3102,5541,3016,5608,2932xm5460,3121l5264,2969,5121,3152,5187,3204,5214,3224,5236,3242,5256,3255,5266,3260,5274,3264,5283,3267,5291,3270,5299,3271,5306,3271,5314,3270,5321,3268,5328,3266,5336,3262,5343,3256,5352,3250,5369,3233,5387,3213,5408,3187,5460,3121xm5298,3331l5102,3178,5050,3245,5031,3271,5015,3294,5004,3315,5000,3325,4996,3333,4994,3342,4993,3349,4993,3357,4993,3365,4995,3372,4998,3380,5003,3388,5008,3395,5014,3403,5021,3410,5038,3427,5060,3447,5086,3468,5150,3521,5298,3331xm5140,3533l4944,3381,4780,3591,4851,3645,4880,3666,4904,3683,4915,3690,4925,3695,4936,3700,4945,3703,4954,3705,4962,3707,4970,3707,4978,3706,4986,3704,4993,3700,5002,3696,5010,3691,5018,3684,5026,3676,5043,3658,5062,3633,5085,3605,5140,3533xm4962,3763l4765,3611,4583,3846,4623,3875,4658,3899,4688,3919,4714,3935,4727,3941,4738,3946,4748,3950,4758,3952,4767,3954,4776,3954,4784,3953,4793,3952,4801,3948,4809,3944,4817,3939,4826,3932,4834,3924,4842,3915,4862,3894,4882,3869,4905,3838,4962,3763xm4768,4012l4768,4012,4724,3979,4684,3954,4666,3943,4648,3934,4633,3927,4619,3920,4605,3916,4593,3913,4580,3911,4568,3911,4558,3912,4547,3914,4538,3918,4528,3923,4519,3930,4508,3937,4499,3946,4490,3956,4470,3979,4450,4007,4401,4076,4371,4116,4338,4160,4383,4194,4403,4209,4422,4221,4440,4232,4457,4242,4472,4249,4486,4256,4500,4260,4513,4264,4525,4265,4536,4266,4547,4265,4557,4262,4567,4258,4577,4253,4587,4247,4597,4239,4606,4230,4615,4220,4635,4196,4657,4167,4705,4097,4735,4056,4768,4012xm4520,4332l4323,4179,4287,4224,4255,4263,4197,4330,4174,4359,4154,4384,4146,4397,4139,4409,4133,4421,4129,4432,4126,4443,4124,4454,4123,4465,4124,4478,4127,4489,4131,4501,4137,4513,4144,4525,4153,4538,4165,4553,4177,4567,4192,4582,4208,4598,4226,4616,4270,4653,4520,4332xm4249,4667l4058,4520,4048,4548,4036,4574,4023,4597,4010,4619,3996,4638,3988,4646,3981,4653,3973,4660,3965,4666,3957,4671,3948,4675,3947,4696,3946,4716,3948,4757,3951,4798,3956,4839,3967,4922,3972,4963,3977,5002,4013,4965,4048,4925,4082,4883,4117,4841,4183,4754,4249,4667xm4729,4496l4729,4496,4705,4478,4683,4461,4663,4447,4643,4435,4626,4425,4609,4416,4594,4409,4578,4402,4564,4398,4551,4396,4539,4395,4527,4396,4516,4398,4504,4401,4494,4406,4484,4413,4474,4420,4464,4429,4454,4439,4444,4450,4422,4476,4400,4506,4348,4578,4318,4619,4283,4663,4329,4698,4350,4712,4369,4725,4388,4736,4405,4745,4421,4753,4435,4759,4450,4763,4463,4766,4476,4767,4488,4767,4499,4765,4509,4762,4521,4757,4531,4751,4541,4743,4550,4734,4560,4724,4570,4713,4591,4688,4613,4657,4664,4583,4694,4541,4729,4496xm7665,730l7665,730,7621,699,7583,674,7565,664,7549,655,7535,648,7521,642,7508,638,7495,635,7483,633,7472,632,7462,633,7452,635,7442,638,7432,643,7423,649,7413,655,7404,663,7395,672,7376,694,7355,721,7307,785,7278,823,7245,865,7288,898,7327,925,7344,936,7360,946,7376,954,7390,960,7403,965,7415,969,7427,972,7439,973,7449,972,7459,969,7468,966,7478,961,7487,956,7496,949,7506,940,7515,931,7534,909,7554,881,7603,813,7631,774,7665,730xm6419,2333l6419,2333,6358,2283,6334,2261,6312,2244,6294,2231,6277,2221,6269,2217,6262,2214,6255,2213,6246,2212,6239,2212,6232,2213,6225,2215,6218,2219,6211,2223,6203,2228,6187,2242,6167,2260,6147,2284,6095,2344,6124,2367,6150,2388,6174,2408,6197,2426,6217,2441,6237,2453,6246,2458,6256,2462,6265,2465,6273,2467,6282,2469,6290,2469,6299,2468,6307,2466,6315,2463,6325,2458,6333,2453,6342,2445,6351,2437,6359,2427,6368,2416,6378,2402,6387,2387,6398,2371,6419,2333xm6139,2694l6139,2694,6185,2629,6202,2603,6215,2580,6225,2561,6228,2552,6230,2542,6232,2534,6233,2527,6232,2519,6231,2512,6229,2505,6225,2498,6221,2491,6216,2484,6203,2468,6187,2452,6165,2434,6141,2413,6080,2364,6029,2429,6011,2455,5996,2478,5985,2499,5982,2508,5979,2516,5977,2524,5976,2532,5977,2539,5978,2546,5980,2554,5983,2561,5988,2568,5993,2575,6000,2582,6007,2590,6025,2606,6048,2624,6074,2644,6139,2694xm6124,2713l6124,2713,6062,2664,6036,2644,6015,2628,5996,2614,5979,2605,5970,2601,5962,2599,5955,2597,5947,2597,5940,2597,5933,2598,5926,2601,5919,2604,5911,2608,5902,2614,5886,2629,5868,2647,5847,2670,5795,2730,5858,2781,5883,2801,5906,2818,5926,2832,5943,2842,5951,2846,5959,2849,5967,2850,5975,2851,5982,2851,5989,2850,5996,2847,6004,2844,6011,2840,6019,2834,6027,2828,6035,2819,6054,2800,6074,2776,6097,2747,6124,2713xm5977,2904l5775,2758,5761,2775,5747,2792,5721,2823,5697,2851,5686,2864,5678,2877,5672,2889,5670,2897,5669,2903,5668,2909,5668,2915,5669,2921,5670,2928,5672,2934,5675,2941,5679,2947,5684,2954,5690,2961,5699,2969,5716,2984,5743,3005,5767,3021,5788,3035,5806,3045,5814,3048,5821,3050,5828,3052,5836,3053,5842,3053,5848,3052,5854,3050,5860,3047,5865,3044,5871,3040,5882,3028,5894,3015,5907,2998,5937,2956,5955,2931,5977,2904xm5818,3106l5818,3106,5758,3054,5734,3034,5713,3016,5693,3002,5677,2992,5669,2989,5661,2986,5654,2984,5647,2984,5640,2984,5633,2985,5626,2987,5618,2990,5610,2995,5603,3000,5586,3014,5568,3033,5546,3056,5496,3117,5550,3160,5575,3181,5597,3198,5617,3213,5637,3225,5647,3230,5656,3234,5664,3237,5673,3241,5681,3242,5690,3242,5699,3241,5708,3239,5716,3235,5724,3230,5733,3224,5741,3217,5750,3209,5759,3199,5769,3188,5778,3175,5788,3159,5798,3143,5818,3106xm5514,3498l5317,3346,5265,3413,5246,3439,5231,3463,5220,3483,5215,3492,5212,3501,5210,3509,5209,3518,5209,3526,5210,3533,5212,3540,5215,3548,5219,3555,5224,3562,5230,3570,5237,3578,5254,3596,5275,3614,5302,3635,5366,3688,5440,3594,5514,3498xm5343,3702l5154,3555,5100,3623,5079,3652,5061,3675,5047,3696,5042,3706,5038,3715,5035,3724,5032,3733,5031,3741,5031,3749,5032,3756,5034,3764,5037,3772,5041,3780,5046,3789,5052,3797,5069,3815,5090,3834,5115,3856,5181,3912,5343,3702xm5171,3925l4981,3777,4804,4007,4842,4036,4876,4061,4905,4082,4930,4098,4942,4104,4952,4109,4962,4112,4971,4115,4980,4116,4989,4117,4997,4116,5006,4114,5014,4110,5022,4106,5029,4101,5037,4094,5045,4086,5054,4078,5073,4055,5093,4030,5115,4000,5142,3964,5171,3925xm4977,4174l4788,4027,4554,4327,4598,4360,4617,4374,4635,4385,4653,4396,4669,4404,4684,4412,4698,4417,4711,4421,4724,4424,4736,4425,4747,4424,4758,4423,4768,4420,4778,4415,4788,4410,4798,4402,4808,4394,4817,4385,4827,4374,4846,4351,4868,4322,4916,4254,4945,4216,4977,4174xm4464,4835l4275,4688,4204,4778,4172,4818,4143,4856,4117,4893,4093,4927,4072,4962,4063,4979,4055,4995,4048,5012,4041,5030,4035,5048,4030,5065,4026,5083,4022,5102,4020,5121,4018,5140,4018,5160,4018,5182,4019,5203,4022,5226,4026,5250,4030,5274,4035,5299,4042,5326,4057,5318,4072,5309,4088,5299,4104,5288,4118,5277,4133,5264,4147,5251,4162,5238,4191,5207,4218,5176,4246,5142,4272,5107,4298,5071,4324,5035,4372,4963,4419,4896,4441,4864,4464,4835xm7960,350l7960,350,7943,336,7927,325,7909,316,7892,308,7876,303,7859,300,7842,298,7825,298,7809,300,7792,303,7775,307,7759,313,7743,320,7727,328,7712,337,7696,347,7680,359,7666,371,7651,383,7636,396,7608,424,7581,452,7555,481,7532,510,7490,563,7507,575,7522,588,7552,615,7582,642,7596,653,7610,663,7624,671,7638,677,7646,678,7652,680,7659,680,7666,680,7673,679,7680,677,7687,674,7694,670,7701,665,7708,660,7716,653,7723,644,7960,350xm7420,1045l7236,889,7058,1120,7130,1170,7159,1190,7184,1205,7195,1211,7206,1216,7215,1219,7226,1222,7235,1224,7243,1224,7251,1224,7259,1222,7267,1219,7274,1215,7282,1211,7290,1205,7299,1197,7307,1189,7324,1169,7344,1145,7366,1116,7420,1045xm7238,1280l7238,1280,7167,1229,7138,1209,7113,1194,7102,1188,7092,1184,7081,1180,7072,1177,7063,1174,7055,1173,7047,1174,7039,1175,7031,1178,7024,1182,7015,1186,7008,1192,7000,1199,6992,1207,6975,1226,6956,1250,6933,1278,6880,1348,6950,1402,6978,1422,7002,1438,7013,1444,7025,1449,7034,1454,7043,1457,7052,1459,7060,1460,7068,1459,7076,1458,7084,1455,7092,1450,7100,1446,7107,1440,7115,1433,7123,1425,7141,1405,7161,1380,7183,1351,7238,1280xm7054,1514l6864,1367,6847,1391,6831,1411,6799,1447,6786,1464,6774,1479,6765,1493,6758,1506,6755,1513,6753,1521,6752,1527,6751,1534,6752,1540,6753,1547,6755,1554,6758,1561,6762,1568,6767,1575,6773,1583,6780,1592,6797,1609,6821,1627,6844,1644,6865,1657,6874,1663,6884,1667,6892,1670,6900,1672,6907,1673,6915,1673,6921,1672,6928,1671,6934,1669,6939,1666,6945,1662,6952,1657,6962,1646,6973,1633,6984,1618,6996,1600,7022,1560,7037,1538,7054,1514xm6892,1725l6701,1577,6564,1754,6628,1804,6653,1824,6676,1840,6695,1853,6704,1858,6712,1862,6720,1866,6728,1868,6735,1870,6743,1870,6750,1869,6757,1867,6764,1865,6772,1860,6779,1855,6786,1849,6802,1834,6821,1814,6841,1789,6892,1725xm6740,1920l6549,1773,6402,1963,6468,2015,6495,2035,6517,2051,6538,2063,6547,2068,6556,2073,6564,2075,6572,2077,6580,2078,6587,2077,6594,2076,6602,2073,6609,2069,6617,2064,6624,2058,6632,2052,6648,2035,6666,2014,6688,1987,6740,1920xm6576,2130l6386,1983,6249,2160,6312,2210,6338,2230,6360,2246,6379,2259,6388,2264,6397,2268,6405,2271,6413,2273,6420,2274,6428,2275,6435,2274,6442,2272,6449,2269,6456,2265,6464,2261,6472,2255,6488,2239,6505,2220,6526,2194,6576,2130xm5676,3289l5487,3141,5338,3332,5404,3384,5432,3404,5455,3420,5475,3432,5484,3436,5493,3440,5502,3443,5509,3445,5517,3446,5524,3446,5532,3443,5539,3441,5546,3437,5553,3432,5562,3427,5569,3420,5586,3403,5604,3382,5624,3355,5676,3289xm5013,4170l5202,4317,5375,4095,5337,4066,5305,4041,5276,4022,5252,4007,5241,4002,5230,3997,5221,3993,5211,3990,5202,3989,5193,3989,5185,3990,5177,3992,5169,3996,5162,4000,5154,4005,5146,4011,5129,4027,5111,4047,5091,4072,5069,4100,5043,4133,5013,4170xm4763,4491l4954,4638,5187,4337,5144,4304,5123,4290,5105,4278,5088,4266,5072,4258,5056,4250,5042,4244,5028,4240,5016,4237,5004,4236,4992,4236,4982,4237,4971,4240,4962,4244,4952,4250,4943,4256,4933,4264,4923,4274,4914,4284,4895,4308,4874,4337,4825,4406,4797,4447,4763,4491xm4499,4831l4499,4831,4522,4848,4544,4863,4563,4877,4583,4890,4601,4900,4617,4908,4632,4915,4647,4920,4662,4923,4675,4925,4687,4925,4699,4924,4710,4922,4722,4918,4732,4913,4742,4906,4752,4899,4762,4890,4772,4879,4782,4867,4803,4842,4825,4811,4875,4740,4904,4701,4938,4658,4914,4640,4893,4624,4873,4609,4853,4597,4835,4587,4819,4578,4803,4571,4787,4566,4774,4562,4761,4560,4749,4559,4737,4560,4726,4562,4714,4565,4704,4570,4694,4576,4684,4584,4675,4593,4665,4603,4655,4615,4634,4641,4613,4671,4562,4744,4533,4786,4499,4831xm4091,5437l4091,5437,4100,5456,4106,5475,4119,5514,4125,5533,4132,5552,4141,5571,4151,5590,4171,5580,4189,5567,4208,5555,4226,5541,4245,5527,4262,5511,4280,5494,4297,5477,4331,5442,4364,5403,4397,5363,4429,5322,4460,5279,4490,5237,4550,5152,4607,5072,4634,5035,4662,4999,4479,4857,4456,4885,4429,4916,4367,4985,4300,5059,4267,5098,4233,5137,4203,5177,4174,5216,4160,5236,4148,5256,4136,5275,4126,5294,4117,5314,4109,5332,4102,5351,4097,5368,4092,5387,4090,5404,4089,5421,4091,5437xm7704,719l7888,861,7933,803,7979,744,8027,685,8074,625,8119,566,8142,535,8163,505,8184,474,8204,443,8223,411,8241,380,8230,372,8219,364,8208,357,8196,350,8185,345,8174,341,8164,337,8153,334,8143,331,8132,330,8121,329,8111,328,8091,329,8071,332,8051,337,8032,345,8014,355,7996,365,7977,378,7959,391,7942,406,7926,423,7908,440,7892,458,7877,477,7861,497,7831,536,7803,577,7751,654,7727,688,7704,719xm7461,1033l7651,1181,7671,1155,7691,1130,7735,1082,7756,1059,7775,1036,7794,1014,7809,992,7816,981,7822,969,7827,958,7831,948,7833,937,7835,926,7836,916,7835,905,7833,893,7830,882,7825,872,7819,861,7811,850,7801,839,7790,827,7775,816,7761,806,7748,798,7735,791,7722,786,7709,782,7698,780,7687,780,7676,781,7666,783,7656,786,7646,791,7635,796,7626,803,7617,811,7608,819,7600,828,7583,850,7565,873,7549,898,7533,925,7498,980,7480,1007,7461,1033xm7272,1275l7462,1423,7635,1200,7563,1149,7534,1130,7509,1115,7497,1109,7487,1103,7477,1100,7468,1097,7459,1095,7450,1095,7442,1095,7434,1097,7426,1100,7418,1104,7410,1109,7402,1115,7395,1122,7386,1131,7369,1150,7349,1174,7327,1204,7272,1275xm7090,1511l7090,1511,7109,1526,7127,1541,7161,1570,7192,1597,7206,1609,7220,1618,7235,1625,7242,1627,7249,1629,7256,1630,7263,1631,7270,1630,7278,1629,7285,1626,7292,1623,7300,1619,7308,1614,7316,1607,7323,1600,7331,1591,7339,1580,7361,1551,7380,1526,7394,1503,7404,1483,7408,1475,7410,1466,7412,1459,7412,1450,7412,1443,7411,1437,7409,1430,7407,1424,7403,1418,7399,1411,7387,1399,7373,1386,7355,1371,7312,1338,7285,1318,7257,1295,7090,1511xm6931,1713l7123,1873,7270,1683,7205,1631,7179,1611,7156,1594,7135,1580,7126,1575,7117,1570,7109,1567,7101,1565,7094,1564,7086,1563,7078,1564,7071,1566,7063,1569,7056,1573,7048,1578,7040,1584,7024,1601,7004,1622,6983,1647,6931,1713xm6774,1916l6970,2069,7020,2004,7039,1978,7054,1955,7064,1935,7068,1925,7071,1917,7073,1909,7074,1901,7073,1893,7072,1886,7070,1879,7067,1872,7063,1865,7058,1856,7051,1849,7044,1841,7027,1825,7005,1806,6979,1785,6916,1734,6774,1916xm6611,2125l6611,2125,6678,2177,6704,2197,6727,2214,6748,2226,6757,2231,6766,2235,6774,2237,6782,2239,6790,2240,6797,2240,6804,2238,6813,2236,6820,2233,6828,2228,6835,2223,6843,2216,6860,2199,6880,2179,6901,2154,6955,2089,6888,2036,6860,2016,6837,1998,6816,1985,6806,1980,6797,1976,6789,1973,6781,1971,6773,1970,6766,1970,6758,1971,6751,1974,6744,1977,6735,1981,6728,1987,6720,1993,6703,2011,6685,2032,6663,2058,6611,2125xm6453,2329l6643,2476,6693,2412,6711,2386,6726,2364,6737,2344,6742,2335,6745,2326,6747,2318,6748,2311,6748,2303,6747,2296,6745,2289,6743,2282,6739,2274,6733,2267,6727,2259,6720,2252,6704,2236,6683,2218,6657,2196,6595,2146,6524,2237,6453,2329xm6311,2512l6502,2671,6516,2653,6530,2636,6557,2605,6580,2577,6590,2564,6598,2552,6605,2538,6607,2532,6609,2526,6609,2520,6609,2513,6609,2507,6607,2501,6605,2494,6602,2488,6597,2480,6592,2473,6586,2466,6579,2459,6561,2444,6538,2427,6516,2410,6496,2398,6479,2388,6463,2381,6454,2378,6447,2376,6440,2375,6433,2375,6427,2375,6420,2376,6414,2378,6407,2381,6401,2385,6395,2389,6388,2394,6382,2401,6369,2416,6356,2435,6342,2456,6327,2483,6311,2512xm6154,2715l6154,2715,6217,2762,6242,2781,6266,2797,6285,2809,6302,2818,6310,2821,6318,2823,6327,2825,6334,2825,6341,2824,6348,2823,6355,2820,6362,2817,6369,2812,6377,2806,6394,2792,6412,2773,6431,2748,6481,2686,6418,2636,6392,2616,6369,2599,6350,2587,6341,2582,6333,2578,6325,2574,6317,2572,6309,2571,6302,2571,6295,2571,6288,2573,6281,2576,6274,2580,6266,2585,6259,2591,6242,2606,6224,2627,6204,2651,6154,2715xm6016,2891l6206,3039,6328,2882,6275,2840,6230,2804,6210,2789,6192,2777,6183,2773,6173,2769,6164,2766,6156,2763,6148,2762,6140,2762,6132,2763,6124,2765,6115,2768,6106,2772,6098,2777,6090,2784,6082,2792,6073,2802,6064,2813,6055,2825,6046,2840,6036,2855,6016,2891xm5859,3094l6049,3243,6186,3066,6123,3016,6097,2996,6075,2980,6055,2967,6047,2961,6037,2957,6029,2953,6022,2951,6014,2950,6007,2950,6000,2951,5993,2952,5986,2955,5979,2959,5971,2965,5963,2971,5947,2986,5929,3006,5909,3030,5859,3094xm5716,3279l5900,3432,6033,3263,5979,3219,5955,3200,5933,3183,5913,3168,5893,3156,5884,3152,5875,3148,5867,3145,5858,3143,5850,3142,5842,3142,5834,3144,5824,3146,5816,3149,5808,3154,5800,3160,5792,3167,5783,3177,5774,3187,5765,3198,5755,3211,5736,3242,5716,3279xm5548,3494l5738,3642,5885,3452,5819,3400,5793,3380,5770,3363,5749,3351,5740,3346,5731,3343,5723,3340,5715,3338,5708,3338,5700,3338,5692,3340,5685,3342,5678,3346,5670,3350,5663,3356,5655,3363,5639,3381,5620,3402,5599,3428,5548,3494xm5385,3704l5576,3851,5728,3655,5660,3606,5633,3587,5609,3570,5588,3559,5579,3554,5570,3551,5562,3549,5553,3547,5545,3547,5538,3547,5530,3549,5523,3551,5516,3555,5508,3560,5501,3565,5493,3572,5476,3590,5457,3612,5437,3637,5385,3704xm5208,3933l5391,4075,5553,3866,5517,3837,5484,3813,5457,3794,5433,3778,5423,3772,5412,3767,5402,3763,5394,3761,5385,3759,5377,3758,5369,3759,5362,3761,5354,3763,5347,3767,5339,3772,5331,3777,5324,3784,5316,3793,5300,3812,5281,3836,5259,3864,5208,3933xm5296,7130l5296,7130,5320,7112,5341,7095,5360,7077,5374,7061,5385,7045,5394,7030,5397,7022,5399,7014,5401,7007,5402,7000,5403,6993,5403,6986,5401,6972,5397,6959,5390,6946,5382,6934,5373,6922,5361,6911,5349,6901,5334,6891,5318,6880,5302,6871,5285,6863,5267,6855,5249,6848,5230,6841,5211,6835,5173,6824,5135,6816,5101,6809,5069,6806,5055,6805,5042,6803,5028,6800,5015,6797,4987,6788,4961,6777,4934,6764,4907,6749,4881,6732,4854,6715,4829,6697,4803,6679,4753,6640,4705,6603,4681,6587,4659,6571,4645,6568,4631,6565,4618,6560,4605,6554,4592,6547,4579,6540,4566,6531,4553,6522,4528,6503,4502,6482,4477,6458,4453,6433,4405,6382,4358,6333,4335,6308,4313,6286,4291,6266,4269,6247,4260,6239,4251,6228,4241,6214,4230,6199,4219,6180,4209,6161,4186,6118,4138,6025,4113,5978,4100,5955,4086,5934,4072,5912,4059,5893,4045,5876,4031,5860,4016,5846,4002,5835,3994,5830,3987,5826,3980,5823,3973,5821,3965,5819,3958,5818,3949,5819,3942,5819,3934,5821,3927,5824,3919,5828,3912,5832,3904,5838,3896,5845,3889,5854,3880,5863,3872,5873,3864,5884,3857,5897,3849,5911,3832,5942,3817,5974,3801,6007,3787,6040,3773,6075,3760,6109,3748,6145,3735,6180,3713,6253,3693,6327,3673,6404,3655,6480,3621,6634,3587,6785,3570,6860,3552,6933,3532,7004,3512,7073,3488,7149,3462,7227,3435,7302,3408,7378,3379,7452,3349,7527,3318,7601,3287,7675,3270,7710,3250,7746,3229,7785,3206,7824,3156,7906,3131,7949,3106,7992,3084,8035,3063,8079,3053,8100,3043,8122,3035,8143,3027,8164,3021,8185,3015,8207,3011,8227,3007,8247,3005,8268,3004,8288,3004,8307,3006,8327,3009,8343,3012,8358,3017,8372,3022,8384,3028,8396,3034,8405,3042,8414,3050,8421,3059,8427,3069,8432,3079,8436,3089,8438,3101,8440,3112,8441,3125,8440,3138,8439,3151,8437,3165,8434,3179,8430,3194,8426,3224,8414,3255,8400,3288,8383,3320,8364,3354,8344,3388,8321,3423,8298,3457,8274,3491,8248,3524,8222,3589,8171,3649,8122,3750,8036,3786,8006,3811,7986,3984,7865,4160,7742,4250,7681,4340,7620,4431,7561,4524,7504,4617,7447,4664,7419,4710,7393,4758,7367,4806,7341,4853,7316,4902,7291,4950,7268,4998,7246,5047,7225,5097,7203,5146,7183,5195,7165,5245,7146,5296,7130xm4231,5663l4231,5663,4227,5667,4222,5672,4217,5675,4212,5677,4206,5679,4200,5680,4193,5680,4187,5680,4189,5694,4192,5707,4197,5722,4203,5735,4211,5747,4219,5759,4228,5770,4238,5782,4248,5791,4259,5798,4269,5805,4279,5810,4289,5813,4298,5814,4307,5814,4311,5813,4315,5811,4335,5827,4858,5152,4794,5102,4767,5082,4745,5067,4725,5055,4716,5051,4707,5048,4700,5046,4692,5045,4685,5045,4678,5046,4671,5048,4664,5051,4657,5055,4649,5060,4642,5066,4635,5073,4619,5090,4601,5112,4580,5138,4530,5201,4510,5224,4488,5249,4438,5301,4385,5356,4358,5386,4333,5415,4309,5446,4286,5476,4277,5492,4267,5508,4259,5523,4252,5539,4245,5554,4239,5569,4235,5586,4231,5601,4229,5616,4228,5631,4229,5648,4231,5663xm4953,4679l4697,4995,4881,5138,4914,5097,4946,5059,5003,4995,5027,4967,5048,4941,5057,4928,5064,4917,5072,4905,5077,4894,5082,4881,5085,4870,5086,4859,5086,4847,5085,4836,5082,4824,5078,4811,5072,4799,5063,4786,5053,4773,5042,4760,5028,4744,5013,4729,4994,4714,4975,4697,4953,4679xm7907,877l7907,877,7969,922,8015,956,8034,968,8050,978,8057,982,8066,984,8073,986,8079,986,8086,986,8092,985,8099,983,8105,979,8112,975,8119,969,8134,956,8150,938,8168,916,8214,858,8249,810,8289,762,8329,713,8369,663,8388,638,8408,612,8425,587,8442,562,8457,536,8470,511,8483,485,8494,461,8466,448,8440,438,8415,431,8390,426,8367,424,8344,424,8321,427,8300,431,8280,438,8259,447,8240,457,8221,469,8203,483,8184,499,8167,515,8150,533,8134,551,8117,572,8101,592,8086,613,8055,657,8025,703,7967,793,7938,837,7923,857,7907,877xm5410,4090l5587,4228,5744,4025,5710,3999,5679,3975,5654,3958,5631,3944,5620,3938,5611,3934,5602,3931,5593,3928,5585,3927,5578,3927,5570,3927,5563,3929,5556,3932,5548,3935,5540,3940,5533,3946,5518,3960,5502,3978,5483,4001,5462,4027,5410,4090xm5223,4332l5405,4474,5433,4438,5457,4406,5498,4354,5513,4331,5525,4312,5529,4303,5533,4294,5536,4286,5537,4277,5538,4268,5538,4260,5536,4252,5534,4243,5530,4235,5525,4226,5519,4217,5512,4208,5494,4187,5470,4164,5441,4139,5406,4109,5314,4221,5223,4332xm4973,4653l4973,4653,4994,4670,5016,4685,5035,4698,5052,4710,5070,4719,5086,4727,5100,4734,5114,4739,5127,4742,5140,4744,5152,4745,5163,4744,5174,4742,5184,4739,5194,4734,5203,4728,5214,4721,5223,4713,5232,4703,5242,4693,5261,4668,5283,4640,5330,4574,5359,4535,5390,4495,5347,4462,5327,4448,5309,4437,5292,4427,5275,4418,5260,4411,5246,4405,5233,4401,5221,4399,5209,4398,5197,4399,5187,4400,5177,4404,5167,4409,5157,4415,5148,4422,5139,4430,5129,4439,5120,4450,5101,4474,5081,4503,5033,4572,5005,4610,4973,4653xm7841,1340l8075,1038,8048,1018,8025,1000,7985,968,7969,956,7954,946,7940,938,7934,935,7927,933,7921,932,7914,931,7908,931,7902,932,7895,934,7889,937,7882,941,7875,945,7861,958,7844,975,7826,996,7806,1021,7758,1082,7739,1107,7724,1129,7713,1147,7707,1155,7704,1163,7701,1171,7700,1179,7699,1186,7700,1193,7701,1200,7703,1207,7706,1213,7710,1220,7716,1227,7723,1235,7738,1252,7757,1269,7782,1289,7841,1340xm7670,1573l7670,1573,7721,1506,7741,1479,7759,1455,7773,1433,7784,1414,7788,1405,7791,1397,7793,1388,7794,1379,7793,1371,7792,1364,7790,1356,7787,1348,7783,1340,7776,1331,7770,1322,7762,1312,7743,1292,7719,1270,7689,1244,7655,1215,7488,1443,7670,1573xm6806,2320l6662,2493,6723,2543,6749,2563,6770,2579,6788,2591,6797,2595,6805,2599,6813,2601,6821,2603,6828,2603,6835,2603,6842,2601,6849,2599,6855,2596,6862,2591,6870,2586,6878,2580,6894,2564,6912,2543,6933,2519,6984,2457,6895,2389,6806,2320xm6540,3015l6677,2839,6500,2701,6456,2762,6439,2787,6426,2808,6415,2827,6411,2836,6408,2844,6406,2851,6405,2859,6404,2866,6405,2872,6406,2879,6408,2886,6411,2893,6415,2901,6420,2908,6426,2915,6441,2930,6460,2947,6482,2967,6540,3015xm6403,3192l6524,3035,6475,2996,6453,2979,6432,2964,6413,2950,6395,2940,6386,2936,6377,2933,6369,2931,6361,2929,6353,2929,6345,2929,6337,2930,6329,2932,6321,2936,6313,2940,6305,2946,6297,2952,6288,2960,6280,2970,6272,2981,6263,2993,6244,3020,6225,3055,6314,3124,6403,3192xm6097,3585l6224,3421,6048,3283,6017,3311,5992,3335,5982,3346,5972,3357,5965,3367,5958,3378,5953,3388,5949,3397,5947,3406,5945,3415,5944,3423,5945,3431,5946,3439,5949,3448,5952,3455,5957,3463,5962,3471,5968,3478,5984,3494,6001,3510,6022,3527,6045,3545,6097,3585xm5939,3787l6082,3604,5906,3467,5856,3530,5837,3555,5820,3577,5808,3597,5804,3605,5800,3613,5797,3621,5795,3629,5794,3636,5795,3643,5796,3650,5798,3658,5801,3665,5805,3672,5810,3679,5816,3686,5832,3702,5852,3720,5877,3739,5939,3787xm5747,3670l5747,3670,5697,3734,5676,3760,5659,3782,5646,3803,5640,3812,5636,3821,5632,3829,5630,3837,5628,3845,5628,3852,5628,3861,5630,3868,5632,3875,5636,3883,5640,3891,5646,3899,5660,3916,5679,3936,5704,3957,5767,4010,5817,3946,5838,3920,5855,3897,5869,3877,5874,3868,5878,3860,5882,3851,5884,3843,5886,3835,5886,3827,5886,3820,5885,3813,5882,3805,5879,3798,5874,3790,5868,3781,5854,3764,5835,3745,5810,3723,5747,3670xm7482,1817l7655,1594,7634,1578,7616,1563,7583,1535,7567,1522,7553,1510,7540,1500,7527,1492,7514,1487,7508,1485,7500,1484,7494,1483,7487,1484,7481,1485,7474,1487,7467,1490,7461,1494,7453,1498,7446,1504,7439,1511,7430,1519,7414,1539,7391,1568,7373,1594,7357,1616,7346,1635,7338,1652,7335,1660,7334,1667,7333,1674,7333,1680,7334,1686,7336,1692,7339,1698,7343,1704,7347,1710,7352,1716,7366,1729,7383,1742,7425,1774,7452,1793,7482,1817xm7289,1698l7142,1888,7165,1905,7185,1921,7220,1951,7236,1964,7250,1975,7264,1984,7277,1991,7283,1993,7289,1995,7297,1996,7303,1997,7309,1996,7316,1995,7322,1993,7329,1990,7336,1987,7343,1982,7350,1976,7358,1969,7375,1952,7393,1930,7409,1907,7422,1888,7426,1879,7430,1870,7434,1861,7436,1853,7437,1846,7438,1839,7437,1833,7436,1826,7434,1820,7430,1815,7427,1809,7423,1803,7413,1792,7401,1781,7386,1770,7370,1758,7332,1732,7312,1715,7289,1698xm7127,1908l6990,2085,7167,2222,7309,2038,7127,1908xm6975,2105l6822,2301,6845,2317,6865,2334,6901,2364,6917,2377,6931,2388,6945,2397,6959,2404,6965,2406,6971,2408,6977,2409,6984,2409,6990,2409,6997,2407,7003,2405,7010,2402,7018,2398,7025,2393,7032,2387,7040,2380,7057,2362,7074,2339,7092,2316,7105,2296,7114,2278,7117,2269,7119,2261,7121,2254,7121,2247,7121,2240,7120,2234,7118,2228,7116,2222,7112,2217,7108,2211,7099,2199,7087,2188,7071,2177,7055,2165,7018,2138,6996,2122,6975,2105xm6699,2823l6699,2823,6729,2797,6754,2773,6765,2762,6773,2750,6781,2739,6787,2729,6792,2720,6796,2711,6799,2702,6801,2693,6801,2684,6801,2675,6800,2667,6797,2659,6794,2651,6790,2643,6785,2636,6779,2628,6764,2611,6747,2594,6727,2577,6705,2559,6654,2517,6608,2577,6589,2601,6574,2623,6564,2641,6560,2649,6557,2657,6554,2665,6553,2672,6553,2679,6554,2685,6555,2693,6558,2699,6561,2706,6566,2712,6571,2719,6578,2726,6593,2741,6614,2759,6638,2777,6699,2823xm6239,3401l6387,3211,6365,3195,6345,3179,6309,3149,6294,3137,6280,3127,6267,3118,6255,3112,6248,3110,6242,3109,6235,3108,6229,3108,6223,3108,6217,3110,6211,3112,6204,3116,6197,3120,6190,3125,6175,3138,6158,3155,6141,3178,6124,3200,6110,3220,6101,3239,6098,3247,6096,3254,6094,3262,6094,3268,6094,3275,6095,3281,6096,3286,6099,3292,6102,3297,6106,3302,6116,3313,6128,3323,6142,3334,6158,3345,6196,3369,6217,3385,6239,3401xm4880,5179l4354,5841,4367,5853,4362,5860,4359,5868,4356,5875,4353,5883,4351,5891,4350,5899,4350,5915,4351,5932,4355,5947,4360,5961,4367,5974,4377,5986,4387,5998,4398,6006,4404,6010,4410,6013,4416,6015,4423,6017,4429,6018,4436,6018,4444,6017,4450,6016,4457,6014,4464,6011,4503,5975,4542,5938,4580,5898,4618,5857,4655,5813,4692,5768,4728,5722,4764,5675,4835,5581,4905,5486,4974,5394,5009,5349,5043,5307,5003,5274,4962,5241,4921,5209,4901,5194,4880,5179xm5164,4813l5164,4813,5183,4832,5200,4849,5218,4863,5235,4875,5250,4885,5265,4894,5280,4900,5294,4904,5307,4906,5320,4906,5332,4905,5344,4902,5357,4897,5368,4892,5379,4883,5390,4875,5401,4866,5411,4855,5423,4843,5433,4831,5454,4803,5476,4773,5522,4706,5546,4671,5574,4637,5554,4618,5537,4601,5520,4587,5503,4575,5488,4565,5472,4557,5458,4551,5444,4547,5431,4545,5418,4545,5405,4546,5393,4549,5381,4553,5370,4559,5359,4566,5348,4575,5336,4584,5326,4595,5315,4606,5305,4620,5284,4647,5261,4677,5216,4744,5191,4779,5164,4813xm4900,5152l5052,5281,5313,4960,5294,4939,5275,4922,5258,4908,5241,4896,5225,4885,5210,4878,5195,4872,5181,4868,5167,4867,5154,4867,5141,4869,5128,4873,5116,4878,5105,4884,5094,4893,5083,4902,5072,4913,5060,4924,5050,4937,5039,4950,5018,4980,4996,5012,4951,5081,4926,5117,4900,5152xm8115,1028l8281,1166,8308,1132,8338,1097,8398,1027,8462,955,8525,882,8557,845,8586,808,8614,771,8641,732,8666,694,8689,656,8700,637,8709,617,8718,598,8726,579,8714,569,8702,560,8690,551,8677,544,8666,538,8654,532,8642,528,8631,524,8619,522,8607,520,8596,519,8585,519,8574,519,8563,521,8552,523,8540,525,8529,529,8519,533,8498,543,8476,555,8456,570,8436,587,8416,605,8396,625,8377,647,8358,669,8340,692,8321,718,8303,742,8269,794,8235,847,8172,945,8144,990,8130,1009,8115,1028xm7862,1355l8038,1493,8272,1191,8229,1159,8210,1146,8192,1135,8175,1126,8159,1118,8145,1111,8131,1105,8117,1102,8105,1100,8094,1099,8083,1100,8072,1102,8062,1106,8051,1112,8042,1118,8033,1125,8024,1133,8015,1143,8006,1153,7986,1178,7966,1207,7919,1275,7892,1313,7862,1355xm6560,3030l6723,3157,6762,3108,6779,3086,6794,3066,6808,3047,6818,3028,6822,3019,6825,3011,6827,3003,6829,2995,6829,2986,6829,2979,6828,2971,6825,2962,6822,2954,6818,2946,6812,2938,6804,2930,6797,2922,6787,2914,6777,2905,6765,2897,6736,2878,6703,2859,6560,3030xm6422,3207l6580,3341,6708,3178,6685,3152,6663,3131,6643,3113,6623,3097,6614,3091,6604,3086,6594,3082,6585,3079,6576,3076,6567,3075,6559,3074,6550,3074,6542,3075,6534,3077,6525,3080,6517,3084,6509,3089,6501,3095,6493,3103,6485,3110,6477,3119,6470,3128,6453,3150,6438,3177,6422,3207xm6260,3417l6423,3544,6465,3492,6483,3469,6499,3447,6513,3426,6524,3407,6528,3398,6533,3389,6536,3380,6538,3370,6538,3362,6538,3353,6537,3345,6535,3337,6532,3328,6526,3320,6521,3311,6514,3302,6506,3293,6496,3285,6485,3276,6473,3267,6458,3257,6443,3248,6407,3227,6260,3417xm6118,3600l6281,3727,6408,3564,6384,3538,6362,3516,6341,3497,6331,3489,6321,3483,6311,3477,6301,3472,6292,3468,6283,3465,6274,3462,6265,3461,6256,3461,6247,3461,6238,3463,6230,3465,6222,3469,6213,3473,6205,3478,6197,3485,6189,3492,6180,3500,6173,3509,6165,3520,6149,3542,6133,3569,6118,3600xm5959,3803l6123,3931,6266,3747,6238,3715,6225,3702,6213,3690,6202,3680,6191,3671,6179,3663,6169,3657,6159,3652,6150,3648,6141,3645,6132,3644,6124,3643,6115,3644,6106,3646,6098,3649,6090,3654,6083,3659,6075,3664,6067,3671,6052,3686,6034,3705,6018,3727,6000,3750,5959,3803xm5786,4026l5950,4153,6107,3950,6077,3920,6063,3907,6050,3896,6036,3886,6024,3878,6013,3871,6002,3865,5992,3861,5982,3858,5972,3855,5962,3854,5954,3854,5945,3855,5937,3859,5929,3862,5921,3867,5913,3872,5905,3878,5897,3885,5881,3902,5865,3921,5847,3945,5828,3969,5786,4026xm5613,4248l5777,4375,5934,4172,5905,4141,5890,4126,5877,4115,5865,4104,5853,4096,5842,4088,5830,4082,5820,4078,5810,4075,5801,4073,5792,4072,5783,4072,5775,4073,5766,4076,5757,4080,5749,4084,5741,4090,5733,4096,5726,4104,5710,4121,5692,4142,5656,4190,5636,4219,5613,4248xm5426,4491l5426,4491,5441,4507,5455,4523,5469,4536,5482,4548,5496,4558,5508,4567,5519,4573,5530,4579,5541,4583,5551,4585,5562,4586,5572,4586,5581,4584,5590,4582,5599,4578,5608,4573,5617,4567,5626,4561,5635,4553,5643,4545,5661,4524,5678,4502,5717,4451,5738,4424,5761,4394,5746,4377,5731,4361,5717,4348,5703,4335,5689,4324,5677,4316,5665,4309,5654,4303,5643,4299,5633,4296,5622,4295,5612,4295,5603,4296,5594,4298,5585,4302,5576,4307,5568,4312,5560,4319,5550,4327,5542,4335,5525,4356,5507,4378,5469,4431,5448,4460,5426,4491xm7855,1729l8023,1511,7853,1379,7825,1414,7801,1444,7779,1471,7761,1494,7746,1514,7735,1533,7730,1542,7727,1550,7725,1558,7723,1566,7723,1574,7724,1581,7725,1590,7728,1598,7732,1606,7737,1614,7743,1623,7750,1632,7769,1651,7793,1674,7821,1699,7855,1729xm7674,1609l7501,1832,7672,1964,7699,1928,7725,1898,7765,1847,7780,1826,7793,1808,7798,1799,7801,1789,7804,1781,7806,1773,7806,1765,7806,1757,7804,1750,7802,1742,7798,1733,7793,1724,7787,1715,7779,1706,7761,1686,7737,1664,7708,1638,7674,1609xm7481,1857l7481,1857,7443,1910,7425,1934,7410,1956,7398,1976,7388,1995,7384,2005,7381,2014,7379,2023,7378,2032,7377,2040,7378,2049,7379,2057,7382,2065,7385,2074,7390,2083,7396,2091,7403,2099,7411,2108,7421,2116,7432,2125,7445,2134,7474,2153,7510,2173,7557,2111,7577,2087,7593,2064,7605,2046,7610,2037,7614,2029,7617,2021,7619,2014,7620,2007,7620,1999,7619,1992,7618,1985,7615,1979,7611,1972,7606,1965,7601,1957,7586,1942,7566,1924,7542,1905,7481,1857xm7324,2060l7181,2243,7202,2259,7221,2275,7256,2304,7271,2316,7284,2327,7298,2336,7311,2342,7317,2346,7323,2348,7329,2349,7335,2349,7341,2349,7348,2348,7354,2346,7361,2342,7368,2338,7375,2334,7390,2321,7405,2305,7422,2285,7439,2262,7451,2243,7459,2226,7462,2218,7464,2211,7465,2203,7465,2196,7465,2190,7464,2184,7462,2178,7459,2172,7456,2167,7452,2162,7442,2151,7430,2141,7416,2129,7400,2118,7365,2092,7344,2078,7324,2060xm7166,2263l7018,2453,7182,2580,7226,2526,7245,2502,7262,2480,7276,2460,7287,2441,7292,2432,7297,2423,7299,2413,7301,2405,7302,2397,7302,2389,7301,2380,7299,2372,7295,2364,7290,2356,7284,2348,7277,2338,7268,2330,7258,2321,7247,2313,7234,2303,7203,2284,7166,2263xm7003,2472l6866,2650,7030,2777,7069,2726,7087,2704,7102,2682,7115,2663,7124,2645,7128,2636,7131,2627,7133,2618,7134,2610,7135,2602,7134,2594,7133,2586,7130,2578,7126,2570,7122,2562,7116,2554,7108,2545,7100,2537,7091,2528,7079,2520,7067,2511,7038,2493,7003,2472xm6846,2675l6846,2675,6820,2699,6798,2720,6780,2741,6772,2751,6765,2762,6759,2772,6754,2781,6750,2791,6747,2800,6745,2809,6744,2818,6743,2828,6744,2837,6745,2846,6747,2854,6750,2863,6754,2871,6759,2880,6765,2888,6772,2897,6780,2906,6789,2914,6798,2922,6821,2939,6847,2956,6876,2973,6914,2922,6930,2900,6944,2878,6957,2859,6967,2840,6970,2832,6973,2822,6975,2814,6976,2806,6977,2798,6976,2790,6975,2782,6972,2774,6968,2766,6964,2759,6958,2750,6951,2742,6942,2734,6932,2727,6921,2719,6909,2710,6881,2694,6846,2675xm4496,6036l4496,6036,4494,6049,4493,6063,4493,6076,4494,6089,4497,6101,4501,6113,4505,6126,4511,6138,4519,6150,4527,6161,4537,6172,4547,6182,4557,6192,4569,6202,4583,6211,4597,6219,4618,6205,4640,6189,4662,6172,4683,6155,4705,6136,4727,6115,4747,6094,4768,6072,4789,6048,4810,6024,4850,5974,4891,5923,4931,5869,4970,5814,5009,5758,5084,5649,5120,5595,5156,5544,5191,5494,5226,5449,5191,5418,5161,5394,5148,5384,5134,5376,5122,5368,5110,5362,5100,5357,5090,5354,5080,5352,5071,5352,5061,5352,5053,5354,5044,5357,5036,5361,5029,5366,5021,5373,5013,5380,5005,5388,4988,5406,4971,5428,4933,5483,4909,5514,4884,5548,4496,6036xm5242,5429l5503,5107,5332,4975,5305,5009,5275,5042,5219,5104,5192,5133,5168,5161,5158,5176,5148,5189,5139,5203,5130,5216,5124,5229,5119,5244,5115,5257,5113,5270,5112,5283,5113,5295,5116,5309,5121,5322,5127,5335,5136,5348,5148,5361,5162,5375,5178,5388,5196,5402,5218,5415,5242,5429xm6890,2984l7060,3116,7086,3092,7108,3071,7126,3050,7133,3040,7140,3029,7146,3019,7151,3010,7156,3000,7159,2991,7162,2982,7163,2973,7164,2964,7163,2954,7162,2945,7159,2937,7156,2928,7151,2920,7146,2911,7140,2903,7133,2894,7126,2885,7117,2877,7107,2869,7084,2852,7059,2835,7029,2817,6890,2984xm6743,3174l6913,3305,7045,3135,7019,3106,6994,3081,6983,3071,6972,3062,6962,3054,6953,3048,6942,3043,6933,3039,6924,3036,6916,3034,6908,3033,6899,3033,6892,3034,6884,3036,6875,3039,6867,3043,6860,3047,6852,3053,6836,3066,6820,3082,6802,3102,6784,3124,6743,3174xm6601,3356l6601,3356,6651,3393,6674,3409,6695,3424,6714,3436,6733,3446,6742,3450,6751,3453,6759,3455,6767,3456,6775,3456,6783,3456,6791,3454,6799,3451,6808,3448,6815,3442,6823,3436,6831,3429,6838,3421,6846,3412,6854,3401,6862,3389,6880,3359,6898,3325,6846,3285,6824,3268,6802,3253,6783,3240,6765,3230,6757,3226,6748,3223,6740,3221,6731,3220,6723,3220,6715,3220,6707,3222,6700,3225,6692,3229,6684,3234,6677,3241,6669,3248,6660,3257,6652,3267,6644,3278,6636,3290,6619,3321,6601,3356xm6442,3559l6613,3691,6760,3501,6697,3457,6672,3439,6649,3425,6630,3416,6622,3412,6613,3409,6606,3408,6597,3407,6590,3407,6583,3408,6576,3410,6570,3413,6563,3417,6556,3422,6542,3434,6526,3452,6509,3473,6490,3497,6442,3559xm6300,3743l6300,3743,6323,3767,6344,3789,6365,3807,6384,3822,6395,3828,6404,3833,6413,3837,6422,3840,6431,3843,6440,3845,6449,3845,6458,3845,6467,3844,6476,3842,6484,3840,6492,3836,6501,3831,6509,3826,6517,3819,6525,3812,6534,3804,6543,3795,6559,3772,6575,3747,6592,3717,6427,3578,6412,3598,6395,3618,6359,3658,6343,3679,6327,3699,6312,3721,6306,3732,6300,3743xm6142,3945l6142,3945,6169,3976,6183,3989,6195,4002,6206,4012,6217,4021,6228,4028,6238,4035,6248,4040,6258,4043,6267,4046,6276,4048,6285,4048,6293,4047,6301,4045,6309,4043,6318,4039,6327,4035,6335,4029,6343,4023,6359,4008,6376,3989,6394,3969,6413,3946,6454,3894,6394,3847,6369,3829,6347,3814,6329,3804,6321,3800,6312,3797,6304,3795,6297,3794,6290,3794,6283,3795,6277,3797,6270,3800,6263,3803,6257,3808,6242,3821,6226,3837,6210,3859,6191,3883,6142,3945xm5969,4168l6134,4307,6292,4104,6258,4077,6228,4054,6203,4036,6180,4023,6170,4017,6160,4013,6152,4009,6143,4007,6136,4005,6128,4005,6121,4005,6114,4007,6106,4010,6099,4013,6092,4018,6085,4023,6071,4037,6056,4055,6038,4078,6018,4104,5969,4168xm5797,4390l5960,4518,5983,4490,6003,4464,6040,4419,6056,4398,6068,4378,6074,4369,6078,4360,6081,4351,6084,4343,6085,4333,6086,4324,6086,4316,6084,4307,6081,4299,6077,4290,6072,4281,6066,4273,6058,4263,6049,4254,6037,4244,6025,4235,6012,4225,5997,4215,5960,4192,5797,4390xm5608,4633l5772,4760,5945,4537,5929,4520,5914,4504,5899,4490,5886,4478,5873,4467,5860,4458,5849,4451,5837,4446,5826,4441,5815,4439,5805,4437,5796,4437,5786,4439,5777,4441,5769,4444,5759,4449,5750,4455,5742,4462,5734,4469,5725,4479,5708,4498,5690,4521,5653,4573,5632,4602,5608,4633xm5354,4961l5517,5087,5756,4779,5738,4760,5720,4742,5703,4728,5686,4716,5670,4706,5655,4699,5641,4693,5627,4689,5613,4687,5601,4687,5589,4688,5577,4691,5565,4696,5553,4702,5542,4709,5532,4718,5521,4728,5511,4738,5501,4751,5491,4764,5469,4792,5449,4823,5404,4891,5380,4925,5354,4961xm7201,2595l7372,2728,7415,2673,7435,2650,7451,2628,7466,2607,7477,2588,7482,2579,7486,2570,7489,2562,7491,2553,7492,2544,7492,2535,7491,2527,7489,2519,7485,2510,7481,2502,7475,2494,7468,2485,7460,2475,7450,2466,7440,2457,7426,2447,7397,2427,7360,2405,7281,2500,7201,2595xm7044,2798l7202,2932,7351,2753,7291,2707,7267,2689,7246,2674,7228,2663,7218,2659,7210,2656,7203,2654,7196,2653,7189,2653,7182,2653,7176,2655,7169,2657,7163,2661,7156,2665,7148,2671,7141,2677,7127,2694,7110,2714,7091,2737,7044,2798xm8311,1181l8482,1312,8497,1294,8513,1276,8551,1235,8592,1191,8637,1144,8683,1096,8729,1047,8751,1021,8773,996,8793,971,8812,945,8830,920,8846,895,8861,870,8873,847,8883,822,8890,799,8893,788,8896,777,8898,766,8898,754,8898,744,8897,733,8895,723,8892,713,8888,704,8884,693,8879,684,8872,675,8865,666,8857,658,8848,650,8837,642,8826,635,8812,626,8799,619,8784,613,8768,621,8750,631,8734,642,8718,654,8702,667,8686,681,8669,697,8653,712,8638,729,8622,747,8590,784,8560,823,8529,865,8500,907,8470,949,8415,1033,8362,1112,8336,1148,8311,1181xm8057,1507l8228,1640,8461,1339,8440,1323,8420,1307,8401,1295,8383,1284,8367,1275,8352,1267,8336,1261,8323,1257,8310,1254,8298,1252,8287,1252,8276,1253,8265,1256,8255,1260,8245,1265,8236,1271,8227,1278,8218,1287,8209,1297,8200,1308,8180,1333,8160,1361,8115,1429,8088,1467,8057,1507xm7875,1744l7875,1744,7910,1769,7942,1790,7969,1808,7994,1821,8004,1825,8014,1829,8023,1832,8032,1834,8040,1835,8048,1834,8056,1833,8064,1831,8071,1828,8078,1823,8086,1818,8093,1812,8108,1797,8124,1776,8142,1753,8162,1725,8185,1694,8213,1660,8176,1632,8146,1609,8118,1591,8095,1577,8085,1572,8075,1568,8066,1565,8056,1563,8048,1562,8040,1563,8032,1564,8025,1566,8018,1570,8011,1574,8004,1580,7996,1586,7980,1603,7964,1623,7926,1676,7901,1708,7875,1744xm7686,1985l7686,1985,7702,2003,7717,2019,7731,2032,7745,2044,7758,2055,7770,2063,7783,2072,7794,2077,7805,2081,7815,2084,7825,2086,7835,2086,7845,2085,7855,2082,7864,2079,7873,2074,7882,2068,7890,2061,7899,2054,7908,2046,7926,2027,7944,2005,7983,1953,8006,1924,8029,1895,7994,1868,7962,1844,7935,1826,7910,1813,7900,1808,7890,1804,7881,1801,7872,1800,7863,1799,7855,1800,7847,1801,7839,1804,7832,1808,7824,1812,7817,1818,7810,1825,7794,1842,7777,1862,7738,1916,7714,1949,7686,1985xm7529,2188l7529,2188,7556,2220,7568,2233,7581,2244,7593,2255,7604,2263,7614,2271,7624,2278,7634,2283,7644,2287,7654,2290,7662,2291,7671,2291,7680,2291,7688,2289,7696,2286,7704,2283,7713,2278,7721,2272,7729,2265,7745,2250,7762,2233,7780,2212,7799,2189,7841,2137,7779,2090,7755,2072,7734,2057,7715,2046,7706,2042,7698,2039,7690,2037,7683,2036,7676,2036,7669,2037,7663,2039,7656,2042,7649,2046,7643,2051,7635,2056,7628,2063,7613,2081,7596,2101,7577,2126,7529,2188xm7371,2391l7535,2518,7672,2341,7645,2311,7620,2286,7609,2275,7598,2266,7588,2259,7578,2252,7567,2247,7558,2243,7549,2241,7541,2239,7532,2238,7524,2239,7516,2240,7509,2243,7500,2246,7492,2251,7485,2256,7477,2262,7462,2278,7446,2295,7428,2316,7411,2338,7371,2391xm4679,6221l4648,6259,4659,6273,4670,6284,4681,6293,4692,6301,4703,6308,4715,6314,4727,6318,4739,6320,4752,6322,4764,6322,4776,6322,4789,6320,4803,6317,4816,6313,4829,6308,4842,6301,4855,6294,4870,6287,4883,6278,4897,6268,4924,6246,4953,6221,4980,6195,5009,6164,5036,6133,5064,6100,5092,6066,5119,6030,5146,5994,5172,5957,5223,5884,5270,5812,5354,5685,5387,5635,5402,5614,5415,5597,5381,5565,5365,5552,5351,5541,5336,5531,5323,5523,5311,5516,5299,5510,5288,5505,5278,5502,5267,5500,5258,5500,5249,5500,5240,5502,5232,5505,5224,5511,5216,5516,5208,5522,5199,5530,5191,5538,5175,5557,5158,5581,5118,5635,5095,5668,5069,5701,5045,5731,5020,5760,4965,5822,4908,5887,4850,5953,4823,5986,4796,6020,4770,6054,4747,6088,4726,6121,4707,6155,4699,6171,4691,6188,4685,6205,4679,6221xm6475,3909l6321,4095,6343,4111,6363,4127,6398,4157,6414,4170,6428,4181,6441,4190,6454,4197,6462,4199,6468,4202,6474,4203,6481,4204,6487,4203,6493,4202,6500,4199,6507,4196,6514,4193,6521,4188,6528,4182,6537,4175,6553,4158,6571,4137,6587,4114,6600,4094,6609,4077,6612,4069,6614,4061,6615,4054,6616,4047,6616,4041,6615,4035,6613,4029,6610,4023,6607,4018,6604,4012,6593,4002,6582,3990,6568,3980,6553,3968,6516,3942,6496,3927,6475,3909xm6139,4342l5980,4533,6157,4670,6207,4607,6227,4582,6244,4560,6258,4539,6269,4522,6272,4514,6275,4506,6277,4499,6277,4491,6277,4484,6276,4477,6274,4469,6270,4461,6266,4454,6260,4446,6254,4439,6245,4430,6226,4412,6202,4391,6173,4368,6139,4342xm5708,5235l5953,4932,5932,4916,5912,4902,5892,4889,5874,4877,5858,4868,5842,4861,5827,4855,5813,4850,5800,4847,5788,4846,5776,4846,5765,4847,5753,4850,5743,4854,5733,4859,5723,4865,5714,4873,5704,4882,5695,4892,5684,4903,5665,4928,5644,4957,5597,5024,5569,5062,5537,5103,5708,5235xm5438,5582l5692,5254,5522,5122,5490,5162,5458,5200,5400,5264,5375,5291,5354,5318,5344,5331,5335,5343,5328,5354,5322,5366,5317,5379,5314,5390,5312,5402,5311,5413,5312,5425,5314,5437,5318,5450,5323,5462,5330,5475,5340,5488,5352,5502,5364,5517,5379,5532,5396,5548,5417,5564,5438,5582xm6932,3320l7103,3453,7128,3429,7150,3408,7169,3387,7176,3377,7183,3366,7189,3356,7194,3347,7198,3337,7201,3328,7203,3319,7205,3310,7205,3300,7205,3291,7203,3283,7201,3274,7198,3266,7194,3257,7188,3249,7183,3241,7176,3231,7168,3223,7159,3215,7149,3206,7127,3190,7101,3173,7071,3155,6932,3320xm6795,3497l6960,3636,7088,3473,7038,3436,7015,3420,6994,3405,6975,3393,6957,3383,6949,3380,6939,3377,6931,3373,6923,3372,6915,3371,6907,3371,6899,3373,6891,3375,6884,3379,6875,3384,6868,3389,6860,3396,6852,3404,6845,3413,6837,3423,6829,3435,6813,3464,6795,3497xm6632,3706l6802,3839,6944,3656,6884,3608,6858,3590,6837,3575,6819,3565,6810,3561,6801,3558,6794,3556,6787,3555,6780,3555,6773,3556,6766,3558,6759,3560,6753,3564,6746,3569,6739,3575,6731,3581,6716,3599,6699,3619,6680,3644,6632,3706xm6490,3890l6655,4029,6782,3865,6732,3826,6710,3809,6690,3794,6671,3780,6652,3770,6644,3766,6635,3763,6627,3761,6619,3759,6611,3759,6604,3759,6595,3761,6587,3763,6580,3767,6572,3771,6564,3777,6557,3784,6549,3793,6541,3803,6533,3814,6524,3826,6507,3854,6490,3890xm6325,4454l6482,4251,6312,4119,6285,4153,6261,4183,6240,4210,6222,4232,6208,4252,6197,4270,6193,4279,6190,4287,6188,4294,6187,4302,6187,4309,6188,4316,6190,4324,6193,4331,6198,4340,6203,4348,6209,4356,6217,4364,6236,4382,6261,4403,6290,4427,6325,4454xm5965,4565l5798,4780,5813,4797,5828,4812,5843,4827,5856,4839,5869,4849,5881,4858,5893,4865,5905,4871,5915,4875,5926,4878,5936,4880,5945,4880,5954,4880,5963,4878,5972,4875,5982,4870,5991,4865,5999,4859,6008,4852,6016,4844,6033,4826,6052,4804,6090,4754,6113,4726,6136,4697,5965,4565xm7391,2743l7556,2882,7716,2691,7653,2642,7627,2624,7605,2609,7586,2599,7578,2596,7568,2593,7561,2591,7553,2590,7546,2591,7539,2592,7532,2594,7525,2597,7518,2601,7511,2606,7495,2619,7479,2637,7462,2658,7442,2682,7391,2743xm7229,2952l7229,2952,7290,2997,7316,3014,7337,3027,7356,3038,7366,3042,7374,3045,7381,3047,7388,3048,7395,3048,7402,3047,7409,3046,7416,3043,7422,3039,7429,3035,7437,3028,7444,3022,7459,3006,7475,2986,7494,2962,7541,2902,7480,2854,7455,2836,7434,2821,7415,2810,7406,2806,7398,2804,7391,2802,7383,2801,7376,2800,7370,2801,7362,2803,7355,2806,7349,2810,7342,2815,7335,2820,7328,2828,7313,2845,7296,2865,7276,2890,7229,2952xm7087,3136l7251,3275,7384,3105,7332,3064,7310,3047,7289,3031,7269,3019,7251,3009,7243,3005,7234,3003,7226,3001,7217,3000,7209,2999,7201,3000,7194,3002,7186,3005,7178,3009,7171,3014,7163,3020,7154,3027,7146,3037,7138,3047,7130,3058,7122,3070,7105,3100,7087,3136xm8502,1328l8678,1466,8706,1431,8735,1396,8801,1321,8871,1242,8906,1202,8940,1161,8974,1120,9005,1079,9035,1038,9062,997,9074,978,9085,957,9095,937,9106,918,9114,897,9121,878,9127,860,9132,841,9099,814,9066,790,9031,768,8996,746,8979,751,8962,758,8945,767,8929,778,8912,790,8895,803,8877,818,8861,834,8844,851,8827,870,8810,888,8793,909,8760,951,8727,996,8696,1042,8664,1087,8604,1178,8550,1260,8525,1296,8502,1328xm8247,1654l8247,1654,8269,1671,8289,1686,8307,1698,8324,1709,8342,1718,8357,1727,8372,1733,8385,1738,8398,1741,8411,1742,8423,1743,8434,1742,8444,1739,8454,1735,8464,1731,8473,1723,8484,1716,8493,1708,8502,1698,8512,1688,8531,1664,8552,1635,8599,1568,8627,1531,8658,1491,8636,1475,8615,1460,8596,1446,8578,1435,8562,1425,8545,1417,8531,1411,8517,1406,8504,1402,8492,1400,8480,1400,8468,1401,8458,1403,8448,1406,8438,1411,8429,1417,8419,1424,8410,1433,8400,1442,8391,1454,8372,1478,8352,1506,8306,1574,8278,1614,8247,1654xm8070,1884l8241,2029,8409,1812,8373,1784,8342,1761,8314,1742,8291,1728,8281,1721,8271,1717,8261,1713,8252,1711,8244,1710,8236,1709,8228,1710,8221,1712,8214,1715,8206,1719,8199,1724,8191,1731,8176,1746,8160,1765,8142,1788,8120,1816,8097,1848,8070,1884xm7876,2133l8052,2270,8071,2247,8088,2226,8123,2186,8140,2168,8155,2150,8168,2132,8179,2116,8183,2107,8187,2099,8190,2091,8192,2083,8193,2075,8194,2066,8193,2057,8191,2049,8188,2041,8185,2032,8180,2023,8173,2015,8166,2006,8157,1995,8146,1986,8134,1976,8121,1967,8109,1959,8098,1953,8088,1948,8078,1944,8068,1941,8058,1940,8049,1939,8041,1940,8033,1941,8025,1944,8018,1947,8010,1951,8003,1957,7997,1962,7989,1969,7976,1984,7963,2002,7951,2021,7938,2042,7909,2087,7893,2110,7876,2133xm7719,2335l7883,2474,8025,2291,7965,2244,7941,2226,7919,2212,7901,2200,7893,2196,7885,2193,7878,2191,7871,2190,7864,2190,7857,2190,7849,2192,7843,2194,7836,2198,7830,2202,7823,2209,7816,2215,7801,2231,7785,2251,7765,2274,7719,2335xm7560,2538l7731,2671,7778,2610,7797,2586,7812,2565,7824,2546,7828,2537,7832,2529,7835,2522,7837,2515,7837,2507,7837,2501,7836,2494,7835,2487,7832,2479,7828,2472,7823,2465,7817,2458,7803,2442,7785,2425,7761,2404,7702,2356,7560,2538xm4854,6346l4854,6346,4854,6356,4855,6366,4857,6376,4859,6385,4863,6393,4867,6403,4871,6411,4876,6418,4881,6425,4887,6432,4893,6438,4900,6444,4907,6449,4915,6453,4923,6458,4932,6461,4940,6464,4948,6467,4957,6469,4966,6471,4974,6471,4983,6471,4992,6470,5001,6469,5010,6465,5018,6462,5027,6459,5035,6454,5042,6449,5050,6443,5057,6436,5064,6428,5606,5744,5571,5713,5556,5699,5540,5688,5526,5678,5513,5670,5501,5663,5489,5657,5477,5653,5467,5650,5457,5648,5448,5648,5439,5648,5430,5650,5422,5653,5413,5657,5405,5663,5397,5669,5389,5676,5381,5684,5364,5704,5347,5727,5306,5782,5283,5813,5256,5847,4854,6346xm5890,5377l6130,5069,6111,5051,6094,5034,6077,5020,6061,5008,6046,4999,6030,4991,6016,4986,6003,4983,5990,4981,5977,4981,5964,4983,5952,4986,5941,4991,5929,4997,5918,5004,5908,5013,5896,5023,5885,5035,5875,5046,5865,5059,5844,5087,5822,5118,5777,5183,5752,5216,5727,5250,5746,5266,5767,5282,5806,5317,5827,5334,5848,5349,5869,5364,5890,5377xm5620,5725l5875,5397,5857,5378,5839,5361,5820,5348,5804,5336,5788,5327,5773,5320,5757,5315,5743,5312,5729,5311,5716,5312,5704,5314,5690,5318,5678,5324,5667,5330,5655,5339,5644,5348,5633,5359,5621,5371,5610,5384,5600,5397,5578,5426,5556,5459,5509,5528,5484,5562,5457,5597,5477,5613,5497,5629,5537,5663,5558,5680,5578,5695,5599,5710,5620,5725xm7129,3473l7287,3607,7419,3436,7249,3304,7235,3325,7218,3345,7185,3387,7169,3408,7153,3429,7140,3451,7134,3462,7129,3473xm6980,3652l7149,3783,7175,3761,7196,3739,7214,3718,7221,3708,7229,3698,7234,3689,7239,3680,7243,3670,7245,3661,7247,3653,7248,3643,7248,3634,7247,3626,7246,3617,7243,3609,7240,3600,7235,3592,7230,3584,7223,3575,7216,3567,7208,3559,7190,3543,7168,3526,7142,3509,7113,3493,7097,3511,7079,3531,7043,3569,7025,3590,7007,3609,6993,3630,6986,3640,6980,3652xm6964,3671l6964,3671,6916,3733,6897,3757,6881,3779,6868,3799,6863,3807,6859,3815,6856,3823,6854,3831,6853,3838,6853,3845,6853,3852,6855,3860,6858,3867,6861,3874,6866,3881,6872,3889,6887,3905,6905,3922,6928,3943,6987,3993,7036,3932,7055,3906,7070,3885,7083,3866,7092,3848,7095,3840,7097,3833,7099,3826,7099,3819,7098,3812,7096,3805,7094,3798,7090,3791,7086,3783,7079,3775,7065,3759,7046,3741,7024,3721,6964,3671xm6802,3881l6680,4037,6702,4062,6723,4084,6745,4102,6764,4117,6774,4123,6783,4128,6792,4133,6801,4136,6811,4139,6820,4141,6829,4141,6838,4141,6846,4140,6855,4138,6863,4135,6871,4131,6881,4126,6889,4121,6897,4114,6905,4107,6913,4099,6922,4089,6938,4068,6955,4042,6972,4013,6802,3881xm6681,4374l6829,4196,6659,4064,6619,4115,6601,4138,6585,4160,6571,4179,6561,4198,6557,4208,6554,4217,6551,4225,6550,4234,6549,4242,6549,4250,6551,4258,6553,4267,6557,4276,6561,4284,6567,4292,6574,4300,6582,4309,6592,4317,6604,4326,6616,4335,6645,4355,6681,4374xm6507,4597l6671,4387,6651,4368,6631,4353,6612,4339,6592,4328,6573,4320,6555,4314,6537,4310,6518,4309,6501,4309,6485,4311,6470,4315,6455,4321,6442,4328,6430,4336,6419,4347,6409,4358,6401,4370,6394,4383,6388,4396,6384,4411,6382,4426,6383,4442,6385,4457,6389,4473,6396,4490,6404,4506,6415,4522,6428,4538,6444,4554,6463,4569,6484,4583,6507,4597xm6335,4820l6492,4617,6329,4490,6285,4545,6265,4568,6247,4590,6232,4611,6220,4631,6215,4641,6211,4650,6208,4659,6205,4668,6204,4676,6204,4686,6205,4694,6206,4703,6209,4712,6214,4720,6219,4729,6226,4738,6234,4747,6244,4757,6256,4767,6268,4777,6282,4787,6298,4797,6335,4820xm6145,5050l6319,4840,6156,4712,6133,4740,6110,4767,6071,4815,6054,4837,6038,4858,6032,4868,6027,4877,6023,4887,6019,4897,6017,4907,6016,4916,6016,4925,6017,4934,6019,4943,6022,4952,6027,4962,6034,4971,6043,4980,6052,4989,6063,4999,6076,5008,6090,5018,6106,5029,6125,5039,6145,5050xm7576,2898l7576,2898,7594,2912,7610,2926,7640,2954,7667,2979,7680,2989,7692,2998,7704,3004,7710,3006,7718,3008,7724,3009,7730,3009,7736,3009,7743,3008,7749,3006,7756,3003,7763,2999,7770,2994,7777,2988,7785,2981,7801,2965,7822,2938,7839,2915,7854,2896,7864,2878,7868,2870,7871,2863,7873,2856,7874,2850,7874,2843,7874,2837,7872,2832,7870,2825,7867,2819,7864,2814,7854,2803,7841,2791,7825,2778,7786,2746,7761,2728,7735,2706,7576,2898xm7561,2917l7561,2917,7523,2969,7507,2991,7491,3013,7478,3033,7468,3052,7464,3061,7461,3070,7458,3079,7457,3087,7456,3096,7456,3105,7457,3113,7459,3122,7463,3130,7467,3138,7472,3146,7479,3155,7487,3163,7496,3172,7507,3181,7519,3190,7533,3199,7547,3208,7582,3227,7731,3049,7561,2917xm7271,3289l7435,3417,7460,3394,7482,3372,7500,3351,7509,3341,7515,3331,7521,3321,7526,3312,7530,3301,7534,3292,7536,3283,7537,3274,7538,3265,7537,3256,7536,3247,7533,3239,7530,3229,7526,3221,7521,3212,7515,3204,7508,3196,7499,3188,7491,3179,7481,3171,7459,3153,7432,3137,7403,3120,7271,3289xm7755,2679l7914,2813,8058,2642,7999,2595,7975,2577,7954,2563,7936,2552,7928,2547,7919,2543,7912,2541,7905,2540,7898,2539,7892,2539,7885,2541,7879,2543,7872,2546,7866,2550,7859,2556,7852,2562,7836,2577,7820,2596,7802,2621,7755,2679xm8698,1480l8868,1613,8880,1598,8895,1580,8928,1544,9006,1462,9048,1416,9090,1369,9132,1322,9151,1297,9170,1273,9188,1249,9205,1224,9220,1200,9234,1175,9246,1152,9256,1129,9264,1105,9270,1083,9272,1072,9273,1061,9274,1050,9274,1040,9273,1028,9272,1018,9270,1008,9267,998,9263,988,9259,979,9254,969,9247,960,9239,951,9232,942,9223,934,9213,926,9208,922,9202,920,9196,918,9190,917,9184,917,9177,917,9170,919,9162,921,9148,927,9132,936,9116,947,9098,960,9080,977,9062,994,9043,1014,9024,1034,9004,1057,8985,1080,8946,1130,8907,1182,8869,1234,8833,1286,8798,1336,8739,1422,8716,1455,8698,1480xm8444,1808l8602,1942,8841,1634,8822,1615,8804,1598,8787,1583,8771,1571,8756,1561,8740,1553,8726,1548,8713,1544,8700,1541,8687,1541,8674,1542,8663,1545,8652,1549,8641,1555,8630,1562,8620,1570,8608,1579,8598,1590,8588,1602,8578,1614,8558,1641,8537,1672,8494,1738,8469,1772,8444,1808xm8260,2043l8424,2170,8447,2142,8469,2114,8509,2066,8525,2044,8538,2024,8544,2014,8550,2004,8554,1994,8556,1985,8558,1976,8559,1967,8559,1957,8558,1948,8555,1939,8551,1929,8545,1920,8538,1911,8530,1901,8521,1892,8510,1882,8497,1872,8483,1860,8466,1850,8448,1839,8428,1827,8260,2043xm8073,2286l8073,2286,8088,2303,8102,2318,8116,2331,8130,2343,8143,2354,8155,2362,8166,2369,8177,2374,8188,2378,8199,2380,8209,2381,8219,2381,8228,2380,8237,2377,8246,2373,8255,2369,8264,2363,8273,2356,8282,2348,8290,2339,8308,2320,8325,2298,8364,2247,8385,2219,8409,2190,8392,2172,8378,2157,8363,2143,8350,2130,8336,2120,8324,2111,8312,2104,8301,2098,8290,2094,8280,2091,8270,2090,8259,2090,8250,2091,8241,2094,8232,2097,8223,2102,8215,2108,8207,2114,8197,2122,8189,2131,8172,2151,8155,2174,8116,2227,8095,2255,8073,2286xm7909,2496l7909,2496,7929,2514,7947,2531,7965,2544,7984,2556,8002,2565,8020,2571,8037,2576,8053,2578,8070,2578,8085,2577,8100,2573,8113,2569,8125,2562,8138,2555,8148,2545,8157,2535,8164,2524,8170,2511,8175,2499,8178,2485,8179,2470,8179,2455,8177,2440,8173,2425,8166,2409,8158,2393,8147,2378,8135,2363,8118,2348,8101,2332,8080,2318,8056,2305,7909,2496xm5059,6474l5059,6474,5059,6485,5057,6496,5053,6507,5047,6517,5082,6525,5112,6533,5161,6549,5180,6555,5196,6560,5212,6563,5219,6563,5226,6563,5232,6563,5238,6561,5245,6559,5251,6556,5257,6552,5264,6548,5279,6535,5295,6519,5312,6498,5333,6473,5358,6442,5789,5886,5753,5857,5722,5834,5709,5824,5695,5816,5682,5810,5671,5804,5660,5800,5649,5797,5640,5795,5630,5795,5620,5796,5612,5797,5604,5800,5596,5804,5588,5809,5580,5815,5572,5822,5564,5830,5547,5848,5531,5871,5492,5925,5469,5956,5443,5990,5059,6474xm6085,5519l6085,5519,6118,5480,6149,5446,6203,5387,6226,5360,6245,5337,6254,5326,6261,5315,6267,5305,6272,5293,6276,5283,6279,5273,6280,5262,6280,5252,6279,5241,6276,5229,6271,5218,6266,5206,6258,5194,6248,5182,6237,5168,6225,5154,6211,5139,6195,5124,6176,5108,6156,5089,5910,5393,5998,5455,6085,5519xm5811,5872l6066,5544,5895,5412,5862,5453,5830,5489,5773,5553,5748,5582,5726,5608,5717,5620,5709,5632,5702,5645,5696,5657,5690,5668,5686,5680,5684,5691,5684,5703,5684,5716,5687,5728,5690,5740,5697,5752,5704,5765,5713,5778,5724,5793,5737,5807,5752,5822,5770,5838,5789,5855,5811,5872xm6875,4515l6875,4515,6915,4464,6932,4442,6948,4421,6961,4401,6971,4383,6974,4374,6977,4365,6980,4357,6981,4349,6981,4341,6980,4332,6979,4324,6976,4316,6973,4308,6968,4300,6962,4292,6955,4284,6945,4276,6936,4266,6925,4258,6913,4249,6884,4231,6849,4212,6705,4383,6875,4515xm6692,4751l6860,4535,6829,4501,6815,4486,6800,4471,6786,4459,6773,4449,6760,4441,6747,4434,6733,4430,6726,4429,6720,4429,6713,4429,6707,4430,6700,4431,6694,4434,6687,4437,6680,4440,6665,4450,6651,4463,6636,4480,6614,4508,6594,4531,6579,4553,6568,4571,6560,4587,6557,4594,6555,4601,6554,4607,6554,4614,6555,4620,6557,4626,6559,4632,6562,4638,6571,4649,6583,4662,6600,4675,6640,4708,6664,4728,6692,4751xm6524,4967l6683,4764,6511,4632,6485,4666,6461,4696,6439,4722,6422,4744,6408,4765,6397,4783,6393,4791,6389,4799,6387,4806,6386,4814,6386,4822,6387,4830,6389,4837,6393,4844,6398,4852,6403,4860,6409,4868,6417,4876,6436,4896,6461,4916,6490,4940,6524,4967xm6337,5209l6509,4987,6339,4854,6311,4890,6286,4920,6245,4971,6229,4992,6218,5010,6213,5019,6210,5028,6207,5037,6205,5045,6205,5052,6205,5060,6207,5068,6209,5076,6213,5084,6218,5093,6224,5103,6231,5112,6249,5131,6274,5154,6302,5180,6337,5209xm7588,3274l7454,3432,7624,3564,7756,3395,7737,3380,7717,3363,7675,3330,7654,3314,7632,3298,7610,3285,7599,3279,7588,3274xm7471,3749l7471,3749,7497,3728,7520,3706,7539,3686,7548,3676,7555,3666,7561,3657,7566,3646,7571,3637,7575,3628,7578,3619,7579,3610,7580,3602,7580,3593,7578,3585,7576,3575,7573,3567,7568,3558,7563,3550,7557,3542,7551,3534,7543,3525,7534,3517,7525,3508,7502,3491,7476,3475,7446,3458,7376,3540,7307,3622,7326,3638,7345,3656,7386,3690,7406,3707,7427,3724,7449,3738,7460,3744,7471,3749xm7328,3933l7461,3762,7297,3635,7271,3658,7249,3680,7231,3701,7222,3711,7215,3722,7210,3732,7205,3741,7201,3751,7197,3760,7195,3769,7194,3778,7193,3787,7194,3797,7195,3805,7198,3814,7201,3823,7205,3831,7210,3840,7216,3848,7223,3856,7232,3865,7240,3874,7250,3882,7272,3899,7299,3915,7328,3933xm7176,4128l7176,4128,7215,4078,7233,4055,7248,4034,7261,4015,7270,3997,7274,3987,7277,3979,7279,3970,7280,3962,7281,3954,7280,3946,7278,3938,7276,3930,7272,3921,7267,3913,7261,3905,7254,3897,7246,3889,7236,3881,7226,3872,7212,3863,7184,3844,7149,3825,7007,4008,7027,4023,7047,4039,7089,4073,7110,4089,7131,4104,7153,4117,7165,4123,7176,4128xm7028,4318l7156,4155,6991,4028,6966,4051,6943,4073,6925,4094,6917,4104,6911,4114,6905,4124,6900,4134,6896,4144,6893,4153,6891,4162,6889,4171,6889,4180,6890,4188,6891,4197,6894,4206,6897,4214,6901,4222,6907,4231,6913,4239,6920,4247,6928,4254,6937,4262,6948,4271,6971,4287,6997,4303,7028,4318xm8071,2652l7936,2840,7953,2859,7970,2876,7986,2891,8002,2906,8016,2917,8031,2926,8044,2933,8058,2937,8066,2939,8072,2940,8079,2940,8086,2939,8093,2938,8099,2936,8106,2934,8113,2931,8127,2922,8143,2911,8158,2897,8173,2878,8190,2857,8204,2838,8209,2829,8212,2820,8215,2812,8217,2805,8218,2798,8218,2791,8218,2784,8217,2778,8215,2772,8212,2767,8208,2761,8204,2755,8193,2744,8180,2733,8166,2722,8150,2710,8112,2683,8092,2668,8071,2652xm7766,3045l7766,3045,7796,3076,7809,3089,7822,3100,7834,3112,7846,3120,7858,3128,7868,3134,7878,3139,7888,3142,7897,3145,7906,3146,7915,3146,7925,3145,7933,3143,7941,3140,7949,3136,7957,3131,7965,3125,7973,3118,7989,3102,8007,3082,8025,3060,8044,3036,8089,2981,8058,2951,8032,2928,8019,2918,8007,2910,7996,2903,7985,2897,7974,2892,7965,2888,7955,2886,7946,2885,7938,2885,7929,2885,7921,2887,7912,2890,7904,2894,7896,2900,7888,2905,7880,2912,7864,2927,7846,2945,7829,2967,7810,2991,7766,3045xm7608,3248l7772,3374,7914,3192,7887,3160,7874,3147,7862,3135,7850,3125,7839,3116,7828,3108,7818,3102,7809,3096,7799,3092,7790,3090,7780,3088,7772,3088,7764,3089,7756,3091,7748,3094,7740,3097,7732,3103,7724,3109,7716,3115,7700,3131,7684,3149,7667,3171,7649,3194,7608,3248xm8444,2185l8608,2324,8777,2108,8741,2082,8711,2058,8683,2040,8661,2027,8651,2021,8641,2017,8632,2014,8623,2012,8614,2011,8606,2011,8599,2012,8592,2014,8585,2018,8578,2022,8571,2027,8563,2033,8549,2048,8532,2068,8514,2092,8494,2119,8470,2151,8444,2185xm8250,2435l8421,2567,8449,2531,8474,2500,8516,2448,8532,2427,8545,2407,8550,2398,8554,2390,8557,2381,8559,2373,8560,2365,8559,2357,8558,2349,8556,2340,8552,2331,8547,2323,8541,2314,8533,2304,8515,2284,8492,2260,8463,2235,8429,2205,8250,2435xm8098,2631l8263,2770,8405,2587,8345,2539,8320,2521,8299,2507,8281,2496,8273,2492,8264,2489,8257,2487,8250,2486,8243,2485,8236,2486,8230,2488,8223,2490,8217,2494,8210,2498,8203,2503,8195,2510,8180,2526,8164,2545,8145,2570,8098,2631xm8887,1628l9053,1767,9466,1249,9446,1233,9449,1215,9451,1198,9452,1183,9452,1168,9452,1156,9449,1146,9447,1137,9444,1129,9440,1122,9436,1117,9431,1113,9425,1111,9419,1109,9412,1109,9404,1109,9396,1111,9388,1114,9378,1118,9358,1128,9337,1141,9315,1158,9291,1178,9266,1200,9240,1223,9214,1250,9188,1277,9160,1304,9108,1363,9056,1422,9008,1479,8967,1530,8931,1574,8887,1628xm8634,1955l8634,1955,8656,1979,8676,1999,8696,2017,8712,2032,8728,2043,8742,2052,8749,2055,8757,2057,8764,2059,8770,2060,8776,2060,8783,2059,8789,2058,8796,2056,8802,2053,8809,2049,8823,2040,8838,2027,8854,2011,8871,1991,8889,1969,8939,1909,8958,1885,8975,1863,8987,1845,8992,1837,8996,1829,8999,1821,9001,1814,9002,1807,9003,1800,9002,1793,9000,1786,8998,1779,8994,1772,8989,1765,8983,1758,8969,1742,8949,1724,8927,1704,8867,1654,8634,1955xm5300,6597l5280,6624,5292,6633,5305,6641,5317,6647,5330,6653,5342,6658,5356,6661,5369,6664,5382,6665,5394,6665,5407,6665,5421,6664,5434,6661,5447,6658,5459,6655,5472,6650,5485,6644,5499,6638,5512,6631,5537,6615,5563,6596,5588,6576,5613,6553,5639,6528,5663,6502,5687,6475,5711,6445,5734,6416,5757,6386,5780,6355,5822,6294,5863,6234,5935,6124,5965,6080,5980,6061,5992,6044,5952,6016,5919,5993,5889,5974,5876,5967,5864,5961,5852,5956,5842,5952,5831,5950,5821,5948,5813,5948,5804,5949,5796,5951,5788,5954,5781,5958,5773,5963,5765,5969,5757,5976,5741,5995,5724,6016,5682,6073,5657,6106,5628,6144,5607,6168,5586,6193,5537,6247,5487,6303,5461,6333,5436,6362,5411,6392,5388,6422,5367,6452,5348,6482,5330,6511,5323,6526,5317,6541,5311,6555,5306,6569,5302,6583,5300,6597xm6007,6024l6262,5696,6239,5680,6219,5665,6200,5653,6180,5641,6163,5632,6147,5625,6132,5619,6118,5615,6103,5613,6090,5612,6078,5613,6066,5615,6055,5618,6044,5623,6033,5629,6023,5637,6013,5646,6003,5656,5993,5667,5983,5679,5961,5705,5940,5737,5891,5807,5863,5845,5830,5887,6007,6024xm7181,4175l7048,4333,7219,4479,7265,4419,7283,4395,7299,4374,7310,4356,7314,4348,7317,4340,7320,4332,7321,4325,7322,4318,7321,4312,7320,4305,7318,4299,7315,4292,7310,4286,7305,4279,7299,4272,7283,4256,7264,4240,7241,4222,7181,4175xm7028,4360l7028,4360,6981,4421,6963,4445,6948,4465,6937,4485,6933,4493,6929,4501,6927,4509,6926,4516,6925,4523,6926,4530,6927,4537,6930,4543,6933,4551,6937,4558,6943,4565,6950,4572,6965,4588,6984,4605,7007,4626,7066,4674,7115,4612,7133,4588,7148,4567,7161,4548,7165,4538,7168,4530,7171,4523,7173,4515,7173,4508,7173,4502,7171,4495,7169,4488,7166,4481,7162,4474,7156,4467,7149,4460,7133,4444,7114,4427,7090,4408,7028,4360xm6874,4557l6717,4760,6894,4897,6945,4832,6967,4805,6984,4782,6998,4762,7009,4743,7012,4735,7015,4727,7018,4719,7019,4711,7018,4704,7017,4697,7014,4689,7010,4681,7006,4673,7000,4665,6993,4657,6985,4648,6965,4630,6940,4608,6910,4584,6874,4557xm6732,5118l6732,5118,6780,5053,6798,5028,6815,5004,6827,4984,6832,4975,6835,4966,6838,4958,6840,4949,6841,4942,6842,4934,6841,4927,6839,4919,6836,4912,6832,4905,6828,4897,6822,4889,6806,4871,6787,4853,6764,4832,6702,4779,6650,4845,6630,4871,6613,4894,6598,4914,6593,4923,6589,4932,6586,4940,6584,4948,6582,4957,6582,4964,6583,4972,6585,4979,6588,4986,6592,4994,6597,5001,6604,5009,6620,5027,6640,5045,6666,5066,6732,5118xm6533,5361l6533,5361,6561,5325,6587,5293,6610,5265,6630,5241,6645,5219,6657,5200,6662,5191,6666,5182,6669,5174,6671,5165,6671,5156,6671,5148,6669,5140,6665,5132,6661,5123,6656,5115,6650,5106,6642,5096,6624,5075,6600,5052,6569,5026,6534,4995,6504,5032,6478,5064,6434,5118,6418,5139,6405,5159,6401,5169,6397,5178,6394,5186,6392,5195,6392,5203,6392,5211,6394,5219,6396,5227,6400,5237,6405,5245,6412,5254,6420,5263,6429,5273,6439,5284,6465,5307,6496,5332,6533,5361xm6282,5671l6511,5376,6341,5244,6309,5283,6279,5318,6226,5378,6204,5404,6185,5427,6176,5440,6169,5451,6164,5461,6159,5472,6155,5482,6153,5492,6152,5503,6152,5514,6154,5525,6157,5536,6162,5547,6168,5558,6176,5570,6186,5583,6197,5596,6210,5609,6225,5623,6242,5638,6261,5655,6282,5671xm7821,3716l7821,3716,7850,3690,7875,3667,7885,3656,7894,3644,7902,3634,7908,3624,7913,3615,7917,3606,7921,3597,7923,3588,7924,3579,7924,3571,7923,3563,7921,3555,7917,3548,7913,3540,7909,3532,7903,3524,7890,3508,7873,3492,7854,3475,7832,3456,7783,3415,7645,3579,7733,3648,7821,3716xm7806,3737l7806,3737,7784,3722,7761,3707,7741,3696,7721,3686,7701,3677,7683,3671,7666,3666,7649,3662,7633,3660,7619,3659,7606,3659,7594,3661,7583,3664,7574,3669,7565,3674,7558,3681,7552,3688,7548,3697,7546,3707,7545,3717,7545,3730,7547,3742,7551,3755,7556,3769,7563,3784,7573,3800,7584,3815,7596,3832,7611,3849,7627,3867,7646,3884,7667,3902,7806,3737xm7658,3927l7481,3790,7354,3953,7405,3993,7427,4011,7449,4026,7468,4038,7486,4048,7495,4052,7504,4055,7513,4057,7521,4058,7529,4058,7537,4058,7545,4056,7553,4053,7561,4050,7569,4045,7578,4039,7586,4032,7594,4023,7602,4014,7611,4003,7620,3990,7638,3961,7658,3927xm7367,4288l7505,4111,7334,3979,7287,4038,7270,4062,7255,4083,7244,4101,7240,4109,7237,4117,7234,4125,7233,4133,7232,4140,7232,4146,7233,4153,7236,4160,7239,4166,7243,4173,7247,4180,7253,4187,7268,4203,7286,4220,7310,4240,7367,4288xm8109,3007l7956,3193,8133,3329,8182,3268,8202,3243,8218,3220,8231,3201,8241,3184,8244,3177,8247,3168,8248,3161,8248,3154,8248,3147,8246,3140,8244,3133,8240,3126,8236,3118,8230,3111,8216,3094,8196,3077,8172,3057,8109,3007xm7963,3534l8117,3349,8095,3333,8075,3317,8040,3286,8024,3274,8010,3262,7997,3253,7983,3246,7976,3244,7970,3242,7964,3241,7957,3240,7951,3241,7944,3242,7938,3244,7931,3247,7924,3250,7916,3255,7909,3261,7901,3268,7885,3285,7867,3306,7850,3329,7837,3348,7829,3366,7826,3374,7824,3382,7822,3389,7822,3396,7822,3402,7823,3408,7825,3414,7827,3420,7830,3425,7834,3431,7843,3441,7856,3453,7870,3464,7885,3475,7922,3501,7942,3517,7963,3534xm8629,2339l8811,2483,8864,2416,8886,2389,8905,2366,8919,2344,8930,2326,8934,2317,8937,2309,8939,2301,8941,2293,8941,2285,8940,2277,8938,2268,8934,2260,8930,2252,8925,2244,8918,2235,8911,2226,8891,2206,8867,2183,8838,2158,8802,2128,8629,2339xm8440,2582l8440,2582,8478,2610,8509,2634,8537,2653,8562,2667,8572,2672,8583,2676,8592,2680,8601,2682,8610,2683,8619,2682,8627,2681,8635,2679,8643,2676,8650,2671,8658,2666,8666,2659,8682,2643,8700,2623,8720,2598,8742,2570,8768,2538,8797,2502,8759,2473,8726,2449,8698,2429,8673,2413,8662,2408,8651,2403,8642,2400,8632,2397,8624,2396,8615,2396,8607,2397,8599,2399,8591,2402,8584,2407,8576,2412,8568,2420,8553,2436,8535,2456,8516,2481,8494,2511,8468,2544,8440,2582xm8283,2785l8459,2922,8507,2861,8525,2836,8540,2814,8553,2795,8557,2787,8561,2779,8563,2771,8565,2764,8566,2755,8565,2748,8564,2741,8562,2735,8559,2728,8555,2721,8550,2714,8543,2706,8528,2690,8508,2672,8485,2652,8425,2602,8283,2785xm8130,2982l8302,3125,8444,2942,8382,2897,8357,2879,8335,2865,8316,2854,8307,2849,8299,2846,8292,2844,8284,2842,8277,2841,8270,2842,8262,2843,8256,2845,8249,2848,8242,2852,8235,2857,8228,2863,8213,2878,8195,2898,8177,2921,8130,2982xm9072,1782l9072,1782,9111,1812,9144,1836,9173,1856,9198,1872,9209,1878,9219,1882,9229,1886,9238,1888,9248,1889,9256,1889,9264,1888,9272,1886,9279,1882,9287,1878,9295,1872,9302,1866,9319,1848,9337,1827,9356,1802,9378,1772,9405,1739,9434,1701,9447,1685,9463,1668,9495,1632,9530,1595,9546,1574,9561,1555,9575,1535,9588,1514,9599,1494,9603,1484,9606,1474,9609,1464,9611,1454,9612,1444,9612,1434,9611,1425,9610,1415,9607,1406,9603,1397,9596,1382,9588,1370,9581,1359,9574,1350,9566,1341,9559,1333,9551,1327,9543,1321,9535,1317,9527,1312,9518,1310,9510,1308,9501,1307,9493,1307,9484,1308,9475,1310,9466,1312,9458,1316,9448,1320,9439,1325,9420,1336,9402,1349,9384,1365,9364,1382,9345,1403,9327,1424,9307,1446,9289,1470,9253,1518,9217,1569,9184,1620,9122,1712,9095,1751,9083,1767,9072,1782xm8818,2109l9002,2251,9235,1951,9192,1918,9173,1905,9154,1893,9137,1883,9121,1874,9106,1867,9091,1861,9078,1857,9066,1855,9054,1854,9043,1854,9031,1856,9021,1859,9012,1865,9002,1870,8993,1877,8984,1886,8975,1895,8965,1905,8945,1929,8925,1959,8878,2027,8850,2066,8818,2109xm6702,5535l6538,5397,6296,5693,6339,5724,6357,5737,6375,5749,6392,5758,6408,5766,6422,5773,6436,5778,6448,5783,6461,5785,6473,5786,6484,5785,6494,5783,6504,5779,6513,5774,6522,5769,6533,5762,6541,5754,6550,5744,6559,5734,6578,5709,6597,5682,6644,5615,6671,5577,6702,5535xm6457,5849l6281,5711,6027,6039,6050,6057,6070,6071,6089,6084,6107,6095,6126,6104,6142,6111,6157,6117,6171,6120,6186,6123,6198,6124,6211,6123,6222,6121,6233,6117,6244,6112,6256,6106,6266,6099,6276,6090,6286,6081,6296,6070,6306,6058,6327,6030,6349,6000,6398,5930,6426,5890,6457,5849xm6177,6198l6007,6066,5946,6142,5883,6219,5821,6296,5758,6373,5698,6451,5667,6490,5638,6530,5609,6570,5582,6611,5556,6651,5530,6693,5561,6699,5591,6703,5619,6704,5647,6704,5673,6702,5698,6699,5722,6693,5745,6686,5767,6678,5788,6666,5808,6655,5828,6642,5848,6627,5866,6612,5884,6594,5901,6576,5919,6558,5935,6538,5952,6516,5968,6495,6001,6449,6034,6402,6102,6301,6139,6249,6177,6198xm7716,4244l7855,4080,7803,4038,7779,4021,7758,4005,7739,3991,7720,3981,7710,3977,7701,3973,7693,3971,7684,3969,7676,3969,7668,3969,7659,3970,7651,3973,7643,3976,7634,3981,7626,3987,7617,3995,7609,4003,7600,4013,7592,4024,7583,4036,7563,4066,7543,4101,7716,4244xm7524,4126l7524,4126,7478,4188,7461,4214,7447,4235,7436,4254,7430,4263,7427,4272,7425,4280,7423,4287,7422,4294,7423,4301,7424,4308,7426,4314,7429,4321,7434,4328,7439,4335,7445,4343,7460,4358,7479,4375,7502,4393,7563,4440,7610,4380,7628,4356,7643,4334,7654,4316,7658,4308,7661,4300,7663,4292,7664,4285,7665,4278,7664,4271,7663,4263,7660,4257,7657,4250,7653,4243,7648,4236,7640,4229,7625,4213,7606,4195,7583,4175,7524,4126xm7415,4631l7554,4465,7371,4322,7324,4383,7306,4408,7291,4429,7280,4447,7276,4455,7273,4463,7271,4471,7269,4479,7269,4486,7270,4492,7271,4499,7274,4506,7277,4512,7282,4519,7287,4526,7295,4533,7310,4549,7330,4565,7354,4584,7415,4631xm7400,4650l7223,4513,7087,4690,7147,4738,7173,4757,7194,4772,7213,4784,7221,4788,7230,4791,7238,4794,7245,4795,7252,4796,7259,4795,7266,4794,7272,4792,7279,4788,7286,4784,7293,4779,7301,4773,7316,4757,7333,4736,7352,4712,7400,4650xm7248,4846l7248,4846,7181,4799,7153,4781,7130,4767,7110,4757,7101,4754,7092,4751,7083,4749,7075,4748,7068,4749,7060,4751,7053,4753,7046,4757,7039,4761,7032,4767,7025,4773,7017,4780,7000,4798,6983,4821,6963,4847,6913,4912,6949,4939,6980,4963,7006,4982,7030,4996,7040,5002,7050,5007,7059,5010,7067,5013,7075,5014,7083,5015,7092,5014,7099,5013,7106,5010,7113,5006,7120,5002,7127,4996,7142,4982,7159,4963,7177,4940,7197,4913,7248,4846xm7069,5075l6898,4932,6747,5140,6812,5186,6838,5203,6860,5216,6881,5225,6889,5229,6898,5232,6906,5233,6913,5234,6920,5234,6927,5232,6934,5229,6941,5225,6949,5221,6956,5216,6970,5202,6985,5185,7002,5164,7022,5138,7069,5075xm6902,5292l6902,5292,6883,5276,6864,5260,6833,5232,6819,5218,6804,5206,6792,5197,6779,5189,6767,5184,6761,5182,6755,5181,6749,5181,6743,5181,6736,5182,6729,5185,6722,5188,6716,5191,6708,5196,6701,5202,6686,5217,6669,5237,6625,5290,6609,5312,6595,5330,6587,5346,6584,5354,6581,5361,6580,5367,6579,5375,6580,5381,6581,5387,6583,5393,6586,5399,6590,5405,6595,5411,6607,5423,6623,5437,6663,5471,6717,5516,6902,5292xm8024,3875l8151,3711,8099,3671,8077,3653,8054,3637,8035,3624,8016,3613,8007,3609,7998,3606,7989,3603,7980,3602,7972,3601,7964,3601,7956,3603,7947,3605,7939,3608,7931,3613,7923,3619,7914,3626,7905,3634,7897,3644,7888,3656,7879,3668,7861,3697,7840,3733,8024,3875xm7870,4059l7870,4059,7900,4033,7925,4009,7936,3998,7944,3986,7952,3975,7958,3965,7963,3956,7967,3947,7970,3938,7972,3929,7972,3919,7972,3911,7971,3903,7968,3895,7965,3887,7961,3879,7956,3871,7950,3863,7936,3846,7918,3830,7898,3812,7876,3794,7825,3752,7778,3812,7760,3836,7745,3858,7735,3876,7731,3885,7728,3893,7725,3900,7724,3907,7724,3914,7724,3921,7726,3928,7729,3935,7732,3942,7737,3948,7742,3955,7748,3962,7764,3977,7785,3993,7809,4013,7870,4059xm8335,3487l8483,3297,8419,3252,8392,3233,8370,3219,8351,3208,8342,3205,8333,3202,8325,3199,8317,3198,8309,3198,8302,3199,8295,3200,8288,3203,8281,3206,8274,3211,8265,3216,8258,3223,8242,3240,8224,3260,8203,3283,8152,3345,8335,3487xm8171,3685l8171,3685,8219,3624,8238,3599,8253,3577,8264,3558,8269,3550,8273,3541,8275,3534,8277,3526,8278,3519,8277,3511,8276,3504,8274,3497,8271,3490,8266,3483,8261,3476,8255,3469,8240,3453,8220,3434,8196,3414,8137,3364,7989,3554,8171,3685xm8623,2766l8479,2937,8657,3086,8706,3023,8726,2998,8741,2977,8753,2957,8759,2948,8763,2940,8765,2932,8767,2924,8768,2917,8768,2910,8767,2903,8765,2896,8762,2889,8758,2882,8751,2875,8745,2867,8730,2852,8710,2834,8686,2814,8623,2766xm8498,3278l8642,3107,8458,2964,8411,3025,8391,3050,8376,3071,8365,3090,8361,3099,8357,3108,8355,3115,8353,3122,8353,3130,8353,3136,8354,3143,8357,3150,8360,3157,8364,3163,8370,3171,8376,3178,8392,3194,8412,3211,8436,3230,8498,3278xm8832,2498l9009,2647,9189,2429,9151,2402,9119,2379,9090,2361,9066,2347,9055,2340,9045,2335,9035,2332,9025,2329,9016,2328,9008,2328,9000,2328,8992,2330,8984,2332,8977,2336,8969,2341,8960,2347,8952,2354,8944,2362,8927,2381,8908,2403,8885,2431,8832,2498xm8638,2745l8638,2745,8658,2761,8676,2776,8709,2804,8724,2816,8738,2829,8751,2839,8765,2847,8778,2853,8785,2855,8791,2856,8798,2857,8804,2857,8811,2856,8818,2854,8826,2851,8833,2848,8840,2844,8847,2838,8855,2832,8863,2823,8879,2805,8903,2777,8922,2751,8937,2730,8949,2711,8953,2702,8956,2694,8958,2686,8960,2679,8960,2672,8960,2665,8959,2659,8957,2652,8954,2646,8950,2640,8941,2627,8927,2613,8911,2598,8869,2563,8844,2541,8816,2517,8638,2745xm9275,1940l9454,2089,9476,2062,9500,2035,9554,1979,9581,1951,9608,1921,9633,1892,9657,1861,9669,1846,9679,1831,9689,1816,9698,1801,9706,1784,9713,1769,9719,1753,9724,1738,9727,1721,9730,1705,9731,1689,9731,1673,9728,1656,9724,1640,9719,1624,9712,1607,9701,1587,9695,1579,9689,1571,9683,1565,9677,1559,9671,1554,9665,1550,9657,1546,9651,1544,9644,1542,9638,1541,9631,1540,9624,1541,9617,1542,9610,1543,9596,1548,9581,1555,9566,1564,9552,1575,9537,1588,9522,1604,9506,1619,9491,1636,9476,1655,9461,1674,9431,1714,9402,1757,9373,1799,9321,1878,9297,1911,9275,1940xm9015,2273l9015,2273,9044,2294,9068,2313,9109,2346,9126,2359,9141,2370,9155,2378,9162,2381,9168,2383,9176,2384,9182,2385,9189,2385,9195,2384,9202,2382,9208,2379,9215,2376,9222,2371,9237,2358,9255,2341,9273,2319,9294,2294,9343,2230,9362,2204,9378,2183,9390,2164,9395,2155,9398,2147,9401,2138,9402,2130,9403,2123,9402,2116,9401,2109,9399,2102,9395,2095,9391,2088,9386,2081,9378,2073,9362,2056,9342,2038,9318,2018,9255,1966,9015,2273xm6661,6007l6661,6007,6638,5990,6616,5974,6595,5960,6576,5948,6559,5939,6542,5930,6525,5924,6511,5918,6497,5915,6483,5913,6471,5913,6458,5915,6447,5917,6436,5923,6425,5928,6415,5935,6405,5943,6395,5952,6384,5963,6373,5974,6353,6002,6331,6032,6280,6103,6250,6144,6217,6187,6240,6205,6262,6220,6282,6234,6301,6245,6319,6255,6336,6264,6352,6271,6367,6276,6381,6279,6395,6280,6407,6281,6419,6279,6431,6276,6441,6272,6452,6267,6463,6259,6474,6251,6484,6242,6494,6231,6504,6220,6524,6192,6547,6162,6597,6090,6627,6050,6661,6007xm6379,6356l6197,6213,6173,6242,6148,6273,6094,6335,6037,6397,5982,6463,5955,6496,5929,6529,5905,6563,5881,6596,5861,6631,5842,6665,5834,6683,5825,6700,5819,6717,5813,6734,5846,6739,5879,6744,5911,6746,5941,6746,5955,6745,5967,6742,5981,6740,5992,6737,6001,6734,6010,6730,6018,6725,6023,6719,6034,6717,6044,6714,6053,6710,6061,6705,6068,6699,6075,6693,6081,6686,6086,6679,6091,6670,6095,6662,6103,6644,6108,6625,6114,6605,6121,6569,6124,6552,6127,6536,6131,6523,6136,6512,6139,6509,6142,6506,6146,6504,6150,6503,6148,6518,6147,6536,6145,6580,6144,6603,6142,6627,6140,6649,6136,6669,6379,6356xm6911,5698l6911,5698,6868,5666,6849,5653,6831,5640,6814,5630,6798,5622,6783,5615,6769,5609,6756,5605,6744,5602,6731,5601,6720,5601,6710,5603,6700,5606,6690,5610,6680,5615,6671,5621,6661,5629,6651,5638,6642,5649,6623,5672,6602,5699,6554,5765,6525,5804,6493,5845,6536,5878,6555,5891,6573,5903,6590,5913,6606,5922,6621,5929,6635,5935,6648,5939,6660,5941,6673,5943,6684,5942,6694,5941,6704,5938,6714,5934,6724,5929,6733,5922,6743,5914,6753,5905,6762,5895,6781,5872,6802,5844,6850,5777,6879,5740,6911,5698xm7752,4630l7752,4630,7691,4578,7667,4558,7645,4541,7626,4528,7617,4523,7609,4519,7602,4516,7594,4514,7587,4513,7580,4512,7573,4513,7565,4515,7558,4518,7551,4522,7544,4527,7537,4533,7520,4549,7502,4568,7481,4591,7430,4652,7491,4701,7517,4720,7538,4735,7557,4748,7575,4757,7583,4760,7590,4763,7597,4764,7604,4764,7611,4763,7618,4762,7625,4759,7632,4756,7639,4751,7648,4744,7664,4730,7682,4712,7702,4689,7752,4630xm7468,4995l7468,4995,7517,4931,7536,4906,7550,4883,7561,4864,7565,4855,7568,4846,7570,4838,7571,4831,7571,4823,7570,4815,7569,4808,7566,4801,7562,4794,7557,4787,7551,4779,7544,4772,7528,4756,7507,4737,7482,4716,7420,4665,7371,4729,7351,4756,7336,4778,7325,4798,7321,4806,7318,4815,7316,4824,7315,4831,7315,4839,7316,4846,7318,4853,7321,4860,7325,4867,7329,4874,7335,4882,7342,4890,7359,4906,7380,4924,7405,4944,7468,4995xm7105,5071l7105,5071,7172,5123,7199,5143,7222,5158,7234,5165,7244,5170,7253,5174,7262,5177,7270,5179,7278,5180,7286,5179,7295,5178,7302,5176,7310,5173,7317,5168,7325,5162,7332,5156,7340,5148,7357,5130,7377,5108,7398,5081,7452,5015,7384,4963,7356,4942,7332,4926,7312,4915,7302,4910,7292,4907,7284,4905,7276,4904,7268,4904,7261,4905,7253,4907,7246,4910,7239,4914,7231,4919,7222,4926,7215,4933,7198,4951,7179,4975,7158,5002,7105,5071xm7120,5430l7284,5232,7265,5217,7248,5203,7214,5174,7183,5146,7168,5135,7153,5126,7139,5119,7132,5116,7125,5114,7118,5113,7111,5112,7104,5112,7097,5114,7090,5116,7081,5119,7074,5123,7067,5128,7059,5134,7051,5141,7044,5150,7036,5160,7013,5189,6996,5213,6983,5235,6973,5253,6970,5262,6967,5270,6966,5277,6965,5284,6965,5290,6966,5297,6968,5304,6971,5310,6974,5315,6978,5321,6989,5333,7004,5345,7022,5358,7065,5389,7092,5408,7120,5430xm7105,5450l6921,5307,6744,5536,6781,5564,6814,5589,6842,5607,6854,5615,6866,5621,6878,5626,6888,5631,6898,5634,6907,5635,6916,5636,6924,5636,6933,5634,6940,5632,6949,5628,6957,5623,6965,5618,6973,5611,6989,5594,7007,5573,7049,5520,7075,5486,7105,5450xm8227,4033l8227,4033,8247,4015,8266,3998,8283,3982,8297,3967,8309,3952,8318,3938,8325,3923,8328,3917,8329,3910,8331,3903,8331,3897,8331,3890,8330,3883,8329,3877,8327,3870,8324,3863,8320,3855,8311,3841,8299,3826,8284,3811,8264,3795,8242,3776,8222,3763,8213,3757,8204,3753,8195,3750,8188,3747,8181,3746,8174,3745,8167,3745,8161,3746,8155,3748,8149,3750,8144,3753,8138,3757,8126,3767,8115,3779,8104,3794,8093,3811,8066,3848,8049,3870,8031,3892,8130,3962,8227,4033xm8079,4222l8212,4051,8158,4013,8134,3995,8111,3979,8090,3966,8071,3955,8061,3951,8051,3948,8042,3945,8033,3944,8025,3943,8016,3943,8008,3944,7999,3947,7991,3950,7981,3955,7973,3961,7964,3967,7955,3976,7947,3985,7938,3997,7929,4010,7918,4023,7909,4039,7889,4075,7984,4149,8079,4222xm7925,4406l8064,4242,7874,4095,7826,4156,7809,4180,7794,4203,7784,4221,7779,4229,7776,4237,7774,4245,7773,4252,7773,4259,7774,4266,7776,4274,7779,4280,7783,4287,7788,4294,7794,4300,7801,4307,7817,4322,7838,4340,7863,4359,7925,4406xm7772,4603l7904,4433,7722,4291,7674,4352,7656,4377,7641,4398,7630,4417,7626,4426,7623,4434,7622,4441,7621,4449,7620,4456,7621,4462,7623,4469,7626,4477,7630,4483,7635,4490,7641,4497,7648,4504,7665,4519,7685,4536,7710,4556,7772,4603xm8375,3854l8523,3665,8457,3617,8431,3599,8409,3584,8388,3572,8379,3568,8370,3564,8362,3562,8354,3561,8346,3560,8339,3561,8331,3562,8323,3564,8316,3568,8309,3572,8301,3577,8294,3585,8277,3600,8258,3620,8237,3644,8185,3706,8375,3854xm8702,3448l8851,3269,8788,3219,8763,3199,8740,3183,8721,3169,8712,3164,8704,3160,8696,3157,8688,3155,8679,3154,8672,3153,8665,3154,8658,3155,8650,3158,8643,3162,8635,3167,8628,3173,8610,3188,8591,3207,8570,3231,8518,3292,8702,3448xm8538,3644l8687,3467,8502,3313,8452,3377,8432,3403,8416,3425,8402,3446,8397,3455,8393,3463,8390,3471,8388,3479,8387,3486,8387,3494,8388,3501,8390,3508,8394,3516,8398,3523,8403,3531,8410,3538,8426,3555,8447,3573,8472,3594,8538,3644xm9004,3072l8819,2918,8677,3102,8740,3151,8766,3172,8788,3188,8807,3201,8816,3206,8825,3210,8833,3213,8841,3215,8848,3217,8855,3217,8862,3216,8869,3214,8876,3212,8883,3208,8891,3203,8899,3197,8915,3182,8933,3161,8953,3136,9004,3072xm9028,2662l9028,2662,9049,2678,9067,2695,9100,2725,9116,2740,9131,2753,9145,2765,9159,2774,9174,2781,9180,2784,9187,2786,9194,2787,9201,2787,9208,2786,9215,2785,9223,2783,9230,2779,9238,2775,9247,2769,9255,2763,9263,2754,9272,2745,9280,2735,9304,2705,9325,2679,9341,2656,9352,2637,9356,2628,9359,2619,9362,2611,9363,2604,9363,2597,9363,2590,9361,2583,9359,2577,9356,2571,9352,2564,9347,2558,9341,2552,9327,2538,9309,2523,9265,2490,9237,2468,9208,2444,9028,2662xm8841,2904l9025,3058,9199,2836,9128,2782,9099,2762,9075,2745,9064,2739,9054,2734,9045,2730,9035,2727,9026,2725,9018,2724,9010,2724,9002,2726,8994,2729,8987,2732,8979,2737,8971,2743,8963,2750,8955,2759,8937,2779,8918,2803,8896,2833,8841,2904xm9224,2425l9224,2425,9268,2457,9287,2471,9305,2484,9323,2495,9339,2504,9354,2511,9368,2517,9382,2522,9394,2525,9406,2526,9417,2527,9427,2526,9437,2523,9447,2520,9458,2515,9467,2508,9477,2501,9486,2492,9495,2483,9515,2459,9537,2432,9585,2365,9616,2325,9649,2283,9606,2250,9585,2236,9567,2224,9550,2213,9534,2203,9519,2196,9505,2190,9492,2185,9479,2182,9468,2181,9457,2180,9445,2181,9435,2184,9425,2187,9415,2192,9406,2199,9397,2206,9387,2216,9377,2225,9358,2248,9337,2275,9287,2342,9258,2382,9224,2425xm9480,2109l9665,2262,9696,2226,9727,2190,9757,2155,9771,2137,9784,2120,9797,2102,9809,2084,9819,2065,9827,2046,9834,2026,9840,2006,9843,1984,9845,1963,9832,1912,9825,1885,9817,1858,9808,1832,9797,1807,9785,1782,9772,1759,9753,1778,9733,1798,9714,1818,9695,1838,9657,1882,9621,1927,9585,1973,9550,2019,9514,2064,9480,2109xm6884,6180l6884,6180,6836,6145,6815,6130,6794,6116,6775,6105,6758,6095,6742,6088,6725,6081,6711,6077,6697,6074,6685,6073,6672,6073,6660,6075,6649,6078,6638,6082,6627,6088,6617,6095,6607,6104,6596,6114,6585,6126,6564,6151,6541,6182,6487,6255,6455,6298,6419,6345,6467,6380,6488,6395,6508,6409,6527,6420,6545,6429,6561,6437,6577,6443,6591,6448,6606,6450,6619,6452,6631,6452,6642,6450,6654,6447,6664,6442,6676,6436,6686,6429,6697,6421,6707,6411,6717,6399,6739,6373,6762,6343,6816,6269,6847,6226,6884,6180xm7122,5872l6931,5714,6696,6003,6741,6037,6780,6065,6797,6076,6814,6086,6829,6095,6843,6101,6857,6107,6869,6111,6882,6113,6893,6114,6903,6114,6913,6112,6923,6110,6933,6105,6942,6100,6952,6093,6961,6085,6970,6076,6980,6065,6989,6052,7010,6025,7059,5957,7089,5916,7122,5872xm6609,6533l6406,6376,6351,6441,6305,6495,6258,6554,6234,6584,6213,6614,6194,6641,6177,6666,6165,6690,6161,6699,6158,6708,6156,6716,6156,6722,6158,6727,6161,6731,6202,6728,6250,6724,6301,6720,6328,6717,6352,6713,6376,6708,6398,6703,6418,6696,6426,6692,6434,6688,6441,6684,6447,6679,6453,6673,6457,6667,6461,6661,6463,6655,6464,6648,6463,6641,6475,6639,6487,6636,6498,6633,6509,6629,6519,6625,6530,6619,6540,6614,6549,6607,6558,6600,6566,6592,6574,6584,6582,6575,6589,6566,6596,6556,6603,6545,6609,6533xm7668,5184l7668,5184,7600,5130,7573,5110,7548,5092,7527,5079,7518,5075,7509,5071,7499,5068,7491,5066,7483,5065,7475,5066,7468,5067,7460,5070,7452,5073,7445,5078,7437,5083,7427,5090,7410,5108,7390,5129,7368,5155,7313,5222,7382,5276,7410,5298,7435,5316,7456,5329,7466,5334,7475,5339,7483,5342,7492,5344,7500,5345,7509,5344,7516,5343,7524,5341,7531,5337,7539,5333,7547,5327,7555,5320,7573,5303,7592,5280,7614,5253,7668,5184xm7321,5617l7321,5617,7301,5601,7281,5584,7247,5552,7232,5538,7216,5525,7202,5514,7188,5504,7175,5497,7168,5495,7161,5493,7153,5492,7146,5492,7139,5493,7132,5495,7125,5498,7117,5502,7109,5508,7101,5514,7093,5521,7084,5529,7066,5549,7041,5581,7020,5607,7003,5631,6990,5652,6986,5661,6982,5670,6980,5678,6978,5686,6977,5693,6978,5700,6979,5707,6981,5714,6985,5721,6989,5728,6994,5734,7000,5741,7014,5754,7033,5769,7078,5806,7107,5827,7137,5853,7321,5617xm8126,4606l7925,4448,7792,4619,7856,4669,7882,4691,7905,4709,7925,4723,7943,4733,7951,4737,7959,4740,7967,4742,7974,4743,7982,4743,7989,4742,7997,4740,8005,4737,8012,4733,8020,4728,8028,4721,8037,4713,8055,4694,8076,4670,8100,4641,8126,4606xm7974,4803l7771,4645,7745,4679,7723,4710,7704,4735,7690,4759,7685,4769,7681,4779,7677,4788,7675,4796,7674,4804,7673,4812,7674,4820,7676,4828,7679,4835,7682,4842,7687,4849,7693,4856,7707,4872,7726,4889,7748,4907,7773,4928,7837,4980,7905,4892,7974,4803xm7822,4999l7624,4835,7487,5011,7550,5061,7576,5081,7598,5099,7617,5113,7635,5123,7644,5126,7652,5129,7659,5131,7667,5132,7674,5132,7681,5131,7689,5129,7696,5125,7704,5121,7713,5116,7721,5110,7730,5102,7748,5083,7769,5060,7794,5032,7822,4999xm7500,5399l7305,5247,7251,5315,7230,5343,7213,5366,7200,5388,7195,5398,7191,5407,7189,5415,7187,5423,7186,5431,7186,5440,7188,5448,7190,5455,7194,5463,7198,5471,7204,5479,7211,5487,7228,5505,7250,5525,7276,5547,7342,5603,7500,5399xm8380,3889l8246,4047,8449,4206,8581,4035,8380,3889xm8098,4238l8302,4395,8333,4365,8347,4352,8359,4339,8369,4326,8378,4314,8385,4303,8391,4292,8396,4282,8399,4272,8401,4261,8402,4252,8402,4243,8401,4234,8398,4226,8395,4218,8390,4209,8385,4201,8379,4192,8371,4184,8355,4167,8334,4150,8287,4112,8259,4091,8231,4068,8098,4238xm8280,4410l8280,4410,8258,4393,8238,4377,8203,4346,8185,4331,8170,4318,8155,4307,8140,4298,8125,4291,8118,4289,8110,4288,8103,4287,8096,4287,8089,4288,8081,4290,8074,4293,8066,4297,8057,4302,8049,4308,8041,4315,8033,4324,8024,4333,8015,4346,8006,4357,7999,4368,7993,4378,7987,4388,7983,4397,7980,4406,7978,4415,7977,4423,7977,4431,7978,4439,7979,4446,7982,4452,7985,4459,7989,4465,7994,4472,8000,4479,8012,4491,8026,4502,8043,4514,8061,4527,8100,4555,8121,4570,8142,4586,8211,4498,8280,4410xm8707,3482l8558,3660,8761,3818,8812,3751,8832,3725,8847,3701,8859,3681,8863,3672,8866,3663,8868,3655,8869,3646,8869,3638,8868,3631,8866,3624,8863,3617,8859,3610,8853,3603,8847,3595,8840,3588,8821,3571,8799,3553,8773,3533,8707,3482xm8542,3680l8395,3870,8460,3918,8488,3938,8511,3954,8531,3967,8550,3976,8558,3979,8566,3982,8574,3983,8582,3983,8589,3983,8597,3981,8604,3979,8612,3975,8621,3971,8629,3965,8646,3950,8665,3931,8688,3906,8740,3844,8542,3680xm8870,3284l8722,3463,8925,3620,8975,3555,8994,3529,9009,3505,9019,3486,9023,3477,9026,3468,9028,3460,9028,3452,9028,3445,9027,3436,9025,3429,9022,3422,9018,3415,9012,3408,9006,3400,8999,3392,8982,3375,8959,3357,8934,3336,8870,3284xm9030,3093l8886,3264,9077,3424,9128,3358,9148,3332,9163,3309,9176,3288,9180,3279,9183,3271,9185,3263,9187,3255,9187,3248,9186,3241,9184,3233,9182,3226,9178,3219,9173,3212,9166,3204,9159,3197,9142,3181,9121,3163,9095,3143,9030,3093xm9247,3219l9247,3219,9301,3150,9323,3122,9340,3097,9353,3076,9359,3066,9363,3057,9366,3048,9368,3039,9369,3030,9369,3022,9368,3014,9366,3006,9363,2998,9359,2990,9353,2981,9347,2973,9331,2953,9309,2933,9284,2909,9218,2851,9046,3073,9247,3219xm9428,2594l9428,2594,9456,2614,9480,2634,9522,2668,9540,2682,9556,2695,9571,2704,9578,2708,9585,2711,9593,2713,9600,2714,9607,2715,9614,2715,9621,2713,9628,2711,9636,2708,9643,2704,9651,2699,9661,2692,9678,2675,9698,2655,9720,2629,9772,2565,9791,2539,9807,2517,9818,2498,9822,2489,9825,2480,9827,2472,9828,2464,9828,2457,9827,2450,9824,2443,9821,2436,9817,2429,9812,2422,9797,2406,9780,2390,9759,2371,9733,2351,9669,2298,9428,2594xm9240,2837l9425,2990,9614,2760,9540,2706,9510,2686,9484,2670,9473,2664,9462,2659,9452,2655,9441,2652,9432,2651,9423,2650,9415,2651,9407,2652,9399,2655,9391,2659,9383,2664,9374,2670,9366,2678,9357,2686,9340,2707,9320,2732,9296,2763,9240,2837xm9684,2279l9684,2279,9693,2292,9702,2304,9711,2314,9720,2323,9730,2330,9739,2336,9748,2341,9756,2344,9765,2348,9774,2349,9782,2349,9791,2349,9800,2347,9808,2343,9816,2340,9824,2336,9831,2331,9839,2325,9853,2312,9866,2297,9878,2280,9889,2261,9898,2243,9906,2224,9912,2204,9916,2186,9918,2168,9919,2152,9918,2145,9917,2138,9915,2131,9913,2126,9910,2121,9907,2117,9902,2114,9898,2111,9892,2110,9886,2109,9880,2110,9872,2111,9863,2114,9854,2118,9845,2123,9834,2129,9823,2137,9811,2147,9799,2158,9784,2170,9754,2199,9721,2235,9684,2279xm9891,2376l9891,2376,9888,2374,9885,2373,9876,2372,9865,2373,9855,2375,9835,2380,9822,2385,9876,2438,9883,2431,9889,2424,9893,2417,9896,2409,9897,2401,9897,2393,9895,2385,9891,2376xm7158,5868l7158,5868,7238,5930,7270,5954,7298,5973,7311,5980,7322,5988,7334,5993,7344,5997,7354,5999,7363,6001,7374,6001,7383,6000,7391,5998,7400,5994,7409,5989,7418,5983,7427,5975,7437,5967,7458,5946,7480,5920,7506,5889,7569,5811,7489,5748,7457,5725,7428,5705,7416,5698,7404,5691,7393,5686,7382,5682,7372,5680,7362,5678,7353,5678,7344,5679,7335,5681,7326,5685,7317,5689,7308,5695,7299,5703,7289,5711,7269,5733,7246,5758,7220,5790,7158,5868xm7352,6063l7148,5892,7131,5913,7111,5934,7068,5977,7047,5999,7026,6021,7005,6042,6987,6065,6972,6086,6966,6097,6960,6108,6955,6119,6951,6130,6949,6141,6947,6151,6947,6162,6948,6172,6951,6182,6955,6193,6961,6204,6968,6214,6977,6223,6988,6233,7005,6247,7022,6259,7038,6271,7053,6279,7067,6286,7080,6292,7093,6296,7105,6299,7117,6300,7128,6300,7138,6298,7148,6296,7159,6292,7168,6287,7177,6281,7186,6274,7195,6266,7204,6256,7222,6236,7241,6212,7260,6185,7302,6127,7326,6095,7352,6063xm7101,6360l6903,6195,6644,6529,6709,6580,6708,6579,6710,6578,6718,6576,6731,6575,6746,6575,6753,6575,6759,6576,6765,6578,6769,6581,6771,6585,6772,6589,6770,6595,6765,6602,6796,6593,6830,6584,6861,6575,6876,6569,6891,6564,6903,6557,6914,6551,6923,6543,6931,6534,6933,6530,6936,6525,6937,6520,6938,6515,6938,6510,6938,6505,6936,6499,6934,6493,6943,6483,6953,6474,6963,6466,6973,6459,6994,6448,7015,6437,7027,6431,7038,6425,7049,6418,7060,6410,7070,6399,7081,6388,7091,6375,7101,6360xm6634,6636l6634,6636,6649,6633,6664,6629,6681,6626,6696,6623,6688,6607,6679,6593,6670,6583,6660,6575,6652,6569,6644,6566,6636,6565,6628,6566,6620,6569,6612,6574,6605,6582,6597,6592,6590,6603,6583,6618,6577,6633,6570,6650,6586,6647,6603,6644,6618,6639,6634,6636xm7940,5374l8084,5202,8047,5174,8015,5146,7961,5102,7939,5083,7918,5069,7908,5063,7899,5059,7890,5055,7881,5052,7873,5050,7864,5050,7855,5051,7845,5052,7836,5055,7827,5060,7817,5065,7807,5072,7797,5080,7786,5090,7761,5114,7734,5143,7703,5179,7821,5277,7940,5374xm7776,5571l7925,5394,7886,5362,7852,5335,7822,5311,7796,5290,7773,5274,7762,5267,7752,5261,7743,5256,7733,5252,7724,5250,7716,5248,7706,5248,7697,5249,7689,5250,7680,5254,7671,5258,7662,5263,7652,5270,7641,5278,7620,5299,7595,5326,7567,5357,7535,5395,7776,5571xm7585,5791l7749,5593,7520,5415,7463,5489,7441,5519,7424,5544,7417,5556,7411,5567,7407,5578,7403,5587,7401,5596,7400,5605,7400,5614,7401,5622,7404,5630,7407,5638,7412,5647,7418,5655,7425,5663,7434,5671,7454,5690,7479,5710,7510,5734,7585,5791xm8253,4998l8395,4814,8358,4787,8325,4761,8271,4717,8247,4700,8226,4687,8217,4680,8207,4676,8197,4672,8188,4670,8179,4668,8171,4668,8162,4669,8153,4671,8144,4674,8134,4678,8124,4685,8113,4691,8103,4700,8092,4709,8068,4733,8040,4763,8010,4798,8253,4998xm8099,5183l8238,5018,7995,4817,7965,4856,7941,4890,7922,4919,7914,4932,7908,4944,7903,4957,7899,4967,7897,4977,7896,4987,7896,4996,7897,5004,7899,5013,7902,5021,7907,5030,7912,5038,7919,5045,7927,5053,7946,5069,7968,5087,8026,5129,8061,5154,8099,5183xm8717,4414l8850,4244,8813,4215,8781,4188,8727,4143,8705,4124,8683,4110,8674,4105,8665,4100,8656,4096,8647,4093,8638,4092,8629,4091,8621,4092,8611,4094,8602,4097,8593,4101,8583,4106,8573,4113,8562,4121,8551,4131,8526,4155,8500,4184,8468,4221,8717,4414xm8570,4603l8702,4434,8453,4240,8425,4279,8401,4312,8391,4327,8383,4341,8376,4354,8370,4366,8366,4378,8363,4388,8361,4398,8360,4409,8361,4418,8363,4426,8365,4435,8369,4443,8374,4450,8380,4458,8387,4466,8396,4474,8416,4491,8439,4509,8498,4551,8532,4575,8570,4603xm8411,4795l8550,4631,8305,4430,8277,4468,8252,4502,8233,4531,8226,4545,8220,4557,8215,4569,8211,4579,8209,4589,8208,4599,8208,4608,8209,4617,8211,4626,8214,4634,8219,4641,8224,4649,8231,4657,8239,4665,8257,4681,8281,4700,8338,4741,8372,4767,8411,4795xm9166,3849l9166,3849,9129,3818,9096,3790,9042,3743,9019,3725,8999,3709,8989,3704,8980,3699,8971,3696,8962,3693,8953,3692,8944,3692,8936,3693,8927,3696,8918,3699,8908,3704,8899,3710,8888,3718,8877,3728,8866,3738,8841,3763,8812,3795,8780,3833,8817,3863,8851,3890,8905,3936,8928,3953,8948,3967,8958,3972,8968,3977,8977,3980,8986,3983,8995,3984,9004,3984,9012,3983,9021,3981,9030,3978,9041,3973,9050,3967,9060,3960,9071,3952,9082,3942,9107,3917,9135,3886,9166,3849xm8866,4236l8866,4236,8895,4196,8919,4162,8938,4133,8952,4107,8958,4095,8963,4085,8967,4075,8969,4065,8971,4055,8971,4047,8970,4039,8968,4031,8963,4023,8959,4016,8954,4008,8947,4000,8939,3992,8930,3984,8909,3967,8883,3948,8853,3925,8817,3901,8778,3873,8776,3871,8772,3871,8768,3871,8764,3873,8753,3878,8742,3885,8729,3895,8716,3906,8703,3919,8690,3935,8675,3949,8663,3964,8652,3979,8642,3993,8634,4007,8628,4019,8624,4029,8623,4033,8623,4036,8624,4041,8626,4046,8629,4051,8633,4057,8643,4070,8657,4083,8673,4097,8691,4111,8730,4141,8772,4170,8811,4196,8844,4220,8866,4236xm9247,3261l9096,3439,9333,3622,9361,3585,9385,3552,9404,3524,9412,3511,9418,3499,9423,3488,9427,3477,9430,3468,9432,3459,9433,3450,9433,3440,9431,3432,9428,3424,9425,3416,9420,3409,9414,3401,9408,3393,9391,3377,9369,3358,9316,3316,9283,3290,9247,3261xm9176,3825l9318,3642,9082,3459,9053,3497,9028,3531,9010,3559,9002,3572,8996,3585,8991,3596,8987,3606,8985,3616,8983,3626,8983,3635,8983,3643,8985,3653,8988,3661,8992,3669,8997,3676,9003,3684,9010,3692,9028,3709,9050,3727,9106,3769,9138,3796,9176,3825xm9262,3241l9478,3420,9646,3205,9572,3146,9543,3124,9516,3105,9494,3090,9483,3085,9474,3080,9464,3077,9455,3075,9446,3074,9437,3074,9429,3075,9421,3078,9412,3081,9404,3086,9395,3092,9386,3099,9366,3118,9345,3141,9321,3168,9262,3241xm9452,3010l9662,3185,9678,3163,9695,3144,9731,3105,9748,3085,9764,3067,9778,3049,9791,3030,9802,3012,9806,3003,9810,2994,9812,2986,9813,2977,9814,2968,9814,2958,9812,2950,9809,2941,9806,2932,9800,2923,9793,2914,9785,2906,9776,2897,9765,2887,9733,2863,9704,2844,9691,2836,9679,2830,9668,2824,9657,2820,9647,2817,9638,2816,9629,2815,9621,2815,9613,2817,9605,2819,9598,2823,9591,2828,9583,2834,9576,2840,9562,2855,9548,2874,9533,2896,9497,2948,9476,2979,9452,3010xm9895,2452l9895,2452,9900,2453,9904,2455,9907,2457,9910,2459,9914,2464,9917,2469,9921,2473,9923,2474,9926,2475,9929,2475,9933,2474,9939,2473,9945,2470,9941,2453,9938,2448,9935,2444,9933,2441,9930,2440,9928,2440,9925,2441,9919,2444,9912,2448,9904,2452,9900,2452,9895,2452xm9655,2761l9858,2918,9885,2869,9910,2823,9921,2803,9933,2784,9945,2767,9956,2752,9947,2693,9939,2643,9929,2601,9925,2584,9920,2569,9915,2556,9910,2544,9904,2535,9899,2528,9893,2523,9886,2521,9879,2519,9872,2520,9863,2523,9855,2527,9846,2533,9836,2541,9826,2552,9815,2563,9790,2590,9762,2624,9731,2663,9655,2761xm7137,6461l7137,6461,7146,6457,7157,6454,7167,6451,7177,6450,7173,6439,7168,6428,7163,6417,7156,6408,7148,6398,7139,6389,7130,6382,7120,6375,7109,6387,7099,6401,7088,6414,7077,6428,7068,6442,7060,6456,7052,6471,7045,6485,7055,6481,7065,6477,7091,6470,7115,6464,7137,6461xm7348,6353l7348,6353,7363,6350,7380,6346,7396,6340,7413,6334,7429,6326,7446,6318,7461,6309,7475,6299,7489,6289,7501,6279,7514,6268,7523,6256,7531,6244,7537,6233,7541,6221,7543,6210,7502,6179,7483,6167,7466,6156,7450,6147,7435,6139,7420,6133,7407,6128,7395,6123,7383,6121,7372,6121,7360,6121,7350,6123,7340,6127,7331,6132,7322,6137,7313,6144,7304,6152,7295,6160,7285,6170,7266,6193,7246,6220,7200,6284,7173,6320,7142,6360,7157,6369,7171,6377,7183,6382,7195,6386,7207,6388,7218,6389,7231,6389,7242,6388,7253,6385,7264,6382,7289,6374,7317,6363,7348,6353xm7827,6074l7827,6074,7834,6063,7839,6051,7841,6042,7840,6032,7837,6023,7833,6015,7826,6007,7818,5999,7808,5990,7798,5981,7772,5964,7745,5946,7717,5926,7686,5903,7672,5893,7659,5886,7647,5879,7634,5874,7623,5870,7613,5867,7603,5865,7594,5864,7585,5865,7576,5866,7567,5869,7559,5872,7552,5876,7544,5881,7537,5887,7529,5894,7514,5910,7498,5929,7482,5950,7446,6000,7423,6027,7399,6055,7439,6089,7473,6116,7501,6138,7527,6155,7539,6162,7550,6167,7560,6172,7569,6175,7580,6178,7589,6179,7598,6180,7607,6179,7616,6178,7625,6176,7634,6173,7645,6169,7666,6159,7690,6147,7748,6113,7785,6094,7827,6074xm8011,5944l8011,5944,8035,5931,8045,5925,8053,5918,8061,5912,8067,5906,8072,5900,8076,5895,8078,5889,8080,5883,8080,5877,8080,5872,8079,5866,8077,5860,8074,5854,8071,5848,8062,5836,8050,5825,8038,5814,8023,5802,7992,5777,7959,5753,7892,5698,7865,5678,7841,5663,7831,5656,7821,5651,7812,5647,7803,5643,7794,5641,7787,5641,7778,5641,7770,5642,7763,5646,7756,5649,7748,5654,7741,5659,7733,5666,7725,5674,7707,5692,7688,5716,7666,5743,7611,5811,7646,5837,7677,5862,7732,5905,7755,5924,7776,5940,7798,5954,7817,5965,7827,5969,7837,5973,7847,5976,7857,5978,7868,5980,7878,5980,7889,5981,7900,5980,7911,5978,7924,5976,7937,5973,7950,5969,7979,5958,8011,5944xm8221,5783l8221,5783,8302,5719,8290,5703,8277,5688,8262,5673,8248,5659,8218,5629,8185,5602,8152,5574,8117,5548,8050,5495,8025,5475,8003,5460,7982,5448,7974,5444,7966,5440,7958,5437,7950,5435,7944,5435,7937,5435,7931,5436,7925,5439,7918,5441,7912,5444,7906,5449,7901,5453,7889,5465,7877,5479,7865,5496,7834,5538,7816,5561,7795,5587,7823,5610,7850,5633,7903,5680,7929,5703,7953,5725,7977,5744,8003,5762,8015,5770,8027,5777,8039,5784,8052,5790,8065,5795,8078,5799,8091,5803,8104,5805,8118,5806,8132,5806,8146,5806,8160,5803,8175,5800,8190,5796,8206,5790,8221,5783xm8482,5554l8482,5554,8469,5538,8455,5522,8441,5505,8426,5490,8392,5460,8358,5430,8322,5402,8286,5374,8215,5318,8188,5297,8166,5281,8147,5268,8130,5258,8121,5255,8114,5252,8107,5251,8101,5250,8094,5250,8088,5251,8083,5252,8077,5254,8072,5258,8066,5261,8054,5271,8042,5284,8030,5301,8000,5340,7980,5363,7959,5390,7988,5413,8019,5441,8083,5499,8116,5530,8150,5558,8167,5572,8184,5585,8202,5597,8219,5608,8236,5618,8253,5627,8271,5635,8287,5641,8304,5646,8321,5649,8339,5650,8355,5649,8372,5646,8388,5640,8404,5632,8421,5622,8436,5610,8452,5594,8467,5576,8482,5554xm9879,2933l9912,2971,9914,2966,9917,2961,9920,2958,9923,2957,9927,2956,9931,2956,9935,2958,9941,2960,9940,2958,9939,2954,9936,2942,9936,2926,9936,2908,9939,2873,9940,2855,9879,2933xm9858,2959l9858,2959,9807,3027,9784,3057,9765,3083,9749,3108,9736,3130,9731,3140,9726,3151,9723,3160,9721,3171,9720,3181,9721,3190,9722,3199,9725,3208,9730,3218,9735,3227,9742,3236,9750,3247,9759,3257,9770,3267,9782,3277,9796,3288,9830,3311,9870,3336,9880,3314,9889,3289,9897,3265,9904,3239,9911,3212,9916,3186,9920,3159,9922,3133,9922,3108,9920,3082,9919,3070,9917,3058,9914,3047,9910,3035,9906,3024,9902,3013,9896,3003,9890,2993,9884,2984,9876,2975,9867,2967,9858,2959xm8634,5399l8634,5399,8639,5392,8642,5385,8644,5378,8644,5370,8643,5362,8641,5354,8638,5346,8634,5338,8629,5330,8623,5322,8608,5306,8591,5289,8572,5272,8552,5257,8530,5241,8488,5211,8449,5185,8433,5174,8420,5164,8362,5117,8339,5099,8318,5083,8301,5072,8293,5068,8285,5065,8278,5063,8271,5061,8264,5061,8257,5061,8251,5062,8245,5065,8238,5068,8232,5072,8218,5083,8203,5099,8185,5117,8166,5140,8118,5198,8487,5494,8498,5495,8509,5496,8519,5495,8530,5493,8540,5491,8550,5487,8560,5482,8569,5477,8578,5470,8587,5463,8596,5455,8604,5445,8612,5434,8620,5423,8627,5412,8634,5399xm9849,3404l9849,3404,9841,3392,9833,3380,9825,3367,9815,3355,9793,3332,9771,3310,9746,3287,9720,3265,9666,3219,9634,3264,9607,3302,9584,3336,9567,3364,9561,3378,9555,3390,9551,3402,9548,3412,9547,3422,9546,3432,9547,3441,9549,3451,9553,3460,9557,3469,9563,3478,9570,3487,9578,3496,9588,3505,9611,3526,9639,3547,9673,3572,9710,3601,9754,3634,9756,3630,9759,3627,9762,3626,9766,3626,9770,3626,9774,3628,9778,3632,9783,3636,9817,3520,9849,3404xm8818,5216l8818,5216,8821,5211,8825,5205,8827,5199,8827,5193,8827,5187,8826,5181,8823,5175,8820,5169,8813,5155,8802,5142,8790,5130,8776,5117,8761,5104,8744,5091,8712,5067,8680,5045,8653,5026,8617,4996,8584,4969,8530,4924,8508,4907,8488,4893,8479,4887,8469,4882,8460,4879,8452,4876,8444,4875,8435,4875,8427,4876,8418,4878,8410,4881,8400,4886,8390,4892,8380,4899,8370,4908,8360,4917,8335,4941,8308,4971,8278,5007,8330,5050,8383,5096,8438,5141,8493,5187,8520,5209,8548,5230,8576,5252,8603,5271,8632,5289,8659,5307,8688,5322,8715,5336,8818,5216xm9740,3760l9740,3760,9736,3734,9730,3709,9721,3688,9711,3668,9700,3648,9688,3630,9674,3613,9657,3597,9640,3580,9622,3565,9582,3533,9538,3498,9490,3460,9440,3525,9421,3550,9406,3572,9395,3592,9390,3601,9387,3609,9385,3617,9384,3624,9383,3631,9384,3638,9386,3645,9388,3653,9392,3660,9397,3667,9403,3674,9409,3681,9426,3697,9447,3715,9473,3736,9536,3785,9584,3825,9604,3840,9619,3851,9632,3860,9642,3865,9647,3866,9651,3867,9655,3867,9660,3866,9664,3864,9667,3862,9674,3854,9681,3845,9689,3833,9709,3802,9723,3781,9740,3760xm9644,3937l9644,3937,9632,3916,9618,3896,9603,3877,9585,3858,9567,3839,9548,3821,9528,3804,9507,3786,9464,3753,9420,3721,9377,3688,9337,3657,9195,3840,9221,3863,9252,3889,9322,3949,9358,3980,9396,4011,9415,4025,9433,4038,9453,4050,9471,4062,9488,4072,9505,4080,9523,4087,9539,4092,9554,4094,9568,4095,9575,4094,9581,4093,9588,4091,9595,4088,9600,4085,9606,4081,9611,4076,9616,4071,9620,4065,9624,4057,9628,4049,9631,4040,9634,4031,9637,4020,9641,3997,9643,3968,9644,3937xm9191,4751l9191,4751,9193,4742,9196,4733,9200,4724,9205,4715,9217,4696,9230,4677,9246,4660,9260,4643,9286,4615,9274,4595,9262,4575,9249,4556,9235,4536,9220,4517,9205,4498,9189,4480,9173,4462,9156,4445,9138,4429,9121,4413,9102,4398,9084,4384,9065,4372,9046,4360,9027,4350,9008,4342,8988,4333,8969,4327,8949,4323,8930,4321,8911,4320,8892,4321,8873,4324,8855,4329,8837,4336,8818,4346,8801,4358,8784,4372,8768,4388,8752,4408,8737,4430,8764,4450,8791,4471,8845,4516,8901,4561,8956,4606,8985,4628,9013,4649,9042,4669,9071,4689,9100,4706,9130,4723,9160,4737,9191,4751xm9137,4793l9137,4793,9119,4768,9098,4744,9077,4720,9053,4697,9027,4674,9001,4652,8974,4631,8945,4609,8887,4568,8830,4527,8774,4488,8747,4467,8722,4448,8584,4626,8611,4648,8643,4676,8717,4743,8758,4780,8800,4815,8821,4833,8843,4849,8865,4864,8886,4879,8908,4892,8929,4904,8949,4913,8970,4921,8989,4927,9007,4930,9016,4931,9025,4931,9035,4930,9043,4929,9051,4927,9059,4924,9067,4921,9074,4917,9081,4912,9088,4906,9094,4899,9100,4891,9107,4882,9112,4872,9117,4862,9122,4850,9126,4838,9130,4824,9134,4809,9137,4793xm8978,5026l8978,5026,8980,5021,8982,5017,8983,5013,8984,5008,8984,4999,8981,4988,8976,4977,8970,4966,8960,4953,8950,4940,8938,4927,8925,4913,8896,4885,8861,4856,8825,4827,8787,4798,8747,4770,8673,4718,8610,4675,8587,4658,8569,4645,8437,4815,8491,4859,8545,4904,8601,4950,8657,4996,8686,5017,8714,5039,8742,5060,8771,5079,8800,5098,8829,5115,8857,5130,8885,5143,8978,5026xm9545,4186l9545,4186,9531,4164,9515,4142,9497,4120,9477,4099,9456,4078,9433,4057,9410,4036,9386,4017,9335,3977,9283,3939,9233,3901,9186,3865,9049,4042,9098,4082,9149,4123,9200,4165,9252,4207,9278,4227,9304,4247,9331,4265,9357,4284,9384,4301,9411,4316,9437,4331,9465,4344,9467,4334,9470,4324,9478,4304,9489,4285,9500,4264,9525,4225,9536,4206,9545,4186xm9326,4551l9326,4551,9329,4535,9334,4522,9339,4510,9346,4499,9353,4489,9360,4479,9374,4460,9382,4450,9389,4441,9394,4431,9399,4421,9402,4410,9404,4397,9404,4384,9403,4369,9400,4360,9397,4350,9392,4341,9386,4330,9378,4320,9369,4309,9360,4299,9350,4289,9327,4267,9301,4246,9274,4224,9245,4204,9214,4182,9184,4162,9126,4123,9074,4090,9052,4075,9034,4061,8885,4251,8939,4290,8995,4328,9054,4367,9113,4404,9170,4442,9226,4480,9278,4515,9302,4533,9326,4551xe">
                  <v:path textboxrect="0,0,10244,12184" o:connectlocs="618733,21044836;17464574,1162501;10211819,2890337;10467908,2508451;8252818,6185032;12367086,1319753;11107192,3801996;12238103,2369926;13322282,664551;7402300,8573684;11075416,3949884;10791292,5020662;8409835,7386841;11649282,4142695;10765122,5988474;14423282,1222402;10312755,6450853;14845738,760023;12875522,3811359;10841754,5915464;6673293,12841806;15114905,1845779;14550388,2646989;14045682,2783635;11421227,6027781;15025183,2794865;11009998,7723804;13954095,4099640;9572523,9962700;11952103,7201514;16623405,1475124;14286815,3839435;10662309,9139017;13815763,5134847;15425211,3202959;10705299,9827910;12219406,8068251;14727968,4760457;15281272,4678084;12170808,8671023;14927976,5411899;17662717,2145291;13578371,7937208;14810219,6669872;16043932,5009432;11948361,10778876;13647531,8934976;15479415,6001572;17769272,3030742;12376423,11098993;12894220,10546758;15677558,6540709;12518497,11370429;13084879,10747052;16559852,6890771;18391735,4352363;12488585,12403756;15664467,8345302;17657110,5754477;13578371,11946993;15264451,9885942;18017877,6639928;16800985,8111305" o:connectangles="0,0,0,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  <v:textbox>
                    <w:txbxContent>
                      <w:p>
                        <w:pPr>
                          <w:jc w:val="center"/>
                        </w:pPr>
                      </w:p>
                    </w:txbxContent>
                  </v:textbox>
                </v:shape>
                <v:shape id="KSO_Shape" o:spid="_x0000_s1026" o:spt="100" style="position:absolute;left:22176;top:3498;height:784;width:584;v-text-anchor:middle;" fillcolor="#5B9BD5 [3204]" filled="t" stroked="f" coordsize="4721,6330" o:gfxdata="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Lfhw6/&#10;AAAA3AAAAA8AAAAAAAAAAQAgAAAAIgAAAGRycy9kb3ducmV2LnhtbFBLAQIUABQAAAAIAIdO4kAz&#10;LwWeOwAAADkAAAAQAAAAAAAAAAEAIAAAAA4BAABkcnMvc2hhcGV4bWwueG1sUEsFBgAAAAAGAAYA&#10;WwEAALgDAAAAAA==&#10;" path="m4402,2780l3634,2630,3604,2682,3573,2734,3539,2786,3504,2839,3430,2945,3353,3055,3313,3112,3274,3171,3233,3232,3195,3296,3155,3362,3117,3430,3079,3502,3062,3539,3043,3577,3027,3615,3012,3652,2998,3689,2985,3728,3018,3755,3048,3784,3079,3814,3109,3845,3137,3875,3166,3908,3194,3940,3220,3974,3245,4008,3271,4043,3294,4079,3317,4115,3339,4151,3360,4189,3379,4227,3399,4266,3417,4304,3433,4344,3450,4385,3464,4425,3479,4467,3491,4509,3503,4551,3513,4594,3523,4637,3530,4681,3537,4725,3542,4769,3547,4814,3550,4859,3552,4904,3553,4950,3552,4996,3550,5043,3547,5089,3541,5135,3536,5180,3528,5225,3519,5270,3509,5314,3907,5389,3952,5335,3996,5282,4039,5230,4080,5178,4120,5126,4157,5076,4194,5025,4229,4975,4262,4926,4294,4878,4323,4829,4352,4781,4380,4733,4405,4686,4429,4640,4451,4594,4472,4548,4492,4501,4509,4456,4526,4410,4540,4365,4553,4320,4566,4276,4575,4231,4584,4186,4592,4142,4597,4096,4602,4052,4604,4007,4605,3963,4605,3918,4603,3874,4601,3832,4597,3791,4589,3710,4579,3633,4567,3557,4553,3484,4539,3413,4524,3344,4507,3276,4476,3146,4447,3021,4432,2959,4420,2898,4410,2839,4402,2780xm4349,964l4349,964,4326,961,4303,958,4279,957,4256,957,4234,958,4211,960,4189,962,4167,967,4146,972,4124,979,4103,985,4084,994,4063,1003,4044,1013,4024,1024,4007,1036,3988,1049,3971,1062,3955,1077,3938,1092,3924,1109,3909,1125,3896,1143,3882,1160,3871,1179,3860,1199,3849,1219,3840,1239,3833,1261,3825,1283,3820,1305,3814,1329,3807,1366,3802,1402,3796,1439,3793,1475,3790,1512,3787,1549,3783,1624,3780,1704,3779,1787,3777,1975,4509,2117,4575,1941,4605,1862,4633,1787,4657,1716,4668,1679,4678,1644,4688,1609,4696,1573,4705,1536,4713,1499,4716,1476,4720,1453,4721,1430,4721,1407,4720,1385,4717,1362,4715,1340,4711,1318,4705,1297,4699,1275,4692,1254,4683,1234,4674,1214,4665,1194,4654,1176,4641,1157,4628,1139,4615,1122,4601,1105,4585,1090,4570,1074,4552,1060,4535,1046,4517,1034,4498,1022,4479,1011,4459,1001,4438,991,4417,983,4395,975,4372,970,4349,964xm897,1554l897,1554,891,1531,883,1509,874,1488,864,1467,853,1447,842,1428,830,1410,816,1391,803,1375,787,1358,772,1343,755,1327,738,1314,720,1301,703,1289,684,1277,664,1267,644,1257,625,1248,604,1241,583,1234,562,1228,540,1224,518,1221,496,1219,474,1216,451,1216,428,1217,406,1220,382,1223,359,1227,336,1233,314,1239,292,1247,271,1256,250,1266,231,1277,211,1288,192,1301,175,1314,157,1329,140,1343,125,1359,111,1375,96,1392,83,1410,71,1428,60,1446,49,1466,40,1486,31,1506,24,1527,17,1547,12,1569,7,1590,4,1612,1,1634,0,1657,0,1679,1,1703,2,1725,5,1748,9,1771,15,1794,26,1830,37,1865,48,1901,61,1935,73,1970,88,2004,117,2074,149,2146,186,2222,266,2391,985,2199,969,2011,961,1927,952,1848,942,1772,937,1736,930,1699,924,1663,916,1627,907,1590,897,1554xm1606,3385l1606,3385,1548,3310,1490,3238,1378,3102,1324,3036,1273,2971,1248,2938,1224,2906,1202,2873,1180,2840,424,3043,421,3102,414,3164,408,3224,399,3287,379,3414,357,3547,347,3617,337,3687,329,3759,321,3834,314,3909,310,3989,308,4069,308,4111,309,4153,311,4208,315,4263,322,4316,331,4370,343,4424,356,4478,371,4532,390,4586,403,4530,420,4475,437,4421,457,4367,479,4315,502,4264,528,4213,554,4164,583,4115,612,4068,644,4023,677,3978,713,3934,749,3891,786,3850,825,3810,865,3772,907,3735,950,3699,994,3664,1039,3632,1086,3601,1134,3572,1182,3543,1232,3518,1282,3492,1334,3470,1387,3450,1441,3431,1495,3413,1550,3398,1606,3385xm4434,2331l3769,2201,3766,2231,3762,2258,3758,2287,3754,2314,3747,2342,3741,2368,3734,2395,3726,2421,4393,2550,4395,2523,4398,2496,4402,2468,4407,2441,4413,2413,4418,2386,4426,2358,4434,2331xm414,2814l1071,2638,1061,2612,1053,2587,1044,2561,1036,2534,1028,2507,1022,2479,1016,2452,1011,2423,357,2598,367,2626,377,2652,385,2679,392,2706,399,2733,406,2760,410,2787,414,2814xm2068,3353l2068,3353,2064,3318,2059,3282,2056,3247,2054,3213,2053,3179,2052,3145,2053,3111,2053,3078,2055,3044,2057,3011,2061,2978,2065,2945,2070,2912,2076,2879,2083,2846,2090,2814,2101,2773,2112,2732,2135,2655,2159,2580,2185,2508,2211,2439,2239,2370,2266,2305,2295,2242,2350,2118,2402,2001,2427,1942,2450,1885,2471,1828,2489,1771,3272,1771,3284,1805,3296,1839,3322,1907,3351,1977,3383,2047,3448,2190,3482,2265,3516,2342,3503,2384,3494,2406,3485,2428,3475,2451,3464,2475,3452,2498,3438,2523,3411,2568,3386,2609,3362,2649,3337,2687,3286,2762,3231,2840,3183,2908,3134,2979,3084,3052,3034,3129,3009,3170,2985,3211,2959,3254,2935,3297,2911,3342,2887,3387,2863,3434,2840,3484,2817,3536,2795,3590,2756,3566,2714,3543,2672,3521,2629,3499,2585,3480,2541,3462,2497,3444,2451,3429,2405,3414,2358,3401,2311,3389,2264,3379,2215,3370,2167,3363,2118,3357,2068,3353xm3251,1101l3251,1101,3283,915,3297,832,3309,753,3319,678,3323,641,3327,605,3329,567,3331,531,3332,494,3332,455,3332,432,3330,409,3327,386,3323,364,3318,342,3311,320,3305,299,3296,278,3287,257,3276,238,3265,218,3253,200,3241,182,3227,165,3212,148,3197,133,3181,117,3165,103,3147,90,3130,78,3111,66,3091,55,3071,45,3052,35,3031,27,3010,20,2988,14,2966,9,2943,5,2921,2,2898,1,2873,0,2850,1,2827,3,2804,5,2781,9,2759,15,2738,22,2716,28,2695,37,2675,46,2656,56,2637,67,2618,79,2601,92,2583,105,2566,119,2551,135,2536,151,2521,168,2508,185,2495,203,2484,222,2473,240,2462,260,2453,281,2445,302,2438,323,2432,345,2427,367,2423,389,2420,412,2419,435,2418,458,2419,497,2420,534,2422,571,2426,607,2429,644,2433,681,2443,755,2456,833,2471,916,2505,1101,3251,1101xm3220,1547l3220,1547,3217,1521,3214,1494,3212,1466,3212,1439,3212,1410,3213,1381,3214,1353,3218,1324,2540,1324,2542,1353,2544,1381,2546,1410,2547,1439,2546,1466,2544,1494,2542,1521,2540,1547,3220,1547xm1949,3569l1949,3569,1917,3571,1884,3572,1852,3574,1820,3576,1789,3579,1757,3584,1725,3588,1694,3595,1663,3600,1632,3608,1602,3616,1572,3623,1541,3633,1511,3642,1483,3653,1453,3664,1462,3677,1469,3691,1476,3706,1483,3720,1487,3736,1490,3752,1493,3769,1493,3785,1491,3807,1488,3829,1483,3849,1476,3869,1467,3887,1456,3905,1444,3922,1430,3937,1414,3951,1398,3963,1380,3974,1362,3983,1342,3990,1322,3995,1300,3999,1279,4000,1263,4000,1247,3997,1232,3994,1216,3991,1202,3985,1189,3980,1176,3973,1163,3966,1150,3957,1138,3947,1127,3937,1117,3926,1108,3915,1100,3902,1092,3890,1084,3876,1050,3905,1017,3935,985,3964,955,3996,924,4029,895,4063,867,4098,840,4133,852,4140,864,4148,875,4157,886,4166,896,4177,906,4187,915,4199,923,4210,930,4223,936,4235,941,4249,946,4263,950,4277,952,4291,955,4307,955,4322,953,4344,950,4365,945,4386,938,4406,929,4424,918,4442,906,4458,892,4474,876,4487,860,4500,842,4510,824,4520,804,4527,784,4532,762,4535,740,4537,727,4535,715,4534,702,4533,689,4530,677,4527,665,4522,653,4518,642,4512,626,4564,611,4617,599,4671,588,4726,581,4781,575,4836,571,4893,570,4950,571,4985,572,5021,574,5056,577,5091,581,5125,586,5159,592,5193,598,5227,605,5260,614,5295,622,5328,632,5359,642,5391,654,5423,665,5455,678,5486,692,5517,706,5548,721,5577,737,5607,753,5636,770,5664,787,5693,806,5720,825,5748,845,5775,864,5801,885,5827,906,5852,928,5876,951,5901,974,5925,999,5948,1023,5971,1047,5993,1072,6014,1099,6035,1125,6055,1152,6075,1179,6093,1207,6112,1235,6130,1264,6146,1292,6163,1322,6178,1352,6193,1383,6208,1413,6221,1444,6234,1476,6246,1508,6257,1540,6267,1573,6277,1605,6286,1639,6295,1672,6301,1706,6308,1740,6313,1774,6319,1808,6322,1844,6325,1879,6328,1914,6329,1949,6330,1986,6329,2021,6328,2056,6325,2090,6322,2125,6319,2159,6313,2193,6308,2228,6301,2261,6295,2294,6286,2327,6277,2360,6267,2391,6257,2423,6246,2455,6234,2486,6221,2517,6208,2548,6193,2577,6178,2607,6163,2636,6146,2664,6130,2693,6112,2720,6093,2748,6075,2774,6055,2801,6035,2827,6014,2852,5993,2877,5971,2901,5948,2925,5925,2948,5901,2970,5876,2992,5852,3014,5827,3035,5801,3055,5775,3075,5748,3093,5720,3112,5693,3130,5664,3146,5636,3163,5607,3178,5577,3194,5548,3208,5517,3221,5486,3233,5455,3245,5423,3257,5391,3267,5359,3277,5328,3286,5295,3294,5260,3301,5227,3308,5193,3313,5159,3318,5125,3322,5091,3326,5056,3328,5021,3329,4985,3330,4950,3329,4914,3328,4879,3326,4843,3322,4808,3318,4774,3313,4740,3308,4706,3301,4672,3294,4639,3286,4605,3277,4573,3267,4540,3257,4508,3245,4476,3233,4444,3221,4413,3208,4382,3194,4352,3178,4322,3163,4292,3146,4264,3130,4235,3112,4206,3093,4179,3075,4151,3055,4125,3035,4099,3014,4072,2992,4047,2970,4023,2948,3999,2925,3974,2901,3951,2877,3929,2852,3907,2827,3885,2801,3864,2774,3845,2748,3825,2720,3806,2693,3787,2664,3770,2636,3753,2607,3737,2577,3721,2548,3706,2517,3692,2486,3678,2455,3665,2423,3654,2391,3642,2360,3632,2327,3622,2294,3614,2261,3605,2228,3598,2193,3592,2159,3586,2125,3581,2090,3577,2056,3574,2021,3572,1986,3571,1949,3569xm1379,4655l1379,4655,1355,4654,1332,4651,1310,4644,1288,4637,1268,4627,1248,4616,1231,4601,1214,4587,1199,4571,1186,4552,1174,4533,1164,4512,1156,4491,1150,4468,1147,4445,1146,4422,1147,4398,1150,4375,1156,4353,1164,4331,1174,4311,1186,4291,1199,4274,1214,4257,1231,4242,1248,4228,1268,4216,1288,4206,1310,4199,1332,4193,1355,4189,1379,4188,1403,4189,1427,4193,1449,4199,1471,4206,1490,4216,1510,4228,1528,4242,1544,4257,1560,4274,1573,4291,1585,4311,1595,4331,1603,4353,1608,4375,1611,4398,1613,4422,1611,4445,1608,4468,1603,4491,1595,4512,1585,4533,1573,4552,1560,4571,1544,4587,1528,4601,1510,4616,1490,4627,1471,4637,1449,4644,1427,4651,1403,4654,1379,4655xe">
                  <v:path o:connectlocs="265649322,265975857;265649322,265975857;265649322,265975857;265649322,265975857;265649322,265975857;265649322,265975857;265649322,265975857;265649322,265975857;265649322,265975857;265649322,265975857;265649322,265975857;265649322,265975857;265649322,265975857;265649322,265975857;265649322,265975857;265649322,265975857;16813624,265975857;265649322,265975857;265649322,265975857;265649322,265975857;265649322,265975857;265649322,265975857;265649322,265975857;265649322,265975857;265649322,265975857;265649322,265975857;265649322,265975857;265649322,265975857;265649322,265975857;265649322,265975857;265649322,265975857;265649322,265975857;265649322,265975857;265649322,91153142;265649322,124906540;265649322,265975857;265649322,265975857;265649322,265975857;265649322,265975857;265649322,265975857;265649322,265975857;265649322,265975857;265649322,265975857;265649322,265975857;265649322,265975857;265649322,265975857;265649322,265975857;265649322,265975857;265649322,265975857;265649322,265975857;265649322,265975857;265649322,265975857;265649322,265975857;265649322,265975857;265649322,265975857;265649322,265975857;265649322,265975857;265649322,265975857;265649322,265975857;265649322,265975857;265649322,265975857;265649322,265975857" o:connectangles="0,0,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KSO_Shape" o:spid="_x0000_s1026" o:spt="100" style="position:absolute;left:20646;top:2255;height:477;width:1045;v-text-anchor:middle;" fillcolor="#5B9BD5 [3204]" filled="t" stroked="f" coordsize="2465388,1123951" o:gfxdata="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J1Zm2/&#10;AAAA3AAAAA8AAAAAAAAAAQAgAAAAIgAAAGRycy9kb3ducmV2LnhtbFBLAQIUABQAAAAIAIdO4kAz&#10;LwWeOwAAADkAAAAQAAAAAAAAAAEAIAAAAA4BAABkcnMvc2hhcGV4bWwueG1sUEsFBgAAAAAGAAYA&#10;WwEAALgDAAAAAA==&#10;" path="m2374901,909638l2374901,1047939,2152626,1054009,1954696,1059288,1769202,1064303,1731098,1065358,1691671,1066414,1609376,1069845,1523112,1073540,1433673,1077499,1341323,1081722,1246856,1085417,1198432,1087265,1150008,1088584,1101055,1090168,1051837,1091224,1051837,1123951,1009763,1123951,1009763,1092279,967160,1092807,924293,1093071,881690,1093335,839088,1093071,839088,1123951,797014,1123951,797014,1092807,748326,1092015,699901,1090432,651477,1088584,603582,1086737,555952,1083834,508586,1080402,461750,1076707,415443,1072484,415443,1123951,373369,1123951,373369,1067470,345320,1064303,317536,1060344,289751,1056385,262496,1051898,235506,1047675,208780,1042660,182319,1037381,156122,1032103,156122,1074860,114048,1074860,114048,1022337,85206,1015211,56892,1007293,29108,999111,1588,990665,1588,918084,13760,922307,27785,926266,43661,930753,60597,934976,78855,939199,98966,943422,119341,947908,141039,951867,163266,956090,186023,959785,209045,963744,232330,967439,256146,970607,279432,973774,302717,976677,325739,979316,357228,982220,388717,985123,419941,987762,451695,989874,482919,991985,514408,993569,545632,994888,577121,995944,608610,996736,639834,997264,671059,997792,702283,997792,733507,997792,764732,997528,795956,996736,827180,995944,889100,994361,951019,991985,1012938,988818,1074329,985387,1135983,981692,1197109,977733,1318566,969551,1507500,956882,1669972,947117,1821595,938143,1959988,930753,2083562,923891,2188613,918612,2274083,914389,2374901,909638xm2461688,401638l2463010,419347,2464595,438378,2465124,457672,2465388,478025,2465388,490976,2465124,503927,2464595,517407,2464067,531151,2463010,545160,2461688,559168,2460103,573441,2458517,587450,2456403,601458,2454025,615467,2451382,629211,2448739,642956,2445833,656700,2442661,670180,2436319,696082,2429184,721456,2422049,745509,2414650,768240,2407515,789649,2400380,809208,2393773,826917,2387431,842776,2381881,855991,2373953,876079,2285426,880044,2116034,888502,2005837,894317,1880841,901189,1743425,908854,1595438,917576,1601780,907797,1608915,898017,1616579,888766,1624243,879515,1633227,870529,1642212,861542,1651462,852820,1661768,844362,1672338,836168,1682909,827974,1694272,819781,1706428,812116,1718848,804450,1731533,796521,1745010,788856,1758488,781720,1772493,774055,1787292,766654,1802091,759517,1817154,752117,1833009,744980,1849129,737844,1882691,723571,1917573,709034,1953777,694761,1991831,679695,2030942,664893,2046533,658814,2062389,652471,2078244,645599,2093572,638991,2109427,631590,2125283,624454,2140610,617053,2155937,609124,2171265,601458,2186592,593265,2201390,585335,2216189,577142,2230988,568684,2245786,560226,2260057,551239,2274327,542781,2288068,534059,2301810,525072,2315552,516350,2328500,507363,2341449,498641,2353869,489390,2366554,480403,2378446,471417,2390073,462694,2401437,453443,2412536,444721,2423106,435999,2433412,427277,2443190,418554,2452703,410096,2461688,401638xm2439185,288925l2443685,304536,2448186,320940,2452157,337873,2455863,355600,2447921,363802,2439714,372004,2431243,379942,2422507,388144,2413241,396082,2403975,403490,2394445,411427,2384385,419100,2374061,427038,2363736,434446,2353147,441855,2342293,449527,2331174,456671,2319790,464080,2296759,478367,2272668,492655,2247783,506413,2222369,519907,2196690,533136,2170481,546100,2143478,558800,2116211,570971,2088414,582878,2060882,594784,2033085,605896,2004494,617009,1976432,627328,1948370,637646,1920309,647701,1892247,657226,1864450,666486,1837183,675217,1809915,683948,1782912,691621,1756704,699559,1731025,706967,1705610,713582,1680990,720461,1656900,726282,1635721,732103,1614807,737923,1594687,744273,1575362,751153,1557095,757767,1538829,765176,1521621,772319,1504943,779992,1489059,787930,1473705,795867,1459144,803540,1445113,811478,1431612,819680,1418640,827617,1406727,835819,1395079,843757,1384225,851430,1373900,859367,1364370,867040,1355369,874449,1346368,881592,1338691,888736,1331278,895351,1324660,901701,1312482,913607,1303217,923661,1295539,932128,1290245,938742,1170321,946944,1109962,950649,1049338,954088,1056486,943769,1063369,933980,1071046,923926,1078723,914401,1086665,905140,1094872,895880,1102814,886884,1111550,878153,1120286,869686,1129287,861219,1138288,853017,1147289,845080,1157084,837142,1166615,829734,1176674,822061,1186470,814653,1196794,807774,1207383,800630,1217973,794015,1228562,787136,1239416,780521,1250535,774171,1261918,768086,1273302,761736,1285215,755651,1296863,749830,1320689,738453,1345574,727340,1370724,716757,1396667,706703,1423141,696648,1449879,687123,1477411,677598,1505473,668603,1534064,659607,1563184,650876,1592570,642409,1622484,633942,1652929,625475,1714611,608542,1778147,591080,1842742,573617,1872921,564886,1902572,556155,1931427,547159,1959224,537898,1986757,528638,2012965,519113,2038909,509323,2063794,499534,2087885,489744,2111446,479955,2133948,469900,2155656,460111,2176835,450057,2197219,439738,2216809,430213,2235870,420159,2254137,410634,2271344,400844,2288023,391319,2303642,382059,2318996,372798,2333557,363802,2347323,355071,2360030,346340,2372472,338138,2384120,330200,2405034,315119,2423566,301361,2439185,288925xm1526531,31750l1531819,31750,1537107,32015,1542395,32810,1547419,33870,1552442,35195,1557201,37049,1562225,39169,1567248,41288,1572272,44203,1577295,47117,1582055,50826,1586814,54536,1591837,58775,1596861,63279,1601356,68048,1606379,73347,1611403,78646,1644981,117857,1684641,163693,1738313,225425,1720598,224630,1703148,223041,1685698,221186,1669041,218537,1652913,215092,1636785,211648,1621185,207939,1606115,203435,1591573,198931,1577560,194162,1563811,188863,1550591,183299,1537636,177735,1525474,171906,1513840,166077,1502736,160249,1492953,155215,1483435,150446,1473916,146472,1464663,142762,1455409,139318,1446419,136404,1437694,134019,1428705,132165,1420244,130575,1411783,129250,1403322,128190,1395126,127925,1387194,127660,1379262,127925,1371595,128720,1363663,129515,1383757,113088,1402001,98516,1418129,85799,1432406,74936,1439545,69372,1446948,64603,1453822,59834,1460697,55330,1467306,51621,1473916,47912,1480262,44733,1486343,41553,1492424,39434,1498505,37049,1504586,35195,1510139,33870,1515427,32810,1520979,32015,1526531,31750xm2194719,0l2198423,0,2202127,265,2205567,1059,2209535,1589,2212975,2383,2216415,3706,2220383,4765,2224087,6618,2227527,8207,2231761,10325,2235465,12707,2239698,15355,2247900,21443,2256896,28856,2266156,37856,2276739,47916,2287852,59829,2300023,73065,2313517,88420,2328069,105362,2343944,124423,2353469,136071,2362994,148248,2371989,160690,2380985,173662,2389981,187693,2398977,202518,2407708,218137,2416175,235079,2405592,243550,2395008,251757,2384161,260228,2373048,268435,2361671,276377,2350294,284319,2338652,292260,2327011,299938,2314575,307615,2302669,315292,2290233,322704,2277533,329852,2264833,337264,2251869,344147,2225146,358178,2198158,371944,2170113,385180,2141537,397887,2111904,410594,2082006,422772,2051315,434684,2019829,446332,1987815,457716,1955271,468570,1921933,479423,1887802,489748,1853406,500072,1818217,509867,1782233,519662,1745985,528928,1709208,538458,1671902,547459,1633802,556459,1595173,564931,1556015,573402,1516592,581873,1476375,590080,1435629,598287,1394883,606228,1374246,610199,1354402,614435,1334823,618935,1316037,623700,1297252,628730,1278731,633760,1260740,639055,1243277,644614,1225815,650438,1208881,656262,1192213,662086,1176337,668175,1160463,674528,1145117,681147,1130035,687500,1115219,694118,1100931,701001,1086908,707619,1073150,714767,1059921,721650,1046692,728798,1034256,735681,1022085,743093,1009915,750241,998273,757388,986896,764536,975783,771948,965200,779361,944827,793656,925777,808216,907785,822247,891117,836277,875506,850043,861219,863280,847990,875987,836083,888429,825235,899812,815710,910931,806979,920726,799042,930256,792692,938727,786871,946140,778669,957523,773906,964671,718608,965200,690827,965200,663046,964935,635000,964671,607219,964141,579702,963082,551921,962288,524140,961229,496094,959641,468313,958317,440267,956199,412485,954346,384440,951964,356658,949846,328613,946934,298185,943492,268023,939522,238390,935021,209021,930256,180710,925226,153458,919932,127794,914637,103452,909607,81492,904577,61119,900077,28575,891870,7408,886576,0,884458,794,805304,1058,799745,1323,794186,1852,788626,2381,783332,3440,778302,4498,773007,5556,768507,7144,763477,8996,758712,10583,754212,12700,749711,15081,745476,17463,740975,20108,737004,23019,732769,25929,728798,29104,724827,32279,721121,35719,717414,39158,713708,47096,706825,55563,699678,65087,693324,74613,687235,85196,681411,96308,675587,107950,670293,120121,664733,133085,659704,146579,654674,160602,649644,175154,645143,190235,640378,205846,635878,238654,626877,273315,617876,309827,609140,348192,599875,375708,592992,411163,584521,434446,578961,460640,572343,491067,564401,524669,555136,561975,544282,603250,531840,649287,643555,650875,646467,652727,649379,654315,652026,656696,654409,659077,656527,661458,658115,664369,659968,667015,661557,669925,662351,673100,663145,676010,663674,679185,663674,682360,663674,685535,663145,688975,662616,692150,661557,695060,659968,697971,658115,700617,656527,702998,654144,704850,651762,706967,649114,708554,646467,709877,643555,710671,640643,711729,637731,712258,634554,712258,631378,712258,628201,711729,625024,710935,621847,709877,618671,665956,511720,687652,504308,713052,495572,760677,478629,813065,590345,814917,593257,816504,596169,818621,598551,821002,600934,823383,603052,826029,604640,828940,606228,831850,607287,834760,608346,837671,608876,840846,609405,844021,609405,847196,609140,850371,608611,853546,607552,856456,606228,859896,604640,862542,603052,864658,600934,867040,598551,869156,595904,871008,593257,872331,590609,873654,587697,874448,584785,875242,581609,875506,578432,875506,575520,875242,572343,874713,569166,873919,565725,872331,562548,822590,455863,864129,440244,885560,431508,905669,423566,968375,535811,970492,538723,972608,541370,974990,543223,977635,545341,980281,547194,982927,548518,985837,549841,989013,550635,991923,551165,995098,551430,998273,551430,1001448,551165,1004358,550635,1007533,549841,1010444,548253,1013619,546929,1016529,544811,1018646,542694,1021027,540311,1023144,537664,1024996,535016,1026319,532634,1027642,529457,1028435,526280,1028965,523368,1029229,520192,1029229,517015,1028965,514103,1028435,510926,1027642,507749,1026054,504837,1024731,501925,966523,397358,988748,387298,1009650,377238,1030552,366914,1051719,356325,1126067,469364,1127919,472011,1130300,474394,1132681,476247,1135327,478365,1138237,479953,1141148,481012,1144058,481806,1146969,482865,1150144,483130,1153583,483130,1156758,483130,1159669,482600,1162844,481541,1165754,480482,1168665,478894,1171575,477306,1174221,475188,1176602,472805,1178719,470158,1180306,467511,1182158,464863,1183217,461951,1184275,459039,1185069,455863,1185333,452686,1185333,449774,1185069,446597,1184540,443420,1183746,440508,1182687,437067,1181100,434155,1179248,431508,1109927,324822,1130565,312645,1150673,300732,1170252,288025,1188773,275583,1272646,382268,1275027,384915,1277408,387298,1280054,388886,1282700,390739,1285610,392063,1288521,393122,1291696,393916,1294606,394446,1297781,394446,1300956,394446,1304131,394181,1307042,393387,1310217,392328,1313392,391004,1316037,389416,1318948,387563,1321065,385180,1323446,382798,1325298,380150,1327150,377503,1328473,374591,1329796,371679,1330325,368502,1330854,365590,1331119,362414,1330854,359237,1330590,356325,1329796,352883,1328737,349971,1327415,347059,1325827,344147,1323710,341500,1240896,235873,1249363,228461,1257565,221313,1277408,203312,1296987,186369,1303867,181339,1311540,177104,1320006,172603,1324769,170750,1329267,169162,1334294,167309,1339321,165985,1344613,164397,1349904,163338,1355460,162014,1361017,161220,1366837,160690,1372923,160426,1379008,159896,1385094,159896,1391708,159896,1398058,160690,1404408,161220,1411552,162279,1418167,163602,1425310,164926,1432190,167044,1439598,169162,1446742,171544,1454150,174456,1461558,177633,1468967,181075,1476640,184781,1484577,189016,1492250,192987,1500717,197488,1509448,201723,1518708,205959,1528233,210195,1538552,214430,1549400,218401,1560513,222637,1572154,226343,1583796,230314,1596231,234020,1608667,237462,1621631,240638,1635125,243815,1648090,246727,1661848,249374,1675871,251757,1689894,253875,1704181,255728,1718469,257052,1733021,258375,1747573,258905,1762390,259434,1776942,259169,1791758,258905,1806575,257846,1821127,256522,1835944,254404,1850760,252022,1865313,249110,1879600,245668,1893887,241962,1903677,238785,1913202,235344,1922727,231902,1932252,228196,1941248,224225,1950244,220519,1958975,216548,1967442,212312,1975908,208077,1984375,203312,1992313,198547,2000515,194046,2008187,189016,2015860,183722,2023004,178427,2030413,173133,2037292,167573,2044171,161749,2050785,155925,2057135,150101,2063485,144013,2069571,137924,2075392,131306,2080948,124952,2086240,118334,2091531,111451,2096294,104833,2101056,97685,2105819,90802,2110052,83390,2114285,75977,2117989,68565,2125663,54005,2129367,47122,2133071,40768,2136775,34944,2140479,29385,2144448,24355,2148152,19590,2152121,15619,2156619,11913,2161117,8472,2165615,5824,2170642,3971,2175669,2118,2181225,1059,2187046,265,2194719,0xe">
                  <v:path o:connectlocs="466,462;255,461;66,438;50,402;218,421;481,416;1045,202;1032,295;676,389;739,334;880,273;975,222;1033,122;997,187;849,261;684,313;586,361;447,400;502,345;603,295;830,228;969,166;655,14;714,69;646,72;587,54;630,17;941,2;997,57;986,127;842,194;608,253;485,289;400,336;328,409;139,401;0,339;10,309;68,275;255,225;290,281;301,266;351,257;369,251;410,227;428,232;435,215;484,204;501,196;503,116;556,165;563,148;567,70;607,70;661,94;747,110;826,93;874,61;905,14" o:connectangles="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KSO_Shape" o:spid="_x0000_s1026" o:spt="100" style="position:absolute;left:26165;top:1988;height:1060;width:653;v-text-anchor:middle;" fillcolor="#5B9BD5 [3204]" filled="t" stroked="f" coordsize="957263,1554163" o:gfxdata="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kftYC/&#10;AAAA3AAAAA8AAAAAAAAAAQAgAAAAIgAAAGRycy9kb3ducmV2LnhtbFBLAQIUABQAAAAIAIdO4kAz&#10;LwWeOwAAADkAAAAQAAAAAAAAAAEAIAAAAA4BAABkcnMvc2hhcGV4bWwueG1sUEsFBgAAAAAGAAYA&#10;WwEAALgDAAAAAA==&#10;" path="m897599,1384300l903671,1384564,909479,1385620,915287,1386940,920831,1389052,926111,1391692,930863,1394332,935615,1397764,939839,1401460,943535,1405948,946967,1410436,950135,1415452,952511,1420732,954623,1426012,955943,1431820,956999,1437628,957263,1443700,956999,1449772,955943,1455580,954623,1461387,952511,1466931,950135,1472211,946967,1476963,943535,1481715,939839,1485939,935615,1489635,930863,1493067,926111,1496235,920831,1498611,915287,1500723,909479,1502043,903671,1503099,897599,1503363,891528,1503099,885720,1502043,879912,1500723,874632,1498611,869352,1496235,864336,1493067,859848,1489635,855360,1485939,851664,1481715,848232,1476963,845328,1472211,842952,1466931,840840,1461387,839256,1455580,838464,1449772,838200,1443700,838464,1437628,839256,1431820,840840,1426012,842952,1420732,845328,1415452,848232,1410436,851664,1405948,855360,1401460,859848,1397764,864336,1394332,869352,1391692,874632,1389052,879912,1386940,885720,1385620,891528,1384564,897599,1384300xm248820,260350l254927,260350,260767,260350,266608,261145,272184,261674,278025,262734,283600,263794,288910,265648,294486,267237,299530,269356,304575,271740,309885,274124,314398,276773,319177,279687,323691,283131,328204,286309,332187,290018,336169,293726,339886,297700,343603,301673,347055,305911,350241,310150,353427,315183,356082,319686,358471,324454,360861,329752,363250,334785,364843,339818,366171,345380,367764,350678,368560,356506,369357,362069,369622,367631,369888,373724,369622,379287,369357,385379,368560,391207,367764,396505,366171,402067,364843,407365,362719,412928,360861,417961,358471,423259,356082,428027,353427,432530,350241,437033,347055,441801,343603,446040,339886,450278,336169,453986,332187,457960,327939,461403,323691,464847,319177,468026,314398,470940,309619,473853,304575,476237,299530,478621,294486,480476,288910,482330,283600,483654,278025,485244,272184,486038,266608,486833,260767,487098,254927,487363,248820,487098,242979,486833,237404,486038,231563,485244,226253,483654,220412,482330,215367,480476,210057,478621,205013,476237,199703,473853,195189,470940,190410,468026,186162,464847,181383,461403,177401,457960,173418,453986,169701,450278,165984,446040,162533,441801,159347,437033,156161,432530,153771,428027,151116,423259,148727,417961,146868,412928,144744,407365,143417,402067,141824,396505,141027,391207,140231,385379,139965,379287,139700,373724,139965,367631,140231,362069,141027,356506,141824,350678,143417,345380,144744,339818,146868,334785,148727,329752,151116,324454,153771,319686,156161,314653,159347,310150,162533,305911,165984,301673,169436,297700,173418,293726,177401,290018,181383,286309,185631,282866,190410,279687,195189,276773,199703,274124,205013,271740,209792,269356,215367,267237,220412,265648,225987,263794,231563,262734,237404,261674,242979,261145,248820,260350xm137319,0l811742,444500,815446,447940,819150,450850,823119,455613,825500,457994,827617,460904,829469,464079,831585,467519,833173,471223,835025,475192,836348,479160,837142,483923,838200,489744,838200,495565,837406,501121,836613,506942,835025,512498,832908,517525,830527,522288,827617,527315,824177,531548,820473,535781,815975,539221,811477,542660,806715,545571,801423,547688,796131,549804,790046,550863,497417,603779,609600,1051454,610394,1055423,611452,1060450,611981,1065742,612510,1071563,612775,1077119,613040,1082940,612775,1087702,612510,1092200,561446,1497542,560917,1500982,559858,1504422,558800,1507597,557742,1510772,555096,1516857,551656,1522678,547952,1527969,543454,1532997,538692,1537230,533665,1541463,527844,1544903,522287,1547813,515937,1550459,509587,1552047,502973,1553369,496358,1553899,492919,1554163,489479,1553899,486040,1553634,482600,1553105,479160,1552311,475721,1551517,472281,1550459,469106,1549665,462756,1546755,457200,1543580,451644,1539611,446617,1535378,442119,1530615,437885,1525588,434181,1520032,431535,1514476,428890,1508390,426773,1502040,425715,1495690,425185,1489076,425185,1485636,425185,1482196,425450,1478757,425979,1475317,475721,1080029,458523,1010973,443971,1033463,406400,1090348,292629,1261798,127794,1509713,126206,1512624,124089,1515534,119856,1520826,115094,1525588,109802,1529822,104510,1533526,98689,1536701,92339,1539347,86519,1541199,79904,1542786,73289,1543580,66675,1543580,60325,1543315,53710,1542257,47096,1540405,43656,1539347,40481,1537759,37306,1536436,34131,1534849,30956,1532997,28310,1530880,25664,1529028,23019,1526647,18256,1522149,14023,1517122,10054,1511565,6879,1506009,4233,1499924,2116,1493574,794,1487224,0,1481138,0,1474524,264,1467909,1587,1461294,2116,1457855,3439,1454680,4498,1451505,5821,1448594,7408,1445419,8996,1442244,324644,968640,227277,590815,226219,585258,225689,579438,226219,573881,227012,568060,228600,562504,230716,557213,233362,552185,236273,547158,239712,542660,243681,538692,248179,534723,252941,531548,257969,528373,263260,525992,268816,524140,274902,522817,723635,442119,159279,68792,134937,128852,132821,132292,130439,135202,127794,138112,125148,140494,122237,142875,119327,144727,116152,146579,112977,147637,109537,148431,106098,149225,102923,149490,99483,149225,96308,148431,92869,147637,89429,146050,85989,143933,82814,141817,79639,139171,76994,136260,74877,133350,73025,129910,71437,126735,70114,123296,69056,119592,68527,115887,68262,112448,68527,108744,69056,105040,69850,101335,71173,97631,72760,93927,74877,90487,137319,0xe">
                  <v:path o:connectlocs="775,1163;795,1183;801,1212;789,1238;766,1254;736,1254;712,1238;701,1212;707,1183;727,1163;208,217;237,220;263,231;284,248;300,271;308,298;308,327;300,353;284,376;263,393;237,404;208,407;180,401;155,388;136,369;122,345;117,317;120,288;130,263;148,242;171,227;198,218;685,376;697,393;701,418;689,444;666,459;512,890;470,1251;461,1272;437,1293;409,1299;392,1295;366,1275;355,1244;383,845;103,1266;77,1286;44,1289;25,1281;8,1263;0,1232;4,1211;188,484;197,457;220,439;111,110;97,122;80,124;64,113;57,96;60,78" o:connectangles="0,0,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KSO_Shape" o:spid="_x0000_s1026" o:spt="100" style="position:absolute;left:27269;top:2316;height:403;width:1045;v-text-anchor:middle;" fillcolor="#5B9BD5 [3204]" filled="t" stroked="f" coordsize="4409,1696" o:gfxdata="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Aecjj7gAAADcAAAA&#10;DwAAAAAAAAABACAAAAAiAAAAZHJzL2Rvd25yZXYueG1sUEsBAhQAFAAAAAgAh07iQDMvBZ47AAAA&#10;OQAAABAAAAAAAAAAAQAgAAAABwEAAGRycy9zaGFwZXhtbC54bWxQSwUGAAAAAAYABgBbAQAAsQMA&#10;AAAA&#10;" path="m4409,679l4069,679,4069,340,4069,322,4066,306,4063,290,4056,274,4049,259,4041,244,4031,232,4020,220,4009,209,3996,199,3981,191,3966,184,3950,177,3934,174,3917,171,3900,170,3561,170,3544,171,3527,174,3511,177,3495,183,3481,191,3467,199,3454,208,3442,219,3431,231,3421,244,3413,259,3405,273,3400,288,3395,305,3393,321,3392,339,3392,170,3391,153,3389,136,3384,120,3379,104,3371,89,3362,75,3354,62,3343,50,3331,39,3317,30,3303,21,3289,14,3272,8,3257,4,3239,2,3222,0,2883,0,2866,2,2849,4,2833,8,2817,14,2802,21,2789,30,2775,39,2763,50,2752,62,2742,75,2734,89,2727,104,2722,120,2717,136,2714,153,2714,170,2714,679,1696,679,1696,170,1695,153,1693,136,1688,120,1683,104,1675,89,1668,75,1658,62,1647,50,1635,39,1621,30,1607,21,1593,14,1577,8,1561,4,1543,2,1527,0,1187,0,1170,2,1153,4,1137,8,1121,14,1107,21,1093,30,1079,39,1067,50,1056,62,1047,75,1039,89,1031,104,1026,120,1021,136,1019,153,1018,170,1018,340,1017,322,1015,306,1010,290,1005,274,997,259,989,244,979,232,968,220,956,209,943,199,929,191,915,184,899,177,883,174,865,171,849,170,509,170,491,171,475,174,458,177,443,184,429,191,415,199,401,209,389,220,378,232,368,244,360,259,353,274,347,290,343,306,341,322,340,340,340,679,0,679,0,1018,340,1018,340,1357,341,1374,343,1391,347,1407,353,1423,360,1438,368,1452,378,1464,389,1477,401,1487,415,1497,429,1506,443,1514,458,1519,475,1524,491,1526,509,1527,849,1527,865,1526,883,1524,899,1519,915,1514,929,1506,943,1497,956,1487,968,1477,979,1464,989,1452,997,1438,1005,1423,1010,1407,1015,1391,1017,1374,1018,1357,1018,1527,1019,1544,1021,1561,1026,1577,1031,1593,1039,1607,1047,1622,1056,1635,1067,1647,1079,1658,1093,1668,1107,1675,1121,1683,1137,1689,1153,1693,1170,1695,1187,1696,1527,1696,1543,1695,1561,1693,1577,1689,1593,1683,1607,1675,1621,1668,1635,1658,1647,1647,1658,1635,1668,1622,1675,1607,1683,1593,1688,1577,1693,1561,1695,1544,1696,1527,1696,1018,2714,1018,2714,1527,2714,1544,2717,1561,2722,1577,2727,1593,2734,1607,2742,1622,2752,1635,2763,1647,2775,1658,2789,1668,2802,1675,2817,1683,2833,1689,2849,1693,2866,1695,2883,1696,3222,1696,3239,1695,3257,1693,3272,1689,3289,1683,3303,1675,3317,1668,3331,1658,3343,1647,3354,1635,3362,1622,3371,1607,3379,1593,3384,1577,3389,1561,3391,1544,3392,1527,3392,1358,3393,1375,3395,1392,3400,1408,3405,1424,3413,1438,3421,1452,3431,1466,3442,1478,3454,1489,3467,1497,3481,1506,3495,1514,3511,1519,3527,1524,3544,1526,3561,1527,3900,1527,3917,1526,3934,1524,3950,1519,3966,1514,3981,1506,3996,1497,4009,1487,4020,1477,4031,1464,4041,1452,4049,1438,4056,1423,4063,1407,4066,1391,4069,1374,4069,1357,4069,1018,4409,1018,4409,679xe">
                  <v:path o:connectlocs="508986257,510280606;508986257,510280606;508986257,510280606;508986257,510280606;508986257,510280606;508986257,510280606;508986257,510280606;508986257,510280606;508986257,510280606;508986257,510280606;508986257,38481876;508986257,77008246;508986257,510280606;508986257,510280606;508986257,510280606;508986257,510280606;508986257,510280606;508986257,269506822;508986257,0;508986257,269506822;508986257,510280606;508986257,510280606;508986257,510280606;508986257,510280606;508986257,510280606;508986257,510280606;508986257,510280606;508986257,510280606;508986257,510280606;0,510280606;508986257,510280606;508986257,510280606;508986257,510280606;508986257,510280606;508986257,510280606;508986257,510280606;508986257,510280606;508986257,510280606;508986257,510280606;508986257,510280606;508986257,510280606;508986257,510280606;508986257,510280606;508986257,510280606;508986257,510280606;508986257,510280606;508986257,510280606;508986257,510280606;508986257,510280606;508986257,510280606;508986257,510280606;508986257,510280606;508986257,510280606;508986257,510280606;508986257,510280606;508986257,510280606;508986257,510280606;508986257,510280606;508986257,510280606;508986257,510280606" o:connectangles="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Freeform 74" o:spid="_x0000_s1026" o:spt="100" style="position:absolute;left:23423;top:2101;height:784;width:771;" fillcolor="#5B9BD5 [3204]" filled="t" stroked="f" coordsize="96,98" o:gfxdata="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p5pa57sAAADc&#10;AAAADwAAAAAAAAABACAAAAAiAAAAZHJzL2Rvd25yZXYueG1sUEsBAhQAFAAAAAgAh07iQDMvBZ47&#10;AAAAOQAAABAAAAAAAAAAAQAgAAAACgEAAGRycy9zaGFwZXhtbC54bWxQSwUGAAAAAAYABgBbAQAA&#10;tAMAAAAA&#10;" path="m6,41c29,41,52,41,75,41c76,41,77,41,78,41c83,41,88,43,91,46c94,50,96,54,96,60c96,65,94,69,91,73c88,76,83,78,78,78c75,78,71,77,69,76c67,79,65,82,63,85c67,85,67,85,67,85c84,85,84,85,84,85c71,98,71,98,71,98c17,98,17,98,17,98c13,98,13,98,13,98c0,85,0,85,0,85c17,85,17,85,17,85c21,85,21,85,21,85c12,72,6,58,6,41xm57,35c43,15,59,19,55,6c64,18,51,18,57,35xm44,30c38,12,51,12,43,0c47,13,30,9,44,30xm31,34c17,14,34,18,30,4c38,16,25,17,31,34xm16,53c17,62,21,72,26,79c34,74,34,74,34,74c30,68,26,59,25,51c16,53,16,53,16,53xm78,50c77,56,75,62,73,68c74,69,76,69,78,69c81,69,83,68,85,67c87,65,88,62,88,60c88,57,87,54,85,53c83,51,81,50,78,50c78,50,78,50,78,50xe">
                  <v:path o:connectlocs="48,328;602,328;626,328;730,368;771,480;730,584;626,624;554,608;505,680;538,680;674,680;570,784;136,784;104,784;0,680;136,680;168,680;48,328;457,280;441,48;457,280;353,240;345,0;353,240;248,272;240,32;248,272;128,424;208,632;273,592;200,408;128,424;626,400;586,544;626,552;682,536;706,480;682,424;626,400;626,400" o:connectangles="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KSO_Shape" o:spid="_x0000_s1026" o:spt="100" style="position:absolute;left:28668;top:2125;height:784;width:928;v-text-anchor:middle;" fillcolor="#5B9BD5 [3204]" filled="t" stroked="f" coordsize="5542,4690" o:gfxdata="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Y27dvQAA&#10;ANwAAAAPAAAAAAAAAAEAIAAAACIAAABkcnMvZG93bnJldi54bWxQSwECFAAUAAAACACHTuJAMy8F&#10;njsAAAA5AAAAEAAAAAAAAAABACAAAAAMAQAAZHJzL3NoYXBleG1sLnhtbFBLBQYAAAAABgAGAFsB&#10;AAC2AwAAAAA=&#10;" path="m352,1259l352,1259,341,1270,329,1283,319,1295,310,1308,291,1334,272,1361,263,1372,253,1383,243,1391,232,1400,221,1406,208,1411,194,1415,178,1418,165,1420,150,1422,137,1422,125,1422,102,1418,80,1415,59,1411,39,1409,19,1407,9,1408,0,1409,8,1406,16,1403,24,1402,32,1401,47,1402,62,1403,90,1409,105,1411,120,1411,152,1410,169,1408,184,1406,200,1402,214,1396,220,1392,226,1389,231,1384,235,1379,251,1359,265,1338,279,1317,287,1308,295,1297,317,1274,340,1251,367,1225,360,1210,321,1236,301,1247,281,1259,244,1279,227,1288,210,1295,194,1302,176,1307,158,1311,139,1313,130,1314,121,1314,112,1314,101,1315,87,1317,70,1321,47,1329,15,1340,33,1330,49,1322,64,1316,78,1311,91,1308,103,1305,126,1302,146,1300,165,1298,174,1297,184,1294,194,1291,204,1287,243,1265,280,1243,317,1220,354,1194,352,1183,350,1168,347,1134,346,1094,345,1051,345,1008,346,969,348,903,350,873,353,841,361,779,370,717,379,660,383,645,386,631,395,604,404,575,408,562,411,547,413,537,413,527,411,518,410,510,403,492,397,473,389,450,380,426,372,403,365,379,362,367,361,354,358,329,355,279,354,263,352,248,347,216,343,185,342,169,341,154,342,140,343,128,346,102,349,76,351,50,351,35,351,27,352,19,354,12,359,6,362,4,365,3,368,0,372,0,381,0,392,0,413,4,433,9,452,13,465,16,477,20,490,26,503,31,514,37,525,44,537,52,547,60,575,86,588,100,603,111,636,133,653,145,668,158,682,169,694,181,717,207,762,259,775,273,788,285,802,298,818,308,833,318,850,325,868,331,885,335,896,336,906,336,917,335,927,334,947,329,968,325,991,321,1014,318,1037,317,1060,316,1083,315,1107,316,1130,317,1152,319,1175,321,1198,325,1220,328,1243,333,1266,339,1288,345,1332,358,1348,363,1363,367,1376,369,1382,369,1387,369,1392,368,1398,366,1403,363,1407,359,1415,349,1423,337,1430,327,1438,316,1448,304,1457,293,1469,282,1479,272,1503,252,1525,232,1584,178,1616,151,1631,137,1648,125,1665,113,1682,103,1700,92,1718,83,1737,76,1755,69,1775,64,1795,61,1815,58,1835,55,1844,54,1854,55,1863,58,1872,63,1881,69,1888,76,1894,84,1900,91,1905,101,1909,109,1912,119,1913,129,1914,140,1914,152,1913,176,1911,199,1909,222,1905,271,1898,320,1896,344,1894,369,1894,393,1894,418,1894,438,1893,456,1892,474,1890,493,1887,511,1883,529,1879,547,1872,566,1861,601,1855,619,1850,637,1846,655,1843,672,1841,691,1841,710,1842,726,1844,740,1848,772,1852,802,1854,817,1855,833,1854,849,1851,863,1848,878,1844,891,1834,920,1823,948,1818,963,1815,980,1814,996,1815,1013,1816,1029,1819,1046,1822,1062,1826,1078,1845,1144,1849,1161,1852,1177,1855,1193,1856,1210,1857,1233,1856,1257,1854,1307,1851,1333,1850,1358,1851,1383,1852,1407,1856,1430,1858,1441,1861,1453,1864,1463,1868,1474,1873,1483,1879,1492,1885,1502,1892,1510,1900,1517,1910,1525,1920,1531,1931,1537,1943,1543,1957,1547,1976,1552,1994,1556,2013,1558,2032,1560,2051,1561,2069,1561,2107,1561,2146,1558,2183,1556,2221,1554,2259,1553,2542,1553,2553,1553,2562,1554,2584,1559,2606,1567,2629,1575,2675,1594,2695,1603,2715,1609,2779,1628,2843,1647,2874,1657,2905,1668,2935,1680,2966,1694,2983,1703,3000,1714,3016,1724,3030,1735,3044,1746,3056,1757,3069,1770,3079,1783,3091,1796,3101,1810,3121,1839,3140,1870,3160,1904,3187,1950,3216,1996,3245,2042,3273,2089,3304,2141,3334,2194,3364,2246,3392,2300,3419,2353,3446,2407,3471,2463,3494,2519,3521,2590,3546,2662,3570,2735,3580,2772,3591,2808,3599,2846,3608,2882,3616,2920,3622,2957,3628,2995,3633,3032,3636,3071,3640,3109,3643,3157,3645,3205,3646,3253,3646,3302,3644,3350,3642,3374,3639,3398,3635,3421,3632,3445,3627,3469,3622,3492,3618,3506,3612,3523,3599,3559,3584,3599,3578,3620,3572,3641,3568,3663,3563,3682,3562,3702,3562,3722,3563,3731,3564,3740,3568,3748,3570,3757,3574,3765,3578,3772,3583,3778,3590,3785,3604,3797,3620,3810,3635,3821,3652,3833,3685,3855,3718,3875,3743,3890,3768,3903,3794,3915,3821,3925,3847,3934,3875,3942,3902,3950,3931,3957,3987,3968,4043,3981,4099,3993,4127,4001,4154,4009,4180,4017,4206,4028,4231,4039,4256,4051,4305,4078,4354,4105,4402,4132,4427,4146,4451,4158,4476,4170,4501,4180,4527,4190,4553,4197,4579,4203,4605,4208,4631,4212,4656,4216,4682,4219,4708,4221,4760,4223,4812,4223,4865,4223,4918,4223,4970,4224,5019,4226,5068,4230,5117,4235,5165,4242,5213,4250,5261,4259,5309,4270,5356,4282,5387,4291,5417,4302,5433,4308,5446,4315,5461,4323,5474,4331,5486,4341,5498,4350,5508,4362,5517,4374,5525,4388,5531,4402,5536,4418,5539,4436,5541,4458,5542,4483,5541,4508,5538,4535,5536,4547,5533,4560,5530,4572,5525,4584,5520,4594,5513,4605,5506,4613,5498,4621,5490,4626,5484,4630,5477,4634,5468,4637,5452,4642,5434,4645,5415,4647,5395,4647,5376,4647,5355,4644,5314,4640,5273,4634,5237,4630,5219,4628,5204,4627,5155,4626,5107,4624,5011,4616,4915,4609,4820,4602,4779,4600,4738,4600,4656,4600,4615,4601,4574,4600,4534,4597,4514,4595,4494,4593,4455,4587,4418,4578,4380,4568,4344,4557,4270,4534,4233,4522,4197,4511,4116,4488,4035,4466,3994,4456,3954,4446,3913,4438,3871,4429,3832,4424,3792,4420,3752,4416,3713,4414,3672,4411,3632,4407,3593,4402,3553,4395,3520,4388,3486,4378,3453,4367,3419,4355,3387,4342,3355,4326,3325,4311,3294,4294,3283,4286,3268,4274,3251,4263,3235,4251,3226,4247,3217,4243,3209,4241,3201,4240,3193,4241,3187,4244,3180,4248,3174,4255,3170,4264,3167,4272,3164,4281,3162,4292,3160,4314,3160,4337,3161,4360,3162,4383,3164,4403,3164,4422,3163,4446,3161,4470,3159,4483,3157,4494,3153,4506,3149,4516,3145,4527,3140,4536,3133,4545,3125,4554,3116,4560,3105,4566,3094,4571,3081,4575,3064,4578,3046,4580,3011,4583,2975,4586,2940,4589,2857,4599,2815,4603,2775,4607,2733,4609,2691,4610,2650,4608,2609,4605,2561,4600,2513,4592,2465,4586,2416,4582,2392,4581,2368,4581,2344,4581,2321,4583,2297,4586,2273,4590,2249,4596,2226,4605,2205,4611,2185,4616,2165,4618,2147,4619,2107,4621,2087,4623,2065,4626,2040,4631,2015,4637,1990,4644,1965,4652,1937,4657,1907,4661,1878,4664,1847,4665,1787,4668,1758,4672,1728,4675,1705,4679,1683,4683,1661,4687,1638,4689,1626,4690,1616,4690,1604,4689,1594,4688,1582,4685,1572,4681,1561,4676,1551,4669,1543,4662,1534,4655,1519,4638,1511,4631,1503,4624,1494,4617,1483,4611,1472,4607,1460,4603,1436,4595,1426,4591,1414,4585,1405,4578,1396,4568,1389,4559,1383,4548,1378,4539,1373,4530,1365,4509,1360,4488,1356,4467,1353,4445,1349,4400,1350,4390,1352,4379,1356,4369,1362,4359,1371,4349,1380,4340,1390,4330,1401,4322,1412,4315,1425,4306,1449,4293,1471,4282,1489,4273,1511,4265,1541,4253,1573,4240,1590,4232,1605,4224,1621,4216,1634,4206,1647,4196,1657,4184,1662,4179,1666,4173,1668,4168,1670,4161,1671,4154,1672,4148,1671,4142,1670,4134,1666,4124,1662,4114,1652,4095,1643,4075,1639,4064,1635,4054,1633,4044,1632,4035,1631,4015,1631,3993,1633,3971,1638,3923,1641,3898,1642,3874,1642,3863,1642,3854,1640,3847,1639,3842,1635,3838,1633,3836,1630,3835,1627,3835,1621,3837,1616,3841,1610,3845,1602,3857,1595,3867,1559,3914,1524,3961,1494,4002,1485,4013,1478,4027,1472,4040,1465,4054,1455,4082,1445,4110,1432,4139,1417,4170,1402,4200,1384,4229,1364,4257,1344,4283,1321,4308,1310,4320,1299,4331,1278,4349,1257,4367,1234,4385,1211,4401,1187,4417,1164,4432,1139,4444,1114,4457,1087,4467,1060,4476,1034,4484,1021,4487,1007,4490,995,4492,981,4492,968,4492,955,4490,947,4489,940,4486,933,4483,927,4479,915,4470,904,4459,897,4451,890,4445,881,4441,873,4437,865,4434,855,4432,846,4431,836,4429,827,4429,817,4428,808,4426,800,4423,793,4418,787,4412,782,4404,780,4394,778,4385,776,4375,773,4366,770,4362,766,4359,762,4354,758,4351,749,4347,738,4342,733,4339,729,4336,725,4331,721,4326,714,4315,709,4303,706,4291,705,4278,706,4267,708,4255,713,4244,720,4232,727,4222,735,4212,745,4202,764,4183,784,4164,803,4147,811,4138,819,4130,829,4114,841,4101,846,4094,853,4088,860,4083,869,4079,876,4076,883,4074,899,4071,915,4067,930,4064,942,4061,953,4056,964,4049,972,4041,980,4033,988,4024,995,4014,1000,4004,1005,3992,1010,3981,1014,3969,1017,3958,1021,3934,1023,3910,1027,3871,1029,3853,1032,3834,1037,3814,1042,3795,1048,3777,1055,3760,1068,3734,1080,3710,1094,3683,1106,3657,1098,3662,1092,3666,1079,3677,1068,3691,1056,3705,1035,3735,1023,3748,1012,3761,993,3778,975,3796,955,3812,946,3819,935,3826,925,3832,915,3837,903,3842,892,3845,880,3848,868,3849,854,3850,842,3849,817,3847,790,3845,740,3842,714,3840,689,3835,665,3829,653,3825,641,3820,632,3816,622,3810,613,3805,605,3798,590,3784,576,3768,563,3751,552,3734,529,3697,521,3683,513,3670,507,3655,501,3642,497,3628,494,3616,492,3602,491,3590,492,3576,495,3564,499,3551,505,3540,513,3527,522,3514,534,3503,547,3492,568,3473,590,3454,602,3446,613,3437,626,3431,638,3425,645,3423,652,3421,666,3420,680,3420,694,3421,708,3423,722,3424,736,3423,750,3421,761,3416,770,3411,776,3405,780,3398,782,3389,784,3380,788,3359,793,3336,798,3313,802,3289,803,3278,804,3266,804,3245,803,3220,800,3192,797,3164,790,3137,787,3123,783,3112,778,3100,773,3090,765,3081,759,3074,683,3008,654,2983,625,2958,597,2932,570,2906,552,2885,534,2863,517,2840,503,2816,488,2792,475,2768,450,2718,426,2667,401,2616,389,2591,376,2567,362,2542,347,2519,335,2498,323,2478,314,2458,305,2437,298,2415,293,2393,290,2370,287,2346,287,2324,287,2301,289,2254,290,2231,290,2208,288,2185,284,2163,269,2087,262,2049,255,2010,250,1970,247,1931,246,1892,246,1872,247,1853,249,1839,251,1824,256,1796,264,1767,273,1740,291,1683,300,1655,307,1627,313,1599,316,1571,322,1513,326,1485,332,1457,336,1443,341,1430,345,1416,351,1404,366,1372,371,1359,375,1345,379,1334,381,1321,384,1311,385,1299,372,1309,361,1319,346,1334,331,1350,304,1381,253,1444,229,1475,216,1488,201,1502,183,1514,166,1527,148,1539,139,1547,132,1554,142,1541,152,1530,163,1521,174,1512,195,1497,204,1488,212,1479,249,1428,269,1402,289,1377,311,1352,334,1328,346,1317,358,1306,371,1296,384,1287,383,1275,380,1264,376,1252,372,1240,352,1259xe">
                  <v:path o:connectlocs="3264548,27983181;2077461,27805835;6271868,25106058;2572061,25894275;3640463,25500166;6984155,16573146;7696385,8867924;6845669,2010072;8942873,256178;13730882,3566883;19151977,6404589;26967105,7232280;30172311,4571920;36859637,1142965;37552124,6306077;36463922,13242761;35909979,19312339;36642009,27727002;39827414,30702694;53716582,31707673;61749340,36240177;70158012,52458574;71997986,66962551;70632813,74037165;77201453,77840549;89567161,82570078;103139757,83752460;109589712,87417857;107512251,91536515;92119423,90649728;77419139,87457273;65172117,84619567;62520912,85013675;61215139,90078217;48770287,90373812;40361615,91260599;31735314,92403622;27976164,90354133;27303420,85526033;32962002,82235066;32309058,78254336;31557228,76204904;26136132,84895426;19686178,88521406;16540372,87279927;14819026,85663963;15115798,82432148;18637576,80027910;20616094,74786023;19290463,74805703;12919651,75377214;9734245,70982697;12899909,67415813;15867628,64814549;12365708,58291710;6390611,48832594;4946294,38821704;6568640,28712301;6014696,27214644;4194464,29145883" o:connectangles="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KSO_Shape" o:spid="_x0000_s1026" o:spt="100" style="position:absolute;left:23405;top:3589;height:602;width:784;v-text-anchor:middle;" fillcolor="#5B9BD5 [3204]" filled="t" stroked="f" coordsize="195,150" o:gfxdata="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rpK9lvQAA&#10;ANwAAAAPAAAAAAAAAAEAIAAAACIAAABkcnMvZG93bnJldi54bWxQSwECFAAUAAAACACHTuJAMy8F&#10;njsAAAA5AAAAEAAAAAAAAAABACAAAAAMAQAAZHJzL3NoYXBleG1sLnhtbFBLBQYAAAAABgAGAFsB&#10;AAC2AwAAAAA=&#10;" path="m44,23c56,23,68,29,74,38c121,38,121,38,121,38c128,29,139,23,151,23c172,23,189,40,189,61c189,65,189,69,187,73c193,93,195,115,194,139c185,149,175,150,165,150c152,134,142,116,133,95c129,94,125,90,124,87c72,87,72,87,72,87c69,92,66,94,63,95c53,117,43,134,30,150c20,150,11,149,1,139c0,115,2,93,8,73c7,69,6,65,6,60c6,39,23,23,44,23xm81,57c81,66,81,66,81,66c95,66,95,66,95,66c95,57,95,57,95,57c81,57,81,57,81,57xm155,64c151,65,148,69,149,73c150,78,154,80,158,79c163,78,165,74,164,70c163,66,159,64,155,64xm137,52c133,53,131,57,132,61c132,65,136,68,141,67c145,66,147,62,146,58c145,54,141,51,137,52xm148,35c144,36,141,40,142,44c143,48,147,51,151,50c156,49,158,45,157,41c156,37,152,34,148,35xm166,45c162,46,159,50,160,54c161,58,165,61,169,60c173,59,176,55,175,51c174,47,170,44,166,45xm62,48c49,58,49,58,49,58c59,71,59,71,59,71c62,48,62,48,62,48xm51,77c41,64,41,64,41,64c28,74,28,74,28,74c51,77,51,77,51,77xm22,64c34,55,34,55,34,55c25,43,25,43,25,43c22,64,22,64,22,64xm34,37c43,49,43,49,43,49c54,40,54,40,54,40c34,37,34,37,34,37xm99,57c99,66,99,66,99,66c113,66,113,66,113,66c113,57,113,57,113,57c99,57,99,57,99,57xm178,6c164,0,151,1,137,6c137,17,137,17,137,17c142,16,147,15,152,15c162,15,171,19,178,25c178,6,178,6,178,6xm15,6c15,25,15,25,15,25c22,19,31,15,41,15c46,15,51,16,56,17c56,6,56,6,56,6c42,1,29,0,15,6xe">
                  <v:path o:connectlocs="@0,@0;@0,@0;@0,@0;@0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KSO_Shape" o:spid="_x0000_s1026" o:spt="100" style="position:absolute;left:28728;top:3498;flip:y;height:784;width:784;v-text-anchor:middle;" fillcolor="#5B9BD5 [3204]" filled="t" stroked="f" coordsize="1647825,1647826" o:gfxdata="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oj4ruvQAA&#10;ANwAAAAPAAAAAAAAAAEAIAAAACIAAABkcnMvZG93bnJldi54bWxQSwECFAAUAAAACACHTuJAMy8F&#10;njsAAAA5AAAAEAAAAAAAAAABACAAAAAMAQAAZHJzL3NoYXBleG1sLnhtbFBLBQYAAAAABgAGAFsB&#10;AAC2AwAAAAA=&#10;" path="m1069148,1570038l1117600,1593610,1100126,1600289,1082651,1606182,1065177,1611682,1047305,1616790,1029831,1621504,1011562,1626218,993293,1630147,974628,1634076,956359,1636826,937693,1639969,919027,1641933,899964,1644290,880901,1645469,862235,1646648,842775,1647826,823315,1647826,804252,1647826,785586,1646648,766523,1645862,747857,1644290,729986,1642326,711320,1640362,693051,1637219,674782,1634469,656911,1630933,639039,1627004,621168,1622683,603693,1617968,586219,1613254,569142,1607754,552064,1602253,534987,1596360,583439,1572003,597736,1576324,612033,1580646,626728,1584182,640628,1587717,655322,1591253,670811,1594396,685505,1597146,700597,1599896,715689,1601861,730780,1603432,745872,1605396,760963,1606575,776452,1607754,791941,1608932,807429,1609325,823315,1609325,839201,1609325,855087,1608147,870973,1607754,887256,1606575,902744,1605396,918233,1603432,933722,1601468,949210,1598718,964699,1596360,980188,1593218,995279,1590467,1010371,1586932,1025065,1583003,1039760,1578681,1054454,1574360,1069148,1570038xm990600,1450975l960761,1497590,944450,1500332,927740,1503466,910632,1505424,893923,1507775,876417,1508950,859310,1510125,841804,1510909,824299,1511300,807589,1510909,791675,1510125,775363,1508950,759051,1507775,743137,1506208,727223,1503858,711707,1501899,695395,1498765,666750,1453326,685449,1458026,704546,1461552,724041,1465077,743933,1467819,763428,1469778,783718,1471345,803611,1472520,824299,1472520,845783,1472520,866869,1470953,888353,1469386,909439,1467428,930127,1463902,950417,1460377,970708,1456068,990600,1450975xm1402556,1195388l1425972,1326889,1435100,1376153,1420019,1392044,1404541,1408333,1389063,1423429,1372394,1438526,1356122,1452828,1339056,1467131,1321594,1480241,1303734,1493749,1285875,1506462,1267619,1518380,1248569,1529902,1229519,1541423,1210072,1552149,1190228,1562082,1170384,1572014,1149747,1581151,1103709,1557711,989012,1500503,996553,1489379,1027906,1439321,1136253,1267694,1342628,1211279,1400969,1195785,1402556,1195388xm252864,1195388l302960,1209265,515270,1266356,518849,1267545,537137,1295695,629775,1441992,660786,1491154,666750,1500669,550655,1559743,504138,1582738,484259,1574412,464379,1564897,444898,1555382,425814,1545074,407127,1533973,388441,1522871,370152,1511374,352260,1498687,334767,1486396,317671,1473313,300972,1459833,284671,1445560,267972,1431287,252467,1416618,236961,1401552,222250,1386090,230202,1336531,251671,1203318,252864,1195388xm950912,1071563l998316,1071563,1120775,1245264,1119590,1245662,1095888,1279526,950912,1071563xm652180,1071563l700087,1071563,554783,1276351,534987,1244662,652180,1071563xm177703,873125l179305,893844,182107,914164,185710,934485,188913,954805,193716,974727,198520,994251,204125,1013774,210931,1032899,217336,1052025,224942,1070751,232949,1089478,241356,1107009,250563,1124939,260171,1142470,270179,1159603,280988,1176338,228545,1165580,220538,1151236,212532,1136494,205326,1121752,198120,1107009,191315,1091869,185310,1076728,178904,1061587,173300,1046048,168096,1030509,163292,1014571,158888,998634,154885,982297,151282,966360,148079,949227,144877,932492,142875,915360,143275,915758,177703,873125xm1469926,865188l1504950,909130,1502960,925756,1499776,943174,1496990,959801,1493408,976428,1489428,993054,1484652,1009285,1479876,1025516,1474702,1041350,1469528,1057185,1463558,1073020,1457190,1088855,1450423,1103898,1443657,1118941,1435697,1133984,1428533,1148631,1420175,1162883,1365250,1177926,1376394,1160508,1386743,1143089,1396693,1124879,1405847,1106669,1414603,1088063,1422961,1069457,1430523,1050060,1437687,1030662,1444055,1010868,1449627,990283,1454802,970094,1459180,949508,1463160,928923,1466344,907942,1468334,886565,1469926,865188xm1646635,785813l1647825,804876,1647825,823940,1647825,842606,1646635,861669,1645841,879938,1644650,898605,1642269,916477,1640285,934746,1637506,953015,1634728,970887,1631156,988759,1627188,1006630,1623616,1023708,1618853,1041183,1614091,1058260,1608931,1075735,1602978,1092416,1597025,1109096,1590675,1125777,1584325,1142060,1576785,1158343,1569641,1174229,1562100,1190116,1553766,1205605,1545828,1221094,1537097,1236980,1527969,1251675,1518841,1266767,1508919,1281461,1499394,1295759,1489075,1309659,1478756,1323560,1468041,1337460,1456928,1350963,1447800,1300525,1457325,1287816,1466453,1274710,1474788,1262398,1483519,1248895,1492250,1235789,1499791,1222682,1508125,1208782,1515666,1195279,1522810,1180981,1529556,1167081,1536700,1153180,1543050,1138883,1549003,1124188,1555353,1109493,1560910,1094799,1566069,1079707,1571228,1064218,1575991,1049126,1580356,1034034,1584722,1018545,1588294,1003056,1591866,987170,1595041,971681,1597819,955398,1600597,939511,1602581,923228,1604566,906945,1606153,890662,1606947,874378,1607741,857301,1608931,841017,1608931,823940,1608931,822351,1646635,785813xm1191,779463l39291,816372,38894,824707,39291,842169,39687,858838,40481,876300,41672,892969,43656,910035,45244,926307,47625,943372,50403,959644,53578,975519,56753,992188,60325,1008063,64691,1023938,69056,1039813,73819,1055688,78581,1071166,83741,1086644,89297,1101726,95250,1116807,101203,1131888,108347,1146573,114697,1161257,122238,1175941,129381,1190229,137319,1204517,144860,1218407,153194,1232298,161925,1245792,170260,1259285,179388,1272382,188913,1285479,198438,1298179,207963,1311276,199628,1362076,188516,1348186,177403,1334295,166291,1320404,155575,1306117,145256,1291432,135335,1276748,125413,1261667,115888,1245792,106760,1230710,98425,1214835,90091,1198960,81756,1183085,74216,1166416,66675,1150144,59928,1133079,53578,1116410,46831,1098948,41275,1081882,35719,1064419,30559,1046957,25797,1029097,21431,1011635,17066,993379,13494,975122,10716,956469,7541,938610,5556,919957,3175,900907,1984,882254,794,863204,397,844154,0,824707,397,802085,1191,779463xm1314889,671513l1339850,701729,1101725,776288,1116385,730768,1314889,671513xm339763,668338l538932,730250,554038,776288,317500,698500,339763,668338xm828080,554038l847512,567940,1087438,737939,1086645,741117,1086249,742308,987105,1046163,980364,1046163,935551,1046163,669054,1046163,570308,742308,569911,741117,568325,737939,808648,567940,828080,554038xm1360910,387350l1489666,409557,1540533,418281,1550865,437316,1560800,456747,1570337,476178,1579477,495213,1587425,515834,1595373,536058,1602924,556282,1609679,577300,1616038,597920,1621601,619731,1626767,640748,1631536,662955,1635908,684369,1639484,706973,1641868,728783,1644650,751387,1607692,786680,1513510,877888,1508343,871543,1471386,825146,1363691,689921,1341437,662559,1341835,656214,1355743,455557,1360115,396074,1360910,387350xm293316,387350l293316,388143,297280,446040,311549,656214,312738,662559,290145,689921,175991,833870,141111,877888,138733,875509,39641,779939,3175,744646,5949,722835,8724,701025,12291,679611,16255,658197,21011,636783,26164,616162,31713,595541,38452,574920,44793,554696,51928,534472,59855,514644,68179,495213,77296,476178,86016,457143,95528,438109,105834,419867,156173,410747,293316,387350xm808037,298450l827881,306401,847725,298450,847725,536575,827881,522661,808037,536575,808037,298450xm1106341,198438l1122567,205965,1139189,214285,1155020,223001,1170455,231717,1185889,241225,1200928,251129,1216363,261034,1231006,271335,1244858,282031,1258710,293520,1272562,305010,1286018,316895,1299078,328780,1312138,341854,1324407,354928,1336675,367606,1332322,423863,1318470,406827,1304618,390584,1289975,374737,1274145,359286,1258314,344231,1242088,329969,1225070,316103,1208052,302633,1189847,290351,1171642,278070,1153437,266580,1134440,255884,1114652,245187,1094864,235679,1074680,227359,1054100,218643,1106341,198438xm545878,196850l598488,217164,577763,225130,557835,233495,538305,243055,518775,253013,500441,263369,481709,274522,463375,286471,446236,298421,428700,311566,411960,325108,395220,338651,379676,352991,364132,368127,349385,383263,335037,399594,321087,415925,317500,360957,329457,347812,341414,335465,354567,323117,367719,311566,380872,299616,394423,288463,408373,277708,422721,267352,437069,256996,451816,247436,466962,237877,482107,228715,497651,219952,513195,211986,529536,204020,545878,196850xm1028700,25400l1048147,30571,1067197,36139,1086247,42503,1104900,49265,1123553,56026,1142207,63186,1160066,71538,1177925,79891,1195388,88641,1212850,97392,1230313,106937,1246982,116881,1263650,127620,1280319,138359,1296194,149098,1312069,160633,1327547,172565,1342629,184497,1358107,197225,1372791,209953,1386682,223079,1400572,237000,1414463,250921,1427957,264444,1440657,279161,1453754,293877,1466454,309389,1477963,324901,1489473,340413,1501379,356323,1512094,372233,1522413,388938,1470026,380187,1460501,366664,1451373,353539,1441451,340413,1430735,327685,1420416,315355,1409701,302627,1398985,290695,1387872,278763,1375966,267228,1364457,255694,1352154,244557,1340247,233420,1327944,223079,1315244,212737,1302544,202396,1289844,192452,1276350,182906,1262857,173758,1248966,164610,1235472,155462,1221582,147507,1207294,139155,1192610,130802,1178322,123643,1163241,116085,1148557,108926,1133475,102164,1117997,95801,1102916,89834,1087041,84266,1071166,78698,1055291,73527,1028700,25400xm619125,25400l594935,72333,579073,77504,563211,82674,546952,89038,531486,95004,516020,101368,500951,108130,485882,115289,470813,122846,456140,130005,441467,138358,427191,146313,412915,155063,399036,163813,385156,172961,371277,182507,358190,192053,345104,201996,332018,212338,319328,222679,307035,233418,294741,244554,282448,256089,270948,267226,259448,278760,247948,291090,236844,303022,226137,315750,215826,328477,205516,341205,195602,354728,185688,367854,176170,381377,123825,390525,134135,373820,145239,357512,156739,341205,168239,325693,180136,310181,192826,295067,205516,280351,218602,265635,232085,251316,245965,237395,259844,223872,274517,210349,289190,197621,303862,184893,319328,172961,334794,160631,350656,149495,366518,138358,383174,127619,399829,116880,416881,106936,433933,97391,451778,88640,469227,79890,487072,71140,505710,63185,523951,56026,542193,48867,561228,42105,580263,36139,599694,30570,619125,25400xm824315,0l846110,792,868300,1585,889699,2774,911097,4756,932495,7530,953497,10700,974499,13871,995500,18230,1020861,63806,1084263,178339,1071187,183491,1015710,204892,847298,270679,827882,277813,808465,270679,636883,203703,581010,181906,571500,178339,630147,63409,653130,18230,673736,13871,694738,10700,716136,7530,737534,4756,758932,2774,780726,1585,802125,792,824315,0xe">
                  <v:path o:connectlocs="455,778;355,782;262,762;340,762;422,764;501,749;392,719;335,695;442,696;645,691;547,752;245,602;202,735;112,666;310,509;94,473;108,554;75,475;713,448;686,532;680,499;784,382;774,478;743,566;693,642;727,555;755,477;765,392;21,440;42,524;81,599;64,607;22,522;1,428;625,319;469,497;732,199;773,304;638,315;83,396;15,283;139,184;549,106;624,162;574,143;284,103;188,161;181,142;259,93;577,46;659,106;724,185;649,121;581,70;502,34;224,58;151,105;93,168;104,126;182,60;276,17;473,8;299,30" o:connectangles="0,0,0,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图片 227" o:spid="_x0000_s1026" o:spt="75" alt="3680756" type="#_x0000_t75" style="position:absolute;left:22035;top:2215;height:576;width:1008;" filled="f" o:preferrelative="t" stroked="f" coordsize="21600,21600" o:gfxdata="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D0xlC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5" o:title=""/>
                  <o:lock v:ext="edit" aspectratio="t"/>
                </v:shape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-886460</wp:posOffset>
                </wp:positionH>
                <wp:positionV relativeFrom="paragraph">
                  <wp:posOffset>-453390</wp:posOffset>
                </wp:positionV>
                <wp:extent cx="6972300" cy="463550"/>
                <wp:effectExtent l="0" t="0" r="0" b="1270"/>
                <wp:wrapNone/>
                <wp:docPr id="54" name="组合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72300" cy="463550"/>
                          <a:chOff x="5716" y="18679"/>
                          <a:chExt cx="10980" cy="730"/>
                        </a:xfrm>
                      </wpg:grpSpPr>
                      <wps:wsp>
                        <wps:cNvPr id="68" name="矩形 230"/>
                        <wps:cNvSpPr/>
                        <wps:spPr>
                          <a:xfrm>
                            <a:off x="5716" y="18951"/>
                            <a:ext cx="10980" cy="180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70" name="文本框 262"/>
                        <wps:cNvSpPr txBox="1"/>
                        <wps:spPr>
                          <a:xfrm>
                            <a:off x="8910" y="18679"/>
                            <a:ext cx="4592" cy="7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5"/>
                                <w:snapToGrid w:val="0"/>
                                <w:spacing w:before="0" w:beforeAutospacing="0" w:after="0" w:afterAutospacing="0"/>
                                <w:jc w:val="center"/>
                                <w:rPr>
                                  <w:rFonts w:hint="default" w:ascii="黑体" w:hAnsi="黑体" w:eastAsia="黑体" w:cs="黑体"/>
                                  <w:b w:val="0"/>
                                  <w:bCs w:val="0"/>
                                  <w:color w:val="404040" w:themeColor="text1" w:themeTint="BF"/>
                                  <w:sz w:val="44"/>
                                  <w:szCs w:val="44"/>
                                  <w:lang w:val="en-US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黑体" w:hAnsi="黑体" w:eastAsia="黑体" w:cs="黑体"/>
                                  <w:b w:val="0"/>
                                  <w:bCs w:val="0"/>
                                  <w:color w:val="404040" w:themeColor="text1" w:themeTint="BF"/>
                                  <w:kern w:val="24"/>
                                  <w:sz w:val="44"/>
                                  <w:szCs w:val="44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兴趣爱好-常用图标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9.8pt;margin-top:-35.7pt;height:36.5pt;width:549pt;z-index:251748352;mso-width-relative:page;mso-height-relative:page;" coordorigin="5716,18679" coordsize="10980,730" o:gfxdata="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">
                <o:lock v:ext="edit" aspectratio="f"/>
                <v:rect id="矩形 230" o:spid="_x0000_s1026" o:spt="1" style="position:absolute;left:5716;top:18951;height:180;width:10980;v-text-anchor:middle;" fillcolor="#5B9BD5 [3204]" filled="t" stroked="f" coordsize="21600,21600" o:gfxdata="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Cqig3ugAAANsA&#10;AAAPAAAAAAAAAAEAIAAAACIAAABkcnMvZG93bnJldi54bWxQSwECFAAUAAAACACHTuJAMy8FnjsA&#10;AAA5AAAAEAAAAAAAAAABACAAAAAJAQAAZHJzL3NoYXBleG1sLnhtbFBLBQYAAAAABgAGAFsBAACz&#10;AwAAAAA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shape id="文本框 262" o:spid="_x0000_s1026" o:spt="202" type="#_x0000_t202" style="position:absolute;left:8910;top:18679;height:730;width:4592;" fillcolor="#FFFFFF [3212]" filled="t" stroked="f" coordsize="21600,21600" o:gfxdata="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T0UXm5AAAA2wAA&#10;AA8AAAAAAAAAAQAgAAAAIgAAAGRycy9kb3ducmV2LnhtbFBLAQIUABQAAAAIAIdO4kAzLwWeOwAA&#10;ADkAAAAQAAAAAAAAAAEAIAAAAAgBAABkcnMvc2hhcGV4bWwueG1sUEsFBgAAAAAGAAYAWwEAALID&#10;AAAAAA==&#10;">
                  <v:fill on="t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5"/>
                          <w:snapToGrid w:val="0"/>
                          <w:spacing w:before="0" w:beforeAutospacing="0" w:after="0" w:afterAutospacing="0"/>
                          <w:jc w:val="center"/>
                          <w:rPr>
                            <w:rFonts w:hint="default" w:ascii="黑体" w:hAnsi="黑体" w:eastAsia="黑体" w:cs="黑体"/>
                            <w:b w:val="0"/>
                            <w:bCs w:val="0"/>
                            <w:color w:val="404040" w:themeColor="text1" w:themeTint="BF"/>
                            <w:sz w:val="44"/>
                            <w:szCs w:val="44"/>
                            <w:lang w:val="en-US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黑体" w:hAnsi="黑体" w:eastAsia="黑体" w:cs="黑体"/>
                            <w:b w:val="0"/>
                            <w:bCs w:val="0"/>
                            <w:color w:val="404040" w:themeColor="text1" w:themeTint="BF"/>
                            <w:kern w:val="24"/>
                            <w:sz w:val="44"/>
                            <w:szCs w:val="44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兴趣爱好-常用图标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rPr>
          <w:sz w:val="21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-53975</wp:posOffset>
                </wp:positionH>
                <wp:positionV relativeFrom="paragraph">
                  <wp:posOffset>327025</wp:posOffset>
                </wp:positionV>
                <wp:extent cx="5457825" cy="486410"/>
                <wp:effectExtent l="0" t="0" r="0" b="0"/>
                <wp:wrapNone/>
                <wp:docPr id="658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57825" cy="486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5"/>
                              <w:rPr>
                                <w:rFonts w:ascii="微软雅黑" w:hAnsi="微软雅黑" w:eastAsia="微软雅黑"/>
                                <w:b/>
                                <w:color w:val="00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矢量图标 /</w:t>
                            </w:r>
                            <w:r>
                              <w:rPr>
                                <w:rFonts w:ascii="微软雅黑" w:hAnsi="微软雅黑" w:eastAsia="微软雅黑"/>
                                <w:b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复制粘贴即可</w:t>
                            </w:r>
                            <w:r>
                              <w:rPr>
                                <w:rFonts w:ascii="微软雅黑" w:hAnsi="微软雅黑" w:eastAsia="微软雅黑"/>
                                <w:b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使用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 / 自由修改</w:t>
                            </w:r>
                            <w:r>
                              <w:rPr>
                                <w:rFonts w:ascii="微软雅黑" w:hAnsi="微软雅黑" w:eastAsia="微软雅黑"/>
                                <w:b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大小颜色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6" o:spid="_x0000_s1026" o:spt="202" type="#_x0000_t202" style="position:absolute;left:0pt;margin-left:-4.25pt;margin-top:25.75pt;height:38.3pt;width:429.75pt;z-index:251757568;mso-width-relative:page;mso-height-relative:page;" filled="f" stroked="f" coordsize="21600,21600" o:gfxdata="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AGFG701QAAAAkBAAAPAAAA&#10;AAAAAAEAIAAAACIAAABkcnMvZG93bnJldi54bWxQSwECFAAUAAAACACHTuJAgM3isxgCAAAYBAAA&#10;DgAAAAAAAAABACAAAAAkAQAAZHJzL2Uyb0RvYy54bWxQSwUGAAAAAAYABgBZAQAArg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5"/>
                        <w:rPr>
                          <w:rFonts w:ascii="微软雅黑" w:hAnsi="微软雅黑" w:eastAsia="微软雅黑"/>
                          <w:b/>
                          <w:color w:val="000000"/>
                          <w:sz w:val="32"/>
                          <w:szCs w:val="32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000000"/>
                          <w:kern w:val="24"/>
                          <w:sz w:val="32"/>
                          <w:szCs w:val="32"/>
                        </w:rPr>
                        <w:t>矢量图标 /</w:t>
                      </w:r>
                      <w:r>
                        <w:rPr>
                          <w:rFonts w:ascii="微软雅黑" w:hAnsi="微软雅黑" w:eastAsia="微软雅黑"/>
                          <w:b/>
                          <w:color w:val="000000"/>
                          <w:kern w:val="24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000000"/>
                          <w:kern w:val="24"/>
                          <w:sz w:val="32"/>
                          <w:szCs w:val="32"/>
                        </w:rPr>
                        <w:t>复制粘贴即可</w:t>
                      </w:r>
                      <w:r>
                        <w:rPr>
                          <w:rFonts w:ascii="微软雅黑" w:hAnsi="微软雅黑" w:eastAsia="微软雅黑"/>
                          <w:b/>
                          <w:color w:val="000000"/>
                          <w:kern w:val="24"/>
                          <w:sz w:val="32"/>
                          <w:szCs w:val="32"/>
                        </w:rPr>
                        <w:t>使用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000000"/>
                          <w:kern w:val="24"/>
                          <w:sz w:val="32"/>
                          <w:szCs w:val="32"/>
                        </w:rPr>
                        <w:t xml:space="preserve"> / 自由修改</w:t>
                      </w:r>
                      <w:r>
                        <w:rPr>
                          <w:rFonts w:ascii="微软雅黑" w:hAnsi="微软雅黑" w:eastAsia="微软雅黑"/>
                          <w:b/>
                          <w:color w:val="000000"/>
                          <w:kern w:val="24"/>
                          <w:sz w:val="32"/>
                          <w:szCs w:val="32"/>
                        </w:rPr>
                        <w:t>大小颜色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-444500</wp:posOffset>
                </wp:positionH>
                <wp:positionV relativeFrom="paragraph">
                  <wp:posOffset>1252855</wp:posOffset>
                </wp:positionV>
                <wp:extent cx="993140" cy="7117080"/>
                <wp:effectExtent l="0" t="0" r="0" b="0"/>
                <wp:wrapNone/>
                <wp:docPr id="648" name="组合 6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3140" cy="7117080"/>
                          <a:chOff x="0" y="0"/>
                          <a:chExt cx="994892" cy="7118575"/>
                        </a:xfrm>
                      </wpg:grpSpPr>
                      <wps:wsp>
                        <wps:cNvPr id="649" name="文本框 85"/>
                        <wps:cNvSpPr txBox="1"/>
                        <wps:spPr>
                          <a:xfrm>
                            <a:off x="0" y="0"/>
                            <a:ext cx="994892" cy="6656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5"/>
                                <w:kinsoku w:val="0"/>
                                <w:overflowPunct w:val="0"/>
                                <w:textAlignment w:val="baseline"/>
                                <w:rPr>
                                  <w:rFonts w:ascii="微软雅黑" w:hAnsi="微软雅黑" w:eastAsia="微软雅黑"/>
                                  <w:color w:val="00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  <w:t>个人：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650" name="文本框 85"/>
                        <wps:cNvSpPr txBox="1"/>
                        <wps:spPr>
                          <a:xfrm>
                            <a:off x="0" y="5092861"/>
                            <a:ext cx="856526" cy="3924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4"/>
                                <w:kinsoku w:val="0"/>
                                <w:overflowPunct w:val="0"/>
                                <w:jc w:val="left"/>
                                <w:textAlignment w:val="baseline"/>
                                <w:rPr>
                                  <w:rFonts w:ascii="微软雅黑" w:hAnsi="微软雅黑" w:eastAsia="微软雅黑"/>
                                  <w:b/>
                                  <w:b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微软雅黑" w:hAnsi="微软雅黑" w:eastAsia="微软雅黑"/>
                                  <w:b/>
                                  <w:b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  <w:t>运动</w:t>
                              </w: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  <w:t>：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651" name="文本框 11"/>
                        <wps:cNvSpPr txBox="1"/>
                        <wps:spPr>
                          <a:xfrm>
                            <a:off x="0" y="5926238"/>
                            <a:ext cx="833377" cy="3935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4"/>
                                <w:kinsoku w:val="0"/>
                                <w:overflowPunct w:val="0"/>
                                <w:jc w:val="left"/>
                                <w:textAlignment w:val="baseline"/>
                                <w:rPr>
                                  <w:rFonts w:ascii="微软雅黑" w:hAnsi="微软雅黑" w:eastAsia="微软雅黑"/>
                                  <w:b/>
                                  <w:b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  <w:t>爱好：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652" name="文本框 85"/>
                        <wps:cNvSpPr txBox="1"/>
                        <wps:spPr>
                          <a:xfrm>
                            <a:off x="0" y="925969"/>
                            <a:ext cx="879475" cy="35021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4"/>
                                <w:kinsoku w:val="0"/>
                                <w:overflowPunct w:val="0"/>
                                <w:jc w:val="left"/>
                                <w:textAlignment w:val="baseline"/>
                                <w:rPr>
                                  <w:rFonts w:ascii="微软雅黑" w:hAnsi="微软雅黑" w:eastAsia="微软雅黑"/>
                                  <w:color w:val="000000"/>
                                  <w:kern w:val="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  <w:t>工作：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653" name="文本框 85"/>
                        <wps:cNvSpPr txBox="1"/>
                        <wps:spPr>
                          <a:xfrm>
                            <a:off x="0" y="1817226"/>
                            <a:ext cx="879475" cy="39957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4"/>
                                <w:kinsoku w:val="0"/>
                                <w:overflowPunct w:val="0"/>
                                <w:jc w:val="left"/>
                                <w:textAlignment w:val="baseline"/>
                                <w:rPr>
                                  <w:rFonts w:ascii="微软雅黑" w:hAnsi="微软雅黑" w:eastAsia="微软雅黑"/>
                                  <w:color w:val="000000"/>
                                  <w:kern w:val="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  <w:t>教育：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654" name="文本框 85"/>
                        <wps:cNvSpPr txBox="1"/>
                        <wps:spPr>
                          <a:xfrm>
                            <a:off x="0" y="2685327"/>
                            <a:ext cx="879475" cy="3702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4"/>
                                <w:kinsoku w:val="0"/>
                                <w:overflowPunct w:val="0"/>
                                <w:jc w:val="left"/>
                                <w:textAlignment w:val="baseline"/>
                                <w:rPr>
                                  <w:rFonts w:ascii="微软雅黑" w:hAnsi="微软雅黑" w:eastAsia="微软雅黑"/>
                                  <w:color w:val="000000"/>
                                  <w:kern w:val="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  <w:t>电话：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655" name="文本框 85"/>
                        <wps:cNvSpPr txBox="1"/>
                        <wps:spPr>
                          <a:xfrm>
                            <a:off x="0" y="3483980"/>
                            <a:ext cx="879475" cy="3702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4"/>
                                <w:kinsoku w:val="0"/>
                                <w:overflowPunct w:val="0"/>
                                <w:jc w:val="left"/>
                                <w:textAlignment w:val="baseline"/>
                                <w:rPr>
                                  <w:rFonts w:ascii="微软雅黑" w:hAnsi="微软雅黑" w:eastAsia="微软雅黑"/>
                                  <w:color w:val="000000"/>
                                  <w:kern w:val="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  <w:t>邮箱：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656" name="文本框 85"/>
                        <wps:cNvSpPr txBox="1"/>
                        <wps:spPr>
                          <a:xfrm>
                            <a:off x="0" y="4294208"/>
                            <a:ext cx="879475" cy="3702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4"/>
                                <w:kinsoku w:val="0"/>
                                <w:overflowPunct w:val="0"/>
                                <w:jc w:val="left"/>
                                <w:textAlignment w:val="baseline"/>
                                <w:rPr>
                                  <w:rFonts w:ascii="微软雅黑" w:hAnsi="微软雅黑" w:eastAsia="微软雅黑"/>
                                  <w:color w:val="000000"/>
                                  <w:kern w:val="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  <w:t>地址：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657" name="文本框 85"/>
                        <wps:cNvSpPr txBox="1"/>
                        <wps:spPr>
                          <a:xfrm>
                            <a:off x="0" y="6747611"/>
                            <a:ext cx="879676" cy="37096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4"/>
                                <w:kinsoku w:val="0"/>
                                <w:overflowPunct w:val="0"/>
                                <w:jc w:val="left"/>
                                <w:textAlignment w:val="baseline"/>
                                <w:rPr>
                                  <w:rFonts w:ascii="微软雅黑" w:hAnsi="微软雅黑" w:eastAsia="微软雅黑"/>
                                  <w:b/>
                                  <w:b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/>
                                  <w:b/>
                                  <w:bCs/>
                                  <w:color w:val="000000"/>
                                  <w:kern w:val="24"/>
                                  <w:sz w:val="32"/>
                                  <w:szCs w:val="32"/>
                                </w:rPr>
                                <w:t>其它：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35pt;margin-top:98.65pt;height:560.4pt;width:78.2pt;z-index:251756544;mso-width-relative:page;mso-height-relative:page;" coordsize="994892,7118575" o:gfxdata="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">
                <o:lock v:ext="edit" aspectratio="f"/>
                <v:shape id="文本框 85" o:spid="_x0000_s1026" o:spt="202" type="#_x0000_t202" style="position:absolute;left:0;top:0;height:665620;width:994892;" filled="f" stroked="f" coordsize="21600,21600" o:gfxdata="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9waEy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5"/>
                          <w:kinsoku w:val="0"/>
                          <w:overflowPunct w:val="0"/>
                          <w:textAlignment w:val="baseline"/>
                          <w:rPr>
                            <w:rFonts w:ascii="微软雅黑" w:hAnsi="微软雅黑" w:eastAsia="微软雅黑"/>
                            <w:color w:val="000000"/>
                            <w:sz w:val="32"/>
                            <w:szCs w:val="32"/>
                          </w:rPr>
                        </w:pPr>
                        <w:r>
                          <w:rPr>
                            <w:rFonts w:hint="eastAsia" w:ascii="微软雅黑" w:hAnsi="微软雅黑" w:eastAsia="微软雅黑"/>
                            <w:b/>
                            <w:bCs/>
                            <w:color w:val="000000"/>
                            <w:kern w:val="24"/>
                            <w:sz w:val="32"/>
                            <w:szCs w:val="32"/>
                          </w:rPr>
                          <w:t>个人：</w:t>
                        </w:r>
                      </w:p>
                    </w:txbxContent>
                  </v:textbox>
                </v:shape>
                <v:shape id="文本框 85" o:spid="_x0000_s1026" o:spt="202" type="#_x0000_t202" style="position:absolute;left:0;top:5092861;height:392430;width:856526;" filled="f" stroked="f" coordsize="21600,21600" o:gfxdata="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5F/oV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pStyle w:val="4"/>
                          <w:kinsoku w:val="0"/>
                          <w:overflowPunct w:val="0"/>
                          <w:jc w:val="left"/>
                          <w:textAlignment w:val="baseline"/>
                          <w:rPr>
                            <w:rFonts w:ascii="微软雅黑" w:hAnsi="微软雅黑" w:eastAsia="微软雅黑"/>
                            <w:b/>
                            <w:bCs/>
                            <w:color w:val="000000"/>
                            <w:kern w:val="24"/>
                            <w:sz w:val="32"/>
                            <w:szCs w:val="32"/>
                          </w:rPr>
                        </w:pPr>
                        <w:r>
                          <w:rPr>
                            <w:rFonts w:ascii="微软雅黑" w:hAnsi="微软雅黑" w:eastAsia="微软雅黑"/>
                            <w:b/>
                            <w:bCs/>
                            <w:color w:val="000000"/>
                            <w:kern w:val="24"/>
                            <w:sz w:val="32"/>
                            <w:szCs w:val="32"/>
                          </w:rPr>
                          <w:t>运动</w:t>
                        </w:r>
                        <w:r>
                          <w:rPr>
                            <w:rFonts w:hint="eastAsia" w:ascii="微软雅黑" w:hAnsi="微软雅黑" w:eastAsia="微软雅黑"/>
                            <w:b/>
                            <w:bCs/>
                            <w:color w:val="000000"/>
                            <w:kern w:val="24"/>
                            <w:sz w:val="32"/>
                            <w:szCs w:val="32"/>
                          </w:rPr>
                          <w:t>：</w:t>
                        </w:r>
                      </w:p>
                    </w:txbxContent>
                  </v:textbox>
                </v:shape>
                <v:shape id="文本框 11" o:spid="_x0000_s1026" o:spt="202" type="#_x0000_t202" style="position:absolute;left:0;top:5926238;height:393540;width:833377;" filled="f" stroked="f" coordsize="21600,21600" o:gfxdata="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ltfj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pStyle w:val="4"/>
                          <w:kinsoku w:val="0"/>
                          <w:overflowPunct w:val="0"/>
                          <w:jc w:val="left"/>
                          <w:textAlignment w:val="baseline"/>
                          <w:rPr>
                            <w:rFonts w:ascii="微软雅黑" w:hAnsi="微软雅黑" w:eastAsia="微软雅黑"/>
                            <w:b/>
                            <w:bCs/>
                            <w:color w:val="000000"/>
                            <w:kern w:val="24"/>
                            <w:sz w:val="32"/>
                            <w:szCs w:val="32"/>
                          </w:rPr>
                        </w:pPr>
                        <w:r>
                          <w:rPr>
                            <w:rFonts w:hint="eastAsia" w:ascii="微软雅黑" w:hAnsi="微软雅黑" w:eastAsia="微软雅黑"/>
                            <w:b/>
                            <w:bCs/>
                            <w:color w:val="000000"/>
                            <w:kern w:val="24"/>
                            <w:sz w:val="32"/>
                            <w:szCs w:val="32"/>
                          </w:rPr>
                          <w:t>爱好：</w:t>
                        </w:r>
                      </w:p>
                    </w:txbxContent>
                  </v:textbox>
                </v:shape>
                <v:shape id="文本框 85" o:spid="_x0000_s1026" o:spt="202" type="#_x0000_t202" style="position:absolute;left:0;top:925969;height:350212;width:879475;" filled="f" stroked="f" coordsize="21600,21600" o:gfxdata="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onB+b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pStyle w:val="4"/>
                          <w:kinsoku w:val="0"/>
                          <w:overflowPunct w:val="0"/>
                          <w:jc w:val="left"/>
                          <w:textAlignment w:val="baseline"/>
                          <w:rPr>
                            <w:rFonts w:ascii="微软雅黑" w:hAnsi="微软雅黑" w:eastAsia="微软雅黑"/>
                            <w:color w:val="000000"/>
                            <w:kern w:val="0"/>
                            <w:sz w:val="32"/>
                            <w:szCs w:val="32"/>
                          </w:rPr>
                        </w:pPr>
                        <w:r>
                          <w:rPr>
                            <w:rFonts w:hint="eastAsia" w:ascii="微软雅黑" w:hAnsi="微软雅黑" w:eastAsia="微软雅黑"/>
                            <w:b/>
                            <w:bCs/>
                            <w:color w:val="000000"/>
                            <w:kern w:val="24"/>
                            <w:sz w:val="32"/>
                            <w:szCs w:val="32"/>
                          </w:rPr>
                          <w:t>工作：</w:t>
                        </w:r>
                      </w:p>
                    </w:txbxContent>
                  </v:textbox>
                </v:shape>
                <v:shape id="文本框 85" o:spid="_x0000_s1026" o:spt="202" type="#_x0000_t202" style="position:absolute;left:0;top:1817226;height:399571;width:879475;" filled="f" stroked="f" coordsize="21600,21600" o:gfxdata="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cVkY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pStyle w:val="4"/>
                          <w:kinsoku w:val="0"/>
                          <w:overflowPunct w:val="0"/>
                          <w:jc w:val="left"/>
                          <w:textAlignment w:val="baseline"/>
                          <w:rPr>
                            <w:rFonts w:ascii="微软雅黑" w:hAnsi="微软雅黑" w:eastAsia="微软雅黑"/>
                            <w:color w:val="000000"/>
                            <w:kern w:val="0"/>
                            <w:sz w:val="32"/>
                            <w:szCs w:val="32"/>
                          </w:rPr>
                        </w:pPr>
                        <w:r>
                          <w:rPr>
                            <w:rFonts w:hint="eastAsia" w:ascii="微软雅黑" w:hAnsi="微软雅黑" w:eastAsia="微软雅黑"/>
                            <w:b/>
                            <w:bCs/>
                            <w:color w:val="000000"/>
                            <w:kern w:val="24"/>
                            <w:sz w:val="32"/>
                            <w:szCs w:val="32"/>
                          </w:rPr>
                          <w:t>教育：</w:t>
                        </w:r>
                      </w:p>
                    </w:txbxContent>
                  </v:textbox>
                </v:shape>
                <v:shape id="文本框 85" o:spid="_x0000_s1026" o:spt="202" type="#_x0000_t202" style="position:absolute;left:0;top:2685327;height:370205;width:879475;" filled="f" stroked="f" coordsize="21600,21600" o:gfxdata="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iz8F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pStyle w:val="4"/>
                          <w:kinsoku w:val="0"/>
                          <w:overflowPunct w:val="0"/>
                          <w:jc w:val="left"/>
                          <w:textAlignment w:val="baseline"/>
                          <w:rPr>
                            <w:rFonts w:ascii="微软雅黑" w:hAnsi="微软雅黑" w:eastAsia="微软雅黑"/>
                            <w:color w:val="000000"/>
                            <w:kern w:val="0"/>
                            <w:sz w:val="32"/>
                            <w:szCs w:val="32"/>
                          </w:rPr>
                        </w:pPr>
                        <w:r>
                          <w:rPr>
                            <w:rFonts w:hint="eastAsia" w:ascii="微软雅黑" w:hAnsi="微软雅黑" w:eastAsia="微软雅黑"/>
                            <w:b/>
                            <w:bCs/>
                            <w:color w:val="000000"/>
                            <w:kern w:val="24"/>
                            <w:sz w:val="32"/>
                            <w:szCs w:val="32"/>
                          </w:rPr>
                          <w:t>电话：</w:t>
                        </w:r>
                      </w:p>
                    </w:txbxContent>
                  </v:textbox>
                </v:shape>
                <v:shape id="文本框 85" o:spid="_x0000_s1026" o:spt="202" type="#_x0000_t202" style="position:absolute;left:0;top:3483980;height:370205;width:879475;" filled="f" stroked="f" coordsize="21600,21600" o:gfxdata="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WBZjb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pStyle w:val="4"/>
                          <w:kinsoku w:val="0"/>
                          <w:overflowPunct w:val="0"/>
                          <w:jc w:val="left"/>
                          <w:textAlignment w:val="baseline"/>
                          <w:rPr>
                            <w:rFonts w:ascii="微软雅黑" w:hAnsi="微软雅黑" w:eastAsia="微软雅黑"/>
                            <w:color w:val="000000"/>
                            <w:kern w:val="0"/>
                            <w:sz w:val="32"/>
                            <w:szCs w:val="32"/>
                          </w:rPr>
                        </w:pPr>
                        <w:r>
                          <w:rPr>
                            <w:rFonts w:hint="eastAsia" w:ascii="微软雅黑" w:hAnsi="微软雅黑" w:eastAsia="微软雅黑"/>
                            <w:b/>
                            <w:bCs/>
                            <w:color w:val="000000"/>
                            <w:kern w:val="24"/>
                            <w:sz w:val="32"/>
                            <w:szCs w:val="32"/>
                          </w:rPr>
                          <w:t>邮箱：</w:t>
                        </w:r>
                      </w:p>
                    </w:txbxContent>
                  </v:textbox>
                </v:shape>
                <v:shape id="文本框 85" o:spid="_x0000_s1026" o:spt="202" type="#_x0000_t202" style="position:absolute;left:0;top:4294208;height:370205;width:879475;" filled="f" stroked="f" coordsize="21600,21600" o:gfxdata="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myx/q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pStyle w:val="4"/>
                          <w:kinsoku w:val="0"/>
                          <w:overflowPunct w:val="0"/>
                          <w:jc w:val="left"/>
                          <w:textAlignment w:val="baseline"/>
                          <w:rPr>
                            <w:rFonts w:ascii="微软雅黑" w:hAnsi="微软雅黑" w:eastAsia="微软雅黑"/>
                            <w:color w:val="000000"/>
                            <w:kern w:val="0"/>
                            <w:sz w:val="32"/>
                            <w:szCs w:val="32"/>
                          </w:rPr>
                        </w:pPr>
                        <w:r>
                          <w:rPr>
                            <w:rFonts w:hint="eastAsia" w:ascii="微软雅黑" w:hAnsi="微软雅黑" w:eastAsia="微软雅黑"/>
                            <w:b/>
                            <w:bCs/>
                            <w:color w:val="000000"/>
                            <w:kern w:val="24"/>
                            <w:sz w:val="32"/>
                            <w:szCs w:val="32"/>
                          </w:rPr>
                          <w:t>地址：</w:t>
                        </w:r>
                      </w:p>
                    </w:txbxContent>
                  </v:textbox>
                </v:shape>
                <v:shape id="文本框 85" o:spid="_x0000_s1026" o:spt="202" type="#_x0000_t202" style="position:absolute;left:0;top:6747611;height:370964;width:879676;" filled="f" stroked="f" coordsize="21600,21600" o:gfxdata="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2/mJh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pStyle w:val="4"/>
                          <w:kinsoku w:val="0"/>
                          <w:overflowPunct w:val="0"/>
                          <w:jc w:val="left"/>
                          <w:textAlignment w:val="baseline"/>
                          <w:rPr>
                            <w:rFonts w:ascii="微软雅黑" w:hAnsi="微软雅黑" w:eastAsia="微软雅黑"/>
                            <w:b/>
                            <w:bCs/>
                            <w:color w:val="000000"/>
                            <w:kern w:val="24"/>
                            <w:sz w:val="32"/>
                            <w:szCs w:val="32"/>
                          </w:rPr>
                        </w:pPr>
                        <w:r>
                          <w:rPr>
                            <w:rFonts w:hint="eastAsia" w:ascii="微软雅黑" w:hAnsi="微软雅黑" w:eastAsia="微软雅黑"/>
                            <w:b/>
                            <w:bCs/>
                            <w:color w:val="000000"/>
                            <w:kern w:val="24"/>
                            <w:sz w:val="32"/>
                            <w:szCs w:val="32"/>
                          </w:rPr>
                          <w:t>其它：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1386840</wp:posOffset>
                </wp:positionV>
                <wp:extent cx="5496560" cy="6964680"/>
                <wp:effectExtent l="0" t="0" r="5080" b="0"/>
                <wp:wrapNone/>
                <wp:docPr id="521" name="组合 5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6560" cy="6964680"/>
                          <a:chOff x="0" y="0"/>
                          <a:chExt cx="5498117" cy="6966578"/>
                        </a:xfrm>
                        <a:solidFill>
                          <a:sysClr val="windowText" lastClr="000000">
                            <a:lumMod val="75000"/>
                            <a:lumOff val="25000"/>
                          </a:sysClr>
                        </a:solidFill>
                      </wpg:grpSpPr>
                      <wpg:grpSp>
                        <wpg:cNvPr id="522" name="组合 20"/>
                        <wpg:cNvGrpSpPr/>
                        <wpg:grpSpPr>
                          <a:xfrm>
                            <a:off x="0" y="895350"/>
                            <a:ext cx="5486687" cy="222878"/>
                            <a:chOff x="0" y="0"/>
                            <a:chExt cx="5487168" cy="223185"/>
                          </a:xfrm>
                          <a:grpFill/>
                        </wpg:grpSpPr>
                        <wps:wsp>
                          <wps:cNvPr id="523" name="Freeform 82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4143633" y="0"/>
                              <a:ext cx="224001" cy="223185"/>
                            </a:xfrm>
                            <a:custGeom>
                              <a:avLst/>
                              <a:gdLst>
                                <a:gd name="T0" fmla="*/ 46 w 116"/>
                                <a:gd name="T1" fmla="*/ 64 h 116"/>
                                <a:gd name="T2" fmla="*/ 5 w 116"/>
                                <a:gd name="T3" fmla="*/ 64 h 116"/>
                                <a:gd name="T4" fmla="*/ 0 w 116"/>
                                <a:gd name="T5" fmla="*/ 70 h 116"/>
                                <a:gd name="T6" fmla="*/ 0 w 116"/>
                                <a:gd name="T7" fmla="*/ 111 h 116"/>
                                <a:gd name="T8" fmla="*/ 5 w 116"/>
                                <a:gd name="T9" fmla="*/ 116 h 116"/>
                                <a:gd name="T10" fmla="*/ 46 w 116"/>
                                <a:gd name="T11" fmla="*/ 116 h 116"/>
                                <a:gd name="T12" fmla="*/ 51 w 116"/>
                                <a:gd name="T13" fmla="*/ 111 h 116"/>
                                <a:gd name="T14" fmla="*/ 51 w 116"/>
                                <a:gd name="T15" fmla="*/ 70 h 116"/>
                                <a:gd name="T16" fmla="*/ 46 w 116"/>
                                <a:gd name="T17" fmla="*/ 64 h 116"/>
                                <a:gd name="T18" fmla="*/ 46 w 116"/>
                                <a:gd name="T19" fmla="*/ 0 h 116"/>
                                <a:gd name="T20" fmla="*/ 5 w 116"/>
                                <a:gd name="T21" fmla="*/ 0 h 116"/>
                                <a:gd name="T22" fmla="*/ 0 w 116"/>
                                <a:gd name="T23" fmla="*/ 5 h 116"/>
                                <a:gd name="T24" fmla="*/ 0 w 116"/>
                                <a:gd name="T25" fmla="*/ 47 h 116"/>
                                <a:gd name="T26" fmla="*/ 5 w 116"/>
                                <a:gd name="T27" fmla="*/ 52 h 116"/>
                                <a:gd name="T28" fmla="*/ 46 w 116"/>
                                <a:gd name="T29" fmla="*/ 52 h 116"/>
                                <a:gd name="T30" fmla="*/ 51 w 116"/>
                                <a:gd name="T31" fmla="*/ 47 h 116"/>
                                <a:gd name="T32" fmla="*/ 51 w 116"/>
                                <a:gd name="T33" fmla="*/ 5 h 116"/>
                                <a:gd name="T34" fmla="*/ 46 w 116"/>
                                <a:gd name="T35" fmla="*/ 0 h 116"/>
                                <a:gd name="T36" fmla="*/ 41 w 116"/>
                                <a:gd name="T37" fmla="*/ 39 h 116"/>
                                <a:gd name="T38" fmla="*/ 38 w 116"/>
                                <a:gd name="T39" fmla="*/ 41 h 116"/>
                                <a:gd name="T40" fmla="*/ 10 w 116"/>
                                <a:gd name="T41" fmla="*/ 41 h 116"/>
                                <a:gd name="T42" fmla="*/ 7 w 116"/>
                                <a:gd name="T43" fmla="*/ 39 h 116"/>
                                <a:gd name="T44" fmla="*/ 7 w 116"/>
                                <a:gd name="T45" fmla="*/ 10 h 116"/>
                                <a:gd name="T46" fmla="*/ 10 w 116"/>
                                <a:gd name="T47" fmla="*/ 8 h 116"/>
                                <a:gd name="T48" fmla="*/ 38 w 116"/>
                                <a:gd name="T49" fmla="*/ 8 h 116"/>
                                <a:gd name="T50" fmla="*/ 41 w 116"/>
                                <a:gd name="T51" fmla="*/ 10 h 116"/>
                                <a:gd name="T52" fmla="*/ 41 w 116"/>
                                <a:gd name="T53" fmla="*/ 39 h 116"/>
                                <a:gd name="T54" fmla="*/ 110 w 116"/>
                                <a:gd name="T55" fmla="*/ 0 h 116"/>
                                <a:gd name="T56" fmla="*/ 69 w 116"/>
                                <a:gd name="T57" fmla="*/ 0 h 116"/>
                                <a:gd name="T58" fmla="*/ 64 w 116"/>
                                <a:gd name="T59" fmla="*/ 5 h 116"/>
                                <a:gd name="T60" fmla="*/ 64 w 116"/>
                                <a:gd name="T61" fmla="*/ 47 h 116"/>
                                <a:gd name="T62" fmla="*/ 69 w 116"/>
                                <a:gd name="T63" fmla="*/ 52 h 116"/>
                                <a:gd name="T64" fmla="*/ 110 w 116"/>
                                <a:gd name="T65" fmla="*/ 52 h 116"/>
                                <a:gd name="T66" fmla="*/ 116 w 116"/>
                                <a:gd name="T67" fmla="*/ 47 h 116"/>
                                <a:gd name="T68" fmla="*/ 116 w 116"/>
                                <a:gd name="T69" fmla="*/ 5 h 116"/>
                                <a:gd name="T70" fmla="*/ 110 w 116"/>
                                <a:gd name="T71" fmla="*/ 0 h 116"/>
                                <a:gd name="T72" fmla="*/ 110 w 116"/>
                                <a:gd name="T73" fmla="*/ 64 h 116"/>
                                <a:gd name="T74" fmla="*/ 69 w 116"/>
                                <a:gd name="T75" fmla="*/ 64 h 116"/>
                                <a:gd name="T76" fmla="*/ 64 w 116"/>
                                <a:gd name="T77" fmla="*/ 70 h 116"/>
                                <a:gd name="T78" fmla="*/ 64 w 116"/>
                                <a:gd name="T79" fmla="*/ 111 h 116"/>
                                <a:gd name="T80" fmla="*/ 69 w 116"/>
                                <a:gd name="T81" fmla="*/ 116 h 116"/>
                                <a:gd name="T82" fmla="*/ 110 w 116"/>
                                <a:gd name="T83" fmla="*/ 116 h 116"/>
                                <a:gd name="T84" fmla="*/ 116 w 116"/>
                                <a:gd name="T85" fmla="*/ 111 h 116"/>
                                <a:gd name="T86" fmla="*/ 116 w 116"/>
                                <a:gd name="T87" fmla="*/ 70 h 116"/>
                                <a:gd name="T88" fmla="*/ 110 w 116"/>
                                <a:gd name="T89" fmla="*/ 64 h 116"/>
                                <a:gd name="T90" fmla="*/ 110 w 116"/>
                                <a:gd name="T91" fmla="*/ 64 h 116"/>
                                <a:gd name="T92" fmla="*/ 110 w 116"/>
                                <a:gd name="T93" fmla="*/ 64 h 11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</a:cxnLst>
                              <a:rect l="0" t="0" r="r" b="b"/>
                              <a:pathLst>
                                <a:path w="116" h="116">
                                  <a:moveTo>
                                    <a:pt x="46" y="64"/>
                                  </a:moveTo>
                                  <a:cubicBezTo>
                                    <a:pt x="5" y="64"/>
                                    <a:pt x="5" y="64"/>
                                    <a:pt x="5" y="64"/>
                                  </a:cubicBezTo>
                                  <a:cubicBezTo>
                                    <a:pt x="2" y="64"/>
                                    <a:pt x="0" y="67"/>
                                    <a:pt x="0" y="70"/>
                                  </a:cubicBezTo>
                                  <a:cubicBezTo>
                                    <a:pt x="0" y="111"/>
                                    <a:pt x="0" y="111"/>
                                    <a:pt x="0" y="111"/>
                                  </a:cubicBezTo>
                                  <a:cubicBezTo>
                                    <a:pt x="0" y="114"/>
                                    <a:pt x="2" y="116"/>
                                    <a:pt x="5" y="116"/>
                                  </a:cubicBezTo>
                                  <a:cubicBezTo>
                                    <a:pt x="46" y="116"/>
                                    <a:pt x="46" y="116"/>
                                    <a:pt x="46" y="116"/>
                                  </a:cubicBezTo>
                                  <a:cubicBezTo>
                                    <a:pt x="49" y="116"/>
                                    <a:pt x="51" y="114"/>
                                    <a:pt x="51" y="111"/>
                                  </a:cubicBezTo>
                                  <a:cubicBezTo>
                                    <a:pt x="51" y="70"/>
                                    <a:pt x="51" y="70"/>
                                    <a:pt x="51" y="70"/>
                                  </a:cubicBezTo>
                                  <a:cubicBezTo>
                                    <a:pt x="51" y="67"/>
                                    <a:pt x="49" y="64"/>
                                    <a:pt x="46" y="64"/>
                                  </a:cubicBezTo>
                                  <a:close/>
                                  <a:moveTo>
                                    <a:pt x="46" y="0"/>
                                  </a:moveTo>
                                  <a:cubicBezTo>
                                    <a:pt x="5" y="0"/>
                                    <a:pt x="5" y="0"/>
                                    <a:pt x="5" y="0"/>
                                  </a:cubicBezTo>
                                  <a:cubicBezTo>
                                    <a:pt x="2" y="0"/>
                                    <a:pt x="0" y="2"/>
                                    <a:pt x="0" y="5"/>
                                  </a:cubicBezTo>
                                  <a:cubicBezTo>
                                    <a:pt x="0" y="47"/>
                                    <a:pt x="0" y="47"/>
                                    <a:pt x="0" y="47"/>
                                  </a:cubicBezTo>
                                  <a:cubicBezTo>
                                    <a:pt x="0" y="49"/>
                                    <a:pt x="2" y="52"/>
                                    <a:pt x="5" y="52"/>
                                  </a:cubicBezTo>
                                  <a:cubicBezTo>
                                    <a:pt x="46" y="52"/>
                                    <a:pt x="46" y="52"/>
                                    <a:pt x="46" y="52"/>
                                  </a:cubicBezTo>
                                  <a:cubicBezTo>
                                    <a:pt x="49" y="52"/>
                                    <a:pt x="51" y="49"/>
                                    <a:pt x="51" y="47"/>
                                  </a:cubicBezTo>
                                  <a:cubicBezTo>
                                    <a:pt x="51" y="5"/>
                                    <a:pt x="51" y="5"/>
                                    <a:pt x="51" y="5"/>
                                  </a:cubicBezTo>
                                  <a:cubicBezTo>
                                    <a:pt x="51" y="2"/>
                                    <a:pt x="49" y="0"/>
                                    <a:pt x="46" y="0"/>
                                  </a:cubicBezTo>
                                  <a:close/>
                                  <a:moveTo>
                                    <a:pt x="41" y="39"/>
                                  </a:moveTo>
                                  <a:cubicBezTo>
                                    <a:pt x="41" y="40"/>
                                    <a:pt x="40" y="41"/>
                                    <a:pt x="38" y="41"/>
                                  </a:cubicBezTo>
                                  <a:cubicBezTo>
                                    <a:pt x="10" y="41"/>
                                    <a:pt x="10" y="41"/>
                                    <a:pt x="10" y="41"/>
                                  </a:cubicBezTo>
                                  <a:cubicBezTo>
                                    <a:pt x="9" y="41"/>
                                    <a:pt x="7" y="40"/>
                                    <a:pt x="7" y="39"/>
                                  </a:cubicBezTo>
                                  <a:cubicBezTo>
                                    <a:pt x="7" y="10"/>
                                    <a:pt x="7" y="10"/>
                                    <a:pt x="7" y="10"/>
                                  </a:cubicBezTo>
                                  <a:cubicBezTo>
                                    <a:pt x="7" y="9"/>
                                    <a:pt x="9" y="8"/>
                                    <a:pt x="10" y="8"/>
                                  </a:cubicBezTo>
                                  <a:cubicBezTo>
                                    <a:pt x="38" y="8"/>
                                    <a:pt x="38" y="8"/>
                                    <a:pt x="38" y="8"/>
                                  </a:cubicBezTo>
                                  <a:cubicBezTo>
                                    <a:pt x="40" y="8"/>
                                    <a:pt x="41" y="9"/>
                                    <a:pt x="41" y="10"/>
                                  </a:cubicBezTo>
                                  <a:cubicBezTo>
                                    <a:pt x="41" y="39"/>
                                    <a:pt x="41" y="39"/>
                                    <a:pt x="41" y="39"/>
                                  </a:cubicBezTo>
                                  <a:close/>
                                  <a:moveTo>
                                    <a:pt x="110" y="0"/>
                                  </a:moveTo>
                                  <a:cubicBezTo>
                                    <a:pt x="69" y="0"/>
                                    <a:pt x="69" y="0"/>
                                    <a:pt x="69" y="0"/>
                                  </a:cubicBezTo>
                                  <a:cubicBezTo>
                                    <a:pt x="66" y="0"/>
                                    <a:pt x="64" y="2"/>
                                    <a:pt x="64" y="5"/>
                                  </a:cubicBezTo>
                                  <a:cubicBezTo>
                                    <a:pt x="64" y="47"/>
                                    <a:pt x="64" y="47"/>
                                    <a:pt x="64" y="47"/>
                                  </a:cubicBezTo>
                                  <a:cubicBezTo>
                                    <a:pt x="64" y="49"/>
                                    <a:pt x="66" y="52"/>
                                    <a:pt x="69" y="52"/>
                                  </a:cubicBezTo>
                                  <a:cubicBezTo>
                                    <a:pt x="110" y="52"/>
                                    <a:pt x="110" y="52"/>
                                    <a:pt x="110" y="52"/>
                                  </a:cubicBezTo>
                                  <a:cubicBezTo>
                                    <a:pt x="113" y="52"/>
                                    <a:pt x="116" y="49"/>
                                    <a:pt x="116" y="47"/>
                                  </a:cubicBezTo>
                                  <a:cubicBezTo>
                                    <a:pt x="116" y="5"/>
                                    <a:pt x="116" y="5"/>
                                    <a:pt x="116" y="5"/>
                                  </a:cubicBezTo>
                                  <a:cubicBezTo>
                                    <a:pt x="116" y="2"/>
                                    <a:pt x="113" y="0"/>
                                    <a:pt x="110" y="0"/>
                                  </a:cubicBezTo>
                                  <a:close/>
                                  <a:moveTo>
                                    <a:pt x="110" y="64"/>
                                  </a:moveTo>
                                  <a:cubicBezTo>
                                    <a:pt x="69" y="64"/>
                                    <a:pt x="69" y="64"/>
                                    <a:pt x="69" y="64"/>
                                  </a:cubicBezTo>
                                  <a:cubicBezTo>
                                    <a:pt x="66" y="64"/>
                                    <a:pt x="64" y="67"/>
                                    <a:pt x="64" y="70"/>
                                  </a:cubicBezTo>
                                  <a:cubicBezTo>
                                    <a:pt x="64" y="111"/>
                                    <a:pt x="64" y="111"/>
                                    <a:pt x="64" y="111"/>
                                  </a:cubicBezTo>
                                  <a:cubicBezTo>
                                    <a:pt x="64" y="114"/>
                                    <a:pt x="66" y="116"/>
                                    <a:pt x="69" y="116"/>
                                  </a:cubicBezTo>
                                  <a:cubicBezTo>
                                    <a:pt x="110" y="116"/>
                                    <a:pt x="110" y="116"/>
                                    <a:pt x="110" y="116"/>
                                  </a:cubicBezTo>
                                  <a:cubicBezTo>
                                    <a:pt x="113" y="116"/>
                                    <a:pt x="116" y="114"/>
                                    <a:pt x="116" y="111"/>
                                  </a:cubicBezTo>
                                  <a:cubicBezTo>
                                    <a:pt x="116" y="70"/>
                                    <a:pt x="116" y="70"/>
                                    <a:pt x="116" y="70"/>
                                  </a:cubicBezTo>
                                  <a:cubicBezTo>
                                    <a:pt x="116" y="67"/>
                                    <a:pt x="113" y="64"/>
                                    <a:pt x="110" y="64"/>
                                  </a:cubicBezTo>
                                  <a:close/>
                                  <a:moveTo>
                                    <a:pt x="110" y="64"/>
                                  </a:moveTo>
                                  <a:cubicBezTo>
                                    <a:pt x="110" y="64"/>
                                    <a:pt x="110" y="64"/>
                                    <a:pt x="110" y="64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24" name="Freeform 87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5263979" y="0"/>
                              <a:ext cx="223189" cy="223185"/>
                            </a:xfrm>
                            <a:custGeom>
                              <a:avLst/>
                              <a:gdLst>
                                <a:gd name="T0" fmla="*/ 96 w 124"/>
                                <a:gd name="T1" fmla="*/ 0 h 124"/>
                                <a:gd name="T2" fmla="*/ 28 w 124"/>
                                <a:gd name="T3" fmla="*/ 0 h 124"/>
                                <a:gd name="T4" fmla="*/ 0 w 124"/>
                                <a:gd name="T5" fmla="*/ 28 h 124"/>
                                <a:gd name="T6" fmla="*/ 0 w 124"/>
                                <a:gd name="T7" fmla="*/ 97 h 124"/>
                                <a:gd name="T8" fmla="*/ 28 w 124"/>
                                <a:gd name="T9" fmla="*/ 124 h 124"/>
                                <a:gd name="T10" fmla="*/ 96 w 124"/>
                                <a:gd name="T11" fmla="*/ 124 h 124"/>
                                <a:gd name="T12" fmla="*/ 124 w 124"/>
                                <a:gd name="T13" fmla="*/ 97 h 124"/>
                                <a:gd name="T14" fmla="*/ 124 w 124"/>
                                <a:gd name="T15" fmla="*/ 28 h 124"/>
                                <a:gd name="T16" fmla="*/ 96 w 124"/>
                                <a:gd name="T17" fmla="*/ 0 h 124"/>
                                <a:gd name="T18" fmla="*/ 101 w 124"/>
                                <a:gd name="T19" fmla="*/ 38 h 124"/>
                                <a:gd name="T20" fmla="*/ 97 w 124"/>
                                <a:gd name="T21" fmla="*/ 49 h 124"/>
                                <a:gd name="T22" fmla="*/ 99 w 124"/>
                                <a:gd name="T23" fmla="*/ 28 h 124"/>
                                <a:gd name="T24" fmla="*/ 85 w 124"/>
                                <a:gd name="T25" fmla="*/ 24 h 124"/>
                                <a:gd name="T26" fmla="*/ 76 w 124"/>
                                <a:gd name="T27" fmla="*/ 29 h 124"/>
                                <a:gd name="T28" fmla="*/ 93 w 124"/>
                                <a:gd name="T29" fmla="*/ 41 h 124"/>
                                <a:gd name="T30" fmla="*/ 99 w 124"/>
                                <a:gd name="T31" fmla="*/ 66 h 124"/>
                                <a:gd name="T32" fmla="*/ 49 w 124"/>
                                <a:gd name="T33" fmla="*/ 66 h 124"/>
                                <a:gd name="T34" fmla="*/ 61 w 124"/>
                                <a:gd name="T35" fmla="*/ 79 h 124"/>
                                <a:gd name="T36" fmla="*/ 75 w 124"/>
                                <a:gd name="T37" fmla="*/ 71 h 124"/>
                                <a:gd name="T38" fmla="*/ 98 w 124"/>
                                <a:gd name="T39" fmla="*/ 71 h 124"/>
                                <a:gd name="T40" fmla="*/ 82 w 124"/>
                                <a:gd name="T41" fmla="*/ 93 h 124"/>
                                <a:gd name="T42" fmla="*/ 53 w 124"/>
                                <a:gd name="T43" fmla="*/ 96 h 124"/>
                                <a:gd name="T44" fmla="*/ 31 w 124"/>
                                <a:gd name="T45" fmla="*/ 105 h 124"/>
                                <a:gd name="T46" fmla="*/ 26 w 124"/>
                                <a:gd name="T47" fmla="*/ 70 h 124"/>
                                <a:gd name="T48" fmla="*/ 27 w 124"/>
                                <a:gd name="T49" fmla="*/ 68 h 124"/>
                                <a:gd name="T50" fmla="*/ 27 w 124"/>
                                <a:gd name="T51" fmla="*/ 68 h 124"/>
                                <a:gd name="T52" fmla="*/ 27 w 124"/>
                                <a:gd name="T53" fmla="*/ 67 h 124"/>
                                <a:gd name="T54" fmla="*/ 55 w 124"/>
                                <a:gd name="T55" fmla="*/ 35 h 124"/>
                                <a:gd name="T56" fmla="*/ 27 w 124"/>
                                <a:gd name="T57" fmla="*/ 58 h 124"/>
                                <a:gd name="T58" fmla="*/ 33 w 124"/>
                                <a:gd name="T59" fmla="*/ 41 h 124"/>
                                <a:gd name="T60" fmla="*/ 63 w 124"/>
                                <a:gd name="T61" fmla="*/ 27 h 124"/>
                                <a:gd name="T62" fmla="*/ 69 w 124"/>
                                <a:gd name="T63" fmla="*/ 27 h 124"/>
                                <a:gd name="T64" fmla="*/ 93 w 124"/>
                                <a:gd name="T65" fmla="*/ 19 h 124"/>
                                <a:gd name="T66" fmla="*/ 101 w 124"/>
                                <a:gd name="T67" fmla="*/ 38 h 124"/>
                                <a:gd name="T68" fmla="*/ 60 w 124"/>
                                <a:gd name="T69" fmla="*/ 43 h 124"/>
                                <a:gd name="T70" fmla="*/ 49 w 124"/>
                                <a:gd name="T71" fmla="*/ 53 h 124"/>
                                <a:gd name="T72" fmla="*/ 75 w 124"/>
                                <a:gd name="T73" fmla="*/ 54 h 124"/>
                                <a:gd name="T74" fmla="*/ 60 w 124"/>
                                <a:gd name="T75" fmla="*/ 43 h 124"/>
                                <a:gd name="T76" fmla="*/ 29 w 124"/>
                                <a:gd name="T77" fmla="*/ 75 h 124"/>
                                <a:gd name="T78" fmla="*/ 29 w 124"/>
                                <a:gd name="T79" fmla="*/ 97 h 124"/>
                                <a:gd name="T80" fmla="*/ 50 w 124"/>
                                <a:gd name="T81" fmla="*/ 95 h 124"/>
                                <a:gd name="T82" fmla="*/ 36 w 124"/>
                                <a:gd name="T83" fmla="*/ 86 h 124"/>
                                <a:gd name="T84" fmla="*/ 29 w 124"/>
                                <a:gd name="T85" fmla="*/ 75 h 124"/>
                                <a:gd name="T86" fmla="*/ 29 w 124"/>
                                <a:gd name="T87" fmla="*/ 75 h 124"/>
                                <a:gd name="T88" fmla="*/ 29 w 124"/>
                                <a:gd name="T89" fmla="*/ 75 h 12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124" h="124">
                                  <a:moveTo>
                                    <a:pt x="96" y="0"/>
                                  </a:moveTo>
                                  <a:cubicBezTo>
                                    <a:pt x="28" y="0"/>
                                    <a:pt x="28" y="0"/>
                                    <a:pt x="28" y="0"/>
                                  </a:cubicBezTo>
                                  <a:cubicBezTo>
                                    <a:pt x="12" y="0"/>
                                    <a:pt x="0" y="12"/>
                                    <a:pt x="0" y="28"/>
                                  </a:cubicBezTo>
                                  <a:cubicBezTo>
                                    <a:pt x="0" y="97"/>
                                    <a:pt x="0" y="97"/>
                                    <a:pt x="0" y="97"/>
                                  </a:cubicBezTo>
                                  <a:cubicBezTo>
                                    <a:pt x="0" y="112"/>
                                    <a:pt x="12" y="124"/>
                                    <a:pt x="28" y="124"/>
                                  </a:cubicBezTo>
                                  <a:cubicBezTo>
                                    <a:pt x="96" y="124"/>
                                    <a:pt x="96" y="124"/>
                                    <a:pt x="96" y="124"/>
                                  </a:cubicBezTo>
                                  <a:cubicBezTo>
                                    <a:pt x="111" y="124"/>
                                    <a:pt x="124" y="112"/>
                                    <a:pt x="124" y="97"/>
                                  </a:cubicBezTo>
                                  <a:cubicBezTo>
                                    <a:pt x="124" y="28"/>
                                    <a:pt x="124" y="28"/>
                                    <a:pt x="124" y="28"/>
                                  </a:cubicBezTo>
                                  <a:cubicBezTo>
                                    <a:pt x="124" y="12"/>
                                    <a:pt x="111" y="0"/>
                                    <a:pt x="96" y="0"/>
                                  </a:cubicBezTo>
                                  <a:close/>
                                  <a:moveTo>
                                    <a:pt x="101" y="38"/>
                                  </a:moveTo>
                                  <a:cubicBezTo>
                                    <a:pt x="100" y="44"/>
                                    <a:pt x="97" y="49"/>
                                    <a:pt x="97" y="49"/>
                                  </a:cubicBezTo>
                                  <a:cubicBezTo>
                                    <a:pt x="97" y="49"/>
                                    <a:pt x="103" y="34"/>
                                    <a:pt x="99" y="28"/>
                                  </a:cubicBezTo>
                                  <a:cubicBezTo>
                                    <a:pt x="96" y="23"/>
                                    <a:pt x="92" y="22"/>
                                    <a:pt x="85" y="24"/>
                                  </a:cubicBezTo>
                                  <a:cubicBezTo>
                                    <a:pt x="82" y="24"/>
                                    <a:pt x="78" y="27"/>
                                    <a:pt x="76" y="29"/>
                                  </a:cubicBezTo>
                                  <a:cubicBezTo>
                                    <a:pt x="83" y="31"/>
                                    <a:pt x="89" y="36"/>
                                    <a:pt x="93" y="41"/>
                                  </a:cubicBezTo>
                                  <a:cubicBezTo>
                                    <a:pt x="100" y="51"/>
                                    <a:pt x="99" y="66"/>
                                    <a:pt x="99" y="66"/>
                                  </a:cubicBezTo>
                                  <a:cubicBezTo>
                                    <a:pt x="49" y="66"/>
                                    <a:pt x="49" y="66"/>
                                    <a:pt x="49" y="66"/>
                                  </a:cubicBezTo>
                                  <a:cubicBezTo>
                                    <a:pt x="49" y="66"/>
                                    <a:pt x="49" y="79"/>
                                    <a:pt x="61" y="79"/>
                                  </a:cubicBezTo>
                                  <a:cubicBezTo>
                                    <a:pt x="74" y="79"/>
                                    <a:pt x="75" y="71"/>
                                    <a:pt x="75" y="71"/>
                                  </a:cubicBezTo>
                                  <a:cubicBezTo>
                                    <a:pt x="98" y="71"/>
                                    <a:pt x="98" y="71"/>
                                    <a:pt x="98" y="71"/>
                                  </a:cubicBezTo>
                                  <a:cubicBezTo>
                                    <a:pt x="97" y="80"/>
                                    <a:pt x="91" y="88"/>
                                    <a:pt x="82" y="93"/>
                                  </a:cubicBezTo>
                                  <a:cubicBezTo>
                                    <a:pt x="78" y="96"/>
                                    <a:pt x="66" y="99"/>
                                    <a:pt x="53" y="96"/>
                                  </a:cubicBezTo>
                                  <a:cubicBezTo>
                                    <a:pt x="46" y="104"/>
                                    <a:pt x="37" y="107"/>
                                    <a:pt x="31" y="105"/>
                                  </a:cubicBezTo>
                                  <a:cubicBezTo>
                                    <a:pt x="24" y="103"/>
                                    <a:pt x="16" y="93"/>
                                    <a:pt x="26" y="70"/>
                                  </a:cubicBezTo>
                                  <a:cubicBezTo>
                                    <a:pt x="26" y="70"/>
                                    <a:pt x="26" y="69"/>
                                    <a:pt x="27" y="68"/>
                                  </a:cubicBezTo>
                                  <a:cubicBezTo>
                                    <a:pt x="27" y="68"/>
                                    <a:pt x="27" y="68"/>
                                    <a:pt x="27" y="68"/>
                                  </a:cubicBezTo>
                                  <a:cubicBezTo>
                                    <a:pt x="27" y="67"/>
                                    <a:pt x="27" y="67"/>
                                    <a:pt x="27" y="67"/>
                                  </a:cubicBezTo>
                                  <a:cubicBezTo>
                                    <a:pt x="36" y="48"/>
                                    <a:pt x="55" y="35"/>
                                    <a:pt x="55" y="35"/>
                                  </a:cubicBezTo>
                                  <a:cubicBezTo>
                                    <a:pt x="42" y="39"/>
                                    <a:pt x="31" y="52"/>
                                    <a:pt x="27" y="58"/>
                                  </a:cubicBezTo>
                                  <a:cubicBezTo>
                                    <a:pt x="27" y="51"/>
                                    <a:pt x="30" y="45"/>
                                    <a:pt x="33" y="41"/>
                                  </a:cubicBezTo>
                                  <a:cubicBezTo>
                                    <a:pt x="40" y="31"/>
                                    <a:pt x="49" y="27"/>
                                    <a:pt x="63" y="27"/>
                                  </a:cubicBezTo>
                                  <a:cubicBezTo>
                                    <a:pt x="65" y="27"/>
                                    <a:pt x="67" y="27"/>
                                    <a:pt x="69" y="27"/>
                                  </a:cubicBezTo>
                                  <a:cubicBezTo>
                                    <a:pt x="74" y="24"/>
                                    <a:pt x="84" y="18"/>
                                    <a:pt x="93" y="19"/>
                                  </a:cubicBezTo>
                                  <a:cubicBezTo>
                                    <a:pt x="104" y="21"/>
                                    <a:pt x="103" y="32"/>
                                    <a:pt x="101" y="38"/>
                                  </a:cubicBezTo>
                                  <a:close/>
                                  <a:moveTo>
                                    <a:pt x="60" y="43"/>
                                  </a:moveTo>
                                  <a:cubicBezTo>
                                    <a:pt x="50" y="44"/>
                                    <a:pt x="49" y="53"/>
                                    <a:pt x="49" y="53"/>
                                  </a:cubicBezTo>
                                  <a:cubicBezTo>
                                    <a:pt x="75" y="54"/>
                                    <a:pt x="75" y="54"/>
                                    <a:pt x="75" y="54"/>
                                  </a:cubicBezTo>
                                  <a:cubicBezTo>
                                    <a:pt x="74" y="46"/>
                                    <a:pt x="69" y="42"/>
                                    <a:pt x="60" y="43"/>
                                  </a:cubicBezTo>
                                  <a:close/>
                                  <a:moveTo>
                                    <a:pt x="29" y="75"/>
                                  </a:moveTo>
                                  <a:cubicBezTo>
                                    <a:pt x="25" y="85"/>
                                    <a:pt x="26" y="93"/>
                                    <a:pt x="29" y="97"/>
                                  </a:cubicBezTo>
                                  <a:cubicBezTo>
                                    <a:pt x="32" y="102"/>
                                    <a:pt x="40" y="103"/>
                                    <a:pt x="50" y="95"/>
                                  </a:cubicBezTo>
                                  <a:cubicBezTo>
                                    <a:pt x="45" y="93"/>
                                    <a:pt x="40" y="91"/>
                                    <a:pt x="36" y="86"/>
                                  </a:cubicBezTo>
                                  <a:cubicBezTo>
                                    <a:pt x="32" y="83"/>
                                    <a:pt x="30" y="79"/>
                                    <a:pt x="29" y="75"/>
                                  </a:cubicBezTo>
                                  <a:close/>
                                  <a:moveTo>
                                    <a:pt x="29" y="75"/>
                                  </a:moveTo>
                                  <a:cubicBezTo>
                                    <a:pt x="29" y="75"/>
                                    <a:pt x="29" y="75"/>
                                    <a:pt x="29" y="75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25" name="Freeform 103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0" y="0"/>
                              <a:ext cx="239190" cy="223185"/>
                            </a:xfrm>
                            <a:custGeom>
                              <a:avLst/>
                              <a:gdLst>
                                <a:gd name="T0" fmla="*/ 48 w 120"/>
                                <a:gd name="T1" fmla="*/ 63 h 112"/>
                                <a:gd name="T2" fmla="*/ 52 w 120"/>
                                <a:gd name="T3" fmla="*/ 59 h 112"/>
                                <a:gd name="T4" fmla="*/ 67 w 120"/>
                                <a:gd name="T5" fmla="*/ 59 h 112"/>
                                <a:gd name="T6" fmla="*/ 70 w 120"/>
                                <a:gd name="T7" fmla="*/ 63 h 112"/>
                                <a:gd name="T8" fmla="*/ 70 w 120"/>
                                <a:gd name="T9" fmla="*/ 68 h 112"/>
                                <a:gd name="T10" fmla="*/ 67 w 120"/>
                                <a:gd name="T11" fmla="*/ 72 h 112"/>
                                <a:gd name="T12" fmla="*/ 52 w 120"/>
                                <a:gd name="T13" fmla="*/ 72 h 112"/>
                                <a:gd name="T14" fmla="*/ 48 w 120"/>
                                <a:gd name="T15" fmla="*/ 68 h 112"/>
                                <a:gd name="T16" fmla="*/ 48 w 120"/>
                                <a:gd name="T17" fmla="*/ 63 h 112"/>
                                <a:gd name="T18" fmla="*/ 35 w 120"/>
                                <a:gd name="T19" fmla="*/ 20 h 112"/>
                                <a:gd name="T20" fmla="*/ 4 w 120"/>
                                <a:gd name="T21" fmla="*/ 20 h 112"/>
                                <a:gd name="T22" fmla="*/ 0 w 120"/>
                                <a:gd name="T23" fmla="*/ 26 h 112"/>
                                <a:gd name="T24" fmla="*/ 0 w 120"/>
                                <a:gd name="T25" fmla="*/ 46 h 112"/>
                                <a:gd name="T26" fmla="*/ 37 w 120"/>
                                <a:gd name="T27" fmla="*/ 61 h 112"/>
                                <a:gd name="T28" fmla="*/ 42 w 120"/>
                                <a:gd name="T29" fmla="*/ 61 h 112"/>
                                <a:gd name="T30" fmla="*/ 42 w 120"/>
                                <a:gd name="T31" fmla="*/ 57 h 112"/>
                                <a:gd name="T32" fmla="*/ 46 w 120"/>
                                <a:gd name="T33" fmla="*/ 54 h 112"/>
                                <a:gd name="T34" fmla="*/ 70 w 120"/>
                                <a:gd name="T35" fmla="*/ 54 h 112"/>
                                <a:gd name="T36" fmla="*/ 76 w 120"/>
                                <a:gd name="T37" fmla="*/ 57 h 112"/>
                                <a:gd name="T38" fmla="*/ 76 w 120"/>
                                <a:gd name="T39" fmla="*/ 61 h 112"/>
                                <a:gd name="T40" fmla="*/ 82 w 120"/>
                                <a:gd name="T41" fmla="*/ 61 h 112"/>
                                <a:gd name="T42" fmla="*/ 119 w 120"/>
                                <a:gd name="T43" fmla="*/ 46 h 112"/>
                                <a:gd name="T44" fmla="*/ 119 w 120"/>
                                <a:gd name="T45" fmla="*/ 25 h 112"/>
                                <a:gd name="T46" fmla="*/ 115 w 120"/>
                                <a:gd name="T47" fmla="*/ 20 h 112"/>
                                <a:gd name="T48" fmla="*/ 83 w 120"/>
                                <a:gd name="T49" fmla="*/ 20 h 112"/>
                                <a:gd name="T50" fmla="*/ 35 w 120"/>
                                <a:gd name="T51" fmla="*/ 20 h 112"/>
                                <a:gd name="T52" fmla="*/ 74 w 120"/>
                                <a:gd name="T53" fmla="*/ 20 h 112"/>
                                <a:gd name="T54" fmla="*/ 74 w 120"/>
                                <a:gd name="T55" fmla="*/ 13 h 112"/>
                                <a:gd name="T56" fmla="*/ 72 w 120"/>
                                <a:gd name="T57" fmla="*/ 9 h 112"/>
                                <a:gd name="T58" fmla="*/ 47 w 120"/>
                                <a:gd name="T59" fmla="*/ 9 h 112"/>
                                <a:gd name="T60" fmla="*/ 44 w 120"/>
                                <a:gd name="T61" fmla="*/ 13 h 112"/>
                                <a:gd name="T62" fmla="*/ 44 w 120"/>
                                <a:gd name="T63" fmla="*/ 20 h 112"/>
                                <a:gd name="T64" fmla="*/ 35 w 120"/>
                                <a:gd name="T65" fmla="*/ 20 h 112"/>
                                <a:gd name="T66" fmla="*/ 35 w 120"/>
                                <a:gd name="T67" fmla="*/ 7 h 112"/>
                                <a:gd name="T68" fmla="*/ 41 w 120"/>
                                <a:gd name="T69" fmla="*/ 1 h 112"/>
                                <a:gd name="T70" fmla="*/ 77 w 120"/>
                                <a:gd name="T71" fmla="*/ 1 h 112"/>
                                <a:gd name="T72" fmla="*/ 84 w 120"/>
                                <a:gd name="T73" fmla="*/ 7 h 112"/>
                                <a:gd name="T74" fmla="*/ 83 w 120"/>
                                <a:gd name="T75" fmla="*/ 20 h 112"/>
                                <a:gd name="T76" fmla="*/ 74 w 120"/>
                                <a:gd name="T77" fmla="*/ 20 h 112"/>
                                <a:gd name="T78" fmla="*/ 119 w 120"/>
                                <a:gd name="T79" fmla="*/ 50 h 112"/>
                                <a:gd name="T80" fmla="*/ 119 w 120"/>
                                <a:gd name="T81" fmla="*/ 105 h 112"/>
                                <a:gd name="T82" fmla="*/ 113 w 120"/>
                                <a:gd name="T83" fmla="*/ 111 h 112"/>
                                <a:gd name="T84" fmla="*/ 5 w 120"/>
                                <a:gd name="T85" fmla="*/ 111 h 112"/>
                                <a:gd name="T86" fmla="*/ 0 w 120"/>
                                <a:gd name="T87" fmla="*/ 106 h 112"/>
                                <a:gd name="T88" fmla="*/ 0 w 120"/>
                                <a:gd name="T89" fmla="*/ 50 h 112"/>
                                <a:gd name="T90" fmla="*/ 43 w 120"/>
                                <a:gd name="T91" fmla="*/ 67 h 112"/>
                                <a:gd name="T92" fmla="*/ 43 w 120"/>
                                <a:gd name="T93" fmla="*/ 72 h 112"/>
                                <a:gd name="T94" fmla="*/ 48 w 120"/>
                                <a:gd name="T95" fmla="*/ 78 h 112"/>
                                <a:gd name="T96" fmla="*/ 70 w 120"/>
                                <a:gd name="T97" fmla="*/ 78 h 112"/>
                                <a:gd name="T98" fmla="*/ 76 w 120"/>
                                <a:gd name="T99" fmla="*/ 72 h 112"/>
                                <a:gd name="T100" fmla="*/ 76 w 120"/>
                                <a:gd name="T101" fmla="*/ 67 h 112"/>
                                <a:gd name="T102" fmla="*/ 119 w 120"/>
                                <a:gd name="T103" fmla="*/ 50 h 112"/>
                                <a:gd name="T104" fmla="*/ 119 w 120"/>
                                <a:gd name="T105" fmla="*/ 50 h 112"/>
                                <a:gd name="T106" fmla="*/ 119 w 120"/>
                                <a:gd name="T107" fmla="*/ 50 h 1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</a:cxnLst>
                              <a:rect l="0" t="0" r="r" b="b"/>
                              <a:pathLst>
                                <a:path w="120" h="112">
                                  <a:moveTo>
                                    <a:pt x="48" y="63"/>
                                  </a:moveTo>
                                  <a:cubicBezTo>
                                    <a:pt x="48" y="63"/>
                                    <a:pt x="47" y="59"/>
                                    <a:pt x="52" y="59"/>
                                  </a:cubicBezTo>
                                  <a:cubicBezTo>
                                    <a:pt x="67" y="59"/>
                                    <a:pt x="67" y="59"/>
                                    <a:pt x="67" y="59"/>
                                  </a:cubicBezTo>
                                  <a:cubicBezTo>
                                    <a:pt x="67" y="59"/>
                                    <a:pt x="70" y="59"/>
                                    <a:pt x="70" y="63"/>
                                  </a:cubicBezTo>
                                  <a:cubicBezTo>
                                    <a:pt x="70" y="68"/>
                                    <a:pt x="70" y="68"/>
                                    <a:pt x="70" y="68"/>
                                  </a:cubicBezTo>
                                  <a:cubicBezTo>
                                    <a:pt x="70" y="68"/>
                                    <a:pt x="71" y="72"/>
                                    <a:pt x="67" y="72"/>
                                  </a:cubicBezTo>
                                  <a:cubicBezTo>
                                    <a:pt x="52" y="72"/>
                                    <a:pt x="52" y="72"/>
                                    <a:pt x="52" y="72"/>
                                  </a:cubicBezTo>
                                  <a:cubicBezTo>
                                    <a:pt x="52" y="72"/>
                                    <a:pt x="48" y="74"/>
                                    <a:pt x="48" y="68"/>
                                  </a:cubicBezTo>
                                  <a:cubicBezTo>
                                    <a:pt x="48" y="63"/>
                                    <a:pt x="48" y="63"/>
                                    <a:pt x="48" y="63"/>
                                  </a:cubicBezTo>
                                  <a:close/>
                                  <a:moveTo>
                                    <a:pt x="35" y="20"/>
                                  </a:moveTo>
                                  <a:cubicBezTo>
                                    <a:pt x="4" y="20"/>
                                    <a:pt x="4" y="20"/>
                                    <a:pt x="4" y="20"/>
                                  </a:cubicBezTo>
                                  <a:cubicBezTo>
                                    <a:pt x="4" y="20"/>
                                    <a:pt x="0" y="19"/>
                                    <a:pt x="0" y="26"/>
                                  </a:cubicBezTo>
                                  <a:cubicBezTo>
                                    <a:pt x="0" y="46"/>
                                    <a:pt x="0" y="46"/>
                                    <a:pt x="0" y="46"/>
                                  </a:cubicBezTo>
                                  <a:cubicBezTo>
                                    <a:pt x="37" y="61"/>
                                    <a:pt x="37" y="61"/>
                                    <a:pt x="37" y="61"/>
                                  </a:cubicBezTo>
                                  <a:cubicBezTo>
                                    <a:pt x="42" y="61"/>
                                    <a:pt x="42" y="61"/>
                                    <a:pt x="42" y="61"/>
                                  </a:cubicBezTo>
                                  <a:cubicBezTo>
                                    <a:pt x="42" y="57"/>
                                    <a:pt x="42" y="57"/>
                                    <a:pt x="42" y="57"/>
                                  </a:cubicBezTo>
                                  <a:cubicBezTo>
                                    <a:pt x="42" y="57"/>
                                    <a:pt x="43" y="54"/>
                                    <a:pt x="46" y="54"/>
                                  </a:cubicBezTo>
                                  <a:cubicBezTo>
                                    <a:pt x="70" y="54"/>
                                    <a:pt x="70" y="54"/>
                                    <a:pt x="70" y="54"/>
                                  </a:cubicBezTo>
                                  <a:cubicBezTo>
                                    <a:pt x="70" y="54"/>
                                    <a:pt x="76" y="53"/>
                                    <a:pt x="76" y="57"/>
                                  </a:cubicBezTo>
                                  <a:cubicBezTo>
                                    <a:pt x="76" y="61"/>
                                    <a:pt x="76" y="61"/>
                                    <a:pt x="76" y="61"/>
                                  </a:cubicBezTo>
                                  <a:cubicBezTo>
                                    <a:pt x="82" y="61"/>
                                    <a:pt x="82" y="61"/>
                                    <a:pt x="82" y="61"/>
                                  </a:cubicBezTo>
                                  <a:cubicBezTo>
                                    <a:pt x="119" y="46"/>
                                    <a:pt x="119" y="46"/>
                                    <a:pt x="119" y="46"/>
                                  </a:cubicBezTo>
                                  <a:cubicBezTo>
                                    <a:pt x="119" y="25"/>
                                    <a:pt x="119" y="25"/>
                                    <a:pt x="119" y="25"/>
                                  </a:cubicBezTo>
                                  <a:cubicBezTo>
                                    <a:pt x="119" y="25"/>
                                    <a:pt x="120" y="20"/>
                                    <a:pt x="115" y="20"/>
                                  </a:cubicBezTo>
                                  <a:cubicBezTo>
                                    <a:pt x="83" y="20"/>
                                    <a:pt x="83" y="20"/>
                                    <a:pt x="83" y="20"/>
                                  </a:cubicBezTo>
                                  <a:cubicBezTo>
                                    <a:pt x="35" y="20"/>
                                    <a:pt x="35" y="20"/>
                                    <a:pt x="35" y="20"/>
                                  </a:cubicBezTo>
                                  <a:close/>
                                  <a:moveTo>
                                    <a:pt x="74" y="20"/>
                                  </a:moveTo>
                                  <a:cubicBezTo>
                                    <a:pt x="74" y="13"/>
                                    <a:pt x="74" y="13"/>
                                    <a:pt x="74" y="13"/>
                                  </a:cubicBezTo>
                                  <a:cubicBezTo>
                                    <a:pt x="74" y="13"/>
                                    <a:pt x="75" y="9"/>
                                    <a:pt x="72" y="9"/>
                                  </a:cubicBezTo>
                                  <a:cubicBezTo>
                                    <a:pt x="47" y="9"/>
                                    <a:pt x="47" y="9"/>
                                    <a:pt x="47" y="9"/>
                                  </a:cubicBezTo>
                                  <a:cubicBezTo>
                                    <a:pt x="47" y="9"/>
                                    <a:pt x="44" y="9"/>
                                    <a:pt x="44" y="13"/>
                                  </a:cubicBezTo>
                                  <a:cubicBezTo>
                                    <a:pt x="44" y="20"/>
                                    <a:pt x="44" y="20"/>
                                    <a:pt x="44" y="20"/>
                                  </a:cubicBezTo>
                                  <a:cubicBezTo>
                                    <a:pt x="35" y="20"/>
                                    <a:pt x="35" y="20"/>
                                    <a:pt x="35" y="20"/>
                                  </a:cubicBezTo>
                                  <a:cubicBezTo>
                                    <a:pt x="35" y="7"/>
                                    <a:pt x="35" y="7"/>
                                    <a:pt x="35" y="7"/>
                                  </a:cubicBezTo>
                                  <a:cubicBezTo>
                                    <a:pt x="35" y="7"/>
                                    <a:pt x="35" y="2"/>
                                    <a:pt x="41" y="1"/>
                                  </a:cubicBezTo>
                                  <a:cubicBezTo>
                                    <a:pt x="77" y="1"/>
                                    <a:pt x="77" y="1"/>
                                    <a:pt x="77" y="1"/>
                                  </a:cubicBezTo>
                                  <a:cubicBezTo>
                                    <a:pt x="77" y="1"/>
                                    <a:pt x="84" y="0"/>
                                    <a:pt x="84" y="7"/>
                                  </a:cubicBezTo>
                                  <a:cubicBezTo>
                                    <a:pt x="83" y="20"/>
                                    <a:pt x="83" y="20"/>
                                    <a:pt x="83" y="20"/>
                                  </a:cubicBezTo>
                                  <a:cubicBezTo>
                                    <a:pt x="74" y="20"/>
                                    <a:pt x="74" y="20"/>
                                    <a:pt x="74" y="20"/>
                                  </a:cubicBezTo>
                                  <a:close/>
                                  <a:moveTo>
                                    <a:pt x="119" y="50"/>
                                  </a:moveTo>
                                  <a:cubicBezTo>
                                    <a:pt x="119" y="105"/>
                                    <a:pt x="119" y="105"/>
                                    <a:pt x="119" y="105"/>
                                  </a:cubicBezTo>
                                  <a:cubicBezTo>
                                    <a:pt x="119" y="105"/>
                                    <a:pt x="119" y="111"/>
                                    <a:pt x="113" y="111"/>
                                  </a:cubicBezTo>
                                  <a:cubicBezTo>
                                    <a:pt x="5" y="111"/>
                                    <a:pt x="5" y="111"/>
                                    <a:pt x="5" y="111"/>
                                  </a:cubicBezTo>
                                  <a:cubicBezTo>
                                    <a:pt x="5" y="111"/>
                                    <a:pt x="0" y="112"/>
                                    <a:pt x="0" y="106"/>
                                  </a:cubicBezTo>
                                  <a:cubicBezTo>
                                    <a:pt x="0" y="50"/>
                                    <a:pt x="0" y="50"/>
                                    <a:pt x="0" y="50"/>
                                  </a:cubicBezTo>
                                  <a:cubicBezTo>
                                    <a:pt x="43" y="67"/>
                                    <a:pt x="43" y="67"/>
                                    <a:pt x="43" y="67"/>
                                  </a:cubicBezTo>
                                  <a:cubicBezTo>
                                    <a:pt x="43" y="72"/>
                                    <a:pt x="43" y="72"/>
                                    <a:pt x="43" y="72"/>
                                  </a:cubicBezTo>
                                  <a:cubicBezTo>
                                    <a:pt x="43" y="72"/>
                                    <a:pt x="43" y="78"/>
                                    <a:pt x="48" y="78"/>
                                  </a:cubicBezTo>
                                  <a:cubicBezTo>
                                    <a:pt x="70" y="78"/>
                                    <a:pt x="70" y="78"/>
                                    <a:pt x="70" y="78"/>
                                  </a:cubicBezTo>
                                  <a:cubicBezTo>
                                    <a:pt x="70" y="78"/>
                                    <a:pt x="76" y="78"/>
                                    <a:pt x="76" y="72"/>
                                  </a:cubicBezTo>
                                  <a:cubicBezTo>
                                    <a:pt x="76" y="67"/>
                                    <a:pt x="76" y="67"/>
                                    <a:pt x="76" y="67"/>
                                  </a:cubicBezTo>
                                  <a:cubicBezTo>
                                    <a:pt x="119" y="50"/>
                                    <a:pt x="119" y="50"/>
                                    <a:pt x="119" y="50"/>
                                  </a:cubicBezTo>
                                  <a:close/>
                                  <a:moveTo>
                                    <a:pt x="119" y="50"/>
                                  </a:moveTo>
                                  <a:cubicBezTo>
                                    <a:pt x="119" y="50"/>
                                    <a:pt x="119" y="50"/>
                                    <a:pt x="119" y="50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26" name="Freeform 114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178011" y="0"/>
                              <a:ext cx="291118" cy="223185"/>
                            </a:xfrm>
                            <a:custGeom>
                              <a:avLst/>
                              <a:gdLst>
                                <a:gd name="T0" fmla="*/ 112 w 127"/>
                                <a:gd name="T1" fmla="*/ 0 h 97"/>
                                <a:gd name="T2" fmla="*/ 15 w 127"/>
                                <a:gd name="T3" fmla="*/ 0 h 97"/>
                                <a:gd name="T4" fmla="*/ 4 w 127"/>
                                <a:gd name="T5" fmla="*/ 4 h 97"/>
                                <a:gd name="T6" fmla="*/ 25 w 127"/>
                                <a:gd name="T7" fmla="*/ 14 h 97"/>
                                <a:gd name="T8" fmla="*/ 36 w 127"/>
                                <a:gd name="T9" fmla="*/ 40 h 97"/>
                                <a:gd name="T10" fmla="*/ 36 w 127"/>
                                <a:gd name="T11" fmla="*/ 59 h 97"/>
                                <a:gd name="T12" fmla="*/ 44 w 127"/>
                                <a:gd name="T13" fmla="*/ 51 h 97"/>
                                <a:gd name="T14" fmla="*/ 50 w 127"/>
                                <a:gd name="T15" fmla="*/ 51 h 97"/>
                                <a:gd name="T16" fmla="*/ 50 w 127"/>
                                <a:gd name="T17" fmla="*/ 57 h 97"/>
                                <a:gd name="T18" fmla="*/ 34 w 127"/>
                                <a:gd name="T19" fmla="*/ 74 h 97"/>
                                <a:gd name="T20" fmla="*/ 31 w 127"/>
                                <a:gd name="T21" fmla="*/ 75 h 97"/>
                                <a:gd name="T22" fmla="*/ 28 w 127"/>
                                <a:gd name="T23" fmla="*/ 74 h 97"/>
                                <a:gd name="T24" fmla="*/ 12 w 127"/>
                                <a:gd name="T25" fmla="*/ 57 h 97"/>
                                <a:gd name="T26" fmla="*/ 12 w 127"/>
                                <a:gd name="T27" fmla="*/ 51 h 97"/>
                                <a:gd name="T28" fmla="*/ 18 w 127"/>
                                <a:gd name="T29" fmla="*/ 51 h 97"/>
                                <a:gd name="T30" fmla="*/ 26 w 127"/>
                                <a:gd name="T31" fmla="*/ 59 h 97"/>
                                <a:gd name="T32" fmla="*/ 26 w 127"/>
                                <a:gd name="T33" fmla="*/ 40 h 97"/>
                                <a:gd name="T34" fmla="*/ 0 w 127"/>
                                <a:gd name="T35" fmla="*/ 13 h 97"/>
                                <a:gd name="T36" fmla="*/ 0 w 127"/>
                                <a:gd name="T37" fmla="*/ 15 h 97"/>
                                <a:gd name="T38" fmla="*/ 0 w 127"/>
                                <a:gd name="T39" fmla="*/ 82 h 97"/>
                                <a:gd name="T40" fmla="*/ 15 w 127"/>
                                <a:gd name="T41" fmla="*/ 97 h 97"/>
                                <a:gd name="T42" fmla="*/ 112 w 127"/>
                                <a:gd name="T43" fmla="*/ 97 h 97"/>
                                <a:gd name="T44" fmla="*/ 127 w 127"/>
                                <a:gd name="T45" fmla="*/ 82 h 97"/>
                                <a:gd name="T46" fmla="*/ 127 w 127"/>
                                <a:gd name="T47" fmla="*/ 15 h 97"/>
                                <a:gd name="T48" fmla="*/ 112 w 127"/>
                                <a:gd name="T49" fmla="*/ 0 h 97"/>
                                <a:gd name="T50" fmla="*/ 107 w 127"/>
                                <a:gd name="T51" fmla="*/ 75 h 97"/>
                                <a:gd name="T52" fmla="*/ 67 w 127"/>
                                <a:gd name="T53" fmla="*/ 75 h 97"/>
                                <a:gd name="T54" fmla="*/ 67 w 127"/>
                                <a:gd name="T55" fmla="*/ 65 h 97"/>
                                <a:gd name="T56" fmla="*/ 107 w 127"/>
                                <a:gd name="T57" fmla="*/ 65 h 97"/>
                                <a:gd name="T58" fmla="*/ 107 w 127"/>
                                <a:gd name="T59" fmla="*/ 75 h 97"/>
                                <a:gd name="T60" fmla="*/ 107 w 127"/>
                                <a:gd name="T61" fmla="*/ 53 h 97"/>
                                <a:gd name="T62" fmla="*/ 67 w 127"/>
                                <a:gd name="T63" fmla="*/ 53 h 97"/>
                                <a:gd name="T64" fmla="*/ 67 w 127"/>
                                <a:gd name="T65" fmla="*/ 43 h 97"/>
                                <a:gd name="T66" fmla="*/ 107 w 127"/>
                                <a:gd name="T67" fmla="*/ 43 h 97"/>
                                <a:gd name="T68" fmla="*/ 107 w 127"/>
                                <a:gd name="T69" fmla="*/ 53 h 97"/>
                                <a:gd name="T70" fmla="*/ 107 w 127"/>
                                <a:gd name="T71" fmla="*/ 31 h 97"/>
                                <a:gd name="T72" fmla="*/ 67 w 127"/>
                                <a:gd name="T73" fmla="*/ 31 h 97"/>
                                <a:gd name="T74" fmla="*/ 67 w 127"/>
                                <a:gd name="T75" fmla="*/ 22 h 97"/>
                                <a:gd name="T76" fmla="*/ 107 w 127"/>
                                <a:gd name="T77" fmla="*/ 22 h 97"/>
                                <a:gd name="T78" fmla="*/ 107 w 127"/>
                                <a:gd name="T79" fmla="*/ 31 h 97"/>
                                <a:gd name="T80" fmla="*/ 107 w 127"/>
                                <a:gd name="T81" fmla="*/ 31 h 97"/>
                                <a:gd name="T82" fmla="*/ 107 w 127"/>
                                <a:gd name="T83" fmla="*/ 31 h 9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</a:cxnLst>
                              <a:rect l="0" t="0" r="r" b="b"/>
                              <a:pathLst>
                                <a:path w="127" h="97">
                                  <a:moveTo>
                                    <a:pt x="112" y="0"/>
                                  </a:moveTo>
                                  <a:cubicBezTo>
                                    <a:pt x="15" y="0"/>
                                    <a:pt x="15" y="0"/>
                                    <a:pt x="15" y="0"/>
                                  </a:cubicBezTo>
                                  <a:cubicBezTo>
                                    <a:pt x="11" y="0"/>
                                    <a:pt x="7" y="1"/>
                                    <a:pt x="4" y="4"/>
                                  </a:cubicBezTo>
                                  <a:cubicBezTo>
                                    <a:pt x="12" y="5"/>
                                    <a:pt x="19" y="9"/>
                                    <a:pt x="25" y="14"/>
                                  </a:cubicBezTo>
                                  <a:cubicBezTo>
                                    <a:pt x="32" y="21"/>
                                    <a:pt x="36" y="30"/>
                                    <a:pt x="36" y="40"/>
                                  </a:cubicBezTo>
                                  <a:cubicBezTo>
                                    <a:pt x="36" y="59"/>
                                    <a:pt x="36" y="59"/>
                                    <a:pt x="36" y="59"/>
                                  </a:cubicBezTo>
                                  <a:cubicBezTo>
                                    <a:pt x="44" y="51"/>
                                    <a:pt x="44" y="51"/>
                                    <a:pt x="44" y="51"/>
                                  </a:cubicBezTo>
                                  <a:cubicBezTo>
                                    <a:pt x="46" y="49"/>
                                    <a:pt x="49" y="49"/>
                                    <a:pt x="50" y="51"/>
                                  </a:cubicBezTo>
                                  <a:cubicBezTo>
                                    <a:pt x="52" y="53"/>
                                    <a:pt x="52" y="56"/>
                                    <a:pt x="50" y="57"/>
                                  </a:cubicBezTo>
                                  <a:cubicBezTo>
                                    <a:pt x="34" y="74"/>
                                    <a:pt x="34" y="74"/>
                                    <a:pt x="34" y="74"/>
                                  </a:cubicBezTo>
                                  <a:cubicBezTo>
                                    <a:pt x="33" y="75"/>
                                    <a:pt x="32" y="75"/>
                                    <a:pt x="31" y="75"/>
                                  </a:cubicBezTo>
                                  <a:cubicBezTo>
                                    <a:pt x="30" y="75"/>
                                    <a:pt x="29" y="75"/>
                                    <a:pt x="28" y="74"/>
                                  </a:cubicBezTo>
                                  <a:cubicBezTo>
                                    <a:pt x="12" y="57"/>
                                    <a:pt x="12" y="57"/>
                                    <a:pt x="12" y="57"/>
                                  </a:cubicBezTo>
                                  <a:cubicBezTo>
                                    <a:pt x="10" y="56"/>
                                    <a:pt x="10" y="53"/>
                                    <a:pt x="12" y="51"/>
                                  </a:cubicBezTo>
                                  <a:cubicBezTo>
                                    <a:pt x="14" y="49"/>
                                    <a:pt x="16" y="49"/>
                                    <a:pt x="18" y="51"/>
                                  </a:cubicBezTo>
                                  <a:cubicBezTo>
                                    <a:pt x="26" y="59"/>
                                    <a:pt x="26" y="59"/>
                                    <a:pt x="26" y="59"/>
                                  </a:cubicBezTo>
                                  <a:cubicBezTo>
                                    <a:pt x="26" y="40"/>
                                    <a:pt x="26" y="40"/>
                                    <a:pt x="26" y="40"/>
                                  </a:cubicBezTo>
                                  <a:cubicBezTo>
                                    <a:pt x="26" y="25"/>
                                    <a:pt x="15" y="13"/>
                                    <a:pt x="0" y="13"/>
                                  </a:cubicBezTo>
                                  <a:cubicBezTo>
                                    <a:pt x="0" y="13"/>
                                    <a:pt x="0" y="14"/>
                                    <a:pt x="0" y="15"/>
                                  </a:cubicBezTo>
                                  <a:cubicBezTo>
                                    <a:pt x="0" y="82"/>
                                    <a:pt x="0" y="82"/>
                                    <a:pt x="0" y="82"/>
                                  </a:cubicBezTo>
                                  <a:cubicBezTo>
                                    <a:pt x="0" y="90"/>
                                    <a:pt x="7" y="97"/>
                                    <a:pt x="15" y="97"/>
                                  </a:cubicBezTo>
                                  <a:cubicBezTo>
                                    <a:pt x="112" y="97"/>
                                    <a:pt x="112" y="97"/>
                                    <a:pt x="112" y="97"/>
                                  </a:cubicBezTo>
                                  <a:cubicBezTo>
                                    <a:pt x="120" y="97"/>
                                    <a:pt x="127" y="90"/>
                                    <a:pt x="127" y="82"/>
                                  </a:cubicBezTo>
                                  <a:cubicBezTo>
                                    <a:pt x="127" y="15"/>
                                    <a:pt x="127" y="15"/>
                                    <a:pt x="127" y="15"/>
                                  </a:cubicBezTo>
                                  <a:cubicBezTo>
                                    <a:pt x="127" y="6"/>
                                    <a:pt x="120" y="0"/>
                                    <a:pt x="112" y="0"/>
                                  </a:cubicBezTo>
                                  <a:close/>
                                  <a:moveTo>
                                    <a:pt x="107" y="75"/>
                                  </a:moveTo>
                                  <a:cubicBezTo>
                                    <a:pt x="67" y="75"/>
                                    <a:pt x="67" y="75"/>
                                    <a:pt x="67" y="75"/>
                                  </a:cubicBezTo>
                                  <a:cubicBezTo>
                                    <a:pt x="67" y="65"/>
                                    <a:pt x="67" y="65"/>
                                    <a:pt x="67" y="65"/>
                                  </a:cubicBezTo>
                                  <a:cubicBezTo>
                                    <a:pt x="107" y="65"/>
                                    <a:pt x="107" y="65"/>
                                    <a:pt x="107" y="65"/>
                                  </a:cubicBezTo>
                                  <a:cubicBezTo>
                                    <a:pt x="107" y="75"/>
                                    <a:pt x="107" y="75"/>
                                    <a:pt x="107" y="75"/>
                                  </a:cubicBezTo>
                                  <a:close/>
                                  <a:moveTo>
                                    <a:pt x="107" y="53"/>
                                  </a:moveTo>
                                  <a:cubicBezTo>
                                    <a:pt x="67" y="53"/>
                                    <a:pt x="67" y="53"/>
                                    <a:pt x="67" y="53"/>
                                  </a:cubicBezTo>
                                  <a:cubicBezTo>
                                    <a:pt x="67" y="43"/>
                                    <a:pt x="67" y="43"/>
                                    <a:pt x="67" y="43"/>
                                  </a:cubicBezTo>
                                  <a:cubicBezTo>
                                    <a:pt x="107" y="43"/>
                                    <a:pt x="107" y="43"/>
                                    <a:pt x="107" y="43"/>
                                  </a:cubicBezTo>
                                  <a:cubicBezTo>
                                    <a:pt x="107" y="53"/>
                                    <a:pt x="107" y="53"/>
                                    <a:pt x="107" y="53"/>
                                  </a:cubicBezTo>
                                  <a:close/>
                                  <a:moveTo>
                                    <a:pt x="107" y="31"/>
                                  </a:moveTo>
                                  <a:cubicBezTo>
                                    <a:pt x="67" y="31"/>
                                    <a:pt x="67" y="31"/>
                                    <a:pt x="67" y="31"/>
                                  </a:cubicBezTo>
                                  <a:cubicBezTo>
                                    <a:pt x="67" y="22"/>
                                    <a:pt x="67" y="22"/>
                                    <a:pt x="67" y="22"/>
                                  </a:cubicBezTo>
                                  <a:cubicBezTo>
                                    <a:pt x="107" y="22"/>
                                    <a:pt x="107" y="22"/>
                                    <a:pt x="107" y="22"/>
                                  </a:cubicBezTo>
                                  <a:cubicBezTo>
                                    <a:pt x="107" y="31"/>
                                    <a:pt x="107" y="31"/>
                                    <a:pt x="107" y="31"/>
                                  </a:cubicBezTo>
                                  <a:close/>
                                  <a:moveTo>
                                    <a:pt x="107" y="31"/>
                                  </a:moveTo>
                                  <a:cubicBezTo>
                                    <a:pt x="107" y="31"/>
                                    <a:pt x="107" y="31"/>
                                    <a:pt x="107" y="31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27" name="Freeform 122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2998573" y="0"/>
                              <a:ext cx="213852" cy="223185"/>
                            </a:xfrm>
                            <a:custGeom>
                              <a:avLst/>
                              <a:gdLst>
                                <a:gd name="T0" fmla="*/ 41 w 97"/>
                                <a:gd name="T1" fmla="*/ 83 h 101"/>
                                <a:gd name="T2" fmla="*/ 41 w 97"/>
                                <a:gd name="T3" fmla="*/ 91 h 101"/>
                                <a:gd name="T4" fmla="*/ 97 w 97"/>
                                <a:gd name="T5" fmla="*/ 87 h 101"/>
                                <a:gd name="T6" fmla="*/ 93 w 97"/>
                                <a:gd name="T7" fmla="*/ 48 h 101"/>
                                <a:gd name="T8" fmla="*/ 37 w 97"/>
                                <a:gd name="T9" fmla="*/ 52 h 101"/>
                                <a:gd name="T10" fmla="*/ 93 w 97"/>
                                <a:gd name="T11" fmla="*/ 56 h 101"/>
                                <a:gd name="T12" fmla="*/ 93 w 97"/>
                                <a:gd name="T13" fmla="*/ 48 h 101"/>
                                <a:gd name="T14" fmla="*/ 93 w 97"/>
                                <a:gd name="T15" fmla="*/ 21 h 101"/>
                                <a:gd name="T16" fmla="*/ 93 w 97"/>
                                <a:gd name="T17" fmla="*/ 14 h 101"/>
                                <a:gd name="T18" fmla="*/ 37 w 97"/>
                                <a:gd name="T19" fmla="*/ 17 h 101"/>
                                <a:gd name="T20" fmla="*/ 26 w 97"/>
                                <a:gd name="T21" fmla="*/ 38 h 101"/>
                                <a:gd name="T22" fmla="*/ 1 w 97"/>
                                <a:gd name="T23" fmla="*/ 41 h 101"/>
                                <a:gd name="T24" fmla="*/ 4 w 97"/>
                                <a:gd name="T25" fmla="*/ 66 h 101"/>
                                <a:gd name="T26" fmla="*/ 29 w 97"/>
                                <a:gd name="T27" fmla="*/ 63 h 101"/>
                                <a:gd name="T28" fmla="*/ 26 w 97"/>
                                <a:gd name="T29" fmla="*/ 38 h 101"/>
                                <a:gd name="T30" fmla="*/ 8 w 97"/>
                                <a:gd name="T31" fmla="*/ 59 h 101"/>
                                <a:gd name="T32" fmla="*/ 22 w 97"/>
                                <a:gd name="T33" fmla="*/ 45 h 101"/>
                                <a:gd name="T34" fmla="*/ 26 w 97"/>
                                <a:gd name="T35" fmla="*/ 73 h 101"/>
                                <a:gd name="T36" fmla="*/ 1 w 97"/>
                                <a:gd name="T37" fmla="*/ 76 h 101"/>
                                <a:gd name="T38" fmla="*/ 4 w 97"/>
                                <a:gd name="T39" fmla="*/ 101 h 101"/>
                                <a:gd name="T40" fmla="*/ 29 w 97"/>
                                <a:gd name="T41" fmla="*/ 98 h 101"/>
                                <a:gd name="T42" fmla="*/ 26 w 97"/>
                                <a:gd name="T43" fmla="*/ 73 h 101"/>
                                <a:gd name="T44" fmla="*/ 8 w 97"/>
                                <a:gd name="T45" fmla="*/ 94 h 101"/>
                                <a:gd name="T46" fmla="*/ 22 w 97"/>
                                <a:gd name="T47" fmla="*/ 80 h 101"/>
                                <a:gd name="T48" fmla="*/ 34 w 97"/>
                                <a:gd name="T49" fmla="*/ 1 h 101"/>
                                <a:gd name="T50" fmla="*/ 12 w 97"/>
                                <a:gd name="T51" fmla="*/ 22 h 101"/>
                                <a:gd name="T52" fmla="*/ 2 w 97"/>
                                <a:gd name="T53" fmla="*/ 16 h 101"/>
                                <a:gd name="T54" fmla="*/ 1 w 97"/>
                                <a:gd name="T55" fmla="*/ 21 h 101"/>
                                <a:gd name="T56" fmla="*/ 12 w 97"/>
                                <a:gd name="T57" fmla="*/ 31 h 101"/>
                                <a:gd name="T58" fmla="*/ 15 w 97"/>
                                <a:gd name="T59" fmla="*/ 30 h 101"/>
                                <a:gd name="T60" fmla="*/ 35 w 97"/>
                                <a:gd name="T61" fmla="*/ 3 h 101"/>
                                <a:gd name="T62" fmla="*/ 34 w 97"/>
                                <a:gd name="T63" fmla="*/ 1 h 1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</a:cxnLst>
                              <a:rect l="0" t="0" r="r" b="b"/>
                              <a:pathLst>
                                <a:path w="97" h="101">
                                  <a:moveTo>
                                    <a:pt x="93" y="83"/>
                                  </a:moveTo>
                                  <a:cubicBezTo>
                                    <a:pt x="41" y="83"/>
                                    <a:pt x="41" y="83"/>
                                    <a:pt x="41" y="83"/>
                                  </a:cubicBezTo>
                                  <a:cubicBezTo>
                                    <a:pt x="39" y="83"/>
                                    <a:pt x="37" y="85"/>
                                    <a:pt x="37" y="87"/>
                                  </a:cubicBezTo>
                                  <a:cubicBezTo>
                                    <a:pt x="37" y="89"/>
                                    <a:pt x="39" y="91"/>
                                    <a:pt x="41" y="91"/>
                                  </a:cubicBezTo>
                                  <a:cubicBezTo>
                                    <a:pt x="93" y="91"/>
                                    <a:pt x="93" y="91"/>
                                    <a:pt x="93" y="91"/>
                                  </a:cubicBezTo>
                                  <a:cubicBezTo>
                                    <a:pt x="95" y="91"/>
                                    <a:pt x="97" y="89"/>
                                    <a:pt x="97" y="87"/>
                                  </a:cubicBezTo>
                                  <a:cubicBezTo>
                                    <a:pt x="97" y="85"/>
                                    <a:pt x="95" y="83"/>
                                    <a:pt x="93" y="83"/>
                                  </a:cubicBezTo>
                                  <a:close/>
                                  <a:moveTo>
                                    <a:pt x="93" y="48"/>
                                  </a:moveTo>
                                  <a:cubicBezTo>
                                    <a:pt x="41" y="48"/>
                                    <a:pt x="41" y="48"/>
                                    <a:pt x="41" y="48"/>
                                  </a:cubicBezTo>
                                  <a:cubicBezTo>
                                    <a:pt x="39" y="48"/>
                                    <a:pt x="37" y="50"/>
                                    <a:pt x="37" y="52"/>
                                  </a:cubicBezTo>
                                  <a:cubicBezTo>
                                    <a:pt x="37" y="54"/>
                                    <a:pt x="39" y="56"/>
                                    <a:pt x="41" y="56"/>
                                  </a:cubicBezTo>
                                  <a:cubicBezTo>
                                    <a:pt x="93" y="56"/>
                                    <a:pt x="93" y="56"/>
                                    <a:pt x="93" y="56"/>
                                  </a:cubicBezTo>
                                  <a:cubicBezTo>
                                    <a:pt x="95" y="56"/>
                                    <a:pt x="97" y="54"/>
                                    <a:pt x="97" y="52"/>
                                  </a:cubicBezTo>
                                  <a:cubicBezTo>
                                    <a:pt x="97" y="50"/>
                                    <a:pt x="95" y="48"/>
                                    <a:pt x="93" y="48"/>
                                  </a:cubicBezTo>
                                  <a:close/>
                                  <a:moveTo>
                                    <a:pt x="41" y="21"/>
                                  </a:moveTo>
                                  <a:cubicBezTo>
                                    <a:pt x="93" y="21"/>
                                    <a:pt x="93" y="21"/>
                                    <a:pt x="93" y="21"/>
                                  </a:cubicBezTo>
                                  <a:cubicBezTo>
                                    <a:pt x="95" y="21"/>
                                    <a:pt x="97" y="19"/>
                                    <a:pt x="97" y="17"/>
                                  </a:cubicBezTo>
                                  <a:cubicBezTo>
                                    <a:pt x="97" y="15"/>
                                    <a:pt x="95" y="14"/>
                                    <a:pt x="93" y="14"/>
                                  </a:cubicBezTo>
                                  <a:cubicBezTo>
                                    <a:pt x="41" y="14"/>
                                    <a:pt x="41" y="14"/>
                                    <a:pt x="41" y="14"/>
                                  </a:cubicBezTo>
                                  <a:cubicBezTo>
                                    <a:pt x="39" y="14"/>
                                    <a:pt x="37" y="15"/>
                                    <a:pt x="37" y="17"/>
                                  </a:cubicBezTo>
                                  <a:cubicBezTo>
                                    <a:pt x="37" y="19"/>
                                    <a:pt x="39" y="21"/>
                                    <a:pt x="41" y="21"/>
                                  </a:cubicBezTo>
                                  <a:close/>
                                  <a:moveTo>
                                    <a:pt x="26" y="38"/>
                                  </a:moveTo>
                                  <a:cubicBezTo>
                                    <a:pt x="4" y="38"/>
                                    <a:pt x="4" y="38"/>
                                    <a:pt x="4" y="38"/>
                                  </a:cubicBezTo>
                                  <a:cubicBezTo>
                                    <a:pt x="3" y="38"/>
                                    <a:pt x="1" y="39"/>
                                    <a:pt x="1" y="41"/>
                                  </a:cubicBezTo>
                                  <a:cubicBezTo>
                                    <a:pt x="1" y="63"/>
                                    <a:pt x="1" y="63"/>
                                    <a:pt x="1" y="63"/>
                                  </a:cubicBezTo>
                                  <a:cubicBezTo>
                                    <a:pt x="1" y="65"/>
                                    <a:pt x="3" y="66"/>
                                    <a:pt x="4" y="66"/>
                                  </a:cubicBezTo>
                                  <a:cubicBezTo>
                                    <a:pt x="26" y="66"/>
                                    <a:pt x="26" y="66"/>
                                    <a:pt x="26" y="66"/>
                                  </a:cubicBezTo>
                                  <a:cubicBezTo>
                                    <a:pt x="28" y="66"/>
                                    <a:pt x="29" y="65"/>
                                    <a:pt x="29" y="63"/>
                                  </a:cubicBezTo>
                                  <a:cubicBezTo>
                                    <a:pt x="29" y="41"/>
                                    <a:pt x="29" y="41"/>
                                    <a:pt x="29" y="41"/>
                                  </a:cubicBezTo>
                                  <a:cubicBezTo>
                                    <a:pt x="29" y="39"/>
                                    <a:pt x="28" y="38"/>
                                    <a:pt x="26" y="38"/>
                                  </a:cubicBezTo>
                                  <a:close/>
                                  <a:moveTo>
                                    <a:pt x="22" y="59"/>
                                  </a:moveTo>
                                  <a:cubicBezTo>
                                    <a:pt x="8" y="59"/>
                                    <a:pt x="8" y="59"/>
                                    <a:pt x="8" y="59"/>
                                  </a:cubicBezTo>
                                  <a:cubicBezTo>
                                    <a:pt x="8" y="45"/>
                                    <a:pt x="8" y="45"/>
                                    <a:pt x="8" y="45"/>
                                  </a:cubicBezTo>
                                  <a:cubicBezTo>
                                    <a:pt x="22" y="45"/>
                                    <a:pt x="22" y="45"/>
                                    <a:pt x="22" y="45"/>
                                  </a:cubicBezTo>
                                  <a:cubicBezTo>
                                    <a:pt x="22" y="59"/>
                                    <a:pt x="22" y="59"/>
                                    <a:pt x="22" y="59"/>
                                  </a:cubicBezTo>
                                  <a:close/>
                                  <a:moveTo>
                                    <a:pt x="26" y="73"/>
                                  </a:moveTo>
                                  <a:cubicBezTo>
                                    <a:pt x="4" y="73"/>
                                    <a:pt x="4" y="73"/>
                                    <a:pt x="4" y="73"/>
                                  </a:cubicBezTo>
                                  <a:cubicBezTo>
                                    <a:pt x="3" y="73"/>
                                    <a:pt x="1" y="74"/>
                                    <a:pt x="1" y="76"/>
                                  </a:cubicBezTo>
                                  <a:cubicBezTo>
                                    <a:pt x="1" y="98"/>
                                    <a:pt x="1" y="98"/>
                                    <a:pt x="1" y="98"/>
                                  </a:cubicBezTo>
                                  <a:cubicBezTo>
                                    <a:pt x="1" y="100"/>
                                    <a:pt x="3" y="101"/>
                                    <a:pt x="4" y="101"/>
                                  </a:cubicBezTo>
                                  <a:cubicBezTo>
                                    <a:pt x="26" y="101"/>
                                    <a:pt x="26" y="101"/>
                                    <a:pt x="26" y="101"/>
                                  </a:cubicBezTo>
                                  <a:cubicBezTo>
                                    <a:pt x="28" y="101"/>
                                    <a:pt x="29" y="100"/>
                                    <a:pt x="29" y="98"/>
                                  </a:cubicBezTo>
                                  <a:cubicBezTo>
                                    <a:pt x="29" y="76"/>
                                    <a:pt x="29" y="76"/>
                                    <a:pt x="29" y="76"/>
                                  </a:cubicBezTo>
                                  <a:cubicBezTo>
                                    <a:pt x="29" y="74"/>
                                    <a:pt x="28" y="73"/>
                                    <a:pt x="26" y="73"/>
                                  </a:cubicBezTo>
                                  <a:close/>
                                  <a:moveTo>
                                    <a:pt x="22" y="94"/>
                                  </a:moveTo>
                                  <a:cubicBezTo>
                                    <a:pt x="8" y="94"/>
                                    <a:pt x="8" y="94"/>
                                    <a:pt x="8" y="94"/>
                                  </a:cubicBezTo>
                                  <a:cubicBezTo>
                                    <a:pt x="8" y="80"/>
                                    <a:pt x="8" y="80"/>
                                    <a:pt x="8" y="80"/>
                                  </a:cubicBezTo>
                                  <a:cubicBezTo>
                                    <a:pt x="22" y="80"/>
                                    <a:pt x="22" y="80"/>
                                    <a:pt x="22" y="80"/>
                                  </a:cubicBezTo>
                                  <a:cubicBezTo>
                                    <a:pt x="22" y="94"/>
                                    <a:pt x="22" y="94"/>
                                    <a:pt x="22" y="94"/>
                                  </a:cubicBezTo>
                                  <a:close/>
                                  <a:moveTo>
                                    <a:pt x="34" y="1"/>
                                  </a:moveTo>
                                  <a:cubicBezTo>
                                    <a:pt x="32" y="0"/>
                                    <a:pt x="30" y="0"/>
                                    <a:pt x="29" y="2"/>
                                  </a:cubicBezTo>
                                  <a:cubicBezTo>
                                    <a:pt x="12" y="22"/>
                                    <a:pt x="12" y="22"/>
                                    <a:pt x="12" y="22"/>
                                  </a:cubicBezTo>
                                  <a:cubicBezTo>
                                    <a:pt x="6" y="16"/>
                                    <a:pt x="6" y="16"/>
                                    <a:pt x="6" y="16"/>
                                  </a:cubicBezTo>
                                  <a:cubicBezTo>
                                    <a:pt x="5" y="15"/>
                                    <a:pt x="3" y="15"/>
                                    <a:pt x="2" y="16"/>
                                  </a:cubicBezTo>
                                  <a:cubicBezTo>
                                    <a:pt x="1" y="16"/>
                                    <a:pt x="0" y="17"/>
                                    <a:pt x="0" y="18"/>
                                  </a:cubicBezTo>
                                  <a:cubicBezTo>
                                    <a:pt x="0" y="19"/>
                                    <a:pt x="1" y="20"/>
                                    <a:pt x="1" y="21"/>
                                  </a:cubicBezTo>
                                  <a:cubicBezTo>
                                    <a:pt x="9" y="30"/>
                                    <a:pt x="9" y="30"/>
                                    <a:pt x="9" y="30"/>
                                  </a:cubicBezTo>
                                  <a:cubicBezTo>
                                    <a:pt x="10" y="31"/>
                                    <a:pt x="11" y="31"/>
                                    <a:pt x="12" y="31"/>
                                  </a:cubicBezTo>
                                  <a:cubicBezTo>
                                    <a:pt x="12" y="31"/>
                                    <a:pt x="12" y="31"/>
                                    <a:pt x="12" y="31"/>
                                  </a:cubicBezTo>
                                  <a:cubicBezTo>
                                    <a:pt x="13" y="31"/>
                                    <a:pt x="14" y="31"/>
                                    <a:pt x="15" y="30"/>
                                  </a:cubicBezTo>
                                  <a:cubicBezTo>
                                    <a:pt x="34" y="6"/>
                                    <a:pt x="34" y="6"/>
                                    <a:pt x="34" y="6"/>
                                  </a:cubicBezTo>
                                  <a:cubicBezTo>
                                    <a:pt x="35" y="5"/>
                                    <a:pt x="35" y="4"/>
                                    <a:pt x="35" y="3"/>
                                  </a:cubicBezTo>
                                  <a:cubicBezTo>
                                    <a:pt x="35" y="2"/>
                                    <a:pt x="34" y="2"/>
                                    <a:pt x="34" y="1"/>
                                  </a:cubicBezTo>
                                  <a:close/>
                                  <a:moveTo>
                                    <a:pt x="34" y="1"/>
                                  </a:moveTo>
                                  <a:cubicBezTo>
                                    <a:pt x="34" y="1"/>
                                    <a:pt x="34" y="1"/>
                                    <a:pt x="34" y="1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28" name="Freeform 123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576649" y="0"/>
                              <a:ext cx="261088" cy="223185"/>
                            </a:xfrm>
                            <a:custGeom>
                              <a:avLst/>
                              <a:gdLst>
                                <a:gd name="T0" fmla="*/ 122 w 131"/>
                                <a:gd name="T1" fmla="*/ 18 h 112"/>
                                <a:gd name="T2" fmla="*/ 93 w 131"/>
                                <a:gd name="T3" fmla="*/ 18 h 112"/>
                                <a:gd name="T4" fmla="*/ 93 w 131"/>
                                <a:gd name="T5" fmla="*/ 9 h 112"/>
                                <a:gd name="T6" fmla="*/ 84 w 131"/>
                                <a:gd name="T7" fmla="*/ 0 h 112"/>
                                <a:gd name="T8" fmla="*/ 47 w 131"/>
                                <a:gd name="T9" fmla="*/ 0 h 112"/>
                                <a:gd name="T10" fmla="*/ 37 w 131"/>
                                <a:gd name="T11" fmla="*/ 9 h 112"/>
                                <a:gd name="T12" fmla="*/ 37 w 131"/>
                                <a:gd name="T13" fmla="*/ 18 h 112"/>
                                <a:gd name="T14" fmla="*/ 9 w 131"/>
                                <a:gd name="T15" fmla="*/ 18 h 112"/>
                                <a:gd name="T16" fmla="*/ 0 w 131"/>
                                <a:gd name="T17" fmla="*/ 28 h 112"/>
                                <a:gd name="T18" fmla="*/ 0 w 131"/>
                                <a:gd name="T19" fmla="*/ 103 h 112"/>
                                <a:gd name="T20" fmla="*/ 9 w 131"/>
                                <a:gd name="T21" fmla="*/ 112 h 112"/>
                                <a:gd name="T22" fmla="*/ 122 w 131"/>
                                <a:gd name="T23" fmla="*/ 112 h 112"/>
                                <a:gd name="T24" fmla="*/ 131 w 131"/>
                                <a:gd name="T25" fmla="*/ 103 h 112"/>
                                <a:gd name="T26" fmla="*/ 131 w 131"/>
                                <a:gd name="T27" fmla="*/ 28 h 112"/>
                                <a:gd name="T28" fmla="*/ 122 w 131"/>
                                <a:gd name="T29" fmla="*/ 18 h 112"/>
                                <a:gd name="T30" fmla="*/ 122 w 131"/>
                                <a:gd name="T31" fmla="*/ 18 h 112"/>
                                <a:gd name="T32" fmla="*/ 47 w 131"/>
                                <a:gd name="T33" fmla="*/ 9 h 112"/>
                                <a:gd name="T34" fmla="*/ 84 w 131"/>
                                <a:gd name="T35" fmla="*/ 9 h 112"/>
                                <a:gd name="T36" fmla="*/ 84 w 131"/>
                                <a:gd name="T37" fmla="*/ 18 h 112"/>
                                <a:gd name="T38" fmla="*/ 47 w 131"/>
                                <a:gd name="T39" fmla="*/ 18 h 112"/>
                                <a:gd name="T40" fmla="*/ 47 w 131"/>
                                <a:gd name="T41" fmla="*/ 9 h 112"/>
                                <a:gd name="T42" fmla="*/ 47 w 131"/>
                                <a:gd name="T43" fmla="*/ 9 h 112"/>
                                <a:gd name="T44" fmla="*/ 122 w 131"/>
                                <a:gd name="T45" fmla="*/ 28 h 112"/>
                                <a:gd name="T46" fmla="*/ 122 w 131"/>
                                <a:gd name="T47" fmla="*/ 43 h 112"/>
                                <a:gd name="T48" fmla="*/ 70 w 131"/>
                                <a:gd name="T49" fmla="*/ 53 h 112"/>
                                <a:gd name="T50" fmla="*/ 70 w 131"/>
                                <a:gd name="T51" fmla="*/ 51 h 112"/>
                                <a:gd name="T52" fmla="*/ 65 w 131"/>
                                <a:gd name="T53" fmla="*/ 46 h 112"/>
                                <a:gd name="T54" fmla="*/ 61 w 131"/>
                                <a:gd name="T55" fmla="*/ 51 h 112"/>
                                <a:gd name="T56" fmla="*/ 61 w 131"/>
                                <a:gd name="T57" fmla="*/ 53 h 112"/>
                                <a:gd name="T58" fmla="*/ 9 w 131"/>
                                <a:gd name="T59" fmla="*/ 42 h 112"/>
                                <a:gd name="T60" fmla="*/ 9 w 131"/>
                                <a:gd name="T61" fmla="*/ 28 h 112"/>
                                <a:gd name="T62" fmla="*/ 122 w 131"/>
                                <a:gd name="T63" fmla="*/ 28 h 112"/>
                                <a:gd name="T64" fmla="*/ 122 w 131"/>
                                <a:gd name="T65" fmla="*/ 28 h 112"/>
                                <a:gd name="T66" fmla="*/ 9 w 131"/>
                                <a:gd name="T67" fmla="*/ 103 h 112"/>
                                <a:gd name="T68" fmla="*/ 9 w 131"/>
                                <a:gd name="T69" fmla="*/ 47 h 112"/>
                                <a:gd name="T70" fmla="*/ 61 w 131"/>
                                <a:gd name="T71" fmla="*/ 57 h 112"/>
                                <a:gd name="T72" fmla="*/ 61 w 131"/>
                                <a:gd name="T73" fmla="*/ 60 h 112"/>
                                <a:gd name="T74" fmla="*/ 65 w 131"/>
                                <a:gd name="T75" fmla="*/ 65 h 112"/>
                                <a:gd name="T76" fmla="*/ 70 w 131"/>
                                <a:gd name="T77" fmla="*/ 60 h 112"/>
                                <a:gd name="T78" fmla="*/ 70 w 131"/>
                                <a:gd name="T79" fmla="*/ 58 h 112"/>
                                <a:gd name="T80" fmla="*/ 122 w 131"/>
                                <a:gd name="T81" fmla="*/ 48 h 112"/>
                                <a:gd name="T82" fmla="*/ 122 w 131"/>
                                <a:gd name="T83" fmla="*/ 103 h 112"/>
                                <a:gd name="T84" fmla="*/ 9 w 131"/>
                                <a:gd name="T85" fmla="*/ 103 h 112"/>
                                <a:gd name="T86" fmla="*/ 9 w 131"/>
                                <a:gd name="T87" fmla="*/ 103 h 112"/>
                                <a:gd name="T88" fmla="*/ 9 w 131"/>
                                <a:gd name="T89" fmla="*/ 103 h 112"/>
                                <a:gd name="T90" fmla="*/ 9 w 131"/>
                                <a:gd name="T91" fmla="*/ 103 h 1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</a:cxnLst>
                              <a:rect l="0" t="0" r="r" b="b"/>
                              <a:pathLst>
                                <a:path w="131" h="112">
                                  <a:moveTo>
                                    <a:pt x="122" y="18"/>
                                  </a:moveTo>
                                  <a:cubicBezTo>
                                    <a:pt x="93" y="18"/>
                                    <a:pt x="93" y="18"/>
                                    <a:pt x="93" y="18"/>
                                  </a:cubicBezTo>
                                  <a:cubicBezTo>
                                    <a:pt x="93" y="9"/>
                                    <a:pt x="93" y="9"/>
                                    <a:pt x="93" y="9"/>
                                  </a:cubicBezTo>
                                  <a:cubicBezTo>
                                    <a:pt x="93" y="4"/>
                                    <a:pt x="89" y="0"/>
                                    <a:pt x="84" y="0"/>
                                  </a:cubicBezTo>
                                  <a:cubicBezTo>
                                    <a:pt x="47" y="0"/>
                                    <a:pt x="47" y="0"/>
                                    <a:pt x="47" y="0"/>
                                  </a:cubicBezTo>
                                  <a:cubicBezTo>
                                    <a:pt x="41" y="0"/>
                                    <a:pt x="37" y="4"/>
                                    <a:pt x="37" y="9"/>
                                  </a:cubicBezTo>
                                  <a:cubicBezTo>
                                    <a:pt x="37" y="18"/>
                                    <a:pt x="37" y="18"/>
                                    <a:pt x="37" y="18"/>
                                  </a:cubicBezTo>
                                  <a:cubicBezTo>
                                    <a:pt x="9" y="18"/>
                                    <a:pt x="9" y="18"/>
                                    <a:pt x="9" y="18"/>
                                  </a:cubicBezTo>
                                  <a:cubicBezTo>
                                    <a:pt x="4" y="18"/>
                                    <a:pt x="0" y="23"/>
                                    <a:pt x="0" y="28"/>
                                  </a:cubicBezTo>
                                  <a:cubicBezTo>
                                    <a:pt x="0" y="103"/>
                                    <a:pt x="0" y="103"/>
                                    <a:pt x="0" y="103"/>
                                  </a:cubicBezTo>
                                  <a:cubicBezTo>
                                    <a:pt x="0" y="108"/>
                                    <a:pt x="4" y="112"/>
                                    <a:pt x="9" y="112"/>
                                  </a:cubicBezTo>
                                  <a:cubicBezTo>
                                    <a:pt x="122" y="112"/>
                                    <a:pt x="122" y="112"/>
                                    <a:pt x="122" y="112"/>
                                  </a:cubicBezTo>
                                  <a:cubicBezTo>
                                    <a:pt x="127" y="112"/>
                                    <a:pt x="131" y="108"/>
                                    <a:pt x="131" y="103"/>
                                  </a:cubicBezTo>
                                  <a:cubicBezTo>
                                    <a:pt x="131" y="28"/>
                                    <a:pt x="131" y="28"/>
                                    <a:pt x="131" y="28"/>
                                  </a:cubicBezTo>
                                  <a:cubicBezTo>
                                    <a:pt x="131" y="23"/>
                                    <a:pt x="127" y="18"/>
                                    <a:pt x="122" y="18"/>
                                  </a:cubicBezTo>
                                  <a:cubicBezTo>
                                    <a:pt x="122" y="18"/>
                                    <a:pt x="122" y="18"/>
                                    <a:pt x="122" y="18"/>
                                  </a:cubicBezTo>
                                  <a:close/>
                                  <a:moveTo>
                                    <a:pt x="47" y="9"/>
                                  </a:moveTo>
                                  <a:cubicBezTo>
                                    <a:pt x="84" y="9"/>
                                    <a:pt x="84" y="9"/>
                                    <a:pt x="84" y="9"/>
                                  </a:cubicBezTo>
                                  <a:cubicBezTo>
                                    <a:pt x="84" y="18"/>
                                    <a:pt x="84" y="18"/>
                                    <a:pt x="84" y="18"/>
                                  </a:cubicBezTo>
                                  <a:cubicBezTo>
                                    <a:pt x="47" y="18"/>
                                    <a:pt x="47" y="18"/>
                                    <a:pt x="47" y="18"/>
                                  </a:cubicBezTo>
                                  <a:cubicBezTo>
                                    <a:pt x="47" y="9"/>
                                    <a:pt x="47" y="9"/>
                                    <a:pt x="47" y="9"/>
                                  </a:cubicBezTo>
                                  <a:cubicBezTo>
                                    <a:pt x="47" y="9"/>
                                    <a:pt x="47" y="9"/>
                                    <a:pt x="47" y="9"/>
                                  </a:cubicBezTo>
                                  <a:close/>
                                  <a:moveTo>
                                    <a:pt x="122" y="28"/>
                                  </a:moveTo>
                                  <a:cubicBezTo>
                                    <a:pt x="122" y="43"/>
                                    <a:pt x="122" y="43"/>
                                    <a:pt x="122" y="43"/>
                                  </a:cubicBezTo>
                                  <a:cubicBezTo>
                                    <a:pt x="107" y="49"/>
                                    <a:pt x="88" y="52"/>
                                    <a:pt x="70" y="53"/>
                                  </a:cubicBezTo>
                                  <a:cubicBezTo>
                                    <a:pt x="70" y="51"/>
                                    <a:pt x="70" y="51"/>
                                    <a:pt x="70" y="51"/>
                                  </a:cubicBezTo>
                                  <a:cubicBezTo>
                                    <a:pt x="70" y="49"/>
                                    <a:pt x="68" y="46"/>
                                    <a:pt x="65" y="46"/>
                                  </a:cubicBezTo>
                                  <a:cubicBezTo>
                                    <a:pt x="63" y="46"/>
                                    <a:pt x="61" y="49"/>
                                    <a:pt x="61" y="51"/>
                                  </a:cubicBezTo>
                                  <a:cubicBezTo>
                                    <a:pt x="61" y="53"/>
                                    <a:pt x="61" y="53"/>
                                    <a:pt x="61" y="53"/>
                                  </a:cubicBezTo>
                                  <a:cubicBezTo>
                                    <a:pt x="43" y="52"/>
                                    <a:pt x="24" y="48"/>
                                    <a:pt x="9" y="42"/>
                                  </a:cubicBezTo>
                                  <a:cubicBezTo>
                                    <a:pt x="9" y="28"/>
                                    <a:pt x="9" y="28"/>
                                    <a:pt x="9" y="28"/>
                                  </a:cubicBezTo>
                                  <a:cubicBezTo>
                                    <a:pt x="122" y="28"/>
                                    <a:pt x="122" y="28"/>
                                    <a:pt x="122" y="28"/>
                                  </a:cubicBezTo>
                                  <a:cubicBezTo>
                                    <a:pt x="122" y="28"/>
                                    <a:pt x="122" y="28"/>
                                    <a:pt x="122" y="28"/>
                                  </a:cubicBezTo>
                                  <a:close/>
                                  <a:moveTo>
                                    <a:pt x="9" y="103"/>
                                  </a:moveTo>
                                  <a:cubicBezTo>
                                    <a:pt x="9" y="47"/>
                                    <a:pt x="9" y="47"/>
                                    <a:pt x="9" y="47"/>
                                  </a:cubicBezTo>
                                  <a:cubicBezTo>
                                    <a:pt x="24" y="53"/>
                                    <a:pt x="43" y="57"/>
                                    <a:pt x="61" y="57"/>
                                  </a:cubicBezTo>
                                  <a:cubicBezTo>
                                    <a:pt x="61" y="60"/>
                                    <a:pt x="61" y="60"/>
                                    <a:pt x="61" y="60"/>
                                  </a:cubicBezTo>
                                  <a:cubicBezTo>
                                    <a:pt x="61" y="63"/>
                                    <a:pt x="63" y="65"/>
                                    <a:pt x="65" y="65"/>
                                  </a:cubicBezTo>
                                  <a:cubicBezTo>
                                    <a:pt x="68" y="65"/>
                                    <a:pt x="70" y="63"/>
                                    <a:pt x="70" y="60"/>
                                  </a:cubicBezTo>
                                  <a:cubicBezTo>
                                    <a:pt x="70" y="58"/>
                                    <a:pt x="70" y="58"/>
                                    <a:pt x="70" y="58"/>
                                  </a:cubicBezTo>
                                  <a:cubicBezTo>
                                    <a:pt x="88" y="57"/>
                                    <a:pt x="107" y="54"/>
                                    <a:pt x="122" y="48"/>
                                  </a:cubicBezTo>
                                  <a:cubicBezTo>
                                    <a:pt x="122" y="103"/>
                                    <a:pt x="122" y="103"/>
                                    <a:pt x="122" y="103"/>
                                  </a:cubicBezTo>
                                  <a:cubicBezTo>
                                    <a:pt x="9" y="103"/>
                                    <a:pt x="9" y="103"/>
                                    <a:pt x="9" y="103"/>
                                  </a:cubicBezTo>
                                  <a:cubicBezTo>
                                    <a:pt x="9" y="103"/>
                                    <a:pt x="9" y="103"/>
                                    <a:pt x="9" y="103"/>
                                  </a:cubicBezTo>
                                  <a:close/>
                                  <a:moveTo>
                                    <a:pt x="9" y="103"/>
                                  </a:moveTo>
                                  <a:cubicBezTo>
                                    <a:pt x="9" y="103"/>
                                    <a:pt x="9" y="103"/>
                                    <a:pt x="9" y="103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29" name="Freeform 126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804087" y="0"/>
                              <a:ext cx="237690" cy="223185"/>
                            </a:xfrm>
                            <a:custGeom>
                              <a:avLst/>
                              <a:gdLst>
                                <a:gd name="T0" fmla="*/ 115 w 125"/>
                                <a:gd name="T1" fmla="*/ 86 h 117"/>
                                <a:gd name="T2" fmla="*/ 10 w 125"/>
                                <a:gd name="T3" fmla="*/ 86 h 117"/>
                                <a:gd name="T4" fmla="*/ 0 w 125"/>
                                <a:gd name="T5" fmla="*/ 75 h 117"/>
                                <a:gd name="T6" fmla="*/ 0 w 125"/>
                                <a:gd name="T7" fmla="*/ 11 h 117"/>
                                <a:gd name="T8" fmla="*/ 10 w 125"/>
                                <a:gd name="T9" fmla="*/ 0 h 117"/>
                                <a:gd name="T10" fmla="*/ 115 w 125"/>
                                <a:gd name="T11" fmla="*/ 0 h 117"/>
                                <a:gd name="T12" fmla="*/ 125 w 125"/>
                                <a:gd name="T13" fmla="*/ 11 h 117"/>
                                <a:gd name="T14" fmla="*/ 125 w 125"/>
                                <a:gd name="T15" fmla="*/ 75 h 117"/>
                                <a:gd name="T16" fmla="*/ 115 w 125"/>
                                <a:gd name="T17" fmla="*/ 86 h 117"/>
                                <a:gd name="T18" fmla="*/ 115 w 125"/>
                                <a:gd name="T19" fmla="*/ 22 h 117"/>
                                <a:gd name="T20" fmla="*/ 104 w 125"/>
                                <a:gd name="T21" fmla="*/ 11 h 117"/>
                                <a:gd name="T22" fmla="*/ 20 w 125"/>
                                <a:gd name="T23" fmla="*/ 11 h 117"/>
                                <a:gd name="T24" fmla="*/ 10 w 125"/>
                                <a:gd name="T25" fmla="*/ 22 h 117"/>
                                <a:gd name="T26" fmla="*/ 10 w 125"/>
                                <a:gd name="T27" fmla="*/ 64 h 117"/>
                                <a:gd name="T28" fmla="*/ 20 w 125"/>
                                <a:gd name="T29" fmla="*/ 75 h 117"/>
                                <a:gd name="T30" fmla="*/ 104 w 125"/>
                                <a:gd name="T31" fmla="*/ 75 h 117"/>
                                <a:gd name="T32" fmla="*/ 115 w 125"/>
                                <a:gd name="T33" fmla="*/ 64 h 117"/>
                                <a:gd name="T34" fmla="*/ 115 w 125"/>
                                <a:gd name="T35" fmla="*/ 22 h 117"/>
                                <a:gd name="T36" fmla="*/ 41 w 125"/>
                                <a:gd name="T37" fmla="*/ 96 h 117"/>
                                <a:gd name="T38" fmla="*/ 83 w 125"/>
                                <a:gd name="T39" fmla="*/ 96 h 117"/>
                                <a:gd name="T40" fmla="*/ 83 w 125"/>
                                <a:gd name="T41" fmla="*/ 107 h 117"/>
                                <a:gd name="T42" fmla="*/ 104 w 125"/>
                                <a:gd name="T43" fmla="*/ 107 h 117"/>
                                <a:gd name="T44" fmla="*/ 104 w 125"/>
                                <a:gd name="T45" fmla="*/ 117 h 117"/>
                                <a:gd name="T46" fmla="*/ 20 w 125"/>
                                <a:gd name="T47" fmla="*/ 117 h 117"/>
                                <a:gd name="T48" fmla="*/ 20 w 125"/>
                                <a:gd name="T49" fmla="*/ 107 h 117"/>
                                <a:gd name="T50" fmla="*/ 41 w 125"/>
                                <a:gd name="T51" fmla="*/ 107 h 117"/>
                                <a:gd name="T52" fmla="*/ 41 w 125"/>
                                <a:gd name="T53" fmla="*/ 96 h 117"/>
                                <a:gd name="T54" fmla="*/ 41 w 125"/>
                                <a:gd name="T55" fmla="*/ 96 h 117"/>
                                <a:gd name="T56" fmla="*/ 41 w 125"/>
                                <a:gd name="T57" fmla="*/ 96 h 11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125" h="117">
                                  <a:moveTo>
                                    <a:pt x="115" y="86"/>
                                  </a:moveTo>
                                  <a:cubicBezTo>
                                    <a:pt x="10" y="86"/>
                                    <a:pt x="10" y="86"/>
                                    <a:pt x="10" y="86"/>
                                  </a:cubicBezTo>
                                  <a:cubicBezTo>
                                    <a:pt x="4" y="86"/>
                                    <a:pt x="0" y="81"/>
                                    <a:pt x="0" y="75"/>
                                  </a:cubicBezTo>
                                  <a:cubicBezTo>
                                    <a:pt x="0" y="11"/>
                                    <a:pt x="0" y="11"/>
                                    <a:pt x="0" y="11"/>
                                  </a:cubicBezTo>
                                  <a:cubicBezTo>
                                    <a:pt x="0" y="5"/>
                                    <a:pt x="4" y="0"/>
                                    <a:pt x="10" y="0"/>
                                  </a:cubicBezTo>
                                  <a:cubicBezTo>
                                    <a:pt x="115" y="0"/>
                                    <a:pt x="115" y="0"/>
                                    <a:pt x="115" y="0"/>
                                  </a:cubicBezTo>
                                  <a:cubicBezTo>
                                    <a:pt x="120" y="0"/>
                                    <a:pt x="125" y="5"/>
                                    <a:pt x="125" y="11"/>
                                  </a:cubicBezTo>
                                  <a:cubicBezTo>
                                    <a:pt x="125" y="75"/>
                                    <a:pt x="125" y="75"/>
                                    <a:pt x="125" y="75"/>
                                  </a:cubicBezTo>
                                  <a:cubicBezTo>
                                    <a:pt x="125" y="81"/>
                                    <a:pt x="120" y="86"/>
                                    <a:pt x="115" y="86"/>
                                  </a:cubicBezTo>
                                  <a:close/>
                                  <a:moveTo>
                                    <a:pt x="115" y="22"/>
                                  </a:moveTo>
                                  <a:cubicBezTo>
                                    <a:pt x="115" y="16"/>
                                    <a:pt x="110" y="11"/>
                                    <a:pt x="104" y="11"/>
                                  </a:cubicBezTo>
                                  <a:cubicBezTo>
                                    <a:pt x="20" y="11"/>
                                    <a:pt x="20" y="11"/>
                                    <a:pt x="20" y="11"/>
                                  </a:cubicBezTo>
                                  <a:cubicBezTo>
                                    <a:pt x="15" y="11"/>
                                    <a:pt x="10" y="16"/>
                                    <a:pt x="10" y="22"/>
                                  </a:cubicBezTo>
                                  <a:cubicBezTo>
                                    <a:pt x="10" y="64"/>
                                    <a:pt x="10" y="64"/>
                                    <a:pt x="10" y="64"/>
                                  </a:cubicBezTo>
                                  <a:cubicBezTo>
                                    <a:pt x="10" y="70"/>
                                    <a:pt x="15" y="75"/>
                                    <a:pt x="20" y="75"/>
                                  </a:cubicBezTo>
                                  <a:cubicBezTo>
                                    <a:pt x="104" y="75"/>
                                    <a:pt x="104" y="75"/>
                                    <a:pt x="104" y="75"/>
                                  </a:cubicBezTo>
                                  <a:cubicBezTo>
                                    <a:pt x="110" y="75"/>
                                    <a:pt x="115" y="70"/>
                                    <a:pt x="115" y="64"/>
                                  </a:cubicBezTo>
                                  <a:cubicBezTo>
                                    <a:pt x="115" y="22"/>
                                    <a:pt x="115" y="22"/>
                                    <a:pt x="115" y="22"/>
                                  </a:cubicBezTo>
                                  <a:close/>
                                  <a:moveTo>
                                    <a:pt x="41" y="96"/>
                                  </a:moveTo>
                                  <a:cubicBezTo>
                                    <a:pt x="83" y="96"/>
                                    <a:pt x="83" y="96"/>
                                    <a:pt x="83" y="96"/>
                                  </a:cubicBezTo>
                                  <a:cubicBezTo>
                                    <a:pt x="83" y="107"/>
                                    <a:pt x="83" y="107"/>
                                    <a:pt x="83" y="107"/>
                                  </a:cubicBezTo>
                                  <a:cubicBezTo>
                                    <a:pt x="104" y="107"/>
                                    <a:pt x="104" y="107"/>
                                    <a:pt x="104" y="107"/>
                                  </a:cubicBezTo>
                                  <a:cubicBezTo>
                                    <a:pt x="104" y="117"/>
                                    <a:pt x="104" y="117"/>
                                    <a:pt x="104" y="117"/>
                                  </a:cubicBezTo>
                                  <a:cubicBezTo>
                                    <a:pt x="20" y="117"/>
                                    <a:pt x="20" y="117"/>
                                    <a:pt x="20" y="117"/>
                                  </a:cubicBezTo>
                                  <a:cubicBezTo>
                                    <a:pt x="20" y="107"/>
                                    <a:pt x="20" y="107"/>
                                    <a:pt x="20" y="107"/>
                                  </a:cubicBezTo>
                                  <a:cubicBezTo>
                                    <a:pt x="41" y="107"/>
                                    <a:pt x="41" y="107"/>
                                    <a:pt x="41" y="107"/>
                                  </a:cubicBezTo>
                                  <a:cubicBezTo>
                                    <a:pt x="41" y="96"/>
                                    <a:pt x="41" y="96"/>
                                    <a:pt x="41" y="96"/>
                                  </a:cubicBezTo>
                                  <a:close/>
                                  <a:moveTo>
                                    <a:pt x="41" y="96"/>
                                  </a:moveTo>
                                  <a:cubicBezTo>
                                    <a:pt x="41" y="96"/>
                                    <a:pt x="41" y="96"/>
                                    <a:pt x="41" y="96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30" name="Freeform 129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2380736" y="0"/>
                              <a:ext cx="277882" cy="223185"/>
                            </a:xfrm>
                            <a:custGeom>
                              <a:avLst/>
                              <a:gdLst>
                                <a:gd name="T0" fmla="*/ 113 w 133"/>
                                <a:gd name="T1" fmla="*/ 20 h 107"/>
                                <a:gd name="T2" fmla="*/ 107 w 133"/>
                                <a:gd name="T3" fmla="*/ 13 h 107"/>
                                <a:gd name="T4" fmla="*/ 27 w 133"/>
                                <a:gd name="T5" fmla="*/ 13 h 107"/>
                                <a:gd name="T6" fmla="*/ 20 w 133"/>
                                <a:gd name="T7" fmla="*/ 20 h 107"/>
                                <a:gd name="T8" fmla="*/ 20 w 133"/>
                                <a:gd name="T9" fmla="*/ 26 h 107"/>
                                <a:gd name="T10" fmla="*/ 113 w 133"/>
                                <a:gd name="T11" fmla="*/ 26 h 107"/>
                                <a:gd name="T12" fmla="*/ 113 w 133"/>
                                <a:gd name="T13" fmla="*/ 20 h 107"/>
                                <a:gd name="T14" fmla="*/ 113 w 133"/>
                                <a:gd name="T15" fmla="*/ 20 h 107"/>
                                <a:gd name="T16" fmla="*/ 93 w 133"/>
                                <a:gd name="T17" fmla="*/ 0 h 107"/>
                                <a:gd name="T18" fmla="*/ 40 w 133"/>
                                <a:gd name="T19" fmla="*/ 0 h 107"/>
                                <a:gd name="T20" fmla="*/ 33 w 133"/>
                                <a:gd name="T21" fmla="*/ 6 h 107"/>
                                <a:gd name="T22" fmla="*/ 100 w 133"/>
                                <a:gd name="T23" fmla="*/ 6 h 107"/>
                                <a:gd name="T24" fmla="*/ 93 w 133"/>
                                <a:gd name="T25" fmla="*/ 0 h 107"/>
                                <a:gd name="T26" fmla="*/ 93 w 133"/>
                                <a:gd name="T27" fmla="*/ 0 h 107"/>
                                <a:gd name="T28" fmla="*/ 127 w 133"/>
                                <a:gd name="T29" fmla="*/ 26 h 107"/>
                                <a:gd name="T30" fmla="*/ 123 w 133"/>
                                <a:gd name="T31" fmla="*/ 22 h 107"/>
                                <a:gd name="T32" fmla="*/ 123 w 133"/>
                                <a:gd name="T33" fmla="*/ 33 h 107"/>
                                <a:gd name="T34" fmla="*/ 11 w 133"/>
                                <a:gd name="T35" fmla="*/ 33 h 107"/>
                                <a:gd name="T36" fmla="*/ 11 w 133"/>
                                <a:gd name="T37" fmla="*/ 22 h 107"/>
                                <a:gd name="T38" fmla="*/ 7 w 133"/>
                                <a:gd name="T39" fmla="*/ 26 h 107"/>
                                <a:gd name="T40" fmla="*/ 2 w 133"/>
                                <a:gd name="T41" fmla="*/ 40 h 107"/>
                                <a:gd name="T42" fmla="*/ 12 w 133"/>
                                <a:gd name="T43" fmla="*/ 100 h 107"/>
                                <a:gd name="T44" fmla="*/ 20 w 133"/>
                                <a:gd name="T45" fmla="*/ 107 h 107"/>
                                <a:gd name="T46" fmla="*/ 113 w 133"/>
                                <a:gd name="T47" fmla="*/ 107 h 107"/>
                                <a:gd name="T48" fmla="*/ 122 w 133"/>
                                <a:gd name="T49" fmla="*/ 100 h 107"/>
                                <a:gd name="T50" fmla="*/ 132 w 133"/>
                                <a:gd name="T51" fmla="*/ 40 h 107"/>
                                <a:gd name="T52" fmla="*/ 127 w 133"/>
                                <a:gd name="T53" fmla="*/ 26 h 107"/>
                                <a:gd name="T54" fmla="*/ 127 w 133"/>
                                <a:gd name="T55" fmla="*/ 26 h 107"/>
                                <a:gd name="T56" fmla="*/ 93 w 133"/>
                                <a:gd name="T57" fmla="*/ 62 h 107"/>
                                <a:gd name="T58" fmla="*/ 87 w 133"/>
                                <a:gd name="T59" fmla="*/ 69 h 107"/>
                                <a:gd name="T60" fmla="*/ 47 w 133"/>
                                <a:gd name="T61" fmla="*/ 69 h 107"/>
                                <a:gd name="T62" fmla="*/ 40 w 133"/>
                                <a:gd name="T63" fmla="*/ 62 h 107"/>
                                <a:gd name="T64" fmla="*/ 40 w 133"/>
                                <a:gd name="T65" fmla="*/ 49 h 107"/>
                                <a:gd name="T66" fmla="*/ 49 w 133"/>
                                <a:gd name="T67" fmla="*/ 49 h 107"/>
                                <a:gd name="T68" fmla="*/ 49 w 133"/>
                                <a:gd name="T69" fmla="*/ 60 h 107"/>
                                <a:gd name="T70" fmla="*/ 84 w 133"/>
                                <a:gd name="T71" fmla="*/ 60 h 107"/>
                                <a:gd name="T72" fmla="*/ 84 w 133"/>
                                <a:gd name="T73" fmla="*/ 49 h 107"/>
                                <a:gd name="T74" fmla="*/ 93 w 133"/>
                                <a:gd name="T75" fmla="*/ 49 h 107"/>
                                <a:gd name="T76" fmla="*/ 93 w 133"/>
                                <a:gd name="T77" fmla="*/ 62 h 107"/>
                                <a:gd name="T78" fmla="*/ 93 w 133"/>
                                <a:gd name="T79" fmla="*/ 62 h 107"/>
                                <a:gd name="T80" fmla="*/ 93 w 133"/>
                                <a:gd name="T81" fmla="*/ 62 h 107"/>
                                <a:gd name="T82" fmla="*/ 93 w 133"/>
                                <a:gd name="T83" fmla="*/ 62 h 10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</a:cxnLst>
                              <a:rect l="0" t="0" r="r" b="b"/>
                              <a:pathLst>
                                <a:path w="133" h="107">
                                  <a:moveTo>
                                    <a:pt x="113" y="20"/>
                                  </a:moveTo>
                                  <a:cubicBezTo>
                                    <a:pt x="113" y="13"/>
                                    <a:pt x="107" y="13"/>
                                    <a:pt x="107" y="13"/>
                                  </a:cubicBezTo>
                                  <a:cubicBezTo>
                                    <a:pt x="27" y="13"/>
                                    <a:pt x="27" y="13"/>
                                    <a:pt x="27" y="13"/>
                                  </a:cubicBezTo>
                                  <a:cubicBezTo>
                                    <a:pt x="27" y="13"/>
                                    <a:pt x="20" y="13"/>
                                    <a:pt x="20" y="20"/>
                                  </a:cubicBezTo>
                                  <a:cubicBezTo>
                                    <a:pt x="20" y="26"/>
                                    <a:pt x="20" y="26"/>
                                    <a:pt x="20" y="26"/>
                                  </a:cubicBezTo>
                                  <a:cubicBezTo>
                                    <a:pt x="113" y="26"/>
                                    <a:pt x="113" y="26"/>
                                    <a:pt x="113" y="26"/>
                                  </a:cubicBezTo>
                                  <a:cubicBezTo>
                                    <a:pt x="113" y="20"/>
                                    <a:pt x="113" y="20"/>
                                    <a:pt x="113" y="20"/>
                                  </a:cubicBezTo>
                                  <a:cubicBezTo>
                                    <a:pt x="113" y="20"/>
                                    <a:pt x="113" y="20"/>
                                    <a:pt x="113" y="20"/>
                                  </a:cubicBezTo>
                                  <a:close/>
                                  <a:moveTo>
                                    <a:pt x="93" y="0"/>
                                  </a:moveTo>
                                  <a:cubicBezTo>
                                    <a:pt x="40" y="0"/>
                                    <a:pt x="40" y="0"/>
                                    <a:pt x="40" y="0"/>
                                  </a:cubicBezTo>
                                  <a:cubicBezTo>
                                    <a:pt x="40" y="0"/>
                                    <a:pt x="33" y="0"/>
                                    <a:pt x="33" y="6"/>
                                  </a:cubicBezTo>
                                  <a:cubicBezTo>
                                    <a:pt x="100" y="6"/>
                                    <a:pt x="100" y="6"/>
                                    <a:pt x="100" y="6"/>
                                  </a:cubicBezTo>
                                  <a:cubicBezTo>
                                    <a:pt x="100" y="0"/>
                                    <a:pt x="93" y="0"/>
                                    <a:pt x="93" y="0"/>
                                  </a:cubicBezTo>
                                  <a:cubicBezTo>
                                    <a:pt x="93" y="0"/>
                                    <a:pt x="93" y="0"/>
                                    <a:pt x="93" y="0"/>
                                  </a:cubicBezTo>
                                  <a:close/>
                                  <a:moveTo>
                                    <a:pt x="127" y="26"/>
                                  </a:moveTo>
                                  <a:cubicBezTo>
                                    <a:pt x="123" y="22"/>
                                    <a:pt x="123" y="22"/>
                                    <a:pt x="123" y="22"/>
                                  </a:cubicBezTo>
                                  <a:cubicBezTo>
                                    <a:pt x="123" y="33"/>
                                    <a:pt x="123" y="33"/>
                                    <a:pt x="123" y="33"/>
                                  </a:cubicBezTo>
                                  <a:cubicBezTo>
                                    <a:pt x="11" y="33"/>
                                    <a:pt x="11" y="33"/>
                                    <a:pt x="11" y="33"/>
                                  </a:cubicBezTo>
                                  <a:cubicBezTo>
                                    <a:pt x="11" y="22"/>
                                    <a:pt x="11" y="22"/>
                                    <a:pt x="11" y="22"/>
                                  </a:cubicBezTo>
                                  <a:cubicBezTo>
                                    <a:pt x="7" y="26"/>
                                    <a:pt x="7" y="26"/>
                                    <a:pt x="7" y="26"/>
                                  </a:cubicBezTo>
                                  <a:cubicBezTo>
                                    <a:pt x="3" y="30"/>
                                    <a:pt x="0" y="31"/>
                                    <a:pt x="2" y="40"/>
                                  </a:cubicBezTo>
                                  <a:cubicBezTo>
                                    <a:pt x="3" y="48"/>
                                    <a:pt x="11" y="94"/>
                                    <a:pt x="12" y="100"/>
                                  </a:cubicBezTo>
                                  <a:cubicBezTo>
                                    <a:pt x="13" y="107"/>
                                    <a:pt x="20" y="107"/>
                                    <a:pt x="20" y="107"/>
                                  </a:cubicBezTo>
                                  <a:cubicBezTo>
                                    <a:pt x="113" y="107"/>
                                    <a:pt x="113" y="107"/>
                                    <a:pt x="113" y="107"/>
                                  </a:cubicBezTo>
                                  <a:cubicBezTo>
                                    <a:pt x="113" y="107"/>
                                    <a:pt x="120" y="107"/>
                                    <a:pt x="122" y="100"/>
                                  </a:cubicBezTo>
                                  <a:cubicBezTo>
                                    <a:pt x="123" y="94"/>
                                    <a:pt x="130" y="48"/>
                                    <a:pt x="132" y="40"/>
                                  </a:cubicBezTo>
                                  <a:cubicBezTo>
                                    <a:pt x="133" y="31"/>
                                    <a:pt x="131" y="30"/>
                                    <a:pt x="127" y="26"/>
                                  </a:cubicBezTo>
                                  <a:cubicBezTo>
                                    <a:pt x="127" y="26"/>
                                    <a:pt x="127" y="26"/>
                                    <a:pt x="127" y="26"/>
                                  </a:cubicBezTo>
                                  <a:close/>
                                  <a:moveTo>
                                    <a:pt x="93" y="62"/>
                                  </a:moveTo>
                                  <a:cubicBezTo>
                                    <a:pt x="93" y="62"/>
                                    <a:pt x="93" y="69"/>
                                    <a:pt x="87" y="69"/>
                                  </a:cubicBezTo>
                                  <a:cubicBezTo>
                                    <a:pt x="47" y="69"/>
                                    <a:pt x="47" y="69"/>
                                    <a:pt x="47" y="69"/>
                                  </a:cubicBezTo>
                                  <a:cubicBezTo>
                                    <a:pt x="40" y="69"/>
                                    <a:pt x="40" y="62"/>
                                    <a:pt x="40" y="62"/>
                                  </a:cubicBezTo>
                                  <a:cubicBezTo>
                                    <a:pt x="40" y="49"/>
                                    <a:pt x="40" y="49"/>
                                    <a:pt x="40" y="49"/>
                                  </a:cubicBezTo>
                                  <a:cubicBezTo>
                                    <a:pt x="49" y="49"/>
                                    <a:pt x="49" y="49"/>
                                    <a:pt x="49" y="49"/>
                                  </a:cubicBezTo>
                                  <a:cubicBezTo>
                                    <a:pt x="49" y="60"/>
                                    <a:pt x="49" y="60"/>
                                    <a:pt x="49" y="60"/>
                                  </a:cubicBezTo>
                                  <a:cubicBezTo>
                                    <a:pt x="84" y="60"/>
                                    <a:pt x="84" y="60"/>
                                    <a:pt x="84" y="60"/>
                                  </a:cubicBezTo>
                                  <a:cubicBezTo>
                                    <a:pt x="84" y="49"/>
                                    <a:pt x="84" y="49"/>
                                    <a:pt x="84" y="49"/>
                                  </a:cubicBezTo>
                                  <a:cubicBezTo>
                                    <a:pt x="93" y="49"/>
                                    <a:pt x="93" y="49"/>
                                    <a:pt x="93" y="49"/>
                                  </a:cubicBezTo>
                                  <a:cubicBezTo>
                                    <a:pt x="93" y="62"/>
                                    <a:pt x="93" y="62"/>
                                    <a:pt x="93" y="62"/>
                                  </a:cubicBezTo>
                                  <a:cubicBezTo>
                                    <a:pt x="93" y="62"/>
                                    <a:pt x="93" y="62"/>
                                    <a:pt x="93" y="62"/>
                                  </a:cubicBezTo>
                                  <a:close/>
                                  <a:moveTo>
                                    <a:pt x="93" y="62"/>
                                  </a:moveTo>
                                  <a:cubicBezTo>
                                    <a:pt x="93" y="62"/>
                                    <a:pt x="93" y="62"/>
                                    <a:pt x="93" y="62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31" name="Freeform 134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4703806" y="0"/>
                              <a:ext cx="223189" cy="223185"/>
                            </a:xfrm>
                            <a:custGeom>
                              <a:avLst/>
                              <a:gdLst>
                                <a:gd name="T0" fmla="*/ 19 w 134"/>
                                <a:gd name="T1" fmla="*/ 51 h 134"/>
                                <a:gd name="T2" fmla="*/ 21 w 134"/>
                                <a:gd name="T3" fmla="*/ 46 h 134"/>
                                <a:gd name="T4" fmla="*/ 63 w 134"/>
                                <a:gd name="T5" fmla="*/ 0 h 134"/>
                                <a:gd name="T6" fmla="*/ 0 w 134"/>
                                <a:gd name="T7" fmla="*/ 16 h 134"/>
                                <a:gd name="T8" fmla="*/ 1 w 134"/>
                                <a:gd name="T9" fmla="*/ 121 h 134"/>
                                <a:gd name="T10" fmla="*/ 62 w 134"/>
                                <a:gd name="T11" fmla="*/ 134 h 134"/>
                                <a:gd name="T12" fmla="*/ 65 w 134"/>
                                <a:gd name="T13" fmla="*/ 1 h 134"/>
                                <a:gd name="T14" fmla="*/ 55 w 134"/>
                                <a:gd name="T15" fmla="*/ 45 h 134"/>
                                <a:gd name="T16" fmla="*/ 34 w 134"/>
                                <a:gd name="T17" fmla="*/ 42 h 134"/>
                                <a:gd name="T18" fmla="*/ 55 w 134"/>
                                <a:gd name="T19" fmla="*/ 66 h 134"/>
                                <a:gd name="T20" fmla="*/ 13 w 134"/>
                                <a:gd name="T21" fmla="*/ 69 h 134"/>
                                <a:gd name="T22" fmla="*/ 55 w 134"/>
                                <a:gd name="T23" fmla="*/ 66 h 134"/>
                                <a:gd name="T24" fmla="*/ 55 w 134"/>
                                <a:gd name="T25" fmla="*/ 54 h 134"/>
                                <a:gd name="T26" fmla="*/ 34 w 134"/>
                                <a:gd name="T27" fmla="*/ 57 h 134"/>
                                <a:gd name="T28" fmla="*/ 18 w 134"/>
                                <a:gd name="T29" fmla="*/ 41 h 134"/>
                                <a:gd name="T30" fmla="*/ 29 w 134"/>
                                <a:gd name="T31" fmla="*/ 58 h 134"/>
                                <a:gd name="T32" fmla="*/ 24 w 134"/>
                                <a:gd name="T33" fmla="*/ 55 h 134"/>
                                <a:gd name="T34" fmla="*/ 16 w 134"/>
                                <a:gd name="T35" fmla="*/ 58 h 134"/>
                                <a:gd name="T36" fmla="*/ 18 w 134"/>
                                <a:gd name="T37" fmla="*/ 41 h 134"/>
                                <a:gd name="T38" fmla="*/ 13 w 134"/>
                                <a:gd name="T39" fmla="*/ 90 h 134"/>
                                <a:gd name="T40" fmla="*/ 55 w 134"/>
                                <a:gd name="T41" fmla="*/ 93 h 134"/>
                                <a:gd name="T42" fmla="*/ 13 w 134"/>
                                <a:gd name="T43" fmla="*/ 81 h 134"/>
                                <a:gd name="T44" fmla="*/ 47 w 134"/>
                                <a:gd name="T45" fmla="*/ 77 h 134"/>
                                <a:gd name="T46" fmla="*/ 55 w 134"/>
                                <a:gd name="T47" fmla="*/ 81 h 134"/>
                                <a:gd name="T48" fmla="*/ 21 w 134"/>
                                <a:gd name="T49" fmla="*/ 46 h 134"/>
                                <a:gd name="T50" fmla="*/ 22 w 134"/>
                                <a:gd name="T51" fmla="*/ 51 h 134"/>
                                <a:gd name="T52" fmla="*/ 118 w 134"/>
                                <a:gd name="T53" fmla="*/ 0 h 134"/>
                                <a:gd name="T54" fmla="*/ 92 w 134"/>
                                <a:gd name="T55" fmla="*/ 16 h 134"/>
                                <a:gd name="T56" fmla="*/ 80 w 134"/>
                                <a:gd name="T57" fmla="*/ 16 h 134"/>
                                <a:gd name="T58" fmla="*/ 69 w 134"/>
                                <a:gd name="T59" fmla="*/ 0 h 134"/>
                                <a:gd name="T60" fmla="*/ 117 w 134"/>
                                <a:gd name="T61" fmla="*/ 134 h 134"/>
                                <a:gd name="T62" fmla="*/ 133 w 134"/>
                                <a:gd name="T63" fmla="*/ 119 h 134"/>
                                <a:gd name="T64" fmla="*/ 118 w 134"/>
                                <a:gd name="T65" fmla="*/ 0 h 134"/>
                                <a:gd name="T66" fmla="*/ 80 w 134"/>
                                <a:gd name="T67" fmla="*/ 93 h 134"/>
                                <a:gd name="T68" fmla="*/ 123 w 134"/>
                                <a:gd name="T69" fmla="*/ 90 h 134"/>
                                <a:gd name="T70" fmla="*/ 123 w 134"/>
                                <a:gd name="T71" fmla="*/ 81 h 134"/>
                                <a:gd name="T72" fmla="*/ 80 w 134"/>
                                <a:gd name="T73" fmla="*/ 77 h 134"/>
                                <a:gd name="T74" fmla="*/ 123 w 134"/>
                                <a:gd name="T75" fmla="*/ 81 h 134"/>
                                <a:gd name="T76" fmla="*/ 80 w 134"/>
                                <a:gd name="T77" fmla="*/ 69 h 134"/>
                                <a:gd name="T78" fmla="*/ 123 w 134"/>
                                <a:gd name="T79" fmla="*/ 66 h 134"/>
                                <a:gd name="T80" fmla="*/ 123 w 134"/>
                                <a:gd name="T81" fmla="*/ 57 h 134"/>
                                <a:gd name="T82" fmla="*/ 80 w 134"/>
                                <a:gd name="T83" fmla="*/ 54 h 134"/>
                                <a:gd name="T84" fmla="*/ 123 w 134"/>
                                <a:gd name="T85" fmla="*/ 57 h 134"/>
                                <a:gd name="T86" fmla="*/ 80 w 134"/>
                                <a:gd name="T87" fmla="*/ 45 h 134"/>
                                <a:gd name="T88" fmla="*/ 123 w 134"/>
                                <a:gd name="T89" fmla="*/ 42 h 134"/>
                                <a:gd name="T90" fmla="*/ 123 w 134"/>
                                <a:gd name="T91" fmla="*/ 45 h 13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</a:cxnLst>
                              <a:rect l="0" t="0" r="r" b="b"/>
                              <a:pathLst>
                                <a:path w="134" h="134">
                                  <a:moveTo>
                                    <a:pt x="21" y="46"/>
                                  </a:moveTo>
                                  <a:cubicBezTo>
                                    <a:pt x="20" y="48"/>
                                    <a:pt x="19" y="50"/>
                                    <a:pt x="19" y="51"/>
                                  </a:cubicBezTo>
                                  <a:cubicBezTo>
                                    <a:pt x="20" y="51"/>
                                    <a:pt x="21" y="51"/>
                                    <a:pt x="22" y="51"/>
                                  </a:cubicBezTo>
                                  <a:cubicBezTo>
                                    <a:pt x="22" y="50"/>
                                    <a:pt x="21" y="48"/>
                                    <a:pt x="21" y="46"/>
                                  </a:cubicBezTo>
                                  <a:close/>
                                  <a:moveTo>
                                    <a:pt x="65" y="1"/>
                                  </a:moveTo>
                                  <a:cubicBezTo>
                                    <a:pt x="65" y="0"/>
                                    <a:pt x="64" y="0"/>
                                    <a:pt x="63" y="0"/>
                                  </a:cubicBezTo>
                                  <a:cubicBezTo>
                                    <a:pt x="47" y="0"/>
                                    <a:pt x="30" y="0"/>
                                    <a:pt x="14" y="0"/>
                                  </a:cubicBezTo>
                                  <a:cubicBezTo>
                                    <a:pt x="6" y="1"/>
                                    <a:pt x="0" y="8"/>
                                    <a:pt x="0" y="16"/>
                                  </a:cubicBezTo>
                                  <a:cubicBezTo>
                                    <a:pt x="0" y="49"/>
                                    <a:pt x="0" y="83"/>
                                    <a:pt x="0" y="116"/>
                                  </a:cubicBezTo>
                                  <a:cubicBezTo>
                                    <a:pt x="0" y="118"/>
                                    <a:pt x="1" y="120"/>
                                    <a:pt x="1" y="121"/>
                                  </a:cubicBezTo>
                                  <a:cubicBezTo>
                                    <a:pt x="2" y="128"/>
                                    <a:pt x="8" y="134"/>
                                    <a:pt x="15" y="133"/>
                                  </a:cubicBezTo>
                                  <a:cubicBezTo>
                                    <a:pt x="31" y="134"/>
                                    <a:pt x="46" y="133"/>
                                    <a:pt x="62" y="134"/>
                                  </a:cubicBezTo>
                                  <a:cubicBezTo>
                                    <a:pt x="63" y="134"/>
                                    <a:pt x="64" y="133"/>
                                    <a:pt x="65" y="133"/>
                                  </a:cubicBezTo>
                                  <a:cubicBezTo>
                                    <a:pt x="65" y="89"/>
                                    <a:pt x="65" y="45"/>
                                    <a:pt x="65" y="1"/>
                                  </a:cubicBezTo>
                                  <a:close/>
                                  <a:moveTo>
                                    <a:pt x="55" y="42"/>
                                  </a:moveTo>
                                  <a:cubicBezTo>
                                    <a:pt x="55" y="43"/>
                                    <a:pt x="55" y="44"/>
                                    <a:pt x="55" y="45"/>
                                  </a:cubicBezTo>
                                  <a:cubicBezTo>
                                    <a:pt x="48" y="45"/>
                                    <a:pt x="41" y="45"/>
                                    <a:pt x="34" y="45"/>
                                  </a:cubicBezTo>
                                  <a:cubicBezTo>
                                    <a:pt x="34" y="44"/>
                                    <a:pt x="34" y="43"/>
                                    <a:pt x="34" y="42"/>
                                  </a:cubicBezTo>
                                  <a:cubicBezTo>
                                    <a:pt x="41" y="42"/>
                                    <a:pt x="48" y="42"/>
                                    <a:pt x="55" y="42"/>
                                  </a:cubicBezTo>
                                  <a:close/>
                                  <a:moveTo>
                                    <a:pt x="55" y="66"/>
                                  </a:moveTo>
                                  <a:cubicBezTo>
                                    <a:pt x="55" y="67"/>
                                    <a:pt x="55" y="68"/>
                                    <a:pt x="55" y="69"/>
                                  </a:cubicBezTo>
                                  <a:cubicBezTo>
                                    <a:pt x="41" y="69"/>
                                    <a:pt x="27" y="69"/>
                                    <a:pt x="13" y="69"/>
                                  </a:cubicBezTo>
                                  <a:cubicBezTo>
                                    <a:pt x="12" y="68"/>
                                    <a:pt x="13" y="67"/>
                                    <a:pt x="13" y="66"/>
                                  </a:cubicBezTo>
                                  <a:cubicBezTo>
                                    <a:pt x="27" y="66"/>
                                    <a:pt x="41" y="66"/>
                                    <a:pt x="55" y="66"/>
                                  </a:cubicBezTo>
                                  <a:close/>
                                  <a:moveTo>
                                    <a:pt x="34" y="54"/>
                                  </a:moveTo>
                                  <a:cubicBezTo>
                                    <a:pt x="41" y="54"/>
                                    <a:pt x="48" y="54"/>
                                    <a:pt x="55" y="54"/>
                                  </a:cubicBezTo>
                                  <a:cubicBezTo>
                                    <a:pt x="55" y="55"/>
                                    <a:pt x="55" y="56"/>
                                    <a:pt x="55" y="57"/>
                                  </a:cubicBezTo>
                                  <a:cubicBezTo>
                                    <a:pt x="48" y="57"/>
                                    <a:pt x="41" y="57"/>
                                    <a:pt x="34" y="57"/>
                                  </a:cubicBezTo>
                                  <a:cubicBezTo>
                                    <a:pt x="34" y="56"/>
                                    <a:pt x="34" y="55"/>
                                    <a:pt x="34" y="54"/>
                                  </a:cubicBezTo>
                                  <a:close/>
                                  <a:moveTo>
                                    <a:pt x="18" y="41"/>
                                  </a:moveTo>
                                  <a:cubicBezTo>
                                    <a:pt x="20" y="41"/>
                                    <a:pt x="21" y="41"/>
                                    <a:pt x="23" y="41"/>
                                  </a:cubicBezTo>
                                  <a:cubicBezTo>
                                    <a:pt x="25" y="47"/>
                                    <a:pt x="27" y="52"/>
                                    <a:pt x="29" y="58"/>
                                  </a:cubicBezTo>
                                  <a:cubicBezTo>
                                    <a:pt x="28" y="58"/>
                                    <a:pt x="26" y="58"/>
                                    <a:pt x="25" y="58"/>
                                  </a:cubicBezTo>
                                  <a:cubicBezTo>
                                    <a:pt x="24" y="57"/>
                                    <a:pt x="24" y="56"/>
                                    <a:pt x="24" y="55"/>
                                  </a:cubicBezTo>
                                  <a:cubicBezTo>
                                    <a:pt x="22" y="55"/>
                                    <a:pt x="20" y="55"/>
                                    <a:pt x="17" y="55"/>
                                  </a:cubicBezTo>
                                  <a:cubicBezTo>
                                    <a:pt x="17" y="56"/>
                                    <a:pt x="17" y="57"/>
                                    <a:pt x="16" y="58"/>
                                  </a:cubicBezTo>
                                  <a:cubicBezTo>
                                    <a:pt x="15" y="58"/>
                                    <a:pt x="14" y="58"/>
                                    <a:pt x="13" y="58"/>
                                  </a:cubicBezTo>
                                  <a:cubicBezTo>
                                    <a:pt x="14" y="52"/>
                                    <a:pt x="16" y="47"/>
                                    <a:pt x="18" y="41"/>
                                  </a:cubicBezTo>
                                  <a:close/>
                                  <a:moveTo>
                                    <a:pt x="13" y="93"/>
                                  </a:moveTo>
                                  <a:cubicBezTo>
                                    <a:pt x="13" y="92"/>
                                    <a:pt x="12" y="91"/>
                                    <a:pt x="13" y="90"/>
                                  </a:cubicBezTo>
                                  <a:cubicBezTo>
                                    <a:pt x="27" y="90"/>
                                    <a:pt x="41" y="90"/>
                                    <a:pt x="55" y="90"/>
                                  </a:cubicBezTo>
                                  <a:cubicBezTo>
                                    <a:pt x="55" y="91"/>
                                    <a:pt x="55" y="92"/>
                                    <a:pt x="55" y="93"/>
                                  </a:cubicBezTo>
                                  <a:cubicBezTo>
                                    <a:pt x="41" y="93"/>
                                    <a:pt x="27" y="93"/>
                                    <a:pt x="13" y="93"/>
                                  </a:cubicBezTo>
                                  <a:close/>
                                  <a:moveTo>
                                    <a:pt x="13" y="81"/>
                                  </a:moveTo>
                                  <a:cubicBezTo>
                                    <a:pt x="13" y="80"/>
                                    <a:pt x="13" y="79"/>
                                    <a:pt x="13" y="77"/>
                                  </a:cubicBezTo>
                                  <a:cubicBezTo>
                                    <a:pt x="24" y="77"/>
                                    <a:pt x="36" y="77"/>
                                    <a:pt x="47" y="77"/>
                                  </a:cubicBezTo>
                                  <a:cubicBezTo>
                                    <a:pt x="50" y="77"/>
                                    <a:pt x="52" y="77"/>
                                    <a:pt x="55" y="77"/>
                                  </a:cubicBezTo>
                                  <a:cubicBezTo>
                                    <a:pt x="55" y="79"/>
                                    <a:pt x="55" y="80"/>
                                    <a:pt x="55" y="81"/>
                                  </a:cubicBezTo>
                                  <a:cubicBezTo>
                                    <a:pt x="41" y="81"/>
                                    <a:pt x="27" y="81"/>
                                    <a:pt x="13" y="81"/>
                                  </a:cubicBezTo>
                                  <a:close/>
                                  <a:moveTo>
                                    <a:pt x="21" y="46"/>
                                  </a:moveTo>
                                  <a:cubicBezTo>
                                    <a:pt x="20" y="48"/>
                                    <a:pt x="19" y="50"/>
                                    <a:pt x="19" y="51"/>
                                  </a:cubicBezTo>
                                  <a:cubicBezTo>
                                    <a:pt x="20" y="51"/>
                                    <a:pt x="21" y="51"/>
                                    <a:pt x="22" y="51"/>
                                  </a:cubicBezTo>
                                  <a:cubicBezTo>
                                    <a:pt x="22" y="50"/>
                                    <a:pt x="21" y="48"/>
                                    <a:pt x="21" y="46"/>
                                  </a:cubicBezTo>
                                  <a:close/>
                                  <a:moveTo>
                                    <a:pt x="118" y="0"/>
                                  </a:moveTo>
                                  <a:cubicBezTo>
                                    <a:pt x="109" y="0"/>
                                    <a:pt x="101" y="0"/>
                                    <a:pt x="92" y="0"/>
                                  </a:cubicBezTo>
                                  <a:cubicBezTo>
                                    <a:pt x="92" y="6"/>
                                    <a:pt x="92" y="11"/>
                                    <a:pt x="92" y="16"/>
                                  </a:cubicBezTo>
                                  <a:cubicBezTo>
                                    <a:pt x="90" y="15"/>
                                    <a:pt x="88" y="13"/>
                                    <a:pt x="86" y="12"/>
                                  </a:cubicBezTo>
                                  <a:cubicBezTo>
                                    <a:pt x="83" y="13"/>
                                    <a:pt x="82" y="15"/>
                                    <a:pt x="80" y="16"/>
                                  </a:cubicBezTo>
                                  <a:cubicBezTo>
                                    <a:pt x="80" y="11"/>
                                    <a:pt x="80" y="6"/>
                                    <a:pt x="80" y="0"/>
                                  </a:cubicBezTo>
                                  <a:cubicBezTo>
                                    <a:pt x="76" y="0"/>
                                    <a:pt x="72" y="0"/>
                                    <a:pt x="69" y="0"/>
                                  </a:cubicBezTo>
                                  <a:cubicBezTo>
                                    <a:pt x="69" y="45"/>
                                    <a:pt x="69" y="89"/>
                                    <a:pt x="69" y="133"/>
                                  </a:cubicBezTo>
                                  <a:cubicBezTo>
                                    <a:pt x="85" y="134"/>
                                    <a:pt x="101" y="133"/>
                                    <a:pt x="117" y="134"/>
                                  </a:cubicBezTo>
                                  <a:cubicBezTo>
                                    <a:pt x="120" y="133"/>
                                    <a:pt x="124" y="134"/>
                                    <a:pt x="127" y="131"/>
                                  </a:cubicBezTo>
                                  <a:cubicBezTo>
                                    <a:pt x="131" y="129"/>
                                    <a:pt x="133" y="124"/>
                                    <a:pt x="133" y="119"/>
                                  </a:cubicBezTo>
                                  <a:cubicBezTo>
                                    <a:pt x="133" y="84"/>
                                    <a:pt x="133" y="50"/>
                                    <a:pt x="133" y="16"/>
                                  </a:cubicBezTo>
                                  <a:cubicBezTo>
                                    <a:pt x="134" y="7"/>
                                    <a:pt x="126" y="0"/>
                                    <a:pt x="118" y="0"/>
                                  </a:cubicBezTo>
                                  <a:close/>
                                  <a:moveTo>
                                    <a:pt x="123" y="93"/>
                                  </a:moveTo>
                                  <a:cubicBezTo>
                                    <a:pt x="109" y="93"/>
                                    <a:pt x="94" y="93"/>
                                    <a:pt x="80" y="93"/>
                                  </a:cubicBezTo>
                                  <a:cubicBezTo>
                                    <a:pt x="80" y="92"/>
                                    <a:pt x="80" y="91"/>
                                    <a:pt x="80" y="90"/>
                                  </a:cubicBezTo>
                                  <a:cubicBezTo>
                                    <a:pt x="94" y="90"/>
                                    <a:pt x="109" y="90"/>
                                    <a:pt x="123" y="90"/>
                                  </a:cubicBezTo>
                                  <a:cubicBezTo>
                                    <a:pt x="123" y="91"/>
                                    <a:pt x="123" y="92"/>
                                    <a:pt x="123" y="93"/>
                                  </a:cubicBezTo>
                                  <a:close/>
                                  <a:moveTo>
                                    <a:pt x="123" y="81"/>
                                  </a:moveTo>
                                  <a:cubicBezTo>
                                    <a:pt x="109" y="81"/>
                                    <a:pt x="94" y="81"/>
                                    <a:pt x="80" y="81"/>
                                  </a:cubicBezTo>
                                  <a:cubicBezTo>
                                    <a:pt x="80" y="80"/>
                                    <a:pt x="80" y="79"/>
                                    <a:pt x="80" y="77"/>
                                  </a:cubicBezTo>
                                  <a:cubicBezTo>
                                    <a:pt x="94" y="77"/>
                                    <a:pt x="109" y="77"/>
                                    <a:pt x="123" y="77"/>
                                  </a:cubicBezTo>
                                  <a:cubicBezTo>
                                    <a:pt x="123" y="79"/>
                                    <a:pt x="123" y="80"/>
                                    <a:pt x="123" y="81"/>
                                  </a:cubicBezTo>
                                  <a:close/>
                                  <a:moveTo>
                                    <a:pt x="123" y="69"/>
                                  </a:moveTo>
                                  <a:cubicBezTo>
                                    <a:pt x="109" y="69"/>
                                    <a:pt x="94" y="69"/>
                                    <a:pt x="80" y="69"/>
                                  </a:cubicBezTo>
                                  <a:cubicBezTo>
                                    <a:pt x="80" y="68"/>
                                    <a:pt x="80" y="67"/>
                                    <a:pt x="80" y="66"/>
                                  </a:cubicBezTo>
                                  <a:cubicBezTo>
                                    <a:pt x="94" y="66"/>
                                    <a:pt x="109" y="66"/>
                                    <a:pt x="123" y="66"/>
                                  </a:cubicBezTo>
                                  <a:cubicBezTo>
                                    <a:pt x="123" y="67"/>
                                    <a:pt x="123" y="68"/>
                                    <a:pt x="123" y="69"/>
                                  </a:cubicBezTo>
                                  <a:close/>
                                  <a:moveTo>
                                    <a:pt x="123" y="57"/>
                                  </a:moveTo>
                                  <a:cubicBezTo>
                                    <a:pt x="109" y="57"/>
                                    <a:pt x="94" y="57"/>
                                    <a:pt x="80" y="57"/>
                                  </a:cubicBezTo>
                                  <a:cubicBezTo>
                                    <a:pt x="80" y="56"/>
                                    <a:pt x="80" y="55"/>
                                    <a:pt x="80" y="54"/>
                                  </a:cubicBezTo>
                                  <a:cubicBezTo>
                                    <a:pt x="94" y="54"/>
                                    <a:pt x="109" y="54"/>
                                    <a:pt x="123" y="54"/>
                                  </a:cubicBezTo>
                                  <a:cubicBezTo>
                                    <a:pt x="123" y="55"/>
                                    <a:pt x="123" y="56"/>
                                    <a:pt x="123" y="57"/>
                                  </a:cubicBezTo>
                                  <a:close/>
                                  <a:moveTo>
                                    <a:pt x="123" y="45"/>
                                  </a:moveTo>
                                  <a:cubicBezTo>
                                    <a:pt x="109" y="45"/>
                                    <a:pt x="94" y="45"/>
                                    <a:pt x="80" y="45"/>
                                  </a:cubicBezTo>
                                  <a:cubicBezTo>
                                    <a:pt x="80" y="44"/>
                                    <a:pt x="80" y="43"/>
                                    <a:pt x="80" y="42"/>
                                  </a:cubicBezTo>
                                  <a:cubicBezTo>
                                    <a:pt x="94" y="42"/>
                                    <a:pt x="109" y="42"/>
                                    <a:pt x="123" y="42"/>
                                  </a:cubicBezTo>
                                  <a:cubicBezTo>
                                    <a:pt x="123" y="43"/>
                                    <a:pt x="123" y="44"/>
                                    <a:pt x="123" y="45"/>
                                  </a:cubicBezTo>
                                  <a:close/>
                                  <a:moveTo>
                                    <a:pt x="123" y="45"/>
                                  </a:moveTo>
                                  <a:cubicBezTo>
                                    <a:pt x="123" y="45"/>
                                    <a:pt x="123" y="45"/>
                                    <a:pt x="123" y="45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32" name="Freeform 135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3550509" y="0"/>
                              <a:ext cx="253462" cy="223185"/>
                            </a:xfrm>
                            <a:custGeom>
                              <a:avLst/>
                              <a:gdLst>
                                <a:gd name="T0" fmla="*/ 147 w 152"/>
                                <a:gd name="T1" fmla="*/ 134 h 134"/>
                                <a:gd name="T2" fmla="*/ 0 w 152"/>
                                <a:gd name="T3" fmla="*/ 15 h 134"/>
                                <a:gd name="T4" fmla="*/ 24 w 152"/>
                                <a:gd name="T5" fmla="*/ 5 h 134"/>
                                <a:gd name="T6" fmla="*/ 47 w 152"/>
                                <a:gd name="T7" fmla="*/ 5 h 134"/>
                                <a:gd name="T8" fmla="*/ 104 w 152"/>
                                <a:gd name="T9" fmla="*/ 5 h 134"/>
                                <a:gd name="T10" fmla="*/ 128 w 152"/>
                                <a:gd name="T11" fmla="*/ 5 h 134"/>
                                <a:gd name="T12" fmla="*/ 152 w 152"/>
                                <a:gd name="T13" fmla="*/ 15 h 134"/>
                                <a:gd name="T14" fmla="*/ 128 w 152"/>
                                <a:gd name="T15" fmla="*/ 19 h 134"/>
                                <a:gd name="T16" fmla="*/ 109 w 152"/>
                                <a:gd name="T17" fmla="*/ 29 h 134"/>
                                <a:gd name="T18" fmla="*/ 47 w 152"/>
                                <a:gd name="T19" fmla="*/ 19 h 134"/>
                                <a:gd name="T20" fmla="*/ 28 w 152"/>
                                <a:gd name="T21" fmla="*/ 29 h 134"/>
                                <a:gd name="T22" fmla="*/ 9 w 152"/>
                                <a:gd name="T23" fmla="*/ 19 h 134"/>
                                <a:gd name="T24" fmla="*/ 119 w 152"/>
                                <a:gd name="T25" fmla="*/ 19 h 134"/>
                                <a:gd name="T26" fmla="*/ 114 w 152"/>
                                <a:gd name="T27" fmla="*/ 19 h 134"/>
                                <a:gd name="T28" fmla="*/ 38 w 152"/>
                                <a:gd name="T29" fmla="*/ 10 h 134"/>
                                <a:gd name="T30" fmla="*/ 38 w 152"/>
                                <a:gd name="T31" fmla="*/ 19 h 134"/>
                                <a:gd name="T32" fmla="*/ 123 w 152"/>
                                <a:gd name="T33" fmla="*/ 76 h 134"/>
                                <a:gd name="T34" fmla="*/ 100 w 152"/>
                                <a:gd name="T35" fmla="*/ 53 h 134"/>
                                <a:gd name="T36" fmla="*/ 128 w 152"/>
                                <a:gd name="T37" fmla="*/ 53 h 134"/>
                                <a:gd name="T38" fmla="*/ 109 w 152"/>
                                <a:gd name="T39" fmla="*/ 57 h 134"/>
                                <a:gd name="T40" fmla="*/ 128 w 152"/>
                                <a:gd name="T41" fmla="*/ 91 h 134"/>
                                <a:gd name="T42" fmla="*/ 104 w 152"/>
                                <a:gd name="T43" fmla="*/ 115 h 134"/>
                                <a:gd name="T44" fmla="*/ 104 w 152"/>
                                <a:gd name="T45" fmla="*/ 86 h 134"/>
                                <a:gd name="T46" fmla="*/ 119 w 152"/>
                                <a:gd name="T47" fmla="*/ 105 h 134"/>
                                <a:gd name="T48" fmla="*/ 109 w 152"/>
                                <a:gd name="T49" fmla="*/ 105 h 134"/>
                                <a:gd name="T50" fmla="*/ 90 w 152"/>
                                <a:gd name="T51" fmla="*/ 72 h 134"/>
                                <a:gd name="T52" fmla="*/ 62 w 152"/>
                                <a:gd name="T53" fmla="*/ 72 h 134"/>
                                <a:gd name="T54" fmla="*/ 85 w 152"/>
                                <a:gd name="T55" fmla="*/ 48 h 134"/>
                                <a:gd name="T56" fmla="*/ 81 w 152"/>
                                <a:gd name="T57" fmla="*/ 57 h 134"/>
                                <a:gd name="T58" fmla="*/ 81 w 152"/>
                                <a:gd name="T59" fmla="*/ 67 h 134"/>
                                <a:gd name="T60" fmla="*/ 85 w 152"/>
                                <a:gd name="T61" fmla="*/ 115 h 134"/>
                                <a:gd name="T62" fmla="*/ 62 w 152"/>
                                <a:gd name="T63" fmla="*/ 91 h 134"/>
                                <a:gd name="T64" fmla="*/ 90 w 152"/>
                                <a:gd name="T65" fmla="*/ 91 h 134"/>
                                <a:gd name="T66" fmla="*/ 71 w 152"/>
                                <a:gd name="T67" fmla="*/ 95 h 134"/>
                                <a:gd name="T68" fmla="*/ 52 w 152"/>
                                <a:gd name="T69" fmla="*/ 53 h 134"/>
                                <a:gd name="T70" fmla="*/ 28 w 152"/>
                                <a:gd name="T71" fmla="*/ 76 h 134"/>
                                <a:gd name="T72" fmla="*/ 28 w 152"/>
                                <a:gd name="T73" fmla="*/ 48 h 134"/>
                                <a:gd name="T74" fmla="*/ 43 w 152"/>
                                <a:gd name="T75" fmla="*/ 67 h 134"/>
                                <a:gd name="T76" fmla="*/ 33 w 152"/>
                                <a:gd name="T77" fmla="*/ 67 h 134"/>
                                <a:gd name="T78" fmla="*/ 52 w 152"/>
                                <a:gd name="T79" fmla="*/ 91 h 134"/>
                                <a:gd name="T80" fmla="*/ 28 w 152"/>
                                <a:gd name="T81" fmla="*/ 115 h 134"/>
                                <a:gd name="T82" fmla="*/ 28 w 152"/>
                                <a:gd name="T83" fmla="*/ 86 h 134"/>
                                <a:gd name="T84" fmla="*/ 43 w 152"/>
                                <a:gd name="T85" fmla="*/ 95 h 134"/>
                                <a:gd name="T86" fmla="*/ 43 w 152"/>
                                <a:gd name="T87" fmla="*/ 105 h 13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</a:cxnLst>
                              <a:rect l="0" t="0" r="r" b="b"/>
                              <a:pathLst>
                                <a:path w="152" h="134">
                                  <a:moveTo>
                                    <a:pt x="152" y="15"/>
                                  </a:moveTo>
                                  <a:cubicBezTo>
                                    <a:pt x="152" y="129"/>
                                    <a:pt x="152" y="129"/>
                                    <a:pt x="152" y="129"/>
                                  </a:cubicBezTo>
                                  <a:cubicBezTo>
                                    <a:pt x="152" y="131"/>
                                    <a:pt x="150" y="134"/>
                                    <a:pt x="147" y="134"/>
                                  </a:cubicBezTo>
                                  <a:cubicBezTo>
                                    <a:pt x="5" y="134"/>
                                    <a:pt x="5" y="134"/>
                                    <a:pt x="5" y="134"/>
                                  </a:cubicBezTo>
                                  <a:cubicBezTo>
                                    <a:pt x="2" y="134"/>
                                    <a:pt x="0" y="131"/>
                                    <a:pt x="0" y="129"/>
                                  </a:cubicBezTo>
                                  <a:cubicBezTo>
                                    <a:pt x="0" y="15"/>
                                    <a:pt x="0" y="15"/>
                                    <a:pt x="0" y="15"/>
                                  </a:cubicBezTo>
                                  <a:cubicBezTo>
                                    <a:pt x="0" y="12"/>
                                    <a:pt x="2" y="10"/>
                                    <a:pt x="5" y="10"/>
                                  </a:cubicBezTo>
                                  <a:cubicBezTo>
                                    <a:pt x="24" y="10"/>
                                    <a:pt x="24" y="10"/>
                                    <a:pt x="24" y="10"/>
                                  </a:cubicBezTo>
                                  <a:cubicBezTo>
                                    <a:pt x="24" y="5"/>
                                    <a:pt x="24" y="5"/>
                                    <a:pt x="24" y="5"/>
                                  </a:cubicBezTo>
                                  <a:cubicBezTo>
                                    <a:pt x="24" y="3"/>
                                    <a:pt x="26" y="0"/>
                                    <a:pt x="28" y="0"/>
                                  </a:cubicBezTo>
                                  <a:cubicBezTo>
                                    <a:pt x="43" y="0"/>
                                    <a:pt x="43" y="0"/>
                                    <a:pt x="43" y="0"/>
                                  </a:cubicBezTo>
                                  <a:cubicBezTo>
                                    <a:pt x="45" y="0"/>
                                    <a:pt x="47" y="3"/>
                                    <a:pt x="47" y="5"/>
                                  </a:cubicBezTo>
                                  <a:cubicBezTo>
                                    <a:pt x="47" y="10"/>
                                    <a:pt x="47" y="10"/>
                                    <a:pt x="47" y="10"/>
                                  </a:cubicBezTo>
                                  <a:cubicBezTo>
                                    <a:pt x="104" y="10"/>
                                    <a:pt x="104" y="10"/>
                                    <a:pt x="104" y="10"/>
                                  </a:cubicBezTo>
                                  <a:cubicBezTo>
                                    <a:pt x="104" y="5"/>
                                    <a:pt x="104" y="5"/>
                                    <a:pt x="104" y="5"/>
                                  </a:cubicBezTo>
                                  <a:cubicBezTo>
                                    <a:pt x="104" y="3"/>
                                    <a:pt x="107" y="0"/>
                                    <a:pt x="109" y="0"/>
                                  </a:cubicBezTo>
                                  <a:cubicBezTo>
                                    <a:pt x="123" y="0"/>
                                    <a:pt x="123" y="0"/>
                                    <a:pt x="123" y="0"/>
                                  </a:cubicBezTo>
                                  <a:cubicBezTo>
                                    <a:pt x="126" y="0"/>
                                    <a:pt x="128" y="3"/>
                                    <a:pt x="128" y="5"/>
                                  </a:cubicBezTo>
                                  <a:cubicBezTo>
                                    <a:pt x="128" y="10"/>
                                    <a:pt x="128" y="10"/>
                                    <a:pt x="128" y="10"/>
                                  </a:cubicBezTo>
                                  <a:cubicBezTo>
                                    <a:pt x="147" y="10"/>
                                    <a:pt x="147" y="10"/>
                                    <a:pt x="147" y="10"/>
                                  </a:cubicBezTo>
                                  <a:cubicBezTo>
                                    <a:pt x="150" y="10"/>
                                    <a:pt x="152" y="12"/>
                                    <a:pt x="152" y="15"/>
                                  </a:cubicBezTo>
                                  <a:close/>
                                  <a:moveTo>
                                    <a:pt x="142" y="124"/>
                                  </a:moveTo>
                                  <a:cubicBezTo>
                                    <a:pt x="142" y="19"/>
                                    <a:pt x="142" y="19"/>
                                    <a:pt x="142" y="19"/>
                                  </a:cubicBezTo>
                                  <a:cubicBezTo>
                                    <a:pt x="128" y="19"/>
                                    <a:pt x="128" y="19"/>
                                    <a:pt x="128" y="19"/>
                                  </a:cubicBezTo>
                                  <a:cubicBezTo>
                                    <a:pt x="128" y="24"/>
                                    <a:pt x="128" y="24"/>
                                    <a:pt x="128" y="24"/>
                                  </a:cubicBezTo>
                                  <a:cubicBezTo>
                                    <a:pt x="128" y="27"/>
                                    <a:pt x="126" y="29"/>
                                    <a:pt x="123" y="29"/>
                                  </a:cubicBezTo>
                                  <a:cubicBezTo>
                                    <a:pt x="109" y="29"/>
                                    <a:pt x="109" y="29"/>
                                    <a:pt x="109" y="29"/>
                                  </a:cubicBezTo>
                                  <a:cubicBezTo>
                                    <a:pt x="107" y="29"/>
                                    <a:pt x="104" y="27"/>
                                    <a:pt x="104" y="24"/>
                                  </a:cubicBezTo>
                                  <a:cubicBezTo>
                                    <a:pt x="104" y="19"/>
                                    <a:pt x="104" y="19"/>
                                    <a:pt x="104" y="19"/>
                                  </a:cubicBezTo>
                                  <a:cubicBezTo>
                                    <a:pt x="47" y="19"/>
                                    <a:pt x="47" y="19"/>
                                    <a:pt x="47" y="19"/>
                                  </a:cubicBezTo>
                                  <a:cubicBezTo>
                                    <a:pt x="47" y="24"/>
                                    <a:pt x="47" y="24"/>
                                    <a:pt x="47" y="24"/>
                                  </a:cubicBezTo>
                                  <a:cubicBezTo>
                                    <a:pt x="47" y="27"/>
                                    <a:pt x="45" y="29"/>
                                    <a:pt x="43" y="29"/>
                                  </a:cubicBezTo>
                                  <a:cubicBezTo>
                                    <a:pt x="28" y="29"/>
                                    <a:pt x="28" y="29"/>
                                    <a:pt x="28" y="29"/>
                                  </a:cubicBezTo>
                                  <a:cubicBezTo>
                                    <a:pt x="26" y="29"/>
                                    <a:pt x="24" y="27"/>
                                    <a:pt x="24" y="24"/>
                                  </a:cubicBezTo>
                                  <a:cubicBezTo>
                                    <a:pt x="24" y="19"/>
                                    <a:pt x="24" y="19"/>
                                    <a:pt x="24" y="19"/>
                                  </a:cubicBezTo>
                                  <a:cubicBezTo>
                                    <a:pt x="9" y="19"/>
                                    <a:pt x="9" y="19"/>
                                    <a:pt x="9" y="19"/>
                                  </a:cubicBezTo>
                                  <a:cubicBezTo>
                                    <a:pt x="9" y="124"/>
                                    <a:pt x="9" y="124"/>
                                    <a:pt x="9" y="124"/>
                                  </a:cubicBezTo>
                                  <a:cubicBezTo>
                                    <a:pt x="142" y="124"/>
                                    <a:pt x="142" y="124"/>
                                    <a:pt x="142" y="124"/>
                                  </a:cubicBezTo>
                                  <a:close/>
                                  <a:moveTo>
                                    <a:pt x="119" y="19"/>
                                  </a:moveTo>
                                  <a:cubicBezTo>
                                    <a:pt x="119" y="10"/>
                                    <a:pt x="119" y="10"/>
                                    <a:pt x="119" y="10"/>
                                  </a:cubicBezTo>
                                  <a:cubicBezTo>
                                    <a:pt x="114" y="10"/>
                                    <a:pt x="114" y="10"/>
                                    <a:pt x="114" y="10"/>
                                  </a:cubicBezTo>
                                  <a:cubicBezTo>
                                    <a:pt x="114" y="19"/>
                                    <a:pt x="114" y="19"/>
                                    <a:pt x="114" y="19"/>
                                  </a:cubicBezTo>
                                  <a:cubicBezTo>
                                    <a:pt x="119" y="19"/>
                                    <a:pt x="119" y="19"/>
                                    <a:pt x="119" y="19"/>
                                  </a:cubicBezTo>
                                  <a:close/>
                                  <a:moveTo>
                                    <a:pt x="38" y="19"/>
                                  </a:moveTo>
                                  <a:cubicBezTo>
                                    <a:pt x="38" y="10"/>
                                    <a:pt x="38" y="10"/>
                                    <a:pt x="38" y="10"/>
                                  </a:cubicBezTo>
                                  <a:cubicBezTo>
                                    <a:pt x="33" y="10"/>
                                    <a:pt x="33" y="10"/>
                                    <a:pt x="33" y="10"/>
                                  </a:cubicBezTo>
                                  <a:cubicBezTo>
                                    <a:pt x="33" y="19"/>
                                    <a:pt x="33" y="19"/>
                                    <a:pt x="33" y="19"/>
                                  </a:cubicBezTo>
                                  <a:cubicBezTo>
                                    <a:pt x="38" y="19"/>
                                    <a:pt x="38" y="19"/>
                                    <a:pt x="38" y="19"/>
                                  </a:cubicBezTo>
                                  <a:close/>
                                  <a:moveTo>
                                    <a:pt x="128" y="53"/>
                                  </a:moveTo>
                                  <a:cubicBezTo>
                                    <a:pt x="128" y="72"/>
                                    <a:pt x="128" y="72"/>
                                    <a:pt x="128" y="72"/>
                                  </a:cubicBezTo>
                                  <a:cubicBezTo>
                                    <a:pt x="128" y="74"/>
                                    <a:pt x="126" y="76"/>
                                    <a:pt x="123" y="76"/>
                                  </a:cubicBezTo>
                                  <a:cubicBezTo>
                                    <a:pt x="104" y="76"/>
                                    <a:pt x="104" y="76"/>
                                    <a:pt x="104" y="76"/>
                                  </a:cubicBezTo>
                                  <a:cubicBezTo>
                                    <a:pt x="102" y="76"/>
                                    <a:pt x="100" y="74"/>
                                    <a:pt x="100" y="72"/>
                                  </a:cubicBezTo>
                                  <a:cubicBezTo>
                                    <a:pt x="100" y="53"/>
                                    <a:pt x="100" y="53"/>
                                    <a:pt x="100" y="53"/>
                                  </a:cubicBezTo>
                                  <a:cubicBezTo>
                                    <a:pt x="100" y="50"/>
                                    <a:pt x="102" y="48"/>
                                    <a:pt x="104" y="48"/>
                                  </a:cubicBezTo>
                                  <a:cubicBezTo>
                                    <a:pt x="123" y="48"/>
                                    <a:pt x="123" y="48"/>
                                    <a:pt x="123" y="48"/>
                                  </a:cubicBezTo>
                                  <a:cubicBezTo>
                                    <a:pt x="126" y="48"/>
                                    <a:pt x="128" y="50"/>
                                    <a:pt x="128" y="53"/>
                                  </a:cubicBezTo>
                                  <a:close/>
                                  <a:moveTo>
                                    <a:pt x="119" y="67"/>
                                  </a:moveTo>
                                  <a:cubicBezTo>
                                    <a:pt x="119" y="57"/>
                                    <a:pt x="119" y="57"/>
                                    <a:pt x="119" y="57"/>
                                  </a:cubicBezTo>
                                  <a:cubicBezTo>
                                    <a:pt x="109" y="57"/>
                                    <a:pt x="109" y="57"/>
                                    <a:pt x="109" y="57"/>
                                  </a:cubicBezTo>
                                  <a:cubicBezTo>
                                    <a:pt x="109" y="67"/>
                                    <a:pt x="109" y="67"/>
                                    <a:pt x="109" y="67"/>
                                  </a:cubicBezTo>
                                  <a:cubicBezTo>
                                    <a:pt x="119" y="67"/>
                                    <a:pt x="119" y="67"/>
                                    <a:pt x="119" y="67"/>
                                  </a:cubicBezTo>
                                  <a:close/>
                                  <a:moveTo>
                                    <a:pt x="128" y="91"/>
                                  </a:moveTo>
                                  <a:cubicBezTo>
                                    <a:pt x="128" y="110"/>
                                    <a:pt x="128" y="110"/>
                                    <a:pt x="128" y="110"/>
                                  </a:cubicBezTo>
                                  <a:cubicBezTo>
                                    <a:pt x="128" y="112"/>
                                    <a:pt x="126" y="115"/>
                                    <a:pt x="123" y="115"/>
                                  </a:cubicBezTo>
                                  <a:cubicBezTo>
                                    <a:pt x="104" y="115"/>
                                    <a:pt x="104" y="115"/>
                                    <a:pt x="104" y="115"/>
                                  </a:cubicBezTo>
                                  <a:cubicBezTo>
                                    <a:pt x="102" y="115"/>
                                    <a:pt x="100" y="112"/>
                                    <a:pt x="100" y="110"/>
                                  </a:cubicBezTo>
                                  <a:cubicBezTo>
                                    <a:pt x="100" y="91"/>
                                    <a:pt x="100" y="91"/>
                                    <a:pt x="100" y="91"/>
                                  </a:cubicBezTo>
                                  <a:cubicBezTo>
                                    <a:pt x="100" y="88"/>
                                    <a:pt x="102" y="86"/>
                                    <a:pt x="104" y="86"/>
                                  </a:cubicBezTo>
                                  <a:cubicBezTo>
                                    <a:pt x="123" y="86"/>
                                    <a:pt x="123" y="86"/>
                                    <a:pt x="123" y="86"/>
                                  </a:cubicBezTo>
                                  <a:cubicBezTo>
                                    <a:pt x="126" y="86"/>
                                    <a:pt x="128" y="88"/>
                                    <a:pt x="128" y="91"/>
                                  </a:cubicBezTo>
                                  <a:close/>
                                  <a:moveTo>
                                    <a:pt x="119" y="105"/>
                                  </a:moveTo>
                                  <a:cubicBezTo>
                                    <a:pt x="119" y="95"/>
                                    <a:pt x="119" y="95"/>
                                    <a:pt x="119" y="95"/>
                                  </a:cubicBezTo>
                                  <a:cubicBezTo>
                                    <a:pt x="109" y="95"/>
                                    <a:pt x="109" y="95"/>
                                    <a:pt x="109" y="95"/>
                                  </a:cubicBezTo>
                                  <a:cubicBezTo>
                                    <a:pt x="109" y="105"/>
                                    <a:pt x="109" y="105"/>
                                    <a:pt x="109" y="105"/>
                                  </a:cubicBezTo>
                                  <a:cubicBezTo>
                                    <a:pt x="119" y="105"/>
                                    <a:pt x="119" y="105"/>
                                    <a:pt x="119" y="105"/>
                                  </a:cubicBezTo>
                                  <a:close/>
                                  <a:moveTo>
                                    <a:pt x="90" y="53"/>
                                  </a:moveTo>
                                  <a:cubicBezTo>
                                    <a:pt x="90" y="72"/>
                                    <a:pt x="90" y="72"/>
                                    <a:pt x="90" y="72"/>
                                  </a:cubicBezTo>
                                  <a:cubicBezTo>
                                    <a:pt x="90" y="74"/>
                                    <a:pt x="88" y="76"/>
                                    <a:pt x="85" y="76"/>
                                  </a:cubicBezTo>
                                  <a:cubicBezTo>
                                    <a:pt x="66" y="76"/>
                                    <a:pt x="66" y="76"/>
                                    <a:pt x="66" y="76"/>
                                  </a:cubicBezTo>
                                  <a:cubicBezTo>
                                    <a:pt x="64" y="76"/>
                                    <a:pt x="62" y="74"/>
                                    <a:pt x="62" y="72"/>
                                  </a:cubicBezTo>
                                  <a:cubicBezTo>
                                    <a:pt x="62" y="53"/>
                                    <a:pt x="62" y="53"/>
                                    <a:pt x="62" y="53"/>
                                  </a:cubicBezTo>
                                  <a:cubicBezTo>
                                    <a:pt x="62" y="50"/>
                                    <a:pt x="64" y="48"/>
                                    <a:pt x="66" y="48"/>
                                  </a:cubicBezTo>
                                  <a:cubicBezTo>
                                    <a:pt x="85" y="48"/>
                                    <a:pt x="85" y="48"/>
                                    <a:pt x="85" y="48"/>
                                  </a:cubicBezTo>
                                  <a:cubicBezTo>
                                    <a:pt x="88" y="48"/>
                                    <a:pt x="90" y="50"/>
                                    <a:pt x="90" y="53"/>
                                  </a:cubicBezTo>
                                  <a:close/>
                                  <a:moveTo>
                                    <a:pt x="81" y="67"/>
                                  </a:moveTo>
                                  <a:cubicBezTo>
                                    <a:pt x="81" y="57"/>
                                    <a:pt x="81" y="57"/>
                                    <a:pt x="81" y="57"/>
                                  </a:cubicBezTo>
                                  <a:cubicBezTo>
                                    <a:pt x="71" y="57"/>
                                    <a:pt x="71" y="57"/>
                                    <a:pt x="71" y="57"/>
                                  </a:cubicBezTo>
                                  <a:cubicBezTo>
                                    <a:pt x="71" y="67"/>
                                    <a:pt x="71" y="67"/>
                                    <a:pt x="71" y="67"/>
                                  </a:cubicBezTo>
                                  <a:cubicBezTo>
                                    <a:pt x="81" y="67"/>
                                    <a:pt x="81" y="67"/>
                                    <a:pt x="81" y="67"/>
                                  </a:cubicBezTo>
                                  <a:close/>
                                  <a:moveTo>
                                    <a:pt x="90" y="91"/>
                                  </a:moveTo>
                                  <a:cubicBezTo>
                                    <a:pt x="90" y="110"/>
                                    <a:pt x="90" y="110"/>
                                    <a:pt x="90" y="110"/>
                                  </a:cubicBezTo>
                                  <a:cubicBezTo>
                                    <a:pt x="90" y="112"/>
                                    <a:pt x="88" y="115"/>
                                    <a:pt x="85" y="115"/>
                                  </a:cubicBezTo>
                                  <a:cubicBezTo>
                                    <a:pt x="66" y="115"/>
                                    <a:pt x="66" y="115"/>
                                    <a:pt x="66" y="115"/>
                                  </a:cubicBezTo>
                                  <a:cubicBezTo>
                                    <a:pt x="64" y="115"/>
                                    <a:pt x="62" y="112"/>
                                    <a:pt x="62" y="110"/>
                                  </a:cubicBezTo>
                                  <a:cubicBezTo>
                                    <a:pt x="62" y="91"/>
                                    <a:pt x="62" y="91"/>
                                    <a:pt x="62" y="91"/>
                                  </a:cubicBezTo>
                                  <a:cubicBezTo>
                                    <a:pt x="62" y="88"/>
                                    <a:pt x="64" y="86"/>
                                    <a:pt x="66" y="86"/>
                                  </a:cubicBezTo>
                                  <a:cubicBezTo>
                                    <a:pt x="85" y="86"/>
                                    <a:pt x="85" y="86"/>
                                    <a:pt x="85" y="86"/>
                                  </a:cubicBezTo>
                                  <a:cubicBezTo>
                                    <a:pt x="88" y="86"/>
                                    <a:pt x="90" y="88"/>
                                    <a:pt x="90" y="91"/>
                                  </a:cubicBezTo>
                                  <a:close/>
                                  <a:moveTo>
                                    <a:pt x="81" y="105"/>
                                  </a:moveTo>
                                  <a:cubicBezTo>
                                    <a:pt x="81" y="95"/>
                                    <a:pt x="81" y="95"/>
                                    <a:pt x="81" y="95"/>
                                  </a:cubicBezTo>
                                  <a:cubicBezTo>
                                    <a:pt x="71" y="95"/>
                                    <a:pt x="71" y="95"/>
                                    <a:pt x="71" y="95"/>
                                  </a:cubicBezTo>
                                  <a:cubicBezTo>
                                    <a:pt x="71" y="105"/>
                                    <a:pt x="71" y="105"/>
                                    <a:pt x="71" y="105"/>
                                  </a:cubicBezTo>
                                  <a:cubicBezTo>
                                    <a:pt x="81" y="105"/>
                                    <a:pt x="81" y="105"/>
                                    <a:pt x="81" y="105"/>
                                  </a:cubicBezTo>
                                  <a:close/>
                                  <a:moveTo>
                                    <a:pt x="52" y="53"/>
                                  </a:moveTo>
                                  <a:cubicBezTo>
                                    <a:pt x="52" y="72"/>
                                    <a:pt x="52" y="72"/>
                                    <a:pt x="52" y="72"/>
                                  </a:cubicBezTo>
                                  <a:cubicBezTo>
                                    <a:pt x="52" y="74"/>
                                    <a:pt x="50" y="76"/>
                                    <a:pt x="47" y="76"/>
                                  </a:cubicBezTo>
                                  <a:cubicBezTo>
                                    <a:pt x="28" y="76"/>
                                    <a:pt x="28" y="76"/>
                                    <a:pt x="28" y="76"/>
                                  </a:cubicBezTo>
                                  <a:cubicBezTo>
                                    <a:pt x="26" y="76"/>
                                    <a:pt x="24" y="74"/>
                                    <a:pt x="24" y="72"/>
                                  </a:cubicBezTo>
                                  <a:cubicBezTo>
                                    <a:pt x="24" y="53"/>
                                    <a:pt x="24" y="53"/>
                                    <a:pt x="24" y="53"/>
                                  </a:cubicBezTo>
                                  <a:cubicBezTo>
                                    <a:pt x="24" y="50"/>
                                    <a:pt x="26" y="48"/>
                                    <a:pt x="28" y="48"/>
                                  </a:cubicBezTo>
                                  <a:cubicBezTo>
                                    <a:pt x="47" y="48"/>
                                    <a:pt x="47" y="48"/>
                                    <a:pt x="47" y="48"/>
                                  </a:cubicBezTo>
                                  <a:cubicBezTo>
                                    <a:pt x="50" y="48"/>
                                    <a:pt x="52" y="50"/>
                                    <a:pt x="52" y="53"/>
                                  </a:cubicBezTo>
                                  <a:close/>
                                  <a:moveTo>
                                    <a:pt x="43" y="67"/>
                                  </a:moveTo>
                                  <a:cubicBezTo>
                                    <a:pt x="43" y="57"/>
                                    <a:pt x="43" y="57"/>
                                    <a:pt x="43" y="57"/>
                                  </a:cubicBezTo>
                                  <a:cubicBezTo>
                                    <a:pt x="33" y="57"/>
                                    <a:pt x="33" y="57"/>
                                    <a:pt x="33" y="57"/>
                                  </a:cubicBezTo>
                                  <a:cubicBezTo>
                                    <a:pt x="33" y="67"/>
                                    <a:pt x="33" y="67"/>
                                    <a:pt x="33" y="67"/>
                                  </a:cubicBezTo>
                                  <a:cubicBezTo>
                                    <a:pt x="43" y="67"/>
                                    <a:pt x="43" y="67"/>
                                    <a:pt x="43" y="67"/>
                                  </a:cubicBezTo>
                                  <a:close/>
                                  <a:moveTo>
                                    <a:pt x="47" y="86"/>
                                  </a:moveTo>
                                  <a:cubicBezTo>
                                    <a:pt x="50" y="86"/>
                                    <a:pt x="52" y="88"/>
                                    <a:pt x="52" y="91"/>
                                  </a:cubicBezTo>
                                  <a:cubicBezTo>
                                    <a:pt x="52" y="110"/>
                                    <a:pt x="52" y="110"/>
                                    <a:pt x="52" y="110"/>
                                  </a:cubicBezTo>
                                  <a:cubicBezTo>
                                    <a:pt x="52" y="112"/>
                                    <a:pt x="50" y="115"/>
                                    <a:pt x="47" y="115"/>
                                  </a:cubicBezTo>
                                  <a:cubicBezTo>
                                    <a:pt x="28" y="115"/>
                                    <a:pt x="28" y="115"/>
                                    <a:pt x="28" y="115"/>
                                  </a:cubicBezTo>
                                  <a:cubicBezTo>
                                    <a:pt x="26" y="115"/>
                                    <a:pt x="24" y="112"/>
                                    <a:pt x="24" y="110"/>
                                  </a:cubicBezTo>
                                  <a:cubicBezTo>
                                    <a:pt x="24" y="91"/>
                                    <a:pt x="24" y="91"/>
                                    <a:pt x="24" y="91"/>
                                  </a:cubicBezTo>
                                  <a:cubicBezTo>
                                    <a:pt x="24" y="88"/>
                                    <a:pt x="26" y="86"/>
                                    <a:pt x="28" y="86"/>
                                  </a:cubicBezTo>
                                  <a:cubicBezTo>
                                    <a:pt x="47" y="86"/>
                                    <a:pt x="47" y="86"/>
                                    <a:pt x="47" y="86"/>
                                  </a:cubicBezTo>
                                  <a:close/>
                                  <a:moveTo>
                                    <a:pt x="43" y="105"/>
                                  </a:moveTo>
                                  <a:cubicBezTo>
                                    <a:pt x="43" y="95"/>
                                    <a:pt x="43" y="95"/>
                                    <a:pt x="43" y="95"/>
                                  </a:cubicBezTo>
                                  <a:cubicBezTo>
                                    <a:pt x="33" y="95"/>
                                    <a:pt x="33" y="95"/>
                                    <a:pt x="33" y="95"/>
                                  </a:cubicBezTo>
                                  <a:cubicBezTo>
                                    <a:pt x="33" y="105"/>
                                    <a:pt x="33" y="105"/>
                                    <a:pt x="33" y="105"/>
                                  </a:cubicBezTo>
                                  <a:cubicBezTo>
                                    <a:pt x="43" y="105"/>
                                    <a:pt x="43" y="105"/>
                                    <a:pt x="43" y="105"/>
                                  </a:cubicBezTo>
                                  <a:close/>
                                  <a:moveTo>
                                    <a:pt x="43" y="105"/>
                                  </a:moveTo>
                                  <a:cubicBezTo>
                                    <a:pt x="43" y="105"/>
                                    <a:pt x="43" y="105"/>
                                    <a:pt x="43" y="105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  <wpg:grpSp>
                        <wpg:cNvPr id="533" name="组合 31"/>
                        <wpg:cNvGrpSpPr/>
                        <wpg:grpSpPr>
                          <a:xfrm>
                            <a:off x="0" y="0"/>
                            <a:ext cx="5486687" cy="222878"/>
                            <a:chOff x="0" y="0"/>
                            <a:chExt cx="5487167" cy="223185"/>
                          </a:xfrm>
                          <a:grpFill/>
                        </wpg:grpSpPr>
                        <wps:wsp>
                          <wps:cNvPr id="534" name="Freeform 81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0" y="0"/>
                              <a:ext cx="223189" cy="223185"/>
                            </a:xfrm>
                            <a:custGeom>
                              <a:avLst/>
                              <a:gdLst>
                                <a:gd name="T0" fmla="*/ 102 w 102"/>
                                <a:gd name="T1" fmla="*/ 85 h 102"/>
                                <a:gd name="T2" fmla="*/ 59 w 102"/>
                                <a:gd name="T3" fmla="*/ 64 h 102"/>
                                <a:gd name="T4" fmla="*/ 59 w 102"/>
                                <a:gd name="T5" fmla="*/ 58 h 102"/>
                                <a:gd name="T6" fmla="*/ 76 w 102"/>
                                <a:gd name="T7" fmla="*/ 30 h 102"/>
                                <a:gd name="T8" fmla="*/ 51 w 102"/>
                                <a:gd name="T9" fmla="*/ 0 h 102"/>
                                <a:gd name="T10" fmla="*/ 25 w 102"/>
                                <a:gd name="T11" fmla="*/ 30 h 102"/>
                                <a:gd name="T12" fmla="*/ 42 w 102"/>
                                <a:gd name="T13" fmla="*/ 58 h 102"/>
                                <a:gd name="T14" fmla="*/ 42 w 102"/>
                                <a:gd name="T15" fmla="*/ 64 h 102"/>
                                <a:gd name="T16" fmla="*/ 0 w 102"/>
                                <a:gd name="T17" fmla="*/ 85 h 102"/>
                                <a:gd name="T18" fmla="*/ 0 w 102"/>
                                <a:gd name="T19" fmla="*/ 102 h 102"/>
                                <a:gd name="T20" fmla="*/ 102 w 102"/>
                                <a:gd name="T21" fmla="*/ 102 h 102"/>
                                <a:gd name="T22" fmla="*/ 102 w 102"/>
                                <a:gd name="T23" fmla="*/ 85 h 102"/>
                                <a:gd name="T24" fmla="*/ 102 w 102"/>
                                <a:gd name="T25" fmla="*/ 85 h 102"/>
                                <a:gd name="T26" fmla="*/ 102 w 102"/>
                                <a:gd name="T27" fmla="*/ 85 h 102"/>
                                <a:gd name="T28" fmla="*/ 102 w 102"/>
                                <a:gd name="T29" fmla="*/ 85 h 1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102" h="102">
                                  <a:moveTo>
                                    <a:pt x="102" y="85"/>
                                  </a:moveTo>
                                  <a:cubicBezTo>
                                    <a:pt x="59" y="64"/>
                                    <a:pt x="59" y="64"/>
                                    <a:pt x="59" y="64"/>
                                  </a:cubicBezTo>
                                  <a:cubicBezTo>
                                    <a:pt x="59" y="58"/>
                                    <a:pt x="59" y="58"/>
                                    <a:pt x="59" y="58"/>
                                  </a:cubicBezTo>
                                  <a:cubicBezTo>
                                    <a:pt x="69" y="54"/>
                                    <a:pt x="76" y="43"/>
                                    <a:pt x="76" y="30"/>
                                  </a:cubicBezTo>
                                  <a:cubicBezTo>
                                    <a:pt x="76" y="7"/>
                                    <a:pt x="69" y="0"/>
                                    <a:pt x="51" y="0"/>
                                  </a:cubicBezTo>
                                  <a:cubicBezTo>
                                    <a:pt x="32" y="0"/>
                                    <a:pt x="25" y="7"/>
                                    <a:pt x="25" y="30"/>
                                  </a:cubicBezTo>
                                  <a:cubicBezTo>
                                    <a:pt x="25" y="43"/>
                                    <a:pt x="32" y="54"/>
                                    <a:pt x="42" y="58"/>
                                  </a:cubicBezTo>
                                  <a:cubicBezTo>
                                    <a:pt x="42" y="64"/>
                                    <a:pt x="42" y="64"/>
                                    <a:pt x="42" y="64"/>
                                  </a:cubicBezTo>
                                  <a:cubicBezTo>
                                    <a:pt x="0" y="85"/>
                                    <a:pt x="0" y="85"/>
                                    <a:pt x="0" y="85"/>
                                  </a:cubicBezTo>
                                  <a:cubicBezTo>
                                    <a:pt x="0" y="102"/>
                                    <a:pt x="0" y="102"/>
                                    <a:pt x="0" y="102"/>
                                  </a:cubicBezTo>
                                  <a:cubicBezTo>
                                    <a:pt x="102" y="102"/>
                                    <a:pt x="102" y="102"/>
                                    <a:pt x="102" y="102"/>
                                  </a:cubicBezTo>
                                  <a:cubicBezTo>
                                    <a:pt x="102" y="85"/>
                                    <a:pt x="102" y="85"/>
                                    <a:pt x="102" y="85"/>
                                  </a:cubicBezTo>
                                  <a:cubicBezTo>
                                    <a:pt x="102" y="85"/>
                                    <a:pt x="102" y="85"/>
                                    <a:pt x="102" y="85"/>
                                  </a:cubicBezTo>
                                  <a:close/>
                                  <a:moveTo>
                                    <a:pt x="102" y="85"/>
                                  </a:moveTo>
                                  <a:cubicBezTo>
                                    <a:pt x="102" y="85"/>
                                    <a:pt x="102" y="85"/>
                                    <a:pt x="102" y="85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35" name="Freeform 88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2949146" y="0"/>
                              <a:ext cx="250982" cy="223185"/>
                            </a:xfrm>
                            <a:custGeom>
                              <a:avLst/>
                              <a:gdLst>
                                <a:gd name="T0" fmla="*/ 33 w 126"/>
                                <a:gd name="T1" fmla="*/ 24 h 112"/>
                                <a:gd name="T2" fmla="*/ 26 w 126"/>
                                <a:gd name="T3" fmla="*/ 30 h 112"/>
                                <a:gd name="T4" fmla="*/ 34 w 126"/>
                                <a:gd name="T5" fmla="*/ 9 h 112"/>
                                <a:gd name="T6" fmla="*/ 18 w 126"/>
                                <a:gd name="T7" fmla="*/ 9 h 112"/>
                                <a:gd name="T8" fmla="*/ 26 w 126"/>
                                <a:gd name="T9" fmla="*/ 30 h 112"/>
                                <a:gd name="T10" fmla="*/ 118 w 126"/>
                                <a:gd name="T11" fmla="*/ 11 h 112"/>
                                <a:gd name="T12" fmla="*/ 113 w 126"/>
                                <a:gd name="T13" fmla="*/ 11 h 112"/>
                                <a:gd name="T14" fmla="*/ 113 w 126"/>
                                <a:gd name="T15" fmla="*/ 26 h 112"/>
                                <a:gd name="T16" fmla="*/ 105 w 126"/>
                                <a:gd name="T17" fmla="*/ 33 h 112"/>
                                <a:gd name="T18" fmla="*/ 94 w 126"/>
                                <a:gd name="T19" fmla="*/ 33 h 112"/>
                                <a:gd name="T20" fmla="*/ 88 w 126"/>
                                <a:gd name="T21" fmla="*/ 11 h 112"/>
                                <a:gd name="T22" fmla="*/ 39 w 126"/>
                                <a:gd name="T23" fmla="*/ 11 h 112"/>
                                <a:gd name="T24" fmla="*/ 39 w 126"/>
                                <a:gd name="T25" fmla="*/ 26 h 112"/>
                                <a:gd name="T26" fmla="*/ 31 w 126"/>
                                <a:gd name="T27" fmla="*/ 33 h 112"/>
                                <a:gd name="T28" fmla="*/ 20 w 126"/>
                                <a:gd name="T29" fmla="*/ 33 h 112"/>
                                <a:gd name="T30" fmla="*/ 13 w 126"/>
                                <a:gd name="T31" fmla="*/ 11 h 112"/>
                                <a:gd name="T32" fmla="*/ 9 w 126"/>
                                <a:gd name="T33" fmla="*/ 11 h 112"/>
                                <a:gd name="T34" fmla="*/ 0 w 126"/>
                                <a:gd name="T35" fmla="*/ 19 h 112"/>
                                <a:gd name="T36" fmla="*/ 0 w 126"/>
                                <a:gd name="T37" fmla="*/ 104 h 112"/>
                                <a:gd name="T38" fmla="*/ 117 w 126"/>
                                <a:gd name="T39" fmla="*/ 112 h 112"/>
                                <a:gd name="T40" fmla="*/ 126 w 126"/>
                                <a:gd name="T41" fmla="*/ 20 h 112"/>
                                <a:gd name="T42" fmla="*/ 63 w 126"/>
                                <a:gd name="T43" fmla="*/ 95 h 112"/>
                                <a:gd name="T44" fmla="*/ 14 w 126"/>
                                <a:gd name="T45" fmla="*/ 95 h 112"/>
                                <a:gd name="T46" fmla="*/ 30 w 126"/>
                                <a:gd name="T47" fmla="*/ 80 h 112"/>
                                <a:gd name="T48" fmla="*/ 26 w 126"/>
                                <a:gd name="T49" fmla="*/ 59 h 112"/>
                                <a:gd name="T50" fmla="*/ 52 w 126"/>
                                <a:gd name="T51" fmla="*/ 59 h 112"/>
                                <a:gd name="T52" fmla="*/ 46 w 126"/>
                                <a:gd name="T53" fmla="*/ 75 h 112"/>
                                <a:gd name="T54" fmla="*/ 63 w 126"/>
                                <a:gd name="T55" fmla="*/ 93 h 112"/>
                                <a:gd name="T56" fmla="*/ 107 w 126"/>
                                <a:gd name="T57" fmla="*/ 92 h 112"/>
                                <a:gd name="T58" fmla="*/ 73 w 126"/>
                                <a:gd name="T59" fmla="*/ 86 h 112"/>
                                <a:gd name="T60" fmla="*/ 107 w 126"/>
                                <a:gd name="T61" fmla="*/ 80 h 112"/>
                                <a:gd name="T62" fmla="*/ 107 w 126"/>
                                <a:gd name="T63" fmla="*/ 92 h 112"/>
                                <a:gd name="T64" fmla="*/ 79 w 126"/>
                                <a:gd name="T65" fmla="*/ 68 h 112"/>
                                <a:gd name="T66" fmla="*/ 79 w 126"/>
                                <a:gd name="T67" fmla="*/ 56 h 112"/>
                                <a:gd name="T68" fmla="*/ 112 w 126"/>
                                <a:gd name="T69" fmla="*/ 62 h 112"/>
                                <a:gd name="T70" fmla="*/ 101 w 126"/>
                                <a:gd name="T71" fmla="*/ 30 h 112"/>
                                <a:gd name="T72" fmla="*/ 108 w 126"/>
                                <a:gd name="T73" fmla="*/ 9 h 112"/>
                                <a:gd name="T74" fmla="*/ 93 w 126"/>
                                <a:gd name="T75" fmla="*/ 9 h 112"/>
                                <a:gd name="T76" fmla="*/ 101 w 126"/>
                                <a:gd name="T77" fmla="*/ 30 h 112"/>
                                <a:gd name="T78" fmla="*/ 101 w 126"/>
                                <a:gd name="T79" fmla="*/ 30 h 1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</a:cxnLst>
                              <a:rect l="0" t="0" r="r" b="b"/>
                              <a:pathLst>
                                <a:path w="126" h="112">
                                  <a:moveTo>
                                    <a:pt x="33" y="24"/>
                                  </a:moveTo>
                                  <a:cubicBezTo>
                                    <a:pt x="33" y="24"/>
                                    <a:pt x="33" y="24"/>
                                    <a:pt x="33" y="24"/>
                                  </a:cubicBezTo>
                                  <a:cubicBezTo>
                                    <a:pt x="33" y="24"/>
                                    <a:pt x="33" y="24"/>
                                    <a:pt x="33" y="24"/>
                                  </a:cubicBezTo>
                                  <a:close/>
                                  <a:moveTo>
                                    <a:pt x="26" y="30"/>
                                  </a:moveTo>
                                  <a:cubicBezTo>
                                    <a:pt x="30" y="30"/>
                                    <a:pt x="34" y="25"/>
                                    <a:pt x="34" y="20"/>
                                  </a:cubicBezTo>
                                  <a:cubicBezTo>
                                    <a:pt x="34" y="9"/>
                                    <a:pt x="34" y="9"/>
                                    <a:pt x="34" y="9"/>
                                  </a:cubicBezTo>
                                  <a:cubicBezTo>
                                    <a:pt x="34" y="4"/>
                                    <a:pt x="30" y="0"/>
                                    <a:pt x="26" y="0"/>
                                  </a:cubicBezTo>
                                  <a:cubicBezTo>
                                    <a:pt x="22" y="0"/>
                                    <a:pt x="18" y="4"/>
                                    <a:pt x="18" y="9"/>
                                  </a:cubicBezTo>
                                  <a:cubicBezTo>
                                    <a:pt x="18" y="20"/>
                                    <a:pt x="18" y="20"/>
                                    <a:pt x="18" y="20"/>
                                  </a:cubicBezTo>
                                  <a:cubicBezTo>
                                    <a:pt x="18" y="25"/>
                                    <a:pt x="22" y="30"/>
                                    <a:pt x="26" y="30"/>
                                  </a:cubicBezTo>
                                  <a:close/>
                                  <a:moveTo>
                                    <a:pt x="126" y="19"/>
                                  </a:moveTo>
                                  <a:cubicBezTo>
                                    <a:pt x="126" y="11"/>
                                    <a:pt x="118" y="11"/>
                                    <a:pt x="118" y="11"/>
                                  </a:cubicBezTo>
                                  <a:cubicBezTo>
                                    <a:pt x="117" y="11"/>
                                    <a:pt x="117" y="11"/>
                                    <a:pt x="117" y="11"/>
                                  </a:cubicBezTo>
                                  <a:cubicBezTo>
                                    <a:pt x="113" y="11"/>
                                    <a:pt x="113" y="11"/>
                                    <a:pt x="113" y="11"/>
                                  </a:cubicBezTo>
                                  <a:cubicBezTo>
                                    <a:pt x="113" y="11"/>
                                    <a:pt x="113" y="11"/>
                                    <a:pt x="113" y="11"/>
                                  </a:cubicBezTo>
                                  <a:cubicBezTo>
                                    <a:pt x="113" y="26"/>
                                    <a:pt x="113" y="26"/>
                                    <a:pt x="113" y="26"/>
                                  </a:cubicBezTo>
                                  <a:cubicBezTo>
                                    <a:pt x="113" y="26"/>
                                    <a:pt x="113" y="33"/>
                                    <a:pt x="107" y="33"/>
                                  </a:cubicBezTo>
                                  <a:cubicBezTo>
                                    <a:pt x="106" y="33"/>
                                    <a:pt x="106" y="33"/>
                                    <a:pt x="105" y="33"/>
                                  </a:cubicBezTo>
                                  <a:cubicBezTo>
                                    <a:pt x="103" y="33"/>
                                    <a:pt x="100" y="33"/>
                                    <a:pt x="95" y="33"/>
                                  </a:cubicBezTo>
                                  <a:cubicBezTo>
                                    <a:pt x="95" y="33"/>
                                    <a:pt x="94" y="33"/>
                                    <a:pt x="94" y="33"/>
                                  </a:cubicBezTo>
                                  <a:cubicBezTo>
                                    <a:pt x="87" y="33"/>
                                    <a:pt x="88" y="26"/>
                                    <a:pt x="88" y="26"/>
                                  </a:cubicBezTo>
                                  <a:cubicBezTo>
                                    <a:pt x="88" y="11"/>
                                    <a:pt x="88" y="11"/>
                                    <a:pt x="88" y="11"/>
                                  </a:cubicBezTo>
                                  <a:cubicBezTo>
                                    <a:pt x="87" y="11"/>
                                    <a:pt x="87" y="11"/>
                                    <a:pt x="87" y="11"/>
                                  </a:cubicBezTo>
                                  <a:cubicBezTo>
                                    <a:pt x="39" y="11"/>
                                    <a:pt x="39" y="11"/>
                                    <a:pt x="39" y="11"/>
                                  </a:cubicBezTo>
                                  <a:cubicBezTo>
                                    <a:pt x="39" y="11"/>
                                    <a:pt x="39" y="11"/>
                                    <a:pt x="39" y="11"/>
                                  </a:cubicBezTo>
                                  <a:cubicBezTo>
                                    <a:pt x="39" y="26"/>
                                    <a:pt x="39" y="26"/>
                                    <a:pt x="39" y="26"/>
                                  </a:cubicBezTo>
                                  <a:cubicBezTo>
                                    <a:pt x="39" y="26"/>
                                    <a:pt x="39" y="33"/>
                                    <a:pt x="33" y="33"/>
                                  </a:cubicBezTo>
                                  <a:cubicBezTo>
                                    <a:pt x="32" y="33"/>
                                    <a:pt x="32" y="33"/>
                                    <a:pt x="31" y="33"/>
                                  </a:cubicBezTo>
                                  <a:cubicBezTo>
                                    <a:pt x="27" y="33"/>
                                    <a:pt x="23" y="33"/>
                                    <a:pt x="21" y="33"/>
                                  </a:cubicBezTo>
                                  <a:cubicBezTo>
                                    <a:pt x="21" y="33"/>
                                    <a:pt x="20" y="33"/>
                                    <a:pt x="20" y="33"/>
                                  </a:cubicBezTo>
                                  <a:cubicBezTo>
                                    <a:pt x="13" y="33"/>
                                    <a:pt x="13" y="26"/>
                                    <a:pt x="13" y="26"/>
                                  </a:cubicBezTo>
                                  <a:cubicBezTo>
                                    <a:pt x="13" y="11"/>
                                    <a:pt x="13" y="11"/>
                                    <a:pt x="13" y="11"/>
                                  </a:cubicBezTo>
                                  <a:cubicBezTo>
                                    <a:pt x="13" y="11"/>
                                    <a:pt x="13" y="11"/>
                                    <a:pt x="13" y="11"/>
                                  </a:cubicBezTo>
                                  <a:cubicBezTo>
                                    <a:pt x="9" y="11"/>
                                    <a:pt x="9" y="11"/>
                                    <a:pt x="9" y="11"/>
                                  </a:cubicBezTo>
                                  <a:cubicBezTo>
                                    <a:pt x="9" y="11"/>
                                    <a:pt x="9" y="11"/>
                                    <a:pt x="9" y="11"/>
                                  </a:cubicBezTo>
                                  <a:cubicBezTo>
                                    <a:pt x="9" y="11"/>
                                    <a:pt x="1" y="11"/>
                                    <a:pt x="0" y="19"/>
                                  </a:cubicBezTo>
                                  <a:cubicBezTo>
                                    <a:pt x="0" y="20"/>
                                    <a:pt x="0" y="20"/>
                                    <a:pt x="0" y="20"/>
                                  </a:cubicBezTo>
                                  <a:cubicBezTo>
                                    <a:pt x="0" y="20"/>
                                    <a:pt x="0" y="100"/>
                                    <a:pt x="0" y="104"/>
                                  </a:cubicBezTo>
                                  <a:cubicBezTo>
                                    <a:pt x="0" y="112"/>
                                    <a:pt x="9" y="112"/>
                                    <a:pt x="9" y="112"/>
                                  </a:cubicBezTo>
                                  <a:cubicBezTo>
                                    <a:pt x="117" y="112"/>
                                    <a:pt x="117" y="112"/>
                                    <a:pt x="117" y="112"/>
                                  </a:cubicBezTo>
                                  <a:cubicBezTo>
                                    <a:pt x="117" y="112"/>
                                    <a:pt x="126" y="112"/>
                                    <a:pt x="126" y="104"/>
                                  </a:cubicBezTo>
                                  <a:cubicBezTo>
                                    <a:pt x="126" y="100"/>
                                    <a:pt x="126" y="20"/>
                                    <a:pt x="126" y="20"/>
                                  </a:cubicBezTo>
                                  <a:cubicBezTo>
                                    <a:pt x="126" y="20"/>
                                    <a:pt x="126" y="20"/>
                                    <a:pt x="126" y="19"/>
                                  </a:cubicBezTo>
                                  <a:close/>
                                  <a:moveTo>
                                    <a:pt x="63" y="95"/>
                                  </a:moveTo>
                                  <a:cubicBezTo>
                                    <a:pt x="63" y="101"/>
                                    <a:pt x="51" y="103"/>
                                    <a:pt x="39" y="103"/>
                                  </a:cubicBezTo>
                                  <a:cubicBezTo>
                                    <a:pt x="27" y="103"/>
                                    <a:pt x="14" y="101"/>
                                    <a:pt x="14" y="95"/>
                                  </a:cubicBezTo>
                                  <a:cubicBezTo>
                                    <a:pt x="14" y="93"/>
                                    <a:pt x="14" y="93"/>
                                    <a:pt x="14" y="93"/>
                                  </a:cubicBezTo>
                                  <a:cubicBezTo>
                                    <a:pt x="14" y="88"/>
                                    <a:pt x="23" y="83"/>
                                    <a:pt x="30" y="80"/>
                                  </a:cubicBezTo>
                                  <a:cubicBezTo>
                                    <a:pt x="31" y="80"/>
                                    <a:pt x="34" y="79"/>
                                    <a:pt x="32" y="75"/>
                                  </a:cubicBezTo>
                                  <a:cubicBezTo>
                                    <a:pt x="28" y="71"/>
                                    <a:pt x="26" y="65"/>
                                    <a:pt x="26" y="59"/>
                                  </a:cubicBezTo>
                                  <a:cubicBezTo>
                                    <a:pt x="26" y="50"/>
                                    <a:pt x="32" y="45"/>
                                    <a:pt x="39" y="45"/>
                                  </a:cubicBezTo>
                                  <a:cubicBezTo>
                                    <a:pt x="46" y="45"/>
                                    <a:pt x="52" y="50"/>
                                    <a:pt x="52" y="59"/>
                                  </a:cubicBezTo>
                                  <a:cubicBezTo>
                                    <a:pt x="52" y="65"/>
                                    <a:pt x="49" y="71"/>
                                    <a:pt x="46" y="75"/>
                                  </a:cubicBezTo>
                                  <a:cubicBezTo>
                                    <a:pt x="46" y="75"/>
                                    <a:pt x="46" y="75"/>
                                    <a:pt x="46" y="75"/>
                                  </a:cubicBezTo>
                                  <a:cubicBezTo>
                                    <a:pt x="44" y="79"/>
                                    <a:pt x="46" y="80"/>
                                    <a:pt x="47" y="80"/>
                                  </a:cubicBezTo>
                                  <a:cubicBezTo>
                                    <a:pt x="55" y="83"/>
                                    <a:pt x="63" y="88"/>
                                    <a:pt x="63" y="93"/>
                                  </a:cubicBezTo>
                                  <a:cubicBezTo>
                                    <a:pt x="63" y="95"/>
                                    <a:pt x="63" y="95"/>
                                    <a:pt x="63" y="95"/>
                                  </a:cubicBezTo>
                                  <a:close/>
                                  <a:moveTo>
                                    <a:pt x="107" y="92"/>
                                  </a:moveTo>
                                  <a:cubicBezTo>
                                    <a:pt x="79" y="92"/>
                                    <a:pt x="79" y="92"/>
                                    <a:pt x="79" y="92"/>
                                  </a:cubicBezTo>
                                  <a:cubicBezTo>
                                    <a:pt x="76" y="92"/>
                                    <a:pt x="73" y="89"/>
                                    <a:pt x="73" y="86"/>
                                  </a:cubicBezTo>
                                  <a:cubicBezTo>
                                    <a:pt x="73" y="82"/>
                                    <a:pt x="76" y="80"/>
                                    <a:pt x="79" y="80"/>
                                  </a:cubicBezTo>
                                  <a:cubicBezTo>
                                    <a:pt x="107" y="80"/>
                                    <a:pt x="107" y="80"/>
                                    <a:pt x="107" y="80"/>
                                  </a:cubicBezTo>
                                  <a:cubicBezTo>
                                    <a:pt x="110" y="80"/>
                                    <a:pt x="112" y="82"/>
                                    <a:pt x="112" y="86"/>
                                  </a:cubicBezTo>
                                  <a:cubicBezTo>
                                    <a:pt x="112" y="89"/>
                                    <a:pt x="110" y="92"/>
                                    <a:pt x="107" y="92"/>
                                  </a:cubicBezTo>
                                  <a:close/>
                                  <a:moveTo>
                                    <a:pt x="107" y="68"/>
                                  </a:moveTo>
                                  <a:cubicBezTo>
                                    <a:pt x="79" y="68"/>
                                    <a:pt x="79" y="68"/>
                                    <a:pt x="79" y="68"/>
                                  </a:cubicBezTo>
                                  <a:cubicBezTo>
                                    <a:pt x="76" y="68"/>
                                    <a:pt x="73" y="66"/>
                                    <a:pt x="73" y="62"/>
                                  </a:cubicBezTo>
                                  <a:cubicBezTo>
                                    <a:pt x="73" y="59"/>
                                    <a:pt x="76" y="56"/>
                                    <a:pt x="79" y="56"/>
                                  </a:cubicBezTo>
                                  <a:cubicBezTo>
                                    <a:pt x="107" y="56"/>
                                    <a:pt x="107" y="56"/>
                                    <a:pt x="107" y="56"/>
                                  </a:cubicBezTo>
                                  <a:cubicBezTo>
                                    <a:pt x="110" y="56"/>
                                    <a:pt x="112" y="59"/>
                                    <a:pt x="112" y="62"/>
                                  </a:cubicBezTo>
                                  <a:cubicBezTo>
                                    <a:pt x="112" y="66"/>
                                    <a:pt x="110" y="68"/>
                                    <a:pt x="107" y="68"/>
                                  </a:cubicBezTo>
                                  <a:close/>
                                  <a:moveTo>
                                    <a:pt x="101" y="30"/>
                                  </a:moveTo>
                                  <a:cubicBezTo>
                                    <a:pt x="105" y="30"/>
                                    <a:pt x="108" y="25"/>
                                    <a:pt x="108" y="20"/>
                                  </a:cubicBezTo>
                                  <a:cubicBezTo>
                                    <a:pt x="108" y="9"/>
                                    <a:pt x="108" y="9"/>
                                    <a:pt x="108" y="9"/>
                                  </a:cubicBezTo>
                                  <a:cubicBezTo>
                                    <a:pt x="108" y="4"/>
                                    <a:pt x="104" y="0"/>
                                    <a:pt x="100" y="0"/>
                                  </a:cubicBezTo>
                                  <a:cubicBezTo>
                                    <a:pt x="96" y="0"/>
                                    <a:pt x="93" y="4"/>
                                    <a:pt x="93" y="9"/>
                                  </a:cubicBezTo>
                                  <a:cubicBezTo>
                                    <a:pt x="93" y="20"/>
                                    <a:pt x="93" y="20"/>
                                    <a:pt x="93" y="20"/>
                                  </a:cubicBezTo>
                                  <a:cubicBezTo>
                                    <a:pt x="93" y="25"/>
                                    <a:pt x="96" y="30"/>
                                    <a:pt x="101" y="30"/>
                                  </a:cubicBezTo>
                                  <a:close/>
                                  <a:moveTo>
                                    <a:pt x="101" y="30"/>
                                  </a:moveTo>
                                  <a:cubicBezTo>
                                    <a:pt x="101" y="30"/>
                                    <a:pt x="101" y="30"/>
                                    <a:pt x="101" y="30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36" name="Freeform 90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3550508" y="0"/>
                              <a:ext cx="221075" cy="223185"/>
                            </a:xfrm>
                            <a:custGeom>
                              <a:avLst/>
                              <a:gdLst>
                                <a:gd name="T0" fmla="*/ 103 w 133"/>
                                <a:gd name="T1" fmla="*/ 0 h 134"/>
                                <a:gd name="T2" fmla="*/ 29 w 133"/>
                                <a:gd name="T3" fmla="*/ 0 h 134"/>
                                <a:gd name="T4" fmla="*/ 0 w 133"/>
                                <a:gd name="T5" fmla="*/ 30 h 134"/>
                                <a:gd name="T6" fmla="*/ 0 w 133"/>
                                <a:gd name="T7" fmla="*/ 104 h 134"/>
                                <a:gd name="T8" fmla="*/ 29 w 133"/>
                                <a:gd name="T9" fmla="*/ 134 h 134"/>
                                <a:gd name="T10" fmla="*/ 103 w 133"/>
                                <a:gd name="T11" fmla="*/ 134 h 134"/>
                                <a:gd name="T12" fmla="*/ 133 w 133"/>
                                <a:gd name="T13" fmla="*/ 104 h 134"/>
                                <a:gd name="T14" fmla="*/ 133 w 133"/>
                                <a:gd name="T15" fmla="*/ 30 h 134"/>
                                <a:gd name="T16" fmla="*/ 103 w 133"/>
                                <a:gd name="T17" fmla="*/ 0 h 134"/>
                                <a:gd name="T18" fmla="*/ 26 w 133"/>
                                <a:gd name="T19" fmla="*/ 110 h 134"/>
                                <a:gd name="T20" fmla="*/ 28 w 133"/>
                                <a:gd name="T21" fmla="*/ 96 h 134"/>
                                <a:gd name="T22" fmla="*/ 45 w 133"/>
                                <a:gd name="T23" fmla="*/ 88 h 134"/>
                                <a:gd name="T24" fmla="*/ 56 w 133"/>
                                <a:gd name="T25" fmla="*/ 79 h 134"/>
                                <a:gd name="T26" fmla="*/ 56 w 133"/>
                                <a:gd name="T27" fmla="*/ 73 h 134"/>
                                <a:gd name="T28" fmla="*/ 49 w 133"/>
                                <a:gd name="T29" fmla="*/ 64 h 134"/>
                                <a:gd name="T30" fmla="*/ 45 w 133"/>
                                <a:gd name="T31" fmla="*/ 59 h 134"/>
                                <a:gd name="T32" fmla="*/ 47 w 133"/>
                                <a:gd name="T33" fmla="*/ 51 h 134"/>
                                <a:gd name="T34" fmla="*/ 48 w 133"/>
                                <a:gd name="T35" fmla="*/ 49 h 134"/>
                                <a:gd name="T36" fmla="*/ 48 w 133"/>
                                <a:gd name="T37" fmla="*/ 37 h 134"/>
                                <a:gd name="T38" fmla="*/ 55 w 133"/>
                                <a:gd name="T39" fmla="*/ 27 h 134"/>
                                <a:gd name="T40" fmla="*/ 59 w 133"/>
                                <a:gd name="T41" fmla="*/ 27 h 134"/>
                                <a:gd name="T42" fmla="*/ 63 w 133"/>
                                <a:gd name="T43" fmla="*/ 26 h 134"/>
                                <a:gd name="T44" fmla="*/ 69 w 133"/>
                                <a:gd name="T45" fmla="*/ 24 h 134"/>
                                <a:gd name="T46" fmla="*/ 75 w 133"/>
                                <a:gd name="T47" fmla="*/ 29 h 134"/>
                                <a:gd name="T48" fmla="*/ 80 w 133"/>
                                <a:gd name="T49" fmla="*/ 29 h 134"/>
                                <a:gd name="T50" fmla="*/ 84 w 133"/>
                                <a:gd name="T51" fmla="*/ 38 h 134"/>
                                <a:gd name="T52" fmla="*/ 84 w 133"/>
                                <a:gd name="T53" fmla="*/ 49 h 134"/>
                                <a:gd name="T54" fmla="*/ 85 w 133"/>
                                <a:gd name="T55" fmla="*/ 51 h 134"/>
                                <a:gd name="T56" fmla="*/ 87 w 133"/>
                                <a:gd name="T57" fmla="*/ 60 h 134"/>
                                <a:gd name="T58" fmla="*/ 82 w 133"/>
                                <a:gd name="T59" fmla="*/ 64 h 134"/>
                                <a:gd name="T60" fmla="*/ 76 w 133"/>
                                <a:gd name="T61" fmla="*/ 73 h 134"/>
                                <a:gd name="T62" fmla="*/ 76 w 133"/>
                                <a:gd name="T63" fmla="*/ 79 h 134"/>
                                <a:gd name="T64" fmla="*/ 86 w 133"/>
                                <a:gd name="T65" fmla="*/ 88 h 134"/>
                                <a:gd name="T66" fmla="*/ 104 w 133"/>
                                <a:gd name="T67" fmla="*/ 96 h 134"/>
                                <a:gd name="T68" fmla="*/ 107 w 133"/>
                                <a:gd name="T69" fmla="*/ 110 h 134"/>
                                <a:gd name="T70" fmla="*/ 26 w 133"/>
                                <a:gd name="T71" fmla="*/ 110 h 134"/>
                                <a:gd name="T72" fmla="*/ 26 w 133"/>
                                <a:gd name="T73" fmla="*/ 110 h 134"/>
                                <a:gd name="T74" fmla="*/ 26 w 133"/>
                                <a:gd name="T75" fmla="*/ 110 h 13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</a:cxnLst>
                              <a:rect l="0" t="0" r="r" b="b"/>
                              <a:pathLst>
                                <a:path w="133" h="134">
                                  <a:moveTo>
                                    <a:pt x="103" y="0"/>
                                  </a:moveTo>
                                  <a:cubicBezTo>
                                    <a:pt x="29" y="0"/>
                                    <a:pt x="29" y="0"/>
                                    <a:pt x="29" y="0"/>
                                  </a:cubicBezTo>
                                  <a:cubicBezTo>
                                    <a:pt x="13" y="0"/>
                                    <a:pt x="0" y="13"/>
                                    <a:pt x="0" y="30"/>
                                  </a:cubicBezTo>
                                  <a:cubicBezTo>
                                    <a:pt x="0" y="104"/>
                                    <a:pt x="0" y="104"/>
                                    <a:pt x="0" y="104"/>
                                  </a:cubicBezTo>
                                  <a:cubicBezTo>
                                    <a:pt x="0" y="121"/>
                                    <a:pt x="13" y="134"/>
                                    <a:pt x="29" y="134"/>
                                  </a:cubicBezTo>
                                  <a:cubicBezTo>
                                    <a:pt x="103" y="134"/>
                                    <a:pt x="103" y="134"/>
                                    <a:pt x="103" y="134"/>
                                  </a:cubicBezTo>
                                  <a:cubicBezTo>
                                    <a:pt x="120" y="134"/>
                                    <a:pt x="133" y="121"/>
                                    <a:pt x="133" y="104"/>
                                  </a:cubicBezTo>
                                  <a:cubicBezTo>
                                    <a:pt x="133" y="30"/>
                                    <a:pt x="133" y="30"/>
                                    <a:pt x="133" y="30"/>
                                  </a:cubicBezTo>
                                  <a:cubicBezTo>
                                    <a:pt x="133" y="13"/>
                                    <a:pt x="120" y="0"/>
                                    <a:pt x="103" y="0"/>
                                  </a:cubicBezTo>
                                  <a:close/>
                                  <a:moveTo>
                                    <a:pt x="26" y="110"/>
                                  </a:moveTo>
                                  <a:cubicBezTo>
                                    <a:pt x="26" y="110"/>
                                    <a:pt x="26" y="99"/>
                                    <a:pt x="28" y="96"/>
                                  </a:cubicBezTo>
                                  <a:cubicBezTo>
                                    <a:pt x="30" y="94"/>
                                    <a:pt x="33" y="90"/>
                                    <a:pt x="45" y="88"/>
                                  </a:cubicBezTo>
                                  <a:cubicBezTo>
                                    <a:pt x="58" y="86"/>
                                    <a:pt x="56" y="79"/>
                                    <a:pt x="56" y="79"/>
                                  </a:cubicBezTo>
                                  <a:cubicBezTo>
                                    <a:pt x="56" y="76"/>
                                    <a:pt x="56" y="73"/>
                                    <a:pt x="56" y="73"/>
                                  </a:cubicBezTo>
                                  <a:cubicBezTo>
                                    <a:pt x="56" y="73"/>
                                    <a:pt x="51" y="70"/>
                                    <a:pt x="49" y="64"/>
                                  </a:cubicBezTo>
                                  <a:cubicBezTo>
                                    <a:pt x="45" y="63"/>
                                    <a:pt x="46" y="61"/>
                                    <a:pt x="45" y="59"/>
                                  </a:cubicBezTo>
                                  <a:cubicBezTo>
                                    <a:pt x="45" y="59"/>
                                    <a:pt x="44" y="50"/>
                                    <a:pt x="47" y="51"/>
                                  </a:cubicBezTo>
                                  <a:cubicBezTo>
                                    <a:pt x="47" y="51"/>
                                    <a:pt x="48" y="51"/>
                                    <a:pt x="48" y="49"/>
                                  </a:cubicBezTo>
                                  <a:cubicBezTo>
                                    <a:pt x="48" y="45"/>
                                    <a:pt x="48" y="39"/>
                                    <a:pt x="48" y="37"/>
                                  </a:cubicBezTo>
                                  <a:cubicBezTo>
                                    <a:pt x="48" y="34"/>
                                    <a:pt x="50" y="28"/>
                                    <a:pt x="55" y="27"/>
                                  </a:cubicBezTo>
                                  <a:cubicBezTo>
                                    <a:pt x="59" y="26"/>
                                    <a:pt x="57" y="27"/>
                                    <a:pt x="59" y="27"/>
                                  </a:cubicBezTo>
                                  <a:cubicBezTo>
                                    <a:pt x="60" y="27"/>
                                    <a:pt x="60" y="26"/>
                                    <a:pt x="63" y="26"/>
                                  </a:cubicBezTo>
                                  <a:cubicBezTo>
                                    <a:pt x="69" y="24"/>
                                    <a:pt x="69" y="24"/>
                                    <a:pt x="69" y="24"/>
                                  </a:cubicBezTo>
                                  <a:cubicBezTo>
                                    <a:pt x="71" y="24"/>
                                    <a:pt x="73" y="28"/>
                                    <a:pt x="75" y="29"/>
                                  </a:cubicBezTo>
                                  <a:cubicBezTo>
                                    <a:pt x="76" y="29"/>
                                    <a:pt x="77" y="28"/>
                                    <a:pt x="80" y="29"/>
                                  </a:cubicBezTo>
                                  <a:cubicBezTo>
                                    <a:pt x="84" y="30"/>
                                    <a:pt x="84" y="36"/>
                                    <a:pt x="84" y="38"/>
                                  </a:cubicBezTo>
                                  <a:cubicBezTo>
                                    <a:pt x="84" y="41"/>
                                    <a:pt x="85" y="47"/>
                                    <a:pt x="84" y="49"/>
                                  </a:cubicBezTo>
                                  <a:cubicBezTo>
                                    <a:pt x="84" y="51"/>
                                    <a:pt x="85" y="51"/>
                                    <a:pt x="85" y="51"/>
                                  </a:cubicBezTo>
                                  <a:cubicBezTo>
                                    <a:pt x="88" y="51"/>
                                    <a:pt x="87" y="60"/>
                                    <a:pt x="87" y="60"/>
                                  </a:cubicBezTo>
                                  <a:cubicBezTo>
                                    <a:pt x="87" y="62"/>
                                    <a:pt x="85" y="62"/>
                                    <a:pt x="82" y="64"/>
                                  </a:cubicBezTo>
                                  <a:cubicBezTo>
                                    <a:pt x="80" y="70"/>
                                    <a:pt x="76" y="73"/>
                                    <a:pt x="76" y="73"/>
                                  </a:cubicBezTo>
                                  <a:cubicBezTo>
                                    <a:pt x="76" y="73"/>
                                    <a:pt x="76" y="78"/>
                                    <a:pt x="76" y="79"/>
                                  </a:cubicBezTo>
                                  <a:cubicBezTo>
                                    <a:pt x="76" y="79"/>
                                    <a:pt x="74" y="86"/>
                                    <a:pt x="86" y="88"/>
                                  </a:cubicBezTo>
                                  <a:cubicBezTo>
                                    <a:pt x="99" y="90"/>
                                    <a:pt x="102" y="94"/>
                                    <a:pt x="104" y="96"/>
                                  </a:cubicBezTo>
                                  <a:cubicBezTo>
                                    <a:pt x="106" y="99"/>
                                    <a:pt x="107" y="110"/>
                                    <a:pt x="107" y="110"/>
                                  </a:cubicBezTo>
                                  <a:cubicBezTo>
                                    <a:pt x="26" y="110"/>
                                    <a:pt x="26" y="110"/>
                                    <a:pt x="26" y="110"/>
                                  </a:cubicBezTo>
                                  <a:close/>
                                  <a:moveTo>
                                    <a:pt x="26" y="110"/>
                                  </a:moveTo>
                                  <a:cubicBezTo>
                                    <a:pt x="26" y="110"/>
                                    <a:pt x="26" y="110"/>
                                    <a:pt x="26" y="110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37" name="Freeform 97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2380735" y="0"/>
                              <a:ext cx="224689" cy="223185"/>
                            </a:xfrm>
                            <a:custGeom>
                              <a:avLst/>
                              <a:gdLst>
                                <a:gd name="T0" fmla="*/ 63 w 127"/>
                                <a:gd name="T1" fmla="*/ 0 h 126"/>
                                <a:gd name="T2" fmla="*/ 0 w 127"/>
                                <a:gd name="T3" fmla="*/ 63 h 126"/>
                                <a:gd name="T4" fmla="*/ 63 w 127"/>
                                <a:gd name="T5" fmla="*/ 126 h 126"/>
                                <a:gd name="T6" fmla="*/ 127 w 127"/>
                                <a:gd name="T7" fmla="*/ 63 h 126"/>
                                <a:gd name="T8" fmla="*/ 63 w 127"/>
                                <a:gd name="T9" fmla="*/ 0 h 126"/>
                                <a:gd name="T10" fmla="*/ 85 w 127"/>
                                <a:gd name="T11" fmla="*/ 115 h 126"/>
                                <a:gd name="T12" fmla="*/ 63 w 127"/>
                                <a:gd name="T13" fmla="*/ 119 h 126"/>
                                <a:gd name="T14" fmla="*/ 42 w 127"/>
                                <a:gd name="T15" fmla="*/ 115 h 126"/>
                                <a:gd name="T16" fmla="*/ 24 w 127"/>
                                <a:gd name="T17" fmla="*/ 103 h 126"/>
                                <a:gd name="T18" fmla="*/ 24 w 127"/>
                                <a:gd name="T19" fmla="*/ 103 h 126"/>
                                <a:gd name="T20" fmla="*/ 64 w 127"/>
                                <a:gd name="T21" fmla="*/ 76 h 126"/>
                                <a:gd name="T22" fmla="*/ 103 w 127"/>
                                <a:gd name="T23" fmla="*/ 102 h 126"/>
                                <a:gd name="T24" fmla="*/ 103 w 127"/>
                                <a:gd name="T25" fmla="*/ 103 h 126"/>
                                <a:gd name="T26" fmla="*/ 85 w 127"/>
                                <a:gd name="T27" fmla="*/ 115 h 126"/>
                                <a:gd name="T28" fmla="*/ 64 w 127"/>
                                <a:gd name="T29" fmla="*/ 66 h 126"/>
                                <a:gd name="T30" fmla="*/ 46 w 127"/>
                                <a:gd name="T31" fmla="*/ 48 h 126"/>
                                <a:gd name="T32" fmla="*/ 64 w 127"/>
                                <a:gd name="T33" fmla="*/ 30 h 126"/>
                                <a:gd name="T34" fmla="*/ 82 w 127"/>
                                <a:gd name="T35" fmla="*/ 48 h 126"/>
                                <a:gd name="T36" fmla="*/ 64 w 127"/>
                                <a:gd name="T37" fmla="*/ 66 h 126"/>
                                <a:gd name="T38" fmla="*/ 108 w 127"/>
                                <a:gd name="T39" fmla="*/ 96 h 126"/>
                                <a:gd name="T40" fmla="*/ 93 w 127"/>
                                <a:gd name="T41" fmla="*/ 78 h 126"/>
                                <a:gd name="T42" fmla="*/ 76 w 127"/>
                                <a:gd name="T43" fmla="*/ 71 h 126"/>
                                <a:gd name="T44" fmla="*/ 89 w 127"/>
                                <a:gd name="T45" fmla="*/ 48 h 126"/>
                                <a:gd name="T46" fmla="*/ 64 w 127"/>
                                <a:gd name="T47" fmla="*/ 23 h 126"/>
                                <a:gd name="T48" fmla="*/ 38 w 127"/>
                                <a:gd name="T49" fmla="*/ 48 h 126"/>
                                <a:gd name="T50" fmla="*/ 52 w 127"/>
                                <a:gd name="T51" fmla="*/ 71 h 126"/>
                                <a:gd name="T52" fmla="*/ 35 w 127"/>
                                <a:gd name="T53" fmla="*/ 78 h 126"/>
                                <a:gd name="T54" fmla="*/ 19 w 127"/>
                                <a:gd name="T55" fmla="*/ 97 h 126"/>
                                <a:gd name="T56" fmla="*/ 12 w 127"/>
                                <a:gd name="T57" fmla="*/ 85 h 126"/>
                                <a:gd name="T58" fmla="*/ 8 w 127"/>
                                <a:gd name="T59" fmla="*/ 63 h 126"/>
                                <a:gd name="T60" fmla="*/ 12 w 127"/>
                                <a:gd name="T61" fmla="*/ 41 h 126"/>
                                <a:gd name="T62" fmla="*/ 24 w 127"/>
                                <a:gd name="T63" fmla="*/ 24 h 126"/>
                                <a:gd name="T64" fmla="*/ 42 w 127"/>
                                <a:gd name="T65" fmla="*/ 12 h 126"/>
                                <a:gd name="T66" fmla="*/ 63 w 127"/>
                                <a:gd name="T67" fmla="*/ 7 h 126"/>
                                <a:gd name="T68" fmla="*/ 85 w 127"/>
                                <a:gd name="T69" fmla="*/ 12 h 126"/>
                                <a:gd name="T70" fmla="*/ 103 w 127"/>
                                <a:gd name="T71" fmla="*/ 24 h 126"/>
                                <a:gd name="T72" fmla="*/ 115 w 127"/>
                                <a:gd name="T73" fmla="*/ 41 h 126"/>
                                <a:gd name="T74" fmla="*/ 119 w 127"/>
                                <a:gd name="T75" fmla="*/ 63 h 126"/>
                                <a:gd name="T76" fmla="*/ 115 w 127"/>
                                <a:gd name="T77" fmla="*/ 85 h 126"/>
                                <a:gd name="T78" fmla="*/ 108 w 127"/>
                                <a:gd name="T79" fmla="*/ 96 h 126"/>
                                <a:gd name="T80" fmla="*/ 108 w 127"/>
                                <a:gd name="T81" fmla="*/ 96 h 126"/>
                                <a:gd name="T82" fmla="*/ 108 w 127"/>
                                <a:gd name="T83" fmla="*/ 96 h 12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</a:cxnLst>
                              <a:rect l="0" t="0" r="r" b="b"/>
                              <a:pathLst>
                                <a:path w="127" h="126">
                                  <a:moveTo>
                                    <a:pt x="63" y="0"/>
                                  </a:moveTo>
                                  <a:cubicBezTo>
                                    <a:pt x="29" y="0"/>
                                    <a:pt x="0" y="28"/>
                                    <a:pt x="0" y="63"/>
                                  </a:cubicBezTo>
                                  <a:cubicBezTo>
                                    <a:pt x="0" y="98"/>
                                    <a:pt x="29" y="126"/>
                                    <a:pt x="63" y="126"/>
                                  </a:cubicBezTo>
                                  <a:cubicBezTo>
                                    <a:pt x="98" y="126"/>
                                    <a:pt x="127" y="98"/>
                                    <a:pt x="127" y="63"/>
                                  </a:cubicBezTo>
                                  <a:cubicBezTo>
                                    <a:pt x="127" y="28"/>
                                    <a:pt x="98" y="0"/>
                                    <a:pt x="63" y="0"/>
                                  </a:cubicBezTo>
                                  <a:close/>
                                  <a:moveTo>
                                    <a:pt x="85" y="115"/>
                                  </a:moveTo>
                                  <a:cubicBezTo>
                                    <a:pt x="78" y="118"/>
                                    <a:pt x="71" y="119"/>
                                    <a:pt x="63" y="119"/>
                                  </a:cubicBezTo>
                                  <a:cubicBezTo>
                                    <a:pt x="56" y="119"/>
                                    <a:pt x="49" y="118"/>
                                    <a:pt x="42" y="115"/>
                                  </a:cubicBezTo>
                                  <a:cubicBezTo>
                                    <a:pt x="35" y="112"/>
                                    <a:pt x="29" y="108"/>
                                    <a:pt x="24" y="103"/>
                                  </a:cubicBezTo>
                                  <a:cubicBezTo>
                                    <a:pt x="24" y="103"/>
                                    <a:pt x="24" y="103"/>
                                    <a:pt x="24" y="103"/>
                                  </a:cubicBezTo>
                                  <a:cubicBezTo>
                                    <a:pt x="31" y="87"/>
                                    <a:pt x="46" y="76"/>
                                    <a:pt x="64" y="76"/>
                                  </a:cubicBezTo>
                                  <a:cubicBezTo>
                                    <a:pt x="81" y="76"/>
                                    <a:pt x="97" y="87"/>
                                    <a:pt x="103" y="102"/>
                                  </a:cubicBezTo>
                                  <a:cubicBezTo>
                                    <a:pt x="103" y="102"/>
                                    <a:pt x="103" y="103"/>
                                    <a:pt x="103" y="103"/>
                                  </a:cubicBezTo>
                                  <a:cubicBezTo>
                                    <a:pt x="98" y="108"/>
                                    <a:pt x="92" y="112"/>
                                    <a:pt x="85" y="115"/>
                                  </a:cubicBezTo>
                                  <a:close/>
                                  <a:moveTo>
                                    <a:pt x="64" y="66"/>
                                  </a:moveTo>
                                  <a:cubicBezTo>
                                    <a:pt x="54" y="66"/>
                                    <a:pt x="46" y="58"/>
                                    <a:pt x="46" y="48"/>
                                  </a:cubicBezTo>
                                  <a:cubicBezTo>
                                    <a:pt x="46" y="38"/>
                                    <a:pt x="54" y="30"/>
                                    <a:pt x="64" y="30"/>
                                  </a:cubicBezTo>
                                  <a:cubicBezTo>
                                    <a:pt x="74" y="30"/>
                                    <a:pt x="82" y="38"/>
                                    <a:pt x="82" y="48"/>
                                  </a:cubicBezTo>
                                  <a:cubicBezTo>
                                    <a:pt x="82" y="58"/>
                                    <a:pt x="74" y="66"/>
                                    <a:pt x="64" y="66"/>
                                  </a:cubicBezTo>
                                  <a:close/>
                                  <a:moveTo>
                                    <a:pt x="108" y="96"/>
                                  </a:moveTo>
                                  <a:cubicBezTo>
                                    <a:pt x="105" y="89"/>
                                    <a:pt x="99" y="83"/>
                                    <a:pt x="93" y="78"/>
                                  </a:cubicBezTo>
                                  <a:cubicBezTo>
                                    <a:pt x="87" y="75"/>
                                    <a:pt x="82" y="72"/>
                                    <a:pt x="76" y="71"/>
                                  </a:cubicBezTo>
                                  <a:cubicBezTo>
                                    <a:pt x="84" y="66"/>
                                    <a:pt x="89" y="58"/>
                                    <a:pt x="89" y="48"/>
                                  </a:cubicBezTo>
                                  <a:cubicBezTo>
                                    <a:pt x="89" y="35"/>
                                    <a:pt x="78" y="23"/>
                                    <a:pt x="64" y="23"/>
                                  </a:cubicBezTo>
                                  <a:cubicBezTo>
                                    <a:pt x="50" y="23"/>
                                    <a:pt x="38" y="35"/>
                                    <a:pt x="38" y="48"/>
                                  </a:cubicBezTo>
                                  <a:cubicBezTo>
                                    <a:pt x="38" y="58"/>
                                    <a:pt x="44" y="66"/>
                                    <a:pt x="52" y="71"/>
                                  </a:cubicBezTo>
                                  <a:cubicBezTo>
                                    <a:pt x="46" y="72"/>
                                    <a:pt x="40" y="74"/>
                                    <a:pt x="35" y="78"/>
                                  </a:cubicBezTo>
                                  <a:cubicBezTo>
                                    <a:pt x="28" y="83"/>
                                    <a:pt x="23" y="89"/>
                                    <a:pt x="19" y="97"/>
                                  </a:cubicBezTo>
                                  <a:cubicBezTo>
                                    <a:pt x="16" y="93"/>
                                    <a:pt x="14" y="89"/>
                                    <a:pt x="12" y="85"/>
                                  </a:cubicBezTo>
                                  <a:cubicBezTo>
                                    <a:pt x="9" y="78"/>
                                    <a:pt x="8" y="71"/>
                                    <a:pt x="8" y="63"/>
                                  </a:cubicBezTo>
                                  <a:cubicBezTo>
                                    <a:pt x="8" y="56"/>
                                    <a:pt x="9" y="48"/>
                                    <a:pt x="12" y="41"/>
                                  </a:cubicBezTo>
                                  <a:cubicBezTo>
                                    <a:pt x="15" y="35"/>
                                    <a:pt x="19" y="29"/>
                                    <a:pt x="24" y="24"/>
                                  </a:cubicBezTo>
                                  <a:cubicBezTo>
                                    <a:pt x="29" y="18"/>
                                    <a:pt x="35" y="14"/>
                                    <a:pt x="42" y="12"/>
                                  </a:cubicBezTo>
                                  <a:cubicBezTo>
                                    <a:pt x="49" y="9"/>
                                    <a:pt x="56" y="7"/>
                                    <a:pt x="63" y="7"/>
                                  </a:cubicBezTo>
                                  <a:cubicBezTo>
                                    <a:pt x="71" y="7"/>
                                    <a:pt x="78" y="9"/>
                                    <a:pt x="85" y="12"/>
                                  </a:cubicBezTo>
                                  <a:cubicBezTo>
                                    <a:pt x="92" y="14"/>
                                    <a:pt x="98" y="18"/>
                                    <a:pt x="103" y="24"/>
                                  </a:cubicBezTo>
                                  <a:cubicBezTo>
                                    <a:pt x="108" y="29"/>
                                    <a:pt x="112" y="35"/>
                                    <a:pt x="115" y="41"/>
                                  </a:cubicBezTo>
                                  <a:cubicBezTo>
                                    <a:pt x="118" y="48"/>
                                    <a:pt x="119" y="56"/>
                                    <a:pt x="119" y="63"/>
                                  </a:cubicBezTo>
                                  <a:cubicBezTo>
                                    <a:pt x="119" y="71"/>
                                    <a:pt x="118" y="78"/>
                                    <a:pt x="115" y="85"/>
                                  </a:cubicBezTo>
                                  <a:cubicBezTo>
                                    <a:pt x="113" y="89"/>
                                    <a:pt x="111" y="93"/>
                                    <a:pt x="108" y="96"/>
                                  </a:cubicBezTo>
                                  <a:close/>
                                  <a:moveTo>
                                    <a:pt x="108" y="96"/>
                                  </a:moveTo>
                                  <a:cubicBezTo>
                                    <a:pt x="108" y="96"/>
                                    <a:pt x="108" y="96"/>
                                    <a:pt x="108" y="96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38" name="Freeform 104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576648" y="0"/>
                              <a:ext cx="195185" cy="223185"/>
                            </a:xfrm>
                            <a:custGeom>
                              <a:avLst/>
                              <a:gdLst>
                                <a:gd name="T0" fmla="*/ 13 w 100"/>
                                <a:gd name="T1" fmla="*/ 77 h 115"/>
                                <a:gd name="T2" fmla="*/ 50 w 100"/>
                                <a:gd name="T3" fmla="*/ 68 h 115"/>
                                <a:gd name="T4" fmla="*/ 87 w 100"/>
                                <a:gd name="T5" fmla="*/ 77 h 115"/>
                                <a:gd name="T6" fmla="*/ 100 w 100"/>
                                <a:gd name="T7" fmla="*/ 110 h 115"/>
                                <a:gd name="T8" fmla="*/ 50 w 100"/>
                                <a:gd name="T9" fmla="*/ 115 h 115"/>
                                <a:gd name="T10" fmla="*/ 0 w 100"/>
                                <a:gd name="T11" fmla="*/ 110 h 115"/>
                                <a:gd name="T12" fmla="*/ 13 w 100"/>
                                <a:gd name="T13" fmla="*/ 77 h 115"/>
                                <a:gd name="T14" fmla="*/ 50 w 100"/>
                                <a:gd name="T15" fmla="*/ 0 h 115"/>
                                <a:gd name="T16" fmla="*/ 79 w 100"/>
                                <a:gd name="T17" fmla="*/ 26 h 115"/>
                                <a:gd name="T18" fmla="*/ 79 w 100"/>
                                <a:gd name="T19" fmla="*/ 34 h 115"/>
                                <a:gd name="T20" fmla="*/ 50 w 100"/>
                                <a:gd name="T21" fmla="*/ 60 h 115"/>
                                <a:gd name="T22" fmla="*/ 21 w 100"/>
                                <a:gd name="T23" fmla="*/ 34 h 115"/>
                                <a:gd name="T24" fmla="*/ 21 w 100"/>
                                <a:gd name="T25" fmla="*/ 26 h 115"/>
                                <a:gd name="T26" fmla="*/ 50 w 100"/>
                                <a:gd name="T27" fmla="*/ 0 h 115"/>
                                <a:gd name="T28" fmla="*/ 50 w 100"/>
                                <a:gd name="T29" fmla="*/ 0 h 115"/>
                                <a:gd name="T30" fmla="*/ 50 w 100"/>
                                <a:gd name="T31" fmla="*/ 0 h 1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00" h="115">
                                  <a:moveTo>
                                    <a:pt x="13" y="77"/>
                                  </a:moveTo>
                                  <a:cubicBezTo>
                                    <a:pt x="13" y="77"/>
                                    <a:pt x="33" y="68"/>
                                    <a:pt x="50" y="68"/>
                                  </a:cubicBezTo>
                                  <a:cubicBezTo>
                                    <a:pt x="68" y="68"/>
                                    <a:pt x="87" y="77"/>
                                    <a:pt x="87" y="77"/>
                                  </a:cubicBezTo>
                                  <a:cubicBezTo>
                                    <a:pt x="100" y="110"/>
                                    <a:pt x="100" y="110"/>
                                    <a:pt x="100" y="110"/>
                                  </a:cubicBezTo>
                                  <a:cubicBezTo>
                                    <a:pt x="100" y="110"/>
                                    <a:pt x="75" y="115"/>
                                    <a:pt x="50" y="115"/>
                                  </a:cubicBezTo>
                                  <a:cubicBezTo>
                                    <a:pt x="25" y="115"/>
                                    <a:pt x="0" y="110"/>
                                    <a:pt x="0" y="110"/>
                                  </a:cubicBezTo>
                                  <a:cubicBezTo>
                                    <a:pt x="13" y="77"/>
                                    <a:pt x="13" y="77"/>
                                    <a:pt x="13" y="77"/>
                                  </a:cubicBezTo>
                                  <a:close/>
                                  <a:moveTo>
                                    <a:pt x="50" y="0"/>
                                  </a:moveTo>
                                  <a:cubicBezTo>
                                    <a:pt x="64" y="0"/>
                                    <a:pt x="77" y="11"/>
                                    <a:pt x="79" y="26"/>
                                  </a:cubicBezTo>
                                  <a:cubicBezTo>
                                    <a:pt x="79" y="27"/>
                                    <a:pt x="79" y="32"/>
                                    <a:pt x="79" y="34"/>
                                  </a:cubicBezTo>
                                  <a:cubicBezTo>
                                    <a:pt x="79" y="41"/>
                                    <a:pt x="68" y="60"/>
                                    <a:pt x="50" y="60"/>
                                  </a:cubicBezTo>
                                  <a:cubicBezTo>
                                    <a:pt x="32" y="60"/>
                                    <a:pt x="21" y="41"/>
                                    <a:pt x="21" y="34"/>
                                  </a:cubicBezTo>
                                  <a:cubicBezTo>
                                    <a:pt x="21" y="33"/>
                                    <a:pt x="21" y="27"/>
                                    <a:pt x="21" y="26"/>
                                  </a:cubicBezTo>
                                  <a:cubicBezTo>
                                    <a:pt x="23" y="11"/>
                                    <a:pt x="36" y="0"/>
                                    <a:pt x="50" y="0"/>
                                  </a:cubicBezTo>
                                  <a:close/>
                                  <a:moveTo>
                                    <a:pt x="50" y="0"/>
                                  </a:moveTo>
                                  <a:cubicBezTo>
                                    <a:pt x="50" y="0"/>
                                    <a:pt x="50" y="0"/>
                                    <a:pt x="50" y="0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39" name="Freeform 107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5263978" y="0"/>
                              <a:ext cx="223189" cy="223185"/>
                            </a:xfrm>
                            <a:custGeom>
                              <a:avLst/>
                              <a:gdLst>
                                <a:gd name="T0" fmla="*/ 101 w 113"/>
                                <a:gd name="T1" fmla="*/ 113 h 113"/>
                                <a:gd name="T2" fmla="*/ 11 w 113"/>
                                <a:gd name="T3" fmla="*/ 113 h 113"/>
                                <a:gd name="T4" fmla="*/ 0 w 113"/>
                                <a:gd name="T5" fmla="*/ 101 h 113"/>
                                <a:gd name="T6" fmla="*/ 0 w 113"/>
                                <a:gd name="T7" fmla="*/ 11 h 113"/>
                                <a:gd name="T8" fmla="*/ 11 w 113"/>
                                <a:gd name="T9" fmla="*/ 0 h 113"/>
                                <a:gd name="T10" fmla="*/ 101 w 113"/>
                                <a:gd name="T11" fmla="*/ 0 h 113"/>
                                <a:gd name="T12" fmla="*/ 113 w 113"/>
                                <a:gd name="T13" fmla="*/ 11 h 113"/>
                                <a:gd name="T14" fmla="*/ 113 w 113"/>
                                <a:gd name="T15" fmla="*/ 101 h 113"/>
                                <a:gd name="T16" fmla="*/ 101 w 113"/>
                                <a:gd name="T17" fmla="*/ 113 h 113"/>
                                <a:gd name="T18" fmla="*/ 101 w 113"/>
                                <a:gd name="T19" fmla="*/ 113 h 113"/>
                                <a:gd name="T20" fmla="*/ 109 w 113"/>
                                <a:gd name="T21" fmla="*/ 11 h 113"/>
                                <a:gd name="T22" fmla="*/ 101 w 113"/>
                                <a:gd name="T23" fmla="*/ 4 h 113"/>
                                <a:gd name="T24" fmla="*/ 11 w 113"/>
                                <a:gd name="T25" fmla="*/ 4 h 113"/>
                                <a:gd name="T26" fmla="*/ 4 w 113"/>
                                <a:gd name="T27" fmla="*/ 14 h 113"/>
                                <a:gd name="T28" fmla="*/ 4 w 113"/>
                                <a:gd name="T29" fmla="*/ 101 h 113"/>
                                <a:gd name="T30" fmla="*/ 11 w 113"/>
                                <a:gd name="T31" fmla="*/ 109 h 113"/>
                                <a:gd name="T32" fmla="*/ 101 w 113"/>
                                <a:gd name="T33" fmla="*/ 109 h 113"/>
                                <a:gd name="T34" fmla="*/ 109 w 113"/>
                                <a:gd name="T35" fmla="*/ 101 h 113"/>
                                <a:gd name="T36" fmla="*/ 109 w 113"/>
                                <a:gd name="T37" fmla="*/ 11 h 113"/>
                                <a:gd name="T38" fmla="*/ 109 w 113"/>
                                <a:gd name="T39" fmla="*/ 11 h 113"/>
                                <a:gd name="T40" fmla="*/ 23 w 113"/>
                                <a:gd name="T41" fmla="*/ 87 h 113"/>
                                <a:gd name="T42" fmla="*/ 28 w 113"/>
                                <a:gd name="T43" fmla="*/ 71 h 113"/>
                                <a:gd name="T44" fmla="*/ 45 w 113"/>
                                <a:gd name="T45" fmla="*/ 63 h 113"/>
                                <a:gd name="T46" fmla="*/ 57 w 113"/>
                                <a:gd name="T47" fmla="*/ 73 h 113"/>
                                <a:gd name="T48" fmla="*/ 69 w 113"/>
                                <a:gd name="T49" fmla="*/ 63 h 113"/>
                                <a:gd name="T50" fmla="*/ 86 w 113"/>
                                <a:gd name="T51" fmla="*/ 71 h 113"/>
                                <a:gd name="T52" fmla="*/ 90 w 113"/>
                                <a:gd name="T53" fmla="*/ 87 h 113"/>
                                <a:gd name="T54" fmla="*/ 23 w 113"/>
                                <a:gd name="T55" fmla="*/ 87 h 113"/>
                                <a:gd name="T56" fmla="*/ 23 w 113"/>
                                <a:gd name="T57" fmla="*/ 87 h 113"/>
                                <a:gd name="T58" fmla="*/ 56 w 113"/>
                                <a:gd name="T59" fmla="*/ 62 h 113"/>
                                <a:gd name="T60" fmla="*/ 42 w 113"/>
                                <a:gd name="T61" fmla="*/ 44 h 113"/>
                                <a:gd name="T62" fmla="*/ 56 w 113"/>
                                <a:gd name="T63" fmla="*/ 25 h 113"/>
                                <a:gd name="T64" fmla="*/ 70 w 113"/>
                                <a:gd name="T65" fmla="*/ 44 h 113"/>
                                <a:gd name="T66" fmla="*/ 56 w 113"/>
                                <a:gd name="T67" fmla="*/ 62 h 113"/>
                                <a:gd name="T68" fmla="*/ 56 w 113"/>
                                <a:gd name="T69" fmla="*/ 62 h 113"/>
                                <a:gd name="T70" fmla="*/ 56 w 113"/>
                                <a:gd name="T71" fmla="*/ 62 h 113"/>
                                <a:gd name="T72" fmla="*/ 56 w 113"/>
                                <a:gd name="T73" fmla="*/ 62 h 11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</a:cxnLst>
                              <a:rect l="0" t="0" r="r" b="b"/>
                              <a:pathLst>
                                <a:path w="113" h="113">
                                  <a:moveTo>
                                    <a:pt x="101" y="113"/>
                                  </a:moveTo>
                                  <a:cubicBezTo>
                                    <a:pt x="11" y="113"/>
                                    <a:pt x="11" y="113"/>
                                    <a:pt x="11" y="113"/>
                                  </a:cubicBezTo>
                                  <a:cubicBezTo>
                                    <a:pt x="5" y="113"/>
                                    <a:pt x="0" y="108"/>
                                    <a:pt x="0" y="101"/>
                                  </a:cubicBezTo>
                                  <a:cubicBezTo>
                                    <a:pt x="0" y="11"/>
                                    <a:pt x="0" y="11"/>
                                    <a:pt x="0" y="11"/>
                                  </a:cubicBezTo>
                                  <a:cubicBezTo>
                                    <a:pt x="0" y="5"/>
                                    <a:pt x="5" y="0"/>
                                    <a:pt x="11" y="0"/>
                                  </a:cubicBezTo>
                                  <a:cubicBezTo>
                                    <a:pt x="101" y="0"/>
                                    <a:pt x="101" y="0"/>
                                    <a:pt x="101" y="0"/>
                                  </a:cubicBezTo>
                                  <a:cubicBezTo>
                                    <a:pt x="108" y="0"/>
                                    <a:pt x="113" y="5"/>
                                    <a:pt x="113" y="11"/>
                                  </a:cubicBezTo>
                                  <a:cubicBezTo>
                                    <a:pt x="113" y="101"/>
                                    <a:pt x="113" y="101"/>
                                    <a:pt x="113" y="101"/>
                                  </a:cubicBezTo>
                                  <a:cubicBezTo>
                                    <a:pt x="113" y="108"/>
                                    <a:pt x="108" y="113"/>
                                    <a:pt x="101" y="113"/>
                                  </a:cubicBezTo>
                                  <a:cubicBezTo>
                                    <a:pt x="101" y="113"/>
                                    <a:pt x="101" y="113"/>
                                    <a:pt x="101" y="113"/>
                                  </a:cubicBezTo>
                                  <a:close/>
                                  <a:moveTo>
                                    <a:pt x="109" y="11"/>
                                  </a:moveTo>
                                  <a:cubicBezTo>
                                    <a:pt x="109" y="8"/>
                                    <a:pt x="105" y="4"/>
                                    <a:pt x="101" y="4"/>
                                  </a:cubicBezTo>
                                  <a:cubicBezTo>
                                    <a:pt x="11" y="4"/>
                                    <a:pt x="11" y="4"/>
                                    <a:pt x="11" y="4"/>
                                  </a:cubicBezTo>
                                  <a:cubicBezTo>
                                    <a:pt x="8" y="4"/>
                                    <a:pt x="4" y="10"/>
                                    <a:pt x="4" y="14"/>
                                  </a:cubicBezTo>
                                  <a:cubicBezTo>
                                    <a:pt x="4" y="101"/>
                                    <a:pt x="4" y="101"/>
                                    <a:pt x="4" y="101"/>
                                  </a:cubicBezTo>
                                  <a:cubicBezTo>
                                    <a:pt x="4" y="105"/>
                                    <a:pt x="8" y="109"/>
                                    <a:pt x="11" y="109"/>
                                  </a:cubicBezTo>
                                  <a:cubicBezTo>
                                    <a:pt x="101" y="109"/>
                                    <a:pt x="101" y="109"/>
                                    <a:pt x="101" y="109"/>
                                  </a:cubicBezTo>
                                  <a:cubicBezTo>
                                    <a:pt x="105" y="109"/>
                                    <a:pt x="109" y="105"/>
                                    <a:pt x="109" y="101"/>
                                  </a:cubicBezTo>
                                  <a:cubicBezTo>
                                    <a:pt x="109" y="11"/>
                                    <a:pt x="109" y="11"/>
                                    <a:pt x="109" y="11"/>
                                  </a:cubicBezTo>
                                  <a:cubicBezTo>
                                    <a:pt x="109" y="11"/>
                                    <a:pt x="109" y="11"/>
                                    <a:pt x="109" y="11"/>
                                  </a:cubicBezTo>
                                  <a:close/>
                                  <a:moveTo>
                                    <a:pt x="23" y="87"/>
                                  </a:moveTo>
                                  <a:cubicBezTo>
                                    <a:pt x="23" y="87"/>
                                    <a:pt x="23" y="74"/>
                                    <a:pt x="28" y="71"/>
                                  </a:cubicBezTo>
                                  <a:cubicBezTo>
                                    <a:pt x="32" y="68"/>
                                    <a:pt x="45" y="63"/>
                                    <a:pt x="45" y="63"/>
                                  </a:cubicBezTo>
                                  <a:cubicBezTo>
                                    <a:pt x="45" y="63"/>
                                    <a:pt x="53" y="73"/>
                                    <a:pt x="57" y="73"/>
                                  </a:cubicBezTo>
                                  <a:cubicBezTo>
                                    <a:pt x="60" y="73"/>
                                    <a:pt x="69" y="63"/>
                                    <a:pt x="69" y="63"/>
                                  </a:cubicBezTo>
                                  <a:cubicBezTo>
                                    <a:pt x="69" y="63"/>
                                    <a:pt x="81" y="68"/>
                                    <a:pt x="86" y="71"/>
                                  </a:cubicBezTo>
                                  <a:cubicBezTo>
                                    <a:pt x="91" y="75"/>
                                    <a:pt x="90" y="87"/>
                                    <a:pt x="90" y="87"/>
                                  </a:cubicBezTo>
                                  <a:cubicBezTo>
                                    <a:pt x="23" y="87"/>
                                    <a:pt x="23" y="87"/>
                                    <a:pt x="23" y="87"/>
                                  </a:cubicBezTo>
                                  <a:cubicBezTo>
                                    <a:pt x="23" y="87"/>
                                    <a:pt x="23" y="87"/>
                                    <a:pt x="23" y="87"/>
                                  </a:cubicBezTo>
                                  <a:close/>
                                  <a:moveTo>
                                    <a:pt x="56" y="62"/>
                                  </a:moveTo>
                                  <a:cubicBezTo>
                                    <a:pt x="48" y="62"/>
                                    <a:pt x="42" y="55"/>
                                    <a:pt x="42" y="44"/>
                                  </a:cubicBezTo>
                                  <a:cubicBezTo>
                                    <a:pt x="42" y="34"/>
                                    <a:pt x="48" y="25"/>
                                    <a:pt x="56" y="25"/>
                                  </a:cubicBezTo>
                                  <a:cubicBezTo>
                                    <a:pt x="63" y="25"/>
                                    <a:pt x="70" y="34"/>
                                    <a:pt x="70" y="44"/>
                                  </a:cubicBezTo>
                                  <a:cubicBezTo>
                                    <a:pt x="70" y="55"/>
                                    <a:pt x="63" y="62"/>
                                    <a:pt x="56" y="62"/>
                                  </a:cubicBezTo>
                                  <a:cubicBezTo>
                                    <a:pt x="56" y="62"/>
                                    <a:pt x="56" y="62"/>
                                    <a:pt x="56" y="62"/>
                                  </a:cubicBezTo>
                                  <a:close/>
                                  <a:moveTo>
                                    <a:pt x="56" y="62"/>
                                  </a:moveTo>
                                  <a:cubicBezTo>
                                    <a:pt x="56" y="62"/>
                                    <a:pt x="56" y="62"/>
                                    <a:pt x="56" y="62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40" name="Freeform 108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4687329" y="0"/>
                              <a:ext cx="230752" cy="223185"/>
                            </a:xfrm>
                            <a:custGeom>
                              <a:avLst/>
                              <a:gdLst>
                                <a:gd name="T0" fmla="*/ 60 w 129"/>
                                <a:gd name="T1" fmla="*/ 107 h 125"/>
                                <a:gd name="T2" fmla="*/ 57 w 129"/>
                                <a:gd name="T3" fmla="*/ 107 h 125"/>
                                <a:gd name="T4" fmla="*/ 53 w 129"/>
                                <a:gd name="T5" fmla="*/ 122 h 125"/>
                                <a:gd name="T6" fmla="*/ 66 w 129"/>
                                <a:gd name="T7" fmla="*/ 118 h 125"/>
                                <a:gd name="T8" fmla="*/ 67 w 129"/>
                                <a:gd name="T9" fmla="*/ 114 h 125"/>
                                <a:gd name="T10" fmla="*/ 60 w 129"/>
                                <a:gd name="T11" fmla="*/ 107 h 125"/>
                                <a:gd name="T12" fmla="*/ 66 w 129"/>
                                <a:gd name="T13" fmla="*/ 98 h 125"/>
                                <a:gd name="T14" fmla="*/ 61 w 129"/>
                                <a:gd name="T15" fmla="*/ 98 h 125"/>
                                <a:gd name="T16" fmla="*/ 62 w 129"/>
                                <a:gd name="T17" fmla="*/ 102 h 125"/>
                                <a:gd name="T18" fmla="*/ 70 w 129"/>
                                <a:gd name="T19" fmla="*/ 112 h 125"/>
                                <a:gd name="T20" fmla="*/ 75 w 129"/>
                                <a:gd name="T21" fmla="*/ 112 h 125"/>
                                <a:gd name="T22" fmla="*/ 75 w 129"/>
                                <a:gd name="T23" fmla="*/ 107 h 125"/>
                                <a:gd name="T24" fmla="*/ 66 w 129"/>
                                <a:gd name="T25" fmla="*/ 98 h 125"/>
                                <a:gd name="T26" fmla="*/ 77 w 129"/>
                                <a:gd name="T27" fmla="*/ 106 h 125"/>
                                <a:gd name="T28" fmla="*/ 81 w 129"/>
                                <a:gd name="T29" fmla="*/ 106 h 125"/>
                                <a:gd name="T30" fmla="*/ 85 w 129"/>
                                <a:gd name="T31" fmla="*/ 102 h 125"/>
                                <a:gd name="T32" fmla="*/ 125 w 129"/>
                                <a:gd name="T33" fmla="*/ 44 h 125"/>
                                <a:gd name="T34" fmla="*/ 71 w 129"/>
                                <a:gd name="T35" fmla="*/ 86 h 125"/>
                                <a:gd name="T36" fmla="*/ 67 w 129"/>
                                <a:gd name="T37" fmla="*/ 90 h 125"/>
                                <a:gd name="T38" fmla="*/ 67 w 129"/>
                                <a:gd name="T39" fmla="*/ 95 h 125"/>
                                <a:gd name="T40" fmla="*/ 77 w 129"/>
                                <a:gd name="T41" fmla="*/ 106 h 125"/>
                                <a:gd name="T42" fmla="*/ 77 w 129"/>
                                <a:gd name="T43" fmla="*/ 77 h 125"/>
                                <a:gd name="T44" fmla="*/ 83 w 129"/>
                                <a:gd name="T45" fmla="*/ 71 h 125"/>
                                <a:gd name="T46" fmla="*/ 86 w 129"/>
                                <a:gd name="T47" fmla="*/ 51 h 125"/>
                                <a:gd name="T48" fmla="*/ 43 w 129"/>
                                <a:gd name="T49" fmla="*/ 0 h 125"/>
                                <a:gd name="T50" fmla="*/ 0 w 129"/>
                                <a:gd name="T51" fmla="*/ 51 h 125"/>
                                <a:gd name="T52" fmla="*/ 43 w 129"/>
                                <a:gd name="T53" fmla="*/ 125 h 125"/>
                                <a:gd name="T54" fmla="*/ 51 w 129"/>
                                <a:gd name="T55" fmla="*/ 121 h 125"/>
                                <a:gd name="T56" fmla="*/ 77 w 129"/>
                                <a:gd name="T57" fmla="*/ 77 h 125"/>
                                <a:gd name="T58" fmla="*/ 25 w 129"/>
                                <a:gd name="T59" fmla="*/ 46 h 125"/>
                                <a:gd name="T60" fmla="*/ 11 w 129"/>
                                <a:gd name="T61" fmla="*/ 38 h 125"/>
                                <a:gd name="T62" fmla="*/ 25 w 129"/>
                                <a:gd name="T63" fmla="*/ 29 h 125"/>
                                <a:gd name="T64" fmla="*/ 39 w 129"/>
                                <a:gd name="T65" fmla="*/ 38 h 125"/>
                                <a:gd name="T66" fmla="*/ 25 w 129"/>
                                <a:gd name="T67" fmla="*/ 46 h 125"/>
                                <a:gd name="T68" fmla="*/ 47 w 129"/>
                                <a:gd name="T69" fmla="*/ 38 h 125"/>
                                <a:gd name="T70" fmla="*/ 61 w 129"/>
                                <a:gd name="T71" fmla="*/ 29 h 125"/>
                                <a:gd name="T72" fmla="*/ 75 w 129"/>
                                <a:gd name="T73" fmla="*/ 38 h 125"/>
                                <a:gd name="T74" fmla="*/ 61 w 129"/>
                                <a:gd name="T75" fmla="*/ 46 h 125"/>
                                <a:gd name="T76" fmla="*/ 47 w 129"/>
                                <a:gd name="T77" fmla="*/ 38 h 125"/>
                                <a:gd name="T78" fmla="*/ 47 w 129"/>
                                <a:gd name="T79" fmla="*/ 38 h 125"/>
                                <a:gd name="T80" fmla="*/ 47 w 129"/>
                                <a:gd name="T81" fmla="*/ 38 h 12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</a:cxnLst>
                              <a:rect l="0" t="0" r="r" b="b"/>
                              <a:pathLst>
                                <a:path w="129" h="125">
                                  <a:moveTo>
                                    <a:pt x="60" y="107"/>
                                  </a:moveTo>
                                  <a:cubicBezTo>
                                    <a:pt x="59" y="105"/>
                                    <a:pt x="58" y="106"/>
                                    <a:pt x="57" y="107"/>
                                  </a:cubicBezTo>
                                  <a:cubicBezTo>
                                    <a:pt x="57" y="107"/>
                                    <a:pt x="52" y="120"/>
                                    <a:pt x="53" y="122"/>
                                  </a:cubicBezTo>
                                  <a:cubicBezTo>
                                    <a:pt x="55" y="123"/>
                                    <a:pt x="66" y="118"/>
                                    <a:pt x="66" y="118"/>
                                  </a:cubicBezTo>
                                  <a:cubicBezTo>
                                    <a:pt x="68" y="117"/>
                                    <a:pt x="68" y="115"/>
                                    <a:pt x="67" y="114"/>
                                  </a:cubicBezTo>
                                  <a:cubicBezTo>
                                    <a:pt x="60" y="107"/>
                                    <a:pt x="60" y="107"/>
                                    <a:pt x="60" y="107"/>
                                  </a:cubicBezTo>
                                  <a:close/>
                                  <a:moveTo>
                                    <a:pt x="66" y="98"/>
                                  </a:moveTo>
                                  <a:cubicBezTo>
                                    <a:pt x="64" y="96"/>
                                    <a:pt x="62" y="96"/>
                                    <a:pt x="61" y="98"/>
                                  </a:cubicBezTo>
                                  <a:cubicBezTo>
                                    <a:pt x="60" y="99"/>
                                    <a:pt x="61" y="101"/>
                                    <a:pt x="62" y="102"/>
                                  </a:cubicBezTo>
                                  <a:cubicBezTo>
                                    <a:pt x="70" y="112"/>
                                    <a:pt x="70" y="112"/>
                                    <a:pt x="70" y="112"/>
                                  </a:cubicBezTo>
                                  <a:cubicBezTo>
                                    <a:pt x="72" y="113"/>
                                    <a:pt x="74" y="113"/>
                                    <a:pt x="75" y="112"/>
                                  </a:cubicBezTo>
                                  <a:cubicBezTo>
                                    <a:pt x="75" y="111"/>
                                    <a:pt x="76" y="109"/>
                                    <a:pt x="75" y="107"/>
                                  </a:cubicBezTo>
                                  <a:cubicBezTo>
                                    <a:pt x="66" y="98"/>
                                    <a:pt x="66" y="98"/>
                                    <a:pt x="66" y="98"/>
                                  </a:cubicBezTo>
                                  <a:close/>
                                  <a:moveTo>
                                    <a:pt x="77" y="106"/>
                                  </a:moveTo>
                                  <a:cubicBezTo>
                                    <a:pt x="78" y="107"/>
                                    <a:pt x="80" y="107"/>
                                    <a:pt x="81" y="106"/>
                                  </a:cubicBezTo>
                                  <a:cubicBezTo>
                                    <a:pt x="81" y="106"/>
                                    <a:pt x="83" y="104"/>
                                    <a:pt x="85" y="102"/>
                                  </a:cubicBezTo>
                                  <a:cubicBezTo>
                                    <a:pt x="106" y="80"/>
                                    <a:pt x="129" y="48"/>
                                    <a:pt x="125" y="44"/>
                                  </a:cubicBezTo>
                                  <a:cubicBezTo>
                                    <a:pt x="121" y="39"/>
                                    <a:pt x="91" y="64"/>
                                    <a:pt x="71" y="86"/>
                                  </a:cubicBezTo>
                                  <a:cubicBezTo>
                                    <a:pt x="68" y="88"/>
                                    <a:pt x="67" y="90"/>
                                    <a:pt x="67" y="90"/>
                                  </a:cubicBezTo>
                                  <a:cubicBezTo>
                                    <a:pt x="66" y="92"/>
                                    <a:pt x="66" y="94"/>
                                    <a:pt x="67" y="95"/>
                                  </a:cubicBezTo>
                                  <a:cubicBezTo>
                                    <a:pt x="77" y="106"/>
                                    <a:pt x="77" y="106"/>
                                    <a:pt x="77" y="106"/>
                                  </a:cubicBezTo>
                                  <a:close/>
                                  <a:moveTo>
                                    <a:pt x="77" y="77"/>
                                  </a:moveTo>
                                  <a:cubicBezTo>
                                    <a:pt x="78" y="76"/>
                                    <a:pt x="81" y="74"/>
                                    <a:pt x="83" y="71"/>
                                  </a:cubicBezTo>
                                  <a:cubicBezTo>
                                    <a:pt x="86" y="67"/>
                                    <a:pt x="86" y="58"/>
                                    <a:pt x="86" y="51"/>
                                  </a:cubicBezTo>
                                  <a:cubicBezTo>
                                    <a:pt x="86" y="16"/>
                                    <a:pt x="67" y="0"/>
                                    <a:pt x="43" y="0"/>
                                  </a:cubicBezTo>
                                  <a:cubicBezTo>
                                    <a:pt x="19" y="0"/>
                                    <a:pt x="0" y="16"/>
                                    <a:pt x="0" y="51"/>
                                  </a:cubicBezTo>
                                  <a:cubicBezTo>
                                    <a:pt x="0" y="85"/>
                                    <a:pt x="19" y="125"/>
                                    <a:pt x="43" y="125"/>
                                  </a:cubicBezTo>
                                  <a:cubicBezTo>
                                    <a:pt x="46" y="125"/>
                                    <a:pt x="51" y="124"/>
                                    <a:pt x="51" y="121"/>
                                  </a:cubicBezTo>
                                  <a:cubicBezTo>
                                    <a:pt x="53" y="105"/>
                                    <a:pt x="61" y="92"/>
                                    <a:pt x="77" y="77"/>
                                  </a:cubicBezTo>
                                  <a:close/>
                                  <a:moveTo>
                                    <a:pt x="25" y="46"/>
                                  </a:moveTo>
                                  <a:cubicBezTo>
                                    <a:pt x="17" y="46"/>
                                    <a:pt x="11" y="42"/>
                                    <a:pt x="11" y="38"/>
                                  </a:cubicBezTo>
                                  <a:cubicBezTo>
                                    <a:pt x="11" y="33"/>
                                    <a:pt x="17" y="29"/>
                                    <a:pt x="25" y="29"/>
                                  </a:cubicBezTo>
                                  <a:cubicBezTo>
                                    <a:pt x="33" y="29"/>
                                    <a:pt x="39" y="33"/>
                                    <a:pt x="39" y="38"/>
                                  </a:cubicBezTo>
                                  <a:cubicBezTo>
                                    <a:pt x="39" y="42"/>
                                    <a:pt x="33" y="46"/>
                                    <a:pt x="25" y="46"/>
                                  </a:cubicBezTo>
                                  <a:close/>
                                  <a:moveTo>
                                    <a:pt x="47" y="38"/>
                                  </a:moveTo>
                                  <a:cubicBezTo>
                                    <a:pt x="47" y="33"/>
                                    <a:pt x="53" y="29"/>
                                    <a:pt x="61" y="29"/>
                                  </a:cubicBezTo>
                                  <a:cubicBezTo>
                                    <a:pt x="69" y="29"/>
                                    <a:pt x="75" y="33"/>
                                    <a:pt x="75" y="38"/>
                                  </a:cubicBezTo>
                                  <a:cubicBezTo>
                                    <a:pt x="75" y="42"/>
                                    <a:pt x="69" y="46"/>
                                    <a:pt x="61" y="46"/>
                                  </a:cubicBezTo>
                                  <a:cubicBezTo>
                                    <a:pt x="53" y="46"/>
                                    <a:pt x="47" y="42"/>
                                    <a:pt x="47" y="38"/>
                                  </a:cubicBezTo>
                                  <a:close/>
                                  <a:moveTo>
                                    <a:pt x="47" y="38"/>
                                  </a:moveTo>
                                  <a:cubicBezTo>
                                    <a:pt x="47" y="38"/>
                                    <a:pt x="47" y="38"/>
                                    <a:pt x="47" y="38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41" name="Freeform 115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4118918" y="0"/>
                              <a:ext cx="222482" cy="223185"/>
                            </a:xfrm>
                            <a:custGeom>
                              <a:avLst/>
                              <a:gdLst>
                                <a:gd name="T0" fmla="*/ 66 w 133"/>
                                <a:gd name="T1" fmla="*/ 0 h 133"/>
                                <a:gd name="T2" fmla="*/ 0 w 133"/>
                                <a:gd name="T3" fmla="*/ 67 h 133"/>
                                <a:gd name="T4" fmla="*/ 66 w 133"/>
                                <a:gd name="T5" fmla="*/ 133 h 133"/>
                                <a:gd name="T6" fmla="*/ 133 w 133"/>
                                <a:gd name="T7" fmla="*/ 67 h 133"/>
                                <a:gd name="T8" fmla="*/ 66 w 133"/>
                                <a:gd name="T9" fmla="*/ 0 h 133"/>
                                <a:gd name="T10" fmla="*/ 109 w 133"/>
                                <a:gd name="T11" fmla="*/ 105 h 133"/>
                                <a:gd name="T12" fmla="*/ 83 w 133"/>
                                <a:gd name="T13" fmla="*/ 75 h 133"/>
                                <a:gd name="T14" fmla="*/ 93 w 133"/>
                                <a:gd name="T15" fmla="*/ 55 h 133"/>
                                <a:gd name="T16" fmla="*/ 66 w 133"/>
                                <a:gd name="T17" fmla="*/ 29 h 133"/>
                                <a:gd name="T18" fmla="*/ 40 w 133"/>
                                <a:gd name="T19" fmla="*/ 55 h 133"/>
                                <a:gd name="T20" fmla="*/ 50 w 133"/>
                                <a:gd name="T21" fmla="*/ 75 h 133"/>
                                <a:gd name="T22" fmla="*/ 24 w 133"/>
                                <a:gd name="T23" fmla="*/ 105 h 133"/>
                                <a:gd name="T24" fmla="*/ 9 w 133"/>
                                <a:gd name="T25" fmla="*/ 67 h 133"/>
                                <a:gd name="T26" fmla="*/ 66 w 133"/>
                                <a:gd name="T27" fmla="*/ 10 h 133"/>
                                <a:gd name="T28" fmla="*/ 124 w 133"/>
                                <a:gd name="T29" fmla="*/ 67 h 133"/>
                                <a:gd name="T30" fmla="*/ 109 w 133"/>
                                <a:gd name="T31" fmla="*/ 105 h 133"/>
                                <a:gd name="T32" fmla="*/ 109 w 133"/>
                                <a:gd name="T33" fmla="*/ 105 h 133"/>
                                <a:gd name="T34" fmla="*/ 109 w 133"/>
                                <a:gd name="T35" fmla="*/ 105 h 13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133" h="133">
                                  <a:moveTo>
                                    <a:pt x="66" y="0"/>
                                  </a:moveTo>
                                  <a:cubicBezTo>
                                    <a:pt x="30" y="0"/>
                                    <a:pt x="0" y="30"/>
                                    <a:pt x="0" y="67"/>
                                  </a:cubicBezTo>
                                  <a:cubicBezTo>
                                    <a:pt x="0" y="103"/>
                                    <a:pt x="30" y="133"/>
                                    <a:pt x="66" y="133"/>
                                  </a:cubicBezTo>
                                  <a:cubicBezTo>
                                    <a:pt x="103" y="133"/>
                                    <a:pt x="133" y="103"/>
                                    <a:pt x="133" y="67"/>
                                  </a:cubicBezTo>
                                  <a:cubicBezTo>
                                    <a:pt x="133" y="30"/>
                                    <a:pt x="103" y="0"/>
                                    <a:pt x="66" y="0"/>
                                  </a:cubicBezTo>
                                  <a:close/>
                                  <a:moveTo>
                                    <a:pt x="109" y="105"/>
                                  </a:moveTo>
                                  <a:cubicBezTo>
                                    <a:pt x="105" y="91"/>
                                    <a:pt x="96" y="80"/>
                                    <a:pt x="83" y="75"/>
                                  </a:cubicBezTo>
                                  <a:cubicBezTo>
                                    <a:pt x="89" y="70"/>
                                    <a:pt x="93" y="63"/>
                                    <a:pt x="93" y="55"/>
                                  </a:cubicBezTo>
                                  <a:cubicBezTo>
                                    <a:pt x="93" y="40"/>
                                    <a:pt x="81" y="29"/>
                                    <a:pt x="66" y="29"/>
                                  </a:cubicBezTo>
                                  <a:cubicBezTo>
                                    <a:pt x="52" y="29"/>
                                    <a:pt x="40" y="40"/>
                                    <a:pt x="40" y="55"/>
                                  </a:cubicBezTo>
                                  <a:cubicBezTo>
                                    <a:pt x="40" y="63"/>
                                    <a:pt x="44" y="70"/>
                                    <a:pt x="50" y="75"/>
                                  </a:cubicBezTo>
                                  <a:cubicBezTo>
                                    <a:pt x="37" y="80"/>
                                    <a:pt x="27" y="91"/>
                                    <a:pt x="24" y="105"/>
                                  </a:cubicBezTo>
                                  <a:cubicBezTo>
                                    <a:pt x="15" y="95"/>
                                    <a:pt x="9" y="81"/>
                                    <a:pt x="9" y="67"/>
                                  </a:cubicBezTo>
                                  <a:cubicBezTo>
                                    <a:pt x="9" y="35"/>
                                    <a:pt x="35" y="10"/>
                                    <a:pt x="66" y="10"/>
                                  </a:cubicBezTo>
                                  <a:cubicBezTo>
                                    <a:pt x="98" y="10"/>
                                    <a:pt x="124" y="35"/>
                                    <a:pt x="124" y="67"/>
                                  </a:cubicBezTo>
                                  <a:cubicBezTo>
                                    <a:pt x="124" y="81"/>
                                    <a:pt x="118" y="95"/>
                                    <a:pt x="109" y="105"/>
                                  </a:cubicBezTo>
                                  <a:close/>
                                  <a:moveTo>
                                    <a:pt x="109" y="105"/>
                                  </a:moveTo>
                                  <a:cubicBezTo>
                                    <a:pt x="109" y="105"/>
                                    <a:pt x="109" y="105"/>
                                    <a:pt x="109" y="105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42" name="圆形小人1 29"/>
                          <wps:cNvSpPr>
                            <a:spLocks noChangeAspect="1"/>
                          </wps:cNvSpPr>
                          <wps:spPr bwMode="auto">
                            <a:xfrm>
                              <a:off x="1112108" y="0"/>
                              <a:ext cx="282973" cy="223185"/>
                            </a:xfrm>
                            <a:custGeom>
                              <a:avLst/>
                              <a:gdLst>
                                <a:gd name="T0" fmla="*/ 912 w 683211"/>
                                <a:gd name="T1" fmla="*/ 1212 h 432048"/>
                                <a:gd name="T2" fmla="*/ 1216 w 683211"/>
                                <a:gd name="T3" fmla="*/ 1849 h 432048"/>
                                <a:gd name="T4" fmla="*/ 1217 w 683211"/>
                                <a:gd name="T5" fmla="*/ 1869 h 432048"/>
                                <a:gd name="T6" fmla="*/ 922 w 683211"/>
                                <a:gd name="T7" fmla="*/ 1869 h 432048"/>
                                <a:gd name="T8" fmla="*/ 922 w 683211"/>
                                <a:gd name="T9" fmla="*/ 1831 h 432048"/>
                                <a:gd name="T10" fmla="*/ 806 w 683211"/>
                                <a:gd name="T11" fmla="*/ 1272 h 432048"/>
                                <a:gd name="T12" fmla="*/ 912 w 683211"/>
                                <a:gd name="T13" fmla="*/ 1212 h 432048"/>
                                <a:gd name="T14" fmla="*/ 432 w 683211"/>
                                <a:gd name="T15" fmla="*/ 937 h 432048"/>
                                <a:gd name="T16" fmla="*/ 864 w 683211"/>
                                <a:gd name="T17" fmla="*/ 1841 h 432048"/>
                                <a:gd name="T18" fmla="*/ 864 w 683211"/>
                                <a:gd name="T19" fmla="*/ 1869 h 432048"/>
                                <a:gd name="T20" fmla="*/ 0 w 683211"/>
                                <a:gd name="T21" fmla="*/ 1869 h 432048"/>
                                <a:gd name="T22" fmla="*/ 0 w 683211"/>
                                <a:gd name="T23" fmla="*/ 1841 h 432048"/>
                                <a:gd name="T24" fmla="*/ 432 w 683211"/>
                                <a:gd name="T25" fmla="*/ 937 h 432048"/>
                                <a:gd name="T26" fmla="*/ 912 w 683211"/>
                                <a:gd name="T27" fmla="*/ 551 h 432048"/>
                                <a:gd name="T28" fmla="*/ 1033 w 683211"/>
                                <a:gd name="T29" fmla="*/ 841 h 432048"/>
                                <a:gd name="T30" fmla="*/ 912 w 683211"/>
                                <a:gd name="T31" fmla="*/ 1131 h 432048"/>
                                <a:gd name="T32" fmla="*/ 791 w 683211"/>
                                <a:gd name="T33" fmla="*/ 841 h 432048"/>
                                <a:gd name="T34" fmla="*/ 912 w 683211"/>
                                <a:gd name="T35" fmla="*/ 551 h 432048"/>
                                <a:gd name="T36" fmla="*/ 432 w 683211"/>
                                <a:gd name="T37" fmla="*/ 0 h 432048"/>
                                <a:gd name="T38" fmla="*/ 604 w 683211"/>
                                <a:gd name="T39" fmla="*/ 411 h 432048"/>
                                <a:gd name="T40" fmla="*/ 432 w 683211"/>
                                <a:gd name="T41" fmla="*/ 822 h 432048"/>
                                <a:gd name="T42" fmla="*/ 261 w 683211"/>
                                <a:gd name="T43" fmla="*/ 411 h 432048"/>
                                <a:gd name="T44" fmla="*/ 432 w 683211"/>
                                <a:gd name="T45" fmla="*/ 0 h 432048"/>
                                <a:gd name="T46" fmla="*/ 0 60000 65536"/>
                                <a:gd name="T47" fmla="*/ 0 60000 65536"/>
                                <a:gd name="T48" fmla="*/ 0 60000 65536"/>
                                <a:gd name="T49" fmla="*/ 0 60000 65536"/>
                                <a:gd name="T50" fmla="*/ 0 60000 65536"/>
                                <a:gd name="T51" fmla="*/ 0 60000 65536"/>
                                <a:gd name="T52" fmla="*/ 0 60000 65536"/>
                                <a:gd name="T53" fmla="*/ 0 60000 65536"/>
                                <a:gd name="T54" fmla="*/ 0 60000 65536"/>
                                <a:gd name="T55" fmla="*/ 0 60000 65536"/>
                                <a:gd name="T56" fmla="*/ 0 60000 65536"/>
                                <a:gd name="T57" fmla="*/ 0 60000 65536"/>
                                <a:gd name="T58" fmla="*/ 0 60000 65536"/>
                                <a:gd name="T59" fmla="*/ 0 60000 65536"/>
                                <a:gd name="T60" fmla="*/ 0 60000 65536"/>
                                <a:gd name="T61" fmla="*/ 0 60000 65536"/>
                                <a:gd name="T62" fmla="*/ 0 60000 65536"/>
                                <a:gd name="T63" fmla="*/ 0 60000 65536"/>
                                <a:gd name="T64" fmla="*/ 0 60000 65536"/>
                                <a:gd name="T65" fmla="*/ 0 60000 65536"/>
                                <a:gd name="T66" fmla="*/ 0 60000 65536"/>
                                <a:gd name="T67" fmla="*/ 0 60000 65536"/>
                                <a:gd name="T68" fmla="*/ 0 60000 65536"/>
                              </a:gdLst>
                              <a:ahLst/>
                              <a:cxnLst>
                                <a:cxn ang="T46">
                                  <a:pos x="T0" y="T1"/>
                                </a:cxn>
                                <a:cxn ang="T47">
                                  <a:pos x="T2" y="T3"/>
                                </a:cxn>
                                <a:cxn ang="T48">
                                  <a:pos x="T4" y="T5"/>
                                </a:cxn>
                                <a:cxn ang="T49">
                                  <a:pos x="T6" y="T7"/>
                                </a:cxn>
                                <a:cxn ang="T50">
                                  <a:pos x="T8" y="T9"/>
                                </a:cxn>
                                <a:cxn ang="T51">
                                  <a:pos x="T10" y="T11"/>
                                </a:cxn>
                                <a:cxn ang="T52">
                                  <a:pos x="T12" y="T13"/>
                                </a:cxn>
                                <a:cxn ang="T53">
                                  <a:pos x="T14" y="T15"/>
                                </a:cxn>
                                <a:cxn ang="T54">
                                  <a:pos x="T16" y="T17"/>
                                </a:cxn>
                                <a:cxn ang="T55">
                                  <a:pos x="T18" y="T19"/>
                                </a:cxn>
                                <a:cxn ang="T56">
                                  <a:pos x="T20" y="T21"/>
                                </a:cxn>
                                <a:cxn ang="T57">
                                  <a:pos x="T22" y="T23"/>
                                </a:cxn>
                                <a:cxn ang="T58">
                                  <a:pos x="T24" y="T25"/>
                                </a:cxn>
                                <a:cxn ang="T59">
                                  <a:pos x="T26" y="T27"/>
                                </a:cxn>
                                <a:cxn ang="T60">
                                  <a:pos x="T28" y="T29"/>
                                </a:cxn>
                                <a:cxn ang="T61">
                                  <a:pos x="T30" y="T31"/>
                                </a:cxn>
                                <a:cxn ang="T62">
                                  <a:pos x="T32" y="T33"/>
                                </a:cxn>
                                <a:cxn ang="T63">
                                  <a:pos x="T34" y="T35"/>
                                </a:cxn>
                                <a:cxn ang="T64">
                                  <a:pos x="T36" y="T37"/>
                                </a:cxn>
                                <a:cxn ang="T65">
                                  <a:pos x="T38" y="T39"/>
                                </a:cxn>
                                <a:cxn ang="T66">
                                  <a:pos x="T40" y="T41"/>
                                </a:cxn>
                                <a:cxn ang="T67">
                                  <a:pos x="T42" y="T43"/>
                                </a:cxn>
                                <a:cxn ang="T68">
                                  <a:pos x="T44" y="T45"/>
                                </a:cxn>
                              </a:cxnLst>
                              <a:rect l="0" t="0" r="r" b="b"/>
                              <a:pathLst>
                                <a:path w="683211" h="432048">
                                  <a:moveTo>
                                    <a:pt x="512137" y="280189"/>
                                  </a:moveTo>
                                  <a:cubicBezTo>
                                    <a:pt x="588167" y="280189"/>
                                    <a:pt x="653655" y="340557"/>
                                    <a:pt x="683040" y="427518"/>
                                  </a:cubicBezTo>
                                  <a:lnTo>
                                    <a:pt x="683211" y="432048"/>
                                  </a:lnTo>
                                  <a:lnTo>
                                    <a:pt x="518050" y="432048"/>
                                  </a:lnTo>
                                  <a:lnTo>
                                    <a:pt x="517720" y="423301"/>
                                  </a:lnTo>
                                  <a:cubicBezTo>
                                    <a:pt x="501526" y="375376"/>
                                    <a:pt x="479652" y="331635"/>
                                    <a:pt x="452572" y="294062"/>
                                  </a:cubicBezTo>
                                  <a:cubicBezTo>
                                    <a:pt x="471023" y="284776"/>
                                    <a:pt x="491179" y="280189"/>
                                    <a:pt x="512137" y="280189"/>
                                  </a:cubicBezTo>
                                  <a:close/>
                                  <a:moveTo>
                                    <a:pt x="242652" y="216651"/>
                                  </a:moveTo>
                                  <a:cubicBezTo>
                                    <a:pt x="350494" y="216651"/>
                                    <a:pt x="443383" y="302276"/>
                                    <a:pt x="485063" y="425622"/>
                                  </a:cubicBezTo>
                                  <a:lnTo>
                                    <a:pt x="485305" y="432048"/>
                                  </a:lnTo>
                                  <a:lnTo>
                                    <a:pt x="0" y="432048"/>
                                  </a:lnTo>
                                  <a:lnTo>
                                    <a:pt x="242" y="425623"/>
                                  </a:lnTo>
                                  <a:cubicBezTo>
                                    <a:pt x="41922" y="302276"/>
                                    <a:pt x="134811" y="216651"/>
                                    <a:pt x="242652" y="216651"/>
                                  </a:cubicBezTo>
                                  <a:close/>
                                  <a:moveTo>
                                    <a:pt x="512137" y="127447"/>
                                  </a:moveTo>
                                  <a:cubicBezTo>
                                    <a:pt x="549644" y="127447"/>
                                    <a:pt x="580050" y="157437"/>
                                    <a:pt x="580050" y="194431"/>
                                  </a:cubicBezTo>
                                  <a:cubicBezTo>
                                    <a:pt x="580050" y="231425"/>
                                    <a:pt x="549644" y="261414"/>
                                    <a:pt x="512137" y="261414"/>
                                  </a:cubicBezTo>
                                  <a:cubicBezTo>
                                    <a:pt x="474630" y="261414"/>
                                    <a:pt x="444224" y="231425"/>
                                    <a:pt x="444224" y="194431"/>
                                  </a:cubicBezTo>
                                  <a:cubicBezTo>
                                    <a:pt x="444224" y="157437"/>
                                    <a:pt x="474630" y="127447"/>
                                    <a:pt x="512137" y="127447"/>
                                  </a:cubicBezTo>
                                  <a:close/>
                                  <a:moveTo>
                                    <a:pt x="242652" y="0"/>
                                  </a:moveTo>
                                  <a:cubicBezTo>
                                    <a:pt x="295853" y="0"/>
                                    <a:pt x="338980" y="42537"/>
                                    <a:pt x="338980" y="95010"/>
                                  </a:cubicBezTo>
                                  <a:cubicBezTo>
                                    <a:pt x="338980" y="147482"/>
                                    <a:pt x="295853" y="190020"/>
                                    <a:pt x="242652" y="190020"/>
                                  </a:cubicBezTo>
                                  <a:cubicBezTo>
                                    <a:pt x="189452" y="190020"/>
                                    <a:pt x="146324" y="147482"/>
                                    <a:pt x="146324" y="95010"/>
                                  </a:cubicBezTo>
                                  <a:cubicBezTo>
                                    <a:pt x="146324" y="42537"/>
                                    <a:pt x="189452" y="0"/>
                                    <a:pt x="242652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anchor="ctr"/>
                        </wps:wsp>
                        <wps:wsp>
                          <wps:cNvPr id="543" name="圆环小人2 350"/>
                          <wps:cNvSpPr>
                            <a:spLocks noChangeAspect="1"/>
                          </wps:cNvSpPr>
                          <wps:spPr bwMode="auto">
                            <a:xfrm>
                              <a:off x="1746421" y="0"/>
                              <a:ext cx="282973" cy="223185"/>
                            </a:xfrm>
                            <a:custGeom>
                              <a:avLst/>
                              <a:gdLst>
                                <a:gd name="T0" fmla="*/ 39 w 1690322"/>
                                <a:gd name="T1" fmla="*/ 98 h 1152128"/>
                                <a:gd name="T2" fmla="*/ 42 w 1690322"/>
                                <a:gd name="T3" fmla="*/ 98 h 1152128"/>
                                <a:gd name="T4" fmla="*/ 42 w 1690322"/>
                                <a:gd name="T5" fmla="*/ 99 h 1152128"/>
                                <a:gd name="T6" fmla="*/ 39 w 1690322"/>
                                <a:gd name="T7" fmla="*/ 99 h 1152128"/>
                                <a:gd name="T8" fmla="*/ 39 w 1690322"/>
                                <a:gd name="T9" fmla="*/ 98 h 1152128"/>
                                <a:gd name="T10" fmla="*/ 59 w 1690322"/>
                                <a:gd name="T11" fmla="*/ 64 h 1152128"/>
                                <a:gd name="T12" fmla="*/ 80 w 1690322"/>
                                <a:gd name="T13" fmla="*/ 99 h 1152128"/>
                                <a:gd name="T14" fmla="*/ 77 w 1690322"/>
                                <a:gd name="T15" fmla="*/ 99 h 1152128"/>
                                <a:gd name="T16" fmla="*/ 59 w 1690322"/>
                                <a:gd name="T17" fmla="*/ 69 h 1152128"/>
                                <a:gd name="T18" fmla="*/ 52 w 1690322"/>
                                <a:gd name="T19" fmla="*/ 73 h 1152128"/>
                                <a:gd name="T20" fmla="*/ 50 w 1690322"/>
                                <a:gd name="T21" fmla="*/ 69 h 1152128"/>
                                <a:gd name="T22" fmla="*/ 59 w 1690322"/>
                                <a:gd name="T23" fmla="*/ 64 h 1152128"/>
                                <a:gd name="T24" fmla="*/ 27 w 1690322"/>
                                <a:gd name="T25" fmla="*/ 52 h 1152128"/>
                                <a:gd name="T26" fmla="*/ 55 w 1690322"/>
                                <a:gd name="T27" fmla="*/ 99 h 1152128"/>
                                <a:gd name="T28" fmla="*/ 51 w 1690322"/>
                                <a:gd name="T29" fmla="*/ 99 h 1152128"/>
                                <a:gd name="T30" fmla="*/ 27 w 1690322"/>
                                <a:gd name="T31" fmla="*/ 59 h 1152128"/>
                                <a:gd name="T32" fmla="*/ 4 w 1690322"/>
                                <a:gd name="T33" fmla="*/ 99 h 1152128"/>
                                <a:gd name="T34" fmla="*/ 0 w 1690322"/>
                                <a:gd name="T35" fmla="*/ 99 h 1152128"/>
                                <a:gd name="T36" fmla="*/ 27 w 1690322"/>
                                <a:gd name="T37" fmla="*/ 52 h 1152128"/>
                                <a:gd name="T38" fmla="*/ 60 w 1690322"/>
                                <a:gd name="T39" fmla="*/ 31 h 1152128"/>
                                <a:gd name="T40" fmla="*/ 53 w 1690322"/>
                                <a:gd name="T41" fmla="*/ 43 h 1152128"/>
                                <a:gd name="T42" fmla="*/ 60 w 1690322"/>
                                <a:gd name="T43" fmla="*/ 56 h 1152128"/>
                                <a:gd name="T44" fmla="*/ 67 w 1690322"/>
                                <a:gd name="T45" fmla="*/ 43 h 1152128"/>
                                <a:gd name="T46" fmla="*/ 60 w 1690322"/>
                                <a:gd name="T47" fmla="*/ 31 h 1152128"/>
                                <a:gd name="T48" fmla="*/ 60 w 1690322"/>
                                <a:gd name="T49" fmla="*/ 25 h 1152128"/>
                                <a:gd name="T50" fmla="*/ 70 w 1690322"/>
                                <a:gd name="T51" fmla="*/ 43 h 1152128"/>
                                <a:gd name="T52" fmla="*/ 60 w 1690322"/>
                                <a:gd name="T53" fmla="*/ 61 h 1152128"/>
                                <a:gd name="T54" fmla="*/ 50 w 1690322"/>
                                <a:gd name="T55" fmla="*/ 43 h 1152128"/>
                                <a:gd name="T56" fmla="*/ 60 w 1690322"/>
                                <a:gd name="T57" fmla="*/ 25 h 1152128"/>
                                <a:gd name="T58" fmla="*/ 28 w 1690322"/>
                                <a:gd name="T59" fmla="*/ 7 h 1152128"/>
                                <a:gd name="T60" fmla="*/ 18 w 1690322"/>
                                <a:gd name="T61" fmla="*/ 24 h 1152128"/>
                                <a:gd name="T62" fmla="*/ 28 w 1690322"/>
                                <a:gd name="T63" fmla="*/ 41 h 1152128"/>
                                <a:gd name="T64" fmla="*/ 37 w 1690322"/>
                                <a:gd name="T65" fmla="*/ 24 h 1152128"/>
                                <a:gd name="T66" fmla="*/ 28 w 1690322"/>
                                <a:gd name="T67" fmla="*/ 7 h 1152128"/>
                                <a:gd name="T68" fmla="*/ 28 w 1690322"/>
                                <a:gd name="T69" fmla="*/ 0 h 1152128"/>
                                <a:gd name="T70" fmla="*/ 41 w 1690322"/>
                                <a:gd name="T71" fmla="*/ 24 h 1152128"/>
                                <a:gd name="T72" fmla="*/ 28 w 1690322"/>
                                <a:gd name="T73" fmla="*/ 48 h 1152128"/>
                                <a:gd name="T74" fmla="*/ 14 w 1690322"/>
                                <a:gd name="T75" fmla="*/ 24 h 1152128"/>
                                <a:gd name="T76" fmla="*/ 28 w 1690322"/>
                                <a:gd name="T77" fmla="*/ 0 h 1152128"/>
                                <a:gd name="T78" fmla="*/ 0 60000 65536"/>
                                <a:gd name="T79" fmla="*/ 0 60000 65536"/>
                                <a:gd name="T80" fmla="*/ 0 60000 65536"/>
                                <a:gd name="T81" fmla="*/ 0 60000 65536"/>
                                <a:gd name="T82" fmla="*/ 0 60000 65536"/>
                                <a:gd name="T83" fmla="*/ 0 60000 65536"/>
                                <a:gd name="T84" fmla="*/ 0 60000 65536"/>
                                <a:gd name="T85" fmla="*/ 0 60000 65536"/>
                                <a:gd name="T86" fmla="*/ 0 60000 65536"/>
                                <a:gd name="T87" fmla="*/ 0 60000 65536"/>
                                <a:gd name="T88" fmla="*/ 0 60000 65536"/>
                                <a:gd name="T89" fmla="*/ 0 60000 65536"/>
                                <a:gd name="T90" fmla="*/ 0 60000 65536"/>
                                <a:gd name="T91" fmla="*/ 0 60000 65536"/>
                                <a:gd name="T92" fmla="*/ 0 60000 65536"/>
                                <a:gd name="T93" fmla="*/ 0 60000 65536"/>
                                <a:gd name="T94" fmla="*/ 0 60000 65536"/>
                                <a:gd name="T95" fmla="*/ 0 60000 65536"/>
                                <a:gd name="T96" fmla="*/ 0 60000 65536"/>
                                <a:gd name="T97" fmla="*/ 0 60000 65536"/>
                                <a:gd name="T98" fmla="*/ 0 60000 65536"/>
                                <a:gd name="T99" fmla="*/ 0 60000 65536"/>
                                <a:gd name="T100" fmla="*/ 0 60000 65536"/>
                                <a:gd name="T101" fmla="*/ 0 60000 65536"/>
                                <a:gd name="T102" fmla="*/ 0 60000 65536"/>
                                <a:gd name="T103" fmla="*/ 0 60000 65536"/>
                                <a:gd name="T104" fmla="*/ 0 60000 65536"/>
                                <a:gd name="T105" fmla="*/ 0 60000 65536"/>
                                <a:gd name="T106" fmla="*/ 0 60000 65536"/>
                                <a:gd name="T107" fmla="*/ 0 60000 65536"/>
                                <a:gd name="T108" fmla="*/ 0 60000 65536"/>
                                <a:gd name="T109" fmla="*/ 0 60000 65536"/>
                                <a:gd name="T110" fmla="*/ 0 60000 65536"/>
                                <a:gd name="T111" fmla="*/ 0 60000 65536"/>
                                <a:gd name="T112" fmla="*/ 0 60000 65536"/>
                                <a:gd name="T113" fmla="*/ 0 60000 65536"/>
                                <a:gd name="T114" fmla="*/ 0 60000 65536"/>
                                <a:gd name="T115" fmla="*/ 0 60000 65536"/>
                                <a:gd name="T116" fmla="*/ 0 60000 65536"/>
                              </a:gdLst>
                              <a:ahLst/>
                              <a:cxnLst>
                                <a:cxn ang="T78">
                                  <a:pos x="T0" y="T1"/>
                                </a:cxn>
                                <a:cxn ang="T79">
                                  <a:pos x="T2" y="T3"/>
                                </a:cxn>
                                <a:cxn ang="T80">
                                  <a:pos x="T4" y="T5"/>
                                </a:cxn>
                                <a:cxn ang="T81">
                                  <a:pos x="T6" y="T7"/>
                                </a:cxn>
                                <a:cxn ang="T82">
                                  <a:pos x="T8" y="T9"/>
                                </a:cxn>
                                <a:cxn ang="T83">
                                  <a:pos x="T10" y="T11"/>
                                </a:cxn>
                                <a:cxn ang="T84">
                                  <a:pos x="T12" y="T13"/>
                                </a:cxn>
                                <a:cxn ang="T85">
                                  <a:pos x="T14" y="T15"/>
                                </a:cxn>
                                <a:cxn ang="T86">
                                  <a:pos x="T16" y="T17"/>
                                </a:cxn>
                                <a:cxn ang="T87">
                                  <a:pos x="T18" y="T19"/>
                                </a:cxn>
                                <a:cxn ang="T88">
                                  <a:pos x="T20" y="T21"/>
                                </a:cxn>
                                <a:cxn ang="T89">
                                  <a:pos x="T22" y="T23"/>
                                </a:cxn>
                                <a:cxn ang="T90">
                                  <a:pos x="T24" y="T25"/>
                                </a:cxn>
                                <a:cxn ang="T91">
                                  <a:pos x="T26" y="T27"/>
                                </a:cxn>
                                <a:cxn ang="T92">
                                  <a:pos x="T28" y="T29"/>
                                </a:cxn>
                                <a:cxn ang="T93">
                                  <a:pos x="T30" y="T31"/>
                                </a:cxn>
                                <a:cxn ang="T94">
                                  <a:pos x="T32" y="T33"/>
                                </a:cxn>
                                <a:cxn ang="T95">
                                  <a:pos x="T34" y="T35"/>
                                </a:cxn>
                                <a:cxn ang="T96">
                                  <a:pos x="T36" y="T37"/>
                                </a:cxn>
                                <a:cxn ang="T97">
                                  <a:pos x="T38" y="T39"/>
                                </a:cxn>
                                <a:cxn ang="T98">
                                  <a:pos x="T40" y="T41"/>
                                </a:cxn>
                                <a:cxn ang="T99">
                                  <a:pos x="T42" y="T43"/>
                                </a:cxn>
                                <a:cxn ang="T100">
                                  <a:pos x="T44" y="T45"/>
                                </a:cxn>
                                <a:cxn ang="T101">
                                  <a:pos x="T46" y="T47"/>
                                </a:cxn>
                                <a:cxn ang="T102">
                                  <a:pos x="T48" y="T49"/>
                                </a:cxn>
                                <a:cxn ang="T103">
                                  <a:pos x="T50" y="T51"/>
                                </a:cxn>
                                <a:cxn ang="T104">
                                  <a:pos x="T52" y="T53"/>
                                </a:cxn>
                                <a:cxn ang="T105">
                                  <a:pos x="T54" y="T55"/>
                                </a:cxn>
                                <a:cxn ang="T106">
                                  <a:pos x="T56" y="T57"/>
                                </a:cxn>
                                <a:cxn ang="T107">
                                  <a:pos x="T58" y="T59"/>
                                </a:cxn>
                                <a:cxn ang="T108">
                                  <a:pos x="T60" y="T61"/>
                                </a:cxn>
                                <a:cxn ang="T109">
                                  <a:pos x="T62" y="T63"/>
                                </a:cxn>
                                <a:cxn ang="T110">
                                  <a:pos x="T64" y="T65"/>
                                </a:cxn>
                                <a:cxn ang="T111">
                                  <a:pos x="T66" y="T67"/>
                                </a:cxn>
                                <a:cxn ang="T112">
                                  <a:pos x="T68" y="T69"/>
                                </a:cxn>
                                <a:cxn ang="T113">
                                  <a:pos x="T70" y="T71"/>
                                </a:cxn>
                                <a:cxn ang="T114">
                                  <a:pos x="T72" y="T73"/>
                                </a:cxn>
                                <a:cxn ang="T115">
                                  <a:pos x="T74" y="T75"/>
                                </a:cxn>
                                <a:cxn ang="T116">
                                  <a:pos x="T76" y="T77"/>
                                </a:cxn>
                              </a:cxnLst>
                              <a:rect l="0" t="0" r="r" b="b"/>
                              <a:pathLst>
                                <a:path w="1690322" h="1152128">
                                  <a:moveTo>
                                    <a:pt x="826556" y="1149986"/>
                                  </a:moveTo>
                                  <a:lnTo>
                                    <a:pt x="889752" y="1149986"/>
                                  </a:lnTo>
                                  <a:cubicBezTo>
                                    <a:pt x="889500" y="1150690"/>
                                    <a:pt x="889449" y="1151409"/>
                                    <a:pt x="889399" y="1152128"/>
                                  </a:cubicBezTo>
                                  <a:lnTo>
                                    <a:pt x="826226" y="1152128"/>
                                  </a:lnTo>
                                  <a:lnTo>
                                    <a:pt x="826556" y="1149986"/>
                                  </a:lnTo>
                                  <a:close/>
                                  <a:moveTo>
                                    <a:pt x="1243612" y="747450"/>
                                  </a:moveTo>
                                  <a:cubicBezTo>
                                    <a:pt x="1477312" y="740021"/>
                                    <a:pt x="1674794" y="919019"/>
                                    <a:pt x="1690322" y="1152128"/>
                                  </a:cubicBezTo>
                                  <a:lnTo>
                                    <a:pt x="1626622" y="1152128"/>
                                  </a:lnTo>
                                  <a:cubicBezTo>
                                    <a:pt x="1611628" y="955005"/>
                                    <a:pt x="1443876" y="804288"/>
                                    <a:pt x="1245620" y="810590"/>
                                  </a:cubicBezTo>
                                  <a:cubicBezTo>
                                    <a:pt x="1189595" y="812371"/>
                                    <a:pt x="1136798" y="826511"/>
                                    <a:pt x="1090488" y="851592"/>
                                  </a:cubicBezTo>
                                  <a:cubicBezTo>
                                    <a:pt x="1079087" y="833319"/>
                                    <a:pt x="1065672" y="816545"/>
                                    <a:pt x="1049512" y="802255"/>
                                  </a:cubicBezTo>
                                  <a:cubicBezTo>
                                    <a:pt x="1106685" y="768739"/>
                                    <a:pt x="1172955" y="749696"/>
                                    <a:pt x="1243612" y="747450"/>
                                  </a:cubicBezTo>
                                  <a:close/>
                                  <a:moveTo>
                                    <a:pt x="562417" y="606836"/>
                                  </a:moveTo>
                                  <a:cubicBezTo>
                                    <a:pt x="877321" y="596825"/>
                                    <a:pt x="1143423" y="838020"/>
                                    <a:pt x="1164346" y="1152128"/>
                                  </a:cubicBezTo>
                                  <a:lnTo>
                                    <a:pt x="1078512" y="1152128"/>
                                  </a:lnTo>
                                  <a:cubicBezTo>
                                    <a:pt x="1058307" y="886510"/>
                                    <a:pt x="832267" y="683424"/>
                                    <a:pt x="565122" y="691915"/>
                                  </a:cubicBezTo>
                                  <a:cubicBezTo>
                                    <a:pt x="308709" y="700066"/>
                                    <a:pt x="102467" y="900340"/>
                                    <a:pt x="85124" y="1152128"/>
                                  </a:cubicBezTo>
                                  <a:lnTo>
                                    <a:pt x="0" y="1152128"/>
                                  </a:lnTo>
                                  <a:cubicBezTo>
                                    <a:pt x="17286" y="854342"/>
                                    <a:pt x="260044" y="616447"/>
                                    <a:pt x="562417" y="606836"/>
                                  </a:cubicBezTo>
                                  <a:close/>
                                  <a:moveTo>
                                    <a:pt x="1257403" y="357877"/>
                                  </a:moveTo>
                                  <a:cubicBezTo>
                                    <a:pt x="1175548" y="357877"/>
                                    <a:pt x="1109192" y="424234"/>
                                    <a:pt x="1109192" y="506089"/>
                                  </a:cubicBezTo>
                                  <a:cubicBezTo>
                                    <a:pt x="1109192" y="587944"/>
                                    <a:pt x="1175548" y="654300"/>
                                    <a:pt x="1257403" y="654300"/>
                                  </a:cubicBezTo>
                                  <a:cubicBezTo>
                                    <a:pt x="1339258" y="654300"/>
                                    <a:pt x="1405614" y="587944"/>
                                    <a:pt x="1405614" y="506089"/>
                                  </a:cubicBezTo>
                                  <a:cubicBezTo>
                                    <a:pt x="1405614" y="424234"/>
                                    <a:pt x="1339258" y="357877"/>
                                    <a:pt x="1257403" y="357877"/>
                                  </a:cubicBezTo>
                                  <a:close/>
                                  <a:moveTo>
                                    <a:pt x="1257403" y="297099"/>
                                  </a:moveTo>
                                  <a:cubicBezTo>
                                    <a:pt x="1372825" y="297099"/>
                                    <a:pt x="1466393" y="390667"/>
                                    <a:pt x="1466393" y="506089"/>
                                  </a:cubicBezTo>
                                  <a:cubicBezTo>
                                    <a:pt x="1466393" y="621511"/>
                                    <a:pt x="1372825" y="715079"/>
                                    <a:pt x="1257403" y="715079"/>
                                  </a:cubicBezTo>
                                  <a:cubicBezTo>
                                    <a:pt x="1141981" y="715079"/>
                                    <a:pt x="1048414" y="621511"/>
                                    <a:pt x="1048414" y="506089"/>
                                  </a:cubicBezTo>
                                  <a:cubicBezTo>
                                    <a:pt x="1048414" y="390667"/>
                                    <a:pt x="1141981" y="297099"/>
                                    <a:pt x="1257403" y="297099"/>
                                  </a:cubicBezTo>
                                  <a:close/>
                                  <a:moveTo>
                                    <a:pt x="580999" y="81897"/>
                                  </a:moveTo>
                                  <a:cubicBezTo>
                                    <a:pt x="470702" y="81897"/>
                                    <a:pt x="381289" y="171311"/>
                                    <a:pt x="381289" y="281608"/>
                                  </a:cubicBezTo>
                                  <a:cubicBezTo>
                                    <a:pt x="381289" y="391906"/>
                                    <a:pt x="470702" y="481318"/>
                                    <a:pt x="580999" y="481318"/>
                                  </a:cubicBezTo>
                                  <a:cubicBezTo>
                                    <a:pt x="691297" y="481318"/>
                                    <a:pt x="780710" y="391906"/>
                                    <a:pt x="780710" y="281608"/>
                                  </a:cubicBezTo>
                                  <a:cubicBezTo>
                                    <a:pt x="780710" y="171311"/>
                                    <a:pt x="691297" y="81897"/>
                                    <a:pt x="580999" y="81897"/>
                                  </a:cubicBezTo>
                                  <a:close/>
                                  <a:moveTo>
                                    <a:pt x="580999" y="0"/>
                                  </a:moveTo>
                                  <a:cubicBezTo>
                                    <a:pt x="736527" y="0"/>
                                    <a:pt x="862607" y="126080"/>
                                    <a:pt x="862607" y="281608"/>
                                  </a:cubicBezTo>
                                  <a:cubicBezTo>
                                    <a:pt x="862607" y="437136"/>
                                    <a:pt x="736527" y="563216"/>
                                    <a:pt x="580999" y="563216"/>
                                  </a:cubicBezTo>
                                  <a:cubicBezTo>
                                    <a:pt x="425471" y="563216"/>
                                    <a:pt x="299392" y="437136"/>
                                    <a:pt x="299392" y="281608"/>
                                  </a:cubicBezTo>
                                  <a:cubicBezTo>
                                    <a:pt x="299392" y="126080"/>
                                    <a:pt x="425471" y="0"/>
                                    <a:pt x="580999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anchor="ctr"/>
                        </wps:wsp>
                      </wpg:grpSp>
                      <wpg:grpSp>
                        <wpg:cNvPr id="544" name="组合 42"/>
                        <wpg:cNvGrpSpPr/>
                        <wpg:grpSpPr>
                          <a:xfrm>
                            <a:off x="0" y="1771650"/>
                            <a:ext cx="5472718" cy="222878"/>
                            <a:chOff x="0" y="0"/>
                            <a:chExt cx="5473361" cy="223185"/>
                          </a:xfrm>
                          <a:grpFill/>
                        </wpg:grpSpPr>
                        <wps:wsp>
                          <wps:cNvPr id="545" name="Freeform 138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0" y="0"/>
                              <a:ext cx="243536" cy="223185"/>
                            </a:xfrm>
                            <a:custGeom>
                              <a:avLst/>
                              <a:gdLst>
                                <a:gd name="T0" fmla="*/ 0 w 167"/>
                                <a:gd name="T1" fmla="*/ 122 h 153"/>
                                <a:gd name="T2" fmla="*/ 0 w 167"/>
                                <a:gd name="T3" fmla="*/ 77 h 153"/>
                                <a:gd name="T4" fmla="*/ 29 w 167"/>
                                <a:gd name="T5" fmla="*/ 69 h 153"/>
                                <a:gd name="T6" fmla="*/ 29 w 167"/>
                                <a:gd name="T7" fmla="*/ 39 h 153"/>
                                <a:gd name="T8" fmla="*/ 0 w 167"/>
                                <a:gd name="T9" fmla="*/ 31 h 153"/>
                                <a:gd name="T10" fmla="*/ 145 w 167"/>
                                <a:gd name="T11" fmla="*/ 0 h 153"/>
                                <a:gd name="T12" fmla="*/ 16 w 167"/>
                                <a:gd name="T13" fmla="*/ 8 h 153"/>
                                <a:gd name="T14" fmla="*/ 29 w 167"/>
                                <a:gd name="T15" fmla="*/ 47 h 153"/>
                                <a:gd name="T16" fmla="*/ 45 w 167"/>
                                <a:gd name="T17" fmla="*/ 77 h 153"/>
                                <a:gd name="T18" fmla="*/ 29 w 167"/>
                                <a:gd name="T19" fmla="*/ 106 h 153"/>
                                <a:gd name="T20" fmla="*/ 16 w 167"/>
                                <a:gd name="T21" fmla="*/ 145 h 153"/>
                                <a:gd name="T22" fmla="*/ 145 w 167"/>
                                <a:gd name="T23" fmla="*/ 153 h 153"/>
                                <a:gd name="T24" fmla="*/ 167 w 167"/>
                                <a:gd name="T25" fmla="*/ 145 h 153"/>
                                <a:gd name="T26" fmla="*/ 136 w 167"/>
                                <a:gd name="T27" fmla="*/ 133 h 153"/>
                                <a:gd name="T28" fmla="*/ 117 w 167"/>
                                <a:gd name="T29" fmla="*/ 107 h 153"/>
                                <a:gd name="T30" fmla="*/ 110 w 167"/>
                                <a:gd name="T31" fmla="*/ 82 h 153"/>
                                <a:gd name="T32" fmla="*/ 118 w 167"/>
                                <a:gd name="T33" fmla="*/ 74 h 153"/>
                                <a:gd name="T34" fmla="*/ 124 w 167"/>
                                <a:gd name="T35" fmla="*/ 58 h 153"/>
                                <a:gd name="T36" fmla="*/ 99 w 167"/>
                                <a:gd name="T37" fmla="*/ 72 h 153"/>
                                <a:gd name="T38" fmla="*/ 93 w 167"/>
                                <a:gd name="T39" fmla="*/ 79 h 153"/>
                                <a:gd name="T40" fmla="*/ 100 w 167"/>
                                <a:gd name="T41" fmla="*/ 88 h 153"/>
                                <a:gd name="T42" fmla="*/ 90 w 167"/>
                                <a:gd name="T43" fmla="*/ 101 h 153"/>
                                <a:gd name="T44" fmla="*/ 104 w 167"/>
                                <a:gd name="T45" fmla="*/ 99 h 153"/>
                                <a:gd name="T46" fmla="*/ 94 w 167"/>
                                <a:gd name="T47" fmla="*/ 111 h 153"/>
                                <a:gd name="T48" fmla="*/ 72 w 167"/>
                                <a:gd name="T49" fmla="*/ 123 h 153"/>
                                <a:gd name="T50" fmla="*/ 77 w 167"/>
                                <a:gd name="T51" fmla="*/ 115 h 153"/>
                                <a:gd name="T52" fmla="*/ 64 w 167"/>
                                <a:gd name="T53" fmla="*/ 116 h 153"/>
                                <a:gd name="T54" fmla="*/ 65 w 167"/>
                                <a:gd name="T55" fmla="*/ 107 h 153"/>
                                <a:gd name="T56" fmla="*/ 77 w 167"/>
                                <a:gd name="T57" fmla="*/ 102 h 153"/>
                                <a:gd name="T58" fmla="*/ 78 w 167"/>
                                <a:gd name="T59" fmla="*/ 94 h 153"/>
                                <a:gd name="T60" fmla="*/ 84 w 167"/>
                                <a:gd name="T61" fmla="*/ 97 h 153"/>
                                <a:gd name="T62" fmla="*/ 79 w 167"/>
                                <a:gd name="T63" fmla="*/ 89 h 153"/>
                                <a:gd name="T64" fmla="*/ 71 w 167"/>
                                <a:gd name="T65" fmla="*/ 79 h 153"/>
                                <a:gd name="T66" fmla="*/ 72 w 167"/>
                                <a:gd name="T67" fmla="*/ 70 h 153"/>
                                <a:gd name="T68" fmla="*/ 61 w 167"/>
                                <a:gd name="T69" fmla="*/ 69 h 153"/>
                                <a:gd name="T70" fmla="*/ 70 w 167"/>
                                <a:gd name="T71" fmla="*/ 59 h 153"/>
                                <a:gd name="T72" fmla="*/ 63 w 167"/>
                                <a:gd name="T73" fmla="*/ 49 h 153"/>
                                <a:gd name="T74" fmla="*/ 68 w 167"/>
                                <a:gd name="T75" fmla="*/ 39 h 153"/>
                                <a:gd name="T76" fmla="*/ 76 w 167"/>
                                <a:gd name="T77" fmla="*/ 39 h 153"/>
                                <a:gd name="T78" fmla="*/ 79 w 167"/>
                                <a:gd name="T79" fmla="*/ 24 h 153"/>
                                <a:gd name="T80" fmla="*/ 84 w 167"/>
                                <a:gd name="T81" fmla="*/ 31 h 153"/>
                                <a:gd name="T82" fmla="*/ 95 w 167"/>
                                <a:gd name="T83" fmla="*/ 39 h 153"/>
                                <a:gd name="T84" fmla="*/ 102 w 167"/>
                                <a:gd name="T85" fmla="*/ 34 h 153"/>
                                <a:gd name="T86" fmla="*/ 99 w 167"/>
                                <a:gd name="T87" fmla="*/ 54 h 153"/>
                                <a:gd name="T88" fmla="*/ 106 w 167"/>
                                <a:gd name="T89" fmla="*/ 58 h 153"/>
                                <a:gd name="T90" fmla="*/ 117 w 167"/>
                                <a:gd name="T91" fmla="*/ 23 h 153"/>
                                <a:gd name="T92" fmla="*/ 143 w 167"/>
                                <a:gd name="T93" fmla="*/ 47 h 153"/>
                                <a:gd name="T94" fmla="*/ 143 w 167"/>
                                <a:gd name="T95" fmla="*/ 59 h 153"/>
                                <a:gd name="T96" fmla="*/ 145 w 167"/>
                                <a:gd name="T97" fmla="*/ 129 h 153"/>
                                <a:gd name="T98" fmla="*/ 84 w 167"/>
                                <a:gd name="T99" fmla="*/ 50 h 15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</a:cxnLst>
                              <a:rect l="0" t="0" r="r" b="b"/>
                              <a:pathLst>
                                <a:path w="167" h="153">
                                  <a:moveTo>
                                    <a:pt x="37" y="122"/>
                                  </a:moveTo>
                                  <a:cubicBezTo>
                                    <a:pt x="37" y="117"/>
                                    <a:pt x="34" y="114"/>
                                    <a:pt x="29" y="114"/>
                                  </a:cubicBezTo>
                                  <a:cubicBezTo>
                                    <a:pt x="8" y="114"/>
                                    <a:pt x="8" y="114"/>
                                    <a:pt x="8" y="114"/>
                                  </a:cubicBezTo>
                                  <a:cubicBezTo>
                                    <a:pt x="4" y="114"/>
                                    <a:pt x="0" y="117"/>
                                    <a:pt x="0" y="122"/>
                                  </a:cubicBezTo>
                                  <a:cubicBezTo>
                                    <a:pt x="0" y="126"/>
                                    <a:pt x="4" y="130"/>
                                    <a:pt x="8" y="130"/>
                                  </a:cubicBezTo>
                                  <a:cubicBezTo>
                                    <a:pt x="29" y="130"/>
                                    <a:pt x="29" y="130"/>
                                    <a:pt x="29" y="130"/>
                                  </a:cubicBezTo>
                                  <a:cubicBezTo>
                                    <a:pt x="34" y="130"/>
                                    <a:pt x="37" y="126"/>
                                    <a:pt x="37" y="122"/>
                                  </a:cubicBezTo>
                                  <a:close/>
                                  <a:moveTo>
                                    <a:pt x="0" y="77"/>
                                  </a:moveTo>
                                  <a:cubicBezTo>
                                    <a:pt x="0" y="81"/>
                                    <a:pt x="4" y="84"/>
                                    <a:pt x="8" y="84"/>
                                  </a:cubicBezTo>
                                  <a:cubicBezTo>
                                    <a:pt x="29" y="84"/>
                                    <a:pt x="29" y="84"/>
                                    <a:pt x="29" y="84"/>
                                  </a:cubicBezTo>
                                  <a:cubicBezTo>
                                    <a:pt x="34" y="84"/>
                                    <a:pt x="37" y="81"/>
                                    <a:pt x="37" y="77"/>
                                  </a:cubicBezTo>
                                  <a:cubicBezTo>
                                    <a:pt x="37" y="72"/>
                                    <a:pt x="34" y="69"/>
                                    <a:pt x="29" y="69"/>
                                  </a:cubicBezTo>
                                  <a:cubicBezTo>
                                    <a:pt x="8" y="69"/>
                                    <a:pt x="8" y="69"/>
                                    <a:pt x="8" y="69"/>
                                  </a:cubicBezTo>
                                  <a:cubicBezTo>
                                    <a:pt x="4" y="69"/>
                                    <a:pt x="0" y="72"/>
                                    <a:pt x="0" y="77"/>
                                  </a:cubicBezTo>
                                  <a:close/>
                                  <a:moveTo>
                                    <a:pt x="8" y="39"/>
                                  </a:moveTo>
                                  <a:cubicBezTo>
                                    <a:pt x="29" y="39"/>
                                    <a:pt x="29" y="39"/>
                                    <a:pt x="29" y="39"/>
                                  </a:cubicBezTo>
                                  <a:cubicBezTo>
                                    <a:pt x="34" y="39"/>
                                    <a:pt x="37" y="36"/>
                                    <a:pt x="37" y="31"/>
                                  </a:cubicBezTo>
                                  <a:cubicBezTo>
                                    <a:pt x="37" y="27"/>
                                    <a:pt x="34" y="23"/>
                                    <a:pt x="29" y="23"/>
                                  </a:cubicBezTo>
                                  <a:cubicBezTo>
                                    <a:pt x="8" y="23"/>
                                    <a:pt x="8" y="23"/>
                                    <a:pt x="8" y="23"/>
                                  </a:cubicBezTo>
                                  <a:cubicBezTo>
                                    <a:pt x="4" y="23"/>
                                    <a:pt x="0" y="27"/>
                                    <a:pt x="0" y="31"/>
                                  </a:cubicBezTo>
                                  <a:cubicBezTo>
                                    <a:pt x="0" y="36"/>
                                    <a:pt x="4" y="39"/>
                                    <a:pt x="8" y="39"/>
                                  </a:cubicBezTo>
                                  <a:close/>
                                  <a:moveTo>
                                    <a:pt x="156" y="0"/>
                                  </a:moveTo>
                                  <a:cubicBezTo>
                                    <a:pt x="147" y="0"/>
                                    <a:pt x="147" y="0"/>
                                    <a:pt x="147" y="0"/>
                                  </a:cubicBezTo>
                                  <a:cubicBezTo>
                                    <a:pt x="145" y="0"/>
                                    <a:pt x="145" y="0"/>
                                    <a:pt x="145" y="0"/>
                                  </a:cubicBezTo>
                                  <a:cubicBezTo>
                                    <a:pt x="109" y="0"/>
                                    <a:pt x="109" y="0"/>
                                    <a:pt x="109" y="0"/>
                                  </a:cubicBezTo>
                                  <a:cubicBezTo>
                                    <a:pt x="109" y="0"/>
                                    <a:pt x="109" y="0"/>
                                    <a:pt x="109" y="0"/>
                                  </a:cubicBezTo>
                                  <a:cubicBezTo>
                                    <a:pt x="24" y="0"/>
                                    <a:pt x="24" y="0"/>
                                    <a:pt x="24" y="0"/>
                                  </a:cubicBezTo>
                                  <a:cubicBezTo>
                                    <a:pt x="20" y="0"/>
                                    <a:pt x="16" y="3"/>
                                    <a:pt x="16" y="8"/>
                                  </a:cubicBezTo>
                                  <a:cubicBezTo>
                                    <a:pt x="16" y="16"/>
                                    <a:pt x="16" y="16"/>
                                    <a:pt x="16" y="16"/>
                                  </a:cubicBezTo>
                                  <a:cubicBezTo>
                                    <a:pt x="29" y="16"/>
                                    <a:pt x="29" y="16"/>
                                    <a:pt x="29" y="16"/>
                                  </a:cubicBezTo>
                                  <a:cubicBezTo>
                                    <a:pt x="38" y="16"/>
                                    <a:pt x="45" y="23"/>
                                    <a:pt x="45" y="31"/>
                                  </a:cubicBezTo>
                                  <a:cubicBezTo>
                                    <a:pt x="45" y="40"/>
                                    <a:pt x="38" y="47"/>
                                    <a:pt x="29" y="47"/>
                                  </a:cubicBezTo>
                                  <a:cubicBezTo>
                                    <a:pt x="16" y="47"/>
                                    <a:pt x="16" y="47"/>
                                    <a:pt x="16" y="47"/>
                                  </a:cubicBezTo>
                                  <a:cubicBezTo>
                                    <a:pt x="16" y="61"/>
                                    <a:pt x="16" y="61"/>
                                    <a:pt x="16" y="61"/>
                                  </a:cubicBezTo>
                                  <a:cubicBezTo>
                                    <a:pt x="29" y="61"/>
                                    <a:pt x="29" y="61"/>
                                    <a:pt x="29" y="61"/>
                                  </a:cubicBezTo>
                                  <a:cubicBezTo>
                                    <a:pt x="38" y="61"/>
                                    <a:pt x="45" y="68"/>
                                    <a:pt x="45" y="77"/>
                                  </a:cubicBezTo>
                                  <a:cubicBezTo>
                                    <a:pt x="45" y="85"/>
                                    <a:pt x="38" y="92"/>
                                    <a:pt x="29" y="92"/>
                                  </a:cubicBezTo>
                                  <a:cubicBezTo>
                                    <a:pt x="16" y="92"/>
                                    <a:pt x="16" y="92"/>
                                    <a:pt x="16" y="92"/>
                                  </a:cubicBezTo>
                                  <a:cubicBezTo>
                                    <a:pt x="16" y="106"/>
                                    <a:pt x="16" y="106"/>
                                    <a:pt x="16" y="106"/>
                                  </a:cubicBezTo>
                                  <a:cubicBezTo>
                                    <a:pt x="29" y="106"/>
                                    <a:pt x="29" y="106"/>
                                    <a:pt x="29" y="106"/>
                                  </a:cubicBezTo>
                                  <a:cubicBezTo>
                                    <a:pt x="38" y="106"/>
                                    <a:pt x="45" y="113"/>
                                    <a:pt x="45" y="122"/>
                                  </a:cubicBezTo>
                                  <a:cubicBezTo>
                                    <a:pt x="45" y="130"/>
                                    <a:pt x="38" y="138"/>
                                    <a:pt x="29" y="138"/>
                                  </a:cubicBezTo>
                                  <a:cubicBezTo>
                                    <a:pt x="16" y="138"/>
                                    <a:pt x="16" y="138"/>
                                    <a:pt x="16" y="138"/>
                                  </a:cubicBezTo>
                                  <a:cubicBezTo>
                                    <a:pt x="16" y="145"/>
                                    <a:pt x="16" y="145"/>
                                    <a:pt x="16" y="145"/>
                                  </a:cubicBezTo>
                                  <a:cubicBezTo>
                                    <a:pt x="16" y="150"/>
                                    <a:pt x="20" y="153"/>
                                    <a:pt x="24" y="153"/>
                                  </a:cubicBezTo>
                                  <a:cubicBezTo>
                                    <a:pt x="102" y="153"/>
                                    <a:pt x="102" y="153"/>
                                    <a:pt x="102" y="153"/>
                                  </a:cubicBezTo>
                                  <a:cubicBezTo>
                                    <a:pt x="109" y="153"/>
                                    <a:pt x="109" y="153"/>
                                    <a:pt x="109" y="153"/>
                                  </a:cubicBezTo>
                                  <a:cubicBezTo>
                                    <a:pt x="145" y="153"/>
                                    <a:pt x="145" y="153"/>
                                    <a:pt x="145" y="153"/>
                                  </a:cubicBezTo>
                                  <a:cubicBezTo>
                                    <a:pt x="145" y="153"/>
                                    <a:pt x="145" y="153"/>
                                    <a:pt x="145" y="153"/>
                                  </a:cubicBezTo>
                                  <a:cubicBezTo>
                                    <a:pt x="156" y="153"/>
                                    <a:pt x="156" y="153"/>
                                    <a:pt x="156" y="153"/>
                                  </a:cubicBezTo>
                                  <a:cubicBezTo>
                                    <a:pt x="156" y="153"/>
                                    <a:pt x="156" y="153"/>
                                    <a:pt x="156" y="153"/>
                                  </a:cubicBezTo>
                                  <a:cubicBezTo>
                                    <a:pt x="162" y="153"/>
                                    <a:pt x="167" y="150"/>
                                    <a:pt x="167" y="145"/>
                                  </a:cubicBezTo>
                                  <a:cubicBezTo>
                                    <a:pt x="167" y="8"/>
                                    <a:pt x="167" y="8"/>
                                    <a:pt x="167" y="8"/>
                                  </a:cubicBezTo>
                                  <a:cubicBezTo>
                                    <a:pt x="167" y="3"/>
                                    <a:pt x="162" y="0"/>
                                    <a:pt x="156" y="0"/>
                                  </a:cubicBezTo>
                                  <a:close/>
                                  <a:moveTo>
                                    <a:pt x="145" y="129"/>
                                  </a:moveTo>
                                  <a:cubicBezTo>
                                    <a:pt x="143" y="131"/>
                                    <a:pt x="140" y="133"/>
                                    <a:pt x="136" y="133"/>
                                  </a:cubicBezTo>
                                  <a:cubicBezTo>
                                    <a:pt x="132" y="132"/>
                                    <a:pt x="128" y="128"/>
                                    <a:pt x="123" y="120"/>
                                  </a:cubicBezTo>
                                  <a:cubicBezTo>
                                    <a:pt x="120" y="126"/>
                                    <a:pt x="115" y="130"/>
                                    <a:pt x="110" y="132"/>
                                  </a:cubicBezTo>
                                  <a:cubicBezTo>
                                    <a:pt x="105" y="135"/>
                                    <a:pt x="101" y="133"/>
                                    <a:pt x="99" y="126"/>
                                  </a:cubicBezTo>
                                  <a:cubicBezTo>
                                    <a:pt x="106" y="122"/>
                                    <a:pt x="112" y="116"/>
                                    <a:pt x="117" y="107"/>
                                  </a:cubicBezTo>
                                  <a:cubicBezTo>
                                    <a:pt x="116" y="103"/>
                                    <a:pt x="114" y="98"/>
                                    <a:pt x="113" y="92"/>
                                  </a:cubicBezTo>
                                  <a:cubicBezTo>
                                    <a:pt x="112" y="92"/>
                                    <a:pt x="112" y="91"/>
                                    <a:pt x="112" y="90"/>
                                  </a:cubicBezTo>
                                  <a:cubicBezTo>
                                    <a:pt x="111" y="87"/>
                                    <a:pt x="111" y="85"/>
                                    <a:pt x="111" y="84"/>
                                  </a:cubicBezTo>
                                  <a:cubicBezTo>
                                    <a:pt x="110" y="83"/>
                                    <a:pt x="110" y="83"/>
                                    <a:pt x="110" y="82"/>
                                  </a:cubicBezTo>
                                  <a:cubicBezTo>
                                    <a:pt x="109" y="81"/>
                                    <a:pt x="109" y="79"/>
                                    <a:pt x="109" y="78"/>
                                  </a:cubicBezTo>
                                  <a:cubicBezTo>
                                    <a:pt x="109" y="77"/>
                                    <a:pt x="109" y="77"/>
                                    <a:pt x="109" y="77"/>
                                  </a:cubicBezTo>
                                  <a:cubicBezTo>
                                    <a:pt x="111" y="76"/>
                                    <a:pt x="113" y="74"/>
                                    <a:pt x="117" y="73"/>
                                  </a:cubicBezTo>
                                  <a:cubicBezTo>
                                    <a:pt x="117" y="73"/>
                                    <a:pt x="118" y="73"/>
                                    <a:pt x="118" y="74"/>
                                  </a:cubicBezTo>
                                  <a:cubicBezTo>
                                    <a:pt x="119" y="74"/>
                                    <a:pt x="119" y="76"/>
                                    <a:pt x="119" y="80"/>
                                  </a:cubicBezTo>
                                  <a:cubicBezTo>
                                    <a:pt x="120" y="86"/>
                                    <a:pt x="121" y="92"/>
                                    <a:pt x="123" y="96"/>
                                  </a:cubicBezTo>
                                  <a:cubicBezTo>
                                    <a:pt x="126" y="85"/>
                                    <a:pt x="129" y="73"/>
                                    <a:pt x="129" y="58"/>
                                  </a:cubicBezTo>
                                  <a:cubicBezTo>
                                    <a:pt x="124" y="58"/>
                                    <a:pt x="124" y="58"/>
                                    <a:pt x="124" y="58"/>
                                  </a:cubicBezTo>
                                  <a:cubicBezTo>
                                    <a:pt x="119" y="58"/>
                                    <a:pt x="119" y="58"/>
                                    <a:pt x="119" y="58"/>
                                  </a:cubicBezTo>
                                  <a:cubicBezTo>
                                    <a:pt x="117" y="70"/>
                                    <a:pt x="113" y="76"/>
                                    <a:pt x="109" y="75"/>
                                  </a:cubicBezTo>
                                  <a:cubicBezTo>
                                    <a:pt x="107" y="75"/>
                                    <a:pt x="105" y="73"/>
                                    <a:pt x="103" y="70"/>
                                  </a:cubicBezTo>
                                  <a:cubicBezTo>
                                    <a:pt x="102" y="71"/>
                                    <a:pt x="100" y="72"/>
                                    <a:pt x="99" y="72"/>
                                  </a:cubicBezTo>
                                  <a:cubicBezTo>
                                    <a:pt x="98" y="72"/>
                                    <a:pt x="97" y="72"/>
                                    <a:pt x="95" y="71"/>
                                  </a:cubicBezTo>
                                  <a:cubicBezTo>
                                    <a:pt x="94" y="71"/>
                                    <a:pt x="93" y="71"/>
                                    <a:pt x="92" y="71"/>
                                  </a:cubicBezTo>
                                  <a:cubicBezTo>
                                    <a:pt x="90" y="75"/>
                                    <a:pt x="88" y="78"/>
                                    <a:pt x="87" y="79"/>
                                  </a:cubicBezTo>
                                  <a:cubicBezTo>
                                    <a:pt x="93" y="79"/>
                                    <a:pt x="93" y="79"/>
                                    <a:pt x="93" y="79"/>
                                  </a:cubicBezTo>
                                  <a:cubicBezTo>
                                    <a:pt x="93" y="79"/>
                                    <a:pt x="94" y="79"/>
                                    <a:pt x="94" y="79"/>
                                  </a:cubicBezTo>
                                  <a:cubicBezTo>
                                    <a:pt x="97" y="80"/>
                                    <a:pt x="99" y="83"/>
                                    <a:pt x="100" y="85"/>
                                  </a:cubicBezTo>
                                  <a:cubicBezTo>
                                    <a:pt x="100" y="86"/>
                                    <a:pt x="100" y="87"/>
                                    <a:pt x="100" y="87"/>
                                  </a:cubicBezTo>
                                  <a:cubicBezTo>
                                    <a:pt x="100" y="88"/>
                                    <a:pt x="100" y="88"/>
                                    <a:pt x="100" y="88"/>
                                  </a:cubicBezTo>
                                  <a:cubicBezTo>
                                    <a:pt x="99" y="88"/>
                                    <a:pt x="99" y="89"/>
                                    <a:pt x="98" y="90"/>
                                  </a:cubicBezTo>
                                  <a:cubicBezTo>
                                    <a:pt x="97" y="90"/>
                                    <a:pt x="97" y="90"/>
                                    <a:pt x="97" y="91"/>
                                  </a:cubicBezTo>
                                  <a:cubicBezTo>
                                    <a:pt x="96" y="92"/>
                                    <a:pt x="95" y="94"/>
                                    <a:pt x="93" y="97"/>
                                  </a:cubicBezTo>
                                  <a:cubicBezTo>
                                    <a:pt x="91" y="99"/>
                                    <a:pt x="91" y="101"/>
                                    <a:pt x="90" y="101"/>
                                  </a:cubicBezTo>
                                  <a:cubicBezTo>
                                    <a:pt x="96" y="100"/>
                                    <a:pt x="100" y="99"/>
                                    <a:pt x="102" y="98"/>
                                  </a:cubicBezTo>
                                  <a:cubicBezTo>
                                    <a:pt x="102" y="98"/>
                                    <a:pt x="102" y="98"/>
                                    <a:pt x="102" y="98"/>
                                  </a:cubicBezTo>
                                  <a:cubicBezTo>
                                    <a:pt x="102" y="98"/>
                                    <a:pt x="103" y="97"/>
                                    <a:pt x="104" y="97"/>
                                  </a:cubicBezTo>
                                  <a:cubicBezTo>
                                    <a:pt x="104" y="98"/>
                                    <a:pt x="104" y="98"/>
                                    <a:pt x="104" y="99"/>
                                  </a:cubicBezTo>
                                  <a:cubicBezTo>
                                    <a:pt x="104" y="100"/>
                                    <a:pt x="104" y="101"/>
                                    <a:pt x="104" y="102"/>
                                  </a:cubicBezTo>
                                  <a:cubicBezTo>
                                    <a:pt x="103" y="103"/>
                                    <a:pt x="103" y="104"/>
                                    <a:pt x="103" y="105"/>
                                  </a:cubicBezTo>
                                  <a:cubicBezTo>
                                    <a:pt x="103" y="108"/>
                                    <a:pt x="102" y="109"/>
                                    <a:pt x="99" y="109"/>
                                  </a:cubicBezTo>
                                  <a:cubicBezTo>
                                    <a:pt x="99" y="109"/>
                                    <a:pt x="97" y="110"/>
                                    <a:pt x="94" y="111"/>
                                  </a:cubicBezTo>
                                  <a:cubicBezTo>
                                    <a:pt x="92" y="111"/>
                                    <a:pt x="91" y="111"/>
                                    <a:pt x="90" y="111"/>
                                  </a:cubicBezTo>
                                  <a:cubicBezTo>
                                    <a:pt x="90" y="125"/>
                                    <a:pt x="90" y="125"/>
                                    <a:pt x="90" y="125"/>
                                  </a:cubicBezTo>
                                  <a:cubicBezTo>
                                    <a:pt x="89" y="131"/>
                                    <a:pt x="86" y="134"/>
                                    <a:pt x="80" y="135"/>
                                  </a:cubicBezTo>
                                  <a:cubicBezTo>
                                    <a:pt x="75" y="134"/>
                                    <a:pt x="72" y="130"/>
                                    <a:pt x="72" y="123"/>
                                  </a:cubicBezTo>
                                  <a:cubicBezTo>
                                    <a:pt x="73" y="124"/>
                                    <a:pt x="75" y="124"/>
                                    <a:pt x="77" y="123"/>
                                  </a:cubicBezTo>
                                  <a:cubicBezTo>
                                    <a:pt x="80" y="124"/>
                                    <a:pt x="82" y="121"/>
                                    <a:pt x="82" y="116"/>
                                  </a:cubicBezTo>
                                  <a:cubicBezTo>
                                    <a:pt x="82" y="113"/>
                                    <a:pt x="82" y="113"/>
                                    <a:pt x="82" y="113"/>
                                  </a:cubicBezTo>
                                  <a:cubicBezTo>
                                    <a:pt x="80" y="114"/>
                                    <a:pt x="79" y="114"/>
                                    <a:pt x="77" y="115"/>
                                  </a:cubicBezTo>
                                  <a:cubicBezTo>
                                    <a:pt x="73" y="116"/>
                                    <a:pt x="71" y="116"/>
                                    <a:pt x="71" y="117"/>
                                  </a:cubicBezTo>
                                  <a:cubicBezTo>
                                    <a:pt x="71" y="117"/>
                                    <a:pt x="70" y="117"/>
                                    <a:pt x="70" y="117"/>
                                  </a:cubicBezTo>
                                  <a:cubicBezTo>
                                    <a:pt x="68" y="118"/>
                                    <a:pt x="67" y="119"/>
                                    <a:pt x="66" y="118"/>
                                  </a:cubicBezTo>
                                  <a:cubicBezTo>
                                    <a:pt x="65" y="118"/>
                                    <a:pt x="64" y="118"/>
                                    <a:pt x="64" y="116"/>
                                  </a:cubicBezTo>
                                  <a:cubicBezTo>
                                    <a:pt x="64" y="115"/>
                                    <a:pt x="65" y="115"/>
                                    <a:pt x="65" y="115"/>
                                  </a:cubicBezTo>
                                  <a:cubicBezTo>
                                    <a:pt x="65" y="114"/>
                                    <a:pt x="64" y="113"/>
                                    <a:pt x="64" y="112"/>
                                  </a:cubicBezTo>
                                  <a:cubicBezTo>
                                    <a:pt x="64" y="111"/>
                                    <a:pt x="64" y="110"/>
                                    <a:pt x="64" y="110"/>
                                  </a:cubicBezTo>
                                  <a:cubicBezTo>
                                    <a:pt x="64" y="109"/>
                                    <a:pt x="64" y="108"/>
                                    <a:pt x="65" y="107"/>
                                  </a:cubicBezTo>
                                  <a:cubicBezTo>
                                    <a:pt x="65" y="107"/>
                                    <a:pt x="65" y="107"/>
                                    <a:pt x="65" y="107"/>
                                  </a:cubicBezTo>
                                  <a:cubicBezTo>
                                    <a:pt x="68" y="106"/>
                                    <a:pt x="70" y="105"/>
                                    <a:pt x="71" y="106"/>
                                  </a:cubicBezTo>
                                  <a:cubicBezTo>
                                    <a:pt x="73" y="105"/>
                                    <a:pt x="75" y="105"/>
                                    <a:pt x="79" y="104"/>
                                  </a:cubicBezTo>
                                  <a:cubicBezTo>
                                    <a:pt x="77" y="102"/>
                                    <a:pt x="77" y="102"/>
                                    <a:pt x="77" y="102"/>
                                  </a:cubicBezTo>
                                  <a:cubicBezTo>
                                    <a:pt x="76" y="102"/>
                                    <a:pt x="75" y="101"/>
                                    <a:pt x="75" y="99"/>
                                  </a:cubicBezTo>
                                  <a:cubicBezTo>
                                    <a:pt x="75" y="98"/>
                                    <a:pt x="75" y="98"/>
                                    <a:pt x="75" y="97"/>
                                  </a:cubicBezTo>
                                  <a:cubicBezTo>
                                    <a:pt x="76" y="97"/>
                                    <a:pt x="76" y="97"/>
                                    <a:pt x="76" y="96"/>
                                  </a:cubicBezTo>
                                  <a:cubicBezTo>
                                    <a:pt x="77" y="96"/>
                                    <a:pt x="77" y="95"/>
                                    <a:pt x="78" y="94"/>
                                  </a:cubicBezTo>
                                  <a:cubicBezTo>
                                    <a:pt x="79" y="93"/>
                                    <a:pt x="79" y="92"/>
                                    <a:pt x="80" y="92"/>
                                  </a:cubicBezTo>
                                  <a:cubicBezTo>
                                    <a:pt x="80" y="92"/>
                                    <a:pt x="81" y="93"/>
                                    <a:pt x="83" y="96"/>
                                  </a:cubicBezTo>
                                  <a:cubicBezTo>
                                    <a:pt x="83" y="96"/>
                                    <a:pt x="83" y="96"/>
                                    <a:pt x="84" y="96"/>
                                  </a:cubicBezTo>
                                  <a:cubicBezTo>
                                    <a:pt x="83" y="97"/>
                                    <a:pt x="83" y="97"/>
                                    <a:pt x="84" y="97"/>
                                  </a:cubicBezTo>
                                  <a:cubicBezTo>
                                    <a:pt x="84" y="96"/>
                                    <a:pt x="84" y="96"/>
                                    <a:pt x="84" y="96"/>
                                  </a:cubicBezTo>
                                  <a:cubicBezTo>
                                    <a:pt x="86" y="93"/>
                                    <a:pt x="88" y="90"/>
                                    <a:pt x="89" y="89"/>
                                  </a:cubicBezTo>
                                  <a:cubicBezTo>
                                    <a:pt x="87" y="89"/>
                                    <a:pt x="87" y="89"/>
                                    <a:pt x="87" y="89"/>
                                  </a:cubicBezTo>
                                  <a:cubicBezTo>
                                    <a:pt x="79" y="89"/>
                                    <a:pt x="79" y="89"/>
                                    <a:pt x="79" y="89"/>
                                  </a:cubicBezTo>
                                  <a:cubicBezTo>
                                    <a:pt x="74" y="94"/>
                                    <a:pt x="69" y="97"/>
                                    <a:pt x="65" y="97"/>
                                  </a:cubicBezTo>
                                  <a:cubicBezTo>
                                    <a:pt x="62" y="98"/>
                                    <a:pt x="60" y="95"/>
                                    <a:pt x="58" y="89"/>
                                  </a:cubicBezTo>
                                  <a:cubicBezTo>
                                    <a:pt x="63" y="88"/>
                                    <a:pt x="66" y="86"/>
                                    <a:pt x="68" y="84"/>
                                  </a:cubicBezTo>
                                  <a:cubicBezTo>
                                    <a:pt x="68" y="81"/>
                                    <a:pt x="69" y="79"/>
                                    <a:pt x="71" y="79"/>
                                  </a:cubicBezTo>
                                  <a:cubicBezTo>
                                    <a:pt x="75" y="79"/>
                                    <a:pt x="75" y="79"/>
                                    <a:pt x="75" y="79"/>
                                  </a:cubicBezTo>
                                  <a:cubicBezTo>
                                    <a:pt x="77" y="76"/>
                                    <a:pt x="80" y="73"/>
                                    <a:pt x="82" y="70"/>
                                  </a:cubicBezTo>
                                  <a:cubicBezTo>
                                    <a:pt x="81" y="70"/>
                                    <a:pt x="81" y="70"/>
                                    <a:pt x="81" y="70"/>
                                  </a:cubicBezTo>
                                  <a:cubicBezTo>
                                    <a:pt x="78" y="70"/>
                                    <a:pt x="74" y="70"/>
                                    <a:pt x="72" y="70"/>
                                  </a:cubicBezTo>
                                  <a:cubicBezTo>
                                    <a:pt x="71" y="71"/>
                                    <a:pt x="69" y="71"/>
                                    <a:pt x="68" y="71"/>
                                  </a:cubicBezTo>
                                  <a:cubicBezTo>
                                    <a:pt x="67" y="71"/>
                                    <a:pt x="66" y="71"/>
                                    <a:pt x="65" y="71"/>
                                  </a:cubicBezTo>
                                  <a:cubicBezTo>
                                    <a:pt x="64" y="72"/>
                                    <a:pt x="64" y="72"/>
                                    <a:pt x="63" y="72"/>
                                  </a:cubicBezTo>
                                  <a:cubicBezTo>
                                    <a:pt x="62" y="72"/>
                                    <a:pt x="61" y="71"/>
                                    <a:pt x="61" y="69"/>
                                  </a:cubicBezTo>
                                  <a:cubicBezTo>
                                    <a:pt x="61" y="67"/>
                                    <a:pt x="61" y="67"/>
                                    <a:pt x="61" y="67"/>
                                  </a:cubicBezTo>
                                  <a:cubicBezTo>
                                    <a:pt x="61" y="63"/>
                                    <a:pt x="61" y="60"/>
                                    <a:pt x="63" y="59"/>
                                  </a:cubicBezTo>
                                  <a:cubicBezTo>
                                    <a:pt x="64" y="59"/>
                                    <a:pt x="65" y="58"/>
                                    <a:pt x="67" y="58"/>
                                  </a:cubicBezTo>
                                  <a:cubicBezTo>
                                    <a:pt x="68" y="58"/>
                                    <a:pt x="69" y="59"/>
                                    <a:pt x="70" y="59"/>
                                  </a:cubicBezTo>
                                  <a:cubicBezTo>
                                    <a:pt x="76" y="59"/>
                                    <a:pt x="76" y="59"/>
                                    <a:pt x="76" y="59"/>
                                  </a:cubicBezTo>
                                  <a:cubicBezTo>
                                    <a:pt x="76" y="50"/>
                                    <a:pt x="76" y="50"/>
                                    <a:pt x="76" y="50"/>
                                  </a:cubicBezTo>
                                  <a:cubicBezTo>
                                    <a:pt x="72" y="51"/>
                                    <a:pt x="69" y="51"/>
                                    <a:pt x="65" y="51"/>
                                  </a:cubicBezTo>
                                  <a:cubicBezTo>
                                    <a:pt x="64" y="52"/>
                                    <a:pt x="63" y="51"/>
                                    <a:pt x="63" y="49"/>
                                  </a:cubicBezTo>
                                  <a:cubicBezTo>
                                    <a:pt x="63" y="47"/>
                                    <a:pt x="63" y="47"/>
                                    <a:pt x="63" y="47"/>
                                  </a:cubicBezTo>
                                  <a:cubicBezTo>
                                    <a:pt x="64" y="45"/>
                                    <a:pt x="64" y="44"/>
                                    <a:pt x="64" y="43"/>
                                  </a:cubicBezTo>
                                  <a:cubicBezTo>
                                    <a:pt x="64" y="42"/>
                                    <a:pt x="64" y="41"/>
                                    <a:pt x="65" y="40"/>
                                  </a:cubicBezTo>
                                  <a:cubicBezTo>
                                    <a:pt x="66" y="39"/>
                                    <a:pt x="67" y="39"/>
                                    <a:pt x="68" y="39"/>
                                  </a:cubicBezTo>
                                  <a:cubicBezTo>
                                    <a:pt x="68" y="39"/>
                                    <a:pt x="69" y="39"/>
                                    <a:pt x="70" y="40"/>
                                  </a:cubicBezTo>
                                  <a:cubicBezTo>
                                    <a:pt x="70" y="40"/>
                                    <a:pt x="71" y="40"/>
                                    <a:pt x="72" y="40"/>
                                  </a:cubicBezTo>
                                  <a:cubicBezTo>
                                    <a:pt x="76" y="40"/>
                                    <a:pt x="76" y="40"/>
                                    <a:pt x="76" y="40"/>
                                  </a:cubicBezTo>
                                  <a:cubicBezTo>
                                    <a:pt x="76" y="39"/>
                                    <a:pt x="76" y="39"/>
                                    <a:pt x="76" y="39"/>
                                  </a:cubicBezTo>
                                  <a:cubicBezTo>
                                    <a:pt x="76" y="37"/>
                                    <a:pt x="76" y="35"/>
                                    <a:pt x="75" y="32"/>
                                  </a:cubicBezTo>
                                  <a:cubicBezTo>
                                    <a:pt x="75" y="26"/>
                                    <a:pt x="75" y="26"/>
                                    <a:pt x="75" y="26"/>
                                  </a:cubicBezTo>
                                  <a:cubicBezTo>
                                    <a:pt x="75" y="24"/>
                                    <a:pt x="76" y="24"/>
                                    <a:pt x="77" y="24"/>
                                  </a:cubicBezTo>
                                  <a:cubicBezTo>
                                    <a:pt x="77" y="24"/>
                                    <a:pt x="78" y="24"/>
                                    <a:pt x="79" y="24"/>
                                  </a:cubicBezTo>
                                  <a:cubicBezTo>
                                    <a:pt x="81" y="24"/>
                                    <a:pt x="81" y="24"/>
                                    <a:pt x="81" y="24"/>
                                  </a:cubicBezTo>
                                  <a:cubicBezTo>
                                    <a:pt x="82" y="24"/>
                                    <a:pt x="82" y="24"/>
                                    <a:pt x="82" y="24"/>
                                  </a:cubicBezTo>
                                  <a:cubicBezTo>
                                    <a:pt x="84" y="24"/>
                                    <a:pt x="85" y="25"/>
                                    <a:pt x="85" y="27"/>
                                  </a:cubicBezTo>
                                  <a:cubicBezTo>
                                    <a:pt x="85" y="30"/>
                                    <a:pt x="85" y="31"/>
                                    <a:pt x="84" y="31"/>
                                  </a:cubicBezTo>
                                  <a:cubicBezTo>
                                    <a:pt x="84" y="40"/>
                                    <a:pt x="84" y="40"/>
                                    <a:pt x="84" y="40"/>
                                  </a:cubicBezTo>
                                  <a:cubicBezTo>
                                    <a:pt x="94" y="40"/>
                                    <a:pt x="94" y="40"/>
                                    <a:pt x="94" y="40"/>
                                  </a:cubicBezTo>
                                  <a:cubicBezTo>
                                    <a:pt x="94" y="40"/>
                                    <a:pt x="94" y="39"/>
                                    <a:pt x="94" y="39"/>
                                  </a:cubicBezTo>
                                  <a:cubicBezTo>
                                    <a:pt x="95" y="39"/>
                                    <a:pt x="95" y="39"/>
                                    <a:pt x="95" y="39"/>
                                  </a:cubicBezTo>
                                  <a:cubicBezTo>
                                    <a:pt x="95" y="38"/>
                                    <a:pt x="95" y="37"/>
                                    <a:pt x="95" y="36"/>
                                  </a:cubicBezTo>
                                  <a:cubicBezTo>
                                    <a:pt x="95" y="33"/>
                                    <a:pt x="96" y="31"/>
                                    <a:pt x="97" y="31"/>
                                  </a:cubicBezTo>
                                  <a:cubicBezTo>
                                    <a:pt x="97" y="32"/>
                                    <a:pt x="98" y="32"/>
                                    <a:pt x="99" y="32"/>
                                  </a:cubicBezTo>
                                  <a:cubicBezTo>
                                    <a:pt x="100" y="33"/>
                                    <a:pt x="101" y="34"/>
                                    <a:pt x="102" y="34"/>
                                  </a:cubicBezTo>
                                  <a:cubicBezTo>
                                    <a:pt x="103" y="34"/>
                                    <a:pt x="103" y="34"/>
                                    <a:pt x="103" y="35"/>
                                  </a:cubicBezTo>
                                  <a:cubicBezTo>
                                    <a:pt x="104" y="35"/>
                                    <a:pt x="105" y="36"/>
                                    <a:pt x="105" y="37"/>
                                  </a:cubicBezTo>
                                  <a:cubicBezTo>
                                    <a:pt x="105" y="39"/>
                                    <a:pt x="104" y="41"/>
                                    <a:pt x="102" y="44"/>
                                  </a:cubicBezTo>
                                  <a:cubicBezTo>
                                    <a:pt x="101" y="47"/>
                                    <a:pt x="100" y="50"/>
                                    <a:pt x="99" y="54"/>
                                  </a:cubicBezTo>
                                  <a:cubicBezTo>
                                    <a:pt x="99" y="54"/>
                                    <a:pt x="98" y="55"/>
                                    <a:pt x="98" y="56"/>
                                  </a:cubicBezTo>
                                  <a:cubicBezTo>
                                    <a:pt x="98" y="58"/>
                                    <a:pt x="97" y="59"/>
                                    <a:pt x="97" y="59"/>
                                  </a:cubicBezTo>
                                  <a:cubicBezTo>
                                    <a:pt x="100" y="59"/>
                                    <a:pt x="100" y="59"/>
                                    <a:pt x="100" y="59"/>
                                  </a:cubicBezTo>
                                  <a:cubicBezTo>
                                    <a:pt x="102" y="59"/>
                                    <a:pt x="104" y="59"/>
                                    <a:pt x="106" y="58"/>
                                  </a:cubicBezTo>
                                  <a:cubicBezTo>
                                    <a:pt x="106" y="60"/>
                                    <a:pt x="106" y="60"/>
                                    <a:pt x="106" y="60"/>
                                  </a:cubicBezTo>
                                  <a:cubicBezTo>
                                    <a:pt x="106" y="63"/>
                                    <a:pt x="105" y="66"/>
                                    <a:pt x="104" y="67"/>
                                  </a:cubicBezTo>
                                  <a:cubicBezTo>
                                    <a:pt x="111" y="60"/>
                                    <a:pt x="114" y="48"/>
                                    <a:pt x="114" y="30"/>
                                  </a:cubicBezTo>
                                  <a:cubicBezTo>
                                    <a:pt x="114" y="25"/>
                                    <a:pt x="115" y="23"/>
                                    <a:pt x="117" y="23"/>
                                  </a:cubicBezTo>
                                  <a:cubicBezTo>
                                    <a:pt x="122" y="24"/>
                                    <a:pt x="124" y="26"/>
                                    <a:pt x="125" y="27"/>
                                  </a:cubicBezTo>
                                  <a:cubicBezTo>
                                    <a:pt x="125" y="30"/>
                                    <a:pt x="124" y="32"/>
                                    <a:pt x="123" y="34"/>
                                  </a:cubicBezTo>
                                  <a:cubicBezTo>
                                    <a:pt x="123" y="36"/>
                                    <a:pt x="122" y="40"/>
                                    <a:pt x="121" y="47"/>
                                  </a:cubicBezTo>
                                  <a:cubicBezTo>
                                    <a:pt x="143" y="47"/>
                                    <a:pt x="143" y="47"/>
                                    <a:pt x="143" y="47"/>
                                  </a:cubicBezTo>
                                  <a:cubicBezTo>
                                    <a:pt x="143" y="47"/>
                                    <a:pt x="144" y="47"/>
                                    <a:pt x="144" y="49"/>
                                  </a:cubicBezTo>
                                  <a:cubicBezTo>
                                    <a:pt x="144" y="50"/>
                                    <a:pt x="144" y="50"/>
                                    <a:pt x="144" y="50"/>
                                  </a:cubicBezTo>
                                  <a:cubicBezTo>
                                    <a:pt x="144" y="57"/>
                                    <a:pt x="144" y="57"/>
                                    <a:pt x="144" y="57"/>
                                  </a:cubicBezTo>
                                  <a:cubicBezTo>
                                    <a:pt x="144" y="58"/>
                                    <a:pt x="143" y="59"/>
                                    <a:pt x="143" y="59"/>
                                  </a:cubicBezTo>
                                  <a:cubicBezTo>
                                    <a:pt x="141" y="59"/>
                                    <a:pt x="139" y="59"/>
                                    <a:pt x="138" y="58"/>
                                  </a:cubicBezTo>
                                  <a:cubicBezTo>
                                    <a:pt x="137" y="79"/>
                                    <a:pt x="134" y="96"/>
                                    <a:pt x="129" y="108"/>
                                  </a:cubicBezTo>
                                  <a:cubicBezTo>
                                    <a:pt x="133" y="117"/>
                                    <a:pt x="139" y="122"/>
                                    <a:pt x="147" y="125"/>
                                  </a:cubicBezTo>
                                  <a:cubicBezTo>
                                    <a:pt x="145" y="129"/>
                                    <a:pt x="145" y="129"/>
                                    <a:pt x="145" y="129"/>
                                  </a:cubicBezTo>
                                  <a:close/>
                                  <a:moveTo>
                                    <a:pt x="84" y="59"/>
                                  </a:moveTo>
                                  <a:cubicBezTo>
                                    <a:pt x="87" y="59"/>
                                    <a:pt x="87" y="59"/>
                                    <a:pt x="87" y="59"/>
                                  </a:cubicBezTo>
                                  <a:cubicBezTo>
                                    <a:pt x="88" y="56"/>
                                    <a:pt x="90" y="54"/>
                                    <a:pt x="91" y="50"/>
                                  </a:cubicBezTo>
                                  <a:cubicBezTo>
                                    <a:pt x="84" y="50"/>
                                    <a:pt x="84" y="50"/>
                                    <a:pt x="84" y="50"/>
                                  </a:cubicBezTo>
                                  <a:cubicBezTo>
                                    <a:pt x="84" y="59"/>
                                    <a:pt x="84" y="59"/>
                                    <a:pt x="84" y="59"/>
                                  </a:cubicBezTo>
                                  <a:close/>
                                  <a:moveTo>
                                    <a:pt x="84" y="59"/>
                                  </a:moveTo>
                                  <a:cubicBezTo>
                                    <a:pt x="84" y="59"/>
                                    <a:pt x="84" y="59"/>
                                    <a:pt x="84" y="59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46" name="Freeform 139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161535" y="0"/>
                              <a:ext cx="251298" cy="223185"/>
                            </a:xfrm>
                            <a:custGeom>
                              <a:avLst/>
                              <a:gdLst>
                                <a:gd name="T0" fmla="*/ 182 w 189"/>
                                <a:gd name="T1" fmla="*/ 66 h 168"/>
                                <a:gd name="T2" fmla="*/ 189 w 189"/>
                                <a:gd name="T3" fmla="*/ 56 h 168"/>
                                <a:gd name="T4" fmla="*/ 182 w 189"/>
                                <a:gd name="T5" fmla="*/ 46 h 168"/>
                                <a:gd name="T6" fmla="*/ 105 w 189"/>
                                <a:gd name="T7" fmla="*/ 2 h 168"/>
                                <a:gd name="T8" fmla="*/ 95 w 189"/>
                                <a:gd name="T9" fmla="*/ 0 h 168"/>
                                <a:gd name="T10" fmla="*/ 84 w 189"/>
                                <a:gd name="T11" fmla="*/ 2 h 168"/>
                                <a:gd name="T12" fmla="*/ 7 w 189"/>
                                <a:gd name="T13" fmla="*/ 46 h 168"/>
                                <a:gd name="T14" fmla="*/ 0 w 189"/>
                                <a:gd name="T15" fmla="*/ 56 h 168"/>
                                <a:gd name="T16" fmla="*/ 7 w 189"/>
                                <a:gd name="T17" fmla="*/ 66 h 168"/>
                                <a:gd name="T18" fmla="*/ 28 w 189"/>
                                <a:gd name="T19" fmla="*/ 79 h 168"/>
                                <a:gd name="T20" fmla="*/ 28 w 189"/>
                                <a:gd name="T21" fmla="*/ 79 h 168"/>
                                <a:gd name="T22" fmla="*/ 28 w 189"/>
                                <a:gd name="T23" fmla="*/ 137 h 168"/>
                                <a:gd name="T24" fmla="*/ 29 w 189"/>
                                <a:gd name="T25" fmla="*/ 138 h 168"/>
                                <a:gd name="T26" fmla="*/ 36 w 189"/>
                                <a:gd name="T27" fmla="*/ 152 h 168"/>
                                <a:gd name="T28" fmla="*/ 51 w 189"/>
                                <a:gd name="T29" fmla="*/ 161 h 168"/>
                                <a:gd name="T30" fmla="*/ 95 w 189"/>
                                <a:gd name="T31" fmla="*/ 168 h 168"/>
                                <a:gd name="T32" fmla="*/ 139 w 189"/>
                                <a:gd name="T33" fmla="*/ 161 h 168"/>
                                <a:gd name="T34" fmla="*/ 154 w 189"/>
                                <a:gd name="T35" fmla="*/ 152 h 168"/>
                                <a:gd name="T36" fmla="*/ 161 w 189"/>
                                <a:gd name="T37" fmla="*/ 138 h 168"/>
                                <a:gd name="T38" fmla="*/ 161 w 189"/>
                                <a:gd name="T39" fmla="*/ 137 h 168"/>
                                <a:gd name="T40" fmla="*/ 161 w 189"/>
                                <a:gd name="T41" fmla="*/ 79 h 168"/>
                                <a:gd name="T42" fmla="*/ 161 w 189"/>
                                <a:gd name="T43" fmla="*/ 79 h 168"/>
                                <a:gd name="T44" fmla="*/ 182 w 189"/>
                                <a:gd name="T45" fmla="*/ 66 h 168"/>
                                <a:gd name="T46" fmla="*/ 92 w 189"/>
                                <a:gd name="T47" fmla="*/ 16 h 168"/>
                                <a:gd name="T48" fmla="*/ 95 w 189"/>
                                <a:gd name="T49" fmla="*/ 15 h 168"/>
                                <a:gd name="T50" fmla="*/ 97 w 189"/>
                                <a:gd name="T51" fmla="*/ 16 h 168"/>
                                <a:gd name="T52" fmla="*/ 170 w 189"/>
                                <a:gd name="T53" fmla="*/ 56 h 168"/>
                                <a:gd name="T54" fmla="*/ 97 w 189"/>
                                <a:gd name="T55" fmla="*/ 97 h 168"/>
                                <a:gd name="T56" fmla="*/ 95 w 189"/>
                                <a:gd name="T57" fmla="*/ 97 h 168"/>
                                <a:gd name="T58" fmla="*/ 92 w 189"/>
                                <a:gd name="T59" fmla="*/ 97 h 168"/>
                                <a:gd name="T60" fmla="*/ 20 w 189"/>
                                <a:gd name="T61" fmla="*/ 56 h 168"/>
                                <a:gd name="T62" fmla="*/ 92 w 189"/>
                                <a:gd name="T63" fmla="*/ 16 h 168"/>
                                <a:gd name="T64" fmla="*/ 146 w 189"/>
                                <a:gd name="T65" fmla="*/ 137 h 168"/>
                                <a:gd name="T66" fmla="*/ 146 w 189"/>
                                <a:gd name="T67" fmla="*/ 137 h 168"/>
                                <a:gd name="T68" fmla="*/ 133 w 189"/>
                                <a:gd name="T69" fmla="*/ 147 h 168"/>
                                <a:gd name="T70" fmla="*/ 95 w 189"/>
                                <a:gd name="T71" fmla="*/ 153 h 168"/>
                                <a:gd name="T72" fmla="*/ 56 w 189"/>
                                <a:gd name="T73" fmla="*/ 147 h 168"/>
                                <a:gd name="T74" fmla="*/ 44 w 189"/>
                                <a:gd name="T75" fmla="*/ 137 h 168"/>
                                <a:gd name="T76" fmla="*/ 44 w 189"/>
                                <a:gd name="T77" fmla="*/ 136 h 168"/>
                                <a:gd name="T78" fmla="*/ 44 w 189"/>
                                <a:gd name="T79" fmla="*/ 87 h 168"/>
                                <a:gd name="T80" fmla="*/ 84 w 189"/>
                                <a:gd name="T81" fmla="*/ 110 h 168"/>
                                <a:gd name="T82" fmla="*/ 95 w 189"/>
                                <a:gd name="T83" fmla="*/ 113 h 168"/>
                                <a:gd name="T84" fmla="*/ 105 w 189"/>
                                <a:gd name="T85" fmla="*/ 110 h 168"/>
                                <a:gd name="T86" fmla="*/ 146 w 189"/>
                                <a:gd name="T87" fmla="*/ 87 h 168"/>
                                <a:gd name="T88" fmla="*/ 146 w 189"/>
                                <a:gd name="T89" fmla="*/ 137 h 168"/>
                                <a:gd name="T90" fmla="*/ 180 w 189"/>
                                <a:gd name="T91" fmla="*/ 73 h 168"/>
                                <a:gd name="T92" fmla="*/ 173 w 189"/>
                                <a:gd name="T93" fmla="*/ 80 h 168"/>
                                <a:gd name="T94" fmla="*/ 173 w 189"/>
                                <a:gd name="T95" fmla="*/ 141 h 168"/>
                                <a:gd name="T96" fmla="*/ 180 w 189"/>
                                <a:gd name="T97" fmla="*/ 148 h 168"/>
                                <a:gd name="T98" fmla="*/ 188 w 189"/>
                                <a:gd name="T99" fmla="*/ 141 h 168"/>
                                <a:gd name="T100" fmla="*/ 188 w 189"/>
                                <a:gd name="T101" fmla="*/ 80 h 168"/>
                                <a:gd name="T102" fmla="*/ 180 w 189"/>
                                <a:gd name="T103" fmla="*/ 73 h 168"/>
                                <a:gd name="T104" fmla="*/ 180 w 189"/>
                                <a:gd name="T105" fmla="*/ 73 h 168"/>
                                <a:gd name="T106" fmla="*/ 180 w 189"/>
                                <a:gd name="T107" fmla="*/ 73 h 16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</a:cxnLst>
                              <a:rect l="0" t="0" r="r" b="b"/>
                              <a:pathLst>
                                <a:path w="189" h="168">
                                  <a:moveTo>
                                    <a:pt x="182" y="66"/>
                                  </a:moveTo>
                                  <a:cubicBezTo>
                                    <a:pt x="187" y="64"/>
                                    <a:pt x="189" y="60"/>
                                    <a:pt x="189" y="56"/>
                                  </a:cubicBezTo>
                                  <a:cubicBezTo>
                                    <a:pt x="189" y="52"/>
                                    <a:pt x="187" y="48"/>
                                    <a:pt x="182" y="46"/>
                                  </a:cubicBezTo>
                                  <a:cubicBezTo>
                                    <a:pt x="105" y="2"/>
                                    <a:pt x="105" y="2"/>
                                    <a:pt x="105" y="2"/>
                                  </a:cubicBezTo>
                                  <a:cubicBezTo>
                                    <a:pt x="102" y="1"/>
                                    <a:pt x="98" y="0"/>
                                    <a:pt x="95" y="0"/>
                                  </a:cubicBezTo>
                                  <a:cubicBezTo>
                                    <a:pt x="91" y="0"/>
                                    <a:pt x="87" y="1"/>
                                    <a:pt x="84" y="2"/>
                                  </a:cubicBezTo>
                                  <a:cubicBezTo>
                                    <a:pt x="7" y="46"/>
                                    <a:pt x="7" y="46"/>
                                    <a:pt x="7" y="46"/>
                                  </a:cubicBezTo>
                                  <a:cubicBezTo>
                                    <a:pt x="3" y="48"/>
                                    <a:pt x="0" y="52"/>
                                    <a:pt x="0" y="56"/>
                                  </a:cubicBezTo>
                                  <a:cubicBezTo>
                                    <a:pt x="0" y="60"/>
                                    <a:pt x="3" y="64"/>
                                    <a:pt x="7" y="66"/>
                                  </a:cubicBezTo>
                                  <a:cubicBezTo>
                                    <a:pt x="28" y="79"/>
                                    <a:pt x="28" y="79"/>
                                    <a:pt x="28" y="79"/>
                                  </a:cubicBezTo>
                                  <a:cubicBezTo>
                                    <a:pt x="28" y="79"/>
                                    <a:pt x="28" y="79"/>
                                    <a:pt x="28" y="79"/>
                                  </a:cubicBezTo>
                                  <a:cubicBezTo>
                                    <a:pt x="28" y="137"/>
                                    <a:pt x="28" y="137"/>
                                    <a:pt x="28" y="137"/>
                                  </a:cubicBezTo>
                                  <a:cubicBezTo>
                                    <a:pt x="28" y="138"/>
                                    <a:pt x="29" y="138"/>
                                    <a:pt x="29" y="138"/>
                                  </a:cubicBezTo>
                                  <a:cubicBezTo>
                                    <a:pt x="29" y="142"/>
                                    <a:pt x="30" y="147"/>
                                    <a:pt x="36" y="152"/>
                                  </a:cubicBezTo>
                                  <a:cubicBezTo>
                                    <a:pt x="39" y="155"/>
                                    <a:pt x="44" y="158"/>
                                    <a:pt x="51" y="161"/>
                                  </a:cubicBezTo>
                                  <a:cubicBezTo>
                                    <a:pt x="62" y="166"/>
                                    <a:pt x="78" y="168"/>
                                    <a:pt x="95" y="168"/>
                                  </a:cubicBezTo>
                                  <a:cubicBezTo>
                                    <a:pt x="111" y="168"/>
                                    <a:pt x="127" y="166"/>
                                    <a:pt x="139" y="161"/>
                                  </a:cubicBezTo>
                                  <a:cubicBezTo>
                                    <a:pt x="145" y="158"/>
                                    <a:pt x="150" y="155"/>
                                    <a:pt x="154" y="152"/>
                                  </a:cubicBezTo>
                                  <a:cubicBezTo>
                                    <a:pt x="159" y="147"/>
                                    <a:pt x="161" y="141"/>
                                    <a:pt x="161" y="138"/>
                                  </a:cubicBezTo>
                                  <a:cubicBezTo>
                                    <a:pt x="161" y="137"/>
                                    <a:pt x="161" y="137"/>
                                    <a:pt x="161" y="137"/>
                                  </a:cubicBezTo>
                                  <a:cubicBezTo>
                                    <a:pt x="161" y="79"/>
                                    <a:pt x="161" y="79"/>
                                    <a:pt x="161" y="79"/>
                                  </a:cubicBezTo>
                                  <a:cubicBezTo>
                                    <a:pt x="161" y="79"/>
                                    <a:pt x="161" y="79"/>
                                    <a:pt x="161" y="79"/>
                                  </a:cubicBezTo>
                                  <a:cubicBezTo>
                                    <a:pt x="182" y="66"/>
                                    <a:pt x="182" y="66"/>
                                    <a:pt x="182" y="66"/>
                                  </a:cubicBezTo>
                                  <a:close/>
                                  <a:moveTo>
                                    <a:pt x="92" y="16"/>
                                  </a:moveTo>
                                  <a:cubicBezTo>
                                    <a:pt x="92" y="15"/>
                                    <a:pt x="93" y="15"/>
                                    <a:pt x="95" y="15"/>
                                  </a:cubicBezTo>
                                  <a:cubicBezTo>
                                    <a:pt x="96" y="15"/>
                                    <a:pt x="97" y="15"/>
                                    <a:pt x="97" y="16"/>
                                  </a:cubicBezTo>
                                  <a:cubicBezTo>
                                    <a:pt x="170" y="56"/>
                                    <a:pt x="170" y="56"/>
                                    <a:pt x="170" y="56"/>
                                  </a:cubicBezTo>
                                  <a:cubicBezTo>
                                    <a:pt x="97" y="97"/>
                                    <a:pt x="97" y="97"/>
                                    <a:pt x="97" y="97"/>
                                  </a:cubicBezTo>
                                  <a:cubicBezTo>
                                    <a:pt x="97" y="97"/>
                                    <a:pt x="96" y="97"/>
                                    <a:pt x="95" y="97"/>
                                  </a:cubicBezTo>
                                  <a:cubicBezTo>
                                    <a:pt x="93" y="97"/>
                                    <a:pt x="92" y="97"/>
                                    <a:pt x="92" y="97"/>
                                  </a:cubicBezTo>
                                  <a:cubicBezTo>
                                    <a:pt x="20" y="56"/>
                                    <a:pt x="20" y="56"/>
                                    <a:pt x="20" y="56"/>
                                  </a:cubicBezTo>
                                  <a:cubicBezTo>
                                    <a:pt x="92" y="16"/>
                                    <a:pt x="92" y="16"/>
                                    <a:pt x="92" y="16"/>
                                  </a:cubicBezTo>
                                  <a:close/>
                                  <a:moveTo>
                                    <a:pt x="146" y="137"/>
                                  </a:moveTo>
                                  <a:cubicBezTo>
                                    <a:pt x="146" y="137"/>
                                    <a:pt x="146" y="137"/>
                                    <a:pt x="146" y="137"/>
                                  </a:cubicBezTo>
                                  <a:cubicBezTo>
                                    <a:pt x="146" y="139"/>
                                    <a:pt x="142" y="143"/>
                                    <a:pt x="133" y="147"/>
                                  </a:cubicBezTo>
                                  <a:cubicBezTo>
                                    <a:pt x="123" y="151"/>
                                    <a:pt x="109" y="153"/>
                                    <a:pt x="95" y="153"/>
                                  </a:cubicBezTo>
                                  <a:cubicBezTo>
                                    <a:pt x="80" y="153"/>
                                    <a:pt x="66" y="151"/>
                                    <a:pt x="56" y="147"/>
                                  </a:cubicBezTo>
                                  <a:cubicBezTo>
                                    <a:pt x="48" y="143"/>
                                    <a:pt x="44" y="139"/>
                                    <a:pt x="44" y="137"/>
                                  </a:cubicBezTo>
                                  <a:cubicBezTo>
                                    <a:pt x="44" y="137"/>
                                    <a:pt x="44" y="136"/>
                                    <a:pt x="44" y="136"/>
                                  </a:cubicBezTo>
                                  <a:cubicBezTo>
                                    <a:pt x="44" y="87"/>
                                    <a:pt x="44" y="87"/>
                                    <a:pt x="44" y="87"/>
                                  </a:cubicBezTo>
                                  <a:cubicBezTo>
                                    <a:pt x="84" y="110"/>
                                    <a:pt x="84" y="110"/>
                                    <a:pt x="84" y="110"/>
                                  </a:cubicBezTo>
                                  <a:cubicBezTo>
                                    <a:pt x="87" y="112"/>
                                    <a:pt x="91" y="113"/>
                                    <a:pt x="95" y="113"/>
                                  </a:cubicBezTo>
                                  <a:cubicBezTo>
                                    <a:pt x="98" y="113"/>
                                    <a:pt x="102" y="112"/>
                                    <a:pt x="105" y="110"/>
                                  </a:cubicBezTo>
                                  <a:cubicBezTo>
                                    <a:pt x="146" y="87"/>
                                    <a:pt x="146" y="87"/>
                                    <a:pt x="146" y="87"/>
                                  </a:cubicBezTo>
                                  <a:cubicBezTo>
                                    <a:pt x="146" y="137"/>
                                    <a:pt x="146" y="137"/>
                                    <a:pt x="146" y="137"/>
                                  </a:cubicBezTo>
                                  <a:close/>
                                  <a:moveTo>
                                    <a:pt x="180" y="73"/>
                                  </a:moveTo>
                                  <a:cubicBezTo>
                                    <a:pt x="176" y="73"/>
                                    <a:pt x="173" y="76"/>
                                    <a:pt x="173" y="80"/>
                                  </a:cubicBezTo>
                                  <a:cubicBezTo>
                                    <a:pt x="173" y="141"/>
                                    <a:pt x="173" y="141"/>
                                    <a:pt x="173" y="141"/>
                                  </a:cubicBezTo>
                                  <a:cubicBezTo>
                                    <a:pt x="173" y="145"/>
                                    <a:pt x="176" y="148"/>
                                    <a:pt x="180" y="148"/>
                                  </a:cubicBezTo>
                                  <a:cubicBezTo>
                                    <a:pt x="185" y="148"/>
                                    <a:pt x="188" y="145"/>
                                    <a:pt x="188" y="141"/>
                                  </a:cubicBezTo>
                                  <a:cubicBezTo>
                                    <a:pt x="188" y="80"/>
                                    <a:pt x="188" y="80"/>
                                    <a:pt x="188" y="80"/>
                                  </a:cubicBezTo>
                                  <a:cubicBezTo>
                                    <a:pt x="188" y="76"/>
                                    <a:pt x="185" y="73"/>
                                    <a:pt x="180" y="73"/>
                                  </a:cubicBezTo>
                                  <a:close/>
                                  <a:moveTo>
                                    <a:pt x="180" y="73"/>
                                  </a:moveTo>
                                  <a:cubicBezTo>
                                    <a:pt x="180" y="73"/>
                                    <a:pt x="180" y="73"/>
                                    <a:pt x="180" y="73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47" name="Freeform 140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543698" y="0"/>
                              <a:ext cx="315291" cy="223185"/>
                            </a:xfrm>
                            <a:custGeom>
                              <a:avLst/>
                              <a:gdLst>
                                <a:gd name="T0" fmla="*/ 217 w 236"/>
                                <a:gd name="T1" fmla="*/ 55 h 167"/>
                                <a:gd name="T2" fmla="*/ 217 w 236"/>
                                <a:gd name="T3" fmla="*/ 91 h 167"/>
                                <a:gd name="T4" fmla="*/ 225 w 236"/>
                                <a:gd name="T5" fmla="*/ 99 h 167"/>
                                <a:gd name="T6" fmla="*/ 209 w 236"/>
                                <a:gd name="T7" fmla="*/ 116 h 167"/>
                                <a:gd name="T8" fmla="*/ 192 w 236"/>
                                <a:gd name="T9" fmla="*/ 100 h 167"/>
                                <a:gd name="T10" fmla="*/ 204 w 236"/>
                                <a:gd name="T11" fmla="*/ 90 h 167"/>
                                <a:gd name="T12" fmla="*/ 204 w 236"/>
                                <a:gd name="T13" fmla="*/ 61 h 167"/>
                                <a:gd name="T14" fmla="*/ 130 w 236"/>
                                <a:gd name="T15" fmla="*/ 91 h 167"/>
                                <a:gd name="T16" fmla="*/ 102 w 236"/>
                                <a:gd name="T17" fmla="*/ 92 h 167"/>
                                <a:gd name="T18" fmla="*/ 17 w 236"/>
                                <a:gd name="T19" fmla="*/ 58 h 167"/>
                                <a:gd name="T20" fmla="*/ 17 w 236"/>
                                <a:gd name="T21" fmla="*/ 38 h 167"/>
                                <a:gd name="T22" fmla="*/ 99 w 236"/>
                                <a:gd name="T23" fmla="*/ 8 h 167"/>
                                <a:gd name="T24" fmla="*/ 129 w 236"/>
                                <a:gd name="T25" fmla="*/ 6 h 167"/>
                                <a:gd name="T26" fmla="*/ 216 w 236"/>
                                <a:gd name="T27" fmla="*/ 40 h 167"/>
                                <a:gd name="T28" fmla="*/ 217 w 236"/>
                                <a:gd name="T29" fmla="*/ 55 h 167"/>
                                <a:gd name="T30" fmla="*/ 133 w 236"/>
                                <a:gd name="T31" fmla="*/ 105 h 167"/>
                                <a:gd name="T32" fmla="*/ 176 w 236"/>
                                <a:gd name="T33" fmla="*/ 86 h 167"/>
                                <a:gd name="T34" fmla="*/ 176 w 236"/>
                                <a:gd name="T35" fmla="*/ 144 h 167"/>
                                <a:gd name="T36" fmla="*/ 116 w 236"/>
                                <a:gd name="T37" fmla="*/ 167 h 167"/>
                                <a:gd name="T38" fmla="*/ 53 w 236"/>
                                <a:gd name="T39" fmla="*/ 144 h 167"/>
                                <a:gd name="T40" fmla="*/ 53 w 236"/>
                                <a:gd name="T41" fmla="*/ 90 h 167"/>
                                <a:gd name="T42" fmla="*/ 98 w 236"/>
                                <a:gd name="T43" fmla="*/ 105 h 167"/>
                                <a:gd name="T44" fmla="*/ 133 w 236"/>
                                <a:gd name="T45" fmla="*/ 105 h 167"/>
                                <a:gd name="T46" fmla="*/ 133 w 236"/>
                                <a:gd name="T47" fmla="*/ 105 h 167"/>
                                <a:gd name="T48" fmla="*/ 133 w 236"/>
                                <a:gd name="T49" fmla="*/ 105 h 16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</a:cxnLst>
                              <a:rect l="0" t="0" r="r" b="b"/>
                              <a:pathLst>
                                <a:path w="236" h="167">
                                  <a:moveTo>
                                    <a:pt x="217" y="55"/>
                                  </a:moveTo>
                                  <a:cubicBezTo>
                                    <a:pt x="217" y="91"/>
                                    <a:pt x="217" y="91"/>
                                    <a:pt x="217" y="91"/>
                                  </a:cubicBezTo>
                                  <a:cubicBezTo>
                                    <a:pt x="225" y="99"/>
                                    <a:pt x="225" y="99"/>
                                    <a:pt x="225" y="99"/>
                                  </a:cubicBezTo>
                                  <a:cubicBezTo>
                                    <a:pt x="209" y="116"/>
                                    <a:pt x="209" y="116"/>
                                    <a:pt x="209" y="116"/>
                                  </a:cubicBezTo>
                                  <a:cubicBezTo>
                                    <a:pt x="192" y="100"/>
                                    <a:pt x="192" y="100"/>
                                    <a:pt x="192" y="100"/>
                                  </a:cubicBezTo>
                                  <a:cubicBezTo>
                                    <a:pt x="204" y="90"/>
                                    <a:pt x="204" y="90"/>
                                    <a:pt x="204" y="90"/>
                                  </a:cubicBezTo>
                                  <a:cubicBezTo>
                                    <a:pt x="204" y="61"/>
                                    <a:pt x="204" y="61"/>
                                    <a:pt x="204" y="61"/>
                                  </a:cubicBezTo>
                                  <a:cubicBezTo>
                                    <a:pt x="156" y="80"/>
                                    <a:pt x="141" y="86"/>
                                    <a:pt x="130" y="91"/>
                                  </a:cubicBezTo>
                                  <a:cubicBezTo>
                                    <a:pt x="120" y="96"/>
                                    <a:pt x="112" y="96"/>
                                    <a:pt x="102" y="92"/>
                                  </a:cubicBezTo>
                                  <a:cubicBezTo>
                                    <a:pt x="91" y="88"/>
                                    <a:pt x="42" y="70"/>
                                    <a:pt x="17" y="58"/>
                                  </a:cubicBezTo>
                                  <a:cubicBezTo>
                                    <a:pt x="1" y="50"/>
                                    <a:pt x="0" y="45"/>
                                    <a:pt x="17" y="38"/>
                                  </a:cubicBezTo>
                                  <a:cubicBezTo>
                                    <a:pt x="41" y="29"/>
                                    <a:pt x="79" y="15"/>
                                    <a:pt x="99" y="8"/>
                                  </a:cubicBezTo>
                                  <a:cubicBezTo>
                                    <a:pt x="111" y="3"/>
                                    <a:pt x="118" y="0"/>
                                    <a:pt x="129" y="6"/>
                                  </a:cubicBezTo>
                                  <a:cubicBezTo>
                                    <a:pt x="149" y="14"/>
                                    <a:pt x="194" y="31"/>
                                    <a:pt x="216" y="40"/>
                                  </a:cubicBezTo>
                                  <a:cubicBezTo>
                                    <a:pt x="236" y="49"/>
                                    <a:pt x="223" y="51"/>
                                    <a:pt x="217" y="55"/>
                                  </a:cubicBezTo>
                                  <a:close/>
                                  <a:moveTo>
                                    <a:pt x="133" y="105"/>
                                  </a:moveTo>
                                  <a:cubicBezTo>
                                    <a:pt x="144" y="101"/>
                                    <a:pt x="160" y="93"/>
                                    <a:pt x="176" y="86"/>
                                  </a:cubicBezTo>
                                  <a:cubicBezTo>
                                    <a:pt x="176" y="144"/>
                                    <a:pt x="176" y="144"/>
                                    <a:pt x="176" y="144"/>
                                  </a:cubicBezTo>
                                  <a:cubicBezTo>
                                    <a:pt x="176" y="144"/>
                                    <a:pt x="155" y="167"/>
                                    <a:pt x="116" y="167"/>
                                  </a:cubicBezTo>
                                  <a:cubicBezTo>
                                    <a:pt x="75" y="167"/>
                                    <a:pt x="53" y="144"/>
                                    <a:pt x="53" y="144"/>
                                  </a:cubicBezTo>
                                  <a:cubicBezTo>
                                    <a:pt x="53" y="90"/>
                                    <a:pt x="53" y="90"/>
                                    <a:pt x="53" y="90"/>
                                  </a:cubicBezTo>
                                  <a:cubicBezTo>
                                    <a:pt x="66" y="95"/>
                                    <a:pt x="80" y="99"/>
                                    <a:pt x="98" y="105"/>
                                  </a:cubicBezTo>
                                  <a:cubicBezTo>
                                    <a:pt x="109" y="109"/>
                                    <a:pt x="123" y="111"/>
                                    <a:pt x="133" y="105"/>
                                  </a:cubicBezTo>
                                  <a:close/>
                                  <a:moveTo>
                                    <a:pt x="133" y="105"/>
                                  </a:moveTo>
                                  <a:cubicBezTo>
                                    <a:pt x="133" y="105"/>
                                    <a:pt x="133" y="105"/>
                                    <a:pt x="133" y="105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48" name="Freeform 142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721708" y="0"/>
                              <a:ext cx="319135" cy="223185"/>
                            </a:xfrm>
                            <a:custGeom>
                              <a:avLst/>
                              <a:gdLst>
                                <a:gd name="T0" fmla="*/ 255 w 263"/>
                                <a:gd name="T1" fmla="*/ 42 h 184"/>
                                <a:gd name="T2" fmla="*/ 140 w 263"/>
                                <a:gd name="T3" fmla="*/ 2 h 184"/>
                                <a:gd name="T4" fmla="*/ 127 w 263"/>
                                <a:gd name="T5" fmla="*/ 2 h 184"/>
                                <a:gd name="T6" fmla="*/ 11 w 263"/>
                                <a:gd name="T7" fmla="*/ 42 h 184"/>
                                <a:gd name="T8" fmla="*/ 11 w 263"/>
                                <a:gd name="T9" fmla="*/ 51 h 184"/>
                                <a:gd name="T10" fmla="*/ 38 w 263"/>
                                <a:gd name="T11" fmla="*/ 61 h 184"/>
                                <a:gd name="T12" fmla="*/ 25 w 263"/>
                                <a:gd name="T13" fmla="*/ 99 h 184"/>
                                <a:gd name="T14" fmla="*/ 17 w 263"/>
                                <a:gd name="T15" fmla="*/ 111 h 184"/>
                                <a:gd name="T16" fmla="*/ 24 w 263"/>
                                <a:gd name="T17" fmla="*/ 122 h 184"/>
                                <a:gd name="T18" fmla="*/ 0 w 263"/>
                                <a:gd name="T19" fmla="*/ 173 h 184"/>
                                <a:gd name="T20" fmla="*/ 19 w 263"/>
                                <a:gd name="T21" fmla="*/ 184 h 184"/>
                                <a:gd name="T22" fmla="*/ 37 w 263"/>
                                <a:gd name="T23" fmla="*/ 121 h 184"/>
                                <a:gd name="T24" fmla="*/ 42 w 263"/>
                                <a:gd name="T25" fmla="*/ 111 h 184"/>
                                <a:gd name="T26" fmla="*/ 36 w 263"/>
                                <a:gd name="T27" fmla="*/ 100 h 184"/>
                                <a:gd name="T28" fmla="*/ 50 w 263"/>
                                <a:gd name="T29" fmla="*/ 66 h 184"/>
                                <a:gd name="T30" fmla="*/ 51 w 263"/>
                                <a:gd name="T31" fmla="*/ 65 h 184"/>
                                <a:gd name="T32" fmla="*/ 131 w 263"/>
                                <a:gd name="T33" fmla="*/ 33 h 184"/>
                                <a:gd name="T34" fmla="*/ 138 w 263"/>
                                <a:gd name="T35" fmla="*/ 36 h 184"/>
                                <a:gd name="T36" fmla="*/ 138 w 263"/>
                                <a:gd name="T37" fmla="*/ 36 h 184"/>
                                <a:gd name="T38" fmla="*/ 135 w 263"/>
                                <a:gd name="T39" fmla="*/ 44 h 184"/>
                                <a:gd name="T40" fmla="*/ 68 w 263"/>
                                <a:gd name="T41" fmla="*/ 71 h 184"/>
                                <a:gd name="T42" fmla="*/ 128 w 263"/>
                                <a:gd name="T43" fmla="*/ 91 h 184"/>
                                <a:gd name="T44" fmla="*/ 141 w 263"/>
                                <a:gd name="T45" fmla="*/ 91 h 184"/>
                                <a:gd name="T46" fmla="*/ 256 w 263"/>
                                <a:gd name="T47" fmla="*/ 52 h 184"/>
                                <a:gd name="T48" fmla="*/ 255 w 263"/>
                                <a:gd name="T49" fmla="*/ 42 h 184"/>
                                <a:gd name="T50" fmla="*/ 255 w 263"/>
                                <a:gd name="T51" fmla="*/ 42 h 184"/>
                                <a:gd name="T52" fmla="*/ 128 w 263"/>
                                <a:gd name="T53" fmla="*/ 106 h 184"/>
                                <a:gd name="T54" fmla="*/ 55 w 263"/>
                                <a:gd name="T55" fmla="*/ 82 h 184"/>
                                <a:gd name="T56" fmla="*/ 55 w 263"/>
                                <a:gd name="T57" fmla="*/ 100 h 184"/>
                                <a:gd name="T58" fmla="*/ 61 w 263"/>
                                <a:gd name="T59" fmla="*/ 114 h 184"/>
                                <a:gd name="T60" fmla="*/ 56 w 263"/>
                                <a:gd name="T61" fmla="*/ 127 h 184"/>
                                <a:gd name="T62" fmla="*/ 61 w 263"/>
                                <a:gd name="T63" fmla="*/ 134 h 184"/>
                                <a:gd name="T64" fmla="*/ 209 w 263"/>
                                <a:gd name="T65" fmla="*/ 131 h 184"/>
                                <a:gd name="T66" fmla="*/ 215 w 263"/>
                                <a:gd name="T67" fmla="*/ 121 h 184"/>
                                <a:gd name="T68" fmla="*/ 215 w 263"/>
                                <a:gd name="T69" fmla="*/ 81 h 184"/>
                                <a:gd name="T70" fmla="*/ 141 w 263"/>
                                <a:gd name="T71" fmla="*/ 106 h 184"/>
                                <a:gd name="T72" fmla="*/ 128 w 263"/>
                                <a:gd name="T73" fmla="*/ 106 h 184"/>
                                <a:gd name="T74" fmla="*/ 128 w 263"/>
                                <a:gd name="T75" fmla="*/ 106 h 184"/>
                                <a:gd name="T76" fmla="*/ 128 w 263"/>
                                <a:gd name="T77" fmla="*/ 106 h 184"/>
                                <a:gd name="T78" fmla="*/ 128 w 263"/>
                                <a:gd name="T79" fmla="*/ 106 h 1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</a:cxnLst>
                              <a:rect l="0" t="0" r="r" b="b"/>
                              <a:pathLst>
                                <a:path w="263" h="184">
                                  <a:moveTo>
                                    <a:pt x="255" y="42"/>
                                  </a:moveTo>
                                  <a:cubicBezTo>
                                    <a:pt x="140" y="2"/>
                                    <a:pt x="140" y="2"/>
                                    <a:pt x="140" y="2"/>
                                  </a:cubicBezTo>
                                  <a:cubicBezTo>
                                    <a:pt x="133" y="0"/>
                                    <a:pt x="134" y="0"/>
                                    <a:pt x="127" y="2"/>
                                  </a:cubicBezTo>
                                  <a:cubicBezTo>
                                    <a:pt x="11" y="42"/>
                                    <a:pt x="11" y="42"/>
                                    <a:pt x="11" y="42"/>
                                  </a:cubicBezTo>
                                  <a:cubicBezTo>
                                    <a:pt x="3" y="44"/>
                                    <a:pt x="3" y="49"/>
                                    <a:pt x="11" y="51"/>
                                  </a:cubicBezTo>
                                  <a:cubicBezTo>
                                    <a:pt x="38" y="61"/>
                                    <a:pt x="38" y="61"/>
                                    <a:pt x="38" y="61"/>
                                  </a:cubicBezTo>
                                  <a:cubicBezTo>
                                    <a:pt x="26" y="73"/>
                                    <a:pt x="25" y="85"/>
                                    <a:pt x="25" y="99"/>
                                  </a:cubicBezTo>
                                  <a:cubicBezTo>
                                    <a:pt x="20" y="101"/>
                                    <a:pt x="17" y="106"/>
                                    <a:pt x="17" y="111"/>
                                  </a:cubicBezTo>
                                  <a:cubicBezTo>
                                    <a:pt x="17" y="116"/>
                                    <a:pt x="20" y="120"/>
                                    <a:pt x="24" y="122"/>
                                  </a:cubicBezTo>
                                  <a:cubicBezTo>
                                    <a:pt x="22" y="137"/>
                                    <a:pt x="16" y="153"/>
                                    <a:pt x="0" y="173"/>
                                  </a:cubicBezTo>
                                  <a:cubicBezTo>
                                    <a:pt x="8" y="179"/>
                                    <a:pt x="12" y="181"/>
                                    <a:pt x="19" y="184"/>
                                  </a:cubicBezTo>
                                  <a:cubicBezTo>
                                    <a:pt x="42" y="174"/>
                                    <a:pt x="39" y="147"/>
                                    <a:pt x="37" y="121"/>
                                  </a:cubicBezTo>
                                  <a:cubicBezTo>
                                    <a:pt x="40" y="119"/>
                                    <a:pt x="42" y="115"/>
                                    <a:pt x="42" y="111"/>
                                  </a:cubicBezTo>
                                  <a:cubicBezTo>
                                    <a:pt x="42" y="106"/>
                                    <a:pt x="40" y="102"/>
                                    <a:pt x="36" y="100"/>
                                  </a:cubicBezTo>
                                  <a:cubicBezTo>
                                    <a:pt x="37" y="86"/>
                                    <a:pt x="40" y="74"/>
                                    <a:pt x="50" y="66"/>
                                  </a:cubicBezTo>
                                  <a:cubicBezTo>
                                    <a:pt x="50" y="65"/>
                                    <a:pt x="51" y="65"/>
                                    <a:pt x="51" y="65"/>
                                  </a:cubicBezTo>
                                  <a:cubicBezTo>
                                    <a:pt x="131" y="33"/>
                                    <a:pt x="131" y="33"/>
                                    <a:pt x="131" y="33"/>
                                  </a:cubicBezTo>
                                  <a:cubicBezTo>
                                    <a:pt x="134" y="32"/>
                                    <a:pt x="137" y="33"/>
                                    <a:pt x="138" y="36"/>
                                  </a:cubicBezTo>
                                  <a:cubicBezTo>
                                    <a:pt x="138" y="36"/>
                                    <a:pt x="138" y="36"/>
                                    <a:pt x="138" y="36"/>
                                  </a:cubicBezTo>
                                  <a:cubicBezTo>
                                    <a:pt x="139" y="39"/>
                                    <a:pt x="138" y="43"/>
                                    <a:pt x="135" y="44"/>
                                  </a:cubicBezTo>
                                  <a:cubicBezTo>
                                    <a:pt x="68" y="71"/>
                                    <a:pt x="68" y="71"/>
                                    <a:pt x="68" y="71"/>
                                  </a:cubicBezTo>
                                  <a:cubicBezTo>
                                    <a:pt x="128" y="91"/>
                                    <a:pt x="128" y="91"/>
                                    <a:pt x="128" y="91"/>
                                  </a:cubicBezTo>
                                  <a:cubicBezTo>
                                    <a:pt x="135" y="94"/>
                                    <a:pt x="134" y="94"/>
                                    <a:pt x="141" y="91"/>
                                  </a:cubicBezTo>
                                  <a:cubicBezTo>
                                    <a:pt x="256" y="52"/>
                                    <a:pt x="256" y="52"/>
                                    <a:pt x="256" y="52"/>
                                  </a:cubicBezTo>
                                  <a:cubicBezTo>
                                    <a:pt x="263" y="49"/>
                                    <a:pt x="263" y="45"/>
                                    <a:pt x="255" y="42"/>
                                  </a:cubicBezTo>
                                  <a:cubicBezTo>
                                    <a:pt x="255" y="42"/>
                                    <a:pt x="255" y="42"/>
                                    <a:pt x="255" y="42"/>
                                  </a:cubicBezTo>
                                  <a:close/>
                                  <a:moveTo>
                                    <a:pt x="128" y="106"/>
                                  </a:moveTo>
                                  <a:cubicBezTo>
                                    <a:pt x="55" y="82"/>
                                    <a:pt x="55" y="82"/>
                                    <a:pt x="55" y="82"/>
                                  </a:cubicBezTo>
                                  <a:cubicBezTo>
                                    <a:pt x="55" y="100"/>
                                    <a:pt x="55" y="100"/>
                                    <a:pt x="55" y="100"/>
                                  </a:cubicBezTo>
                                  <a:cubicBezTo>
                                    <a:pt x="59" y="104"/>
                                    <a:pt x="61" y="109"/>
                                    <a:pt x="61" y="114"/>
                                  </a:cubicBezTo>
                                  <a:cubicBezTo>
                                    <a:pt x="61" y="119"/>
                                    <a:pt x="59" y="124"/>
                                    <a:pt x="56" y="127"/>
                                  </a:cubicBezTo>
                                  <a:cubicBezTo>
                                    <a:pt x="57" y="130"/>
                                    <a:pt x="59" y="133"/>
                                    <a:pt x="61" y="134"/>
                                  </a:cubicBezTo>
                                  <a:cubicBezTo>
                                    <a:pt x="104" y="157"/>
                                    <a:pt x="162" y="157"/>
                                    <a:pt x="209" y="131"/>
                                  </a:cubicBezTo>
                                  <a:cubicBezTo>
                                    <a:pt x="213" y="129"/>
                                    <a:pt x="215" y="125"/>
                                    <a:pt x="215" y="121"/>
                                  </a:cubicBezTo>
                                  <a:cubicBezTo>
                                    <a:pt x="215" y="81"/>
                                    <a:pt x="215" y="81"/>
                                    <a:pt x="215" y="81"/>
                                  </a:cubicBezTo>
                                  <a:cubicBezTo>
                                    <a:pt x="141" y="106"/>
                                    <a:pt x="141" y="106"/>
                                    <a:pt x="141" y="106"/>
                                  </a:cubicBezTo>
                                  <a:cubicBezTo>
                                    <a:pt x="133" y="109"/>
                                    <a:pt x="135" y="109"/>
                                    <a:pt x="128" y="106"/>
                                  </a:cubicBezTo>
                                  <a:cubicBezTo>
                                    <a:pt x="128" y="106"/>
                                    <a:pt x="128" y="106"/>
                                    <a:pt x="128" y="106"/>
                                  </a:cubicBezTo>
                                  <a:close/>
                                  <a:moveTo>
                                    <a:pt x="128" y="106"/>
                                  </a:moveTo>
                                  <a:cubicBezTo>
                                    <a:pt x="128" y="106"/>
                                    <a:pt x="128" y="106"/>
                                    <a:pt x="128" y="106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49" name="Freeform 143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2339546" y="0"/>
                              <a:ext cx="370388" cy="223185"/>
                            </a:xfrm>
                            <a:custGeom>
                              <a:avLst/>
                              <a:gdLst>
                                <a:gd name="T0" fmla="*/ 203 w 262"/>
                                <a:gd name="T1" fmla="*/ 85 h 158"/>
                                <a:gd name="T2" fmla="*/ 135 w 262"/>
                                <a:gd name="T3" fmla="*/ 56 h 158"/>
                                <a:gd name="T4" fmla="*/ 59 w 262"/>
                                <a:gd name="T5" fmla="*/ 85 h 158"/>
                                <a:gd name="T6" fmla="*/ 37 w 262"/>
                                <a:gd name="T7" fmla="*/ 76 h 158"/>
                                <a:gd name="T8" fmla="*/ 37 w 262"/>
                                <a:gd name="T9" fmla="*/ 102 h 158"/>
                                <a:gd name="T10" fmla="*/ 43 w 262"/>
                                <a:gd name="T11" fmla="*/ 110 h 158"/>
                                <a:gd name="T12" fmla="*/ 37 w 262"/>
                                <a:gd name="T13" fmla="*/ 118 h 158"/>
                                <a:gd name="T14" fmla="*/ 44 w 262"/>
                                <a:gd name="T15" fmla="*/ 146 h 158"/>
                                <a:gd name="T16" fmla="*/ 25 w 262"/>
                                <a:gd name="T17" fmla="*/ 146 h 158"/>
                                <a:gd name="T18" fmla="*/ 31 w 262"/>
                                <a:gd name="T19" fmla="*/ 118 h 158"/>
                                <a:gd name="T20" fmla="*/ 26 w 262"/>
                                <a:gd name="T21" fmla="*/ 110 h 158"/>
                                <a:gd name="T22" fmla="*/ 31 w 262"/>
                                <a:gd name="T23" fmla="*/ 102 h 158"/>
                                <a:gd name="T24" fmla="*/ 31 w 262"/>
                                <a:gd name="T25" fmla="*/ 74 h 158"/>
                                <a:gd name="T26" fmla="*/ 0 w 262"/>
                                <a:gd name="T27" fmla="*/ 61 h 158"/>
                                <a:gd name="T28" fmla="*/ 137 w 262"/>
                                <a:gd name="T29" fmla="*/ 0 h 158"/>
                                <a:gd name="T30" fmla="*/ 262 w 262"/>
                                <a:gd name="T31" fmla="*/ 62 h 158"/>
                                <a:gd name="T32" fmla="*/ 203 w 262"/>
                                <a:gd name="T33" fmla="*/ 85 h 158"/>
                                <a:gd name="T34" fmla="*/ 134 w 262"/>
                                <a:gd name="T35" fmla="*/ 71 h 158"/>
                                <a:gd name="T36" fmla="*/ 195 w 262"/>
                                <a:gd name="T37" fmla="*/ 92 h 158"/>
                                <a:gd name="T38" fmla="*/ 195 w 262"/>
                                <a:gd name="T39" fmla="*/ 142 h 158"/>
                                <a:gd name="T40" fmla="*/ 131 w 262"/>
                                <a:gd name="T41" fmla="*/ 158 h 158"/>
                                <a:gd name="T42" fmla="*/ 73 w 262"/>
                                <a:gd name="T43" fmla="*/ 142 h 158"/>
                                <a:gd name="T44" fmla="*/ 73 w 262"/>
                                <a:gd name="T45" fmla="*/ 92 h 158"/>
                                <a:gd name="T46" fmla="*/ 134 w 262"/>
                                <a:gd name="T47" fmla="*/ 71 h 158"/>
                                <a:gd name="T48" fmla="*/ 133 w 262"/>
                                <a:gd name="T49" fmla="*/ 149 h 158"/>
                                <a:gd name="T50" fmla="*/ 183 w 262"/>
                                <a:gd name="T51" fmla="*/ 136 h 158"/>
                                <a:gd name="T52" fmla="*/ 133 w 262"/>
                                <a:gd name="T53" fmla="*/ 124 h 158"/>
                                <a:gd name="T54" fmla="*/ 83 w 262"/>
                                <a:gd name="T55" fmla="*/ 136 h 158"/>
                                <a:gd name="T56" fmla="*/ 133 w 262"/>
                                <a:gd name="T57" fmla="*/ 149 h 158"/>
                                <a:gd name="T58" fmla="*/ 133 w 262"/>
                                <a:gd name="T59" fmla="*/ 149 h 158"/>
                                <a:gd name="T60" fmla="*/ 133 w 262"/>
                                <a:gd name="T61" fmla="*/ 149 h 15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</a:cxnLst>
                              <a:rect l="0" t="0" r="r" b="b"/>
                              <a:pathLst>
                                <a:path w="262" h="158">
                                  <a:moveTo>
                                    <a:pt x="203" y="85"/>
                                  </a:moveTo>
                                  <a:cubicBezTo>
                                    <a:pt x="203" y="85"/>
                                    <a:pt x="175" y="56"/>
                                    <a:pt x="135" y="56"/>
                                  </a:cubicBezTo>
                                  <a:cubicBezTo>
                                    <a:pt x="97" y="56"/>
                                    <a:pt x="59" y="85"/>
                                    <a:pt x="59" y="85"/>
                                  </a:cubicBezTo>
                                  <a:cubicBezTo>
                                    <a:pt x="37" y="76"/>
                                    <a:pt x="37" y="76"/>
                                    <a:pt x="37" y="76"/>
                                  </a:cubicBezTo>
                                  <a:cubicBezTo>
                                    <a:pt x="37" y="102"/>
                                    <a:pt x="37" y="102"/>
                                    <a:pt x="37" y="102"/>
                                  </a:cubicBezTo>
                                  <a:cubicBezTo>
                                    <a:pt x="41" y="103"/>
                                    <a:pt x="43" y="106"/>
                                    <a:pt x="43" y="110"/>
                                  </a:cubicBezTo>
                                  <a:cubicBezTo>
                                    <a:pt x="43" y="114"/>
                                    <a:pt x="41" y="117"/>
                                    <a:pt x="37" y="118"/>
                                  </a:cubicBezTo>
                                  <a:cubicBezTo>
                                    <a:pt x="44" y="146"/>
                                    <a:pt x="44" y="146"/>
                                    <a:pt x="44" y="146"/>
                                  </a:cubicBezTo>
                                  <a:cubicBezTo>
                                    <a:pt x="25" y="146"/>
                                    <a:pt x="25" y="146"/>
                                    <a:pt x="25" y="146"/>
                                  </a:cubicBezTo>
                                  <a:cubicBezTo>
                                    <a:pt x="31" y="118"/>
                                    <a:pt x="31" y="118"/>
                                    <a:pt x="31" y="118"/>
                                  </a:cubicBezTo>
                                  <a:cubicBezTo>
                                    <a:pt x="28" y="117"/>
                                    <a:pt x="26" y="114"/>
                                    <a:pt x="26" y="110"/>
                                  </a:cubicBezTo>
                                  <a:cubicBezTo>
                                    <a:pt x="26" y="107"/>
                                    <a:pt x="28" y="104"/>
                                    <a:pt x="31" y="102"/>
                                  </a:cubicBezTo>
                                  <a:cubicBezTo>
                                    <a:pt x="31" y="74"/>
                                    <a:pt x="31" y="74"/>
                                    <a:pt x="31" y="74"/>
                                  </a:cubicBezTo>
                                  <a:cubicBezTo>
                                    <a:pt x="0" y="61"/>
                                    <a:pt x="0" y="61"/>
                                    <a:pt x="0" y="61"/>
                                  </a:cubicBezTo>
                                  <a:cubicBezTo>
                                    <a:pt x="137" y="0"/>
                                    <a:pt x="137" y="0"/>
                                    <a:pt x="137" y="0"/>
                                  </a:cubicBezTo>
                                  <a:cubicBezTo>
                                    <a:pt x="262" y="62"/>
                                    <a:pt x="262" y="62"/>
                                    <a:pt x="262" y="62"/>
                                  </a:cubicBezTo>
                                  <a:cubicBezTo>
                                    <a:pt x="203" y="85"/>
                                    <a:pt x="203" y="85"/>
                                    <a:pt x="203" y="85"/>
                                  </a:cubicBezTo>
                                  <a:close/>
                                  <a:moveTo>
                                    <a:pt x="134" y="71"/>
                                  </a:moveTo>
                                  <a:cubicBezTo>
                                    <a:pt x="173" y="71"/>
                                    <a:pt x="195" y="92"/>
                                    <a:pt x="195" y="92"/>
                                  </a:cubicBezTo>
                                  <a:cubicBezTo>
                                    <a:pt x="195" y="142"/>
                                    <a:pt x="195" y="142"/>
                                    <a:pt x="195" y="142"/>
                                  </a:cubicBezTo>
                                  <a:cubicBezTo>
                                    <a:pt x="195" y="142"/>
                                    <a:pt x="173" y="158"/>
                                    <a:pt x="131" y="158"/>
                                  </a:cubicBezTo>
                                  <a:cubicBezTo>
                                    <a:pt x="89" y="158"/>
                                    <a:pt x="73" y="142"/>
                                    <a:pt x="73" y="142"/>
                                  </a:cubicBezTo>
                                  <a:cubicBezTo>
                                    <a:pt x="73" y="92"/>
                                    <a:pt x="73" y="92"/>
                                    <a:pt x="73" y="92"/>
                                  </a:cubicBezTo>
                                  <a:cubicBezTo>
                                    <a:pt x="73" y="92"/>
                                    <a:pt x="94" y="71"/>
                                    <a:pt x="134" y="71"/>
                                  </a:cubicBezTo>
                                  <a:close/>
                                  <a:moveTo>
                                    <a:pt x="133" y="149"/>
                                  </a:moveTo>
                                  <a:cubicBezTo>
                                    <a:pt x="160" y="149"/>
                                    <a:pt x="183" y="143"/>
                                    <a:pt x="183" y="136"/>
                                  </a:cubicBezTo>
                                  <a:cubicBezTo>
                                    <a:pt x="183" y="130"/>
                                    <a:pt x="160" y="124"/>
                                    <a:pt x="133" y="124"/>
                                  </a:cubicBezTo>
                                  <a:cubicBezTo>
                                    <a:pt x="105" y="124"/>
                                    <a:pt x="83" y="130"/>
                                    <a:pt x="83" y="136"/>
                                  </a:cubicBezTo>
                                  <a:cubicBezTo>
                                    <a:pt x="83" y="143"/>
                                    <a:pt x="105" y="149"/>
                                    <a:pt x="133" y="149"/>
                                  </a:cubicBezTo>
                                  <a:close/>
                                  <a:moveTo>
                                    <a:pt x="133" y="149"/>
                                  </a:moveTo>
                                  <a:cubicBezTo>
                                    <a:pt x="133" y="149"/>
                                    <a:pt x="133" y="149"/>
                                    <a:pt x="133" y="149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50" name="Freeform 144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3015049" y="0"/>
                              <a:ext cx="223189" cy="223185"/>
                            </a:xfrm>
                            <a:custGeom>
                              <a:avLst/>
                              <a:gdLst>
                                <a:gd name="T0" fmla="*/ 54 w 150"/>
                                <a:gd name="T1" fmla="*/ 58 h 150"/>
                                <a:gd name="T2" fmla="*/ 54 w 150"/>
                                <a:gd name="T3" fmla="*/ 49 h 150"/>
                                <a:gd name="T4" fmla="*/ 23 w 150"/>
                                <a:gd name="T5" fmla="*/ 54 h 150"/>
                                <a:gd name="T6" fmla="*/ 54 w 150"/>
                                <a:gd name="T7" fmla="*/ 75 h 150"/>
                                <a:gd name="T8" fmla="*/ 23 w 150"/>
                                <a:gd name="T9" fmla="*/ 79 h 150"/>
                                <a:gd name="T10" fmla="*/ 54 w 150"/>
                                <a:gd name="T11" fmla="*/ 84 h 150"/>
                                <a:gd name="T12" fmla="*/ 54 w 150"/>
                                <a:gd name="T13" fmla="*/ 75 h 150"/>
                                <a:gd name="T14" fmla="*/ 27 w 150"/>
                                <a:gd name="T15" fmla="*/ 101 h 150"/>
                                <a:gd name="T16" fmla="*/ 27 w 150"/>
                                <a:gd name="T17" fmla="*/ 111 h 150"/>
                                <a:gd name="T18" fmla="*/ 59 w 150"/>
                                <a:gd name="T19" fmla="*/ 106 h 150"/>
                                <a:gd name="T20" fmla="*/ 131 w 150"/>
                                <a:gd name="T21" fmla="*/ 18 h 150"/>
                                <a:gd name="T22" fmla="*/ 125 w 150"/>
                                <a:gd name="T23" fmla="*/ 0 h 150"/>
                                <a:gd name="T24" fmla="*/ 88 w 150"/>
                                <a:gd name="T25" fmla="*/ 6 h 150"/>
                                <a:gd name="T26" fmla="*/ 76 w 150"/>
                                <a:gd name="T27" fmla="*/ 25 h 150"/>
                                <a:gd name="T28" fmla="*/ 0 w 150"/>
                                <a:gd name="T29" fmla="*/ 29 h 150"/>
                                <a:gd name="T30" fmla="*/ 0 w 150"/>
                                <a:gd name="T31" fmla="*/ 31 h 150"/>
                                <a:gd name="T32" fmla="*/ 6 w 150"/>
                                <a:gd name="T33" fmla="*/ 150 h 150"/>
                                <a:gd name="T34" fmla="*/ 7 w 150"/>
                                <a:gd name="T35" fmla="*/ 150 h 150"/>
                                <a:gd name="T36" fmla="*/ 9 w 150"/>
                                <a:gd name="T37" fmla="*/ 149 h 150"/>
                                <a:gd name="T38" fmla="*/ 74 w 150"/>
                                <a:gd name="T39" fmla="*/ 150 h 150"/>
                                <a:gd name="T40" fmla="*/ 77 w 150"/>
                                <a:gd name="T41" fmla="*/ 150 h 150"/>
                                <a:gd name="T42" fmla="*/ 144 w 150"/>
                                <a:gd name="T43" fmla="*/ 150 h 150"/>
                                <a:gd name="T44" fmla="*/ 145 w 150"/>
                                <a:gd name="T45" fmla="*/ 150 h 150"/>
                                <a:gd name="T46" fmla="*/ 150 w 150"/>
                                <a:gd name="T47" fmla="*/ 40 h 150"/>
                                <a:gd name="T48" fmla="*/ 150 w 150"/>
                                <a:gd name="T49" fmla="*/ 29 h 150"/>
                                <a:gd name="T50" fmla="*/ 104 w 150"/>
                                <a:gd name="T51" fmla="*/ 10 h 150"/>
                                <a:gd name="T52" fmla="*/ 120 w 150"/>
                                <a:gd name="T53" fmla="*/ 18 h 150"/>
                                <a:gd name="T54" fmla="*/ 114 w 150"/>
                                <a:gd name="T55" fmla="*/ 76 h 150"/>
                                <a:gd name="T56" fmla="*/ 107 w 150"/>
                                <a:gd name="T57" fmla="*/ 77 h 150"/>
                                <a:gd name="T58" fmla="*/ 99 w 150"/>
                                <a:gd name="T59" fmla="*/ 18 h 150"/>
                                <a:gd name="T60" fmla="*/ 11 w 150"/>
                                <a:gd name="T61" fmla="*/ 136 h 150"/>
                                <a:gd name="T62" fmla="*/ 70 w 150"/>
                                <a:gd name="T63" fmla="*/ 33 h 150"/>
                                <a:gd name="T64" fmla="*/ 11 w 150"/>
                                <a:gd name="T65" fmla="*/ 136 h 150"/>
                                <a:gd name="T66" fmla="*/ 80 w 150"/>
                                <a:gd name="T67" fmla="*/ 136 h 150"/>
                                <a:gd name="T68" fmla="*/ 88 w 150"/>
                                <a:gd name="T69" fmla="*/ 30 h 150"/>
                                <a:gd name="T70" fmla="*/ 94 w 150"/>
                                <a:gd name="T71" fmla="*/ 96 h 150"/>
                                <a:gd name="T72" fmla="*/ 96 w 150"/>
                                <a:gd name="T73" fmla="*/ 96 h 150"/>
                                <a:gd name="T74" fmla="*/ 111 w 150"/>
                                <a:gd name="T75" fmla="*/ 86 h 150"/>
                                <a:gd name="T76" fmla="*/ 125 w 150"/>
                                <a:gd name="T77" fmla="*/ 96 h 150"/>
                                <a:gd name="T78" fmla="*/ 125 w 150"/>
                                <a:gd name="T79" fmla="*/ 96 h 150"/>
                                <a:gd name="T80" fmla="*/ 130 w 150"/>
                                <a:gd name="T81" fmla="*/ 93 h 150"/>
                                <a:gd name="T82" fmla="*/ 131 w 150"/>
                                <a:gd name="T83" fmla="*/ 91 h 150"/>
                                <a:gd name="T84" fmla="*/ 131 w 150"/>
                                <a:gd name="T85" fmla="*/ 29 h 150"/>
                                <a:gd name="T86" fmla="*/ 140 w 150"/>
                                <a:gd name="T87" fmla="*/ 136 h 150"/>
                                <a:gd name="T88" fmla="*/ 140 w 150"/>
                                <a:gd name="T89" fmla="*/ 136 h 15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150" h="150">
                                  <a:moveTo>
                                    <a:pt x="27" y="58"/>
                                  </a:moveTo>
                                  <a:cubicBezTo>
                                    <a:pt x="54" y="58"/>
                                    <a:pt x="54" y="58"/>
                                    <a:pt x="54" y="58"/>
                                  </a:cubicBezTo>
                                  <a:cubicBezTo>
                                    <a:pt x="57" y="58"/>
                                    <a:pt x="59" y="56"/>
                                    <a:pt x="59" y="54"/>
                                  </a:cubicBezTo>
                                  <a:cubicBezTo>
                                    <a:pt x="59" y="51"/>
                                    <a:pt x="57" y="49"/>
                                    <a:pt x="54" y="49"/>
                                  </a:cubicBezTo>
                                  <a:cubicBezTo>
                                    <a:pt x="27" y="49"/>
                                    <a:pt x="27" y="49"/>
                                    <a:pt x="27" y="49"/>
                                  </a:cubicBezTo>
                                  <a:cubicBezTo>
                                    <a:pt x="25" y="49"/>
                                    <a:pt x="23" y="51"/>
                                    <a:pt x="23" y="54"/>
                                  </a:cubicBezTo>
                                  <a:cubicBezTo>
                                    <a:pt x="23" y="56"/>
                                    <a:pt x="25" y="58"/>
                                    <a:pt x="27" y="58"/>
                                  </a:cubicBezTo>
                                  <a:close/>
                                  <a:moveTo>
                                    <a:pt x="54" y="75"/>
                                  </a:moveTo>
                                  <a:cubicBezTo>
                                    <a:pt x="27" y="75"/>
                                    <a:pt x="27" y="75"/>
                                    <a:pt x="27" y="75"/>
                                  </a:cubicBezTo>
                                  <a:cubicBezTo>
                                    <a:pt x="25" y="75"/>
                                    <a:pt x="23" y="77"/>
                                    <a:pt x="23" y="79"/>
                                  </a:cubicBezTo>
                                  <a:cubicBezTo>
                                    <a:pt x="23" y="82"/>
                                    <a:pt x="25" y="84"/>
                                    <a:pt x="27" y="84"/>
                                  </a:cubicBezTo>
                                  <a:cubicBezTo>
                                    <a:pt x="54" y="84"/>
                                    <a:pt x="54" y="84"/>
                                    <a:pt x="54" y="84"/>
                                  </a:cubicBezTo>
                                  <a:cubicBezTo>
                                    <a:pt x="57" y="84"/>
                                    <a:pt x="59" y="82"/>
                                    <a:pt x="59" y="79"/>
                                  </a:cubicBezTo>
                                  <a:cubicBezTo>
                                    <a:pt x="59" y="77"/>
                                    <a:pt x="57" y="75"/>
                                    <a:pt x="54" y="75"/>
                                  </a:cubicBezTo>
                                  <a:close/>
                                  <a:moveTo>
                                    <a:pt x="54" y="101"/>
                                  </a:moveTo>
                                  <a:cubicBezTo>
                                    <a:pt x="27" y="101"/>
                                    <a:pt x="27" y="101"/>
                                    <a:pt x="27" y="101"/>
                                  </a:cubicBezTo>
                                  <a:cubicBezTo>
                                    <a:pt x="25" y="101"/>
                                    <a:pt x="23" y="104"/>
                                    <a:pt x="23" y="106"/>
                                  </a:cubicBezTo>
                                  <a:cubicBezTo>
                                    <a:pt x="23" y="109"/>
                                    <a:pt x="25" y="111"/>
                                    <a:pt x="27" y="111"/>
                                  </a:cubicBezTo>
                                  <a:cubicBezTo>
                                    <a:pt x="54" y="111"/>
                                    <a:pt x="54" y="111"/>
                                    <a:pt x="54" y="111"/>
                                  </a:cubicBezTo>
                                  <a:cubicBezTo>
                                    <a:pt x="57" y="111"/>
                                    <a:pt x="59" y="109"/>
                                    <a:pt x="59" y="106"/>
                                  </a:cubicBezTo>
                                  <a:cubicBezTo>
                                    <a:pt x="59" y="104"/>
                                    <a:pt x="57" y="101"/>
                                    <a:pt x="54" y="101"/>
                                  </a:cubicBezTo>
                                  <a:close/>
                                  <a:moveTo>
                                    <a:pt x="131" y="18"/>
                                  </a:moveTo>
                                  <a:cubicBezTo>
                                    <a:pt x="131" y="6"/>
                                    <a:pt x="131" y="6"/>
                                    <a:pt x="131" y="6"/>
                                  </a:cubicBezTo>
                                  <a:cubicBezTo>
                                    <a:pt x="131" y="3"/>
                                    <a:pt x="128" y="0"/>
                                    <a:pt x="125" y="0"/>
                                  </a:cubicBezTo>
                                  <a:cubicBezTo>
                                    <a:pt x="94" y="0"/>
                                    <a:pt x="94" y="0"/>
                                    <a:pt x="94" y="0"/>
                                  </a:cubicBezTo>
                                  <a:cubicBezTo>
                                    <a:pt x="91" y="0"/>
                                    <a:pt x="88" y="3"/>
                                    <a:pt x="88" y="6"/>
                                  </a:cubicBezTo>
                                  <a:cubicBezTo>
                                    <a:pt x="88" y="19"/>
                                    <a:pt x="88" y="19"/>
                                    <a:pt x="88" y="19"/>
                                  </a:cubicBezTo>
                                  <a:cubicBezTo>
                                    <a:pt x="83" y="21"/>
                                    <a:pt x="79" y="23"/>
                                    <a:pt x="76" y="25"/>
                                  </a:cubicBezTo>
                                  <a:cubicBezTo>
                                    <a:pt x="64" y="15"/>
                                    <a:pt x="43" y="15"/>
                                    <a:pt x="43" y="15"/>
                                  </a:cubicBezTo>
                                  <a:cubicBezTo>
                                    <a:pt x="13" y="14"/>
                                    <a:pt x="0" y="29"/>
                                    <a:pt x="0" y="29"/>
                                  </a:cubicBezTo>
                                  <a:cubicBezTo>
                                    <a:pt x="1" y="31"/>
                                    <a:pt x="1" y="31"/>
                                    <a:pt x="1" y="31"/>
                                  </a:cubicBezTo>
                                  <a:cubicBezTo>
                                    <a:pt x="1" y="31"/>
                                    <a:pt x="0" y="31"/>
                                    <a:pt x="0" y="31"/>
                                  </a:cubicBezTo>
                                  <a:cubicBezTo>
                                    <a:pt x="0" y="145"/>
                                    <a:pt x="0" y="145"/>
                                    <a:pt x="0" y="145"/>
                                  </a:cubicBezTo>
                                  <a:cubicBezTo>
                                    <a:pt x="0" y="148"/>
                                    <a:pt x="3" y="150"/>
                                    <a:pt x="6" y="150"/>
                                  </a:cubicBezTo>
                                  <a:cubicBezTo>
                                    <a:pt x="6" y="150"/>
                                    <a:pt x="6" y="150"/>
                                    <a:pt x="7" y="150"/>
                                  </a:cubicBezTo>
                                  <a:cubicBezTo>
                                    <a:pt x="7" y="150"/>
                                    <a:pt x="7" y="150"/>
                                    <a:pt x="7" y="150"/>
                                  </a:cubicBezTo>
                                  <a:cubicBezTo>
                                    <a:pt x="7" y="150"/>
                                    <a:pt x="7" y="150"/>
                                    <a:pt x="7" y="150"/>
                                  </a:cubicBezTo>
                                  <a:cubicBezTo>
                                    <a:pt x="8" y="149"/>
                                    <a:pt x="8" y="149"/>
                                    <a:pt x="9" y="149"/>
                                  </a:cubicBezTo>
                                  <a:cubicBezTo>
                                    <a:pt x="16" y="146"/>
                                    <a:pt x="43" y="136"/>
                                    <a:pt x="74" y="150"/>
                                  </a:cubicBezTo>
                                  <a:cubicBezTo>
                                    <a:pt x="74" y="150"/>
                                    <a:pt x="74" y="150"/>
                                    <a:pt x="74" y="150"/>
                                  </a:cubicBezTo>
                                  <a:cubicBezTo>
                                    <a:pt x="74" y="150"/>
                                    <a:pt x="75" y="150"/>
                                    <a:pt x="75" y="150"/>
                                  </a:cubicBezTo>
                                  <a:cubicBezTo>
                                    <a:pt x="76" y="150"/>
                                    <a:pt x="76" y="150"/>
                                    <a:pt x="77" y="150"/>
                                  </a:cubicBezTo>
                                  <a:cubicBezTo>
                                    <a:pt x="77" y="150"/>
                                    <a:pt x="77" y="150"/>
                                    <a:pt x="77" y="150"/>
                                  </a:cubicBezTo>
                                  <a:cubicBezTo>
                                    <a:pt x="77" y="150"/>
                                    <a:pt x="108" y="134"/>
                                    <a:pt x="144" y="150"/>
                                  </a:cubicBezTo>
                                  <a:cubicBezTo>
                                    <a:pt x="144" y="150"/>
                                    <a:pt x="144" y="150"/>
                                    <a:pt x="144" y="150"/>
                                  </a:cubicBezTo>
                                  <a:cubicBezTo>
                                    <a:pt x="144" y="150"/>
                                    <a:pt x="145" y="150"/>
                                    <a:pt x="145" y="150"/>
                                  </a:cubicBezTo>
                                  <a:cubicBezTo>
                                    <a:pt x="148" y="150"/>
                                    <a:pt x="150" y="148"/>
                                    <a:pt x="150" y="146"/>
                                  </a:cubicBezTo>
                                  <a:cubicBezTo>
                                    <a:pt x="150" y="40"/>
                                    <a:pt x="150" y="40"/>
                                    <a:pt x="150" y="40"/>
                                  </a:cubicBezTo>
                                  <a:cubicBezTo>
                                    <a:pt x="150" y="40"/>
                                    <a:pt x="150" y="40"/>
                                    <a:pt x="150" y="40"/>
                                  </a:cubicBezTo>
                                  <a:cubicBezTo>
                                    <a:pt x="150" y="29"/>
                                    <a:pt x="150" y="29"/>
                                    <a:pt x="150" y="29"/>
                                  </a:cubicBezTo>
                                  <a:cubicBezTo>
                                    <a:pt x="146" y="23"/>
                                    <a:pt x="138" y="20"/>
                                    <a:pt x="131" y="18"/>
                                  </a:cubicBezTo>
                                  <a:close/>
                                  <a:moveTo>
                                    <a:pt x="104" y="10"/>
                                  </a:moveTo>
                                  <a:cubicBezTo>
                                    <a:pt x="114" y="10"/>
                                    <a:pt x="114" y="10"/>
                                    <a:pt x="114" y="10"/>
                                  </a:cubicBezTo>
                                  <a:cubicBezTo>
                                    <a:pt x="117" y="10"/>
                                    <a:pt x="120" y="14"/>
                                    <a:pt x="120" y="18"/>
                                  </a:cubicBezTo>
                                  <a:cubicBezTo>
                                    <a:pt x="120" y="80"/>
                                    <a:pt x="120" y="80"/>
                                    <a:pt x="120" y="80"/>
                                  </a:cubicBezTo>
                                  <a:cubicBezTo>
                                    <a:pt x="114" y="76"/>
                                    <a:pt x="114" y="76"/>
                                    <a:pt x="114" y="76"/>
                                  </a:cubicBezTo>
                                  <a:cubicBezTo>
                                    <a:pt x="112" y="75"/>
                                    <a:pt x="110" y="75"/>
                                    <a:pt x="108" y="76"/>
                                  </a:cubicBezTo>
                                  <a:cubicBezTo>
                                    <a:pt x="108" y="76"/>
                                    <a:pt x="108" y="76"/>
                                    <a:pt x="107" y="77"/>
                                  </a:cubicBezTo>
                                  <a:cubicBezTo>
                                    <a:pt x="99" y="82"/>
                                    <a:pt x="99" y="82"/>
                                    <a:pt x="99" y="82"/>
                                  </a:cubicBezTo>
                                  <a:cubicBezTo>
                                    <a:pt x="99" y="18"/>
                                    <a:pt x="99" y="18"/>
                                    <a:pt x="99" y="18"/>
                                  </a:cubicBezTo>
                                  <a:cubicBezTo>
                                    <a:pt x="99" y="14"/>
                                    <a:pt x="101" y="10"/>
                                    <a:pt x="104" y="10"/>
                                  </a:cubicBezTo>
                                  <a:close/>
                                  <a:moveTo>
                                    <a:pt x="11" y="136"/>
                                  </a:moveTo>
                                  <a:cubicBezTo>
                                    <a:pt x="11" y="34"/>
                                    <a:pt x="11" y="34"/>
                                    <a:pt x="11" y="34"/>
                                  </a:cubicBezTo>
                                  <a:cubicBezTo>
                                    <a:pt x="36" y="19"/>
                                    <a:pt x="58" y="26"/>
                                    <a:pt x="70" y="33"/>
                                  </a:cubicBezTo>
                                  <a:cubicBezTo>
                                    <a:pt x="70" y="136"/>
                                    <a:pt x="70" y="136"/>
                                    <a:pt x="70" y="136"/>
                                  </a:cubicBezTo>
                                  <a:cubicBezTo>
                                    <a:pt x="61" y="133"/>
                                    <a:pt x="38" y="127"/>
                                    <a:pt x="11" y="136"/>
                                  </a:cubicBezTo>
                                  <a:close/>
                                  <a:moveTo>
                                    <a:pt x="140" y="136"/>
                                  </a:moveTo>
                                  <a:cubicBezTo>
                                    <a:pt x="131" y="133"/>
                                    <a:pt x="107" y="127"/>
                                    <a:pt x="80" y="136"/>
                                  </a:cubicBezTo>
                                  <a:cubicBezTo>
                                    <a:pt x="80" y="34"/>
                                    <a:pt x="80" y="34"/>
                                    <a:pt x="80" y="34"/>
                                  </a:cubicBezTo>
                                  <a:cubicBezTo>
                                    <a:pt x="83" y="33"/>
                                    <a:pt x="86" y="31"/>
                                    <a:pt x="88" y="30"/>
                                  </a:cubicBezTo>
                                  <a:cubicBezTo>
                                    <a:pt x="88" y="91"/>
                                    <a:pt x="88" y="91"/>
                                    <a:pt x="88" y="91"/>
                                  </a:cubicBezTo>
                                  <a:cubicBezTo>
                                    <a:pt x="88" y="94"/>
                                    <a:pt x="91" y="96"/>
                                    <a:pt x="94" y="96"/>
                                  </a:cubicBezTo>
                                  <a:cubicBezTo>
                                    <a:pt x="96" y="96"/>
                                    <a:pt x="96" y="96"/>
                                    <a:pt x="96" y="96"/>
                                  </a:cubicBezTo>
                                  <a:cubicBezTo>
                                    <a:pt x="96" y="96"/>
                                    <a:pt x="96" y="96"/>
                                    <a:pt x="96" y="96"/>
                                  </a:cubicBezTo>
                                  <a:cubicBezTo>
                                    <a:pt x="97" y="96"/>
                                    <a:pt x="97" y="96"/>
                                    <a:pt x="98" y="95"/>
                                  </a:cubicBezTo>
                                  <a:cubicBezTo>
                                    <a:pt x="111" y="86"/>
                                    <a:pt x="111" y="86"/>
                                    <a:pt x="111" y="86"/>
                                  </a:cubicBezTo>
                                  <a:cubicBezTo>
                                    <a:pt x="123" y="95"/>
                                    <a:pt x="123" y="95"/>
                                    <a:pt x="123" y="95"/>
                                  </a:cubicBezTo>
                                  <a:cubicBezTo>
                                    <a:pt x="124" y="96"/>
                                    <a:pt x="125" y="96"/>
                                    <a:pt x="125" y="96"/>
                                  </a:cubicBezTo>
                                  <a:cubicBezTo>
                                    <a:pt x="125" y="96"/>
                                    <a:pt x="125" y="96"/>
                                    <a:pt x="125" y="96"/>
                                  </a:cubicBezTo>
                                  <a:cubicBezTo>
                                    <a:pt x="125" y="96"/>
                                    <a:pt x="125" y="96"/>
                                    <a:pt x="125" y="96"/>
                                  </a:cubicBezTo>
                                  <a:cubicBezTo>
                                    <a:pt x="127" y="96"/>
                                    <a:pt x="129" y="95"/>
                                    <a:pt x="130" y="94"/>
                                  </a:cubicBezTo>
                                  <a:cubicBezTo>
                                    <a:pt x="130" y="94"/>
                                    <a:pt x="130" y="93"/>
                                    <a:pt x="130" y="93"/>
                                  </a:cubicBezTo>
                                  <a:cubicBezTo>
                                    <a:pt x="130" y="93"/>
                                    <a:pt x="130" y="93"/>
                                    <a:pt x="130" y="92"/>
                                  </a:cubicBezTo>
                                  <a:cubicBezTo>
                                    <a:pt x="131" y="92"/>
                                    <a:pt x="131" y="92"/>
                                    <a:pt x="131" y="91"/>
                                  </a:cubicBezTo>
                                  <a:cubicBezTo>
                                    <a:pt x="131" y="91"/>
                                    <a:pt x="131" y="91"/>
                                    <a:pt x="131" y="91"/>
                                  </a:cubicBezTo>
                                  <a:cubicBezTo>
                                    <a:pt x="131" y="29"/>
                                    <a:pt x="131" y="29"/>
                                    <a:pt x="131" y="29"/>
                                  </a:cubicBezTo>
                                  <a:cubicBezTo>
                                    <a:pt x="134" y="30"/>
                                    <a:pt x="137" y="31"/>
                                    <a:pt x="140" y="33"/>
                                  </a:cubicBezTo>
                                  <a:cubicBezTo>
                                    <a:pt x="140" y="136"/>
                                    <a:pt x="140" y="136"/>
                                    <a:pt x="140" y="136"/>
                                  </a:cubicBezTo>
                                  <a:close/>
                                  <a:moveTo>
                                    <a:pt x="140" y="136"/>
                                  </a:moveTo>
                                  <a:cubicBezTo>
                                    <a:pt x="140" y="136"/>
                                    <a:pt x="140" y="136"/>
                                    <a:pt x="140" y="136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51" name="Freeform 145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3542271" y="0"/>
                              <a:ext cx="232296" cy="223185"/>
                            </a:xfrm>
                            <a:custGeom>
                              <a:avLst/>
                              <a:gdLst>
                                <a:gd name="T0" fmla="*/ 98 w 151"/>
                                <a:gd name="T1" fmla="*/ 6 h 145"/>
                                <a:gd name="T2" fmla="*/ 104 w 151"/>
                                <a:gd name="T3" fmla="*/ 145 h 145"/>
                                <a:gd name="T4" fmla="*/ 109 w 151"/>
                                <a:gd name="T5" fmla="*/ 6 h 145"/>
                                <a:gd name="T6" fmla="*/ 104 w 151"/>
                                <a:gd name="T7" fmla="*/ 0 h 145"/>
                                <a:gd name="T8" fmla="*/ 116 w 151"/>
                                <a:gd name="T9" fmla="*/ 6 h 145"/>
                                <a:gd name="T10" fmla="*/ 119 w 151"/>
                                <a:gd name="T11" fmla="*/ 141 h 145"/>
                                <a:gd name="T12" fmla="*/ 121 w 151"/>
                                <a:gd name="T13" fmla="*/ 6 h 145"/>
                                <a:gd name="T14" fmla="*/ 119 w 151"/>
                                <a:gd name="T15" fmla="*/ 4 h 145"/>
                                <a:gd name="T16" fmla="*/ 129 w 151"/>
                                <a:gd name="T17" fmla="*/ 6 h 145"/>
                                <a:gd name="T18" fmla="*/ 131 w 151"/>
                                <a:gd name="T19" fmla="*/ 141 h 145"/>
                                <a:gd name="T20" fmla="*/ 134 w 151"/>
                                <a:gd name="T21" fmla="*/ 6 h 145"/>
                                <a:gd name="T22" fmla="*/ 131 w 151"/>
                                <a:gd name="T23" fmla="*/ 4 h 145"/>
                                <a:gd name="T24" fmla="*/ 140 w 151"/>
                                <a:gd name="T25" fmla="*/ 6 h 145"/>
                                <a:gd name="T26" fmla="*/ 146 w 151"/>
                                <a:gd name="T27" fmla="*/ 145 h 145"/>
                                <a:gd name="T28" fmla="*/ 151 w 151"/>
                                <a:gd name="T29" fmla="*/ 6 h 145"/>
                                <a:gd name="T30" fmla="*/ 146 w 151"/>
                                <a:gd name="T31" fmla="*/ 0 h 145"/>
                                <a:gd name="T32" fmla="*/ 58 w 151"/>
                                <a:gd name="T33" fmla="*/ 1 h 145"/>
                                <a:gd name="T34" fmla="*/ 49 w 151"/>
                                <a:gd name="T35" fmla="*/ 134 h 145"/>
                                <a:gd name="T36" fmla="*/ 79 w 151"/>
                                <a:gd name="T37" fmla="*/ 144 h 145"/>
                                <a:gd name="T38" fmla="*/ 88 w 151"/>
                                <a:gd name="T39" fmla="*/ 10 h 145"/>
                                <a:gd name="T40" fmla="*/ 79 w 151"/>
                                <a:gd name="T41" fmla="*/ 1 h 145"/>
                                <a:gd name="T42" fmla="*/ 60 w 151"/>
                                <a:gd name="T43" fmla="*/ 47 h 145"/>
                                <a:gd name="T44" fmla="*/ 60 w 151"/>
                                <a:gd name="T45" fmla="*/ 40 h 145"/>
                                <a:gd name="T46" fmla="*/ 80 w 151"/>
                                <a:gd name="T47" fmla="*/ 44 h 145"/>
                                <a:gd name="T48" fmla="*/ 77 w 151"/>
                                <a:gd name="T49" fmla="*/ 47 h 145"/>
                                <a:gd name="T50" fmla="*/ 60 w 151"/>
                                <a:gd name="T51" fmla="*/ 33 h 145"/>
                                <a:gd name="T52" fmla="*/ 60 w 151"/>
                                <a:gd name="T53" fmla="*/ 26 h 145"/>
                                <a:gd name="T54" fmla="*/ 80 w 151"/>
                                <a:gd name="T55" fmla="*/ 29 h 145"/>
                                <a:gd name="T56" fmla="*/ 77 w 151"/>
                                <a:gd name="T57" fmla="*/ 33 h 145"/>
                                <a:gd name="T58" fmla="*/ 9 w 151"/>
                                <a:gd name="T59" fmla="*/ 1 h 145"/>
                                <a:gd name="T60" fmla="*/ 0 w 151"/>
                                <a:gd name="T61" fmla="*/ 134 h 145"/>
                                <a:gd name="T62" fmla="*/ 30 w 151"/>
                                <a:gd name="T63" fmla="*/ 144 h 145"/>
                                <a:gd name="T64" fmla="*/ 39 w 151"/>
                                <a:gd name="T65" fmla="*/ 10 h 145"/>
                                <a:gd name="T66" fmla="*/ 30 w 151"/>
                                <a:gd name="T67" fmla="*/ 1 h 145"/>
                                <a:gd name="T68" fmla="*/ 11 w 151"/>
                                <a:gd name="T69" fmla="*/ 47 h 145"/>
                                <a:gd name="T70" fmla="*/ 11 w 151"/>
                                <a:gd name="T71" fmla="*/ 40 h 145"/>
                                <a:gd name="T72" fmla="*/ 31 w 151"/>
                                <a:gd name="T73" fmla="*/ 44 h 145"/>
                                <a:gd name="T74" fmla="*/ 28 w 151"/>
                                <a:gd name="T75" fmla="*/ 47 h 145"/>
                                <a:gd name="T76" fmla="*/ 11 w 151"/>
                                <a:gd name="T77" fmla="*/ 33 h 145"/>
                                <a:gd name="T78" fmla="*/ 11 w 151"/>
                                <a:gd name="T79" fmla="*/ 26 h 145"/>
                                <a:gd name="T80" fmla="*/ 31 w 151"/>
                                <a:gd name="T81" fmla="*/ 29 h 145"/>
                                <a:gd name="T82" fmla="*/ 28 w 151"/>
                                <a:gd name="T83" fmla="*/ 33 h 145"/>
                                <a:gd name="T84" fmla="*/ 28 w 151"/>
                                <a:gd name="T85" fmla="*/ 33 h 14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151" h="145">
                                  <a:moveTo>
                                    <a:pt x="104" y="0"/>
                                  </a:moveTo>
                                  <a:cubicBezTo>
                                    <a:pt x="101" y="0"/>
                                    <a:pt x="98" y="3"/>
                                    <a:pt x="98" y="6"/>
                                  </a:cubicBezTo>
                                  <a:cubicBezTo>
                                    <a:pt x="98" y="139"/>
                                    <a:pt x="98" y="139"/>
                                    <a:pt x="98" y="139"/>
                                  </a:cubicBezTo>
                                  <a:cubicBezTo>
                                    <a:pt x="98" y="142"/>
                                    <a:pt x="101" y="145"/>
                                    <a:pt x="104" y="145"/>
                                  </a:cubicBezTo>
                                  <a:cubicBezTo>
                                    <a:pt x="107" y="145"/>
                                    <a:pt x="109" y="142"/>
                                    <a:pt x="109" y="139"/>
                                  </a:cubicBezTo>
                                  <a:cubicBezTo>
                                    <a:pt x="109" y="6"/>
                                    <a:pt x="109" y="6"/>
                                    <a:pt x="109" y="6"/>
                                  </a:cubicBezTo>
                                  <a:cubicBezTo>
                                    <a:pt x="109" y="3"/>
                                    <a:pt x="107" y="0"/>
                                    <a:pt x="104" y="0"/>
                                  </a:cubicBezTo>
                                  <a:cubicBezTo>
                                    <a:pt x="104" y="0"/>
                                    <a:pt x="104" y="0"/>
                                    <a:pt x="104" y="0"/>
                                  </a:cubicBezTo>
                                  <a:close/>
                                  <a:moveTo>
                                    <a:pt x="119" y="4"/>
                                  </a:moveTo>
                                  <a:cubicBezTo>
                                    <a:pt x="117" y="4"/>
                                    <a:pt x="116" y="5"/>
                                    <a:pt x="116" y="6"/>
                                  </a:cubicBezTo>
                                  <a:cubicBezTo>
                                    <a:pt x="116" y="139"/>
                                    <a:pt x="116" y="139"/>
                                    <a:pt x="116" y="139"/>
                                  </a:cubicBezTo>
                                  <a:cubicBezTo>
                                    <a:pt x="116" y="140"/>
                                    <a:pt x="117" y="141"/>
                                    <a:pt x="119" y="141"/>
                                  </a:cubicBezTo>
                                  <a:cubicBezTo>
                                    <a:pt x="120" y="141"/>
                                    <a:pt x="121" y="140"/>
                                    <a:pt x="121" y="139"/>
                                  </a:cubicBezTo>
                                  <a:cubicBezTo>
                                    <a:pt x="121" y="6"/>
                                    <a:pt x="121" y="6"/>
                                    <a:pt x="121" y="6"/>
                                  </a:cubicBezTo>
                                  <a:cubicBezTo>
                                    <a:pt x="121" y="5"/>
                                    <a:pt x="120" y="4"/>
                                    <a:pt x="119" y="4"/>
                                  </a:cubicBezTo>
                                  <a:cubicBezTo>
                                    <a:pt x="119" y="4"/>
                                    <a:pt x="119" y="4"/>
                                    <a:pt x="119" y="4"/>
                                  </a:cubicBezTo>
                                  <a:close/>
                                  <a:moveTo>
                                    <a:pt x="131" y="4"/>
                                  </a:moveTo>
                                  <a:cubicBezTo>
                                    <a:pt x="130" y="4"/>
                                    <a:pt x="129" y="5"/>
                                    <a:pt x="129" y="6"/>
                                  </a:cubicBezTo>
                                  <a:cubicBezTo>
                                    <a:pt x="129" y="139"/>
                                    <a:pt x="129" y="139"/>
                                    <a:pt x="129" y="139"/>
                                  </a:cubicBezTo>
                                  <a:cubicBezTo>
                                    <a:pt x="129" y="140"/>
                                    <a:pt x="130" y="141"/>
                                    <a:pt x="131" y="141"/>
                                  </a:cubicBezTo>
                                  <a:cubicBezTo>
                                    <a:pt x="133" y="141"/>
                                    <a:pt x="134" y="140"/>
                                    <a:pt x="134" y="139"/>
                                  </a:cubicBezTo>
                                  <a:cubicBezTo>
                                    <a:pt x="134" y="6"/>
                                    <a:pt x="134" y="6"/>
                                    <a:pt x="134" y="6"/>
                                  </a:cubicBezTo>
                                  <a:cubicBezTo>
                                    <a:pt x="134" y="5"/>
                                    <a:pt x="133" y="4"/>
                                    <a:pt x="131" y="4"/>
                                  </a:cubicBezTo>
                                  <a:cubicBezTo>
                                    <a:pt x="131" y="4"/>
                                    <a:pt x="131" y="4"/>
                                    <a:pt x="131" y="4"/>
                                  </a:cubicBezTo>
                                  <a:close/>
                                  <a:moveTo>
                                    <a:pt x="146" y="0"/>
                                  </a:moveTo>
                                  <a:cubicBezTo>
                                    <a:pt x="143" y="0"/>
                                    <a:pt x="140" y="3"/>
                                    <a:pt x="140" y="6"/>
                                  </a:cubicBezTo>
                                  <a:cubicBezTo>
                                    <a:pt x="140" y="139"/>
                                    <a:pt x="140" y="139"/>
                                    <a:pt x="140" y="139"/>
                                  </a:cubicBezTo>
                                  <a:cubicBezTo>
                                    <a:pt x="140" y="142"/>
                                    <a:pt x="143" y="145"/>
                                    <a:pt x="146" y="145"/>
                                  </a:cubicBezTo>
                                  <a:cubicBezTo>
                                    <a:pt x="149" y="145"/>
                                    <a:pt x="151" y="142"/>
                                    <a:pt x="151" y="139"/>
                                  </a:cubicBezTo>
                                  <a:cubicBezTo>
                                    <a:pt x="151" y="6"/>
                                    <a:pt x="151" y="6"/>
                                    <a:pt x="151" y="6"/>
                                  </a:cubicBezTo>
                                  <a:cubicBezTo>
                                    <a:pt x="151" y="3"/>
                                    <a:pt x="149" y="0"/>
                                    <a:pt x="146" y="0"/>
                                  </a:cubicBezTo>
                                  <a:cubicBezTo>
                                    <a:pt x="146" y="0"/>
                                    <a:pt x="146" y="0"/>
                                    <a:pt x="146" y="0"/>
                                  </a:cubicBezTo>
                                  <a:close/>
                                  <a:moveTo>
                                    <a:pt x="79" y="1"/>
                                  </a:moveTo>
                                  <a:cubicBezTo>
                                    <a:pt x="58" y="1"/>
                                    <a:pt x="58" y="1"/>
                                    <a:pt x="58" y="1"/>
                                  </a:cubicBezTo>
                                  <a:cubicBezTo>
                                    <a:pt x="53" y="1"/>
                                    <a:pt x="49" y="5"/>
                                    <a:pt x="49" y="10"/>
                                  </a:cubicBezTo>
                                  <a:cubicBezTo>
                                    <a:pt x="49" y="134"/>
                                    <a:pt x="49" y="134"/>
                                    <a:pt x="49" y="134"/>
                                  </a:cubicBezTo>
                                  <a:cubicBezTo>
                                    <a:pt x="49" y="140"/>
                                    <a:pt x="53" y="144"/>
                                    <a:pt x="58" y="144"/>
                                  </a:cubicBezTo>
                                  <a:cubicBezTo>
                                    <a:pt x="79" y="144"/>
                                    <a:pt x="79" y="144"/>
                                    <a:pt x="79" y="144"/>
                                  </a:cubicBezTo>
                                  <a:cubicBezTo>
                                    <a:pt x="84" y="144"/>
                                    <a:pt x="88" y="140"/>
                                    <a:pt x="88" y="134"/>
                                  </a:cubicBezTo>
                                  <a:cubicBezTo>
                                    <a:pt x="88" y="10"/>
                                    <a:pt x="88" y="10"/>
                                    <a:pt x="88" y="10"/>
                                  </a:cubicBezTo>
                                  <a:cubicBezTo>
                                    <a:pt x="88" y="5"/>
                                    <a:pt x="84" y="1"/>
                                    <a:pt x="79" y="1"/>
                                  </a:cubicBezTo>
                                  <a:cubicBezTo>
                                    <a:pt x="79" y="1"/>
                                    <a:pt x="79" y="1"/>
                                    <a:pt x="79" y="1"/>
                                  </a:cubicBezTo>
                                  <a:close/>
                                  <a:moveTo>
                                    <a:pt x="77" y="47"/>
                                  </a:moveTo>
                                  <a:cubicBezTo>
                                    <a:pt x="60" y="47"/>
                                    <a:pt x="60" y="47"/>
                                    <a:pt x="60" y="47"/>
                                  </a:cubicBezTo>
                                  <a:cubicBezTo>
                                    <a:pt x="58" y="47"/>
                                    <a:pt x="57" y="46"/>
                                    <a:pt x="57" y="44"/>
                                  </a:cubicBezTo>
                                  <a:cubicBezTo>
                                    <a:pt x="57" y="42"/>
                                    <a:pt x="58" y="40"/>
                                    <a:pt x="60" y="40"/>
                                  </a:cubicBezTo>
                                  <a:cubicBezTo>
                                    <a:pt x="77" y="40"/>
                                    <a:pt x="77" y="40"/>
                                    <a:pt x="77" y="40"/>
                                  </a:cubicBezTo>
                                  <a:cubicBezTo>
                                    <a:pt x="79" y="40"/>
                                    <a:pt x="80" y="42"/>
                                    <a:pt x="80" y="44"/>
                                  </a:cubicBezTo>
                                  <a:cubicBezTo>
                                    <a:pt x="80" y="46"/>
                                    <a:pt x="79" y="47"/>
                                    <a:pt x="77" y="47"/>
                                  </a:cubicBezTo>
                                  <a:cubicBezTo>
                                    <a:pt x="77" y="47"/>
                                    <a:pt x="77" y="47"/>
                                    <a:pt x="77" y="47"/>
                                  </a:cubicBezTo>
                                  <a:close/>
                                  <a:moveTo>
                                    <a:pt x="77" y="33"/>
                                  </a:moveTo>
                                  <a:cubicBezTo>
                                    <a:pt x="60" y="33"/>
                                    <a:pt x="60" y="33"/>
                                    <a:pt x="60" y="33"/>
                                  </a:cubicBezTo>
                                  <a:cubicBezTo>
                                    <a:pt x="59" y="33"/>
                                    <a:pt x="57" y="31"/>
                                    <a:pt x="57" y="29"/>
                                  </a:cubicBezTo>
                                  <a:cubicBezTo>
                                    <a:pt x="57" y="27"/>
                                    <a:pt x="59" y="26"/>
                                    <a:pt x="60" y="26"/>
                                  </a:cubicBezTo>
                                  <a:cubicBezTo>
                                    <a:pt x="77" y="26"/>
                                    <a:pt x="77" y="26"/>
                                    <a:pt x="77" y="26"/>
                                  </a:cubicBezTo>
                                  <a:cubicBezTo>
                                    <a:pt x="79" y="26"/>
                                    <a:pt x="80" y="27"/>
                                    <a:pt x="80" y="29"/>
                                  </a:cubicBezTo>
                                  <a:cubicBezTo>
                                    <a:pt x="80" y="31"/>
                                    <a:pt x="79" y="33"/>
                                    <a:pt x="77" y="33"/>
                                  </a:cubicBezTo>
                                  <a:cubicBezTo>
                                    <a:pt x="77" y="33"/>
                                    <a:pt x="77" y="33"/>
                                    <a:pt x="77" y="33"/>
                                  </a:cubicBezTo>
                                  <a:close/>
                                  <a:moveTo>
                                    <a:pt x="30" y="1"/>
                                  </a:moveTo>
                                  <a:cubicBezTo>
                                    <a:pt x="9" y="1"/>
                                    <a:pt x="9" y="1"/>
                                    <a:pt x="9" y="1"/>
                                  </a:cubicBezTo>
                                  <a:cubicBezTo>
                                    <a:pt x="4" y="1"/>
                                    <a:pt x="0" y="5"/>
                                    <a:pt x="0" y="10"/>
                                  </a:cubicBezTo>
                                  <a:cubicBezTo>
                                    <a:pt x="0" y="134"/>
                                    <a:pt x="0" y="134"/>
                                    <a:pt x="0" y="134"/>
                                  </a:cubicBezTo>
                                  <a:cubicBezTo>
                                    <a:pt x="0" y="140"/>
                                    <a:pt x="4" y="144"/>
                                    <a:pt x="9" y="144"/>
                                  </a:cubicBezTo>
                                  <a:cubicBezTo>
                                    <a:pt x="30" y="144"/>
                                    <a:pt x="30" y="144"/>
                                    <a:pt x="30" y="144"/>
                                  </a:cubicBezTo>
                                  <a:cubicBezTo>
                                    <a:pt x="35" y="144"/>
                                    <a:pt x="39" y="140"/>
                                    <a:pt x="39" y="134"/>
                                  </a:cubicBezTo>
                                  <a:cubicBezTo>
                                    <a:pt x="39" y="10"/>
                                    <a:pt x="39" y="10"/>
                                    <a:pt x="39" y="10"/>
                                  </a:cubicBezTo>
                                  <a:cubicBezTo>
                                    <a:pt x="39" y="5"/>
                                    <a:pt x="35" y="1"/>
                                    <a:pt x="30" y="1"/>
                                  </a:cubicBezTo>
                                  <a:cubicBezTo>
                                    <a:pt x="30" y="1"/>
                                    <a:pt x="30" y="1"/>
                                    <a:pt x="30" y="1"/>
                                  </a:cubicBezTo>
                                  <a:close/>
                                  <a:moveTo>
                                    <a:pt x="28" y="47"/>
                                  </a:moveTo>
                                  <a:cubicBezTo>
                                    <a:pt x="11" y="47"/>
                                    <a:pt x="11" y="47"/>
                                    <a:pt x="11" y="47"/>
                                  </a:cubicBezTo>
                                  <a:cubicBezTo>
                                    <a:pt x="9" y="47"/>
                                    <a:pt x="8" y="46"/>
                                    <a:pt x="8" y="44"/>
                                  </a:cubicBezTo>
                                  <a:cubicBezTo>
                                    <a:pt x="8" y="42"/>
                                    <a:pt x="9" y="40"/>
                                    <a:pt x="11" y="40"/>
                                  </a:cubicBezTo>
                                  <a:cubicBezTo>
                                    <a:pt x="28" y="40"/>
                                    <a:pt x="28" y="40"/>
                                    <a:pt x="28" y="40"/>
                                  </a:cubicBezTo>
                                  <a:cubicBezTo>
                                    <a:pt x="30" y="40"/>
                                    <a:pt x="31" y="42"/>
                                    <a:pt x="31" y="44"/>
                                  </a:cubicBezTo>
                                  <a:cubicBezTo>
                                    <a:pt x="31" y="46"/>
                                    <a:pt x="30" y="47"/>
                                    <a:pt x="28" y="47"/>
                                  </a:cubicBezTo>
                                  <a:cubicBezTo>
                                    <a:pt x="28" y="47"/>
                                    <a:pt x="28" y="47"/>
                                    <a:pt x="28" y="47"/>
                                  </a:cubicBezTo>
                                  <a:close/>
                                  <a:moveTo>
                                    <a:pt x="28" y="33"/>
                                  </a:moveTo>
                                  <a:cubicBezTo>
                                    <a:pt x="11" y="33"/>
                                    <a:pt x="11" y="33"/>
                                    <a:pt x="11" y="33"/>
                                  </a:cubicBezTo>
                                  <a:cubicBezTo>
                                    <a:pt x="9" y="33"/>
                                    <a:pt x="8" y="31"/>
                                    <a:pt x="8" y="29"/>
                                  </a:cubicBezTo>
                                  <a:cubicBezTo>
                                    <a:pt x="8" y="27"/>
                                    <a:pt x="9" y="26"/>
                                    <a:pt x="11" y="26"/>
                                  </a:cubicBezTo>
                                  <a:cubicBezTo>
                                    <a:pt x="28" y="26"/>
                                    <a:pt x="28" y="26"/>
                                    <a:pt x="28" y="26"/>
                                  </a:cubicBezTo>
                                  <a:cubicBezTo>
                                    <a:pt x="30" y="26"/>
                                    <a:pt x="31" y="27"/>
                                    <a:pt x="31" y="29"/>
                                  </a:cubicBezTo>
                                  <a:cubicBezTo>
                                    <a:pt x="31" y="31"/>
                                    <a:pt x="30" y="33"/>
                                    <a:pt x="28" y="33"/>
                                  </a:cubicBezTo>
                                  <a:cubicBezTo>
                                    <a:pt x="28" y="33"/>
                                    <a:pt x="28" y="33"/>
                                    <a:pt x="28" y="33"/>
                                  </a:cubicBezTo>
                                  <a:close/>
                                  <a:moveTo>
                                    <a:pt x="28" y="33"/>
                                  </a:moveTo>
                                  <a:cubicBezTo>
                                    <a:pt x="28" y="33"/>
                                    <a:pt x="28" y="33"/>
                                    <a:pt x="28" y="33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52" name="Freeform 146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4077730" y="0"/>
                              <a:ext cx="293152" cy="223185"/>
                            </a:xfrm>
                            <a:custGeom>
                              <a:avLst/>
                              <a:gdLst>
                                <a:gd name="T0" fmla="*/ 144 w 177"/>
                                <a:gd name="T1" fmla="*/ 73 h 135"/>
                                <a:gd name="T2" fmla="*/ 133 w 177"/>
                                <a:gd name="T3" fmla="*/ 73 h 135"/>
                                <a:gd name="T4" fmla="*/ 27 w 177"/>
                                <a:gd name="T5" fmla="*/ 57 h 135"/>
                                <a:gd name="T6" fmla="*/ 27 w 177"/>
                                <a:gd name="T7" fmla="*/ 45 h 135"/>
                                <a:gd name="T8" fmla="*/ 27 w 177"/>
                                <a:gd name="T9" fmla="*/ 57 h 135"/>
                                <a:gd name="T10" fmla="*/ 33 w 177"/>
                                <a:gd name="T11" fmla="*/ 28 h 135"/>
                                <a:gd name="T12" fmla="*/ 44 w 177"/>
                                <a:gd name="T13" fmla="*/ 28 h 135"/>
                                <a:gd name="T14" fmla="*/ 38 w 177"/>
                                <a:gd name="T15" fmla="*/ 79 h 135"/>
                                <a:gd name="T16" fmla="*/ 38 w 177"/>
                                <a:gd name="T17" fmla="*/ 68 h 135"/>
                                <a:gd name="T18" fmla="*/ 38 w 177"/>
                                <a:gd name="T19" fmla="*/ 79 h 135"/>
                                <a:gd name="T20" fmla="*/ 50 w 177"/>
                                <a:gd name="T21" fmla="*/ 51 h 135"/>
                                <a:gd name="T22" fmla="*/ 61 w 177"/>
                                <a:gd name="T23" fmla="*/ 51 h 135"/>
                                <a:gd name="T24" fmla="*/ 72 w 177"/>
                                <a:gd name="T25" fmla="*/ 34 h 135"/>
                                <a:gd name="T26" fmla="*/ 72 w 177"/>
                                <a:gd name="T27" fmla="*/ 23 h 135"/>
                                <a:gd name="T28" fmla="*/ 72 w 177"/>
                                <a:gd name="T29" fmla="*/ 34 h 135"/>
                                <a:gd name="T30" fmla="*/ 66 w 177"/>
                                <a:gd name="T31" fmla="*/ 73 h 135"/>
                                <a:gd name="T32" fmla="*/ 77 w 177"/>
                                <a:gd name="T33" fmla="*/ 73 h 135"/>
                                <a:gd name="T34" fmla="*/ 88 w 177"/>
                                <a:gd name="T35" fmla="*/ 57 h 135"/>
                                <a:gd name="T36" fmla="*/ 88 w 177"/>
                                <a:gd name="T37" fmla="*/ 45 h 135"/>
                                <a:gd name="T38" fmla="*/ 88 w 177"/>
                                <a:gd name="T39" fmla="*/ 57 h 135"/>
                                <a:gd name="T40" fmla="*/ 100 w 177"/>
                                <a:gd name="T41" fmla="*/ 28 h 135"/>
                                <a:gd name="T42" fmla="*/ 111 w 177"/>
                                <a:gd name="T43" fmla="*/ 28 h 135"/>
                                <a:gd name="T44" fmla="*/ 105 w 177"/>
                                <a:gd name="T45" fmla="*/ 79 h 135"/>
                                <a:gd name="T46" fmla="*/ 105 w 177"/>
                                <a:gd name="T47" fmla="*/ 68 h 135"/>
                                <a:gd name="T48" fmla="*/ 105 w 177"/>
                                <a:gd name="T49" fmla="*/ 79 h 135"/>
                                <a:gd name="T50" fmla="*/ 116 w 177"/>
                                <a:gd name="T51" fmla="*/ 51 h 135"/>
                                <a:gd name="T52" fmla="*/ 127 w 177"/>
                                <a:gd name="T53" fmla="*/ 51 h 135"/>
                                <a:gd name="T54" fmla="*/ 127 w 177"/>
                                <a:gd name="T55" fmla="*/ 113 h 135"/>
                                <a:gd name="T56" fmla="*/ 44 w 177"/>
                                <a:gd name="T57" fmla="*/ 107 h 135"/>
                                <a:gd name="T58" fmla="*/ 127 w 177"/>
                                <a:gd name="T59" fmla="*/ 101 h 135"/>
                                <a:gd name="T60" fmla="*/ 127 w 177"/>
                                <a:gd name="T61" fmla="*/ 113 h 135"/>
                                <a:gd name="T62" fmla="*/ 133 w 177"/>
                                <a:gd name="T63" fmla="*/ 28 h 135"/>
                                <a:gd name="T64" fmla="*/ 144 w 177"/>
                                <a:gd name="T65" fmla="*/ 28 h 135"/>
                                <a:gd name="T66" fmla="*/ 150 w 177"/>
                                <a:gd name="T67" fmla="*/ 57 h 135"/>
                                <a:gd name="T68" fmla="*/ 150 w 177"/>
                                <a:gd name="T69" fmla="*/ 45 h 135"/>
                                <a:gd name="T70" fmla="*/ 150 w 177"/>
                                <a:gd name="T71" fmla="*/ 57 h 135"/>
                                <a:gd name="T72" fmla="*/ 161 w 177"/>
                                <a:gd name="T73" fmla="*/ 12 h 135"/>
                                <a:gd name="T74" fmla="*/ 11 w 177"/>
                                <a:gd name="T75" fmla="*/ 17 h 135"/>
                                <a:gd name="T76" fmla="*/ 16 w 177"/>
                                <a:gd name="T77" fmla="*/ 124 h 135"/>
                                <a:gd name="T78" fmla="*/ 166 w 177"/>
                                <a:gd name="T79" fmla="*/ 118 h 135"/>
                                <a:gd name="T80" fmla="*/ 166 w 177"/>
                                <a:gd name="T81" fmla="*/ 135 h 135"/>
                                <a:gd name="T82" fmla="*/ 0 w 177"/>
                                <a:gd name="T83" fmla="*/ 124 h 135"/>
                                <a:gd name="T84" fmla="*/ 11 w 177"/>
                                <a:gd name="T85" fmla="*/ 0 h 135"/>
                                <a:gd name="T86" fmla="*/ 177 w 177"/>
                                <a:gd name="T87" fmla="*/ 12 h 135"/>
                                <a:gd name="T88" fmla="*/ 166 w 177"/>
                                <a:gd name="T89" fmla="*/ 135 h 135"/>
                                <a:gd name="T90" fmla="*/ 166 w 177"/>
                                <a:gd name="T91" fmla="*/ 135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</a:cxnLst>
                              <a:rect l="0" t="0" r="r" b="b"/>
                              <a:pathLst>
                                <a:path w="177" h="135">
                                  <a:moveTo>
                                    <a:pt x="139" y="68"/>
                                  </a:moveTo>
                                  <a:cubicBezTo>
                                    <a:pt x="142" y="68"/>
                                    <a:pt x="144" y="70"/>
                                    <a:pt x="144" y="73"/>
                                  </a:cubicBezTo>
                                  <a:cubicBezTo>
                                    <a:pt x="144" y="76"/>
                                    <a:pt x="142" y="79"/>
                                    <a:pt x="139" y="79"/>
                                  </a:cubicBezTo>
                                  <a:cubicBezTo>
                                    <a:pt x="135" y="79"/>
                                    <a:pt x="133" y="76"/>
                                    <a:pt x="133" y="73"/>
                                  </a:cubicBezTo>
                                  <a:cubicBezTo>
                                    <a:pt x="133" y="70"/>
                                    <a:pt x="135" y="68"/>
                                    <a:pt x="139" y="68"/>
                                  </a:cubicBezTo>
                                  <a:close/>
                                  <a:moveTo>
                                    <a:pt x="27" y="57"/>
                                  </a:moveTo>
                                  <a:cubicBezTo>
                                    <a:pt x="24" y="57"/>
                                    <a:pt x="22" y="54"/>
                                    <a:pt x="22" y="51"/>
                                  </a:cubicBezTo>
                                  <a:cubicBezTo>
                                    <a:pt x="22" y="48"/>
                                    <a:pt x="24" y="45"/>
                                    <a:pt x="27" y="45"/>
                                  </a:cubicBezTo>
                                  <a:cubicBezTo>
                                    <a:pt x="30" y="45"/>
                                    <a:pt x="33" y="48"/>
                                    <a:pt x="33" y="51"/>
                                  </a:cubicBezTo>
                                  <a:cubicBezTo>
                                    <a:pt x="33" y="54"/>
                                    <a:pt x="30" y="57"/>
                                    <a:pt x="27" y="57"/>
                                  </a:cubicBezTo>
                                  <a:close/>
                                  <a:moveTo>
                                    <a:pt x="38" y="34"/>
                                  </a:moveTo>
                                  <a:cubicBezTo>
                                    <a:pt x="35" y="34"/>
                                    <a:pt x="33" y="32"/>
                                    <a:pt x="33" y="28"/>
                                  </a:cubicBezTo>
                                  <a:cubicBezTo>
                                    <a:pt x="33" y="25"/>
                                    <a:pt x="35" y="23"/>
                                    <a:pt x="38" y="23"/>
                                  </a:cubicBezTo>
                                  <a:cubicBezTo>
                                    <a:pt x="41" y="23"/>
                                    <a:pt x="44" y="25"/>
                                    <a:pt x="44" y="28"/>
                                  </a:cubicBezTo>
                                  <a:cubicBezTo>
                                    <a:pt x="44" y="32"/>
                                    <a:pt x="41" y="34"/>
                                    <a:pt x="38" y="34"/>
                                  </a:cubicBezTo>
                                  <a:close/>
                                  <a:moveTo>
                                    <a:pt x="38" y="79"/>
                                  </a:moveTo>
                                  <a:cubicBezTo>
                                    <a:pt x="35" y="79"/>
                                    <a:pt x="33" y="76"/>
                                    <a:pt x="33" y="73"/>
                                  </a:cubicBezTo>
                                  <a:cubicBezTo>
                                    <a:pt x="33" y="70"/>
                                    <a:pt x="35" y="68"/>
                                    <a:pt x="38" y="68"/>
                                  </a:cubicBezTo>
                                  <a:cubicBezTo>
                                    <a:pt x="41" y="68"/>
                                    <a:pt x="44" y="70"/>
                                    <a:pt x="44" y="73"/>
                                  </a:cubicBezTo>
                                  <a:cubicBezTo>
                                    <a:pt x="44" y="76"/>
                                    <a:pt x="41" y="79"/>
                                    <a:pt x="38" y="79"/>
                                  </a:cubicBezTo>
                                  <a:close/>
                                  <a:moveTo>
                                    <a:pt x="55" y="57"/>
                                  </a:moveTo>
                                  <a:cubicBezTo>
                                    <a:pt x="52" y="57"/>
                                    <a:pt x="50" y="54"/>
                                    <a:pt x="50" y="51"/>
                                  </a:cubicBezTo>
                                  <a:cubicBezTo>
                                    <a:pt x="50" y="48"/>
                                    <a:pt x="52" y="45"/>
                                    <a:pt x="55" y="45"/>
                                  </a:cubicBezTo>
                                  <a:cubicBezTo>
                                    <a:pt x="58" y="45"/>
                                    <a:pt x="61" y="48"/>
                                    <a:pt x="61" y="51"/>
                                  </a:cubicBezTo>
                                  <a:cubicBezTo>
                                    <a:pt x="61" y="54"/>
                                    <a:pt x="58" y="57"/>
                                    <a:pt x="55" y="57"/>
                                  </a:cubicBezTo>
                                  <a:close/>
                                  <a:moveTo>
                                    <a:pt x="72" y="34"/>
                                  </a:moveTo>
                                  <a:cubicBezTo>
                                    <a:pt x="69" y="34"/>
                                    <a:pt x="66" y="32"/>
                                    <a:pt x="66" y="28"/>
                                  </a:cubicBezTo>
                                  <a:cubicBezTo>
                                    <a:pt x="66" y="25"/>
                                    <a:pt x="69" y="23"/>
                                    <a:pt x="72" y="23"/>
                                  </a:cubicBezTo>
                                  <a:cubicBezTo>
                                    <a:pt x="75" y="23"/>
                                    <a:pt x="77" y="25"/>
                                    <a:pt x="77" y="28"/>
                                  </a:cubicBezTo>
                                  <a:cubicBezTo>
                                    <a:pt x="77" y="32"/>
                                    <a:pt x="75" y="34"/>
                                    <a:pt x="72" y="34"/>
                                  </a:cubicBezTo>
                                  <a:close/>
                                  <a:moveTo>
                                    <a:pt x="72" y="79"/>
                                  </a:moveTo>
                                  <a:cubicBezTo>
                                    <a:pt x="69" y="79"/>
                                    <a:pt x="66" y="76"/>
                                    <a:pt x="66" y="73"/>
                                  </a:cubicBezTo>
                                  <a:cubicBezTo>
                                    <a:pt x="66" y="70"/>
                                    <a:pt x="69" y="68"/>
                                    <a:pt x="72" y="68"/>
                                  </a:cubicBezTo>
                                  <a:cubicBezTo>
                                    <a:pt x="75" y="68"/>
                                    <a:pt x="77" y="70"/>
                                    <a:pt x="77" y="73"/>
                                  </a:cubicBezTo>
                                  <a:cubicBezTo>
                                    <a:pt x="77" y="76"/>
                                    <a:pt x="75" y="79"/>
                                    <a:pt x="72" y="79"/>
                                  </a:cubicBezTo>
                                  <a:close/>
                                  <a:moveTo>
                                    <a:pt x="88" y="57"/>
                                  </a:moveTo>
                                  <a:cubicBezTo>
                                    <a:pt x="85" y="57"/>
                                    <a:pt x="83" y="54"/>
                                    <a:pt x="83" y="51"/>
                                  </a:cubicBezTo>
                                  <a:cubicBezTo>
                                    <a:pt x="83" y="48"/>
                                    <a:pt x="85" y="45"/>
                                    <a:pt x="88" y="45"/>
                                  </a:cubicBezTo>
                                  <a:cubicBezTo>
                                    <a:pt x="92" y="45"/>
                                    <a:pt x="94" y="48"/>
                                    <a:pt x="94" y="51"/>
                                  </a:cubicBezTo>
                                  <a:cubicBezTo>
                                    <a:pt x="94" y="54"/>
                                    <a:pt x="92" y="57"/>
                                    <a:pt x="88" y="57"/>
                                  </a:cubicBezTo>
                                  <a:close/>
                                  <a:moveTo>
                                    <a:pt x="105" y="34"/>
                                  </a:moveTo>
                                  <a:cubicBezTo>
                                    <a:pt x="102" y="34"/>
                                    <a:pt x="100" y="32"/>
                                    <a:pt x="100" y="28"/>
                                  </a:cubicBezTo>
                                  <a:cubicBezTo>
                                    <a:pt x="100" y="25"/>
                                    <a:pt x="102" y="23"/>
                                    <a:pt x="105" y="23"/>
                                  </a:cubicBezTo>
                                  <a:cubicBezTo>
                                    <a:pt x="108" y="23"/>
                                    <a:pt x="111" y="25"/>
                                    <a:pt x="111" y="28"/>
                                  </a:cubicBezTo>
                                  <a:cubicBezTo>
                                    <a:pt x="111" y="32"/>
                                    <a:pt x="108" y="34"/>
                                    <a:pt x="105" y="34"/>
                                  </a:cubicBezTo>
                                  <a:close/>
                                  <a:moveTo>
                                    <a:pt x="105" y="79"/>
                                  </a:moveTo>
                                  <a:cubicBezTo>
                                    <a:pt x="102" y="79"/>
                                    <a:pt x="100" y="76"/>
                                    <a:pt x="100" y="73"/>
                                  </a:cubicBezTo>
                                  <a:cubicBezTo>
                                    <a:pt x="100" y="70"/>
                                    <a:pt x="102" y="68"/>
                                    <a:pt x="105" y="68"/>
                                  </a:cubicBezTo>
                                  <a:cubicBezTo>
                                    <a:pt x="108" y="68"/>
                                    <a:pt x="111" y="70"/>
                                    <a:pt x="111" y="73"/>
                                  </a:cubicBezTo>
                                  <a:cubicBezTo>
                                    <a:pt x="111" y="76"/>
                                    <a:pt x="108" y="79"/>
                                    <a:pt x="105" y="79"/>
                                  </a:cubicBezTo>
                                  <a:close/>
                                  <a:moveTo>
                                    <a:pt x="122" y="57"/>
                                  </a:moveTo>
                                  <a:cubicBezTo>
                                    <a:pt x="119" y="57"/>
                                    <a:pt x="116" y="54"/>
                                    <a:pt x="116" y="51"/>
                                  </a:cubicBezTo>
                                  <a:cubicBezTo>
                                    <a:pt x="116" y="48"/>
                                    <a:pt x="119" y="45"/>
                                    <a:pt x="122" y="45"/>
                                  </a:cubicBezTo>
                                  <a:cubicBezTo>
                                    <a:pt x="125" y="45"/>
                                    <a:pt x="127" y="48"/>
                                    <a:pt x="127" y="51"/>
                                  </a:cubicBezTo>
                                  <a:cubicBezTo>
                                    <a:pt x="127" y="54"/>
                                    <a:pt x="125" y="57"/>
                                    <a:pt x="122" y="57"/>
                                  </a:cubicBezTo>
                                  <a:close/>
                                  <a:moveTo>
                                    <a:pt x="127" y="113"/>
                                  </a:moveTo>
                                  <a:cubicBezTo>
                                    <a:pt x="50" y="113"/>
                                    <a:pt x="50" y="113"/>
                                    <a:pt x="50" y="113"/>
                                  </a:cubicBezTo>
                                  <a:cubicBezTo>
                                    <a:pt x="46" y="113"/>
                                    <a:pt x="44" y="110"/>
                                    <a:pt x="44" y="107"/>
                                  </a:cubicBezTo>
                                  <a:cubicBezTo>
                                    <a:pt x="44" y="104"/>
                                    <a:pt x="46" y="101"/>
                                    <a:pt x="50" y="101"/>
                                  </a:cubicBezTo>
                                  <a:cubicBezTo>
                                    <a:pt x="127" y="101"/>
                                    <a:pt x="127" y="101"/>
                                    <a:pt x="127" y="101"/>
                                  </a:cubicBezTo>
                                  <a:cubicBezTo>
                                    <a:pt x="130" y="101"/>
                                    <a:pt x="133" y="104"/>
                                    <a:pt x="133" y="107"/>
                                  </a:cubicBezTo>
                                  <a:cubicBezTo>
                                    <a:pt x="133" y="110"/>
                                    <a:pt x="130" y="113"/>
                                    <a:pt x="127" y="113"/>
                                  </a:cubicBezTo>
                                  <a:close/>
                                  <a:moveTo>
                                    <a:pt x="139" y="34"/>
                                  </a:moveTo>
                                  <a:cubicBezTo>
                                    <a:pt x="135" y="34"/>
                                    <a:pt x="133" y="32"/>
                                    <a:pt x="133" y="28"/>
                                  </a:cubicBezTo>
                                  <a:cubicBezTo>
                                    <a:pt x="133" y="25"/>
                                    <a:pt x="135" y="23"/>
                                    <a:pt x="139" y="23"/>
                                  </a:cubicBezTo>
                                  <a:cubicBezTo>
                                    <a:pt x="142" y="23"/>
                                    <a:pt x="144" y="25"/>
                                    <a:pt x="144" y="28"/>
                                  </a:cubicBezTo>
                                  <a:cubicBezTo>
                                    <a:pt x="144" y="32"/>
                                    <a:pt x="142" y="34"/>
                                    <a:pt x="139" y="34"/>
                                  </a:cubicBezTo>
                                  <a:close/>
                                  <a:moveTo>
                                    <a:pt x="150" y="57"/>
                                  </a:moveTo>
                                  <a:cubicBezTo>
                                    <a:pt x="147" y="57"/>
                                    <a:pt x="144" y="54"/>
                                    <a:pt x="144" y="51"/>
                                  </a:cubicBezTo>
                                  <a:cubicBezTo>
                                    <a:pt x="144" y="48"/>
                                    <a:pt x="147" y="45"/>
                                    <a:pt x="150" y="45"/>
                                  </a:cubicBezTo>
                                  <a:cubicBezTo>
                                    <a:pt x="153" y="45"/>
                                    <a:pt x="155" y="48"/>
                                    <a:pt x="155" y="51"/>
                                  </a:cubicBezTo>
                                  <a:cubicBezTo>
                                    <a:pt x="155" y="54"/>
                                    <a:pt x="153" y="57"/>
                                    <a:pt x="150" y="57"/>
                                  </a:cubicBezTo>
                                  <a:close/>
                                  <a:moveTo>
                                    <a:pt x="166" y="17"/>
                                  </a:moveTo>
                                  <a:cubicBezTo>
                                    <a:pt x="166" y="14"/>
                                    <a:pt x="164" y="12"/>
                                    <a:pt x="161" y="12"/>
                                  </a:cubicBezTo>
                                  <a:cubicBezTo>
                                    <a:pt x="16" y="12"/>
                                    <a:pt x="16" y="12"/>
                                    <a:pt x="16" y="12"/>
                                  </a:cubicBezTo>
                                  <a:cubicBezTo>
                                    <a:pt x="13" y="12"/>
                                    <a:pt x="11" y="14"/>
                                    <a:pt x="11" y="17"/>
                                  </a:cubicBezTo>
                                  <a:cubicBezTo>
                                    <a:pt x="11" y="118"/>
                                    <a:pt x="11" y="118"/>
                                    <a:pt x="11" y="118"/>
                                  </a:cubicBezTo>
                                  <a:cubicBezTo>
                                    <a:pt x="11" y="121"/>
                                    <a:pt x="13" y="124"/>
                                    <a:pt x="16" y="124"/>
                                  </a:cubicBezTo>
                                  <a:cubicBezTo>
                                    <a:pt x="161" y="124"/>
                                    <a:pt x="161" y="124"/>
                                    <a:pt x="161" y="124"/>
                                  </a:cubicBezTo>
                                  <a:cubicBezTo>
                                    <a:pt x="164" y="124"/>
                                    <a:pt x="166" y="121"/>
                                    <a:pt x="166" y="118"/>
                                  </a:cubicBezTo>
                                  <a:cubicBezTo>
                                    <a:pt x="166" y="17"/>
                                    <a:pt x="166" y="17"/>
                                    <a:pt x="166" y="17"/>
                                  </a:cubicBezTo>
                                  <a:close/>
                                  <a:moveTo>
                                    <a:pt x="166" y="135"/>
                                  </a:moveTo>
                                  <a:cubicBezTo>
                                    <a:pt x="11" y="135"/>
                                    <a:pt x="11" y="135"/>
                                    <a:pt x="11" y="135"/>
                                  </a:cubicBezTo>
                                  <a:cubicBezTo>
                                    <a:pt x="5" y="135"/>
                                    <a:pt x="0" y="130"/>
                                    <a:pt x="0" y="124"/>
                                  </a:cubicBezTo>
                                  <a:cubicBezTo>
                                    <a:pt x="0" y="12"/>
                                    <a:pt x="0" y="12"/>
                                    <a:pt x="0" y="12"/>
                                  </a:cubicBezTo>
                                  <a:cubicBezTo>
                                    <a:pt x="0" y="5"/>
                                    <a:pt x="5" y="0"/>
                                    <a:pt x="11" y="0"/>
                                  </a:cubicBezTo>
                                  <a:cubicBezTo>
                                    <a:pt x="166" y="0"/>
                                    <a:pt x="166" y="0"/>
                                    <a:pt x="166" y="0"/>
                                  </a:cubicBezTo>
                                  <a:cubicBezTo>
                                    <a:pt x="172" y="0"/>
                                    <a:pt x="177" y="5"/>
                                    <a:pt x="177" y="12"/>
                                  </a:cubicBezTo>
                                  <a:cubicBezTo>
                                    <a:pt x="177" y="124"/>
                                    <a:pt x="177" y="124"/>
                                    <a:pt x="177" y="124"/>
                                  </a:cubicBezTo>
                                  <a:cubicBezTo>
                                    <a:pt x="177" y="130"/>
                                    <a:pt x="172" y="135"/>
                                    <a:pt x="166" y="135"/>
                                  </a:cubicBezTo>
                                  <a:close/>
                                  <a:moveTo>
                                    <a:pt x="166" y="135"/>
                                  </a:moveTo>
                                  <a:cubicBezTo>
                                    <a:pt x="166" y="135"/>
                                    <a:pt x="166" y="135"/>
                                    <a:pt x="166" y="135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53" name="Freeform 148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5198076" y="0"/>
                              <a:ext cx="275285" cy="223185"/>
                            </a:xfrm>
                            <a:custGeom>
                              <a:avLst/>
                              <a:gdLst>
                                <a:gd name="T0" fmla="*/ 209 w 228"/>
                                <a:gd name="T1" fmla="*/ 121 h 185"/>
                                <a:gd name="T2" fmla="*/ 213 w 228"/>
                                <a:gd name="T3" fmla="*/ 89 h 185"/>
                                <a:gd name="T4" fmla="*/ 224 w 228"/>
                                <a:gd name="T5" fmla="*/ 89 h 185"/>
                                <a:gd name="T6" fmla="*/ 228 w 228"/>
                                <a:gd name="T7" fmla="*/ 121 h 185"/>
                                <a:gd name="T8" fmla="*/ 209 w 228"/>
                                <a:gd name="T9" fmla="*/ 121 h 185"/>
                                <a:gd name="T10" fmla="*/ 213 w 228"/>
                                <a:gd name="T11" fmla="*/ 72 h 185"/>
                                <a:gd name="T12" fmla="*/ 216 w 228"/>
                                <a:gd name="T13" fmla="*/ 72 h 185"/>
                                <a:gd name="T14" fmla="*/ 216 w 228"/>
                                <a:gd name="T15" fmla="*/ 33 h 185"/>
                                <a:gd name="T16" fmla="*/ 124 w 228"/>
                                <a:gd name="T17" fmla="*/ 47 h 185"/>
                                <a:gd name="T18" fmla="*/ 27 w 228"/>
                                <a:gd name="T19" fmla="*/ 32 h 185"/>
                                <a:gd name="T20" fmla="*/ 27 w 228"/>
                                <a:gd name="T21" fmla="*/ 12 h 185"/>
                                <a:gd name="T22" fmla="*/ 119 w 228"/>
                                <a:gd name="T23" fmla="*/ 0 h 185"/>
                                <a:gd name="T24" fmla="*/ 219 w 228"/>
                                <a:gd name="T25" fmla="*/ 15 h 185"/>
                                <a:gd name="T26" fmla="*/ 221 w 228"/>
                                <a:gd name="T27" fmla="*/ 15 h 185"/>
                                <a:gd name="T28" fmla="*/ 221 w 228"/>
                                <a:gd name="T29" fmla="*/ 72 h 185"/>
                                <a:gd name="T30" fmla="*/ 224 w 228"/>
                                <a:gd name="T31" fmla="*/ 72 h 185"/>
                                <a:gd name="T32" fmla="*/ 224 w 228"/>
                                <a:gd name="T33" fmla="*/ 84 h 185"/>
                                <a:gd name="T34" fmla="*/ 213 w 228"/>
                                <a:gd name="T35" fmla="*/ 84 h 185"/>
                                <a:gd name="T36" fmla="*/ 213 w 228"/>
                                <a:gd name="T37" fmla="*/ 72 h 185"/>
                                <a:gd name="T38" fmla="*/ 49 w 228"/>
                                <a:gd name="T39" fmla="*/ 146 h 185"/>
                                <a:gd name="T40" fmla="*/ 7 w 228"/>
                                <a:gd name="T41" fmla="*/ 129 h 185"/>
                                <a:gd name="T42" fmla="*/ 22 w 228"/>
                                <a:gd name="T43" fmla="*/ 96 h 185"/>
                                <a:gd name="T44" fmla="*/ 59 w 228"/>
                                <a:gd name="T45" fmla="*/ 119 h 185"/>
                                <a:gd name="T46" fmla="*/ 49 w 228"/>
                                <a:gd name="T47" fmla="*/ 146 h 185"/>
                                <a:gd name="T48" fmla="*/ 64 w 228"/>
                                <a:gd name="T49" fmla="*/ 156 h 185"/>
                                <a:gd name="T50" fmla="*/ 44 w 228"/>
                                <a:gd name="T51" fmla="*/ 166 h 185"/>
                                <a:gd name="T52" fmla="*/ 44 w 228"/>
                                <a:gd name="T53" fmla="*/ 156 h 185"/>
                                <a:gd name="T54" fmla="*/ 34 w 228"/>
                                <a:gd name="T55" fmla="*/ 156 h 185"/>
                                <a:gd name="T56" fmla="*/ 47 w 228"/>
                                <a:gd name="T57" fmla="*/ 148 h 185"/>
                                <a:gd name="T58" fmla="*/ 64 w 228"/>
                                <a:gd name="T59" fmla="*/ 156 h 185"/>
                                <a:gd name="T60" fmla="*/ 77 w 228"/>
                                <a:gd name="T61" fmla="*/ 126 h 185"/>
                                <a:gd name="T62" fmla="*/ 131 w 228"/>
                                <a:gd name="T63" fmla="*/ 138 h 185"/>
                                <a:gd name="T64" fmla="*/ 121 w 228"/>
                                <a:gd name="T65" fmla="*/ 185 h 185"/>
                                <a:gd name="T66" fmla="*/ 67 w 228"/>
                                <a:gd name="T67" fmla="*/ 151 h 185"/>
                                <a:gd name="T68" fmla="*/ 77 w 228"/>
                                <a:gd name="T69" fmla="*/ 126 h 185"/>
                                <a:gd name="T70" fmla="*/ 54 w 228"/>
                                <a:gd name="T71" fmla="*/ 99 h 185"/>
                                <a:gd name="T72" fmla="*/ 54 w 228"/>
                                <a:gd name="T73" fmla="*/ 44 h 185"/>
                                <a:gd name="T74" fmla="*/ 119 w 228"/>
                                <a:gd name="T75" fmla="*/ 57 h 185"/>
                                <a:gd name="T76" fmla="*/ 194 w 228"/>
                                <a:gd name="T77" fmla="*/ 44 h 185"/>
                                <a:gd name="T78" fmla="*/ 194 w 228"/>
                                <a:gd name="T79" fmla="*/ 111 h 185"/>
                                <a:gd name="T80" fmla="*/ 129 w 228"/>
                                <a:gd name="T81" fmla="*/ 129 h 185"/>
                                <a:gd name="T82" fmla="*/ 54 w 228"/>
                                <a:gd name="T83" fmla="*/ 99 h 185"/>
                                <a:gd name="T84" fmla="*/ 138 w 228"/>
                                <a:gd name="T85" fmla="*/ 146 h 185"/>
                                <a:gd name="T86" fmla="*/ 153 w 228"/>
                                <a:gd name="T87" fmla="*/ 166 h 185"/>
                                <a:gd name="T88" fmla="*/ 134 w 228"/>
                                <a:gd name="T89" fmla="*/ 183 h 185"/>
                                <a:gd name="T90" fmla="*/ 119 w 228"/>
                                <a:gd name="T91" fmla="*/ 166 h 185"/>
                                <a:gd name="T92" fmla="*/ 138 w 228"/>
                                <a:gd name="T93" fmla="*/ 146 h 185"/>
                                <a:gd name="T94" fmla="*/ 138 w 228"/>
                                <a:gd name="T95" fmla="*/ 146 h 185"/>
                                <a:gd name="T96" fmla="*/ 138 w 228"/>
                                <a:gd name="T97" fmla="*/ 14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</a:cxnLst>
                              <a:rect l="0" t="0" r="r" b="b"/>
                              <a:pathLst>
                                <a:path w="228" h="185">
                                  <a:moveTo>
                                    <a:pt x="209" y="121"/>
                                  </a:moveTo>
                                  <a:cubicBezTo>
                                    <a:pt x="213" y="89"/>
                                    <a:pt x="213" y="89"/>
                                    <a:pt x="213" y="89"/>
                                  </a:cubicBezTo>
                                  <a:cubicBezTo>
                                    <a:pt x="224" y="89"/>
                                    <a:pt x="224" y="89"/>
                                    <a:pt x="224" y="89"/>
                                  </a:cubicBezTo>
                                  <a:cubicBezTo>
                                    <a:pt x="228" y="121"/>
                                    <a:pt x="228" y="121"/>
                                    <a:pt x="228" y="121"/>
                                  </a:cubicBezTo>
                                  <a:cubicBezTo>
                                    <a:pt x="209" y="121"/>
                                    <a:pt x="209" y="121"/>
                                    <a:pt x="209" y="121"/>
                                  </a:cubicBezTo>
                                  <a:close/>
                                  <a:moveTo>
                                    <a:pt x="213" y="72"/>
                                  </a:moveTo>
                                  <a:cubicBezTo>
                                    <a:pt x="216" y="72"/>
                                    <a:pt x="216" y="72"/>
                                    <a:pt x="216" y="72"/>
                                  </a:cubicBezTo>
                                  <a:cubicBezTo>
                                    <a:pt x="216" y="33"/>
                                    <a:pt x="216" y="33"/>
                                    <a:pt x="216" y="33"/>
                                  </a:cubicBezTo>
                                  <a:cubicBezTo>
                                    <a:pt x="124" y="47"/>
                                    <a:pt x="124" y="47"/>
                                    <a:pt x="124" y="47"/>
                                  </a:cubicBezTo>
                                  <a:cubicBezTo>
                                    <a:pt x="27" y="32"/>
                                    <a:pt x="27" y="32"/>
                                    <a:pt x="27" y="32"/>
                                  </a:cubicBezTo>
                                  <a:cubicBezTo>
                                    <a:pt x="27" y="12"/>
                                    <a:pt x="27" y="12"/>
                                    <a:pt x="27" y="12"/>
                                  </a:cubicBezTo>
                                  <a:cubicBezTo>
                                    <a:pt x="119" y="0"/>
                                    <a:pt x="119" y="0"/>
                                    <a:pt x="119" y="0"/>
                                  </a:cubicBezTo>
                                  <a:cubicBezTo>
                                    <a:pt x="219" y="15"/>
                                    <a:pt x="219" y="15"/>
                                    <a:pt x="219" y="15"/>
                                  </a:cubicBezTo>
                                  <a:cubicBezTo>
                                    <a:pt x="221" y="15"/>
                                    <a:pt x="221" y="15"/>
                                    <a:pt x="221" y="15"/>
                                  </a:cubicBezTo>
                                  <a:cubicBezTo>
                                    <a:pt x="221" y="72"/>
                                    <a:pt x="221" y="72"/>
                                    <a:pt x="221" y="72"/>
                                  </a:cubicBezTo>
                                  <a:cubicBezTo>
                                    <a:pt x="224" y="72"/>
                                    <a:pt x="224" y="72"/>
                                    <a:pt x="224" y="72"/>
                                  </a:cubicBezTo>
                                  <a:cubicBezTo>
                                    <a:pt x="224" y="84"/>
                                    <a:pt x="224" y="84"/>
                                    <a:pt x="224" y="84"/>
                                  </a:cubicBezTo>
                                  <a:cubicBezTo>
                                    <a:pt x="213" y="84"/>
                                    <a:pt x="213" y="84"/>
                                    <a:pt x="213" y="84"/>
                                  </a:cubicBezTo>
                                  <a:cubicBezTo>
                                    <a:pt x="213" y="72"/>
                                    <a:pt x="213" y="72"/>
                                    <a:pt x="213" y="72"/>
                                  </a:cubicBezTo>
                                  <a:close/>
                                  <a:moveTo>
                                    <a:pt x="49" y="146"/>
                                  </a:moveTo>
                                  <a:cubicBezTo>
                                    <a:pt x="49" y="146"/>
                                    <a:pt x="30" y="133"/>
                                    <a:pt x="7" y="129"/>
                                  </a:cubicBezTo>
                                  <a:cubicBezTo>
                                    <a:pt x="7" y="129"/>
                                    <a:pt x="0" y="108"/>
                                    <a:pt x="22" y="96"/>
                                  </a:cubicBezTo>
                                  <a:cubicBezTo>
                                    <a:pt x="59" y="119"/>
                                    <a:pt x="59" y="119"/>
                                    <a:pt x="59" y="119"/>
                                  </a:cubicBezTo>
                                  <a:cubicBezTo>
                                    <a:pt x="59" y="119"/>
                                    <a:pt x="46" y="121"/>
                                    <a:pt x="49" y="146"/>
                                  </a:cubicBezTo>
                                  <a:close/>
                                  <a:moveTo>
                                    <a:pt x="64" y="156"/>
                                  </a:moveTo>
                                  <a:cubicBezTo>
                                    <a:pt x="44" y="166"/>
                                    <a:pt x="44" y="166"/>
                                    <a:pt x="44" y="166"/>
                                  </a:cubicBezTo>
                                  <a:cubicBezTo>
                                    <a:pt x="44" y="156"/>
                                    <a:pt x="44" y="156"/>
                                    <a:pt x="44" y="156"/>
                                  </a:cubicBezTo>
                                  <a:cubicBezTo>
                                    <a:pt x="34" y="156"/>
                                    <a:pt x="34" y="156"/>
                                    <a:pt x="34" y="156"/>
                                  </a:cubicBezTo>
                                  <a:cubicBezTo>
                                    <a:pt x="47" y="148"/>
                                    <a:pt x="47" y="148"/>
                                    <a:pt x="47" y="148"/>
                                  </a:cubicBezTo>
                                  <a:cubicBezTo>
                                    <a:pt x="64" y="156"/>
                                    <a:pt x="64" y="156"/>
                                    <a:pt x="64" y="156"/>
                                  </a:cubicBezTo>
                                  <a:close/>
                                  <a:moveTo>
                                    <a:pt x="77" y="126"/>
                                  </a:moveTo>
                                  <a:cubicBezTo>
                                    <a:pt x="77" y="126"/>
                                    <a:pt x="127" y="138"/>
                                    <a:pt x="131" y="138"/>
                                  </a:cubicBezTo>
                                  <a:cubicBezTo>
                                    <a:pt x="131" y="138"/>
                                    <a:pt x="99" y="156"/>
                                    <a:pt x="121" y="185"/>
                                  </a:cubicBezTo>
                                  <a:cubicBezTo>
                                    <a:pt x="67" y="151"/>
                                    <a:pt x="67" y="151"/>
                                    <a:pt x="67" y="151"/>
                                  </a:cubicBezTo>
                                  <a:cubicBezTo>
                                    <a:pt x="67" y="151"/>
                                    <a:pt x="63" y="133"/>
                                    <a:pt x="77" y="126"/>
                                  </a:cubicBezTo>
                                  <a:close/>
                                  <a:moveTo>
                                    <a:pt x="54" y="99"/>
                                  </a:moveTo>
                                  <a:cubicBezTo>
                                    <a:pt x="54" y="44"/>
                                    <a:pt x="54" y="44"/>
                                    <a:pt x="54" y="44"/>
                                  </a:cubicBezTo>
                                  <a:cubicBezTo>
                                    <a:pt x="119" y="57"/>
                                    <a:pt x="119" y="57"/>
                                    <a:pt x="119" y="57"/>
                                  </a:cubicBezTo>
                                  <a:cubicBezTo>
                                    <a:pt x="194" y="44"/>
                                    <a:pt x="194" y="44"/>
                                    <a:pt x="194" y="44"/>
                                  </a:cubicBezTo>
                                  <a:cubicBezTo>
                                    <a:pt x="194" y="111"/>
                                    <a:pt x="194" y="111"/>
                                    <a:pt x="194" y="111"/>
                                  </a:cubicBezTo>
                                  <a:cubicBezTo>
                                    <a:pt x="129" y="129"/>
                                    <a:pt x="129" y="129"/>
                                    <a:pt x="129" y="129"/>
                                  </a:cubicBezTo>
                                  <a:cubicBezTo>
                                    <a:pt x="54" y="99"/>
                                    <a:pt x="54" y="99"/>
                                    <a:pt x="54" y="99"/>
                                  </a:cubicBezTo>
                                  <a:close/>
                                  <a:moveTo>
                                    <a:pt x="138" y="146"/>
                                  </a:moveTo>
                                  <a:cubicBezTo>
                                    <a:pt x="148" y="146"/>
                                    <a:pt x="155" y="155"/>
                                    <a:pt x="153" y="166"/>
                                  </a:cubicBezTo>
                                  <a:cubicBezTo>
                                    <a:pt x="151" y="175"/>
                                    <a:pt x="143" y="183"/>
                                    <a:pt x="134" y="183"/>
                                  </a:cubicBezTo>
                                  <a:cubicBezTo>
                                    <a:pt x="126" y="183"/>
                                    <a:pt x="119" y="175"/>
                                    <a:pt x="119" y="166"/>
                                  </a:cubicBezTo>
                                  <a:cubicBezTo>
                                    <a:pt x="119" y="155"/>
                                    <a:pt x="127" y="146"/>
                                    <a:pt x="138" y="146"/>
                                  </a:cubicBezTo>
                                  <a:close/>
                                  <a:moveTo>
                                    <a:pt x="138" y="146"/>
                                  </a:moveTo>
                                  <a:cubicBezTo>
                                    <a:pt x="138" y="146"/>
                                    <a:pt x="138" y="146"/>
                                    <a:pt x="138" y="146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54" name="Freeform 149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4679092" y="0"/>
                              <a:ext cx="222017" cy="223185"/>
                            </a:xfrm>
                            <a:custGeom>
                              <a:avLst/>
                              <a:gdLst>
                                <a:gd name="T0" fmla="*/ 92 w 160"/>
                                <a:gd name="T1" fmla="*/ 0 h 161"/>
                                <a:gd name="T2" fmla="*/ 34 w 160"/>
                                <a:gd name="T3" fmla="*/ 0 h 161"/>
                                <a:gd name="T4" fmla="*/ 29 w 160"/>
                                <a:gd name="T5" fmla="*/ 0 h 161"/>
                                <a:gd name="T6" fmla="*/ 0 w 160"/>
                                <a:gd name="T7" fmla="*/ 29 h 161"/>
                                <a:gd name="T8" fmla="*/ 0 w 160"/>
                                <a:gd name="T9" fmla="*/ 132 h 161"/>
                                <a:gd name="T10" fmla="*/ 29 w 160"/>
                                <a:gd name="T11" fmla="*/ 161 h 161"/>
                                <a:gd name="T12" fmla="*/ 149 w 160"/>
                                <a:gd name="T13" fmla="*/ 161 h 161"/>
                                <a:gd name="T14" fmla="*/ 160 w 160"/>
                                <a:gd name="T15" fmla="*/ 161 h 161"/>
                                <a:gd name="T16" fmla="*/ 160 w 160"/>
                                <a:gd name="T17" fmla="*/ 149 h 161"/>
                                <a:gd name="T18" fmla="*/ 160 w 160"/>
                                <a:gd name="T19" fmla="*/ 12 h 161"/>
                                <a:gd name="T20" fmla="*/ 160 w 160"/>
                                <a:gd name="T21" fmla="*/ 0 h 161"/>
                                <a:gd name="T22" fmla="*/ 92 w 160"/>
                                <a:gd name="T23" fmla="*/ 0 h 161"/>
                                <a:gd name="T24" fmla="*/ 80 w 160"/>
                                <a:gd name="T25" fmla="*/ 12 h 161"/>
                                <a:gd name="T26" fmla="*/ 80 w 160"/>
                                <a:gd name="T27" fmla="*/ 74 h 161"/>
                                <a:gd name="T28" fmla="*/ 63 w 160"/>
                                <a:gd name="T29" fmla="*/ 66 h 161"/>
                                <a:gd name="T30" fmla="*/ 46 w 160"/>
                                <a:gd name="T31" fmla="*/ 74 h 161"/>
                                <a:gd name="T32" fmla="*/ 46 w 160"/>
                                <a:gd name="T33" fmla="*/ 12 h 161"/>
                                <a:gd name="T34" fmla="*/ 80 w 160"/>
                                <a:gd name="T35" fmla="*/ 12 h 161"/>
                                <a:gd name="T36" fmla="*/ 29 w 160"/>
                                <a:gd name="T37" fmla="*/ 149 h 161"/>
                                <a:gd name="T38" fmla="*/ 12 w 160"/>
                                <a:gd name="T39" fmla="*/ 132 h 161"/>
                                <a:gd name="T40" fmla="*/ 29 w 160"/>
                                <a:gd name="T41" fmla="*/ 115 h 161"/>
                                <a:gd name="T42" fmla="*/ 149 w 160"/>
                                <a:gd name="T43" fmla="*/ 115 h 161"/>
                                <a:gd name="T44" fmla="*/ 149 w 160"/>
                                <a:gd name="T45" fmla="*/ 149 h 161"/>
                                <a:gd name="T46" fmla="*/ 29 w 160"/>
                                <a:gd name="T47" fmla="*/ 149 h 161"/>
                                <a:gd name="T48" fmla="*/ 149 w 160"/>
                                <a:gd name="T49" fmla="*/ 104 h 161"/>
                                <a:gd name="T50" fmla="*/ 29 w 160"/>
                                <a:gd name="T51" fmla="*/ 104 h 161"/>
                                <a:gd name="T52" fmla="*/ 12 w 160"/>
                                <a:gd name="T53" fmla="*/ 109 h 161"/>
                                <a:gd name="T54" fmla="*/ 12 w 160"/>
                                <a:gd name="T55" fmla="*/ 29 h 161"/>
                                <a:gd name="T56" fmla="*/ 29 w 160"/>
                                <a:gd name="T57" fmla="*/ 12 h 161"/>
                                <a:gd name="T58" fmla="*/ 34 w 160"/>
                                <a:gd name="T59" fmla="*/ 12 h 161"/>
                                <a:gd name="T60" fmla="*/ 34 w 160"/>
                                <a:gd name="T61" fmla="*/ 93 h 161"/>
                                <a:gd name="T62" fmla="*/ 63 w 160"/>
                                <a:gd name="T63" fmla="*/ 78 h 161"/>
                                <a:gd name="T64" fmla="*/ 92 w 160"/>
                                <a:gd name="T65" fmla="*/ 93 h 161"/>
                                <a:gd name="T66" fmla="*/ 92 w 160"/>
                                <a:gd name="T67" fmla="*/ 12 h 161"/>
                                <a:gd name="T68" fmla="*/ 149 w 160"/>
                                <a:gd name="T69" fmla="*/ 12 h 161"/>
                                <a:gd name="T70" fmla="*/ 149 w 160"/>
                                <a:gd name="T71" fmla="*/ 104 h 161"/>
                                <a:gd name="T72" fmla="*/ 149 w 160"/>
                                <a:gd name="T73" fmla="*/ 104 h 161"/>
                                <a:gd name="T74" fmla="*/ 149 w 160"/>
                                <a:gd name="T75" fmla="*/ 104 h 16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</a:cxnLst>
                              <a:rect l="0" t="0" r="r" b="b"/>
                              <a:pathLst>
                                <a:path w="160" h="161">
                                  <a:moveTo>
                                    <a:pt x="92" y="0"/>
                                  </a:moveTo>
                                  <a:cubicBezTo>
                                    <a:pt x="34" y="0"/>
                                    <a:pt x="34" y="0"/>
                                    <a:pt x="34" y="0"/>
                                  </a:cubicBezTo>
                                  <a:cubicBezTo>
                                    <a:pt x="29" y="0"/>
                                    <a:pt x="29" y="0"/>
                                    <a:pt x="29" y="0"/>
                                  </a:cubicBezTo>
                                  <a:cubicBezTo>
                                    <a:pt x="13" y="0"/>
                                    <a:pt x="0" y="13"/>
                                    <a:pt x="0" y="29"/>
                                  </a:cubicBezTo>
                                  <a:cubicBezTo>
                                    <a:pt x="0" y="132"/>
                                    <a:pt x="0" y="132"/>
                                    <a:pt x="0" y="132"/>
                                  </a:cubicBezTo>
                                  <a:cubicBezTo>
                                    <a:pt x="0" y="148"/>
                                    <a:pt x="13" y="161"/>
                                    <a:pt x="29" y="161"/>
                                  </a:cubicBezTo>
                                  <a:cubicBezTo>
                                    <a:pt x="149" y="161"/>
                                    <a:pt x="149" y="161"/>
                                    <a:pt x="149" y="161"/>
                                  </a:cubicBezTo>
                                  <a:cubicBezTo>
                                    <a:pt x="160" y="161"/>
                                    <a:pt x="160" y="161"/>
                                    <a:pt x="160" y="161"/>
                                  </a:cubicBezTo>
                                  <a:cubicBezTo>
                                    <a:pt x="160" y="149"/>
                                    <a:pt x="160" y="149"/>
                                    <a:pt x="160" y="149"/>
                                  </a:cubicBezTo>
                                  <a:cubicBezTo>
                                    <a:pt x="160" y="12"/>
                                    <a:pt x="160" y="12"/>
                                    <a:pt x="160" y="12"/>
                                  </a:cubicBezTo>
                                  <a:cubicBezTo>
                                    <a:pt x="160" y="0"/>
                                    <a:pt x="160" y="0"/>
                                    <a:pt x="160" y="0"/>
                                  </a:cubicBezTo>
                                  <a:cubicBezTo>
                                    <a:pt x="92" y="0"/>
                                    <a:pt x="92" y="0"/>
                                    <a:pt x="92" y="0"/>
                                  </a:cubicBezTo>
                                  <a:close/>
                                  <a:moveTo>
                                    <a:pt x="80" y="12"/>
                                  </a:moveTo>
                                  <a:cubicBezTo>
                                    <a:pt x="80" y="74"/>
                                    <a:pt x="80" y="74"/>
                                    <a:pt x="80" y="74"/>
                                  </a:cubicBezTo>
                                  <a:cubicBezTo>
                                    <a:pt x="63" y="66"/>
                                    <a:pt x="63" y="66"/>
                                    <a:pt x="63" y="66"/>
                                  </a:cubicBezTo>
                                  <a:cubicBezTo>
                                    <a:pt x="46" y="74"/>
                                    <a:pt x="46" y="74"/>
                                    <a:pt x="46" y="74"/>
                                  </a:cubicBezTo>
                                  <a:cubicBezTo>
                                    <a:pt x="46" y="12"/>
                                    <a:pt x="46" y="12"/>
                                    <a:pt x="46" y="12"/>
                                  </a:cubicBezTo>
                                  <a:cubicBezTo>
                                    <a:pt x="80" y="12"/>
                                    <a:pt x="80" y="12"/>
                                    <a:pt x="80" y="12"/>
                                  </a:cubicBezTo>
                                  <a:close/>
                                  <a:moveTo>
                                    <a:pt x="29" y="149"/>
                                  </a:moveTo>
                                  <a:cubicBezTo>
                                    <a:pt x="19" y="149"/>
                                    <a:pt x="12" y="142"/>
                                    <a:pt x="12" y="132"/>
                                  </a:cubicBezTo>
                                  <a:cubicBezTo>
                                    <a:pt x="12" y="123"/>
                                    <a:pt x="19" y="115"/>
                                    <a:pt x="29" y="115"/>
                                  </a:cubicBezTo>
                                  <a:cubicBezTo>
                                    <a:pt x="149" y="115"/>
                                    <a:pt x="149" y="115"/>
                                    <a:pt x="149" y="115"/>
                                  </a:cubicBezTo>
                                  <a:cubicBezTo>
                                    <a:pt x="149" y="149"/>
                                    <a:pt x="149" y="149"/>
                                    <a:pt x="149" y="149"/>
                                  </a:cubicBezTo>
                                  <a:cubicBezTo>
                                    <a:pt x="29" y="149"/>
                                    <a:pt x="29" y="149"/>
                                    <a:pt x="29" y="149"/>
                                  </a:cubicBezTo>
                                  <a:close/>
                                  <a:moveTo>
                                    <a:pt x="149" y="104"/>
                                  </a:moveTo>
                                  <a:cubicBezTo>
                                    <a:pt x="29" y="104"/>
                                    <a:pt x="29" y="104"/>
                                    <a:pt x="29" y="104"/>
                                  </a:cubicBezTo>
                                  <a:cubicBezTo>
                                    <a:pt x="22" y="104"/>
                                    <a:pt x="16" y="106"/>
                                    <a:pt x="12" y="109"/>
                                  </a:cubicBezTo>
                                  <a:cubicBezTo>
                                    <a:pt x="12" y="29"/>
                                    <a:pt x="12" y="29"/>
                                    <a:pt x="12" y="29"/>
                                  </a:cubicBezTo>
                                  <a:cubicBezTo>
                                    <a:pt x="12" y="20"/>
                                    <a:pt x="19" y="12"/>
                                    <a:pt x="29" y="12"/>
                                  </a:cubicBezTo>
                                  <a:cubicBezTo>
                                    <a:pt x="34" y="12"/>
                                    <a:pt x="34" y="12"/>
                                    <a:pt x="34" y="12"/>
                                  </a:cubicBezTo>
                                  <a:cubicBezTo>
                                    <a:pt x="34" y="93"/>
                                    <a:pt x="34" y="93"/>
                                    <a:pt x="34" y="93"/>
                                  </a:cubicBezTo>
                                  <a:cubicBezTo>
                                    <a:pt x="63" y="78"/>
                                    <a:pt x="63" y="78"/>
                                    <a:pt x="63" y="78"/>
                                  </a:cubicBezTo>
                                  <a:cubicBezTo>
                                    <a:pt x="92" y="93"/>
                                    <a:pt x="92" y="93"/>
                                    <a:pt x="92" y="93"/>
                                  </a:cubicBezTo>
                                  <a:cubicBezTo>
                                    <a:pt x="92" y="12"/>
                                    <a:pt x="92" y="12"/>
                                    <a:pt x="92" y="12"/>
                                  </a:cubicBezTo>
                                  <a:cubicBezTo>
                                    <a:pt x="149" y="12"/>
                                    <a:pt x="149" y="12"/>
                                    <a:pt x="149" y="12"/>
                                  </a:cubicBezTo>
                                  <a:cubicBezTo>
                                    <a:pt x="149" y="104"/>
                                    <a:pt x="149" y="104"/>
                                    <a:pt x="149" y="104"/>
                                  </a:cubicBezTo>
                                  <a:close/>
                                  <a:moveTo>
                                    <a:pt x="149" y="104"/>
                                  </a:moveTo>
                                  <a:cubicBezTo>
                                    <a:pt x="149" y="104"/>
                                    <a:pt x="149" y="104"/>
                                    <a:pt x="149" y="104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</wpg:grpSp>
                      <wpg:grpSp>
                        <wpg:cNvPr id="555" name="组合 53"/>
                        <wpg:cNvGrpSpPr/>
                        <wpg:grpSpPr>
                          <a:xfrm>
                            <a:off x="0" y="2647950"/>
                            <a:ext cx="5491767" cy="222878"/>
                            <a:chOff x="0" y="0"/>
                            <a:chExt cx="5492340" cy="223200"/>
                          </a:xfrm>
                          <a:grpFill/>
                        </wpg:grpSpPr>
                        <wps:wsp>
                          <wps:cNvPr id="556" name="Freeform 7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0" y="0"/>
                              <a:ext cx="223200" cy="223200"/>
                            </a:xfrm>
                            <a:custGeom>
                              <a:avLst/>
                              <a:gdLst>
                                <a:gd name="T0" fmla="*/ 59 w 118"/>
                                <a:gd name="T1" fmla="*/ 0 h 118"/>
                                <a:gd name="T2" fmla="*/ 0 w 118"/>
                                <a:gd name="T3" fmla="*/ 59 h 118"/>
                                <a:gd name="T4" fmla="*/ 59 w 118"/>
                                <a:gd name="T5" fmla="*/ 118 h 118"/>
                                <a:gd name="T6" fmla="*/ 118 w 118"/>
                                <a:gd name="T7" fmla="*/ 59 h 118"/>
                                <a:gd name="T8" fmla="*/ 59 w 118"/>
                                <a:gd name="T9" fmla="*/ 0 h 118"/>
                                <a:gd name="T10" fmla="*/ 79 w 118"/>
                                <a:gd name="T11" fmla="*/ 82 h 118"/>
                                <a:gd name="T12" fmla="*/ 49 w 118"/>
                                <a:gd name="T13" fmla="*/ 69 h 118"/>
                                <a:gd name="T14" fmla="*/ 36 w 118"/>
                                <a:gd name="T15" fmla="*/ 39 h 118"/>
                                <a:gd name="T16" fmla="*/ 45 w 118"/>
                                <a:gd name="T17" fmla="*/ 36 h 118"/>
                                <a:gd name="T18" fmla="*/ 51 w 118"/>
                                <a:gd name="T19" fmla="*/ 46 h 118"/>
                                <a:gd name="T20" fmla="*/ 51 w 118"/>
                                <a:gd name="T21" fmla="*/ 50 h 118"/>
                                <a:gd name="T22" fmla="*/ 51 w 118"/>
                                <a:gd name="T23" fmla="*/ 58 h 118"/>
                                <a:gd name="T24" fmla="*/ 55 w 118"/>
                                <a:gd name="T25" fmla="*/ 63 h 118"/>
                                <a:gd name="T26" fmla="*/ 60 w 118"/>
                                <a:gd name="T27" fmla="*/ 67 h 118"/>
                                <a:gd name="T28" fmla="*/ 68 w 118"/>
                                <a:gd name="T29" fmla="*/ 67 h 118"/>
                                <a:gd name="T30" fmla="*/ 73 w 118"/>
                                <a:gd name="T31" fmla="*/ 67 h 118"/>
                                <a:gd name="T32" fmla="*/ 82 w 118"/>
                                <a:gd name="T33" fmla="*/ 73 h 118"/>
                                <a:gd name="T34" fmla="*/ 79 w 118"/>
                                <a:gd name="T35" fmla="*/ 82 h 118"/>
                                <a:gd name="T36" fmla="*/ 79 w 118"/>
                                <a:gd name="T37" fmla="*/ 82 h 118"/>
                                <a:gd name="T38" fmla="*/ 79 w 118"/>
                                <a:gd name="T39" fmla="*/ 82 h 11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</a:cxnLst>
                              <a:rect l="0" t="0" r="r" b="b"/>
                              <a:pathLst>
                                <a:path w="118" h="118">
                                  <a:moveTo>
                                    <a:pt x="59" y="0"/>
                                  </a:moveTo>
                                  <a:cubicBezTo>
                                    <a:pt x="27" y="0"/>
                                    <a:pt x="0" y="26"/>
                                    <a:pt x="0" y="59"/>
                                  </a:cubicBezTo>
                                  <a:cubicBezTo>
                                    <a:pt x="0" y="91"/>
                                    <a:pt x="27" y="118"/>
                                    <a:pt x="59" y="118"/>
                                  </a:cubicBezTo>
                                  <a:cubicBezTo>
                                    <a:pt x="92" y="118"/>
                                    <a:pt x="118" y="91"/>
                                    <a:pt x="118" y="59"/>
                                  </a:cubicBezTo>
                                  <a:cubicBezTo>
                                    <a:pt x="118" y="26"/>
                                    <a:pt x="92" y="0"/>
                                    <a:pt x="59" y="0"/>
                                  </a:cubicBezTo>
                                  <a:close/>
                                  <a:moveTo>
                                    <a:pt x="79" y="82"/>
                                  </a:moveTo>
                                  <a:cubicBezTo>
                                    <a:pt x="68" y="86"/>
                                    <a:pt x="54" y="74"/>
                                    <a:pt x="49" y="69"/>
                                  </a:cubicBezTo>
                                  <a:cubicBezTo>
                                    <a:pt x="44" y="64"/>
                                    <a:pt x="32" y="50"/>
                                    <a:pt x="36" y="39"/>
                                  </a:cubicBezTo>
                                  <a:cubicBezTo>
                                    <a:pt x="36" y="39"/>
                                    <a:pt x="43" y="32"/>
                                    <a:pt x="45" y="36"/>
                                  </a:cubicBezTo>
                                  <a:cubicBezTo>
                                    <a:pt x="51" y="46"/>
                                    <a:pt x="51" y="46"/>
                                    <a:pt x="51" y="46"/>
                                  </a:cubicBezTo>
                                  <a:cubicBezTo>
                                    <a:pt x="51" y="46"/>
                                    <a:pt x="53" y="47"/>
                                    <a:pt x="51" y="50"/>
                                  </a:cubicBezTo>
                                  <a:cubicBezTo>
                                    <a:pt x="51" y="50"/>
                                    <a:pt x="47" y="55"/>
                                    <a:pt x="51" y="58"/>
                                  </a:cubicBezTo>
                                  <a:cubicBezTo>
                                    <a:pt x="55" y="63"/>
                                    <a:pt x="55" y="63"/>
                                    <a:pt x="55" y="63"/>
                                  </a:cubicBezTo>
                                  <a:cubicBezTo>
                                    <a:pt x="60" y="67"/>
                                    <a:pt x="60" y="67"/>
                                    <a:pt x="60" y="67"/>
                                  </a:cubicBezTo>
                                  <a:cubicBezTo>
                                    <a:pt x="63" y="71"/>
                                    <a:pt x="68" y="67"/>
                                    <a:pt x="68" y="67"/>
                                  </a:cubicBezTo>
                                  <a:cubicBezTo>
                                    <a:pt x="71" y="65"/>
                                    <a:pt x="73" y="67"/>
                                    <a:pt x="73" y="67"/>
                                  </a:cubicBezTo>
                                  <a:cubicBezTo>
                                    <a:pt x="82" y="73"/>
                                    <a:pt x="82" y="73"/>
                                    <a:pt x="82" y="73"/>
                                  </a:cubicBezTo>
                                  <a:cubicBezTo>
                                    <a:pt x="86" y="75"/>
                                    <a:pt x="79" y="82"/>
                                    <a:pt x="79" y="82"/>
                                  </a:cubicBezTo>
                                  <a:close/>
                                  <a:moveTo>
                                    <a:pt x="79" y="82"/>
                                  </a:moveTo>
                                  <a:cubicBezTo>
                                    <a:pt x="79" y="82"/>
                                    <a:pt x="79" y="82"/>
                                    <a:pt x="79" y="82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57" name="Freeform 11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812324" y="0"/>
                              <a:ext cx="290545" cy="223200"/>
                            </a:xfrm>
                            <a:custGeom>
                              <a:avLst/>
                              <a:gdLst>
                                <a:gd name="T0" fmla="*/ 123 w 128"/>
                                <a:gd name="T1" fmla="*/ 18 h 98"/>
                                <a:gd name="T2" fmla="*/ 64 w 128"/>
                                <a:gd name="T3" fmla="*/ 0 h 98"/>
                                <a:gd name="T4" fmla="*/ 63 w 128"/>
                                <a:gd name="T5" fmla="*/ 0 h 98"/>
                                <a:gd name="T6" fmla="*/ 62 w 128"/>
                                <a:gd name="T7" fmla="*/ 0 h 98"/>
                                <a:gd name="T8" fmla="*/ 3 w 128"/>
                                <a:gd name="T9" fmla="*/ 18 h 98"/>
                                <a:gd name="T10" fmla="*/ 0 w 128"/>
                                <a:gd name="T11" fmla="*/ 23 h 98"/>
                                <a:gd name="T12" fmla="*/ 1 w 128"/>
                                <a:gd name="T13" fmla="*/ 36 h 98"/>
                                <a:gd name="T14" fmla="*/ 17 w 128"/>
                                <a:gd name="T15" fmla="*/ 43 h 98"/>
                                <a:gd name="T16" fmla="*/ 33 w 128"/>
                                <a:gd name="T17" fmla="*/ 36 h 98"/>
                                <a:gd name="T18" fmla="*/ 33 w 128"/>
                                <a:gd name="T19" fmla="*/ 27 h 98"/>
                                <a:gd name="T20" fmla="*/ 34 w 128"/>
                                <a:gd name="T21" fmla="*/ 23 h 98"/>
                                <a:gd name="T22" fmla="*/ 63 w 128"/>
                                <a:gd name="T23" fmla="*/ 17 h 98"/>
                                <a:gd name="T24" fmla="*/ 91 w 128"/>
                                <a:gd name="T25" fmla="*/ 23 h 98"/>
                                <a:gd name="T26" fmla="*/ 93 w 128"/>
                                <a:gd name="T27" fmla="*/ 27 h 98"/>
                                <a:gd name="T28" fmla="*/ 93 w 128"/>
                                <a:gd name="T29" fmla="*/ 36 h 98"/>
                                <a:gd name="T30" fmla="*/ 109 w 128"/>
                                <a:gd name="T31" fmla="*/ 43 h 98"/>
                                <a:gd name="T32" fmla="*/ 121 w 128"/>
                                <a:gd name="T33" fmla="*/ 41 h 98"/>
                                <a:gd name="T34" fmla="*/ 123 w 128"/>
                                <a:gd name="T35" fmla="*/ 18 h 98"/>
                                <a:gd name="T36" fmla="*/ 90 w 128"/>
                                <a:gd name="T37" fmla="*/ 31 h 98"/>
                                <a:gd name="T38" fmla="*/ 77 w 128"/>
                                <a:gd name="T39" fmla="*/ 21 h 98"/>
                                <a:gd name="T40" fmla="*/ 49 w 128"/>
                                <a:gd name="T41" fmla="*/ 21 h 98"/>
                                <a:gd name="T42" fmla="*/ 36 w 128"/>
                                <a:gd name="T43" fmla="*/ 31 h 98"/>
                                <a:gd name="T44" fmla="*/ 6 w 128"/>
                                <a:gd name="T45" fmla="*/ 87 h 98"/>
                                <a:gd name="T46" fmla="*/ 12 w 128"/>
                                <a:gd name="T47" fmla="*/ 98 h 98"/>
                                <a:gd name="T48" fmla="*/ 114 w 128"/>
                                <a:gd name="T49" fmla="*/ 98 h 98"/>
                                <a:gd name="T50" fmla="*/ 121 w 128"/>
                                <a:gd name="T51" fmla="*/ 87 h 98"/>
                                <a:gd name="T52" fmla="*/ 90 w 128"/>
                                <a:gd name="T53" fmla="*/ 31 h 98"/>
                                <a:gd name="T54" fmla="*/ 63 w 128"/>
                                <a:gd name="T55" fmla="*/ 86 h 98"/>
                                <a:gd name="T56" fmla="*/ 38 w 128"/>
                                <a:gd name="T57" fmla="*/ 60 h 98"/>
                                <a:gd name="T58" fmla="*/ 63 w 128"/>
                                <a:gd name="T59" fmla="*/ 35 h 98"/>
                                <a:gd name="T60" fmla="*/ 89 w 128"/>
                                <a:gd name="T61" fmla="*/ 60 h 98"/>
                                <a:gd name="T62" fmla="*/ 63 w 128"/>
                                <a:gd name="T63" fmla="*/ 86 h 98"/>
                                <a:gd name="T64" fmla="*/ 47 w 128"/>
                                <a:gd name="T65" fmla="*/ 60 h 98"/>
                                <a:gd name="T66" fmla="*/ 49 w 128"/>
                                <a:gd name="T67" fmla="*/ 54 h 98"/>
                                <a:gd name="T68" fmla="*/ 52 w 128"/>
                                <a:gd name="T69" fmla="*/ 49 h 98"/>
                                <a:gd name="T70" fmla="*/ 57 w 128"/>
                                <a:gd name="T71" fmla="*/ 46 h 98"/>
                                <a:gd name="T72" fmla="*/ 63 w 128"/>
                                <a:gd name="T73" fmla="*/ 45 h 98"/>
                                <a:gd name="T74" fmla="*/ 69 w 128"/>
                                <a:gd name="T75" fmla="*/ 46 h 98"/>
                                <a:gd name="T76" fmla="*/ 74 w 128"/>
                                <a:gd name="T77" fmla="*/ 49 h 98"/>
                                <a:gd name="T78" fmla="*/ 78 w 128"/>
                                <a:gd name="T79" fmla="*/ 54 h 98"/>
                                <a:gd name="T80" fmla="*/ 79 w 128"/>
                                <a:gd name="T81" fmla="*/ 60 h 9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</a:cxnLst>
                              <a:rect l="0" t="0" r="r" b="b"/>
                              <a:pathLst>
                                <a:path w="128" h="98">
                                  <a:moveTo>
                                    <a:pt x="123" y="18"/>
                                  </a:moveTo>
                                  <a:cubicBezTo>
                                    <a:pt x="123" y="18"/>
                                    <a:pt x="111" y="0"/>
                                    <a:pt x="64" y="0"/>
                                  </a:cubicBezTo>
                                  <a:cubicBezTo>
                                    <a:pt x="64" y="0"/>
                                    <a:pt x="63" y="0"/>
                                    <a:pt x="63" y="0"/>
                                  </a:cubicBezTo>
                                  <a:cubicBezTo>
                                    <a:pt x="63" y="0"/>
                                    <a:pt x="62" y="0"/>
                                    <a:pt x="62" y="0"/>
                                  </a:cubicBezTo>
                                  <a:cubicBezTo>
                                    <a:pt x="15" y="0"/>
                                    <a:pt x="3" y="18"/>
                                    <a:pt x="3" y="18"/>
                                  </a:cubicBezTo>
                                  <a:cubicBezTo>
                                    <a:pt x="2" y="19"/>
                                    <a:pt x="0" y="22"/>
                                    <a:pt x="0" y="23"/>
                                  </a:cubicBezTo>
                                  <a:cubicBezTo>
                                    <a:pt x="0" y="23"/>
                                    <a:pt x="0" y="30"/>
                                    <a:pt x="1" y="36"/>
                                  </a:cubicBezTo>
                                  <a:cubicBezTo>
                                    <a:pt x="3" y="42"/>
                                    <a:pt x="12" y="43"/>
                                    <a:pt x="17" y="43"/>
                                  </a:cubicBezTo>
                                  <a:cubicBezTo>
                                    <a:pt x="27" y="43"/>
                                    <a:pt x="32" y="39"/>
                                    <a:pt x="33" y="36"/>
                                  </a:cubicBezTo>
                                  <a:cubicBezTo>
                                    <a:pt x="33" y="35"/>
                                    <a:pt x="33" y="27"/>
                                    <a:pt x="33" y="27"/>
                                  </a:cubicBezTo>
                                  <a:cubicBezTo>
                                    <a:pt x="33" y="26"/>
                                    <a:pt x="33" y="24"/>
                                    <a:pt x="34" y="23"/>
                                  </a:cubicBezTo>
                                  <a:cubicBezTo>
                                    <a:pt x="34" y="23"/>
                                    <a:pt x="40" y="17"/>
                                    <a:pt x="63" y="17"/>
                                  </a:cubicBezTo>
                                  <a:cubicBezTo>
                                    <a:pt x="85" y="17"/>
                                    <a:pt x="91" y="23"/>
                                    <a:pt x="91" y="23"/>
                                  </a:cubicBezTo>
                                  <a:cubicBezTo>
                                    <a:pt x="92" y="24"/>
                                    <a:pt x="93" y="26"/>
                                    <a:pt x="93" y="27"/>
                                  </a:cubicBezTo>
                                  <a:cubicBezTo>
                                    <a:pt x="93" y="27"/>
                                    <a:pt x="93" y="36"/>
                                    <a:pt x="93" y="36"/>
                                  </a:cubicBezTo>
                                  <a:cubicBezTo>
                                    <a:pt x="94" y="40"/>
                                    <a:pt x="101" y="42"/>
                                    <a:pt x="109" y="43"/>
                                  </a:cubicBezTo>
                                  <a:cubicBezTo>
                                    <a:pt x="114" y="43"/>
                                    <a:pt x="117" y="43"/>
                                    <a:pt x="121" y="41"/>
                                  </a:cubicBezTo>
                                  <a:cubicBezTo>
                                    <a:pt x="126" y="37"/>
                                    <a:pt x="128" y="23"/>
                                    <a:pt x="123" y="18"/>
                                  </a:cubicBezTo>
                                  <a:close/>
                                  <a:moveTo>
                                    <a:pt x="90" y="31"/>
                                  </a:moveTo>
                                  <a:cubicBezTo>
                                    <a:pt x="87" y="25"/>
                                    <a:pt x="83" y="21"/>
                                    <a:pt x="77" y="21"/>
                                  </a:cubicBezTo>
                                  <a:cubicBezTo>
                                    <a:pt x="49" y="21"/>
                                    <a:pt x="49" y="21"/>
                                    <a:pt x="49" y="21"/>
                                  </a:cubicBezTo>
                                  <a:cubicBezTo>
                                    <a:pt x="43" y="21"/>
                                    <a:pt x="39" y="25"/>
                                    <a:pt x="36" y="31"/>
                                  </a:cubicBezTo>
                                  <a:cubicBezTo>
                                    <a:pt x="6" y="87"/>
                                    <a:pt x="6" y="87"/>
                                    <a:pt x="6" y="87"/>
                                  </a:cubicBezTo>
                                  <a:cubicBezTo>
                                    <a:pt x="3" y="93"/>
                                    <a:pt x="6" y="98"/>
                                    <a:pt x="12" y="98"/>
                                  </a:cubicBezTo>
                                  <a:cubicBezTo>
                                    <a:pt x="114" y="98"/>
                                    <a:pt x="114" y="98"/>
                                    <a:pt x="114" y="98"/>
                                  </a:cubicBezTo>
                                  <a:cubicBezTo>
                                    <a:pt x="121" y="98"/>
                                    <a:pt x="123" y="93"/>
                                    <a:pt x="121" y="87"/>
                                  </a:cubicBezTo>
                                  <a:cubicBezTo>
                                    <a:pt x="90" y="31"/>
                                    <a:pt x="90" y="31"/>
                                    <a:pt x="90" y="31"/>
                                  </a:cubicBezTo>
                                  <a:close/>
                                  <a:moveTo>
                                    <a:pt x="63" y="86"/>
                                  </a:moveTo>
                                  <a:cubicBezTo>
                                    <a:pt x="49" y="86"/>
                                    <a:pt x="38" y="74"/>
                                    <a:pt x="38" y="60"/>
                                  </a:cubicBezTo>
                                  <a:cubicBezTo>
                                    <a:pt x="38" y="46"/>
                                    <a:pt x="49" y="35"/>
                                    <a:pt x="63" y="35"/>
                                  </a:cubicBezTo>
                                  <a:cubicBezTo>
                                    <a:pt x="77" y="35"/>
                                    <a:pt x="89" y="46"/>
                                    <a:pt x="89" y="60"/>
                                  </a:cubicBezTo>
                                  <a:cubicBezTo>
                                    <a:pt x="89" y="74"/>
                                    <a:pt x="77" y="86"/>
                                    <a:pt x="63" y="86"/>
                                  </a:cubicBezTo>
                                  <a:close/>
                                  <a:moveTo>
                                    <a:pt x="47" y="60"/>
                                  </a:moveTo>
                                  <a:cubicBezTo>
                                    <a:pt x="47" y="58"/>
                                    <a:pt x="48" y="56"/>
                                    <a:pt x="49" y="54"/>
                                  </a:cubicBezTo>
                                  <a:cubicBezTo>
                                    <a:pt x="49" y="52"/>
                                    <a:pt x="50" y="51"/>
                                    <a:pt x="52" y="49"/>
                                  </a:cubicBezTo>
                                  <a:cubicBezTo>
                                    <a:pt x="53" y="48"/>
                                    <a:pt x="55" y="47"/>
                                    <a:pt x="57" y="46"/>
                                  </a:cubicBezTo>
                                  <a:cubicBezTo>
                                    <a:pt x="59" y="45"/>
                                    <a:pt x="61" y="45"/>
                                    <a:pt x="63" y="45"/>
                                  </a:cubicBezTo>
                                  <a:cubicBezTo>
                                    <a:pt x="65" y="45"/>
                                    <a:pt x="67" y="45"/>
                                    <a:pt x="69" y="46"/>
                                  </a:cubicBezTo>
                                  <a:cubicBezTo>
                                    <a:pt x="71" y="47"/>
                                    <a:pt x="73" y="48"/>
                                    <a:pt x="74" y="49"/>
                                  </a:cubicBezTo>
                                  <a:cubicBezTo>
                                    <a:pt x="76" y="51"/>
                                    <a:pt x="77" y="52"/>
                                    <a:pt x="78" y="54"/>
                                  </a:cubicBezTo>
                                  <a:cubicBezTo>
                                    <a:pt x="78" y="56"/>
                                    <a:pt x="79" y="58"/>
                                    <a:pt x="79" y="60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58" name="Freeform 12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2487827" y="0"/>
                              <a:ext cx="220605" cy="223200"/>
                            </a:xfrm>
                            <a:custGeom>
                              <a:avLst/>
                              <a:gdLst>
                                <a:gd name="T0" fmla="*/ 85 w 108"/>
                                <a:gd name="T1" fmla="*/ 105 h 109"/>
                                <a:gd name="T2" fmla="*/ 93 w 108"/>
                                <a:gd name="T3" fmla="*/ 100 h 109"/>
                                <a:gd name="T4" fmla="*/ 94 w 108"/>
                                <a:gd name="T5" fmla="*/ 99 h 109"/>
                                <a:gd name="T6" fmla="*/ 96 w 108"/>
                                <a:gd name="T7" fmla="*/ 95 h 109"/>
                                <a:gd name="T8" fmla="*/ 94 w 108"/>
                                <a:gd name="T9" fmla="*/ 91 h 109"/>
                                <a:gd name="T10" fmla="*/ 74 w 108"/>
                                <a:gd name="T11" fmla="*/ 77 h 109"/>
                                <a:gd name="T12" fmla="*/ 71 w 108"/>
                                <a:gd name="T13" fmla="*/ 76 h 109"/>
                                <a:gd name="T14" fmla="*/ 67 w 108"/>
                                <a:gd name="T15" fmla="*/ 77 h 109"/>
                                <a:gd name="T16" fmla="*/ 64 w 108"/>
                                <a:gd name="T17" fmla="*/ 81 h 109"/>
                                <a:gd name="T18" fmla="*/ 52 w 108"/>
                                <a:gd name="T19" fmla="*/ 81 h 109"/>
                                <a:gd name="T20" fmla="*/ 30 w 108"/>
                                <a:gd name="T21" fmla="*/ 59 h 109"/>
                                <a:gd name="T22" fmla="*/ 31 w 108"/>
                                <a:gd name="T23" fmla="*/ 49 h 109"/>
                                <a:gd name="T24" fmla="*/ 34 w 108"/>
                                <a:gd name="T25" fmla="*/ 46 h 109"/>
                                <a:gd name="T26" fmla="*/ 36 w 108"/>
                                <a:gd name="T27" fmla="*/ 42 h 109"/>
                                <a:gd name="T28" fmla="*/ 35 w 108"/>
                                <a:gd name="T29" fmla="*/ 39 h 109"/>
                                <a:gd name="T30" fmla="*/ 18 w 108"/>
                                <a:gd name="T31" fmla="*/ 15 h 109"/>
                                <a:gd name="T32" fmla="*/ 14 w 108"/>
                                <a:gd name="T33" fmla="*/ 13 h 109"/>
                                <a:gd name="T34" fmla="*/ 10 w 108"/>
                                <a:gd name="T35" fmla="*/ 15 h 109"/>
                                <a:gd name="T36" fmla="*/ 9 w 108"/>
                                <a:gd name="T37" fmla="*/ 15 h 109"/>
                                <a:gd name="T38" fmla="*/ 0 w 108"/>
                                <a:gd name="T39" fmla="*/ 37 h 109"/>
                                <a:gd name="T40" fmla="*/ 72 w 108"/>
                                <a:gd name="T41" fmla="*/ 109 h 109"/>
                                <a:gd name="T42" fmla="*/ 73 w 108"/>
                                <a:gd name="T43" fmla="*/ 109 h 109"/>
                                <a:gd name="T44" fmla="*/ 85 w 108"/>
                                <a:gd name="T45" fmla="*/ 105 h 109"/>
                                <a:gd name="T46" fmla="*/ 85 w 108"/>
                                <a:gd name="T47" fmla="*/ 105 h 109"/>
                                <a:gd name="T48" fmla="*/ 80 w 108"/>
                                <a:gd name="T49" fmla="*/ 0 h 109"/>
                                <a:gd name="T50" fmla="*/ 52 w 108"/>
                                <a:gd name="T51" fmla="*/ 24 h 109"/>
                                <a:gd name="T52" fmla="*/ 63 w 108"/>
                                <a:gd name="T53" fmla="*/ 43 h 109"/>
                                <a:gd name="T54" fmla="*/ 59 w 108"/>
                                <a:gd name="T55" fmla="*/ 57 h 109"/>
                                <a:gd name="T56" fmla="*/ 73 w 108"/>
                                <a:gd name="T57" fmla="*/ 47 h 109"/>
                                <a:gd name="T58" fmla="*/ 80 w 108"/>
                                <a:gd name="T59" fmla="*/ 48 h 109"/>
                                <a:gd name="T60" fmla="*/ 108 w 108"/>
                                <a:gd name="T61" fmla="*/ 24 h 109"/>
                                <a:gd name="T62" fmla="*/ 80 w 108"/>
                                <a:gd name="T63" fmla="*/ 0 h 109"/>
                                <a:gd name="T64" fmla="*/ 80 w 108"/>
                                <a:gd name="T65" fmla="*/ 0 h 109"/>
                                <a:gd name="T66" fmla="*/ 68 w 108"/>
                                <a:gd name="T67" fmla="*/ 17 h 109"/>
                                <a:gd name="T68" fmla="*/ 72 w 108"/>
                                <a:gd name="T69" fmla="*/ 22 h 109"/>
                                <a:gd name="T70" fmla="*/ 68 w 108"/>
                                <a:gd name="T71" fmla="*/ 26 h 109"/>
                                <a:gd name="T72" fmla="*/ 64 w 108"/>
                                <a:gd name="T73" fmla="*/ 22 h 109"/>
                                <a:gd name="T74" fmla="*/ 68 w 108"/>
                                <a:gd name="T75" fmla="*/ 17 h 109"/>
                                <a:gd name="T76" fmla="*/ 68 w 108"/>
                                <a:gd name="T77" fmla="*/ 17 h 109"/>
                                <a:gd name="T78" fmla="*/ 80 w 108"/>
                                <a:gd name="T79" fmla="*/ 26 h 109"/>
                                <a:gd name="T80" fmla="*/ 76 w 108"/>
                                <a:gd name="T81" fmla="*/ 22 h 109"/>
                                <a:gd name="T82" fmla="*/ 80 w 108"/>
                                <a:gd name="T83" fmla="*/ 17 h 109"/>
                                <a:gd name="T84" fmla="*/ 84 w 108"/>
                                <a:gd name="T85" fmla="*/ 22 h 109"/>
                                <a:gd name="T86" fmla="*/ 80 w 108"/>
                                <a:gd name="T87" fmla="*/ 26 h 109"/>
                                <a:gd name="T88" fmla="*/ 80 w 108"/>
                                <a:gd name="T89" fmla="*/ 26 h 109"/>
                                <a:gd name="T90" fmla="*/ 92 w 108"/>
                                <a:gd name="T91" fmla="*/ 26 h 109"/>
                                <a:gd name="T92" fmla="*/ 88 w 108"/>
                                <a:gd name="T93" fmla="*/ 22 h 109"/>
                                <a:gd name="T94" fmla="*/ 92 w 108"/>
                                <a:gd name="T95" fmla="*/ 17 h 109"/>
                                <a:gd name="T96" fmla="*/ 96 w 108"/>
                                <a:gd name="T97" fmla="*/ 22 h 109"/>
                                <a:gd name="T98" fmla="*/ 92 w 108"/>
                                <a:gd name="T99" fmla="*/ 26 h 109"/>
                                <a:gd name="T100" fmla="*/ 92 w 108"/>
                                <a:gd name="T101" fmla="*/ 26 h 109"/>
                                <a:gd name="T102" fmla="*/ 92 w 108"/>
                                <a:gd name="T103" fmla="*/ 26 h 109"/>
                                <a:gd name="T104" fmla="*/ 92 w 108"/>
                                <a:gd name="T105" fmla="*/ 26 h 1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</a:cxnLst>
                              <a:rect l="0" t="0" r="r" b="b"/>
                              <a:pathLst>
                                <a:path w="108" h="109">
                                  <a:moveTo>
                                    <a:pt x="85" y="105"/>
                                  </a:moveTo>
                                  <a:cubicBezTo>
                                    <a:pt x="88" y="103"/>
                                    <a:pt x="91" y="102"/>
                                    <a:pt x="93" y="100"/>
                                  </a:cubicBezTo>
                                  <a:cubicBezTo>
                                    <a:pt x="93" y="100"/>
                                    <a:pt x="94" y="99"/>
                                    <a:pt x="94" y="99"/>
                                  </a:cubicBezTo>
                                  <a:cubicBezTo>
                                    <a:pt x="95" y="98"/>
                                    <a:pt x="96" y="97"/>
                                    <a:pt x="96" y="95"/>
                                  </a:cubicBezTo>
                                  <a:cubicBezTo>
                                    <a:pt x="96" y="94"/>
                                    <a:pt x="96" y="92"/>
                                    <a:pt x="94" y="91"/>
                                  </a:cubicBezTo>
                                  <a:cubicBezTo>
                                    <a:pt x="74" y="77"/>
                                    <a:pt x="74" y="77"/>
                                    <a:pt x="74" y="77"/>
                                  </a:cubicBezTo>
                                  <a:cubicBezTo>
                                    <a:pt x="73" y="76"/>
                                    <a:pt x="72" y="76"/>
                                    <a:pt x="71" y="76"/>
                                  </a:cubicBezTo>
                                  <a:cubicBezTo>
                                    <a:pt x="70" y="76"/>
                                    <a:pt x="68" y="76"/>
                                    <a:pt x="67" y="77"/>
                                  </a:cubicBezTo>
                                  <a:cubicBezTo>
                                    <a:pt x="67" y="77"/>
                                    <a:pt x="64" y="81"/>
                                    <a:pt x="64" y="81"/>
                                  </a:cubicBezTo>
                                  <a:cubicBezTo>
                                    <a:pt x="62" y="83"/>
                                    <a:pt x="54" y="83"/>
                                    <a:pt x="52" y="81"/>
                                  </a:cubicBezTo>
                                  <a:cubicBezTo>
                                    <a:pt x="30" y="59"/>
                                    <a:pt x="30" y="59"/>
                                    <a:pt x="30" y="59"/>
                                  </a:cubicBezTo>
                                  <a:cubicBezTo>
                                    <a:pt x="27" y="57"/>
                                    <a:pt x="29" y="52"/>
                                    <a:pt x="31" y="49"/>
                                  </a:cubicBezTo>
                                  <a:cubicBezTo>
                                    <a:pt x="34" y="46"/>
                                    <a:pt x="34" y="46"/>
                                    <a:pt x="34" y="46"/>
                                  </a:cubicBezTo>
                                  <a:cubicBezTo>
                                    <a:pt x="35" y="45"/>
                                    <a:pt x="36" y="44"/>
                                    <a:pt x="36" y="42"/>
                                  </a:cubicBezTo>
                                  <a:cubicBezTo>
                                    <a:pt x="36" y="41"/>
                                    <a:pt x="35" y="40"/>
                                    <a:pt x="35" y="39"/>
                                  </a:cubicBezTo>
                                  <a:cubicBezTo>
                                    <a:pt x="18" y="15"/>
                                    <a:pt x="18" y="15"/>
                                    <a:pt x="18" y="15"/>
                                  </a:cubicBezTo>
                                  <a:cubicBezTo>
                                    <a:pt x="17" y="13"/>
                                    <a:pt x="16" y="13"/>
                                    <a:pt x="14" y="13"/>
                                  </a:cubicBezTo>
                                  <a:cubicBezTo>
                                    <a:pt x="12" y="13"/>
                                    <a:pt x="11" y="14"/>
                                    <a:pt x="10" y="15"/>
                                  </a:cubicBezTo>
                                  <a:cubicBezTo>
                                    <a:pt x="9" y="15"/>
                                    <a:pt x="9" y="15"/>
                                    <a:pt x="9" y="15"/>
                                  </a:cubicBezTo>
                                  <a:cubicBezTo>
                                    <a:pt x="5" y="21"/>
                                    <a:pt x="0" y="29"/>
                                    <a:pt x="0" y="37"/>
                                  </a:cubicBezTo>
                                  <a:cubicBezTo>
                                    <a:pt x="0" y="59"/>
                                    <a:pt x="50" y="109"/>
                                    <a:pt x="72" y="109"/>
                                  </a:cubicBezTo>
                                  <a:cubicBezTo>
                                    <a:pt x="72" y="109"/>
                                    <a:pt x="72" y="109"/>
                                    <a:pt x="73" y="109"/>
                                  </a:cubicBezTo>
                                  <a:cubicBezTo>
                                    <a:pt x="78" y="108"/>
                                    <a:pt x="83" y="106"/>
                                    <a:pt x="85" y="105"/>
                                  </a:cubicBezTo>
                                  <a:cubicBezTo>
                                    <a:pt x="85" y="105"/>
                                    <a:pt x="85" y="105"/>
                                    <a:pt x="85" y="105"/>
                                  </a:cubicBezTo>
                                  <a:close/>
                                  <a:moveTo>
                                    <a:pt x="80" y="0"/>
                                  </a:moveTo>
                                  <a:cubicBezTo>
                                    <a:pt x="65" y="0"/>
                                    <a:pt x="52" y="10"/>
                                    <a:pt x="52" y="24"/>
                                  </a:cubicBezTo>
                                  <a:cubicBezTo>
                                    <a:pt x="52" y="31"/>
                                    <a:pt x="57" y="38"/>
                                    <a:pt x="63" y="43"/>
                                  </a:cubicBezTo>
                                  <a:cubicBezTo>
                                    <a:pt x="59" y="57"/>
                                    <a:pt x="59" y="57"/>
                                    <a:pt x="59" y="57"/>
                                  </a:cubicBezTo>
                                  <a:cubicBezTo>
                                    <a:pt x="73" y="47"/>
                                    <a:pt x="73" y="47"/>
                                    <a:pt x="73" y="47"/>
                                  </a:cubicBezTo>
                                  <a:cubicBezTo>
                                    <a:pt x="75" y="47"/>
                                    <a:pt x="77" y="48"/>
                                    <a:pt x="80" y="48"/>
                                  </a:cubicBezTo>
                                  <a:cubicBezTo>
                                    <a:pt x="95" y="48"/>
                                    <a:pt x="108" y="37"/>
                                    <a:pt x="108" y="24"/>
                                  </a:cubicBezTo>
                                  <a:cubicBezTo>
                                    <a:pt x="108" y="10"/>
                                    <a:pt x="95" y="0"/>
                                    <a:pt x="80" y="0"/>
                                  </a:cubicBezTo>
                                  <a:cubicBezTo>
                                    <a:pt x="80" y="0"/>
                                    <a:pt x="80" y="0"/>
                                    <a:pt x="80" y="0"/>
                                  </a:cubicBezTo>
                                  <a:close/>
                                  <a:moveTo>
                                    <a:pt x="68" y="17"/>
                                  </a:moveTo>
                                  <a:cubicBezTo>
                                    <a:pt x="70" y="17"/>
                                    <a:pt x="72" y="19"/>
                                    <a:pt x="72" y="22"/>
                                  </a:cubicBezTo>
                                  <a:cubicBezTo>
                                    <a:pt x="72" y="24"/>
                                    <a:pt x="70" y="26"/>
                                    <a:pt x="68" y="26"/>
                                  </a:cubicBezTo>
                                  <a:cubicBezTo>
                                    <a:pt x="66" y="26"/>
                                    <a:pt x="64" y="24"/>
                                    <a:pt x="64" y="22"/>
                                  </a:cubicBezTo>
                                  <a:cubicBezTo>
                                    <a:pt x="64" y="19"/>
                                    <a:pt x="66" y="17"/>
                                    <a:pt x="68" y="17"/>
                                  </a:cubicBezTo>
                                  <a:cubicBezTo>
                                    <a:pt x="68" y="17"/>
                                    <a:pt x="68" y="17"/>
                                    <a:pt x="68" y="17"/>
                                  </a:cubicBezTo>
                                  <a:close/>
                                  <a:moveTo>
                                    <a:pt x="80" y="26"/>
                                  </a:moveTo>
                                  <a:cubicBezTo>
                                    <a:pt x="78" y="26"/>
                                    <a:pt x="76" y="24"/>
                                    <a:pt x="76" y="22"/>
                                  </a:cubicBezTo>
                                  <a:cubicBezTo>
                                    <a:pt x="76" y="19"/>
                                    <a:pt x="78" y="17"/>
                                    <a:pt x="80" y="17"/>
                                  </a:cubicBezTo>
                                  <a:cubicBezTo>
                                    <a:pt x="82" y="17"/>
                                    <a:pt x="84" y="19"/>
                                    <a:pt x="84" y="22"/>
                                  </a:cubicBezTo>
                                  <a:cubicBezTo>
                                    <a:pt x="84" y="24"/>
                                    <a:pt x="82" y="26"/>
                                    <a:pt x="80" y="26"/>
                                  </a:cubicBezTo>
                                  <a:cubicBezTo>
                                    <a:pt x="80" y="26"/>
                                    <a:pt x="80" y="26"/>
                                    <a:pt x="80" y="26"/>
                                  </a:cubicBezTo>
                                  <a:close/>
                                  <a:moveTo>
                                    <a:pt x="92" y="26"/>
                                  </a:moveTo>
                                  <a:cubicBezTo>
                                    <a:pt x="89" y="26"/>
                                    <a:pt x="88" y="24"/>
                                    <a:pt x="88" y="22"/>
                                  </a:cubicBezTo>
                                  <a:cubicBezTo>
                                    <a:pt x="88" y="19"/>
                                    <a:pt x="89" y="17"/>
                                    <a:pt x="92" y="17"/>
                                  </a:cubicBezTo>
                                  <a:cubicBezTo>
                                    <a:pt x="94" y="17"/>
                                    <a:pt x="96" y="19"/>
                                    <a:pt x="96" y="22"/>
                                  </a:cubicBezTo>
                                  <a:cubicBezTo>
                                    <a:pt x="96" y="24"/>
                                    <a:pt x="94" y="26"/>
                                    <a:pt x="92" y="26"/>
                                  </a:cubicBezTo>
                                  <a:cubicBezTo>
                                    <a:pt x="92" y="26"/>
                                    <a:pt x="92" y="26"/>
                                    <a:pt x="92" y="26"/>
                                  </a:cubicBezTo>
                                  <a:close/>
                                  <a:moveTo>
                                    <a:pt x="92" y="26"/>
                                  </a:moveTo>
                                  <a:cubicBezTo>
                                    <a:pt x="92" y="26"/>
                                    <a:pt x="92" y="26"/>
                                    <a:pt x="92" y="26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59" name="Freeform 26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210962" y="0"/>
                              <a:ext cx="222204" cy="223200"/>
                            </a:xfrm>
                            <a:custGeom>
                              <a:avLst/>
                              <a:gdLst>
                                <a:gd name="T0" fmla="*/ 87 w 94"/>
                                <a:gd name="T1" fmla="*/ 82 h 95"/>
                                <a:gd name="T2" fmla="*/ 64 w 94"/>
                                <a:gd name="T3" fmla="*/ 59 h 95"/>
                                <a:gd name="T4" fmla="*/ 75 w 94"/>
                                <a:gd name="T5" fmla="*/ 53 h 95"/>
                                <a:gd name="T6" fmla="*/ 94 w 94"/>
                                <a:gd name="T7" fmla="*/ 73 h 95"/>
                                <a:gd name="T8" fmla="*/ 87 w 94"/>
                                <a:gd name="T9" fmla="*/ 82 h 95"/>
                                <a:gd name="T10" fmla="*/ 35 w 94"/>
                                <a:gd name="T11" fmla="*/ 30 h 95"/>
                                <a:gd name="T12" fmla="*/ 11 w 94"/>
                                <a:gd name="T13" fmla="*/ 6 h 95"/>
                                <a:gd name="T14" fmla="*/ 20 w 94"/>
                                <a:gd name="T15" fmla="*/ 0 h 95"/>
                                <a:gd name="T16" fmla="*/ 40 w 94"/>
                                <a:gd name="T17" fmla="*/ 19 h 95"/>
                                <a:gd name="T18" fmla="*/ 35 w 94"/>
                                <a:gd name="T19" fmla="*/ 30 h 95"/>
                                <a:gd name="T20" fmla="*/ 33 w 94"/>
                                <a:gd name="T21" fmla="*/ 32 h 95"/>
                                <a:gd name="T22" fmla="*/ 46 w 94"/>
                                <a:gd name="T23" fmla="*/ 50 h 95"/>
                                <a:gd name="T24" fmla="*/ 62 w 94"/>
                                <a:gd name="T25" fmla="*/ 61 h 95"/>
                                <a:gd name="T26" fmla="*/ 85 w 94"/>
                                <a:gd name="T27" fmla="*/ 84 h 95"/>
                                <a:gd name="T28" fmla="*/ 34 w 94"/>
                                <a:gd name="T29" fmla="*/ 63 h 95"/>
                                <a:gd name="T30" fmla="*/ 9 w 94"/>
                                <a:gd name="T31" fmla="*/ 8 h 95"/>
                                <a:gd name="T32" fmla="*/ 33 w 94"/>
                                <a:gd name="T33" fmla="*/ 32 h 95"/>
                                <a:gd name="T34" fmla="*/ 33 w 94"/>
                                <a:gd name="T35" fmla="*/ 32 h 95"/>
                                <a:gd name="T36" fmla="*/ 33 w 94"/>
                                <a:gd name="T37" fmla="*/ 32 h 9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94" h="95">
                                  <a:moveTo>
                                    <a:pt x="87" y="82"/>
                                  </a:moveTo>
                                  <a:cubicBezTo>
                                    <a:pt x="64" y="59"/>
                                    <a:pt x="64" y="59"/>
                                    <a:pt x="64" y="59"/>
                                  </a:cubicBezTo>
                                  <a:cubicBezTo>
                                    <a:pt x="67" y="56"/>
                                    <a:pt x="72" y="52"/>
                                    <a:pt x="75" y="53"/>
                                  </a:cubicBezTo>
                                  <a:cubicBezTo>
                                    <a:pt x="75" y="54"/>
                                    <a:pt x="94" y="73"/>
                                    <a:pt x="94" y="73"/>
                                  </a:cubicBezTo>
                                  <a:cubicBezTo>
                                    <a:pt x="87" y="82"/>
                                    <a:pt x="87" y="82"/>
                                    <a:pt x="87" y="82"/>
                                  </a:cubicBezTo>
                                  <a:close/>
                                  <a:moveTo>
                                    <a:pt x="35" y="30"/>
                                  </a:moveTo>
                                  <a:cubicBezTo>
                                    <a:pt x="11" y="6"/>
                                    <a:pt x="11" y="6"/>
                                    <a:pt x="11" y="6"/>
                                  </a:cubicBezTo>
                                  <a:cubicBezTo>
                                    <a:pt x="20" y="0"/>
                                    <a:pt x="20" y="0"/>
                                    <a:pt x="20" y="0"/>
                                  </a:cubicBezTo>
                                  <a:cubicBezTo>
                                    <a:pt x="20" y="0"/>
                                    <a:pt x="39" y="17"/>
                                    <a:pt x="40" y="19"/>
                                  </a:cubicBezTo>
                                  <a:cubicBezTo>
                                    <a:pt x="42" y="22"/>
                                    <a:pt x="38" y="27"/>
                                    <a:pt x="35" y="30"/>
                                  </a:cubicBezTo>
                                  <a:close/>
                                  <a:moveTo>
                                    <a:pt x="33" y="32"/>
                                  </a:moveTo>
                                  <a:cubicBezTo>
                                    <a:pt x="33" y="32"/>
                                    <a:pt x="33" y="36"/>
                                    <a:pt x="46" y="50"/>
                                  </a:cubicBezTo>
                                  <a:cubicBezTo>
                                    <a:pt x="57" y="60"/>
                                    <a:pt x="61" y="61"/>
                                    <a:pt x="62" y="61"/>
                                  </a:cubicBezTo>
                                  <a:cubicBezTo>
                                    <a:pt x="85" y="84"/>
                                    <a:pt x="85" y="84"/>
                                    <a:pt x="85" y="84"/>
                                  </a:cubicBezTo>
                                  <a:cubicBezTo>
                                    <a:pt x="82" y="86"/>
                                    <a:pt x="68" y="95"/>
                                    <a:pt x="34" y="63"/>
                                  </a:cubicBezTo>
                                  <a:cubicBezTo>
                                    <a:pt x="0" y="32"/>
                                    <a:pt x="7" y="12"/>
                                    <a:pt x="9" y="8"/>
                                  </a:cubicBezTo>
                                  <a:cubicBezTo>
                                    <a:pt x="33" y="32"/>
                                    <a:pt x="33" y="32"/>
                                    <a:pt x="33" y="32"/>
                                  </a:cubicBezTo>
                                  <a:close/>
                                  <a:moveTo>
                                    <a:pt x="33" y="32"/>
                                  </a:moveTo>
                                  <a:cubicBezTo>
                                    <a:pt x="33" y="32"/>
                                    <a:pt x="33" y="32"/>
                                    <a:pt x="33" y="32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60" name="Freeform 27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601362" y="0"/>
                              <a:ext cx="224885" cy="223200"/>
                            </a:xfrm>
                            <a:custGeom>
                              <a:avLst/>
                              <a:gdLst>
                                <a:gd name="T0" fmla="*/ 72 w 113"/>
                                <a:gd name="T1" fmla="*/ 28 h 112"/>
                                <a:gd name="T2" fmla="*/ 80 w 113"/>
                                <a:gd name="T3" fmla="*/ 20 h 112"/>
                                <a:gd name="T4" fmla="*/ 79 w 113"/>
                                <a:gd name="T5" fmla="*/ 34 h 112"/>
                                <a:gd name="T6" fmla="*/ 72 w 113"/>
                                <a:gd name="T7" fmla="*/ 39 h 112"/>
                                <a:gd name="T8" fmla="*/ 67 w 113"/>
                                <a:gd name="T9" fmla="*/ 37 h 112"/>
                                <a:gd name="T10" fmla="*/ 8 w 113"/>
                                <a:gd name="T11" fmla="*/ 74 h 112"/>
                                <a:gd name="T12" fmla="*/ 9 w 113"/>
                                <a:gd name="T13" fmla="*/ 36 h 112"/>
                                <a:gd name="T14" fmla="*/ 37 w 113"/>
                                <a:gd name="T15" fmla="*/ 9 h 112"/>
                                <a:gd name="T16" fmla="*/ 76 w 113"/>
                                <a:gd name="T17" fmla="*/ 9 h 112"/>
                                <a:gd name="T18" fmla="*/ 104 w 113"/>
                                <a:gd name="T19" fmla="*/ 36 h 112"/>
                                <a:gd name="T20" fmla="*/ 104 w 113"/>
                                <a:gd name="T21" fmla="*/ 76 h 112"/>
                                <a:gd name="T22" fmla="*/ 76 w 113"/>
                                <a:gd name="T23" fmla="*/ 103 h 112"/>
                                <a:gd name="T24" fmla="*/ 36 w 113"/>
                                <a:gd name="T25" fmla="*/ 103 h 112"/>
                                <a:gd name="T26" fmla="*/ 30 w 113"/>
                                <a:gd name="T27" fmla="*/ 90 h 112"/>
                                <a:gd name="T28" fmla="*/ 33 w 113"/>
                                <a:gd name="T29" fmla="*/ 89 h 112"/>
                                <a:gd name="T30" fmla="*/ 38 w 113"/>
                                <a:gd name="T31" fmla="*/ 88 h 112"/>
                                <a:gd name="T32" fmla="*/ 46 w 113"/>
                                <a:gd name="T33" fmla="*/ 77 h 112"/>
                                <a:gd name="T34" fmla="*/ 46 w 113"/>
                                <a:gd name="T35" fmla="*/ 70 h 112"/>
                                <a:gd name="T36" fmla="*/ 46 w 113"/>
                                <a:gd name="T37" fmla="*/ 60 h 112"/>
                                <a:gd name="T38" fmla="*/ 55 w 113"/>
                                <a:gd name="T39" fmla="*/ 40 h 112"/>
                                <a:gd name="T40" fmla="*/ 61 w 113"/>
                                <a:gd name="T41" fmla="*/ 36 h 112"/>
                                <a:gd name="T42" fmla="*/ 70 w 113"/>
                                <a:gd name="T43" fmla="*/ 26 h 112"/>
                                <a:gd name="T44" fmla="*/ 70 w 113"/>
                                <a:gd name="T45" fmla="*/ 15 h 112"/>
                                <a:gd name="T46" fmla="*/ 60 w 113"/>
                                <a:gd name="T47" fmla="*/ 15 h 112"/>
                                <a:gd name="T48" fmla="*/ 50 w 113"/>
                                <a:gd name="T49" fmla="*/ 22 h 112"/>
                                <a:gd name="T50" fmla="*/ 30 w 113"/>
                                <a:gd name="T51" fmla="*/ 58 h 112"/>
                                <a:gd name="T52" fmla="*/ 26 w 113"/>
                                <a:gd name="T53" fmla="*/ 80 h 112"/>
                                <a:gd name="T54" fmla="*/ 25 w 113"/>
                                <a:gd name="T55" fmla="*/ 89 h 112"/>
                                <a:gd name="T56" fmla="*/ 33 w 113"/>
                                <a:gd name="T57" fmla="*/ 107 h 112"/>
                                <a:gd name="T58" fmla="*/ 78 w 113"/>
                                <a:gd name="T59" fmla="*/ 108 h 112"/>
                                <a:gd name="T60" fmla="*/ 108 w 113"/>
                                <a:gd name="T61" fmla="*/ 78 h 112"/>
                                <a:gd name="T62" fmla="*/ 108 w 113"/>
                                <a:gd name="T63" fmla="*/ 35 h 112"/>
                                <a:gd name="T64" fmla="*/ 78 w 113"/>
                                <a:gd name="T65" fmla="*/ 4 h 112"/>
                                <a:gd name="T66" fmla="*/ 35 w 113"/>
                                <a:gd name="T67" fmla="*/ 4 h 112"/>
                                <a:gd name="T68" fmla="*/ 4 w 113"/>
                                <a:gd name="T69" fmla="*/ 35 h 112"/>
                                <a:gd name="T70" fmla="*/ 3 w 113"/>
                                <a:gd name="T71" fmla="*/ 74 h 112"/>
                                <a:gd name="T72" fmla="*/ 14 w 113"/>
                                <a:gd name="T73" fmla="*/ 91 h 112"/>
                                <a:gd name="T74" fmla="*/ 17 w 113"/>
                                <a:gd name="T75" fmla="*/ 92 h 112"/>
                                <a:gd name="T76" fmla="*/ 19 w 113"/>
                                <a:gd name="T77" fmla="*/ 91 h 112"/>
                                <a:gd name="T78" fmla="*/ 46 w 113"/>
                                <a:gd name="T79" fmla="*/ 83 h 112"/>
                                <a:gd name="T80" fmla="*/ 54 w 113"/>
                                <a:gd name="T81" fmla="*/ 77 h 112"/>
                                <a:gd name="T82" fmla="*/ 52 w 113"/>
                                <a:gd name="T83" fmla="*/ 89 h 112"/>
                                <a:gd name="T84" fmla="*/ 42 w 113"/>
                                <a:gd name="T85" fmla="*/ 94 h 112"/>
                                <a:gd name="T86" fmla="*/ 38 w 113"/>
                                <a:gd name="T87" fmla="*/ 91 h 1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</a:cxnLst>
                              <a:rect l="0" t="0" r="r" b="b"/>
                              <a:pathLst>
                                <a:path w="113" h="112">
                                  <a:moveTo>
                                    <a:pt x="67" y="37"/>
                                  </a:moveTo>
                                  <a:cubicBezTo>
                                    <a:pt x="69" y="35"/>
                                    <a:pt x="71" y="32"/>
                                    <a:pt x="72" y="28"/>
                                  </a:cubicBezTo>
                                  <a:cubicBezTo>
                                    <a:pt x="73" y="24"/>
                                    <a:pt x="74" y="21"/>
                                    <a:pt x="74" y="17"/>
                                  </a:cubicBezTo>
                                  <a:cubicBezTo>
                                    <a:pt x="77" y="18"/>
                                    <a:pt x="79" y="19"/>
                                    <a:pt x="80" y="20"/>
                                  </a:cubicBezTo>
                                  <a:cubicBezTo>
                                    <a:pt x="81" y="21"/>
                                    <a:pt x="82" y="23"/>
                                    <a:pt x="82" y="24"/>
                                  </a:cubicBezTo>
                                  <a:cubicBezTo>
                                    <a:pt x="82" y="28"/>
                                    <a:pt x="81" y="31"/>
                                    <a:pt x="79" y="34"/>
                                  </a:cubicBezTo>
                                  <a:cubicBezTo>
                                    <a:pt x="78" y="37"/>
                                    <a:pt x="76" y="39"/>
                                    <a:pt x="74" y="39"/>
                                  </a:cubicBezTo>
                                  <a:cubicBezTo>
                                    <a:pt x="74" y="39"/>
                                    <a:pt x="73" y="39"/>
                                    <a:pt x="72" y="39"/>
                                  </a:cubicBezTo>
                                  <a:cubicBezTo>
                                    <a:pt x="70" y="38"/>
                                    <a:pt x="69" y="38"/>
                                    <a:pt x="67" y="37"/>
                                  </a:cubicBezTo>
                                  <a:cubicBezTo>
                                    <a:pt x="67" y="37"/>
                                    <a:pt x="67" y="37"/>
                                    <a:pt x="67" y="37"/>
                                  </a:cubicBezTo>
                                  <a:close/>
                                  <a:moveTo>
                                    <a:pt x="19" y="91"/>
                                  </a:moveTo>
                                  <a:cubicBezTo>
                                    <a:pt x="14" y="85"/>
                                    <a:pt x="10" y="79"/>
                                    <a:pt x="8" y="74"/>
                                  </a:cubicBezTo>
                                  <a:cubicBezTo>
                                    <a:pt x="6" y="68"/>
                                    <a:pt x="5" y="62"/>
                                    <a:pt x="5" y="56"/>
                                  </a:cubicBezTo>
                                  <a:cubicBezTo>
                                    <a:pt x="5" y="49"/>
                                    <a:pt x="6" y="43"/>
                                    <a:pt x="9" y="36"/>
                                  </a:cubicBezTo>
                                  <a:cubicBezTo>
                                    <a:pt x="11" y="30"/>
                                    <a:pt x="15" y="25"/>
                                    <a:pt x="20" y="20"/>
                                  </a:cubicBezTo>
                                  <a:cubicBezTo>
                                    <a:pt x="25" y="15"/>
                                    <a:pt x="30" y="11"/>
                                    <a:pt x="37" y="9"/>
                                  </a:cubicBezTo>
                                  <a:cubicBezTo>
                                    <a:pt x="43" y="6"/>
                                    <a:pt x="49" y="5"/>
                                    <a:pt x="56" y="5"/>
                                  </a:cubicBezTo>
                                  <a:cubicBezTo>
                                    <a:pt x="63" y="5"/>
                                    <a:pt x="70" y="6"/>
                                    <a:pt x="76" y="9"/>
                                  </a:cubicBezTo>
                                  <a:cubicBezTo>
                                    <a:pt x="82" y="11"/>
                                    <a:pt x="88" y="15"/>
                                    <a:pt x="92" y="20"/>
                                  </a:cubicBezTo>
                                  <a:cubicBezTo>
                                    <a:pt x="97" y="25"/>
                                    <a:pt x="101" y="30"/>
                                    <a:pt x="104" y="36"/>
                                  </a:cubicBezTo>
                                  <a:cubicBezTo>
                                    <a:pt x="106" y="43"/>
                                    <a:pt x="107" y="49"/>
                                    <a:pt x="107" y="56"/>
                                  </a:cubicBezTo>
                                  <a:cubicBezTo>
                                    <a:pt x="107" y="63"/>
                                    <a:pt x="106" y="69"/>
                                    <a:pt x="104" y="76"/>
                                  </a:cubicBezTo>
                                  <a:cubicBezTo>
                                    <a:pt x="101" y="82"/>
                                    <a:pt x="97" y="87"/>
                                    <a:pt x="92" y="92"/>
                                  </a:cubicBezTo>
                                  <a:cubicBezTo>
                                    <a:pt x="88" y="97"/>
                                    <a:pt x="82" y="101"/>
                                    <a:pt x="76" y="103"/>
                                  </a:cubicBezTo>
                                  <a:cubicBezTo>
                                    <a:pt x="69" y="106"/>
                                    <a:pt x="63" y="107"/>
                                    <a:pt x="56" y="107"/>
                                  </a:cubicBezTo>
                                  <a:cubicBezTo>
                                    <a:pt x="48" y="107"/>
                                    <a:pt x="41" y="106"/>
                                    <a:pt x="36" y="103"/>
                                  </a:cubicBezTo>
                                  <a:cubicBezTo>
                                    <a:pt x="31" y="101"/>
                                    <a:pt x="29" y="97"/>
                                    <a:pt x="29" y="93"/>
                                  </a:cubicBezTo>
                                  <a:cubicBezTo>
                                    <a:pt x="29" y="92"/>
                                    <a:pt x="29" y="91"/>
                                    <a:pt x="30" y="90"/>
                                  </a:cubicBezTo>
                                  <a:cubicBezTo>
                                    <a:pt x="30" y="89"/>
                                    <a:pt x="30" y="88"/>
                                    <a:pt x="31" y="87"/>
                                  </a:cubicBezTo>
                                  <a:cubicBezTo>
                                    <a:pt x="32" y="88"/>
                                    <a:pt x="33" y="89"/>
                                    <a:pt x="33" y="89"/>
                                  </a:cubicBezTo>
                                  <a:cubicBezTo>
                                    <a:pt x="34" y="89"/>
                                    <a:pt x="34" y="90"/>
                                    <a:pt x="35" y="90"/>
                                  </a:cubicBezTo>
                                  <a:cubicBezTo>
                                    <a:pt x="36" y="90"/>
                                    <a:pt x="37" y="89"/>
                                    <a:pt x="38" y="88"/>
                                  </a:cubicBezTo>
                                  <a:cubicBezTo>
                                    <a:pt x="40" y="86"/>
                                    <a:pt x="41" y="85"/>
                                    <a:pt x="43" y="83"/>
                                  </a:cubicBezTo>
                                  <a:cubicBezTo>
                                    <a:pt x="44" y="81"/>
                                    <a:pt x="45" y="79"/>
                                    <a:pt x="46" y="77"/>
                                  </a:cubicBezTo>
                                  <a:cubicBezTo>
                                    <a:pt x="47" y="75"/>
                                    <a:pt x="48" y="73"/>
                                    <a:pt x="48" y="73"/>
                                  </a:cubicBezTo>
                                  <a:cubicBezTo>
                                    <a:pt x="48" y="72"/>
                                    <a:pt x="47" y="71"/>
                                    <a:pt x="46" y="70"/>
                                  </a:cubicBezTo>
                                  <a:cubicBezTo>
                                    <a:pt x="45" y="69"/>
                                    <a:pt x="44" y="68"/>
                                    <a:pt x="44" y="66"/>
                                  </a:cubicBezTo>
                                  <a:cubicBezTo>
                                    <a:pt x="44" y="65"/>
                                    <a:pt x="45" y="62"/>
                                    <a:pt x="46" y="60"/>
                                  </a:cubicBezTo>
                                  <a:cubicBezTo>
                                    <a:pt x="47" y="57"/>
                                    <a:pt x="48" y="53"/>
                                    <a:pt x="50" y="49"/>
                                  </a:cubicBezTo>
                                  <a:cubicBezTo>
                                    <a:pt x="52" y="45"/>
                                    <a:pt x="54" y="42"/>
                                    <a:pt x="55" y="40"/>
                                  </a:cubicBezTo>
                                  <a:cubicBezTo>
                                    <a:pt x="57" y="38"/>
                                    <a:pt x="58" y="37"/>
                                    <a:pt x="60" y="37"/>
                                  </a:cubicBezTo>
                                  <a:cubicBezTo>
                                    <a:pt x="60" y="37"/>
                                    <a:pt x="60" y="36"/>
                                    <a:pt x="61" y="36"/>
                                  </a:cubicBezTo>
                                  <a:cubicBezTo>
                                    <a:pt x="64" y="36"/>
                                    <a:pt x="66" y="35"/>
                                    <a:pt x="67" y="33"/>
                                  </a:cubicBezTo>
                                  <a:cubicBezTo>
                                    <a:pt x="68" y="31"/>
                                    <a:pt x="69" y="29"/>
                                    <a:pt x="70" y="26"/>
                                  </a:cubicBezTo>
                                  <a:cubicBezTo>
                                    <a:pt x="71" y="23"/>
                                    <a:pt x="71" y="20"/>
                                    <a:pt x="71" y="18"/>
                                  </a:cubicBezTo>
                                  <a:cubicBezTo>
                                    <a:pt x="71" y="17"/>
                                    <a:pt x="71" y="16"/>
                                    <a:pt x="70" y="15"/>
                                  </a:cubicBezTo>
                                  <a:cubicBezTo>
                                    <a:pt x="70" y="14"/>
                                    <a:pt x="69" y="14"/>
                                    <a:pt x="67" y="14"/>
                                  </a:cubicBezTo>
                                  <a:cubicBezTo>
                                    <a:pt x="64" y="14"/>
                                    <a:pt x="62" y="14"/>
                                    <a:pt x="60" y="15"/>
                                  </a:cubicBezTo>
                                  <a:cubicBezTo>
                                    <a:pt x="58" y="15"/>
                                    <a:pt x="57" y="16"/>
                                    <a:pt x="56" y="16"/>
                                  </a:cubicBezTo>
                                  <a:cubicBezTo>
                                    <a:pt x="55" y="17"/>
                                    <a:pt x="53" y="19"/>
                                    <a:pt x="50" y="22"/>
                                  </a:cubicBezTo>
                                  <a:cubicBezTo>
                                    <a:pt x="48" y="26"/>
                                    <a:pt x="45" y="29"/>
                                    <a:pt x="42" y="34"/>
                                  </a:cubicBezTo>
                                  <a:cubicBezTo>
                                    <a:pt x="38" y="41"/>
                                    <a:pt x="33" y="50"/>
                                    <a:pt x="30" y="58"/>
                                  </a:cubicBezTo>
                                  <a:cubicBezTo>
                                    <a:pt x="27" y="67"/>
                                    <a:pt x="26" y="73"/>
                                    <a:pt x="26" y="78"/>
                                  </a:cubicBezTo>
                                  <a:cubicBezTo>
                                    <a:pt x="26" y="79"/>
                                    <a:pt x="26" y="80"/>
                                    <a:pt x="26" y="80"/>
                                  </a:cubicBezTo>
                                  <a:cubicBezTo>
                                    <a:pt x="27" y="81"/>
                                    <a:pt x="27" y="83"/>
                                    <a:pt x="28" y="84"/>
                                  </a:cubicBezTo>
                                  <a:cubicBezTo>
                                    <a:pt x="27" y="86"/>
                                    <a:pt x="26" y="87"/>
                                    <a:pt x="25" y="89"/>
                                  </a:cubicBezTo>
                                  <a:cubicBezTo>
                                    <a:pt x="25" y="91"/>
                                    <a:pt x="24" y="92"/>
                                    <a:pt x="24" y="94"/>
                                  </a:cubicBezTo>
                                  <a:cubicBezTo>
                                    <a:pt x="24" y="99"/>
                                    <a:pt x="27" y="104"/>
                                    <a:pt x="33" y="107"/>
                                  </a:cubicBezTo>
                                  <a:cubicBezTo>
                                    <a:pt x="39" y="111"/>
                                    <a:pt x="47" y="112"/>
                                    <a:pt x="56" y="112"/>
                                  </a:cubicBezTo>
                                  <a:cubicBezTo>
                                    <a:pt x="64" y="112"/>
                                    <a:pt x="71" y="111"/>
                                    <a:pt x="78" y="108"/>
                                  </a:cubicBezTo>
                                  <a:cubicBezTo>
                                    <a:pt x="85" y="105"/>
                                    <a:pt x="91" y="101"/>
                                    <a:pt x="96" y="96"/>
                                  </a:cubicBezTo>
                                  <a:cubicBezTo>
                                    <a:pt x="101" y="91"/>
                                    <a:pt x="105" y="84"/>
                                    <a:pt x="108" y="78"/>
                                  </a:cubicBezTo>
                                  <a:cubicBezTo>
                                    <a:pt x="111" y="71"/>
                                    <a:pt x="113" y="63"/>
                                    <a:pt x="113" y="56"/>
                                  </a:cubicBezTo>
                                  <a:cubicBezTo>
                                    <a:pt x="113" y="49"/>
                                    <a:pt x="111" y="41"/>
                                    <a:pt x="108" y="35"/>
                                  </a:cubicBezTo>
                                  <a:cubicBezTo>
                                    <a:pt x="105" y="28"/>
                                    <a:pt x="101" y="22"/>
                                    <a:pt x="96" y="16"/>
                                  </a:cubicBezTo>
                                  <a:cubicBezTo>
                                    <a:pt x="91" y="11"/>
                                    <a:pt x="85" y="7"/>
                                    <a:pt x="78" y="4"/>
                                  </a:cubicBezTo>
                                  <a:cubicBezTo>
                                    <a:pt x="71" y="1"/>
                                    <a:pt x="64" y="0"/>
                                    <a:pt x="56" y="0"/>
                                  </a:cubicBezTo>
                                  <a:cubicBezTo>
                                    <a:pt x="49" y="0"/>
                                    <a:pt x="42" y="1"/>
                                    <a:pt x="35" y="4"/>
                                  </a:cubicBezTo>
                                  <a:cubicBezTo>
                                    <a:pt x="28" y="7"/>
                                    <a:pt x="22" y="11"/>
                                    <a:pt x="16" y="16"/>
                                  </a:cubicBezTo>
                                  <a:cubicBezTo>
                                    <a:pt x="11" y="22"/>
                                    <a:pt x="7" y="28"/>
                                    <a:pt x="4" y="35"/>
                                  </a:cubicBezTo>
                                  <a:cubicBezTo>
                                    <a:pt x="1" y="41"/>
                                    <a:pt x="0" y="49"/>
                                    <a:pt x="0" y="56"/>
                                  </a:cubicBezTo>
                                  <a:cubicBezTo>
                                    <a:pt x="0" y="63"/>
                                    <a:pt x="1" y="69"/>
                                    <a:pt x="3" y="74"/>
                                  </a:cubicBezTo>
                                  <a:cubicBezTo>
                                    <a:pt x="5" y="80"/>
                                    <a:pt x="8" y="85"/>
                                    <a:pt x="12" y="89"/>
                                  </a:cubicBezTo>
                                  <a:cubicBezTo>
                                    <a:pt x="12" y="90"/>
                                    <a:pt x="13" y="91"/>
                                    <a:pt x="14" y="91"/>
                                  </a:cubicBezTo>
                                  <a:cubicBezTo>
                                    <a:pt x="15" y="91"/>
                                    <a:pt x="16" y="92"/>
                                    <a:pt x="16" y="92"/>
                                  </a:cubicBezTo>
                                  <a:cubicBezTo>
                                    <a:pt x="16" y="92"/>
                                    <a:pt x="17" y="92"/>
                                    <a:pt x="17" y="92"/>
                                  </a:cubicBezTo>
                                  <a:cubicBezTo>
                                    <a:pt x="18" y="91"/>
                                    <a:pt x="18" y="91"/>
                                    <a:pt x="19" y="91"/>
                                  </a:cubicBezTo>
                                  <a:cubicBezTo>
                                    <a:pt x="19" y="91"/>
                                    <a:pt x="19" y="91"/>
                                    <a:pt x="19" y="91"/>
                                  </a:cubicBezTo>
                                  <a:close/>
                                  <a:moveTo>
                                    <a:pt x="38" y="91"/>
                                  </a:moveTo>
                                  <a:cubicBezTo>
                                    <a:pt x="41" y="89"/>
                                    <a:pt x="43" y="86"/>
                                    <a:pt x="46" y="83"/>
                                  </a:cubicBezTo>
                                  <a:cubicBezTo>
                                    <a:pt x="48" y="80"/>
                                    <a:pt x="49" y="77"/>
                                    <a:pt x="50" y="74"/>
                                  </a:cubicBezTo>
                                  <a:cubicBezTo>
                                    <a:pt x="52" y="75"/>
                                    <a:pt x="54" y="76"/>
                                    <a:pt x="54" y="77"/>
                                  </a:cubicBezTo>
                                  <a:cubicBezTo>
                                    <a:pt x="55" y="78"/>
                                    <a:pt x="56" y="79"/>
                                    <a:pt x="56" y="80"/>
                                  </a:cubicBezTo>
                                  <a:cubicBezTo>
                                    <a:pt x="56" y="83"/>
                                    <a:pt x="54" y="86"/>
                                    <a:pt x="52" y="89"/>
                                  </a:cubicBezTo>
                                  <a:cubicBezTo>
                                    <a:pt x="49" y="93"/>
                                    <a:pt x="47" y="94"/>
                                    <a:pt x="44" y="94"/>
                                  </a:cubicBezTo>
                                  <a:cubicBezTo>
                                    <a:pt x="44" y="94"/>
                                    <a:pt x="43" y="94"/>
                                    <a:pt x="42" y="94"/>
                                  </a:cubicBezTo>
                                  <a:cubicBezTo>
                                    <a:pt x="40" y="93"/>
                                    <a:pt x="39" y="92"/>
                                    <a:pt x="38" y="91"/>
                                  </a:cubicBezTo>
                                  <a:close/>
                                  <a:moveTo>
                                    <a:pt x="38" y="91"/>
                                  </a:moveTo>
                                  <a:cubicBezTo>
                                    <a:pt x="38" y="91"/>
                                    <a:pt x="38" y="91"/>
                                    <a:pt x="38" y="91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61" name="Freeform 30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3616410" y="0"/>
                              <a:ext cx="223994" cy="223200"/>
                            </a:xfrm>
                            <a:custGeom>
                              <a:avLst/>
                              <a:gdLst>
                                <a:gd name="T0" fmla="*/ 114 w 119"/>
                                <a:gd name="T1" fmla="*/ 0 h 119"/>
                                <a:gd name="T2" fmla="*/ 5 w 119"/>
                                <a:gd name="T3" fmla="*/ 0 h 119"/>
                                <a:gd name="T4" fmla="*/ 0 w 119"/>
                                <a:gd name="T5" fmla="*/ 5 h 119"/>
                                <a:gd name="T6" fmla="*/ 0 w 119"/>
                                <a:gd name="T7" fmla="*/ 114 h 119"/>
                                <a:gd name="T8" fmla="*/ 5 w 119"/>
                                <a:gd name="T9" fmla="*/ 119 h 119"/>
                                <a:gd name="T10" fmla="*/ 114 w 119"/>
                                <a:gd name="T11" fmla="*/ 119 h 119"/>
                                <a:gd name="T12" fmla="*/ 119 w 119"/>
                                <a:gd name="T13" fmla="*/ 114 h 119"/>
                                <a:gd name="T14" fmla="*/ 119 w 119"/>
                                <a:gd name="T15" fmla="*/ 5 h 119"/>
                                <a:gd name="T16" fmla="*/ 114 w 119"/>
                                <a:gd name="T17" fmla="*/ 0 h 119"/>
                                <a:gd name="T18" fmla="*/ 89 w 119"/>
                                <a:gd name="T19" fmla="*/ 34 h 119"/>
                                <a:gd name="T20" fmla="*/ 89 w 119"/>
                                <a:gd name="T21" fmla="*/ 34 h 119"/>
                                <a:gd name="T22" fmla="*/ 89 w 119"/>
                                <a:gd name="T23" fmla="*/ 34 h 119"/>
                                <a:gd name="T24" fmla="*/ 89 w 119"/>
                                <a:gd name="T25" fmla="*/ 34 h 119"/>
                                <a:gd name="T26" fmla="*/ 89 w 119"/>
                                <a:gd name="T27" fmla="*/ 35 h 119"/>
                                <a:gd name="T28" fmla="*/ 71 w 119"/>
                                <a:gd name="T29" fmla="*/ 70 h 119"/>
                                <a:gd name="T30" fmla="*/ 38 w 119"/>
                                <a:gd name="T31" fmla="*/ 92 h 119"/>
                                <a:gd name="T32" fmla="*/ 38 w 119"/>
                                <a:gd name="T33" fmla="*/ 92 h 119"/>
                                <a:gd name="T34" fmla="*/ 37 w 119"/>
                                <a:gd name="T35" fmla="*/ 92 h 119"/>
                                <a:gd name="T36" fmla="*/ 37 w 119"/>
                                <a:gd name="T37" fmla="*/ 92 h 119"/>
                                <a:gd name="T38" fmla="*/ 32 w 119"/>
                                <a:gd name="T39" fmla="*/ 89 h 119"/>
                                <a:gd name="T40" fmla="*/ 30 w 119"/>
                                <a:gd name="T41" fmla="*/ 83 h 119"/>
                                <a:gd name="T42" fmla="*/ 30 w 119"/>
                                <a:gd name="T43" fmla="*/ 75 h 119"/>
                                <a:gd name="T44" fmla="*/ 30 w 119"/>
                                <a:gd name="T45" fmla="*/ 74 h 119"/>
                                <a:gd name="T46" fmla="*/ 31 w 119"/>
                                <a:gd name="T47" fmla="*/ 74 h 119"/>
                                <a:gd name="T48" fmla="*/ 41 w 119"/>
                                <a:gd name="T49" fmla="*/ 68 h 119"/>
                                <a:gd name="T50" fmla="*/ 41 w 119"/>
                                <a:gd name="T51" fmla="*/ 67 h 119"/>
                                <a:gd name="T52" fmla="*/ 42 w 119"/>
                                <a:gd name="T53" fmla="*/ 68 h 119"/>
                                <a:gd name="T54" fmla="*/ 49 w 119"/>
                                <a:gd name="T55" fmla="*/ 74 h 119"/>
                                <a:gd name="T56" fmla="*/ 58 w 119"/>
                                <a:gd name="T57" fmla="*/ 68 h 119"/>
                                <a:gd name="T58" fmla="*/ 71 w 119"/>
                                <a:gd name="T59" fmla="*/ 49 h 119"/>
                                <a:gd name="T60" fmla="*/ 63 w 119"/>
                                <a:gd name="T61" fmla="*/ 43 h 119"/>
                                <a:gd name="T62" fmla="*/ 63 w 119"/>
                                <a:gd name="T63" fmla="*/ 42 h 119"/>
                                <a:gd name="T64" fmla="*/ 68 w 119"/>
                                <a:gd name="T65" fmla="*/ 28 h 119"/>
                                <a:gd name="T66" fmla="*/ 69 w 119"/>
                                <a:gd name="T67" fmla="*/ 27 h 119"/>
                                <a:gd name="T68" fmla="*/ 69 w 119"/>
                                <a:gd name="T69" fmla="*/ 27 h 119"/>
                                <a:gd name="T70" fmla="*/ 69 w 119"/>
                                <a:gd name="T71" fmla="*/ 27 h 119"/>
                                <a:gd name="T72" fmla="*/ 70 w 119"/>
                                <a:gd name="T73" fmla="*/ 27 h 119"/>
                                <a:gd name="T74" fmla="*/ 72 w 119"/>
                                <a:gd name="T75" fmla="*/ 27 h 119"/>
                                <a:gd name="T76" fmla="*/ 72 w 119"/>
                                <a:gd name="T77" fmla="*/ 28 h 119"/>
                                <a:gd name="T78" fmla="*/ 72 w 119"/>
                                <a:gd name="T79" fmla="*/ 28 h 119"/>
                                <a:gd name="T80" fmla="*/ 72 w 119"/>
                                <a:gd name="T81" fmla="*/ 27 h 119"/>
                                <a:gd name="T82" fmla="*/ 82 w 119"/>
                                <a:gd name="T83" fmla="*/ 28 h 119"/>
                                <a:gd name="T84" fmla="*/ 89 w 119"/>
                                <a:gd name="T85" fmla="*/ 33 h 119"/>
                                <a:gd name="T86" fmla="*/ 89 w 119"/>
                                <a:gd name="T87" fmla="*/ 34 h 119"/>
                                <a:gd name="T88" fmla="*/ 89 w 119"/>
                                <a:gd name="T89" fmla="*/ 34 h 119"/>
                                <a:gd name="T90" fmla="*/ 89 w 119"/>
                                <a:gd name="T91" fmla="*/ 34 h 11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</a:cxnLst>
                              <a:rect l="0" t="0" r="r" b="b"/>
                              <a:pathLst>
                                <a:path w="119" h="119">
                                  <a:moveTo>
                                    <a:pt x="114" y="0"/>
                                  </a:moveTo>
                                  <a:cubicBezTo>
                                    <a:pt x="5" y="0"/>
                                    <a:pt x="5" y="0"/>
                                    <a:pt x="5" y="0"/>
                                  </a:cubicBezTo>
                                  <a:cubicBezTo>
                                    <a:pt x="2" y="0"/>
                                    <a:pt x="0" y="3"/>
                                    <a:pt x="0" y="5"/>
                                  </a:cubicBezTo>
                                  <a:cubicBezTo>
                                    <a:pt x="0" y="114"/>
                                    <a:pt x="0" y="114"/>
                                    <a:pt x="0" y="114"/>
                                  </a:cubicBezTo>
                                  <a:cubicBezTo>
                                    <a:pt x="0" y="117"/>
                                    <a:pt x="2" y="119"/>
                                    <a:pt x="5" y="119"/>
                                  </a:cubicBezTo>
                                  <a:cubicBezTo>
                                    <a:pt x="114" y="119"/>
                                    <a:pt x="114" y="119"/>
                                    <a:pt x="114" y="119"/>
                                  </a:cubicBezTo>
                                  <a:cubicBezTo>
                                    <a:pt x="117" y="119"/>
                                    <a:pt x="119" y="117"/>
                                    <a:pt x="119" y="114"/>
                                  </a:cubicBezTo>
                                  <a:cubicBezTo>
                                    <a:pt x="119" y="5"/>
                                    <a:pt x="119" y="5"/>
                                    <a:pt x="119" y="5"/>
                                  </a:cubicBezTo>
                                  <a:cubicBezTo>
                                    <a:pt x="119" y="3"/>
                                    <a:pt x="117" y="0"/>
                                    <a:pt x="114" y="0"/>
                                  </a:cubicBezTo>
                                  <a:close/>
                                  <a:moveTo>
                                    <a:pt x="89" y="34"/>
                                  </a:moveTo>
                                  <a:cubicBezTo>
                                    <a:pt x="89" y="34"/>
                                    <a:pt x="89" y="34"/>
                                    <a:pt x="89" y="34"/>
                                  </a:cubicBezTo>
                                  <a:cubicBezTo>
                                    <a:pt x="89" y="34"/>
                                    <a:pt x="89" y="34"/>
                                    <a:pt x="89" y="34"/>
                                  </a:cubicBezTo>
                                  <a:cubicBezTo>
                                    <a:pt x="89" y="34"/>
                                    <a:pt x="89" y="34"/>
                                    <a:pt x="89" y="34"/>
                                  </a:cubicBezTo>
                                  <a:cubicBezTo>
                                    <a:pt x="89" y="35"/>
                                    <a:pt x="89" y="35"/>
                                    <a:pt x="89" y="35"/>
                                  </a:cubicBezTo>
                                  <a:cubicBezTo>
                                    <a:pt x="86" y="48"/>
                                    <a:pt x="80" y="60"/>
                                    <a:pt x="71" y="70"/>
                                  </a:cubicBezTo>
                                  <a:cubicBezTo>
                                    <a:pt x="63" y="80"/>
                                    <a:pt x="51" y="88"/>
                                    <a:pt x="38" y="92"/>
                                  </a:cubicBezTo>
                                  <a:cubicBezTo>
                                    <a:pt x="38" y="92"/>
                                    <a:pt x="38" y="92"/>
                                    <a:pt x="38" y="92"/>
                                  </a:cubicBezTo>
                                  <a:cubicBezTo>
                                    <a:pt x="38" y="92"/>
                                    <a:pt x="38" y="92"/>
                                    <a:pt x="37" y="92"/>
                                  </a:cubicBezTo>
                                  <a:cubicBezTo>
                                    <a:pt x="37" y="92"/>
                                    <a:pt x="37" y="92"/>
                                    <a:pt x="37" y="92"/>
                                  </a:cubicBezTo>
                                  <a:cubicBezTo>
                                    <a:pt x="35" y="92"/>
                                    <a:pt x="34" y="91"/>
                                    <a:pt x="32" y="89"/>
                                  </a:cubicBezTo>
                                  <a:cubicBezTo>
                                    <a:pt x="32" y="87"/>
                                    <a:pt x="31" y="85"/>
                                    <a:pt x="30" y="83"/>
                                  </a:cubicBezTo>
                                  <a:cubicBezTo>
                                    <a:pt x="30" y="79"/>
                                    <a:pt x="30" y="75"/>
                                    <a:pt x="30" y="75"/>
                                  </a:cubicBezTo>
                                  <a:cubicBezTo>
                                    <a:pt x="30" y="74"/>
                                    <a:pt x="30" y="74"/>
                                    <a:pt x="30" y="74"/>
                                  </a:cubicBezTo>
                                  <a:cubicBezTo>
                                    <a:pt x="31" y="74"/>
                                    <a:pt x="31" y="74"/>
                                    <a:pt x="31" y="74"/>
                                  </a:cubicBezTo>
                                  <a:cubicBezTo>
                                    <a:pt x="34" y="72"/>
                                    <a:pt x="38" y="70"/>
                                    <a:pt x="41" y="68"/>
                                  </a:cubicBezTo>
                                  <a:cubicBezTo>
                                    <a:pt x="41" y="67"/>
                                    <a:pt x="41" y="67"/>
                                    <a:pt x="41" y="67"/>
                                  </a:cubicBezTo>
                                  <a:cubicBezTo>
                                    <a:pt x="41" y="67"/>
                                    <a:pt x="42" y="68"/>
                                    <a:pt x="42" y="68"/>
                                  </a:cubicBezTo>
                                  <a:cubicBezTo>
                                    <a:pt x="49" y="74"/>
                                    <a:pt x="49" y="74"/>
                                    <a:pt x="49" y="74"/>
                                  </a:cubicBezTo>
                                  <a:cubicBezTo>
                                    <a:pt x="50" y="74"/>
                                    <a:pt x="54" y="72"/>
                                    <a:pt x="58" y="68"/>
                                  </a:cubicBezTo>
                                  <a:cubicBezTo>
                                    <a:pt x="63" y="65"/>
                                    <a:pt x="69" y="58"/>
                                    <a:pt x="71" y="49"/>
                                  </a:cubicBezTo>
                                  <a:cubicBezTo>
                                    <a:pt x="63" y="43"/>
                                    <a:pt x="63" y="43"/>
                                    <a:pt x="63" y="43"/>
                                  </a:cubicBezTo>
                                  <a:cubicBezTo>
                                    <a:pt x="63" y="43"/>
                                    <a:pt x="63" y="42"/>
                                    <a:pt x="63" y="42"/>
                                  </a:cubicBezTo>
                                  <a:cubicBezTo>
                                    <a:pt x="65" y="37"/>
                                    <a:pt x="67" y="33"/>
                                    <a:pt x="68" y="28"/>
                                  </a:cubicBezTo>
                                  <a:cubicBezTo>
                                    <a:pt x="68" y="28"/>
                                    <a:pt x="69" y="28"/>
                                    <a:pt x="69" y="27"/>
                                  </a:cubicBezTo>
                                  <a:cubicBezTo>
                                    <a:pt x="69" y="27"/>
                                    <a:pt x="69" y="27"/>
                                    <a:pt x="69" y="27"/>
                                  </a:cubicBezTo>
                                  <a:cubicBezTo>
                                    <a:pt x="69" y="27"/>
                                    <a:pt x="69" y="27"/>
                                    <a:pt x="69" y="27"/>
                                  </a:cubicBezTo>
                                  <a:cubicBezTo>
                                    <a:pt x="70" y="27"/>
                                    <a:pt x="70" y="27"/>
                                    <a:pt x="70" y="27"/>
                                  </a:cubicBezTo>
                                  <a:cubicBezTo>
                                    <a:pt x="70" y="27"/>
                                    <a:pt x="71" y="27"/>
                                    <a:pt x="72" y="27"/>
                                  </a:cubicBezTo>
                                  <a:cubicBezTo>
                                    <a:pt x="72" y="28"/>
                                    <a:pt x="72" y="28"/>
                                    <a:pt x="72" y="28"/>
                                  </a:cubicBezTo>
                                  <a:cubicBezTo>
                                    <a:pt x="72" y="28"/>
                                    <a:pt x="72" y="28"/>
                                    <a:pt x="72" y="28"/>
                                  </a:cubicBezTo>
                                  <a:cubicBezTo>
                                    <a:pt x="72" y="27"/>
                                    <a:pt x="72" y="27"/>
                                    <a:pt x="72" y="27"/>
                                  </a:cubicBezTo>
                                  <a:cubicBezTo>
                                    <a:pt x="75" y="27"/>
                                    <a:pt x="78" y="27"/>
                                    <a:pt x="82" y="28"/>
                                  </a:cubicBezTo>
                                  <a:cubicBezTo>
                                    <a:pt x="85" y="29"/>
                                    <a:pt x="88" y="31"/>
                                    <a:pt x="89" y="33"/>
                                  </a:cubicBezTo>
                                  <a:cubicBezTo>
                                    <a:pt x="89" y="33"/>
                                    <a:pt x="89" y="33"/>
                                    <a:pt x="89" y="34"/>
                                  </a:cubicBezTo>
                                  <a:close/>
                                  <a:moveTo>
                                    <a:pt x="89" y="34"/>
                                  </a:moveTo>
                                  <a:cubicBezTo>
                                    <a:pt x="89" y="34"/>
                                    <a:pt x="89" y="34"/>
                                    <a:pt x="89" y="34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62" name="Freeform 192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4810897" y="0"/>
                              <a:ext cx="159669" cy="223200"/>
                            </a:xfrm>
                            <a:custGeom>
                              <a:avLst/>
                              <a:gdLst>
                                <a:gd name="T0" fmla="*/ 105 w 120"/>
                                <a:gd name="T1" fmla="*/ 0 h 168"/>
                                <a:gd name="T2" fmla="*/ 16 w 120"/>
                                <a:gd name="T3" fmla="*/ 0 h 168"/>
                                <a:gd name="T4" fmla="*/ 0 w 120"/>
                                <a:gd name="T5" fmla="*/ 15 h 168"/>
                                <a:gd name="T6" fmla="*/ 0 w 120"/>
                                <a:gd name="T7" fmla="*/ 153 h 168"/>
                                <a:gd name="T8" fmla="*/ 16 w 120"/>
                                <a:gd name="T9" fmla="*/ 168 h 168"/>
                                <a:gd name="T10" fmla="*/ 53 w 120"/>
                                <a:gd name="T11" fmla="*/ 168 h 168"/>
                                <a:gd name="T12" fmla="*/ 74 w 120"/>
                                <a:gd name="T13" fmla="*/ 168 h 168"/>
                                <a:gd name="T14" fmla="*/ 105 w 120"/>
                                <a:gd name="T15" fmla="*/ 168 h 168"/>
                                <a:gd name="T16" fmla="*/ 120 w 120"/>
                                <a:gd name="T17" fmla="*/ 153 h 168"/>
                                <a:gd name="T18" fmla="*/ 120 w 120"/>
                                <a:gd name="T19" fmla="*/ 15 h 168"/>
                                <a:gd name="T20" fmla="*/ 105 w 120"/>
                                <a:gd name="T21" fmla="*/ 0 h 168"/>
                                <a:gd name="T22" fmla="*/ 46 w 120"/>
                                <a:gd name="T23" fmla="*/ 11 h 168"/>
                                <a:gd name="T24" fmla="*/ 75 w 120"/>
                                <a:gd name="T25" fmla="*/ 11 h 168"/>
                                <a:gd name="T26" fmla="*/ 78 w 120"/>
                                <a:gd name="T27" fmla="*/ 13 h 168"/>
                                <a:gd name="T28" fmla="*/ 75 w 120"/>
                                <a:gd name="T29" fmla="*/ 16 h 168"/>
                                <a:gd name="T30" fmla="*/ 46 w 120"/>
                                <a:gd name="T31" fmla="*/ 16 h 168"/>
                                <a:gd name="T32" fmla="*/ 43 w 120"/>
                                <a:gd name="T33" fmla="*/ 13 h 168"/>
                                <a:gd name="T34" fmla="*/ 46 w 120"/>
                                <a:gd name="T35" fmla="*/ 11 h 168"/>
                                <a:gd name="T36" fmla="*/ 60 w 120"/>
                                <a:gd name="T37" fmla="*/ 151 h 168"/>
                                <a:gd name="T38" fmla="*/ 50 w 120"/>
                                <a:gd name="T39" fmla="*/ 140 h 168"/>
                                <a:gd name="T40" fmla="*/ 60 w 120"/>
                                <a:gd name="T41" fmla="*/ 129 h 168"/>
                                <a:gd name="T42" fmla="*/ 71 w 120"/>
                                <a:gd name="T43" fmla="*/ 140 h 168"/>
                                <a:gd name="T44" fmla="*/ 60 w 120"/>
                                <a:gd name="T45" fmla="*/ 151 h 168"/>
                                <a:gd name="T46" fmla="*/ 109 w 120"/>
                                <a:gd name="T47" fmla="*/ 111 h 168"/>
                                <a:gd name="T48" fmla="*/ 105 w 120"/>
                                <a:gd name="T49" fmla="*/ 115 h 168"/>
                                <a:gd name="T50" fmla="*/ 15 w 120"/>
                                <a:gd name="T51" fmla="*/ 115 h 168"/>
                                <a:gd name="T52" fmla="*/ 12 w 120"/>
                                <a:gd name="T53" fmla="*/ 111 h 168"/>
                                <a:gd name="T54" fmla="*/ 12 w 120"/>
                                <a:gd name="T55" fmla="*/ 30 h 168"/>
                                <a:gd name="T56" fmla="*/ 15 w 120"/>
                                <a:gd name="T57" fmla="*/ 26 h 168"/>
                                <a:gd name="T58" fmla="*/ 105 w 120"/>
                                <a:gd name="T59" fmla="*/ 26 h 168"/>
                                <a:gd name="T60" fmla="*/ 109 w 120"/>
                                <a:gd name="T61" fmla="*/ 30 h 168"/>
                                <a:gd name="T62" fmla="*/ 109 w 120"/>
                                <a:gd name="T63" fmla="*/ 111 h 168"/>
                                <a:gd name="T64" fmla="*/ 109 w 120"/>
                                <a:gd name="T65" fmla="*/ 111 h 168"/>
                                <a:gd name="T66" fmla="*/ 109 w 120"/>
                                <a:gd name="T67" fmla="*/ 111 h 16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</a:cxnLst>
                              <a:rect l="0" t="0" r="r" b="b"/>
                              <a:pathLst>
                                <a:path w="120" h="168">
                                  <a:moveTo>
                                    <a:pt x="105" y="0"/>
                                  </a:moveTo>
                                  <a:cubicBezTo>
                                    <a:pt x="16" y="0"/>
                                    <a:pt x="16" y="0"/>
                                    <a:pt x="16" y="0"/>
                                  </a:cubicBezTo>
                                  <a:cubicBezTo>
                                    <a:pt x="7" y="0"/>
                                    <a:pt x="0" y="7"/>
                                    <a:pt x="0" y="15"/>
                                  </a:cubicBezTo>
                                  <a:cubicBezTo>
                                    <a:pt x="0" y="153"/>
                                    <a:pt x="0" y="153"/>
                                    <a:pt x="0" y="153"/>
                                  </a:cubicBezTo>
                                  <a:cubicBezTo>
                                    <a:pt x="0" y="162"/>
                                    <a:pt x="7" y="168"/>
                                    <a:pt x="16" y="168"/>
                                  </a:cubicBezTo>
                                  <a:cubicBezTo>
                                    <a:pt x="53" y="168"/>
                                    <a:pt x="53" y="168"/>
                                    <a:pt x="53" y="168"/>
                                  </a:cubicBezTo>
                                  <a:cubicBezTo>
                                    <a:pt x="74" y="168"/>
                                    <a:pt x="74" y="168"/>
                                    <a:pt x="74" y="168"/>
                                  </a:cubicBezTo>
                                  <a:cubicBezTo>
                                    <a:pt x="105" y="168"/>
                                    <a:pt x="105" y="168"/>
                                    <a:pt x="105" y="168"/>
                                  </a:cubicBezTo>
                                  <a:cubicBezTo>
                                    <a:pt x="114" y="168"/>
                                    <a:pt x="120" y="162"/>
                                    <a:pt x="120" y="153"/>
                                  </a:cubicBezTo>
                                  <a:cubicBezTo>
                                    <a:pt x="120" y="15"/>
                                    <a:pt x="120" y="15"/>
                                    <a:pt x="120" y="15"/>
                                  </a:cubicBezTo>
                                  <a:cubicBezTo>
                                    <a:pt x="120" y="7"/>
                                    <a:pt x="114" y="0"/>
                                    <a:pt x="105" y="0"/>
                                  </a:cubicBezTo>
                                  <a:close/>
                                  <a:moveTo>
                                    <a:pt x="46" y="11"/>
                                  </a:moveTo>
                                  <a:cubicBezTo>
                                    <a:pt x="75" y="11"/>
                                    <a:pt x="75" y="11"/>
                                    <a:pt x="75" y="11"/>
                                  </a:cubicBezTo>
                                  <a:cubicBezTo>
                                    <a:pt x="77" y="11"/>
                                    <a:pt x="78" y="12"/>
                                    <a:pt x="78" y="13"/>
                                  </a:cubicBezTo>
                                  <a:cubicBezTo>
                                    <a:pt x="78" y="15"/>
                                    <a:pt x="77" y="16"/>
                                    <a:pt x="75" y="16"/>
                                  </a:cubicBezTo>
                                  <a:cubicBezTo>
                                    <a:pt x="46" y="16"/>
                                    <a:pt x="46" y="16"/>
                                    <a:pt x="46" y="16"/>
                                  </a:cubicBezTo>
                                  <a:cubicBezTo>
                                    <a:pt x="44" y="16"/>
                                    <a:pt x="43" y="15"/>
                                    <a:pt x="43" y="13"/>
                                  </a:cubicBezTo>
                                  <a:cubicBezTo>
                                    <a:pt x="43" y="12"/>
                                    <a:pt x="44" y="11"/>
                                    <a:pt x="46" y="11"/>
                                  </a:cubicBezTo>
                                  <a:close/>
                                  <a:moveTo>
                                    <a:pt x="60" y="151"/>
                                  </a:moveTo>
                                  <a:cubicBezTo>
                                    <a:pt x="54" y="151"/>
                                    <a:pt x="50" y="146"/>
                                    <a:pt x="50" y="140"/>
                                  </a:cubicBezTo>
                                  <a:cubicBezTo>
                                    <a:pt x="50" y="134"/>
                                    <a:pt x="54" y="129"/>
                                    <a:pt x="60" y="129"/>
                                  </a:cubicBezTo>
                                  <a:cubicBezTo>
                                    <a:pt x="66" y="129"/>
                                    <a:pt x="71" y="134"/>
                                    <a:pt x="71" y="140"/>
                                  </a:cubicBezTo>
                                  <a:cubicBezTo>
                                    <a:pt x="71" y="146"/>
                                    <a:pt x="66" y="151"/>
                                    <a:pt x="60" y="151"/>
                                  </a:cubicBezTo>
                                  <a:close/>
                                  <a:moveTo>
                                    <a:pt x="109" y="111"/>
                                  </a:moveTo>
                                  <a:cubicBezTo>
                                    <a:pt x="109" y="113"/>
                                    <a:pt x="108" y="115"/>
                                    <a:pt x="105" y="115"/>
                                  </a:cubicBezTo>
                                  <a:cubicBezTo>
                                    <a:pt x="15" y="115"/>
                                    <a:pt x="15" y="115"/>
                                    <a:pt x="15" y="115"/>
                                  </a:cubicBezTo>
                                  <a:cubicBezTo>
                                    <a:pt x="13" y="115"/>
                                    <a:pt x="12" y="113"/>
                                    <a:pt x="12" y="111"/>
                                  </a:cubicBezTo>
                                  <a:cubicBezTo>
                                    <a:pt x="12" y="30"/>
                                    <a:pt x="12" y="30"/>
                                    <a:pt x="12" y="30"/>
                                  </a:cubicBezTo>
                                  <a:cubicBezTo>
                                    <a:pt x="12" y="28"/>
                                    <a:pt x="13" y="26"/>
                                    <a:pt x="15" y="26"/>
                                  </a:cubicBezTo>
                                  <a:cubicBezTo>
                                    <a:pt x="105" y="26"/>
                                    <a:pt x="105" y="26"/>
                                    <a:pt x="105" y="26"/>
                                  </a:cubicBezTo>
                                  <a:cubicBezTo>
                                    <a:pt x="108" y="26"/>
                                    <a:pt x="109" y="28"/>
                                    <a:pt x="109" y="30"/>
                                  </a:cubicBezTo>
                                  <a:cubicBezTo>
                                    <a:pt x="109" y="111"/>
                                    <a:pt x="109" y="111"/>
                                    <a:pt x="109" y="111"/>
                                  </a:cubicBezTo>
                                  <a:close/>
                                  <a:moveTo>
                                    <a:pt x="109" y="111"/>
                                  </a:moveTo>
                                  <a:cubicBezTo>
                                    <a:pt x="109" y="111"/>
                                    <a:pt x="109" y="111"/>
                                    <a:pt x="109" y="111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63" name="Freeform 198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4217773" y="0"/>
                              <a:ext cx="210951" cy="223200"/>
                            </a:xfrm>
                            <a:custGeom>
                              <a:avLst/>
                              <a:gdLst>
                                <a:gd name="T0" fmla="*/ 10 w 131"/>
                                <a:gd name="T1" fmla="*/ 139 h 139"/>
                                <a:gd name="T2" fmla="*/ 1 w 131"/>
                                <a:gd name="T3" fmla="*/ 47 h 139"/>
                                <a:gd name="T4" fmla="*/ 10 w 131"/>
                                <a:gd name="T5" fmla="*/ 2 h 139"/>
                                <a:gd name="T6" fmla="*/ 44 w 131"/>
                                <a:gd name="T7" fmla="*/ 8 h 139"/>
                                <a:gd name="T8" fmla="*/ 45 w 131"/>
                                <a:gd name="T9" fmla="*/ 127 h 139"/>
                                <a:gd name="T10" fmla="*/ 40 w 131"/>
                                <a:gd name="T11" fmla="*/ 127 h 139"/>
                                <a:gd name="T12" fmla="*/ 39 w 131"/>
                                <a:gd name="T13" fmla="*/ 9 h 139"/>
                                <a:gd name="T14" fmla="*/ 38 w 131"/>
                                <a:gd name="T15" fmla="*/ 8 h 139"/>
                                <a:gd name="T16" fmla="*/ 9 w 131"/>
                                <a:gd name="T17" fmla="*/ 8 h 139"/>
                                <a:gd name="T18" fmla="*/ 7 w 131"/>
                                <a:gd name="T19" fmla="*/ 47 h 139"/>
                                <a:gd name="T20" fmla="*/ 9 w 131"/>
                                <a:gd name="T21" fmla="*/ 133 h 139"/>
                                <a:gd name="T22" fmla="*/ 125 w 131"/>
                                <a:gd name="T23" fmla="*/ 134 h 139"/>
                                <a:gd name="T24" fmla="*/ 126 w 131"/>
                                <a:gd name="T25" fmla="*/ 8 h 139"/>
                                <a:gd name="T26" fmla="*/ 67 w 131"/>
                                <a:gd name="T27" fmla="*/ 8 h 139"/>
                                <a:gd name="T28" fmla="*/ 49 w 131"/>
                                <a:gd name="T29" fmla="*/ 2 h 139"/>
                                <a:gd name="T30" fmla="*/ 67 w 131"/>
                                <a:gd name="T31" fmla="*/ 2 h 139"/>
                                <a:gd name="T32" fmla="*/ 125 w 131"/>
                                <a:gd name="T33" fmla="*/ 2 h 139"/>
                                <a:gd name="T34" fmla="*/ 131 w 131"/>
                                <a:gd name="T35" fmla="*/ 133 h 139"/>
                                <a:gd name="T36" fmla="*/ 69 w 131"/>
                                <a:gd name="T37" fmla="*/ 108 h 139"/>
                                <a:gd name="T38" fmla="*/ 58 w 131"/>
                                <a:gd name="T39" fmla="*/ 106 h 139"/>
                                <a:gd name="T40" fmla="*/ 69 w 131"/>
                                <a:gd name="T41" fmla="*/ 103 h 139"/>
                                <a:gd name="T42" fmla="*/ 69 w 131"/>
                                <a:gd name="T43" fmla="*/ 108 h 139"/>
                                <a:gd name="T44" fmla="*/ 83 w 131"/>
                                <a:gd name="T45" fmla="*/ 108 h 139"/>
                                <a:gd name="T46" fmla="*/ 83 w 131"/>
                                <a:gd name="T47" fmla="*/ 103 h 139"/>
                                <a:gd name="T48" fmla="*/ 94 w 131"/>
                                <a:gd name="T49" fmla="*/ 106 h 139"/>
                                <a:gd name="T50" fmla="*/ 115 w 131"/>
                                <a:gd name="T51" fmla="*/ 108 h 139"/>
                                <a:gd name="T52" fmla="*/ 103 w 131"/>
                                <a:gd name="T53" fmla="*/ 106 h 139"/>
                                <a:gd name="T54" fmla="*/ 115 w 131"/>
                                <a:gd name="T55" fmla="*/ 103 h 139"/>
                                <a:gd name="T56" fmla="*/ 115 w 131"/>
                                <a:gd name="T57" fmla="*/ 108 h 139"/>
                                <a:gd name="T58" fmla="*/ 60 w 131"/>
                                <a:gd name="T59" fmla="*/ 91 h 139"/>
                                <a:gd name="T60" fmla="*/ 60 w 131"/>
                                <a:gd name="T61" fmla="*/ 86 h 139"/>
                                <a:gd name="T62" fmla="*/ 72 w 131"/>
                                <a:gd name="T63" fmla="*/ 88 h 139"/>
                                <a:gd name="T64" fmla="*/ 92 w 131"/>
                                <a:gd name="T65" fmla="*/ 91 h 139"/>
                                <a:gd name="T66" fmla="*/ 80 w 131"/>
                                <a:gd name="T67" fmla="*/ 88 h 139"/>
                                <a:gd name="T68" fmla="*/ 92 w 131"/>
                                <a:gd name="T69" fmla="*/ 86 h 139"/>
                                <a:gd name="T70" fmla="*/ 92 w 131"/>
                                <a:gd name="T71" fmla="*/ 91 h 139"/>
                                <a:gd name="T72" fmla="*/ 106 w 131"/>
                                <a:gd name="T73" fmla="*/ 91 h 139"/>
                                <a:gd name="T74" fmla="*/ 106 w 131"/>
                                <a:gd name="T75" fmla="*/ 86 h 139"/>
                                <a:gd name="T76" fmla="*/ 118 w 131"/>
                                <a:gd name="T77" fmla="*/ 88 h 139"/>
                                <a:gd name="T78" fmla="*/ 69 w 131"/>
                                <a:gd name="T79" fmla="*/ 74 h 139"/>
                                <a:gd name="T80" fmla="*/ 58 w 131"/>
                                <a:gd name="T81" fmla="*/ 71 h 139"/>
                                <a:gd name="T82" fmla="*/ 69 w 131"/>
                                <a:gd name="T83" fmla="*/ 68 h 139"/>
                                <a:gd name="T84" fmla="*/ 69 w 131"/>
                                <a:gd name="T85" fmla="*/ 74 h 139"/>
                                <a:gd name="T86" fmla="*/ 83 w 131"/>
                                <a:gd name="T87" fmla="*/ 74 h 139"/>
                                <a:gd name="T88" fmla="*/ 83 w 131"/>
                                <a:gd name="T89" fmla="*/ 68 h 139"/>
                                <a:gd name="T90" fmla="*/ 94 w 131"/>
                                <a:gd name="T91" fmla="*/ 71 h 139"/>
                                <a:gd name="T92" fmla="*/ 115 w 131"/>
                                <a:gd name="T93" fmla="*/ 74 h 139"/>
                                <a:gd name="T94" fmla="*/ 103 w 131"/>
                                <a:gd name="T95" fmla="*/ 71 h 139"/>
                                <a:gd name="T96" fmla="*/ 115 w 131"/>
                                <a:gd name="T97" fmla="*/ 68 h 139"/>
                                <a:gd name="T98" fmla="*/ 115 w 131"/>
                                <a:gd name="T99" fmla="*/ 74 h 139"/>
                                <a:gd name="T100" fmla="*/ 63 w 131"/>
                                <a:gd name="T101" fmla="*/ 56 h 139"/>
                                <a:gd name="T102" fmla="*/ 57 w 131"/>
                                <a:gd name="T103" fmla="*/ 22 h 139"/>
                                <a:gd name="T104" fmla="*/ 113 w 131"/>
                                <a:gd name="T105" fmla="*/ 15 h 139"/>
                                <a:gd name="T106" fmla="*/ 119 w 131"/>
                                <a:gd name="T107" fmla="*/ 50 h 139"/>
                                <a:gd name="T108" fmla="*/ 63 w 131"/>
                                <a:gd name="T109" fmla="*/ 21 h 139"/>
                                <a:gd name="T110" fmla="*/ 62 w 131"/>
                                <a:gd name="T111" fmla="*/ 50 h 139"/>
                                <a:gd name="T112" fmla="*/ 113 w 131"/>
                                <a:gd name="T113" fmla="*/ 51 h 139"/>
                                <a:gd name="T114" fmla="*/ 113 w 131"/>
                                <a:gd name="T115" fmla="*/ 22 h 139"/>
                                <a:gd name="T116" fmla="*/ 63 w 131"/>
                                <a:gd name="T117" fmla="*/ 21 h 139"/>
                                <a:gd name="T118" fmla="*/ 63 w 131"/>
                                <a:gd name="T119" fmla="*/ 21 h 1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  <a:cxn ang="0">
                                  <a:pos x="T114" y="T115"/>
                                </a:cxn>
                                <a:cxn ang="0">
                                  <a:pos x="T116" y="T117"/>
                                </a:cxn>
                                <a:cxn ang="0">
                                  <a:pos x="T118" y="T119"/>
                                </a:cxn>
                              </a:cxnLst>
                              <a:rect l="0" t="0" r="r" b="b"/>
                              <a:pathLst>
                                <a:path w="131" h="139">
                                  <a:moveTo>
                                    <a:pt x="125" y="139"/>
                                  </a:moveTo>
                                  <a:cubicBezTo>
                                    <a:pt x="10" y="139"/>
                                    <a:pt x="10" y="139"/>
                                    <a:pt x="10" y="139"/>
                                  </a:cubicBezTo>
                                  <a:cubicBezTo>
                                    <a:pt x="6" y="139"/>
                                    <a:pt x="4" y="136"/>
                                    <a:pt x="4" y="133"/>
                                  </a:cubicBezTo>
                                  <a:cubicBezTo>
                                    <a:pt x="0" y="100"/>
                                    <a:pt x="1" y="68"/>
                                    <a:pt x="1" y="47"/>
                                  </a:cubicBezTo>
                                  <a:cubicBezTo>
                                    <a:pt x="2" y="25"/>
                                    <a:pt x="4" y="10"/>
                                    <a:pt x="4" y="8"/>
                                  </a:cubicBezTo>
                                  <a:cubicBezTo>
                                    <a:pt x="4" y="5"/>
                                    <a:pt x="6" y="2"/>
                                    <a:pt x="10" y="2"/>
                                  </a:cubicBezTo>
                                  <a:cubicBezTo>
                                    <a:pt x="38" y="2"/>
                                    <a:pt x="38" y="2"/>
                                    <a:pt x="38" y="2"/>
                                  </a:cubicBezTo>
                                  <a:cubicBezTo>
                                    <a:pt x="41" y="2"/>
                                    <a:pt x="44" y="5"/>
                                    <a:pt x="44" y="8"/>
                                  </a:cubicBezTo>
                                  <a:cubicBezTo>
                                    <a:pt x="44" y="10"/>
                                    <a:pt x="46" y="24"/>
                                    <a:pt x="47" y="45"/>
                                  </a:cubicBezTo>
                                  <a:cubicBezTo>
                                    <a:pt x="48" y="66"/>
                                    <a:pt x="48" y="97"/>
                                    <a:pt x="45" y="127"/>
                                  </a:cubicBezTo>
                                  <a:cubicBezTo>
                                    <a:pt x="45" y="129"/>
                                    <a:pt x="44" y="130"/>
                                    <a:pt x="42" y="130"/>
                                  </a:cubicBezTo>
                                  <a:cubicBezTo>
                                    <a:pt x="41" y="130"/>
                                    <a:pt x="39" y="128"/>
                                    <a:pt x="40" y="127"/>
                                  </a:cubicBezTo>
                                  <a:cubicBezTo>
                                    <a:pt x="42" y="96"/>
                                    <a:pt x="42" y="66"/>
                                    <a:pt x="41" y="46"/>
                                  </a:cubicBezTo>
                                  <a:cubicBezTo>
                                    <a:pt x="40" y="24"/>
                                    <a:pt x="39" y="9"/>
                                    <a:pt x="39" y="9"/>
                                  </a:cubicBezTo>
                                  <a:cubicBezTo>
                                    <a:pt x="39" y="9"/>
                                    <a:pt x="39" y="9"/>
                                    <a:pt x="39" y="8"/>
                                  </a:cubicBezTo>
                                  <a:cubicBezTo>
                                    <a:pt x="39" y="8"/>
                                    <a:pt x="38" y="8"/>
                                    <a:pt x="38" y="8"/>
                                  </a:cubicBezTo>
                                  <a:cubicBezTo>
                                    <a:pt x="10" y="8"/>
                                    <a:pt x="10" y="8"/>
                                    <a:pt x="10" y="8"/>
                                  </a:cubicBezTo>
                                  <a:cubicBezTo>
                                    <a:pt x="9" y="8"/>
                                    <a:pt x="9" y="8"/>
                                    <a:pt x="9" y="8"/>
                                  </a:cubicBezTo>
                                  <a:cubicBezTo>
                                    <a:pt x="9" y="9"/>
                                    <a:pt x="9" y="9"/>
                                    <a:pt x="9" y="9"/>
                                  </a:cubicBezTo>
                                  <a:cubicBezTo>
                                    <a:pt x="9" y="9"/>
                                    <a:pt x="8" y="24"/>
                                    <a:pt x="7" y="47"/>
                                  </a:cubicBezTo>
                                  <a:cubicBezTo>
                                    <a:pt x="6" y="68"/>
                                    <a:pt x="6" y="100"/>
                                    <a:pt x="9" y="133"/>
                                  </a:cubicBezTo>
                                  <a:cubicBezTo>
                                    <a:pt x="9" y="133"/>
                                    <a:pt x="9" y="133"/>
                                    <a:pt x="9" y="133"/>
                                  </a:cubicBezTo>
                                  <a:cubicBezTo>
                                    <a:pt x="9" y="133"/>
                                    <a:pt x="9" y="134"/>
                                    <a:pt x="10" y="134"/>
                                  </a:cubicBezTo>
                                  <a:cubicBezTo>
                                    <a:pt x="125" y="134"/>
                                    <a:pt x="125" y="134"/>
                                    <a:pt x="125" y="134"/>
                                  </a:cubicBezTo>
                                  <a:cubicBezTo>
                                    <a:pt x="125" y="134"/>
                                    <a:pt x="126" y="133"/>
                                    <a:pt x="126" y="133"/>
                                  </a:cubicBezTo>
                                  <a:cubicBezTo>
                                    <a:pt x="126" y="8"/>
                                    <a:pt x="126" y="8"/>
                                    <a:pt x="126" y="8"/>
                                  </a:cubicBezTo>
                                  <a:cubicBezTo>
                                    <a:pt x="126" y="8"/>
                                    <a:pt x="125" y="8"/>
                                    <a:pt x="125" y="8"/>
                                  </a:cubicBezTo>
                                  <a:cubicBezTo>
                                    <a:pt x="67" y="8"/>
                                    <a:pt x="67" y="8"/>
                                    <a:pt x="67" y="8"/>
                                  </a:cubicBezTo>
                                  <a:cubicBezTo>
                                    <a:pt x="66" y="8"/>
                                    <a:pt x="56" y="8"/>
                                    <a:pt x="51" y="5"/>
                                  </a:cubicBezTo>
                                  <a:cubicBezTo>
                                    <a:pt x="49" y="5"/>
                                    <a:pt x="49" y="3"/>
                                    <a:pt x="49" y="2"/>
                                  </a:cubicBezTo>
                                  <a:cubicBezTo>
                                    <a:pt x="50" y="0"/>
                                    <a:pt x="52" y="0"/>
                                    <a:pt x="53" y="0"/>
                                  </a:cubicBezTo>
                                  <a:cubicBezTo>
                                    <a:pt x="57" y="2"/>
                                    <a:pt x="64" y="3"/>
                                    <a:pt x="67" y="2"/>
                                  </a:cubicBezTo>
                                  <a:cubicBezTo>
                                    <a:pt x="67" y="2"/>
                                    <a:pt x="67" y="2"/>
                                    <a:pt x="67" y="2"/>
                                  </a:cubicBezTo>
                                  <a:cubicBezTo>
                                    <a:pt x="125" y="2"/>
                                    <a:pt x="125" y="2"/>
                                    <a:pt x="125" y="2"/>
                                  </a:cubicBezTo>
                                  <a:cubicBezTo>
                                    <a:pt x="128" y="2"/>
                                    <a:pt x="131" y="5"/>
                                    <a:pt x="131" y="8"/>
                                  </a:cubicBezTo>
                                  <a:cubicBezTo>
                                    <a:pt x="131" y="133"/>
                                    <a:pt x="131" y="133"/>
                                    <a:pt x="131" y="133"/>
                                  </a:cubicBezTo>
                                  <a:cubicBezTo>
                                    <a:pt x="131" y="136"/>
                                    <a:pt x="128" y="139"/>
                                    <a:pt x="125" y="139"/>
                                  </a:cubicBezTo>
                                  <a:close/>
                                  <a:moveTo>
                                    <a:pt x="69" y="108"/>
                                  </a:moveTo>
                                  <a:cubicBezTo>
                                    <a:pt x="60" y="108"/>
                                    <a:pt x="60" y="108"/>
                                    <a:pt x="60" y="108"/>
                                  </a:cubicBezTo>
                                  <a:cubicBezTo>
                                    <a:pt x="59" y="108"/>
                                    <a:pt x="58" y="107"/>
                                    <a:pt x="58" y="106"/>
                                  </a:cubicBezTo>
                                  <a:cubicBezTo>
                                    <a:pt x="58" y="104"/>
                                    <a:pt x="59" y="103"/>
                                    <a:pt x="60" y="103"/>
                                  </a:cubicBezTo>
                                  <a:cubicBezTo>
                                    <a:pt x="69" y="103"/>
                                    <a:pt x="69" y="103"/>
                                    <a:pt x="69" y="103"/>
                                  </a:cubicBezTo>
                                  <a:cubicBezTo>
                                    <a:pt x="71" y="103"/>
                                    <a:pt x="72" y="104"/>
                                    <a:pt x="72" y="106"/>
                                  </a:cubicBezTo>
                                  <a:cubicBezTo>
                                    <a:pt x="72" y="107"/>
                                    <a:pt x="71" y="108"/>
                                    <a:pt x="69" y="108"/>
                                  </a:cubicBezTo>
                                  <a:close/>
                                  <a:moveTo>
                                    <a:pt x="92" y="108"/>
                                  </a:moveTo>
                                  <a:cubicBezTo>
                                    <a:pt x="83" y="108"/>
                                    <a:pt x="83" y="108"/>
                                    <a:pt x="83" y="108"/>
                                  </a:cubicBezTo>
                                  <a:cubicBezTo>
                                    <a:pt x="81" y="108"/>
                                    <a:pt x="80" y="107"/>
                                    <a:pt x="80" y="106"/>
                                  </a:cubicBezTo>
                                  <a:cubicBezTo>
                                    <a:pt x="80" y="104"/>
                                    <a:pt x="81" y="103"/>
                                    <a:pt x="83" y="103"/>
                                  </a:cubicBezTo>
                                  <a:cubicBezTo>
                                    <a:pt x="92" y="103"/>
                                    <a:pt x="92" y="103"/>
                                    <a:pt x="92" y="103"/>
                                  </a:cubicBezTo>
                                  <a:cubicBezTo>
                                    <a:pt x="93" y="103"/>
                                    <a:pt x="94" y="104"/>
                                    <a:pt x="94" y="106"/>
                                  </a:cubicBezTo>
                                  <a:cubicBezTo>
                                    <a:pt x="94" y="107"/>
                                    <a:pt x="93" y="108"/>
                                    <a:pt x="92" y="108"/>
                                  </a:cubicBezTo>
                                  <a:close/>
                                  <a:moveTo>
                                    <a:pt x="115" y="108"/>
                                  </a:moveTo>
                                  <a:cubicBezTo>
                                    <a:pt x="106" y="108"/>
                                    <a:pt x="106" y="108"/>
                                    <a:pt x="106" y="108"/>
                                  </a:cubicBezTo>
                                  <a:cubicBezTo>
                                    <a:pt x="105" y="108"/>
                                    <a:pt x="103" y="107"/>
                                    <a:pt x="103" y="106"/>
                                  </a:cubicBezTo>
                                  <a:cubicBezTo>
                                    <a:pt x="103" y="104"/>
                                    <a:pt x="105" y="103"/>
                                    <a:pt x="106" y="103"/>
                                  </a:cubicBezTo>
                                  <a:cubicBezTo>
                                    <a:pt x="115" y="103"/>
                                    <a:pt x="115" y="103"/>
                                    <a:pt x="115" y="103"/>
                                  </a:cubicBezTo>
                                  <a:cubicBezTo>
                                    <a:pt x="116" y="103"/>
                                    <a:pt x="118" y="104"/>
                                    <a:pt x="118" y="106"/>
                                  </a:cubicBezTo>
                                  <a:cubicBezTo>
                                    <a:pt x="118" y="107"/>
                                    <a:pt x="116" y="108"/>
                                    <a:pt x="115" y="108"/>
                                  </a:cubicBezTo>
                                  <a:close/>
                                  <a:moveTo>
                                    <a:pt x="69" y="91"/>
                                  </a:moveTo>
                                  <a:cubicBezTo>
                                    <a:pt x="60" y="91"/>
                                    <a:pt x="60" y="91"/>
                                    <a:pt x="60" y="91"/>
                                  </a:cubicBezTo>
                                  <a:cubicBezTo>
                                    <a:pt x="59" y="91"/>
                                    <a:pt x="58" y="90"/>
                                    <a:pt x="58" y="88"/>
                                  </a:cubicBezTo>
                                  <a:cubicBezTo>
                                    <a:pt x="58" y="87"/>
                                    <a:pt x="59" y="86"/>
                                    <a:pt x="60" y="86"/>
                                  </a:cubicBezTo>
                                  <a:cubicBezTo>
                                    <a:pt x="69" y="86"/>
                                    <a:pt x="69" y="86"/>
                                    <a:pt x="69" y="86"/>
                                  </a:cubicBezTo>
                                  <a:cubicBezTo>
                                    <a:pt x="71" y="86"/>
                                    <a:pt x="72" y="87"/>
                                    <a:pt x="72" y="88"/>
                                  </a:cubicBezTo>
                                  <a:cubicBezTo>
                                    <a:pt x="72" y="90"/>
                                    <a:pt x="71" y="91"/>
                                    <a:pt x="69" y="91"/>
                                  </a:cubicBezTo>
                                  <a:close/>
                                  <a:moveTo>
                                    <a:pt x="92" y="91"/>
                                  </a:moveTo>
                                  <a:cubicBezTo>
                                    <a:pt x="83" y="91"/>
                                    <a:pt x="83" y="91"/>
                                    <a:pt x="83" y="91"/>
                                  </a:cubicBezTo>
                                  <a:cubicBezTo>
                                    <a:pt x="81" y="91"/>
                                    <a:pt x="80" y="90"/>
                                    <a:pt x="80" y="88"/>
                                  </a:cubicBezTo>
                                  <a:cubicBezTo>
                                    <a:pt x="80" y="87"/>
                                    <a:pt x="81" y="86"/>
                                    <a:pt x="83" y="86"/>
                                  </a:cubicBezTo>
                                  <a:cubicBezTo>
                                    <a:pt x="92" y="86"/>
                                    <a:pt x="92" y="86"/>
                                    <a:pt x="92" y="86"/>
                                  </a:cubicBezTo>
                                  <a:cubicBezTo>
                                    <a:pt x="93" y="86"/>
                                    <a:pt x="94" y="87"/>
                                    <a:pt x="94" y="88"/>
                                  </a:cubicBezTo>
                                  <a:cubicBezTo>
                                    <a:pt x="94" y="90"/>
                                    <a:pt x="93" y="91"/>
                                    <a:pt x="92" y="91"/>
                                  </a:cubicBezTo>
                                  <a:close/>
                                  <a:moveTo>
                                    <a:pt x="115" y="91"/>
                                  </a:moveTo>
                                  <a:cubicBezTo>
                                    <a:pt x="106" y="91"/>
                                    <a:pt x="106" y="91"/>
                                    <a:pt x="106" y="91"/>
                                  </a:cubicBezTo>
                                  <a:cubicBezTo>
                                    <a:pt x="105" y="91"/>
                                    <a:pt x="103" y="90"/>
                                    <a:pt x="103" y="88"/>
                                  </a:cubicBezTo>
                                  <a:cubicBezTo>
                                    <a:pt x="103" y="87"/>
                                    <a:pt x="105" y="86"/>
                                    <a:pt x="106" y="86"/>
                                  </a:cubicBezTo>
                                  <a:cubicBezTo>
                                    <a:pt x="115" y="86"/>
                                    <a:pt x="115" y="86"/>
                                    <a:pt x="115" y="86"/>
                                  </a:cubicBezTo>
                                  <a:cubicBezTo>
                                    <a:pt x="116" y="86"/>
                                    <a:pt x="118" y="87"/>
                                    <a:pt x="118" y="88"/>
                                  </a:cubicBezTo>
                                  <a:cubicBezTo>
                                    <a:pt x="118" y="90"/>
                                    <a:pt x="116" y="91"/>
                                    <a:pt x="115" y="91"/>
                                  </a:cubicBezTo>
                                  <a:close/>
                                  <a:moveTo>
                                    <a:pt x="69" y="74"/>
                                  </a:moveTo>
                                  <a:cubicBezTo>
                                    <a:pt x="60" y="74"/>
                                    <a:pt x="60" y="74"/>
                                    <a:pt x="60" y="74"/>
                                  </a:cubicBezTo>
                                  <a:cubicBezTo>
                                    <a:pt x="59" y="74"/>
                                    <a:pt x="58" y="73"/>
                                    <a:pt x="58" y="71"/>
                                  </a:cubicBezTo>
                                  <a:cubicBezTo>
                                    <a:pt x="58" y="70"/>
                                    <a:pt x="59" y="68"/>
                                    <a:pt x="60" y="68"/>
                                  </a:cubicBezTo>
                                  <a:cubicBezTo>
                                    <a:pt x="69" y="68"/>
                                    <a:pt x="69" y="68"/>
                                    <a:pt x="69" y="68"/>
                                  </a:cubicBezTo>
                                  <a:cubicBezTo>
                                    <a:pt x="71" y="68"/>
                                    <a:pt x="72" y="70"/>
                                    <a:pt x="72" y="71"/>
                                  </a:cubicBezTo>
                                  <a:cubicBezTo>
                                    <a:pt x="72" y="73"/>
                                    <a:pt x="71" y="74"/>
                                    <a:pt x="69" y="74"/>
                                  </a:cubicBezTo>
                                  <a:close/>
                                  <a:moveTo>
                                    <a:pt x="92" y="74"/>
                                  </a:moveTo>
                                  <a:cubicBezTo>
                                    <a:pt x="83" y="74"/>
                                    <a:pt x="83" y="74"/>
                                    <a:pt x="83" y="74"/>
                                  </a:cubicBezTo>
                                  <a:cubicBezTo>
                                    <a:pt x="81" y="74"/>
                                    <a:pt x="80" y="73"/>
                                    <a:pt x="80" y="71"/>
                                  </a:cubicBezTo>
                                  <a:cubicBezTo>
                                    <a:pt x="80" y="70"/>
                                    <a:pt x="81" y="68"/>
                                    <a:pt x="83" y="68"/>
                                  </a:cubicBezTo>
                                  <a:cubicBezTo>
                                    <a:pt x="92" y="68"/>
                                    <a:pt x="92" y="68"/>
                                    <a:pt x="92" y="68"/>
                                  </a:cubicBezTo>
                                  <a:cubicBezTo>
                                    <a:pt x="93" y="68"/>
                                    <a:pt x="94" y="70"/>
                                    <a:pt x="94" y="71"/>
                                  </a:cubicBezTo>
                                  <a:cubicBezTo>
                                    <a:pt x="94" y="73"/>
                                    <a:pt x="93" y="74"/>
                                    <a:pt x="92" y="74"/>
                                  </a:cubicBezTo>
                                  <a:close/>
                                  <a:moveTo>
                                    <a:pt x="115" y="74"/>
                                  </a:moveTo>
                                  <a:cubicBezTo>
                                    <a:pt x="106" y="74"/>
                                    <a:pt x="106" y="74"/>
                                    <a:pt x="106" y="74"/>
                                  </a:cubicBezTo>
                                  <a:cubicBezTo>
                                    <a:pt x="105" y="74"/>
                                    <a:pt x="103" y="73"/>
                                    <a:pt x="103" y="71"/>
                                  </a:cubicBezTo>
                                  <a:cubicBezTo>
                                    <a:pt x="103" y="70"/>
                                    <a:pt x="105" y="68"/>
                                    <a:pt x="106" y="68"/>
                                  </a:cubicBezTo>
                                  <a:cubicBezTo>
                                    <a:pt x="115" y="68"/>
                                    <a:pt x="115" y="68"/>
                                    <a:pt x="115" y="68"/>
                                  </a:cubicBezTo>
                                  <a:cubicBezTo>
                                    <a:pt x="116" y="68"/>
                                    <a:pt x="118" y="70"/>
                                    <a:pt x="118" y="71"/>
                                  </a:cubicBezTo>
                                  <a:cubicBezTo>
                                    <a:pt x="118" y="73"/>
                                    <a:pt x="116" y="74"/>
                                    <a:pt x="115" y="74"/>
                                  </a:cubicBezTo>
                                  <a:close/>
                                  <a:moveTo>
                                    <a:pt x="113" y="56"/>
                                  </a:moveTo>
                                  <a:cubicBezTo>
                                    <a:pt x="63" y="56"/>
                                    <a:pt x="63" y="56"/>
                                    <a:pt x="63" y="56"/>
                                  </a:cubicBezTo>
                                  <a:cubicBezTo>
                                    <a:pt x="59" y="56"/>
                                    <a:pt x="57" y="54"/>
                                    <a:pt x="57" y="50"/>
                                  </a:cubicBezTo>
                                  <a:cubicBezTo>
                                    <a:pt x="57" y="22"/>
                                    <a:pt x="57" y="22"/>
                                    <a:pt x="57" y="22"/>
                                  </a:cubicBezTo>
                                  <a:cubicBezTo>
                                    <a:pt x="57" y="18"/>
                                    <a:pt x="59" y="15"/>
                                    <a:pt x="63" y="15"/>
                                  </a:cubicBezTo>
                                  <a:cubicBezTo>
                                    <a:pt x="113" y="15"/>
                                    <a:pt x="113" y="15"/>
                                    <a:pt x="113" y="15"/>
                                  </a:cubicBezTo>
                                  <a:cubicBezTo>
                                    <a:pt x="116" y="15"/>
                                    <a:pt x="119" y="18"/>
                                    <a:pt x="119" y="22"/>
                                  </a:cubicBezTo>
                                  <a:cubicBezTo>
                                    <a:pt x="119" y="50"/>
                                    <a:pt x="119" y="50"/>
                                    <a:pt x="119" y="50"/>
                                  </a:cubicBezTo>
                                  <a:cubicBezTo>
                                    <a:pt x="119" y="54"/>
                                    <a:pt x="116" y="56"/>
                                    <a:pt x="113" y="56"/>
                                  </a:cubicBezTo>
                                  <a:close/>
                                  <a:moveTo>
                                    <a:pt x="63" y="21"/>
                                  </a:moveTo>
                                  <a:cubicBezTo>
                                    <a:pt x="62" y="21"/>
                                    <a:pt x="62" y="21"/>
                                    <a:pt x="62" y="22"/>
                                  </a:cubicBezTo>
                                  <a:cubicBezTo>
                                    <a:pt x="62" y="50"/>
                                    <a:pt x="62" y="50"/>
                                    <a:pt x="62" y="50"/>
                                  </a:cubicBezTo>
                                  <a:cubicBezTo>
                                    <a:pt x="62" y="50"/>
                                    <a:pt x="62" y="51"/>
                                    <a:pt x="63" y="51"/>
                                  </a:cubicBezTo>
                                  <a:cubicBezTo>
                                    <a:pt x="113" y="51"/>
                                    <a:pt x="113" y="51"/>
                                    <a:pt x="113" y="51"/>
                                  </a:cubicBezTo>
                                  <a:cubicBezTo>
                                    <a:pt x="113" y="51"/>
                                    <a:pt x="113" y="50"/>
                                    <a:pt x="113" y="50"/>
                                  </a:cubicBezTo>
                                  <a:cubicBezTo>
                                    <a:pt x="113" y="22"/>
                                    <a:pt x="113" y="22"/>
                                    <a:pt x="113" y="22"/>
                                  </a:cubicBezTo>
                                  <a:cubicBezTo>
                                    <a:pt x="113" y="21"/>
                                    <a:pt x="113" y="21"/>
                                    <a:pt x="113" y="21"/>
                                  </a:cubicBezTo>
                                  <a:cubicBezTo>
                                    <a:pt x="63" y="21"/>
                                    <a:pt x="63" y="21"/>
                                    <a:pt x="63" y="21"/>
                                  </a:cubicBezTo>
                                  <a:close/>
                                  <a:moveTo>
                                    <a:pt x="63" y="21"/>
                                  </a:moveTo>
                                  <a:cubicBezTo>
                                    <a:pt x="63" y="21"/>
                                    <a:pt x="63" y="21"/>
                                    <a:pt x="63" y="21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64" name="电话1 337"/>
                          <wps:cNvSpPr>
                            <a:spLocks noChangeAspect="1"/>
                          </wps:cNvSpPr>
                          <wps:spPr bwMode="auto">
                            <a:xfrm>
                              <a:off x="3089189" y="0"/>
                              <a:ext cx="141407" cy="223200"/>
                            </a:xfrm>
                            <a:custGeom>
                              <a:avLst/>
                              <a:gdLst>
                                <a:gd name="T0" fmla="*/ 29 w 1978606"/>
                                <a:gd name="T1" fmla="*/ 0 h 3092264"/>
                                <a:gd name="T2" fmla="*/ 34 w 1978606"/>
                                <a:gd name="T3" fmla="*/ 6 h 3092264"/>
                                <a:gd name="T4" fmla="*/ 41 w 1978606"/>
                                <a:gd name="T5" fmla="*/ 33 h 3092264"/>
                                <a:gd name="T6" fmla="*/ 39 w 1978606"/>
                                <a:gd name="T7" fmla="*/ 41 h 3092264"/>
                                <a:gd name="T8" fmla="*/ 26 w 1978606"/>
                                <a:gd name="T9" fmla="*/ 49 h 3092264"/>
                                <a:gd name="T10" fmla="*/ 51 w 1978606"/>
                                <a:gd name="T11" fmla="*/ 107 h 3092264"/>
                                <a:gd name="T12" fmla="*/ 63 w 1978606"/>
                                <a:gd name="T13" fmla="*/ 99 h 3092264"/>
                                <a:gd name="T14" fmla="*/ 71 w 1978606"/>
                                <a:gd name="T15" fmla="*/ 100 h 3092264"/>
                                <a:gd name="T16" fmla="*/ 91 w 1978606"/>
                                <a:gd name="T17" fmla="*/ 121 h 3092264"/>
                                <a:gd name="T18" fmla="*/ 92 w 1978606"/>
                                <a:gd name="T19" fmla="*/ 129 h 3092264"/>
                                <a:gd name="T20" fmla="*/ 80 w 1978606"/>
                                <a:gd name="T21" fmla="*/ 148 h 3092264"/>
                                <a:gd name="T22" fmla="*/ 70 w 1978606"/>
                                <a:gd name="T23" fmla="*/ 150 h 3092264"/>
                                <a:gd name="T24" fmla="*/ 0 w 1978606"/>
                                <a:gd name="T25" fmla="*/ 9 h 3092264"/>
                                <a:gd name="T26" fmla="*/ 8 w 1978606"/>
                                <a:gd name="T27" fmla="*/ 2 h 3092264"/>
                                <a:gd name="T28" fmla="*/ 29 w 1978606"/>
                                <a:gd name="T29" fmla="*/ 0 h 3092264"/>
                                <a:gd name="T30" fmla="*/ 0 60000 65536"/>
                                <a:gd name="T31" fmla="*/ 0 60000 65536"/>
                                <a:gd name="T32" fmla="*/ 0 60000 65536"/>
                                <a:gd name="T33" fmla="*/ 0 60000 65536"/>
                                <a:gd name="T34" fmla="*/ 0 60000 65536"/>
                                <a:gd name="T35" fmla="*/ 0 60000 65536"/>
                                <a:gd name="T36" fmla="*/ 0 60000 65536"/>
                                <a:gd name="T37" fmla="*/ 0 60000 65536"/>
                                <a:gd name="T38" fmla="*/ 0 60000 65536"/>
                                <a:gd name="T39" fmla="*/ 0 60000 65536"/>
                                <a:gd name="T40" fmla="*/ 0 60000 65536"/>
                                <a:gd name="T41" fmla="*/ 0 60000 65536"/>
                                <a:gd name="T42" fmla="*/ 0 60000 65536"/>
                                <a:gd name="T43" fmla="*/ 0 60000 65536"/>
                                <a:gd name="T44" fmla="*/ 0 60000 65536"/>
                              </a:gdLst>
                              <a:ahLst/>
                              <a:cxnLst>
                                <a:cxn ang="T30">
                                  <a:pos x="T0" y="T1"/>
                                </a:cxn>
                                <a:cxn ang="T31">
                                  <a:pos x="T2" y="T3"/>
                                </a:cxn>
                                <a:cxn ang="T32">
                                  <a:pos x="T4" y="T5"/>
                                </a:cxn>
                                <a:cxn ang="T33">
                                  <a:pos x="T6" y="T7"/>
                                </a:cxn>
                                <a:cxn ang="T34">
                                  <a:pos x="T8" y="T9"/>
                                </a:cxn>
                                <a:cxn ang="T35">
                                  <a:pos x="T10" y="T11"/>
                                </a:cxn>
                                <a:cxn ang="T36">
                                  <a:pos x="T12" y="T13"/>
                                </a:cxn>
                                <a:cxn ang="T37">
                                  <a:pos x="T14" y="T15"/>
                                </a:cxn>
                                <a:cxn ang="T38">
                                  <a:pos x="T16" y="T17"/>
                                </a:cxn>
                                <a:cxn ang="T39">
                                  <a:pos x="T18" y="T19"/>
                                </a:cxn>
                                <a:cxn ang="T40">
                                  <a:pos x="T20" y="T21"/>
                                </a:cxn>
                                <a:cxn ang="T41">
                                  <a:pos x="T22" y="T23"/>
                                </a:cxn>
                                <a:cxn ang="T42">
                                  <a:pos x="T24" y="T25"/>
                                </a:cxn>
                                <a:cxn ang="T43">
                                  <a:pos x="T26" y="T27"/>
                                </a:cxn>
                                <a:cxn ang="T44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1978606" h="3092264">
                                  <a:moveTo>
                                    <a:pt x="608252" y="0"/>
                                  </a:moveTo>
                                  <a:cubicBezTo>
                                    <a:pt x="675547" y="0"/>
                                    <a:pt x="697978" y="44800"/>
                                    <a:pt x="720410" y="112000"/>
                                  </a:cubicBezTo>
                                  <a:cubicBezTo>
                                    <a:pt x="787705" y="291200"/>
                                    <a:pt x="832568" y="492800"/>
                                    <a:pt x="877432" y="672000"/>
                                  </a:cubicBezTo>
                                  <a:cubicBezTo>
                                    <a:pt x="899864" y="761601"/>
                                    <a:pt x="877432" y="806401"/>
                                    <a:pt x="832568" y="828801"/>
                                  </a:cubicBezTo>
                                  <a:cubicBezTo>
                                    <a:pt x="742842" y="896001"/>
                                    <a:pt x="653115" y="940801"/>
                                    <a:pt x="563388" y="985601"/>
                                  </a:cubicBezTo>
                                  <a:cubicBezTo>
                                    <a:pt x="563388" y="1388801"/>
                                    <a:pt x="675547" y="1747202"/>
                                    <a:pt x="1079317" y="2172802"/>
                                  </a:cubicBezTo>
                                  <a:cubicBezTo>
                                    <a:pt x="1169044" y="2105602"/>
                                    <a:pt x="1270188" y="2055228"/>
                                    <a:pt x="1337349" y="2010428"/>
                                  </a:cubicBezTo>
                                  <a:cubicBezTo>
                                    <a:pt x="1404510" y="1965628"/>
                                    <a:pt x="1454947" y="1993602"/>
                                    <a:pt x="1505519" y="2038402"/>
                                  </a:cubicBezTo>
                                  <a:cubicBezTo>
                                    <a:pt x="1640109" y="2172802"/>
                                    <a:pt x="1797131" y="2307202"/>
                                    <a:pt x="1931721" y="2464003"/>
                                  </a:cubicBezTo>
                                  <a:cubicBezTo>
                                    <a:pt x="1976584" y="2508803"/>
                                    <a:pt x="1999016" y="2576003"/>
                                    <a:pt x="1954153" y="2620803"/>
                                  </a:cubicBezTo>
                                  <a:cubicBezTo>
                                    <a:pt x="1864426" y="2755203"/>
                                    <a:pt x="1797131" y="2867203"/>
                                    <a:pt x="1707404" y="3001603"/>
                                  </a:cubicBezTo>
                                  <a:cubicBezTo>
                                    <a:pt x="1640109" y="3113603"/>
                                    <a:pt x="1572814" y="3113603"/>
                                    <a:pt x="1483087" y="3046403"/>
                                  </a:cubicBezTo>
                                  <a:cubicBezTo>
                                    <a:pt x="496093" y="2329602"/>
                                    <a:pt x="-42267" y="1568002"/>
                                    <a:pt x="2596" y="179200"/>
                                  </a:cubicBezTo>
                                  <a:cubicBezTo>
                                    <a:pt x="2596" y="89600"/>
                                    <a:pt x="25028" y="44800"/>
                                    <a:pt x="159618" y="44800"/>
                                  </a:cubicBezTo>
                                  <a:cubicBezTo>
                                    <a:pt x="294208" y="22400"/>
                                    <a:pt x="451230" y="0"/>
                                    <a:pt x="608252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anchor="ctr"/>
                        </wps:wsp>
                        <wps:wsp>
                          <wps:cNvPr id="565" name="Freeform 216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5354594" y="0"/>
                              <a:ext cx="137746" cy="223200"/>
                            </a:xfrm>
                            <a:custGeom>
                              <a:avLst/>
                              <a:gdLst>
                                <a:gd name="T0" fmla="*/ 2147483646 w 40"/>
                                <a:gd name="T1" fmla="*/ 0 h 64"/>
                                <a:gd name="T2" fmla="*/ 2147483646 w 40"/>
                                <a:gd name="T3" fmla="*/ 0 h 64"/>
                                <a:gd name="T4" fmla="*/ 0 w 40"/>
                                <a:gd name="T5" fmla="*/ 2147483646 h 64"/>
                                <a:gd name="T6" fmla="*/ 0 w 40"/>
                                <a:gd name="T7" fmla="*/ 2147483646 h 64"/>
                                <a:gd name="T8" fmla="*/ 2147483646 w 40"/>
                                <a:gd name="T9" fmla="*/ 2147483646 h 64"/>
                                <a:gd name="T10" fmla="*/ 2147483646 w 40"/>
                                <a:gd name="T11" fmla="*/ 2147483646 h 64"/>
                                <a:gd name="T12" fmla="*/ 2147483646 w 40"/>
                                <a:gd name="T13" fmla="*/ 2147483646 h 64"/>
                                <a:gd name="T14" fmla="*/ 2147483646 w 40"/>
                                <a:gd name="T15" fmla="*/ 2147483646 h 64"/>
                                <a:gd name="T16" fmla="*/ 2147483646 w 40"/>
                                <a:gd name="T17" fmla="*/ 0 h 64"/>
                                <a:gd name="T18" fmla="*/ 2147483646 w 40"/>
                                <a:gd name="T19" fmla="*/ 2147483646 h 64"/>
                                <a:gd name="T20" fmla="*/ 2147483646 w 40"/>
                                <a:gd name="T21" fmla="*/ 2147483646 h 64"/>
                                <a:gd name="T22" fmla="*/ 2147483646 w 40"/>
                                <a:gd name="T23" fmla="*/ 2147483646 h 64"/>
                                <a:gd name="T24" fmla="*/ 2147483646 w 40"/>
                                <a:gd name="T25" fmla="*/ 2147483646 h 64"/>
                                <a:gd name="T26" fmla="*/ 2147483646 w 40"/>
                                <a:gd name="T27" fmla="*/ 2147483646 h 64"/>
                                <a:gd name="T28" fmla="*/ 2147483646 w 40"/>
                                <a:gd name="T29" fmla="*/ 2147483646 h 64"/>
                                <a:gd name="T30" fmla="*/ 2147483646 w 40"/>
                                <a:gd name="T31" fmla="*/ 2147483646 h 64"/>
                                <a:gd name="T32" fmla="*/ 2147483646 w 40"/>
                                <a:gd name="T33" fmla="*/ 2147483646 h 64"/>
                                <a:gd name="T34" fmla="*/ 2147483646 w 40"/>
                                <a:gd name="T35" fmla="*/ 2147483646 h 64"/>
                                <a:gd name="T36" fmla="*/ 2147483646 w 40"/>
                                <a:gd name="T37" fmla="*/ 2147483646 h 64"/>
                                <a:gd name="T38" fmla="*/ 2147483646 w 40"/>
                                <a:gd name="T39" fmla="*/ 2147483646 h 64"/>
                                <a:gd name="T40" fmla="*/ 2147483646 w 40"/>
                                <a:gd name="T41" fmla="*/ 2147483646 h 64"/>
                                <a:gd name="T42" fmla="*/ 2147483646 w 40"/>
                                <a:gd name="T43" fmla="*/ 2147483646 h 64"/>
                                <a:gd name="T44" fmla="*/ 2147483646 w 40"/>
                                <a:gd name="T45" fmla="*/ 2147483646 h 64"/>
                                <a:gd name="T46" fmla="*/ 2147483646 w 40"/>
                                <a:gd name="T47" fmla="*/ 2147483646 h 64"/>
                                <a:gd name="T48" fmla="*/ 0 60000 65536"/>
                                <a:gd name="T49" fmla="*/ 0 60000 65536"/>
                                <a:gd name="T50" fmla="*/ 0 60000 65536"/>
                                <a:gd name="T51" fmla="*/ 0 60000 65536"/>
                                <a:gd name="T52" fmla="*/ 0 60000 65536"/>
                                <a:gd name="T53" fmla="*/ 0 60000 65536"/>
                                <a:gd name="T54" fmla="*/ 0 60000 65536"/>
                                <a:gd name="T55" fmla="*/ 0 60000 65536"/>
                                <a:gd name="T56" fmla="*/ 0 60000 65536"/>
                                <a:gd name="T57" fmla="*/ 0 60000 65536"/>
                                <a:gd name="T58" fmla="*/ 0 60000 65536"/>
                                <a:gd name="T59" fmla="*/ 0 60000 65536"/>
                                <a:gd name="T60" fmla="*/ 0 60000 65536"/>
                                <a:gd name="T61" fmla="*/ 0 60000 65536"/>
                                <a:gd name="T62" fmla="*/ 0 60000 65536"/>
                                <a:gd name="T63" fmla="*/ 0 60000 65536"/>
                                <a:gd name="T64" fmla="*/ 0 60000 65536"/>
                                <a:gd name="T65" fmla="*/ 0 60000 65536"/>
                                <a:gd name="T66" fmla="*/ 0 60000 65536"/>
                                <a:gd name="T67" fmla="*/ 0 60000 65536"/>
                                <a:gd name="T68" fmla="*/ 0 60000 65536"/>
                                <a:gd name="T69" fmla="*/ 0 60000 65536"/>
                                <a:gd name="T70" fmla="*/ 0 60000 65536"/>
                                <a:gd name="T71" fmla="*/ 0 60000 65536"/>
                              </a:gdLst>
                              <a:ahLst/>
                              <a:cxnLst>
                                <a:cxn ang="T48">
                                  <a:pos x="T0" y="T1"/>
                                </a:cxn>
                                <a:cxn ang="T49">
                                  <a:pos x="T2" y="T3"/>
                                </a:cxn>
                                <a:cxn ang="T50">
                                  <a:pos x="T4" y="T5"/>
                                </a:cxn>
                                <a:cxn ang="T51">
                                  <a:pos x="T6" y="T7"/>
                                </a:cxn>
                                <a:cxn ang="T52">
                                  <a:pos x="T8" y="T9"/>
                                </a:cxn>
                                <a:cxn ang="T53">
                                  <a:pos x="T10" y="T11"/>
                                </a:cxn>
                                <a:cxn ang="T54">
                                  <a:pos x="T12" y="T13"/>
                                </a:cxn>
                                <a:cxn ang="T55">
                                  <a:pos x="T14" y="T15"/>
                                </a:cxn>
                                <a:cxn ang="T56">
                                  <a:pos x="T16" y="T17"/>
                                </a:cxn>
                                <a:cxn ang="T57">
                                  <a:pos x="T18" y="T19"/>
                                </a:cxn>
                                <a:cxn ang="T58">
                                  <a:pos x="T20" y="T21"/>
                                </a:cxn>
                                <a:cxn ang="T59">
                                  <a:pos x="T22" y="T23"/>
                                </a:cxn>
                                <a:cxn ang="T60">
                                  <a:pos x="T24" y="T25"/>
                                </a:cxn>
                                <a:cxn ang="T61">
                                  <a:pos x="T26" y="T27"/>
                                </a:cxn>
                                <a:cxn ang="T62">
                                  <a:pos x="T28" y="T29"/>
                                </a:cxn>
                                <a:cxn ang="T63">
                                  <a:pos x="T30" y="T31"/>
                                </a:cxn>
                                <a:cxn ang="T64">
                                  <a:pos x="T32" y="T33"/>
                                </a:cxn>
                                <a:cxn ang="T65">
                                  <a:pos x="T34" y="T35"/>
                                </a:cxn>
                                <a:cxn ang="T66">
                                  <a:pos x="T36" y="T37"/>
                                </a:cxn>
                                <a:cxn ang="T67">
                                  <a:pos x="T38" y="T39"/>
                                </a:cxn>
                                <a:cxn ang="T68">
                                  <a:pos x="T40" y="T41"/>
                                </a:cxn>
                                <a:cxn ang="T69">
                                  <a:pos x="T42" y="T43"/>
                                </a:cxn>
                                <a:cxn ang="T70">
                                  <a:pos x="T44" y="T45"/>
                                </a:cxn>
                                <a:cxn ang="T71">
                                  <a:pos x="T46" y="T47"/>
                                </a:cxn>
                              </a:cxnLst>
                              <a:rect l="0" t="0" r="r" b="b"/>
                              <a:pathLst>
                                <a:path w="40" h="64">
                                  <a:moveTo>
                                    <a:pt x="34" y="0"/>
                                  </a:moveTo>
                                  <a:cubicBezTo>
                                    <a:pt x="6" y="0"/>
                                    <a:pt x="6" y="0"/>
                                    <a:pt x="6" y="0"/>
                                  </a:cubicBezTo>
                                  <a:cubicBezTo>
                                    <a:pt x="3" y="0"/>
                                    <a:pt x="0" y="3"/>
                                    <a:pt x="0" y="6"/>
                                  </a:cubicBezTo>
                                  <a:cubicBezTo>
                                    <a:pt x="0" y="58"/>
                                    <a:pt x="0" y="58"/>
                                    <a:pt x="0" y="58"/>
                                  </a:cubicBezTo>
                                  <a:cubicBezTo>
                                    <a:pt x="0" y="61"/>
                                    <a:pt x="3" y="64"/>
                                    <a:pt x="6" y="64"/>
                                  </a:cubicBezTo>
                                  <a:cubicBezTo>
                                    <a:pt x="34" y="64"/>
                                    <a:pt x="34" y="64"/>
                                    <a:pt x="34" y="64"/>
                                  </a:cubicBezTo>
                                  <a:cubicBezTo>
                                    <a:pt x="37" y="64"/>
                                    <a:pt x="40" y="61"/>
                                    <a:pt x="40" y="58"/>
                                  </a:cubicBezTo>
                                  <a:cubicBezTo>
                                    <a:pt x="40" y="6"/>
                                    <a:pt x="40" y="6"/>
                                    <a:pt x="40" y="6"/>
                                  </a:cubicBezTo>
                                  <a:cubicBezTo>
                                    <a:pt x="40" y="3"/>
                                    <a:pt x="37" y="0"/>
                                    <a:pt x="34" y="0"/>
                                  </a:cubicBezTo>
                                  <a:moveTo>
                                    <a:pt x="12" y="3"/>
                                  </a:moveTo>
                                  <a:cubicBezTo>
                                    <a:pt x="28" y="3"/>
                                    <a:pt x="28" y="3"/>
                                    <a:pt x="28" y="3"/>
                                  </a:cubicBezTo>
                                  <a:cubicBezTo>
                                    <a:pt x="28" y="5"/>
                                    <a:pt x="28" y="5"/>
                                    <a:pt x="28" y="5"/>
                                  </a:cubicBezTo>
                                  <a:cubicBezTo>
                                    <a:pt x="12" y="5"/>
                                    <a:pt x="12" y="5"/>
                                    <a:pt x="12" y="5"/>
                                  </a:cubicBezTo>
                                  <a:lnTo>
                                    <a:pt x="12" y="3"/>
                                  </a:lnTo>
                                  <a:close/>
                                  <a:moveTo>
                                    <a:pt x="20" y="60"/>
                                  </a:moveTo>
                                  <a:cubicBezTo>
                                    <a:pt x="18" y="60"/>
                                    <a:pt x="16" y="58"/>
                                    <a:pt x="16" y="56"/>
                                  </a:cubicBezTo>
                                  <a:cubicBezTo>
                                    <a:pt x="16" y="54"/>
                                    <a:pt x="18" y="52"/>
                                    <a:pt x="20" y="52"/>
                                  </a:cubicBezTo>
                                  <a:cubicBezTo>
                                    <a:pt x="22" y="52"/>
                                    <a:pt x="24" y="54"/>
                                    <a:pt x="24" y="56"/>
                                  </a:cubicBezTo>
                                  <a:cubicBezTo>
                                    <a:pt x="24" y="58"/>
                                    <a:pt x="22" y="60"/>
                                    <a:pt x="20" y="60"/>
                                  </a:cubicBezTo>
                                  <a:moveTo>
                                    <a:pt x="36" y="48"/>
                                  </a:moveTo>
                                  <a:cubicBezTo>
                                    <a:pt x="4" y="48"/>
                                    <a:pt x="4" y="48"/>
                                    <a:pt x="4" y="48"/>
                                  </a:cubicBezTo>
                                  <a:cubicBezTo>
                                    <a:pt x="4" y="8"/>
                                    <a:pt x="4" y="8"/>
                                    <a:pt x="4" y="8"/>
                                  </a:cubicBezTo>
                                  <a:cubicBezTo>
                                    <a:pt x="36" y="8"/>
                                    <a:pt x="36" y="8"/>
                                    <a:pt x="36" y="8"/>
                                  </a:cubicBezTo>
                                  <a:lnTo>
                                    <a:pt x="36" y="48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/>
                        </wps:wsp>
                      </wpg:grpSp>
                      <wpg:grpSp>
                        <wpg:cNvPr id="566" name="组合 64"/>
                        <wpg:cNvGrpSpPr/>
                        <wpg:grpSpPr>
                          <a:xfrm>
                            <a:off x="0" y="3467100"/>
                            <a:ext cx="5498117" cy="222878"/>
                            <a:chOff x="0" y="0"/>
                            <a:chExt cx="5498651" cy="223265"/>
                          </a:xfrm>
                          <a:grpFill/>
                        </wpg:grpSpPr>
                        <wps:wsp>
                          <wps:cNvPr id="567" name="Freeform 35"/>
                          <wps:cNvSpPr>
                            <a:spLocks noChangeAspect="1" noEditPoints="1"/>
                          </wps:cNvSpPr>
                          <wps:spPr bwMode="auto">
                            <a:xfrm flipH="1">
                              <a:off x="0" y="0"/>
                              <a:ext cx="224035" cy="223200"/>
                            </a:xfrm>
                            <a:custGeom>
                              <a:avLst/>
                              <a:gdLst>
                                <a:gd name="T0" fmla="*/ 57 w 113"/>
                                <a:gd name="T1" fmla="*/ 0 h 113"/>
                                <a:gd name="T2" fmla="*/ 0 w 113"/>
                                <a:gd name="T3" fmla="*/ 57 h 113"/>
                                <a:gd name="T4" fmla="*/ 57 w 113"/>
                                <a:gd name="T5" fmla="*/ 113 h 113"/>
                                <a:gd name="T6" fmla="*/ 113 w 113"/>
                                <a:gd name="T7" fmla="*/ 57 h 113"/>
                                <a:gd name="T8" fmla="*/ 57 w 113"/>
                                <a:gd name="T9" fmla="*/ 0 h 113"/>
                                <a:gd name="T10" fmla="*/ 91 w 113"/>
                                <a:gd name="T11" fmla="*/ 72 h 113"/>
                                <a:gd name="T12" fmla="*/ 79 w 113"/>
                                <a:gd name="T13" fmla="*/ 83 h 113"/>
                                <a:gd name="T14" fmla="*/ 34 w 113"/>
                                <a:gd name="T15" fmla="*/ 83 h 113"/>
                                <a:gd name="T16" fmla="*/ 23 w 113"/>
                                <a:gd name="T17" fmla="*/ 72 h 113"/>
                                <a:gd name="T18" fmla="*/ 23 w 113"/>
                                <a:gd name="T19" fmla="*/ 42 h 113"/>
                                <a:gd name="T20" fmla="*/ 34 w 113"/>
                                <a:gd name="T21" fmla="*/ 30 h 113"/>
                                <a:gd name="T22" fmla="*/ 79 w 113"/>
                                <a:gd name="T23" fmla="*/ 30 h 113"/>
                                <a:gd name="T24" fmla="*/ 91 w 113"/>
                                <a:gd name="T25" fmla="*/ 42 h 113"/>
                                <a:gd name="T26" fmla="*/ 91 w 113"/>
                                <a:gd name="T27" fmla="*/ 72 h 113"/>
                                <a:gd name="T28" fmla="*/ 60 w 113"/>
                                <a:gd name="T29" fmla="*/ 67 h 113"/>
                                <a:gd name="T30" fmla="*/ 59 w 113"/>
                                <a:gd name="T31" fmla="*/ 67 h 113"/>
                                <a:gd name="T32" fmla="*/ 57 w 113"/>
                                <a:gd name="T33" fmla="*/ 68 h 113"/>
                                <a:gd name="T34" fmla="*/ 54 w 113"/>
                                <a:gd name="T35" fmla="*/ 67 h 113"/>
                                <a:gd name="T36" fmla="*/ 49 w 113"/>
                                <a:gd name="T37" fmla="*/ 62 h 113"/>
                                <a:gd name="T38" fmla="*/ 49 w 113"/>
                                <a:gd name="T39" fmla="*/ 62 h 113"/>
                                <a:gd name="T40" fmla="*/ 36 w 113"/>
                                <a:gd name="T41" fmla="*/ 75 h 113"/>
                                <a:gd name="T42" fmla="*/ 78 w 113"/>
                                <a:gd name="T43" fmla="*/ 75 h 113"/>
                                <a:gd name="T44" fmla="*/ 64 w 113"/>
                                <a:gd name="T45" fmla="*/ 62 h 113"/>
                                <a:gd name="T46" fmla="*/ 60 w 113"/>
                                <a:gd name="T47" fmla="*/ 67 h 113"/>
                                <a:gd name="T48" fmla="*/ 78 w 113"/>
                                <a:gd name="T49" fmla="*/ 38 h 113"/>
                                <a:gd name="T50" fmla="*/ 36 w 113"/>
                                <a:gd name="T51" fmla="*/ 38 h 113"/>
                                <a:gd name="T52" fmla="*/ 57 w 113"/>
                                <a:gd name="T53" fmla="*/ 59 h 113"/>
                                <a:gd name="T54" fmla="*/ 78 w 113"/>
                                <a:gd name="T55" fmla="*/ 38 h 113"/>
                                <a:gd name="T56" fmla="*/ 44 w 113"/>
                                <a:gd name="T57" fmla="*/ 57 h 113"/>
                                <a:gd name="T58" fmla="*/ 30 w 113"/>
                                <a:gd name="T59" fmla="*/ 43 h 113"/>
                                <a:gd name="T60" fmla="*/ 30 w 113"/>
                                <a:gd name="T61" fmla="*/ 70 h 113"/>
                                <a:gd name="T62" fmla="*/ 44 w 113"/>
                                <a:gd name="T63" fmla="*/ 57 h 113"/>
                                <a:gd name="T64" fmla="*/ 44 w 113"/>
                                <a:gd name="T65" fmla="*/ 57 h 113"/>
                                <a:gd name="T66" fmla="*/ 83 w 113"/>
                                <a:gd name="T67" fmla="*/ 70 h 113"/>
                                <a:gd name="T68" fmla="*/ 83 w 113"/>
                                <a:gd name="T69" fmla="*/ 43 h 113"/>
                                <a:gd name="T70" fmla="*/ 69 w 113"/>
                                <a:gd name="T71" fmla="*/ 57 h 113"/>
                                <a:gd name="T72" fmla="*/ 83 w 113"/>
                                <a:gd name="T73" fmla="*/ 70 h 113"/>
                                <a:gd name="T74" fmla="*/ 83 w 113"/>
                                <a:gd name="T75" fmla="*/ 70 h 113"/>
                                <a:gd name="T76" fmla="*/ 83 w 113"/>
                                <a:gd name="T77" fmla="*/ 70 h 11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</a:cxnLst>
                              <a:rect l="0" t="0" r="r" b="b"/>
                              <a:pathLst>
                                <a:path w="113" h="113">
                                  <a:moveTo>
                                    <a:pt x="57" y="0"/>
                                  </a:moveTo>
                                  <a:cubicBezTo>
                                    <a:pt x="25" y="0"/>
                                    <a:pt x="0" y="25"/>
                                    <a:pt x="0" y="57"/>
                                  </a:cubicBezTo>
                                  <a:cubicBezTo>
                                    <a:pt x="0" y="88"/>
                                    <a:pt x="25" y="113"/>
                                    <a:pt x="57" y="113"/>
                                  </a:cubicBezTo>
                                  <a:cubicBezTo>
                                    <a:pt x="88" y="113"/>
                                    <a:pt x="113" y="88"/>
                                    <a:pt x="113" y="57"/>
                                  </a:cubicBezTo>
                                  <a:cubicBezTo>
                                    <a:pt x="113" y="25"/>
                                    <a:pt x="88" y="0"/>
                                    <a:pt x="57" y="0"/>
                                  </a:cubicBezTo>
                                  <a:close/>
                                  <a:moveTo>
                                    <a:pt x="91" y="72"/>
                                  </a:moveTo>
                                  <a:cubicBezTo>
                                    <a:pt x="91" y="79"/>
                                    <a:pt x="87" y="83"/>
                                    <a:pt x="79" y="83"/>
                                  </a:cubicBezTo>
                                  <a:cubicBezTo>
                                    <a:pt x="34" y="83"/>
                                    <a:pt x="34" y="83"/>
                                    <a:pt x="34" y="83"/>
                                  </a:cubicBezTo>
                                  <a:cubicBezTo>
                                    <a:pt x="26" y="83"/>
                                    <a:pt x="23" y="79"/>
                                    <a:pt x="23" y="72"/>
                                  </a:cubicBezTo>
                                  <a:cubicBezTo>
                                    <a:pt x="23" y="42"/>
                                    <a:pt x="23" y="42"/>
                                    <a:pt x="23" y="42"/>
                                  </a:cubicBezTo>
                                  <a:cubicBezTo>
                                    <a:pt x="23" y="34"/>
                                    <a:pt x="27" y="30"/>
                                    <a:pt x="34" y="30"/>
                                  </a:cubicBezTo>
                                  <a:cubicBezTo>
                                    <a:pt x="79" y="30"/>
                                    <a:pt x="79" y="30"/>
                                    <a:pt x="79" y="30"/>
                                  </a:cubicBezTo>
                                  <a:cubicBezTo>
                                    <a:pt x="87" y="30"/>
                                    <a:pt x="91" y="34"/>
                                    <a:pt x="91" y="42"/>
                                  </a:cubicBezTo>
                                  <a:cubicBezTo>
                                    <a:pt x="91" y="72"/>
                                    <a:pt x="91" y="72"/>
                                    <a:pt x="91" y="72"/>
                                  </a:cubicBezTo>
                                  <a:close/>
                                  <a:moveTo>
                                    <a:pt x="60" y="67"/>
                                  </a:moveTo>
                                  <a:cubicBezTo>
                                    <a:pt x="59" y="67"/>
                                    <a:pt x="59" y="67"/>
                                    <a:pt x="59" y="67"/>
                                  </a:cubicBezTo>
                                  <a:cubicBezTo>
                                    <a:pt x="59" y="68"/>
                                    <a:pt x="58" y="68"/>
                                    <a:pt x="57" y="68"/>
                                  </a:cubicBezTo>
                                  <a:cubicBezTo>
                                    <a:pt x="56" y="68"/>
                                    <a:pt x="55" y="68"/>
                                    <a:pt x="54" y="67"/>
                                  </a:cubicBezTo>
                                  <a:cubicBezTo>
                                    <a:pt x="49" y="62"/>
                                    <a:pt x="49" y="62"/>
                                    <a:pt x="49" y="62"/>
                                  </a:cubicBezTo>
                                  <a:cubicBezTo>
                                    <a:pt x="49" y="62"/>
                                    <a:pt x="49" y="62"/>
                                    <a:pt x="49" y="62"/>
                                  </a:cubicBezTo>
                                  <a:cubicBezTo>
                                    <a:pt x="36" y="75"/>
                                    <a:pt x="36" y="75"/>
                                    <a:pt x="36" y="75"/>
                                  </a:cubicBezTo>
                                  <a:cubicBezTo>
                                    <a:pt x="78" y="75"/>
                                    <a:pt x="78" y="75"/>
                                    <a:pt x="78" y="75"/>
                                  </a:cubicBezTo>
                                  <a:cubicBezTo>
                                    <a:pt x="64" y="62"/>
                                    <a:pt x="64" y="62"/>
                                    <a:pt x="64" y="62"/>
                                  </a:cubicBezTo>
                                  <a:cubicBezTo>
                                    <a:pt x="60" y="67"/>
                                    <a:pt x="60" y="67"/>
                                    <a:pt x="60" y="67"/>
                                  </a:cubicBezTo>
                                  <a:close/>
                                  <a:moveTo>
                                    <a:pt x="78" y="38"/>
                                  </a:moveTo>
                                  <a:cubicBezTo>
                                    <a:pt x="36" y="38"/>
                                    <a:pt x="36" y="38"/>
                                    <a:pt x="36" y="38"/>
                                  </a:cubicBezTo>
                                  <a:cubicBezTo>
                                    <a:pt x="57" y="59"/>
                                    <a:pt x="57" y="59"/>
                                    <a:pt x="57" y="59"/>
                                  </a:cubicBezTo>
                                  <a:lnTo>
                                    <a:pt x="78" y="38"/>
                                  </a:lnTo>
                                  <a:close/>
                                  <a:moveTo>
                                    <a:pt x="44" y="57"/>
                                  </a:moveTo>
                                  <a:cubicBezTo>
                                    <a:pt x="30" y="43"/>
                                    <a:pt x="30" y="43"/>
                                    <a:pt x="30" y="43"/>
                                  </a:cubicBezTo>
                                  <a:cubicBezTo>
                                    <a:pt x="30" y="70"/>
                                    <a:pt x="30" y="70"/>
                                    <a:pt x="30" y="70"/>
                                  </a:cubicBezTo>
                                  <a:cubicBezTo>
                                    <a:pt x="44" y="57"/>
                                    <a:pt x="44" y="57"/>
                                    <a:pt x="44" y="57"/>
                                  </a:cubicBezTo>
                                  <a:cubicBezTo>
                                    <a:pt x="44" y="57"/>
                                    <a:pt x="44" y="57"/>
                                    <a:pt x="44" y="57"/>
                                  </a:cubicBezTo>
                                  <a:close/>
                                  <a:moveTo>
                                    <a:pt x="83" y="70"/>
                                  </a:moveTo>
                                  <a:cubicBezTo>
                                    <a:pt x="83" y="43"/>
                                    <a:pt x="83" y="43"/>
                                    <a:pt x="83" y="43"/>
                                  </a:cubicBezTo>
                                  <a:cubicBezTo>
                                    <a:pt x="69" y="57"/>
                                    <a:pt x="69" y="57"/>
                                    <a:pt x="69" y="57"/>
                                  </a:cubicBezTo>
                                  <a:lnTo>
                                    <a:pt x="83" y="70"/>
                                  </a:lnTo>
                                  <a:close/>
                                  <a:moveTo>
                                    <a:pt x="83" y="70"/>
                                  </a:moveTo>
                                  <a:cubicBezTo>
                                    <a:pt x="83" y="70"/>
                                    <a:pt x="83" y="70"/>
                                    <a:pt x="83" y="70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68" name="Freeform 38"/>
                          <wps:cNvSpPr>
                            <a:spLocks noChangeAspect="1" noEditPoints="1"/>
                          </wps:cNvSpPr>
                          <wps:spPr bwMode="auto">
                            <a:xfrm flipH="1">
                              <a:off x="584887" y="57665"/>
                              <a:ext cx="248401" cy="165600"/>
                            </a:xfrm>
                            <a:custGeom>
                              <a:avLst/>
                              <a:gdLst>
                                <a:gd name="T0" fmla="*/ 113 w 124"/>
                                <a:gd name="T1" fmla="*/ 0 h 83"/>
                                <a:gd name="T2" fmla="*/ 10 w 124"/>
                                <a:gd name="T3" fmla="*/ 0 h 83"/>
                                <a:gd name="T4" fmla="*/ 0 w 124"/>
                                <a:gd name="T5" fmla="*/ 10 h 83"/>
                                <a:gd name="T6" fmla="*/ 0 w 124"/>
                                <a:gd name="T7" fmla="*/ 73 h 83"/>
                                <a:gd name="T8" fmla="*/ 10 w 124"/>
                                <a:gd name="T9" fmla="*/ 83 h 83"/>
                                <a:gd name="T10" fmla="*/ 113 w 124"/>
                                <a:gd name="T11" fmla="*/ 83 h 83"/>
                                <a:gd name="T12" fmla="*/ 124 w 124"/>
                                <a:gd name="T13" fmla="*/ 73 h 83"/>
                                <a:gd name="T14" fmla="*/ 124 w 124"/>
                                <a:gd name="T15" fmla="*/ 10 h 83"/>
                                <a:gd name="T16" fmla="*/ 113 w 124"/>
                                <a:gd name="T17" fmla="*/ 0 h 83"/>
                                <a:gd name="T18" fmla="*/ 113 w 124"/>
                                <a:gd name="T19" fmla="*/ 0 h 83"/>
                                <a:gd name="T20" fmla="*/ 111 w 124"/>
                                <a:gd name="T21" fmla="*/ 7 h 83"/>
                                <a:gd name="T22" fmla="*/ 70 w 124"/>
                                <a:gd name="T23" fmla="*/ 44 h 83"/>
                                <a:gd name="T24" fmla="*/ 62 w 124"/>
                                <a:gd name="T25" fmla="*/ 48 h 83"/>
                                <a:gd name="T26" fmla="*/ 54 w 124"/>
                                <a:gd name="T27" fmla="*/ 44 h 83"/>
                                <a:gd name="T28" fmla="*/ 13 w 124"/>
                                <a:gd name="T29" fmla="*/ 7 h 83"/>
                                <a:gd name="T30" fmla="*/ 111 w 124"/>
                                <a:gd name="T31" fmla="*/ 7 h 83"/>
                                <a:gd name="T32" fmla="*/ 111 w 124"/>
                                <a:gd name="T33" fmla="*/ 7 h 83"/>
                                <a:gd name="T34" fmla="*/ 8 w 124"/>
                                <a:gd name="T35" fmla="*/ 71 h 83"/>
                                <a:gd name="T36" fmla="*/ 8 w 124"/>
                                <a:gd name="T37" fmla="*/ 14 h 83"/>
                                <a:gd name="T38" fmla="*/ 40 w 124"/>
                                <a:gd name="T39" fmla="*/ 42 h 83"/>
                                <a:gd name="T40" fmla="*/ 8 w 124"/>
                                <a:gd name="T41" fmla="*/ 71 h 83"/>
                                <a:gd name="T42" fmla="*/ 8 w 124"/>
                                <a:gd name="T43" fmla="*/ 71 h 83"/>
                                <a:gd name="T44" fmla="*/ 13 w 124"/>
                                <a:gd name="T45" fmla="*/ 76 h 83"/>
                                <a:gd name="T46" fmla="*/ 45 w 124"/>
                                <a:gd name="T47" fmla="*/ 48 h 83"/>
                                <a:gd name="T48" fmla="*/ 51 w 124"/>
                                <a:gd name="T49" fmla="*/ 52 h 83"/>
                                <a:gd name="T50" fmla="*/ 62 w 124"/>
                                <a:gd name="T51" fmla="*/ 56 h 83"/>
                                <a:gd name="T52" fmla="*/ 73 w 124"/>
                                <a:gd name="T53" fmla="*/ 52 h 83"/>
                                <a:gd name="T54" fmla="*/ 78 w 124"/>
                                <a:gd name="T55" fmla="*/ 48 h 83"/>
                                <a:gd name="T56" fmla="*/ 111 w 124"/>
                                <a:gd name="T57" fmla="*/ 76 h 83"/>
                                <a:gd name="T58" fmla="*/ 13 w 124"/>
                                <a:gd name="T59" fmla="*/ 76 h 83"/>
                                <a:gd name="T60" fmla="*/ 13 w 124"/>
                                <a:gd name="T61" fmla="*/ 76 h 83"/>
                                <a:gd name="T62" fmla="*/ 116 w 124"/>
                                <a:gd name="T63" fmla="*/ 71 h 83"/>
                                <a:gd name="T64" fmla="*/ 84 w 124"/>
                                <a:gd name="T65" fmla="*/ 42 h 83"/>
                                <a:gd name="T66" fmla="*/ 116 w 124"/>
                                <a:gd name="T67" fmla="*/ 14 h 83"/>
                                <a:gd name="T68" fmla="*/ 116 w 124"/>
                                <a:gd name="T69" fmla="*/ 71 h 83"/>
                                <a:gd name="T70" fmla="*/ 116 w 124"/>
                                <a:gd name="T71" fmla="*/ 71 h 83"/>
                                <a:gd name="T72" fmla="*/ 116 w 124"/>
                                <a:gd name="T73" fmla="*/ 71 h 83"/>
                                <a:gd name="T74" fmla="*/ 116 w 124"/>
                                <a:gd name="T75" fmla="*/ 71 h 8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</a:cxnLst>
                              <a:rect l="0" t="0" r="r" b="b"/>
                              <a:pathLst>
                                <a:path w="124" h="83">
                                  <a:moveTo>
                                    <a:pt x="113" y="0"/>
                                  </a:moveTo>
                                  <a:cubicBezTo>
                                    <a:pt x="10" y="0"/>
                                    <a:pt x="10" y="0"/>
                                    <a:pt x="10" y="0"/>
                                  </a:cubicBezTo>
                                  <a:cubicBezTo>
                                    <a:pt x="5" y="0"/>
                                    <a:pt x="0" y="4"/>
                                    <a:pt x="0" y="10"/>
                                  </a:cubicBezTo>
                                  <a:cubicBezTo>
                                    <a:pt x="0" y="73"/>
                                    <a:pt x="0" y="73"/>
                                    <a:pt x="0" y="73"/>
                                  </a:cubicBezTo>
                                  <a:cubicBezTo>
                                    <a:pt x="0" y="79"/>
                                    <a:pt x="5" y="83"/>
                                    <a:pt x="10" y="83"/>
                                  </a:cubicBezTo>
                                  <a:cubicBezTo>
                                    <a:pt x="113" y="83"/>
                                    <a:pt x="113" y="83"/>
                                    <a:pt x="113" y="83"/>
                                  </a:cubicBezTo>
                                  <a:cubicBezTo>
                                    <a:pt x="119" y="83"/>
                                    <a:pt x="124" y="79"/>
                                    <a:pt x="124" y="73"/>
                                  </a:cubicBezTo>
                                  <a:cubicBezTo>
                                    <a:pt x="124" y="10"/>
                                    <a:pt x="124" y="10"/>
                                    <a:pt x="124" y="10"/>
                                  </a:cubicBezTo>
                                  <a:cubicBezTo>
                                    <a:pt x="124" y="4"/>
                                    <a:pt x="119" y="0"/>
                                    <a:pt x="113" y="0"/>
                                  </a:cubicBezTo>
                                  <a:cubicBezTo>
                                    <a:pt x="113" y="0"/>
                                    <a:pt x="113" y="0"/>
                                    <a:pt x="113" y="0"/>
                                  </a:cubicBezTo>
                                  <a:close/>
                                  <a:moveTo>
                                    <a:pt x="111" y="7"/>
                                  </a:moveTo>
                                  <a:cubicBezTo>
                                    <a:pt x="70" y="44"/>
                                    <a:pt x="70" y="44"/>
                                    <a:pt x="70" y="44"/>
                                  </a:cubicBezTo>
                                  <a:cubicBezTo>
                                    <a:pt x="66" y="47"/>
                                    <a:pt x="64" y="48"/>
                                    <a:pt x="62" y="48"/>
                                  </a:cubicBezTo>
                                  <a:cubicBezTo>
                                    <a:pt x="60" y="48"/>
                                    <a:pt x="57" y="47"/>
                                    <a:pt x="54" y="44"/>
                                  </a:cubicBezTo>
                                  <a:cubicBezTo>
                                    <a:pt x="13" y="7"/>
                                    <a:pt x="13" y="7"/>
                                    <a:pt x="13" y="7"/>
                                  </a:cubicBezTo>
                                  <a:cubicBezTo>
                                    <a:pt x="111" y="7"/>
                                    <a:pt x="111" y="7"/>
                                    <a:pt x="111" y="7"/>
                                  </a:cubicBezTo>
                                  <a:cubicBezTo>
                                    <a:pt x="111" y="7"/>
                                    <a:pt x="111" y="7"/>
                                    <a:pt x="111" y="7"/>
                                  </a:cubicBezTo>
                                  <a:close/>
                                  <a:moveTo>
                                    <a:pt x="8" y="71"/>
                                  </a:moveTo>
                                  <a:cubicBezTo>
                                    <a:pt x="8" y="14"/>
                                    <a:pt x="8" y="14"/>
                                    <a:pt x="8" y="14"/>
                                  </a:cubicBezTo>
                                  <a:cubicBezTo>
                                    <a:pt x="40" y="42"/>
                                    <a:pt x="40" y="42"/>
                                    <a:pt x="40" y="42"/>
                                  </a:cubicBezTo>
                                  <a:cubicBezTo>
                                    <a:pt x="8" y="71"/>
                                    <a:pt x="8" y="71"/>
                                    <a:pt x="8" y="71"/>
                                  </a:cubicBezTo>
                                  <a:cubicBezTo>
                                    <a:pt x="8" y="71"/>
                                    <a:pt x="8" y="71"/>
                                    <a:pt x="8" y="71"/>
                                  </a:cubicBezTo>
                                  <a:close/>
                                  <a:moveTo>
                                    <a:pt x="13" y="76"/>
                                  </a:moveTo>
                                  <a:cubicBezTo>
                                    <a:pt x="45" y="48"/>
                                    <a:pt x="45" y="48"/>
                                    <a:pt x="45" y="48"/>
                                  </a:cubicBezTo>
                                  <a:cubicBezTo>
                                    <a:pt x="51" y="52"/>
                                    <a:pt x="51" y="52"/>
                                    <a:pt x="51" y="52"/>
                                  </a:cubicBezTo>
                                  <a:cubicBezTo>
                                    <a:pt x="54" y="55"/>
                                    <a:pt x="57" y="56"/>
                                    <a:pt x="62" y="56"/>
                                  </a:cubicBezTo>
                                  <a:cubicBezTo>
                                    <a:pt x="66" y="56"/>
                                    <a:pt x="70" y="55"/>
                                    <a:pt x="73" y="52"/>
                                  </a:cubicBezTo>
                                  <a:cubicBezTo>
                                    <a:pt x="78" y="48"/>
                                    <a:pt x="78" y="48"/>
                                    <a:pt x="78" y="48"/>
                                  </a:cubicBezTo>
                                  <a:cubicBezTo>
                                    <a:pt x="111" y="76"/>
                                    <a:pt x="111" y="76"/>
                                    <a:pt x="111" y="76"/>
                                  </a:cubicBezTo>
                                  <a:cubicBezTo>
                                    <a:pt x="13" y="76"/>
                                    <a:pt x="13" y="76"/>
                                    <a:pt x="13" y="76"/>
                                  </a:cubicBezTo>
                                  <a:cubicBezTo>
                                    <a:pt x="13" y="76"/>
                                    <a:pt x="13" y="76"/>
                                    <a:pt x="13" y="76"/>
                                  </a:cubicBezTo>
                                  <a:close/>
                                  <a:moveTo>
                                    <a:pt x="116" y="71"/>
                                  </a:moveTo>
                                  <a:cubicBezTo>
                                    <a:pt x="84" y="42"/>
                                    <a:pt x="84" y="42"/>
                                    <a:pt x="84" y="42"/>
                                  </a:cubicBezTo>
                                  <a:cubicBezTo>
                                    <a:pt x="116" y="14"/>
                                    <a:pt x="116" y="14"/>
                                    <a:pt x="116" y="14"/>
                                  </a:cubicBezTo>
                                  <a:cubicBezTo>
                                    <a:pt x="116" y="71"/>
                                    <a:pt x="116" y="71"/>
                                    <a:pt x="116" y="71"/>
                                  </a:cubicBezTo>
                                  <a:cubicBezTo>
                                    <a:pt x="116" y="71"/>
                                    <a:pt x="116" y="71"/>
                                    <a:pt x="116" y="71"/>
                                  </a:cubicBezTo>
                                  <a:close/>
                                  <a:moveTo>
                                    <a:pt x="116" y="71"/>
                                  </a:moveTo>
                                  <a:cubicBezTo>
                                    <a:pt x="116" y="71"/>
                                    <a:pt x="116" y="71"/>
                                    <a:pt x="116" y="71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69" name="Freeform 40"/>
                          <wps:cNvSpPr>
                            <a:spLocks noChangeAspect="1" noEditPoints="1"/>
                          </wps:cNvSpPr>
                          <wps:spPr bwMode="auto">
                            <a:xfrm flipH="1">
                              <a:off x="1202725" y="57665"/>
                              <a:ext cx="240439" cy="165600"/>
                            </a:xfrm>
                            <a:custGeom>
                              <a:avLst/>
                              <a:gdLst>
                                <a:gd name="T0" fmla="*/ 0 w 302"/>
                                <a:gd name="T1" fmla="*/ 208 h 208"/>
                                <a:gd name="T2" fmla="*/ 94 w 302"/>
                                <a:gd name="T3" fmla="*/ 123 h 208"/>
                                <a:gd name="T4" fmla="*/ 151 w 302"/>
                                <a:gd name="T5" fmla="*/ 170 h 208"/>
                                <a:gd name="T6" fmla="*/ 208 w 302"/>
                                <a:gd name="T7" fmla="*/ 123 h 208"/>
                                <a:gd name="T8" fmla="*/ 302 w 302"/>
                                <a:gd name="T9" fmla="*/ 208 h 208"/>
                                <a:gd name="T10" fmla="*/ 0 w 302"/>
                                <a:gd name="T11" fmla="*/ 208 h 208"/>
                                <a:gd name="T12" fmla="*/ 0 w 302"/>
                                <a:gd name="T13" fmla="*/ 208 h 208"/>
                                <a:gd name="T14" fmla="*/ 0 w 302"/>
                                <a:gd name="T15" fmla="*/ 208 h 208"/>
                                <a:gd name="T16" fmla="*/ 217 w 302"/>
                                <a:gd name="T17" fmla="*/ 114 h 208"/>
                                <a:gd name="T18" fmla="*/ 302 w 302"/>
                                <a:gd name="T19" fmla="*/ 48 h 208"/>
                                <a:gd name="T20" fmla="*/ 302 w 302"/>
                                <a:gd name="T21" fmla="*/ 189 h 208"/>
                                <a:gd name="T22" fmla="*/ 217 w 302"/>
                                <a:gd name="T23" fmla="*/ 114 h 208"/>
                                <a:gd name="T24" fmla="*/ 217 w 302"/>
                                <a:gd name="T25" fmla="*/ 114 h 208"/>
                                <a:gd name="T26" fmla="*/ 217 w 302"/>
                                <a:gd name="T27" fmla="*/ 114 h 208"/>
                                <a:gd name="T28" fmla="*/ 0 w 302"/>
                                <a:gd name="T29" fmla="*/ 189 h 208"/>
                                <a:gd name="T30" fmla="*/ 0 w 302"/>
                                <a:gd name="T31" fmla="*/ 48 h 208"/>
                                <a:gd name="T32" fmla="*/ 85 w 302"/>
                                <a:gd name="T33" fmla="*/ 114 h 208"/>
                                <a:gd name="T34" fmla="*/ 0 w 302"/>
                                <a:gd name="T35" fmla="*/ 189 h 208"/>
                                <a:gd name="T36" fmla="*/ 0 w 302"/>
                                <a:gd name="T37" fmla="*/ 189 h 208"/>
                                <a:gd name="T38" fmla="*/ 0 w 302"/>
                                <a:gd name="T39" fmla="*/ 189 h 208"/>
                                <a:gd name="T40" fmla="*/ 151 w 302"/>
                                <a:gd name="T41" fmla="*/ 152 h 208"/>
                                <a:gd name="T42" fmla="*/ 0 w 302"/>
                                <a:gd name="T43" fmla="*/ 29 h 208"/>
                                <a:gd name="T44" fmla="*/ 0 w 302"/>
                                <a:gd name="T45" fmla="*/ 0 h 208"/>
                                <a:gd name="T46" fmla="*/ 302 w 302"/>
                                <a:gd name="T47" fmla="*/ 0 h 208"/>
                                <a:gd name="T48" fmla="*/ 302 w 302"/>
                                <a:gd name="T49" fmla="*/ 29 h 208"/>
                                <a:gd name="T50" fmla="*/ 151 w 302"/>
                                <a:gd name="T51" fmla="*/ 152 h 208"/>
                                <a:gd name="T52" fmla="*/ 151 w 302"/>
                                <a:gd name="T53" fmla="*/ 152 h 208"/>
                                <a:gd name="T54" fmla="*/ 151 w 302"/>
                                <a:gd name="T55" fmla="*/ 152 h 208"/>
                                <a:gd name="T56" fmla="*/ 151 w 302"/>
                                <a:gd name="T57" fmla="*/ 152 h 208"/>
                                <a:gd name="T58" fmla="*/ 151 w 302"/>
                                <a:gd name="T59" fmla="*/ 152 h 20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</a:cxnLst>
                              <a:rect l="0" t="0" r="r" b="b"/>
                              <a:pathLst>
                                <a:path w="302" h="208">
                                  <a:moveTo>
                                    <a:pt x="0" y="208"/>
                                  </a:moveTo>
                                  <a:lnTo>
                                    <a:pt x="94" y="123"/>
                                  </a:lnTo>
                                  <a:lnTo>
                                    <a:pt x="151" y="170"/>
                                  </a:lnTo>
                                  <a:lnTo>
                                    <a:pt x="208" y="123"/>
                                  </a:lnTo>
                                  <a:lnTo>
                                    <a:pt x="302" y="208"/>
                                  </a:lnTo>
                                  <a:lnTo>
                                    <a:pt x="0" y="208"/>
                                  </a:lnTo>
                                  <a:lnTo>
                                    <a:pt x="0" y="208"/>
                                  </a:lnTo>
                                  <a:lnTo>
                                    <a:pt x="0" y="208"/>
                                  </a:lnTo>
                                  <a:close/>
                                  <a:moveTo>
                                    <a:pt x="217" y="114"/>
                                  </a:moveTo>
                                  <a:lnTo>
                                    <a:pt x="302" y="48"/>
                                  </a:lnTo>
                                  <a:lnTo>
                                    <a:pt x="302" y="189"/>
                                  </a:lnTo>
                                  <a:lnTo>
                                    <a:pt x="217" y="114"/>
                                  </a:lnTo>
                                  <a:lnTo>
                                    <a:pt x="217" y="114"/>
                                  </a:lnTo>
                                  <a:lnTo>
                                    <a:pt x="217" y="114"/>
                                  </a:lnTo>
                                  <a:close/>
                                  <a:moveTo>
                                    <a:pt x="0" y="189"/>
                                  </a:moveTo>
                                  <a:lnTo>
                                    <a:pt x="0" y="48"/>
                                  </a:lnTo>
                                  <a:lnTo>
                                    <a:pt x="85" y="114"/>
                                  </a:lnTo>
                                  <a:lnTo>
                                    <a:pt x="0" y="189"/>
                                  </a:lnTo>
                                  <a:lnTo>
                                    <a:pt x="0" y="189"/>
                                  </a:lnTo>
                                  <a:lnTo>
                                    <a:pt x="0" y="189"/>
                                  </a:lnTo>
                                  <a:close/>
                                  <a:moveTo>
                                    <a:pt x="151" y="152"/>
                                  </a:moveTo>
                                  <a:lnTo>
                                    <a:pt x="0" y="29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02" y="0"/>
                                  </a:lnTo>
                                  <a:lnTo>
                                    <a:pt x="302" y="29"/>
                                  </a:lnTo>
                                  <a:lnTo>
                                    <a:pt x="151" y="152"/>
                                  </a:lnTo>
                                  <a:lnTo>
                                    <a:pt x="151" y="152"/>
                                  </a:lnTo>
                                  <a:lnTo>
                                    <a:pt x="151" y="152"/>
                                  </a:lnTo>
                                  <a:close/>
                                  <a:moveTo>
                                    <a:pt x="151" y="152"/>
                                  </a:moveTo>
                                  <a:lnTo>
                                    <a:pt x="151" y="152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70" name="Freeform 42"/>
                          <wps:cNvSpPr>
                            <a:spLocks noChangeAspect="1" noEditPoints="1"/>
                          </wps:cNvSpPr>
                          <wps:spPr bwMode="auto">
                            <a:xfrm flipH="1">
                              <a:off x="1804087" y="0"/>
                              <a:ext cx="224138" cy="223200"/>
                            </a:xfrm>
                            <a:custGeom>
                              <a:avLst/>
                              <a:gdLst>
                                <a:gd name="T0" fmla="*/ 50 w 101"/>
                                <a:gd name="T1" fmla="*/ 101 h 101"/>
                                <a:gd name="T2" fmla="*/ 0 w 101"/>
                                <a:gd name="T3" fmla="*/ 51 h 101"/>
                                <a:gd name="T4" fmla="*/ 50 w 101"/>
                                <a:gd name="T5" fmla="*/ 0 h 101"/>
                                <a:gd name="T6" fmla="*/ 101 w 101"/>
                                <a:gd name="T7" fmla="*/ 51 h 101"/>
                                <a:gd name="T8" fmla="*/ 50 w 101"/>
                                <a:gd name="T9" fmla="*/ 101 h 101"/>
                                <a:gd name="T10" fmla="*/ 81 w 101"/>
                                <a:gd name="T11" fmla="*/ 71 h 101"/>
                                <a:gd name="T12" fmla="*/ 62 w 101"/>
                                <a:gd name="T13" fmla="*/ 54 h 101"/>
                                <a:gd name="T14" fmla="*/ 50 w 101"/>
                                <a:gd name="T15" fmla="*/ 63 h 101"/>
                                <a:gd name="T16" fmla="*/ 39 w 101"/>
                                <a:gd name="T17" fmla="*/ 54 h 101"/>
                                <a:gd name="T18" fmla="*/ 20 w 101"/>
                                <a:gd name="T19" fmla="*/ 71 h 101"/>
                                <a:gd name="T20" fmla="*/ 81 w 101"/>
                                <a:gd name="T21" fmla="*/ 71 h 101"/>
                                <a:gd name="T22" fmla="*/ 20 w 101"/>
                                <a:gd name="T23" fmla="*/ 67 h 101"/>
                                <a:gd name="T24" fmla="*/ 37 w 101"/>
                                <a:gd name="T25" fmla="*/ 52 h 101"/>
                                <a:gd name="T26" fmla="*/ 20 w 101"/>
                                <a:gd name="T27" fmla="*/ 40 h 101"/>
                                <a:gd name="T28" fmla="*/ 20 w 101"/>
                                <a:gd name="T29" fmla="*/ 67 h 101"/>
                                <a:gd name="T30" fmla="*/ 81 w 101"/>
                                <a:gd name="T31" fmla="*/ 30 h 101"/>
                                <a:gd name="T32" fmla="*/ 20 w 101"/>
                                <a:gd name="T33" fmla="*/ 30 h 101"/>
                                <a:gd name="T34" fmla="*/ 20 w 101"/>
                                <a:gd name="T35" fmla="*/ 36 h 101"/>
                                <a:gd name="T36" fmla="*/ 50 w 101"/>
                                <a:gd name="T37" fmla="*/ 60 h 101"/>
                                <a:gd name="T38" fmla="*/ 81 w 101"/>
                                <a:gd name="T39" fmla="*/ 36 h 101"/>
                                <a:gd name="T40" fmla="*/ 81 w 101"/>
                                <a:gd name="T41" fmla="*/ 30 h 101"/>
                                <a:gd name="T42" fmla="*/ 81 w 101"/>
                                <a:gd name="T43" fmla="*/ 40 h 101"/>
                                <a:gd name="T44" fmla="*/ 64 w 101"/>
                                <a:gd name="T45" fmla="*/ 52 h 101"/>
                                <a:gd name="T46" fmla="*/ 81 w 101"/>
                                <a:gd name="T47" fmla="*/ 67 h 101"/>
                                <a:gd name="T48" fmla="*/ 81 w 101"/>
                                <a:gd name="T49" fmla="*/ 40 h 101"/>
                                <a:gd name="T50" fmla="*/ 81 w 101"/>
                                <a:gd name="T51" fmla="*/ 40 h 101"/>
                                <a:gd name="T52" fmla="*/ 81 w 101"/>
                                <a:gd name="T53" fmla="*/ 40 h 1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</a:cxnLst>
                              <a:rect l="0" t="0" r="r" b="b"/>
                              <a:pathLst>
                                <a:path w="101" h="101">
                                  <a:moveTo>
                                    <a:pt x="50" y="101"/>
                                  </a:moveTo>
                                  <a:cubicBezTo>
                                    <a:pt x="22" y="101"/>
                                    <a:pt x="0" y="79"/>
                                    <a:pt x="0" y="51"/>
                                  </a:cubicBezTo>
                                  <a:cubicBezTo>
                                    <a:pt x="0" y="23"/>
                                    <a:pt x="22" y="0"/>
                                    <a:pt x="50" y="0"/>
                                  </a:cubicBezTo>
                                  <a:cubicBezTo>
                                    <a:pt x="78" y="0"/>
                                    <a:pt x="101" y="23"/>
                                    <a:pt x="101" y="51"/>
                                  </a:cubicBezTo>
                                  <a:cubicBezTo>
                                    <a:pt x="101" y="79"/>
                                    <a:pt x="78" y="101"/>
                                    <a:pt x="50" y="101"/>
                                  </a:cubicBezTo>
                                  <a:close/>
                                  <a:moveTo>
                                    <a:pt x="81" y="71"/>
                                  </a:moveTo>
                                  <a:cubicBezTo>
                                    <a:pt x="62" y="54"/>
                                    <a:pt x="62" y="54"/>
                                    <a:pt x="62" y="54"/>
                                  </a:cubicBezTo>
                                  <a:cubicBezTo>
                                    <a:pt x="50" y="63"/>
                                    <a:pt x="50" y="63"/>
                                    <a:pt x="50" y="63"/>
                                  </a:cubicBezTo>
                                  <a:cubicBezTo>
                                    <a:pt x="39" y="54"/>
                                    <a:pt x="39" y="54"/>
                                    <a:pt x="39" y="54"/>
                                  </a:cubicBezTo>
                                  <a:cubicBezTo>
                                    <a:pt x="20" y="71"/>
                                    <a:pt x="20" y="71"/>
                                    <a:pt x="20" y="71"/>
                                  </a:cubicBezTo>
                                  <a:cubicBezTo>
                                    <a:pt x="81" y="71"/>
                                    <a:pt x="81" y="71"/>
                                    <a:pt x="81" y="71"/>
                                  </a:cubicBezTo>
                                  <a:close/>
                                  <a:moveTo>
                                    <a:pt x="20" y="67"/>
                                  </a:moveTo>
                                  <a:cubicBezTo>
                                    <a:pt x="37" y="52"/>
                                    <a:pt x="37" y="52"/>
                                    <a:pt x="37" y="52"/>
                                  </a:cubicBezTo>
                                  <a:cubicBezTo>
                                    <a:pt x="20" y="40"/>
                                    <a:pt x="20" y="40"/>
                                    <a:pt x="20" y="40"/>
                                  </a:cubicBezTo>
                                  <a:cubicBezTo>
                                    <a:pt x="20" y="67"/>
                                    <a:pt x="20" y="67"/>
                                    <a:pt x="20" y="67"/>
                                  </a:cubicBezTo>
                                  <a:close/>
                                  <a:moveTo>
                                    <a:pt x="81" y="30"/>
                                  </a:moveTo>
                                  <a:cubicBezTo>
                                    <a:pt x="20" y="30"/>
                                    <a:pt x="20" y="30"/>
                                    <a:pt x="20" y="30"/>
                                  </a:cubicBezTo>
                                  <a:cubicBezTo>
                                    <a:pt x="20" y="36"/>
                                    <a:pt x="20" y="36"/>
                                    <a:pt x="20" y="36"/>
                                  </a:cubicBezTo>
                                  <a:cubicBezTo>
                                    <a:pt x="50" y="60"/>
                                    <a:pt x="50" y="60"/>
                                    <a:pt x="50" y="60"/>
                                  </a:cubicBezTo>
                                  <a:cubicBezTo>
                                    <a:pt x="81" y="36"/>
                                    <a:pt x="81" y="36"/>
                                    <a:pt x="81" y="36"/>
                                  </a:cubicBezTo>
                                  <a:cubicBezTo>
                                    <a:pt x="81" y="30"/>
                                    <a:pt x="81" y="30"/>
                                    <a:pt x="81" y="30"/>
                                  </a:cubicBezTo>
                                  <a:close/>
                                  <a:moveTo>
                                    <a:pt x="81" y="40"/>
                                  </a:moveTo>
                                  <a:cubicBezTo>
                                    <a:pt x="64" y="52"/>
                                    <a:pt x="64" y="52"/>
                                    <a:pt x="64" y="52"/>
                                  </a:cubicBezTo>
                                  <a:cubicBezTo>
                                    <a:pt x="81" y="67"/>
                                    <a:pt x="81" y="67"/>
                                    <a:pt x="81" y="67"/>
                                  </a:cubicBezTo>
                                  <a:cubicBezTo>
                                    <a:pt x="81" y="40"/>
                                    <a:pt x="81" y="40"/>
                                    <a:pt x="81" y="40"/>
                                  </a:cubicBezTo>
                                  <a:close/>
                                  <a:moveTo>
                                    <a:pt x="81" y="40"/>
                                  </a:moveTo>
                                  <a:cubicBezTo>
                                    <a:pt x="81" y="40"/>
                                    <a:pt x="81" y="40"/>
                                    <a:pt x="81" y="40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71" name="Freeform 43"/>
                          <wps:cNvSpPr>
                            <a:spLocks noChangeAspect="1" noEditPoints="1"/>
                          </wps:cNvSpPr>
                          <wps:spPr bwMode="auto">
                            <a:xfrm flipH="1">
                              <a:off x="2388973" y="57665"/>
                              <a:ext cx="223909" cy="165600"/>
                            </a:xfrm>
                            <a:custGeom>
                              <a:avLst/>
                              <a:gdLst>
                                <a:gd name="T0" fmla="*/ 110 w 122"/>
                                <a:gd name="T1" fmla="*/ 0 h 90"/>
                                <a:gd name="T2" fmla="*/ 12 w 122"/>
                                <a:gd name="T3" fmla="*/ 0 h 90"/>
                                <a:gd name="T4" fmla="*/ 0 w 122"/>
                                <a:gd name="T5" fmla="*/ 12 h 90"/>
                                <a:gd name="T6" fmla="*/ 0 w 122"/>
                                <a:gd name="T7" fmla="*/ 78 h 90"/>
                                <a:gd name="T8" fmla="*/ 12 w 122"/>
                                <a:gd name="T9" fmla="*/ 90 h 90"/>
                                <a:gd name="T10" fmla="*/ 110 w 122"/>
                                <a:gd name="T11" fmla="*/ 90 h 90"/>
                                <a:gd name="T12" fmla="*/ 122 w 122"/>
                                <a:gd name="T13" fmla="*/ 78 h 90"/>
                                <a:gd name="T14" fmla="*/ 122 w 122"/>
                                <a:gd name="T15" fmla="*/ 12 h 90"/>
                                <a:gd name="T16" fmla="*/ 110 w 122"/>
                                <a:gd name="T17" fmla="*/ 0 h 90"/>
                                <a:gd name="T18" fmla="*/ 110 w 122"/>
                                <a:gd name="T19" fmla="*/ 0 h 90"/>
                                <a:gd name="T20" fmla="*/ 110 w 122"/>
                                <a:gd name="T21" fmla="*/ 25 h 90"/>
                                <a:gd name="T22" fmla="*/ 61 w 122"/>
                                <a:gd name="T23" fmla="*/ 55 h 90"/>
                                <a:gd name="T24" fmla="*/ 12 w 122"/>
                                <a:gd name="T25" fmla="*/ 25 h 90"/>
                                <a:gd name="T26" fmla="*/ 12 w 122"/>
                                <a:gd name="T27" fmla="*/ 13 h 90"/>
                                <a:gd name="T28" fmla="*/ 61 w 122"/>
                                <a:gd name="T29" fmla="*/ 43 h 90"/>
                                <a:gd name="T30" fmla="*/ 110 w 122"/>
                                <a:gd name="T31" fmla="*/ 13 h 90"/>
                                <a:gd name="T32" fmla="*/ 110 w 122"/>
                                <a:gd name="T33" fmla="*/ 25 h 90"/>
                                <a:gd name="T34" fmla="*/ 110 w 122"/>
                                <a:gd name="T35" fmla="*/ 25 h 90"/>
                                <a:gd name="T36" fmla="*/ 110 w 122"/>
                                <a:gd name="T37" fmla="*/ 25 h 90"/>
                                <a:gd name="T38" fmla="*/ 110 w 122"/>
                                <a:gd name="T39" fmla="*/ 25 h 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</a:cxnLst>
                              <a:rect l="0" t="0" r="r" b="b"/>
                              <a:pathLst>
                                <a:path w="122" h="90">
                                  <a:moveTo>
                                    <a:pt x="110" y="0"/>
                                  </a:moveTo>
                                  <a:cubicBezTo>
                                    <a:pt x="12" y="0"/>
                                    <a:pt x="12" y="0"/>
                                    <a:pt x="12" y="0"/>
                                  </a:cubicBezTo>
                                  <a:cubicBezTo>
                                    <a:pt x="5" y="0"/>
                                    <a:pt x="0" y="6"/>
                                    <a:pt x="0" y="12"/>
                                  </a:cubicBezTo>
                                  <a:cubicBezTo>
                                    <a:pt x="0" y="78"/>
                                    <a:pt x="0" y="78"/>
                                    <a:pt x="0" y="78"/>
                                  </a:cubicBezTo>
                                  <a:cubicBezTo>
                                    <a:pt x="0" y="85"/>
                                    <a:pt x="5" y="90"/>
                                    <a:pt x="12" y="90"/>
                                  </a:cubicBezTo>
                                  <a:cubicBezTo>
                                    <a:pt x="110" y="90"/>
                                    <a:pt x="110" y="90"/>
                                    <a:pt x="110" y="90"/>
                                  </a:cubicBezTo>
                                  <a:cubicBezTo>
                                    <a:pt x="117" y="90"/>
                                    <a:pt x="122" y="85"/>
                                    <a:pt x="122" y="78"/>
                                  </a:cubicBezTo>
                                  <a:cubicBezTo>
                                    <a:pt x="122" y="12"/>
                                    <a:pt x="122" y="12"/>
                                    <a:pt x="122" y="12"/>
                                  </a:cubicBezTo>
                                  <a:cubicBezTo>
                                    <a:pt x="122" y="6"/>
                                    <a:pt x="117" y="0"/>
                                    <a:pt x="110" y="0"/>
                                  </a:cubicBezTo>
                                  <a:cubicBezTo>
                                    <a:pt x="110" y="0"/>
                                    <a:pt x="110" y="0"/>
                                    <a:pt x="110" y="0"/>
                                  </a:cubicBezTo>
                                  <a:close/>
                                  <a:moveTo>
                                    <a:pt x="110" y="25"/>
                                  </a:moveTo>
                                  <a:cubicBezTo>
                                    <a:pt x="61" y="55"/>
                                    <a:pt x="61" y="55"/>
                                    <a:pt x="61" y="55"/>
                                  </a:cubicBezTo>
                                  <a:cubicBezTo>
                                    <a:pt x="12" y="25"/>
                                    <a:pt x="12" y="25"/>
                                    <a:pt x="12" y="25"/>
                                  </a:cubicBezTo>
                                  <a:cubicBezTo>
                                    <a:pt x="12" y="13"/>
                                    <a:pt x="12" y="13"/>
                                    <a:pt x="12" y="13"/>
                                  </a:cubicBezTo>
                                  <a:cubicBezTo>
                                    <a:pt x="61" y="43"/>
                                    <a:pt x="61" y="43"/>
                                    <a:pt x="61" y="43"/>
                                  </a:cubicBezTo>
                                  <a:cubicBezTo>
                                    <a:pt x="110" y="13"/>
                                    <a:pt x="110" y="13"/>
                                    <a:pt x="110" y="13"/>
                                  </a:cubicBezTo>
                                  <a:cubicBezTo>
                                    <a:pt x="110" y="25"/>
                                    <a:pt x="110" y="25"/>
                                    <a:pt x="110" y="25"/>
                                  </a:cubicBezTo>
                                  <a:cubicBezTo>
                                    <a:pt x="110" y="25"/>
                                    <a:pt x="110" y="25"/>
                                    <a:pt x="110" y="25"/>
                                  </a:cubicBezTo>
                                  <a:close/>
                                  <a:moveTo>
                                    <a:pt x="110" y="25"/>
                                  </a:moveTo>
                                  <a:cubicBezTo>
                                    <a:pt x="110" y="25"/>
                                    <a:pt x="110" y="25"/>
                                    <a:pt x="110" y="25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72" name="Freeform 45"/>
                          <wps:cNvSpPr>
                            <a:spLocks noChangeAspect="1" noEditPoints="1"/>
                          </wps:cNvSpPr>
                          <wps:spPr bwMode="auto">
                            <a:xfrm flipH="1">
                              <a:off x="2973860" y="0"/>
                              <a:ext cx="224964" cy="223200"/>
                            </a:xfrm>
                            <a:custGeom>
                              <a:avLst/>
                              <a:gdLst>
                                <a:gd name="T0" fmla="*/ 54 w 108"/>
                                <a:gd name="T1" fmla="*/ 0 h 107"/>
                                <a:gd name="T2" fmla="*/ 0 w 108"/>
                                <a:gd name="T3" fmla="*/ 54 h 107"/>
                                <a:gd name="T4" fmla="*/ 54 w 108"/>
                                <a:gd name="T5" fmla="*/ 107 h 107"/>
                                <a:gd name="T6" fmla="*/ 108 w 108"/>
                                <a:gd name="T7" fmla="*/ 54 h 107"/>
                                <a:gd name="T8" fmla="*/ 54 w 108"/>
                                <a:gd name="T9" fmla="*/ 0 h 107"/>
                                <a:gd name="T10" fmla="*/ 54 w 108"/>
                                <a:gd name="T11" fmla="*/ 100 h 107"/>
                                <a:gd name="T12" fmla="*/ 8 w 108"/>
                                <a:gd name="T13" fmla="*/ 54 h 107"/>
                                <a:gd name="T14" fmla="*/ 54 w 108"/>
                                <a:gd name="T15" fmla="*/ 7 h 107"/>
                                <a:gd name="T16" fmla="*/ 100 w 108"/>
                                <a:gd name="T17" fmla="*/ 54 h 107"/>
                                <a:gd name="T18" fmla="*/ 54 w 108"/>
                                <a:gd name="T19" fmla="*/ 100 h 107"/>
                                <a:gd name="T20" fmla="*/ 75 w 108"/>
                                <a:gd name="T21" fmla="*/ 29 h 107"/>
                                <a:gd name="T22" fmla="*/ 33 w 108"/>
                                <a:gd name="T23" fmla="*/ 29 h 107"/>
                                <a:gd name="T24" fmla="*/ 22 w 108"/>
                                <a:gd name="T25" fmla="*/ 39 h 107"/>
                                <a:gd name="T26" fmla="*/ 22 w 108"/>
                                <a:gd name="T27" fmla="*/ 68 h 107"/>
                                <a:gd name="T28" fmla="*/ 33 w 108"/>
                                <a:gd name="T29" fmla="*/ 79 h 107"/>
                                <a:gd name="T30" fmla="*/ 75 w 108"/>
                                <a:gd name="T31" fmla="*/ 79 h 107"/>
                                <a:gd name="T32" fmla="*/ 86 w 108"/>
                                <a:gd name="T33" fmla="*/ 68 h 107"/>
                                <a:gd name="T34" fmla="*/ 86 w 108"/>
                                <a:gd name="T35" fmla="*/ 39 h 107"/>
                                <a:gd name="T36" fmla="*/ 75 w 108"/>
                                <a:gd name="T37" fmla="*/ 29 h 107"/>
                                <a:gd name="T38" fmla="*/ 79 w 108"/>
                                <a:gd name="T39" fmla="*/ 72 h 107"/>
                                <a:gd name="T40" fmla="*/ 29 w 108"/>
                                <a:gd name="T41" fmla="*/ 72 h 107"/>
                                <a:gd name="T42" fmla="*/ 29 w 108"/>
                                <a:gd name="T43" fmla="*/ 36 h 107"/>
                                <a:gd name="T44" fmla="*/ 79 w 108"/>
                                <a:gd name="T45" fmla="*/ 36 h 107"/>
                                <a:gd name="T46" fmla="*/ 79 w 108"/>
                                <a:gd name="T47" fmla="*/ 72 h 107"/>
                                <a:gd name="T48" fmla="*/ 33 w 108"/>
                                <a:gd name="T49" fmla="*/ 68 h 107"/>
                                <a:gd name="T50" fmla="*/ 47 w 108"/>
                                <a:gd name="T51" fmla="*/ 59 h 107"/>
                                <a:gd name="T52" fmla="*/ 47 w 108"/>
                                <a:gd name="T53" fmla="*/ 59 h 107"/>
                                <a:gd name="T54" fmla="*/ 52 w 108"/>
                                <a:gd name="T55" fmla="*/ 63 h 107"/>
                                <a:gd name="T56" fmla="*/ 54 w 108"/>
                                <a:gd name="T57" fmla="*/ 64 h 107"/>
                                <a:gd name="T58" fmla="*/ 57 w 108"/>
                                <a:gd name="T59" fmla="*/ 63 h 107"/>
                                <a:gd name="T60" fmla="*/ 57 w 108"/>
                                <a:gd name="T61" fmla="*/ 63 h 107"/>
                                <a:gd name="T62" fmla="*/ 61 w 108"/>
                                <a:gd name="T63" fmla="*/ 59 h 107"/>
                                <a:gd name="T64" fmla="*/ 75 w 108"/>
                                <a:gd name="T65" fmla="*/ 68 h 107"/>
                                <a:gd name="T66" fmla="*/ 66 w 108"/>
                                <a:gd name="T67" fmla="*/ 54 h 107"/>
                                <a:gd name="T68" fmla="*/ 75 w 108"/>
                                <a:gd name="T69" fmla="*/ 41 h 107"/>
                                <a:gd name="T70" fmla="*/ 54 w 108"/>
                                <a:gd name="T71" fmla="*/ 56 h 107"/>
                                <a:gd name="T72" fmla="*/ 33 w 108"/>
                                <a:gd name="T73" fmla="*/ 41 h 107"/>
                                <a:gd name="T74" fmla="*/ 42 w 108"/>
                                <a:gd name="T75" fmla="*/ 54 h 107"/>
                                <a:gd name="T76" fmla="*/ 42 w 108"/>
                                <a:gd name="T77" fmla="*/ 54 h 107"/>
                                <a:gd name="T78" fmla="*/ 33 w 108"/>
                                <a:gd name="T79" fmla="*/ 68 h 107"/>
                                <a:gd name="T80" fmla="*/ 33 w 108"/>
                                <a:gd name="T81" fmla="*/ 68 h 107"/>
                                <a:gd name="T82" fmla="*/ 33 w 108"/>
                                <a:gd name="T83" fmla="*/ 68 h 10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</a:cxnLst>
                              <a:rect l="0" t="0" r="r" b="b"/>
                              <a:pathLst>
                                <a:path w="108" h="107">
                                  <a:moveTo>
                                    <a:pt x="54" y="0"/>
                                  </a:moveTo>
                                  <a:cubicBezTo>
                                    <a:pt x="24" y="0"/>
                                    <a:pt x="0" y="24"/>
                                    <a:pt x="0" y="54"/>
                                  </a:cubicBezTo>
                                  <a:cubicBezTo>
                                    <a:pt x="0" y="83"/>
                                    <a:pt x="24" y="107"/>
                                    <a:pt x="54" y="107"/>
                                  </a:cubicBezTo>
                                  <a:cubicBezTo>
                                    <a:pt x="84" y="107"/>
                                    <a:pt x="108" y="83"/>
                                    <a:pt x="108" y="54"/>
                                  </a:cubicBezTo>
                                  <a:cubicBezTo>
                                    <a:pt x="108" y="24"/>
                                    <a:pt x="84" y="0"/>
                                    <a:pt x="54" y="0"/>
                                  </a:cubicBezTo>
                                  <a:close/>
                                  <a:moveTo>
                                    <a:pt x="54" y="100"/>
                                  </a:moveTo>
                                  <a:cubicBezTo>
                                    <a:pt x="28" y="100"/>
                                    <a:pt x="8" y="79"/>
                                    <a:pt x="8" y="54"/>
                                  </a:cubicBezTo>
                                  <a:cubicBezTo>
                                    <a:pt x="8" y="28"/>
                                    <a:pt x="28" y="7"/>
                                    <a:pt x="54" y="7"/>
                                  </a:cubicBezTo>
                                  <a:cubicBezTo>
                                    <a:pt x="80" y="7"/>
                                    <a:pt x="100" y="28"/>
                                    <a:pt x="100" y="54"/>
                                  </a:cubicBezTo>
                                  <a:cubicBezTo>
                                    <a:pt x="100" y="79"/>
                                    <a:pt x="80" y="100"/>
                                    <a:pt x="54" y="100"/>
                                  </a:cubicBezTo>
                                  <a:close/>
                                  <a:moveTo>
                                    <a:pt x="75" y="29"/>
                                  </a:moveTo>
                                  <a:cubicBezTo>
                                    <a:pt x="33" y="29"/>
                                    <a:pt x="33" y="29"/>
                                    <a:pt x="33" y="29"/>
                                  </a:cubicBezTo>
                                  <a:cubicBezTo>
                                    <a:pt x="26" y="29"/>
                                    <a:pt x="22" y="32"/>
                                    <a:pt x="22" y="39"/>
                                  </a:cubicBezTo>
                                  <a:cubicBezTo>
                                    <a:pt x="22" y="68"/>
                                    <a:pt x="22" y="68"/>
                                    <a:pt x="22" y="68"/>
                                  </a:cubicBezTo>
                                  <a:cubicBezTo>
                                    <a:pt x="22" y="75"/>
                                    <a:pt x="25" y="79"/>
                                    <a:pt x="33" y="79"/>
                                  </a:cubicBezTo>
                                  <a:cubicBezTo>
                                    <a:pt x="75" y="79"/>
                                    <a:pt x="75" y="79"/>
                                    <a:pt x="75" y="79"/>
                                  </a:cubicBezTo>
                                  <a:cubicBezTo>
                                    <a:pt x="83" y="79"/>
                                    <a:pt x="86" y="75"/>
                                    <a:pt x="86" y="68"/>
                                  </a:cubicBezTo>
                                  <a:cubicBezTo>
                                    <a:pt x="86" y="39"/>
                                    <a:pt x="86" y="39"/>
                                    <a:pt x="86" y="39"/>
                                  </a:cubicBezTo>
                                  <a:cubicBezTo>
                                    <a:pt x="86" y="32"/>
                                    <a:pt x="83" y="29"/>
                                    <a:pt x="75" y="29"/>
                                  </a:cubicBezTo>
                                  <a:close/>
                                  <a:moveTo>
                                    <a:pt x="79" y="72"/>
                                  </a:moveTo>
                                  <a:cubicBezTo>
                                    <a:pt x="29" y="72"/>
                                    <a:pt x="29" y="72"/>
                                    <a:pt x="29" y="72"/>
                                  </a:cubicBezTo>
                                  <a:cubicBezTo>
                                    <a:pt x="29" y="36"/>
                                    <a:pt x="29" y="36"/>
                                    <a:pt x="29" y="36"/>
                                  </a:cubicBezTo>
                                  <a:cubicBezTo>
                                    <a:pt x="79" y="36"/>
                                    <a:pt x="79" y="36"/>
                                    <a:pt x="79" y="36"/>
                                  </a:cubicBezTo>
                                  <a:cubicBezTo>
                                    <a:pt x="79" y="72"/>
                                    <a:pt x="79" y="72"/>
                                    <a:pt x="79" y="72"/>
                                  </a:cubicBezTo>
                                  <a:close/>
                                  <a:moveTo>
                                    <a:pt x="33" y="68"/>
                                  </a:moveTo>
                                  <a:cubicBezTo>
                                    <a:pt x="47" y="59"/>
                                    <a:pt x="47" y="59"/>
                                    <a:pt x="47" y="59"/>
                                  </a:cubicBezTo>
                                  <a:cubicBezTo>
                                    <a:pt x="47" y="59"/>
                                    <a:pt x="47" y="59"/>
                                    <a:pt x="47" y="59"/>
                                  </a:cubicBezTo>
                                  <a:cubicBezTo>
                                    <a:pt x="52" y="63"/>
                                    <a:pt x="52" y="63"/>
                                    <a:pt x="52" y="63"/>
                                  </a:cubicBezTo>
                                  <a:cubicBezTo>
                                    <a:pt x="52" y="64"/>
                                    <a:pt x="53" y="64"/>
                                    <a:pt x="54" y="64"/>
                                  </a:cubicBezTo>
                                  <a:cubicBezTo>
                                    <a:pt x="55" y="64"/>
                                    <a:pt x="56" y="64"/>
                                    <a:pt x="57" y="63"/>
                                  </a:cubicBezTo>
                                  <a:cubicBezTo>
                                    <a:pt x="57" y="63"/>
                                    <a:pt x="57" y="63"/>
                                    <a:pt x="57" y="63"/>
                                  </a:cubicBezTo>
                                  <a:cubicBezTo>
                                    <a:pt x="61" y="59"/>
                                    <a:pt x="61" y="59"/>
                                    <a:pt x="61" y="59"/>
                                  </a:cubicBezTo>
                                  <a:cubicBezTo>
                                    <a:pt x="75" y="68"/>
                                    <a:pt x="75" y="68"/>
                                    <a:pt x="75" y="68"/>
                                  </a:cubicBezTo>
                                  <a:cubicBezTo>
                                    <a:pt x="66" y="54"/>
                                    <a:pt x="66" y="54"/>
                                    <a:pt x="66" y="54"/>
                                  </a:cubicBezTo>
                                  <a:cubicBezTo>
                                    <a:pt x="75" y="41"/>
                                    <a:pt x="75" y="41"/>
                                    <a:pt x="75" y="41"/>
                                  </a:cubicBezTo>
                                  <a:cubicBezTo>
                                    <a:pt x="54" y="56"/>
                                    <a:pt x="54" y="56"/>
                                    <a:pt x="54" y="56"/>
                                  </a:cubicBezTo>
                                  <a:cubicBezTo>
                                    <a:pt x="33" y="41"/>
                                    <a:pt x="33" y="41"/>
                                    <a:pt x="33" y="41"/>
                                  </a:cubicBezTo>
                                  <a:cubicBezTo>
                                    <a:pt x="42" y="54"/>
                                    <a:pt x="42" y="54"/>
                                    <a:pt x="42" y="54"/>
                                  </a:cubicBezTo>
                                  <a:cubicBezTo>
                                    <a:pt x="42" y="54"/>
                                    <a:pt x="42" y="54"/>
                                    <a:pt x="42" y="54"/>
                                  </a:cubicBezTo>
                                  <a:cubicBezTo>
                                    <a:pt x="33" y="68"/>
                                    <a:pt x="33" y="68"/>
                                    <a:pt x="33" y="68"/>
                                  </a:cubicBezTo>
                                  <a:close/>
                                  <a:moveTo>
                                    <a:pt x="33" y="68"/>
                                  </a:moveTo>
                                  <a:cubicBezTo>
                                    <a:pt x="33" y="68"/>
                                    <a:pt x="33" y="68"/>
                                    <a:pt x="33" y="68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73" name="Freeform 46"/>
                          <wps:cNvSpPr>
                            <a:spLocks noEditPoints="1"/>
                          </wps:cNvSpPr>
                          <wps:spPr bwMode="auto">
                            <a:xfrm flipH="1">
                              <a:off x="3566984" y="57665"/>
                              <a:ext cx="201600" cy="165600"/>
                            </a:xfrm>
                            <a:custGeom>
                              <a:avLst/>
                              <a:gdLst>
                                <a:gd name="T0" fmla="*/ 92 w 92"/>
                                <a:gd name="T1" fmla="*/ 80 h 93"/>
                                <a:gd name="T2" fmla="*/ 79 w 92"/>
                                <a:gd name="T3" fmla="*/ 93 h 93"/>
                                <a:gd name="T4" fmla="*/ 14 w 92"/>
                                <a:gd name="T5" fmla="*/ 93 h 93"/>
                                <a:gd name="T6" fmla="*/ 0 w 92"/>
                                <a:gd name="T7" fmla="*/ 80 h 93"/>
                                <a:gd name="T8" fmla="*/ 0 w 92"/>
                                <a:gd name="T9" fmla="*/ 13 h 93"/>
                                <a:gd name="T10" fmla="*/ 14 w 92"/>
                                <a:gd name="T11" fmla="*/ 0 h 93"/>
                                <a:gd name="T12" fmla="*/ 79 w 92"/>
                                <a:gd name="T13" fmla="*/ 0 h 93"/>
                                <a:gd name="T14" fmla="*/ 92 w 92"/>
                                <a:gd name="T15" fmla="*/ 13 h 93"/>
                                <a:gd name="T16" fmla="*/ 92 w 92"/>
                                <a:gd name="T17" fmla="*/ 80 h 93"/>
                                <a:gd name="T18" fmla="*/ 10 w 92"/>
                                <a:gd name="T19" fmla="*/ 22 h 93"/>
                                <a:gd name="T20" fmla="*/ 10 w 92"/>
                                <a:gd name="T21" fmla="*/ 73 h 93"/>
                                <a:gd name="T22" fmla="*/ 83 w 92"/>
                                <a:gd name="T23" fmla="*/ 73 h 93"/>
                                <a:gd name="T24" fmla="*/ 83 w 92"/>
                                <a:gd name="T25" fmla="*/ 22 h 93"/>
                                <a:gd name="T26" fmla="*/ 10 w 92"/>
                                <a:gd name="T27" fmla="*/ 22 h 93"/>
                                <a:gd name="T28" fmla="*/ 19 w 92"/>
                                <a:gd name="T29" fmla="*/ 27 h 93"/>
                                <a:gd name="T30" fmla="*/ 75 w 92"/>
                                <a:gd name="T31" fmla="*/ 27 h 93"/>
                                <a:gd name="T32" fmla="*/ 47 w 92"/>
                                <a:gd name="T33" fmla="*/ 49 h 93"/>
                                <a:gd name="T34" fmla="*/ 19 w 92"/>
                                <a:gd name="T35" fmla="*/ 27 h 93"/>
                                <a:gd name="T36" fmla="*/ 16 w 92"/>
                                <a:gd name="T37" fmla="*/ 33 h 93"/>
                                <a:gd name="T38" fmla="*/ 30 w 92"/>
                                <a:gd name="T39" fmla="*/ 43 h 93"/>
                                <a:gd name="T40" fmla="*/ 16 w 92"/>
                                <a:gd name="T41" fmla="*/ 65 h 93"/>
                                <a:gd name="T42" fmla="*/ 16 w 92"/>
                                <a:gd name="T43" fmla="*/ 33 h 93"/>
                                <a:gd name="T44" fmla="*/ 78 w 92"/>
                                <a:gd name="T45" fmla="*/ 32 h 93"/>
                                <a:gd name="T46" fmla="*/ 63 w 92"/>
                                <a:gd name="T47" fmla="*/ 44 h 93"/>
                                <a:gd name="T48" fmla="*/ 78 w 92"/>
                                <a:gd name="T49" fmla="*/ 64 h 93"/>
                                <a:gd name="T50" fmla="*/ 78 w 92"/>
                                <a:gd name="T51" fmla="*/ 32 h 93"/>
                                <a:gd name="T52" fmla="*/ 33 w 92"/>
                                <a:gd name="T53" fmla="*/ 46 h 93"/>
                                <a:gd name="T54" fmla="*/ 47 w 92"/>
                                <a:gd name="T55" fmla="*/ 56 h 93"/>
                                <a:gd name="T56" fmla="*/ 59 w 92"/>
                                <a:gd name="T57" fmla="*/ 47 h 93"/>
                                <a:gd name="T58" fmla="*/ 75 w 92"/>
                                <a:gd name="T59" fmla="*/ 68 h 93"/>
                                <a:gd name="T60" fmla="*/ 19 w 92"/>
                                <a:gd name="T61" fmla="*/ 68 h 93"/>
                                <a:gd name="T62" fmla="*/ 33 w 92"/>
                                <a:gd name="T63" fmla="*/ 46 h 93"/>
                                <a:gd name="T64" fmla="*/ 33 w 92"/>
                                <a:gd name="T65" fmla="*/ 46 h 93"/>
                                <a:gd name="T66" fmla="*/ 33 w 92"/>
                                <a:gd name="T67" fmla="*/ 46 h 9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</a:cxnLst>
                              <a:rect l="0" t="0" r="r" b="b"/>
                              <a:pathLst>
                                <a:path w="92" h="93">
                                  <a:moveTo>
                                    <a:pt x="92" y="80"/>
                                  </a:moveTo>
                                  <a:cubicBezTo>
                                    <a:pt x="92" y="87"/>
                                    <a:pt x="87" y="93"/>
                                    <a:pt x="79" y="93"/>
                                  </a:cubicBezTo>
                                  <a:cubicBezTo>
                                    <a:pt x="14" y="93"/>
                                    <a:pt x="14" y="93"/>
                                    <a:pt x="14" y="93"/>
                                  </a:cubicBezTo>
                                  <a:cubicBezTo>
                                    <a:pt x="6" y="93"/>
                                    <a:pt x="0" y="87"/>
                                    <a:pt x="0" y="80"/>
                                  </a:cubicBezTo>
                                  <a:cubicBezTo>
                                    <a:pt x="0" y="13"/>
                                    <a:pt x="0" y="13"/>
                                    <a:pt x="0" y="13"/>
                                  </a:cubicBezTo>
                                  <a:cubicBezTo>
                                    <a:pt x="0" y="6"/>
                                    <a:pt x="6" y="0"/>
                                    <a:pt x="14" y="0"/>
                                  </a:cubicBezTo>
                                  <a:cubicBezTo>
                                    <a:pt x="79" y="0"/>
                                    <a:pt x="79" y="0"/>
                                    <a:pt x="79" y="0"/>
                                  </a:cubicBezTo>
                                  <a:cubicBezTo>
                                    <a:pt x="87" y="0"/>
                                    <a:pt x="92" y="6"/>
                                    <a:pt x="92" y="13"/>
                                  </a:cubicBezTo>
                                  <a:cubicBezTo>
                                    <a:pt x="92" y="80"/>
                                    <a:pt x="92" y="80"/>
                                    <a:pt x="92" y="80"/>
                                  </a:cubicBezTo>
                                  <a:close/>
                                  <a:moveTo>
                                    <a:pt x="10" y="22"/>
                                  </a:moveTo>
                                  <a:cubicBezTo>
                                    <a:pt x="10" y="73"/>
                                    <a:pt x="10" y="73"/>
                                    <a:pt x="10" y="73"/>
                                  </a:cubicBezTo>
                                  <a:cubicBezTo>
                                    <a:pt x="83" y="73"/>
                                    <a:pt x="83" y="73"/>
                                    <a:pt x="83" y="73"/>
                                  </a:cubicBezTo>
                                  <a:cubicBezTo>
                                    <a:pt x="83" y="22"/>
                                    <a:pt x="83" y="22"/>
                                    <a:pt x="83" y="22"/>
                                  </a:cubicBezTo>
                                  <a:cubicBezTo>
                                    <a:pt x="10" y="22"/>
                                    <a:pt x="10" y="22"/>
                                    <a:pt x="10" y="22"/>
                                  </a:cubicBezTo>
                                  <a:close/>
                                  <a:moveTo>
                                    <a:pt x="19" y="27"/>
                                  </a:moveTo>
                                  <a:cubicBezTo>
                                    <a:pt x="75" y="27"/>
                                    <a:pt x="75" y="27"/>
                                    <a:pt x="75" y="27"/>
                                  </a:cubicBezTo>
                                  <a:cubicBezTo>
                                    <a:pt x="47" y="49"/>
                                    <a:pt x="47" y="49"/>
                                    <a:pt x="47" y="49"/>
                                  </a:cubicBezTo>
                                  <a:lnTo>
                                    <a:pt x="19" y="27"/>
                                  </a:lnTo>
                                  <a:close/>
                                  <a:moveTo>
                                    <a:pt x="16" y="33"/>
                                  </a:moveTo>
                                  <a:cubicBezTo>
                                    <a:pt x="30" y="43"/>
                                    <a:pt x="30" y="43"/>
                                    <a:pt x="30" y="43"/>
                                  </a:cubicBezTo>
                                  <a:cubicBezTo>
                                    <a:pt x="16" y="65"/>
                                    <a:pt x="16" y="65"/>
                                    <a:pt x="16" y="65"/>
                                  </a:cubicBezTo>
                                  <a:lnTo>
                                    <a:pt x="16" y="33"/>
                                  </a:lnTo>
                                  <a:close/>
                                  <a:moveTo>
                                    <a:pt x="78" y="32"/>
                                  </a:moveTo>
                                  <a:cubicBezTo>
                                    <a:pt x="63" y="44"/>
                                    <a:pt x="63" y="44"/>
                                    <a:pt x="63" y="44"/>
                                  </a:cubicBezTo>
                                  <a:cubicBezTo>
                                    <a:pt x="78" y="64"/>
                                    <a:pt x="78" y="64"/>
                                    <a:pt x="78" y="64"/>
                                  </a:cubicBezTo>
                                  <a:lnTo>
                                    <a:pt x="78" y="32"/>
                                  </a:lnTo>
                                  <a:close/>
                                  <a:moveTo>
                                    <a:pt x="33" y="46"/>
                                  </a:moveTo>
                                  <a:cubicBezTo>
                                    <a:pt x="47" y="56"/>
                                    <a:pt x="47" y="56"/>
                                    <a:pt x="47" y="56"/>
                                  </a:cubicBezTo>
                                  <a:cubicBezTo>
                                    <a:pt x="59" y="47"/>
                                    <a:pt x="59" y="47"/>
                                    <a:pt x="59" y="47"/>
                                  </a:cubicBezTo>
                                  <a:cubicBezTo>
                                    <a:pt x="75" y="68"/>
                                    <a:pt x="75" y="68"/>
                                    <a:pt x="75" y="68"/>
                                  </a:cubicBezTo>
                                  <a:cubicBezTo>
                                    <a:pt x="19" y="68"/>
                                    <a:pt x="19" y="68"/>
                                    <a:pt x="19" y="68"/>
                                  </a:cubicBezTo>
                                  <a:lnTo>
                                    <a:pt x="33" y="46"/>
                                  </a:lnTo>
                                  <a:close/>
                                  <a:moveTo>
                                    <a:pt x="33" y="46"/>
                                  </a:moveTo>
                                  <a:cubicBezTo>
                                    <a:pt x="33" y="46"/>
                                    <a:pt x="33" y="46"/>
                                    <a:pt x="33" y="46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74" name="Freeform 47"/>
                          <wps:cNvSpPr>
                            <a:spLocks noChangeAspect="1" noEditPoints="1"/>
                          </wps:cNvSpPr>
                          <wps:spPr bwMode="auto">
                            <a:xfrm flipH="1">
                              <a:off x="4135395" y="57665"/>
                              <a:ext cx="201427" cy="165600"/>
                            </a:xfrm>
                            <a:custGeom>
                              <a:avLst/>
                              <a:gdLst>
                                <a:gd name="T0" fmla="*/ 94 w 107"/>
                                <a:gd name="T1" fmla="*/ 88 h 88"/>
                                <a:gd name="T2" fmla="*/ 14 w 107"/>
                                <a:gd name="T3" fmla="*/ 88 h 88"/>
                                <a:gd name="T4" fmla="*/ 0 w 107"/>
                                <a:gd name="T5" fmla="*/ 75 h 88"/>
                                <a:gd name="T6" fmla="*/ 0 w 107"/>
                                <a:gd name="T7" fmla="*/ 24 h 88"/>
                                <a:gd name="T8" fmla="*/ 50 w 107"/>
                                <a:gd name="T9" fmla="*/ 53 h 88"/>
                                <a:gd name="T10" fmla="*/ 50 w 107"/>
                                <a:gd name="T11" fmla="*/ 53 h 88"/>
                                <a:gd name="T12" fmla="*/ 57 w 107"/>
                                <a:gd name="T13" fmla="*/ 53 h 88"/>
                                <a:gd name="T14" fmla="*/ 107 w 107"/>
                                <a:gd name="T15" fmla="*/ 24 h 88"/>
                                <a:gd name="T16" fmla="*/ 107 w 107"/>
                                <a:gd name="T17" fmla="*/ 75 h 88"/>
                                <a:gd name="T18" fmla="*/ 94 w 107"/>
                                <a:gd name="T19" fmla="*/ 88 h 88"/>
                                <a:gd name="T20" fmla="*/ 54 w 107"/>
                                <a:gd name="T21" fmla="*/ 48 h 88"/>
                                <a:gd name="T22" fmla="*/ 3 w 107"/>
                                <a:gd name="T23" fmla="*/ 18 h 88"/>
                                <a:gd name="T24" fmla="*/ 0 w 107"/>
                                <a:gd name="T25" fmla="*/ 17 h 88"/>
                                <a:gd name="T26" fmla="*/ 0 w 107"/>
                                <a:gd name="T27" fmla="*/ 13 h 88"/>
                                <a:gd name="T28" fmla="*/ 14 w 107"/>
                                <a:gd name="T29" fmla="*/ 0 h 88"/>
                                <a:gd name="T30" fmla="*/ 94 w 107"/>
                                <a:gd name="T31" fmla="*/ 0 h 88"/>
                                <a:gd name="T32" fmla="*/ 107 w 107"/>
                                <a:gd name="T33" fmla="*/ 13 h 88"/>
                                <a:gd name="T34" fmla="*/ 107 w 107"/>
                                <a:gd name="T35" fmla="*/ 17 h 88"/>
                                <a:gd name="T36" fmla="*/ 104 w 107"/>
                                <a:gd name="T37" fmla="*/ 18 h 88"/>
                                <a:gd name="T38" fmla="*/ 54 w 107"/>
                                <a:gd name="T39" fmla="*/ 48 h 88"/>
                                <a:gd name="T40" fmla="*/ 54 w 107"/>
                                <a:gd name="T41" fmla="*/ 48 h 88"/>
                                <a:gd name="T42" fmla="*/ 54 w 107"/>
                                <a:gd name="T43" fmla="*/ 48 h 8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</a:cxnLst>
                              <a:rect l="0" t="0" r="r" b="b"/>
                              <a:pathLst>
                                <a:path w="107" h="88">
                                  <a:moveTo>
                                    <a:pt x="94" y="88"/>
                                  </a:moveTo>
                                  <a:cubicBezTo>
                                    <a:pt x="14" y="88"/>
                                    <a:pt x="14" y="88"/>
                                    <a:pt x="14" y="88"/>
                                  </a:cubicBezTo>
                                  <a:cubicBezTo>
                                    <a:pt x="6" y="88"/>
                                    <a:pt x="0" y="82"/>
                                    <a:pt x="0" y="75"/>
                                  </a:cubicBezTo>
                                  <a:cubicBezTo>
                                    <a:pt x="0" y="24"/>
                                    <a:pt x="0" y="24"/>
                                    <a:pt x="0" y="24"/>
                                  </a:cubicBezTo>
                                  <a:cubicBezTo>
                                    <a:pt x="50" y="53"/>
                                    <a:pt x="50" y="53"/>
                                    <a:pt x="50" y="53"/>
                                  </a:cubicBezTo>
                                  <a:cubicBezTo>
                                    <a:pt x="50" y="53"/>
                                    <a:pt x="50" y="53"/>
                                    <a:pt x="50" y="53"/>
                                  </a:cubicBezTo>
                                  <a:cubicBezTo>
                                    <a:pt x="52" y="55"/>
                                    <a:pt x="55" y="55"/>
                                    <a:pt x="57" y="53"/>
                                  </a:cubicBezTo>
                                  <a:cubicBezTo>
                                    <a:pt x="107" y="24"/>
                                    <a:pt x="107" y="24"/>
                                    <a:pt x="107" y="24"/>
                                  </a:cubicBezTo>
                                  <a:cubicBezTo>
                                    <a:pt x="107" y="75"/>
                                    <a:pt x="107" y="75"/>
                                    <a:pt x="107" y="75"/>
                                  </a:cubicBezTo>
                                  <a:cubicBezTo>
                                    <a:pt x="107" y="82"/>
                                    <a:pt x="101" y="88"/>
                                    <a:pt x="94" y="88"/>
                                  </a:cubicBezTo>
                                  <a:close/>
                                  <a:moveTo>
                                    <a:pt x="54" y="48"/>
                                  </a:moveTo>
                                  <a:cubicBezTo>
                                    <a:pt x="3" y="18"/>
                                    <a:pt x="3" y="18"/>
                                    <a:pt x="3" y="18"/>
                                  </a:cubicBezTo>
                                  <a:cubicBezTo>
                                    <a:pt x="2" y="17"/>
                                    <a:pt x="1" y="17"/>
                                    <a:pt x="0" y="17"/>
                                  </a:cubicBezTo>
                                  <a:cubicBezTo>
                                    <a:pt x="0" y="13"/>
                                    <a:pt x="0" y="13"/>
                                    <a:pt x="0" y="13"/>
                                  </a:cubicBezTo>
                                  <a:cubicBezTo>
                                    <a:pt x="0" y="6"/>
                                    <a:pt x="6" y="0"/>
                                    <a:pt x="14" y="0"/>
                                  </a:cubicBezTo>
                                  <a:cubicBezTo>
                                    <a:pt x="94" y="0"/>
                                    <a:pt x="94" y="0"/>
                                    <a:pt x="94" y="0"/>
                                  </a:cubicBezTo>
                                  <a:cubicBezTo>
                                    <a:pt x="101" y="0"/>
                                    <a:pt x="107" y="6"/>
                                    <a:pt x="107" y="13"/>
                                  </a:cubicBezTo>
                                  <a:cubicBezTo>
                                    <a:pt x="107" y="17"/>
                                    <a:pt x="107" y="17"/>
                                    <a:pt x="107" y="17"/>
                                  </a:cubicBezTo>
                                  <a:cubicBezTo>
                                    <a:pt x="106" y="17"/>
                                    <a:pt x="105" y="17"/>
                                    <a:pt x="104" y="18"/>
                                  </a:cubicBezTo>
                                  <a:cubicBezTo>
                                    <a:pt x="54" y="48"/>
                                    <a:pt x="54" y="48"/>
                                    <a:pt x="54" y="48"/>
                                  </a:cubicBezTo>
                                  <a:close/>
                                  <a:moveTo>
                                    <a:pt x="54" y="48"/>
                                  </a:moveTo>
                                  <a:cubicBezTo>
                                    <a:pt x="54" y="48"/>
                                    <a:pt x="54" y="48"/>
                                    <a:pt x="54" y="48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75" name="Freeform 48"/>
                          <wps:cNvSpPr>
                            <a:spLocks noChangeAspect="1" noEditPoints="1"/>
                          </wps:cNvSpPr>
                          <wps:spPr bwMode="auto">
                            <a:xfrm flipH="1">
                              <a:off x="4695568" y="0"/>
                              <a:ext cx="225052" cy="223200"/>
                            </a:xfrm>
                            <a:custGeom>
                              <a:avLst/>
                              <a:gdLst>
                                <a:gd name="T0" fmla="*/ 52 w 103"/>
                                <a:gd name="T1" fmla="*/ 9 h 102"/>
                                <a:gd name="T2" fmla="*/ 68 w 103"/>
                                <a:gd name="T3" fmla="*/ 12 h 102"/>
                                <a:gd name="T4" fmla="*/ 81 w 103"/>
                                <a:gd name="T5" fmla="*/ 21 h 102"/>
                                <a:gd name="T6" fmla="*/ 90 w 103"/>
                                <a:gd name="T7" fmla="*/ 35 h 102"/>
                                <a:gd name="T8" fmla="*/ 94 w 103"/>
                                <a:gd name="T9" fmla="*/ 51 h 102"/>
                                <a:gd name="T10" fmla="*/ 90 w 103"/>
                                <a:gd name="T11" fmla="*/ 67 h 102"/>
                                <a:gd name="T12" fmla="*/ 81 w 103"/>
                                <a:gd name="T13" fmla="*/ 81 h 102"/>
                                <a:gd name="T14" fmla="*/ 68 w 103"/>
                                <a:gd name="T15" fmla="*/ 90 h 102"/>
                                <a:gd name="T16" fmla="*/ 52 w 103"/>
                                <a:gd name="T17" fmla="*/ 93 h 102"/>
                                <a:gd name="T18" fmla="*/ 35 w 103"/>
                                <a:gd name="T19" fmla="*/ 90 h 102"/>
                                <a:gd name="T20" fmla="*/ 22 w 103"/>
                                <a:gd name="T21" fmla="*/ 81 h 102"/>
                                <a:gd name="T22" fmla="*/ 13 w 103"/>
                                <a:gd name="T23" fmla="*/ 67 h 102"/>
                                <a:gd name="T24" fmla="*/ 10 w 103"/>
                                <a:gd name="T25" fmla="*/ 51 h 102"/>
                                <a:gd name="T26" fmla="*/ 13 w 103"/>
                                <a:gd name="T27" fmla="*/ 35 h 102"/>
                                <a:gd name="T28" fmla="*/ 22 w 103"/>
                                <a:gd name="T29" fmla="*/ 21 h 102"/>
                                <a:gd name="T30" fmla="*/ 35 w 103"/>
                                <a:gd name="T31" fmla="*/ 12 h 102"/>
                                <a:gd name="T32" fmla="*/ 52 w 103"/>
                                <a:gd name="T33" fmla="*/ 9 h 102"/>
                                <a:gd name="T34" fmla="*/ 52 w 103"/>
                                <a:gd name="T35" fmla="*/ 0 h 102"/>
                                <a:gd name="T36" fmla="*/ 0 w 103"/>
                                <a:gd name="T37" fmla="*/ 51 h 102"/>
                                <a:gd name="T38" fmla="*/ 52 w 103"/>
                                <a:gd name="T39" fmla="*/ 102 h 102"/>
                                <a:gd name="T40" fmla="*/ 103 w 103"/>
                                <a:gd name="T41" fmla="*/ 51 h 102"/>
                                <a:gd name="T42" fmla="*/ 52 w 103"/>
                                <a:gd name="T43" fmla="*/ 0 h 102"/>
                                <a:gd name="T44" fmla="*/ 52 w 103"/>
                                <a:gd name="T45" fmla="*/ 0 h 102"/>
                                <a:gd name="T46" fmla="*/ 48 w 103"/>
                                <a:gd name="T47" fmla="*/ 58 h 102"/>
                                <a:gd name="T48" fmla="*/ 55 w 103"/>
                                <a:gd name="T49" fmla="*/ 58 h 102"/>
                                <a:gd name="T50" fmla="*/ 78 w 103"/>
                                <a:gd name="T51" fmla="*/ 37 h 102"/>
                                <a:gd name="T52" fmla="*/ 74 w 103"/>
                                <a:gd name="T53" fmla="*/ 33 h 102"/>
                                <a:gd name="T54" fmla="*/ 29 w 103"/>
                                <a:gd name="T55" fmla="*/ 33 h 102"/>
                                <a:gd name="T56" fmla="*/ 25 w 103"/>
                                <a:gd name="T57" fmla="*/ 37 h 102"/>
                                <a:gd name="T58" fmla="*/ 48 w 103"/>
                                <a:gd name="T59" fmla="*/ 58 h 102"/>
                                <a:gd name="T60" fmla="*/ 48 w 103"/>
                                <a:gd name="T61" fmla="*/ 58 h 102"/>
                                <a:gd name="T62" fmla="*/ 67 w 103"/>
                                <a:gd name="T63" fmla="*/ 49 h 102"/>
                                <a:gd name="T64" fmla="*/ 74 w 103"/>
                                <a:gd name="T65" fmla="*/ 66 h 102"/>
                                <a:gd name="T66" fmla="*/ 65 w 103"/>
                                <a:gd name="T67" fmla="*/ 52 h 102"/>
                                <a:gd name="T68" fmla="*/ 57 w 103"/>
                                <a:gd name="T69" fmla="*/ 59 h 102"/>
                                <a:gd name="T70" fmla="*/ 52 w 103"/>
                                <a:gd name="T71" fmla="*/ 62 h 102"/>
                                <a:gd name="T72" fmla="*/ 46 w 103"/>
                                <a:gd name="T73" fmla="*/ 59 h 102"/>
                                <a:gd name="T74" fmla="*/ 38 w 103"/>
                                <a:gd name="T75" fmla="*/ 52 h 102"/>
                                <a:gd name="T76" fmla="*/ 29 w 103"/>
                                <a:gd name="T77" fmla="*/ 66 h 102"/>
                                <a:gd name="T78" fmla="*/ 36 w 103"/>
                                <a:gd name="T79" fmla="*/ 50 h 102"/>
                                <a:gd name="T80" fmla="*/ 25 w 103"/>
                                <a:gd name="T81" fmla="*/ 39 h 102"/>
                                <a:gd name="T82" fmla="*/ 25 w 103"/>
                                <a:gd name="T83" fmla="*/ 66 h 102"/>
                                <a:gd name="T84" fmla="*/ 29 w 103"/>
                                <a:gd name="T85" fmla="*/ 70 h 102"/>
                                <a:gd name="T86" fmla="*/ 74 w 103"/>
                                <a:gd name="T87" fmla="*/ 70 h 102"/>
                                <a:gd name="T88" fmla="*/ 78 w 103"/>
                                <a:gd name="T89" fmla="*/ 66 h 102"/>
                                <a:gd name="T90" fmla="*/ 78 w 103"/>
                                <a:gd name="T91" fmla="*/ 39 h 102"/>
                                <a:gd name="T92" fmla="*/ 67 w 103"/>
                                <a:gd name="T93" fmla="*/ 49 h 102"/>
                                <a:gd name="T94" fmla="*/ 67 w 103"/>
                                <a:gd name="T95" fmla="*/ 49 h 102"/>
                                <a:gd name="T96" fmla="*/ 67 w 103"/>
                                <a:gd name="T97" fmla="*/ 49 h 102"/>
                                <a:gd name="T98" fmla="*/ 67 w 103"/>
                                <a:gd name="T99" fmla="*/ 49 h 1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</a:cxnLst>
                              <a:rect l="0" t="0" r="r" b="b"/>
                              <a:pathLst>
                                <a:path w="103" h="102">
                                  <a:moveTo>
                                    <a:pt x="52" y="9"/>
                                  </a:moveTo>
                                  <a:cubicBezTo>
                                    <a:pt x="57" y="9"/>
                                    <a:pt x="63" y="10"/>
                                    <a:pt x="68" y="12"/>
                                  </a:cubicBezTo>
                                  <a:cubicBezTo>
                                    <a:pt x="73" y="15"/>
                                    <a:pt x="77" y="18"/>
                                    <a:pt x="81" y="21"/>
                                  </a:cubicBezTo>
                                  <a:cubicBezTo>
                                    <a:pt x="85" y="25"/>
                                    <a:pt x="88" y="30"/>
                                    <a:pt x="90" y="35"/>
                                  </a:cubicBezTo>
                                  <a:cubicBezTo>
                                    <a:pt x="93" y="40"/>
                                    <a:pt x="94" y="45"/>
                                    <a:pt x="94" y="51"/>
                                  </a:cubicBezTo>
                                  <a:cubicBezTo>
                                    <a:pt x="94" y="57"/>
                                    <a:pt x="93" y="62"/>
                                    <a:pt x="90" y="67"/>
                                  </a:cubicBezTo>
                                  <a:cubicBezTo>
                                    <a:pt x="88" y="72"/>
                                    <a:pt x="85" y="77"/>
                                    <a:pt x="81" y="81"/>
                                  </a:cubicBezTo>
                                  <a:cubicBezTo>
                                    <a:pt x="77" y="85"/>
                                    <a:pt x="73" y="88"/>
                                    <a:pt x="68" y="90"/>
                                  </a:cubicBezTo>
                                  <a:cubicBezTo>
                                    <a:pt x="63" y="92"/>
                                    <a:pt x="57" y="93"/>
                                    <a:pt x="52" y="93"/>
                                  </a:cubicBezTo>
                                  <a:cubicBezTo>
                                    <a:pt x="46" y="93"/>
                                    <a:pt x="40" y="92"/>
                                    <a:pt x="35" y="90"/>
                                  </a:cubicBezTo>
                                  <a:cubicBezTo>
                                    <a:pt x="30" y="88"/>
                                    <a:pt x="26" y="85"/>
                                    <a:pt x="22" y="81"/>
                                  </a:cubicBezTo>
                                  <a:cubicBezTo>
                                    <a:pt x="18" y="77"/>
                                    <a:pt x="15" y="72"/>
                                    <a:pt x="13" y="67"/>
                                  </a:cubicBezTo>
                                  <a:cubicBezTo>
                                    <a:pt x="11" y="62"/>
                                    <a:pt x="10" y="57"/>
                                    <a:pt x="10" y="51"/>
                                  </a:cubicBezTo>
                                  <a:cubicBezTo>
                                    <a:pt x="10" y="45"/>
                                    <a:pt x="11" y="40"/>
                                    <a:pt x="13" y="35"/>
                                  </a:cubicBezTo>
                                  <a:cubicBezTo>
                                    <a:pt x="15" y="30"/>
                                    <a:pt x="18" y="25"/>
                                    <a:pt x="22" y="21"/>
                                  </a:cubicBezTo>
                                  <a:cubicBezTo>
                                    <a:pt x="26" y="18"/>
                                    <a:pt x="30" y="15"/>
                                    <a:pt x="35" y="12"/>
                                  </a:cubicBezTo>
                                  <a:cubicBezTo>
                                    <a:pt x="40" y="10"/>
                                    <a:pt x="46" y="9"/>
                                    <a:pt x="52" y="9"/>
                                  </a:cubicBezTo>
                                  <a:moveTo>
                                    <a:pt x="52" y="0"/>
                                  </a:moveTo>
                                  <a:cubicBezTo>
                                    <a:pt x="23" y="0"/>
                                    <a:pt x="0" y="23"/>
                                    <a:pt x="0" y="51"/>
                                  </a:cubicBezTo>
                                  <a:cubicBezTo>
                                    <a:pt x="0" y="79"/>
                                    <a:pt x="23" y="102"/>
                                    <a:pt x="52" y="102"/>
                                  </a:cubicBezTo>
                                  <a:cubicBezTo>
                                    <a:pt x="80" y="102"/>
                                    <a:pt x="103" y="79"/>
                                    <a:pt x="103" y="51"/>
                                  </a:cubicBezTo>
                                  <a:cubicBezTo>
                                    <a:pt x="103" y="23"/>
                                    <a:pt x="80" y="0"/>
                                    <a:pt x="52" y="0"/>
                                  </a:cubicBezTo>
                                  <a:cubicBezTo>
                                    <a:pt x="52" y="0"/>
                                    <a:pt x="52" y="0"/>
                                    <a:pt x="52" y="0"/>
                                  </a:cubicBezTo>
                                  <a:close/>
                                  <a:moveTo>
                                    <a:pt x="48" y="58"/>
                                  </a:moveTo>
                                  <a:cubicBezTo>
                                    <a:pt x="52" y="62"/>
                                    <a:pt x="55" y="58"/>
                                    <a:pt x="55" y="58"/>
                                  </a:cubicBezTo>
                                  <a:cubicBezTo>
                                    <a:pt x="78" y="37"/>
                                    <a:pt x="78" y="37"/>
                                    <a:pt x="78" y="37"/>
                                  </a:cubicBezTo>
                                  <a:cubicBezTo>
                                    <a:pt x="78" y="33"/>
                                    <a:pt x="74" y="33"/>
                                    <a:pt x="74" y="33"/>
                                  </a:cubicBezTo>
                                  <a:cubicBezTo>
                                    <a:pt x="29" y="33"/>
                                    <a:pt x="29" y="33"/>
                                    <a:pt x="29" y="33"/>
                                  </a:cubicBezTo>
                                  <a:cubicBezTo>
                                    <a:pt x="25" y="33"/>
                                    <a:pt x="25" y="37"/>
                                    <a:pt x="25" y="37"/>
                                  </a:cubicBezTo>
                                  <a:cubicBezTo>
                                    <a:pt x="48" y="58"/>
                                    <a:pt x="48" y="58"/>
                                    <a:pt x="48" y="58"/>
                                  </a:cubicBezTo>
                                  <a:cubicBezTo>
                                    <a:pt x="48" y="58"/>
                                    <a:pt x="48" y="58"/>
                                    <a:pt x="48" y="58"/>
                                  </a:cubicBezTo>
                                  <a:close/>
                                  <a:moveTo>
                                    <a:pt x="67" y="49"/>
                                  </a:moveTo>
                                  <a:cubicBezTo>
                                    <a:pt x="74" y="66"/>
                                    <a:pt x="74" y="66"/>
                                    <a:pt x="74" y="66"/>
                                  </a:cubicBezTo>
                                  <a:cubicBezTo>
                                    <a:pt x="65" y="52"/>
                                    <a:pt x="65" y="52"/>
                                    <a:pt x="65" y="52"/>
                                  </a:cubicBezTo>
                                  <a:cubicBezTo>
                                    <a:pt x="57" y="59"/>
                                    <a:pt x="57" y="59"/>
                                    <a:pt x="57" y="59"/>
                                  </a:cubicBezTo>
                                  <a:cubicBezTo>
                                    <a:pt x="54" y="63"/>
                                    <a:pt x="52" y="62"/>
                                    <a:pt x="52" y="62"/>
                                  </a:cubicBezTo>
                                  <a:cubicBezTo>
                                    <a:pt x="48" y="62"/>
                                    <a:pt x="46" y="59"/>
                                    <a:pt x="46" y="59"/>
                                  </a:cubicBezTo>
                                  <a:cubicBezTo>
                                    <a:pt x="38" y="52"/>
                                    <a:pt x="38" y="52"/>
                                    <a:pt x="38" y="52"/>
                                  </a:cubicBezTo>
                                  <a:cubicBezTo>
                                    <a:pt x="29" y="66"/>
                                    <a:pt x="29" y="66"/>
                                    <a:pt x="29" y="66"/>
                                  </a:cubicBezTo>
                                  <a:cubicBezTo>
                                    <a:pt x="36" y="50"/>
                                    <a:pt x="36" y="50"/>
                                    <a:pt x="36" y="50"/>
                                  </a:cubicBezTo>
                                  <a:cubicBezTo>
                                    <a:pt x="25" y="39"/>
                                    <a:pt x="25" y="39"/>
                                    <a:pt x="25" y="39"/>
                                  </a:cubicBezTo>
                                  <a:cubicBezTo>
                                    <a:pt x="25" y="66"/>
                                    <a:pt x="25" y="66"/>
                                    <a:pt x="25" y="66"/>
                                  </a:cubicBezTo>
                                  <a:cubicBezTo>
                                    <a:pt x="25" y="70"/>
                                    <a:pt x="29" y="70"/>
                                    <a:pt x="29" y="70"/>
                                  </a:cubicBezTo>
                                  <a:cubicBezTo>
                                    <a:pt x="74" y="70"/>
                                    <a:pt x="74" y="70"/>
                                    <a:pt x="74" y="70"/>
                                  </a:cubicBezTo>
                                  <a:cubicBezTo>
                                    <a:pt x="78" y="70"/>
                                    <a:pt x="78" y="66"/>
                                    <a:pt x="78" y="66"/>
                                  </a:cubicBezTo>
                                  <a:cubicBezTo>
                                    <a:pt x="78" y="39"/>
                                    <a:pt x="78" y="39"/>
                                    <a:pt x="78" y="39"/>
                                  </a:cubicBezTo>
                                  <a:cubicBezTo>
                                    <a:pt x="67" y="49"/>
                                    <a:pt x="67" y="49"/>
                                    <a:pt x="67" y="49"/>
                                  </a:cubicBezTo>
                                  <a:cubicBezTo>
                                    <a:pt x="67" y="49"/>
                                    <a:pt x="67" y="49"/>
                                    <a:pt x="67" y="49"/>
                                  </a:cubicBezTo>
                                  <a:close/>
                                  <a:moveTo>
                                    <a:pt x="67" y="49"/>
                                  </a:moveTo>
                                  <a:cubicBezTo>
                                    <a:pt x="67" y="49"/>
                                    <a:pt x="67" y="49"/>
                                    <a:pt x="67" y="49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76" name="信息3 346"/>
                          <wps:cNvSpPr>
                            <a:spLocks noChangeAspect="1"/>
                          </wps:cNvSpPr>
                          <wps:spPr bwMode="auto">
                            <a:xfrm>
                              <a:off x="5288692" y="57665"/>
                              <a:ext cx="209959" cy="165600"/>
                            </a:xfrm>
                            <a:custGeom>
                              <a:avLst/>
                              <a:gdLst>
                                <a:gd name="T0" fmla="*/ 1 w 4974795"/>
                                <a:gd name="T1" fmla="*/ 2 h 3320682"/>
                                <a:gd name="T2" fmla="*/ 2 w 4974795"/>
                                <a:gd name="T3" fmla="*/ 3 h 3320682"/>
                                <a:gd name="T4" fmla="*/ 2 w 4974795"/>
                                <a:gd name="T5" fmla="*/ 2 h 3320682"/>
                                <a:gd name="T6" fmla="*/ 3 w 4974795"/>
                                <a:gd name="T7" fmla="*/ 4 h 3320682"/>
                                <a:gd name="T8" fmla="*/ 0 w 4974795"/>
                                <a:gd name="T9" fmla="*/ 4 h 3320682"/>
                                <a:gd name="T10" fmla="*/ 1 w 4974795"/>
                                <a:gd name="T11" fmla="*/ 2 h 3320682"/>
                                <a:gd name="T12" fmla="*/ 0 w 4974795"/>
                                <a:gd name="T13" fmla="*/ 0 h 3320682"/>
                                <a:gd name="T14" fmla="*/ 1 w 4974795"/>
                                <a:gd name="T15" fmla="*/ 2 h 3320682"/>
                                <a:gd name="T16" fmla="*/ 0 w 4974795"/>
                                <a:gd name="T17" fmla="*/ 4 h 3320682"/>
                                <a:gd name="T18" fmla="*/ 0 w 4974795"/>
                                <a:gd name="T19" fmla="*/ 0 h 3320682"/>
                                <a:gd name="T20" fmla="*/ 3 w 4974795"/>
                                <a:gd name="T21" fmla="*/ 0 h 3320682"/>
                                <a:gd name="T22" fmla="*/ 3 w 4974795"/>
                                <a:gd name="T23" fmla="*/ 4 h 3320682"/>
                                <a:gd name="T24" fmla="*/ 2 w 4974795"/>
                                <a:gd name="T25" fmla="*/ 2 h 3320682"/>
                                <a:gd name="T26" fmla="*/ 3 w 4974795"/>
                                <a:gd name="T27" fmla="*/ 0 h 3320682"/>
                                <a:gd name="T28" fmla="*/ 0 w 4974795"/>
                                <a:gd name="T29" fmla="*/ 0 h 3320682"/>
                                <a:gd name="T30" fmla="*/ 3 w 4974795"/>
                                <a:gd name="T31" fmla="*/ 0 h 3320682"/>
                                <a:gd name="T32" fmla="*/ 2 w 4974795"/>
                                <a:gd name="T33" fmla="*/ 3 h 3320682"/>
                                <a:gd name="T34" fmla="*/ 0 w 4974795"/>
                                <a:gd name="T35" fmla="*/ 0 h 3320682"/>
                                <a:gd name="T36" fmla="*/ 0 60000 65536"/>
                                <a:gd name="T37" fmla="*/ 0 60000 65536"/>
                                <a:gd name="T38" fmla="*/ 0 60000 65536"/>
                                <a:gd name="T39" fmla="*/ 0 60000 65536"/>
                                <a:gd name="T40" fmla="*/ 0 60000 65536"/>
                                <a:gd name="T41" fmla="*/ 0 60000 65536"/>
                                <a:gd name="T42" fmla="*/ 0 60000 65536"/>
                                <a:gd name="T43" fmla="*/ 0 60000 65536"/>
                                <a:gd name="T44" fmla="*/ 0 60000 65536"/>
                                <a:gd name="T45" fmla="*/ 0 60000 65536"/>
                                <a:gd name="T46" fmla="*/ 0 60000 65536"/>
                                <a:gd name="T47" fmla="*/ 0 60000 65536"/>
                                <a:gd name="T48" fmla="*/ 0 60000 65536"/>
                                <a:gd name="T49" fmla="*/ 0 60000 65536"/>
                                <a:gd name="T50" fmla="*/ 0 60000 65536"/>
                                <a:gd name="T51" fmla="*/ 0 60000 65536"/>
                                <a:gd name="T52" fmla="*/ 0 60000 65536"/>
                                <a:gd name="T53" fmla="*/ 0 60000 65536"/>
                              </a:gdLst>
                              <a:ahLst/>
                              <a:cxnLst>
                                <a:cxn ang="T36">
                                  <a:pos x="T0" y="T1"/>
                                </a:cxn>
                                <a:cxn ang="T37">
                                  <a:pos x="T2" y="T3"/>
                                </a:cxn>
                                <a:cxn ang="T38">
                                  <a:pos x="T4" y="T5"/>
                                </a:cxn>
                                <a:cxn ang="T39">
                                  <a:pos x="T6" y="T7"/>
                                </a:cxn>
                                <a:cxn ang="T40">
                                  <a:pos x="T8" y="T9"/>
                                </a:cxn>
                                <a:cxn ang="T41">
                                  <a:pos x="T10" y="T11"/>
                                </a:cxn>
                                <a:cxn ang="T42">
                                  <a:pos x="T12" y="T13"/>
                                </a:cxn>
                                <a:cxn ang="T43">
                                  <a:pos x="T14" y="T15"/>
                                </a:cxn>
                                <a:cxn ang="T44">
                                  <a:pos x="T16" y="T17"/>
                                </a:cxn>
                                <a:cxn ang="T45">
                                  <a:pos x="T18" y="T19"/>
                                </a:cxn>
                                <a:cxn ang="T46">
                                  <a:pos x="T20" y="T21"/>
                                </a:cxn>
                                <a:cxn ang="T47">
                                  <a:pos x="T22" y="T23"/>
                                </a:cxn>
                                <a:cxn ang="T48">
                                  <a:pos x="T24" y="T25"/>
                                </a:cxn>
                                <a:cxn ang="T49">
                                  <a:pos x="T26" y="T27"/>
                                </a:cxn>
                                <a:cxn ang="T50">
                                  <a:pos x="T28" y="T29"/>
                                </a:cxn>
                                <a:cxn ang="T51">
                                  <a:pos x="T30" y="T31"/>
                                </a:cxn>
                                <a:cxn ang="T52">
                                  <a:pos x="T32" y="T33"/>
                                </a:cxn>
                                <a:cxn ang="T53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4974795" h="3320682">
                                  <a:moveTo>
                                    <a:pt x="1897867" y="1805825"/>
                                  </a:moveTo>
                                  <a:lnTo>
                                    <a:pt x="2485737" y="2315734"/>
                                  </a:lnTo>
                                  <a:lnTo>
                                    <a:pt x="3073607" y="1805825"/>
                                  </a:lnTo>
                                  <a:lnTo>
                                    <a:pt x="4820061" y="3320682"/>
                                  </a:lnTo>
                                  <a:lnTo>
                                    <a:pt x="151413" y="3320682"/>
                                  </a:lnTo>
                                  <a:lnTo>
                                    <a:pt x="1897867" y="1805825"/>
                                  </a:lnTo>
                                  <a:close/>
                                  <a:moveTo>
                                    <a:pt x="0" y="159634"/>
                                  </a:moveTo>
                                  <a:lnTo>
                                    <a:pt x="1788328" y="1710812"/>
                                  </a:lnTo>
                                  <a:lnTo>
                                    <a:pt x="0" y="3261996"/>
                                  </a:lnTo>
                                  <a:lnTo>
                                    <a:pt x="0" y="159634"/>
                                  </a:lnTo>
                                  <a:close/>
                                  <a:moveTo>
                                    <a:pt x="4974795" y="156753"/>
                                  </a:moveTo>
                                  <a:lnTo>
                                    <a:pt x="4974795" y="3264872"/>
                                  </a:lnTo>
                                  <a:lnTo>
                                    <a:pt x="3183146" y="1710812"/>
                                  </a:lnTo>
                                  <a:lnTo>
                                    <a:pt x="4974795" y="156753"/>
                                  </a:lnTo>
                                  <a:close/>
                                  <a:moveTo>
                                    <a:pt x="35040" y="0"/>
                                  </a:moveTo>
                                  <a:lnTo>
                                    <a:pt x="4936434" y="0"/>
                                  </a:lnTo>
                                  <a:lnTo>
                                    <a:pt x="2485737" y="2125709"/>
                                  </a:lnTo>
                                  <a:lnTo>
                                    <a:pt x="35040" y="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anchor="ctr"/>
                        </wps:wsp>
                      </wpg:grpSp>
                      <wpg:grpSp>
                        <wpg:cNvPr id="577" name="组合 75"/>
                        <wpg:cNvGrpSpPr/>
                        <wpg:grpSpPr>
                          <a:xfrm>
                            <a:off x="0" y="4267200"/>
                            <a:ext cx="5486687" cy="222878"/>
                            <a:chOff x="0" y="0"/>
                            <a:chExt cx="5487178" cy="223200"/>
                          </a:xfrm>
                          <a:grpFill/>
                        </wpg:grpSpPr>
                        <wps:wsp>
                          <wps:cNvPr id="578" name="Freeform 52"/>
                          <wps:cNvSpPr>
                            <a:spLocks noChangeAspect="1" noEditPoints="1"/>
                          </wps:cNvSpPr>
                          <wps:spPr bwMode="auto">
                            <a:xfrm flipH="1">
                              <a:off x="0" y="0"/>
                              <a:ext cx="223200" cy="223200"/>
                            </a:xfrm>
                            <a:custGeom>
                              <a:avLst/>
                              <a:gdLst>
                                <a:gd name="T0" fmla="*/ 44 w 88"/>
                                <a:gd name="T1" fmla="*/ 118 h 118"/>
                                <a:gd name="T2" fmla="*/ 0 w 88"/>
                                <a:gd name="T3" fmla="*/ 44 h 118"/>
                                <a:gd name="T4" fmla="*/ 44 w 88"/>
                                <a:gd name="T5" fmla="*/ 0 h 118"/>
                                <a:gd name="T6" fmla="*/ 88 w 88"/>
                                <a:gd name="T7" fmla="*/ 44 h 118"/>
                                <a:gd name="T8" fmla="*/ 44 w 88"/>
                                <a:gd name="T9" fmla="*/ 118 h 118"/>
                                <a:gd name="T10" fmla="*/ 44 w 88"/>
                                <a:gd name="T11" fmla="*/ 6 h 118"/>
                                <a:gd name="T12" fmla="*/ 6 w 88"/>
                                <a:gd name="T13" fmla="*/ 45 h 118"/>
                                <a:gd name="T14" fmla="*/ 44 w 88"/>
                                <a:gd name="T15" fmla="*/ 110 h 118"/>
                                <a:gd name="T16" fmla="*/ 83 w 88"/>
                                <a:gd name="T17" fmla="*/ 45 h 118"/>
                                <a:gd name="T18" fmla="*/ 44 w 88"/>
                                <a:gd name="T19" fmla="*/ 6 h 118"/>
                                <a:gd name="T20" fmla="*/ 44 w 88"/>
                                <a:gd name="T21" fmla="*/ 59 h 118"/>
                                <a:gd name="T22" fmla="*/ 26 w 88"/>
                                <a:gd name="T23" fmla="*/ 41 h 118"/>
                                <a:gd name="T24" fmla="*/ 44 w 88"/>
                                <a:gd name="T25" fmla="*/ 22 h 118"/>
                                <a:gd name="T26" fmla="*/ 63 w 88"/>
                                <a:gd name="T27" fmla="*/ 41 h 118"/>
                                <a:gd name="T28" fmla="*/ 44 w 88"/>
                                <a:gd name="T29" fmla="*/ 59 h 118"/>
                                <a:gd name="T30" fmla="*/ 44 w 88"/>
                                <a:gd name="T31" fmla="*/ 27 h 118"/>
                                <a:gd name="T32" fmla="*/ 31 w 88"/>
                                <a:gd name="T33" fmla="*/ 41 h 118"/>
                                <a:gd name="T34" fmla="*/ 44 w 88"/>
                                <a:gd name="T35" fmla="*/ 55 h 118"/>
                                <a:gd name="T36" fmla="*/ 58 w 88"/>
                                <a:gd name="T37" fmla="*/ 41 h 118"/>
                                <a:gd name="T38" fmla="*/ 44 w 88"/>
                                <a:gd name="T39" fmla="*/ 27 h 118"/>
                                <a:gd name="T40" fmla="*/ 44 w 88"/>
                                <a:gd name="T41" fmla="*/ 27 h 118"/>
                                <a:gd name="T42" fmla="*/ 44 w 88"/>
                                <a:gd name="T43" fmla="*/ 27 h 11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</a:cxnLst>
                              <a:rect l="0" t="0" r="r" b="b"/>
                              <a:pathLst>
                                <a:path w="88" h="118">
                                  <a:moveTo>
                                    <a:pt x="44" y="118"/>
                                  </a:moveTo>
                                  <a:cubicBezTo>
                                    <a:pt x="44" y="118"/>
                                    <a:pt x="0" y="69"/>
                                    <a:pt x="0" y="44"/>
                                  </a:cubicBezTo>
                                  <a:cubicBezTo>
                                    <a:pt x="0" y="20"/>
                                    <a:pt x="20" y="0"/>
                                    <a:pt x="44" y="0"/>
                                  </a:cubicBezTo>
                                  <a:cubicBezTo>
                                    <a:pt x="69" y="0"/>
                                    <a:pt x="88" y="20"/>
                                    <a:pt x="88" y="44"/>
                                  </a:cubicBezTo>
                                  <a:cubicBezTo>
                                    <a:pt x="88" y="69"/>
                                    <a:pt x="44" y="118"/>
                                    <a:pt x="44" y="118"/>
                                  </a:cubicBezTo>
                                  <a:close/>
                                  <a:moveTo>
                                    <a:pt x="44" y="6"/>
                                  </a:moveTo>
                                  <a:cubicBezTo>
                                    <a:pt x="23" y="6"/>
                                    <a:pt x="6" y="23"/>
                                    <a:pt x="6" y="45"/>
                                  </a:cubicBezTo>
                                  <a:cubicBezTo>
                                    <a:pt x="6" y="67"/>
                                    <a:pt x="44" y="110"/>
                                    <a:pt x="44" y="110"/>
                                  </a:cubicBezTo>
                                  <a:cubicBezTo>
                                    <a:pt x="44" y="110"/>
                                    <a:pt x="83" y="67"/>
                                    <a:pt x="83" y="45"/>
                                  </a:cubicBezTo>
                                  <a:cubicBezTo>
                                    <a:pt x="83" y="23"/>
                                    <a:pt x="66" y="6"/>
                                    <a:pt x="44" y="6"/>
                                  </a:cubicBezTo>
                                  <a:close/>
                                  <a:moveTo>
                                    <a:pt x="44" y="59"/>
                                  </a:moveTo>
                                  <a:cubicBezTo>
                                    <a:pt x="34" y="59"/>
                                    <a:pt x="26" y="51"/>
                                    <a:pt x="26" y="41"/>
                                  </a:cubicBezTo>
                                  <a:cubicBezTo>
                                    <a:pt x="26" y="31"/>
                                    <a:pt x="34" y="22"/>
                                    <a:pt x="44" y="22"/>
                                  </a:cubicBezTo>
                                  <a:cubicBezTo>
                                    <a:pt x="54" y="22"/>
                                    <a:pt x="63" y="31"/>
                                    <a:pt x="63" y="41"/>
                                  </a:cubicBezTo>
                                  <a:cubicBezTo>
                                    <a:pt x="63" y="51"/>
                                    <a:pt x="54" y="59"/>
                                    <a:pt x="44" y="59"/>
                                  </a:cubicBezTo>
                                  <a:close/>
                                  <a:moveTo>
                                    <a:pt x="44" y="27"/>
                                  </a:moveTo>
                                  <a:cubicBezTo>
                                    <a:pt x="37" y="27"/>
                                    <a:pt x="31" y="34"/>
                                    <a:pt x="31" y="41"/>
                                  </a:cubicBezTo>
                                  <a:cubicBezTo>
                                    <a:pt x="31" y="49"/>
                                    <a:pt x="37" y="55"/>
                                    <a:pt x="44" y="55"/>
                                  </a:cubicBezTo>
                                  <a:cubicBezTo>
                                    <a:pt x="52" y="55"/>
                                    <a:pt x="58" y="49"/>
                                    <a:pt x="58" y="41"/>
                                  </a:cubicBezTo>
                                  <a:cubicBezTo>
                                    <a:pt x="58" y="34"/>
                                    <a:pt x="52" y="27"/>
                                    <a:pt x="44" y="27"/>
                                  </a:cubicBezTo>
                                  <a:close/>
                                  <a:moveTo>
                                    <a:pt x="44" y="27"/>
                                  </a:moveTo>
                                  <a:cubicBezTo>
                                    <a:pt x="44" y="27"/>
                                    <a:pt x="44" y="27"/>
                                    <a:pt x="44" y="27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79" name="Freeform 56"/>
                          <wps:cNvSpPr>
                            <a:spLocks noChangeAspect="1" noEditPoints="1"/>
                          </wps:cNvSpPr>
                          <wps:spPr bwMode="auto">
                            <a:xfrm flipH="1">
                              <a:off x="593124" y="0"/>
                              <a:ext cx="223200" cy="223200"/>
                            </a:xfrm>
                            <a:custGeom>
                              <a:avLst/>
                              <a:gdLst>
                                <a:gd name="T0" fmla="*/ 64 w 86"/>
                                <a:gd name="T1" fmla="*/ 41 h 128"/>
                                <a:gd name="T2" fmla="*/ 43 w 86"/>
                                <a:gd name="T3" fmla="*/ 20 h 128"/>
                                <a:gd name="T4" fmla="*/ 23 w 86"/>
                                <a:gd name="T5" fmla="*/ 41 h 128"/>
                                <a:gd name="T6" fmla="*/ 43 w 86"/>
                                <a:gd name="T7" fmla="*/ 62 h 128"/>
                                <a:gd name="T8" fmla="*/ 64 w 86"/>
                                <a:gd name="T9" fmla="*/ 41 h 128"/>
                                <a:gd name="T10" fmla="*/ 25 w 86"/>
                                <a:gd name="T11" fmla="*/ 41 h 128"/>
                                <a:gd name="T12" fmla="*/ 43 w 86"/>
                                <a:gd name="T13" fmla="*/ 23 h 128"/>
                                <a:gd name="T14" fmla="*/ 61 w 86"/>
                                <a:gd name="T15" fmla="*/ 41 h 128"/>
                                <a:gd name="T16" fmla="*/ 43 w 86"/>
                                <a:gd name="T17" fmla="*/ 59 h 128"/>
                                <a:gd name="T18" fmla="*/ 25 w 86"/>
                                <a:gd name="T19" fmla="*/ 41 h 128"/>
                                <a:gd name="T20" fmla="*/ 43 w 86"/>
                                <a:gd name="T21" fmla="*/ 114 h 128"/>
                                <a:gd name="T22" fmla="*/ 45 w 86"/>
                                <a:gd name="T23" fmla="*/ 112 h 128"/>
                                <a:gd name="T24" fmla="*/ 85 w 86"/>
                                <a:gd name="T25" fmla="*/ 41 h 128"/>
                                <a:gd name="T26" fmla="*/ 43 w 86"/>
                                <a:gd name="T27" fmla="*/ 0 h 128"/>
                                <a:gd name="T28" fmla="*/ 2 w 86"/>
                                <a:gd name="T29" fmla="*/ 41 h 128"/>
                                <a:gd name="T30" fmla="*/ 41 w 86"/>
                                <a:gd name="T31" fmla="*/ 112 h 128"/>
                                <a:gd name="T32" fmla="*/ 43 w 86"/>
                                <a:gd name="T33" fmla="*/ 114 h 128"/>
                                <a:gd name="T34" fmla="*/ 43 w 86"/>
                                <a:gd name="T35" fmla="*/ 5 h 128"/>
                                <a:gd name="T36" fmla="*/ 81 w 86"/>
                                <a:gd name="T37" fmla="*/ 41 h 128"/>
                                <a:gd name="T38" fmla="*/ 43 w 86"/>
                                <a:gd name="T39" fmla="*/ 108 h 128"/>
                                <a:gd name="T40" fmla="*/ 6 w 86"/>
                                <a:gd name="T41" fmla="*/ 41 h 128"/>
                                <a:gd name="T42" fmla="*/ 43 w 86"/>
                                <a:gd name="T43" fmla="*/ 5 h 128"/>
                                <a:gd name="T44" fmla="*/ 63 w 86"/>
                                <a:gd name="T45" fmla="*/ 99 h 128"/>
                                <a:gd name="T46" fmla="*/ 63 w 86"/>
                                <a:gd name="T47" fmla="*/ 102 h 128"/>
                                <a:gd name="T48" fmla="*/ 83 w 86"/>
                                <a:gd name="T49" fmla="*/ 113 h 128"/>
                                <a:gd name="T50" fmla="*/ 43 w 86"/>
                                <a:gd name="T51" fmla="*/ 125 h 128"/>
                                <a:gd name="T52" fmla="*/ 3 w 86"/>
                                <a:gd name="T53" fmla="*/ 113 h 128"/>
                                <a:gd name="T54" fmla="*/ 23 w 86"/>
                                <a:gd name="T55" fmla="*/ 102 h 128"/>
                                <a:gd name="T56" fmla="*/ 23 w 86"/>
                                <a:gd name="T57" fmla="*/ 99 h 128"/>
                                <a:gd name="T58" fmla="*/ 0 w 86"/>
                                <a:gd name="T59" fmla="*/ 113 h 128"/>
                                <a:gd name="T60" fmla="*/ 43 w 86"/>
                                <a:gd name="T61" fmla="*/ 128 h 128"/>
                                <a:gd name="T62" fmla="*/ 86 w 86"/>
                                <a:gd name="T63" fmla="*/ 113 h 128"/>
                                <a:gd name="T64" fmla="*/ 63 w 86"/>
                                <a:gd name="T65" fmla="*/ 99 h 128"/>
                                <a:gd name="T66" fmla="*/ 63 w 86"/>
                                <a:gd name="T67" fmla="*/ 99 h 128"/>
                                <a:gd name="T68" fmla="*/ 63 w 86"/>
                                <a:gd name="T69" fmla="*/ 99 h 12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86" h="128">
                                  <a:moveTo>
                                    <a:pt x="64" y="41"/>
                                  </a:moveTo>
                                  <a:cubicBezTo>
                                    <a:pt x="64" y="30"/>
                                    <a:pt x="55" y="20"/>
                                    <a:pt x="43" y="20"/>
                                  </a:cubicBezTo>
                                  <a:cubicBezTo>
                                    <a:pt x="32" y="20"/>
                                    <a:pt x="23" y="30"/>
                                    <a:pt x="23" y="41"/>
                                  </a:cubicBezTo>
                                  <a:cubicBezTo>
                                    <a:pt x="23" y="53"/>
                                    <a:pt x="32" y="62"/>
                                    <a:pt x="43" y="62"/>
                                  </a:cubicBezTo>
                                  <a:cubicBezTo>
                                    <a:pt x="55" y="62"/>
                                    <a:pt x="64" y="53"/>
                                    <a:pt x="64" y="41"/>
                                  </a:cubicBezTo>
                                  <a:close/>
                                  <a:moveTo>
                                    <a:pt x="25" y="41"/>
                                  </a:moveTo>
                                  <a:cubicBezTo>
                                    <a:pt x="25" y="31"/>
                                    <a:pt x="33" y="23"/>
                                    <a:pt x="43" y="23"/>
                                  </a:cubicBezTo>
                                  <a:cubicBezTo>
                                    <a:pt x="53" y="23"/>
                                    <a:pt x="61" y="31"/>
                                    <a:pt x="61" y="41"/>
                                  </a:cubicBezTo>
                                  <a:cubicBezTo>
                                    <a:pt x="61" y="51"/>
                                    <a:pt x="53" y="59"/>
                                    <a:pt x="43" y="59"/>
                                  </a:cubicBezTo>
                                  <a:cubicBezTo>
                                    <a:pt x="33" y="59"/>
                                    <a:pt x="25" y="51"/>
                                    <a:pt x="25" y="41"/>
                                  </a:cubicBezTo>
                                  <a:close/>
                                  <a:moveTo>
                                    <a:pt x="43" y="114"/>
                                  </a:moveTo>
                                  <a:cubicBezTo>
                                    <a:pt x="45" y="112"/>
                                    <a:pt x="45" y="112"/>
                                    <a:pt x="45" y="112"/>
                                  </a:cubicBezTo>
                                  <a:cubicBezTo>
                                    <a:pt x="47" y="110"/>
                                    <a:pt x="85" y="63"/>
                                    <a:pt x="85" y="41"/>
                                  </a:cubicBezTo>
                                  <a:cubicBezTo>
                                    <a:pt x="85" y="18"/>
                                    <a:pt x="66" y="0"/>
                                    <a:pt x="43" y="0"/>
                                  </a:cubicBezTo>
                                  <a:cubicBezTo>
                                    <a:pt x="20" y="0"/>
                                    <a:pt x="2" y="18"/>
                                    <a:pt x="2" y="41"/>
                                  </a:cubicBezTo>
                                  <a:cubicBezTo>
                                    <a:pt x="2" y="63"/>
                                    <a:pt x="40" y="110"/>
                                    <a:pt x="41" y="112"/>
                                  </a:cubicBezTo>
                                  <a:cubicBezTo>
                                    <a:pt x="43" y="114"/>
                                    <a:pt x="43" y="114"/>
                                    <a:pt x="43" y="114"/>
                                  </a:cubicBezTo>
                                  <a:close/>
                                  <a:moveTo>
                                    <a:pt x="43" y="5"/>
                                  </a:moveTo>
                                  <a:cubicBezTo>
                                    <a:pt x="63" y="5"/>
                                    <a:pt x="81" y="21"/>
                                    <a:pt x="81" y="41"/>
                                  </a:cubicBezTo>
                                  <a:cubicBezTo>
                                    <a:pt x="81" y="58"/>
                                    <a:pt x="51" y="97"/>
                                    <a:pt x="43" y="108"/>
                                  </a:cubicBezTo>
                                  <a:cubicBezTo>
                                    <a:pt x="35" y="97"/>
                                    <a:pt x="6" y="58"/>
                                    <a:pt x="6" y="41"/>
                                  </a:cubicBezTo>
                                  <a:cubicBezTo>
                                    <a:pt x="6" y="21"/>
                                    <a:pt x="23" y="5"/>
                                    <a:pt x="43" y="5"/>
                                  </a:cubicBezTo>
                                  <a:close/>
                                  <a:moveTo>
                                    <a:pt x="63" y="99"/>
                                  </a:moveTo>
                                  <a:cubicBezTo>
                                    <a:pt x="63" y="102"/>
                                    <a:pt x="63" y="102"/>
                                    <a:pt x="63" y="102"/>
                                  </a:cubicBezTo>
                                  <a:cubicBezTo>
                                    <a:pt x="76" y="105"/>
                                    <a:pt x="83" y="109"/>
                                    <a:pt x="83" y="113"/>
                                  </a:cubicBezTo>
                                  <a:cubicBezTo>
                                    <a:pt x="83" y="119"/>
                                    <a:pt x="67" y="125"/>
                                    <a:pt x="43" y="125"/>
                                  </a:cubicBezTo>
                                  <a:cubicBezTo>
                                    <a:pt x="20" y="125"/>
                                    <a:pt x="3" y="119"/>
                                    <a:pt x="3" y="113"/>
                                  </a:cubicBezTo>
                                  <a:cubicBezTo>
                                    <a:pt x="3" y="109"/>
                                    <a:pt x="11" y="105"/>
                                    <a:pt x="23" y="102"/>
                                  </a:cubicBezTo>
                                  <a:cubicBezTo>
                                    <a:pt x="23" y="99"/>
                                    <a:pt x="23" y="99"/>
                                    <a:pt x="23" y="99"/>
                                  </a:cubicBezTo>
                                  <a:cubicBezTo>
                                    <a:pt x="10" y="102"/>
                                    <a:pt x="0" y="106"/>
                                    <a:pt x="0" y="113"/>
                                  </a:cubicBezTo>
                                  <a:cubicBezTo>
                                    <a:pt x="0" y="123"/>
                                    <a:pt x="23" y="128"/>
                                    <a:pt x="43" y="128"/>
                                  </a:cubicBezTo>
                                  <a:cubicBezTo>
                                    <a:pt x="64" y="128"/>
                                    <a:pt x="86" y="123"/>
                                    <a:pt x="86" y="113"/>
                                  </a:cubicBezTo>
                                  <a:cubicBezTo>
                                    <a:pt x="86" y="106"/>
                                    <a:pt x="76" y="102"/>
                                    <a:pt x="63" y="99"/>
                                  </a:cubicBezTo>
                                  <a:close/>
                                  <a:moveTo>
                                    <a:pt x="63" y="99"/>
                                  </a:moveTo>
                                  <a:cubicBezTo>
                                    <a:pt x="63" y="99"/>
                                    <a:pt x="63" y="99"/>
                                    <a:pt x="63" y="99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80" name="Freeform 57"/>
                          <wps:cNvSpPr>
                            <a:spLocks noEditPoints="1"/>
                          </wps:cNvSpPr>
                          <wps:spPr bwMode="auto">
                            <a:xfrm flipH="1">
                              <a:off x="1186248" y="0"/>
                              <a:ext cx="187200" cy="223200"/>
                            </a:xfrm>
                            <a:custGeom>
                              <a:avLst/>
                              <a:gdLst>
                                <a:gd name="T0" fmla="*/ 41 w 82"/>
                                <a:gd name="T1" fmla="*/ 109 h 109"/>
                                <a:gd name="T2" fmla="*/ 0 w 82"/>
                                <a:gd name="T3" fmla="*/ 41 h 109"/>
                                <a:gd name="T4" fmla="*/ 41 w 82"/>
                                <a:gd name="T5" fmla="*/ 0 h 109"/>
                                <a:gd name="T6" fmla="*/ 82 w 82"/>
                                <a:gd name="T7" fmla="*/ 41 h 109"/>
                                <a:gd name="T8" fmla="*/ 41 w 82"/>
                                <a:gd name="T9" fmla="*/ 109 h 109"/>
                                <a:gd name="T10" fmla="*/ 41 w 82"/>
                                <a:gd name="T11" fmla="*/ 14 h 109"/>
                                <a:gd name="T12" fmla="*/ 13 w 82"/>
                                <a:gd name="T13" fmla="*/ 41 h 109"/>
                                <a:gd name="T14" fmla="*/ 41 w 82"/>
                                <a:gd name="T15" fmla="*/ 69 h 109"/>
                                <a:gd name="T16" fmla="*/ 68 w 82"/>
                                <a:gd name="T17" fmla="*/ 41 h 109"/>
                                <a:gd name="T18" fmla="*/ 41 w 82"/>
                                <a:gd name="T19" fmla="*/ 14 h 109"/>
                                <a:gd name="T20" fmla="*/ 41 w 82"/>
                                <a:gd name="T21" fmla="*/ 14 h 109"/>
                                <a:gd name="T22" fmla="*/ 41 w 82"/>
                                <a:gd name="T23" fmla="*/ 14 h 1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82" h="109">
                                  <a:moveTo>
                                    <a:pt x="41" y="109"/>
                                  </a:moveTo>
                                  <a:cubicBezTo>
                                    <a:pt x="41" y="109"/>
                                    <a:pt x="0" y="64"/>
                                    <a:pt x="0" y="41"/>
                                  </a:cubicBezTo>
                                  <a:cubicBezTo>
                                    <a:pt x="0" y="19"/>
                                    <a:pt x="18" y="0"/>
                                    <a:pt x="41" y="0"/>
                                  </a:cubicBezTo>
                                  <a:cubicBezTo>
                                    <a:pt x="63" y="0"/>
                                    <a:pt x="82" y="19"/>
                                    <a:pt x="82" y="41"/>
                                  </a:cubicBezTo>
                                  <a:cubicBezTo>
                                    <a:pt x="82" y="64"/>
                                    <a:pt x="41" y="109"/>
                                    <a:pt x="41" y="109"/>
                                  </a:cubicBezTo>
                                  <a:close/>
                                  <a:moveTo>
                                    <a:pt x="41" y="14"/>
                                  </a:moveTo>
                                  <a:cubicBezTo>
                                    <a:pt x="26" y="14"/>
                                    <a:pt x="13" y="26"/>
                                    <a:pt x="13" y="41"/>
                                  </a:cubicBezTo>
                                  <a:cubicBezTo>
                                    <a:pt x="13" y="56"/>
                                    <a:pt x="26" y="69"/>
                                    <a:pt x="41" y="69"/>
                                  </a:cubicBezTo>
                                  <a:cubicBezTo>
                                    <a:pt x="56" y="69"/>
                                    <a:pt x="68" y="56"/>
                                    <a:pt x="68" y="41"/>
                                  </a:cubicBezTo>
                                  <a:cubicBezTo>
                                    <a:pt x="68" y="26"/>
                                    <a:pt x="56" y="14"/>
                                    <a:pt x="41" y="14"/>
                                  </a:cubicBezTo>
                                  <a:close/>
                                  <a:moveTo>
                                    <a:pt x="41" y="14"/>
                                  </a:moveTo>
                                  <a:cubicBezTo>
                                    <a:pt x="41" y="14"/>
                                    <a:pt x="41" y="14"/>
                                    <a:pt x="41" y="14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81" name="Freeform 60"/>
                          <wps:cNvSpPr>
                            <a:spLocks noChangeAspect="1" noEditPoints="1"/>
                          </wps:cNvSpPr>
                          <wps:spPr bwMode="auto">
                            <a:xfrm flipH="1">
                              <a:off x="4670854" y="0"/>
                              <a:ext cx="223200" cy="223200"/>
                            </a:xfrm>
                            <a:custGeom>
                              <a:avLst/>
                              <a:gdLst>
                                <a:gd name="T0" fmla="*/ 166 w 296"/>
                                <a:gd name="T1" fmla="*/ 92 h 295"/>
                                <a:gd name="T2" fmla="*/ 296 w 296"/>
                                <a:gd name="T3" fmla="*/ 92 h 295"/>
                                <a:gd name="T4" fmla="*/ 296 w 296"/>
                                <a:gd name="T5" fmla="*/ 111 h 295"/>
                                <a:gd name="T6" fmla="*/ 166 w 296"/>
                                <a:gd name="T7" fmla="*/ 111 h 295"/>
                                <a:gd name="T8" fmla="*/ 166 w 296"/>
                                <a:gd name="T9" fmla="*/ 92 h 295"/>
                                <a:gd name="T10" fmla="*/ 166 w 296"/>
                                <a:gd name="T11" fmla="*/ 92 h 295"/>
                                <a:gd name="T12" fmla="*/ 0 w 296"/>
                                <a:gd name="T13" fmla="*/ 295 h 295"/>
                                <a:gd name="T14" fmla="*/ 149 w 296"/>
                                <a:gd name="T15" fmla="*/ 295 h 295"/>
                                <a:gd name="T16" fmla="*/ 149 w 296"/>
                                <a:gd name="T17" fmla="*/ 0 h 295"/>
                                <a:gd name="T18" fmla="*/ 0 w 296"/>
                                <a:gd name="T19" fmla="*/ 0 h 295"/>
                                <a:gd name="T20" fmla="*/ 0 w 296"/>
                                <a:gd name="T21" fmla="*/ 295 h 295"/>
                                <a:gd name="T22" fmla="*/ 0 w 296"/>
                                <a:gd name="T23" fmla="*/ 295 h 295"/>
                                <a:gd name="T24" fmla="*/ 93 w 296"/>
                                <a:gd name="T25" fmla="*/ 38 h 295"/>
                                <a:gd name="T26" fmla="*/ 128 w 296"/>
                                <a:gd name="T27" fmla="*/ 38 h 295"/>
                                <a:gd name="T28" fmla="*/ 128 w 296"/>
                                <a:gd name="T29" fmla="*/ 73 h 295"/>
                                <a:gd name="T30" fmla="*/ 93 w 296"/>
                                <a:gd name="T31" fmla="*/ 73 h 295"/>
                                <a:gd name="T32" fmla="*/ 93 w 296"/>
                                <a:gd name="T33" fmla="*/ 38 h 295"/>
                                <a:gd name="T34" fmla="*/ 93 w 296"/>
                                <a:gd name="T35" fmla="*/ 38 h 295"/>
                                <a:gd name="T36" fmla="*/ 93 w 296"/>
                                <a:gd name="T37" fmla="*/ 111 h 295"/>
                                <a:gd name="T38" fmla="*/ 128 w 296"/>
                                <a:gd name="T39" fmla="*/ 111 h 295"/>
                                <a:gd name="T40" fmla="*/ 128 w 296"/>
                                <a:gd name="T41" fmla="*/ 146 h 295"/>
                                <a:gd name="T42" fmla="*/ 93 w 296"/>
                                <a:gd name="T43" fmla="*/ 146 h 295"/>
                                <a:gd name="T44" fmla="*/ 93 w 296"/>
                                <a:gd name="T45" fmla="*/ 111 h 295"/>
                                <a:gd name="T46" fmla="*/ 93 w 296"/>
                                <a:gd name="T47" fmla="*/ 111 h 295"/>
                                <a:gd name="T48" fmla="*/ 93 w 296"/>
                                <a:gd name="T49" fmla="*/ 184 h 295"/>
                                <a:gd name="T50" fmla="*/ 128 w 296"/>
                                <a:gd name="T51" fmla="*/ 184 h 295"/>
                                <a:gd name="T52" fmla="*/ 128 w 296"/>
                                <a:gd name="T53" fmla="*/ 220 h 295"/>
                                <a:gd name="T54" fmla="*/ 93 w 296"/>
                                <a:gd name="T55" fmla="*/ 220 h 295"/>
                                <a:gd name="T56" fmla="*/ 93 w 296"/>
                                <a:gd name="T57" fmla="*/ 184 h 295"/>
                                <a:gd name="T58" fmla="*/ 93 w 296"/>
                                <a:gd name="T59" fmla="*/ 184 h 295"/>
                                <a:gd name="T60" fmla="*/ 22 w 296"/>
                                <a:gd name="T61" fmla="*/ 38 h 295"/>
                                <a:gd name="T62" fmla="*/ 57 w 296"/>
                                <a:gd name="T63" fmla="*/ 38 h 295"/>
                                <a:gd name="T64" fmla="*/ 57 w 296"/>
                                <a:gd name="T65" fmla="*/ 73 h 295"/>
                                <a:gd name="T66" fmla="*/ 22 w 296"/>
                                <a:gd name="T67" fmla="*/ 73 h 295"/>
                                <a:gd name="T68" fmla="*/ 22 w 296"/>
                                <a:gd name="T69" fmla="*/ 38 h 295"/>
                                <a:gd name="T70" fmla="*/ 22 w 296"/>
                                <a:gd name="T71" fmla="*/ 38 h 295"/>
                                <a:gd name="T72" fmla="*/ 22 w 296"/>
                                <a:gd name="T73" fmla="*/ 111 h 295"/>
                                <a:gd name="T74" fmla="*/ 57 w 296"/>
                                <a:gd name="T75" fmla="*/ 111 h 295"/>
                                <a:gd name="T76" fmla="*/ 57 w 296"/>
                                <a:gd name="T77" fmla="*/ 146 h 295"/>
                                <a:gd name="T78" fmla="*/ 22 w 296"/>
                                <a:gd name="T79" fmla="*/ 146 h 295"/>
                                <a:gd name="T80" fmla="*/ 22 w 296"/>
                                <a:gd name="T81" fmla="*/ 111 h 295"/>
                                <a:gd name="T82" fmla="*/ 22 w 296"/>
                                <a:gd name="T83" fmla="*/ 111 h 295"/>
                                <a:gd name="T84" fmla="*/ 22 w 296"/>
                                <a:gd name="T85" fmla="*/ 184 h 295"/>
                                <a:gd name="T86" fmla="*/ 57 w 296"/>
                                <a:gd name="T87" fmla="*/ 184 h 295"/>
                                <a:gd name="T88" fmla="*/ 57 w 296"/>
                                <a:gd name="T89" fmla="*/ 220 h 295"/>
                                <a:gd name="T90" fmla="*/ 22 w 296"/>
                                <a:gd name="T91" fmla="*/ 220 h 295"/>
                                <a:gd name="T92" fmla="*/ 22 w 296"/>
                                <a:gd name="T93" fmla="*/ 184 h 295"/>
                                <a:gd name="T94" fmla="*/ 22 w 296"/>
                                <a:gd name="T95" fmla="*/ 184 h 295"/>
                                <a:gd name="T96" fmla="*/ 166 w 296"/>
                                <a:gd name="T97" fmla="*/ 295 h 295"/>
                                <a:gd name="T98" fmla="*/ 204 w 296"/>
                                <a:gd name="T99" fmla="*/ 295 h 295"/>
                                <a:gd name="T100" fmla="*/ 204 w 296"/>
                                <a:gd name="T101" fmla="*/ 220 h 295"/>
                                <a:gd name="T102" fmla="*/ 258 w 296"/>
                                <a:gd name="T103" fmla="*/ 220 h 295"/>
                                <a:gd name="T104" fmla="*/ 258 w 296"/>
                                <a:gd name="T105" fmla="*/ 295 h 295"/>
                                <a:gd name="T106" fmla="*/ 296 w 296"/>
                                <a:gd name="T107" fmla="*/ 295 h 295"/>
                                <a:gd name="T108" fmla="*/ 296 w 296"/>
                                <a:gd name="T109" fmla="*/ 127 h 295"/>
                                <a:gd name="T110" fmla="*/ 166 w 296"/>
                                <a:gd name="T111" fmla="*/ 127 h 295"/>
                                <a:gd name="T112" fmla="*/ 166 w 296"/>
                                <a:gd name="T113" fmla="*/ 295 h 295"/>
                                <a:gd name="T114" fmla="*/ 166 w 296"/>
                                <a:gd name="T115" fmla="*/ 295 h 295"/>
                                <a:gd name="T116" fmla="*/ 166 w 296"/>
                                <a:gd name="T117" fmla="*/ 295 h 29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  <a:cxn ang="0">
                                  <a:pos x="T114" y="T115"/>
                                </a:cxn>
                                <a:cxn ang="0">
                                  <a:pos x="T116" y="T117"/>
                                </a:cxn>
                              </a:cxnLst>
                              <a:rect l="0" t="0" r="r" b="b"/>
                              <a:pathLst>
                                <a:path w="296" h="295">
                                  <a:moveTo>
                                    <a:pt x="166" y="92"/>
                                  </a:moveTo>
                                  <a:lnTo>
                                    <a:pt x="296" y="92"/>
                                  </a:lnTo>
                                  <a:lnTo>
                                    <a:pt x="296" y="111"/>
                                  </a:lnTo>
                                  <a:lnTo>
                                    <a:pt x="166" y="111"/>
                                  </a:lnTo>
                                  <a:lnTo>
                                    <a:pt x="166" y="92"/>
                                  </a:lnTo>
                                  <a:lnTo>
                                    <a:pt x="166" y="92"/>
                                  </a:lnTo>
                                  <a:close/>
                                  <a:moveTo>
                                    <a:pt x="0" y="295"/>
                                  </a:moveTo>
                                  <a:lnTo>
                                    <a:pt x="149" y="295"/>
                                  </a:lnTo>
                                  <a:lnTo>
                                    <a:pt x="14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95"/>
                                  </a:lnTo>
                                  <a:lnTo>
                                    <a:pt x="0" y="295"/>
                                  </a:lnTo>
                                  <a:close/>
                                  <a:moveTo>
                                    <a:pt x="93" y="38"/>
                                  </a:moveTo>
                                  <a:lnTo>
                                    <a:pt x="128" y="38"/>
                                  </a:lnTo>
                                  <a:lnTo>
                                    <a:pt x="128" y="73"/>
                                  </a:lnTo>
                                  <a:lnTo>
                                    <a:pt x="93" y="73"/>
                                  </a:lnTo>
                                  <a:lnTo>
                                    <a:pt x="93" y="38"/>
                                  </a:lnTo>
                                  <a:lnTo>
                                    <a:pt x="93" y="38"/>
                                  </a:lnTo>
                                  <a:close/>
                                  <a:moveTo>
                                    <a:pt x="93" y="111"/>
                                  </a:moveTo>
                                  <a:lnTo>
                                    <a:pt x="128" y="111"/>
                                  </a:lnTo>
                                  <a:lnTo>
                                    <a:pt x="128" y="146"/>
                                  </a:lnTo>
                                  <a:lnTo>
                                    <a:pt x="93" y="146"/>
                                  </a:lnTo>
                                  <a:lnTo>
                                    <a:pt x="93" y="111"/>
                                  </a:lnTo>
                                  <a:lnTo>
                                    <a:pt x="93" y="111"/>
                                  </a:lnTo>
                                  <a:close/>
                                  <a:moveTo>
                                    <a:pt x="93" y="184"/>
                                  </a:moveTo>
                                  <a:lnTo>
                                    <a:pt x="128" y="184"/>
                                  </a:lnTo>
                                  <a:lnTo>
                                    <a:pt x="128" y="220"/>
                                  </a:lnTo>
                                  <a:lnTo>
                                    <a:pt x="93" y="220"/>
                                  </a:lnTo>
                                  <a:lnTo>
                                    <a:pt x="93" y="184"/>
                                  </a:lnTo>
                                  <a:lnTo>
                                    <a:pt x="93" y="184"/>
                                  </a:lnTo>
                                  <a:close/>
                                  <a:moveTo>
                                    <a:pt x="22" y="38"/>
                                  </a:moveTo>
                                  <a:lnTo>
                                    <a:pt x="57" y="38"/>
                                  </a:lnTo>
                                  <a:lnTo>
                                    <a:pt x="57" y="73"/>
                                  </a:lnTo>
                                  <a:lnTo>
                                    <a:pt x="22" y="73"/>
                                  </a:lnTo>
                                  <a:lnTo>
                                    <a:pt x="22" y="38"/>
                                  </a:lnTo>
                                  <a:lnTo>
                                    <a:pt x="22" y="38"/>
                                  </a:lnTo>
                                  <a:close/>
                                  <a:moveTo>
                                    <a:pt x="22" y="111"/>
                                  </a:moveTo>
                                  <a:lnTo>
                                    <a:pt x="57" y="111"/>
                                  </a:lnTo>
                                  <a:lnTo>
                                    <a:pt x="57" y="146"/>
                                  </a:lnTo>
                                  <a:lnTo>
                                    <a:pt x="22" y="146"/>
                                  </a:lnTo>
                                  <a:lnTo>
                                    <a:pt x="22" y="111"/>
                                  </a:lnTo>
                                  <a:lnTo>
                                    <a:pt x="22" y="111"/>
                                  </a:lnTo>
                                  <a:close/>
                                  <a:moveTo>
                                    <a:pt x="22" y="184"/>
                                  </a:moveTo>
                                  <a:lnTo>
                                    <a:pt x="57" y="184"/>
                                  </a:lnTo>
                                  <a:lnTo>
                                    <a:pt x="57" y="220"/>
                                  </a:lnTo>
                                  <a:lnTo>
                                    <a:pt x="22" y="220"/>
                                  </a:lnTo>
                                  <a:lnTo>
                                    <a:pt x="22" y="184"/>
                                  </a:lnTo>
                                  <a:lnTo>
                                    <a:pt x="22" y="184"/>
                                  </a:lnTo>
                                  <a:close/>
                                  <a:moveTo>
                                    <a:pt x="166" y="295"/>
                                  </a:moveTo>
                                  <a:lnTo>
                                    <a:pt x="204" y="295"/>
                                  </a:lnTo>
                                  <a:lnTo>
                                    <a:pt x="204" y="220"/>
                                  </a:lnTo>
                                  <a:lnTo>
                                    <a:pt x="258" y="220"/>
                                  </a:lnTo>
                                  <a:lnTo>
                                    <a:pt x="258" y="295"/>
                                  </a:lnTo>
                                  <a:lnTo>
                                    <a:pt x="296" y="295"/>
                                  </a:lnTo>
                                  <a:lnTo>
                                    <a:pt x="296" y="127"/>
                                  </a:lnTo>
                                  <a:lnTo>
                                    <a:pt x="166" y="127"/>
                                  </a:lnTo>
                                  <a:lnTo>
                                    <a:pt x="166" y="295"/>
                                  </a:lnTo>
                                  <a:close/>
                                  <a:moveTo>
                                    <a:pt x="166" y="295"/>
                                  </a:moveTo>
                                  <a:lnTo>
                                    <a:pt x="166" y="295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82" name="Freeform 66"/>
                          <wps:cNvSpPr>
                            <a:spLocks noChangeAspect="1" noEditPoints="1"/>
                          </wps:cNvSpPr>
                          <wps:spPr bwMode="auto">
                            <a:xfrm flipH="1">
                              <a:off x="2298356" y="0"/>
                              <a:ext cx="223200" cy="223200"/>
                            </a:xfrm>
                            <a:custGeom>
                              <a:avLst/>
                              <a:gdLst>
                                <a:gd name="T0" fmla="*/ 44 w 88"/>
                                <a:gd name="T1" fmla="*/ 127 h 136"/>
                                <a:gd name="T2" fmla="*/ 6 w 88"/>
                                <a:gd name="T3" fmla="*/ 49 h 136"/>
                                <a:gd name="T4" fmla="*/ 5 w 88"/>
                                <a:gd name="T5" fmla="*/ 39 h 136"/>
                                <a:gd name="T6" fmla="*/ 44 w 88"/>
                                <a:gd name="T7" fmla="*/ 0 h 136"/>
                                <a:gd name="T8" fmla="*/ 83 w 88"/>
                                <a:gd name="T9" fmla="*/ 39 h 136"/>
                                <a:gd name="T10" fmla="*/ 82 w 88"/>
                                <a:gd name="T11" fmla="*/ 49 h 136"/>
                                <a:gd name="T12" fmla="*/ 44 w 88"/>
                                <a:gd name="T13" fmla="*/ 127 h 136"/>
                                <a:gd name="T14" fmla="*/ 44 w 88"/>
                                <a:gd name="T15" fmla="*/ 19 h 136"/>
                                <a:gd name="T16" fmla="*/ 24 w 88"/>
                                <a:gd name="T17" fmla="*/ 39 h 136"/>
                                <a:gd name="T18" fmla="*/ 44 w 88"/>
                                <a:gd name="T19" fmla="*/ 58 h 136"/>
                                <a:gd name="T20" fmla="*/ 63 w 88"/>
                                <a:gd name="T21" fmla="*/ 39 h 136"/>
                                <a:gd name="T22" fmla="*/ 44 w 88"/>
                                <a:gd name="T23" fmla="*/ 19 h 136"/>
                                <a:gd name="T24" fmla="*/ 44 w 88"/>
                                <a:gd name="T25" fmla="*/ 136 h 136"/>
                                <a:gd name="T26" fmla="*/ 0 w 88"/>
                                <a:gd name="T27" fmla="*/ 119 h 136"/>
                                <a:gd name="T28" fmla="*/ 24 w 88"/>
                                <a:gd name="T29" fmla="*/ 103 h 136"/>
                                <a:gd name="T30" fmla="*/ 25 w 88"/>
                                <a:gd name="T31" fmla="*/ 108 h 136"/>
                                <a:gd name="T32" fmla="*/ 6 w 88"/>
                                <a:gd name="T33" fmla="*/ 119 h 136"/>
                                <a:gd name="T34" fmla="*/ 44 w 88"/>
                                <a:gd name="T35" fmla="*/ 131 h 136"/>
                                <a:gd name="T36" fmla="*/ 82 w 88"/>
                                <a:gd name="T37" fmla="*/ 119 h 136"/>
                                <a:gd name="T38" fmla="*/ 63 w 88"/>
                                <a:gd name="T39" fmla="*/ 108 h 136"/>
                                <a:gd name="T40" fmla="*/ 64 w 88"/>
                                <a:gd name="T41" fmla="*/ 103 h 136"/>
                                <a:gd name="T42" fmla="*/ 88 w 88"/>
                                <a:gd name="T43" fmla="*/ 119 h 136"/>
                                <a:gd name="T44" fmla="*/ 44 w 88"/>
                                <a:gd name="T45" fmla="*/ 136 h 136"/>
                                <a:gd name="T46" fmla="*/ 44 w 88"/>
                                <a:gd name="T47" fmla="*/ 136 h 136"/>
                                <a:gd name="T48" fmla="*/ 44 w 88"/>
                                <a:gd name="T49" fmla="*/ 136 h 13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</a:cxnLst>
                              <a:rect l="0" t="0" r="r" b="b"/>
                              <a:pathLst>
                                <a:path w="88" h="136">
                                  <a:moveTo>
                                    <a:pt x="44" y="127"/>
                                  </a:moveTo>
                                  <a:cubicBezTo>
                                    <a:pt x="6" y="49"/>
                                    <a:pt x="6" y="49"/>
                                    <a:pt x="6" y="49"/>
                                  </a:cubicBezTo>
                                  <a:cubicBezTo>
                                    <a:pt x="6" y="45"/>
                                    <a:pt x="5" y="42"/>
                                    <a:pt x="5" y="39"/>
                                  </a:cubicBezTo>
                                  <a:cubicBezTo>
                                    <a:pt x="5" y="17"/>
                                    <a:pt x="22" y="0"/>
                                    <a:pt x="44" y="0"/>
                                  </a:cubicBezTo>
                                  <a:cubicBezTo>
                                    <a:pt x="66" y="0"/>
                                    <a:pt x="83" y="17"/>
                                    <a:pt x="83" y="39"/>
                                  </a:cubicBezTo>
                                  <a:cubicBezTo>
                                    <a:pt x="83" y="42"/>
                                    <a:pt x="82" y="45"/>
                                    <a:pt x="82" y="49"/>
                                  </a:cubicBezTo>
                                  <a:cubicBezTo>
                                    <a:pt x="44" y="127"/>
                                    <a:pt x="44" y="127"/>
                                    <a:pt x="44" y="127"/>
                                  </a:cubicBezTo>
                                  <a:close/>
                                  <a:moveTo>
                                    <a:pt x="44" y="19"/>
                                  </a:moveTo>
                                  <a:cubicBezTo>
                                    <a:pt x="33" y="19"/>
                                    <a:pt x="24" y="28"/>
                                    <a:pt x="24" y="39"/>
                                  </a:cubicBezTo>
                                  <a:cubicBezTo>
                                    <a:pt x="24" y="50"/>
                                    <a:pt x="33" y="58"/>
                                    <a:pt x="44" y="58"/>
                                  </a:cubicBezTo>
                                  <a:cubicBezTo>
                                    <a:pt x="55" y="58"/>
                                    <a:pt x="63" y="50"/>
                                    <a:pt x="63" y="39"/>
                                  </a:cubicBezTo>
                                  <a:cubicBezTo>
                                    <a:pt x="63" y="28"/>
                                    <a:pt x="55" y="19"/>
                                    <a:pt x="44" y="19"/>
                                  </a:cubicBezTo>
                                  <a:close/>
                                  <a:moveTo>
                                    <a:pt x="44" y="136"/>
                                  </a:moveTo>
                                  <a:cubicBezTo>
                                    <a:pt x="23" y="136"/>
                                    <a:pt x="0" y="130"/>
                                    <a:pt x="0" y="119"/>
                                  </a:cubicBezTo>
                                  <a:cubicBezTo>
                                    <a:pt x="0" y="111"/>
                                    <a:pt x="9" y="106"/>
                                    <a:pt x="24" y="103"/>
                                  </a:cubicBezTo>
                                  <a:cubicBezTo>
                                    <a:pt x="25" y="108"/>
                                    <a:pt x="25" y="108"/>
                                    <a:pt x="25" y="108"/>
                                  </a:cubicBezTo>
                                  <a:cubicBezTo>
                                    <a:pt x="12" y="111"/>
                                    <a:pt x="6" y="115"/>
                                    <a:pt x="6" y="119"/>
                                  </a:cubicBezTo>
                                  <a:cubicBezTo>
                                    <a:pt x="6" y="124"/>
                                    <a:pt x="20" y="131"/>
                                    <a:pt x="44" y="131"/>
                                  </a:cubicBezTo>
                                  <a:cubicBezTo>
                                    <a:pt x="68" y="131"/>
                                    <a:pt x="82" y="124"/>
                                    <a:pt x="82" y="119"/>
                                  </a:cubicBezTo>
                                  <a:cubicBezTo>
                                    <a:pt x="82" y="115"/>
                                    <a:pt x="76" y="111"/>
                                    <a:pt x="63" y="108"/>
                                  </a:cubicBezTo>
                                  <a:cubicBezTo>
                                    <a:pt x="64" y="103"/>
                                    <a:pt x="64" y="103"/>
                                    <a:pt x="64" y="103"/>
                                  </a:cubicBezTo>
                                  <a:cubicBezTo>
                                    <a:pt x="79" y="106"/>
                                    <a:pt x="88" y="111"/>
                                    <a:pt x="88" y="119"/>
                                  </a:cubicBezTo>
                                  <a:cubicBezTo>
                                    <a:pt x="88" y="130"/>
                                    <a:pt x="65" y="136"/>
                                    <a:pt x="44" y="136"/>
                                  </a:cubicBezTo>
                                  <a:close/>
                                  <a:moveTo>
                                    <a:pt x="44" y="136"/>
                                  </a:moveTo>
                                  <a:cubicBezTo>
                                    <a:pt x="44" y="136"/>
                                    <a:pt x="44" y="136"/>
                                    <a:pt x="44" y="136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83" name="Freeform 70"/>
                          <wps:cNvSpPr>
                            <a:spLocks noChangeAspect="1" noEditPoints="1"/>
                          </wps:cNvSpPr>
                          <wps:spPr bwMode="auto">
                            <a:xfrm flipH="1">
                              <a:off x="5263978" y="0"/>
                              <a:ext cx="223200" cy="223200"/>
                            </a:xfrm>
                            <a:custGeom>
                              <a:avLst/>
                              <a:gdLst>
                                <a:gd name="T0" fmla="*/ 156 w 241"/>
                                <a:gd name="T1" fmla="*/ 220 h 220"/>
                                <a:gd name="T2" fmla="*/ 66 w 241"/>
                                <a:gd name="T3" fmla="*/ 0 h 220"/>
                                <a:gd name="T4" fmla="*/ 66 w 241"/>
                                <a:gd name="T5" fmla="*/ 220 h 220"/>
                                <a:gd name="T6" fmla="*/ 118 w 241"/>
                                <a:gd name="T7" fmla="*/ 189 h 220"/>
                                <a:gd name="T8" fmla="*/ 142 w 241"/>
                                <a:gd name="T9" fmla="*/ 166 h 220"/>
                                <a:gd name="T10" fmla="*/ 142 w 241"/>
                                <a:gd name="T11" fmla="*/ 189 h 220"/>
                                <a:gd name="T12" fmla="*/ 97 w 241"/>
                                <a:gd name="T13" fmla="*/ 128 h 220"/>
                                <a:gd name="T14" fmla="*/ 121 w 241"/>
                                <a:gd name="T15" fmla="*/ 154 h 220"/>
                                <a:gd name="T16" fmla="*/ 97 w 241"/>
                                <a:gd name="T17" fmla="*/ 154 h 220"/>
                                <a:gd name="T18" fmla="*/ 118 w 241"/>
                                <a:gd name="T19" fmla="*/ 116 h 220"/>
                                <a:gd name="T20" fmla="*/ 142 w 241"/>
                                <a:gd name="T21" fmla="*/ 92 h 220"/>
                                <a:gd name="T22" fmla="*/ 142 w 241"/>
                                <a:gd name="T23" fmla="*/ 116 h 220"/>
                                <a:gd name="T24" fmla="*/ 97 w 241"/>
                                <a:gd name="T25" fmla="*/ 57 h 220"/>
                                <a:gd name="T26" fmla="*/ 121 w 241"/>
                                <a:gd name="T27" fmla="*/ 80 h 220"/>
                                <a:gd name="T28" fmla="*/ 97 w 241"/>
                                <a:gd name="T29" fmla="*/ 80 h 220"/>
                                <a:gd name="T30" fmla="*/ 142 w 241"/>
                                <a:gd name="T31" fmla="*/ 21 h 220"/>
                                <a:gd name="T32" fmla="*/ 118 w 241"/>
                                <a:gd name="T33" fmla="*/ 45 h 220"/>
                                <a:gd name="T34" fmla="*/ 118 w 241"/>
                                <a:gd name="T35" fmla="*/ 21 h 220"/>
                                <a:gd name="T36" fmla="*/ 102 w 241"/>
                                <a:gd name="T37" fmla="*/ 21 h 220"/>
                                <a:gd name="T38" fmla="*/ 76 w 241"/>
                                <a:gd name="T39" fmla="*/ 45 h 220"/>
                                <a:gd name="T40" fmla="*/ 76 w 241"/>
                                <a:gd name="T41" fmla="*/ 21 h 220"/>
                                <a:gd name="T42" fmla="*/ 102 w 241"/>
                                <a:gd name="T43" fmla="*/ 92 h 220"/>
                                <a:gd name="T44" fmla="*/ 76 w 241"/>
                                <a:gd name="T45" fmla="*/ 116 h 220"/>
                                <a:gd name="T46" fmla="*/ 76 w 241"/>
                                <a:gd name="T47" fmla="*/ 92 h 220"/>
                                <a:gd name="T48" fmla="*/ 102 w 241"/>
                                <a:gd name="T49" fmla="*/ 166 h 220"/>
                                <a:gd name="T50" fmla="*/ 76 w 241"/>
                                <a:gd name="T51" fmla="*/ 189 h 220"/>
                                <a:gd name="T52" fmla="*/ 76 w 241"/>
                                <a:gd name="T53" fmla="*/ 166 h 220"/>
                                <a:gd name="T54" fmla="*/ 52 w 241"/>
                                <a:gd name="T55" fmla="*/ 220 h 220"/>
                                <a:gd name="T56" fmla="*/ 0 w 241"/>
                                <a:gd name="T57" fmla="*/ 69 h 220"/>
                                <a:gd name="T58" fmla="*/ 0 w 241"/>
                                <a:gd name="T59" fmla="*/ 220 h 220"/>
                                <a:gd name="T60" fmla="*/ 38 w 241"/>
                                <a:gd name="T61" fmla="*/ 80 h 220"/>
                                <a:gd name="T62" fmla="*/ 14 w 241"/>
                                <a:gd name="T63" fmla="*/ 104 h 220"/>
                                <a:gd name="T64" fmla="*/ 14 w 241"/>
                                <a:gd name="T65" fmla="*/ 80 h 220"/>
                                <a:gd name="T66" fmla="*/ 38 w 241"/>
                                <a:gd name="T67" fmla="*/ 123 h 220"/>
                                <a:gd name="T68" fmla="*/ 14 w 241"/>
                                <a:gd name="T69" fmla="*/ 147 h 220"/>
                                <a:gd name="T70" fmla="*/ 14 w 241"/>
                                <a:gd name="T71" fmla="*/ 123 h 220"/>
                                <a:gd name="T72" fmla="*/ 38 w 241"/>
                                <a:gd name="T73" fmla="*/ 163 h 220"/>
                                <a:gd name="T74" fmla="*/ 14 w 241"/>
                                <a:gd name="T75" fmla="*/ 189 h 220"/>
                                <a:gd name="T76" fmla="*/ 14 w 241"/>
                                <a:gd name="T77" fmla="*/ 163 h 220"/>
                                <a:gd name="T78" fmla="*/ 230 w 241"/>
                                <a:gd name="T79" fmla="*/ 62 h 220"/>
                                <a:gd name="T80" fmla="*/ 218 w 241"/>
                                <a:gd name="T81" fmla="*/ 33 h 220"/>
                                <a:gd name="T82" fmla="*/ 208 w 241"/>
                                <a:gd name="T83" fmla="*/ 7 h 220"/>
                                <a:gd name="T84" fmla="*/ 199 w 241"/>
                                <a:gd name="T85" fmla="*/ 33 h 220"/>
                                <a:gd name="T86" fmla="*/ 189 w 241"/>
                                <a:gd name="T87" fmla="*/ 62 h 220"/>
                                <a:gd name="T88" fmla="*/ 178 w 241"/>
                                <a:gd name="T89" fmla="*/ 90 h 220"/>
                                <a:gd name="T90" fmla="*/ 166 w 241"/>
                                <a:gd name="T91" fmla="*/ 220 h 220"/>
                                <a:gd name="T92" fmla="*/ 241 w 241"/>
                                <a:gd name="T93" fmla="*/ 90 h 220"/>
                                <a:gd name="T94" fmla="*/ 230 w 241"/>
                                <a:gd name="T95" fmla="*/ 90 h 220"/>
                                <a:gd name="T96" fmla="*/ 204 w 241"/>
                                <a:gd name="T97" fmla="*/ 203 h 220"/>
                                <a:gd name="T98" fmla="*/ 178 w 241"/>
                                <a:gd name="T99" fmla="*/ 180 h 220"/>
                                <a:gd name="T100" fmla="*/ 204 w 241"/>
                                <a:gd name="T101" fmla="*/ 203 h 220"/>
                                <a:gd name="T102" fmla="*/ 204 w 241"/>
                                <a:gd name="T103" fmla="*/ 130 h 220"/>
                                <a:gd name="T104" fmla="*/ 178 w 241"/>
                                <a:gd name="T105" fmla="*/ 106 h 220"/>
                                <a:gd name="T106" fmla="*/ 204 w 241"/>
                                <a:gd name="T107" fmla="*/ 130 h 220"/>
                                <a:gd name="T108" fmla="*/ 230 w 241"/>
                                <a:gd name="T109" fmla="*/ 166 h 220"/>
                                <a:gd name="T110" fmla="*/ 206 w 241"/>
                                <a:gd name="T111" fmla="*/ 142 h 220"/>
                                <a:gd name="T112" fmla="*/ 230 w 241"/>
                                <a:gd name="T113" fmla="*/ 166 h 220"/>
                                <a:gd name="T114" fmla="*/ 230 w 241"/>
                                <a:gd name="T115" fmla="*/ 166 h 2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  <a:cxn ang="0">
                                  <a:pos x="T114" y="T115"/>
                                </a:cxn>
                              </a:cxnLst>
                              <a:rect l="0" t="0" r="r" b="b"/>
                              <a:pathLst>
                                <a:path w="241" h="220">
                                  <a:moveTo>
                                    <a:pt x="66" y="220"/>
                                  </a:moveTo>
                                  <a:lnTo>
                                    <a:pt x="156" y="220"/>
                                  </a:lnTo>
                                  <a:lnTo>
                                    <a:pt x="156" y="0"/>
                                  </a:lnTo>
                                  <a:lnTo>
                                    <a:pt x="66" y="0"/>
                                  </a:lnTo>
                                  <a:lnTo>
                                    <a:pt x="66" y="220"/>
                                  </a:lnTo>
                                  <a:lnTo>
                                    <a:pt x="66" y="220"/>
                                  </a:lnTo>
                                  <a:moveTo>
                                    <a:pt x="142" y="189"/>
                                  </a:moveTo>
                                  <a:lnTo>
                                    <a:pt x="118" y="189"/>
                                  </a:lnTo>
                                  <a:lnTo>
                                    <a:pt x="118" y="166"/>
                                  </a:lnTo>
                                  <a:lnTo>
                                    <a:pt x="142" y="166"/>
                                  </a:lnTo>
                                  <a:lnTo>
                                    <a:pt x="142" y="189"/>
                                  </a:lnTo>
                                  <a:lnTo>
                                    <a:pt x="142" y="189"/>
                                  </a:lnTo>
                                  <a:moveTo>
                                    <a:pt x="97" y="154"/>
                                  </a:moveTo>
                                  <a:lnTo>
                                    <a:pt x="97" y="128"/>
                                  </a:lnTo>
                                  <a:lnTo>
                                    <a:pt x="121" y="128"/>
                                  </a:lnTo>
                                  <a:lnTo>
                                    <a:pt x="121" y="154"/>
                                  </a:lnTo>
                                  <a:lnTo>
                                    <a:pt x="97" y="154"/>
                                  </a:lnTo>
                                  <a:lnTo>
                                    <a:pt x="97" y="154"/>
                                  </a:lnTo>
                                  <a:moveTo>
                                    <a:pt x="142" y="116"/>
                                  </a:moveTo>
                                  <a:lnTo>
                                    <a:pt x="118" y="116"/>
                                  </a:lnTo>
                                  <a:lnTo>
                                    <a:pt x="118" y="92"/>
                                  </a:lnTo>
                                  <a:lnTo>
                                    <a:pt x="142" y="92"/>
                                  </a:lnTo>
                                  <a:lnTo>
                                    <a:pt x="142" y="116"/>
                                  </a:lnTo>
                                  <a:lnTo>
                                    <a:pt x="142" y="116"/>
                                  </a:lnTo>
                                  <a:moveTo>
                                    <a:pt x="97" y="80"/>
                                  </a:moveTo>
                                  <a:lnTo>
                                    <a:pt x="97" y="57"/>
                                  </a:lnTo>
                                  <a:lnTo>
                                    <a:pt x="121" y="57"/>
                                  </a:lnTo>
                                  <a:lnTo>
                                    <a:pt x="121" y="80"/>
                                  </a:lnTo>
                                  <a:lnTo>
                                    <a:pt x="97" y="80"/>
                                  </a:lnTo>
                                  <a:lnTo>
                                    <a:pt x="97" y="80"/>
                                  </a:lnTo>
                                  <a:moveTo>
                                    <a:pt x="118" y="21"/>
                                  </a:moveTo>
                                  <a:lnTo>
                                    <a:pt x="142" y="21"/>
                                  </a:lnTo>
                                  <a:lnTo>
                                    <a:pt x="142" y="45"/>
                                  </a:lnTo>
                                  <a:lnTo>
                                    <a:pt x="118" y="45"/>
                                  </a:lnTo>
                                  <a:lnTo>
                                    <a:pt x="118" y="21"/>
                                  </a:lnTo>
                                  <a:lnTo>
                                    <a:pt x="118" y="21"/>
                                  </a:lnTo>
                                  <a:moveTo>
                                    <a:pt x="76" y="21"/>
                                  </a:moveTo>
                                  <a:lnTo>
                                    <a:pt x="102" y="21"/>
                                  </a:lnTo>
                                  <a:lnTo>
                                    <a:pt x="102" y="45"/>
                                  </a:lnTo>
                                  <a:lnTo>
                                    <a:pt x="76" y="45"/>
                                  </a:lnTo>
                                  <a:lnTo>
                                    <a:pt x="76" y="21"/>
                                  </a:lnTo>
                                  <a:lnTo>
                                    <a:pt x="76" y="21"/>
                                  </a:lnTo>
                                  <a:moveTo>
                                    <a:pt x="76" y="92"/>
                                  </a:moveTo>
                                  <a:lnTo>
                                    <a:pt x="102" y="92"/>
                                  </a:lnTo>
                                  <a:lnTo>
                                    <a:pt x="102" y="116"/>
                                  </a:lnTo>
                                  <a:lnTo>
                                    <a:pt x="76" y="116"/>
                                  </a:lnTo>
                                  <a:lnTo>
                                    <a:pt x="76" y="92"/>
                                  </a:lnTo>
                                  <a:lnTo>
                                    <a:pt x="76" y="92"/>
                                  </a:lnTo>
                                  <a:moveTo>
                                    <a:pt x="76" y="166"/>
                                  </a:moveTo>
                                  <a:lnTo>
                                    <a:pt x="102" y="166"/>
                                  </a:lnTo>
                                  <a:lnTo>
                                    <a:pt x="102" y="189"/>
                                  </a:lnTo>
                                  <a:lnTo>
                                    <a:pt x="76" y="189"/>
                                  </a:lnTo>
                                  <a:lnTo>
                                    <a:pt x="76" y="166"/>
                                  </a:lnTo>
                                  <a:lnTo>
                                    <a:pt x="76" y="166"/>
                                  </a:lnTo>
                                  <a:moveTo>
                                    <a:pt x="0" y="220"/>
                                  </a:moveTo>
                                  <a:lnTo>
                                    <a:pt x="52" y="220"/>
                                  </a:lnTo>
                                  <a:lnTo>
                                    <a:pt x="52" y="69"/>
                                  </a:lnTo>
                                  <a:lnTo>
                                    <a:pt x="0" y="69"/>
                                  </a:lnTo>
                                  <a:lnTo>
                                    <a:pt x="0" y="220"/>
                                  </a:lnTo>
                                  <a:lnTo>
                                    <a:pt x="0" y="220"/>
                                  </a:lnTo>
                                  <a:moveTo>
                                    <a:pt x="14" y="80"/>
                                  </a:moveTo>
                                  <a:lnTo>
                                    <a:pt x="38" y="80"/>
                                  </a:lnTo>
                                  <a:lnTo>
                                    <a:pt x="38" y="104"/>
                                  </a:lnTo>
                                  <a:lnTo>
                                    <a:pt x="14" y="104"/>
                                  </a:lnTo>
                                  <a:lnTo>
                                    <a:pt x="14" y="80"/>
                                  </a:lnTo>
                                  <a:lnTo>
                                    <a:pt x="14" y="80"/>
                                  </a:lnTo>
                                  <a:moveTo>
                                    <a:pt x="14" y="123"/>
                                  </a:moveTo>
                                  <a:lnTo>
                                    <a:pt x="38" y="123"/>
                                  </a:lnTo>
                                  <a:lnTo>
                                    <a:pt x="38" y="147"/>
                                  </a:lnTo>
                                  <a:lnTo>
                                    <a:pt x="14" y="147"/>
                                  </a:lnTo>
                                  <a:lnTo>
                                    <a:pt x="14" y="123"/>
                                  </a:lnTo>
                                  <a:lnTo>
                                    <a:pt x="14" y="123"/>
                                  </a:lnTo>
                                  <a:moveTo>
                                    <a:pt x="14" y="163"/>
                                  </a:moveTo>
                                  <a:lnTo>
                                    <a:pt x="38" y="163"/>
                                  </a:lnTo>
                                  <a:lnTo>
                                    <a:pt x="38" y="189"/>
                                  </a:lnTo>
                                  <a:lnTo>
                                    <a:pt x="14" y="189"/>
                                  </a:lnTo>
                                  <a:lnTo>
                                    <a:pt x="14" y="163"/>
                                  </a:lnTo>
                                  <a:lnTo>
                                    <a:pt x="14" y="163"/>
                                  </a:lnTo>
                                  <a:moveTo>
                                    <a:pt x="230" y="90"/>
                                  </a:moveTo>
                                  <a:lnTo>
                                    <a:pt x="230" y="62"/>
                                  </a:lnTo>
                                  <a:lnTo>
                                    <a:pt x="218" y="62"/>
                                  </a:lnTo>
                                  <a:lnTo>
                                    <a:pt x="218" y="33"/>
                                  </a:lnTo>
                                  <a:lnTo>
                                    <a:pt x="208" y="33"/>
                                  </a:lnTo>
                                  <a:lnTo>
                                    <a:pt x="208" y="7"/>
                                  </a:lnTo>
                                  <a:lnTo>
                                    <a:pt x="199" y="7"/>
                                  </a:lnTo>
                                  <a:lnTo>
                                    <a:pt x="199" y="33"/>
                                  </a:lnTo>
                                  <a:lnTo>
                                    <a:pt x="189" y="33"/>
                                  </a:lnTo>
                                  <a:lnTo>
                                    <a:pt x="189" y="62"/>
                                  </a:lnTo>
                                  <a:lnTo>
                                    <a:pt x="178" y="62"/>
                                  </a:lnTo>
                                  <a:lnTo>
                                    <a:pt x="178" y="90"/>
                                  </a:lnTo>
                                  <a:lnTo>
                                    <a:pt x="166" y="90"/>
                                  </a:lnTo>
                                  <a:lnTo>
                                    <a:pt x="166" y="220"/>
                                  </a:lnTo>
                                  <a:lnTo>
                                    <a:pt x="241" y="220"/>
                                  </a:lnTo>
                                  <a:lnTo>
                                    <a:pt x="241" y="90"/>
                                  </a:lnTo>
                                  <a:lnTo>
                                    <a:pt x="230" y="90"/>
                                  </a:lnTo>
                                  <a:lnTo>
                                    <a:pt x="230" y="90"/>
                                  </a:lnTo>
                                  <a:lnTo>
                                    <a:pt x="230" y="90"/>
                                  </a:lnTo>
                                  <a:moveTo>
                                    <a:pt x="204" y="203"/>
                                  </a:moveTo>
                                  <a:lnTo>
                                    <a:pt x="178" y="203"/>
                                  </a:lnTo>
                                  <a:lnTo>
                                    <a:pt x="178" y="180"/>
                                  </a:lnTo>
                                  <a:lnTo>
                                    <a:pt x="204" y="180"/>
                                  </a:lnTo>
                                  <a:lnTo>
                                    <a:pt x="204" y="203"/>
                                  </a:lnTo>
                                  <a:lnTo>
                                    <a:pt x="204" y="203"/>
                                  </a:lnTo>
                                  <a:moveTo>
                                    <a:pt x="204" y="130"/>
                                  </a:moveTo>
                                  <a:lnTo>
                                    <a:pt x="178" y="130"/>
                                  </a:lnTo>
                                  <a:lnTo>
                                    <a:pt x="178" y="106"/>
                                  </a:lnTo>
                                  <a:lnTo>
                                    <a:pt x="204" y="106"/>
                                  </a:lnTo>
                                  <a:lnTo>
                                    <a:pt x="204" y="130"/>
                                  </a:lnTo>
                                  <a:lnTo>
                                    <a:pt x="204" y="130"/>
                                  </a:lnTo>
                                  <a:moveTo>
                                    <a:pt x="230" y="166"/>
                                  </a:moveTo>
                                  <a:lnTo>
                                    <a:pt x="206" y="166"/>
                                  </a:lnTo>
                                  <a:lnTo>
                                    <a:pt x="206" y="142"/>
                                  </a:lnTo>
                                  <a:lnTo>
                                    <a:pt x="230" y="142"/>
                                  </a:lnTo>
                                  <a:lnTo>
                                    <a:pt x="230" y="166"/>
                                  </a:lnTo>
                                  <a:lnTo>
                                    <a:pt x="230" y="166"/>
                                  </a:lnTo>
                                  <a:moveTo>
                                    <a:pt x="230" y="166"/>
                                  </a:moveTo>
                                  <a:lnTo>
                                    <a:pt x="230" y="166"/>
                                  </a:ln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84" name="Freeform 77"/>
                          <wps:cNvSpPr>
                            <a:spLocks noEditPoints="1"/>
                          </wps:cNvSpPr>
                          <wps:spPr bwMode="auto">
                            <a:xfrm flipH="1">
                              <a:off x="1746421" y="0"/>
                              <a:ext cx="187200" cy="223200"/>
                            </a:xfrm>
                            <a:custGeom>
                              <a:avLst/>
                              <a:gdLst>
                                <a:gd name="T0" fmla="*/ 104 w 104"/>
                                <a:gd name="T1" fmla="*/ 56 h 130"/>
                                <a:gd name="T2" fmla="*/ 53 w 104"/>
                                <a:gd name="T3" fmla="*/ 130 h 130"/>
                                <a:gd name="T4" fmla="*/ 2 w 104"/>
                                <a:gd name="T5" fmla="*/ 67 h 130"/>
                                <a:gd name="T6" fmla="*/ 0 w 104"/>
                                <a:gd name="T7" fmla="*/ 51 h 130"/>
                                <a:gd name="T8" fmla="*/ 52 w 104"/>
                                <a:gd name="T9" fmla="*/ 0 h 130"/>
                                <a:gd name="T10" fmla="*/ 104 w 104"/>
                                <a:gd name="T11" fmla="*/ 51 h 130"/>
                                <a:gd name="T12" fmla="*/ 104 w 104"/>
                                <a:gd name="T13" fmla="*/ 56 h 130"/>
                                <a:gd name="T14" fmla="*/ 52 w 104"/>
                                <a:gd name="T15" fmla="*/ 19 h 130"/>
                                <a:gd name="T16" fmla="*/ 23 w 104"/>
                                <a:gd name="T17" fmla="*/ 47 h 130"/>
                                <a:gd name="T18" fmla="*/ 52 w 104"/>
                                <a:gd name="T19" fmla="*/ 75 h 130"/>
                                <a:gd name="T20" fmla="*/ 81 w 104"/>
                                <a:gd name="T21" fmla="*/ 47 h 130"/>
                                <a:gd name="T22" fmla="*/ 52 w 104"/>
                                <a:gd name="T23" fmla="*/ 19 h 130"/>
                                <a:gd name="T24" fmla="*/ 52 w 104"/>
                                <a:gd name="T25" fmla="*/ 19 h 130"/>
                                <a:gd name="T26" fmla="*/ 52 w 104"/>
                                <a:gd name="T27" fmla="*/ 19 h 13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104" h="130">
                                  <a:moveTo>
                                    <a:pt x="104" y="56"/>
                                  </a:moveTo>
                                  <a:cubicBezTo>
                                    <a:pt x="102" y="101"/>
                                    <a:pt x="53" y="130"/>
                                    <a:pt x="53" y="130"/>
                                  </a:cubicBezTo>
                                  <a:cubicBezTo>
                                    <a:pt x="53" y="130"/>
                                    <a:pt x="10" y="105"/>
                                    <a:pt x="2" y="67"/>
                                  </a:cubicBezTo>
                                  <a:cubicBezTo>
                                    <a:pt x="0" y="62"/>
                                    <a:pt x="0" y="56"/>
                                    <a:pt x="0" y="51"/>
                                  </a:cubicBezTo>
                                  <a:cubicBezTo>
                                    <a:pt x="0" y="23"/>
                                    <a:pt x="23" y="0"/>
                                    <a:pt x="52" y="0"/>
                                  </a:cubicBezTo>
                                  <a:cubicBezTo>
                                    <a:pt x="81" y="0"/>
                                    <a:pt x="104" y="23"/>
                                    <a:pt x="104" y="51"/>
                                  </a:cubicBezTo>
                                  <a:cubicBezTo>
                                    <a:pt x="104" y="53"/>
                                    <a:pt x="104" y="55"/>
                                    <a:pt x="104" y="56"/>
                                  </a:cubicBezTo>
                                  <a:close/>
                                  <a:moveTo>
                                    <a:pt x="52" y="19"/>
                                  </a:moveTo>
                                  <a:cubicBezTo>
                                    <a:pt x="36" y="19"/>
                                    <a:pt x="23" y="31"/>
                                    <a:pt x="23" y="47"/>
                                  </a:cubicBezTo>
                                  <a:cubicBezTo>
                                    <a:pt x="23" y="63"/>
                                    <a:pt x="36" y="75"/>
                                    <a:pt x="52" y="75"/>
                                  </a:cubicBezTo>
                                  <a:cubicBezTo>
                                    <a:pt x="68" y="75"/>
                                    <a:pt x="81" y="63"/>
                                    <a:pt x="81" y="47"/>
                                  </a:cubicBezTo>
                                  <a:cubicBezTo>
                                    <a:pt x="81" y="31"/>
                                    <a:pt x="68" y="19"/>
                                    <a:pt x="52" y="19"/>
                                  </a:cubicBezTo>
                                  <a:close/>
                                  <a:moveTo>
                                    <a:pt x="52" y="19"/>
                                  </a:moveTo>
                                  <a:cubicBezTo>
                                    <a:pt x="52" y="19"/>
                                    <a:pt x="52" y="19"/>
                                    <a:pt x="52" y="19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85" name="Freeform 78"/>
                          <wps:cNvSpPr>
                            <a:spLocks noChangeAspect="1" noEditPoints="1"/>
                          </wps:cNvSpPr>
                          <wps:spPr bwMode="auto">
                            <a:xfrm flipH="1">
                              <a:off x="2891481" y="0"/>
                              <a:ext cx="223200" cy="223200"/>
                            </a:xfrm>
                            <a:custGeom>
                              <a:avLst/>
                              <a:gdLst>
                                <a:gd name="T0" fmla="*/ 73 w 98"/>
                                <a:gd name="T1" fmla="*/ 115 h 151"/>
                                <a:gd name="T2" fmla="*/ 73 w 98"/>
                                <a:gd name="T3" fmla="*/ 116 h 151"/>
                                <a:gd name="T4" fmla="*/ 72 w 98"/>
                                <a:gd name="T5" fmla="*/ 122 h 151"/>
                                <a:gd name="T6" fmla="*/ 77 w 98"/>
                                <a:gd name="T7" fmla="*/ 130 h 151"/>
                                <a:gd name="T8" fmla="*/ 49 w 98"/>
                                <a:gd name="T9" fmla="*/ 144 h 151"/>
                                <a:gd name="T10" fmla="*/ 21 w 98"/>
                                <a:gd name="T11" fmla="*/ 130 h 151"/>
                                <a:gd name="T12" fmla="*/ 26 w 98"/>
                                <a:gd name="T13" fmla="*/ 122 h 151"/>
                                <a:gd name="T14" fmla="*/ 24 w 98"/>
                                <a:gd name="T15" fmla="*/ 116 h 151"/>
                                <a:gd name="T16" fmla="*/ 24 w 98"/>
                                <a:gd name="T17" fmla="*/ 115 h 151"/>
                                <a:gd name="T18" fmla="*/ 14 w 98"/>
                                <a:gd name="T19" fmla="*/ 130 h 151"/>
                                <a:gd name="T20" fmla="*/ 49 w 98"/>
                                <a:gd name="T21" fmla="*/ 151 h 151"/>
                                <a:gd name="T22" fmla="*/ 84 w 98"/>
                                <a:gd name="T23" fmla="*/ 130 h 151"/>
                                <a:gd name="T24" fmla="*/ 73 w 98"/>
                                <a:gd name="T25" fmla="*/ 115 h 151"/>
                                <a:gd name="T26" fmla="*/ 73 w 98"/>
                                <a:gd name="T27" fmla="*/ 49 h 151"/>
                                <a:gd name="T28" fmla="*/ 49 w 98"/>
                                <a:gd name="T29" fmla="*/ 24 h 151"/>
                                <a:gd name="T30" fmla="*/ 24 w 98"/>
                                <a:gd name="T31" fmla="*/ 49 h 151"/>
                                <a:gd name="T32" fmla="*/ 49 w 98"/>
                                <a:gd name="T33" fmla="*/ 73 h 151"/>
                                <a:gd name="T34" fmla="*/ 73 w 98"/>
                                <a:gd name="T35" fmla="*/ 49 h 151"/>
                                <a:gd name="T36" fmla="*/ 31 w 98"/>
                                <a:gd name="T37" fmla="*/ 49 h 151"/>
                                <a:gd name="T38" fmla="*/ 49 w 98"/>
                                <a:gd name="T39" fmla="*/ 31 h 151"/>
                                <a:gd name="T40" fmla="*/ 66 w 98"/>
                                <a:gd name="T41" fmla="*/ 49 h 151"/>
                                <a:gd name="T42" fmla="*/ 49 w 98"/>
                                <a:gd name="T43" fmla="*/ 66 h 151"/>
                                <a:gd name="T44" fmla="*/ 31 w 98"/>
                                <a:gd name="T45" fmla="*/ 49 h 151"/>
                                <a:gd name="T46" fmla="*/ 49 w 98"/>
                                <a:gd name="T47" fmla="*/ 126 h 151"/>
                                <a:gd name="T48" fmla="*/ 98 w 98"/>
                                <a:gd name="T49" fmla="*/ 50 h 151"/>
                                <a:gd name="T50" fmla="*/ 49 w 98"/>
                                <a:gd name="T51" fmla="*/ 0 h 151"/>
                                <a:gd name="T52" fmla="*/ 0 w 98"/>
                                <a:gd name="T53" fmla="*/ 50 h 151"/>
                                <a:gd name="T54" fmla="*/ 49 w 98"/>
                                <a:gd name="T55" fmla="*/ 126 h 151"/>
                                <a:gd name="T56" fmla="*/ 49 w 98"/>
                                <a:gd name="T57" fmla="*/ 7 h 151"/>
                                <a:gd name="T58" fmla="*/ 91 w 98"/>
                                <a:gd name="T59" fmla="*/ 50 h 151"/>
                                <a:gd name="T60" fmla="*/ 49 w 98"/>
                                <a:gd name="T61" fmla="*/ 119 h 151"/>
                                <a:gd name="T62" fmla="*/ 7 w 98"/>
                                <a:gd name="T63" fmla="*/ 50 h 151"/>
                                <a:gd name="T64" fmla="*/ 49 w 98"/>
                                <a:gd name="T65" fmla="*/ 7 h 151"/>
                                <a:gd name="T66" fmla="*/ 49 w 98"/>
                                <a:gd name="T67" fmla="*/ 7 h 151"/>
                                <a:gd name="T68" fmla="*/ 49 w 98"/>
                                <a:gd name="T69" fmla="*/ 7 h 1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98" h="151">
                                  <a:moveTo>
                                    <a:pt x="73" y="115"/>
                                  </a:moveTo>
                                  <a:cubicBezTo>
                                    <a:pt x="73" y="115"/>
                                    <a:pt x="73" y="115"/>
                                    <a:pt x="73" y="116"/>
                                  </a:cubicBezTo>
                                  <a:cubicBezTo>
                                    <a:pt x="73" y="118"/>
                                    <a:pt x="73" y="120"/>
                                    <a:pt x="72" y="122"/>
                                  </a:cubicBezTo>
                                  <a:cubicBezTo>
                                    <a:pt x="75" y="124"/>
                                    <a:pt x="77" y="127"/>
                                    <a:pt x="77" y="130"/>
                                  </a:cubicBezTo>
                                  <a:cubicBezTo>
                                    <a:pt x="77" y="138"/>
                                    <a:pt x="64" y="144"/>
                                    <a:pt x="49" y="144"/>
                                  </a:cubicBezTo>
                                  <a:cubicBezTo>
                                    <a:pt x="33" y="144"/>
                                    <a:pt x="21" y="138"/>
                                    <a:pt x="21" y="130"/>
                                  </a:cubicBezTo>
                                  <a:cubicBezTo>
                                    <a:pt x="21" y="127"/>
                                    <a:pt x="22" y="124"/>
                                    <a:pt x="26" y="122"/>
                                  </a:cubicBezTo>
                                  <a:cubicBezTo>
                                    <a:pt x="25" y="120"/>
                                    <a:pt x="24" y="118"/>
                                    <a:pt x="24" y="116"/>
                                  </a:cubicBezTo>
                                  <a:cubicBezTo>
                                    <a:pt x="24" y="115"/>
                                    <a:pt x="24" y="115"/>
                                    <a:pt x="24" y="115"/>
                                  </a:cubicBezTo>
                                  <a:cubicBezTo>
                                    <a:pt x="18" y="119"/>
                                    <a:pt x="14" y="124"/>
                                    <a:pt x="14" y="130"/>
                                  </a:cubicBezTo>
                                  <a:cubicBezTo>
                                    <a:pt x="14" y="141"/>
                                    <a:pt x="29" y="151"/>
                                    <a:pt x="49" y="151"/>
                                  </a:cubicBezTo>
                                  <a:cubicBezTo>
                                    <a:pt x="68" y="151"/>
                                    <a:pt x="84" y="141"/>
                                    <a:pt x="84" y="130"/>
                                  </a:cubicBezTo>
                                  <a:cubicBezTo>
                                    <a:pt x="84" y="124"/>
                                    <a:pt x="80" y="119"/>
                                    <a:pt x="73" y="115"/>
                                  </a:cubicBezTo>
                                  <a:close/>
                                  <a:moveTo>
                                    <a:pt x="73" y="49"/>
                                  </a:moveTo>
                                  <a:cubicBezTo>
                                    <a:pt x="73" y="35"/>
                                    <a:pt x="62" y="24"/>
                                    <a:pt x="49" y="24"/>
                                  </a:cubicBezTo>
                                  <a:cubicBezTo>
                                    <a:pt x="35" y="24"/>
                                    <a:pt x="24" y="35"/>
                                    <a:pt x="24" y="49"/>
                                  </a:cubicBezTo>
                                  <a:cubicBezTo>
                                    <a:pt x="24" y="62"/>
                                    <a:pt x="35" y="73"/>
                                    <a:pt x="49" y="73"/>
                                  </a:cubicBezTo>
                                  <a:cubicBezTo>
                                    <a:pt x="62" y="73"/>
                                    <a:pt x="73" y="62"/>
                                    <a:pt x="73" y="49"/>
                                  </a:cubicBezTo>
                                  <a:close/>
                                  <a:moveTo>
                                    <a:pt x="31" y="49"/>
                                  </a:moveTo>
                                  <a:cubicBezTo>
                                    <a:pt x="31" y="39"/>
                                    <a:pt x="39" y="31"/>
                                    <a:pt x="49" y="31"/>
                                  </a:cubicBezTo>
                                  <a:cubicBezTo>
                                    <a:pt x="58" y="31"/>
                                    <a:pt x="66" y="39"/>
                                    <a:pt x="66" y="49"/>
                                  </a:cubicBezTo>
                                  <a:cubicBezTo>
                                    <a:pt x="66" y="58"/>
                                    <a:pt x="58" y="66"/>
                                    <a:pt x="49" y="66"/>
                                  </a:cubicBezTo>
                                  <a:cubicBezTo>
                                    <a:pt x="39" y="66"/>
                                    <a:pt x="31" y="58"/>
                                    <a:pt x="31" y="49"/>
                                  </a:cubicBezTo>
                                  <a:close/>
                                  <a:moveTo>
                                    <a:pt x="49" y="126"/>
                                  </a:moveTo>
                                  <a:cubicBezTo>
                                    <a:pt x="58" y="126"/>
                                    <a:pt x="98" y="78"/>
                                    <a:pt x="98" y="50"/>
                                  </a:cubicBezTo>
                                  <a:cubicBezTo>
                                    <a:pt x="98" y="22"/>
                                    <a:pt x="76" y="0"/>
                                    <a:pt x="49" y="0"/>
                                  </a:cubicBezTo>
                                  <a:cubicBezTo>
                                    <a:pt x="22" y="0"/>
                                    <a:pt x="0" y="22"/>
                                    <a:pt x="0" y="50"/>
                                  </a:cubicBezTo>
                                  <a:cubicBezTo>
                                    <a:pt x="0" y="78"/>
                                    <a:pt x="39" y="126"/>
                                    <a:pt x="49" y="126"/>
                                  </a:cubicBezTo>
                                  <a:close/>
                                  <a:moveTo>
                                    <a:pt x="49" y="7"/>
                                  </a:moveTo>
                                  <a:cubicBezTo>
                                    <a:pt x="72" y="7"/>
                                    <a:pt x="91" y="26"/>
                                    <a:pt x="91" y="50"/>
                                  </a:cubicBezTo>
                                  <a:cubicBezTo>
                                    <a:pt x="91" y="74"/>
                                    <a:pt x="55" y="119"/>
                                    <a:pt x="49" y="119"/>
                                  </a:cubicBezTo>
                                  <a:cubicBezTo>
                                    <a:pt x="43" y="119"/>
                                    <a:pt x="7" y="74"/>
                                    <a:pt x="7" y="50"/>
                                  </a:cubicBezTo>
                                  <a:cubicBezTo>
                                    <a:pt x="7" y="26"/>
                                    <a:pt x="25" y="7"/>
                                    <a:pt x="49" y="7"/>
                                  </a:cubicBezTo>
                                  <a:close/>
                                  <a:moveTo>
                                    <a:pt x="49" y="7"/>
                                  </a:moveTo>
                                  <a:cubicBezTo>
                                    <a:pt x="49" y="7"/>
                                    <a:pt x="49" y="7"/>
                                    <a:pt x="49" y="7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586" name="Freeform 82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3484605" y="0"/>
                              <a:ext cx="223200" cy="223200"/>
                            </a:xfrm>
                            <a:custGeom>
                              <a:avLst/>
                              <a:gdLst>
                                <a:gd name="T0" fmla="*/ 2147483646 w 64"/>
                                <a:gd name="T1" fmla="*/ 0 h 58"/>
                                <a:gd name="T2" fmla="*/ 0 w 64"/>
                                <a:gd name="T3" fmla="*/ 2147483646 h 58"/>
                                <a:gd name="T4" fmla="*/ 2147483646 w 64"/>
                                <a:gd name="T5" fmla="*/ 2147483646 h 58"/>
                                <a:gd name="T6" fmla="*/ 2147483646 w 64"/>
                                <a:gd name="T7" fmla="*/ 2147483646 h 58"/>
                                <a:gd name="T8" fmla="*/ 2147483646 w 64"/>
                                <a:gd name="T9" fmla="*/ 2147483646 h 58"/>
                                <a:gd name="T10" fmla="*/ 2147483646 w 64"/>
                                <a:gd name="T11" fmla="*/ 2147483646 h 58"/>
                                <a:gd name="T12" fmla="*/ 2147483646 w 64"/>
                                <a:gd name="T13" fmla="*/ 2147483646 h 58"/>
                                <a:gd name="T14" fmla="*/ 2147483646 w 64"/>
                                <a:gd name="T15" fmla="*/ 2147483646 h 58"/>
                                <a:gd name="T16" fmla="*/ 2147483646 w 64"/>
                                <a:gd name="T17" fmla="*/ 2147483646 h 58"/>
                                <a:gd name="T18" fmla="*/ 2147483646 w 64"/>
                                <a:gd name="T19" fmla="*/ 2147483646 h 58"/>
                                <a:gd name="T20" fmla="*/ 2147483646 w 64"/>
                                <a:gd name="T21" fmla="*/ 2147483646 h 58"/>
                                <a:gd name="T22" fmla="*/ 2147483646 w 64"/>
                                <a:gd name="T23" fmla="*/ 2147483646 h 58"/>
                                <a:gd name="T24" fmla="*/ 2147483646 w 64"/>
                                <a:gd name="T25" fmla="*/ 2147483646 h 58"/>
                                <a:gd name="T26" fmla="*/ 2147483646 w 64"/>
                                <a:gd name="T27" fmla="*/ 0 h 58"/>
                                <a:gd name="T28" fmla="*/ 2147483646 w 64"/>
                                <a:gd name="T29" fmla="*/ 2147483646 h 58"/>
                                <a:gd name="T30" fmla="*/ 2147483646 w 64"/>
                                <a:gd name="T31" fmla="*/ 2147483646 h 58"/>
                                <a:gd name="T32" fmla="*/ 2147483646 w 64"/>
                                <a:gd name="T33" fmla="*/ 2147483646 h 58"/>
                                <a:gd name="T34" fmla="*/ 2147483646 w 64"/>
                                <a:gd name="T35" fmla="*/ 2147483646 h 58"/>
                                <a:gd name="T36" fmla="*/ 2147483646 w 64"/>
                                <a:gd name="T37" fmla="*/ 2147483646 h 58"/>
                                <a:gd name="T38" fmla="*/ 0 60000 65536"/>
                                <a:gd name="T39" fmla="*/ 0 60000 65536"/>
                                <a:gd name="T40" fmla="*/ 0 60000 65536"/>
                                <a:gd name="T41" fmla="*/ 0 60000 65536"/>
                                <a:gd name="T42" fmla="*/ 0 60000 65536"/>
                                <a:gd name="T43" fmla="*/ 0 60000 65536"/>
                                <a:gd name="T44" fmla="*/ 0 60000 65536"/>
                                <a:gd name="T45" fmla="*/ 0 60000 65536"/>
                                <a:gd name="T46" fmla="*/ 0 60000 65536"/>
                                <a:gd name="T47" fmla="*/ 0 60000 65536"/>
                                <a:gd name="T48" fmla="*/ 0 60000 65536"/>
                                <a:gd name="T49" fmla="*/ 0 60000 65536"/>
                                <a:gd name="T50" fmla="*/ 0 60000 65536"/>
                                <a:gd name="T51" fmla="*/ 0 60000 65536"/>
                                <a:gd name="T52" fmla="*/ 0 60000 65536"/>
                                <a:gd name="T53" fmla="*/ 0 60000 65536"/>
                                <a:gd name="T54" fmla="*/ 0 60000 65536"/>
                                <a:gd name="T55" fmla="*/ 0 60000 65536"/>
                                <a:gd name="T56" fmla="*/ 0 60000 65536"/>
                              </a:gdLst>
                              <a:ahLst/>
                              <a:cxnLst>
                                <a:cxn ang="T38">
                                  <a:pos x="T0" y="T1"/>
                                </a:cxn>
                                <a:cxn ang="T39">
                                  <a:pos x="T2" y="T3"/>
                                </a:cxn>
                                <a:cxn ang="T40">
                                  <a:pos x="T4" y="T5"/>
                                </a:cxn>
                                <a:cxn ang="T41">
                                  <a:pos x="T6" y="T7"/>
                                </a:cxn>
                                <a:cxn ang="T42">
                                  <a:pos x="T8" y="T9"/>
                                </a:cxn>
                                <a:cxn ang="T43">
                                  <a:pos x="T10" y="T11"/>
                                </a:cxn>
                                <a:cxn ang="T44">
                                  <a:pos x="T12" y="T13"/>
                                </a:cxn>
                                <a:cxn ang="T45">
                                  <a:pos x="T14" y="T15"/>
                                </a:cxn>
                                <a:cxn ang="T46">
                                  <a:pos x="T16" y="T17"/>
                                </a:cxn>
                                <a:cxn ang="T47">
                                  <a:pos x="T18" y="T19"/>
                                </a:cxn>
                                <a:cxn ang="T48">
                                  <a:pos x="T20" y="T21"/>
                                </a:cxn>
                                <a:cxn ang="T49">
                                  <a:pos x="T22" y="T23"/>
                                </a:cxn>
                                <a:cxn ang="T50">
                                  <a:pos x="T24" y="T25"/>
                                </a:cxn>
                                <a:cxn ang="T51">
                                  <a:pos x="T26" y="T27"/>
                                </a:cxn>
                                <a:cxn ang="T52">
                                  <a:pos x="T28" y="T29"/>
                                </a:cxn>
                                <a:cxn ang="T53">
                                  <a:pos x="T30" y="T31"/>
                                </a:cxn>
                                <a:cxn ang="T54">
                                  <a:pos x="T32" y="T33"/>
                                </a:cxn>
                                <a:cxn ang="T55">
                                  <a:pos x="T34" y="T35"/>
                                </a:cxn>
                                <a:cxn ang="T56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64" h="58">
                                  <a:moveTo>
                                    <a:pt x="32" y="0"/>
                                  </a:moveTo>
                                  <a:cubicBezTo>
                                    <a:pt x="0" y="32"/>
                                    <a:pt x="0" y="32"/>
                                    <a:pt x="0" y="32"/>
                                  </a:cubicBezTo>
                                  <a:cubicBezTo>
                                    <a:pt x="6" y="38"/>
                                    <a:pt x="6" y="38"/>
                                    <a:pt x="6" y="38"/>
                                  </a:cubicBezTo>
                                  <a:cubicBezTo>
                                    <a:pt x="12" y="32"/>
                                    <a:pt x="12" y="32"/>
                                    <a:pt x="12" y="32"/>
                                  </a:cubicBezTo>
                                  <a:cubicBezTo>
                                    <a:pt x="12" y="58"/>
                                    <a:pt x="12" y="58"/>
                                    <a:pt x="12" y="58"/>
                                  </a:cubicBezTo>
                                  <a:cubicBezTo>
                                    <a:pt x="28" y="58"/>
                                    <a:pt x="28" y="58"/>
                                    <a:pt x="28" y="58"/>
                                  </a:cubicBezTo>
                                  <a:cubicBezTo>
                                    <a:pt x="28" y="46"/>
                                    <a:pt x="28" y="46"/>
                                    <a:pt x="28" y="46"/>
                                  </a:cubicBezTo>
                                  <a:cubicBezTo>
                                    <a:pt x="36" y="46"/>
                                    <a:pt x="36" y="46"/>
                                    <a:pt x="36" y="46"/>
                                  </a:cubicBezTo>
                                  <a:cubicBezTo>
                                    <a:pt x="36" y="58"/>
                                    <a:pt x="36" y="58"/>
                                    <a:pt x="36" y="58"/>
                                  </a:cubicBezTo>
                                  <a:cubicBezTo>
                                    <a:pt x="52" y="58"/>
                                    <a:pt x="52" y="58"/>
                                    <a:pt x="52" y="58"/>
                                  </a:cubicBezTo>
                                  <a:cubicBezTo>
                                    <a:pt x="52" y="32"/>
                                    <a:pt x="52" y="32"/>
                                    <a:pt x="52" y="32"/>
                                  </a:cubicBezTo>
                                  <a:cubicBezTo>
                                    <a:pt x="58" y="38"/>
                                    <a:pt x="58" y="38"/>
                                    <a:pt x="58" y="38"/>
                                  </a:cubicBezTo>
                                  <a:cubicBezTo>
                                    <a:pt x="64" y="32"/>
                                    <a:pt x="64" y="32"/>
                                    <a:pt x="64" y="32"/>
                                  </a:cubicBezTo>
                                  <a:lnTo>
                                    <a:pt x="32" y="0"/>
                                  </a:lnTo>
                                  <a:close/>
                                  <a:moveTo>
                                    <a:pt x="32" y="26"/>
                                  </a:moveTo>
                                  <a:cubicBezTo>
                                    <a:pt x="30" y="26"/>
                                    <a:pt x="28" y="24"/>
                                    <a:pt x="28" y="22"/>
                                  </a:cubicBezTo>
                                  <a:cubicBezTo>
                                    <a:pt x="28" y="20"/>
                                    <a:pt x="30" y="18"/>
                                    <a:pt x="32" y="18"/>
                                  </a:cubicBezTo>
                                  <a:cubicBezTo>
                                    <a:pt x="34" y="18"/>
                                    <a:pt x="36" y="20"/>
                                    <a:pt x="36" y="22"/>
                                  </a:cubicBezTo>
                                  <a:cubicBezTo>
                                    <a:pt x="36" y="24"/>
                                    <a:pt x="34" y="26"/>
                                    <a:pt x="32" y="26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/>
                        </wps:wsp>
                        <wps:wsp>
                          <wps:cNvPr id="587" name="Freeform 83"/>
                          <wps:cNvSpPr>
                            <a:spLocks noChangeAspect="1"/>
                          </wps:cNvSpPr>
                          <wps:spPr bwMode="auto">
                            <a:xfrm>
                              <a:off x="4077729" y="0"/>
                              <a:ext cx="223200" cy="223200"/>
                            </a:xfrm>
                            <a:custGeom>
                              <a:avLst/>
                              <a:gdLst>
                                <a:gd name="T0" fmla="*/ 2147483646 w 151"/>
                                <a:gd name="T1" fmla="*/ 2147483646 h 128"/>
                                <a:gd name="T2" fmla="*/ 2147483646 w 151"/>
                                <a:gd name="T3" fmla="*/ 2147483646 h 128"/>
                                <a:gd name="T4" fmla="*/ 2147483646 w 151"/>
                                <a:gd name="T5" fmla="*/ 2147483646 h 128"/>
                                <a:gd name="T6" fmla="*/ 2147483646 w 151"/>
                                <a:gd name="T7" fmla="*/ 2147483646 h 128"/>
                                <a:gd name="T8" fmla="*/ 2147483646 w 151"/>
                                <a:gd name="T9" fmla="*/ 2147483646 h 128"/>
                                <a:gd name="T10" fmla="*/ 2147483646 w 151"/>
                                <a:gd name="T11" fmla="*/ 0 h 128"/>
                                <a:gd name="T12" fmla="*/ 0 w 151"/>
                                <a:gd name="T13" fmla="*/ 2147483646 h 128"/>
                                <a:gd name="T14" fmla="*/ 0 w 151"/>
                                <a:gd name="T15" fmla="*/ 2147483646 h 128"/>
                                <a:gd name="T16" fmla="*/ 2147483646 w 151"/>
                                <a:gd name="T17" fmla="*/ 2147483646 h 128"/>
                                <a:gd name="T18" fmla="*/ 2147483646 w 151"/>
                                <a:gd name="T19" fmla="*/ 2147483646 h 128"/>
                                <a:gd name="T20" fmla="*/ 2147483646 w 151"/>
                                <a:gd name="T21" fmla="*/ 2147483646 h 128"/>
                                <a:gd name="T22" fmla="*/ 2147483646 w 151"/>
                                <a:gd name="T23" fmla="*/ 2147483646 h 128"/>
                                <a:gd name="T24" fmla="*/ 2147483646 w 151"/>
                                <a:gd name="T25" fmla="*/ 2147483646 h 128"/>
                                <a:gd name="T26" fmla="*/ 2147483646 w 151"/>
                                <a:gd name="T27" fmla="*/ 2147483646 h 128"/>
                                <a:gd name="T28" fmla="*/ 2147483646 w 151"/>
                                <a:gd name="T29" fmla="*/ 2147483646 h 128"/>
                                <a:gd name="T30" fmla="*/ 2147483646 w 151"/>
                                <a:gd name="T31" fmla="*/ 2147483646 h 128"/>
                                <a:gd name="T32" fmla="*/ 2147483646 w 151"/>
                                <a:gd name="T33" fmla="*/ 2147483646 h 128"/>
                                <a:gd name="T34" fmla="*/ 2147483646 w 151"/>
                                <a:gd name="T35" fmla="*/ 2147483646 h 128"/>
                                <a:gd name="T36" fmla="*/ 0 60000 65536"/>
                                <a:gd name="T37" fmla="*/ 0 60000 65536"/>
                                <a:gd name="T38" fmla="*/ 0 60000 65536"/>
                                <a:gd name="T39" fmla="*/ 0 60000 65536"/>
                                <a:gd name="T40" fmla="*/ 0 60000 65536"/>
                                <a:gd name="T41" fmla="*/ 0 60000 65536"/>
                                <a:gd name="T42" fmla="*/ 0 60000 65536"/>
                                <a:gd name="T43" fmla="*/ 0 60000 65536"/>
                                <a:gd name="T44" fmla="*/ 0 60000 65536"/>
                                <a:gd name="T45" fmla="*/ 0 60000 65536"/>
                                <a:gd name="T46" fmla="*/ 0 60000 65536"/>
                                <a:gd name="T47" fmla="*/ 0 60000 65536"/>
                                <a:gd name="T48" fmla="*/ 0 60000 65536"/>
                                <a:gd name="T49" fmla="*/ 0 60000 65536"/>
                                <a:gd name="T50" fmla="*/ 0 60000 65536"/>
                                <a:gd name="T51" fmla="*/ 0 60000 65536"/>
                                <a:gd name="T52" fmla="*/ 0 60000 65536"/>
                                <a:gd name="T53" fmla="*/ 0 60000 65536"/>
                              </a:gdLst>
                              <a:ahLst/>
                              <a:cxnLst>
                                <a:cxn ang="T36">
                                  <a:pos x="T0" y="T1"/>
                                </a:cxn>
                                <a:cxn ang="T37">
                                  <a:pos x="T2" y="T3"/>
                                </a:cxn>
                                <a:cxn ang="T38">
                                  <a:pos x="T4" y="T5"/>
                                </a:cxn>
                                <a:cxn ang="T39">
                                  <a:pos x="T6" y="T7"/>
                                </a:cxn>
                                <a:cxn ang="T40">
                                  <a:pos x="T8" y="T9"/>
                                </a:cxn>
                                <a:cxn ang="T41">
                                  <a:pos x="T10" y="T11"/>
                                </a:cxn>
                                <a:cxn ang="T42">
                                  <a:pos x="T12" y="T13"/>
                                </a:cxn>
                                <a:cxn ang="T43">
                                  <a:pos x="T14" y="T15"/>
                                </a:cxn>
                                <a:cxn ang="T44">
                                  <a:pos x="T16" y="T17"/>
                                </a:cxn>
                                <a:cxn ang="T45">
                                  <a:pos x="T18" y="T19"/>
                                </a:cxn>
                                <a:cxn ang="T46">
                                  <a:pos x="T20" y="T21"/>
                                </a:cxn>
                                <a:cxn ang="T47">
                                  <a:pos x="T22" y="T23"/>
                                </a:cxn>
                                <a:cxn ang="T48">
                                  <a:pos x="T24" y="T25"/>
                                </a:cxn>
                                <a:cxn ang="T49">
                                  <a:pos x="T26" y="T27"/>
                                </a:cxn>
                                <a:cxn ang="T50">
                                  <a:pos x="T28" y="T29"/>
                                </a:cxn>
                                <a:cxn ang="T51">
                                  <a:pos x="T30" y="T31"/>
                                </a:cxn>
                                <a:cxn ang="T52">
                                  <a:pos x="T32" y="T33"/>
                                </a:cxn>
                                <a:cxn ang="T53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151" h="128">
                                  <a:moveTo>
                                    <a:pt x="151" y="76"/>
                                  </a:moveTo>
                                  <a:lnTo>
                                    <a:pt x="123" y="47"/>
                                  </a:lnTo>
                                  <a:lnTo>
                                    <a:pt x="123" y="5"/>
                                  </a:lnTo>
                                  <a:lnTo>
                                    <a:pt x="104" y="5"/>
                                  </a:lnTo>
                                  <a:lnTo>
                                    <a:pt x="104" y="28"/>
                                  </a:lnTo>
                                  <a:lnTo>
                                    <a:pt x="75" y="0"/>
                                  </a:lnTo>
                                  <a:lnTo>
                                    <a:pt x="0" y="76"/>
                                  </a:lnTo>
                                  <a:lnTo>
                                    <a:pt x="0" y="80"/>
                                  </a:lnTo>
                                  <a:lnTo>
                                    <a:pt x="19" y="80"/>
                                  </a:lnTo>
                                  <a:lnTo>
                                    <a:pt x="19" y="128"/>
                                  </a:lnTo>
                                  <a:lnTo>
                                    <a:pt x="66" y="128"/>
                                  </a:lnTo>
                                  <a:lnTo>
                                    <a:pt x="66" y="99"/>
                                  </a:lnTo>
                                  <a:lnTo>
                                    <a:pt x="85" y="99"/>
                                  </a:lnTo>
                                  <a:lnTo>
                                    <a:pt x="85" y="128"/>
                                  </a:lnTo>
                                  <a:lnTo>
                                    <a:pt x="132" y="128"/>
                                  </a:lnTo>
                                  <a:lnTo>
                                    <a:pt x="132" y="80"/>
                                  </a:lnTo>
                                  <a:lnTo>
                                    <a:pt x="151" y="80"/>
                                  </a:lnTo>
                                  <a:lnTo>
                                    <a:pt x="151" y="76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/>
                        </wps:wsp>
                      </wpg:grpSp>
                      <wpg:grpSp>
                        <wpg:cNvPr id="588" name="组合 87"/>
                        <wpg:cNvGrpSpPr/>
                        <wpg:grpSpPr>
                          <a:xfrm>
                            <a:off x="0" y="4991100"/>
                            <a:ext cx="5467004" cy="431786"/>
                            <a:chOff x="0" y="-86508"/>
                            <a:chExt cx="5467460" cy="431946"/>
                          </a:xfrm>
                          <a:grpFill/>
                        </wpg:grpSpPr>
                        <wps:wsp>
                          <wps:cNvPr id="589" name="Freeform 35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3998924" y="-86508"/>
                              <a:ext cx="288000" cy="431946"/>
                            </a:xfrm>
                            <a:custGeom>
                              <a:avLst/>
                              <a:gdLst>
                                <a:gd name="T0" fmla="*/ 29408397 w 2418"/>
                                <a:gd name="T1" fmla="*/ 19573794 h 3626"/>
                                <a:gd name="T2" fmla="*/ 20428467 w 2418"/>
                                <a:gd name="T3" fmla="*/ 20837149 h 3626"/>
                                <a:gd name="T4" fmla="*/ 8341638 w 2418"/>
                                <a:gd name="T5" fmla="*/ 20680958 h 3626"/>
                                <a:gd name="T6" fmla="*/ 10625628 w 2418"/>
                                <a:gd name="T7" fmla="*/ 18622822 h 3626"/>
                                <a:gd name="T8" fmla="*/ 18782769 w 2418"/>
                                <a:gd name="T9" fmla="*/ 12306400 h 3626"/>
                                <a:gd name="T10" fmla="*/ 10299275 w 2418"/>
                                <a:gd name="T11" fmla="*/ 14052271 h 3626"/>
                                <a:gd name="T12" fmla="*/ 6213677 w 2418"/>
                                <a:gd name="T13" fmla="*/ 9467543 h 3626"/>
                                <a:gd name="T14" fmla="*/ 4908506 w 2418"/>
                                <a:gd name="T15" fmla="*/ 0 h 3626"/>
                                <a:gd name="T16" fmla="*/ 3929687 w 2418"/>
                                <a:gd name="T17" fmla="*/ 2526592 h 3626"/>
                                <a:gd name="T18" fmla="*/ 1801727 w 2418"/>
                                <a:gd name="T19" fmla="*/ 10106250 h 3626"/>
                                <a:gd name="T20" fmla="*/ 1645578 w 2418"/>
                                <a:gd name="T21" fmla="*/ 14364536 h 3626"/>
                                <a:gd name="T22" fmla="*/ 2780546 w 2418"/>
                                <a:gd name="T23" fmla="*/ 26358672 h 3626"/>
                                <a:gd name="T24" fmla="*/ 3759365 w 2418"/>
                                <a:gd name="T25" fmla="*/ 32675093 h 3626"/>
                                <a:gd name="T26" fmla="*/ 7036467 w 2418"/>
                                <a:gd name="T27" fmla="*/ 38679250 h 3626"/>
                                <a:gd name="T28" fmla="*/ 8667871 w 2418"/>
                                <a:gd name="T29" fmla="*/ 51468285 h 3626"/>
                                <a:gd name="T30" fmla="*/ 11604447 w 2418"/>
                                <a:gd name="T31" fmla="*/ 45464128 h 3626"/>
                                <a:gd name="T32" fmla="*/ 11930799 w 2418"/>
                                <a:gd name="T33" fmla="*/ 37884351 h 3626"/>
                                <a:gd name="T34" fmla="*/ 12583385 w 2418"/>
                                <a:gd name="T35" fmla="*/ 27153571 h 3626"/>
                                <a:gd name="T36" fmla="*/ 24499891 w 2418"/>
                                <a:gd name="T37" fmla="*/ 24939243 h 3626"/>
                                <a:gd name="T38" fmla="*/ 31692387 w 2418"/>
                                <a:gd name="T39" fmla="*/ 19105456 h 3626"/>
                                <a:gd name="T40" fmla="*/ 24826243 w 2418"/>
                                <a:gd name="T41" fmla="*/ 23519815 h 3626"/>
                                <a:gd name="T42" fmla="*/ 19931911 w 2418"/>
                                <a:gd name="T43" fmla="*/ 24470906 h 3626"/>
                                <a:gd name="T44" fmla="*/ 10625628 w 2418"/>
                                <a:gd name="T45" fmla="*/ 27622028 h 3626"/>
                                <a:gd name="T46" fmla="*/ 10625628 w 2418"/>
                                <a:gd name="T47" fmla="*/ 37728278 h 3626"/>
                                <a:gd name="T48" fmla="*/ 10299275 w 2418"/>
                                <a:gd name="T49" fmla="*/ 45464128 h 3626"/>
                                <a:gd name="T50" fmla="*/ 9150253 w 2418"/>
                                <a:gd name="T51" fmla="*/ 50048856 h 3626"/>
                                <a:gd name="T52" fmla="*/ 7689052 w 2418"/>
                                <a:gd name="T53" fmla="*/ 46571292 h 3626"/>
                                <a:gd name="T54" fmla="*/ 7518849 w 2418"/>
                                <a:gd name="T55" fmla="*/ 32675093 h 3626"/>
                                <a:gd name="T56" fmla="*/ 6866263 w 2418"/>
                                <a:gd name="T57" fmla="*/ 30318870 h 3626"/>
                                <a:gd name="T58" fmla="*/ 3759365 w 2418"/>
                                <a:gd name="T59" fmla="*/ 31411857 h 3626"/>
                                <a:gd name="T60" fmla="*/ 4255921 w 2418"/>
                                <a:gd name="T61" fmla="*/ 26046407 h 3626"/>
                                <a:gd name="T62" fmla="*/ 1319345 w 2418"/>
                                <a:gd name="T63" fmla="*/ 19886178 h 3626"/>
                                <a:gd name="T64" fmla="*/ 2950749 w 2418"/>
                                <a:gd name="T65" fmla="*/ 13257372 h 3626"/>
                                <a:gd name="T66" fmla="*/ 4908506 w 2418"/>
                                <a:gd name="T67" fmla="*/ 3619579 h 3626"/>
                                <a:gd name="T68" fmla="*/ 4908506 w 2418"/>
                                <a:gd name="T69" fmla="*/ 1263237 h 3626"/>
                                <a:gd name="T70" fmla="*/ 4738303 w 2418"/>
                                <a:gd name="T71" fmla="*/ 11369606 h 3626"/>
                                <a:gd name="T72" fmla="*/ 8341638 w 2418"/>
                                <a:gd name="T73" fmla="*/ 12150208 h 3626"/>
                                <a:gd name="T74" fmla="*/ 8171315 w 2418"/>
                                <a:gd name="T75" fmla="*/ 13569637 h 3626"/>
                                <a:gd name="T76" fmla="*/ 5887325 w 2418"/>
                                <a:gd name="T77" fmla="*/ 15783965 h 3626"/>
                                <a:gd name="T78" fmla="*/ 15519960 w 2418"/>
                                <a:gd name="T79" fmla="*/ 12306400 h 3626"/>
                                <a:gd name="T80" fmla="*/ 13065648 w 2418"/>
                                <a:gd name="T81" fmla="*/ 15315627 h 3626"/>
                                <a:gd name="T82" fmla="*/ 7518849 w 2418"/>
                                <a:gd name="T83" fmla="*/ 18466749 h 3626"/>
                                <a:gd name="T84" fmla="*/ 6539911 w 2418"/>
                                <a:gd name="T85" fmla="*/ 21944313 h 3626"/>
                                <a:gd name="T86" fmla="*/ 22868486 w 2418"/>
                                <a:gd name="T87" fmla="*/ 21944313 h 3626"/>
                                <a:gd name="T88" fmla="*/ 31692387 w 2418"/>
                                <a:gd name="T89" fmla="*/ 20368693 h 3626"/>
                                <a:gd name="T90" fmla="*/ 27280437 w 2418"/>
                                <a:gd name="T91" fmla="*/ 23207550 h 3626"/>
                                <a:gd name="T92" fmla="*/ 0 60000 65536"/>
                                <a:gd name="T93" fmla="*/ 0 60000 65536"/>
                                <a:gd name="T94" fmla="*/ 0 60000 65536"/>
                                <a:gd name="T95" fmla="*/ 0 60000 65536"/>
                                <a:gd name="T96" fmla="*/ 0 60000 65536"/>
                                <a:gd name="T97" fmla="*/ 0 60000 65536"/>
                                <a:gd name="T98" fmla="*/ 0 60000 65536"/>
                                <a:gd name="T99" fmla="*/ 0 60000 65536"/>
                                <a:gd name="T100" fmla="*/ 0 60000 65536"/>
                                <a:gd name="T101" fmla="*/ 0 60000 65536"/>
                                <a:gd name="T102" fmla="*/ 0 60000 65536"/>
                                <a:gd name="T103" fmla="*/ 0 60000 65536"/>
                                <a:gd name="T104" fmla="*/ 0 60000 65536"/>
                                <a:gd name="T105" fmla="*/ 0 60000 65536"/>
                                <a:gd name="T106" fmla="*/ 0 60000 65536"/>
                                <a:gd name="T107" fmla="*/ 0 60000 65536"/>
                                <a:gd name="T108" fmla="*/ 0 60000 65536"/>
                                <a:gd name="T109" fmla="*/ 0 60000 65536"/>
                                <a:gd name="T110" fmla="*/ 0 60000 65536"/>
                                <a:gd name="T111" fmla="*/ 0 60000 65536"/>
                                <a:gd name="T112" fmla="*/ 0 60000 65536"/>
                                <a:gd name="T113" fmla="*/ 0 60000 65536"/>
                                <a:gd name="T114" fmla="*/ 0 60000 65536"/>
                                <a:gd name="T115" fmla="*/ 0 60000 65536"/>
                                <a:gd name="T116" fmla="*/ 0 60000 65536"/>
                                <a:gd name="T117" fmla="*/ 0 60000 65536"/>
                                <a:gd name="T118" fmla="*/ 0 60000 65536"/>
                                <a:gd name="T119" fmla="*/ 0 60000 65536"/>
                                <a:gd name="T120" fmla="*/ 0 60000 65536"/>
                                <a:gd name="T121" fmla="*/ 0 60000 65536"/>
                                <a:gd name="T122" fmla="*/ 0 60000 65536"/>
                                <a:gd name="T123" fmla="*/ 0 60000 65536"/>
                                <a:gd name="T124" fmla="*/ 0 60000 65536"/>
                                <a:gd name="T125" fmla="*/ 0 60000 65536"/>
                                <a:gd name="T126" fmla="*/ 0 60000 65536"/>
                                <a:gd name="T127" fmla="*/ 0 60000 65536"/>
                                <a:gd name="T128" fmla="*/ 0 60000 65536"/>
                                <a:gd name="T129" fmla="*/ 0 60000 65536"/>
                                <a:gd name="T130" fmla="*/ 0 60000 65536"/>
                                <a:gd name="T131" fmla="*/ 0 60000 65536"/>
                                <a:gd name="T132" fmla="*/ 0 60000 65536"/>
                                <a:gd name="T133" fmla="*/ 0 60000 65536"/>
                                <a:gd name="T134" fmla="*/ 0 60000 65536"/>
                                <a:gd name="T135" fmla="*/ 0 60000 65536"/>
                                <a:gd name="T136" fmla="*/ 0 60000 65536"/>
                                <a:gd name="T137" fmla="*/ 0 60000 65536"/>
                                <a:gd name="T138" fmla="*/ 0 w 2418"/>
                                <a:gd name="T139" fmla="*/ 0 h 3626"/>
                                <a:gd name="T140" fmla="*/ 2418 w 2418"/>
                                <a:gd name="T141" fmla="*/ 3626 h 3626"/>
                              </a:gdLst>
                              <a:ahLst/>
                              <a:cxnLst>
                                <a:cxn ang="T92">
                                  <a:pos x="T0" y="T1"/>
                                </a:cxn>
                                <a:cxn ang="T93">
                                  <a:pos x="T2" y="T3"/>
                                </a:cxn>
                                <a:cxn ang="T94">
                                  <a:pos x="T4" y="T5"/>
                                </a:cxn>
                                <a:cxn ang="T95">
                                  <a:pos x="T6" y="T7"/>
                                </a:cxn>
                                <a:cxn ang="T96">
                                  <a:pos x="T8" y="T9"/>
                                </a:cxn>
                                <a:cxn ang="T97">
                                  <a:pos x="T10" y="T11"/>
                                </a:cxn>
                                <a:cxn ang="T98">
                                  <a:pos x="T12" y="T13"/>
                                </a:cxn>
                                <a:cxn ang="T99">
                                  <a:pos x="T14" y="T15"/>
                                </a:cxn>
                                <a:cxn ang="T100">
                                  <a:pos x="T16" y="T17"/>
                                </a:cxn>
                                <a:cxn ang="T101">
                                  <a:pos x="T18" y="T19"/>
                                </a:cxn>
                                <a:cxn ang="T102">
                                  <a:pos x="T20" y="T21"/>
                                </a:cxn>
                                <a:cxn ang="T103">
                                  <a:pos x="T22" y="T23"/>
                                </a:cxn>
                                <a:cxn ang="T104">
                                  <a:pos x="T24" y="T25"/>
                                </a:cxn>
                                <a:cxn ang="T105">
                                  <a:pos x="T26" y="T27"/>
                                </a:cxn>
                                <a:cxn ang="T106">
                                  <a:pos x="T28" y="T29"/>
                                </a:cxn>
                                <a:cxn ang="T107">
                                  <a:pos x="T30" y="T31"/>
                                </a:cxn>
                                <a:cxn ang="T108">
                                  <a:pos x="T32" y="T33"/>
                                </a:cxn>
                                <a:cxn ang="T109">
                                  <a:pos x="T34" y="T35"/>
                                </a:cxn>
                                <a:cxn ang="T110">
                                  <a:pos x="T36" y="T37"/>
                                </a:cxn>
                                <a:cxn ang="T111">
                                  <a:pos x="T38" y="T39"/>
                                </a:cxn>
                                <a:cxn ang="T112">
                                  <a:pos x="T40" y="T41"/>
                                </a:cxn>
                                <a:cxn ang="T113">
                                  <a:pos x="T42" y="T43"/>
                                </a:cxn>
                                <a:cxn ang="T114">
                                  <a:pos x="T44" y="T45"/>
                                </a:cxn>
                                <a:cxn ang="T115">
                                  <a:pos x="T46" y="T47"/>
                                </a:cxn>
                                <a:cxn ang="T116">
                                  <a:pos x="T48" y="T49"/>
                                </a:cxn>
                                <a:cxn ang="T117">
                                  <a:pos x="T50" y="T51"/>
                                </a:cxn>
                                <a:cxn ang="T118">
                                  <a:pos x="T52" y="T53"/>
                                </a:cxn>
                                <a:cxn ang="T119">
                                  <a:pos x="T54" y="T55"/>
                                </a:cxn>
                                <a:cxn ang="T120">
                                  <a:pos x="T56" y="T57"/>
                                </a:cxn>
                                <a:cxn ang="T121">
                                  <a:pos x="T58" y="T59"/>
                                </a:cxn>
                                <a:cxn ang="T122">
                                  <a:pos x="T60" y="T61"/>
                                </a:cxn>
                                <a:cxn ang="T123">
                                  <a:pos x="T62" y="T63"/>
                                </a:cxn>
                                <a:cxn ang="T124">
                                  <a:pos x="T64" y="T65"/>
                                </a:cxn>
                                <a:cxn ang="T125">
                                  <a:pos x="T66" y="T67"/>
                                </a:cxn>
                                <a:cxn ang="T126">
                                  <a:pos x="T68" y="T69"/>
                                </a:cxn>
                                <a:cxn ang="T127">
                                  <a:pos x="T70" y="T71"/>
                                </a:cxn>
                                <a:cxn ang="T128">
                                  <a:pos x="T72" y="T73"/>
                                </a:cxn>
                                <a:cxn ang="T129">
                                  <a:pos x="T74" y="T75"/>
                                </a:cxn>
                                <a:cxn ang="T130">
                                  <a:pos x="T76" y="T77"/>
                                </a:cxn>
                                <a:cxn ang="T131">
                                  <a:pos x="T78" y="T79"/>
                                </a:cxn>
                                <a:cxn ang="T132">
                                  <a:pos x="T80" y="T81"/>
                                </a:cxn>
                                <a:cxn ang="T133">
                                  <a:pos x="T82" y="T83"/>
                                </a:cxn>
                                <a:cxn ang="T134">
                                  <a:pos x="T84" y="T85"/>
                                </a:cxn>
                                <a:cxn ang="T135">
                                  <a:pos x="T86" y="T87"/>
                                </a:cxn>
                                <a:cxn ang="T136">
                                  <a:pos x="T88" y="T89"/>
                                </a:cxn>
                                <a:cxn ang="T137">
                                  <a:pos x="T90" y="T91"/>
                                </a:cxn>
                              </a:cxnLst>
                              <a:rect l="T138" t="T139" r="T140" b="T141"/>
                              <a:pathLst>
                                <a:path w="2418" h="3626">
                                  <a:moveTo>
                                    <a:pt x="2234" y="1346"/>
                                  </a:moveTo>
                                  <a:cubicBezTo>
                                    <a:pt x="2211" y="1346"/>
                                    <a:pt x="2119" y="1357"/>
                                    <a:pt x="2073" y="1379"/>
                                  </a:cubicBezTo>
                                  <a:cubicBezTo>
                                    <a:pt x="2027" y="1390"/>
                                    <a:pt x="1981" y="1435"/>
                                    <a:pt x="1946" y="1435"/>
                                  </a:cubicBezTo>
                                  <a:cubicBezTo>
                                    <a:pt x="1773" y="1457"/>
                                    <a:pt x="1601" y="1446"/>
                                    <a:pt x="1440" y="1468"/>
                                  </a:cubicBezTo>
                                  <a:cubicBezTo>
                                    <a:pt x="1405" y="1468"/>
                                    <a:pt x="1175" y="1524"/>
                                    <a:pt x="1106" y="1524"/>
                                  </a:cubicBezTo>
                                  <a:cubicBezTo>
                                    <a:pt x="1083" y="1524"/>
                                    <a:pt x="760" y="1479"/>
                                    <a:pt x="588" y="1457"/>
                                  </a:cubicBezTo>
                                  <a:cubicBezTo>
                                    <a:pt x="576" y="1457"/>
                                    <a:pt x="565" y="1446"/>
                                    <a:pt x="565" y="1446"/>
                                  </a:cubicBezTo>
                                  <a:cubicBezTo>
                                    <a:pt x="588" y="1346"/>
                                    <a:pt x="680" y="1357"/>
                                    <a:pt x="749" y="1312"/>
                                  </a:cubicBezTo>
                                  <a:cubicBezTo>
                                    <a:pt x="898" y="1212"/>
                                    <a:pt x="1094" y="1045"/>
                                    <a:pt x="1267" y="956"/>
                                  </a:cubicBezTo>
                                  <a:cubicBezTo>
                                    <a:pt x="1313" y="934"/>
                                    <a:pt x="1324" y="890"/>
                                    <a:pt x="1324" y="867"/>
                                  </a:cubicBezTo>
                                  <a:cubicBezTo>
                                    <a:pt x="1324" y="801"/>
                                    <a:pt x="1244" y="767"/>
                                    <a:pt x="1163" y="767"/>
                                  </a:cubicBezTo>
                                  <a:cubicBezTo>
                                    <a:pt x="1025" y="767"/>
                                    <a:pt x="864" y="834"/>
                                    <a:pt x="726" y="990"/>
                                  </a:cubicBezTo>
                                  <a:cubicBezTo>
                                    <a:pt x="714" y="934"/>
                                    <a:pt x="714" y="867"/>
                                    <a:pt x="680" y="823"/>
                                  </a:cubicBezTo>
                                  <a:cubicBezTo>
                                    <a:pt x="645" y="767"/>
                                    <a:pt x="496" y="689"/>
                                    <a:pt x="438" y="667"/>
                                  </a:cubicBezTo>
                                  <a:cubicBezTo>
                                    <a:pt x="472" y="534"/>
                                    <a:pt x="519" y="400"/>
                                    <a:pt x="519" y="267"/>
                                  </a:cubicBezTo>
                                  <a:cubicBezTo>
                                    <a:pt x="519" y="200"/>
                                    <a:pt x="496" y="0"/>
                                    <a:pt x="346" y="0"/>
                                  </a:cubicBezTo>
                                  <a:cubicBezTo>
                                    <a:pt x="277" y="0"/>
                                    <a:pt x="254" y="22"/>
                                    <a:pt x="254" y="89"/>
                                  </a:cubicBezTo>
                                  <a:cubicBezTo>
                                    <a:pt x="254" y="122"/>
                                    <a:pt x="277" y="144"/>
                                    <a:pt x="277" y="178"/>
                                  </a:cubicBezTo>
                                  <a:cubicBezTo>
                                    <a:pt x="277" y="200"/>
                                    <a:pt x="254" y="267"/>
                                    <a:pt x="254" y="300"/>
                                  </a:cubicBezTo>
                                  <a:cubicBezTo>
                                    <a:pt x="219" y="433"/>
                                    <a:pt x="173" y="578"/>
                                    <a:pt x="127" y="712"/>
                                  </a:cubicBezTo>
                                  <a:cubicBezTo>
                                    <a:pt x="127" y="745"/>
                                    <a:pt x="127" y="778"/>
                                    <a:pt x="116" y="801"/>
                                  </a:cubicBezTo>
                                  <a:cubicBezTo>
                                    <a:pt x="116" y="1012"/>
                                    <a:pt x="116" y="1012"/>
                                    <a:pt x="116" y="1012"/>
                                  </a:cubicBezTo>
                                  <a:cubicBezTo>
                                    <a:pt x="93" y="1268"/>
                                    <a:pt x="0" y="1168"/>
                                    <a:pt x="0" y="1390"/>
                                  </a:cubicBezTo>
                                  <a:cubicBezTo>
                                    <a:pt x="0" y="1513"/>
                                    <a:pt x="58" y="1713"/>
                                    <a:pt x="196" y="1857"/>
                                  </a:cubicBezTo>
                                  <a:cubicBezTo>
                                    <a:pt x="150" y="1958"/>
                                    <a:pt x="70" y="2124"/>
                                    <a:pt x="70" y="2158"/>
                                  </a:cubicBezTo>
                                  <a:cubicBezTo>
                                    <a:pt x="70" y="2236"/>
                                    <a:pt x="185" y="2302"/>
                                    <a:pt x="265" y="2302"/>
                                  </a:cubicBezTo>
                                  <a:cubicBezTo>
                                    <a:pt x="288" y="2302"/>
                                    <a:pt x="357" y="2280"/>
                                    <a:pt x="392" y="2258"/>
                                  </a:cubicBezTo>
                                  <a:cubicBezTo>
                                    <a:pt x="472" y="2414"/>
                                    <a:pt x="461" y="2569"/>
                                    <a:pt x="496" y="2725"/>
                                  </a:cubicBezTo>
                                  <a:cubicBezTo>
                                    <a:pt x="438" y="3270"/>
                                    <a:pt x="438" y="3270"/>
                                    <a:pt x="438" y="3270"/>
                                  </a:cubicBezTo>
                                  <a:cubicBezTo>
                                    <a:pt x="438" y="3326"/>
                                    <a:pt x="449" y="3626"/>
                                    <a:pt x="611" y="3626"/>
                                  </a:cubicBezTo>
                                  <a:cubicBezTo>
                                    <a:pt x="783" y="3626"/>
                                    <a:pt x="737" y="3370"/>
                                    <a:pt x="772" y="3326"/>
                                  </a:cubicBezTo>
                                  <a:cubicBezTo>
                                    <a:pt x="818" y="3248"/>
                                    <a:pt x="818" y="3237"/>
                                    <a:pt x="818" y="3203"/>
                                  </a:cubicBezTo>
                                  <a:cubicBezTo>
                                    <a:pt x="818" y="3170"/>
                                    <a:pt x="795" y="3092"/>
                                    <a:pt x="795" y="3070"/>
                                  </a:cubicBezTo>
                                  <a:cubicBezTo>
                                    <a:pt x="795" y="3037"/>
                                    <a:pt x="841" y="2692"/>
                                    <a:pt x="841" y="2669"/>
                                  </a:cubicBezTo>
                                  <a:cubicBezTo>
                                    <a:pt x="841" y="2636"/>
                                    <a:pt x="806" y="2447"/>
                                    <a:pt x="806" y="2425"/>
                                  </a:cubicBezTo>
                                  <a:cubicBezTo>
                                    <a:pt x="806" y="2314"/>
                                    <a:pt x="818" y="1935"/>
                                    <a:pt x="887" y="1913"/>
                                  </a:cubicBezTo>
                                  <a:cubicBezTo>
                                    <a:pt x="968" y="1880"/>
                                    <a:pt x="1071" y="1891"/>
                                    <a:pt x="1152" y="1869"/>
                                  </a:cubicBezTo>
                                  <a:cubicBezTo>
                                    <a:pt x="1336" y="1835"/>
                                    <a:pt x="1520" y="1824"/>
                                    <a:pt x="1727" y="1757"/>
                                  </a:cubicBezTo>
                                  <a:cubicBezTo>
                                    <a:pt x="1762" y="1746"/>
                                    <a:pt x="2418" y="1757"/>
                                    <a:pt x="2418" y="1501"/>
                                  </a:cubicBezTo>
                                  <a:cubicBezTo>
                                    <a:pt x="2418" y="1412"/>
                                    <a:pt x="2349" y="1346"/>
                                    <a:pt x="2234" y="1346"/>
                                  </a:cubicBezTo>
                                  <a:close/>
                                  <a:moveTo>
                                    <a:pt x="1923" y="1635"/>
                                  </a:moveTo>
                                  <a:cubicBezTo>
                                    <a:pt x="1866" y="1635"/>
                                    <a:pt x="1808" y="1646"/>
                                    <a:pt x="1750" y="1657"/>
                                  </a:cubicBezTo>
                                  <a:cubicBezTo>
                                    <a:pt x="1704" y="1657"/>
                                    <a:pt x="1647" y="1691"/>
                                    <a:pt x="1589" y="1702"/>
                                  </a:cubicBezTo>
                                  <a:cubicBezTo>
                                    <a:pt x="1532" y="1713"/>
                                    <a:pt x="1451" y="1713"/>
                                    <a:pt x="1405" y="1724"/>
                                  </a:cubicBezTo>
                                  <a:cubicBezTo>
                                    <a:pt x="1209" y="1757"/>
                                    <a:pt x="991" y="1813"/>
                                    <a:pt x="795" y="1824"/>
                                  </a:cubicBezTo>
                                  <a:cubicBezTo>
                                    <a:pt x="795" y="1857"/>
                                    <a:pt x="760" y="1891"/>
                                    <a:pt x="749" y="1946"/>
                                  </a:cubicBezTo>
                                  <a:cubicBezTo>
                                    <a:pt x="714" y="2091"/>
                                    <a:pt x="714" y="2380"/>
                                    <a:pt x="714" y="2402"/>
                                  </a:cubicBezTo>
                                  <a:cubicBezTo>
                                    <a:pt x="714" y="2436"/>
                                    <a:pt x="749" y="2636"/>
                                    <a:pt x="749" y="2658"/>
                                  </a:cubicBezTo>
                                  <a:cubicBezTo>
                                    <a:pt x="749" y="2692"/>
                                    <a:pt x="691" y="3059"/>
                                    <a:pt x="691" y="3081"/>
                                  </a:cubicBezTo>
                                  <a:cubicBezTo>
                                    <a:pt x="691" y="3114"/>
                                    <a:pt x="726" y="3170"/>
                                    <a:pt x="726" y="3203"/>
                                  </a:cubicBezTo>
                                  <a:cubicBezTo>
                                    <a:pt x="726" y="3226"/>
                                    <a:pt x="691" y="3248"/>
                                    <a:pt x="680" y="3281"/>
                                  </a:cubicBezTo>
                                  <a:cubicBezTo>
                                    <a:pt x="657" y="3348"/>
                                    <a:pt x="668" y="3448"/>
                                    <a:pt x="645" y="3526"/>
                                  </a:cubicBezTo>
                                  <a:cubicBezTo>
                                    <a:pt x="645" y="3526"/>
                                    <a:pt x="645" y="3537"/>
                                    <a:pt x="622" y="3537"/>
                                  </a:cubicBezTo>
                                  <a:cubicBezTo>
                                    <a:pt x="542" y="3537"/>
                                    <a:pt x="542" y="3292"/>
                                    <a:pt x="542" y="3281"/>
                                  </a:cubicBezTo>
                                  <a:cubicBezTo>
                                    <a:pt x="599" y="2692"/>
                                    <a:pt x="599" y="2692"/>
                                    <a:pt x="599" y="2692"/>
                                  </a:cubicBezTo>
                                  <a:cubicBezTo>
                                    <a:pt x="565" y="2569"/>
                                    <a:pt x="553" y="2425"/>
                                    <a:pt x="530" y="2302"/>
                                  </a:cubicBezTo>
                                  <a:cubicBezTo>
                                    <a:pt x="530" y="2291"/>
                                    <a:pt x="496" y="2280"/>
                                    <a:pt x="496" y="2258"/>
                                  </a:cubicBezTo>
                                  <a:cubicBezTo>
                                    <a:pt x="484" y="2225"/>
                                    <a:pt x="484" y="2180"/>
                                    <a:pt x="484" y="2136"/>
                                  </a:cubicBezTo>
                                  <a:cubicBezTo>
                                    <a:pt x="461" y="2113"/>
                                    <a:pt x="461" y="2113"/>
                                    <a:pt x="461" y="2113"/>
                                  </a:cubicBezTo>
                                  <a:cubicBezTo>
                                    <a:pt x="392" y="2158"/>
                                    <a:pt x="288" y="2213"/>
                                    <a:pt x="265" y="2213"/>
                                  </a:cubicBezTo>
                                  <a:cubicBezTo>
                                    <a:pt x="231" y="2213"/>
                                    <a:pt x="196" y="2191"/>
                                    <a:pt x="162" y="2169"/>
                                  </a:cubicBezTo>
                                  <a:cubicBezTo>
                                    <a:pt x="300" y="1835"/>
                                    <a:pt x="300" y="1835"/>
                                    <a:pt x="300" y="1835"/>
                                  </a:cubicBezTo>
                                  <a:cubicBezTo>
                                    <a:pt x="254" y="1780"/>
                                    <a:pt x="185" y="1724"/>
                                    <a:pt x="162" y="1668"/>
                                  </a:cubicBezTo>
                                  <a:cubicBezTo>
                                    <a:pt x="127" y="1579"/>
                                    <a:pt x="93" y="1424"/>
                                    <a:pt x="93" y="1401"/>
                                  </a:cubicBezTo>
                                  <a:cubicBezTo>
                                    <a:pt x="93" y="1257"/>
                                    <a:pt x="219" y="1190"/>
                                    <a:pt x="208" y="1023"/>
                                  </a:cubicBezTo>
                                  <a:cubicBezTo>
                                    <a:pt x="208" y="1001"/>
                                    <a:pt x="208" y="967"/>
                                    <a:pt x="208" y="934"/>
                                  </a:cubicBezTo>
                                  <a:cubicBezTo>
                                    <a:pt x="208" y="878"/>
                                    <a:pt x="219" y="812"/>
                                    <a:pt x="219" y="756"/>
                                  </a:cubicBezTo>
                                  <a:cubicBezTo>
                                    <a:pt x="242" y="589"/>
                                    <a:pt x="346" y="422"/>
                                    <a:pt x="346" y="255"/>
                                  </a:cubicBezTo>
                                  <a:cubicBezTo>
                                    <a:pt x="346" y="222"/>
                                    <a:pt x="392" y="211"/>
                                    <a:pt x="392" y="178"/>
                                  </a:cubicBezTo>
                                  <a:cubicBezTo>
                                    <a:pt x="392" y="155"/>
                                    <a:pt x="357" y="122"/>
                                    <a:pt x="346" y="89"/>
                                  </a:cubicBezTo>
                                  <a:cubicBezTo>
                                    <a:pt x="415" y="100"/>
                                    <a:pt x="426" y="233"/>
                                    <a:pt x="426" y="267"/>
                                  </a:cubicBezTo>
                                  <a:cubicBezTo>
                                    <a:pt x="426" y="433"/>
                                    <a:pt x="311" y="567"/>
                                    <a:pt x="334" y="801"/>
                                  </a:cubicBezTo>
                                  <a:cubicBezTo>
                                    <a:pt x="357" y="778"/>
                                    <a:pt x="380" y="767"/>
                                    <a:pt x="415" y="767"/>
                                  </a:cubicBezTo>
                                  <a:cubicBezTo>
                                    <a:pt x="507" y="767"/>
                                    <a:pt x="461" y="801"/>
                                    <a:pt x="588" y="856"/>
                                  </a:cubicBezTo>
                                  <a:cubicBezTo>
                                    <a:pt x="611" y="867"/>
                                    <a:pt x="622" y="890"/>
                                    <a:pt x="622" y="912"/>
                                  </a:cubicBezTo>
                                  <a:cubicBezTo>
                                    <a:pt x="622" y="956"/>
                                    <a:pt x="599" y="934"/>
                                    <a:pt x="576" y="956"/>
                                  </a:cubicBezTo>
                                  <a:cubicBezTo>
                                    <a:pt x="553" y="967"/>
                                    <a:pt x="542" y="1012"/>
                                    <a:pt x="530" y="1023"/>
                                  </a:cubicBezTo>
                                  <a:cubicBezTo>
                                    <a:pt x="461" y="1068"/>
                                    <a:pt x="415" y="1056"/>
                                    <a:pt x="415" y="1112"/>
                                  </a:cubicBezTo>
                                  <a:cubicBezTo>
                                    <a:pt x="415" y="1145"/>
                                    <a:pt x="426" y="1168"/>
                                    <a:pt x="449" y="1168"/>
                                  </a:cubicBezTo>
                                  <a:cubicBezTo>
                                    <a:pt x="864" y="1168"/>
                                    <a:pt x="887" y="867"/>
                                    <a:pt x="1094" y="867"/>
                                  </a:cubicBezTo>
                                  <a:cubicBezTo>
                                    <a:pt x="1232" y="867"/>
                                    <a:pt x="1232" y="867"/>
                                    <a:pt x="1232" y="867"/>
                                  </a:cubicBezTo>
                                  <a:cubicBezTo>
                                    <a:pt x="1163" y="912"/>
                                    <a:pt x="1002" y="1001"/>
                                    <a:pt x="921" y="1079"/>
                                  </a:cubicBezTo>
                                  <a:cubicBezTo>
                                    <a:pt x="852" y="1157"/>
                                    <a:pt x="749" y="1201"/>
                                    <a:pt x="657" y="1257"/>
                                  </a:cubicBezTo>
                                  <a:cubicBezTo>
                                    <a:pt x="622" y="1279"/>
                                    <a:pt x="565" y="1279"/>
                                    <a:pt x="530" y="1301"/>
                                  </a:cubicBezTo>
                                  <a:cubicBezTo>
                                    <a:pt x="484" y="1312"/>
                                    <a:pt x="461" y="1401"/>
                                    <a:pt x="461" y="1435"/>
                                  </a:cubicBezTo>
                                  <a:cubicBezTo>
                                    <a:pt x="461" y="1546"/>
                                    <a:pt x="461" y="1546"/>
                                    <a:pt x="461" y="1546"/>
                                  </a:cubicBezTo>
                                  <a:cubicBezTo>
                                    <a:pt x="1140" y="1613"/>
                                    <a:pt x="1140" y="1613"/>
                                    <a:pt x="1140" y="1613"/>
                                  </a:cubicBezTo>
                                  <a:cubicBezTo>
                                    <a:pt x="1290" y="1602"/>
                                    <a:pt x="1578" y="1546"/>
                                    <a:pt x="1612" y="1546"/>
                                  </a:cubicBezTo>
                                  <a:cubicBezTo>
                                    <a:pt x="1958" y="1546"/>
                                    <a:pt x="1958" y="1546"/>
                                    <a:pt x="1958" y="1546"/>
                                  </a:cubicBezTo>
                                  <a:cubicBezTo>
                                    <a:pt x="2061" y="1490"/>
                                    <a:pt x="2153" y="1435"/>
                                    <a:pt x="2234" y="1435"/>
                                  </a:cubicBezTo>
                                  <a:cubicBezTo>
                                    <a:pt x="2292" y="1435"/>
                                    <a:pt x="2326" y="1468"/>
                                    <a:pt x="2326" y="1501"/>
                                  </a:cubicBezTo>
                                  <a:cubicBezTo>
                                    <a:pt x="2326" y="1590"/>
                                    <a:pt x="2027" y="1635"/>
                                    <a:pt x="1923" y="1635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jc w:val="center"/>
                                  <w:rPr>
                                    <w:color w:val="FFFFF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590" name="Group 51"/>
                          <wpg:cNvGrpSpPr>
                            <a:grpSpLocks noChangeAspect="1"/>
                          </wpg:cNvGrpSpPr>
                          <wpg:grpSpPr>
                            <a:xfrm>
                              <a:off x="1103871" y="0"/>
                              <a:ext cx="288000" cy="340769"/>
                              <a:chOff x="675844" y="2803133"/>
                              <a:chExt cx="409" cy="484"/>
                            </a:xfrm>
                            <a:grpFill/>
                          </wpg:grpSpPr>
                          <wps:wsp>
                            <wps:cNvPr id="591" name="Freeform 52"/>
                            <wps:cNvSpPr/>
                            <wps:spPr bwMode="auto">
                              <a:xfrm>
                                <a:off x="675859" y="2803232"/>
                                <a:ext cx="394" cy="385"/>
                              </a:xfrm>
                              <a:custGeom>
                                <a:avLst/>
                                <a:gdLst>
                                  <a:gd name="T0" fmla="*/ 43 w 3257"/>
                                  <a:gd name="T1" fmla="*/ 3 h 3183"/>
                                  <a:gd name="T2" fmla="*/ 22 w 3257"/>
                                  <a:gd name="T3" fmla="*/ 29 h 3183"/>
                                  <a:gd name="T4" fmla="*/ 43 w 3257"/>
                                  <a:gd name="T5" fmla="*/ 3 h 3183"/>
                                  <a:gd name="T6" fmla="*/ 0 60000 65536"/>
                                  <a:gd name="T7" fmla="*/ 0 60000 65536"/>
                                  <a:gd name="T8" fmla="*/ 0 60000 65536"/>
                                </a:gdLst>
                                <a:ahLst/>
                                <a:cxnLst>
                                  <a:cxn ang="T6">
                                    <a:pos x="T0" y="T1"/>
                                  </a:cxn>
                                  <a:cxn ang="T7">
                                    <a:pos x="T2" y="T3"/>
                                  </a:cxn>
                                  <a:cxn ang="T8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3257" h="3183">
                                    <a:moveTo>
                                      <a:pt x="2949" y="228"/>
                                    </a:moveTo>
                                    <a:cubicBezTo>
                                      <a:pt x="2439" y="0"/>
                                      <a:pt x="0" y="3183"/>
                                      <a:pt x="1529" y="1958"/>
                                    </a:cubicBezTo>
                                    <a:cubicBezTo>
                                      <a:pt x="2580" y="1116"/>
                                      <a:pt x="3257" y="365"/>
                                      <a:pt x="2949" y="228"/>
                                    </a:cubicBez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92" name="Freeform 53"/>
                            <wps:cNvSpPr/>
                            <wps:spPr bwMode="auto">
                              <a:xfrm>
                                <a:off x="675875" y="2803190"/>
                                <a:ext cx="246" cy="385"/>
                              </a:xfrm>
                              <a:custGeom>
                                <a:avLst/>
                                <a:gdLst>
                                  <a:gd name="T0" fmla="*/ 25 w 2038"/>
                                  <a:gd name="T1" fmla="*/ 1 h 3188"/>
                                  <a:gd name="T2" fmla="*/ 13 w 2038"/>
                                  <a:gd name="T3" fmla="*/ 31 h 3188"/>
                                  <a:gd name="T4" fmla="*/ 25 w 2038"/>
                                  <a:gd name="T5" fmla="*/ 1 h 3188"/>
                                  <a:gd name="T6" fmla="*/ 0 60000 65536"/>
                                  <a:gd name="T7" fmla="*/ 0 60000 65536"/>
                                  <a:gd name="T8" fmla="*/ 0 60000 65536"/>
                                </a:gdLst>
                                <a:ahLst/>
                                <a:cxnLst>
                                  <a:cxn ang="T6">
                                    <a:pos x="T0" y="T1"/>
                                  </a:cxn>
                                  <a:cxn ang="T7">
                                    <a:pos x="T2" y="T3"/>
                                  </a:cxn>
                                  <a:cxn ang="T8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2038" h="3188">
                                    <a:moveTo>
                                      <a:pt x="1702" y="55"/>
                                    </a:moveTo>
                                    <a:cubicBezTo>
                                      <a:pt x="1146" y="0"/>
                                      <a:pt x="0" y="3188"/>
                                      <a:pt x="902" y="2146"/>
                                    </a:cubicBezTo>
                                    <a:cubicBezTo>
                                      <a:pt x="1784" y="1128"/>
                                      <a:pt x="2038" y="88"/>
                                      <a:pt x="1702" y="55"/>
                                    </a:cubicBez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93" name="Freeform 54"/>
                            <wps:cNvSpPr/>
                            <wps:spPr bwMode="auto">
                              <a:xfrm>
                                <a:off x="675861" y="2803133"/>
                                <a:ext cx="152" cy="477"/>
                              </a:xfrm>
                              <a:custGeom>
                                <a:avLst/>
                                <a:gdLst>
                                  <a:gd name="T0" fmla="*/ 14 w 1255"/>
                                  <a:gd name="T1" fmla="*/ 0 h 3948"/>
                                  <a:gd name="T2" fmla="*/ 8 w 1255"/>
                                  <a:gd name="T3" fmla="*/ 33 h 3948"/>
                                  <a:gd name="T4" fmla="*/ 14 w 1255"/>
                                  <a:gd name="T5" fmla="*/ 0 h 3948"/>
                                  <a:gd name="T6" fmla="*/ 0 60000 65536"/>
                                  <a:gd name="T7" fmla="*/ 0 60000 65536"/>
                                  <a:gd name="T8" fmla="*/ 0 60000 65536"/>
                                </a:gdLst>
                                <a:ahLst/>
                                <a:cxnLst>
                                  <a:cxn ang="T6">
                                    <a:pos x="T0" y="T1"/>
                                  </a:cxn>
                                  <a:cxn ang="T7">
                                    <a:pos x="T2" y="T3"/>
                                  </a:cxn>
                                  <a:cxn ang="T8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1255" h="3948">
                                    <a:moveTo>
                                      <a:pt x="921" y="37"/>
                                    </a:moveTo>
                                    <a:cubicBezTo>
                                      <a:pt x="365" y="100"/>
                                      <a:pt x="0" y="3948"/>
                                      <a:pt x="575" y="2249"/>
                                    </a:cubicBezTo>
                                    <a:cubicBezTo>
                                      <a:pt x="1006" y="973"/>
                                      <a:pt x="1255" y="0"/>
                                      <a:pt x="921" y="37"/>
                                    </a:cubicBez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94" name="Freeform 55"/>
                            <wps:cNvSpPr/>
                            <wps:spPr bwMode="auto">
                              <a:xfrm>
                                <a:off x="675844" y="2803453"/>
                                <a:ext cx="152" cy="138"/>
                              </a:xfrm>
                              <a:custGeom>
                                <a:avLst/>
                                <a:gdLst>
                                  <a:gd name="T0" fmla="*/ 17 w 1253"/>
                                  <a:gd name="T1" fmla="*/ 10 h 1149"/>
                                  <a:gd name="T2" fmla="*/ 8 w 1253"/>
                                  <a:gd name="T3" fmla="*/ 16 h 1149"/>
                                  <a:gd name="T4" fmla="*/ 1 w 1253"/>
                                  <a:gd name="T5" fmla="*/ 8 h 1149"/>
                                  <a:gd name="T6" fmla="*/ 9 w 1253"/>
                                  <a:gd name="T7" fmla="*/ 2 h 1149"/>
                                  <a:gd name="T8" fmla="*/ 17 w 1253"/>
                                  <a:gd name="T9" fmla="*/ 10 h 1149"/>
                                  <a:gd name="T10" fmla="*/ 0 60000 65536"/>
                                  <a:gd name="T11" fmla="*/ 0 60000 65536"/>
                                  <a:gd name="T12" fmla="*/ 0 60000 65536"/>
                                  <a:gd name="T13" fmla="*/ 0 60000 65536"/>
                                  <a:gd name="T14" fmla="*/ 0 60000 65536"/>
                                </a:gdLst>
                                <a:ahLst/>
                                <a:cxnLst>
                                  <a:cxn ang="T10">
                                    <a:pos x="T0" y="T1"/>
                                  </a:cxn>
                                  <a:cxn ang="T11">
                                    <a:pos x="T2" y="T3"/>
                                  </a:cxn>
                                  <a:cxn ang="T12">
                                    <a:pos x="T4" y="T5"/>
                                  </a:cxn>
                                  <a:cxn ang="T13">
                                    <a:pos x="T6" y="T7"/>
                                  </a:cxn>
                                  <a:cxn ang="T14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253" h="1149">
                                    <a:moveTo>
                                      <a:pt x="1136" y="720"/>
                                    </a:moveTo>
                                    <a:cubicBezTo>
                                      <a:pt x="1038" y="1007"/>
                                      <a:pt x="945" y="1149"/>
                                      <a:pt x="578" y="1127"/>
                                    </a:cubicBezTo>
                                    <a:cubicBezTo>
                                      <a:pt x="275" y="1109"/>
                                      <a:pt x="0" y="831"/>
                                      <a:pt x="52" y="532"/>
                                    </a:cubicBezTo>
                                    <a:cubicBezTo>
                                      <a:pt x="104" y="233"/>
                                      <a:pt x="206" y="0"/>
                                      <a:pt x="593" y="123"/>
                                    </a:cubicBezTo>
                                    <a:cubicBezTo>
                                      <a:pt x="883" y="215"/>
                                      <a:pt x="1253" y="372"/>
                                      <a:pt x="1136" y="720"/>
                                    </a:cubicBez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595" name="Freeform 160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696995" y="0"/>
                              <a:ext cx="288000" cy="294725"/>
                            </a:xfrm>
                            <a:custGeom>
                              <a:avLst/>
                              <a:gdLst>
                                <a:gd name="T0" fmla="*/ 40147306 w 3513"/>
                                <a:gd name="T1" fmla="*/ 5270400 h 3600"/>
                                <a:gd name="T2" fmla="*/ 45431073 w 3513"/>
                                <a:gd name="T3" fmla="*/ 0 h 3600"/>
                                <a:gd name="T4" fmla="*/ 50714720 w 3513"/>
                                <a:gd name="T5" fmla="*/ 5270400 h 3600"/>
                                <a:gd name="T6" fmla="*/ 45431073 w 3513"/>
                                <a:gd name="T7" fmla="*/ 10540800 h 3600"/>
                                <a:gd name="T8" fmla="*/ 40147306 w 3513"/>
                                <a:gd name="T9" fmla="*/ 5270400 h 3600"/>
                                <a:gd name="T10" fmla="*/ 49920761 w 3513"/>
                                <a:gd name="T11" fmla="*/ 47246400 h 3600"/>
                                <a:gd name="T12" fmla="*/ 48693658 w 3513"/>
                                <a:gd name="T13" fmla="*/ 47577600 h 3600"/>
                                <a:gd name="T14" fmla="*/ 43410011 w 3513"/>
                                <a:gd name="T15" fmla="*/ 49982400 h 3600"/>
                                <a:gd name="T16" fmla="*/ 39815329 w 3513"/>
                                <a:gd name="T17" fmla="*/ 48859200 h 3600"/>
                                <a:gd name="T18" fmla="*/ 26129752 w 3513"/>
                                <a:gd name="T19" fmla="*/ 41356800 h 3600"/>
                                <a:gd name="T20" fmla="*/ 34156329 w 3513"/>
                                <a:gd name="T21" fmla="*/ 32083200 h 3600"/>
                                <a:gd name="T22" fmla="*/ 33867606 w 3513"/>
                                <a:gd name="T23" fmla="*/ 24868800 h 3600"/>
                                <a:gd name="T24" fmla="*/ 27587786 w 3513"/>
                                <a:gd name="T25" fmla="*/ 19929600 h 3600"/>
                                <a:gd name="T26" fmla="*/ 29377918 w 3513"/>
                                <a:gd name="T27" fmla="*/ 18691200 h 3600"/>
                                <a:gd name="T28" fmla="*/ 35758665 w 3513"/>
                                <a:gd name="T29" fmla="*/ 22824000 h 3600"/>
                                <a:gd name="T30" fmla="*/ 39194508 w 3513"/>
                                <a:gd name="T31" fmla="*/ 25156800 h 3600"/>
                                <a:gd name="T32" fmla="*/ 45185605 w 3513"/>
                                <a:gd name="T33" fmla="*/ 24494400 h 3600"/>
                                <a:gd name="T34" fmla="*/ 38559389 w 3513"/>
                                <a:gd name="T35" fmla="*/ 19108800 h 3600"/>
                                <a:gd name="T36" fmla="*/ 38905784 w 3513"/>
                                <a:gd name="T37" fmla="*/ 12715200 h 3600"/>
                                <a:gd name="T38" fmla="*/ 34156329 w 3513"/>
                                <a:gd name="T39" fmla="*/ 5500800 h 3600"/>
                                <a:gd name="T40" fmla="*/ 21870994 w 3513"/>
                                <a:gd name="T41" fmla="*/ 11203200 h 3600"/>
                                <a:gd name="T42" fmla="*/ 21611107 w 3513"/>
                                <a:gd name="T43" fmla="*/ 11520000 h 3600"/>
                                <a:gd name="T44" fmla="*/ 10841719 w 3513"/>
                                <a:gd name="T45" fmla="*/ 4564800 h 3600"/>
                                <a:gd name="T46" fmla="*/ 9600197 w 3513"/>
                                <a:gd name="T47" fmla="*/ 4824000 h 3600"/>
                                <a:gd name="T48" fmla="*/ 9859964 w 3513"/>
                                <a:gd name="T49" fmla="*/ 6076800 h 3600"/>
                                <a:gd name="T50" fmla="*/ 20542843 w 3513"/>
                                <a:gd name="T51" fmla="*/ 12988800 h 3600"/>
                                <a:gd name="T52" fmla="*/ 19301321 w 3513"/>
                                <a:gd name="T53" fmla="*/ 21355200 h 3600"/>
                                <a:gd name="T54" fmla="*/ 27775462 w 3513"/>
                                <a:gd name="T55" fmla="*/ 29520000 h 3600"/>
                                <a:gd name="T56" fmla="*/ 21134708 w 3513"/>
                                <a:gd name="T57" fmla="*/ 38620800 h 3600"/>
                                <a:gd name="T58" fmla="*/ 1472452 w 3513"/>
                                <a:gd name="T59" fmla="*/ 27878400 h 3600"/>
                                <a:gd name="T60" fmla="*/ 245469 w 3513"/>
                                <a:gd name="T61" fmla="*/ 28238400 h 3600"/>
                                <a:gd name="T62" fmla="*/ 606283 w 3513"/>
                                <a:gd name="T63" fmla="*/ 29462400 h 3600"/>
                                <a:gd name="T64" fmla="*/ 38949159 w 3513"/>
                                <a:gd name="T65" fmla="*/ 50428800 h 3600"/>
                                <a:gd name="T66" fmla="*/ 43135706 w 3513"/>
                                <a:gd name="T67" fmla="*/ 51753600 h 3600"/>
                                <a:gd name="T68" fmla="*/ 44362689 w 3513"/>
                                <a:gd name="T69" fmla="*/ 51840000 h 3600"/>
                                <a:gd name="T70" fmla="*/ 50252739 w 3513"/>
                                <a:gd name="T71" fmla="*/ 48484800 h 3600"/>
                                <a:gd name="T72" fmla="*/ 49920761 w 3513"/>
                                <a:gd name="T73" fmla="*/ 47246400 h 3600"/>
                                <a:gd name="T74" fmla="*/ 32813760 w 3513"/>
                                <a:gd name="T75" fmla="*/ 16329600 h 3600"/>
                                <a:gd name="T76" fmla="*/ 32986898 w 3513"/>
                                <a:gd name="T77" fmla="*/ 18878400 h 3600"/>
                                <a:gd name="T78" fmla="*/ 30994792 w 3513"/>
                                <a:gd name="T79" fmla="*/ 17582400 h 3600"/>
                                <a:gd name="T80" fmla="*/ 32813760 w 3513"/>
                                <a:gd name="T81" fmla="*/ 16329600 h 3600"/>
                                <a:gd name="T82" fmla="*/ 0 60000 65536"/>
                                <a:gd name="T83" fmla="*/ 0 60000 65536"/>
                                <a:gd name="T84" fmla="*/ 0 60000 65536"/>
                                <a:gd name="T85" fmla="*/ 0 60000 65536"/>
                                <a:gd name="T86" fmla="*/ 0 60000 65536"/>
                                <a:gd name="T87" fmla="*/ 0 60000 65536"/>
                                <a:gd name="T88" fmla="*/ 0 60000 65536"/>
                                <a:gd name="T89" fmla="*/ 0 60000 65536"/>
                                <a:gd name="T90" fmla="*/ 0 60000 65536"/>
                                <a:gd name="T91" fmla="*/ 0 60000 65536"/>
                                <a:gd name="T92" fmla="*/ 0 60000 65536"/>
                                <a:gd name="T93" fmla="*/ 0 60000 65536"/>
                                <a:gd name="T94" fmla="*/ 0 60000 65536"/>
                                <a:gd name="T95" fmla="*/ 0 60000 65536"/>
                                <a:gd name="T96" fmla="*/ 0 60000 65536"/>
                                <a:gd name="T97" fmla="*/ 0 60000 65536"/>
                                <a:gd name="T98" fmla="*/ 0 60000 65536"/>
                                <a:gd name="T99" fmla="*/ 0 60000 65536"/>
                                <a:gd name="T100" fmla="*/ 0 60000 65536"/>
                                <a:gd name="T101" fmla="*/ 0 60000 65536"/>
                                <a:gd name="T102" fmla="*/ 0 60000 65536"/>
                                <a:gd name="T103" fmla="*/ 0 60000 65536"/>
                                <a:gd name="T104" fmla="*/ 0 60000 65536"/>
                                <a:gd name="T105" fmla="*/ 0 60000 65536"/>
                                <a:gd name="T106" fmla="*/ 0 60000 65536"/>
                                <a:gd name="T107" fmla="*/ 0 60000 65536"/>
                                <a:gd name="T108" fmla="*/ 0 60000 65536"/>
                                <a:gd name="T109" fmla="*/ 0 60000 65536"/>
                                <a:gd name="T110" fmla="*/ 0 60000 65536"/>
                                <a:gd name="T111" fmla="*/ 0 60000 65536"/>
                                <a:gd name="T112" fmla="*/ 0 60000 65536"/>
                                <a:gd name="T113" fmla="*/ 0 60000 65536"/>
                                <a:gd name="T114" fmla="*/ 0 60000 65536"/>
                                <a:gd name="T115" fmla="*/ 0 60000 65536"/>
                                <a:gd name="T116" fmla="*/ 0 60000 65536"/>
                                <a:gd name="T117" fmla="*/ 0 60000 65536"/>
                                <a:gd name="T118" fmla="*/ 0 60000 65536"/>
                                <a:gd name="T119" fmla="*/ 0 60000 65536"/>
                                <a:gd name="T120" fmla="*/ 0 60000 65536"/>
                                <a:gd name="T121" fmla="*/ 0 60000 65536"/>
                                <a:gd name="T122" fmla="*/ 0 60000 65536"/>
                              </a:gdLst>
                              <a:ahLst/>
                              <a:cxnLst>
                                <a:cxn ang="T82">
                                  <a:pos x="T0" y="T1"/>
                                </a:cxn>
                                <a:cxn ang="T83">
                                  <a:pos x="T2" y="T3"/>
                                </a:cxn>
                                <a:cxn ang="T84">
                                  <a:pos x="T4" y="T5"/>
                                </a:cxn>
                                <a:cxn ang="T85">
                                  <a:pos x="T6" y="T7"/>
                                </a:cxn>
                                <a:cxn ang="T86">
                                  <a:pos x="T8" y="T9"/>
                                </a:cxn>
                                <a:cxn ang="T87">
                                  <a:pos x="T10" y="T11"/>
                                </a:cxn>
                                <a:cxn ang="T88">
                                  <a:pos x="T12" y="T13"/>
                                </a:cxn>
                                <a:cxn ang="T89">
                                  <a:pos x="T14" y="T15"/>
                                </a:cxn>
                                <a:cxn ang="T90">
                                  <a:pos x="T16" y="T17"/>
                                </a:cxn>
                                <a:cxn ang="T91">
                                  <a:pos x="T18" y="T19"/>
                                </a:cxn>
                                <a:cxn ang="T92">
                                  <a:pos x="T20" y="T21"/>
                                </a:cxn>
                                <a:cxn ang="T93">
                                  <a:pos x="T22" y="T23"/>
                                </a:cxn>
                                <a:cxn ang="T94">
                                  <a:pos x="T24" y="T25"/>
                                </a:cxn>
                                <a:cxn ang="T95">
                                  <a:pos x="T26" y="T27"/>
                                </a:cxn>
                                <a:cxn ang="T96">
                                  <a:pos x="T28" y="T29"/>
                                </a:cxn>
                                <a:cxn ang="T97">
                                  <a:pos x="T30" y="T31"/>
                                </a:cxn>
                                <a:cxn ang="T98">
                                  <a:pos x="T32" y="T33"/>
                                </a:cxn>
                                <a:cxn ang="T99">
                                  <a:pos x="T34" y="T35"/>
                                </a:cxn>
                                <a:cxn ang="T100">
                                  <a:pos x="T36" y="T37"/>
                                </a:cxn>
                                <a:cxn ang="T101">
                                  <a:pos x="T38" y="T39"/>
                                </a:cxn>
                                <a:cxn ang="T102">
                                  <a:pos x="T40" y="T41"/>
                                </a:cxn>
                                <a:cxn ang="T103">
                                  <a:pos x="T42" y="T43"/>
                                </a:cxn>
                                <a:cxn ang="T104">
                                  <a:pos x="T44" y="T45"/>
                                </a:cxn>
                                <a:cxn ang="T105">
                                  <a:pos x="T46" y="T47"/>
                                </a:cxn>
                                <a:cxn ang="T106">
                                  <a:pos x="T48" y="T49"/>
                                </a:cxn>
                                <a:cxn ang="T107">
                                  <a:pos x="T50" y="T51"/>
                                </a:cxn>
                                <a:cxn ang="T108">
                                  <a:pos x="T52" y="T53"/>
                                </a:cxn>
                                <a:cxn ang="T109">
                                  <a:pos x="T54" y="T55"/>
                                </a:cxn>
                                <a:cxn ang="T110">
                                  <a:pos x="T56" y="T57"/>
                                </a:cxn>
                                <a:cxn ang="T111">
                                  <a:pos x="T58" y="T59"/>
                                </a:cxn>
                                <a:cxn ang="T112">
                                  <a:pos x="T60" y="T61"/>
                                </a:cxn>
                                <a:cxn ang="T113">
                                  <a:pos x="T62" y="T63"/>
                                </a:cxn>
                                <a:cxn ang="T114">
                                  <a:pos x="T64" y="T65"/>
                                </a:cxn>
                                <a:cxn ang="T115">
                                  <a:pos x="T66" y="T67"/>
                                </a:cxn>
                                <a:cxn ang="T116">
                                  <a:pos x="T68" y="T69"/>
                                </a:cxn>
                                <a:cxn ang="T117">
                                  <a:pos x="T70" y="T71"/>
                                </a:cxn>
                                <a:cxn ang="T118">
                                  <a:pos x="T72" y="T73"/>
                                </a:cxn>
                                <a:cxn ang="T119">
                                  <a:pos x="T74" y="T75"/>
                                </a:cxn>
                                <a:cxn ang="T120">
                                  <a:pos x="T76" y="T77"/>
                                </a:cxn>
                                <a:cxn ang="T121">
                                  <a:pos x="T78" y="T79"/>
                                </a:cxn>
                                <a:cxn ang="T122">
                                  <a:pos x="T80" y="T81"/>
                                </a:cxn>
                              </a:cxnLst>
                              <a:rect l="0" t="0" r="r" b="b"/>
                              <a:pathLst>
                                <a:path w="3513" h="3600">
                                  <a:moveTo>
                                    <a:pt x="2781" y="366"/>
                                  </a:moveTo>
                                  <a:cubicBezTo>
                                    <a:pt x="2781" y="164"/>
                                    <a:pt x="2945" y="0"/>
                                    <a:pt x="3147" y="0"/>
                                  </a:cubicBezTo>
                                  <a:cubicBezTo>
                                    <a:pt x="3349" y="0"/>
                                    <a:pt x="3513" y="164"/>
                                    <a:pt x="3513" y="366"/>
                                  </a:cubicBezTo>
                                  <a:cubicBezTo>
                                    <a:pt x="3513" y="568"/>
                                    <a:pt x="3349" y="732"/>
                                    <a:pt x="3147" y="732"/>
                                  </a:cubicBezTo>
                                  <a:cubicBezTo>
                                    <a:pt x="2945" y="732"/>
                                    <a:pt x="2781" y="568"/>
                                    <a:pt x="2781" y="366"/>
                                  </a:cubicBezTo>
                                  <a:close/>
                                  <a:moveTo>
                                    <a:pt x="3458" y="3281"/>
                                  </a:moveTo>
                                  <a:cubicBezTo>
                                    <a:pt x="3428" y="3264"/>
                                    <a:pt x="3390" y="3274"/>
                                    <a:pt x="3373" y="3304"/>
                                  </a:cubicBezTo>
                                  <a:cubicBezTo>
                                    <a:pt x="3297" y="3435"/>
                                    <a:pt x="3174" y="3491"/>
                                    <a:pt x="3007" y="3471"/>
                                  </a:cubicBezTo>
                                  <a:cubicBezTo>
                                    <a:pt x="2873" y="3454"/>
                                    <a:pt x="2759" y="3393"/>
                                    <a:pt x="2758" y="3393"/>
                                  </a:cubicBezTo>
                                  <a:cubicBezTo>
                                    <a:pt x="1810" y="2872"/>
                                    <a:pt x="1810" y="2872"/>
                                    <a:pt x="1810" y="2872"/>
                                  </a:cubicBezTo>
                                  <a:cubicBezTo>
                                    <a:pt x="1937" y="2733"/>
                                    <a:pt x="2301" y="2331"/>
                                    <a:pt x="2366" y="2228"/>
                                  </a:cubicBezTo>
                                  <a:cubicBezTo>
                                    <a:pt x="2445" y="2103"/>
                                    <a:pt x="2577" y="1925"/>
                                    <a:pt x="2346" y="1727"/>
                                  </a:cubicBezTo>
                                  <a:cubicBezTo>
                                    <a:pt x="2115" y="1529"/>
                                    <a:pt x="1911" y="1384"/>
                                    <a:pt x="1911" y="1384"/>
                                  </a:cubicBezTo>
                                  <a:cubicBezTo>
                                    <a:pt x="2035" y="1298"/>
                                    <a:pt x="2035" y="1298"/>
                                    <a:pt x="2035" y="1298"/>
                                  </a:cubicBezTo>
                                  <a:cubicBezTo>
                                    <a:pt x="2477" y="1585"/>
                                    <a:pt x="2477" y="1585"/>
                                    <a:pt x="2477" y="1585"/>
                                  </a:cubicBezTo>
                                  <a:cubicBezTo>
                                    <a:pt x="2548" y="1637"/>
                                    <a:pt x="2633" y="1696"/>
                                    <a:pt x="2715" y="1747"/>
                                  </a:cubicBezTo>
                                  <a:cubicBezTo>
                                    <a:pt x="2919" y="1872"/>
                                    <a:pt x="3058" y="1865"/>
                                    <a:pt x="3130" y="1701"/>
                                  </a:cubicBezTo>
                                  <a:cubicBezTo>
                                    <a:pt x="3203" y="1536"/>
                                    <a:pt x="2671" y="1327"/>
                                    <a:pt x="2671" y="1327"/>
                                  </a:cubicBezTo>
                                  <a:cubicBezTo>
                                    <a:pt x="2671" y="1327"/>
                                    <a:pt x="2656" y="1147"/>
                                    <a:pt x="2695" y="883"/>
                                  </a:cubicBezTo>
                                  <a:cubicBezTo>
                                    <a:pt x="2735" y="620"/>
                                    <a:pt x="2636" y="402"/>
                                    <a:pt x="2366" y="382"/>
                                  </a:cubicBezTo>
                                  <a:cubicBezTo>
                                    <a:pt x="2096" y="363"/>
                                    <a:pt x="1707" y="547"/>
                                    <a:pt x="1515" y="778"/>
                                  </a:cubicBezTo>
                                  <a:cubicBezTo>
                                    <a:pt x="1509" y="785"/>
                                    <a:pt x="1503" y="793"/>
                                    <a:pt x="1497" y="800"/>
                                  </a:cubicBezTo>
                                  <a:cubicBezTo>
                                    <a:pt x="751" y="317"/>
                                    <a:pt x="751" y="317"/>
                                    <a:pt x="751" y="317"/>
                                  </a:cubicBezTo>
                                  <a:cubicBezTo>
                                    <a:pt x="722" y="298"/>
                                    <a:pt x="684" y="306"/>
                                    <a:pt x="665" y="335"/>
                                  </a:cubicBezTo>
                                  <a:cubicBezTo>
                                    <a:pt x="646" y="364"/>
                                    <a:pt x="654" y="403"/>
                                    <a:pt x="683" y="422"/>
                                  </a:cubicBezTo>
                                  <a:cubicBezTo>
                                    <a:pt x="1423" y="902"/>
                                    <a:pt x="1423" y="902"/>
                                    <a:pt x="1423" y="902"/>
                                  </a:cubicBezTo>
                                  <a:cubicBezTo>
                                    <a:pt x="1294" y="1098"/>
                                    <a:pt x="1240" y="1304"/>
                                    <a:pt x="1337" y="1483"/>
                                  </a:cubicBezTo>
                                  <a:cubicBezTo>
                                    <a:pt x="1456" y="1701"/>
                                    <a:pt x="1983" y="1859"/>
                                    <a:pt x="1924" y="2050"/>
                                  </a:cubicBezTo>
                                  <a:cubicBezTo>
                                    <a:pt x="1875" y="2209"/>
                                    <a:pt x="1567" y="2566"/>
                                    <a:pt x="1464" y="2682"/>
                                  </a:cubicBezTo>
                                  <a:cubicBezTo>
                                    <a:pt x="102" y="1936"/>
                                    <a:pt x="102" y="1936"/>
                                    <a:pt x="102" y="1936"/>
                                  </a:cubicBezTo>
                                  <a:cubicBezTo>
                                    <a:pt x="72" y="1919"/>
                                    <a:pt x="34" y="1930"/>
                                    <a:pt x="17" y="1961"/>
                                  </a:cubicBezTo>
                                  <a:cubicBezTo>
                                    <a:pt x="0" y="1991"/>
                                    <a:pt x="11" y="2029"/>
                                    <a:pt x="42" y="2046"/>
                                  </a:cubicBezTo>
                                  <a:cubicBezTo>
                                    <a:pt x="2698" y="3502"/>
                                    <a:pt x="2698" y="3502"/>
                                    <a:pt x="2698" y="3502"/>
                                  </a:cubicBezTo>
                                  <a:cubicBezTo>
                                    <a:pt x="2704" y="3505"/>
                                    <a:pt x="2831" y="3574"/>
                                    <a:pt x="2988" y="3594"/>
                                  </a:cubicBezTo>
                                  <a:cubicBezTo>
                                    <a:pt x="3017" y="3598"/>
                                    <a:pt x="3046" y="3600"/>
                                    <a:pt x="3073" y="3600"/>
                                  </a:cubicBezTo>
                                  <a:cubicBezTo>
                                    <a:pt x="3252" y="3600"/>
                                    <a:pt x="3392" y="3520"/>
                                    <a:pt x="3481" y="3367"/>
                                  </a:cubicBezTo>
                                  <a:cubicBezTo>
                                    <a:pt x="3499" y="3337"/>
                                    <a:pt x="3488" y="3299"/>
                                    <a:pt x="3458" y="3281"/>
                                  </a:cubicBezTo>
                                  <a:close/>
                                  <a:moveTo>
                                    <a:pt x="2273" y="1134"/>
                                  </a:moveTo>
                                  <a:cubicBezTo>
                                    <a:pt x="2285" y="1311"/>
                                    <a:pt x="2285" y="1311"/>
                                    <a:pt x="2285" y="1311"/>
                                  </a:cubicBezTo>
                                  <a:cubicBezTo>
                                    <a:pt x="2147" y="1221"/>
                                    <a:pt x="2147" y="1221"/>
                                    <a:pt x="2147" y="1221"/>
                                  </a:cubicBezTo>
                                  <a:cubicBezTo>
                                    <a:pt x="2273" y="1134"/>
                                    <a:pt x="2273" y="1134"/>
                                    <a:pt x="2273" y="1134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96" name="Freeform 172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3319849" y="0"/>
                              <a:ext cx="288000" cy="318143"/>
                            </a:xfrm>
                            <a:custGeom>
                              <a:avLst/>
                              <a:gdLst>
                                <a:gd name="T0" fmla="*/ 23778710 w 3665"/>
                                <a:gd name="T1" fmla="*/ 9298087 h 4047"/>
                                <a:gd name="T2" fmla="*/ 30551518 w 3665"/>
                                <a:gd name="T3" fmla="*/ 5742921 h 4047"/>
                                <a:gd name="T4" fmla="*/ 37051092 w 3665"/>
                                <a:gd name="T5" fmla="*/ 2917041 h 4047"/>
                                <a:gd name="T6" fmla="*/ 37813714 w 3665"/>
                                <a:gd name="T7" fmla="*/ 1116667 h 4047"/>
                                <a:gd name="T8" fmla="*/ 38439773 w 3665"/>
                                <a:gd name="T9" fmla="*/ 341800 h 4047"/>
                                <a:gd name="T10" fmla="*/ 39077248 w 3665"/>
                                <a:gd name="T11" fmla="*/ 113898 h 4047"/>
                                <a:gd name="T12" fmla="*/ 39771588 w 3665"/>
                                <a:gd name="T13" fmla="*/ 398802 h 4047"/>
                                <a:gd name="T14" fmla="*/ 39475629 w 3665"/>
                                <a:gd name="T15" fmla="*/ 2427078 h 4047"/>
                                <a:gd name="T16" fmla="*/ 40044822 w 3665"/>
                                <a:gd name="T17" fmla="*/ 3236104 h 4047"/>
                                <a:gd name="T18" fmla="*/ 39805729 w 3665"/>
                                <a:gd name="T19" fmla="*/ 4455354 h 4047"/>
                                <a:gd name="T20" fmla="*/ 41410672 w 3665"/>
                                <a:gd name="T21" fmla="*/ 12591087 h 4047"/>
                                <a:gd name="T22" fmla="*/ 40818754 w 3665"/>
                                <a:gd name="T23" fmla="*/ 16351312 h 4047"/>
                                <a:gd name="T24" fmla="*/ 40340675 w 3665"/>
                                <a:gd name="T25" fmla="*/ 19610153 h 4047"/>
                                <a:gd name="T26" fmla="*/ 40044822 w 3665"/>
                                <a:gd name="T27" fmla="*/ 22891837 h 4047"/>
                                <a:gd name="T28" fmla="*/ 39179671 w 3665"/>
                                <a:gd name="T29" fmla="*/ 22253711 h 4047"/>
                                <a:gd name="T30" fmla="*/ 38269069 w 3665"/>
                                <a:gd name="T31" fmla="*/ 21820750 h 4047"/>
                                <a:gd name="T32" fmla="*/ 33761403 w 3665"/>
                                <a:gd name="T33" fmla="*/ 21798013 h 4047"/>
                                <a:gd name="T34" fmla="*/ 34694837 w 3665"/>
                                <a:gd name="T35" fmla="*/ 36291950 h 4047"/>
                                <a:gd name="T36" fmla="*/ 34046053 w 3665"/>
                                <a:gd name="T37" fmla="*/ 37317456 h 4047"/>
                                <a:gd name="T38" fmla="*/ 31689797 w 3665"/>
                                <a:gd name="T39" fmla="*/ 41738651 h 4047"/>
                                <a:gd name="T40" fmla="*/ 30631216 w 3665"/>
                                <a:gd name="T41" fmla="*/ 45703935 h 4047"/>
                                <a:gd name="T42" fmla="*/ 26772441 w 3665"/>
                                <a:gd name="T43" fmla="*/ 45965996 h 4047"/>
                                <a:gd name="T44" fmla="*/ 25930121 w 3665"/>
                                <a:gd name="T45" fmla="*/ 46057156 h 4047"/>
                                <a:gd name="T46" fmla="*/ 25360928 w 3665"/>
                                <a:gd name="T47" fmla="*/ 45863520 h 4047"/>
                                <a:gd name="T48" fmla="*/ 24951130 w 3665"/>
                                <a:gd name="T49" fmla="*/ 45476033 h 4047"/>
                                <a:gd name="T50" fmla="*/ 27694458 w 3665"/>
                                <a:gd name="T51" fmla="*/ 44256783 h 4047"/>
                                <a:gd name="T52" fmla="*/ 29117280 w 3665"/>
                                <a:gd name="T53" fmla="*/ 39265993 h 4047"/>
                                <a:gd name="T54" fmla="*/ 28969301 w 3665"/>
                                <a:gd name="T55" fmla="*/ 33568652 h 4047"/>
                                <a:gd name="T56" fmla="*/ 27307386 w 3665"/>
                                <a:gd name="T57" fmla="*/ 25091013 h 4047"/>
                                <a:gd name="T58" fmla="*/ 26225973 w 3665"/>
                                <a:gd name="T59" fmla="*/ 23917343 h 4047"/>
                                <a:gd name="T60" fmla="*/ 21957507 w 3665"/>
                                <a:gd name="T61" fmla="*/ 21011724 h 4047"/>
                                <a:gd name="T62" fmla="*/ 18531254 w 3665"/>
                                <a:gd name="T63" fmla="*/ 16921014 h 4047"/>
                                <a:gd name="T64" fmla="*/ 13613897 w 3665"/>
                                <a:gd name="T65" fmla="*/ 14186295 h 4047"/>
                                <a:gd name="T66" fmla="*/ 5361295 w 3665"/>
                                <a:gd name="T67" fmla="*/ 10722396 h 4047"/>
                                <a:gd name="T68" fmla="*/ 1969183 w 3665"/>
                                <a:gd name="T69" fmla="*/ 10517231 h 4047"/>
                                <a:gd name="T70" fmla="*/ 2151303 w 3665"/>
                                <a:gd name="T71" fmla="*/ 9890526 h 4047"/>
                                <a:gd name="T72" fmla="*/ 159395 w 3665"/>
                                <a:gd name="T73" fmla="*/ 9867789 h 4047"/>
                                <a:gd name="T74" fmla="*/ 1525351 w 3665"/>
                                <a:gd name="T75" fmla="*/ 9332246 h 4047"/>
                                <a:gd name="T76" fmla="*/ 557777 w 3665"/>
                                <a:gd name="T77" fmla="*/ 9047342 h 4047"/>
                                <a:gd name="T78" fmla="*/ 933434 w 3665"/>
                                <a:gd name="T79" fmla="*/ 8659961 h 4047"/>
                                <a:gd name="T80" fmla="*/ 4871800 w 3665"/>
                                <a:gd name="T81" fmla="*/ 8933444 h 4047"/>
                                <a:gd name="T82" fmla="*/ 11781171 w 3665"/>
                                <a:gd name="T83" fmla="*/ 10357752 h 4047"/>
                                <a:gd name="T84" fmla="*/ 18246711 w 3665"/>
                                <a:gd name="T85" fmla="*/ 12386028 h 4047"/>
                                <a:gd name="T86" fmla="*/ 19134481 w 3665"/>
                                <a:gd name="T87" fmla="*/ 11565580 h 4047"/>
                                <a:gd name="T88" fmla="*/ 17051459 w 3665"/>
                                <a:gd name="T89" fmla="*/ 10574233 h 4047"/>
                                <a:gd name="T90" fmla="*/ 16732775 w 3665"/>
                                <a:gd name="T91" fmla="*/ 9856368 h 4047"/>
                                <a:gd name="T92" fmla="*/ 16596105 w 3665"/>
                                <a:gd name="T93" fmla="*/ 8340898 h 4047"/>
                                <a:gd name="T94" fmla="*/ 17267721 w 3665"/>
                                <a:gd name="T95" fmla="*/ 5401014 h 4047"/>
                                <a:gd name="T96" fmla="*/ 21672857 w 3665"/>
                                <a:gd name="T97" fmla="*/ 5252958 h 4047"/>
                                <a:gd name="T98" fmla="*/ 22902249 w 3665"/>
                                <a:gd name="T99" fmla="*/ 9981687 h 4047"/>
                                <a:gd name="T100" fmla="*/ 33021612 w 3665"/>
                                <a:gd name="T101" fmla="*/ 7053331 h 4047"/>
                                <a:gd name="T102" fmla="*/ 26635770 w 3665"/>
                                <a:gd name="T103" fmla="*/ 11565580 h 4047"/>
                                <a:gd name="T104" fmla="*/ 26556179 w 3665"/>
                                <a:gd name="T105" fmla="*/ 13195054 h 4047"/>
                                <a:gd name="T106" fmla="*/ 26920420 w 3665"/>
                                <a:gd name="T107" fmla="*/ 14619362 h 4047"/>
                                <a:gd name="T108" fmla="*/ 27728599 w 3665"/>
                                <a:gd name="T109" fmla="*/ 15804347 h 4047"/>
                                <a:gd name="T110" fmla="*/ 28798490 w 3665"/>
                                <a:gd name="T111" fmla="*/ 15416967 h 4047"/>
                                <a:gd name="T112" fmla="*/ 31621515 w 3665"/>
                                <a:gd name="T113" fmla="*/ 15815769 h 4047"/>
                                <a:gd name="T114" fmla="*/ 33442719 w 3665"/>
                                <a:gd name="T115" fmla="*/ 15462547 h 4047"/>
                                <a:gd name="T116" fmla="*/ 37107958 w 3665"/>
                                <a:gd name="T117" fmla="*/ 14186295 h 4047"/>
                                <a:gd name="T118" fmla="*/ 37916137 w 3665"/>
                                <a:gd name="T119" fmla="*/ 13286215 h 4047"/>
                                <a:gd name="T120" fmla="*/ 37756849 w 3665"/>
                                <a:gd name="T121" fmla="*/ 11349100 h 4047"/>
                                <a:gd name="T122" fmla="*/ 37347051 w 3665"/>
                                <a:gd name="T123" fmla="*/ 5811238 h 4047"/>
                                <a:gd name="T124" fmla="*/ 0 60000 65536"/>
                                <a:gd name="T125" fmla="*/ 0 60000 65536"/>
                                <a:gd name="T126" fmla="*/ 0 60000 65536"/>
                                <a:gd name="T127" fmla="*/ 0 60000 65536"/>
                                <a:gd name="T128" fmla="*/ 0 60000 65536"/>
                                <a:gd name="T129" fmla="*/ 0 60000 65536"/>
                                <a:gd name="T130" fmla="*/ 0 60000 65536"/>
                                <a:gd name="T131" fmla="*/ 0 60000 65536"/>
                                <a:gd name="T132" fmla="*/ 0 60000 65536"/>
                                <a:gd name="T133" fmla="*/ 0 60000 65536"/>
                                <a:gd name="T134" fmla="*/ 0 60000 65536"/>
                                <a:gd name="T135" fmla="*/ 0 60000 65536"/>
                                <a:gd name="T136" fmla="*/ 0 60000 65536"/>
                                <a:gd name="T137" fmla="*/ 0 60000 65536"/>
                                <a:gd name="T138" fmla="*/ 0 60000 65536"/>
                                <a:gd name="T139" fmla="*/ 0 60000 65536"/>
                                <a:gd name="T140" fmla="*/ 0 60000 65536"/>
                                <a:gd name="T141" fmla="*/ 0 60000 65536"/>
                                <a:gd name="T142" fmla="*/ 0 60000 65536"/>
                                <a:gd name="T143" fmla="*/ 0 60000 65536"/>
                                <a:gd name="T144" fmla="*/ 0 60000 65536"/>
                                <a:gd name="T145" fmla="*/ 0 60000 65536"/>
                                <a:gd name="T146" fmla="*/ 0 60000 65536"/>
                                <a:gd name="T147" fmla="*/ 0 60000 65536"/>
                                <a:gd name="T148" fmla="*/ 0 60000 65536"/>
                                <a:gd name="T149" fmla="*/ 0 60000 65536"/>
                                <a:gd name="T150" fmla="*/ 0 60000 65536"/>
                                <a:gd name="T151" fmla="*/ 0 60000 65536"/>
                                <a:gd name="T152" fmla="*/ 0 60000 65536"/>
                                <a:gd name="T153" fmla="*/ 0 60000 65536"/>
                                <a:gd name="T154" fmla="*/ 0 60000 65536"/>
                                <a:gd name="T155" fmla="*/ 0 60000 65536"/>
                                <a:gd name="T156" fmla="*/ 0 60000 65536"/>
                                <a:gd name="T157" fmla="*/ 0 60000 65536"/>
                                <a:gd name="T158" fmla="*/ 0 60000 65536"/>
                                <a:gd name="T159" fmla="*/ 0 60000 65536"/>
                                <a:gd name="T160" fmla="*/ 0 60000 65536"/>
                                <a:gd name="T161" fmla="*/ 0 60000 65536"/>
                                <a:gd name="T162" fmla="*/ 0 60000 65536"/>
                                <a:gd name="T163" fmla="*/ 0 60000 65536"/>
                                <a:gd name="T164" fmla="*/ 0 60000 65536"/>
                                <a:gd name="T165" fmla="*/ 0 60000 65536"/>
                                <a:gd name="T166" fmla="*/ 0 60000 65536"/>
                                <a:gd name="T167" fmla="*/ 0 60000 65536"/>
                                <a:gd name="T168" fmla="*/ 0 60000 65536"/>
                                <a:gd name="T169" fmla="*/ 0 60000 65536"/>
                                <a:gd name="T170" fmla="*/ 0 60000 65536"/>
                                <a:gd name="T171" fmla="*/ 0 60000 65536"/>
                                <a:gd name="T172" fmla="*/ 0 60000 65536"/>
                                <a:gd name="T173" fmla="*/ 0 60000 65536"/>
                                <a:gd name="T174" fmla="*/ 0 60000 65536"/>
                                <a:gd name="T175" fmla="*/ 0 60000 65536"/>
                                <a:gd name="T176" fmla="*/ 0 60000 65536"/>
                                <a:gd name="T177" fmla="*/ 0 60000 65536"/>
                                <a:gd name="T178" fmla="*/ 0 60000 65536"/>
                                <a:gd name="T179" fmla="*/ 0 60000 65536"/>
                                <a:gd name="T180" fmla="*/ 0 60000 65536"/>
                                <a:gd name="T181" fmla="*/ 0 60000 65536"/>
                                <a:gd name="T182" fmla="*/ 0 60000 65536"/>
                                <a:gd name="T183" fmla="*/ 0 60000 65536"/>
                                <a:gd name="T184" fmla="*/ 0 60000 65536"/>
                                <a:gd name="T185" fmla="*/ 0 60000 65536"/>
                              </a:gdLst>
                              <a:ahLst/>
                              <a:cxnLst>
                                <a:cxn ang="T124">
                                  <a:pos x="T0" y="T1"/>
                                </a:cxn>
                                <a:cxn ang="T125">
                                  <a:pos x="T2" y="T3"/>
                                </a:cxn>
                                <a:cxn ang="T126">
                                  <a:pos x="T4" y="T5"/>
                                </a:cxn>
                                <a:cxn ang="T127">
                                  <a:pos x="T6" y="T7"/>
                                </a:cxn>
                                <a:cxn ang="T128">
                                  <a:pos x="T8" y="T9"/>
                                </a:cxn>
                                <a:cxn ang="T129">
                                  <a:pos x="T10" y="T11"/>
                                </a:cxn>
                                <a:cxn ang="T130">
                                  <a:pos x="T12" y="T13"/>
                                </a:cxn>
                                <a:cxn ang="T131">
                                  <a:pos x="T14" y="T15"/>
                                </a:cxn>
                                <a:cxn ang="T132">
                                  <a:pos x="T16" y="T17"/>
                                </a:cxn>
                                <a:cxn ang="T133">
                                  <a:pos x="T18" y="T19"/>
                                </a:cxn>
                                <a:cxn ang="T134">
                                  <a:pos x="T20" y="T21"/>
                                </a:cxn>
                                <a:cxn ang="T135">
                                  <a:pos x="T22" y="T23"/>
                                </a:cxn>
                                <a:cxn ang="T136">
                                  <a:pos x="T24" y="T25"/>
                                </a:cxn>
                                <a:cxn ang="T137">
                                  <a:pos x="T26" y="T27"/>
                                </a:cxn>
                                <a:cxn ang="T138">
                                  <a:pos x="T28" y="T29"/>
                                </a:cxn>
                                <a:cxn ang="T139">
                                  <a:pos x="T30" y="T31"/>
                                </a:cxn>
                                <a:cxn ang="T140">
                                  <a:pos x="T32" y="T33"/>
                                </a:cxn>
                                <a:cxn ang="T141">
                                  <a:pos x="T34" y="T35"/>
                                </a:cxn>
                                <a:cxn ang="T142">
                                  <a:pos x="T36" y="T37"/>
                                </a:cxn>
                                <a:cxn ang="T143">
                                  <a:pos x="T38" y="T39"/>
                                </a:cxn>
                                <a:cxn ang="T144">
                                  <a:pos x="T40" y="T41"/>
                                </a:cxn>
                                <a:cxn ang="T145">
                                  <a:pos x="T42" y="T43"/>
                                </a:cxn>
                                <a:cxn ang="T146">
                                  <a:pos x="T44" y="T45"/>
                                </a:cxn>
                                <a:cxn ang="T147">
                                  <a:pos x="T46" y="T47"/>
                                </a:cxn>
                                <a:cxn ang="T148">
                                  <a:pos x="T48" y="T49"/>
                                </a:cxn>
                                <a:cxn ang="T149">
                                  <a:pos x="T50" y="T51"/>
                                </a:cxn>
                                <a:cxn ang="T150">
                                  <a:pos x="T52" y="T53"/>
                                </a:cxn>
                                <a:cxn ang="T151">
                                  <a:pos x="T54" y="T55"/>
                                </a:cxn>
                                <a:cxn ang="T152">
                                  <a:pos x="T56" y="T57"/>
                                </a:cxn>
                                <a:cxn ang="T153">
                                  <a:pos x="T58" y="T59"/>
                                </a:cxn>
                                <a:cxn ang="T154">
                                  <a:pos x="T60" y="T61"/>
                                </a:cxn>
                                <a:cxn ang="T155">
                                  <a:pos x="T62" y="T63"/>
                                </a:cxn>
                                <a:cxn ang="T156">
                                  <a:pos x="T64" y="T65"/>
                                </a:cxn>
                                <a:cxn ang="T157">
                                  <a:pos x="T66" y="T67"/>
                                </a:cxn>
                                <a:cxn ang="T158">
                                  <a:pos x="T68" y="T69"/>
                                </a:cxn>
                                <a:cxn ang="T159">
                                  <a:pos x="T70" y="T71"/>
                                </a:cxn>
                                <a:cxn ang="T160">
                                  <a:pos x="T72" y="T73"/>
                                </a:cxn>
                                <a:cxn ang="T161">
                                  <a:pos x="T74" y="T75"/>
                                </a:cxn>
                                <a:cxn ang="T162">
                                  <a:pos x="T76" y="T77"/>
                                </a:cxn>
                                <a:cxn ang="T163">
                                  <a:pos x="T78" y="T79"/>
                                </a:cxn>
                                <a:cxn ang="T164">
                                  <a:pos x="T80" y="T81"/>
                                </a:cxn>
                                <a:cxn ang="T165">
                                  <a:pos x="T82" y="T83"/>
                                </a:cxn>
                                <a:cxn ang="T166">
                                  <a:pos x="T84" y="T85"/>
                                </a:cxn>
                                <a:cxn ang="T167">
                                  <a:pos x="T86" y="T87"/>
                                </a:cxn>
                                <a:cxn ang="T168">
                                  <a:pos x="T88" y="T89"/>
                                </a:cxn>
                                <a:cxn ang="T169">
                                  <a:pos x="T90" y="T91"/>
                                </a:cxn>
                                <a:cxn ang="T170">
                                  <a:pos x="T92" y="T93"/>
                                </a:cxn>
                                <a:cxn ang="T171">
                                  <a:pos x="T94" y="T95"/>
                                </a:cxn>
                                <a:cxn ang="T172">
                                  <a:pos x="T96" y="T97"/>
                                </a:cxn>
                                <a:cxn ang="T173">
                                  <a:pos x="T98" y="T99"/>
                                </a:cxn>
                                <a:cxn ang="T174">
                                  <a:pos x="T100" y="T101"/>
                                </a:cxn>
                                <a:cxn ang="T175">
                                  <a:pos x="T102" y="T103"/>
                                </a:cxn>
                                <a:cxn ang="T176">
                                  <a:pos x="T104" y="T105"/>
                                </a:cxn>
                                <a:cxn ang="T177">
                                  <a:pos x="T106" y="T107"/>
                                </a:cxn>
                                <a:cxn ang="T178">
                                  <a:pos x="T108" y="T109"/>
                                </a:cxn>
                                <a:cxn ang="T179">
                                  <a:pos x="T110" y="T111"/>
                                </a:cxn>
                                <a:cxn ang="T180">
                                  <a:pos x="T112" y="T113"/>
                                </a:cxn>
                                <a:cxn ang="T181">
                                  <a:pos x="T114" y="T115"/>
                                </a:cxn>
                                <a:cxn ang="T182">
                                  <a:pos x="T116" y="T117"/>
                                </a:cxn>
                                <a:cxn ang="T183">
                                  <a:pos x="T118" y="T119"/>
                                </a:cxn>
                                <a:cxn ang="T184">
                                  <a:pos x="T120" y="T121"/>
                                </a:cxn>
                                <a:cxn ang="T185">
                                  <a:pos x="T122" y="T123"/>
                                </a:cxn>
                              </a:cxnLst>
                              <a:rect l="0" t="0" r="r" b="b"/>
                              <a:pathLst>
                                <a:path w="3665" h="4047">
                                  <a:moveTo>
                                    <a:pt x="2012" y="876"/>
                                  </a:moveTo>
                                  <a:cubicBezTo>
                                    <a:pt x="2027" y="863"/>
                                    <a:pt x="2044" y="875"/>
                                    <a:pt x="2044" y="875"/>
                                  </a:cubicBezTo>
                                  <a:cubicBezTo>
                                    <a:pt x="2044" y="875"/>
                                    <a:pt x="2061" y="851"/>
                                    <a:pt x="2089" y="816"/>
                                  </a:cubicBezTo>
                                  <a:cubicBezTo>
                                    <a:pt x="2118" y="782"/>
                                    <a:pt x="2192" y="730"/>
                                    <a:pt x="2267" y="712"/>
                                  </a:cubicBezTo>
                                  <a:cubicBezTo>
                                    <a:pt x="2342" y="694"/>
                                    <a:pt x="2475" y="613"/>
                                    <a:pt x="2529" y="591"/>
                                  </a:cubicBezTo>
                                  <a:cubicBezTo>
                                    <a:pt x="2583" y="569"/>
                                    <a:pt x="2655" y="531"/>
                                    <a:pt x="2684" y="504"/>
                                  </a:cubicBezTo>
                                  <a:cubicBezTo>
                                    <a:pt x="2712" y="477"/>
                                    <a:pt x="2844" y="428"/>
                                    <a:pt x="2928" y="406"/>
                                  </a:cubicBezTo>
                                  <a:cubicBezTo>
                                    <a:pt x="3011" y="384"/>
                                    <a:pt x="3183" y="316"/>
                                    <a:pt x="3209" y="309"/>
                                  </a:cubicBezTo>
                                  <a:cubicBezTo>
                                    <a:pt x="3235" y="301"/>
                                    <a:pt x="3249" y="271"/>
                                    <a:pt x="3255" y="256"/>
                                  </a:cubicBezTo>
                                  <a:cubicBezTo>
                                    <a:pt x="3262" y="241"/>
                                    <a:pt x="3295" y="223"/>
                                    <a:pt x="3295" y="223"/>
                                  </a:cubicBezTo>
                                  <a:cubicBezTo>
                                    <a:pt x="3295" y="223"/>
                                    <a:pt x="3300" y="194"/>
                                    <a:pt x="3300" y="172"/>
                                  </a:cubicBezTo>
                                  <a:cubicBezTo>
                                    <a:pt x="3300" y="149"/>
                                    <a:pt x="3313" y="109"/>
                                    <a:pt x="3322" y="98"/>
                                  </a:cubicBezTo>
                                  <a:cubicBezTo>
                                    <a:pt x="3331" y="86"/>
                                    <a:pt x="3348" y="74"/>
                                    <a:pt x="3349" y="65"/>
                                  </a:cubicBezTo>
                                  <a:cubicBezTo>
                                    <a:pt x="3350" y="55"/>
                                    <a:pt x="3368" y="47"/>
                                    <a:pt x="3368" y="47"/>
                                  </a:cubicBezTo>
                                  <a:cubicBezTo>
                                    <a:pt x="3368" y="47"/>
                                    <a:pt x="3370" y="41"/>
                                    <a:pt x="3377" y="30"/>
                                  </a:cubicBezTo>
                                  <a:cubicBezTo>
                                    <a:pt x="3383" y="19"/>
                                    <a:pt x="3395" y="24"/>
                                    <a:pt x="3395" y="24"/>
                                  </a:cubicBezTo>
                                  <a:cubicBezTo>
                                    <a:pt x="3395" y="24"/>
                                    <a:pt x="3400" y="12"/>
                                    <a:pt x="3412" y="9"/>
                                  </a:cubicBezTo>
                                  <a:cubicBezTo>
                                    <a:pt x="3424" y="6"/>
                                    <a:pt x="3433" y="10"/>
                                    <a:pt x="3433" y="10"/>
                                  </a:cubicBezTo>
                                  <a:cubicBezTo>
                                    <a:pt x="3433" y="10"/>
                                    <a:pt x="3439" y="0"/>
                                    <a:pt x="3449" y="7"/>
                                  </a:cubicBezTo>
                                  <a:cubicBezTo>
                                    <a:pt x="3460" y="15"/>
                                    <a:pt x="3457" y="20"/>
                                    <a:pt x="3457" y="20"/>
                                  </a:cubicBezTo>
                                  <a:cubicBezTo>
                                    <a:pt x="3457" y="20"/>
                                    <a:pt x="3488" y="12"/>
                                    <a:pt x="3494" y="35"/>
                                  </a:cubicBezTo>
                                  <a:cubicBezTo>
                                    <a:pt x="3501" y="58"/>
                                    <a:pt x="3461" y="88"/>
                                    <a:pt x="3448" y="117"/>
                                  </a:cubicBezTo>
                                  <a:cubicBezTo>
                                    <a:pt x="3435" y="146"/>
                                    <a:pt x="3449" y="196"/>
                                    <a:pt x="3449" y="196"/>
                                  </a:cubicBezTo>
                                  <a:cubicBezTo>
                                    <a:pt x="3449" y="196"/>
                                    <a:pt x="3463" y="206"/>
                                    <a:pt x="3468" y="213"/>
                                  </a:cubicBezTo>
                                  <a:cubicBezTo>
                                    <a:pt x="3472" y="220"/>
                                    <a:pt x="3487" y="214"/>
                                    <a:pt x="3501" y="229"/>
                                  </a:cubicBezTo>
                                  <a:cubicBezTo>
                                    <a:pt x="3514" y="244"/>
                                    <a:pt x="3508" y="270"/>
                                    <a:pt x="3508" y="270"/>
                                  </a:cubicBezTo>
                                  <a:cubicBezTo>
                                    <a:pt x="3508" y="270"/>
                                    <a:pt x="3518" y="268"/>
                                    <a:pt x="3518" y="284"/>
                                  </a:cubicBezTo>
                                  <a:cubicBezTo>
                                    <a:pt x="3518" y="300"/>
                                    <a:pt x="3511" y="309"/>
                                    <a:pt x="3511" y="309"/>
                                  </a:cubicBezTo>
                                  <a:cubicBezTo>
                                    <a:pt x="3511" y="309"/>
                                    <a:pt x="3517" y="318"/>
                                    <a:pt x="3517" y="337"/>
                                  </a:cubicBezTo>
                                  <a:cubicBezTo>
                                    <a:pt x="3517" y="356"/>
                                    <a:pt x="3497" y="391"/>
                                    <a:pt x="3497" y="391"/>
                                  </a:cubicBezTo>
                                  <a:cubicBezTo>
                                    <a:pt x="3497" y="391"/>
                                    <a:pt x="3509" y="449"/>
                                    <a:pt x="3510" y="520"/>
                                  </a:cubicBezTo>
                                  <a:cubicBezTo>
                                    <a:pt x="3512" y="591"/>
                                    <a:pt x="3551" y="746"/>
                                    <a:pt x="3565" y="793"/>
                                  </a:cubicBezTo>
                                  <a:cubicBezTo>
                                    <a:pt x="3579" y="841"/>
                                    <a:pt x="3630" y="1064"/>
                                    <a:pt x="3638" y="1105"/>
                                  </a:cubicBezTo>
                                  <a:cubicBezTo>
                                    <a:pt x="3646" y="1145"/>
                                    <a:pt x="3655" y="1211"/>
                                    <a:pt x="3658" y="1227"/>
                                  </a:cubicBezTo>
                                  <a:cubicBezTo>
                                    <a:pt x="3661" y="1242"/>
                                    <a:pt x="3665" y="1330"/>
                                    <a:pt x="3653" y="1350"/>
                                  </a:cubicBezTo>
                                  <a:cubicBezTo>
                                    <a:pt x="3641" y="1370"/>
                                    <a:pt x="3613" y="1410"/>
                                    <a:pt x="3586" y="1435"/>
                                  </a:cubicBezTo>
                                  <a:cubicBezTo>
                                    <a:pt x="3558" y="1461"/>
                                    <a:pt x="3515" y="1518"/>
                                    <a:pt x="3513" y="1518"/>
                                  </a:cubicBezTo>
                                  <a:cubicBezTo>
                                    <a:pt x="3510" y="1518"/>
                                    <a:pt x="3518" y="1549"/>
                                    <a:pt x="3523" y="1577"/>
                                  </a:cubicBezTo>
                                  <a:cubicBezTo>
                                    <a:pt x="3528" y="1605"/>
                                    <a:pt x="3536" y="1674"/>
                                    <a:pt x="3544" y="1721"/>
                                  </a:cubicBezTo>
                                  <a:cubicBezTo>
                                    <a:pt x="3552" y="1767"/>
                                    <a:pt x="3574" y="1899"/>
                                    <a:pt x="3563" y="1915"/>
                                  </a:cubicBezTo>
                                  <a:cubicBezTo>
                                    <a:pt x="3552" y="1930"/>
                                    <a:pt x="3555" y="1949"/>
                                    <a:pt x="3553" y="1985"/>
                                  </a:cubicBezTo>
                                  <a:cubicBezTo>
                                    <a:pt x="3551" y="2021"/>
                                    <a:pt x="3525" y="2005"/>
                                    <a:pt x="3518" y="2009"/>
                                  </a:cubicBezTo>
                                  <a:cubicBezTo>
                                    <a:pt x="3512" y="2014"/>
                                    <a:pt x="3499" y="2014"/>
                                    <a:pt x="3494" y="2000"/>
                                  </a:cubicBezTo>
                                  <a:cubicBezTo>
                                    <a:pt x="3488" y="1986"/>
                                    <a:pt x="3487" y="1990"/>
                                    <a:pt x="3475" y="1988"/>
                                  </a:cubicBezTo>
                                  <a:cubicBezTo>
                                    <a:pt x="3463" y="1986"/>
                                    <a:pt x="3444" y="1969"/>
                                    <a:pt x="3442" y="1953"/>
                                  </a:cubicBezTo>
                                  <a:cubicBezTo>
                                    <a:pt x="3439" y="1937"/>
                                    <a:pt x="3430" y="1943"/>
                                    <a:pt x="3417" y="1942"/>
                                  </a:cubicBezTo>
                                  <a:cubicBezTo>
                                    <a:pt x="3404" y="1941"/>
                                    <a:pt x="3393" y="1931"/>
                                    <a:pt x="3393" y="1925"/>
                                  </a:cubicBezTo>
                                  <a:cubicBezTo>
                                    <a:pt x="3393" y="1918"/>
                                    <a:pt x="3387" y="1918"/>
                                    <a:pt x="3362" y="1915"/>
                                  </a:cubicBezTo>
                                  <a:cubicBezTo>
                                    <a:pt x="3336" y="1911"/>
                                    <a:pt x="3317" y="1897"/>
                                    <a:pt x="3326" y="1881"/>
                                  </a:cubicBezTo>
                                  <a:cubicBezTo>
                                    <a:pt x="3336" y="1864"/>
                                    <a:pt x="3249" y="1883"/>
                                    <a:pt x="3198" y="1892"/>
                                  </a:cubicBezTo>
                                  <a:cubicBezTo>
                                    <a:pt x="3147" y="1902"/>
                                    <a:pt x="2966" y="1913"/>
                                    <a:pt x="2966" y="1913"/>
                                  </a:cubicBezTo>
                                  <a:cubicBezTo>
                                    <a:pt x="2992" y="1955"/>
                                    <a:pt x="2972" y="2011"/>
                                    <a:pt x="2972" y="2011"/>
                                  </a:cubicBezTo>
                                  <a:cubicBezTo>
                                    <a:pt x="2972" y="2011"/>
                                    <a:pt x="3100" y="3114"/>
                                    <a:pt x="3102" y="3154"/>
                                  </a:cubicBezTo>
                                  <a:cubicBezTo>
                                    <a:pt x="3105" y="3193"/>
                                    <a:pt x="3048" y="3185"/>
                                    <a:pt x="3048" y="3185"/>
                                  </a:cubicBezTo>
                                  <a:cubicBezTo>
                                    <a:pt x="3048" y="3185"/>
                                    <a:pt x="3048" y="3203"/>
                                    <a:pt x="3047" y="3228"/>
                                  </a:cubicBezTo>
                                  <a:cubicBezTo>
                                    <a:pt x="3046" y="3253"/>
                                    <a:pt x="2986" y="3246"/>
                                    <a:pt x="2986" y="3246"/>
                                  </a:cubicBezTo>
                                  <a:cubicBezTo>
                                    <a:pt x="2986" y="3246"/>
                                    <a:pt x="2986" y="3259"/>
                                    <a:pt x="2991" y="3275"/>
                                  </a:cubicBezTo>
                                  <a:cubicBezTo>
                                    <a:pt x="2995" y="3291"/>
                                    <a:pt x="2870" y="3365"/>
                                    <a:pt x="2870" y="3365"/>
                                  </a:cubicBezTo>
                                  <a:cubicBezTo>
                                    <a:pt x="2870" y="3365"/>
                                    <a:pt x="2867" y="3377"/>
                                    <a:pt x="2867" y="3408"/>
                                  </a:cubicBezTo>
                                  <a:cubicBezTo>
                                    <a:pt x="2867" y="3439"/>
                                    <a:pt x="2810" y="3589"/>
                                    <a:pt x="2784" y="3663"/>
                                  </a:cubicBezTo>
                                  <a:cubicBezTo>
                                    <a:pt x="2757" y="3737"/>
                                    <a:pt x="2750" y="3820"/>
                                    <a:pt x="2750" y="3860"/>
                                  </a:cubicBezTo>
                                  <a:cubicBezTo>
                                    <a:pt x="2750" y="3900"/>
                                    <a:pt x="2769" y="3954"/>
                                    <a:pt x="2767" y="3981"/>
                                  </a:cubicBezTo>
                                  <a:cubicBezTo>
                                    <a:pt x="2765" y="4008"/>
                                    <a:pt x="2715" y="4014"/>
                                    <a:pt x="2691" y="4011"/>
                                  </a:cubicBezTo>
                                  <a:cubicBezTo>
                                    <a:pt x="2667" y="4008"/>
                                    <a:pt x="2608" y="4013"/>
                                    <a:pt x="2576" y="4020"/>
                                  </a:cubicBezTo>
                                  <a:cubicBezTo>
                                    <a:pt x="2543" y="4026"/>
                                    <a:pt x="2432" y="4036"/>
                                    <a:pt x="2411" y="4040"/>
                                  </a:cubicBezTo>
                                  <a:cubicBezTo>
                                    <a:pt x="2390" y="4045"/>
                                    <a:pt x="2368" y="4033"/>
                                    <a:pt x="2352" y="4034"/>
                                  </a:cubicBezTo>
                                  <a:cubicBezTo>
                                    <a:pt x="2336" y="4036"/>
                                    <a:pt x="2332" y="4044"/>
                                    <a:pt x="2321" y="4043"/>
                                  </a:cubicBezTo>
                                  <a:cubicBezTo>
                                    <a:pt x="2309" y="4042"/>
                                    <a:pt x="2300" y="4034"/>
                                    <a:pt x="2300" y="4034"/>
                                  </a:cubicBezTo>
                                  <a:cubicBezTo>
                                    <a:pt x="2300" y="4034"/>
                                    <a:pt x="2297" y="4047"/>
                                    <a:pt x="2278" y="4042"/>
                                  </a:cubicBezTo>
                                  <a:cubicBezTo>
                                    <a:pt x="2260" y="4038"/>
                                    <a:pt x="2262" y="4030"/>
                                    <a:pt x="2262" y="4030"/>
                                  </a:cubicBezTo>
                                  <a:cubicBezTo>
                                    <a:pt x="2262" y="4030"/>
                                    <a:pt x="2256" y="4039"/>
                                    <a:pt x="2242" y="4035"/>
                                  </a:cubicBezTo>
                                  <a:cubicBezTo>
                                    <a:pt x="2228" y="4032"/>
                                    <a:pt x="2228" y="4025"/>
                                    <a:pt x="2228" y="4025"/>
                                  </a:cubicBezTo>
                                  <a:cubicBezTo>
                                    <a:pt x="2228" y="4025"/>
                                    <a:pt x="2220" y="4032"/>
                                    <a:pt x="2210" y="4025"/>
                                  </a:cubicBezTo>
                                  <a:cubicBezTo>
                                    <a:pt x="2200" y="4019"/>
                                    <a:pt x="2210" y="4013"/>
                                    <a:pt x="2210" y="4013"/>
                                  </a:cubicBezTo>
                                  <a:cubicBezTo>
                                    <a:pt x="2194" y="4013"/>
                                    <a:pt x="2191" y="4000"/>
                                    <a:pt x="2192" y="3991"/>
                                  </a:cubicBezTo>
                                  <a:cubicBezTo>
                                    <a:pt x="2194" y="3981"/>
                                    <a:pt x="2209" y="3970"/>
                                    <a:pt x="2220" y="3979"/>
                                  </a:cubicBezTo>
                                  <a:cubicBezTo>
                                    <a:pt x="2230" y="3988"/>
                                    <a:pt x="2243" y="3974"/>
                                    <a:pt x="2272" y="3963"/>
                                  </a:cubicBezTo>
                                  <a:cubicBezTo>
                                    <a:pt x="2300" y="3952"/>
                                    <a:pt x="2346" y="3919"/>
                                    <a:pt x="2433" y="3884"/>
                                  </a:cubicBezTo>
                                  <a:cubicBezTo>
                                    <a:pt x="2520" y="3849"/>
                                    <a:pt x="2547" y="3757"/>
                                    <a:pt x="2564" y="3700"/>
                                  </a:cubicBezTo>
                                  <a:cubicBezTo>
                                    <a:pt x="2580" y="3643"/>
                                    <a:pt x="2574" y="3448"/>
                                    <a:pt x="2574" y="3448"/>
                                  </a:cubicBezTo>
                                  <a:cubicBezTo>
                                    <a:pt x="2558" y="3446"/>
                                    <a:pt x="2558" y="3446"/>
                                    <a:pt x="2558" y="3446"/>
                                  </a:cubicBezTo>
                                  <a:cubicBezTo>
                                    <a:pt x="2558" y="3446"/>
                                    <a:pt x="2567" y="3359"/>
                                    <a:pt x="2560" y="3314"/>
                                  </a:cubicBezTo>
                                  <a:cubicBezTo>
                                    <a:pt x="2554" y="3270"/>
                                    <a:pt x="2561" y="3128"/>
                                    <a:pt x="2576" y="3072"/>
                                  </a:cubicBezTo>
                                  <a:cubicBezTo>
                                    <a:pt x="2590" y="3015"/>
                                    <a:pt x="2576" y="2993"/>
                                    <a:pt x="2545" y="2946"/>
                                  </a:cubicBezTo>
                                  <a:cubicBezTo>
                                    <a:pt x="2514" y="2898"/>
                                    <a:pt x="2524" y="2731"/>
                                    <a:pt x="2477" y="2620"/>
                                  </a:cubicBezTo>
                                  <a:cubicBezTo>
                                    <a:pt x="2429" y="2509"/>
                                    <a:pt x="2395" y="2268"/>
                                    <a:pt x="2393" y="2246"/>
                                  </a:cubicBezTo>
                                  <a:cubicBezTo>
                                    <a:pt x="2390" y="2223"/>
                                    <a:pt x="2389" y="2213"/>
                                    <a:pt x="2399" y="2202"/>
                                  </a:cubicBezTo>
                                  <a:cubicBezTo>
                                    <a:pt x="2408" y="2191"/>
                                    <a:pt x="2389" y="2189"/>
                                    <a:pt x="2371" y="2168"/>
                                  </a:cubicBezTo>
                                  <a:cubicBezTo>
                                    <a:pt x="2354" y="2146"/>
                                    <a:pt x="2344" y="2121"/>
                                    <a:pt x="2344" y="2121"/>
                                  </a:cubicBezTo>
                                  <a:cubicBezTo>
                                    <a:pt x="2344" y="2121"/>
                                    <a:pt x="2313" y="2121"/>
                                    <a:pt x="2304" y="2099"/>
                                  </a:cubicBezTo>
                                  <a:cubicBezTo>
                                    <a:pt x="2294" y="2076"/>
                                    <a:pt x="2249" y="2079"/>
                                    <a:pt x="2207" y="2063"/>
                                  </a:cubicBezTo>
                                  <a:cubicBezTo>
                                    <a:pt x="2164" y="2048"/>
                                    <a:pt x="2097" y="1993"/>
                                    <a:pt x="2063" y="1953"/>
                                  </a:cubicBezTo>
                                  <a:cubicBezTo>
                                    <a:pt x="2029" y="1913"/>
                                    <a:pt x="1974" y="1866"/>
                                    <a:pt x="1929" y="1844"/>
                                  </a:cubicBezTo>
                                  <a:cubicBezTo>
                                    <a:pt x="1884" y="1821"/>
                                    <a:pt x="1821" y="1751"/>
                                    <a:pt x="1793" y="1725"/>
                                  </a:cubicBezTo>
                                  <a:cubicBezTo>
                                    <a:pt x="1764" y="1699"/>
                                    <a:pt x="1705" y="1648"/>
                                    <a:pt x="1670" y="1617"/>
                                  </a:cubicBezTo>
                                  <a:cubicBezTo>
                                    <a:pt x="1636" y="1586"/>
                                    <a:pt x="1628" y="1485"/>
                                    <a:pt x="1628" y="1485"/>
                                  </a:cubicBezTo>
                                  <a:cubicBezTo>
                                    <a:pt x="1628" y="1485"/>
                                    <a:pt x="1583" y="1429"/>
                                    <a:pt x="1554" y="1404"/>
                                  </a:cubicBezTo>
                                  <a:cubicBezTo>
                                    <a:pt x="1526" y="1379"/>
                                    <a:pt x="1469" y="1348"/>
                                    <a:pt x="1427" y="1344"/>
                                  </a:cubicBezTo>
                                  <a:cubicBezTo>
                                    <a:pt x="1386" y="1341"/>
                                    <a:pt x="1235" y="1274"/>
                                    <a:pt x="1196" y="1245"/>
                                  </a:cubicBezTo>
                                  <a:cubicBezTo>
                                    <a:pt x="1157" y="1215"/>
                                    <a:pt x="994" y="1105"/>
                                    <a:pt x="973" y="1092"/>
                                  </a:cubicBezTo>
                                  <a:cubicBezTo>
                                    <a:pt x="951" y="1079"/>
                                    <a:pt x="801" y="1045"/>
                                    <a:pt x="755" y="1039"/>
                                  </a:cubicBezTo>
                                  <a:cubicBezTo>
                                    <a:pt x="708" y="1034"/>
                                    <a:pt x="541" y="979"/>
                                    <a:pt x="471" y="941"/>
                                  </a:cubicBezTo>
                                  <a:cubicBezTo>
                                    <a:pt x="401" y="903"/>
                                    <a:pt x="380" y="905"/>
                                    <a:pt x="358" y="913"/>
                                  </a:cubicBezTo>
                                  <a:cubicBezTo>
                                    <a:pt x="336" y="921"/>
                                    <a:pt x="280" y="910"/>
                                    <a:pt x="253" y="910"/>
                                  </a:cubicBezTo>
                                  <a:cubicBezTo>
                                    <a:pt x="227" y="909"/>
                                    <a:pt x="202" y="913"/>
                                    <a:pt x="173" y="923"/>
                                  </a:cubicBezTo>
                                  <a:cubicBezTo>
                                    <a:pt x="145" y="933"/>
                                    <a:pt x="89" y="937"/>
                                    <a:pt x="84" y="924"/>
                                  </a:cubicBezTo>
                                  <a:cubicBezTo>
                                    <a:pt x="80" y="912"/>
                                    <a:pt x="124" y="905"/>
                                    <a:pt x="149" y="896"/>
                                  </a:cubicBezTo>
                                  <a:cubicBezTo>
                                    <a:pt x="174" y="886"/>
                                    <a:pt x="191" y="875"/>
                                    <a:pt x="189" y="868"/>
                                  </a:cubicBezTo>
                                  <a:cubicBezTo>
                                    <a:pt x="188" y="862"/>
                                    <a:pt x="163" y="867"/>
                                    <a:pt x="148" y="867"/>
                                  </a:cubicBezTo>
                                  <a:cubicBezTo>
                                    <a:pt x="132" y="867"/>
                                    <a:pt x="96" y="867"/>
                                    <a:pt x="73" y="872"/>
                                  </a:cubicBezTo>
                                  <a:cubicBezTo>
                                    <a:pt x="51" y="878"/>
                                    <a:pt x="15" y="878"/>
                                    <a:pt x="14" y="866"/>
                                  </a:cubicBezTo>
                                  <a:cubicBezTo>
                                    <a:pt x="13" y="855"/>
                                    <a:pt x="20" y="846"/>
                                    <a:pt x="43" y="845"/>
                                  </a:cubicBezTo>
                                  <a:cubicBezTo>
                                    <a:pt x="66" y="844"/>
                                    <a:pt x="129" y="827"/>
                                    <a:pt x="155" y="825"/>
                                  </a:cubicBezTo>
                                  <a:cubicBezTo>
                                    <a:pt x="182" y="824"/>
                                    <a:pt x="151" y="819"/>
                                    <a:pt x="134" y="819"/>
                                  </a:cubicBezTo>
                                  <a:cubicBezTo>
                                    <a:pt x="117" y="819"/>
                                    <a:pt x="85" y="821"/>
                                    <a:pt x="56" y="829"/>
                                  </a:cubicBezTo>
                                  <a:cubicBezTo>
                                    <a:pt x="28" y="837"/>
                                    <a:pt x="4" y="835"/>
                                    <a:pt x="2" y="824"/>
                                  </a:cubicBezTo>
                                  <a:cubicBezTo>
                                    <a:pt x="0" y="813"/>
                                    <a:pt x="12" y="803"/>
                                    <a:pt x="49" y="794"/>
                                  </a:cubicBezTo>
                                  <a:cubicBezTo>
                                    <a:pt x="87" y="786"/>
                                    <a:pt x="131" y="777"/>
                                    <a:pt x="154" y="777"/>
                                  </a:cubicBezTo>
                                  <a:cubicBezTo>
                                    <a:pt x="176" y="776"/>
                                    <a:pt x="160" y="767"/>
                                    <a:pt x="147" y="767"/>
                                  </a:cubicBezTo>
                                  <a:cubicBezTo>
                                    <a:pt x="135" y="767"/>
                                    <a:pt x="107" y="760"/>
                                    <a:pt x="82" y="760"/>
                                  </a:cubicBezTo>
                                  <a:cubicBezTo>
                                    <a:pt x="57" y="760"/>
                                    <a:pt x="14" y="771"/>
                                    <a:pt x="14" y="741"/>
                                  </a:cubicBezTo>
                                  <a:cubicBezTo>
                                    <a:pt x="14" y="711"/>
                                    <a:pt x="201" y="727"/>
                                    <a:pt x="240" y="727"/>
                                  </a:cubicBezTo>
                                  <a:cubicBezTo>
                                    <a:pt x="279" y="727"/>
                                    <a:pt x="393" y="776"/>
                                    <a:pt x="428" y="784"/>
                                  </a:cubicBezTo>
                                  <a:cubicBezTo>
                                    <a:pt x="462" y="792"/>
                                    <a:pt x="518" y="799"/>
                                    <a:pt x="557" y="811"/>
                                  </a:cubicBezTo>
                                  <a:cubicBezTo>
                                    <a:pt x="595" y="822"/>
                                    <a:pt x="797" y="845"/>
                                    <a:pt x="848" y="845"/>
                                  </a:cubicBezTo>
                                  <a:cubicBezTo>
                                    <a:pt x="898" y="844"/>
                                    <a:pt x="986" y="877"/>
                                    <a:pt x="1035" y="909"/>
                                  </a:cubicBezTo>
                                  <a:cubicBezTo>
                                    <a:pt x="1084" y="940"/>
                                    <a:pt x="1254" y="990"/>
                                    <a:pt x="1298" y="1006"/>
                                  </a:cubicBezTo>
                                  <a:cubicBezTo>
                                    <a:pt x="1343" y="1022"/>
                                    <a:pt x="1425" y="1031"/>
                                    <a:pt x="1476" y="1034"/>
                                  </a:cubicBezTo>
                                  <a:cubicBezTo>
                                    <a:pt x="1528" y="1036"/>
                                    <a:pt x="1603" y="1087"/>
                                    <a:pt x="1603" y="1087"/>
                                  </a:cubicBezTo>
                                  <a:cubicBezTo>
                                    <a:pt x="1603" y="1087"/>
                                    <a:pt x="1611" y="1078"/>
                                    <a:pt x="1626" y="1075"/>
                                  </a:cubicBezTo>
                                  <a:cubicBezTo>
                                    <a:pt x="1640" y="1073"/>
                                    <a:pt x="1666" y="1050"/>
                                    <a:pt x="1676" y="1040"/>
                                  </a:cubicBezTo>
                                  <a:cubicBezTo>
                                    <a:pt x="1685" y="1030"/>
                                    <a:pt x="1686" y="1023"/>
                                    <a:pt x="1681" y="1015"/>
                                  </a:cubicBezTo>
                                  <a:cubicBezTo>
                                    <a:pt x="1676" y="1007"/>
                                    <a:pt x="1672" y="982"/>
                                    <a:pt x="1672" y="982"/>
                                  </a:cubicBezTo>
                                  <a:cubicBezTo>
                                    <a:pt x="1672" y="982"/>
                                    <a:pt x="1588" y="980"/>
                                    <a:pt x="1548" y="988"/>
                                  </a:cubicBezTo>
                                  <a:cubicBezTo>
                                    <a:pt x="1509" y="996"/>
                                    <a:pt x="1494" y="949"/>
                                    <a:pt x="1498" y="928"/>
                                  </a:cubicBezTo>
                                  <a:cubicBezTo>
                                    <a:pt x="1503" y="906"/>
                                    <a:pt x="1488" y="901"/>
                                    <a:pt x="1479" y="894"/>
                                  </a:cubicBezTo>
                                  <a:cubicBezTo>
                                    <a:pt x="1469" y="886"/>
                                    <a:pt x="1467" y="886"/>
                                    <a:pt x="1479" y="878"/>
                                  </a:cubicBezTo>
                                  <a:cubicBezTo>
                                    <a:pt x="1490" y="869"/>
                                    <a:pt x="1479" y="869"/>
                                    <a:pt x="1470" y="865"/>
                                  </a:cubicBezTo>
                                  <a:cubicBezTo>
                                    <a:pt x="1461" y="861"/>
                                    <a:pt x="1466" y="852"/>
                                    <a:pt x="1475" y="830"/>
                                  </a:cubicBezTo>
                                  <a:cubicBezTo>
                                    <a:pt x="1485" y="809"/>
                                    <a:pt x="1452" y="818"/>
                                    <a:pt x="1441" y="811"/>
                                  </a:cubicBezTo>
                                  <a:cubicBezTo>
                                    <a:pt x="1430" y="804"/>
                                    <a:pt x="1447" y="760"/>
                                    <a:pt x="1458" y="732"/>
                                  </a:cubicBezTo>
                                  <a:cubicBezTo>
                                    <a:pt x="1469" y="705"/>
                                    <a:pt x="1455" y="682"/>
                                    <a:pt x="1454" y="636"/>
                                  </a:cubicBezTo>
                                  <a:cubicBezTo>
                                    <a:pt x="1453" y="590"/>
                                    <a:pt x="1498" y="514"/>
                                    <a:pt x="1498" y="514"/>
                                  </a:cubicBezTo>
                                  <a:cubicBezTo>
                                    <a:pt x="1498" y="514"/>
                                    <a:pt x="1499" y="497"/>
                                    <a:pt x="1517" y="474"/>
                                  </a:cubicBezTo>
                                  <a:cubicBezTo>
                                    <a:pt x="1534" y="452"/>
                                    <a:pt x="1641" y="419"/>
                                    <a:pt x="1736" y="417"/>
                                  </a:cubicBezTo>
                                  <a:cubicBezTo>
                                    <a:pt x="1831" y="414"/>
                                    <a:pt x="1868" y="468"/>
                                    <a:pt x="1868" y="468"/>
                                  </a:cubicBezTo>
                                  <a:cubicBezTo>
                                    <a:pt x="1891" y="444"/>
                                    <a:pt x="1904" y="461"/>
                                    <a:pt x="1904" y="461"/>
                                  </a:cubicBezTo>
                                  <a:cubicBezTo>
                                    <a:pt x="1904" y="461"/>
                                    <a:pt x="1920" y="435"/>
                                    <a:pt x="1947" y="448"/>
                                  </a:cubicBezTo>
                                  <a:cubicBezTo>
                                    <a:pt x="1974" y="461"/>
                                    <a:pt x="2011" y="466"/>
                                    <a:pt x="2022" y="563"/>
                                  </a:cubicBezTo>
                                  <a:cubicBezTo>
                                    <a:pt x="2032" y="659"/>
                                    <a:pt x="2006" y="881"/>
                                    <a:pt x="2012" y="876"/>
                                  </a:cubicBezTo>
                                  <a:moveTo>
                                    <a:pt x="3246" y="449"/>
                                  </a:moveTo>
                                  <a:cubicBezTo>
                                    <a:pt x="3233" y="438"/>
                                    <a:pt x="3131" y="501"/>
                                    <a:pt x="3096" y="521"/>
                                  </a:cubicBezTo>
                                  <a:cubicBezTo>
                                    <a:pt x="3061" y="542"/>
                                    <a:pt x="2930" y="611"/>
                                    <a:pt x="2901" y="619"/>
                                  </a:cubicBezTo>
                                  <a:cubicBezTo>
                                    <a:pt x="2871" y="627"/>
                                    <a:pt x="2738" y="681"/>
                                    <a:pt x="2725" y="689"/>
                                  </a:cubicBezTo>
                                  <a:cubicBezTo>
                                    <a:pt x="2712" y="698"/>
                                    <a:pt x="2618" y="827"/>
                                    <a:pt x="2568" y="885"/>
                                  </a:cubicBezTo>
                                  <a:cubicBezTo>
                                    <a:pt x="2517" y="943"/>
                                    <a:pt x="2357" y="1006"/>
                                    <a:pt x="2340" y="1015"/>
                                  </a:cubicBezTo>
                                  <a:cubicBezTo>
                                    <a:pt x="2322" y="1025"/>
                                    <a:pt x="2325" y="1034"/>
                                    <a:pt x="2334" y="1052"/>
                                  </a:cubicBezTo>
                                  <a:cubicBezTo>
                                    <a:pt x="2342" y="1069"/>
                                    <a:pt x="2335" y="1118"/>
                                    <a:pt x="2335" y="1118"/>
                                  </a:cubicBezTo>
                                  <a:cubicBezTo>
                                    <a:pt x="2335" y="1118"/>
                                    <a:pt x="2352" y="1127"/>
                                    <a:pt x="2333" y="1158"/>
                                  </a:cubicBezTo>
                                  <a:cubicBezTo>
                                    <a:pt x="2314" y="1190"/>
                                    <a:pt x="2353" y="1198"/>
                                    <a:pt x="2351" y="1204"/>
                                  </a:cubicBezTo>
                                  <a:cubicBezTo>
                                    <a:pt x="2349" y="1211"/>
                                    <a:pt x="2343" y="1218"/>
                                    <a:pt x="2358" y="1231"/>
                                  </a:cubicBezTo>
                                  <a:cubicBezTo>
                                    <a:pt x="2373" y="1245"/>
                                    <a:pt x="2373" y="1262"/>
                                    <a:pt x="2365" y="1283"/>
                                  </a:cubicBezTo>
                                  <a:cubicBezTo>
                                    <a:pt x="2357" y="1303"/>
                                    <a:pt x="2367" y="1298"/>
                                    <a:pt x="2385" y="1308"/>
                                  </a:cubicBezTo>
                                  <a:cubicBezTo>
                                    <a:pt x="2402" y="1318"/>
                                    <a:pt x="2410" y="1351"/>
                                    <a:pt x="2406" y="1363"/>
                                  </a:cubicBezTo>
                                  <a:cubicBezTo>
                                    <a:pt x="2402" y="1376"/>
                                    <a:pt x="2424" y="1386"/>
                                    <a:pt x="2436" y="1387"/>
                                  </a:cubicBezTo>
                                  <a:cubicBezTo>
                                    <a:pt x="2447" y="1388"/>
                                    <a:pt x="2452" y="1388"/>
                                    <a:pt x="2458" y="1398"/>
                                  </a:cubicBezTo>
                                  <a:cubicBezTo>
                                    <a:pt x="2465" y="1408"/>
                                    <a:pt x="2480" y="1384"/>
                                    <a:pt x="2496" y="1368"/>
                                  </a:cubicBezTo>
                                  <a:cubicBezTo>
                                    <a:pt x="2513" y="1352"/>
                                    <a:pt x="2530" y="1353"/>
                                    <a:pt x="2530" y="1353"/>
                                  </a:cubicBezTo>
                                  <a:cubicBezTo>
                                    <a:pt x="2530" y="1353"/>
                                    <a:pt x="2582" y="1342"/>
                                    <a:pt x="2620" y="1341"/>
                                  </a:cubicBezTo>
                                  <a:cubicBezTo>
                                    <a:pt x="2658" y="1340"/>
                                    <a:pt x="2720" y="1364"/>
                                    <a:pt x="2737" y="1378"/>
                                  </a:cubicBezTo>
                                  <a:cubicBezTo>
                                    <a:pt x="2753" y="1391"/>
                                    <a:pt x="2751" y="1380"/>
                                    <a:pt x="2778" y="1388"/>
                                  </a:cubicBezTo>
                                  <a:cubicBezTo>
                                    <a:pt x="2805" y="1396"/>
                                    <a:pt x="2821" y="1393"/>
                                    <a:pt x="2836" y="1382"/>
                                  </a:cubicBezTo>
                                  <a:cubicBezTo>
                                    <a:pt x="2852" y="1371"/>
                                    <a:pt x="2873" y="1384"/>
                                    <a:pt x="2889" y="1370"/>
                                  </a:cubicBezTo>
                                  <a:cubicBezTo>
                                    <a:pt x="2906" y="1357"/>
                                    <a:pt x="2911" y="1373"/>
                                    <a:pt x="2938" y="1357"/>
                                  </a:cubicBezTo>
                                  <a:cubicBezTo>
                                    <a:pt x="2966" y="1341"/>
                                    <a:pt x="3071" y="1323"/>
                                    <a:pt x="3105" y="1311"/>
                                  </a:cubicBezTo>
                                  <a:cubicBezTo>
                                    <a:pt x="3139" y="1299"/>
                                    <a:pt x="3186" y="1277"/>
                                    <a:pt x="3206" y="1267"/>
                                  </a:cubicBezTo>
                                  <a:cubicBezTo>
                                    <a:pt x="3226" y="1257"/>
                                    <a:pt x="3251" y="1261"/>
                                    <a:pt x="3260" y="1245"/>
                                  </a:cubicBezTo>
                                  <a:cubicBezTo>
                                    <a:pt x="3270" y="1228"/>
                                    <a:pt x="3323" y="1222"/>
                                    <a:pt x="3332" y="1224"/>
                                  </a:cubicBezTo>
                                  <a:cubicBezTo>
                                    <a:pt x="3342" y="1226"/>
                                    <a:pt x="3340" y="1219"/>
                                    <a:pt x="3334" y="1204"/>
                                  </a:cubicBezTo>
                                  <a:cubicBezTo>
                                    <a:pt x="3328" y="1188"/>
                                    <a:pt x="3339" y="1184"/>
                                    <a:pt x="3331" y="1166"/>
                                  </a:cubicBezTo>
                                  <a:cubicBezTo>
                                    <a:pt x="3323" y="1149"/>
                                    <a:pt x="3339" y="1149"/>
                                    <a:pt x="3332" y="1135"/>
                                  </a:cubicBezTo>
                                  <a:cubicBezTo>
                                    <a:pt x="3324" y="1120"/>
                                    <a:pt x="3343" y="1118"/>
                                    <a:pt x="3343" y="1118"/>
                                  </a:cubicBezTo>
                                  <a:cubicBezTo>
                                    <a:pt x="3343" y="1118"/>
                                    <a:pt x="3328" y="1058"/>
                                    <a:pt x="3317" y="996"/>
                                  </a:cubicBezTo>
                                  <a:cubicBezTo>
                                    <a:pt x="3305" y="933"/>
                                    <a:pt x="3331" y="758"/>
                                    <a:pt x="3332" y="705"/>
                                  </a:cubicBezTo>
                                  <a:cubicBezTo>
                                    <a:pt x="3334" y="651"/>
                                    <a:pt x="3336" y="539"/>
                                    <a:pt x="3330" y="527"/>
                                  </a:cubicBezTo>
                                  <a:cubicBezTo>
                                    <a:pt x="3324" y="516"/>
                                    <a:pt x="3317" y="523"/>
                                    <a:pt x="3281" y="510"/>
                                  </a:cubicBezTo>
                                  <a:cubicBezTo>
                                    <a:pt x="3245" y="497"/>
                                    <a:pt x="3246" y="449"/>
                                    <a:pt x="3246" y="449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597" name="Group 175"/>
                          <wpg:cNvGrpSpPr>
                            <a:grpSpLocks noChangeAspect="1"/>
                          </wpg:cNvGrpSpPr>
                          <wpg:grpSpPr>
                            <a:xfrm>
                              <a:off x="551935" y="0"/>
                              <a:ext cx="252000" cy="251969"/>
                              <a:chOff x="4547306" y="2821133"/>
                              <a:chExt cx="295" cy="295"/>
                            </a:xfrm>
                            <a:grpFill/>
                          </wpg:grpSpPr>
                          <wps:wsp>
                            <wps:cNvPr id="598" name="Freeform 1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4547306" y="2821133"/>
                                <a:ext cx="295" cy="295"/>
                              </a:xfrm>
                              <a:custGeom>
                                <a:avLst/>
                                <a:gdLst>
                                  <a:gd name="T0" fmla="*/ 12 w 3582"/>
                                  <a:gd name="T1" fmla="*/ 24 h 3582"/>
                                  <a:gd name="T2" fmla="*/ 7 w 3582"/>
                                  <a:gd name="T3" fmla="*/ 23 h 3582"/>
                                  <a:gd name="T4" fmla="*/ 4 w 3582"/>
                                  <a:gd name="T5" fmla="*/ 21 h 3582"/>
                                  <a:gd name="T6" fmla="*/ 1 w 3582"/>
                                  <a:gd name="T7" fmla="*/ 17 h 3582"/>
                                  <a:gd name="T8" fmla="*/ 0 w 3582"/>
                                  <a:gd name="T9" fmla="*/ 12 h 3582"/>
                                  <a:gd name="T10" fmla="*/ 1 w 3582"/>
                                  <a:gd name="T11" fmla="*/ 7 h 3582"/>
                                  <a:gd name="T12" fmla="*/ 4 w 3582"/>
                                  <a:gd name="T13" fmla="*/ 4 h 3582"/>
                                  <a:gd name="T14" fmla="*/ 7 w 3582"/>
                                  <a:gd name="T15" fmla="*/ 1 h 3582"/>
                                  <a:gd name="T16" fmla="*/ 12 w 3582"/>
                                  <a:gd name="T17" fmla="*/ 0 h 3582"/>
                                  <a:gd name="T18" fmla="*/ 17 w 3582"/>
                                  <a:gd name="T19" fmla="*/ 1 h 3582"/>
                                  <a:gd name="T20" fmla="*/ 21 w 3582"/>
                                  <a:gd name="T21" fmla="*/ 4 h 3582"/>
                                  <a:gd name="T22" fmla="*/ 23 w 3582"/>
                                  <a:gd name="T23" fmla="*/ 7 h 3582"/>
                                  <a:gd name="T24" fmla="*/ 24 w 3582"/>
                                  <a:gd name="T25" fmla="*/ 12 h 3582"/>
                                  <a:gd name="T26" fmla="*/ 23 w 3582"/>
                                  <a:gd name="T27" fmla="*/ 17 h 3582"/>
                                  <a:gd name="T28" fmla="*/ 21 w 3582"/>
                                  <a:gd name="T29" fmla="*/ 21 h 3582"/>
                                  <a:gd name="T30" fmla="*/ 17 w 3582"/>
                                  <a:gd name="T31" fmla="*/ 23 h 3582"/>
                                  <a:gd name="T32" fmla="*/ 12 w 3582"/>
                                  <a:gd name="T33" fmla="*/ 24 h 3582"/>
                                  <a:gd name="T34" fmla="*/ 12 w 3582"/>
                                  <a:gd name="T35" fmla="*/ 2 h 3582"/>
                                  <a:gd name="T36" fmla="*/ 2 w 3582"/>
                                  <a:gd name="T37" fmla="*/ 12 h 3582"/>
                                  <a:gd name="T38" fmla="*/ 12 w 3582"/>
                                  <a:gd name="T39" fmla="*/ 23 h 3582"/>
                                  <a:gd name="T40" fmla="*/ 23 w 3582"/>
                                  <a:gd name="T41" fmla="*/ 12 h 3582"/>
                                  <a:gd name="T42" fmla="*/ 12 w 3582"/>
                                  <a:gd name="T43" fmla="*/ 2 h 3582"/>
                                  <a:gd name="T44" fmla="*/ 0 60000 65536"/>
                                  <a:gd name="T45" fmla="*/ 0 60000 65536"/>
                                  <a:gd name="T46" fmla="*/ 0 60000 65536"/>
                                  <a:gd name="T47" fmla="*/ 0 60000 65536"/>
                                  <a:gd name="T48" fmla="*/ 0 60000 65536"/>
                                  <a:gd name="T49" fmla="*/ 0 60000 65536"/>
                                  <a:gd name="T50" fmla="*/ 0 60000 65536"/>
                                  <a:gd name="T51" fmla="*/ 0 60000 65536"/>
                                  <a:gd name="T52" fmla="*/ 0 60000 65536"/>
                                  <a:gd name="T53" fmla="*/ 0 60000 65536"/>
                                  <a:gd name="T54" fmla="*/ 0 60000 65536"/>
                                  <a:gd name="T55" fmla="*/ 0 60000 65536"/>
                                  <a:gd name="T56" fmla="*/ 0 60000 65536"/>
                                  <a:gd name="T57" fmla="*/ 0 60000 65536"/>
                                  <a:gd name="T58" fmla="*/ 0 60000 65536"/>
                                  <a:gd name="T59" fmla="*/ 0 60000 65536"/>
                                  <a:gd name="T60" fmla="*/ 0 60000 65536"/>
                                  <a:gd name="T61" fmla="*/ 0 60000 65536"/>
                                  <a:gd name="T62" fmla="*/ 0 60000 65536"/>
                                  <a:gd name="T63" fmla="*/ 0 60000 65536"/>
                                  <a:gd name="T64" fmla="*/ 0 60000 65536"/>
                                  <a:gd name="T65" fmla="*/ 0 60000 65536"/>
                                </a:gdLst>
                                <a:ahLst/>
                                <a:cxnLst>
                                  <a:cxn ang="T44">
                                    <a:pos x="T0" y="T1"/>
                                  </a:cxn>
                                  <a:cxn ang="T45">
                                    <a:pos x="T2" y="T3"/>
                                  </a:cxn>
                                  <a:cxn ang="T46">
                                    <a:pos x="T4" y="T5"/>
                                  </a:cxn>
                                  <a:cxn ang="T47">
                                    <a:pos x="T6" y="T7"/>
                                  </a:cxn>
                                  <a:cxn ang="T48">
                                    <a:pos x="T8" y="T9"/>
                                  </a:cxn>
                                  <a:cxn ang="T49">
                                    <a:pos x="T10" y="T11"/>
                                  </a:cxn>
                                  <a:cxn ang="T50">
                                    <a:pos x="T12" y="T13"/>
                                  </a:cxn>
                                  <a:cxn ang="T51">
                                    <a:pos x="T14" y="T15"/>
                                  </a:cxn>
                                  <a:cxn ang="T52">
                                    <a:pos x="T16" y="T17"/>
                                  </a:cxn>
                                  <a:cxn ang="T53">
                                    <a:pos x="T18" y="T19"/>
                                  </a:cxn>
                                  <a:cxn ang="T54">
                                    <a:pos x="T20" y="T21"/>
                                  </a:cxn>
                                  <a:cxn ang="T55">
                                    <a:pos x="T22" y="T23"/>
                                  </a:cxn>
                                  <a:cxn ang="T56">
                                    <a:pos x="T24" y="T25"/>
                                  </a:cxn>
                                  <a:cxn ang="T57">
                                    <a:pos x="T26" y="T27"/>
                                  </a:cxn>
                                  <a:cxn ang="T58">
                                    <a:pos x="T28" y="T29"/>
                                  </a:cxn>
                                  <a:cxn ang="T59">
                                    <a:pos x="T30" y="T31"/>
                                  </a:cxn>
                                  <a:cxn ang="T60">
                                    <a:pos x="T32" y="T33"/>
                                  </a:cxn>
                                  <a:cxn ang="T61">
                                    <a:pos x="T34" y="T35"/>
                                  </a:cxn>
                                  <a:cxn ang="T62">
                                    <a:pos x="T36" y="T37"/>
                                  </a:cxn>
                                  <a:cxn ang="T63">
                                    <a:pos x="T38" y="T39"/>
                                  </a:cxn>
                                  <a:cxn ang="T64">
                                    <a:pos x="T40" y="T41"/>
                                  </a:cxn>
                                  <a:cxn ang="T65">
                                    <a:pos x="T42" y="T43"/>
                                  </a:cxn>
                                </a:cxnLst>
                                <a:rect l="0" t="0" r="r" b="b"/>
                                <a:pathLst>
                                  <a:path w="3582" h="3582">
                                    <a:moveTo>
                                      <a:pt x="1791" y="3582"/>
                                    </a:moveTo>
                                    <a:cubicBezTo>
                                      <a:pt x="1549" y="3582"/>
                                      <a:pt x="1315" y="3534"/>
                                      <a:pt x="1094" y="3441"/>
                                    </a:cubicBezTo>
                                    <a:cubicBezTo>
                                      <a:pt x="881" y="3351"/>
                                      <a:pt x="689" y="3221"/>
                                      <a:pt x="525" y="3057"/>
                                    </a:cubicBezTo>
                                    <a:cubicBezTo>
                                      <a:pt x="360" y="2893"/>
                                      <a:pt x="231" y="2701"/>
                                      <a:pt x="141" y="2488"/>
                                    </a:cubicBezTo>
                                    <a:cubicBezTo>
                                      <a:pt x="48" y="2267"/>
                                      <a:pt x="0" y="2032"/>
                                      <a:pt x="0" y="1791"/>
                                    </a:cubicBezTo>
                                    <a:cubicBezTo>
                                      <a:pt x="0" y="1549"/>
                                      <a:pt x="48" y="1314"/>
                                      <a:pt x="141" y="1093"/>
                                    </a:cubicBezTo>
                                    <a:cubicBezTo>
                                      <a:pt x="231" y="880"/>
                                      <a:pt x="360" y="689"/>
                                      <a:pt x="525" y="524"/>
                                    </a:cubicBezTo>
                                    <a:cubicBezTo>
                                      <a:pt x="689" y="360"/>
                                      <a:pt x="881" y="231"/>
                                      <a:pt x="1094" y="140"/>
                                    </a:cubicBezTo>
                                    <a:cubicBezTo>
                                      <a:pt x="1315" y="47"/>
                                      <a:pt x="1549" y="0"/>
                                      <a:pt x="1791" y="0"/>
                                    </a:cubicBezTo>
                                    <a:cubicBezTo>
                                      <a:pt x="2033" y="0"/>
                                      <a:pt x="2267" y="47"/>
                                      <a:pt x="2488" y="140"/>
                                    </a:cubicBezTo>
                                    <a:cubicBezTo>
                                      <a:pt x="2702" y="231"/>
                                      <a:pt x="2893" y="360"/>
                                      <a:pt x="3057" y="524"/>
                                    </a:cubicBezTo>
                                    <a:cubicBezTo>
                                      <a:pt x="3222" y="689"/>
                                      <a:pt x="3351" y="880"/>
                                      <a:pt x="3441" y="1093"/>
                                    </a:cubicBezTo>
                                    <a:cubicBezTo>
                                      <a:pt x="3535" y="1314"/>
                                      <a:pt x="3582" y="1549"/>
                                      <a:pt x="3582" y="1791"/>
                                    </a:cubicBezTo>
                                    <a:cubicBezTo>
                                      <a:pt x="3582" y="2032"/>
                                      <a:pt x="3535" y="2267"/>
                                      <a:pt x="3441" y="2488"/>
                                    </a:cubicBezTo>
                                    <a:cubicBezTo>
                                      <a:pt x="3351" y="2701"/>
                                      <a:pt x="3222" y="2893"/>
                                      <a:pt x="3057" y="3057"/>
                                    </a:cubicBezTo>
                                    <a:cubicBezTo>
                                      <a:pt x="2893" y="3221"/>
                                      <a:pt x="2702" y="3351"/>
                                      <a:pt x="2488" y="3441"/>
                                    </a:cubicBezTo>
                                    <a:cubicBezTo>
                                      <a:pt x="2267" y="3534"/>
                                      <a:pt x="2033" y="3582"/>
                                      <a:pt x="1791" y="3582"/>
                                    </a:cubicBezTo>
                                    <a:close/>
                                    <a:moveTo>
                                      <a:pt x="1791" y="253"/>
                                    </a:moveTo>
                                    <a:cubicBezTo>
                                      <a:pt x="943" y="253"/>
                                      <a:pt x="254" y="943"/>
                                      <a:pt x="254" y="1791"/>
                                    </a:cubicBezTo>
                                    <a:cubicBezTo>
                                      <a:pt x="254" y="2638"/>
                                      <a:pt x="943" y="3328"/>
                                      <a:pt x="1791" y="3328"/>
                                    </a:cubicBezTo>
                                    <a:cubicBezTo>
                                      <a:pt x="2639" y="3328"/>
                                      <a:pt x="3328" y="2638"/>
                                      <a:pt x="3328" y="1791"/>
                                    </a:cubicBezTo>
                                    <a:cubicBezTo>
                                      <a:pt x="3328" y="943"/>
                                      <a:pt x="2639" y="253"/>
                                      <a:pt x="1791" y="253"/>
                                    </a:cubicBez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99" name="Freeform 177"/>
                            <wps:cNvSpPr/>
                            <wps:spPr bwMode="auto">
                              <a:xfrm>
                                <a:off x="4547367" y="2821224"/>
                                <a:ext cx="73" cy="73"/>
                              </a:xfrm>
                              <a:custGeom>
                                <a:avLst/>
                                <a:gdLst>
                                  <a:gd name="T0" fmla="*/ 23 w 73"/>
                                  <a:gd name="T1" fmla="*/ 73 h 73"/>
                                  <a:gd name="T2" fmla="*/ 0 w 73"/>
                                  <a:gd name="T3" fmla="*/ 48 h 73"/>
                                  <a:gd name="T4" fmla="*/ 25 w 73"/>
                                  <a:gd name="T5" fmla="*/ 0 h 73"/>
                                  <a:gd name="T6" fmla="*/ 73 w 73"/>
                                  <a:gd name="T7" fmla="*/ 11 h 73"/>
                                  <a:gd name="T8" fmla="*/ 68 w 73"/>
                                  <a:gd name="T9" fmla="*/ 48 h 73"/>
                                  <a:gd name="T10" fmla="*/ 23 w 73"/>
                                  <a:gd name="T11" fmla="*/ 73 h 73"/>
                                  <a:gd name="T12" fmla="*/ 0 60000 65536"/>
                                  <a:gd name="T13" fmla="*/ 0 60000 65536"/>
                                  <a:gd name="T14" fmla="*/ 0 60000 65536"/>
                                  <a:gd name="T15" fmla="*/ 0 60000 65536"/>
                                  <a:gd name="T16" fmla="*/ 0 60000 65536"/>
                                  <a:gd name="T17" fmla="*/ 0 60000 65536"/>
                                </a:gdLst>
                                <a:ahLst/>
                                <a:cxnLst>
                                  <a:cxn ang="T12">
                                    <a:pos x="T0" y="T1"/>
                                  </a:cxn>
                                  <a:cxn ang="T13">
                                    <a:pos x="T2" y="T3"/>
                                  </a:cxn>
                                  <a:cxn ang="T14">
                                    <a:pos x="T4" y="T5"/>
                                  </a:cxn>
                                  <a:cxn ang="T15">
                                    <a:pos x="T6" y="T7"/>
                                  </a:cxn>
                                  <a:cxn ang="T16">
                                    <a:pos x="T8" y="T9"/>
                                  </a:cxn>
                                  <a:cxn ang="T17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73" h="73">
                                    <a:moveTo>
                                      <a:pt x="23" y="73"/>
                                    </a:moveTo>
                                    <a:lnTo>
                                      <a:pt x="0" y="48"/>
                                    </a:lnTo>
                                    <a:lnTo>
                                      <a:pt x="25" y="0"/>
                                    </a:lnTo>
                                    <a:lnTo>
                                      <a:pt x="73" y="11"/>
                                    </a:lnTo>
                                    <a:lnTo>
                                      <a:pt x="68" y="48"/>
                                    </a:lnTo>
                                    <a:lnTo>
                                      <a:pt x="23" y="73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00" name="Freeform 1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4547361" y="2821218"/>
                                <a:ext cx="84" cy="86"/>
                              </a:xfrm>
                              <a:custGeom>
                                <a:avLst/>
                                <a:gdLst>
                                  <a:gd name="T0" fmla="*/ 28 w 84"/>
                                  <a:gd name="T1" fmla="*/ 86 h 86"/>
                                  <a:gd name="T2" fmla="*/ 0 w 84"/>
                                  <a:gd name="T3" fmla="*/ 55 h 86"/>
                                  <a:gd name="T4" fmla="*/ 29 w 84"/>
                                  <a:gd name="T5" fmla="*/ 0 h 86"/>
                                  <a:gd name="T6" fmla="*/ 84 w 84"/>
                                  <a:gd name="T7" fmla="*/ 13 h 86"/>
                                  <a:gd name="T8" fmla="*/ 79 w 84"/>
                                  <a:gd name="T9" fmla="*/ 57 h 86"/>
                                  <a:gd name="T10" fmla="*/ 28 w 84"/>
                                  <a:gd name="T11" fmla="*/ 86 h 86"/>
                                  <a:gd name="T12" fmla="*/ 12 w 84"/>
                                  <a:gd name="T13" fmla="*/ 53 h 86"/>
                                  <a:gd name="T14" fmla="*/ 30 w 84"/>
                                  <a:gd name="T15" fmla="*/ 73 h 86"/>
                                  <a:gd name="T16" fmla="*/ 70 w 84"/>
                                  <a:gd name="T17" fmla="*/ 51 h 86"/>
                                  <a:gd name="T18" fmla="*/ 73 w 84"/>
                                  <a:gd name="T19" fmla="*/ 21 h 86"/>
                                  <a:gd name="T20" fmla="*/ 34 w 84"/>
                                  <a:gd name="T21" fmla="*/ 12 h 86"/>
                                  <a:gd name="T22" fmla="*/ 12 w 84"/>
                                  <a:gd name="T23" fmla="*/ 53 h 86"/>
                                  <a:gd name="T24" fmla="*/ 0 60000 65536"/>
                                  <a:gd name="T25" fmla="*/ 0 60000 65536"/>
                                  <a:gd name="T26" fmla="*/ 0 60000 65536"/>
                                  <a:gd name="T27" fmla="*/ 0 60000 65536"/>
                                  <a:gd name="T28" fmla="*/ 0 60000 65536"/>
                                  <a:gd name="T29" fmla="*/ 0 60000 65536"/>
                                  <a:gd name="T30" fmla="*/ 0 60000 65536"/>
                                  <a:gd name="T31" fmla="*/ 0 60000 65536"/>
                                  <a:gd name="T32" fmla="*/ 0 60000 65536"/>
                                  <a:gd name="T33" fmla="*/ 0 60000 65536"/>
                                  <a:gd name="T34" fmla="*/ 0 60000 65536"/>
                                  <a:gd name="T35" fmla="*/ 0 60000 65536"/>
                                </a:gdLst>
                                <a:ahLst/>
                                <a:cxnLst>
                                  <a:cxn ang="T24">
                                    <a:pos x="T0" y="T1"/>
                                  </a:cxn>
                                  <a:cxn ang="T25">
                                    <a:pos x="T2" y="T3"/>
                                  </a:cxn>
                                  <a:cxn ang="T26">
                                    <a:pos x="T4" y="T5"/>
                                  </a:cxn>
                                  <a:cxn ang="T27">
                                    <a:pos x="T6" y="T7"/>
                                  </a:cxn>
                                  <a:cxn ang="T28">
                                    <a:pos x="T8" y="T9"/>
                                  </a:cxn>
                                  <a:cxn ang="T29">
                                    <a:pos x="T10" y="T11"/>
                                  </a:cxn>
                                  <a:cxn ang="T30">
                                    <a:pos x="T12" y="T13"/>
                                  </a:cxn>
                                  <a:cxn ang="T31">
                                    <a:pos x="T14" y="T15"/>
                                  </a:cxn>
                                  <a:cxn ang="T32">
                                    <a:pos x="T16" y="T17"/>
                                  </a:cxn>
                                  <a:cxn ang="T33">
                                    <a:pos x="T18" y="T19"/>
                                  </a:cxn>
                                  <a:cxn ang="T34">
                                    <a:pos x="T20" y="T21"/>
                                  </a:cxn>
                                  <a:cxn ang="T35">
                                    <a:pos x="T22" y="T23"/>
                                  </a:cxn>
                                </a:cxnLst>
                                <a:rect l="0" t="0" r="r" b="b"/>
                                <a:pathLst>
                                  <a:path w="84" h="86">
                                    <a:moveTo>
                                      <a:pt x="28" y="86"/>
                                    </a:moveTo>
                                    <a:lnTo>
                                      <a:pt x="0" y="55"/>
                                    </a:lnTo>
                                    <a:lnTo>
                                      <a:pt x="29" y="0"/>
                                    </a:lnTo>
                                    <a:lnTo>
                                      <a:pt x="84" y="13"/>
                                    </a:lnTo>
                                    <a:lnTo>
                                      <a:pt x="79" y="57"/>
                                    </a:lnTo>
                                    <a:lnTo>
                                      <a:pt x="28" y="86"/>
                                    </a:lnTo>
                                    <a:close/>
                                    <a:moveTo>
                                      <a:pt x="12" y="53"/>
                                    </a:moveTo>
                                    <a:lnTo>
                                      <a:pt x="30" y="73"/>
                                    </a:lnTo>
                                    <a:lnTo>
                                      <a:pt x="70" y="51"/>
                                    </a:lnTo>
                                    <a:lnTo>
                                      <a:pt x="73" y="21"/>
                                    </a:lnTo>
                                    <a:lnTo>
                                      <a:pt x="34" y="12"/>
                                    </a:lnTo>
                                    <a:lnTo>
                                      <a:pt x="12" y="53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01" name="Freeform 179"/>
                            <wps:cNvSpPr/>
                            <wps:spPr bwMode="auto">
                              <a:xfrm>
                                <a:off x="4547475" y="2821294"/>
                                <a:ext cx="70" cy="70"/>
                              </a:xfrm>
                              <a:custGeom>
                                <a:avLst/>
                                <a:gdLst>
                                  <a:gd name="T0" fmla="*/ 36 w 70"/>
                                  <a:gd name="T1" fmla="*/ 70 h 70"/>
                                  <a:gd name="T2" fmla="*/ 4 w 70"/>
                                  <a:gd name="T3" fmla="*/ 61 h 70"/>
                                  <a:gd name="T4" fmla="*/ 0 w 70"/>
                                  <a:gd name="T5" fmla="*/ 18 h 70"/>
                                  <a:gd name="T6" fmla="*/ 45 w 70"/>
                                  <a:gd name="T7" fmla="*/ 0 h 70"/>
                                  <a:gd name="T8" fmla="*/ 70 w 70"/>
                                  <a:gd name="T9" fmla="*/ 33 h 70"/>
                                  <a:gd name="T10" fmla="*/ 36 w 70"/>
                                  <a:gd name="T11" fmla="*/ 70 h 70"/>
                                  <a:gd name="T12" fmla="*/ 0 60000 65536"/>
                                  <a:gd name="T13" fmla="*/ 0 60000 65536"/>
                                  <a:gd name="T14" fmla="*/ 0 60000 65536"/>
                                  <a:gd name="T15" fmla="*/ 0 60000 65536"/>
                                  <a:gd name="T16" fmla="*/ 0 60000 65536"/>
                                  <a:gd name="T17" fmla="*/ 0 60000 65536"/>
                                </a:gdLst>
                                <a:ahLst/>
                                <a:cxnLst>
                                  <a:cxn ang="T12">
                                    <a:pos x="T0" y="T1"/>
                                  </a:cxn>
                                  <a:cxn ang="T13">
                                    <a:pos x="T2" y="T3"/>
                                  </a:cxn>
                                  <a:cxn ang="T14">
                                    <a:pos x="T4" y="T5"/>
                                  </a:cxn>
                                  <a:cxn ang="T15">
                                    <a:pos x="T6" y="T7"/>
                                  </a:cxn>
                                  <a:cxn ang="T16">
                                    <a:pos x="T8" y="T9"/>
                                  </a:cxn>
                                  <a:cxn ang="T17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70" h="70">
                                    <a:moveTo>
                                      <a:pt x="36" y="70"/>
                                    </a:moveTo>
                                    <a:lnTo>
                                      <a:pt x="4" y="61"/>
                                    </a:lnTo>
                                    <a:lnTo>
                                      <a:pt x="0" y="18"/>
                                    </a:lnTo>
                                    <a:lnTo>
                                      <a:pt x="45" y="0"/>
                                    </a:lnTo>
                                    <a:lnTo>
                                      <a:pt x="70" y="33"/>
                                    </a:lnTo>
                                    <a:lnTo>
                                      <a:pt x="36" y="7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02" name="Freeform 180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4547470" y="2821288"/>
                                <a:ext cx="82" cy="82"/>
                              </a:xfrm>
                              <a:custGeom>
                                <a:avLst/>
                                <a:gdLst>
                                  <a:gd name="T0" fmla="*/ 43 w 82"/>
                                  <a:gd name="T1" fmla="*/ 82 h 82"/>
                                  <a:gd name="T2" fmla="*/ 4 w 82"/>
                                  <a:gd name="T3" fmla="*/ 71 h 82"/>
                                  <a:gd name="T4" fmla="*/ 0 w 82"/>
                                  <a:gd name="T5" fmla="*/ 21 h 82"/>
                                  <a:gd name="T6" fmla="*/ 51 w 82"/>
                                  <a:gd name="T7" fmla="*/ 0 h 82"/>
                                  <a:gd name="T8" fmla="*/ 82 w 82"/>
                                  <a:gd name="T9" fmla="*/ 39 h 82"/>
                                  <a:gd name="T10" fmla="*/ 43 w 82"/>
                                  <a:gd name="T11" fmla="*/ 82 h 82"/>
                                  <a:gd name="T12" fmla="*/ 13 w 82"/>
                                  <a:gd name="T13" fmla="*/ 63 h 82"/>
                                  <a:gd name="T14" fmla="*/ 40 w 82"/>
                                  <a:gd name="T15" fmla="*/ 70 h 82"/>
                                  <a:gd name="T16" fmla="*/ 69 w 82"/>
                                  <a:gd name="T17" fmla="*/ 39 h 82"/>
                                  <a:gd name="T18" fmla="*/ 48 w 82"/>
                                  <a:gd name="T19" fmla="*/ 12 h 82"/>
                                  <a:gd name="T20" fmla="*/ 11 w 82"/>
                                  <a:gd name="T21" fmla="*/ 27 h 82"/>
                                  <a:gd name="T22" fmla="*/ 13 w 82"/>
                                  <a:gd name="T23" fmla="*/ 63 h 82"/>
                                  <a:gd name="T24" fmla="*/ 0 60000 65536"/>
                                  <a:gd name="T25" fmla="*/ 0 60000 65536"/>
                                  <a:gd name="T26" fmla="*/ 0 60000 65536"/>
                                  <a:gd name="T27" fmla="*/ 0 60000 65536"/>
                                  <a:gd name="T28" fmla="*/ 0 60000 65536"/>
                                  <a:gd name="T29" fmla="*/ 0 60000 65536"/>
                                  <a:gd name="T30" fmla="*/ 0 60000 65536"/>
                                  <a:gd name="T31" fmla="*/ 0 60000 65536"/>
                                  <a:gd name="T32" fmla="*/ 0 60000 65536"/>
                                  <a:gd name="T33" fmla="*/ 0 60000 65536"/>
                                  <a:gd name="T34" fmla="*/ 0 60000 65536"/>
                                  <a:gd name="T35" fmla="*/ 0 60000 65536"/>
                                </a:gdLst>
                                <a:ahLst/>
                                <a:cxnLst>
                                  <a:cxn ang="T24">
                                    <a:pos x="T0" y="T1"/>
                                  </a:cxn>
                                  <a:cxn ang="T25">
                                    <a:pos x="T2" y="T3"/>
                                  </a:cxn>
                                  <a:cxn ang="T26">
                                    <a:pos x="T4" y="T5"/>
                                  </a:cxn>
                                  <a:cxn ang="T27">
                                    <a:pos x="T6" y="T7"/>
                                  </a:cxn>
                                  <a:cxn ang="T28">
                                    <a:pos x="T8" y="T9"/>
                                  </a:cxn>
                                  <a:cxn ang="T29">
                                    <a:pos x="T10" y="T11"/>
                                  </a:cxn>
                                  <a:cxn ang="T30">
                                    <a:pos x="T12" y="T13"/>
                                  </a:cxn>
                                  <a:cxn ang="T31">
                                    <a:pos x="T14" y="T15"/>
                                  </a:cxn>
                                  <a:cxn ang="T32">
                                    <a:pos x="T16" y="T17"/>
                                  </a:cxn>
                                  <a:cxn ang="T33">
                                    <a:pos x="T18" y="T19"/>
                                  </a:cxn>
                                  <a:cxn ang="T34">
                                    <a:pos x="T20" y="T21"/>
                                  </a:cxn>
                                  <a:cxn ang="T35">
                                    <a:pos x="T22" y="T23"/>
                                  </a:cxn>
                                </a:cxnLst>
                                <a:rect l="0" t="0" r="r" b="b"/>
                                <a:pathLst>
                                  <a:path w="82" h="82">
                                    <a:moveTo>
                                      <a:pt x="43" y="82"/>
                                    </a:moveTo>
                                    <a:lnTo>
                                      <a:pt x="4" y="71"/>
                                    </a:lnTo>
                                    <a:lnTo>
                                      <a:pt x="0" y="21"/>
                                    </a:lnTo>
                                    <a:lnTo>
                                      <a:pt x="51" y="0"/>
                                    </a:lnTo>
                                    <a:lnTo>
                                      <a:pt x="82" y="39"/>
                                    </a:lnTo>
                                    <a:lnTo>
                                      <a:pt x="43" y="82"/>
                                    </a:lnTo>
                                    <a:close/>
                                    <a:moveTo>
                                      <a:pt x="13" y="63"/>
                                    </a:moveTo>
                                    <a:lnTo>
                                      <a:pt x="40" y="70"/>
                                    </a:lnTo>
                                    <a:lnTo>
                                      <a:pt x="69" y="39"/>
                                    </a:lnTo>
                                    <a:lnTo>
                                      <a:pt x="48" y="12"/>
                                    </a:lnTo>
                                    <a:lnTo>
                                      <a:pt x="11" y="27"/>
                                    </a:lnTo>
                                    <a:lnTo>
                                      <a:pt x="13" y="63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03" name="Freeform 181"/>
                            <wps:cNvSpPr/>
                            <wps:spPr bwMode="auto">
                              <a:xfrm>
                                <a:off x="4547499" y="2821157"/>
                                <a:ext cx="68" cy="60"/>
                              </a:xfrm>
                              <a:custGeom>
                                <a:avLst/>
                                <a:gdLst>
                                  <a:gd name="T0" fmla="*/ 68 w 68"/>
                                  <a:gd name="T1" fmla="*/ 46 h 60"/>
                                  <a:gd name="T2" fmla="*/ 36 w 68"/>
                                  <a:gd name="T3" fmla="*/ 60 h 60"/>
                                  <a:gd name="T4" fmla="*/ 0 w 68"/>
                                  <a:gd name="T5" fmla="*/ 38 h 60"/>
                                  <a:gd name="T6" fmla="*/ 6 w 68"/>
                                  <a:gd name="T7" fmla="*/ 0 h 60"/>
                                  <a:gd name="T8" fmla="*/ 68 w 68"/>
                                  <a:gd name="T9" fmla="*/ 46 h 60"/>
                                  <a:gd name="T10" fmla="*/ 0 60000 65536"/>
                                  <a:gd name="T11" fmla="*/ 0 60000 65536"/>
                                  <a:gd name="T12" fmla="*/ 0 60000 65536"/>
                                  <a:gd name="T13" fmla="*/ 0 60000 65536"/>
                                  <a:gd name="T14" fmla="*/ 0 60000 65536"/>
                                </a:gdLst>
                                <a:ahLst/>
                                <a:cxnLst>
                                  <a:cxn ang="T10">
                                    <a:pos x="T0" y="T1"/>
                                  </a:cxn>
                                  <a:cxn ang="T11">
                                    <a:pos x="T2" y="T3"/>
                                  </a:cxn>
                                  <a:cxn ang="T12">
                                    <a:pos x="T4" y="T5"/>
                                  </a:cxn>
                                  <a:cxn ang="T13">
                                    <a:pos x="T6" y="T7"/>
                                  </a:cxn>
                                  <a:cxn ang="T14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8" h="60">
                                    <a:moveTo>
                                      <a:pt x="68" y="46"/>
                                    </a:moveTo>
                                    <a:lnTo>
                                      <a:pt x="36" y="60"/>
                                    </a:lnTo>
                                    <a:lnTo>
                                      <a:pt x="0" y="38"/>
                                    </a:lnTo>
                                    <a:lnTo>
                                      <a:pt x="6" y="0"/>
                                    </a:lnTo>
                                    <a:lnTo>
                                      <a:pt x="68" y="4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04" name="Freeform 182"/>
                            <wps:cNvSpPr/>
                            <wps:spPr bwMode="auto">
                              <a:xfrm>
                                <a:off x="4547493" y="2821156"/>
                                <a:ext cx="76" cy="67"/>
                              </a:xfrm>
                              <a:custGeom>
                                <a:avLst/>
                                <a:gdLst>
                                  <a:gd name="T0" fmla="*/ 42 w 76"/>
                                  <a:gd name="T1" fmla="*/ 67 h 67"/>
                                  <a:gd name="T2" fmla="*/ 0 w 76"/>
                                  <a:gd name="T3" fmla="*/ 42 h 67"/>
                                  <a:gd name="T4" fmla="*/ 7 w 76"/>
                                  <a:gd name="T5" fmla="*/ 0 h 67"/>
                                  <a:gd name="T6" fmla="*/ 17 w 76"/>
                                  <a:gd name="T7" fmla="*/ 2 h 67"/>
                                  <a:gd name="T8" fmla="*/ 11 w 76"/>
                                  <a:gd name="T9" fmla="*/ 37 h 67"/>
                                  <a:gd name="T10" fmla="*/ 42 w 76"/>
                                  <a:gd name="T11" fmla="*/ 55 h 67"/>
                                  <a:gd name="T12" fmla="*/ 72 w 76"/>
                                  <a:gd name="T13" fmla="*/ 42 h 67"/>
                                  <a:gd name="T14" fmla="*/ 76 w 76"/>
                                  <a:gd name="T15" fmla="*/ 51 h 67"/>
                                  <a:gd name="T16" fmla="*/ 42 w 76"/>
                                  <a:gd name="T17" fmla="*/ 67 h 67"/>
                                  <a:gd name="T18" fmla="*/ 0 60000 65536"/>
                                  <a:gd name="T19" fmla="*/ 0 60000 65536"/>
                                  <a:gd name="T20" fmla="*/ 0 60000 65536"/>
                                  <a:gd name="T21" fmla="*/ 0 60000 65536"/>
                                  <a:gd name="T22" fmla="*/ 0 60000 65536"/>
                                  <a:gd name="T23" fmla="*/ 0 60000 65536"/>
                                  <a:gd name="T24" fmla="*/ 0 60000 65536"/>
                                  <a:gd name="T25" fmla="*/ 0 60000 65536"/>
                                  <a:gd name="T26" fmla="*/ 0 60000 65536"/>
                                </a:gdLst>
                                <a:ahLst/>
                                <a:cxnLst>
                                  <a:cxn ang="T18">
                                    <a:pos x="T0" y="T1"/>
                                  </a:cxn>
                                  <a:cxn ang="T19">
                                    <a:pos x="T2" y="T3"/>
                                  </a:cxn>
                                  <a:cxn ang="T20">
                                    <a:pos x="T4" y="T5"/>
                                  </a:cxn>
                                  <a:cxn ang="T21">
                                    <a:pos x="T6" y="T7"/>
                                  </a:cxn>
                                  <a:cxn ang="T22">
                                    <a:pos x="T8" y="T9"/>
                                  </a:cxn>
                                  <a:cxn ang="T23">
                                    <a:pos x="T10" y="T11"/>
                                  </a:cxn>
                                  <a:cxn ang="T24">
                                    <a:pos x="T12" y="T13"/>
                                  </a:cxn>
                                  <a:cxn ang="T25">
                                    <a:pos x="T14" y="T15"/>
                                  </a:cxn>
                                  <a:cxn ang="T26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76" h="67">
                                    <a:moveTo>
                                      <a:pt x="42" y="67"/>
                                    </a:moveTo>
                                    <a:lnTo>
                                      <a:pt x="0" y="42"/>
                                    </a:lnTo>
                                    <a:lnTo>
                                      <a:pt x="7" y="0"/>
                                    </a:lnTo>
                                    <a:lnTo>
                                      <a:pt x="17" y="2"/>
                                    </a:lnTo>
                                    <a:lnTo>
                                      <a:pt x="11" y="37"/>
                                    </a:lnTo>
                                    <a:lnTo>
                                      <a:pt x="42" y="55"/>
                                    </a:lnTo>
                                    <a:lnTo>
                                      <a:pt x="72" y="42"/>
                                    </a:lnTo>
                                    <a:lnTo>
                                      <a:pt x="76" y="51"/>
                                    </a:lnTo>
                                    <a:lnTo>
                                      <a:pt x="42" y="6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05" name="Freeform 183"/>
                            <wps:cNvSpPr/>
                            <wps:spPr bwMode="auto">
                              <a:xfrm>
                                <a:off x="4547354" y="2821358"/>
                                <a:ext cx="60" cy="51"/>
                              </a:xfrm>
                              <a:custGeom>
                                <a:avLst/>
                                <a:gdLst>
                                  <a:gd name="T0" fmla="*/ 0 w 60"/>
                                  <a:gd name="T1" fmla="*/ 16 h 51"/>
                                  <a:gd name="T2" fmla="*/ 21 w 60"/>
                                  <a:gd name="T3" fmla="*/ 0 h 51"/>
                                  <a:gd name="T4" fmla="*/ 60 w 60"/>
                                  <a:gd name="T5" fmla="*/ 24 h 51"/>
                                  <a:gd name="T6" fmla="*/ 57 w 60"/>
                                  <a:gd name="T7" fmla="*/ 51 h 51"/>
                                  <a:gd name="T8" fmla="*/ 0 w 60"/>
                                  <a:gd name="T9" fmla="*/ 16 h 51"/>
                                  <a:gd name="T10" fmla="*/ 0 60000 65536"/>
                                  <a:gd name="T11" fmla="*/ 0 60000 65536"/>
                                  <a:gd name="T12" fmla="*/ 0 60000 65536"/>
                                  <a:gd name="T13" fmla="*/ 0 60000 65536"/>
                                  <a:gd name="T14" fmla="*/ 0 60000 65536"/>
                                </a:gdLst>
                                <a:ahLst/>
                                <a:cxnLst>
                                  <a:cxn ang="T10">
                                    <a:pos x="T0" y="T1"/>
                                  </a:cxn>
                                  <a:cxn ang="T11">
                                    <a:pos x="T2" y="T3"/>
                                  </a:cxn>
                                  <a:cxn ang="T12">
                                    <a:pos x="T4" y="T5"/>
                                  </a:cxn>
                                  <a:cxn ang="T13">
                                    <a:pos x="T6" y="T7"/>
                                  </a:cxn>
                                  <a:cxn ang="T14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0" h="51">
                                    <a:moveTo>
                                      <a:pt x="0" y="16"/>
                                    </a:moveTo>
                                    <a:lnTo>
                                      <a:pt x="21" y="0"/>
                                    </a:lnTo>
                                    <a:lnTo>
                                      <a:pt x="60" y="24"/>
                                    </a:lnTo>
                                    <a:lnTo>
                                      <a:pt x="57" y="51"/>
                                    </a:lnTo>
                                    <a:lnTo>
                                      <a:pt x="0" y="1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06" name="Freeform 184"/>
                            <wps:cNvSpPr/>
                            <wps:spPr bwMode="auto">
                              <a:xfrm>
                                <a:off x="4547351" y="2821352"/>
                                <a:ext cx="68" cy="58"/>
                              </a:xfrm>
                              <a:custGeom>
                                <a:avLst/>
                                <a:gdLst>
                                  <a:gd name="T0" fmla="*/ 65 w 68"/>
                                  <a:gd name="T1" fmla="*/ 58 h 58"/>
                                  <a:gd name="T2" fmla="*/ 55 w 68"/>
                                  <a:gd name="T3" fmla="*/ 57 h 58"/>
                                  <a:gd name="T4" fmla="*/ 58 w 68"/>
                                  <a:gd name="T5" fmla="*/ 33 h 58"/>
                                  <a:gd name="T6" fmla="*/ 24 w 68"/>
                                  <a:gd name="T7" fmla="*/ 12 h 58"/>
                                  <a:gd name="T8" fmla="*/ 6 w 68"/>
                                  <a:gd name="T9" fmla="*/ 26 h 58"/>
                                  <a:gd name="T10" fmla="*/ 0 w 68"/>
                                  <a:gd name="T11" fmla="*/ 18 h 58"/>
                                  <a:gd name="T12" fmla="*/ 24 w 68"/>
                                  <a:gd name="T13" fmla="*/ 0 h 58"/>
                                  <a:gd name="T14" fmla="*/ 68 w 68"/>
                                  <a:gd name="T15" fmla="*/ 28 h 58"/>
                                  <a:gd name="T16" fmla="*/ 65 w 68"/>
                                  <a:gd name="T17" fmla="*/ 58 h 58"/>
                                  <a:gd name="T18" fmla="*/ 0 60000 65536"/>
                                  <a:gd name="T19" fmla="*/ 0 60000 65536"/>
                                  <a:gd name="T20" fmla="*/ 0 60000 65536"/>
                                  <a:gd name="T21" fmla="*/ 0 60000 65536"/>
                                  <a:gd name="T22" fmla="*/ 0 60000 65536"/>
                                  <a:gd name="T23" fmla="*/ 0 60000 65536"/>
                                  <a:gd name="T24" fmla="*/ 0 60000 65536"/>
                                  <a:gd name="T25" fmla="*/ 0 60000 65536"/>
                                  <a:gd name="T26" fmla="*/ 0 60000 65536"/>
                                </a:gdLst>
                                <a:ahLst/>
                                <a:cxnLst>
                                  <a:cxn ang="T18">
                                    <a:pos x="T0" y="T1"/>
                                  </a:cxn>
                                  <a:cxn ang="T19">
                                    <a:pos x="T2" y="T3"/>
                                  </a:cxn>
                                  <a:cxn ang="T20">
                                    <a:pos x="T4" y="T5"/>
                                  </a:cxn>
                                  <a:cxn ang="T21">
                                    <a:pos x="T6" y="T7"/>
                                  </a:cxn>
                                  <a:cxn ang="T22">
                                    <a:pos x="T8" y="T9"/>
                                  </a:cxn>
                                  <a:cxn ang="T23">
                                    <a:pos x="T10" y="T11"/>
                                  </a:cxn>
                                  <a:cxn ang="T24">
                                    <a:pos x="T12" y="T13"/>
                                  </a:cxn>
                                  <a:cxn ang="T25">
                                    <a:pos x="T14" y="T15"/>
                                  </a:cxn>
                                  <a:cxn ang="T26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68" h="58">
                                    <a:moveTo>
                                      <a:pt x="65" y="58"/>
                                    </a:moveTo>
                                    <a:lnTo>
                                      <a:pt x="55" y="57"/>
                                    </a:lnTo>
                                    <a:lnTo>
                                      <a:pt x="58" y="33"/>
                                    </a:lnTo>
                                    <a:lnTo>
                                      <a:pt x="24" y="12"/>
                                    </a:lnTo>
                                    <a:lnTo>
                                      <a:pt x="6" y="26"/>
                                    </a:lnTo>
                                    <a:lnTo>
                                      <a:pt x="0" y="18"/>
                                    </a:lnTo>
                                    <a:lnTo>
                                      <a:pt x="24" y="0"/>
                                    </a:lnTo>
                                    <a:lnTo>
                                      <a:pt x="68" y="28"/>
                                    </a:lnTo>
                                    <a:lnTo>
                                      <a:pt x="65" y="5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07" name="Freeform 185"/>
                            <wps:cNvSpPr/>
                            <wps:spPr bwMode="auto">
                              <a:xfrm>
                                <a:off x="4547366" y="2821145"/>
                                <a:ext cx="45" cy="43"/>
                              </a:xfrm>
                              <a:custGeom>
                                <a:avLst/>
                                <a:gdLst>
                                  <a:gd name="T0" fmla="*/ 45 w 45"/>
                                  <a:gd name="T1" fmla="*/ 0 h 43"/>
                                  <a:gd name="T2" fmla="*/ 43 w 45"/>
                                  <a:gd name="T3" fmla="*/ 18 h 43"/>
                                  <a:gd name="T4" fmla="*/ 26 w 45"/>
                                  <a:gd name="T5" fmla="*/ 43 h 43"/>
                                  <a:gd name="T6" fmla="*/ 0 w 45"/>
                                  <a:gd name="T7" fmla="*/ 38 h 43"/>
                                  <a:gd name="T8" fmla="*/ 45 w 45"/>
                                  <a:gd name="T9" fmla="*/ 0 h 43"/>
                                  <a:gd name="T10" fmla="*/ 0 60000 65536"/>
                                  <a:gd name="T11" fmla="*/ 0 60000 65536"/>
                                  <a:gd name="T12" fmla="*/ 0 60000 65536"/>
                                  <a:gd name="T13" fmla="*/ 0 60000 65536"/>
                                  <a:gd name="T14" fmla="*/ 0 60000 65536"/>
                                </a:gdLst>
                                <a:ahLst/>
                                <a:cxnLst>
                                  <a:cxn ang="T10">
                                    <a:pos x="T0" y="T1"/>
                                  </a:cxn>
                                  <a:cxn ang="T11">
                                    <a:pos x="T2" y="T3"/>
                                  </a:cxn>
                                  <a:cxn ang="T12">
                                    <a:pos x="T4" y="T5"/>
                                  </a:cxn>
                                  <a:cxn ang="T13">
                                    <a:pos x="T6" y="T7"/>
                                  </a:cxn>
                                  <a:cxn ang="T14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45" h="43">
                                    <a:moveTo>
                                      <a:pt x="45" y="0"/>
                                    </a:moveTo>
                                    <a:lnTo>
                                      <a:pt x="43" y="18"/>
                                    </a:lnTo>
                                    <a:lnTo>
                                      <a:pt x="26" y="43"/>
                                    </a:lnTo>
                                    <a:lnTo>
                                      <a:pt x="0" y="38"/>
                                    </a:lnTo>
                                    <a:lnTo>
                                      <a:pt x="45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08" name="Freeform 186"/>
                            <wps:cNvSpPr/>
                            <wps:spPr bwMode="auto">
                              <a:xfrm>
                                <a:off x="4547365" y="2821145"/>
                                <a:ext cx="51" cy="48"/>
                              </a:xfrm>
                              <a:custGeom>
                                <a:avLst/>
                                <a:gdLst>
                                  <a:gd name="T0" fmla="*/ 29 w 51"/>
                                  <a:gd name="T1" fmla="*/ 48 h 48"/>
                                  <a:gd name="T2" fmla="*/ 0 w 51"/>
                                  <a:gd name="T3" fmla="*/ 43 h 48"/>
                                  <a:gd name="T4" fmla="*/ 2 w 51"/>
                                  <a:gd name="T5" fmla="*/ 33 h 48"/>
                                  <a:gd name="T6" fmla="*/ 25 w 51"/>
                                  <a:gd name="T7" fmla="*/ 37 h 48"/>
                                  <a:gd name="T8" fmla="*/ 39 w 51"/>
                                  <a:gd name="T9" fmla="*/ 16 h 48"/>
                                  <a:gd name="T10" fmla="*/ 41 w 51"/>
                                  <a:gd name="T11" fmla="*/ 0 h 48"/>
                                  <a:gd name="T12" fmla="*/ 51 w 51"/>
                                  <a:gd name="T13" fmla="*/ 1 h 48"/>
                                  <a:gd name="T14" fmla="*/ 48 w 51"/>
                                  <a:gd name="T15" fmla="*/ 20 h 48"/>
                                  <a:gd name="T16" fmla="*/ 29 w 51"/>
                                  <a:gd name="T17" fmla="*/ 48 h 48"/>
                                  <a:gd name="T18" fmla="*/ 0 60000 65536"/>
                                  <a:gd name="T19" fmla="*/ 0 60000 65536"/>
                                  <a:gd name="T20" fmla="*/ 0 60000 65536"/>
                                  <a:gd name="T21" fmla="*/ 0 60000 65536"/>
                                  <a:gd name="T22" fmla="*/ 0 60000 65536"/>
                                  <a:gd name="T23" fmla="*/ 0 60000 65536"/>
                                  <a:gd name="T24" fmla="*/ 0 60000 65536"/>
                                  <a:gd name="T25" fmla="*/ 0 60000 65536"/>
                                  <a:gd name="T26" fmla="*/ 0 60000 65536"/>
                                </a:gdLst>
                                <a:ahLst/>
                                <a:cxnLst>
                                  <a:cxn ang="T18">
                                    <a:pos x="T0" y="T1"/>
                                  </a:cxn>
                                  <a:cxn ang="T19">
                                    <a:pos x="T2" y="T3"/>
                                  </a:cxn>
                                  <a:cxn ang="T20">
                                    <a:pos x="T4" y="T5"/>
                                  </a:cxn>
                                  <a:cxn ang="T21">
                                    <a:pos x="T6" y="T7"/>
                                  </a:cxn>
                                  <a:cxn ang="T22">
                                    <a:pos x="T8" y="T9"/>
                                  </a:cxn>
                                  <a:cxn ang="T23">
                                    <a:pos x="T10" y="T11"/>
                                  </a:cxn>
                                  <a:cxn ang="T24">
                                    <a:pos x="T12" y="T13"/>
                                  </a:cxn>
                                  <a:cxn ang="T25">
                                    <a:pos x="T14" y="T15"/>
                                  </a:cxn>
                                  <a:cxn ang="T26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51" h="48">
                                    <a:moveTo>
                                      <a:pt x="29" y="48"/>
                                    </a:moveTo>
                                    <a:lnTo>
                                      <a:pt x="0" y="43"/>
                                    </a:lnTo>
                                    <a:lnTo>
                                      <a:pt x="2" y="33"/>
                                    </a:lnTo>
                                    <a:lnTo>
                                      <a:pt x="25" y="37"/>
                                    </a:lnTo>
                                    <a:lnTo>
                                      <a:pt x="39" y="16"/>
                                    </a:lnTo>
                                    <a:lnTo>
                                      <a:pt x="41" y="0"/>
                                    </a:lnTo>
                                    <a:lnTo>
                                      <a:pt x="51" y="1"/>
                                    </a:lnTo>
                                    <a:lnTo>
                                      <a:pt x="48" y="20"/>
                                    </a:lnTo>
                                    <a:lnTo>
                                      <a:pt x="29" y="4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609" name="Freeform 210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5107460" y="0"/>
                              <a:ext cx="360000" cy="212546"/>
                            </a:xfrm>
                            <a:custGeom>
                              <a:avLst/>
                              <a:gdLst>
                                <a:gd name="T0" fmla="*/ 20663780 w 7022"/>
                                <a:gd name="T1" fmla="*/ 5396010 h 4133"/>
                                <a:gd name="T2" fmla="*/ 24559336 w 7022"/>
                                <a:gd name="T3" fmla="*/ 1475323 h 4133"/>
                                <a:gd name="T4" fmla="*/ 28459359 w 7022"/>
                                <a:gd name="T5" fmla="*/ 5396010 h 4133"/>
                                <a:gd name="T6" fmla="*/ 24559336 w 7022"/>
                                <a:gd name="T7" fmla="*/ 9321177 h 4133"/>
                                <a:gd name="T8" fmla="*/ 20663780 w 7022"/>
                                <a:gd name="T9" fmla="*/ 5396010 h 4133"/>
                                <a:gd name="T10" fmla="*/ 22613757 w 7022"/>
                                <a:gd name="T11" fmla="*/ 13246411 h 4133"/>
                                <a:gd name="T12" fmla="*/ 8968245 w 7022"/>
                                <a:gd name="T13" fmla="*/ 15861674 h 4133"/>
                                <a:gd name="T14" fmla="*/ 0 w 7022"/>
                                <a:gd name="T15" fmla="*/ 13246411 h 4133"/>
                                <a:gd name="T16" fmla="*/ 9878786 w 7022"/>
                                <a:gd name="T17" fmla="*/ 18477003 h 4133"/>
                                <a:gd name="T18" fmla="*/ 24172913 w 7022"/>
                                <a:gd name="T19" fmla="*/ 15861674 h 4133"/>
                                <a:gd name="T20" fmla="*/ 31191114 w 7022"/>
                                <a:gd name="T21" fmla="*/ 18477003 h 4133"/>
                                <a:gd name="T22" fmla="*/ 22613757 w 7022"/>
                                <a:gd name="T23" fmla="*/ 13246411 h 4133"/>
                                <a:gd name="T24" fmla="*/ 5650124 w 7022"/>
                                <a:gd name="T25" fmla="*/ 6567308 h 4133"/>
                                <a:gd name="T26" fmla="*/ 12370742 w 7022"/>
                                <a:gd name="T27" fmla="*/ 3187539 h 4133"/>
                                <a:gd name="T28" fmla="*/ 12623937 w 7022"/>
                                <a:gd name="T29" fmla="*/ 3612250 h 4133"/>
                                <a:gd name="T30" fmla="*/ 14036468 w 7022"/>
                                <a:gd name="T31" fmla="*/ 7488273 h 4133"/>
                                <a:gd name="T32" fmla="*/ 4939393 w 7022"/>
                                <a:gd name="T33" fmla="*/ 12852992 h 4133"/>
                                <a:gd name="T34" fmla="*/ 8834950 w 7022"/>
                                <a:gd name="T35" fmla="*/ 13246411 h 4133"/>
                                <a:gd name="T36" fmla="*/ 20272891 w 7022"/>
                                <a:gd name="T37" fmla="*/ 10890375 h 4133"/>
                                <a:gd name="T38" fmla="*/ 14036468 w 7022"/>
                                <a:gd name="T39" fmla="*/ 818130 h 4133"/>
                                <a:gd name="T40" fmla="*/ 14005343 w 7022"/>
                                <a:gd name="T41" fmla="*/ 840462 h 4133"/>
                                <a:gd name="T42" fmla="*/ 13978684 w 7022"/>
                                <a:gd name="T43" fmla="*/ 800211 h 4133"/>
                                <a:gd name="T44" fmla="*/ 12281901 w 7022"/>
                                <a:gd name="T45" fmla="*/ 304024 h 4133"/>
                                <a:gd name="T46" fmla="*/ 4486322 w 7022"/>
                                <a:gd name="T47" fmla="*/ 4229191 h 4133"/>
                                <a:gd name="T48" fmla="*/ 3904421 w 7022"/>
                                <a:gd name="T49" fmla="*/ 5981659 h 4133"/>
                                <a:gd name="T50" fmla="*/ 5650124 w 7022"/>
                                <a:gd name="T51" fmla="*/ 6567308 h 4133"/>
                                <a:gd name="T52" fmla="*/ 0 60000 65536"/>
                                <a:gd name="T53" fmla="*/ 0 60000 65536"/>
                                <a:gd name="T54" fmla="*/ 0 60000 65536"/>
                                <a:gd name="T55" fmla="*/ 0 60000 65536"/>
                                <a:gd name="T56" fmla="*/ 0 60000 65536"/>
                                <a:gd name="T57" fmla="*/ 0 60000 65536"/>
                                <a:gd name="T58" fmla="*/ 0 60000 65536"/>
                                <a:gd name="T59" fmla="*/ 0 60000 65536"/>
                                <a:gd name="T60" fmla="*/ 0 60000 65536"/>
                                <a:gd name="T61" fmla="*/ 0 60000 65536"/>
                                <a:gd name="T62" fmla="*/ 0 60000 65536"/>
                                <a:gd name="T63" fmla="*/ 0 60000 65536"/>
                                <a:gd name="T64" fmla="*/ 0 60000 65536"/>
                                <a:gd name="T65" fmla="*/ 0 60000 65536"/>
                                <a:gd name="T66" fmla="*/ 0 60000 65536"/>
                                <a:gd name="T67" fmla="*/ 0 60000 65536"/>
                                <a:gd name="T68" fmla="*/ 0 60000 65536"/>
                                <a:gd name="T69" fmla="*/ 0 60000 65536"/>
                                <a:gd name="T70" fmla="*/ 0 60000 65536"/>
                                <a:gd name="T71" fmla="*/ 0 60000 65536"/>
                                <a:gd name="T72" fmla="*/ 0 60000 65536"/>
                                <a:gd name="T73" fmla="*/ 0 60000 65536"/>
                                <a:gd name="T74" fmla="*/ 0 60000 65536"/>
                                <a:gd name="T75" fmla="*/ 0 60000 65536"/>
                                <a:gd name="T76" fmla="*/ 0 60000 65536"/>
                                <a:gd name="T77" fmla="*/ 0 60000 65536"/>
                              </a:gdLst>
                              <a:ahLst/>
                              <a:cxnLst>
                                <a:cxn ang="T52">
                                  <a:pos x="T0" y="T1"/>
                                </a:cxn>
                                <a:cxn ang="T53">
                                  <a:pos x="T2" y="T3"/>
                                </a:cxn>
                                <a:cxn ang="T54">
                                  <a:pos x="T4" y="T5"/>
                                </a:cxn>
                                <a:cxn ang="T55">
                                  <a:pos x="T6" y="T7"/>
                                </a:cxn>
                                <a:cxn ang="T56">
                                  <a:pos x="T8" y="T9"/>
                                </a:cxn>
                                <a:cxn ang="T57">
                                  <a:pos x="T10" y="T11"/>
                                </a:cxn>
                                <a:cxn ang="T58">
                                  <a:pos x="T12" y="T13"/>
                                </a:cxn>
                                <a:cxn ang="T59">
                                  <a:pos x="T14" y="T15"/>
                                </a:cxn>
                                <a:cxn ang="T60">
                                  <a:pos x="T16" y="T17"/>
                                </a:cxn>
                                <a:cxn ang="T61">
                                  <a:pos x="T18" y="T19"/>
                                </a:cxn>
                                <a:cxn ang="T62">
                                  <a:pos x="T20" y="T21"/>
                                </a:cxn>
                                <a:cxn ang="T63">
                                  <a:pos x="T22" y="T23"/>
                                </a:cxn>
                                <a:cxn ang="T64">
                                  <a:pos x="T24" y="T25"/>
                                </a:cxn>
                                <a:cxn ang="T65">
                                  <a:pos x="T26" y="T27"/>
                                </a:cxn>
                                <a:cxn ang="T66">
                                  <a:pos x="T28" y="T29"/>
                                </a:cxn>
                                <a:cxn ang="T67">
                                  <a:pos x="T30" y="T31"/>
                                </a:cxn>
                                <a:cxn ang="T68">
                                  <a:pos x="T32" y="T33"/>
                                </a:cxn>
                                <a:cxn ang="T69">
                                  <a:pos x="T34" y="T35"/>
                                </a:cxn>
                                <a:cxn ang="T70">
                                  <a:pos x="T36" y="T37"/>
                                </a:cxn>
                                <a:cxn ang="T71">
                                  <a:pos x="T38" y="T39"/>
                                </a:cxn>
                                <a:cxn ang="T72">
                                  <a:pos x="T40" y="T41"/>
                                </a:cxn>
                                <a:cxn ang="T73">
                                  <a:pos x="T42" y="T43"/>
                                </a:cxn>
                                <a:cxn ang="T74">
                                  <a:pos x="T44" y="T45"/>
                                </a:cxn>
                                <a:cxn ang="T75">
                                  <a:pos x="T46" y="T47"/>
                                </a:cxn>
                                <a:cxn ang="T76">
                                  <a:pos x="T48" y="T49"/>
                                </a:cxn>
                                <a:cxn ang="T77">
                                  <a:pos x="T50" y="T51"/>
                                </a:cxn>
                              </a:cxnLst>
                              <a:rect l="0" t="0" r="r" b="b"/>
                              <a:pathLst>
                                <a:path w="7022" h="4133">
                                  <a:moveTo>
                                    <a:pt x="4652" y="1207"/>
                                  </a:moveTo>
                                  <a:cubicBezTo>
                                    <a:pt x="4652" y="723"/>
                                    <a:pt x="5045" y="330"/>
                                    <a:pt x="5529" y="330"/>
                                  </a:cubicBezTo>
                                  <a:cubicBezTo>
                                    <a:pt x="6014" y="330"/>
                                    <a:pt x="6407" y="723"/>
                                    <a:pt x="6407" y="1207"/>
                                  </a:cubicBezTo>
                                  <a:cubicBezTo>
                                    <a:pt x="6407" y="1692"/>
                                    <a:pt x="6014" y="2085"/>
                                    <a:pt x="5529" y="2085"/>
                                  </a:cubicBezTo>
                                  <a:cubicBezTo>
                                    <a:pt x="5045" y="2085"/>
                                    <a:pt x="4652" y="1692"/>
                                    <a:pt x="4652" y="1207"/>
                                  </a:cubicBezTo>
                                  <a:close/>
                                  <a:moveTo>
                                    <a:pt x="5091" y="2963"/>
                                  </a:moveTo>
                                  <a:cubicBezTo>
                                    <a:pt x="4213" y="2963"/>
                                    <a:pt x="3452" y="3548"/>
                                    <a:pt x="2019" y="3548"/>
                                  </a:cubicBezTo>
                                  <a:cubicBezTo>
                                    <a:pt x="556" y="3548"/>
                                    <a:pt x="0" y="2963"/>
                                    <a:pt x="0" y="2963"/>
                                  </a:cubicBezTo>
                                  <a:cubicBezTo>
                                    <a:pt x="0" y="2963"/>
                                    <a:pt x="644" y="4133"/>
                                    <a:pt x="2224" y="4133"/>
                                  </a:cubicBezTo>
                                  <a:cubicBezTo>
                                    <a:pt x="3628" y="4133"/>
                                    <a:pt x="4477" y="3548"/>
                                    <a:pt x="5442" y="3548"/>
                                  </a:cubicBezTo>
                                  <a:cubicBezTo>
                                    <a:pt x="6612" y="3548"/>
                                    <a:pt x="7022" y="4133"/>
                                    <a:pt x="7022" y="4133"/>
                                  </a:cubicBezTo>
                                  <a:cubicBezTo>
                                    <a:pt x="7022" y="4133"/>
                                    <a:pt x="6407" y="2963"/>
                                    <a:pt x="5091" y="2963"/>
                                  </a:cubicBezTo>
                                  <a:close/>
                                  <a:moveTo>
                                    <a:pt x="1272" y="1469"/>
                                  </a:moveTo>
                                  <a:cubicBezTo>
                                    <a:pt x="2785" y="713"/>
                                    <a:pt x="2785" y="713"/>
                                    <a:pt x="2785" y="713"/>
                                  </a:cubicBezTo>
                                  <a:cubicBezTo>
                                    <a:pt x="2842" y="808"/>
                                    <a:pt x="2842" y="808"/>
                                    <a:pt x="2842" y="808"/>
                                  </a:cubicBezTo>
                                  <a:cubicBezTo>
                                    <a:pt x="3160" y="1675"/>
                                    <a:pt x="3160" y="1675"/>
                                    <a:pt x="3160" y="1675"/>
                                  </a:cubicBezTo>
                                  <a:cubicBezTo>
                                    <a:pt x="3130" y="1675"/>
                                    <a:pt x="1463" y="2670"/>
                                    <a:pt x="1112" y="2875"/>
                                  </a:cubicBezTo>
                                  <a:cubicBezTo>
                                    <a:pt x="1346" y="2933"/>
                                    <a:pt x="1639" y="2963"/>
                                    <a:pt x="1989" y="2963"/>
                                  </a:cubicBezTo>
                                  <a:cubicBezTo>
                                    <a:pt x="3130" y="2963"/>
                                    <a:pt x="3862" y="2582"/>
                                    <a:pt x="4564" y="2436"/>
                                  </a:cubicBezTo>
                                  <a:cubicBezTo>
                                    <a:pt x="3160" y="183"/>
                                    <a:pt x="3160" y="183"/>
                                    <a:pt x="3160" y="183"/>
                                  </a:cubicBezTo>
                                  <a:cubicBezTo>
                                    <a:pt x="3153" y="188"/>
                                    <a:pt x="3153" y="188"/>
                                    <a:pt x="3153" y="188"/>
                                  </a:cubicBezTo>
                                  <a:cubicBezTo>
                                    <a:pt x="3147" y="179"/>
                                    <a:pt x="3147" y="179"/>
                                    <a:pt x="3147" y="179"/>
                                  </a:cubicBezTo>
                                  <a:cubicBezTo>
                                    <a:pt x="3068" y="48"/>
                                    <a:pt x="2902" y="0"/>
                                    <a:pt x="2765" y="68"/>
                                  </a:cubicBezTo>
                                  <a:cubicBezTo>
                                    <a:pt x="1010" y="946"/>
                                    <a:pt x="1010" y="946"/>
                                    <a:pt x="1010" y="946"/>
                                  </a:cubicBezTo>
                                  <a:cubicBezTo>
                                    <a:pt x="865" y="1018"/>
                                    <a:pt x="807" y="1194"/>
                                    <a:pt x="879" y="1338"/>
                                  </a:cubicBezTo>
                                  <a:cubicBezTo>
                                    <a:pt x="951" y="1482"/>
                                    <a:pt x="1127" y="1542"/>
                                    <a:pt x="1272" y="1469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0" name="Freeform 274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4522573" y="0"/>
                              <a:ext cx="288000" cy="249460"/>
                            </a:xfrm>
                            <a:custGeom>
                              <a:avLst/>
                              <a:gdLst>
                                <a:gd name="T0" fmla="*/ 28062677 w 4439"/>
                                <a:gd name="T1" fmla="*/ 6325694 h 3840"/>
                                <a:gd name="T2" fmla="*/ 31216501 w 4439"/>
                                <a:gd name="T3" fmla="*/ 3162798 h 3840"/>
                                <a:gd name="T4" fmla="*/ 28062677 w 4439"/>
                                <a:gd name="T5" fmla="*/ 0 h 3840"/>
                                <a:gd name="T6" fmla="*/ 24908853 w 4439"/>
                                <a:gd name="T7" fmla="*/ 3162798 h 3840"/>
                                <a:gd name="T8" fmla="*/ 28062677 w 4439"/>
                                <a:gd name="T9" fmla="*/ 6325694 h 3840"/>
                                <a:gd name="T10" fmla="*/ 33319083 w 4439"/>
                                <a:gd name="T11" fmla="*/ 18977083 h 3840"/>
                                <a:gd name="T12" fmla="*/ 24596264 w 4439"/>
                                <a:gd name="T13" fmla="*/ 27724701 h 3840"/>
                                <a:gd name="T14" fmla="*/ 33319083 w 4439"/>
                                <a:gd name="T15" fmla="*/ 36472417 h 3840"/>
                                <a:gd name="T16" fmla="*/ 42041901 w 4439"/>
                                <a:gd name="T17" fmla="*/ 27724701 h 3840"/>
                                <a:gd name="T18" fmla="*/ 33319083 w 4439"/>
                                <a:gd name="T19" fmla="*/ 18977083 h 3840"/>
                                <a:gd name="T20" fmla="*/ 33319083 w 4439"/>
                                <a:gd name="T21" fmla="*/ 33945921 h 3840"/>
                                <a:gd name="T22" fmla="*/ 27219698 w 4439"/>
                                <a:gd name="T23" fmla="*/ 27829176 h 3840"/>
                                <a:gd name="T24" fmla="*/ 33319083 w 4439"/>
                                <a:gd name="T25" fmla="*/ 21712529 h 3840"/>
                                <a:gd name="T26" fmla="*/ 39418467 w 4439"/>
                                <a:gd name="T27" fmla="*/ 27829176 h 3840"/>
                                <a:gd name="T28" fmla="*/ 33319083 w 4439"/>
                                <a:gd name="T29" fmla="*/ 33945921 h 3840"/>
                                <a:gd name="T30" fmla="*/ 25960096 w 4439"/>
                                <a:gd name="T31" fmla="*/ 15491309 h 3840"/>
                                <a:gd name="T32" fmla="*/ 33319083 w 4439"/>
                                <a:gd name="T33" fmla="*/ 15491309 h 3840"/>
                                <a:gd name="T34" fmla="*/ 33347500 w 4439"/>
                                <a:gd name="T35" fmla="*/ 15491309 h 3840"/>
                                <a:gd name="T36" fmla="*/ 34929132 w 4439"/>
                                <a:gd name="T37" fmla="*/ 13914637 h 3840"/>
                                <a:gd name="T38" fmla="*/ 33347500 w 4439"/>
                                <a:gd name="T39" fmla="*/ 12328413 h 3840"/>
                                <a:gd name="T40" fmla="*/ 33224391 w 4439"/>
                                <a:gd name="T41" fmla="*/ 12337964 h 3840"/>
                                <a:gd name="T42" fmla="*/ 27750088 w 4439"/>
                                <a:gd name="T43" fmla="*/ 12337964 h 3840"/>
                                <a:gd name="T44" fmla="*/ 24387904 w 4439"/>
                                <a:gd name="T45" fmla="*/ 6639119 h 3840"/>
                                <a:gd name="T46" fmla="*/ 21859161 w 4439"/>
                                <a:gd name="T47" fmla="*/ 5166921 h 3840"/>
                                <a:gd name="T48" fmla="*/ 19756579 w 4439"/>
                                <a:gd name="T49" fmla="*/ 6012270 h 3840"/>
                                <a:gd name="T50" fmla="*/ 13240474 w 4439"/>
                                <a:gd name="T51" fmla="*/ 12546914 h 3840"/>
                                <a:gd name="T52" fmla="*/ 12407032 w 4439"/>
                                <a:gd name="T53" fmla="*/ 14655413 h 3840"/>
                                <a:gd name="T54" fmla="*/ 13875093 w 4439"/>
                                <a:gd name="T55" fmla="*/ 17286385 h 3840"/>
                                <a:gd name="T56" fmla="*/ 19756579 w 4439"/>
                                <a:gd name="T57" fmla="*/ 20867180 h 3840"/>
                                <a:gd name="T58" fmla="*/ 19756579 w 4439"/>
                                <a:gd name="T59" fmla="*/ 29519874 h 3840"/>
                                <a:gd name="T60" fmla="*/ 22910403 w 4439"/>
                                <a:gd name="T61" fmla="*/ 29519874 h 3840"/>
                                <a:gd name="T62" fmla="*/ 22910403 w 4439"/>
                                <a:gd name="T63" fmla="*/ 18131734 h 3840"/>
                                <a:gd name="T64" fmla="*/ 18923138 w 4439"/>
                                <a:gd name="T65" fmla="*/ 15177885 h 3840"/>
                                <a:gd name="T66" fmla="*/ 23024072 w 4439"/>
                                <a:gd name="T67" fmla="*/ 11065165 h 3840"/>
                                <a:gd name="T68" fmla="*/ 25960096 w 4439"/>
                                <a:gd name="T69" fmla="*/ 15491309 h 3840"/>
                                <a:gd name="T70" fmla="*/ 8722819 w 4439"/>
                                <a:gd name="T71" fmla="*/ 18977083 h 3840"/>
                                <a:gd name="T72" fmla="*/ 0 w 4439"/>
                                <a:gd name="T73" fmla="*/ 27724701 h 3840"/>
                                <a:gd name="T74" fmla="*/ 8722819 w 4439"/>
                                <a:gd name="T75" fmla="*/ 36472417 h 3840"/>
                                <a:gd name="T76" fmla="*/ 17445637 w 4439"/>
                                <a:gd name="T77" fmla="*/ 27724701 h 3840"/>
                                <a:gd name="T78" fmla="*/ 8722819 w 4439"/>
                                <a:gd name="T79" fmla="*/ 18977083 h 3840"/>
                                <a:gd name="T80" fmla="*/ 8722819 w 4439"/>
                                <a:gd name="T81" fmla="*/ 33945921 h 3840"/>
                                <a:gd name="T82" fmla="*/ 2623434 w 4439"/>
                                <a:gd name="T83" fmla="*/ 27829176 h 3840"/>
                                <a:gd name="T84" fmla="*/ 8722819 w 4439"/>
                                <a:gd name="T85" fmla="*/ 21712529 h 3840"/>
                                <a:gd name="T86" fmla="*/ 14822203 w 4439"/>
                                <a:gd name="T87" fmla="*/ 27829176 h 3840"/>
                                <a:gd name="T88" fmla="*/ 8722819 w 4439"/>
                                <a:gd name="T89" fmla="*/ 33945921 h 3840"/>
                                <a:gd name="T90" fmla="*/ 0 60000 65536"/>
                                <a:gd name="T91" fmla="*/ 0 60000 65536"/>
                                <a:gd name="T92" fmla="*/ 0 60000 65536"/>
                                <a:gd name="T93" fmla="*/ 0 60000 65536"/>
                                <a:gd name="T94" fmla="*/ 0 60000 65536"/>
                                <a:gd name="T95" fmla="*/ 0 60000 65536"/>
                                <a:gd name="T96" fmla="*/ 0 60000 65536"/>
                                <a:gd name="T97" fmla="*/ 0 60000 65536"/>
                                <a:gd name="T98" fmla="*/ 0 60000 65536"/>
                                <a:gd name="T99" fmla="*/ 0 60000 65536"/>
                                <a:gd name="T100" fmla="*/ 0 60000 65536"/>
                                <a:gd name="T101" fmla="*/ 0 60000 65536"/>
                                <a:gd name="T102" fmla="*/ 0 60000 65536"/>
                                <a:gd name="T103" fmla="*/ 0 60000 65536"/>
                                <a:gd name="T104" fmla="*/ 0 60000 65536"/>
                                <a:gd name="T105" fmla="*/ 0 60000 65536"/>
                                <a:gd name="T106" fmla="*/ 0 60000 65536"/>
                                <a:gd name="T107" fmla="*/ 0 60000 65536"/>
                                <a:gd name="T108" fmla="*/ 0 60000 65536"/>
                                <a:gd name="T109" fmla="*/ 0 60000 65536"/>
                                <a:gd name="T110" fmla="*/ 0 60000 65536"/>
                                <a:gd name="T111" fmla="*/ 0 60000 65536"/>
                                <a:gd name="T112" fmla="*/ 0 60000 65536"/>
                                <a:gd name="T113" fmla="*/ 0 60000 65536"/>
                                <a:gd name="T114" fmla="*/ 0 60000 65536"/>
                                <a:gd name="T115" fmla="*/ 0 60000 65536"/>
                                <a:gd name="T116" fmla="*/ 0 60000 65536"/>
                                <a:gd name="T117" fmla="*/ 0 60000 65536"/>
                                <a:gd name="T118" fmla="*/ 0 60000 65536"/>
                                <a:gd name="T119" fmla="*/ 0 60000 65536"/>
                                <a:gd name="T120" fmla="*/ 0 60000 65536"/>
                                <a:gd name="T121" fmla="*/ 0 60000 65536"/>
                                <a:gd name="T122" fmla="*/ 0 60000 65536"/>
                                <a:gd name="T123" fmla="*/ 0 60000 65536"/>
                                <a:gd name="T124" fmla="*/ 0 60000 65536"/>
                                <a:gd name="T125" fmla="*/ 0 60000 65536"/>
                                <a:gd name="T126" fmla="*/ 0 60000 65536"/>
                                <a:gd name="T127" fmla="*/ 0 60000 65536"/>
                                <a:gd name="T128" fmla="*/ 0 60000 65536"/>
                                <a:gd name="T129" fmla="*/ 0 60000 65536"/>
                                <a:gd name="T130" fmla="*/ 0 60000 65536"/>
                                <a:gd name="T131" fmla="*/ 0 60000 65536"/>
                                <a:gd name="T132" fmla="*/ 0 60000 65536"/>
                                <a:gd name="T133" fmla="*/ 0 60000 65536"/>
                                <a:gd name="T134" fmla="*/ 0 60000 65536"/>
                              </a:gdLst>
                              <a:ahLst/>
                              <a:cxnLst>
                                <a:cxn ang="T90">
                                  <a:pos x="T0" y="T1"/>
                                </a:cxn>
                                <a:cxn ang="T91">
                                  <a:pos x="T2" y="T3"/>
                                </a:cxn>
                                <a:cxn ang="T92">
                                  <a:pos x="T4" y="T5"/>
                                </a:cxn>
                                <a:cxn ang="T93">
                                  <a:pos x="T6" y="T7"/>
                                </a:cxn>
                                <a:cxn ang="T94">
                                  <a:pos x="T8" y="T9"/>
                                </a:cxn>
                                <a:cxn ang="T95">
                                  <a:pos x="T10" y="T11"/>
                                </a:cxn>
                                <a:cxn ang="T96">
                                  <a:pos x="T12" y="T13"/>
                                </a:cxn>
                                <a:cxn ang="T97">
                                  <a:pos x="T14" y="T15"/>
                                </a:cxn>
                                <a:cxn ang="T98">
                                  <a:pos x="T16" y="T17"/>
                                </a:cxn>
                                <a:cxn ang="T99">
                                  <a:pos x="T18" y="T19"/>
                                </a:cxn>
                                <a:cxn ang="T100">
                                  <a:pos x="T20" y="T21"/>
                                </a:cxn>
                                <a:cxn ang="T101">
                                  <a:pos x="T22" y="T23"/>
                                </a:cxn>
                                <a:cxn ang="T102">
                                  <a:pos x="T24" y="T25"/>
                                </a:cxn>
                                <a:cxn ang="T103">
                                  <a:pos x="T26" y="T27"/>
                                </a:cxn>
                                <a:cxn ang="T104">
                                  <a:pos x="T28" y="T29"/>
                                </a:cxn>
                                <a:cxn ang="T105">
                                  <a:pos x="T30" y="T31"/>
                                </a:cxn>
                                <a:cxn ang="T106">
                                  <a:pos x="T32" y="T33"/>
                                </a:cxn>
                                <a:cxn ang="T107">
                                  <a:pos x="T34" y="T35"/>
                                </a:cxn>
                                <a:cxn ang="T108">
                                  <a:pos x="T36" y="T37"/>
                                </a:cxn>
                                <a:cxn ang="T109">
                                  <a:pos x="T38" y="T39"/>
                                </a:cxn>
                                <a:cxn ang="T110">
                                  <a:pos x="T40" y="T41"/>
                                </a:cxn>
                                <a:cxn ang="T111">
                                  <a:pos x="T42" y="T43"/>
                                </a:cxn>
                                <a:cxn ang="T112">
                                  <a:pos x="T44" y="T45"/>
                                </a:cxn>
                                <a:cxn ang="T113">
                                  <a:pos x="T46" y="T47"/>
                                </a:cxn>
                                <a:cxn ang="T114">
                                  <a:pos x="T48" y="T49"/>
                                </a:cxn>
                                <a:cxn ang="T115">
                                  <a:pos x="T50" y="T51"/>
                                </a:cxn>
                                <a:cxn ang="T116">
                                  <a:pos x="T52" y="T53"/>
                                </a:cxn>
                                <a:cxn ang="T117">
                                  <a:pos x="T54" y="T55"/>
                                </a:cxn>
                                <a:cxn ang="T118">
                                  <a:pos x="T56" y="T57"/>
                                </a:cxn>
                                <a:cxn ang="T119">
                                  <a:pos x="T58" y="T59"/>
                                </a:cxn>
                                <a:cxn ang="T120">
                                  <a:pos x="T60" y="T61"/>
                                </a:cxn>
                                <a:cxn ang="T121">
                                  <a:pos x="T62" y="T63"/>
                                </a:cxn>
                                <a:cxn ang="T122">
                                  <a:pos x="T64" y="T65"/>
                                </a:cxn>
                                <a:cxn ang="T123">
                                  <a:pos x="T66" y="T67"/>
                                </a:cxn>
                                <a:cxn ang="T124">
                                  <a:pos x="T68" y="T69"/>
                                </a:cxn>
                                <a:cxn ang="T125">
                                  <a:pos x="T70" y="T71"/>
                                </a:cxn>
                                <a:cxn ang="T126">
                                  <a:pos x="T72" y="T73"/>
                                </a:cxn>
                                <a:cxn ang="T127">
                                  <a:pos x="T74" y="T75"/>
                                </a:cxn>
                                <a:cxn ang="T128">
                                  <a:pos x="T76" y="T77"/>
                                </a:cxn>
                                <a:cxn ang="T129">
                                  <a:pos x="T78" y="T79"/>
                                </a:cxn>
                                <a:cxn ang="T130">
                                  <a:pos x="T80" y="T81"/>
                                </a:cxn>
                                <a:cxn ang="T131">
                                  <a:pos x="T82" y="T83"/>
                                </a:cxn>
                                <a:cxn ang="T132">
                                  <a:pos x="T84" y="T85"/>
                                </a:cxn>
                                <a:cxn ang="T133">
                                  <a:pos x="T86" y="T87"/>
                                </a:cxn>
                                <a:cxn ang="T134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4439" h="3840">
                                  <a:moveTo>
                                    <a:pt x="2963" y="666"/>
                                  </a:moveTo>
                                  <a:cubicBezTo>
                                    <a:pt x="3141" y="666"/>
                                    <a:pt x="3296" y="522"/>
                                    <a:pt x="3296" y="333"/>
                                  </a:cubicBezTo>
                                  <a:cubicBezTo>
                                    <a:pt x="3296" y="144"/>
                                    <a:pt x="3141" y="0"/>
                                    <a:pt x="2963" y="0"/>
                                  </a:cubicBezTo>
                                  <a:cubicBezTo>
                                    <a:pt x="2775" y="0"/>
                                    <a:pt x="2630" y="144"/>
                                    <a:pt x="2630" y="333"/>
                                  </a:cubicBezTo>
                                  <a:cubicBezTo>
                                    <a:pt x="2630" y="522"/>
                                    <a:pt x="2775" y="666"/>
                                    <a:pt x="2963" y="666"/>
                                  </a:cubicBezTo>
                                  <a:close/>
                                  <a:moveTo>
                                    <a:pt x="3518" y="1998"/>
                                  </a:moveTo>
                                  <a:cubicBezTo>
                                    <a:pt x="3008" y="1998"/>
                                    <a:pt x="2597" y="2408"/>
                                    <a:pt x="2597" y="2919"/>
                                  </a:cubicBezTo>
                                  <a:cubicBezTo>
                                    <a:pt x="2597" y="3429"/>
                                    <a:pt x="3008" y="3840"/>
                                    <a:pt x="3518" y="3840"/>
                                  </a:cubicBezTo>
                                  <a:cubicBezTo>
                                    <a:pt x="4029" y="3840"/>
                                    <a:pt x="4439" y="3429"/>
                                    <a:pt x="4439" y="2919"/>
                                  </a:cubicBezTo>
                                  <a:cubicBezTo>
                                    <a:pt x="4439" y="2408"/>
                                    <a:pt x="4029" y="1998"/>
                                    <a:pt x="3518" y="1998"/>
                                  </a:cubicBezTo>
                                  <a:close/>
                                  <a:moveTo>
                                    <a:pt x="3518" y="3574"/>
                                  </a:moveTo>
                                  <a:cubicBezTo>
                                    <a:pt x="3163" y="3574"/>
                                    <a:pt x="2874" y="3285"/>
                                    <a:pt x="2874" y="2930"/>
                                  </a:cubicBezTo>
                                  <a:cubicBezTo>
                                    <a:pt x="2874" y="2575"/>
                                    <a:pt x="3163" y="2286"/>
                                    <a:pt x="3518" y="2286"/>
                                  </a:cubicBezTo>
                                  <a:cubicBezTo>
                                    <a:pt x="3873" y="2286"/>
                                    <a:pt x="4162" y="2575"/>
                                    <a:pt x="4162" y="2930"/>
                                  </a:cubicBezTo>
                                  <a:cubicBezTo>
                                    <a:pt x="4162" y="3285"/>
                                    <a:pt x="3873" y="3574"/>
                                    <a:pt x="3518" y="3574"/>
                                  </a:cubicBezTo>
                                  <a:close/>
                                  <a:moveTo>
                                    <a:pt x="2741" y="1631"/>
                                  </a:moveTo>
                                  <a:cubicBezTo>
                                    <a:pt x="3518" y="1631"/>
                                    <a:pt x="3518" y="1631"/>
                                    <a:pt x="3518" y="1631"/>
                                  </a:cubicBezTo>
                                  <a:cubicBezTo>
                                    <a:pt x="3519" y="1631"/>
                                    <a:pt x="3520" y="1631"/>
                                    <a:pt x="3521" y="1631"/>
                                  </a:cubicBezTo>
                                  <a:cubicBezTo>
                                    <a:pt x="3613" y="1631"/>
                                    <a:pt x="3688" y="1557"/>
                                    <a:pt x="3688" y="1465"/>
                                  </a:cubicBezTo>
                                  <a:cubicBezTo>
                                    <a:pt x="3688" y="1373"/>
                                    <a:pt x="3613" y="1298"/>
                                    <a:pt x="3521" y="1298"/>
                                  </a:cubicBezTo>
                                  <a:cubicBezTo>
                                    <a:pt x="3517" y="1298"/>
                                    <a:pt x="3513" y="1298"/>
                                    <a:pt x="3508" y="1299"/>
                                  </a:cubicBezTo>
                                  <a:cubicBezTo>
                                    <a:pt x="2930" y="1299"/>
                                    <a:pt x="2930" y="1299"/>
                                    <a:pt x="2930" y="1299"/>
                                  </a:cubicBezTo>
                                  <a:cubicBezTo>
                                    <a:pt x="2575" y="699"/>
                                    <a:pt x="2575" y="699"/>
                                    <a:pt x="2575" y="699"/>
                                  </a:cubicBezTo>
                                  <a:cubicBezTo>
                                    <a:pt x="2519" y="610"/>
                                    <a:pt x="2419" y="544"/>
                                    <a:pt x="2308" y="544"/>
                                  </a:cubicBezTo>
                                  <a:cubicBezTo>
                                    <a:pt x="2220" y="544"/>
                                    <a:pt x="2142" y="577"/>
                                    <a:pt x="2086" y="633"/>
                                  </a:cubicBezTo>
                                  <a:cubicBezTo>
                                    <a:pt x="1398" y="1321"/>
                                    <a:pt x="1398" y="1321"/>
                                    <a:pt x="1398" y="1321"/>
                                  </a:cubicBezTo>
                                  <a:cubicBezTo>
                                    <a:pt x="1343" y="1376"/>
                                    <a:pt x="1310" y="1454"/>
                                    <a:pt x="1310" y="1543"/>
                                  </a:cubicBezTo>
                                  <a:cubicBezTo>
                                    <a:pt x="1310" y="1654"/>
                                    <a:pt x="1376" y="1754"/>
                                    <a:pt x="1465" y="1820"/>
                                  </a:cubicBezTo>
                                  <a:cubicBezTo>
                                    <a:pt x="2086" y="2197"/>
                                    <a:pt x="2086" y="2197"/>
                                    <a:pt x="2086" y="2197"/>
                                  </a:cubicBezTo>
                                  <a:cubicBezTo>
                                    <a:pt x="2086" y="3108"/>
                                    <a:pt x="2086" y="3108"/>
                                    <a:pt x="2086" y="3108"/>
                                  </a:cubicBezTo>
                                  <a:cubicBezTo>
                                    <a:pt x="2419" y="3108"/>
                                    <a:pt x="2419" y="3108"/>
                                    <a:pt x="2419" y="3108"/>
                                  </a:cubicBezTo>
                                  <a:cubicBezTo>
                                    <a:pt x="2419" y="1909"/>
                                    <a:pt x="2419" y="1909"/>
                                    <a:pt x="2419" y="1909"/>
                                  </a:cubicBezTo>
                                  <a:cubicBezTo>
                                    <a:pt x="1998" y="1598"/>
                                    <a:pt x="1998" y="1598"/>
                                    <a:pt x="1998" y="1598"/>
                                  </a:cubicBezTo>
                                  <a:cubicBezTo>
                                    <a:pt x="2431" y="1165"/>
                                    <a:pt x="2431" y="1165"/>
                                    <a:pt x="2431" y="1165"/>
                                  </a:cubicBezTo>
                                  <a:cubicBezTo>
                                    <a:pt x="2741" y="1631"/>
                                    <a:pt x="2741" y="1631"/>
                                    <a:pt x="2741" y="1631"/>
                                  </a:cubicBezTo>
                                  <a:close/>
                                  <a:moveTo>
                                    <a:pt x="921" y="1998"/>
                                  </a:moveTo>
                                  <a:cubicBezTo>
                                    <a:pt x="411" y="1998"/>
                                    <a:pt x="0" y="2408"/>
                                    <a:pt x="0" y="2919"/>
                                  </a:cubicBezTo>
                                  <a:cubicBezTo>
                                    <a:pt x="0" y="3429"/>
                                    <a:pt x="411" y="3840"/>
                                    <a:pt x="921" y="3840"/>
                                  </a:cubicBezTo>
                                  <a:cubicBezTo>
                                    <a:pt x="1432" y="3840"/>
                                    <a:pt x="1842" y="3429"/>
                                    <a:pt x="1842" y="2919"/>
                                  </a:cubicBezTo>
                                  <a:cubicBezTo>
                                    <a:pt x="1842" y="2408"/>
                                    <a:pt x="1432" y="1998"/>
                                    <a:pt x="921" y="1998"/>
                                  </a:cubicBezTo>
                                  <a:close/>
                                  <a:moveTo>
                                    <a:pt x="921" y="3574"/>
                                  </a:moveTo>
                                  <a:cubicBezTo>
                                    <a:pt x="566" y="3574"/>
                                    <a:pt x="277" y="3285"/>
                                    <a:pt x="277" y="2930"/>
                                  </a:cubicBezTo>
                                  <a:cubicBezTo>
                                    <a:pt x="277" y="2575"/>
                                    <a:pt x="566" y="2286"/>
                                    <a:pt x="921" y="2286"/>
                                  </a:cubicBezTo>
                                  <a:cubicBezTo>
                                    <a:pt x="1276" y="2286"/>
                                    <a:pt x="1565" y="2575"/>
                                    <a:pt x="1565" y="2930"/>
                                  </a:cubicBezTo>
                                  <a:cubicBezTo>
                                    <a:pt x="1576" y="3285"/>
                                    <a:pt x="1287" y="3574"/>
                                    <a:pt x="921" y="3574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611" name="Group 281"/>
                          <wpg:cNvGrpSpPr>
                            <a:grpSpLocks noChangeAspect="1"/>
                          </wpg:cNvGrpSpPr>
                          <wpg:grpSpPr>
                            <a:xfrm>
                              <a:off x="2734962" y="0"/>
                              <a:ext cx="288000" cy="334012"/>
                              <a:chOff x="2652094" y="3631574"/>
                              <a:chExt cx="419" cy="486"/>
                            </a:xfrm>
                            <a:grpFill/>
                          </wpg:grpSpPr>
                          <wps:wsp>
                            <wps:cNvPr id="612" name="Freeform 282"/>
                            <wps:cNvSpPr/>
                            <wps:spPr bwMode="auto">
                              <a:xfrm>
                                <a:off x="2652341" y="3631820"/>
                                <a:ext cx="172" cy="55"/>
                              </a:xfrm>
                              <a:custGeom>
                                <a:avLst/>
                                <a:gdLst>
                                  <a:gd name="T0" fmla="*/ 23 w 1270"/>
                                  <a:gd name="T1" fmla="*/ 0 h 410"/>
                                  <a:gd name="T2" fmla="*/ 7 w 1270"/>
                                  <a:gd name="T3" fmla="*/ 0 h 410"/>
                                  <a:gd name="T4" fmla="*/ 0 w 1270"/>
                                  <a:gd name="T5" fmla="*/ 7 h 410"/>
                                  <a:gd name="T6" fmla="*/ 23 w 1270"/>
                                  <a:gd name="T7" fmla="*/ 4 h 410"/>
                                  <a:gd name="T8" fmla="*/ 23 w 1270"/>
                                  <a:gd name="T9" fmla="*/ 0 h 410"/>
                                  <a:gd name="T10" fmla="*/ 0 60000 65536"/>
                                  <a:gd name="T11" fmla="*/ 0 60000 65536"/>
                                  <a:gd name="T12" fmla="*/ 0 60000 65536"/>
                                  <a:gd name="T13" fmla="*/ 0 60000 65536"/>
                                  <a:gd name="T14" fmla="*/ 0 60000 65536"/>
                                </a:gdLst>
                                <a:ahLst/>
                                <a:cxnLst>
                                  <a:cxn ang="T10">
                                    <a:pos x="T0" y="T1"/>
                                  </a:cxn>
                                  <a:cxn ang="T11">
                                    <a:pos x="T2" y="T3"/>
                                  </a:cxn>
                                  <a:cxn ang="T12">
                                    <a:pos x="T4" y="T5"/>
                                  </a:cxn>
                                  <a:cxn ang="T13">
                                    <a:pos x="T6" y="T7"/>
                                  </a:cxn>
                                  <a:cxn ang="T14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270" h="410">
                                    <a:moveTo>
                                      <a:pt x="1270" y="0"/>
                                    </a:moveTo>
                                    <a:cubicBezTo>
                                      <a:pt x="378" y="0"/>
                                      <a:pt x="378" y="0"/>
                                      <a:pt x="378" y="0"/>
                                    </a:cubicBezTo>
                                    <a:cubicBezTo>
                                      <a:pt x="295" y="135"/>
                                      <a:pt x="174" y="278"/>
                                      <a:pt x="0" y="410"/>
                                    </a:cubicBezTo>
                                    <a:cubicBezTo>
                                      <a:pt x="1270" y="203"/>
                                      <a:pt x="1270" y="203"/>
                                      <a:pt x="1270" y="203"/>
                                    </a:cubicBezTo>
                                    <a:cubicBezTo>
                                      <a:pt x="1270" y="0"/>
                                      <a:pt x="1270" y="0"/>
                                      <a:pt x="1270" y="0"/>
                                    </a:cubicBez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13" name="Freeform 283"/>
                            <wps:cNvSpPr/>
                            <wps:spPr bwMode="auto">
                              <a:xfrm>
                                <a:off x="2652274" y="3631880"/>
                                <a:ext cx="59" cy="180"/>
                              </a:xfrm>
                              <a:custGeom>
                                <a:avLst/>
                                <a:gdLst>
                                  <a:gd name="T0" fmla="*/ 0 w 435"/>
                                  <a:gd name="T1" fmla="*/ 24 h 1324"/>
                                  <a:gd name="T2" fmla="*/ 4 w 435"/>
                                  <a:gd name="T3" fmla="*/ 24 h 1324"/>
                                  <a:gd name="T4" fmla="*/ 8 w 435"/>
                                  <a:gd name="T5" fmla="*/ 0 h 1324"/>
                                  <a:gd name="T6" fmla="*/ 0 w 435"/>
                                  <a:gd name="T7" fmla="*/ 4 h 1324"/>
                                  <a:gd name="T8" fmla="*/ 0 w 435"/>
                                  <a:gd name="T9" fmla="*/ 24 h 1324"/>
                                  <a:gd name="T10" fmla="*/ 0 60000 65536"/>
                                  <a:gd name="T11" fmla="*/ 0 60000 65536"/>
                                  <a:gd name="T12" fmla="*/ 0 60000 65536"/>
                                  <a:gd name="T13" fmla="*/ 0 60000 65536"/>
                                  <a:gd name="T14" fmla="*/ 0 60000 65536"/>
                                </a:gdLst>
                                <a:ahLst/>
                                <a:cxnLst>
                                  <a:cxn ang="T10">
                                    <a:pos x="T0" y="T1"/>
                                  </a:cxn>
                                  <a:cxn ang="T11">
                                    <a:pos x="T2" y="T3"/>
                                  </a:cxn>
                                  <a:cxn ang="T12">
                                    <a:pos x="T4" y="T5"/>
                                  </a:cxn>
                                  <a:cxn ang="T13">
                                    <a:pos x="T6" y="T7"/>
                                  </a:cxn>
                                  <a:cxn ang="T14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435" h="1324">
                                    <a:moveTo>
                                      <a:pt x="6" y="1324"/>
                                    </a:moveTo>
                                    <a:cubicBezTo>
                                      <a:pt x="203" y="1324"/>
                                      <a:pt x="203" y="1324"/>
                                      <a:pt x="203" y="1324"/>
                                    </a:cubicBezTo>
                                    <a:cubicBezTo>
                                      <a:pt x="435" y="0"/>
                                      <a:pt x="435" y="0"/>
                                      <a:pt x="435" y="0"/>
                                    </a:cubicBezTo>
                                    <a:cubicBezTo>
                                      <a:pt x="283" y="106"/>
                                      <a:pt x="136" y="174"/>
                                      <a:pt x="0" y="215"/>
                                    </a:cubicBezTo>
                                    <a:lnTo>
                                      <a:pt x="6" y="132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14" name="Oval 28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652212" y="3631604"/>
                                <a:ext cx="69" cy="69"/>
                              </a:xfrm>
                              <a:prstGeom prst="ellipse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15" name="Freeform 285"/>
                            <wps:cNvSpPr/>
                            <wps:spPr bwMode="auto">
                              <a:xfrm>
                                <a:off x="2652094" y="3631574"/>
                                <a:ext cx="319" cy="357"/>
                              </a:xfrm>
                              <a:custGeom>
                                <a:avLst/>
                                <a:gdLst>
                                  <a:gd name="T0" fmla="*/ 32 w 2354"/>
                                  <a:gd name="T1" fmla="*/ 40 h 2636"/>
                                  <a:gd name="T2" fmla="*/ 43 w 2354"/>
                                  <a:gd name="T3" fmla="*/ 20 h 2636"/>
                                  <a:gd name="T4" fmla="*/ 32 w 2354"/>
                                  <a:gd name="T5" fmla="*/ 28 h 2636"/>
                                  <a:gd name="T6" fmla="*/ 29 w 2354"/>
                                  <a:gd name="T7" fmla="*/ 20 h 2636"/>
                                  <a:gd name="T8" fmla="*/ 39 w 2354"/>
                                  <a:gd name="T9" fmla="*/ 2 h 2636"/>
                                  <a:gd name="T10" fmla="*/ 36 w 2354"/>
                                  <a:gd name="T11" fmla="*/ 0 h 2636"/>
                                  <a:gd name="T12" fmla="*/ 24 w 2354"/>
                                  <a:gd name="T13" fmla="*/ 15 h 2636"/>
                                  <a:gd name="T14" fmla="*/ 0 w 2354"/>
                                  <a:gd name="T15" fmla="*/ 15 h 2636"/>
                                  <a:gd name="T16" fmla="*/ 0 w 2354"/>
                                  <a:gd name="T17" fmla="*/ 19 h 2636"/>
                                  <a:gd name="T18" fmla="*/ 17 w 2354"/>
                                  <a:gd name="T19" fmla="*/ 21 h 2636"/>
                                  <a:gd name="T20" fmla="*/ 21 w 2354"/>
                                  <a:gd name="T21" fmla="*/ 36 h 2636"/>
                                  <a:gd name="T22" fmla="*/ 9 w 2354"/>
                                  <a:gd name="T23" fmla="*/ 44 h 2636"/>
                                  <a:gd name="T24" fmla="*/ 32 w 2354"/>
                                  <a:gd name="T25" fmla="*/ 40 h 2636"/>
                                  <a:gd name="T26" fmla="*/ 0 60000 65536"/>
                                  <a:gd name="T27" fmla="*/ 0 60000 65536"/>
                                  <a:gd name="T28" fmla="*/ 0 60000 65536"/>
                                  <a:gd name="T29" fmla="*/ 0 60000 65536"/>
                                  <a:gd name="T30" fmla="*/ 0 60000 65536"/>
                                  <a:gd name="T31" fmla="*/ 0 60000 65536"/>
                                  <a:gd name="T32" fmla="*/ 0 60000 65536"/>
                                  <a:gd name="T33" fmla="*/ 0 60000 65536"/>
                                  <a:gd name="T34" fmla="*/ 0 60000 65536"/>
                                  <a:gd name="T35" fmla="*/ 0 60000 65536"/>
                                  <a:gd name="T36" fmla="*/ 0 60000 65536"/>
                                  <a:gd name="T37" fmla="*/ 0 60000 65536"/>
                                  <a:gd name="T38" fmla="*/ 0 60000 65536"/>
                                </a:gdLst>
                                <a:ahLst/>
                                <a:cxnLst>
                                  <a:cxn ang="T26">
                                    <a:pos x="T0" y="T1"/>
                                  </a:cxn>
                                  <a:cxn ang="T27">
                                    <a:pos x="T2" y="T3"/>
                                  </a:cxn>
                                  <a:cxn ang="T28">
                                    <a:pos x="T4" y="T5"/>
                                  </a:cxn>
                                  <a:cxn ang="T29">
                                    <a:pos x="T6" y="T7"/>
                                  </a:cxn>
                                  <a:cxn ang="T30">
                                    <a:pos x="T8" y="T9"/>
                                  </a:cxn>
                                  <a:cxn ang="T31">
                                    <a:pos x="T10" y="T11"/>
                                  </a:cxn>
                                  <a:cxn ang="T32">
                                    <a:pos x="T12" y="T13"/>
                                  </a:cxn>
                                  <a:cxn ang="T33">
                                    <a:pos x="T14" y="T15"/>
                                  </a:cxn>
                                  <a:cxn ang="T34">
                                    <a:pos x="T16" y="T17"/>
                                  </a:cxn>
                                  <a:cxn ang="T35">
                                    <a:pos x="T18" y="T19"/>
                                  </a:cxn>
                                  <a:cxn ang="T36">
                                    <a:pos x="T20" y="T21"/>
                                  </a:cxn>
                                  <a:cxn ang="T37">
                                    <a:pos x="T22" y="T23"/>
                                  </a:cxn>
                                  <a:cxn ang="T38">
                                    <a:pos x="T24" y="T25"/>
                                  </a:cxn>
                                </a:cxnLst>
                                <a:rect l="0" t="0" r="r" b="b"/>
                                <a:pathLst>
                                  <a:path w="2354" h="2636">
                                    <a:moveTo>
                                      <a:pt x="1751" y="2204"/>
                                    </a:moveTo>
                                    <a:cubicBezTo>
                                      <a:pt x="2354" y="1772"/>
                                      <a:pt x="2341" y="1196"/>
                                      <a:pt x="2333" y="1098"/>
                                    </a:cubicBezTo>
                                    <a:cubicBezTo>
                                      <a:pt x="1719" y="1538"/>
                                      <a:pt x="1719" y="1538"/>
                                      <a:pt x="1719" y="1538"/>
                                    </a:cubicBezTo>
                                    <a:cubicBezTo>
                                      <a:pt x="1605" y="1419"/>
                                      <a:pt x="1538" y="1219"/>
                                      <a:pt x="1554" y="1093"/>
                                    </a:cubicBezTo>
                                    <a:cubicBezTo>
                                      <a:pt x="2101" y="117"/>
                                      <a:pt x="2101" y="117"/>
                                      <a:pt x="2101" y="117"/>
                                    </a:cubicBezTo>
                                    <a:cubicBezTo>
                                      <a:pt x="1935" y="0"/>
                                      <a:pt x="1935" y="0"/>
                                      <a:pt x="1935" y="0"/>
                                    </a:cubicBezTo>
                                    <a:cubicBezTo>
                                      <a:pt x="1309" y="840"/>
                                      <a:pt x="1309" y="840"/>
                                      <a:pt x="1309" y="840"/>
                                    </a:cubicBezTo>
                                    <a:cubicBezTo>
                                      <a:pt x="7" y="843"/>
                                      <a:pt x="7" y="843"/>
                                      <a:pt x="7" y="843"/>
                                    </a:cubicBezTo>
                                    <a:cubicBezTo>
                                      <a:pt x="0" y="1036"/>
                                      <a:pt x="0" y="1036"/>
                                      <a:pt x="0" y="1036"/>
                                    </a:cubicBezTo>
                                    <a:cubicBezTo>
                                      <a:pt x="908" y="1154"/>
                                      <a:pt x="908" y="1154"/>
                                      <a:pt x="908" y="1154"/>
                                    </a:cubicBezTo>
                                    <a:cubicBezTo>
                                      <a:pt x="925" y="1563"/>
                                      <a:pt x="1060" y="1828"/>
                                      <a:pt x="1141" y="1952"/>
                                    </a:cubicBezTo>
                                    <a:cubicBezTo>
                                      <a:pt x="516" y="2400"/>
                                      <a:pt x="516" y="2400"/>
                                      <a:pt x="516" y="2400"/>
                                    </a:cubicBezTo>
                                    <a:cubicBezTo>
                                      <a:pt x="606" y="2438"/>
                                      <a:pt x="1148" y="2636"/>
                                      <a:pt x="1751" y="2204"/>
                                    </a:cubicBez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616" name="Freeform 293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0" y="0"/>
                              <a:ext cx="252000" cy="251966"/>
                            </a:xfrm>
                            <a:custGeom>
                              <a:avLst/>
                              <a:gdLst>
                                <a:gd name="T0" fmla="*/ 30877804 w 3582"/>
                                <a:gd name="T1" fmla="*/ 5292764 h 3582"/>
                                <a:gd name="T2" fmla="*/ 18090402 w 3582"/>
                                <a:gd name="T3" fmla="*/ 0 h 3582"/>
                                <a:gd name="T4" fmla="*/ 5302900 w 3582"/>
                                <a:gd name="T5" fmla="*/ 5292764 h 3582"/>
                                <a:gd name="T6" fmla="*/ 0 w 3582"/>
                                <a:gd name="T7" fmla="*/ 18090452 h 3582"/>
                                <a:gd name="T8" fmla="*/ 5302900 w 3582"/>
                                <a:gd name="T9" fmla="*/ 30877990 h 3582"/>
                                <a:gd name="T10" fmla="*/ 18090402 w 3582"/>
                                <a:gd name="T11" fmla="*/ 36180905 h 3582"/>
                                <a:gd name="T12" fmla="*/ 30877804 w 3582"/>
                                <a:gd name="T13" fmla="*/ 30877990 h 3582"/>
                                <a:gd name="T14" fmla="*/ 36180704 w 3582"/>
                                <a:gd name="T15" fmla="*/ 18090452 h 3582"/>
                                <a:gd name="T16" fmla="*/ 33615083 w 3582"/>
                                <a:gd name="T17" fmla="*/ 18090452 h 3582"/>
                                <a:gd name="T18" fmla="*/ 28938513 w 3582"/>
                                <a:gd name="T19" fmla="*/ 16615779 h 3582"/>
                                <a:gd name="T20" fmla="*/ 33261616 w 3582"/>
                                <a:gd name="T21" fmla="*/ 17908643 h 3582"/>
                                <a:gd name="T22" fmla="*/ 33615083 w 3582"/>
                                <a:gd name="T23" fmla="*/ 18090452 h 3582"/>
                                <a:gd name="T24" fmla="*/ 28766754 w 3582"/>
                                <a:gd name="T25" fmla="*/ 11767337 h 3582"/>
                                <a:gd name="T26" fmla="*/ 33372671 w 3582"/>
                                <a:gd name="T27" fmla="*/ 15332965 h 3582"/>
                                <a:gd name="T28" fmla="*/ 29362733 w 3582"/>
                                <a:gd name="T29" fmla="*/ 7424020 h 3582"/>
                                <a:gd name="T30" fmla="*/ 26645655 w 3582"/>
                                <a:gd name="T31" fmla="*/ 11080503 h 3582"/>
                                <a:gd name="T32" fmla="*/ 25867868 w 3582"/>
                                <a:gd name="T33" fmla="*/ 12555276 h 3582"/>
                                <a:gd name="T34" fmla="*/ 20120547 w 3582"/>
                                <a:gd name="T35" fmla="*/ 5424121 h 3582"/>
                                <a:gd name="T36" fmla="*/ 29362733 w 3582"/>
                                <a:gd name="T37" fmla="*/ 7424020 h 3582"/>
                                <a:gd name="T38" fmla="*/ 18029699 w 3582"/>
                                <a:gd name="T39" fmla="*/ 6211960 h 3582"/>
                                <a:gd name="T40" fmla="*/ 16918646 w 3582"/>
                                <a:gd name="T41" fmla="*/ 12252261 h 3582"/>
                                <a:gd name="T42" fmla="*/ 12949110 w 3582"/>
                                <a:gd name="T43" fmla="*/ 12191658 h 3582"/>
                                <a:gd name="T44" fmla="*/ 7232141 w 3582"/>
                                <a:gd name="T45" fmla="*/ 6999799 h 3582"/>
                                <a:gd name="T46" fmla="*/ 5393754 w 3582"/>
                                <a:gd name="T47" fmla="*/ 9161407 h 3582"/>
                                <a:gd name="T48" fmla="*/ 10939065 w 3582"/>
                                <a:gd name="T49" fmla="*/ 13231960 h 3582"/>
                                <a:gd name="T50" fmla="*/ 5393754 w 3582"/>
                                <a:gd name="T51" fmla="*/ 9161407 h 3582"/>
                                <a:gd name="T52" fmla="*/ 2828233 w 3582"/>
                                <a:gd name="T53" fmla="*/ 17938894 h 3582"/>
                                <a:gd name="T54" fmla="*/ 4666520 w 3582"/>
                                <a:gd name="T55" fmla="*/ 25878090 h 3582"/>
                                <a:gd name="T56" fmla="*/ 2565621 w 3582"/>
                                <a:gd name="T57" fmla="*/ 17999497 h 3582"/>
                                <a:gd name="T58" fmla="*/ 13514736 w 3582"/>
                                <a:gd name="T59" fmla="*/ 14989548 h 3582"/>
                                <a:gd name="T60" fmla="*/ 16272216 w 3582"/>
                                <a:gd name="T61" fmla="*/ 33504221 h 3582"/>
                                <a:gd name="T62" fmla="*/ 18656029 w 3582"/>
                                <a:gd name="T63" fmla="*/ 33605226 h 3582"/>
                                <a:gd name="T64" fmla="*/ 21736724 w 3582"/>
                                <a:gd name="T65" fmla="*/ 14322915 h 3582"/>
                                <a:gd name="T66" fmla="*/ 26817312 w 3582"/>
                                <a:gd name="T67" fmla="*/ 17332864 h 3582"/>
                                <a:gd name="T68" fmla="*/ 32110162 w 3582"/>
                                <a:gd name="T69" fmla="*/ 24767035 h 3582"/>
                                <a:gd name="T70" fmla="*/ 0 60000 65536"/>
                                <a:gd name="T71" fmla="*/ 0 60000 65536"/>
                                <a:gd name="T72" fmla="*/ 0 60000 65536"/>
                                <a:gd name="T73" fmla="*/ 0 60000 65536"/>
                                <a:gd name="T74" fmla="*/ 0 60000 65536"/>
                                <a:gd name="T75" fmla="*/ 0 60000 65536"/>
                                <a:gd name="T76" fmla="*/ 0 60000 65536"/>
                                <a:gd name="T77" fmla="*/ 0 60000 65536"/>
                                <a:gd name="T78" fmla="*/ 0 60000 65536"/>
                                <a:gd name="T79" fmla="*/ 0 60000 65536"/>
                                <a:gd name="T80" fmla="*/ 0 60000 65536"/>
                                <a:gd name="T81" fmla="*/ 0 60000 65536"/>
                                <a:gd name="T82" fmla="*/ 0 60000 65536"/>
                                <a:gd name="T83" fmla="*/ 0 60000 65536"/>
                                <a:gd name="T84" fmla="*/ 0 60000 65536"/>
                                <a:gd name="T85" fmla="*/ 0 60000 65536"/>
                                <a:gd name="T86" fmla="*/ 0 60000 65536"/>
                                <a:gd name="T87" fmla="*/ 0 60000 65536"/>
                                <a:gd name="T88" fmla="*/ 0 60000 65536"/>
                                <a:gd name="T89" fmla="*/ 0 60000 65536"/>
                                <a:gd name="T90" fmla="*/ 0 60000 65536"/>
                                <a:gd name="T91" fmla="*/ 0 60000 65536"/>
                                <a:gd name="T92" fmla="*/ 0 60000 65536"/>
                                <a:gd name="T93" fmla="*/ 0 60000 65536"/>
                                <a:gd name="T94" fmla="*/ 0 60000 65536"/>
                                <a:gd name="T95" fmla="*/ 0 60000 65536"/>
                                <a:gd name="T96" fmla="*/ 0 60000 65536"/>
                                <a:gd name="T97" fmla="*/ 0 60000 65536"/>
                                <a:gd name="T98" fmla="*/ 0 60000 65536"/>
                                <a:gd name="T99" fmla="*/ 0 60000 65536"/>
                                <a:gd name="T100" fmla="*/ 0 60000 65536"/>
                                <a:gd name="T101" fmla="*/ 0 60000 65536"/>
                                <a:gd name="T102" fmla="*/ 0 60000 65536"/>
                                <a:gd name="T103" fmla="*/ 0 60000 65536"/>
                                <a:gd name="T104" fmla="*/ 0 60000 65536"/>
                              </a:gdLst>
                              <a:ahLst/>
                              <a:cxnLst>
                                <a:cxn ang="T70">
                                  <a:pos x="T0" y="T1"/>
                                </a:cxn>
                                <a:cxn ang="T71">
                                  <a:pos x="T2" y="T3"/>
                                </a:cxn>
                                <a:cxn ang="T72">
                                  <a:pos x="T4" y="T5"/>
                                </a:cxn>
                                <a:cxn ang="T73">
                                  <a:pos x="T6" y="T7"/>
                                </a:cxn>
                                <a:cxn ang="T74">
                                  <a:pos x="T8" y="T9"/>
                                </a:cxn>
                                <a:cxn ang="T75">
                                  <a:pos x="T10" y="T11"/>
                                </a:cxn>
                                <a:cxn ang="T76">
                                  <a:pos x="T12" y="T13"/>
                                </a:cxn>
                                <a:cxn ang="T77">
                                  <a:pos x="T14" y="T15"/>
                                </a:cxn>
                                <a:cxn ang="T78">
                                  <a:pos x="T16" y="T17"/>
                                </a:cxn>
                                <a:cxn ang="T79">
                                  <a:pos x="T18" y="T19"/>
                                </a:cxn>
                                <a:cxn ang="T80">
                                  <a:pos x="T20" y="T21"/>
                                </a:cxn>
                                <a:cxn ang="T81">
                                  <a:pos x="T22" y="T23"/>
                                </a:cxn>
                                <a:cxn ang="T82">
                                  <a:pos x="T24" y="T25"/>
                                </a:cxn>
                                <a:cxn ang="T83">
                                  <a:pos x="T26" y="T27"/>
                                </a:cxn>
                                <a:cxn ang="T84">
                                  <a:pos x="T28" y="T29"/>
                                </a:cxn>
                                <a:cxn ang="T85">
                                  <a:pos x="T30" y="T31"/>
                                </a:cxn>
                                <a:cxn ang="T86">
                                  <a:pos x="T32" y="T33"/>
                                </a:cxn>
                                <a:cxn ang="T87">
                                  <a:pos x="T34" y="T35"/>
                                </a:cxn>
                                <a:cxn ang="T88">
                                  <a:pos x="T36" y="T37"/>
                                </a:cxn>
                                <a:cxn ang="T89">
                                  <a:pos x="T38" y="T39"/>
                                </a:cxn>
                                <a:cxn ang="T90">
                                  <a:pos x="T40" y="T41"/>
                                </a:cxn>
                                <a:cxn ang="T91">
                                  <a:pos x="T42" y="T43"/>
                                </a:cxn>
                                <a:cxn ang="T92">
                                  <a:pos x="T44" y="T45"/>
                                </a:cxn>
                                <a:cxn ang="T93">
                                  <a:pos x="T46" y="T47"/>
                                </a:cxn>
                                <a:cxn ang="T94">
                                  <a:pos x="T48" y="T49"/>
                                </a:cxn>
                                <a:cxn ang="T95">
                                  <a:pos x="T50" y="T51"/>
                                </a:cxn>
                                <a:cxn ang="T96">
                                  <a:pos x="T52" y="T53"/>
                                </a:cxn>
                                <a:cxn ang="T97">
                                  <a:pos x="T54" y="T55"/>
                                </a:cxn>
                                <a:cxn ang="T98">
                                  <a:pos x="T56" y="T57"/>
                                </a:cxn>
                                <a:cxn ang="T99">
                                  <a:pos x="T58" y="T59"/>
                                </a:cxn>
                                <a:cxn ang="T100">
                                  <a:pos x="T60" y="T61"/>
                                </a:cxn>
                                <a:cxn ang="T101">
                                  <a:pos x="T62" y="T63"/>
                                </a:cxn>
                                <a:cxn ang="T102">
                                  <a:pos x="T64" y="T65"/>
                                </a:cxn>
                                <a:cxn ang="T103">
                                  <a:pos x="T66" y="T67"/>
                                </a:cxn>
                                <a:cxn ang="T104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3582" h="3582">
                                  <a:moveTo>
                                    <a:pt x="3441" y="1093"/>
                                  </a:moveTo>
                                  <a:cubicBezTo>
                                    <a:pt x="3351" y="880"/>
                                    <a:pt x="3222" y="689"/>
                                    <a:pt x="3057" y="524"/>
                                  </a:cubicBezTo>
                                  <a:cubicBezTo>
                                    <a:pt x="2893" y="360"/>
                                    <a:pt x="2702" y="231"/>
                                    <a:pt x="2488" y="140"/>
                                  </a:cubicBezTo>
                                  <a:cubicBezTo>
                                    <a:pt x="2267" y="47"/>
                                    <a:pt x="2033" y="0"/>
                                    <a:pt x="1791" y="0"/>
                                  </a:cubicBezTo>
                                  <a:cubicBezTo>
                                    <a:pt x="1549" y="0"/>
                                    <a:pt x="1315" y="47"/>
                                    <a:pt x="1094" y="140"/>
                                  </a:cubicBezTo>
                                  <a:cubicBezTo>
                                    <a:pt x="881" y="231"/>
                                    <a:pt x="689" y="360"/>
                                    <a:pt x="525" y="524"/>
                                  </a:cubicBezTo>
                                  <a:cubicBezTo>
                                    <a:pt x="360" y="689"/>
                                    <a:pt x="231" y="880"/>
                                    <a:pt x="141" y="1093"/>
                                  </a:cubicBezTo>
                                  <a:cubicBezTo>
                                    <a:pt x="48" y="1314"/>
                                    <a:pt x="0" y="1549"/>
                                    <a:pt x="0" y="1791"/>
                                  </a:cubicBezTo>
                                  <a:cubicBezTo>
                                    <a:pt x="0" y="2032"/>
                                    <a:pt x="48" y="2267"/>
                                    <a:pt x="141" y="2488"/>
                                  </a:cubicBezTo>
                                  <a:cubicBezTo>
                                    <a:pt x="231" y="2701"/>
                                    <a:pt x="360" y="2893"/>
                                    <a:pt x="525" y="3057"/>
                                  </a:cubicBezTo>
                                  <a:cubicBezTo>
                                    <a:pt x="689" y="3221"/>
                                    <a:pt x="881" y="3351"/>
                                    <a:pt x="1094" y="3441"/>
                                  </a:cubicBezTo>
                                  <a:cubicBezTo>
                                    <a:pt x="1315" y="3534"/>
                                    <a:pt x="1549" y="3582"/>
                                    <a:pt x="1791" y="3582"/>
                                  </a:cubicBezTo>
                                  <a:cubicBezTo>
                                    <a:pt x="2033" y="3582"/>
                                    <a:pt x="2267" y="3534"/>
                                    <a:pt x="2488" y="3441"/>
                                  </a:cubicBezTo>
                                  <a:cubicBezTo>
                                    <a:pt x="2702" y="3351"/>
                                    <a:pt x="2893" y="3221"/>
                                    <a:pt x="3057" y="3057"/>
                                  </a:cubicBezTo>
                                  <a:cubicBezTo>
                                    <a:pt x="3222" y="2893"/>
                                    <a:pt x="3351" y="2701"/>
                                    <a:pt x="3441" y="2488"/>
                                  </a:cubicBezTo>
                                  <a:cubicBezTo>
                                    <a:pt x="3535" y="2267"/>
                                    <a:pt x="3582" y="2032"/>
                                    <a:pt x="3582" y="1791"/>
                                  </a:cubicBezTo>
                                  <a:cubicBezTo>
                                    <a:pt x="3582" y="1549"/>
                                    <a:pt x="3535" y="1314"/>
                                    <a:pt x="3441" y="1093"/>
                                  </a:cubicBezTo>
                                  <a:close/>
                                  <a:moveTo>
                                    <a:pt x="3328" y="1791"/>
                                  </a:moveTo>
                                  <a:cubicBezTo>
                                    <a:pt x="3328" y="1944"/>
                                    <a:pt x="3306" y="2092"/>
                                    <a:pt x="3264" y="2231"/>
                                  </a:cubicBezTo>
                                  <a:cubicBezTo>
                                    <a:pt x="3066" y="2042"/>
                                    <a:pt x="2932" y="1845"/>
                                    <a:pt x="2865" y="1645"/>
                                  </a:cubicBezTo>
                                  <a:cubicBezTo>
                                    <a:pt x="2853" y="1610"/>
                                    <a:pt x="2843" y="1575"/>
                                    <a:pt x="2836" y="1542"/>
                                  </a:cubicBezTo>
                                  <a:cubicBezTo>
                                    <a:pt x="2994" y="1598"/>
                                    <a:pt x="3147" y="1673"/>
                                    <a:pt x="3293" y="1773"/>
                                  </a:cubicBezTo>
                                  <a:cubicBezTo>
                                    <a:pt x="3304" y="1780"/>
                                    <a:pt x="3316" y="1786"/>
                                    <a:pt x="3328" y="1789"/>
                                  </a:cubicBezTo>
                                  <a:cubicBezTo>
                                    <a:pt x="3328" y="1789"/>
                                    <a:pt x="3328" y="1790"/>
                                    <a:pt x="3328" y="1791"/>
                                  </a:cubicBezTo>
                                  <a:close/>
                                  <a:moveTo>
                                    <a:pt x="2820" y="1306"/>
                                  </a:moveTo>
                                  <a:cubicBezTo>
                                    <a:pt x="2825" y="1250"/>
                                    <a:pt x="2836" y="1203"/>
                                    <a:pt x="2848" y="1165"/>
                                  </a:cubicBezTo>
                                  <a:cubicBezTo>
                                    <a:pt x="2893" y="1025"/>
                                    <a:pt x="2979" y="937"/>
                                    <a:pt x="3051" y="911"/>
                                  </a:cubicBezTo>
                                  <a:cubicBezTo>
                                    <a:pt x="3176" y="1089"/>
                                    <a:pt x="3264" y="1295"/>
                                    <a:pt x="3304" y="1518"/>
                                  </a:cubicBezTo>
                                  <a:cubicBezTo>
                                    <a:pt x="3154" y="1429"/>
                                    <a:pt x="2992" y="1359"/>
                                    <a:pt x="2820" y="1306"/>
                                  </a:cubicBezTo>
                                  <a:close/>
                                  <a:moveTo>
                                    <a:pt x="2907" y="735"/>
                                  </a:moveTo>
                                  <a:cubicBezTo>
                                    <a:pt x="2871" y="756"/>
                                    <a:pt x="2836" y="783"/>
                                    <a:pt x="2804" y="816"/>
                                  </a:cubicBezTo>
                                  <a:cubicBezTo>
                                    <a:pt x="2731" y="889"/>
                                    <a:pt x="2673" y="987"/>
                                    <a:pt x="2638" y="1097"/>
                                  </a:cubicBezTo>
                                  <a:cubicBezTo>
                                    <a:pt x="2624" y="1140"/>
                                    <a:pt x="2611" y="1192"/>
                                    <a:pt x="2603" y="1252"/>
                                  </a:cubicBezTo>
                                  <a:cubicBezTo>
                                    <a:pt x="2589" y="1249"/>
                                    <a:pt x="2575" y="1246"/>
                                    <a:pt x="2561" y="1243"/>
                                  </a:cubicBezTo>
                                  <a:cubicBezTo>
                                    <a:pt x="2426" y="1218"/>
                                    <a:pt x="2283" y="1203"/>
                                    <a:pt x="2135" y="1198"/>
                                  </a:cubicBezTo>
                                  <a:cubicBezTo>
                                    <a:pt x="2109" y="947"/>
                                    <a:pt x="2061" y="721"/>
                                    <a:pt x="1992" y="537"/>
                                  </a:cubicBezTo>
                                  <a:cubicBezTo>
                                    <a:pt x="1950" y="426"/>
                                    <a:pt x="1902" y="331"/>
                                    <a:pt x="1847" y="254"/>
                                  </a:cubicBezTo>
                                  <a:cubicBezTo>
                                    <a:pt x="2264" y="269"/>
                                    <a:pt x="2639" y="451"/>
                                    <a:pt x="2907" y="735"/>
                                  </a:cubicBezTo>
                                  <a:close/>
                                  <a:moveTo>
                                    <a:pt x="1559" y="271"/>
                                  </a:moveTo>
                                  <a:cubicBezTo>
                                    <a:pt x="1645" y="331"/>
                                    <a:pt x="1722" y="448"/>
                                    <a:pt x="1785" y="615"/>
                                  </a:cubicBezTo>
                                  <a:cubicBezTo>
                                    <a:pt x="1845" y="774"/>
                                    <a:pt x="1889" y="974"/>
                                    <a:pt x="1913" y="1198"/>
                                  </a:cubicBezTo>
                                  <a:cubicBezTo>
                                    <a:pt x="1835" y="1201"/>
                                    <a:pt x="1756" y="1206"/>
                                    <a:pt x="1675" y="1213"/>
                                  </a:cubicBezTo>
                                  <a:cubicBezTo>
                                    <a:pt x="1548" y="1226"/>
                                    <a:pt x="1423" y="1243"/>
                                    <a:pt x="1301" y="1266"/>
                                  </a:cubicBezTo>
                                  <a:cubicBezTo>
                                    <a:pt x="1295" y="1246"/>
                                    <a:pt x="1289" y="1226"/>
                                    <a:pt x="1282" y="1207"/>
                                  </a:cubicBezTo>
                                  <a:cubicBezTo>
                                    <a:pt x="1221" y="1037"/>
                                    <a:pt x="1117" y="897"/>
                                    <a:pt x="983" y="804"/>
                                  </a:cubicBezTo>
                                  <a:cubicBezTo>
                                    <a:pt x="901" y="748"/>
                                    <a:pt x="811" y="710"/>
                                    <a:pt x="716" y="693"/>
                                  </a:cubicBezTo>
                                  <a:cubicBezTo>
                                    <a:pt x="941" y="473"/>
                                    <a:pt x="1233" y="321"/>
                                    <a:pt x="1559" y="271"/>
                                  </a:cubicBezTo>
                                  <a:close/>
                                  <a:moveTo>
                                    <a:pt x="534" y="907"/>
                                  </a:moveTo>
                                  <a:cubicBezTo>
                                    <a:pt x="771" y="880"/>
                                    <a:pt x="982" y="1025"/>
                                    <a:pt x="1074" y="1281"/>
                                  </a:cubicBezTo>
                                  <a:cubicBezTo>
                                    <a:pt x="1077" y="1291"/>
                                    <a:pt x="1080" y="1300"/>
                                    <a:pt x="1083" y="1310"/>
                                  </a:cubicBezTo>
                                  <a:cubicBezTo>
                                    <a:pt x="792" y="1375"/>
                                    <a:pt x="520" y="1461"/>
                                    <a:pt x="274" y="1545"/>
                                  </a:cubicBezTo>
                                  <a:cubicBezTo>
                                    <a:pt x="311" y="1310"/>
                                    <a:pt x="403" y="1093"/>
                                    <a:pt x="534" y="907"/>
                                  </a:cubicBezTo>
                                  <a:close/>
                                  <a:moveTo>
                                    <a:pt x="254" y="1782"/>
                                  </a:moveTo>
                                  <a:cubicBezTo>
                                    <a:pt x="263" y="1781"/>
                                    <a:pt x="272" y="1779"/>
                                    <a:pt x="280" y="1776"/>
                                  </a:cubicBezTo>
                                  <a:cubicBezTo>
                                    <a:pt x="544" y="1685"/>
                                    <a:pt x="828" y="1596"/>
                                    <a:pt x="1119" y="1529"/>
                                  </a:cubicBezTo>
                                  <a:cubicBezTo>
                                    <a:pt x="1129" y="1866"/>
                                    <a:pt x="942" y="2266"/>
                                    <a:pt x="462" y="2562"/>
                                  </a:cubicBezTo>
                                  <a:cubicBezTo>
                                    <a:pt x="330" y="2335"/>
                                    <a:pt x="254" y="2072"/>
                                    <a:pt x="254" y="1791"/>
                                  </a:cubicBezTo>
                                  <a:cubicBezTo>
                                    <a:pt x="254" y="1788"/>
                                    <a:pt x="254" y="1785"/>
                                    <a:pt x="254" y="1782"/>
                                  </a:cubicBezTo>
                                  <a:close/>
                                  <a:moveTo>
                                    <a:pt x="587" y="2745"/>
                                  </a:moveTo>
                                  <a:cubicBezTo>
                                    <a:pt x="1156" y="2390"/>
                                    <a:pt x="1365" y="1898"/>
                                    <a:pt x="1338" y="1484"/>
                                  </a:cubicBezTo>
                                  <a:cubicBezTo>
                                    <a:pt x="1535" y="1448"/>
                                    <a:pt x="1733" y="1423"/>
                                    <a:pt x="1931" y="1417"/>
                                  </a:cubicBezTo>
                                  <a:cubicBezTo>
                                    <a:pt x="1961" y="2009"/>
                                    <a:pt x="1869" y="2722"/>
                                    <a:pt x="1611" y="3317"/>
                                  </a:cubicBezTo>
                                  <a:cubicBezTo>
                                    <a:pt x="1197" y="3269"/>
                                    <a:pt x="833" y="3055"/>
                                    <a:pt x="587" y="2745"/>
                                  </a:cubicBezTo>
                                  <a:close/>
                                  <a:moveTo>
                                    <a:pt x="1847" y="3327"/>
                                  </a:moveTo>
                                  <a:cubicBezTo>
                                    <a:pt x="2011" y="2918"/>
                                    <a:pt x="2117" y="2431"/>
                                    <a:pt x="2148" y="1932"/>
                                  </a:cubicBezTo>
                                  <a:cubicBezTo>
                                    <a:pt x="2159" y="1756"/>
                                    <a:pt x="2160" y="1583"/>
                                    <a:pt x="2152" y="1418"/>
                                  </a:cubicBezTo>
                                  <a:cubicBezTo>
                                    <a:pt x="2304" y="1424"/>
                                    <a:pt x="2454" y="1442"/>
                                    <a:pt x="2602" y="1475"/>
                                  </a:cubicBezTo>
                                  <a:cubicBezTo>
                                    <a:pt x="2609" y="1549"/>
                                    <a:pt x="2626" y="1630"/>
                                    <a:pt x="2655" y="1716"/>
                                  </a:cubicBezTo>
                                  <a:cubicBezTo>
                                    <a:pt x="2740" y="1968"/>
                                    <a:pt x="2912" y="2213"/>
                                    <a:pt x="3167" y="2443"/>
                                  </a:cubicBezTo>
                                  <a:cubicBezTo>
                                    <a:pt x="3170" y="2446"/>
                                    <a:pt x="3174" y="2449"/>
                                    <a:pt x="3179" y="2452"/>
                                  </a:cubicBezTo>
                                  <a:cubicBezTo>
                                    <a:pt x="2939" y="2954"/>
                                    <a:pt x="2434" y="3306"/>
                                    <a:pt x="1847" y="3327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7" name="Freeform 313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2248930" y="0"/>
                              <a:ext cx="216000" cy="309233"/>
                            </a:xfrm>
                            <a:custGeom>
                              <a:avLst/>
                              <a:gdLst>
                                <a:gd name="T0" fmla="*/ 6503157 w 2690"/>
                                <a:gd name="T1" fmla="*/ 2669709 h 3840"/>
                                <a:gd name="T2" fmla="*/ 9156844 w 2690"/>
                                <a:gd name="T3" fmla="*/ 0 h 3840"/>
                                <a:gd name="T4" fmla="*/ 11810447 w 2690"/>
                                <a:gd name="T5" fmla="*/ 2669709 h 3840"/>
                                <a:gd name="T6" fmla="*/ 9156844 w 2690"/>
                                <a:gd name="T7" fmla="*/ 5339334 h 3840"/>
                                <a:gd name="T8" fmla="*/ 6503157 w 2690"/>
                                <a:gd name="T9" fmla="*/ 2669709 h 3840"/>
                                <a:gd name="T10" fmla="*/ 8555377 w 2690"/>
                                <a:gd name="T11" fmla="*/ 10265822 h 3840"/>
                                <a:gd name="T12" fmla="*/ 11208980 w 2690"/>
                                <a:gd name="T13" fmla="*/ 12956878 h 3840"/>
                                <a:gd name="T14" fmla="*/ 15362800 w 2690"/>
                                <a:gd name="T15" fmla="*/ 13561931 h 3840"/>
                                <a:gd name="T16" fmla="*/ 12319969 w 2690"/>
                                <a:gd name="T17" fmla="*/ 10507894 h 3840"/>
                                <a:gd name="T18" fmla="*/ 10097992 w 2690"/>
                                <a:gd name="T19" fmla="*/ 5987166 h 3840"/>
                                <a:gd name="T20" fmla="*/ 7274548 w 2690"/>
                                <a:gd name="T21" fmla="*/ 5424806 h 3840"/>
                                <a:gd name="T22" fmla="*/ 5859209 w 2690"/>
                                <a:gd name="T23" fmla="*/ 7532072 h 3840"/>
                                <a:gd name="T24" fmla="*/ 5470064 w 2690"/>
                                <a:gd name="T25" fmla="*/ 8998594 h 3840"/>
                                <a:gd name="T26" fmla="*/ 5859209 w 2690"/>
                                <a:gd name="T27" fmla="*/ 7318519 h 3840"/>
                                <a:gd name="T28" fmla="*/ 4189235 w 2690"/>
                                <a:gd name="T29" fmla="*/ 4990528 h 3840"/>
                                <a:gd name="T30" fmla="*/ 1238348 w 2690"/>
                                <a:gd name="T31" fmla="*/ 8179903 h 3840"/>
                                <a:gd name="T32" fmla="*/ 1026110 w 2690"/>
                                <a:gd name="T33" fmla="*/ 12828713 h 3840"/>
                                <a:gd name="T34" fmla="*/ 4146754 w 2690"/>
                                <a:gd name="T35" fmla="*/ 13476544 h 3840"/>
                                <a:gd name="T36" fmla="*/ 4295396 w 2690"/>
                                <a:gd name="T37" fmla="*/ 13170431 h 3840"/>
                                <a:gd name="T38" fmla="*/ 983629 w 2690"/>
                                <a:gd name="T39" fmla="*/ 24454238 h 3840"/>
                                <a:gd name="T40" fmla="*/ 1493151 w 2690"/>
                                <a:gd name="T41" fmla="*/ 26283909 h 3840"/>
                                <a:gd name="T42" fmla="*/ 3807073 w 2690"/>
                                <a:gd name="T43" fmla="*/ 24390197 h 3840"/>
                                <a:gd name="T44" fmla="*/ 7055160 w 2690"/>
                                <a:gd name="T45" fmla="*/ 16594706 h 3840"/>
                                <a:gd name="T46" fmla="*/ 10097992 w 2690"/>
                                <a:gd name="T47" fmla="*/ 18552459 h 3840"/>
                                <a:gd name="T48" fmla="*/ 10480070 w 2690"/>
                                <a:gd name="T49" fmla="*/ 21955472 h 3840"/>
                                <a:gd name="T50" fmla="*/ 11166499 w 2690"/>
                                <a:gd name="T51" fmla="*/ 26433338 h 3840"/>
                                <a:gd name="T52" fmla="*/ 13438024 w 2690"/>
                                <a:gd name="T53" fmla="*/ 22169025 h 3840"/>
                                <a:gd name="T54" fmla="*/ 12921435 w 2690"/>
                                <a:gd name="T55" fmla="*/ 17050331 h 3840"/>
                                <a:gd name="T56" fmla="*/ 8300574 w 2690"/>
                                <a:gd name="T57" fmla="*/ 12422869 h 3840"/>
                                <a:gd name="T58" fmla="*/ 8555377 w 2690"/>
                                <a:gd name="T59" fmla="*/ 10265822 h 3840"/>
                                <a:gd name="T60" fmla="*/ 18610888 w 2690"/>
                                <a:gd name="T61" fmla="*/ 6506916 h 3840"/>
                                <a:gd name="T62" fmla="*/ 18065951 w 2690"/>
                                <a:gd name="T63" fmla="*/ 6884241 h 3840"/>
                                <a:gd name="T64" fmla="*/ 14343841 w 2690"/>
                                <a:gd name="T65" fmla="*/ 26775056 h 3840"/>
                                <a:gd name="T66" fmla="*/ 14718853 w 2690"/>
                                <a:gd name="T67" fmla="*/ 27330413 h 3840"/>
                                <a:gd name="T68" fmla="*/ 14803815 w 2690"/>
                                <a:gd name="T69" fmla="*/ 27337500 h 3840"/>
                                <a:gd name="T70" fmla="*/ 15263706 w 2690"/>
                                <a:gd name="T71" fmla="*/ 26953088 h 3840"/>
                                <a:gd name="T72" fmla="*/ 18985900 w 2690"/>
                                <a:gd name="T73" fmla="*/ 7062188 h 3840"/>
                                <a:gd name="T74" fmla="*/ 18610888 w 2690"/>
                                <a:gd name="T75" fmla="*/ 6506916 h 3840"/>
                                <a:gd name="T76" fmla="*/ 0 60000 65536"/>
                                <a:gd name="T77" fmla="*/ 0 60000 65536"/>
                                <a:gd name="T78" fmla="*/ 0 60000 65536"/>
                                <a:gd name="T79" fmla="*/ 0 60000 65536"/>
                                <a:gd name="T80" fmla="*/ 0 60000 65536"/>
                                <a:gd name="T81" fmla="*/ 0 60000 65536"/>
                                <a:gd name="T82" fmla="*/ 0 60000 65536"/>
                                <a:gd name="T83" fmla="*/ 0 60000 65536"/>
                                <a:gd name="T84" fmla="*/ 0 60000 65536"/>
                                <a:gd name="T85" fmla="*/ 0 60000 65536"/>
                                <a:gd name="T86" fmla="*/ 0 60000 65536"/>
                                <a:gd name="T87" fmla="*/ 0 60000 65536"/>
                                <a:gd name="T88" fmla="*/ 0 60000 65536"/>
                                <a:gd name="T89" fmla="*/ 0 60000 65536"/>
                                <a:gd name="T90" fmla="*/ 0 60000 65536"/>
                                <a:gd name="T91" fmla="*/ 0 60000 65536"/>
                                <a:gd name="T92" fmla="*/ 0 60000 65536"/>
                                <a:gd name="T93" fmla="*/ 0 60000 65536"/>
                                <a:gd name="T94" fmla="*/ 0 60000 65536"/>
                                <a:gd name="T95" fmla="*/ 0 60000 65536"/>
                                <a:gd name="T96" fmla="*/ 0 60000 65536"/>
                                <a:gd name="T97" fmla="*/ 0 60000 65536"/>
                                <a:gd name="T98" fmla="*/ 0 60000 65536"/>
                                <a:gd name="T99" fmla="*/ 0 60000 65536"/>
                                <a:gd name="T100" fmla="*/ 0 60000 65536"/>
                                <a:gd name="T101" fmla="*/ 0 60000 65536"/>
                                <a:gd name="T102" fmla="*/ 0 60000 65536"/>
                                <a:gd name="T103" fmla="*/ 0 60000 65536"/>
                                <a:gd name="T104" fmla="*/ 0 60000 65536"/>
                                <a:gd name="T105" fmla="*/ 0 60000 65536"/>
                                <a:gd name="T106" fmla="*/ 0 60000 65536"/>
                                <a:gd name="T107" fmla="*/ 0 60000 65536"/>
                                <a:gd name="T108" fmla="*/ 0 60000 65536"/>
                                <a:gd name="T109" fmla="*/ 0 60000 65536"/>
                                <a:gd name="T110" fmla="*/ 0 60000 65536"/>
                                <a:gd name="T111" fmla="*/ 0 60000 65536"/>
                                <a:gd name="T112" fmla="*/ 0 60000 65536"/>
                                <a:gd name="T113" fmla="*/ 0 60000 65536"/>
                              </a:gdLst>
                              <a:ahLst/>
                              <a:cxnLst>
                                <a:cxn ang="T76">
                                  <a:pos x="T0" y="T1"/>
                                </a:cxn>
                                <a:cxn ang="T77">
                                  <a:pos x="T2" y="T3"/>
                                </a:cxn>
                                <a:cxn ang="T78">
                                  <a:pos x="T4" y="T5"/>
                                </a:cxn>
                                <a:cxn ang="T79">
                                  <a:pos x="T6" y="T7"/>
                                </a:cxn>
                                <a:cxn ang="T80">
                                  <a:pos x="T8" y="T9"/>
                                </a:cxn>
                                <a:cxn ang="T81">
                                  <a:pos x="T10" y="T11"/>
                                </a:cxn>
                                <a:cxn ang="T82">
                                  <a:pos x="T12" y="T13"/>
                                </a:cxn>
                                <a:cxn ang="T83">
                                  <a:pos x="T14" y="T15"/>
                                </a:cxn>
                                <a:cxn ang="T84">
                                  <a:pos x="T16" y="T17"/>
                                </a:cxn>
                                <a:cxn ang="T85">
                                  <a:pos x="T18" y="T19"/>
                                </a:cxn>
                                <a:cxn ang="T86">
                                  <a:pos x="T20" y="T21"/>
                                </a:cxn>
                                <a:cxn ang="T87">
                                  <a:pos x="T22" y="T23"/>
                                </a:cxn>
                                <a:cxn ang="T88">
                                  <a:pos x="T24" y="T25"/>
                                </a:cxn>
                                <a:cxn ang="T89">
                                  <a:pos x="T26" y="T27"/>
                                </a:cxn>
                                <a:cxn ang="T90">
                                  <a:pos x="T28" y="T29"/>
                                </a:cxn>
                                <a:cxn ang="T91">
                                  <a:pos x="T30" y="T31"/>
                                </a:cxn>
                                <a:cxn ang="T92">
                                  <a:pos x="T32" y="T33"/>
                                </a:cxn>
                                <a:cxn ang="T93">
                                  <a:pos x="T34" y="T35"/>
                                </a:cxn>
                                <a:cxn ang="T94">
                                  <a:pos x="T36" y="T37"/>
                                </a:cxn>
                                <a:cxn ang="T95">
                                  <a:pos x="T38" y="T39"/>
                                </a:cxn>
                                <a:cxn ang="T96">
                                  <a:pos x="T40" y="T41"/>
                                </a:cxn>
                                <a:cxn ang="T97">
                                  <a:pos x="T42" y="T43"/>
                                </a:cxn>
                                <a:cxn ang="T98">
                                  <a:pos x="T44" y="T45"/>
                                </a:cxn>
                                <a:cxn ang="T99">
                                  <a:pos x="T46" y="T47"/>
                                </a:cxn>
                                <a:cxn ang="T100">
                                  <a:pos x="T48" y="T49"/>
                                </a:cxn>
                                <a:cxn ang="T101">
                                  <a:pos x="T50" y="T51"/>
                                </a:cxn>
                                <a:cxn ang="T102">
                                  <a:pos x="T52" y="T53"/>
                                </a:cxn>
                                <a:cxn ang="T103">
                                  <a:pos x="T54" y="T55"/>
                                </a:cxn>
                                <a:cxn ang="T104">
                                  <a:pos x="T56" y="T57"/>
                                </a:cxn>
                                <a:cxn ang="T105">
                                  <a:pos x="T58" y="T59"/>
                                </a:cxn>
                                <a:cxn ang="T106">
                                  <a:pos x="T60" y="T61"/>
                                </a:cxn>
                                <a:cxn ang="T107">
                                  <a:pos x="T62" y="T63"/>
                                </a:cxn>
                                <a:cxn ang="T108">
                                  <a:pos x="T64" y="T65"/>
                                </a:cxn>
                                <a:cxn ang="T109">
                                  <a:pos x="T66" y="T67"/>
                                </a:cxn>
                                <a:cxn ang="T110">
                                  <a:pos x="T68" y="T69"/>
                                </a:cxn>
                                <a:cxn ang="T111">
                                  <a:pos x="T70" y="T71"/>
                                </a:cxn>
                                <a:cxn ang="T112">
                                  <a:pos x="T72" y="T73"/>
                                </a:cxn>
                                <a:cxn ang="T113">
                                  <a:pos x="T74" y="T75"/>
                                </a:cxn>
                              </a:cxnLst>
                              <a:rect l="0" t="0" r="r" b="b"/>
                              <a:pathLst>
                                <a:path w="2690" h="3840">
                                  <a:moveTo>
                                    <a:pt x="919" y="375"/>
                                  </a:moveTo>
                                  <a:cubicBezTo>
                                    <a:pt x="919" y="168"/>
                                    <a:pt x="1087" y="0"/>
                                    <a:pt x="1294" y="0"/>
                                  </a:cubicBezTo>
                                  <a:cubicBezTo>
                                    <a:pt x="1501" y="0"/>
                                    <a:pt x="1669" y="168"/>
                                    <a:pt x="1669" y="375"/>
                                  </a:cubicBezTo>
                                  <a:cubicBezTo>
                                    <a:pt x="1669" y="582"/>
                                    <a:pt x="1501" y="750"/>
                                    <a:pt x="1294" y="750"/>
                                  </a:cubicBezTo>
                                  <a:cubicBezTo>
                                    <a:pt x="1087" y="750"/>
                                    <a:pt x="919" y="582"/>
                                    <a:pt x="919" y="375"/>
                                  </a:cubicBezTo>
                                  <a:close/>
                                  <a:moveTo>
                                    <a:pt x="1209" y="1442"/>
                                  </a:moveTo>
                                  <a:cubicBezTo>
                                    <a:pt x="1209" y="1442"/>
                                    <a:pt x="1366" y="1675"/>
                                    <a:pt x="1584" y="1820"/>
                                  </a:cubicBezTo>
                                  <a:cubicBezTo>
                                    <a:pt x="1802" y="1965"/>
                                    <a:pt x="2086" y="2044"/>
                                    <a:pt x="2171" y="1905"/>
                                  </a:cubicBezTo>
                                  <a:cubicBezTo>
                                    <a:pt x="2255" y="1766"/>
                                    <a:pt x="2123" y="1636"/>
                                    <a:pt x="1741" y="1476"/>
                                  </a:cubicBezTo>
                                  <a:cubicBezTo>
                                    <a:pt x="1511" y="1379"/>
                                    <a:pt x="1481" y="907"/>
                                    <a:pt x="1427" y="841"/>
                                  </a:cubicBezTo>
                                  <a:cubicBezTo>
                                    <a:pt x="1380" y="784"/>
                                    <a:pt x="1161" y="708"/>
                                    <a:pt x="1028" y="762"/>
                                  </a:cubicBezTo>
                                  <a:cubicBezTo>
                                    <a:pt x="895" y="816"/>
                                    <a:pt x="870" y="895"/>
                                    <a:pt x="828" y="1058"/>
                                  </a:cubicBezTo>
                                  <a:cubicBezTo>
                                    <a:pt x="813" y="1118"/>
                                    <a:pt x="794" y="1188"/>
                                    <a:pt x="773" y="1264"/>
                                  </a:cubicBezTo>
                                  <a:cubicBezTo>
                                    <a:pt x="805" y="1130"/>
                                    <a:pt x="828" y="1028"/>
                                    <a:pt x="828" y="1028"/>
                                  </a:cubicBezTo>
                                  <a:cubicBezTo>
                                    <a:pt x="828" y="1028"/>
                                    <a:pt x="877" y="750"/>
                                    <a:pt x="592" y="701"/>
                                  </a:cubicBezTo>
                                  <a:cubicBezTo>
                                    <a:pt x="308" y="653"/>
                                    <a:pt x="217" y="1040"/>
                                    <a:pt x="175" y="1149"/>
                                  </a:cubicBezTo>
                                  <a:cubicBezTo>
                                    <a:pt x="133" y="1258"/>
                                    <a:pt x="0" y="1633"/>
                                    <a:pt x="145" y="1802"/>
                                  </a:cubicBezTo>
                                  <a:cubicBezTo>
                                    <a:pt x="290" y="1971"/>
                                    <a:pt x="508" y="2026"/>
                                    <a:pt x="586" y="1893"/>
                                  </a:cubicBezTo>
                                  <a:cubicBezTo>
                                    <a:pt x="593" y="1882"/>
                                    <a:pt x="599" y="1868"/>
                                    <a:pt x="607" y="1850"/>
                                  </a:cubicBezTo>
                                  <a:cubicBezTo>
                                    <a:pt x="413" y="2519"/>
                                    <a:pt x="180" y="3290"/>
                                    <a:pt x="139" y="3435"/>
                                  </a:cubicBezTo>
                                  <a:cubicBezTo>
                                    <a:pt x="78" y="3647"/>
                                    <a:pt x="127" y="3662"/>
                                    <a:pt x="211" y="3692"/>
                                  </a:cubicBezTo>
                                  <a:cubicBezTo>
                                    <a:pt x="296" y="3722"/>
                                    <a:pt x="453" y="3619"/>
                                    <a:pt x="538" y="3426"/>
                                  </a:cubicBezTo>
                                  <a:cubicBezTo>
                                    <a:pt x="622" y="3232"/>
                                    <a:pt x="961" y="2362"/>
                                    <a:pt x="997" y="2331"/>
                                  </a:cubicBezTo>
                                  <a:cubicBezTo>
                                    <a:pt x="1034" y="2301"/>
                                    <a:pt x="1312" y="2455"/>
                                    <a:pt x="1427" y="2606"/>
                                  </a:cubicBezTo>
                                  <a:cubicBezTo>
                                    <a:pt x="1542" y="2758"/>
                                    <a:pt x="1505" y="2903"/>
                                    <a:pt x="1481" y="3084"/>
                                  </a:cubicBezTo>
                                  <a:cubicBezTo>
                                    <a:pt x="1457" y="3266"/>
                                    <a:pt x="1360" y="3719"/>
                                    <a:pt x="1578" y="3713"/>
                                  </a:cubicBezTo>
                                  <a:cubicBezTo>
                                    <a:pt x="1796" y="3707"/>
                                    <a:pt x="1838" y="3526"/>
                                    <a:pt x="1899" y="3114"/>
                                  </a:cubicBezTo>
                                  <a:cubicBezTo>
                                    <a:pt x="1959" y="2703"/>
                                    <a:pt x="2062" y="2606"/>
                                    <a:pt x="1826" y="2395"/>
                                  </a:cubicBezTo>
                                  <a:cubicBezTo>
                                    <a:pt x="1590" y="2183"/>
                                    <a:pt x="1161" y="1811"/>
                                    <a:pt x="1173" y="1745"/>
                                  </a:cubicBezTo>
                                  <a:cubicBezTo>
                                    <a:pt x="1185" y="1678"/>
                                    <a:pt x="1209" y="1442"/>
                                    <a:pt x="1209" y="1442"/>
                                  </a:cubicBezTo>
                                  <a:close/>
                                  <a:moveTo>
                                    <a:pt x="2630" y="914"/>
                                  </a:moveTo>
                                  <a:cubicBezTo>
                                    <a:pt x="2594" y="908"/>
                                    <a:pt x="2560" y="931"/>
                                    <a:pt x="2553" y="967"/>
                                  </a:cubicBezTo>
                                  <a:cubicBezTo>
                                    <a:pt x="2027" y="3761"/>
                                    <a:pt x="2027" y="3761"/>
                                    <a:pt x="2027" y="3761"/>
                                  </a:cubicBezTo>
                                  <a:cubicBezTo>
                                    <a:pt x="2020" y="3797"/>
                                    <a:pt x="2044" y="3832"/>
                                    <a:pt x="2080" y="3839"/>
                                  </a:cubicBezTo>
                                  <a:cubicBezTo>
                                    <a:pt x="2084" y="3840"/>
                                    <a:pt x="2088" y="3840"/>
                                    <a:pt x="2092" y="3840"/>
                                  </a:cubicBezTo>
                                  <a:cubicBezTo>
                                    <a:pt x="2123" y="3840"/>
                                    <a:pt x="2151" y="3818"/>
                                    <a:pt x="2157" y="3786"/>
                                  </a:cubicBezTo>
                                  <a:cubicBezTo>
                                    <a:pt x="2683" y="992"/>
                                    <a:pt x="2683" y="992"/>
                                    <a:pt x="2683" y="992"/>
                                  </a:cubicBezTo>
                                  <a:cubicBezTo>
                                    <a:pt x="2690" y="956"/>
                                    <a:pt x="2667" y="921"/>
                                    <a:pt x="2630" y="914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8" name="组合 117"/>
                        <wpg:cNvGrpSpPr/>
                        <wpg:grpSpPr>
                          <a:xfrm>
                            <a:off x="0" y="5810250"/>
                            <a:ext cx="5366045" cy="380988"/>
                            <a:chOff x="0" y="0"/>
                            <a:chExt cx="5366789" cy="381281"/>
                          </a:xfrm>
                          <a:grpFill/>
                        </wpg:grpSpPr>
                        <wps:wsp>
                          <wps:cNvPr id="619" name="Freeform 123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0" y="0"/>
                              <a:ext cx="252000" cy="277594"/>
                            </a:xfrm>
                            <a:custGeom>
                              <a:avLst/>
                              <a:gdLst>
                                <a:gd name="T0" fmla="*/ 38462193 w 3791"/>
                                <a:gd name="T1" fmla="*/ 15710631 h 4183"/>
                                <a:gd name="T2" fmla="*/ 29475142 w 3791"/>
                                <a:gd name="T3" fmla="*/ 11049719 h 4183"/>
                                <a:gd name="T4" fmla="*/ 24810534 w 3791"/>
                                <a:gd name="T5" fmla="*/ 2101133 h 4183"/>
                                <a:gd name="T6" fmla="*/ 36440143 w 3791"/>
                                <a:gd name="T7" fmla="*/ 4116961 h 4183"/>
                                <a:gd name="T8" fmla="*/ 38462193 w 3791"/>
                                <a:gd name="T9" fmla="*/ 15710631 h 4183"/>
                                <a:gd name="T10" fmla="*/ 36129838 w 3791"/>
                                <a:gd name="T11" fmla="*/ 18025130 h 4183"/>
                                <a:gd name="T12" fmla="*/ 27485156 w 3791"/>
                                <a:gd name="T13" fmla="*/ 13033532 h 4183"/>
                                <a:gd name="T14" fmla="*/ 22488833 w 3791"/>
                                <a:gd name="T15" fmla="*/ 4415633 h 4183"/>
                                <a:gd name="T16" fmla="*/ 24510987 w 3791"/>
                                <a:gd name="T17" fmla="*/ 16009302 h 4183"/>
                                <a:gd name="T18" fmla="*/ 36129838 w 3791"/>
                                <a:gd name="T19" fmla="*/ 18025130 h 4183"/>
                                <a:gd name="T20" fmla="*/ 22756316 w 3791"/>
                                <a:gd name="T21" fmla="*/ 32946532 h 4183"/>
                                <a:gd name="T22" fmla="*/ 12902789 w 3791"/>
                                <a:gd name="T23" fmla="*/ 37874100 h 4183"/>
                                <a:gd name="T24" fmla="*/ 3712488 w 3791"/>
                                <a:gd name="T25" fmla="*/ 41489763 h 4183"/>
                                <a:gd name="T26" fmla="*/ 2942208 w 3791"/>
                                <a:gd name="T27" fmla="*/ 40359210 h 4183"/>
                                <a:gd name="T28" fmla="*/ 4707429 w 3791"/>
                                <a:gd name="T29" fmla="*/ 37500760 h 4183"/>
                                <a:gd name="T30" fmla="*/ 4889371 w 3791"/>
                                <a:gd name="T31" fmla="*/ 37276860 h 4183"/>
                                <a:gd name="T32" fmla="*/ 7799411 w 3791"/>
                                <a:gd name="T33" fmla="*/ 36636863 h 4183"/>
                                <a:gd name="T34" fmla="*/ 26918125 w 3791"/>
                                <a:gd name="T35" fmla="*/ 20947508 h 4183"/>
                                <a:gd name="T36" fmla="*/ 22521001 w 3791"/>
                                <a:gd name="T37" fmla="*/ 17993115 h 4183"/>
                                <a:gd name="T38" fmla="*/ 19568139 w 3791"/>
                                <a:gd name="T39" fmla="*/ 13609497 h 4183"/>
                                <a:gd name="T40" fmla="*/ 3819440 w 3791"/>
                                <a:gd name="T41" fmla="*/ 32669238 h 4183"/>
                                <a:gd name="T42" fmla="*/ 3102636 w 3791"/>
                                <a:gd name="T43" fmla="*/ 35229016 h 4183"/>
                                <a:gd name="T44" fmla="*/ 2920797 w 3791"/>
                                <a:gd name="T45" fmla="*/ 35335700 h 4183"/>
                                <a:gd name="T46" fmla="*/ 128363 w 3791"/>
                                <a:gd name="T47" fmla="*/ 40487271 h 4183"/>
                                <a:gd name="T48" fmla="*/ 2289533 w 3791"/>
                                <a:gd name="T49" fmla="*/ 43932221 h 4183"/>
                                <a:gd name="T50" fmla="*/ 2631903 w 3791"/>
                                <a:gd name="T51" fmla="*/ 44092297 h 4183"/>
                                <a:gd name="T52" fmla="*/ 5702474 w 3791"/>
                                <a:gd name="T53" fmla="*/ 44614870 h 4183"/>
                                <a:gd name="T54" fmla="*/ 14753655 w 3791"/>
                                <a:gd name="T55" fmla="*/ 39985974 h 4183"/>
                                <a:gd name="T56" fmla="*/ 22756316 w 3791"/>
                                <a:gd name="T57" fmla="*/ 35751589 h 4183"/>
                                <a:gd name="T58" fmla="*/ 35680516 w 3791"/>
                                <a:gd name="T59" fmla="*/ 43569622 h 4183"/>
                                <a:gd name="T60" fmla="*/ 37638333 w 3791"/>
                                <a:gd name="T61" fmla="*/ 43900309 h 4183"/>
                                <a:gd name="T62" fmla="*/ 37970049 w 3791"/>
                                <a:gd name="T63" fmla="*/ 41948408 h 4183"/>
                                <a:gd name="T64" fmla="*/ 22756316 w 3791"/>
                                <a:gd name="T65" fmla="*/ 32946532 h 4183"/>
                                <a:gd name="T66" fmla="*/ 0 60000 65536"/>
                                <a:gd name="T67" fmla="*/ 0 60000 65536"/>
                                <a:gd name="T68" fmla="*/ 0 60000 65536"/>
                                <a:gd name="T69" fmla="*/ 0 60000 65536"/>
                                <a:gd name="T70" fmla="*/ 0 60000 65536"/>
                                <a:gd name="T71" fmla="*/ 0 60000 65536"/>
                                <a:gd name="T72" fmla="*/ 0 60000 65536"/>
                                <a:gd name="T73" fmla="*/ 0 60000 65536"/>
                                <a:gd name="T74" fmla="*/ 0 60000 65536"/>
                                <a:gd name="T75" fmla="*/ 0 60000 65536"/>
                                <a:gd name="T76" fmla="*/ 0 60000 65536"/>
                                <a:gd name="T77" fmla="*/ 0 60000 65536"/>
                                <a:gd name="T78" fmla="*/ 0 60000 65536"/>
                                <a:gd name="T79" fmla="*/ 0 60000 65536"/>
                                <a:gd name="T80" fmla="*/ 0 60000 65536"/>
                                <a:gd name="T81" fmla="*/ 0 60000 65536"/>
                                <a:gd name="T82" fmla="*/ 0 60000 65536"/>
                                <a:gd name="T83" fmla="*/ 0 60000 65536"/>
                                <a:gd name="T84" fmla="*/ 0 60000 65536"/>
                                <a:gd name="T85" fmla="*/ 0 60000 65536"/>
                                <a:gd name="T86" fmla="*/ 0 60000 65536"/>
                                <a:gd name="T87" fmla="*/ 0 60000 65536"/>
                                <a:gd name="T88" fmla="*/ 0 60000 65536"/>
                                <a:gd name="T89" fmla="*/ 0 60000 65536"/>
                                <a:gd name="T90" fmla="*/ 0 60000 65536"/>
                                <a:gd name="T91" fmla="*/ 0 60000 65536"/>
                                <a:gd name="T92" fmla="*/ 0 60000 65536"/>
                                <a:gd name="T93" fmla="*/ 0 60000 65536"/>
                                <a:gd name="T94" fmla="*/ 0 60000 65536"/>
                                <a:gd name="T95" fmla="*/ 0 60000 65536"/>
                                <a:gd name="T96" fmla="*/ 0 60000 65536"/>
                                <a:gd name="T97" fmla="*/ 0 60000 65536"/>
                                <a:gd name="T98" fmla="*/ 0 60000 65536"/>
                              </a:gdLst>
                              <a:ahLst/>
                              <a:cxnLst>
                                <a:cxn ang="T66">
                                  <a:pos x="T0" y="T1"/>
                                </a:cxn>
                                <a:cxn ang="T67">
                                  <a:pos x="T2" y="T3"/>
                                </a:cxn>
                                <a:cxn ang="T68">
                                  <a:pos x="T4" y="T5"/>
                                </a:cxn>
                                <a:cxn ang="T69">
                                  <a:pos x="T6" y="T7"/>
                                </a:cxn>
                                <a:cxn ang="T70">
                                  <a:pos x="T8" y="T9"/>
                                </a:cxn>
                                <a:cxn ang="T71">
                                  <a:pos x="T10" y="T11"/>
                                </a:cxn>
                                <a:cxn ang="T72">
                                  <a:pos x="T12" y="T13"/>
                                </a:cxn>
                                <a:cxn ang="T73">
                                  <a:pos x="T14" y="T15"/>
                                </a:cxn>
                                <a:cxn ang="T74">
                                  <a:pos x="T16" y="T17"/>
                                </a:cxn>
                                <a:cxn ang="T75">
                                  <a:pos x="T18" y="T19"/>
                                </a:cxn>
                                <a:cxn ang="T76">
                                  <a:pos x="T20" y="T21"/>
                                </a:cxn>
                                <a:cxn ang="T77">
                                  <a:pos x="T22" y="T23"/>
                                </a:cxn>
                                <a:cxn ang="T78">
                                  <a:pos x="T24" y="T25"/>
                                </a:cxn>
                                <a:cxn ang="T79">
                                  <a:pos x="T26" y="T27"/>
                                </a:cxn>
                                <a:cxn ang="T80">
                                  <a:pos x="T28" y="T29"/>
                                </a:cxn>
                                <a:cxn ang="T81">
                                  <a:pos x="T30" y="T31"/>
                                </a:cxn>
                                <a:cxn ang="T82">
                                  <a:pos x="T32" y="T33"/>
                                </a:cxn>
                                <a:cxn ang="T83">
                                  <a:pos x="T34" y="T35"/>
                                </a:cxn>
                                <a:cxn ang="T84">
                                  <a:pos x="T36" y="T37"/>
                                </a:cxn>
                                <a:cxn ang="T85">
                                  <a:pos x="T38" y="T39"/>
                                </a:cxn>
                                <a:cxn ang="T86">
                                  <a:pos x="T40" y="T41"/>
                                </a:cxn>
                                <a:cxn ang="T87">
                                  <a:pos x="T42" y="T43"/>
                                </a:cxn>
                                <a:cxn ang="T88">
                                  <a:pos x="T44" y="T45"/>
                                </a:cxn>
                                <a:cxn ang="T89">
                                  <a:pos x="T46" y="T47"/>
                                </a:cxn>
                                <a:cxn ang="T90">
                                  <a:pos x="T48" y="T49"/>
                                </a:cxn>
                                <a:cxn ang="T91">
                                  <a:pos x="T50" y="T51"/>
                                </a:cxn>
                                <a:cxn ang="T92">
                                  <a:pos x="T52" y="T53"/>
                                </a:cxn>
                                <a:cxn ang="T93">
                                  <a:pos x="T54" y="T55"/>
                                </a:cxn>
                                <a:cxn ang="T94">
                                  <a:pos x="T56" y="T57"/>
                                </a:cxn>
                                <a:cxn ang="T95">
                                  <a:pos x="T58" y="T59"/>
                                </a:cxn>
                                <a:cxn ang="T96">
                                  <a:pos x="T60" y="T61"/>
                                </a:cxn>
                                <a:cxn ang="T97">
                                  <a:pos x="T62" y="T63"/>
                                </a:cxn>
                                <a:cxn ang="T98">
                                  <a:pos x="T64" y="T65"/>
                                </a:cxn>
                              </a:cxnLst>
                              <a:rect l="0" t="0" r="r" b="b"/>
                              <a:pathLst>
                                <a:path w="3791" h="4183">
                                  <a:moveTo>
                                    <a:pt x="3595" y="1473"/>
                                  </a:moveTo>
                                  <a:cubicBezTo>
                                    <a:pt x="3284" y="1417"/>
                                    <a:pt x="2990" y="1270"/>
                                    <a:pt x="2755" y="1036"/>
                                  </a:cubicBezTo>
                                  <a:cubicBezTo>
                                    <a:pt x="2521" y="802"/>
                                    <a:pt x="2374" y="508"/>
                                    <a:pt x="2319" y="197"/>
                                  </a:cubicBezTo>
                                  <a:cubicBezTo>
                                    <a:pt x="2634" y="0"/>
                                    <a:pt x="3090" y="70"/>
                                    <a:pt x="3406" y="386"/>
                                  </a:cubicBezTo>
                                  <a:cubicBezTo>
                                    <a:pt x="3722" y="702"/>
                                    <a:pt x="3791" y="1158"/>
                                    <a:pt x="3595" y="1473"/>
                                  </a:cubicBezTo>
                                  <a:moveTo>
                                    <a:pt x="3377" y="1690"/>
                                  </a:moveTo>
                                  <a:cubicBezTo>
                                    <a:pt x="3079" y="1607"/>
                                    <a:pt x="2799" y="1452"/>
                                    <a:pt x="2569" y="1222"/>
                                  </a:cubicBezTo>
                                  <a:cubicBezTo>
                                    <a:pt x="2340" y="993"/>
                                    <a:pt x="2185" y="713"/>
                                    <a:pt x="2102" y="414"/>
                                  </a:cubicBezTo>
                                  <a:cubicBezTo>
                                    <a:pt x="1905" y="729"/>
                                    <a:pt x="1975" y="1185"/>
                                    <a:pt x="2291" y="1501"/>
                                  </a:cubicBezTo>
                                  <a:cubicBezTo>
                                    <a:pt x="2606" y="1817"/>
                                    <a:pt x="3062" y="1887"/>
                                    <a:pt x="3377" y="1690"/>
                                  </a:cubicBezTo>
                                  <a:moveTo>
                                    <a:pt x="2127" y="3089"/>
                                  </a:moveTo>
                                  <a:cubicBezTo>
                                    <a:pt x="1735" y="3089"/>
                                    <a:pt x="1454" y="3335"/>
                                    <a:pt x="1206" y="3551"/>
                                  </a:cubicBezTo>
                                  <a:cubicBezTo>
                                    <a:pt x="933" y="3790"/>
                                    <a:pt x="696" y="3998"/>
                                    <a:pt x="347" y="3890"/>
                                  </a:cubicBezTo>
                                  <a:cubicBezTo>
                                    <a:pt x="277" y="3839"/>
                                    <a:pt x="275" y="3798"/>
                                    <a:pt x="275" y="3784"/>
                                  </a:cubicBezTo>
                                  <a:cubicBezTo>
                                    <a:pt x="270" y="3689"/>
                                    <a:pt x="384" y="3562"/>
                                    <a:pt x="440" y="3516"/>
                                  </a:cubicBezTo>
                                  <a:cubicBezTo>
                                    <a:pt x="447" y="3510"/>
                                    <a:pt x="451" y="3502"/>
                                    <a:pt x="457" y="3495"/>
                                  </a:cubicBezTo>
                                  <a:cubicBezTo>
                                    <a:pt x="549" y="3528"/>
                                    <a:pt x="655" y="3509"/>
                                    <a:pt x="729" y="3435"/>
                                  </a:cubicBezTo>
                                  <a:cubicBezTo>
                                    <a:pt x="2516" y="1964"/>
                                    <a:pt x="2516" y="1964"/>
                                    <a:pt x="2516" y="1964"/>
                                  </a:cubicBezTo>
                                  <a:cubicBezTo>
                                    <a:pt x="2369" y="1901"/>
                                    <a:pt x="2228" y="1810"/>
                                    <a:pt x="2105" y="1687"/>
                                  </a:cubicBezTo>
                                  <a:cubicBezTo>
                                    <a:pt x="1982" y="1564"/>
                                    <a:pt x="1891" y="1423"/>
                                    <a:pt x="1829" y="1276"/>
                                  </a:cubicBezTo>
                                  <a:cubicBezTo>
                                    <a:pt x="357" y="3063"/>
                                    <a:pt x="357" y="3063"/>
                                    <a:pt x="357" y="3063"/>
                                  </a:cubicBezTo>
                                  <a:cubicBezTo>
                                    <a:pt x="291" y="3129"/>
                                    <a:pt x="273" y="3219"/>
                                    <a:pt x="290" y="3303"/>
                                  </a:cubicBezTo>
                                  <a:cubicBezTo>
                                    <a:pt x="285" y="3307"/>
                                    <a:pt x="279" y="3309"/>
                                    <a:pt x="273" y="3313"/>
                                  </a:cubicBezTo>
                                  <a:cubicBezTo>
                                    <a:pt x="245" y="3336"/>
                                    <a:pt x="0" y="3545"/>
                                    <a:pt x="12" y="3796"/>
                                  </a:cubicBezTo>
                                  <a:cubicBezTo>
                                    <a:pt x="16" y="3884"/>
                                    <a:pt x="55" y="4012"/>
                                    <a:pt x="214" y="4119"/>
                                  </a:cubicBezTo>
                                  <a:cubicBezTo>
                                    <a:pt x="246" y="4134"/>
                                    <a:pt x="246" y="4134"/>
                                    <a:pt x="246" y="4134"/>
                                  </a:cubicBezTo>
                                  <a:cubicBezTo>
                                    <a:pt x="348" y="4168"/>
                                    <a:pt x="443" y="4183"/>
                                    <a:pt x="533" y="4183"/>
                                  </a:cubicBezTo>
                                  <a:cubicBezTo>
                                    <a:pt x="883" y="4183"/>
                                    <a:pt x="1143" y="3955"/>
                                    <a:pt x="1379" y="3749"/>
                                  </a:cubicBezTo>
                                  <a:cubicBezTo>
                                    <a:pt x="1613" y="3545"/>
                                    <a:pt x="1833" y="3352"/>
                                    <a:pt x="2127" y="3352"/>
                                  </a:cubicBezTo>
                                  <a:cubicBezTo>
                                    <a:pt x="2805" y="3352"/>
                                    <a:pt x="3329" y="4078"/>
                                    <a:pt x="3335" y="4085"/>
                                  </a:cubicBezTo>
                                  <a:cubicBezTo>
                                    <a:pt x="3377" y="4145"/>
                                    <a:pt x="3459" y="4158"/>
                                    <a:pt x="3518" y="4116"/>
                                  </a:cubicBezTo>
                                  <a:cubicBezTo>
                                    <a:pt x="3577" y="4074"/>
                                    <a:pt x="3591" y="3993"/>
                                    <a:pt x="3549" y="3933"/>
                                  </a:cubicBezTo>
                                  <a:cubicBezTo>
                                    <a:pt x="3525" y="3899"/>
                                    <a:pt x="2942" y="3089"/>
                                    <a:pt x="2127" y="3089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20" name="Freeform 139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5222789" y="0"/>
                              <a:ext cx="144000" cy="381281"/>
                            </a:xfrm>
                            <a:custGeom>
                              <a:avLst/>
                              <a:gdLst>
                                <a:gd name="T0" fmla="*/ 111157560 w 134"/>
                                <a:gd name="T1" fmla="*/ 14400000 h 360"/>
                                <a:gd name="T2" fmla="*/ 96336714 w 134"/>
                                <a:gd name="T3" fmla="*/ 40320000 h 360"/>
                                <a:gd name="T4" fmla="*/ 103747137 w 134"/>
                                <a:gd name="T5" fmla="*/ 86400000 h 360"/>
                                <a:gd name="T6" fmla="*/ 72622631 w 134"/>
                                <a:gd name="T7" fmla="*/ 321120000 h 360"/>
                                <a:gd name="T8" fmla="*/ 35570517 w 134"/>
                                <a:gd name="T9" fmla="*/ 319680000 h 360"/>
                                <a:gd name="T10" fmla="*/ 19266856 w 134"/>
                                <a:gd name="T11" fmla="*/ 344160000 h 360"/>
                                <a:gd name="T12" fmla="*/ 17785258 w 134"/>
                                <a:gd name="T13" fmla="*/ 396000000 h 360"/>
                                <a:gd name="T14" fmla="*/ 29641691 w 134"/>
                                <a:gd name="T15" fmla="*/ 496800000 h 360"/>
                                <a:gd name="T16" fmla="*/ 40016527 w 134"/>
                                <a:gd name="T17" fmla="*/ 504000000 h 360"/>
                                <a:gd name="T18" fmla="*/ 60766198 w 134"/>
                                <a:gd name="T19" fmla="*/ 512640000 h 360"/>
                                <a:gd name="T20" fmla="*/ 170442160 w 134"/>
                                <a:gd name="T21" fmla="*/ 502560000 h 360"/>
                                <a:gd name="T22" fmla="*/ 186745820 w 134"/>
                                <a:gd name="T23" fmla="*/ 486720000 h 360"/>
                                <a:gd name="T24" fmla="*/ 192673428 w 134"/>
                                <a:gd name="T25" fmla="*/ 473760000 h 360"/>
                                <a:gd name="T26" fmla="*/ 185263005 w 134"/>
                                <a:gd name="T27" fmla="*/ 391680000 h 360"/>
                                <a:gd name="T28" fmla="*/ 179335398 w 134"/>
                                <a:gd name="T29" fmla="*/ 370080000 h 360"/>
                                <a:gd name="T30" fmla="*/ 173406572 w 134"/>
                                <a:gd name="T31" fmla="*/ 322560000 h 360"/>
                                <a:gd name="T32" fmla="*/ 142282066 w 134"/>
                                <a:gd name="T33" fmla="*/ 338400000 h 360"/>
                                <a:gd name="T34" fmla="*/ 124496808 w 134"/>
                                <a:gd name="T35" fmla="*/ 293760000 h 360"/>
                                <a:gd name="T36" fmla="*/ 124496808 w 134"/>
                                <a:gd name="T37" fmla="*/ 289440000 h 360"/>
                                <a:gd name="T38" fmla="*/ 124496808 w 134"/>
                                <a:gd name="T39" fmla="*/ 289440000 h 360"/>
                                <a:gd name="T40" fmla="*/ 143764881 w 134"/>
                                <a:gd name="T41" fmla="*/ 90720000 h 360"/>
                                <a:gd name="T42" fmla="*/ 154138499 w 134"/>
                                <a:gd name="T43" fmla="*/ 44640000 h 360"/>
                                <a:gd name="T44" fmla="*/ 142282066 w 134"/>
                                <a:gd name="T45" fmla="*/ 20160000 h 360"/>
                                <a:gd name="T46" fmla="*/ 69659435 w 134"/>
                                <a:gd name="T47" fmla="*/ 387360000 h 360"/>
                                <a:gd name="T48" fmla="*/ 69659435 w 134"/>
                                <a:gd name="T49" fmla="*/ 380160000 h 360"/>
                                <a:gd name="T50" fmla="*/ 128942818 w 134"/>
                                <a:gd name="T51" fmla="*/ 384480000 h 360"/>
                                <a:gd name="T52" fmla="*/ 127461220 w 134"/>
                                <a:gd name="T53" fmla="*/ 390240000 h 360"/>
                                <a:gd name="T54" fmla="*/ 69659435 w 134"/>
                                <a:gd name="T55" fmla="*/ 387360000 h 360"/>
                                <a:gd name="T56" fmla="*/ 152656901 w 134"/>
                                <a:gd name="T57" fmla="*/ 459360000 h 360"/>
                                <a:gd name="T58" fmla="*/ 155621314 w 134"/>
                                <a:gd name="T59" fmla="*/ 478080000 h 360"/>
                                <a:gd name="T60" fmla="*/ 57801785 w 134"/>
                                <a:gd name="T61" fmla="*/ 473760000 h 360"/>
                                <a:gd name="T62" fmla="*/ 54837372 w 134"/>
                                <a:gd name="T63" fmla="*/ 455040000 h 360"/>
                                <a:gd name="T64" fmla="*/ 151175304 w 134"/>
                                <a:gd name="T65" fmla="*/ 411840000 h 360"/>
                                <a:gd name="T66" fmla="*/ 160067324 w 134"/>
                                <a:gd name="T67" fmla="*/ 391680000 h 360"/>
                                <a:gd name="T68" fmla="*/ 125979623 w 134"/>
                                <a:gd name="T69" fmla="*/ 355680000 h 360"/>
                                <a:gd name="T70" fmla="*/ 124496808 w 134"/>
                                <a:gd name="T71" fmla="*/ 362880000 h 360"/>
                                <a:gd name="T72" fmla="*/ 66695023 w 134"/>
                                <a:gd name="T73" fmla="*/ 362880000 h 360"/>
                                <a:gd name="T74" fmla="*/ 66695023 w 134"/>
                                <a:gd name="T75" fmla="*/ 355680000 h 360"/>
                                <a:gd name="T76" fmla="*/ 125979623 w 134"/>
                                <a:gd name="T77" fmla="*/ 355680000 h 360"/>
                                <a:gd name="T78" fmla="*/ 0 60000 65536"/>
                                <a:gd name="T79" fmla="*/ 0 60000 65536"/>
                                <a:gd name="T80" fmla="*/ 0 60000 65536"/>
                                <a:gd name="T81" fmla="*/ 0 60000 65536"/>
                                <a:gd name="T82" fmla="*/ 0 60000 65536"/>
                                <a:gd name="T83" fmla="*/ 0 60000 65536"/>
                                <a:gd name="T84" fmla="*/ 0 60000 65536"/>
                                <a:gd name="T85" fmla="*/ 0 60000 65536"/>
                                <a:gd name="T86" fmla="*/ 0 60000 65536"/>
                                <a:gd name="T87" fmla="*/ 0 60000 65536"/>
                                <a:gd name="T88" fmla="*/ 0 60000 65536"/>
                                <a:gd name="T89" fmla="*/ 0 60000 65536"/>
                                <a:gd name="T90" fmla="*/ 0 60000 65536"/>
                                <a:gd name="T91" fmla="*/ 0 60000 65536"/>
                                <a:gd name="T92" fmla="*/ 0 60000 65536"/>
                                <a:gd name="T93" fmla="*/ 0 60000 65536"/>
                                <a:gd name="T94" fmla="*/ 0 60000 65536"/>
                                <a:gd name="T95" fmla="*/ 0 60000 65536"/>
                                <a:gd name="T96" fmla="*/ 0 60000 65536"/>
                                <a:gd name="T97" fmla="*/ 0 60000 65536"/>
                                <a:gd name="T98" fmla="*/ 0 60000 65536"/>
                                <a:gd name="T99" fmla="*/ 0 60000 65536"/>
                                <a:gd name="T100" fmla="*/ 0 60000 65536"/>
                                <a:gd name="T101" fmla="*/ 0 60000 65536"/>
                                <a:gd name="T102" fmla="*/ 0 60000 65536"/>
                                <a:gd name="T103" fmla="*/ 0 60000 65536"/>
                                <a:gd name="T104" fmla="*/ 0 60000 65536"/>
                                <a:gd name="T105" fmla="*/ 0 60000 65536"/>
                                <a:gd name="T106" fmla="*/ 0 60000 65536"/>
                                <a:gd name="T107" fmla="*/ 0 60000 65536"/>
                                <a:gd name="T108" fmla="*/ 0 60000 65536"/>
                                <a:gd name="T109" fmla="*/ 0 60000 65536"/>
                                <a:gd name="T110" fmla="*/ 0 60000 65536"/>
                                <a:gd name="T111" fmla="*/ 0 60000 65536"/>
                                <a:gd name="T112" fmla="*/ 0 60000 65536"/>
                                <a:gd name="T113" fmla="*/ 0 60000 65536"/>
                                <a:gd name="T114" fmla="*/ 0 60000 65536"/>
                                <a:gd name="T115" fmla="*/ 0 60000 65536"/>
                                <a:gd name="T116" fmla="*/ 0 60000 65536"/>
                              </a:gdLst>
                              <a:ahLst/>
                              <a:cxnLst>
                                <a:cxn ang="T78">
                                  <a:pos x="T0" y="T1"/>
                                </a:cxn>
                                <a:cxn ang="T79">
                                  <a:pos x="T2" y="T3"/>
                                </a:cxn>
                                <a:cxn ang="T80">
                                  <a:pos x="T4" y="T5"/>
                                </a:cxn>
                                <a:cxn ang="T81">
                                  <a:pos x="T6" y="T7"/>
                                </a:cxn>
                                <a:cxn ang="T82">
                                  <a:pos x="T8" y="T9"/>
                                </a:cxn>
                                <a:cxn ang="T83">
                                  <a:pos x="T10" y="T11"/>
                                </a:cxn>
                                <a:cxn ang="T84">
                                  <a:pos x="T12" y="T13"/>
                                </a:cxn>
                                <a:cxn ang="T85">
                                  <a:pos x="T14" y="T15"/>
                                </a:cxn>
                                <a:cxn ang="T86">
                                  <a:pos x="T16" y="T17"/>
                                </a:cxn>
                                <a:cxn ang="T87">
                                  <a:pos x="T18" y="T19"/>
                                </a:cxn>
                                <a:cxn ang="T88">
                                  <a:pos x="T20" y="T21"/>
                                </a:cxn>
                                <a:cxn ang="T89">
                                  <a:pos x="T22" y="T23"/>
                                </a:cxn>
                                <a:cxn ang="T90">
                                  <a:pos x="T24" y="T25"/>
                                </a:cxn>
                                <a:cxn ang="T91">
                                  <a:pos x="T26" y="T27"/>
                                </a:cxn>
                                <a:cxn ang="T92">
                                  <a:pos x="T28" y="T29"/>
                                </a:cxn>
                                <a:cxn ang="T93">
                                  <a:pos x="T30" y="T31"/>
                                </a:cxn>
                                <a:cxn ang="T94">
                                  <a:pos x="T32" y="T33"/>
                                </a:cxn>
                                <a:cxn ang="T95">
                                  <a:pos x="T34" y="T35"/>
                                </a:cxn>
                                <a:cxn ang="T96">
                                  <a:pos x="T36" y="T37"/>
                                </a:cxn>
                                <a:cxn ang="T97">
                                  <a:pos x="T38" y="T39"/>
                                </a:cxn>
                                <a:cxn ang="T98">
                                  <a:pos x="T40" y="T41"/>
                                </a:cxn>
                                <a:cxn ang="T99">
                                  <a:pos x="T42" y="T43"/>
                                </a:cxn>
                                <a:cxn ang="T100">
                                  <a:pos x="T44" y="T45"/>
                                </a:cxn>
                                <a:cxn ang="T101">
                                  <a:pos x="T46" y="T47"/>
                                </a:cxn>
                                <a:cxn ang="T102">
                                  <a:pos x="T48" y="T49"/>
                                </a:cxn>
                                <a:cxn ang="T103">
                                  <a:pos x="T50" y="T51"/>
                                </a:cxn>
                                <a:cxn ang="T104">
                                  <a:pos x="T52" y="T53"/>
                                </a:cxn>
                                <a:cxn ang="T105">
                                  <a:pos x="T54" y="T55"/>
                                </a:cxn>
                                <a:cxn ang="T106">
                                  <a:pos x="T56" y="T57"/>
                                </a:cxn>
                                <a:cxn ang="T107">
                                  <a:pos x="T58" y="T59"/>
                                </a:cxn>
                                <a:cxn ang="T108">
                                  <a:pos x="T60" y="T61"/>
                                </a:cxn>
                                <a:cxn ang="T109">
                                  <a:pos x="T62" y="T63"/>
                                </a:cxn>
                                <a:cxn ang="T110">
                                  <a:pos x="T64" y="T65"/>
                                </a:cxn>
                                <a:cxn ang="T111">
                                  <a:pos x="T66" y="T67"/>
                                </a:cxn>
                                <a:cxn ang="T112">
                                  <a:pos x="T68" y="T69"/>
                                </a:cxn>
                                <a:cxn ang="T113">
                                  <a:pos x="T70" y="T71"/>
                                </a:cxn>
                                <a:cxn ang="T114">
                                  <a:pos x="T72" y="T73"/>
                                </a:cxn>
                                <a:cxn ang="T115">
                                  <a:pos x="T74" y="T75"/>
                                </a:cxn>
                                <a:cxn ang="T116">
                                  <a:pos x="T76" y="T77"/>
                                </a:cxn>
                              </a:cxnLst>
                              <a:rect l="0" t="0" r="r" b="b"/>
                              <a:pathLst>
                                <a:path w="134" h="360">
                                  <a:moveTo>
                                    <a:pt x="87" y="2"/>
                                  </a:moveTo>
                                  <a:cubicBezTo>
                                    <a:pt x="82" y="1"/>
                                    <a:pt x="77" y="0"/>
                                    <a:pt x="75" y="10"/>
                                  </a:cubicBezTo>
                                  <a:cubicBezTo>
                                    <a:pt x="75" y="13"/>
                                    <a:pt x="75" y="13"/>
                                    <a:pt x="75" y="13"/>
                                  </a:cubicBezTo>
                                  <a:cubicBezTo>
                                    <a:pt x="70" y="15"/>
                                    <a:pt x="66" y="21"/>
                                    <a:pt x="65" y="28"/>
                                  </a:cubicBezTo>
                                  <a:cubicBezTo>
                                    <a:pt x="64" y="45"/>
                                    <a:pt x="64" y="45"/>
                                    <a:pt x="64" y="45"/>
                                  </a:cubicBezTo>
                                  <a:cubicBezTo>
                                    <a:pt x="64" y="56"/>
                                    <a:pt x="66" y="59"/>
                                    <a:pt x="70" y="60"/>
                                  </a:cubicBezTo>
                                  <a:cubicBezTo>
                                    <a:pt x="65" y="113"/>
                                    <a:pt x="60" y="163"/>
                                    <a:pt x="56" y="214"/>
                                  </a:cubicBezTo>
                                  <a:cubicBezTo>
                                    <a:pt x="54" y="217"/>
                                    <a:pt x="52" y="220"/>
                                    <a:pt x="49" y="223"/>
                                  </a:cubicBezTo>
                                  <a:cubicBezTo>
                                    <a:pt x="49" y="223"/>
                                    <a:pt x="48" y="223"/>
                                    <a:pt x="47" y="224"/>
                                  </a:cubicBezTo>
                                  <a:cubicBezTo>
                                    <a:pt x="42" y="229"/>
                                    <a:pt x="31" y="225"/>
                                    <a:pt x="24" y="222"/>
                                  </a:cubicBezTo>
                                  <a:cubicBezTo>
                                    <a:pt x="11" y="209"/>
                                    <a:pt x="17" y="171"/>
                                    <a:pt x="3" y="211"/>
                                  </a:cubicBezTo>
                                  <a:cubicBezTo>
                                    <a:pt x="4" y="219"/>
                                    <a:pt x="0" y="221"/>
                                    <a:pt x="13" y="239"/>
                                  </a:cubicBezTo>
                                  <a:cubicBezTo>
                                    <a:pt x="15" y="242"/>
                                    <a:pt x="17" y="244"/>
                                    <a:pt x="18" y="247"/>
                                  </a:cubicBezTo>
                                  <a:cubicBezTo>
                                    <a:pt x="15" y="257"/>
                                    <a:pt x="14" y="270"/>
                                    <a:pt x="12" y="275"/>
                                  </a:cubicBezTo>
                                  <a:cubicBezTo>
                                    <a:pt x="7" y="286"/>
                                    <a:pt x="5" y="294"/>
                                    <a:pt x="4" y="303"/>
                                  </a:cubicBezTo>
                                  <a:cubicBezTo>
                                    <a:pt x="2" y="320"/>
                                    <a:pt x="9" y="335"/>
                                    <a:pt x="20" y="345"/>
                                  </a:cubicBezTo>
                                  <a:cubicBezTo>
                                    <a:pt x="22" y="346"/>
                                    <a:pt x="23" y="347"/>
                                    <a:pt x="25" y="348"/>
                                  </a:cubicBezTo>
                                  <a:cubicBezTo>
                                    <a:pt x="25" y="349"/>
                                    <a:pt x="26" y="349"/>
                                    <a:pt x="27" y="350"/>
                                  </a:cubicBezTo>
                                  <a:cubicBezTo>
                                    <a:pt x="28" y="350"/>
                                    <a:pt x="29" y="351"/>
                                    <a:pt x="30" y="351"/>
                                  </a:cubicBezTo>
                                  <a:cubicBezTo>
                                    <a:pt x="33" y="353"/>
                                    <a:pt x="37" y="355"/>
                                    <a:pt x="41" y="356"/>
                                  </a:cubicBezTo>
                                  <a:cubicBezTo>
                                    <a:pt x="49" y="358"/>
                                    <a:pt x="58" y="359"/>
                                    <a:pt x="67" y="360"/>
                                  </a:cubicBezTo>
                                  <a:cubicBezTo>
                                    <a:pt x="85" y="360"/>
                                    <a:pt x="102" y="357"/>
                                    <a:pt x="115" y="349"/>
                                  </a:cubicBezTo>
                                  <a:cubicBezTo>
                                    <a:pt x="118" y="346"/>
                                    <a:pt x="121" y="344"/>
                                    <a:pt x="124" y="341"/>
                                  </a:cubicBezTo>
                                  <a:cubicBezTo>
                                    <a:pt x="124" y="340"/>
                                    <a:pt x="125" y="339"/>
                                    <a:pt x="126" y="338"/>
                                  </a:cubicBezTo>
                                  <a:cubicBezTo>
                                    <a:pt x="126" y="337"/>
                                    <a:pt x="127" y="336"/>
                                    <a:pt x="127" y="335"/>
                                  </a:cubicBezTo>
                                  <a:cubicBezTo>
                                    <a:pt x="128" y="334"/>
                                    <a:pt x="129" y="332"/>
                                    <a:pt x="130" y="329"/>
                                  </a:cubicBezTo>
                                  <a:cubicBezTo>
                                    <a:pt x="133" y="321"/>
                                    <a:pt x="134" y="310"/>
                                    <a:pt x="133" y="301"/>
                                  </a:cubicBezTo>
                                  <a:cubicBezTo>
                                    <a:pt x="132" y="291"/>
                                    <a:pt x="129" y="283"/>
                                    <a:pt x="125" y="272"/>
                                  </a:cubicBezTo>
                                  <a:cubicBezTo>
                                    <a:pt x="123" y="268"/>
                                    <a:pt x="121" y="264"/>
                                    <a:pt x="118" y="260"/>
                                  </a:cubicBezTo>
                                  <a:cubicBezTo>
                                    <a:pt x="119" y="259"/>
                                    <a:pt x="120" y="258"/>
                                    <a:pt x="121" y="257"/>
                                  </a:cubicBezTo>
                                  <a:cubicBezTo>
                                    <a:pt x="125" y="253"/>
                                    <a:pt x="129" y="247"/>
                                    <a:pt x="129" y="232"/>
                                  </a:cubicBezTo>
                                  <a:cubicBezTo>
                                    <a:pt x="127" y="215"/>
                                    <a:pt x="119" y="206"/>
                                    <a:pt x="117" y="224"/>
                                  </a:cubicBezTo>
                                  <a:cubicBezTo>
                                    <a:pt x="117" y="231"/>
                                    <a:pt x="109" y="238"/>
                                    <a:pt x="109" y="238"/>
                                  </a:cubicBezTo>
                                  <a:cubicBezTo>
                                    <a:pt x="106" y="238"/>
                                    <a:pt x="101" y="236"/>
                                    <a:pt x="96" y="235"/>
                                  </a:cubicBezTo>
                                  <a:cubicBezTo>
                                    <a:pt x="90" y="230"/>
                                    <a:pt x="86" y="225"/>
                                    <a:pt x="83" y="220"/>
                                  </a:cubicBezTo>
                                  <a:cubicBezTo>
                                    <a:pt x="83" y="215"/>
                                    <a:pt x="84" y="209"/>
                                    <a:pt x="84" y="204"/>
                                  </a:cubicBezTo>
                                  <a:cubicBezTo>
                                    <a:pt x="84" y="203"/>
                                    <a:pt x="84" y="202"/>
                                    <a:pt x="84" y="201"/>
                                  </a:cubicBezTo>
                                  <a:cubicBezTo>
                                    <a:pt x="84" y="201"/>
                                    <a:pt x="84" y="201"/>
                                    <a:pt x="84" y="201"/>
                                  </a:cubicBezTo>
                                  <a:cubicBezTo>
                                    <a:pt x="84" y="201"/>
                                    <a:pt x="84" y="201"/>
                                    <a:pt x="84" y="201"/>
                                  </a:cubicBezTo>
                                  <a:cubicBezTo>
                                    <a:pt x="84" y="201"/>
                                    <a:pt x="84" y="201"/>
                                    <a:pt x="84" y="201"/>
                                  </a:cubicBezTo>
                                  <a:cubicBezTo>
                                    <a:pt x="84" y="201"/>
                                    <a:pt x="84" y="201"/>
                                    <a:pt x="84" y="201"/>
                                  </a:cubicBezTo>
                                  <a:cubicBezTo>
                                    <a:pt x="88" y="155"/>
                                    <a:pt x="93" y="110"/>
                                    <a:pt x="97" y="63"/>
                                  </a:cubicBezTo>
                                  <a:cubicBezTo>
                                    <a:pt x="101" y="63"/>
                                    <a:pt x="103" y="60"/>
                                    <a:pt x="103" y="48"/>
                                  </a:cubicBezTo>
                                  <a:cubicBezTo>
                                    <a:pt x="104" y="31"/>
                                    <a:pt x="104" y="31"/>
                                    <a:pt x="104" y="31"/>
                                  </a:cubicBezTo>
                                  <a:cubicBezTo>
                                    <a:pt x="105" y="23"/>
                                    <a:pt x="101" y="17"/>
                                    <a:pt x="96" y="15"/>
                                  </a:cubicBezTo>
                                  <a:cubicBezTo>
                                    <a:pt x="96" y="14"/>
                                    <a:pt x="96" y="14"/>
                                    <a:pt x="96" y="14"/>
                                  </a:cubicBezTo>
                                  <a:cubicBezTo>
                                    <a:pt x="97" y="3"/>
                                    <a:pt x="93" y="2"/>
                                    <a:pt x="87" y="2"/>
                                  </a:cubicBezTo>
                                  <a:close/>
                                  <a:moveTo>
                                    <a:pt x="47" y="269"/>
                                  </a:moveTo>
                                  <a:cubicBezTo>
                                    <a:pt x="45" y="267"/>
                                    <a:pt x="45" y="267"/>
                                    <a:pt x="45" y="267"/>
                                  </a:cubicBezTo>
                                  <a:cubicBezTo>
                                    <a:pt x="45" y="265"/>
                                    <a:pt x="46" y="264"/>
                                    <a:pt x="47" y="264"/>
                                  </a:cubicBezTo>
                                  <a:cubicBezTo>
                                    <a:pt x="83" y="265"/>
                                    <a:pt x="83" y="265"/>
                                    <a:pt x="83" y="265"/>
                                  </a:cubicBezTo>
                                  <a:cubicBezTo>
                                    <a:pt x="84" y="265"/>
                                    <a:pt x="86" y="266"/>
                                    <a:pt x="87" y="267"/>
                                  </a:cubicBezTo>
                                  <a:cubicBezTo>
                                    <a:pt x="88" y="269"/>
                                    <a:pt x="88" y="269"/>
                                    <a:pt x="88" y="269"/>
                                  </a:cubicBezTo>
                                  <a:cubicBezTo>
                                    <a:pt x="89" y="270"/>
                                    <a:pt x="88" y="271"/>
                                    <a:pt x="86" y="271"/>
                                  </a:cubicBezTo>
                                  <a:cubicBezTo>
                                    <a:pt x="51" y="271"/>
                                    <a:pt x="51" y="271"/>
                                    <a:pt x="51" y="271"/>
                                  </a:cubicBezTo>
                                  <a:cubicBezTo>
                                    <a:pt x="49" y="271"/>
                                    <a:pt x="47" y="270"/>
                                    <a:pt x="47" y="269"/>
                                  </a:cubicBezTo>
                                  <a:close/>
                                  <a:moveTo>
                                    <a:pt x="101" y="318"/>
                                  </a:moveTo>
                                  <a:cubicBezTo>
                                    <a:pt x="102" y="318"/>
                                    <a:pt x="102" y="319"/>
                                    <a:pt x="103" y="319"/>
                                  </a:cubicBezTo>
                                  <a:cubicBezTo>
                                    <a:pt x="107" y="330"/>
                                    <a:pt x="107" y="330"/>
                                    <a:pt x="107" y="330"/>
                                  </a:cubicBezTo>
                                  <a:cubicBezTo>
                                    <a:pt x="108" y="331"/>
                                    <a:pt x="107" y="332"/>
                                    <a:pt x="105" y="332"/>
                                  </a:cubicBezTo>
                                  <a:cubicBezTo>
                                    <a:pt x="43" y="331"/>
                                    <a:pt x="43" y="331"/>
                                    <a:pt x="43" y="331"/>
                                  </a:cubicBezTo>
                                  <a:cubicBezTo>
                                    <a:pt x="42" y="331"/>
                                    <a:pt x="40" y="330"/>
                                    <a:pt x="39" y="329"/>
                                  </a:cubicBezTo>
                                  <a:cubicBezTo>
                                    <a:pt x="35" y="318"/>
                                    <a:pt x="35" y="318"/>
                                    <a:pt x="35" y="318"/>
                                  </a:cubicBezTo>
                                  <a:cubicBezTo>
                                    <a:pt x="34" y="317"/>
                                    <a:pt x="35" y="316"/>
                                    <a:pt x="37" y="316"/>
                                  </a:cubicBezTo>
                                  <a:cubicBezTo>
                                    <a:pt x="97" y="317"/>
                                    <a:pt x="97" y="317"/>
                                    <a:pt x="97" y="317"/>
                                  </a:cubicBezTo>
                                  <a:cubicBezTo>
                                    <a:pt x="102" y="286"/>
                                    <a:pt x="102" y="286"/>
                                    <a:pt x="102" y="286"/>
                                  </a:cubicBezTo>
                                  <a:cubicBezTo>
                                    <a:pt x="102" y="286"/>
                                    <a:pt x="94" y="284"/>
                                    <a:pt x="92" y="276"/>
                                  </a:cubicBezTo>
                                  <a:cubicBezTo>
                                    <a:pt x="91" y="273"/>
                                    <a:pt x="91" y="264"/>
                                    <a:pt x="108" y="272"/>
                                  </a:cubicBezTo>
                                  <a:cubicBezTo>
                                    <a:pt x="106" y="296"/>
                                    <a:pt x="103" y="312"/>
                                    <a:pt x="101" y="318"/>
                                  </a:cubicBezTo>
                                  <a:close/>
                                  <a:moveTo>
                                    <a:pt x="85" y="247"/>
                                  </a:moveTo>
                                  <a:cubicBezTo>
                                    <a:pt x="86" y="250"/>
                                    <a:pt x="86" y="250"/>
                                    <a:pt x="86" y="250"/>
                                  </a:cubicBezTo>
                                  <a:cubicBezTo>
                                    <a:pt x="87" y="251"/>
                                    <a:pt x="86" y="252"/>
                                    <a:pt x="84" y="252"/>
                                  </a:cubicBezTo>
                                  <a:cubicBezTo>
                                    <a:pt x="49" y="254"/>
                                    <a:pt x="49" y="254"/>
                                    <a:pt x="49" y="254"/>
                                  </a:cubicBezTo>
                                  <a:cubicBezTo>
                                    <a:pt x="47" y="254"/>
                                    <a:pt x="46" y="253"/>
                                    <a:pt x="45" y="252"/>
                                  </a:cubicBezTo>
                                  <a:cubicBezTo>
                                    <a:pt x="43" y="249"/>
                                    <a:pt x="43" y="249"/>
                                    <a:pt x="43" y="249"/>
                                  </a:cubicBezTo>
                                  <a:cubicBezTo>
                                    <a:pt x="43" y="248"/>
                                    <a:pt x="43" y="247"/>
                                    <a:pt x="45" y="247"/>
                                  </a:cubicBezTo>
                                  <a:cubicBezTo>
                                    <a:pt x="80" y="246"/>
                                    <a:pt x="80" y="246"/>
                                    <a:pt x="80" y="246"/>
                                  </a:cubicBezTo>
                                  <a:cubicBezTo>
                                    <a:pt x="82" y="245"/>
                                    <a:pt x="84" y="246"/>
                                    <a:pt x="85" y="247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21" name="Freeform 152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383957" y="0"/>
                              <a:ext cx="288000" cy="223540"/>
                            </a:xfrm>
                            <a:custGeom>
                              <a:avLst/>
                              <a:gdLst>
                                <a:gd name="T0" fmla="*/ 49283758 w 3576"/>
                                <a:gd name="T1" fmla="*/ 5783212 h 2782"/>
                                <a:gd name="T2" fmla="*/ 37696107 w 3576"/>
                                <a:gd name="T3" fmla="*/ 5783212 h 2782"/>
                                <a:gd name="T4" fmla="*/ 31887785 w 3576"/>
                                <a:gd name="T5" fmla="*/ 0 h 2782"/>
                                <a:gd name="T6" fmla="*/ 20300134 w 3576"/>
                                <a:gd name="T7" fmla="*/ 0 h 2782"/>
                                <a:gd name="T8" fmla="*/ 14491812 w 3576"/>
                                <a:gd name="T9" fmla="*/ 5783212 h 2782"/>
                                <a:gd name="T10" fmla="*/ 2904161 w 3576"/>
                                <a:gd name="T11" fmla="*/ 5783212 h 2782"/>
                                <a:gd name="T12" fmla="*/ 0 w 3576"/>
                                <a:gd name="T13" fmla="*/ 8660353 h 2782"/>
                                <a:gd name="T14" fmla="*/ 0 w 3576"/>
                                <a:gd name="T15" fmla="*/ 37533137 h 2782"/>
                                <a:gd name="T16" fmla="*/ 2904161 w 3576"/>
                                <a:gd name="T17" fmla="*/ 40424743 h 2782"/>
                                <a:gd name="T18" fmla="*/ 49283758 w 3576"/>
                                <a:gd name="T19" fmla="*/ 40424743 h 2782"/>
                                <a:gd name="T20" fmla="*/ 52187919 w 3576"/>
                                <a:gd name="T21" fmla="*/ 37533137 h 2782"/>
                                <a:gd name="T22" fmla="*/ 52187919 w 3576"/>
                                <a:gd name="T23" fmla="*/ 8660353 h 2782"/>
                                <a:gd name="T24" fmla="*/ 49283758 w 3576"/>
                                <a:gd name="T25" fmla="*/ 5783212 h 2782"/>
                                <a:gd name="T26" fmla="*/ 26093960 w 3576"/>
                                <a:gd name="T27" fmla="*/ 34641531 h 2782"/>
                                <a:gd name="T28" fmla="*/ 14491812 w 3576"/>
                                <a:gd name="T29" fmla="*/ 23104038 h 2782"/>
                                <a:gd name="T30" fmla="*/ 26093960 w 3576"/>
                                <a:gd name="T31" fmla="*/ 11551959 h 2782"/>
                                <a:gd name="T32" fmla="*/ 37696107 w 3576"/>
                                <a:gd name="T33" fmla="*/ 23104038 h 2782"/>
                                <a:gd name="T34" fmla="*/ 26093960 w 3576"/>
                                <a:gd name="T35" fmla="*/ 34641531 h 2782"/>
                                <a:gd name="T36" fmla="*/ 17395973 w 3576"/>
                                <a:gd name="T37" fmla="*/ 23104038 h 2782"/>
                                <a:gd name="T38" fmla="*/ 18052671 w 3576"/>
                                <a:gd name="T39" fmla="*/ 19791010 h 2782"/>
                                <a:gd name="T40" fmla="*/ 19949919 w 3576"/>
                                <a:gd name="T41" fmla="*/ 16971972 h 2782"/>
                                <a:gd name="T42" fmla="*/ 22766497 w 3576"/>
                                <a:gd name="T43" fmla="*/ 15097515 h 2782"/>
                                <a:gd name="T44" fmla="*/ 26093960 w 3576"/>
                                <a:gd name="T45" fmla="*/ 14443685 h 2782"/>
                                <a:gd name="T46" fmla="*/ 29421423 w 3576"/>
                                <a:gd name="T47" fmla="*/ 15097515 h 2782"/>
                                <a:gd name="T48" fmla="*/ 32238000 w 3576"/>
                                <a:gd name="T49" fmla="*/ 16971972 h 2782"/>
                                <a:gd name="T50" fmla="*/ 34135248 w 3576"/>
                                <a:gd name="T51" fmla="*/ 19791010 h 2782"/>
                                <a:gd name="T52" fmla="*/ 34791946 w 3576"/>
                                <a:gd name="T53" fmla="*/ 23104038 h 2782"/>
                                <a:gd name="T54" fmla="*/ 34135248 w 3576"/>
                                <a:gd name="T55" fmla="*/ 26417065 h 2782"/>
                                <a:gd name="T56" fmla="*/ 32238000 w 3576"/>
                                <a:gd name="T57" fmla="*/ 29221518 h 2782"/>
                                <a:gd name="T58" fmla="*/ 29421423 w 3576"/>
                                <a:gd name="T59" fmla="*/ 31095975 h 2782"/>
                                <a:gd name="T60" fmla="*/ 26093960 w 3576"/>
                                <a:gd name="T61" fmla="*/ 31764390 h 2782"/>
                                <a:gd name="T62" fmla="*/ 22766497 w 3576"/>
                                <a:gd name="T63" fmla="*/ 31095975 h 2782"/>
                                <a:gd name="T64" fmla="*/ 19949919 w 3576"/>
                                <a:gd name="T65" fmla="*/ 29221518 h 2782"/>
                                <a:gd name="T66" fmla="*/ 18052671 w 3576"/>
                                <a:gd name="T67" fmla="*/ 26417065 h 2782"/>
                                <a:gd name="T68" fmla="*/ 17395973 w 3576"/>
                                <a:gd name="T69" fmla="*/ 23104038 h 2782"/>
                                <a:gd name="T70" fmla="*/ 0 60000 65536"/>
                                <a:gd name="T71" fmla="*/ 0 60000 65536"/>
                                <a:gd name="T72" fmla="*/ 0 60000 65536"/>
                                <a:gd name="T73" fmla="*/ 0 60000 65536"/>
                                <a:gd name="T74" fmla="*/ 0 60000 65536"/>
                                <a:gd name="T75" fmla="*/ 0 60000 65536"/>
                                <a:gd name="T76" fmla="*/ 0 60000 65536"/>
                                <a:gd name="T77" fmla="*/ 0 60000 65536"/>
                                <a:gd name="T78" fmla="*/ 0 60000 65536"/>
                                <a:gd name="T79" fmla="*/ 0 60000 65536"/>
                                <a:gd name="T80" fmla="*/ 0 60000 65536"/>
                                <a:gd name="T81" fmla="*/ 0 60000 65536"/>
                                <a:gd name="T82" fmla="*/ 0 60000 65536"/>
                                <a:gd name="T83" fmla="*/ 0 60000 65536"/>
                                <a:gd name="T84" fmla="*/ 0 60000 65536"/>
                                <a:gd name="T85" fmla="*/ 0 60000 65536"/>
                                <a:gd name="T86" fmla="*/ 0 60000 65536"/>
                                <a:gd name="T87" fmla="*/ 0 60000 65536"/>
                                <a:gd name="T88" fmla="*/ 0 60000 65536"/>
                                <a:gd name="T89" fmla="*/ 0 60000 65536"/>
                                <a:gd name="T90" fmla="*/ 0 60000 65536"/>
                                <a:gd name="T91" fmla="*/ 0 60000 65536"/>
                                <a:gd name="T92" fmla="*/ 0 60000 65536"/>
                                <a:gd name="T93" fmla="*/ 0 60000 65536"/>
                                <a:gd name="T94" fmla="*/ 0 60000 65536"/>
                                <a:gd name="T95" fmla="*/ 0 60000 65536"/>
                                <a:gd name="T96" fmla="*/ 0 60000 65536"/>
                                <a:gd name="T97" fmla="*/ 0 60000 65536"/>
                                <a:gd name="T98" fmla="*/ 0 60000 65536"/>
                                <a:gd name="T99" fmla="*/ 0 60000 65536"/>
                                <a:gd name="T100" fmla="*/ 0 60000 65536"/>
                                <a:gd name="T101" fmla="*/ 0 60000 65536"/>
                                <a:gd name="T102" fmla="*/ 0 60000 65536"/>
                                <a:gd name="T103" fmla="*/ 0 60000 65536"/>
                                <a:gd name="T104" fmla="*/ 0 60000 65536"/>
                              </a:gdLst>
                              <a:ahLst/>
                              <a:cxnLst>
                                <a:cxn ang="T70">
                                  <a:pos x="T0" y="T1"/>
                                </a:cxn>
                                <a:cxn ang="T71">
                                  <a:pos x="T2" y="T3"/>
                                </a:cxn>
                                <a:cxn ang="T72">
                                  <a:pos x="T4" y="T5"/>
                                </a:cxn>
                                <a:cxn ang="T73">
                                  <a:pos x="T6" y="T7"/>
                                </a:cxn>
                                <a:cxn ang="T74">
                                  <a:pos x="T8" y="T9"/>
                                </a:cxn>
                                <a:cxn ang="T75">
                                  <a:pos x="T10" y="T11"/>
                                </a:cxn>
                                <a:cxn ang="T76">
                                  <a:pos x="T12" y="T13"/>
                                </a:cxn>
                                <a:cxn ang="T77">
                                  <a:pos x="T14" y="T15"/>
                                </a:cxn>
                                <a:cxn ang="T78">
                                  <a:pos x="T16" y="T17"/>
                                </a:cxn>
                                <a:cxn ang="T79">
                                  <a:pos x="T18" y="T19"/>
                                </a:cxn>
                                <a:cxn ang="T80">
                                  <a:pos x="T20" y="T21"/>
                                </a:cxn>
                                <a:cxn ang="T81">
                                  <a:pos x="T22" y="T23"/>
                                </a:cxn>
                                <a:cxn ang="T82">
                                  <a:pos x="T24" y="T25"/>
                                </a:cxn>
                                <a:cxn ang="T83">
                                  <a:pos x="T26" y="T27"/>
                                </a:cxn>
                                <a:cxn ang="T84">
                                  <a:pos x="T28" y="T29"/>
                                </a:cxn>
                                <a:cxn ang="T85">
                                  <a:pos x="T30" y="T31"/>
                                </a:cxn>
                                <a:cxn ang="T86">
                                  <a:pos x="T32" y="T33"/>
                                </a:cxn>
                                <a:cxn ang="T87">
                                  <a:pos x="T34" y="T35"/>
                                </a:cxn>
                                <a:cxn ang="T88">
                                  <a:pos x="T36" y="T37"/>
                                </a:cxn>
                                <a:cxn ang="T89">
                                  <a:pos x="T38" y="T39"/>
                                </a:cxn>
                                <a:cxn ang="T90">
                                  <a:pos x="T40" y="T41"/>
                                </a:cxn>
                                <a:cxn ang="T91">
                                  <a:pos x="T42" y="T43"/>
                                </a:cxn>
                                <a:cxn ang="T92">
                                  <a:pos x="T44" y="T45"/>
                                </a:cxn>
                                <a:cxn ang="T93">
                                  <a:pos x="T46" y="T47"/>
                                </a:cxn>
                                <a:cxn ang="T94">
                                  <a:pos x="T48" y="T49"/>
                                </a:cxn>
                                <a:cxn ang="T95">
                                  <a:pos x="T50" y="T51"/>
                                </a:cxn>
                                <a:cxn ang="T96">
                                  <a:pos x="T52" y="T53"/>
                                </a:cxn>
                                <a:cxn ang="T97">
                                  <a:pos x="T54" y="T55"/>
                                </a:cxn>
                                <a:cxn ang="T98">
                                  <a:pos x="T56" y="T57"/>
                                </a:cxn>
                                <a:cxn ang="T99">
                                  <a:pos x="T58" y="T59"/>
                                </a:cxn>
                                <a:cxn ang="T100">
                                  <a:pos x="T60" y="T61"/>
                                </a:cxn>
                                <a:cxn ang="T101">
                                  <a:pos x="T62" y="T63"/>
                                </a:cxn>
                                <a:cxn ang="T102">
                                  <a:pos x="T64" y="T65"/>
                                </a:cxn>
                                <a:cxn ang="T103">
                                  <a:pos x="T66" y="T67"/>
                                </a:cxn>
                                <a:cxn ang="T104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3576" h="2782">
                                  <a:moveTo>
                                    <a:pt x="3377" y="398"/>
                                  </a:moveTo>
                                  <a:cubicBezTo>
                                    <a:pt x="2583" y="398"/>
                                    <a:pt x="2583" y="398"/>
                                    <a:pt x="2583" y="398"/>
                                  </a:cubicBezTo>
                                  <a:cubicBezTo>
                                    <a:pt x="2583" y="398"/>
                                    <a:pt x="2428" y="0"/>
                                    <a:pt x="2185" y="0"/>
                                  </a:cubicBezTo>
                                  <a:cubicBezTo>
                                    <a:pt x="1391" y="0"/>
                                    <a:pt x="1391" y="0"/>
                                    <a:pt x="1391" y="0"/>
                                  </a:cubicBezTo>
                                  <a:cubicBezTo>
                                    <a:pt x="1148" y="0"/>
                                    <a:pt x="993" y="398"/>
                                    <a:pt x="993" y="398"/>
                                  </a:cubicBezTo>
                                  <a:cubicBezTo>
                                    <a:pt x="199" y="398"/>
                                    <a:pt x="199" y="398"/>
                                    <a:pt x="199" y="398"/>
                                  </a:cubicBezTo>
                                  <a:cubicBezTo>
                                    <a:pt x="61" y="398"/>
                                    <a:pt x="0" y="458"/>
                                    <a:pt x="0" y="596"/>
                                  </a:cubicBezTo>
                                  <a:cubicBezTo>
                                    <a:pt x="0" y="2583"/>
                                    <a:pt x="0" y="2583"/>
                                    <a:pt x="0" y="2583"/>
                                  </a:cubicBezTo>
                                  <a:cubicBezTo>
                                    <a:pt x="0" y="2722"/>
                                    <a:pt x="61" y="2782"/>
                                    <a:pt x="199" y="2782"/>
                                  </a:cubicBezTo>
                                  <a:cubicBezTo>
                                    <a:pt x="3377" y="2782"/>
                                    <a:pt x="3377" y="2782"/>
                                    <a:pt x="3377" y="2782"/>
                                  </a:cubicBezTo>
                                  <a:cubicBezTo>
                                    <a:pt x="3515" y="2782"/>
                                    <a:pt x="3576" y="2722"/>
                                    <a:pt x="3576" y="2583"/>
                                  </a:cubicBezTo>
                                  <a:cubicBezTo>
                                    <a:pt x="3576" y="596"/>
                                    <a:pt x="3576" y="596"/>
                                    <a:pt x="3576" y="596"/>
                                  </a:cubicBezTo>
                                  <a:cubicBezTo>
                                    <a:pt x="3576" y="458"/>
                                    <a:pt x="3515" y="398"/>
                                    <a:pt x="3377" y="398"/>
                                  </a:cubicBezTo>
                                  <a:close/>
                                  <a:moveTo>
                                    <a:pt x="1788" y="2384"/>
                                  </a:moveTo>
                                  <a:cubicBezTo>
                                    <a:pt x="1349" y="2384"/>
                                    <a:pt x="993" y="2029"/>
                                    <a:pt x="993" y="1590"/>
                                  </a:cubicBezTo>
                                  <a:cubicBezTo>
                                    <a:pt x="993" y="1151"/>
                                    <a:pt x="1349" y="795"/>
                                    <a:pt x="1788" y="795"/>
                                  </a:cubicBezTo>
                                  <a:cubicBezTo>
                                    <a:pt x="2227" y="795"/>
                                    <a:pt x="2583" y="1151"/>
                                    <a:pt x="2583" y="1590"/>
                                  </a:cubicBezTo>
                                  <a:cubicBezTo>
                                    <a:pt x="2583" y="2029"/>
                                    <a:pt x="2227" y="2384"/>
                                    <a:pt x="1788" y="2384"/>
                                  </a:cubicBezTo>
                                  <a:close/>
                                  <a:moveTo>
                                    <a:pt x="1192" y="1590"/>
                                  </a:moveTo>
                                  <a:cubicBezTo>
                                    <a:pt x="1192" y="1512"/>
                                    <a:pt x="1208" y="1434"/>
                                    <a:pt x="1237" y="1362"/>
                                  </a:cubicBezTo>
                                  <a:cubicBezTo>
                                    <a:pt x="1267" y="1289"/>
                                    <a:pt x="1311" y="1223"/>
                                    <a:pt x="1367" y="1168"/>
                                  </a:cubicBezTo>
                                  <a:cubicBezTo>
                                    <a:pt x="1422" y="1113"/>
                                    <a:pt x="1488" y="1069"/>
                                    <a:pt x="1560" y="1039"/>
                                  </a:cubicBezTo>
                                  <a:cubicBezTo>
                                    <a:pt x="1632" y="1009"/>
                                    <a:pt x="1710" y="994"/>
                                    <a:pt x="1788" y="994"/>
                                  </a:cubicBezTo>
                                  <a:cubicBezTo>
                                    <a:pt x="1866" y="994"/>
                                    <a:pt x="1944" y="1009"/>
                                    <a:pt x="2016" y="1039"/>
                                  </a:cubicBezTo>
                                  <a:cubicBezTo>
                                    <a:pt x="2088" y="1069"/>
                                    <a:pt x="2154" y="1113"/>
                                    <a:pt x="2209" y="1168"/>
                                  </a:cubicBezTo>
                                  <a:cubicBezTo>
                                    <a:pt x="2265" y="1223"/>
                                    <a:pt x="2309" y="1289"/>
                                    <a:pt x="2339" y="1362"/>
                                  </a:cubicBezTo>
                                  <a:cubicBezTo>
                                    <a:pt x="2368" y="1434"/>
                                    <a:pt x="2384" y="1512"/>
                                    <a:pt x="2384" y="1590"/>
                                  </a:cubicBezTo>
                                  <a:cubicBezTo>
                                    <a:pt x="2384" y="1668"/>
                                    <a:pt x="2368" y="1746"/>
                                    <a:pt x="2339" y="1818"/>
                                  </a:cubicBezTo>
                                  <a:cubicBezTo>
                                    <a:pt x="2309" y="1890"/>
                                    <a:pt x="2265" y="1956"/>
                                    <a:pt x="2209" y="2011"/>
                                  </a:cubicBezTo>
                                  <a:cubicBezTo>
                                    <a:pt x="2154" y="2066"/>
                                    <a:pt x="2088" y="2110"/>
                                    <a:pt x="2016" y="2140"/>
                                  </a:cubicBezTo>
                                  <a:cubicBezTo>
                                    <a:pt x="1944" y="2170"/>
                                    <a:pt x="1866" y="2186"/>
                                    <a:pt x="1788" y="2186"/>
                                  </a:cubicBezTo>
                                  <a:cubicBezTo>
                                    <a:pt x="1710" y="2186"/>
                                    <a:pt x="1632" y="2170"/>
                                    <a:pt x="1560" y="2140"/>
                                  </a:cubicBezTo>
                                  <a:cubicBezTo>
                                    <a:pt x="1488" y="2110"/>
                                    <a:pt x="1422" y="2066"/>
                                    <a:pt x="1367" y="2011"/>
                                  </a:cubicBezTo>
                                  <a:cubicBezTo>
                                    <a:pt x="1311" y="1956"/>
                                    <a:pt x="1267" y="1890"/>
                                    <a:pt x="1237" y="1818"/>
                                  </a:cubicBezTo>
                                  <a:cubicBezTo>
                                    <a:pt x="1208" y="1746"/>
                                    <a:pt x="1192" y="1668"/>
                                    <a:pt x="1192" y="159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22" name="Freeform 164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691979" y="0"/>
                              <a:ext cx="252000" cy="213138"/>
                            </a:xfrm>
                            <a:custGeom>
                              <a:avLst/>
                              <a:gdLst>
                                <a:gd name="T0" fmla="*/ 21589323 w 4046"/>
                                <a:gd name="T1" fmla="*/ 15799 h 3431"/>
                                <a:gd name="T2" fmla="*/ 16031656 w 4046"/>
                                <a:gd name="T3" fmla="*/ 1480979 h 3431"/>
                                <a:gd name="T4" fmla="*/ 10442313 w 4046"/>
                                <a:gd name="T5" fmla="*/ 0 h 3431"/>
                                <a:gd name="T6" fmla="*/ 0 w 4046"/>
                                <a:gd name="T7" fmla="*/ 1039862 h 3431"/>
                                <a:gd name="T8" fmla="*/ 696688 w 4046"/>
                                <a:gd name="T9" fmla="*/ 26634094 h 3431"/>
                                <a:gd name="T10" fmla="*/ 15778339 w 4046"/>
                                <a:gd name="T11" fmla="*/ 26980685 h 3431"/>
                                <a:gd name="T12" fmla="*/ 15833772 w 4046"/>
                                <a:gd name="T13" fmla="*/ 27004383 h 3431"/>
                                <a:gd name="T14" fmla="*/ 15897034 w 4046"/>
                                <a:gd name="T15" fmla="*/ 27020092 h 3431"/>
                                <a:gd name="T16" fmla="*/ 15952467 w 4046"/>
                                <a:gd name="T17" fmla="*/ 27027992 h 3431"/>
                                <a:gd name="T18" fmla="*/ 16031656 w 4046"/>
                                <a:gd name="T19" fmla="*/ 27027992 h 3431"/>
                                <a:gd name="T20" fmla="*/ 16031656 w 4046"/>
                                <a:gd name="T21" fmla="*/ 27027992 h 3431"/>
                                <a:gd name="T22" fmla="*/ 16039575 w 4046"/>
                                <a:gd name="T23" fmla="*/ 27027992 h 3431"/>
                                <a:gd name="T24" fmla="*/ 16110845 w 4046"/>
                                <a:gd name="T25" fmla="*/ 27027992 h 3431"/>
                                <a:gd name="T26" fmla="*/ 16174197 w 4046"/>
                                <a:gd name="T27" fmla="*/ 27020092 h 3431"/>
                                <a:gd name="T28" fmla="*/ 16229540 w 4046"/>
                                <a:gd name="T29" fmla="*/ 27004383 h 3431"/>
                                <a:gd name="T30" fmla="*/ 16284973 w 4046"/>
                                <a:gd name="T31" fmla="*/ 26980685 h 3431"/>
                                <a:gd name="T32" fmla="*/ 31334948 w 4046"/>
                                <a:gd name="T33" fmla="*/ 26649892 h 3431"/>
                                <a:gd name="T34" fmla="*/ 32031636 w 4046"/>
                                <a:gd name="T35" fmla="*/ 1055572 h 3431"/>
                                <a:gd name="T36" fmla="*/ 1409214 w 4046"/>
                                <a:gd name="T37" fmla="*/ 24908948 h 3431"/>
                                <a:gd name="T38" fmla="*/ 1757558 w 4046"/>
                                <a:gd name="T39" fmla="*/ 1764553 h 3431"/>
                                <a:gd name="T40" fmla="*/ 10442313 w 4046"/>
                                <a:gd name="T41" fmla="*/ 1402252 h 3431"/>
                                <a:gd name="T42" fmla="*/ 15319130 w 4046"/>
                                <a:gd name="T43" fmla="*/ 25365863 h 3431"/>
                                <a:gd name="T44" fmla="*/ 12516540 w 4046"/>
                                <a:gd name="T45" fmla="*/ 24908948 h 3431"/>
                                <a:gd name="T46" fmla="*/ 12120682 w 4046"/>
                                <a:gd name="T47" fmla="*/ 24908948 h 3431"/>
                                <a:gd name="T48" fmla="*/ 1757558 w 4046"/>
                                <a:gd name="T49" fmla="*/ 25255539 h 3431"/>
                                <a:gd name="T50" fmla="*/ 30622422 w 4046"/>
                                <a:gd name="T51" fmla="*/ 24916759 h 3431"/>
                                <a:gd name="T52" fmla="*/ 20053406 w 4046"/>
                                <a:gd name="T53" fmla="*/ 24940456 h 3431"/>
                                <a:gd name="T54" fmla="*/ 19697143 w 4046"/>
                                <a:gd name="T55" fmla="*/ 24924658 h 3431"/>
                                <a:gd name="T56" fmla="*/ 19523015 w 4046"/>
                                <a:gd name="T57" fmla="*/ 24932557 h 3431"/>
                                <a:gd name="T58" fmla="*/ 16704587 w 4046"/>
                                <a:gd name="T59" fmla="*/ 2694092 h 3431"/>
                                <a:gd name="T60" fmla="*/ 21589323 w 4046"/>
                                <a:gd name="T61" fmla="*/ 1433760 h 3431"/>
                                <a:gd name="T62" fmla="*/ 30622422 w 4046"/>
                                <a:gd name="T63" fmla="*/ 2126943 h 3431"/>
                                <a:gd name="T64" fmla="*/ 3443846 w 4046"/>
                                <a:gd name="T65" fmla="*/ 8578688 h 3431"/>
                                <a:gd name="T66" fmla="*/ 8906485 w 4046"/>
                                <a:gd name="T67" fmla="*/ 8358130 h 3431"/>
                                <a:gd name="T68" fmla="*/ 12888641 w 4046"/>
                                <a:gd name="T69" fmla="*/ 9571243 h 3431"/>
                                <a:gd name="T70" fmla="*/ 13862402 w 4046"/>
                                <a:gd name="T71" fmla="*/ 9405803 h 3431"/>
                                <a:gd name="T72" fmla="*/ 9112289 w 4046"/>
                                <a:gd name="T73" fmla="*/ 6979575 h 3431"/>
                                <a:gd name="T74" fmla="*/ 3420089 w 4046"/>
                                <a:gd name="T75" fmla="*/ 7192234 h 3431"/>
                                <a:gd name="T76" fmla="*/ 3443846 w 4046"/>
                                <a:gd name="T77" fmla="*/ 8578688 h 3431"/>
                                <a:gd name="T78" fmla="*/ 12951992 w 4046"/>
                                <a:gd name="T79" fmla="*/ 18724979 h 3431"/>
                                <a:gd name="T80" fmla="*/ 13854483 w 4046"/>
                                <a:gd name="T81" fmla="*/ 18338981 h 3431"/>
                                <a:gd name="T82" fmla="*/ 9294424 w 4046"/>
                                <a:gd name="T83" fmla="*/ 16653243 h 3431"/>
                                <a:gd name="T84" fmla="*/ 8993594 w 4046"/>
                                <a:gd name="T85" fmla="*/ 16653243 h 3431"/>
                                <a:gd name="T86" fmla="*/ 2786752 w 4046"/>
                                <a:gd name="T87" fmla="*/ 17598491 h 3431"/>
                                <a:gd name="T88" fmla="*/ 3515116 w 4046"/>
                                <a:gd name="T89" fmla="*/ 18260254 h 3431"/>
                                <a:gd name="T90" fmla="*/ 9151883 w 4046"/>
                                <a:gd name="T91" fmla="*/ 18023898 h 3431"/>
                                <a:gd name="T92" fmla="*/ 28595709 w 4046"/>
                                <a:gd name="T93" fmla="*/ 7263150 h 3431"/>
                                <a:gd name="T94" fmla="*/ 22903510 w 4046"/>
                                <a:gd name="T95" fmla="*/ 7050402 h 3431"/>
                                <a:gd name="T96" fmla="*/ 18153396 w 4046"/>
                                <a:gd name="T97" fmla="*/ 9468819 h 3431"/>
                                <a:gd name="T98" fmla="*/ 19127158 w 4046"/>
                                <a:gd name="T99" fmla="*/ 9642159 h 3431"/>
                                <a:gd name="T100" fmla="*/ 23109313 w 4046"/>
                                <a:gd name="T101" fmla="*/ 8429045 h 3431"/>
                                <a:gd name="T102" fmla="*/ 28571953 w 4046"/>
                                <a:gd name="T103" fmla="*/ 8641704 h 3431"/>
                                <a:gd name="T104" fmla="*/ 28595709 w 4046"/>
                                <a:gd name="T105" fmla="*/ 7263150 h 3431"/>
                                <a:gd name="T106" fmla="*/ 0 60000 65536"/>
                                <a:gd name="T107" fmla="*/ 0 60000 65536"/>
                                <a:gd name="T108" fmla="*/ 0 60000 65536"/>
                                <a:gd name="T109" fmla="*/ 0 60000 65536"/>
                                <a:gd name="T110" fmla="*/ 0 60000 65536"/>
                                <a:gd name="T111" fmla="*/ 0 60000 65536"/>
                                <a:gd name="T112" fmla="*/ 0 60000 65536"/>
                                <a:gd name="T113" fmla="*/ 0 60000 65536"/>
                                <a:gd name="T114" fmla="*/ 0 60000 65536"/>
                                <a:gd name="T115" fmla="*/ 0 60000 65536"/>
                                <a:gd name="T116" fmla="*/ 0 60000 65536"/>
                                <a:gd name="T117" fmla="*/ 0 60000 65536"/>
                                <a:gd name="T118" fmla="*/ 0 60000 65536"/>
                                <a:gd name="T119" fmla="*/ 0 60000 65536"/>
                                <a:gd name="T120" fmla="*/ 0 60000 65536"/>
                                <a:gd name="T121" fmla="*/ 0 60000 65536"/>
                                <a:gd name="T122" fmla="*/ 0 60000 65536"/>
                                <a:gd name="T123" fmla="*/ 0 60000 65536"/>
                                <a:gd name="T124" fmla="*/ 0 60000 65536"/>
                                <a:gd name="T125" fmla="*/ 0 60000 65536"/>
                                <a:gd name="T126" fmla="*/ 0 60000 65536"/>
                                <a:gd name="T127" fmla="*/ 0 60000 65536"/>
                                <a:gd name="T128" fmla="*/ 0 60000 65536"/>
                                <a:gd name="T129" fmla="*/ 0 60000 65536"/>
                                <a:gd name="T130" fmla="*/ 0 60000 65536"/>
                                <a:gd name="T131" fmla="*/ 0 60000 65536"/>
                                <a:gd name="T132" fmla="*/ 0 60000 65536"/>
                                <a:gd name="T133" fmla="*/ 0 60000 65536"/>
                                <a:gd name="T134" fmla="*/ 0 60000 65536"/>
                                <a:gd name="T135" fmla="*/ 0 60000 65536"/>
                                <a:gd name="T136" fmla="*/ 0 60000 65536"/>
                                <a:gd name="T137" fmla="*/ 0 60000 65536"/>
                                <a:gd name="T138" fmla="*/ 0 60000 65536"/>
                                <a:gd name="T139" fmla="*/ 0 60000 65536"/>
                                <a:gd name="T140" fmla="*/ 0 60000 65536"/>
                                <a:gd name="T141" fmla="*/ 0 60000 65536"/>
                                <a:gd name="T142" fmla="*/ 0 60000 65536"/>
                                <a:gd name="T143" fmla="*/ 0 60000 65536"/>
                                <a:gd name="T144" fmla="*/ 0 60000 65536"/>
                                <a:gd name="T145" fmla="*/ 0 60000 65536"/>
                                <a:gd name="T146" fmla="*/ 0 60000 65536"/>
                                <a:gd name="T147" fmla="*/ 0 60000 65536"/>
                                <a:gd name="T148" fmla="*/ 0 60000 65536"/>
                                <a:gd name="T149" fmla="*/ 0 60000 65536"/>
                                <a:gd name="T150" fmla="*/ 0 60000 65536"/>
                                <a:gd name="T151" fmla="*/ 0 60000 65536"/>
                                <a:gd name="T152" fmla="*/ 0 60000 65536"/>
                                <a:gd name="T153" fmla="*/ 0 60000 65536"/>
                                <a:gd name="T154" fmla="*/ 0 60000 65536"/>
                                <a:gd name="T155" fmla="*/ 0 60000 65536"/>
                                <a:gd name="T156" fmla="*/ 0 60000 65536"/>
                                <a:gd name="T157" fmla="*/ 0 60000 65536"/>
                                <a:gd name="T158" fmla="*/ 0 60000 65536"/>
                              </a:gdLst>
                              <a:ahLst/>
                              <a:cxnLst>
                                <a:cxn ang="T106">
                                  <a:pos x="T0" y="T1"/>
                                </a:cxn>
                                <a:cxn ang="T107">
                                  <a:pos x="T2" y="T3"/>
                                </a:cxn>
                                <a:cxn ang="T108">
                                  <a:pos x="T4" y="T5"/>
                                </a:cxn>
                                <a:cxn ang="T109">
                                  <a:pos x="T6" y="T7"/>
                                </a:cxn>
                                <a:cxn ang="T110">
                                  <a:pos x="T8" y="T9"/>
                                </a:cxn>
                                <a:cxn ang="T111">
                                  <a:pos x="T10" y="T11"/>
                                </a:cxn>
                                <a:cxn ang="T112">
                                  <a:pos x="T12" y="T13"/>
                                </a:cxn>
                                <a:cxn ang="T113">
                                  <a:pos x="T14" y="T15"/>
                                </a:cxn>
                                <a:cxn ang="T114">
                                  <a:pos x="T16" y="T17"/>
                                </a:cxn>
                                <a:cxn ang="T115">
                                  <a:pos x="T18" y="T19"/>
                                </a:cxn>
                                <a:cxn ang="T116">
                                  <a:pos x="T20" y="T21"/>
                                </a:cxn>
                                <a:cxn ang="T117">
                                  <a:pos x="T22" y="T23"/>
                                </a:cxn>
                                <a:cxn ang="T118">
                                  <a:pos x="T24" y="T25"/>
                                </a:cxn>
                                <a:cxn ang="T119">
                                  <a:pos x="T26" y="T27"/>
                                </a:cxn>
                                <a:cxn ang="T120">
                                  <a:pos x="T28" y="T29"/>
                                </a:cxn>
                                <a:cxn ang="T121">
                                  <a:pos x="T30" y="T31"/>
                                </a:cxn>
                                <a:cxn ang="T122">
                                  <a:pos x="T32" y="T33"/>
                                </a:cxn>
                                <a:cxn ang="T123">
                                  <a:pos x="T34" y="T35"/>
                                </a:cxn>
                                <a:cxn ang="T124">
                                  <a:pos x="T36" y="T37"/>
                                </a:cxn>
                                <a:cxn ang="T125">
                                  <a:pos x="T38" y="T39"/>
                                </a:cxn>
                                <a:cxn ang="T126">
                                  <a:pos x="T40" y="T41"/>
                                </a:cxn>
                                <a:cxn ang="T127">
                                  <a:pos x="T42" y="T43"/>
                                </a:cxn>
                                <a:cxn ang="T128">
                                  <a:pos x="T44" y="T45"/>
                                </a:cxn>
                                <a:cxn ang="T129">
                                  <a:pos x="T46" y="T47"/>
                                </a:cxn>
                                <a:cxn ang="T130">
                                  <a:pos x="T48" y="T49"/>
                                </a:cxn>
                                <a:cxn ang="T131">
                                  <a:pos x="T50" y="T51"/>
                                </a:cxn>
                                <a:cxn ang="T132">
                                  <a:pos x="T52" y="T53"/>
                                </a:cxn>
                                <a:cxn ang="T133">
                                  <a:pos x="T54" y="T55"/>
                                </a:cxn>
                                <a:cxn ang="T134">
                                  <a:pos x="T56" y="T57"/>
                                </a:cxn>
                                <a:cxn ang="T135">
                                  <a:pos x="T58" y="T59"/>
                                </a:cxn>
                                <a:cxn ang="T136">
                                  <a:pos x="T60" y="T61"/>
                                </a:cxn>
                                <a:cxn ang="T137">
                                  <a:pos x="T62" y="T63"/>
                                </a:cxn>
                                <a:cxn ang="T138">
                                  <a:pos x="T64" y="T65"/>
                                </a:cxn>
                                <a:cxn ang="T139">
                                  <a:pos x="T66" y="T67"/>
                                </a:cxn>
                                <a:cxn ang="T140">
                                  <a:pos x="T68" y="T69"/>
                                </a:cxn>
                                <a:cxn ang="T141">
                                  <a:pos x="T70" y="T71"/>
                                </a:cxn>
                                <a:cxn ang="T142">
                                  <a:pos x="T72" y="T73"/>
                                </a:cxn>
                                <a:cxn ang="T143">
                                  <a:pos x="T74" y="T75"/>
                                </a:cxn>
                                <a:cxn ang="T144">
                                  <a:pos x="T76" y="T77"/>
                                </a:cxn>
                                <a:cxn ang="T145">
                                  <a:pos x="T78" y="T79"/>
                                </a:cxn>
                                <a:cxn ang="T146">
                                  <a:pos x="T80" y="T81"/>
                                </a:cxn>
                                <a:cxn ang="T147">
                                  <a:pos x="T82" y="T83"/>
                                </a:cxn>
                                <a:cxn ang="T148">
                                  <a:pos x="T84" y="T85"/>
                                </a:cxn>
                                <a:cxn ang="T149">
                                  <a:pos x="T86" y="T87"/>
                                </a:cxn>
                                <a:cxn ang="T150">
                                  <a:pos x="T88" y="T89"/>
                                </a:cxn>
                                <a:cxn ang="T151">
                                  <a:pos x="T90" y="T91"/>
                                </a:cxn>
                                <a:cxn ang="T152">
                                  <a:pos x="T92" y="T93"/>
                                </a:cxn>
                                <a:cxn ang="T153">
                                  <a:pos x="T94" y="T95"/>
                                </a:cxn>
                                <a:cxn ang="T154">
                                  <a:pos x="T96" y="T97"/>
                                </a:cxn>
                                <a:cxn ang="T155">
                                  <a:pos x="T98" y="T99"/>
                                </a:cxn>
                                <a:cxn ang="T156">
                                  <a:pos x="T100" y="T101"/>
                                </a:cxn>
                                <a:cxn ang="T157">
                                  <a:pos x="T102" y="T103"/>
                                </a:cxn>
                                <a:cxn ang="T158">
                                  <a:pos x="T104" y="T105"/>
                                </a:cxn>
                              </a:cxnLst>
                              <a:rect l="0" t="0" r="r" b="b"/>
                              <a:pathLst>
                                <a:path w="4046" h="3431">
                                  <a:moveTo>
                                    <a:pt x="3958" y="46"/>
                                  </a:moveTo>
                                  <a:cubicBezTo>
                                    <a:pt x="2727" y="2"/>
                                    <a:pt x="2727" y="2"/>
                                    <a:pt x="2727" y="2"/>
                                  </a:cubicBezTo>
                                  <a:cubicBezTo>
                                    <a:pt x="2727" y="4"/>
                                    <a:pt x="2727" y="4"/>
                                    <a:pt x="2727" y="4"/>
                                  </a:cubicBezTo>
                                  <a:cubicBezTo>
                                    <a:pt x="2479" y="4"/>
                                    <a:pt x="2238" y="67"/>
                                    <a:pt x="2025" y="188"/>
                                  </a:cubicBezTo>
                                  <a:cubicBezTo>
                                    <a:pt x="1810" y="66"/>
                                    <a:pt x="1569" y="2"/>
                                    <a:pt x="1319" y="2"/>
                                  </a:cubicBezTo>
                                  <a:cubicBezTo>
                                    <a:pt x="1319" y="0"/>
                                    <a:pt x="1319" y="0"/>
                                    <a:pt x="1319" y="0"/>
                                  </a:cubicBezTo>
                                  <a:cubicBezTo>
                                    <a:pt x="88" y="44"/>
                                    <a:pt x="88" y="44"/>
                                    <a:pt x="88" y="44"/>
                                  </a:cubicBezTo>
                                  <a:cubicBezTo>
                                    <a:pt x="39" y="44"/>
                                    <a:pt x="0" y="84"/>
                                    <a:pt x="0" y="132"/>
                                  </a:cubicBezTo>
                                  <a:cubicBezTo>
                                    <a:pt x="0" y="3294"/>
                                    <a:pt x="0" y="3294"/>
                                    <a:pt x="0" y="3294"/>
                                  </a:cubicBezTo>
                                  <a:cubicBezTo>
                                    <a:pt x="0" y="3342"/>
                                    <a:pt x="39" y="3381"/>
                                    <a:pt x="88" y="3381"/>
                                  </a:cubicBezTo>
                                  <a:cubicBezTo>
                                    <a:pt x="1557" y="3338"/>
                                    <a:pt x="1557" y="3338"/>
                                    <a:pt x="1557" y="3338"/>
                                  </a:cubicBezTo>
                                  <a:cubicBezTo>
                                    <a:pt x="1707" y="3341"/>
                                    <a:pt x="1854" y="3370"/>
                                    <a:pt x="1993" y="3425"/>
                                  </a:cubicBezTo>
                                  <a:cubicBezTo>
                                    <a:pt x="1993" y="3425"/>
                                    <a:pt x="1993" y="3425"/>
                                    <a:pt x="1993" y="3425"/>
                                  </a:cubicBezTo>
                                  <a:cubicBezTo>
                                    <a:pt x="1996" y="3426"/>
                                    <a:pt x="1998" y="3427"/>
                                    <a:pt x="2000" y="3428"/>
                                  </a:cubicBezTo>
                                  <a:cubicBezTo>
                                    <a:pt x="2001" y="3428"/>
                                    <a:pt x="2002" y="3428"/>
                                    <a:pt x="2003" y="3428"/>
                                  </a:cubicBezTo>
                                  <a:cubicBezTo>
                                    <a:pt x="2004" y="3429"/>
                                    <a:pt x="2006" y="3429"/>
                                    <a:pt x="2008" y="3430"/>
                                  </a:cubicBezTo>
                                  <a:cubicBezTo>
                                    <a:pt x="2009" y="3430"/>
                                    <a:pt x="2010" y="3430"/>
                                    <a:pt x="2011" y="3430"/>
                                  </a:cubicBezTo>
                                  <a:cubicBezTo>
                                    <a:pt x="2012" y="3430"/>
                                    <a:pt x="2014" y="3431"/>
                                    <a:pt x="2015" y="3431"/>
                                  </a:cubicBezTo>
                                  <a:cubicBezTo>
                                    <a:pt x="2016" y="3431"/>
                                    <a:pt x="2017" y="3431"/>
                                    <a:pt x="2018" y="3431"/>
                                  </a:cubicBezTo>
                                  <a:cubicBezTo>
                                    <a:pt x="2020" y="3431"/>
                                    <a:pt x="2023" y="3431"/>
                                    <a:pt x="2025" y="3431"/>
                                  </a:cubicBezTo>
                                  <a:cubicBezTo>
                                    <a:pt x="2025" y="3431"/>
                                    <a:pt x="2025" y="3431"/>
                                    <a:pt x="2025" y="3431"/>
                                  </a:cubicBezTo>
                                  <a:cubicBezTo>
                                    <a:pt x="2025" y="3431"/>
                                    <a:pt x="2025" y="3431"/>
                                    <a:pt x="2025" y="3431"/>
                                  </a:cubicBezTo>
                                  <a:cubicBezTo>
                                    <a:pt x="2025" y="3431"/>
                                    <a:pt x="2025" y="3431"/>
                                    <a:pt x="2025" y="3431"/>
                                  </a:cubicBezTo>
                                  <a:cubicBezTo>
                                    <a:pt x="2025" y="3431"/>
                                    <a:pt x="2026" y="3431"/>
                                    <a:pt x="2026" y="3431"/>
                                  </a:cubicBezTo>
                                  <a:cubicBezTo>
                                    <a:pt x="2028" y="3431"/>
                                    <a:pt x="2030" y="3431"/>
                                    <a:pt x="2033" y="3431"/>
                                  </a:cubicBezTo>
                                  <a:cubicBezTo>
                                    <a:pt x="2034" y="3431"/>
                                    <a:pt x="2034" y="3431"/>
                                    <a:pt x="2035" y="3431"/>
                                  </a:cubicBezTo>
                                  <a:cubicBezTo>
                                    <a:pt x="2037" y="3431"/>
                                    <a:pt x="2038" y="3430"/>
                                    <a:pt x="2040" y="3430"/>
                                  </a:cubicBezTo>
                                  <a:cubicBezTo>
                                    <a:pt x="2041" y="3430"/>
                                    <a:pt x="2042" y="3430"/>
                                    <a:pt x="2043" y="3430"/>
                                  </a:cubicBezTo>
                                  <a:cubicBezTo>
                                    <a:pt x="2044" y="3429"/>
                                    <a:pt x="2046" y="3429"/>
                                    <a:pt x="2048" y="3428"/>
                                  </a:cubicBezTo>
                                  <a:cubicBezTo>
                                    <a:pt x="2049" y="3428"/>
                                    <a:pt x="2049" y="3428"/>
                                    <a:pt x="2050" y="3428"/>
                                  </a:cubicBezTo>
                                  <a:cubicBezTo>
                                    <a:pt x="2053" y="3427"/>
                                    <a:pt x="2055" y="3426"/>
                                    <a:pt x="2057" y="3425"/>
                                  </a:cubicBezTo>
                                  <a:cubicBezTo>
                                    <a:pt x="2057" y="3425"/>
                                    <a:pt x="2057" y="3425"/>
                                    <a:pt x="2057" y="3425"/>
                                  </a:cubicBezTo>
                                  <a:cubicBezTo>
                                    <a:pt x="2195" y="3372"/>
                                    <a:pt x="2340" y="3343"/>
                                    <a:pt x="2489" y="3340"/>
                                  </a:cubicBezTo>
                                  <a:cubicBezTo>
                                    <a:pt x="3958" y="3383"/>
                                    <a:pt x="3958" y="3383"/>
                                    <a:pt x="3958" y="3383"/>
                                  </a:cubicBezTo>
                                  <a:cubicBezTo>
                                    <a:pt x="4007" y="3383"/>
                                    <a:pt x="4046" y="3344"/>
                                    <a:pt x="4046" y="3295"/>
                                  </a:cubicBezTo>
                                  <a:cubicBezTo>
                                    <a:pt x="4046" y="134"/>
                                    <a:pt x="4046" y="134"/>
                                    <a:pt x="4046" y="134"/>
                                  </a:cubicBezTo>
                                  <a:cubicBezTo>
                                    <a:pt x="4046" y="85"/>
                                    <a:pt x="4007" y="46"/>
                                    <a:pt x="3958" y="46"/>
                                  </a:cubicBezTo>
                                  <a:close/>
                                  <a:moveTo>
                                    <a:pt x="178" y="3162"/>
                                  </a:moveTo>
                                  <a:cubicBezTo>
                                    <a:pt x="178" y="268"/>
                                    <a:pt x="178" y="268"/>
                                    <a:pt x="178" y="268"/>
                                  </a:cubicBezTo>
                                  <a:cubicBezTo>
                                    <a:pt x="178" y="244"/>
                                    <a:pt x="198" y="224"/>
                                    <a:pt x="222" y="224"/>
                                  </a:cubicBezTo>
                                  <a:cubicBezTo>
                                    <a:pt x="1319" y="180"/>
                                    <a:pt x="1319" y="180"/>
                                    <a:pt x="1319" y="180"/>
                                  </a:cubicBezTo>
                                  <a:cubicBezTo>
                                    <a:pt x="1319" y="178"/>
                                    <a:pt x="1319" y="178"/>
                                    <a:pt x="1319" y="178"/>
                                  </a:cubicBezTo>
                                  <a:cubicBezTo>
                                    <a:pt x="1537" y="178"/>
                                    <a:pt x="1747" y="234"/>
                                    <a:pt x="1935" y="339"/>
                                  </a:cubicBezTo>
                                  <a:cubicBezTo>
                                    <a:pt x="1935" y="3220"/>
                                    <a:pt x="1935" y="3220"/>
                                    <a:pt x="1935" y="3220"/>
                                  </a:cubicBezTo>
                                  <a:cubicBezTo>
                                    <a:pt x="1820" y="3186"/>
                                    <a:pt x="1701" y="3167"/>
                                    <a:pt x="1581" y="3163"/>
                                  </a:cubicBezTo>
                                  <a:cubicBezTo>
                                    <a:pt x="1581" y="3162"/>
                                    <a:pt x="1581" y="3162"/>
                                    <a:pt x="1581" y="3162"/>
                                  </a:cubicBezTo>
                                  <a:cubicBezTo>
                                    <a:pt x="1558" y="3162"/>
                                    <a:pt x="1558" y="3162"/>
                                    <a:pt x="1558" y="3162"/>
                                  </a:cubicBezTo>
                                  <a:cubicBezTo>
                                    <a:pt x="1549" y="3162"/>
                                    <a:pt x="1540" y="3162"/>
                                    <a:pt x="1531" y="3162"/>
                                  </a:cubicBezTo>
                                  <a:cubicBezTo>
                                    <a:pt x="1525" y="3162"/>
                                    <a:pt x="1519" y="3163"/>
                                    <a:pt x="1514" y="3164"/>
                                  </a:cubicBezTo>
                                  <a:cubicBezTo>
                                    <a:pt x="222" y="3206"/>
                                    <a:pt x="222" y="3206"/>
                                    <a:pt x="222" y="3206"/>
                                  </a:cubicBezTo>
                                  <a:cubicBezTo>
                                    <a:pt x="198" y="3206"/>
                                    <a:pt x="178" y="3186"/>
                                    <a:pt x="178" y="3162"/>
                                  </a:cubicBezTo>
                                  <a:close/>
                                  <a:moveTo>
                                    <a:pt x="3868" y="3163"/>
                                  </a:moveTo>
                                  <a:cubicBezTo>
                                    <a:pt x="3868" y="3188"/>
                                    <a:pt x="3848" y="3207"/>
                                    <a:pt x="3824" y="3207"/>
                                  </a:cubicBezTo>
                                  <a:cubicBezTo>
                                    <a:pt x="2533" y="3166"/>
                                    <a:pt x="2533" y="3166"/>
                                    <a:pt x="2533" y="3166"/>
                                  </a:cubicBezTo>
                                  <a:cubicBezTo>
                                    <a:pt x="2527" y="3164"/>
                                    <a:pt x="2521" y="3164"/>
                                    <a:pt x="2515" y="3164"/>
                                  </a:cubicBezTo>
                                  <a:cubicBezTo>
                                    <a:pt x="2506" y="3164"/>
                                    <a:pt x="2497" y="3164"/>
                                    <a:pt x="2488" y="3164"/>
                                  </a:cubicBezTo>
                                  <a:cubicBezTo>
                                    <a:pt x="2466" y="3163"/>
                                    <a:pt x="2466" y="3163"/>
                                    <a:pt x="2466" y="3163"/>
                                  </a:cubicBezTo>
                                  <a:cubicBezTo>
                                    <a:pt x="2466" y="3165"/>
                                    <a:pt x="2466" y="3165"/>
                                    <a:pt x="2466" y="3165"/>
                                  </a:cubicBezTo>
                                  <a:cubicBezTo>
                                    <a:pt x="2344" y="3169"/>
                                    <a:pt x="2226" y="3188"/>
                                    <a:pt x="2110" y="3222"/>
                                  </a:cubicBezTo>
                                  <a:cubicBezTo>
                                    <a:pt x="2110" y="342"/>
                                    <a:pt x="2110" y="342"/>
                                    <a:pt x="2110" y="342"/>
                                  </a:cubicBezTo>
                                  <a:cubicBezTo>
                                    <a:pt x="2298" y="236"/>
                                    <a:pt x="2509" y="180"/>
                                    <a:pt x="2727" y="180"/>
                                  </a:cubicBezTo>
                                  <a:cubicBezTo>
                                    <a:pt x="2727" y="182"/>
                                    <a:pt x="2727" y="182"/>
                                    <a:pt x="2727" y="182"/>
                                  </a:cubicBezTo>
                                  <a:cubicBezTo>
                                    <a:pt x="3824" y="226"/>
                                    <a:pt x="3824" y="226"/>
                                    <a:pt x="3824" y="226"/>
                                  </a:cubicBezTo>
                                  <a:cubicBezTo>
                                    <a:pt x="3848" y="226"/>
                                    <a:pt x="3868" y="246"/>
                                    <a:pt x="3868" y="270"/>
                                  </a:cubicBezTo>
                                  <a:cubicBezTo>
                                    <a:pt x="3868" y="3163"/>
                                    <a:pt x="3868" y="3163"/>
                                    <a:pt x="3868" y="3163"/>
                                  </a:cubicBezTo>
                                  <a:close/>
                                  <a:moveTo>
                                    <a:pt x="435" y="1089"/>
                                  </a:moveTo>
                                  <a:cubicBezTo>
                                    <a:pt x="436" y="1089"/>
                                    <a:pt x="438" y="1089"/>
                                    <a:pt x="439" y="1089"/>
                                  </a:cubicBezTo>
                                  <a:cubicBezTo>
                                    <a:pt x="1125" y="1061"/>
                                    <a:pt x="1125" y="1061"/>
                                    <a:pt x="1125" y="1061"/>
                                  </a:cubicBezTo>
                                  <a:cubicBezTo>
                                    <a:pt x="1129" y="1062"/>
                                    <a:pt x="1134" y="1062"/>
                                    <a:pt x="1139" y="1062"/>
                                  </a:cubicBezTo>
                                  <a:cubicBezTo>
                                    <a:pt x="1315" y="1062"/>
                                    <a:pt x="1484" y="1115"/>
                                    <a:pt x="1628" y="1215"/>
                                  </a:cubicBezTo>
                                  <a:cubicBezTo>
                                    <a:pt x="1644" y="1226"/>
                                    <a:pt x="1661" y="1231"/>
                                    <a:pt x="1679" y="1231"/>
                                  </a:cubicBezTo>
                                  <a:cubicBezTo>
                                    <a:pt x="1706" y="1231"/>
                                    <a:pt x="1734" y="1218"/>
                                    <a:pt x="1751" y="1194"/>
                                  </a:cubicBezTo>
                                  <a:cubicBezTo>
                                    <a:pt x="1779" y="1154"/>
                                    <a:pt x="1769" y="1099"/>
                                    <a:pt x="1729" y="1071"/>
                                  </a:cubicBezTo>
                                  <a:cubicBezTo>
                                    <a:pt x="1559" y="953"/>
                                    <a:pt x="1359" y="889"/>
                                    <a:pt x="1151" y="886"/>
                                  </a:cubicBezTo>
                                  <a:cubicBezTo>
                                    <a:pt x="1145" y="885"/>
                                    <a:pt x="1138" y="884"/>
                                    <a:pt x="1131" y="885"/>
                                  </a:cubicBezTo>
                                  <a:cubicBezTo>
                                    <a:pt x="432" y="913"/>
                                    <a:pt x="432" y="913"/>
                                    <a:pt x="432" y="913"/>
                                  </a:cubicBezTo>
                                  <a:cubicBezTo>
                                    <a:pt x="383" y="915"/>
                                    <a:pt x="345" y="956"/>
                                    <a:pt x="347" y="1004"/>
                                  </a:cubicBezTo>
                                  <a:cubicBezTo>
                                    <a:pt x="349" y="1052"/>
                                    <a:pt x="388" y="1089"/>
                                    <a:pt x="435" y="1089"/>
                                  </a:cubicBezTo>
                                  <a:close/>
                                  <a:moveTo>
                                    <a:pt x="1174" y="2290"/>
                                  </a:moveTo>
                                  <a:cubicBezTo>
                                    <a:pt x="1333" y="2290"/>
                                    <a:pt x="1489" y="2319"/>
                                    <a:pt x="1636" y="2377"/>
                                  </a:cubicBezTo>
                                  <a:cubicBezTo>
                                    <a:pt x="1646" y="2381"/>
                                    <a:pt x="1657" y="2383"/>
                                    <a:pt x="1668" y="2383"/>
                                  </a:cubicBezTo>
                                  <a:cubicBezTo>
                                    <a:pt x="1703" y="2383"/>
                                    <a:pt x="1736" y="2362"/>
                                    <a:pt x="1750" y="2328"/>
                                  </a:cubicBezTo>
                                  <a:cubicBezTo>
                                    <a:pt x="1768" y="2282"/>
                                    <a:pt x="1746" y="2231"/>
                                    <a:pt x="1700" y="2214"/>
                                  </a:cubicBezTo>
                                  <a:cubicBezTo>
                                    <a:pt x="1533" y="2147"/>
                                    <a:pt x="1356" y="2114"/>
                                    <a:pt x="1174" y="2114"/>
                                  </a:cubicBezTo>
                                  <a:cubicBezTo>
                                    <a:pt x="1168" y="2114"/>
                                    <a:pt x="1162" y="2114"/>
                                    <a:pt x="1157" y="2116"/>
                                  </a:cubicBezTo>
                                  <a:cubicBezTo>
                                    <a:pt x="1150" y="2114"/>
                                    <a:pt x="1143" y="2114"/>
                                    <a:pt x="1136" y="2114"/>
                                  </a:cubicBezTo>
                                  <a:cubicBezTo>
                                    <a:pt x="437" y="2142"/>
                                    <a:pt x="437" y="2142"/>
                                    <a:pt x="437" y="2142"/>
                                  </a:cubicBezTo>
                                  <a:cubicBezTo>
                                    <a:pt x="388" y="2144"/>
                                    <a:pt x="351" y="2185"/>
                                    <a:pt x="352" y="2234"/>
                                  </a:cubicBezTo>
                                  <a:cubicBezTo>
                                    <a:pt x="354" y="2281"/>
                                    <a:pt x="393" y="2318"/>
                                    <a:pt x="440" y="2318"/>
                                  </a:cubicBezTo>
                                  <a:cubicBezTo>
                                    <a:pt x="441" y="2318"/>
                                    <a:pt x="443" y="2318"/>
                                    <a:pt x="444" y="2318"/>
                                  </a:cubicBezTo>
                                  <a:cubicBezTo>
                                    <a:pt x="1143" y="2290"/>
                                    <a:pt x="1143" y="2290"/>
                                    <a:pt x="1143" y="2290"/>
                                  </a:cubicBezTo>
                                  <a:cubicBezTo>
                                    <a:pt x="1148" y="2289"/>
                                    <a:pt x="1152" y="2289"/>
                                    <a:pt x="1156" y="2288"/>
                                  </a:cubicBezTo>
                                  <a:cubicBezTo>
                                    <a:pt x="1162" y="2289"/>
                                    <a:pt x="1168" y="2290"/>
                                    <a:pt x="1174" y="2290"/>
                                  </a:cubicBezTo>
                                  <a:close/>
                                  <a:moveTo>
                                    <a:pt x="3612" y="922"/>
                                  </a:moveTo>
                                  <a:cubicBezTo>
                                    <a:pt x="2913" y="893"/>
                                    <a:pt x="2913" y="893"/>
                                    <a:pt x="2913" y="893"/>
                                  </a:cubicBezTo>
                                  <a:cubicBezTo>
                                    <a:pt x="2906" y="893"/>
                                    <a:pt x="2899" y="894"/>
                                    <a:pt x="2893" y="895"/>
                                  </a:cubicBezTo>
                                  <a:cubicBezTo>
                                    <a:pt x="2685" y="898"/>
                                    <a:pt x="2485" y="961"/>
                                    <a:pt x="2315" y="1080"/>
                                  </a:cubicBezTo>
                                  <a:cubicBezTo>
                                    <a:pt x="2275" y="1108"/>
                                    <a:pt x="2266" y="1163"/>
                                    <a:pt x="2293" y="1202"/>
                                  </a:cubicBezTo>
                                  <a:cubicBezTo>
                                    <a:pt x="2310" y="1227"/>
                                    <a:pt x="2338" y="1240"/>
                                    <a:pt x="2366" y="1240"/>
                                  </a:cubicBezTo>
                                  <a:cubicBezTo>
                                    <a:pt x="2383" y="1240"/>
                                    <a:pt x="2400" y="1235"/>
                                    <a:pt x="2416" y="1224"/>
                                  </a:cubicBezTo>
                                  <a:cubicBezTo>
                                    <a:pt x="2560" y="1124"/>
                                    <a:pt x="2729" y="1071"/>
                                    <a:pt x="2905" y="1071"/>
                                  </a:cubicBezTo>
                                  <a:cubicBezTo>
                                    <a:pt x="2910" y="1071"/>
                                    <a:pt x="2915" y="1070"/>
                                    <a:pt x="2919" y="1070"/>
                                  </a:cubicBezTo>
                                  <a:cubicBezTo>
                                    <a:pt x="3605" y="1097"/>
                                    <a:pt x="3605" y="1097"/>
                                    <a:pt x="3605" y="1097"/>
                                  </a:cubicBezTo>
                                  <a:cubicBezTo>
                                    <a:pt x="3607" y="1097"/>
                                    <a:pt x="3608" y="1097"/>
                                    <a:pt x="3609" y="1097"/>
                                  </a:cubicBezTo>
                                  <a:cubicBezTo>
                                    <a:pt x="3656" y="1097"/>
                                    <a:pt x="3695" y="1060"/>
                                    <a:pt x="3697" y="1013"/>
                                  </a:cubicBezTo>
                                  <a:cubicBezTo>
                                    <a:pt x="3699" y="964"/>
                                    <a:pt x="3661" y="924"/>
                                    <a:pt x="3612" y="922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623" name="Group 213"/>
                          <wpg:cNvGrpSpPr>
                            <a:grpSpLocks noChangeAspect="1"/>
                          </wpg:cNvGrpSpPr>
                          <wpg:grpSpPr>
                            <a:xfrm>
                              <a:off x="2883244" y="0"/>
                              <a:ext cx="288000" cy="288437"/>
                              <a:chOff x="1674079" y="4558516"/>
                              <a:chExt cx="604" cy="605"/>
                            </a:xfrm>
                            <a:grpFill/>
                          </wpg:grpSpPr>
                          <wps:wsp>
                            <wps:cNvPr id="624" name="Oval 21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74457" y="4558895"/>
                                <a:ext cx="226" cy="226"/>
                              </a:xfrm>
                              <a:prstGeom prst="ellipse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25" name="Oval 21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74079" y="4558856"/>
                                <a:ext cx="189" cy="188"/>
                              </a:xfrm>
                              <a:prstGeom prst="ellipse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26" name="Rectangle 21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74608" y="4558686"/>
                                <a:ext cx="75" cy="325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27" name="Rectangle 21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674192" y="4558648"/>
                                <a:ext cx="76" cy="311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28" name="Freeform 21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674192" y="4558516"/>
                                <a:ext cx="491" cy="264"/>
                              </a:xfrm>
                              <a:custGeom>
                                <a:avLst/>
                                <a:gdLst>
                                  <a:gd name="T0" fmla="*/ 0 w 2442"/>
                                  <a:gd name="T1" fmla="*/ 15 h 1314"/>
                                  <a:gd name="T2" fmla="*/ 0 w 2442"/>
                                  <a:gd name="T3" fmla="*/ 30 h 1314"/>
                                  <a:gd name="T4" fmla="*/ 15 w 2442"/>
                                  <a:gd name="T5" fmla="*/ 45 h 1314"/>
                                  <a:gd name="T6" fmla="*/ 84 w 2442"/>
                                  <a:gd name="T7" fmla="*/ 53 h 1314"/>
                                  <a:gd name="T8" fmla="*/ 99 w 2442"/>
                                  <a:gd name="T9" fmla="*/ 38 h 1314"/>
                                  <a:gd name="T10" fmla="*/ 99 w 2442"/>
                                  <a:gd name="T11" fmla="*/ 23 h 1314"/>
                                  <a:gd name="T12" fmla="*/ 84 w 2442"/>
                                  <a:gd name="T13" fmla="*/ 8 h 1314"/>
                                  <a:gd name="T14" fmla="*/ 15 w 2442"/>
                                  <a:gd name="T15" fmla="*/ 0 h 1314"/>
                                  <a:gd name="T16" fmla="*/ 0 w 2442"/>
                                  <a:gd name="T17" fmla="*/ 15 h 1314"/>
                                  <a:gd name="T18" fmla="*/ 15 w 2442"/>
                                  <a:gd name="T19" fmla="*/ 15 h 1314"/>
                                  <a:gd name="T20" fmla="*/ 84 w 2442"/>
                                  <a:gd name="T21" fmla="*/ 23 h 1314"/>
                                  <a:gd name="T22" fmla="*/ 84 w 2442"/>
                                  <a:gd name="T23" fmla="*/ 38 h 1314"/>
                                  <a:gd name="T24" fmla="*/ 15 w 2442"/>
                                  <a:gd name="T25" fmla="*/ 30 h 1314"/>
                                  <a:gd name="T26" fmla="*/ 15 w 2442"/>
                                  <a:gd name="T27" fmla="*/ 15 h 1314"/>
                                  <a:gd name="T28" fmla="*/ 0 60000 65536"/>
                                  <a:gd name="T29" fmla="*/ 0 60000 65536"/>
                                  <a:gd name="T30" fmla="*/ 0 60000 65536"/>
                                  <a:gd name="T31" fmla="*/ 0 60000 65536"/>
                                  <a:gd name="T32" fmla="*/ 0 60000 65536"/>
                                  <a:gd name="T33" fmla="*/ 0 60000 65536"/>
                                  <a:gd name="T34" fmla="*/ 0 60000 65536"/>
                                  <a:gd name="T35" fmla="*/ 0 60000 65536"/>
                                  <a:gd name="T36" fmla="*/ 0 60000 65536"/>
                                  <a:gd name="T37" fmla="*/ 0 60000 65536"/>
                                  <a:gd name="T38" fmla="*/ 0 60000 65536"/>
                                  <a:gd name="T39" fmla="*/ 0 60000 65536"/>
                                  <a:gd name="T40" fmla="*/ 0 60000 65536"/>
                                  <a:gd name="T41" fmla="*/ 0 60000 65536"/>
                                </a:gdLst>
                                <a:ahLst/>
                                <a:cxnLst>
                                  <a:cxn ang="T28">
                                    <a:pos x="T0" y="T1"/>
                                  </a:cxn>
                                  <a:cxn ang="T29">
                                    <a:pos x="T2" y="T3"/>
                                  </a:cxn>
                                  <a:cxn ang="T30">
                                    <a:pos x="T4" y="T5"/>
                                  </a:cxn>
                                  <a:cxn ang="T31">
                                    <a:pos x="T6" y="T7"/>
                                  </a:cxn>
                                  <a:cxn ang="T32">
                                    <a:pos x="T8" y="T9"/>
                                  </a:cxn>
                                  <a:cxn ang="T33">
                                    <a:pos x="T10" y="T11"/>
                                  </a:cxn>
                                  <a:cxn ang="T34">
                                    <a:pos x="T12" y="T13"/>
                                  </a:cxn>
                                  <a:cxn ang="T35">
                                    <a:pos x="T14" y="T15"/>
                                  </a:cxn>
                                  <a:cxn ang="T36">
                                    <a:pos x="T16" y="T17"/>
                                  </a:cxn>
                                  <a:cxn ang="T37">
                                    <a:pos x="T18" y="T19"/>
                                  </a:cxn>
                                  <a:cxn ang="T38">
                                    <a:pos x="T20" y="T21"/>
                                  </a:cxn>
                                  <a:cxn ang="T39">
                                    <a:pos x="T22" y="T23"/>
                                  </a:cxn>
                                  <a:cxn ang="T40">
                                    <a:pos x="T24" y="T25"/>
                                  </a:cxn>
                                  <a:cxn ang="T41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442" h="1314">
                                    <a:moveTo>
                                      <a:pt x="0" y="375"/>
                                    </a:moveTo>
                                    <a:cubicBezTo>
                                      <a:pt x="0" y="751"/>
                                      <a:pt x="0" y="751"/>
                                      <a:pt x="0" y="751"/>
                                    </a:cubicBezTo>
                                    <a:cubicBezTo>
                                      <a:pt x="0" y="958"/>
                                      <a:pt x="168" y="1127"/>
                                      <a:pt x="376" y="1127"/>
                                    </a:cubicBezTo>
                                    <a:cubicBezTo>
                                      <a:pt x="2067" y="1314"/>
                                      <a:pt x="2067" y="1314"/>
                                      <a:pt x="2067" y="1314"/>
                                    </a:cubicBezTo>
                                    <a:cubicBezTo>
                                      <a:pt x="2274" y="1314"/>
                                      <a:pt x="2442" y="1146"/>
                                      <a:pt x="2442" y="939"/>
                                    </a:cubicBezTo>
                                    <a:cubicBezTo>
                                      <a:pt x="2442" y="563"/>
                                      <a:pt x="2442" y="563"/>
                                      <a:pt x="2442" y="563"/>
                                    </a:cubicBezTo>
                                    <a:cubicBezTo>
                                      <a:pt x="2442" y="356"/>
                                      <a:pt x="2274" y="187"/>
                                      <a:pt x="2067" y="187"/>
                                    </a:cubicBezTo>
                                    <a:cubicBezTo>
                                      <a:pt x="376" y="0"/>
                                      <a:pt x="376" y="0"/>
                                      <a:pt x="376" y="0"/>
                                    </a:cubicBezTo>
                                    <a:cubicBezTo>
                                      <a:pt x="168" y="0"/>
                                      <a:pt x="0" y="168"/>
                                      <a:pt x="0" y="375"/>
                                    </a:cubicBezTo>
                                    <a:close/>
                                    <a:moveTo>
                                      <a:pt x="376" y="375"/>
                                    </a:moveTo>
                                    <a:cubicBezTo>
                                      <a:pt x="2067" y="563"/>
                                      <a:pt x="2067" y="563"/>
                                      <a:pt x="2067" y="563"/>
                                    </a:cubicBezTo>
                                    <a:cubicBezTo>
                                      <a:pt x="2067" y="939"/>
                                      <a:pt x="2067" y="939"/>
                                      <a:pt x="2067" y="939"/>
                                    </a:cubicBezTo>
                                    <a:cubicBezTo>
                                      <a:pt x="376" y="751"/>
                                      <a:pt x="376" y="751"/>
                                      <a:pt x="376" y="751"/>
                                    </a:cubicBezTo>
                                    <a:cubicBezTo>
                                      <a:pt x="376" y="375"/>
                                      <a:pt x="376" y="375"/>
                                      <a:pt x="376" y="375"/>
                                    </a:cubicBez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629" name="Freeform 278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4456671" y="1"/>
                              <a:ext cx="288022" cy="307051"/>
                            </a:xfrm>
                            <a:custGeom>
                              <a:avLst/>
                              <a:gdLst>
                                <a:gd name="T0" fmla="*/ 23570548 w 3390"/>
                                <a:gd name="T1" fmla="*/ 8213992 h 3605"/>
                                <a:gd name="T2" fmla="*/ 25684748 w 3390"/>
                                <a:gd name="T3" fmla="*/ 2972591 h 3605"/>
                                <a:gd name="T4" fmla="*/ 20470660 w 3390"/>
                                <a:gd name="T5" fmla="*/ 861603 h 3605"/>
                                <a:gd name="T6" fmla="*/ 18356459 w 3390"/>
                                <a:gd name="T7" fmla="*/ 6103004 h 3605"/>
                                <a:gd name="T8" fmla="*/ 23570548 w 3390"/>
                                <a:gd name="T9" fmla="*/ 8213992 h 3605"/>
                                <a:gd name="T10" fmla="*/ 25641960 w 3390"/>
                                <a:gd name="T11" fmla="*/ 45219915 h 3605"/>
                                <a:gd name="T12" fmla="*/ 28870332 w 3390"/>
                                <a:gd name="T13" fmla="*/ 43611628 h 3605"/>
                                <a:gd name="T14" fmla="*/ 24541892 w 3390"/>
                                <a:gd name="T15" fmla="*/ 33889771 h 3605"/>
                                <a:gd name="T16" fmla="*/ 34298721 w 3390"/>
                                <a:gd name="T17" fmla="*/ 30371577 h 3605"/>
                                <a:gd name="T18" fmla="*/ 37598567 w 3390"/>
                                <a:gd name="T19" fmla="*/ 26910784 h 3605"/>
                                <a:gd name="T20" fmla="*/ 38041391 w 3390"/>
                                <a:gd name="T21" fmla="*/ 24512675 h 3605"/>
                                <a:gd name="T22" fmla="*/ 37112954 w 3390"/>
                                <a:gd name="T23" fmla="*/ 20477519 h 3605"/>
                                <a:gd name="T24" fmla="*/ 36041571 w 3390"/>
                                <a:gd name="T25" fmla="*/ 17921349 h 3605"/>
                                <a:gd name="T26" fmla="*/ 30741667 w 3390"/>
                                <a:gd name="T27" fmla="*/ 9492017 h 3605"/>
                                <a:gd name="T28" fmla="*/ 30727444 w 3390"/>
                                <a:gd name="T29" fmla="*/ 9477637 h 3605"/>
                                <a:gd name="T30" fmla="*/ 30698879 w 3390"/>
                                <a:gd name="T31" fmla="*/ 9463257 h 3605"/>
                                <a:gd name="T32" fmla="*/ 22742031 w 3390"/>
                                <a:gd name="T33" fmla="*/ 10569081 h 3605"/>
                                <a:gd name="T34" fmla="*/ 10313915 w 3390"/>
                                <a:gd name="T35" fmla="*/ 18194210 h 3605"/>
                                <a:gd name="T36" fmla="*/ 11399521 w 3390"/>
                                <a:gd name="T37" fmla="*/ 20822160 h 3605"/>
                                <a:gd name="T38" fmla="*/ 23699152 w 3390"/>
                                <a:gd name="T39" fmla="*/ 16542784 h 3605"/>
                                <a:gd name="T40" fmla="*/ 27727595 w 3390"/>
                                <a:gd name="T41" fmla="*/ 25101417 h 3605"/>
                                <a:gd name="T42" fmla="*/ 21899171 w 3390"/>
                                <a:gd name="T43" fmla="*/ 28418650 h 3605"/>
                                <a:gd name="T44" fmla="*/ 21884948 w 3390"/>
                                <a:gd name="T45" fmla="*/ 28418650 h 3605"/>
                                <a:gd name="T46" fmla="*/ 18756495 w 3390"/>
                                <a:gd name="T47" fmla="*/ 31793283 h 3605"/>
                                <a:gd name="T48" fmla="*/ 18599325 w 3390"/>
                                <a:gd name="T49" fmla="*/ 32870227 h 3605"/>
                                <a:gd name="T50" fmla="*/ 19813536 w 3390"/>
                                <a:gd name="T51" fmla="*/ 36244860 h 3605"/>
                                <a:gd name="T52" fmla="*/ 25641960 w 3390"/>
                                <a:gd name="T53" fmla="*/ 45219915 h 3605"/>
                                <a:gd name="T54" fmla="*/ 35570062 w 3390"/>
                                <a:gd name="T55" fmla="*/ 38025467 h 3605"/>
                                <a:gd name="T56" fmla="*/ 35270065 w 3390"/>
                                <a:gd name="T57" fmla="*/ 35871459 h 3605"/>
                                <a:gd name="T58" fmla="*/ 40127146 w 3390"/>
                                <a:gd name="T59" fmla="*/ 35124776 h 3605"/>
                                <a:gd name="T60" fmla="*/ 42084177 w 3390"/>
                                <a:gd name="T61" fmla="*/ 32453805 h 3605"/>
                                <a:gd name="T62" fmla="*/ 39441456 w 3390"/>
                                <a:gd name="T63" fmla="*/ 30500758 h 3605"/>
                                <a:gd name="T64" fmla="*/ 34927280 w 3390"/>
                                <a:gd name="T65" fmla="*/ 31190160 h 3605"/>
                                <a:gd name="T66" fmla="*/ 34670191 w 3390"/>
                                <a:gd name="T67" fmla="*/ 31319341 h 3605"/>
                                <a:gd name="T68" fmla="*/ 34670191 w 3390"/>
                                <a:gd name="T69" fmla="*/ 31319341 h 3605"/>
                                <a:gd name="T70" fmla="*/ 25913272 w 3390"/>
                                <a:gd name="T71" fmla="*/ 34478513 h 3605"/>
                                <a:gd name="T72" fmla="*/ 27084694 w 3390"/>
                                <a:gd name="T73" fmla="*/ 37120843 h 3605"/>
                                <a:gd name="T74" fmla="*/ 32284559 w 3390"/>
                                <a:gd name="T75" fmla="*/ 36316640 h 3605"/>
                                <a:gd name="T76" fmla="*/ 32570213 w 3390"/>
                                <a:gd name="T77" fmla="*/ 38456269 h 3605"/>
                                <a:gd name="T78" fmla="*/ 27984684 w 3390"/>
                                <a:gd name="T79" fmla="*/ 39116911 h 3605"/>
                                <a:gd name="T80" fmla="*/ 30198924 w 3390"/>
                                <a:gd name="T81" fmla="*/ 44085450 h 3605"/>
                                <a:gd name="T82" fmla="*/ 25270490 w 3390"/>
                                <a:gd name="T83" fmla="*/ 46541080 h 3605"/>
                                <a:gd name="T84" fmla="*/ 25027624 w 3390"/>
                                <a:gd name="T85" fmla="*/ 46138918 h 3605"/>
                                <a:gd name="T86" fmla="*/ 21156350 w 3390"/>
                                <a:gd name="T87" fmla="*/ 40107695 h 3605"/>
                                <a:gd name="T88" fmla="*/ 12556720 w 3390"/>
                                <a:gd name="T89" fmla="*/ 41357080 h 3605"/>
                                <a:gd name="T90" fmla="*/ 6928373 w 3390"/>
                                <a:gd name="T91" fmla="*/ 21281602 h 3605"/>
                                <a:gd name="T92" fmla="*/ 10213876 w 3390"/>
                                <a:gd name="T93" fmla="*/ 21195442 h 3605"/>
                                <a:gd name="T94" fmla="*/ 6185433 w 3390"/>
                                <a:gd name="T95" fmla="*/ 10123899 h 3605"/>
                                <a:gd name="T96" fmla="*/ 142827 w 3390"/>
                                <a:gd name="T97" fmla="*/ 10138159 h 3605"/>
                                <a:gd name="T98" fmla="*/ 9256755 w 3390"/>
                                <a:gd name="T99" fmla="*/ 41830902 h 3605"/>
                                <a:gd name="T100" fmla="*/ 0 w 3390"/>
                                <a:gd name="T101" fmla="*/ 43180827 h 3605"/>
                                <a:gd name="T102" fmla="*/ 0 w 3390"/>
                                <a:gd name="T103" fmla="*/ 51768100 h 3605"/>
                                <a:gd name="T104" fmla="*/ 48426779 w 3390"/>
                                <a:gd name="T105" fmla="*/ 51667560 h 3605"/>
                                <a:gd name="T106" fmla="*/ 48426779 w 3390"/>
                                <a:gd name="T107" fmla="*/ 36158700 h 3605"/>
                                <a:gd name="T108" fmla="*/ 35570062 w 3390"/>
                                <a:gd name="T109" fmla="*/ 38025467 h 3605"/>
                                <a:gd name="T110" fmla="*/ 0 60000 65536"/>
                                <a:gd name="T111" fmla="*/ 0 60000 65536"/>
                                <a:gd name="T112" fmla="*/ 0 60000 65536"/>
                                <a:gd name="T113" fmla="*/ 0 60000 65536"/>
                                <a:gd name="T114" fmla="*/ 0 60000 65536"/>
                                <a:gd name="T115" fmla="*/ 0 60000 65536"/>
                                <a:gd name="T116" fmla="*/ 0 60000 65536"/>
                                <a:gd name="T117" fmla="*/ 0 60000 65536"/>
                                <a:gd name="T118" fmla="*/ 0 60000 65536"/>
                                <a:gd name="T119" fmla="*/ 0 60000 65536"/>
                                <a:gd name="T120" fmla="*/ 0 60000 65536"/>
                                <a:gd name="T121" fmla="*/ 0 60000 65536"/>
                                <a:gd name="T122" fmla="*/ 0 60000 65536"/>
                                <a:gd name="T123" fmla="*/ 0 60000 65536"/>
                                <a:gd name="T124" fmla="*/ 0 60000 65536"/>
                                <a:gd name="T125" fmla="*/ 0 60000 65536"/>
                                <a:gd name="T126" fmla="*/ 0 60000 65536"/>
                                <a:gd name="T127" fmla="*/ 0 60000 65536"/>
                                <a:gd name="T128" fmla="*/ 0 60000 65536"/>
                                <a:gd name="T129" fmla="*/ 0 60000 65536"/>
                                <a:gd name="T130" fmla="*/ 0 60000 65536"/>
                                <a:gd name="T131" fmla="*/ 0 60000 65536"/>
                                <a:gd name="T132" fmla="*/ 0 60000 65536"/>
                                <a:gd name="T133" fmla="*/ 0 60000 65536"/>
                                <a:gd name="T134" fmla="*/ 0 60000 65536"/>
                                <a:gd name="T135" fmla="*/ 0 60000 65536"/>
                                <a:gd name="T136" fmla="*/ 0 60000 65536"/>
                                <a:gd name="T137" fmla="*/ 0 60000 65536"/>
                                <a:gd name="T138" fmla="*/ 0 60000 65536"/>
                                <a:gd name="T139" fmla="*/ 0 60000 65536"/>
                                <a:gd name="T140" fmla="*/ 0 60000 65536"/>
                                <a:gd name="T141" fmla="*/ 0 60000 65536"/>
                                <a:gd name="T142" fmla="*/ 0 60000 65536"/>
                                <a:gd name="T143" fmla="*/ 0 60000 65536"/>
                                <a:gd name="T144" fmla="*/ 0 60000 65536"/>
                                <a:gd name="T145" fmla="*/ 0 60000 65536"/>
                                <a:gd name="T146" fmla="*/ 0 60000 65536"/>
                                <a:gd name="T147" fmla="*/ 0 60000 65536"/>
                                <a:gd name="T148" fmla="*/ 0 60000 65536"/>
                                <a:gd name="T149" fmla="*/ 0 60000 65536"/>
                                <a:gd name="T150" fmla="*/ 0 60000 65536"/>
                                <a:gd name="T151" fmla="*/ 0 60000 65536"/>
                                <a:gd name="T152" fmla="*/ 0 60000 65536"/>
                                <a:gd name="T153" fmla="*/ 0 60000 65536"/>
                                <a:gd name="T154" fmla="*/ 0 60000 65536"/>
                                <a:gd name="T155" fmla="*/ 0 60000 65536"/>
                                <a:gd name="T156" fmla="*/ 0 60000 65536"/>
                                <a:gd name="T157" fmla="*/ 0 60000 65536"/>
                                <a:gd name="T158" fmla="*/ 0 60000 65536"/>
                                <a:gd name="T159" fmla="*/ 0 60000 65536"/>
                                <a:gd name="T160" fmla="*/ 0 60000 65536"/>
                                <a:gd name="T161" fmla="*/ 0 60000 65536"/>
                                <a:gd name="T162" fmla="*/ 0 60000 65536"/>
                                <a:gd name="T163" fmla="*/ 0 60000 65536"/>
                                <a:gd name="T164" fmla="*/ 0 60000 65536"/>
                              </a:gdLst>
                              <a:ahLst/>
                              <a:cxnLst>
                                <a:cxn ang="T110">
                                  <a:pos x="T0" y="T1"/>
                                </a:cxn>
                                <a:cxn ang="T111">
                                  <a:pos x="T2" y="T3"/>
                                </a:cxn>
                                <a:cxn ang="T112">
                                  <a:pos x="T4" y="T5"/>
                                </a:cxn>
                                <a:cxn ang="T113">
                                  <a:pos x="T6" y="T7"/>
                                </a:cxn>
                                <a:cxn ang="T114">
                                  <a:pos x="T8" y="T9"/>
                                </a:cxn>
                                <a:cxn ang="T115">
                                  <a:pos x="T10" y="T11"/>
                                </a:cxn>
                                <a:cxn ang="T116">
                                  <a:pos x="T12" y="T13"/>
                                </a:cxn>
                                <a:cxn ang="T117">
                                  <a:pos x="T14" y="T15"/>
                                </a:cxn>
                                <a:cxn ang="T118">
                                  <a:pos x="T16" y="T17"/>
                                </a:cxn>
                                <a:cxn ang="T119">
                                  <a:pos x="T18" y="T19"/>
                                </a:cxn>
                                <a:cxn ang="T120">
                                  <a:pos x="T20" y="T21"/>
                                </a:cxn>
                                <a:cxn ang="T121">
                                  <a:pos x="T22" y="T23"/>
                                </a:cxn>
                                <a:cxn ang="T122">
                                  <a:pos x="T24" y="T25"/>
                                </a:cxn>
                                <a:cxn ang="T123">
                                  <a:pos x="T26" y="T27"/>
                                </a:cxn>
                                <a:cxn ang="T124">
                                  <a:pos x="T28" y="T29"/>
                                </a:cxn>
                                <a:cxn ang="T125">
                                  <a:pos x="T30" y="T31"/>
                                </a:cxn>
                                <a:cxn ang="T126">
                                  <a:pos x="T32" y="T33"/>
                                </a:cxn>
                                <a:cxn ang="T127">
                                  <a:pos x="T34" y="T35"/>
                                </a:cxn>
                                <a:cxn ang="T128">
                                  <a:pos x="T36" y="T37"/>
                                </a:cxn>
                                <a:cxn ang="T129">
                                  <a:pos x="T38" y="T39"/>
                                </a:cxn>
                                <a:cxn ang="T130">
                                  <a:pos x="T40" y="T41"/>
                                </a:cxn>
                                <a:cxn ang="T131">
                                  <a:pos x="T42" y="T43"/>
                                </a:cxn>
                                <a:cxn ang="T132">
                                  <a:pos x="T44" y="T45"/>
                                </a:cxn>
                                <a:cxn ang="T133">
                                  <a:pos x="T46" y="T47"/>
                                </a:cxn>
                                <a:cxn ang="T134">
                                  <a:pos x="T48" y="T49"/>
                                </a:cxn>
                                <a:cxn ang="T135">
                                  <a:pos x="T50" y="T51"/>
                                </a:cxn>
                                <a:cxn ang="T136">
                                  <a:pos x="T52" y="T53"/>
                                </a:cxn>
                                <a:cxn ang="T137">
                                  <a:pos x="T54" y="T55"/>
                                </a:cxn>
                                <a:cxn ang="T138">
                                  <a:pos x="T56" y="T57"/>
                                </a:cxn>
                                <a:cxn ang="T139">
                                  <a:pos x="T58" y="T59"/>
                                </a:cxn>
                                <a:cxn ang="T140">
                                  <a:pos x="T60" y="T61"/>
                                </a:cxn>
                                <a:cxn ang="T141">
                                  <a:pos x="T62" y="T63"/>
                                </a:cxn>
                                <a:cxn ang="T142">
                                  <a:pos x="T64" y="T65"/>
                                </a:cxn>
                                <a:cxn ang="T143">
                                  <a:pos x="T66" y="T67"/>
                                </a:cxn>
                                <a:cxn ang="T144">
                                  <a:pos x="T68" y="T69"/>
                                </a:cxn>
                                <a:cxn ang="T145">
                                  <a:pos x="T70" y="T71"/>
                                </a:cxn>
                                <a:cxn ang="T146">
                                  <a:pos x="T72" y="T73"/>
                                </a:cxn>
                                <a:cxn ang="T147">
                                  <a:pos x="T74" y="T75"/>
                                </a:cxn>
                                <a:cxn ang="T148">
                                  <a:pos x="T76" y="T77"/>
                                </a:cxn>
                                <a:cxn ang="T149">
                                  <a:pos x="T78" y="T79"/>
                                </a:cxn>
                                <a:cxn ang="T150">
                                  <a:pos x="T80" y="T81"/>
                                </a:cxn>
                                <a:cxn ang="T151">
                                  <a:pos x="T82" y="T83"/>
                                </a:cxn>
                                <a:cxn ang="T152">
                                  <a:pos x="T84" y="T85"/>
                                </a:cxn>
                                <a:cxn ang="T153">
                                  <a:pos x="T86" y="T87"/>
                                </a:cxn>
                                <a:cxn ang="T154">
                                  <a:pos x="T88" y="T89"/>
                                </a:cxn>
                                <a:cxn ang="T155">
                                  <a:pos x="T90" y="T91"/>
                                </a:cxn>
                                <a:cxn ang="T156">
                                  <a:pos x="T92" y="T93"/>
                                </a:cxn>
                                <a:cxn ang="T157">
                                  <a:pos x="T94" y="T95"/>
                                </a:cxn>
                                <a:cxn ang="T158">
                                  <a:pos x="T96" y="T97"/>
                                </a:cxn>
                                <a:cxn ang="T159">
                                  <a:pos x="T98" y="T99"/>
                                </a:cxn>
                                <a:cxn ang="T160">
                                  <a:pos x="T100" y="T101"/>
                                </a:cxn>
                                <a:cxn ang="T161">
                                  <a:pos x="T102" y="T103"/>
                                </a:cxn>
                                <a:cxn ang="T162">
                                  <a:pos x="T104" y="T105"/>
                                </a:cxn>
                                <a:cxn ang="T163">
                                  <a:pos x="T106" y="T107"/>
                                </a:cxn>
                                <a:cxn ang="T164">
                                  <a:pos x="T108" y="T109"/>
                                </a:cxn>
                              </a:cxnLst>
                              <a:rect l="0" t="0" r="r" b="b"/>
                              <a:pathLst>
                                <a:path w="3390" h="3605">
                                  <a:moveTo>
                                    <a:pt x="1650" y="572"/>
                                  </a:moveTo>
                                  <a:cubicBezTo>
                                    <a:pt x="1792" y="512"/>
                                    <a:pt x="1858" y="348"/>
                                    <a:pt x="1798" y="207"/>
                                  </a:cubicBezTo>
                                  <a:cubicBezTo>
                                    <a:pt x="1737" y="65"/>
                                    <a:pt x="1574" y="0"/>
                                    <a:pt x="1433" y="60"/>
                                  </a:cubicBezTo>
                                  <a:cubicBezTo>
                                    <a:pt x="1291" y="120"/>
                                    <a:pt x="1225" y="283"/>
                                    <a:pt x="1285" y="425"/>
                                  </a:cubicBezTo>
                                  <a:cubicBezTo>
                                    <a:pt x="1346" y="566"/>
                                    <a:pt x="1509" y="632"/>
                                    <a:pt x="1650" y="572"/>
                                  </a:cubicBezTo>
                                  <a:close/>
                                  <a:moveTo>
                                    <a:pt x="1795" y="3149"/>
                                  </a:moveTo>
                                  <a:cubicBezTo>
                                    <a:pt x="1836" y="3129"/>
                                    <a:pt x="1978" y="3058"/>
                                    <a:pt x="2021" y="3037"/>
                                  </a:cubicBezTo>
                                  <a:cubicBezTo>
                                    <a:pt x="1996" y="2980"/>
                                    <a:pt x="1718" y="2360"/>
                                    <a:pt x="1718" y="2360"/>
                                  </a:cubicBezTo>
                                  <a:cubicBezTo>
                                    <a:pt x="1718" y="2360"/>
                                    <a:pt x="2398" y="2116"/>
                                    <a:pt x="2401" y="2115"/>
                                  </a:cubicBezTo>
                                  <a:cubicBezTo>
                                    <a:pt x="2408" y="2112"/>
                                    <a:pt x="2565" y="2042"/>
                                    <a:pt x="2632" y="1874"/>
                                  </a:cubicBezTo>
                                  <a:cubicBezTo>
                                    <a:pt x="2653" y="1822"/>
                                    <a:pt x="2663" y="1766"/>
                                    <a:pt x="2663" y="1707"/>
                                  </a:cubicBezTo>
                                  <a:cubicBezTo>
                                    <a:pt x="2663" y="1621"/>
                                    <a:pt x="2642" y="1527"/>
                                    <a:pt x="2598" y="1426"/>
                                  </a:cubicBezTo>
                                  <a:cubicBezTo>
                                    <a:pt x="2523" y="1248"/>
                                    <a:pt x="2523" y="1248"/>
                                    <a:pt x="2523" y="1248"/>
                                  </a:cubicBezTo>
                                  <a:cubicBezTo>
                                    <a:pt x="2403" y="959"/>
                                    <a:pt x="2316" y="750"/>
                                    <a:pt x="2152" y="661"/>
                                  </a:cubicBezTo>
                                  <a:cubicBezTo>
                                    <a:pt x="2151" y="660"/>
                                    <a:pt x="2151" y="660"/>
                                    <a:pt x="2151" y="660"/>
                                  </a:cubicBezTo>
                                  <a:cubicBezTo>
                                    <a:pt x="2149" y="659"/>
                                    <a:pt x="2149" y="659"/>
                                    <a:pt x="2149" y="659"/>
                                  </a:cubicBezTo>
                                  <a:cubicBezTo>
                                    <a:pt x="2141" y="654"/>
                                    <a:pt x="1943" y="534"/>
                                    <a:pt x="1592" y="736"/>
                                  </a:cubicBezTo>
                                  <a:cubicBezTo>
                                    <a:pt x="1246" y="935"/>
                                    <a:pt x="722" y="1267"/>
                                    <a:pt x="722" y="1267"/>
                                  </a:cubicBezTo>
                                  <a:cubicBezTo>
                                    <a:pt x="798" y="1450"/>
                                    <a:pt x="798" y="1450"/>
                                    <a:pt x="798" y="1450"/>
                                  </a:cubicBezTo>
                                  <a:cubicBezTo>
                                    <a:pt x="1659" y="1152"/>
                                    <a:pt x="1659" y="1152"/>
                                    <a:pt x="1659" y="1152"/>
                                  </a:cubicBezTo>
                                  <a:cubicBezTo>
                                    <a:pt x="1941" y="1748"/>
                                    <a:pt x="1941" y="1748"/>
                                    <a:pt x="1941" y="1748"/>
                                  </a:cubicBezTo>
                                  <a:cubicBezTo>
                                    <a:pt x="1533" y="1979"/>
                                    <a:pt x="1533" y="1979"/>
                                    <a:pt x="1533" y="1979"/>
                                  </a:cubicBezTo>
                                  <a:cubicBezTo>
                                    <a:pt x="1532" y="1979"/>
                                    <a:pt x="1532" y="1979"/>
                                    <a:pt x="1532" y="1979"/>
                                  </a:cubicBezTo>
                                  <a:cubicBezTo>
                                    <a:pt x="1530" y="1980"/>
                                    <a:pt x="1357" y="2059"/>
                                    <a:pt x="1313" y="2214"/>
                                  </a:cubicBezTo>
                                  <a:cubicBezTo>
                                    <a:pt x="1306" y="2238"/>
                                    <a:pt x="1302" y="2263"/>
                                    <a:pt x="1302" y="2289"/>
                                  </a:cubicBezTo>
                                  <a:cubicBezTo>
                                    <a:pt x="1302" y="2362"/>
                                    <a:pt x="1331" y="2441"/>
                                    <a:pt x="1387" y="2524"/>
                                  </a:cubicBezTo>
                                  <a:cubicBezTo>
                                    <a:pt x="1596" y="2834"/>
                                    <a:pt x="1746" y="3071"/>
                                    <a:pt x="1795" y="3149"/>
                                  </a:cubicBezTo>
                                  <a:close/>
                                  <a:moveTo>
                                    <a:pt x="2490" y="2648"/>
                                  </a:moveTo>
                                  <a:cubicBezTo>
                                    <a:pt x="2469" y="2498"/>
                                    <a:pt x="2469" y="2498"/>
                                    <a:pt x="2469" y="2498"/>
                                  </a:cubicBezTo>
                                  <a:cubicBezTo>
                                    <a:pt x="2809" y="2446"/>
                                    <a:pt x="2809" y="2446"/>
                                    <a:pt x="2809" y="2446"/>
                                  </a:cubicBezTo>
                                  <a:cubicBezTo>
                                    <a:pt x="2898" y="2432"/>
                                    <a:pt x="2959" y="2349"/>
                                    <a:pt x="2946" y="2260"/>
                                  </a:cubicBezTo>
                                  <a:cubicBezTo>
                                    <a:pt x="2932" y="2172"/>
                                    <a:pt x="2849" y="2111"/>
                                    <a:pt x="2761" y="2124"/>
                                  </a:cubicBezTo>
                                  <a:cubicBezTo>
                                    <a:pt x="2445" y="2172"/>
                                    <a:pt x="2445" y="2172"/>
                                    <a:pt x="2445" y="2172"/>
                                  </a:cubicBezTo>
                                  <a:cubicBezTo>
                                    <a:pt x="2435" y="2177"/>
                                    <a:pt x="2429" y="2180"/>
                                    <a:pt x="2427" y="2181"/>
                                  </a:cubicBezTo>
                                  <a:cubicBezTo>
                                    <a:pt x="2427" y="2181"/>
                                    <a:pt x="2427" y="2181"/>
                                    <a:pt x="2427" y="2181"/>
                                  </a:cubicBezTo>
                                  <a:cubicBezTo>
                                    <a:pt x="2427" y="2181"/>
                                    <a:pt x="1878" y="2378"/>
                                    <a:pt x="1814" y="2401"/>
                                  </a:cubicBezTo>
                                  <a:cubicBezTo>
                                    <a:pt x="1823" y="2421"/>
                                    <a:pt x="1856" y="2494"/>
                                    <a:pt x="1896" y="2585"/>
                                  </a:cubicBezTo>
                                  <a:cubicBezTo>
                                    <a:pt x="2260" y="2529"/>
                                    <a:pt x="2260" y="2529"/>
                                    <a:pt x="2260" y="2529"/>
                                  </a:cubicBezTo>
                                  <a:cubicBezTo>
                                    <a:pt x="2280" y="2678"/>
                                    <a:pt x="2280" y="2678"/>
                                    <a:pt x="2280" y="2678"/>
                                  </a:cubicBezTo>
                                  <a:cubicBezTo>
                                    <a:pt x="1959" y="2724"/>
                                    <a:pt x="1959" y="2724"/>
                                    <a:pt x="1959" y="2724"/>
                                  </a:cubicBezTo>
                                  <a:cubicBezTo>
                                    <a:pt x="2036" y="2896"/>
                                    <a:pt x="2114" y="3070"/>
                                    <a:pt x="2114" y="3070"/>
                                  </a:cubicBezTo>
                                  <a:cubicBezTo>
                                    <a:pt x="1769" y="3241"/>
                                    <a:pt x="1769" y="3241"/>
                                    <a:pt x="1769" y="3241"/>
                                  </a:cubicBezTo>
                                  <a:cubicBezTo>
                                    <a:pt x="1752" y="3213"/>
                                    <a:pt x="1752" y="3213"/>
                                    <a:pt x="1752" y="3213"/>
                                  </a:cubicBezTo>
                                  <a:cubicBezTo>
                                    <a:pt x="1751" y="3211"/>
                                    <a:pt x="1648" y="3046"/>
                                    <a:pt x="1481" y="2793"/>
                                  </a:cubicBezTo>
                                  <a:cubicBezTo>
                                    <a:pt x="879" y="2880"/>
                                    <a:pt x="879" y="2880"/>
                                    <a:pt x="879" y="2880"/>
                                  </a:cubicBezTo>
                                  <a:cubicBezTo>
                                    <a:pt x="485" y="1482"/>
                                    <a:pt x="485" y="1482"/>
                                    <a:pt x="485" y="1482"/>
                                  </a:cubicBezTo>
                                  <a:cubicBezTo>
                                    <a:pt x="715" y="1476"/>
                                    <a:pt x="715" y="1476"/>
                                    <a:pt x="715" y="1476"/>
                                  </a:cubicBezTo>
                                  <a:cubicBezTo>
                                    <a:pt x="433" y="705"/>
                                    <a:pt x="433" y="705"/>
                                    <a:pt x="433" y="705"/>
                                  </a:cubicBezTo>
                                  <a:cubicBezTo>
                                    <a:pt x="10" y="706"/>
                                    <a:pt x="10" y="706"/>
                                    <a:pt x="10" y="706"/>
                                  </a:cubicBezTo>
                                  <a:cubicBezTo>
                                    <a:pt x="648" y="2913"/>
                                    <a:pt x="648" y="2913"/>
                                    <a:pt x="648" y="2913"/>
                                  </a:cubicBezTo>
                                  <a:cubicBezTo>
                                    <a:pt x="0" y="3007"/>
                                    <a:pt x="0" y="3007"/>
                                    <a:pt x="0" y="3007"/>
                                  </a:cubicBezTo>
                                  <a:cubicBezTo>
                                    <a:pt x="0" y="3605"/>
                                    <a:pt x="0" y="3605"/>
                                    <a:pt x="0" y="3605"/>
                                  </a:cubicBezTo>
                                  <a:cubicBezTo>
                                    <a:pt x="3390" y="3598"/>
                                    <a:pt x="3390" y="3598"/>
                                    <a:pt x="3390" y="3598"/>
                                  </a:cubicBezTo>
                                  <a:cubicBezTo>
                                    <a:pt x="3390" y="2518"/>
                                    <a:pt x="3390" y="2518"/>
                                    <a:pt x="3390" y="2518"/>
                                  </a:cubicBezTo>
                                  <a:lnTo>
                                    <a:pt x="2490" y="2648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0" name="Freeform 289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2158314" y="0"/>
                              <a:ext cx="288000" cy="287544"/>
                            </a:xfrm>
                            <a:custGeom>
                              <a:avLst/>
                              <a:gdLst>
                                <a:gd name="T0" fmla="*/ 11001298 w 3577"/>
                                <a:gd name="T1" fmla="*/ 41083724 h 3570"/>
                                <a:gd name="T2" fmla="*/ 13705501 w 3577"/>
                                <a:gd name="T3" fmla="*/ 43926050 h 3570"/>
                                <a:gd name="T4" fmla="*/ 15487829 w 3577"/>
                                <a:gd name="T5" fmla="*/ 43089348 h 3570"/>
                                <a:gd name="T6" fmla="*/ 16790760 w 3577"/>
                                <a:gd name="T7" fmla="*/ 40259445 h 3570"/>
                                <a:gd name="T8" fmla="*/ 16803066 w 3577"/>
                                <a:gd name="T9" fmla="*/ 34107247 h 3570"/>
                                <a:gd name="T10" fmla="*/ 26489016 w 3577"/>
                                <a:gd name="T11" fmla="*/ 41551382 h 3570"/>
                                <a:gd name="T12" fmla="*/ 30053672 w 3577"/>
                                <a:gd name="T13" fmla="*/ 42055755 h 3570"/>
                                <a:gd name="T14" fmla="*/ 33716669 w 3577"/>
                                <a:gd name="T15" fmla="*/ 36457402 h 3570"/>
                                <a:gd name="T16" fmla="*/ 32647339 w 3577"/>
                                <a:gd name="T17" fmla="*/ 18456373 h 3570"/>
                                <a:gd name="T18" fmla="*/ 43968160 w 3577"/>
                                <a:gd name="T19" fmla="*/ 4035761 h 3570"/>
                                <a:gd name="T20" fmla="*/ 39899494 w 3577"/>
                                <a:gd name="T21" fmla="*/ 0 h 3570"/>
                                <a:gd name="T22" fmla="*/ 25530332 w 3577"/>
                                <a:gd name="T23" fmla="*/ 11319832 h 3570"/>
                                <a:gd name="T24" fmla="*/ 7424335 w 3577"/>
                                <a:gd name="T25" fmla="*/ 10151022 h 3570"/>
                                <a:gd name="T26" fmla="*/ 4965928 w 3577"/>
                                <a:gd name="T27" fmla="*/ 10999926 h 3570"/>
                                <a:gd name="T28" fmla="*/ 1057135 w 3577"/>
                                <a:gd name="T29" fmla="*/ 15786313 h 3570"/>
                                <a:gd name="T30" fmla="*/ 14824057 w 3577"/>
                                <a:gd name="T31" fmla="*/ 22036901 h 3570"/>
                                <a:gd name="T32" fmla="*/ 9169744 w 3577"/>
                                <a:gd name="T33" fmla="*/ 27130770 h 3570"/>
                                <a:gd name="T34" fmla="*/ 3687610 w 3577"/>
                                <a:gd name="T35" fmla="*/ 27081630 h 3570"/>
                                <a:gd name="T36" fmla="*/ 3601576 w 3577"/>
                                <a:gd name="T37" fmla="*/ 27081630 h 3570"/>
                                <a:gd name="T38" fmla="*/ 860453 w 3577"/>
                                <a:gd name="T39" fmla="*/ 28422706 h 3570"/>
                                <a:gd name="T40" fmla="*/ 12306 w 3577"/>
                                <a:gd name="T41" fmla="*/ 30083798 h 3570"/>
                                <a:gd name="T42" fmla="*/ 7903732 w 3577"/>
                                <a:gd name="T43" fmla="*/ 36125183 h 3570"/>
                                <a:gd name="T44" fmla="*/ 2716509 w 3577"/>
                                <a:gd name="T45" fmla="*/ 30022235 h 3570"/>
                                <a:gd name="T46" fmla="*/ 4007134 w 3577"/>
                                <a:gd name="T47" fmla="*/ 29480924 h 3570"/>
                                <a:gd name="T48" fmla="*/ 5986144 w 3577"/>
                                <a:gd name="T49" fmla="*/ 29505550 h 3570"/>
                                <a:gd name="T50" fmla="*/ 11542116 w 3577"/>
                                <a:gd name="T51" fmla="*/ 28890252 h 3570"/>
                                <a:gd name="T52" fmla="*/ 17417613 w 3577"/>
                                <a:gd name="T53" fmla="*/ 21446229 h 3570"/>
                                <a:gd name="T54" fmla="*/ 3749031 w 3577"/>
                                <a:gd name="T55" fmla="*/ 15343392 h 3570"/>
                                <a:gd name="T56" fmla="*/ 7203041 w 3577"/>
                                <a:gd name="T57" fmla="*/ 12550316 h 3570"/>
                                <a:gd name="T58" fmla="*/ 15782851 w 3577"/>
                                <a:gd name="T59" fmla="*/ 13091738 h 3570"/>
                                <a:gd name="T60" fmla="*/ 27140481 w 3577"/>
                                <a:gd name="T61" fmla="*/ 13116252 h 3570"/>
                                <a:gd name="T62" fmla="*/ 39899494 w 3577"/>
                                <a:gd name="T63" fmla="*/ 2411607 h 3570"/>
                                <a:gd name="T64" fmla="*/ 39776651 w 3577"/>
                                <a:gd name="T65" fmla="*/ 7899257 h 3570"/>
                                <a:gd name="T66" fmla="*/ 30238047 w 3577"/>
                                <a:gd name="T67" fmla="*/ 18456373 h 3570"/>
                                <a:gd name="T68" fmla="*/ 30914125 w 3577"/>
                                <a:gd name="T69" fmla="*/ 29936158 h 3570"/>
                                <a:gd name="T70" fmla="*/ 31000160 w 3577"/>
                                <a:gd name="T71" fmla="*/ 37417119 h 3570"/>
                                <a:gd name="T72" fmla="*/ 24030720 w 3577"/>
                                <a:gd name="T73" fmla="*/ 27918222 h 3570"/>
                                <a:gd name="T74" fmla="*/ 20588906 w 3577"/>
                                <a:gd name="T75" fmla="*/ 27118457 h 3570"/>
                                <a:gd name="T76" fmla="*/ 14406081 w 3577"/>
                                <a:gd name="T77" fmla="*/ 33922669 h 3570"/>
                                <a:gd name="T78" fmla="*/ 14393775 w 3577"/>
                                <a:gd name="T79" fmla="*/ 40210195 h 3570"/>
                                <a:gd name="T80" fmla="*/ 13926684 w 3577"/>
                                <a:gd name="T81" fmla="*/ 41219163 h 3570"/>
                                <a:gd name="T82" fmla="*/ 9919550 w 3577"/>
                                <a:gd name="T83" fmla="*/ 34808622 h 3570"/>
                                <a:gd name="T84" fmla="*/ 0 60000 65536"/>
                                <a:gd name="T85" fmla="*/ 0 60000 65536"/>
                                <a:gd name="T86" fmla="*/ 0 60000 65536"/>
                                <a:gd name="T87" fmla="*/ 0 60000 65536"/>
                                <a:gd name="T88" fmla="*/ 0 60000 65536"/>
                                <a:gd name="T89" fmla="*/ 0 60000 65536"/>
                                <a:gd name="T90" fmla="*/ 0 60000 65536"/>
                                <a:gd name="T91" fmla="*/ 0 60000 65536"/>
                                <a:gd name="T92" fmla="*/ 0 60000 65536"/>
                                <a:gd name="T93" fmla="*/ 0 60000 65536"/>
                                <a:gd name="T94" fmla="*/ 0 60000 65536"/>
                                <a:gd name="T95" fmla="*/ 0 60000 65536"/>
                                <a:gd name="T96" fmla="*/ 0 60000 65536"/>
                                <a:gd name="T97" fmla="*/ 0 60000 65536"/>
                                <a:gd name="T98" fmla="*/ 0 60000 65536"/>
                                <a:gd name="T99" fmla="*/ 0 60000 65536"/>
                                <a:gd name="T100" fmla="*/ 0 60000 65536"/>
                                <a:gd name="T101" fmla="*/ 0 60000 65536"/>
                                <a:gd name="T102" fmla="*/ 0 60000 65536"/>
                                <a:gd name="T103" fmla="*/ 0 60000 65536"/>
                                <a:gd name="T104" fmla="*/ 0 60000 65536"/>
                                <a:gd name="T105" fmla="*/ 0 60000 65536"/>
                                <a:gd name="T106" fmla="*/ 0 60000 65536"/>
                                <a:gd name="T107" fmla="*/ 0 60000 65536"/>
                                <a:gd name="T108" fmla="*/ 0 60000 65536"/>
                                <a:gd name="T109" fmla="*/ 0 60000 65536"/>
                                <a:gd name="T110" fmla="*/ 0 60000 65536"/>
                                <a:gd name="T111" fmla="*/ 0 60000 65536"/>
                                <a:gd name="T112" fmla="*/ 0 60000 65536"/>
                                <a:gd name="T113" fmla="*/ 0 60000 65536"/>
                                <a:gd name="T114" fmla="*/ 0 60000 65536"/>
                                <a:gd name="T115" fmla="*/ 0 60000 65536"/>
                                <a:gd name="T116" fmla="*/ 0 60000 65536"/>
                                <a:gd name="T117" fmla="*/ 0 60000 65536"/>
                                <a:gd name="T118" fmla="*/ 0 60000 65536"/>
                                <a:gd name="T119" fmla="*/ 0 60000 65536"/>
                                <a:gd name="T120" fmla="*/ 0 60000 65536"/>
                                <a:gd name="T121" fmla="*/ 0 60000 65536"/>
                                <a:gd name="T122" fmla="*/ 0 60000 65536"/>
                                <a:gd name="T123" fmla="*/ 0 60000 65536"/>
                                <a:gd name="T124" fmla="*/ 0 60000 65536"/>
                                <a:gd name="T125" fmla="*/ 0 60000 65536"/>
                              </a:gdLst>
                              <a:ahLst/>
                              <a:cxnLst>
                                <a:cxn ang="T84">
                                  <a:pos x="T0" y="T1"/>
                                </a:cxn>
                                <a:cxn ang="T85">
                                  <a:pos x="T2" y="T3"/>
                                </a:cxn>
                                <a:cxn ang="T86">
                                  <a:pos x="T4" y="T5"/>
                                </a:cxn>
                                <a:cxn ang="T87">
                                  <a:pos x="T6" y="T7"/>
                                </a:cxn>
                                <a:cxn ang="T88">
                                  <a:pos x="T8" y="T9"/>
                                </a:cxn>
                                <a:cxn ang="T89">
                                  <a:pos x="T10" y="T11"/>
                                </a:cxn>
                                <a:cxn ang="T90">
                                  <a:pos x="T12" y="T13"/>
                                </a:cxn>
                                <a:cxn ang="T91">
                                  <a:pos x="T14" y="T15"/>
                                </a:cxn>
                                <a:cxn ang="T92">
                                  <a:pos x="T16" y="T17"/>
                                </a:cxn>
                                <a:cxn ang="T93">
                                  <a:pos x="T18" y="T19"/>
                                </a:cxn>
                                <a:cxn ang="T94">
                                  <a:pos x="T20" y="T21"/>
                                </a:cxn>
                                <a:cxn ang="T95">
                                  <a:pos x="T22" y="T23"/>
                                </a:cxn>
                                <a:cxn ang="T96">
                                  <a:pos x="T24" y="T25"/>
                                </a:cxn>
                                <a:cxn ang="T97">
                                  <a:pos x="T26" y="T27"/>
                                </a:cxn>
                                <a:cxn ang="T98">
                                  <a:pos x="T28" y="T29"/>
                                </a:cxn>
                                <a:cxn ang="T99">
                                  <a:pos x="T30" y="T31"/>
                                </a:cxn>
                                <a:cxn ang="T100">
                                  <a:pos x="T32" y="T33"/>
                                </a:cxn>
                                <a:cxn ang="T101">
                                  <a:pos x="T34" y="T35"/>
                                </a:cxn>
                                <a:cxn ang="T102">
                                  <a:pos x="T36" y="T37"/>
                                </a:cxn>
                                <a:cxn ang="T103">
                                  <a:pos x="T38" y="T39"/>
                                </a:cxn>
                                <a:cxn ang="T104">
                                  <a:pos x="T40" y="T41"/>
                                </a:cxn>
                                <a:cxn ang="T105">
                                  <a:pos x="T42" y="T43"/>
                                </a:cxn>
                                <a:cxn ang="T106">
                                  <a:pos x="T44" y="T45"/>
                                </a:cxn>
                                <a:cxn ang="T107">
                                  <a:pos x="T46" y="T47"/>
                                </a:cxn>
                                <a:cxn ang="T108">
                                  <a:pos x="T48" y="T49"/>
                                </a:cxn>
                                <a:cxn ang="T109">
                                  <a:pos x="T50" y="T51"/>
                                </a:cxn>
                                <a:cxn ang="T110">
                                  <a:pos x="T52" y="T53"/>
                                </a:cxn>
                                <a:cxn ang="T111">
                                  <a:pos x="T54" y="T55"/>
                                </a:cxn>
                                <a:cxn ang="T112">
                                  <a:pos x="T56" y="T57"/>
                                </a:cxn>
                                <a:cxn ang="T113">
                                  <a:pos x="T58" y="T59"/>
                                </a:cxn>
                                <a:cxn ang="T114">
                                  <a:pos x="T60" y="T61"/>
                                </a:cxn>
                                <a:cxn ang="T115">
                                  <a:pos x="T62" y="T63"/>
                                </a:cxn>
                                <a:cxn ang="T116">
                                  <a:pos x="T64" y="T65"/>
                                </a:cxn>
                                <a:cxn ang="T117">
                                  <a:pos x="T66" y="T67"/>
                                </a:cxn>
                                <a:cxn ang="T118">
                                  <a:pos x="T68" y="T69"/>
                                </a:cxn>
                                <a:cxn ang="T119">
                                  <a:pos x="T70" y="T71"/>
                                </a:cxn>
                                <a:cxn ang="T120">
                                  <a:pos x="T72" y="T73"/>
                                </a:cxn>
                                <a:cxn ang="T121">
                                  <a:pos x="T74" y="T75"/>
                                </a:cxn>
                                <a:cxn ang="T122">
                                  <a:pos x="T76" y="T77"/>
                                </a:cxn>
                                <a:cxn ang="T123">
                                  <a:pos x="T78" y="T79"/>
                                </a:cxn>
                                <a:cxn ang="T124">
                                  <a:pos x="T80" y="T81"/>
                                </a:cxn>
                                <a:cxn ang="T125">
                                  <a:pos x="T82" y="T83"/>
                                </a:cxn>
                              </a:cxnLst>
                              <a:rect l="0" t="0" r="r" b="b"/>
                              <a:pathLst>
                                <a:path w="3577" h="3570">
                                  <a:moveTo>
                                    <a:pt x="643" y="2936"/>
                                  </a:moveTo>
                                  <a:cubicBezTo>
                                    <a:pt x="685" y="3004"/>
                                    <a:pt x="806" y="3197"/>
                                    <a:pt x="895" y="3339"/>
                                  </a:cubicBezTo>
                                  <a:cubicBezTo>
                                    <a:pt x="949" y="3425"/>
                                    <a:pt x="991" y="3491"/>
                                    <a:pt x="996" y="3500"/>
                                  </a:cubicBezTo>
                                  <a:cubicBezTo>
                                    <a:pt x="1021" y="3543"/>
                                    <a:pt x="1065" y="3569"/>
                                    <a:pt x="1115" y="3570"/>
                                  </a:cubicBezTo>
                                  <a:cubicBezTo>
                                    <a:pt x="1119" y="3570"/>
                                    <a:pt x="1119" y="3570"/>
                                    <a:pt x="1119" y="3570"/>
                                  </a:cubicBezTo>
                                  <a:cubicBezTo>
                                    <a:pt x="1166" y="3570"/>
                                    <a:pt x="1213" y="3548"/>
                                    <a:pt x="1260" y="3502"/>
                                  </a:cubicBezTo>
                                  <a:cubicBezTo>
                                    <a:pt x="1371" y="3373"/>
                                    <a:pt x="1368" y="3309"/>
                                    <a:pt x="1367" y="3278"/>
                                  </a:cubicBezTo>
                                  <a:cubicBezTo>
                                    <a:pt x="1366" y="3272"/>
                                    <a:pt x="1366" y="3272"/>
                                    <a:pt x="1366" y="3272"/>
                                  </a:cubicBezTo>
                                  <a:cubicBezTo>
                                    <a:pt x="1367" y="3239"/>
                                    <a:pt x="1367" y="3157"/>
                                    <a:pt x="1367" y="3067"/>
                                  </a:cubicBezTo>
                                  <a:cubicBezTo>
                                    <a:pt x="1366" y="2961"/>
                                    <a:pt x="1366" y="2842"/>
                                    <a:pt x="1367" y="2772"/>
                                  </a:cubicBezTo>
                                  <a:cubicBezTo>
                                    <a:pt x="1784" y="2371"/>
                                    <a:pt x="1784" y="2371"/>
                                    <a:pt x="1784" y="2371"/>
                                  </a:cubicBezTo>
                                  <a:cubicBezTo>
                                    <a:pt x="1903" y="2699"/>
                                    <a:pt x="2139" y="3335"/>
                                    <a:pt x="2155" y="3377"/>
                                  </a:cubicBezTo>
                                  <a:cubicBezTo>
                                    <a:pt x="2189" y="3465"/>
                                    <a:pt x="2257" y="3480"/>
                                    <a:pt x="2285" y="3482"/>
                                  </a:cubicBezTo>
                                  <a:cubicBezTo>
                                    <a:pt x="2340" y="3487"/>
                                    <a:pt x="2398" y="3465"/>
                                    <a:pt x="2445" y="3418"/>
                                  </a:cubicBezTo>
                                  <a:cubicBezTo>
                                    <a:pt x="2452" y="3411"/>
                                    <a:pt x="2606" y="3247"/>
                                    <a:pt x="2673" y="3165"/>
                                  </a:cubicBezTo>
                                  <a:cubicBezTo>
                                    <a:pt x="2747" y="3076"/>
                                    <a:pt x="2744" y="2996"/>
                                    <a:pt x="2743" y="2963"/>
                                  </a:cubicBezTo>
                                  <a:cubicBezTo>
                                    <a:pt x="2743" y="2952"/>
                                    <a:pt x="2731" y="2760"/>
                                    <a:pt x="2711" y="2421"/>
                                  </a:cubicBezTo>
                                  <a:cubicBezTo>
                                    <a:pt x="2691" y="2101"/>
                                    <a:pt x="2668" y="1717"/>
                                    <a:pt x="2656" y="1500"/>
                                  </a:cubicBezTo>
                                  <a:cubicBezTo>
                                    <a:pt x="3375" y="780"/>
                                    <a:pt x="3375" y="780"/>
                                    <a:pt x="3375" y="780"/>
                                  </a:cubicBezTo>
                                  <a:cubicBezTo>
                                    <a:pt x="3551" y="605"/>
                                    <a:pt x="3577" y="421"/>
                                    <a:pt x="3577" y="328"/>
                                  </a:cubicBezTo>
                                  <a:cubicBezTo>
                                    <a:pt x="3577" y="225"/>
                                    <a:pt x="3547" y="133"/>
                                    <a:pt x="3496" y="82"/>
                                  </a:cubicBezTo>
                                  <a:cubicBezTo>
                                    <a:pt x="3446" y="32"/>
                                    <a:pt x="3350" y="0"/>
                                    <a:pt x="3246" y="0"/>
                                  </a:cubicBezTo>
                                  <a:cubicBezTo>
                                    <a:pt x="3153" y="0"/>
                                    <a:pt x="2970" y="26"/>
                                    <a:pt x="2795" y="201"/>
                                  </a:cubicBezTo>
                                  <a:cubicBezTo>
                                    <a:pt x="2077" y="920"/>
                                    <a:pt x="2077" y="920"/>
                                    <a:pt x="2077" y="920"/>
                                  </a:cubicBezTo>
                                  <a:cubicBezTo>
                                    <a:pt x="1891" y="908"/>
                                    <a:pt x="1583" y="888"/>
                                    <a:pt x="1297" y="869"/>
                                  </a:cubicBezTo>
                                  <a:cubicBezTo>
                                    <a:pt x="933" y="845"/>
                                    <a:pt x="618" y="825"/>
                                    <a:pt x="604" y="825"/>
                                  </a:cubicBezTo>
                                  <a:cubicBezTo>
                                    <a:pt x="599" y="824"/>
                                    <a:pt x="593" y="824"/>
                                    <a:pt x="586" y="824"/>
                                  </a:cubicBezTo>
                                  <a:cubicBezTo>
                                    <a:pt x="520" y="824"/>
                                    <a:pt x="461" y="847"/>
                                    <a:pt x="404" y="894"/>
                                  </a:cubicBezTo>
                                  <a:cubicBezTo>
                                    <a:pt x="323" y="961"/>
                                    <a:pt x="158" y="1116"/>
                                    <a:pt x="150" y="1123"/>
                                  </a:cubicBezTo>
                                  <a:cubicBezTo>
                                    <a:pt x="104" y="1170"/>
                                    <a:pt x="81" y="1228"/>
                                    <a:pt x="86" y="1283"/>
                                  </a:cubicBezTo>
                                  <a:cubicBezTo>
                                    <a:pt x="90" y="1318"/>
                                    <a:pt x="109" y="1381"/>
                                    <a:pt x="192" y="1413"/>
                                  </a:cubicBezTo>
                                  <a:cubicBezTo>
                                    <a:pt x="232" y="1429"/>
                                    <a:pt x="869" y="1667"/>
                                    <a:pt x="1206" y="1791"/>
                                  </a:cubicBezTo>
                                  <a:cubicBezTo>
                                    <a:pt x="805" y="2205"/>
                                    <a:pt x="805" y="2205"/>
                                    <a:pt x="805" y="2205"/>
                                  </a:cubicBezTo>
                                  <a:cubicBezTo>
                                    <a:pt x="788" y="2205"/>
                                    <a:pt x="769" y="2206"/>
                                    <a:pt x="746" y="2205"/>
                                  </a:cubicBezTo>
                                  <a:cubicBezTo>
                                    <a:pt x="672" y="2205"/>
                                    <a:pt x="575" y="2204"/>
                                    <a:pt x="490" y="2203"/>
                                  </a:cubicBezTo>
                                  <a:cubicBezTo>
                                    <a:pt x="402" y="2201"/>
                                    <a:pt x="327" y="2200"/>
                                    <a:pt x="300" y="2201"/>
                                  </a:cubicBezTo>
                                  <a:cubicBezTo>
                                    <a:pt x="300" y="2225"/>
                                    <a:pt x="300" y="2225"/>
                                    <a:pt x="300" y="2225"/>
                                  </a:cubicBezTo>
                                  <a:cubicBezTo>
                                    <a:pt x="293" y="2201"/>
                                    <a:pt x="293" y="2201"/>
                                    <a:pt x="293" y="2201"/>
                                  </a:cubicBezTo>
                                  <a:cubicBezTo>
                                    <a:pt x="287" y="2201"/>
                                    <a:pt x="287" y="2201"/>
                                    <a:pt x="287" y="2201"/>
                                  </a:cubicBezTo>
                                  <a:cubicBezTo>
                                    <a:pt x="247" y="2201"/>
                                    <a:pt x="186" y="2213"/>
                                    <a:pt x="70" y="2310"/>
                                  </a:cubicBezTo>
                                  <a:cubicBezTo>
                                    <a:pt x="60" y="2320"/>
                                    <a:pt x="60" y="2320"/>
                                    <a:pt x="60" y="2320"/>
                                  </a:cubicBezTo>
                                  <a:cubicBezTo>
                                    <a:pt x="13" y="2367"/>
                                    <a:pt x="2" y="2414"/>
                                    <a:pt x="1" y="2445"/>
                                  </a:cubicBezTo>
                                  <a:cubicBezTo>
                                    <a:pt x="0" y="2493"/>
                                    <a:pt x="20" y="2535"/>
                                    <a:pt x="57" y="2565"/>
                                  </a:cubicBezTo>
                                  <a:cubicBezTo>
                                    <a:pt x="83" y="2586"/>
                                    <a:pt x="393" y="2784"/>
                                    <a:pt x="643" y="2936"/>
                                  </a:cubicBezTo>
                                  <a:close/>
                                  <a:moveTo>
                                    <a:pt x="750" y="2772"/>
                                  </a:moveTo>
                                  <a:cubicBezTo>
                                    <a:pt x="540" y="2645"/>
                                    <a:pt x="316" y="2502"/>
                                    <a:pt x="221" y="2440"/>
                                  </a:cubicBezTo>
                                  <a:cubicBezTo>
                                    <a:pt x="264" y="2407"/>
                                    <a:pt x="286" y="2398"/>
                                    <a:pt x="291" y="2396"/>
                                  </a:cubicBezTo>
                                  <a:cubicBezTo>
                                    <a:pt x="326" y="2396"/>
                                    <a:pt x="326" y="2396"/>
                                    <a:pt x="326" y="2396"/>
                                  </a:cubicBezTo>
                                  <a:cubicBezTo>
                                    <a:pt x="359" y="2396"/>
                                    <a:pt x="411" y="2397"/>
                                    <a:pt x="471" y="2398"/>
                                  </a:cubicBezTo>
                                  <a:cubicBezTo>
                                    <a:pt x="487" y="2398"/>
                                    <a:pt x="487" y="2398"/>
                                    <a:pt x="487" y="2398"/>
                                  </a:cubicBezTo>
                                  <a:cubicBezTo>
                                    <a:pt x="605" y="2400"/>
                                    <a:pt x="746" y="2402"/>
                                    <a:pt x="819" y="2400"/>
                                  </a:cubicBezTo>
                                  <a:cubicBezTo>
                                    <a:pt x="865" y="2399"/>
                                    <a:pt x="907" y="2381"/>
                                    <a:pt x="939" y="2348"/>
                                  </a:cubicBezTo>
                                  <a:cubicBezTo>
                                    <a:pt x="1373" y="1901"/>
                                    <a:pt x="1373" y="1901"/>
                                    <a:pt x="1373" y="1901"/>
                                  </a:cubicBezTo>
                                  <a:cubicBezTo>
                                    <a:pt x="1413" y="1859"/>
                                    <a:pt x="1430" y="1800"/>
                                    <a:pt x="1417" y="1743"/>
                                  </a:cubicBezTo>
                                  <a:cubicBezTo>
                                    <a:pt x="1404" y="1687"/>
                                    <a:pt x="1363" y="1641"/>
                                    <a:pt x="1309" y="1621"/>
                                  </a:cubicBezTo>
                                  <a:cubicBezTo>
                                    <a:pt x="1026" y="1517"/>
                                    <a:pt x="468" y="1308"/>
                                    <a:pt x="305" y="1247"/>
                                  </a:cubicBezTo>
                                  <a:cubicBezTo>
                                    <a:pt x="353" y="1201"/>
                                    <a:pt x="469" y="1094"/>
                                    <a:pt x="529" y="1044"/>
                                  </a:cubicBezTo>
                                  <a:cubicBezTo>
                                    <a:pt x="559" y="1020"/>
                                    <a:pt x="577" y="1020"/>
                                    <a:pt x="586" y="1020"/>
                                  </a:cubicBezTo>
                                  <a:cubicBezTo>
                                    <a:pt x="589" y="1020"/>
                                    <a:pt x="592" y="1020"/>
                                    <a:pt x="596" y="1020"/>
                                  </a:cubicBezTo>
                                  <a:cubicBezTo>
                                    <a:pt x="621" y="1021"/>
                                    <a:pt x="973" y="1044"/>
                                    <a:pt x="1284" y="1064"/>
                                  </a:cubicBezTo>
                                  <a:cubicBezTo>
                                    <a:pt x="1576" y="1083"/>
                                    <a:pt x="1891" y="1104"/>
                                    <a:pt x="2076" y="1116"/>
                                  </a:cubicBezTo>
                                  <a:cubicBezTo>
                                    <a:pt x="2125" y="1119"/>
                                    <a:pt x="2173" y="1101"/>
                                    <a:pt x="2208" y="1066"/>
                                  </a:cubicBezTo>
                                  <a:cubicBezTo>
                                    <a:pt x="2934" y="339"/>
                                    <a:pt x="2934" y="339"/>
                                    <a:pt x="2934" y="339"/>
                                  </a:cubicBezTo>
                                  <a:cubicBezTo>
                                    <a:pt x="3059" y="215"/>
                                    <a:pt x="3183" y="196"/>
                                    <a:pt x="3246" y="196"/>
                                  </a:cubicBezTo>
                                  <a:cubicBezTo>
                                    <a:pt x="3316" y="196"/>
                                    <a:pt x="3354" y="217"/>
                                    <a:pt x="3358" y="221"/>
                                  </a:cubicBezTo>
                                  <a:cubicBezTo>
                                    <a:pt x="3389" y="252"/>
                                    <a:pt x="3423" y="456"/>
                                    <a:pt x="3236" y="642"/>
                                  </a:cubicBezTo>
                                  <a:cubicBezTo>
                                    <a:pt x="2510" y="1369"/>
                                    <a:pt x="2510" y="1369"/>
                                    <a:pt x="2510" y="1369"/>
                                  </a:cubicBezTo>
                                  <a:cubicBezTo>
                                    <a:pt x="2475" y="1403"/>
                                    <a:pt x="2457" y="1451"/>
                                    <a:pt x="2460" y="1500"/>
                                  </a:cubicBezTo>
                                  <a:cubicBezTo>
                                    <a:pt x="2471" y="1706"/>
                                    <a:pt x="2494" y="2073"/>
                                    <a:pt x="2513" y="2390"/>
                                  </a:cubicBezTo>
                                  <a:cubicBezTo>
                                    <a:pt x="2515" y="2433"/>
                                    <a:pt x="2515" y="2433"/>
                                    <a:pt x="2515" y="2433"/>
                                  </a:cubicBezTo>
                                  <a:cubicBezTo>
                                    <a:pt x="2529" y="2663"/>
                                    <a:pt x="2546" y="2948"/>
                                    <a:pt x="2547" y="2970"/>
                                  </a:cubicBezTo>
                                  <a:cubicBezTo>
                                    <a:pt x="2548" y="2992"/>
                                    <a:pt x="2549" y="3008"/>
                                    <a:pt x="2522" y="3041"/>
                                  </a:cubicBezTo>
                                  <a:cubicBezTo>
                                    <a:pt x="2473" y="3100"/>
                                    <a:pt x="2370" y="3212"/>
                                    <a:pt x="2321" y="3264"/>
                                  </a:cubicBezTo>
                                  <a:cubicBezTo>
                                    <a:pt x="2262" y="3104"/>
                                    <a:pt x="2055" y="2546"/>
                                    <a:pt x="1955" y="2269"/>
                                  </a:cubicBezTo>
                                  <a:cubicBezTo>
                                    <a:pt x="1935" y="2214"/>
                                    <a:pt x="1889" y="2174"/>
                                    <a:pt x="1833" y="2161"/>
                                  </a:cubicBezTo>
                                  <a:cubicBezTo>
                                    <a:pt x="1777" y="2148"/>
                                    <a:pt x="1717" y="2164"/>
                                    <a:pt x="1675" y="2204"/>
                                  </a:cubicBezTo>
                                  <a:cubicBezTo>
                                    <a:pt x="1224" y="2638"/>
                                    <a:pt x="1224" y="2638"/>
                                    <a:pt x="1224" y="2638"/>
                                  </a:cubicBezTo>
                                  <a:cubicBezTo>
                                    <a:pt x="1192" y="2669"/>
                                    <a:pt x="1173" y="2712"/>
                                    <a:pt x="1172" y="2757"/>
                                  </a:cubicBezTo>
                                  <a:cubicBezTo>
                                    <a:pt x="1171" y="2828"/>
                                    <a:pt x="1171" y="2955"/>
                                    <a:pt x="1171" y="3071"/>
                                  </a:cubicBezTo>
                                  <a:cubicBezTo>
                                    <a:pt x="1171" y="3156"/>
                                    <a:pt x="1171" y="3237"/>
                                    <a:pt x="1171" y="3268"/>
                                  </a:cubicBezTo>
                                  <a:cubicBezTo>
                                    <a:pt x="1171" y="3273"/>
                                    <a:pt x="1171" y="3280"/>
                                    <a:pt x="1172" y="3285"/>
                                  </a:cubicBezTo>
                                  <a:cubicBezTo>
                                    <a:pt x="1172" y="3286"/>
                                    <a:pt x="1167" y="3306"/>
                                    <a:pt x="1133" y="3350"/>
                                  </a:cubicBezTo>
                                  <a:cubicBezTo>
                                    <a:pt x="1061" y="3235"/>
                                    <a:pt x="1061" y="3235"/>
                                    <a:pt x="1061" y="3235"/>
                                  </a:cubicBezTo>
                                  <a:cubicBezTo>
                                    <a:pt x="970" y="3090"/>
                                    <a:pt x="845" y="2891"/>
                                    <a:pt x="807" y="2829"/>
                                  </a:cubicBezTo>
                                  <a:cubicBezTo>
                                    <a:pt x="793" y="2805"/>
                                    <a:pt x="773" y="2786"/>
                                    <a:pt x="750" y="2772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631" name="Group 305"/>
                          <wpg:cNvGrpSpPr>
                            <a:grpSpLocks noChangeAspect="1"/>
                          </wpg:cNvGrpSpPr>
                          <wpg:grpSpPr>
                            <a:xfrm>
                              <a:off x="3616411" y="0"/>
                              <a:ext cx="396000" cy="297941"/>
                              <a:chOff x="4530017" y="3685574"/>
                              <a:chExt cx="404" cy="304"/>
                            </a:xfrm>
                            <a:grpFill/>
                          </wpg:grpSpPr>
                          <wps:wsp>
                            <wps:cNvPr id="632" name="Freeform 306"/>
                            <wps:cNvSpPr/>
                            <wps:spPr bwMode="auto">
                              <a:xfrm>
                                <a:off x="4530230" y="3685764"/>
                                <a:ext cx="191" cy="114"/>
                              </a:xfrm>
                              <a:custGeom>
                                <a:avLst/>
                                <a:gdLst>
                                  <a:gd name="T0" fmla="*/ 90 w 191"/>
                                  <a:gd name="T1" fmla="*/ 0 h 114"/>
                                  <a:gd name="T2" fmla="*/ 0 w 191"/>
                                  <a:gd name="T3" fmla="*/ 101 h 114"/>
                                  <a:gd name="T4" fmla="*/ 9 w 191"/>
                                  <a:gd name="T5" fmla="*/ 114 h 114"/>
                                  <a:gd name="T6" fmla="*/ 75 w 191"/>
                                  <a:gd name="T7" fmla="*/ 114 h 114"/>
                                  <a:gd name="T8" fmla="*/ 191 w 191"/>
                                  <a:gd name="T9" fmla="*/ 114 h 114"/>
                                  <a:gd name="T10" fmla="*/ 90 w 191"/>
                                  <a:gd name="T11" fmla="*/ 0 h 114"/>
                                  <a:gd name="T12" fmla="*/ 0 60000 65536"/>
                                  <a:gd name="T13" fmla="*/ 0 60000 65536"/>
                                  <a:gd name="T14" fmla="*/ 0 60000 65536"/>
                                  <a:gd name="T15" fmla="*/ 0 60000 65536"/>
                                  <a:gd name="T16" fmla="*/ 0 60000 65536"/>
                                  <a:gd name="T17" fmla="*/ 0 60000 65536"/>
                                </a:gdLst>
                                <a:ahLst/>
                                <a:cxnLst>
                                  <a:cxn ang="T12">
                                    <a:pos x="T0" y="T1"/>
                                  </a:cxn>
                                  <a:cxn ang="T13">
                                    <a:pos x="T2" y="T3"/>
                                  </a:cxn>
                                  <a:cxn ang="T14">
                                    <a:pos x="T4" y="T5"/>
                                  </a:cxn>
                                  <a:cxn ang="T15">
                                    <a:pos x="T6" y="T7"/>
                                  </a:cxn>
                                  <a:cxn ang="T16">
                                    <a:pos x="T8" y="T9"/>
                                  </a:cxn>
                                  <a:cxn ang="T17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91" h="114">
                                    <a:moveTo>
                                      <a:pt x="90" y="0"/>
                                    </a:moveTo>
                                    <a:lnTo>
                                      <a:pt x="0" y="101"/>
                                    </a:lnTo>
                                    <a:lnTo>
                                      <a:pt x="9" y="114"/>
                                    </a:lnTo>
                                    <a:lnTo>
                                      <a:pt x="75" y="114"/>
                                    </a:lnTo>
                                    <a:lnTo>
                                      <a:pt x="191" y="114"/>
                                    </a:lnTo>
                                    <a:lnTo>
                                      <a:pt x="90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33" name="Freeform 30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4530017" y="3685574"/>
                                <a:ext cx="257" cy="304"/>
                              </a:xfrm>
                              <a:custGeom>
                                <a:avLst/>
                                <a:gdLst>
                                  <a:gd name="T0" fmla="*/ 21 w 2390"/>
                                  <a:gd name="T1" fmla="*/ 33 h 2712"/>
                                  <a:gd name="T2" fmla="*/ 21 w 2390"/>
                                  <a:gd name="T3" fmla="*/ 32 h 2712"/>
                                  <a:gd name="T4" fmla="*/ 19 w 2390"/>
                                  <a:gd name="T5" fmla="*/ 28 h 2712"/>
                                  <a:gd name="T6" fmla="*/ 19 w 2390"/>
                                  <a:gd name="T7" fmla="*/ 27 h 2712"/>
                                  <a:gd name="T8" fmla="*/ 18 w 2390"/>
                                  <a:gd name="T9" fmla="*/ 26 h 2712"/>
                                  <a:gd name="T10" fmla="*/ 18 w 2390"/>
                                  <a:gd name="T11" fmla="*/ 25 h 2712"/>
                                  <a:gd name="T12" fmla="*/ 16 w 2390"/>
                                  <a:gd name="T13" fmla="*/ 13 h 2712"/>
                                  <a:gd name="T14" fmla="*/ 26 w 2390"/>
                                  <a:gd name="T15" fmla="*/ 14 h 2712"/>
                                  <a:gd name="T16" fmla="*/ 28 w 2390"/>
                                  <a:gd name="T17" fmla="*/ 10 h 2712"/>
                                  <a:gd name="T18" fmla="*/ 27 w 2390"/>
                                  <a:gd name="T19" fmla="*/ 9 h 2712"/>
                                  <a:gd name="T20" fmla="*/ 16 w 2390"/>
                                  <a:gd name="T21" fmla="*/ 11 h 2712"/>
                                  <a:gd name="T22" fmla="*/ 23 w 2390"/>
                                  <a:gd name="T23" fmla="*/ 5 h 2712"/>
                                  <a:gd name="T24" fmla="*/ 21 w 2390"/>
                                  <a:gd name="T25" fmla="*/ 3 h 2712"/>
                                  <a:gd name="T26" fmla="*/ 16 w 2390"/>
                                  <a:gd name="T27" fmla="*/ 8 h 2712"/>
                                  <a:gd name="T28" fmla="*/ 10 w 2390"/>
                                  <a:gd name="T29" fmla="*/ 0 h 2712"/>
                                  <a:gd name="T30" fmla="*/ 12 w 2390"/>
                                  <a:gd name="T31" fmla="*/ 7 h 2712"/>
                                  <a:gd name="T32" fmla="*/ 10 w 2390"/>
                                  <a:gd name="T33" fmla="*/ 7 h 2712"/>
                                  <a:gd name="T34" fmla="*/ 3 w 2390"/>
                                  <a:gd name="T35" fmla="*/ 8 h 2712"/>
                                  <a:gd name="T36" fmla="*/ 14 w 2390"/>
                                  <a:gd name="T37" fmla="*/ 11 h 2712"/>
                                  <a:gd name="T38" fmla="*/ 7 w 2390"/>
                                  <a:gd name="T39" fmla="*/ 10 h 2712"/>
                                  <a:gd name="T40" fmla="*/ 0 w 2390"/>
                                  <a:gd name="T41" fmla="*/ 14 h 2712"/>
                                  <a:gd name="T42" fmla="*/ 13 w 2390"/>
                                  <a:gd name="T43" fmla="*/ 12 h 2712"/>
                                  <a:gd name="T44" fmla="*/ 9 w 2390"/>
                                  <a:gd name="T45" fmla="*/ 22 h 2712"/>
                                  <a:gd name="T46" fmla="*/ 14 w 2390"/>
                                  <a:gd name="T47" fmla="*/ 13 h 2712"/>
                                  <a:gd name="T48" fmla="*/ 16 w 2390"/>
                                  <a:gd name="T49" fmla="*/ 27 h 2712"/>
                                  <a:gd name="T50" fmla="*/ 17 w 2390"/>
                                  <a:gd name="T51" fmla="*/ 32 h 2712"/>
                                  <a:gd name="T52" fmla="*/ 17 w 2390"/>
                                  <a:gd name="T53" fmla="*/ 33 h 2712"/>
                                  <a:gd name="T54" fmla="*/ 22 w 2390"/>
                                  <a:gd name="T55" fmla="*/ 34 h 2712"/>
                                  <a:gd name="T56" fmla="*/ 22 w 2390"/>
                                  <a:gd name="T57" fmla="*/ 12 h 2712"/>
                                  <a:gd name="T58" fmla="*/ 22 w 2390"/>
                                  <a:gd name="T59" fmla="*/ 12 h 2712"/>
                                  <a:gd name="T60" fmla="*/ 17 w 2390"/>
                                  <a:gd name="T61" fmla="*/ 12 h 2712"/>
                                  <a:gd name="T62" fmla="*/ 17 w 2390"/>
                                  <a:gd name="T63" fmla="*/ 11 h 2712"/>
                                  <a:gd name="T64" fmla="*/ 10 w 2390"/>
                                  <a:gd name="T65" fmla="*/ 18 h 2712"/>
                                  <a:gd name="T66" fmla="*/ 9 w 2390"/>
                                  <a:gd name="T67" fmla="*/ 18 h 2712"/>
                                  <a:gd name="T68" fmla="*/ 12 w 2390"/>
                                  <a:gd name="T69" fmla="*/ 14 h 2712"/>
                                  <a:gd name="T70" fmla="*/ 12 w 2390"/>
                                  <a:gd name="T71" fmla="*/ 14 h 2712"/>
                                  <a:gd name="T72" fmla="*/ 14 w 2390"/>
                                  <a:gd name="T73" fmla="*/ 10 h 2712"/>
                                  <a:gd name="T74" fmla="*/ 11 w 2390"/>
                                  <a:gd name="T75" fmla="*/ 2 h 2712"/>
                                  <a:gd name="T76" fmla="*/ 11 w 2390"/>
                                  <a:gd name="T77" fmla="*/ 2 h 2712"/>
                                  <a:gd name="T78" fmla="*/ 14 w 2390"/>
                                  <a:gd name="T79" fmla="*/ 10 h 2712"/>
                                  <a:gd name="T80" fmla="*/ 0 60000 65536"/>
                                  <a:gd name="T81" fmla="*/ 0 60000 65536"/>
                                  <a:gd name="T82" fmla="*/ 0 60000 65536"/>
                                  <a:gd name="T83" fmla="*/ 0 60000 65536"/>
                                  <a:gd name="T84" fmla="*/ 0 60000 65536"/>
                                  <a:gd name="T85" fmla="*/ 0 60000 65536"/>
                                  <a:gd name="T86" fmla="*/ 0 60000 65536"/>
                                  <a:gd name="T87" fmla="*/ 0 60000 65536"/>
                                  <a:gd name="T88" fmla="*/ 0 60000 65536"/>
                                  <a:gd name="T89" fmla="*/ 0 60000 65536"/>
                                  <a:gd name="T90" fmla="*/ 0 60000 65536"/>
                                  <a:gd name="T91" fmla="*/ 0 60000 65536"/>
                                  <a:gd name="T92" fmla="*/ 0 60000 65536"/>
                                  <a:gd name="T93" fmla="*/ 0 60000 65536"/>
                                  <a:gd name="T94" fmla="*/ 0 60000 65536"/>
                                  <a:gd name="T95" fmla="*/ 0 60000 65536"/>
                                  <a:gd name="T96" fmla="*/ 0 60000 65536"/>
                                  <a:gd name="T97" fmla="*/ 0 60000 65536"/>
                                  <a:gd name="T98" fmla="*/ 0 60000 65536"/>
                                  <a:gd name="T99" fmla="*/ 0 60000 65536"/>
                                  <a:gd name="T100" fmla="*/ 0 60000 65536"/>
                                  <a:gd name="T101" fmla="*/ 0 60000 65536"/>
                                  <a:gd name="T102" fmla="*/ 0 60000 65536"/>
                                  <a:gd name="T103" fmla="*/ 0 60000 65536"/>
                                  <a:gd name="T104" fmla="*/ 0 60000 65536"/>
                                  <a:gd name="T105" fmla="*/ 0 60000 65536"/>
                                  <a:gd name="T106" fmla="*/ 0 60000 65536"/>
                                  <a:gd name="T107" fmla="*/ 0 60000 65536"/>
                                  <a:gd name="T108" fmla="*/ 0 60000 65536"/>
                                  <a:gd name="T109" fmla="*/ 0 60000 65536"/>
                                  <a:gd name="T110" fmla="*/ 0 60000 65536"/>
                                  <a:gd name="T111" fmla="*/ 0 60000 65536"/>
                                  <a:gd name="T112" fmla="*/ 0 60000 65536"/>
                                  <a:gd name="T113" fmla="*/ 0 60000 65536"/>
                                  <a:gd name="T114" fmla="*/ 0 60000 65536"/>
                                  <a:gd name="T115" fmla="*/ 0 60000 65536"/>
                                  <a:gd name="T116" fmla="*/ 0 60000 65536"/>
                                  <a:gd name="T117" fmla="*/ 0 60000 65536"/>
                                  <a:gd name="T118" fmla="*/ 0 60000 65536"/>
                                  <a:gd name="T119" fmla="*/ 0 60000 65536"/>
                                </a:gdLst>
                                <a:ahLst/>
                                <a:cxnLst>
                                  <a:cxn ang="T80">
                                    <a:pos x="T0" y="T1"/>
                                  </a:cxn>
                                  <a:cxn ang="T81">
                                    <a:pos x="T2" y="T3"/>
                                  </a:cxn>
                                  <a:cxn ang="T82">
                                    <a:pos x="T4" y="T5"/>
                                  </a:cxn>
                                  <a:cxn ang="T83">
                                    <a:pos x="T6" y="T7"/>
                                  </a:cxn>
                                  <a:cxn ang="T84">
                                    <a:pos x="T8" y="T9"/>
                                  </a:cxn>
                                  <a:cxn ang="T85">
                                    <a:pos x="T10" y="T11"/>
                                  </a:cxn>
                                  <a:cxn ang="T86">
                                    <a:pos x="T12" y="T13"/>
                                  </a:cxn>
                                  <a:cxn ang="T87">
                                    <a:pos x="T14" y="T15"/>
                                  </a:cxn>
                                  <a:cxn ang="T88">
                                    <a:pos x="T16" y="T17"/>
                                  </a:cxn>
                                  <a:cxn ang="T89">
                                    <a:pos x="T18" y="T19"/>
                                  </a:cxn>
                                  <a:cxn ang="T90">
                                    <a:pos x="T20" y="T21"/>
                                  </a:cxn>
                                  <a:cxn ang="T91">
                                    <a:pos x="T22" y="T23"/>
                                  </a:cxn>
                                  <a:cxn ang="T92">
                                    <a:pos x="T24" y="T25"/>
                                  </a:cxn>
                                  <a:cxn ang="T93">
                                    <a:pos x="T26" y="T27"/>
                                  </a:cxn>
                                  <a:cxn ang="T94">
                                    <a:pos x="T28" y="T29"/>
                                  </a:cxn>
                                  <a:cxn ang="T95">
                                    <a:pos x="T30" y="T31"/>
                                  </a:cxn>
                                  <a:cxn ang="T96">
                                    <a:pos x="T32" y="T33"/>
                                  </a:cxn>
                                  <a:cxn ang="T97">
                                    <a:pos x="T34" y="T35"/>
                                  </a:cxn>
                                  <a:cxn ang="T98">
                                    <a:pos x="T36" y="T37"/>
                                  </a:cxn>
                                  <a:cxn ang="T99">
                                    <a:pos x="T38" y="T39"/>
                                  </a:cxn>
                                  <a:cxn ang="T100">
                                    <a:pos x="T40" y="T41"/>
                                  </a:cxn>
                                  <a:cxn ang="T101">
                                    <a:pos x="T42" y="T43"/>
                                  </a:cxn>
                                  <a:cxn ang="T102">
                                    <a:pos x="T44" y="T45"/>
                                  </a:cxn>
                                  <a:cxn ang="T103">
                                    <a:pos x="T46" y="T47"/>
                                  </a:cxn>
                                  <a:cxn ang="T104">
                                    <a:pos x="T48" y="T49"/>
                                  </a:cxn>
                                  <a:cxn ang="T105">
                                    <a:pos x="T50" y="T51"/>
                                  </a:cxn>
                                  <a:cxn ang="T106">
                                    <a:pos x="T52" y="T53"/>
                                  </a:cxn>
                                  <a:cxn ang="T107">
                                    <a:pos x="T54" y="T55"/>
                                  </a:cxn>
                                  <a:cxn ang="T108">
                                    <a:pos x="T56" y="T57"/>
                                  </a:cxn>
                                  <a:cxn ang="T109">
                                    <a:pos x="T58" y="T59"/>
                                  </a:cxn>
                                  <a:cxn ang="T110">
                                    <a:pos x="T60" y="T61"/>
                                  </a:cxn>
                                  <a:cxn ang="T111">
                                    <a:pos x="T62" y="T63"/>
                                  </a:cxn>
                                  <a:cxn ang="T112">
                                    <a:pos x="T64" y="T65"/>
                                  </a:cxn>
                                  <a:cxn ang="T113">
                                    <a:pos x="T66" y="T67"/>
                                  </a:cxn>
                                  <a:cxn ang="T114">
                                    <a:pos x="T68" y="T69"/>
                                  </a:cxn>
                                  <a:cxn ang="T115">
                                    <a:pos x="T70" y="T71"/>
                                  </a:cxn>
                                  <a:cxn ang="T116">
                                    <a:pos x="T72" y="T73"/>
                                  </a:cxn>
                                  <a:cxn ang="T117">
                                    <a:pos x="T74" y="T75"/>
                                  </a:cxn>
                                  <a:cxn ang="T118">
                                    <a:pos x="T76" y="T77"/>
                                  </a:cxn>
                                  <a:cxn ang="T119">
                                    <a:pos x="T78" y="T79"/>
                                  </a:cxn>
                                </a:cxnLst>
                                <a:rect l="0" t="0" r="r" b="b"/>
                                <a:pathLst>
                                  <a:path w="2390" h="2712">
                                    <a:moveTo>
                                      <a:pt x="1729" y="2712"/>
                                    </a:moveTo>
                                    <a:cubicBezTo>
                                      <a:pt x="1729" y="2712"/>
                                      <a:pt x="1694" y="2663"/>
                                      <a:pt x="1682" y="2642"/>
                                    </a:cubicBezTo>
                                    <a:cubicBezTo>
                                      <a:pt x="1679" y="2636"/>
                                      <a:pt x="1675" y="2630"/>
                                      <a:pt x="1672" y="2625"/>
                                    </a:cubicBezTo>
                                    <a:cubicBezTo>
                                      <a:pt x="1657" y="2598"/>
                                      <a:pt x="1643" y="2572"/>
                                      <a:pt x="1630" y="2545"/>
                                    </a:cubicBezTo>
                                    <a:cubicBezTo>
                                      <a:pt x="1629" y="2544"/>
                                      <a:pt x="1628" y="2542"/>
                                      <a:pt x="1627" y="2540"/>
                                    </a:cubicBezTo>
                                    <a:cubicBezTo>
                                      <a:pt x="1583" y="2453"/>
                                      <a:pt x="1544" y="2361"/>
                                      <a:pt x="1508" y="2268"/>
                                    </a:cubicBezTo>
                                    <a:cubicBezTo>
                                      <a:pt x="1506" y="2262"/>
                                      <a:pt x="1504" y="2256"/>
                                      <a:pt x="1502" y="2250"/>
                                    </a:cubicBezTo>
                                    <a:cubicBezTo>
                                      <a:pt x="1492" y="2226"/>
                                      <a:pt x="1483" y="2201"/>
                                      <a:pt x="1475" y="2176"/>
                                    </a:cubicBezTo>
                                    <a:cubicBezTo>
                                      <a:pt x="1472" y="2167"/>
                                      <a:pt x="1469" y="2159"/>
                                      <a:pt x="1466" y="2150"/>
                                    </a:cubicBezTo>
                                    <a:cubicBezTo>
                                      <a:pt x="1458" y="2128"/>
                                      <a:pt x="1451" y="2106"/>
                                      <a:pt x="1444" y="2084"/>
                                    </a:cubicBezTo>
                                    <a:cubicBezTo>
                                      <a:pt x="1441" y="2073"/>
                                      <a:pt x="1437" y="2063"/>
                                      <a:pt x="1434" y="2052"/>
                                    </a:cubicBezTo>
                                    <a:cubicBezTo>
                                      <a:pt x="1428" y="2032"/>
                                      <a:pt x="1422" y="2012"/>
                                      <a:pt x="1416" y="1992"/>
                                    </a:cubicBezTo>
                                    <a:cubicBezTo>
                                      <a:pt x="1253" y="1436"/>
                                      <a:pt x="1218" y="1125"/>
                                      <a:pt x="1239" y="1035"/>
                                    </a:cubicBezTo>
                                    <a:cubicBezTo>
                                      <a:pt x="1240" y="1029"/>
                                      <a:pt x="1241" y="1022"/>
                                      <a:pt x="1240" y="1014"/>
                                    </a:cubicBezTo>
                                    <a:cubicBezTo>
                                      <a:pt x="1322" y="1005"/>
                                      <a:pt x="1443" y="1005"/>
                                      <a:pt x="1586" y="1027"/>
                                    </a:cubicBezTo>
                                    <a:cubicBezTo>
                                      <a:pt x="1792" y="1059"/>
                                      <a:pt x="2044" y="1204"/>
                                      <a:pt x="2070" y="1152"/>
                                    </a:cubicBezTo>
                                    <a:cubicBezTo>
                                      <a:pt x="2084" y="1126"/>
                                      <a:pt x="1878" y="897"/>
                                      <a:pt x="1711" y="825"/>
                                    </a:cubicBezTo>
                                    <a:cubicBezTo>
                                      <a:pt x="1925" y="791"/>
                                      <a:pt x="2113" y="810"/>
                                      <a:pt x="2228" y="813"/>
                                    </a:cubicBezTo>
                                    <a:cubicBezTo>
                                      <a:pt x="2293" y="814"/>
                                      <a:pt x="2359" y="821"/>
                                      <a:pt x="2369" y="812"/>
                                    </a:cubicBezTo>
                                    <a:cubicBezTo>
                                      <a:pt x="2390" y="791"/>
                                      <a:pt x="2264" y="715"/>
                                      <a:pt x="2176" y="687"/>
                                    </a:cubicBezTo>
                                    <a:cubicBezTo>
                                      <a:pt x="2113" y="666"/>
                                      <a:pt x="1973" y="611"/>
                                      <a:pt x="1757" y="661"/>
                                    </a:cubicBezTo>
                                    <a:cubicBezTo>
                                      <a:pt x="1557" y="708"/>
                                      <a:pt x="1375" y="814"/>
                                      <a:pt x="1275" y="881"/>
                                    </a:cubicBezTo>
                                    <a:cubicBezTo>
                                      <a:pt x="1276" y="879"/>
                                      <a:pt x="1277" y="876"/>
                                      <a:pt x="1278" y="874"/>
                                    </a:cubicBezTo>
                                    <a:cubicBezTo>
                                      <a:pt x="1400" y="548"/>
                                      <a:pt x="1705" y="441"/>
                                      <a:pt x="1844" y="369"/>
                                    </a:cubicBezTo>
                                    <a:cubicBezTo>
                                      <a:pt x="1895" y="342"/>
                                      <a:pt x="1951" y="322"/>
                                      <a:pt x="1950" y="308"/>
                                    </a:cubicBezTo>
                                    <a:cubicBezTo>
                                      <a:pt x="1949" y="280"/>
                                      <a:pt x="1790" y="258"/>
                                      <a:pt x="1700" y="267"/>
                                    </a:cubicBezTo>
                                    <a:cubicBezTo>
                                      <a:pt x="1635" y="273"/>
                                      <a:pt x="1483" y="278"/>
                                      <a:pt x="1361" y="419"/>
                                    </a:cubicBezTo>
                                    <a:cubicBezTo>
                                      <a:pt x="1310" y="479"/>
                                      <a:pt x="1272" y="549"/>
                                      <a:pt x="1244" y="619"/>
                                    </a:cubicBezTo>
                                    <a:cubicBezTo>
                                      <a:pt x="1234" y="486"/>
                                      <a:pt x="1207" y="328"/>
                                      <a:pt x="1137" y="204"/>
                                    </a:cubicBezTo>
                                    <a:cubicBezTo>
                                      <a:pt x="1022" y="0"/>
                                      <a:pt x="802" y="1"/>
                                      <a:pt x="768" y="3"/>
                                    </a:cubicBezTo>
                                    <a:cubicBezTo>
                                      <a:pt x="734" y="5"/>
                                      <a:pt x="742" y="87"/>
                                      <a:pt x="778" y="193"/>
                                    </a:cubicBezTo>
                                    <a:cubicBezTo>
                                      <a:pt x="814" y="299"/>
                                      <a:pt x="882" y="389"/>
                                      <a:pt x="965" y="539"/>
                                    </a:cubicBezTo>
                                    <a:cubicBezTo>
                                      <a:pt x="992" y="587"/>
                                      <a:pt x="1029" y="651"/>
                                      <a:pt x="1067" y="716"/>
                                    </a:cubicBezTo>
                                    <a:cubicBezTo>
                                      <a:pt x="1003" y="642"/>
                                      <a:pt x="918" y="563"/>
                                      <a:pt x="818" y="514"/>
                                    </a:cubicBezTo>
                                    <a:cubicBezTo>
                                      <a:pt x="650" y="434"/>
                                      <a:pt x="508" y="491"/>
                                      <a:pt x="447" y="511"/>
                                    </a:cubicBezTo>
                                    <a:cubicBezTo>
                                      <a:pt x="360" y="539"/>
                                      <a:pt x="223" y="623"/>
                                      <a:pt x="234" y="649"/>
                                    </a:cubicBezTo>
                                    <a:cubicBezTo>
                                      <a:pt x="238" y="662"/>
                                      <a:pt x="298" y="659"/>
                                      <a:pt x="355" y="662"/>
                                    </a:cubicBezTo>
                                    <a:cubicBezTo>
                                      <a:pt x="511" y="672"/>
                                      <a:pt x="834" y="648"/>
                                      <a:pt x="1077" y="897"/>
                                    </a:cubicBezTo>
                                    <a:cubicBezTo>
                                      <a:pt x="1080" y="901"/>
                                      <a:pt x="1083" y="903"/>
                                      <a:pt x="1086" y="906"/>
                                    </a:cubicBezTo>
                                    <a:cubicBezTo>
                                      <a:pt x="970" y="864"/>
                                      <a:pt x="781" y="807"/>
                                      <a:pt x="588" y="806"/>
                                    </a:cubicBezTo>
                                    <a:cubicBezTo>
                                      <a:pt x="366" y="805"/>
                                      <a:pt x="242" y="890"/>
                                      <a:pt x="185" y="923"/>
                                    </a:cubicBezTo>
                                    <a:cubicBezTo>
                                      <a:pt x="106" y="971"/>
                                      <a:pt x="0" y="1073"/>
                                      <a:pt x="24" y="1088"/>
                                    </a:cubicBezTo>
                                    <a:cubicBezTo>
                                      <a:pt x="36" y="1095"/>
                                      <a:pt x="99" y="1074"/>
                                      <a:pt x="163" y="1058"/>
                                    </a:cubicBezTo>
                                    <a:cubicBezTo>
                                      <a:pt x="335" y="1015"/>
                                      <a:pt x="667" y="896"/>
                                      <a:pt x="1049" y="985"/>
                                    </a:cubicBezTo>
                                    <a:cubicBezTo>
                                      <a:pt x="934" y="1009"/>
                                      <a:pt x="783" y="1074"/>
                                      <a:pt x="694" y="1247"/>
                                    </a:cubicBezTo>
                                    <a:cubicBezTo>
                                      <a:pt x="614" y="1404"/>
                                      <a:pt x="667" y="1776"/>
                                      <a:pt x="699" y="1783"/>
                                    </a:cubicBezTo>
                                    <a:cubicBezTo>
                                      <a:pt x="755" y="1795"/>
                                      <a:pt x="804" y="1508"/>
                                      <a:pt x="911" y="1330"/>
                                    </a:cubicBezTo>
                                    <a:cubicBezTo>
                                      <a:pt x="988" y="1200"/>
                                      <a:pt x="1069" y="1103"/>
                                      <a:pt x="1129" y="1046"/>
                                    </a:cubicBezTo>
                                    <a:cubicBezTo>
                                      <a:pt x="1102" y="1588"/>
                                      <a:pt x="1159" y="1810"/>
                                      <a:pt x="1242" y="2170"/>
                                    </a:cubicBezTo>
                                    <a:cubicBezTo>
                                      <a:pt x="1242" y="2170"/>
                                      <a:pt x="1242" y="2170"/>
                                      <a:pt x="1242" y="2170"/>
                                    </a:cubicBezTo>
                                    <a:cubicBezTo>
                                      <a:pt x="1272" y="2304"/>
                                      <a:pt x="1307" y="2425"/>
                                      <a:pt x="1342" y="2532"/>
                                    </a:cubicBezTo>
                                    <a:cubicBezTo>
                                      <a:pt x="1342" y="2533"/>
                                      <a:pt x="1343" y="2535"/>
                                      <a:pt x="1343" y="2537"/>
                                    </a:cubicBezTo>
                                    <a:cubicBezTo>
                                      <a:pt x="1350" y="2556"/>
                                      <a:pt x="1356" y="2575"/>
                                      <a:pt x="1363" y="2594"/>
                                    </a:cubicBezTo>
                                    <a:cubicBezTo>
                                      <a:pt x="1363" y="2596"/>
                                      <a:pt x="1364" y="2598"/>
                                      <a:pt x="1365" y="2600"/>
                                    </a:cubicBezTo>
                                    <a:cubicBezTo>
                                      <a:pt x="1371" y="2618"/>
                                      <a:pt x="1410" y="2712"/>
                                      <a:pt x="1410" y="2712"/>
                                    </a:cubicBezTo>
                                    <a:cubicBezTo>
                                      <a:pt x="1729" y="2712"/>
                                      <a:pt x="1729" y="2712"/>
                                      <a:pt x="1729" y="2712"/>
                                    </a:cubicBezTo>
                                    <a:close/>
                                    <a:moveTo>
                                      <a:pt x="1324" y="911"/>
                                    </a:moveTo>
                                    <a:cubicBezTo>
                                      <a:pt x="1334" y="907"/>
                                      <a:pt x="1559" y="829"/>
                                      <a:pt x="1717" y="926"/>
                                    </a:cubicBezTo>
                                    <a:cubicBezTo>
                                      <a:pt x="1726" y="931"/>
                                      <a:pt x="1729" y="942"/>
                                      <a:pt x="1723" y="951"/>
                                    </a:cubicBezTo>
                                    <a:cubicBezTo>
                                      <a:pt x="1720" y="956"/>
                                      <a:pt x="1714" y="959"/>
                                      <a:pt x="1708" y="959"/>
                                    </a:cubicBezTo>
                                    <a:cubicBezTo>
                                      <a:pt x="1705" y="959"/>
                                      <a:pt x="1701" y="959"/>
                                      <a:pt x="1698" y="957"/>
                                    </a:cubicBezTo>
                                    <a:cubicBezTo>
                                      <a:pt x="1554" y="869"/>
                                      <a:pt x="1339" y="944"/>
                                      <a:pt x="1337" y="945"/>
                                    </a:cubicBezTo>
                                    <a:cubicBezTo>
                                      <a:pt x="1327" y="948"/>
                                      <a:pt x="1317" y="943"/>
                                      <a:pt x="1313" y="934"/>
                                    </a:cubicBezTo>
                                    <a:cubicBezTo>
                                      <a:pt x="1310" y="925"/>
                                      <a:pt x="1315" y="914"/>
                                      <a:pt x="1324" y="911"/>
                                    </a:cubicBezTo>
                                    <a:close/>
                                    <a:moveTo>
                                      <a:pt x="975" y="1105"/>
                                    </a:moveTo>
                                    <a:cubicBezTo>
                                      <a:pt x="973" y="1106"/>
                                      <a:pt x="798" y="1234"/>
                                      <a:pt x="764" y="1407"/>
                                    </a:cubicBezTo>
                                    <a:cubicBezTo>
                                      <a:pt x="762" y="1416"/>
                                      <a:pt x="755" y="1422"/>
                                      <a:pt x="746" y="1422"/>
                                    </a:cubicBezTo>
                                    <a:cubicBezTo>
                                      <a:pt x="745" y="1422"/>
                                      <a:pt x="744" y="1422"/>
                                      <a:pt x="743" y="1421"/>
                                    </a:cubicBezTo>
                                    <a:cubicBezTo>
                                      <a:pt x="733" y="1419"/>
                                      <a:pt x="726" y="1410"/>
                                      <a:pt x="728" y="1400"/>
                                    </a:cubicBezTo>
                                    <a:cubicBezTo>
                                      <a:pt x="765" y="1213"/>
                                      <a:pt x="946" y="1081"/>
                                      <a:pt x="954" y="1075"/>
                                    </a:cubicBezTo>
                                    <a:cubicBezTo>
                                      <a:pt x="962" y="1069"/>
                                      <a:pt x="973" y="1071"/>
                                      <a:pt x="979" y="1079"/>
                                    </a:cubicBezTo>
                                    <a:cubicBezTo>
                                      <a:pt x="985" y="1087"/>
                                      <a:pt x="983" y="1099"/>
                                      <a:pt x="975" y="1105"/>
                                    </a:cubicBezTo>
                                    <a:close/>
                                    <a:moveTo>
                                      <a:pt x="1152" y="773"/>
                                    </a:moveTo>
                                    <a:cubicBezTo>
                                      <a:pt x="1152" y="773"/>
                                      <a:pt x="1151" y="773"/>
                                      <a:pt x="1151" y="773"/>
                                    </a:cubicBezTo>
                                    <a:cubicBezTo>
                                      <a:pt x="1141" y="773"/>
                                      <a:pt x="1133" y="765"/>
                                      <a:pt x="1133" y="756"/>
                                    </a:cubicBezTo>
                                    <a:cubicBezTo>
                                      <a:pt x="1116" y="419"/>
                                      <a:pt x="883" y="149"/>
                                      <a:pt x="881" y="146"/>
                                    </a:cubicBezTo>
                                    <a:cubicBezTo>
                                      <a:pt x="874" y="139"/>
                                      <a:pt x="875" y="127"/>
                                      <a:pt x="883" y="121"/>
                                    </a:cubicBezTo>
                                    <a:cubicBezTo>
                                      <a:pt x="890" y="114"/>
                                      <a:pt x="902" y="115"/>
                                      <a:pt x="908" y="122"/>
                                    </a:cubicBezTo>
                                    <a:cubicBezTo>
                                      <a:pt x="918" y="134"/>
                                      <a:pt x="1152" y="404"/>
                                      <a:pt x="1169" y="754"/>
                                    </a:cubicBezTo>
                                    <a:cubicBezTo>
                                      <a:pt x="1170" y="764"/>
                                      <a:pt x="1162" y="772"/>
                                      <a:pt x="1152" y="773"/>
                                    </a:cubicBez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34" name="Freeform 308"/>
                            <wps:cNvSpPr/>
                            <wps:spPr bwMode="auto">
                              <a:xfrm>
                                <a:off x="4530102" y="3685836"/>
                                <a:ext cx="53" cy="42"/>
                              </a:xfrm>
                              <a:custGeom>
                                <a:avLst/>
                                <a:gdLst>
                                  <a:gd name="T0" fmla="*/ 0 w 470"/>
                                  <a:gd name="T1" fmla="*/ 5 h 376"/>
                                  <a:gd name="T2" fmla="*/ 6 w 470"/>
                                  <a:gd name="T3" fmla="*/ 5 h 376"/>
                                  <a:gd name="T4" fmla="*/ 4 w 470"/>
                                  <a:gd name="T5" fmla="*/ 0 h 376"/>
                                  <a:gd name="T6" fmla="*/ 0 w 470"/>
                                  <a:gd name="T7" fmla="*/ 5 h 376"/>
                                  <a:gd name="T8" fmla="*/ 0 60000 65536"/>
                                  <a:gd name="T9" fmla="*/ 0 60000 65536"/>
                                  <a:gd name="T10" fmla="*/ 0 60000 65536"/>
                                  <a:gd name="T11" fmla="*/ 0 60000 65536"/>
                                </a:gdLst>
                                <a:ahLst/>
                                <a:cxnLst>
                                  <a:cxn ang="T8">
                                    <a:pos x="T0" y="T1"/>
                                  </a:cxn>
                                  <a:cxn ang="T9">
                                    <a:pos x="T2" y="T3"/>
                                  </a:cxn>
                                  <a:cxn ang="T10">
                                    <a:pos x="T4" y="T5"/>
                                  </a:cxn>
                                  <a:cxn ang="T11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470" h="376">
                                    <a:moveTo>
                                      <a:pt x="0" y="376"/>
                                    </a:moveTo>
                                    <a:cubicBezTo>
                                      <a:pt x="470" y="376"/>
                                      <a:pt x="470" y="376"/>
                                      <a:pt x="470" y="376"/>
                                    </a:cubicBezTo>
                                    <a:cubicBezTo>
                                      <a:pt x="396" y="259"/>
                                      <a:pt x="363" y="161"/>
                                      <a:pt x="319" y="0"/>
                                    </a:cubicBezTo>
                                    <a:lnTo>
                                      <a:pt x="0" y="37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35" name="Freeform 309"/>
                            <wps:cNvSpPr/>
                            <wps:spPr bwMode="auto">
                              <a:xfrm>
                                <a:off x="4530193" y="3685726"/>
                                <a:ext cx="83" cy="121"/>
                              </a:xfrm>
                              <a:custGeom>
                                <a:avLst/>
                                <a:gdLst>
                                  <a:gd name="T0" fmla="*/ 0 w 738"/>
                                  <a:gd name="T1" fmla="*/ 6 h 1081"/>
                                  <a:gd name="T2" fmla="*/ 2 w 738"/>
                                  <a:gd name="T3" fmla="*/ 14 h 1081"/>
                                  <a:gd name="T4" fmla="*/ 2 w 738"/>
                                  <a:gd name="T5" fmla="*/ 14 h 1081"/>
                                  <a:gd name="T6" fmla="*/ 9 w 738"/>
                                  <a:gd name="T7" fmla="*/ 5 h 1081"/>
                                  <a:gd name="T8" fmla="*/ 5 w 738"/>
                                  <a:gd name="T9" fmla="*/ 0 h 1081"/>
                                  <a:gd name="T10" fmla="*/ 0 w 738"/>
                                  <a:gd name="T11" fmla="*/ 6 h 1081"/>
                                  <a:gd name="T12" fmla="*/ 0 60000 65536"/>
                                  <a:gd name="T13" fmla="*/ 0 60000 65536"/>
                                  <a:gd name="T14" fmla="*/ 0 60000 65536"/>
                                  <a:gd name="T15" fmla="*/ 0 60000 65536"/>
                                  <a:gd name="T16" fmla="*/ 0 60000 65536"/>
                                  <a:gd name="T17" fmla="*/ 0 60000 65536"/>
                                </a:gdLst>
                                <a:ahLst/>
                                <a:cxnLst>
                                  <a:cxn ang="T12">
                                    <a:pos x="T0" y="T1"/>
                                  </a:cxn>
                                  <a:cxn ang="T13">
                                    <a:pos x="T2" y="T3"/>
                                  </a:cxn>
                                  <a:cxn ang="T14">
                                    <a:pos x="T4" y="T5"/>
                                  </a:cxn>
                                  <a:cxn ang="T15">
                                    <a:pos x="T6" y="T7"/>
                                  </a:cxn>
                                  <a:cxn ang="T16">
                                    <a:pos x="T8" y="T9"/>
                                  </a:cxn>
                                  <a:cxn ang="T17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738" h="1081">
                                    <a:moveTo>
                                      <a:pt x="0" y="456"/>
                                    </a:moveTo>
                                    <a:cubicBezTo>
                                      <a:pt x="49" y="726"/>
                                      <a:pt x="53" y="859"/>
                                      <a:pt x="188" y="1081"/>
                                    </a:cubicBezTo>
                                    <a:cubicBezTo>
                                      <a:pt x="190" y="1079"/>
                                      <a:pt x="190" y="1079"/>
                                      <a:pt x="190" y="1079"/>
                                    </a:cubicBezTo>
                                    <a:cubicBezTo>
                                      <a:pt x="738" y="427"/>
                                      <a:pt x="738" y="427"/>
                                      <a:pt x="738" y="427"/>
                                    </a:cubicBezTo>
                                    <a:cubicBezTo>
                                      <a:pt x="375" y="0"/>
                                      <a:pt x="375" y="0"/>
                                      <a:pt x="375" y="0"/>
                                    </a:cubicBezTo>
                                    <a:lnTo>
                                      <a:pt x="0" y="45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  <wpg:grpSp>
                        <wpg:cNvPr id="636" name="组合 135"/>
                        <wpg:cNvGrpSpPr/>
                        <wpg:grpSpPr>
                          <a:xfrm>
                            <a:off x="0" y="6743700"/>
                            <a:ext cx="5470178" cy="222878"/>
                            <a:chOff x="0" y="0"/>
                            <a:chExt cx="5470701" cy="222885"/>
                          </a:xfrm>
                          <a:grpFill/>
                        </wpg:grpSpPr>
                        <wps:wsp>
                          <wps:cNvPr id="637" name="Freeform 171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573427" y="0"/>
                              <a:ext cx="223199" cy="222885"/>
                            </a:xfrm>
                            <a:custGeom>
                              <a:avLst/>
                              <a:gdLst>
                                <a:gd name="T0" fmla="*/ 165 w 186"/>
                                <a:gd name="T1" fmla="*/ 73 h 185"/>
                                <a:gd name="T2" fmla="*/ 159 w 186"/>
                                <a:gd name="T3" fmla="*/ 80 h 185"/>
                                <a:gd name="T4" fmla="*/ 159 w 186"/>
                                <a:gd name="T5" fmla="*/ 158 h 185"/>
                                <a:gd name="T6" fmla="*/ 144 w 186"/>
                                <a:gd name="T7" fmla="*/ 173 h 185"/>
                                <a:gd name="T8" fmla="*/ 30 w 186"/>
                                <a:gd name="T9" fmla="*/ 173 h 185"/>
                                <a:gd name="T10" fmla="*/ 12 w 186"/>
                                <a:gd name="T11" fmla="*/ 158 h 185"/>
                                <a:gd name="T12" fmla="*/ 12 w 186"/>
                                <a:gd name="T13" fmla="*/ 43 h 185"/>
                                <a:gd name="T14" fmla="*/ 30 w 186"/>
                                <a:gd name="T15" fmla="*/ 26 h 185"/>
                                <a:gd name="T16" fmla="*/ 95 w 186"/>
                                <a:gd name="T17" fmla="*/ 26 h 185"/>
                                <a:gd name="T18" fmla="*/ 102 w 186"/>
                                <a:gd name="T19" fmla="*/ 20 h 185"/>
                                <a:gd name="T20" fmla="*/ 95 w 186"/>
                                <a:gd name="T21" fmla="*/ 14 h 185"/>
                                <a:gd name="T22" fmla="*/ 30 w 186"/>
                                <a:gd name="T23" fmla="*/ 14 h 185"/>
                                <a:gd name="T24" fmla="*/ 0 w 186"/>
                                <a:gd name="T25" fmla="*/ 43 h 185"/>
                                <a:gd name="T26" fmla="*/ 0 w 186"/>
                                <a:gd name="T27" fmla="*/ 158 h 185"/>
                                <a:gd name="T28" fmla="*/ 30 w 186"/>
                                <a:gd name="T29" fmla="*/ 185 h 185"/>
                                <a:gd name="T30" fmla="*/ 144 w 186"/>
                                <a:gd name="T31" fmla="*/ 185 h 185"/>
                                <a:gd name="T32" fmla="*/ 171 w 186"/>
                                <a:gd name="T33" fmla="*/ 158 h 185"/>
                                <a:gd name="T34" fmla="*/ 171 w 186"/>
                                <a:gd name="T35" fmla="*/ 80 h 185"/>
                                <a:gd name="T36" fmla="*/ 165 w 186"/>
                                <a:gd name="T37" fmla="*/ 73 h 185"/>
                                <a:gd name="T38" fmla="*/ 178 w 186"/>
                                <a:gd name="T39" fmla="*/ 16 h 185"/>
                                <a:gd name="T40" fmla="*/ 169 w 186"/>
                                <a:gd name="T41" fmla="*/ 7 h 185"/>
                                <a:gd name="T42" fmla="*/ 142 w 186"/>
                                <a:gd name="T43" fmla="*/ 7 h 185"/>
                                <a:gd name="T44" fmla="*/ 124 w 186"/>
                                <a:gd name="T45" fmla="*/ 28 h 185"/>
                                <a:gd name="T46" fmla="*/ 43 w 186"/>
                                <a:gd name="T47" fmla="*/ 105 h 185"/>
                                <a:gd name="T48" fmla="*/ 43 w 186"/>
                                <a:gd name="T49" fmla="*/ 108 h 185"/>
                                <a:gd name="T50" fmla="*/ 43 w 186"/>
                                <a:gd name="T51" fmla="*/ 108 h 185"/>
                                <a:gd name="T52" fmla="*/ 31 w 186"/>
                                <a:gd name="T53" fmla="*/ 148 h 185"/>
                                <a:gd name="T54" fmla="*/ 39 w 186"/>
                                <a:gd name="T55" fmla="*/ 156 h 185"/>
                                <a:gd name="T56" fmla="*/ 77 w 186"/>
                                <a:gd name="T57" fmla="*/ 142 h 185"/>
                                <a:gd name="T58" fmla="*/ 78 w 186"/>
                                <a:gd name="T59" fmla="*/ 143 h 185"/>
                                <a:gd name="T60" fmla="*/ 80 w 186"/>
                                <a:gd name="T61" fmla="*/ 143 h 185"/>
                                <a:gd name="T62" fmla="*/ 157 w 186"/>
                                <a:gd name="T63" fmla="*/ 61 h 185"/>
                                <a:gd name="T64" fmla="*/ 178 w 186"/>
                                <a:gd name="T65" fmla="*/ 44 h 185"/>
                                <a:gd name="T66" fmla="*/ 178 w 186"/>
                                <a:gd name="T67" fmla="*/ 16 h 185"/>
                                <a:gd name="T68" fmla="*/ 48 w 186"/>
                                <a:gd name="T69" fmla="*/ 139 h 185"/>
                                <a:gd name="T70" fmla="*/ 53 w 186"/>
                                <a:gd name="T71" fmla="*/ 122 h 185"/>
                                <a:gd name="T72" fmla="*/ 64 w 186"/>
                                <a:gd name="T73" fmla="*/ 133 h 185"/>
                                <a:gd name="T74" fmla="*/ 48 w 186"/>
                                <a:gd name="T75" fmla="*/ 139 h 185"/>
                                <a:gd name="T76" fmla="*/ 75 w 186"/>
                                <a:gd name="T77" fmla="*/ 126 h 185"/>
                                <a:gd name="T78" fmla="*/ 59 w 186"/>
                                <a:gd name="T79" fmla="*/ 110 h 185"/>
                                <a:gd name="T80" fmla="*/ 131 w 186"/>
                                <a:gd name="T81" fmla="*/ 38 h 185"/>
                                <a:gd name="T82" fmla="*/ 147 w 186"/>
                                <a:gd name="T83" fmla="*/ 54 h 185"/>
                                <a:gd name="T84" fmla="*/ 75 w 186"/>
                                <a:gd name="T85" fmla="*/ 126 h 185"/>
                                <a:gd name="T86" fmla="*/ 169 w 186"/>
                                <a:gd name="T87" fmla="*/ 34 h 185"/>
                                <a:gd name="T88" fmla="*/ 157 w 186"/>
                                <a:gd name="T89" fmla="*/ 47 h 185"/>
                                <a:gd name="T90" fmla="*/ 138 w 186"/>
                                <a:gd name="T91" fmla="*/ 28 h 185"/>
                                <a:gd name="T92" fmla="*/ 151 w 186"/>
                                <a:gd name="T93" fmla="*/ 16 h 185"/>
                                <a:gd name="T94" fmla="*/ 155 w 186"/>
                                <a:gd name="T95" fmla="*/ 14 h 185"/>
                                <a:gd name="T96" fmla="*/ 160 w 186"/>
                                <a:gd name="T97" fmla="*/ 16 h 185"/>
                                <a:gd name="T98" fmla="*/ 169 w 186"/>
                                <a:gd name="T99" fmla="*/ 25 h 185"/>
                                <a:gd name="T100" fmla="*/ 169 w 186"/>
                                <a:gd name="T101" fmla="*/ 34 h 185"/>
                                <a:gd name="T102" fmla="*/ 169 w 186"/>
                                <a:gd name="T103" fmla="*/ 34 h 185"/>
                                <a:gd name="T104" fmla="*/ 169 w 186"/>
                                <a:gd name="T105" fmla="*/ 34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</a:cxnLst>
                              <a:rect l="0" t="0" r="r" b="b"/>
                              <a:pathLst>
                                <a:path w="186" h="185">
                                  <a:moveTo>
                                    <a:pt x="165" y="73"/>
                                  </a:moveTo>
                                  <a:cubicBezTo>
                                    <a:pt x="162" y="73"/>
                                    <a:pt x="159" y="76"/>
                                    <a:pt x="159" y="80"/>
                                  </a:cubicBezTo>
                                  <a:cubicBezTo>
                                    <a:pt x="159" y="158"/>
                                    <a:pt x="159" y="158"/>
                                    <a:pt x="159" y="158"/>
                                  </a:cubicBezTo>
                                  <a:cubicBezTo>
                                    <a:pt x="159" y="166"/>
                                    <a:pt x="153" y="173"/>
                                    <a:pt x="144" y="173"/>
                                  </a:cubicBezTo>
                                  <a:cubicBezTo>
                                    <a:pt x="30" y="173"/>
                                    <a:pt x="30" y="173"/>
                                    <a:pt x="30" y="173"/>
                                  </a:cubicBezTo>
                                  <a:cubicBezTo>
                                    <a:pt x="22" y="173"/>
                                    <a:pt x="12" y="166"/>
                                    <a:pt x="12" y="158"/>
                                  </a:cubicBezTo>
                                  <a:cubicBezTo>
                                    <a:pt x="12" y="43"/>
                                    <a:pt x="12" y="43"/>
                                    <a:pt x="12" y="43"/>
                                  </a:cubicBezTo>
                                  <a:cubicBezTo>
                                    <a:pt x="12" y="35"/>
                                    <a:pt x="22" y="26"/>
                                    <a:pt x="30" y="26"/>
                                  </a:cubicBezTo>
                                  <a:cubicBezTo>
                                    <a:pt x="95" y="26"/>
                                    <a:pt x="95" y="26"/>
                                    <a:pt x="95" y="26"/>
                                  </a:cubicBezTo>
                                  <a:cubicBezTo>
                                    <a:pt x="99" y="26"/>
                                    <a:pt x="102" y="23"/>
                                    <a:pt x="102" y="20"/>
                                  </a:cubicBezTo>
                                  <a:cubicBezTo>
                                    <a:pt x="102" y="16"/>
                                    <a:pt x="99" y="14"/>
                                    <a:pt x="95" y="14"/>
                                  </a:cubicBezTo>
                                  <a:cubicBezTo>
                                    <a:pt x="30" y="14"/>
                                    <a:pt x="30" y="14"/>
                                    <a:pt x="30" y="14"/>
                                  </a:cubicBezTo>
                                  <a:cubicBezTo>
                                    <a:pt x="13" y="14"/>
                                    <a:pt x="0" y="27"/>
                                    <a:pt x="0" y="43"/>
                                  </a:cubicBezTo>
                                  <a:cubicBezTo>
                                    <a:pt x="0" y="158"/>
                                    <a:pt x="0" y="158"/>
                                    <a:pt x="0" y="158"/>
                                  </a:cubicBezTo>
                                  <a:cubicBezTo>
                                    <a:pt x="0" y="174"/>
                                    <a:pt x="13" y="185"/>
                                    <a:pt x="30" y="185"/>
                                  </a:cubicBezTo>
                                  <a:cubicBezTo>
                                    <a:pt x="144" y="185"/>
                                    <a:pt x="144" y="185"/>
                                    <a:pt x="144" y="185"/>
                                  </a:cubicBezTo>
                                  <a:cubicBezTo>
                                    <a:pt x="161" y="185"/>
                                    <a:pt x="171" y="174"/>
                                    <a:pt x="171" y="158"/>
                                  </a:cubicBezTo>
                                  <a:cubicBezTo>
                                    <a:pt x="171" y="80"/>
                                    <a:pt x="171" y="80"/>
                                    <a:pt x="171" y="80"/>
                                  </a:cubicBezTo>
                                  <a:cubicBezTo>
                                    <a:pt x="171" y="76"/>
                                    <a:pt x="169" y="73"/>
                                    <a:pt x="165" y="73"/>
                                  </a:cubicBezTo>
                                  <a:close/>
                                  <a:moveTo>
                                    <a:pt x="178" y="16"/>
                                  </a:moveTo>
                                  <a:cubicBezTo>
                                    <a:pt x="169" y="7"/>
                                    <a:pt x="169" y="7"/>
                                    <a:pt x="169" y="7"/>
                                  </a:cubicBezTo>
                                  <a:cubicBezTo>
                                    <a:pt x="162" y="0"/>
                                    <a:pt x="149" y="0"/>
                                    <a:pt x="142" y="7"/>
                                  </a:cubicBezTo>
                                  <a:cubicBezTo>
                                    <a:pt x="124" y="28"/>
                                    <a:pt x="124" y="28"/>
                                    <a:pt x="124" y="28"/>
                                  </a:cubicBezTo>
                                  <a:cubicBezTo>
                                    <a:pt x="43" y="105"/>
                                    <a:pt x="43" y="105"/>
                                    <a:pt x="43" y="105"/>
                                  </a:cubicBezTo>
                                  <a:cubicBezTo>
                                    <a:pt x="43" y="108"/>
                                    <a:pt x="43" y="108"/>
                                    <a:pt x="43" y="108"/>
                                  </a:cubicBezTo>
                                  <a:cubicBezTo>
                                    <a:pt x="43" y="108"/>
                                    <a:pt x="43" y="108"/>
                                    <a:pt x="43" y="108"/>
                                  </a:cubicBezTo>
                                  <a:cubicBezTo>
                                    <a:pt x="31" y="148"/>
                                    <a:pt x="31" y="148"/>
                                    <a:pt x="31" y="148"/>
                                  </a:cubicBezTo>
                                  <a:cubicBezTo>
                                    <a:pt x="39" y="156"/>
                                    <a:pt x="39" y="156"/>
                                    <a:pt x="39" y="156"/>
                                  </a:cubicBezTo>
                                  <a:cubicBezTo>
                                    <a:pt x="77" y="142"/>
                                    <a:pt x="77" y="142"/>
                                    <a:pt x="77" y="142"/>
                                  </a:cubicBezTo>
                                  <a:cubicBezTo>
                                    <a:pt x="78" y="143"/>
                                    <a:pt x="78" y="143"/>
                                    <a:pt x="78" y="143"/>
                                  </a:cubicBezTo>
                                  <a:cubicBezTo>
                                    <a:pt x="80" y="143"/>
                                    <a:pt x="80" y="143"/>
                                    <a:pt x="80" y="143"/>
                                  </a:cubicBezTo>
                                  <a:cubicBezTo>
                                    <a:pt x="157" y="61"/>
                                    <a:pt x="157" y="61"/>
                                    <a:pt x="157" y="61"/>
                                  </a:cubicBezTo>
                                  <a:cubicBezTo>
                                    <a:pt x="178" y="44"/>
                                    <a:pt x="178" y="44"/>
                                    <a:pt x="178" y="44"/>
                                  </a:cubicBezTo>
                                  <a:cubicBezTo>
                                    <a:pt x="186" y="36"/>
                                    <a:pt x="186" y="24"/>
                                    <a:pt x="178" y="16"/>
                                  </a:cubicBezTo>
                                  <a:close/>
                                  <a:moveTo>
                                    <a:pt x="48" y="139"/>
                                  </a:moveTo>
                                  <a:cubicBezTo>
                                    <a:pt x="53" y="122"/>
                                    <a:pt x="53" y="122"/>
                                    <a:pt x="53" y="122"/>
                                  </a:cubicBezTo>
                                  <a:cubicBezTo>
                                    <a:pt x="64" y="133"/>
                                    <a:pt x="64" y="133"/>
                                    <a:pt x="64" y="133"/>
                                  </a:cubicBezTo>
                                  <a:cubicBezTo>
                                    <a:pt x="48" y="139"/>
                                    <a:pt x="48" y="139"/>
                                    <a:pt x="48" y="139"/>
                                  </a:cubicBezTo>
                                  <a:close/>
                                  <a:moveTo>
                                    <a:pt x="75" y="126"/>
                                  </a:moveTo>
                                  <a:cubicBezTo>
                                    <a:pt x="59" y="110"/>
                                    <a:pt x="59" y="110"/>
                                    <a:pt x="59" y="110"/>
                                  </a:cubicBezTo>
                                  <a:cubicBezTo>
                                    <a:pt x="131" y="38"/>
                                    <a:pt x="131" y="38"/>
                                    <a:pt x="131" y="38"/>
                                  </a:cubicBezTo>
                                  <a:cubicBezTo>
                                    <a:pt x="147" y="54"/>
                                    <a:pt x="147" y="54"/>
                                    <a:pt x="147" y="54"/>
                                  </a:cubicBezTo>
                                  <a:cubicBezTo>
                                    <a:pt x="75" y="126"/>
                                    <a:pt x="75" y="126"/>
                                    <a:pt x="75" y="126"/>
                                  </a:cubicBezTo>
                                  <a:close/>
                                  <a:moveTo>
                                    <a:pt x="169" y="34"/>
                                  </a:moveTo>
                                  <a:cubicBezTo>
                                    <a:pt x="157" y="47"/>
                                    <a:pt x="157" y="47"/>
                                    <a:pt x="157" y="47"/>
                                  </a:cubicBezTo>
                                  <a:cubicBezTo>
                                    <a:pt x="138" y="28"/>
                                    <a:pt x="138" y="28"/>
                                    <a:pt x="138" y="28"/>
                                  </a:cubicBezTo>
                                  <a:cubicBezTo>
                                    <a:pt x="151" y="16"/>
                                    <a:pt x="151" y="16"/>
                                    <a:pt x="151" y="16"/>
                                  </a:cubicBezTo>
                                  <a:cubicBezTo>
                                    <a:pt x="152" y="15"/>
                                    <a:pt x="154" y="14"/>
                                    <a:pt x="155" y="14"/>
                                  </a:cubicBezTo>
                                  <a:cubicBezTo>
                                    <a:pt x="157" y="14"/>
                                    <a:pt x="159" y="15"/>
                                    <a:pt x="160" y="16"/>
                                  </a:cubicBezTo>
                                  <a:cubicBezTo>
                                    <a:pt x="169" y="25"/>
                                    <a:pt x="169" y="25"/>
                                    <a:pt x="169" y="25"/>
                                  </a:cubicBezTo>
                                  <a:cubicBezTo>
                                    <a:pt x="172" y="28"/>
                                    <a:pt x="172" y="32"/>
                                    <a:pt x="169" y="34"/>
                                  </a:cubicBezTo>
                                  <a:close/>
                                  <a:moveTo>
                                    <a:pt x="169" y="34"/>
                                  </a:moveTo>
                                  <a:cubicBezTo>
                                    <a:pt x="169" y="34"/>
                                    <a:pt x="169" y="34"/>
                                    <a:pt x="169" y="34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638" name="Freeform 174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2100648" y="0"/>
                              <a:ext cx="223199" cy="222885"/>
                            </a:xfrm>
                            <a:custGeom>
                              <a:avLst/>
                              <a:gdLst>
                                <a:gd name="T0" fmla="*/ 130 w 485"/>
                                <a:gd name="T1" fmla="*/ 298 h 515"/>
                                <a:gd name="T2" fmla="*/ 0 w 485"/>
                                <a:gd name="T3" fmla="*/ 421 h 515"/>
                                <a:gd name="T4" fmla="*/ 104 w 485"/>
                                <a:gd name="T5" fmla="*/ 508 h 515"/>
                                <a:gd name="T6" fmla="*/ 241 w 485"/>
                                <a:gd name="T7" fmla="*/ 321 h 515"/>
                                <a:gd name="T8" fmla="*/ 357 w 485"/>
                                <a:gd name="T9" fmla="*/ 265 h 515"/>
                                <a:gd name="T10" fmla="*/ 286 w 485"/>
                                <a:gd name="T11" fmla="*/ 295 h 515"/>
                                <a:gd name="T12" fmla="*/ 239 w 485"/>
                                <a:gd name="T13" fmla="*/ 331 h 515"/>
                                <a:gd name="T14" fmla="*/ 383 w 485"/>
                                <a:gd name="T15" fmla="*/ 411 h 515"/>
                                <a:gd name="T16" fmla="*/ 357 w 485"/>
                                <a:gd name="T17" fmla="*/ 265 h 515"/>
                                <a:gd name="T18" fmla="*/ 348 w 485"/>
                                <a:gd name="T19" fmla="*/ 234 h 515"/>
                                <a:gd name="T20" fmla="*/ 286 w 485"/>
                                <a:gd name="T21" fmla="*/ 281 h 515"/>
                                <a:gd name="T22" fmla="*/ 201 w 485"/>
                                <a:gd name="T23" fmla="*/ 281 h 515"/>
                                <a:gd name="T24" fmla="*/ 140 w 485"/>
                                <a:gd name="T25" fmla="*/ 234 h 515"/>
                                <a:gd name="T26" fmla="*/ 114 w 485"/>
                                <a:gd name="T27" fmla="*/ 156 h 515"/>
                                <a:gd name="T28" fmla="*/ 140 w 485"/>
                                <a:gd name="T29" fmla="*/ 78 h 515"/>
                                <a:gd name="T30" fmla="*/ 201 w 485"/>
                                <a:gd name="T31" fmla="*/ 31 h 515"/>
                                <a:gd name="T32" fmla="*/ 286 w 485"/>
                                <a:gd name="T33" fmla="*/ 31 h 515"/>
                                <a:gd name="T34" fmla="*/ 348 w 485"/>
                                <a:gd name="T35" fmla="*/ 78 h 515"/>
                                <a:gd name="T36" fmla="*/ 374 w 485"/>
                                <a:gd name="T37" fmla="*/ 156 h 515"/>
                                <a:gd name="T38" fmla="*/ 400 w 485"/>
                                <a:gd name="T39" fmla="*/ 208 h 515"/>
                                <a:gd name="T40" fmla="*/ 362 w 485"/>
                                <a:gd name="T41" fmla="*/ 194 h 515"/>
                                <a:gd name="T42" fmla="*/ 362 w 485"/>
                                <a:gd name="T43" fmla="*/ 116 h 515"/>
                                <a:gd name="T44" fmla="*/ 322 w 485"/>
                                <a:gd name="T45" fmla="*/ 57 h 515"/>
                                <a:gd name="T46" fmla="*/ 244 w 485"/>
                                <a:gd name="T47" fmla="*/ 38 h 515"/>
                                <a:gd name="T48" fmla="*/ 166 w 485"/>
                                <a:gd name="T49" fmla="*/ 57 h 515"/>
                                <a:gd name="T50" fmla="*/ 126 w 485"/>
                                <a:gd name="T51" fmla="*/ 116 h 515"/>
                                <a:gd name="T52" fmla="*/ 126 w 485"/>
                                <a:gd name="T53" fmla="*/ 194 h 515"/>
                                <a:gd name="T54" fmla="*/ 166 w 485"/>
                                <a:gd name="T55" fmla="*/ 253 h 515"/>
                                <a:gd name="T56" fmla="*/ 244 w 485"/>
                                <a:gd name="T57" fmla="*/ 274 h 515"/>
                                <a:gd name="T58" fmla="*/ 322 w 485"/>
                                <a:gd name="T59" fmla="*/ 253 h 515"/>
                                <a:gd name="T60" fmla="*/ 362 w 485"/>
                                <a:gd name="T61" fmla="*/ 194 h 515"/>
                                <a:gd name="T62" fmla="*/ 362 w 485"/>
                                <a:gd name="T63" fmla="*/ 194 h 515"/>
                                <a:gd name="T64" fmla="*/ 298 w 485"/>
                                <a:gd name="T65" fmla="*/ 196 h 515"/>
                                <a:gd name="T66" fmla="*/ 267 w 485"/>
                                <a:gd name="T67" fmla="*/ 220 h 515"/>
                                <a:gd name="T68" fmla="*/ 222 w 485"/>
                                <a:gd name="T69" fmla="*/ 220 h 515"/>
                                <a:gd name="T70" fmla="*/ 189 w 485"/>
                                <a:gd name="T71" fmla="*/ 196 h 515"/>
                                <a:gd name="T72" fmla="*/ 175 w 485"/>
                                <a:gd name="T73" fmla="*/ 156 h 515"/>
                                <a:gd name="T74" fmla="*/ 189 w 485"/>
                                <a:gd name="T75" fmla="*/ 116 h 515"/>
                                <a:gd name="T76" fmla="*/ 222 w 485"/>
                                <a:gd name="T77" fmla="*/ 90 h 515"/>
                                <a:gd name="T78" fmla="*/ 267 w 485"/>
                                <a:gd name="T79" fmla="*/ 90 h 515"/>
                                <a:gd name="T80" fmla="*/ 298 w 485"/>
                                <a:gd name="T81" fmla="*/ 116 h 515"/>
                                <a:gd name="T82" fmla="*/ 312 w 485"/>
                                <a:gd name="T83" fmla="*/ 156 h 515"/>
                                <a:gd name="T84" fmla="*/ 324 w 485"/>
                                <a:gd name="T85" fmla="*/ 182 h 515"/>
                                <a:gd name="T86" fmla="*/ 324 w 485"/>
                                <a:gd name="T87" fmla="*/ 182 h 5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</a:cxnLst>
                              <a:rect l="0" t="0" r="r" b="b"/>
                              <a:pathLst>
                                <a:path w="485" h="515">
                                  <a:moveTo>
                                    <a:pt x="201" y="291"/>
                                  </a:moveTo>
                                  <a:lnTo>
                                    <a:pt x="130" y="298"/>
                                  </a:lnTo>
                                  <a:lnTo>
                                    <a:pt x="130" y="262"/>
                                  </a:lnTo>
                                  <a:lnTo>
                                    <a:pt x="0" y="421"/>
                                  </a:lnTo>
                                  <a:lnTo>
                                    <a:pt x="102" y="402"/>
                                  </a:lnTo>
                                  <a:lnTo>
                                    <a:pt x="104" y="508"/>
                                  </a:lnTo>
                                  <a:lnTo>
                                    <a:pt x="251" y="328"/>
                                  </a:lnTo>
                                  <a:lnTo>
                                    <a:pt x="241" y="321"/>
                                  </a:lnTo>
                                  <a:lnTo>
                                    <a:pt x="201" y="291"/>
                                  </a:lnTo>
                                  <a:moveTo>
                                    <a:pt x="357" y="265"/>
                                  </a:moveTo>
                                  <a:lnTo>
                                    <a:pt x="357" y="300"/>
                                  </a:lnTo>
                                  <a:lnTo>
                                    <a:pt x="286" y="295"/>
                                  </a:lnTo>
                                  <a:lnTo>
                                    <a:pt x="275" y="302"/>
                                  </a:lnTo>
                                  <a:lnTo>
                                    <a:pt x="239" y="331"/>
                                  </a:lnTo>
                                  <a:lnTo>
                                    <a:pt x="376" y="515"/>
                                  </a:lnTo>
                                  <a:lnTo>
                                    <a:pt x="383" y="411"/>
                                  </a:lnTo>
                                  <a:lnTo>
                                    <a:pt x="485" y="435"/>
                                  </a:lnTo>
                                  <a:lnTo>
                                    <a:pt x="357" y="265"/>
                                  </a:lnTo>
                                  <a:moveTo>
                                    <a:pt x="400" y="208"/>
                                  </a:moveTo>
                                  <a:lnTo>
                                    <a:pt x="348" y="234"/>
                                  </a:lnTo>
                                  <a:lnTo>
                                    <a:pt x="348" y="286"/>
                                  </a:lnTo>
                                  <a:lnTo>
                                    <a:pt x="286" y="281"/>
                                  </a:lnTo>
                                  <a:lnTo>
                                    <a:pt x="244" y="312"/>
                                  </a:lnTo>
                                  <a:lnTo>
                                    <a:pt x="201" y="281"/>
                                  </a:lnTo>
                                  <a:lnTo>
                                    <a:pt x="140" y="286"/>
                                  </a:lnTo>
                                  <a:lnTo>
                                    <a:pt x="140" y="234"/>
                                  </a:lnTo>
                                  <a:lnTo>
                                    <a:pt x="88" y="208"/>
                                  </a:lnTo>
                                  <a:lnTo>
                                    <a:pt x="114" y="156"/>
                                  </a:lnTo>
                                  <a:lnTo>
                                    <a:pt x="88" y="102"/>
                                  </a:lnTo>
                                  <a:lnTo>
                                    <a:pt x="140" y="78"/>
                                  </a:lnTo>
                                  <a:lnTo>
                                    <a:pt x="140" y="26"/>
                                  </a:lnTo>
                                  <a:lnTo>
                                    <a:pt x="201" y="31"/>
                                  </a:lnTo>
                                  <a:lnTo>
                                    <a:pt x="244" y="0"/>
                                  </a:lnTo>
                                  <a:lnTo>
                                    <a:pt x="286" y="31"/>
                                  </a:lnTo>
                                  <a:lnTo>
                                    <a:pt x="348" y="26"/>
                                  </a:lnTo>
                                  <a:lnTo>
                                    <a:pt x="348" y="78"/>
                                  </a:lnTo>
                                  <a:lnTo>
                                    <a:pt x="400" y="104"/>
                                  </a:lnTo>
                                  <a:lnTo>
                                    <a:pt x="374" y="156"/>
                                  </a:lnTo>
                                  <a:lnTo>
                                    <a:pt x="400" y="208"/>
                                  </a:lnTo>
                                  <a:lnTo>
                                    <a:pt x="400" y="208"/>
                                  </a:lnTo>
                                  <a:lnTo>
                                    <a:pt x="400" y="208"/>
                                  </a:lnTo>
                                  <a:moveTo>
                                    <a:pt x="362" y="194"/>
                                  </a:moveTo>
                                  <a:lnTo>
                                    <a:pt x="343" y="156"/>
                                  </a:lnTo>
                                  <a:lnTo>
                                    <a:pt x="362" y="116"/>
                                  </a:lnTo>
                                  <a:lnTo>
                                    <a:pt x="322" y="97"/>
                                  </a:lnTo>
                                  <a:lnTo>
                                    <a:pt x="322" y="57"/>
                                  </a:lnTo>
                                  <a:lnTo>
                                    <a:pt x="277" y="59"/>
                                  </a:lnTo>
                                  <a:lnTo>
                                    <a:pt x="244" y="38"/>
                                  </a:lnTo>
                                  <a:lnTo>
                                    <a:pt x="211" y="59"/>
                                  </a:lnTo>
                                  <a:lnTo>
                                    <a:pt x="166" y="57"/>
                                  </a:lnTo>
                                  <a:lnTo>
                                    <a:pt x="166" y="97"/>
                                  </a:lnTo>
                                  <a:lnTo>
                                    <a:pt x="126" y="116"/>
                                  </a:lnTo>
                                  <a:lnTo>
                                    <a:pt x="144" y="156"/>
                                  </a:lnTo>
                                  <a:lnTo>
                                    <a:pt x="126" y="194"/>
                                  </a:lnTo>
                                  <a:lnTo>
                                    <a:pt x="166" y="215"/>
                                  </a:lnTo>
                                  <a:lnTo>
                                    <a:pt x="166" y="253"/>
                                  </a:lnTo>
                                  <a:lnTo>
                                    <a:pt x="211" y="250"/>
                                  </a:lnTo>
                                  <a:lnTo>
                                    <a:pt x="244" y="274"/>
                                  </a:lnTo>
                                  <a:lnTo>
                                    <a:pt x="277" y="250"/>
                                  </a:lnTo>
                                  <a:lnTo>
                                    <a:pt x="322" y="253"/>
                                  </a:lnTo>
                                  <a:lnTo>
                                    <a:pt x="322" y="215"/>
                                  </a:lnTo>
                                  <a:lnTo>
                                    <a:pt x="362" y="194"/>
                                  </a:lnTo>
                                  <a:lnTo>
                                    <a:pt x="362" y="194"/>
                                  </a:lnTo>
                                  <a:lnTo>
                                    <a:pt x="362" y="194"/>
                                  </a:lnTo>
                                  <a:moveTo>
                                    <a:pt x="324" y="182"/>
                                  </a:moveTo>
                                  <a:lnTo>
                                    <a:pt x="298" y="196"/>
                                  </a:lnTo>
                                  <a:lnTo>
                                    <a:pt x="298" y="222"/>
                                  </a:lnTo>
                                  <a:lnTo>
                                    <a:pt x="267" y="220"/>
                                  </a:lnTo>
                                  <a:lnTo>
                                    <a:pt x="244" y="236"/>
                                  </a:lnTo>
                                  <a:lnTo>
                                    <a:pt x="222" y="220"/>
                                  </a:lnTo>
                                  <a:lnTo>
                                    <a:pt x="189" y="222"/>
                                  </a:lnTo>
                                  <a:lnTo>
                                    <a:pt x="189" y="196"/>
                                  </a:lnTo>
                                  <a:lnTo>
                                    <a:pt x="163" y="182"/>
                                  </a:lnTo>
                                  <a:lnTo>
                                    <a:pt x="175" y="156"/>
                                  </a:lnTo>
                                  <a:lnTo>
                                    <a:pt x="163" y="128"/>
                                  </a:lnTo>
                                  <a:lnTo>
                                    <a:pt x="189" y="116"/>
                                  </a:lnTo>
                                  <a:lnTo>
                                    <a:pt x="189" y="87"/>
                                  </a:lnTo>
                                  <a:lnTo>
                                    <a:pt x="222" y="90"/>
                                  </a:lnTo>
                                  <a:lnTo>
                                    <a:pt x="244" y="73"/>
                                  </a:lnTo>
                                  <a:lnTo>
                                    <a:pt x="267" y="90"/>
                                  </a:lnTo>
                                  <a:lnTo>
                                    <a:pt x="298" y="87"/>
                                  </a:lnTo>
                                  <a:lnTo>
                                    <a:pt x="298" y="116"/>
                                  </a:lnTo>
                                  <a:lnTo>
                                    <a:pt x="324" y="128"/>
                                  </a:lnTo>
                                  <a:lnTo>
                                    <a:pt x="312" y="156"/>
                                  </a:lnTo>
                                  <a:lnTo>
                                    <a:pt x="324" y="182"/>
                                  </a:lnTo>
                                  <a:lnTo>
                                    <a:pt x="324" y="182"/>
                                  </a:lnTo>
                                  <a:moveTo>
                                    <a:pt x="324" y="182"/>
                                  </a:moveTo>
                                  <a:lnTo>
                                    <a:pt x="324" y="182"/>
                                  </a:ln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639" name="Freeform 175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2619632" y="0"/>
                              <a:ext cx="223199" cy="222885"/>
                            </a:xfrm>
                            <a:custGeom>
                              <a:avLst/>
                              <a:gdLst>
                                <a:gd name="T0" fmla="*/ 16 w 228"/>
                                <a:gd name="T1" fmla="*/ 213 h 229"/>
                                <a:gd name="T2" fmla="*/ 0 w 228"/>
                                <a:gd name="T3" fmla="*/ 17 h 229"/>
                                <a:gd name="T4" fmla="*/ 185 w 228"/>
                                <a:gd name="T5" fmla="*/ 0 h 229"/>
                                <a:gd name="T6" fmla="*/ 201 w 228"/>
                                <a:gd name="T7" fmla="*/ 78 h 229"/>
                                <a:gd name="T8" fmla="*/ 185 w 228"/>
                                <a:gd name="T9" fmla="*/ 78 h 229"/>
                                <a:gd name="T10" fmla="*/ 174 w 228"/>
                                <a:gd name="T11" fmla="*/ 17 h 229"/>
                                <a:gd name="T12" fmla="*/ 16 w 228"/>
                                <a:gd name="T13" fmla="*/ 26 h 229"/>
                                <a:gd name="T14" fmla="*/ 22 w 228"/>
                                <a:gd name="T15" fmla="*/ 197 h 229"/>
                                <a:gd name="T16" fmla="*/ 82 w 228"/>
                                <a:gd name="T17" fmla="*/ 205 h 229"/>
                                <a:gd name="T18" fmla="*/ 39 w 228"/>
                                <a:gd name="T19" fmla="*/ 48 h 229"/>
                                <a:gd name="T20" fmla="*/ 145 w 228"/>
                                <a:gd name="T21" fmla="*/ 40 h 229"/>
                                <a:gd name="T22" fmla="*/ 153 w 228"/>
                                <a:gd name="T23" fmla="*/ 48 h 229"/>
                                <a:gd name="T24" fmla="*/ 48 w 228"/>
                                <a:gd name="T25" fmla="*/ 56 h 229"/>
                                <a:gd name="T26" fmla="*/ 39 w 228"/>
                                <a:gd name="T27" fmla="*/ 48 h 229"/>
                                <a:gd name="T28" fmla="*/ 48 w 228"/>
                                <a:gd name="T29" fmla="*/ 79 h 229"/>
                                <a:gd name="T30" fmla="*/ 131 w 228"/>
                                <a:gd name="T31" fmla="*/ 87 h 229"/>
                                <a:gd name="T32" fmla="*/ 123 w 228"/>
                                <a:gd name="T33" fmla="*/ 95 h 229"/>
                                <a:gd name="T34" fmla="*/ 39 w 228"/>
                                <a:gd name="T35" fmla="*/ 87 h 229"/>
                                <a:gd name="T36" fmla="*/ 39 w 228"/>
                                <a:gd name="T37" fmla="*/ 127 h 229"/>
                                <a:gd name="T38" fmla="*/ 93 w 228"/>
                                <a:gd name="T39" fmla="*/ 118 h 229"/>
                                <a:gd name="T40" fmla="*/ 101 w 228"/>
                                <a:gd name="T41" fmla="*/ 127 h 229"/>
                                <a:gd name="T42" fmla="*/ 48 w 228"/>
                                <a:gd name="T43" fmla="*/ 135 h 229"/>
                                <a:gd name="T44" fmla="*/ 39 w 228"/>
                                <a:gd name="T45" fmla="*/ 127 h 229"/>
                                <a:gd name="T46" fmla="*/ 48 w 228"/>
                                <a:gd name="T47" fmla="*/ 158 h 229"/>
                                <a:gd name="T48" fmla="*/ 101 w 228"/>
                                <a:gd name="T49" fmla="*/ 166 h 229"/>
                                <a:gd name="T50" fmla="*/ 93 w 228"/>
                                <a:gd name="T51" fmla="*/ 174 h 229"/>
                                <a:gd name="T52" fmla="*/ 39 w 228"/>
                                <a:gd name="T53" fmla="*/ 166 h 229"/>
                                <a:gd name="T54" fmla="*/ 227 w 228"/>
                                <a:gd name="T55" fmla="*/ 205 h 229"/>
                                <a:gd name="T56" fmla="*/ 206 w 228"/>
                                <a:gd name="T57" fmla="*/ 141 h 229"/>
                                <a:gd name="T58" fmla="*/ 114 w 228"/>
                                <a:gd name="T59" fmla="*/ 140 h 229"/>
                                <a:gd name="T60" fmla="*/ 93 w 228"/>
                                <a:gd name="T61" fmla="*/ 204 h 229"/>
                                <a:gd name="T62" fmla="*/ 98 w 228"/>
                                <a:gd name="T63" fmla="*/ 210 h 229"/>
                                <a:gd name="T64" fmla="*/ 126 w 228"/>
                                <a:gd name="T65" fmla="*/ 226 h 229"/>
                                <a:gd name="T66" fmla="*/ 130 w 228"/>
                                <a:gd name="T67" fmla="*/ 229 h 229"/>
                                <a:gd name="T68" fmla="*/ 155 w 228"/>
                                <a:gd name="T69" fmla="*/ 186 h 229"/>
                                <a:gd name="T70" fmla="*/ 164 w 228"/>
                                <a:gd name="T71" fmla="*/ 186 h 229"/>
                                <a:gd name="T72" fmla="*/ 190 w 228"/>
                                <a:gd name="T73" fmla="*/ 229 h 229"/>
                                <a:gd name="T74" fmla="*/ 194 w 228"/>
                                <a:gd name="T75" fmla="*/ 226 h 229"/>
                                <a:gd name="T76" fmla="*/ 222 w 228"/>
                                <a:gd name="T77" fmla="*/ 211 h 229"/>
                                <a:gd name="T78" fmla="*/ 227 w 228"/>
                                <a:gd name="T79" fmla="*/ 205 h 229"/>
                                <a:gd name="T80" fmla="*/ 127 w 228"/>
                                <a:gd name="T81" fmla="*/ 192 h 229"/>
                                <a:gd name="T82" fmla="*/ 117 w 228"/>
                                <a:gd name="T83" fmla="*/ 192 h 229"/>
                                <a:gd name="T84" fmla="*/ 140 w 228"/>
                                <a:gd name="T85" fmla="*/ 181 h 229"/>
                                <a:gd name="T86" fmla="*/ 160 w 228"/>
                                <a:gd name="T87" fmla="*/ 170 h 229"/>
                                <a:gd name="T88" fmla="*/ 160 w 228"/>
                                <a:gd name="T89" fmla="*/ 111 h 229"/>
                                <a:gd name="T90" fmla="*/ 160 w 228"/>
                                <a:gd name="T91" fmla="*/ 170 h 229"/>
                                <a:gd name="T92" fmla="*/ 193 w 228"/>
                                <a:gd name="T93" fmla="*/ 195 h 229"/>
                                <a:gd name="T94" fmla="*/ 178 w 228"/>
                                <a:gd name="T95" fmla="*/ 182 h 229"/>
                                <a:gd name="T96" fmla="*/ 205 w 228"/>
                                <a:gd name="T97" fmla="*/ 196 h 229"/>
                                <a:gd name="T98" fmla="*/ 196 w 228"/>
                                <a:gd name="T99" fmla="*/ 194 h 2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</a:cxnLst>
                              <a:rect l="0" t="0" r="r" b="b"/>
                              <a:pathLst>
                                <a:path w="228" h="229">
                                  <a:moveTo>
                                    <a:pt x="74" y="213"/>
                                  </a:moveTo>
                                  <a:cubicBezTo>
                                    <a:pt x="16" y="213"/>
                                    <a:pt x="16" y="213"/>
                                    <a:pt x="16" y="213"/>
                                  </a:cubicBezTo>
                                  <a:cubicBezTo>
                                    <a:pt x="7" y="213"/>
                                    <a:pt x="0" y="206"/>
                                    <a:pt x="0" y="197"/>
                                  </a:cubicBezTo>
                                  <a:cubicBezTo>
                                    <a:pt x="0" y="17"/>
                                    <a:pt x="0" y="17"/>
                                    <a:pt x="0" y="17"/>
                                  </a:cubicBezTo>
                                  <a:cubicBezTo>
                                    <a:pt x="0" y="8"/>
                                    <a:pt x="7" y="0"/>
                                    <a:pt x="16" y="0"/>
                                  </a:cubicBezTo>
                                  <a:cubicBezTo>
                                    <a:pt x="185" y="0"/>
                                    <a:pt x="185" y="0"/>
                                    <a:pt x="185" y="0"/>
                                  </a:cubicBezTo>
                                  <a:cubicBezTo>
                                    <a:pt x="194" y="0"/>
                                    <a:pt x="201" y="8"/>
                                    <a:pt x="201" y="17"/>
                                  </a:cubicBezTo>
                                  <a:cubicBezTo>
                                    <a:pt x="201" y="78"/>
                                    <a:pt x="201" y="78"/>
                                    <a:pt x="201" y="78"/>
                                  </a:cubicBezTo>
                                  <a:cubicBezTo>
                                    <a:pt x="201" y="86"/>
                                    <a:pt x="193" y="85"/>
                                    <a:pt x="193" y="85"/>
                                  </a:cubicBezTo>
                                  <a:cubicBezTo>
                                    <a:pt x="193" y="85"/>
                                    <a:pt x="185" y="86"/>
                                    <a:pt x="185" y="78"/>
                                  </a:cubicBezTo>
                                  <a:cubicBezTo>
                                    <a:pt x="185" y="25"/>
                                    <a:pt x="185" y="25"/>
                                    <a:pt x="185" y="25"/>
                                  </a:cubicBezTo>
                                  <a:cubicBezTo>
                                    <a:pt x="185" y="16"/>
                                    <a:pt x="174" y="17"/>
                                    <a:pt x="174" y="17"/>
                                  </a:cubicBezTo>
                                  <a:cubicBezTo>
                                    <a:pt x="25" y="17"/>
                                    <a:pt x="25" y="17"/>
                                    <a:pt x="25" y="17"/>
                                  </a:cubicBezTo>
                                  <a:cubicBezTo>
                                    <a:pt x="25" y="17"/>
                                    <a:pt x="16" y="16"/>
                                    <a:pt x="16" y="26"/>
                                  </a:cubicBezTo>
                                  <a:cubicBezTo>
                                    <a:pt x="16" y="189"/>
                                    <a:pt x="16" y="189"/>
                                    <a:pt x="16" y="189"/>
                                  </a:cubicBezTo>
                                  <a:cubicBezTo>
                                    <a:pt x="16" y="194"/>
                                    <a:pt x="18" y="197"/>
                                    <a:pt x="22" y="197"/>
                                  </a:cubicBezTo>
                                  <a:cubicBezTo>
                                    <a:pt x="36" y="197"/>
                                    <a:pt x="68" y="197"/>
                                    <a:pt x="74" y="197"/>
                                  </a:cubicBezTo>
                                  <a:cubicBezTo>
                                    <a:pt x="82" y="197"/>
                                    <a:pt x="82" y="205"/>
                                    <a:pt x="82" y="205"/>
                                  </a:cubicBezTo>
                                  <a:cubicBezTo>
                                    <a:pt x="82" y="205"/>
                                    <a:pt x="84" y="213"/>
                                    <a:pt x="74" y="213"/>
                                  </a:cubicBezTo>
                                  <a:close/>
                                  <a:moveTo>
                                    <a:pt x="39" y="48"/>
                                  </a:moveTo>
                                  <a:cubicBezTo>
                                    <a:pt x="39" y="43"/>
                                    <a:pt x="43" y="40"/>
                                    <a:pt x="48" y="40"/>
                                  </a:cubicBezTo>
                                  <a:cubicBezTo>
                                    <a:pt x="145" y="40"/>
                                    <a:pt x="145" y="40"/>
                                    <a:pt x="145" y="40"/>
                                  </a:cubicBezTo>
                                  <a:cubicBezTo>
                                    <a:pt x="150" y="40"/>
                                    <a:pt x="153" y="43"/>
                                    <a:pt x="153" y="48"/>
                                  </a:cubicBezTo>
                                  <a:cubicBezTo>
                                    <a:pt x="153" y="48"/>
                                    <a:pt x="153" y="48"/>
                                    <a:pt x="153" y="48"/>
                                  </a:cubicBezTo>
                                  <a:cubicBezTo>
                                    <a:pt x="153" y="52"/>
                                    <a:pt x="150" y="56"/>
                                    <a:pt x="145" y="56"/>
                                  </a:cubicBezTo>
                                  <a:cubicBezTo>
                                    <a:pt x="48" y="56"/>
                                    <a:pt x="48" y="56"/>
                                    <a:pt x="48" y="56"/>
                                  </a:cubicBezTo>
                                  <a:cubicBezTo>
                                    <a:pt x="43" y="56"/>
                                    <a:pt x="39" y="52"/>
                                    <a:pt x="39" y="48"/>
                                  </a:cubicBezTo>
                                  <a:cubicBezTo>
                                    <a:pt x="39" y="48"/>
                                    <a:pt x="39" y="48"/>
                                    <a:pt x="39" y="48"/>
                                  </a:cubicBezTo>
                                  <a:close/>
                                  <a:moveTo>
                                    <a:pt x="39" y="87"/>
                                  </a:moveTo>
                                  <a:cubicBezTo>
                                    <a:pt x="39" y="83"/>
                                    <a:pt x="43" y="79"/>
                                    <a:pt x="48" y="79"/>
                                  </a:cubicBezTo>
                                  <a:cubicBezTo>
                                    <a:pt x="123" y="79"/>
                                    <a:pt x="123" y="79"/>
                                    <a:pt x="123" y="79"/>
                                  </a:cubicBezTo>
                                  <a:cubicBezTo>
                                    <a:pt x="128" y="79"/>
                                    <a:pt x="131" y="83"/>
                                    <a:pt x="131" y="87"/>
                                  </a:cubicBezTo>
                                  <a:cubicBezTo>
                                    <a:pt x="131" y="87"/>
                                    <a:pt x="131" y="87"/>
                                    <a:pt x="131" y="87"/>
                                  </a:cubicBezTo>
                                  <a:cubicBezTo>
                                    <a:pt x="131" y="92"/>
                                    <a:pt x="128" y="95"/>
                                    <a:pt x="123" y="95"/>
                                  </a:cubicBezTo>
                                  <a:cubicBezTo>
                                    <a:pt x="48" y="95"/>
                                    <a:pt x="48" y="95"/>
                                    <a:pt x="48" y="95"/>
                                  </a:cubicBezTo>
                                  <a:cubicBezTo>
                                    <a:pt x="43" y="95"/>
                                    <a:pt x="39" y="92"/>
                                    <a:pt x="39" y="87"/>
                                  </a:cubicBezTo>
                                  <a:cubicBezTo>
                                    <a:pt x="39" y="87"/>
                                    <a:pt x="39" y="87"/>
                                    <a:pt x="39" y="87"/>
                                  </a:cubicBezTo>
                                  <a:close/>
                                  <a:moveTo>
                                    <a:pt x="39" y="127"/>
                                  </a:moveTo>
                                  <a:cubicBezTo>
                                    <a:pt x="39" y="122"/>
                                    <a:pt x="43" y="118"/>
                                    <a:pt x="48" y="118"/>
                                  </a:cubicBezTo>
                                  <a:cubicBezTo>
                                    <a:pt x="93" y="118"/>
                                    <a:pt x="93" y="118"/>
                                    <a:pt x="93" y="118"/>
                                  </a:cubicBezTo>
                                  <a:cubicBezTo>
                                    <a:pt x="97" y="118"/>
                                    <a:pt x="101" y="122"/>
                                    <a:pt x="101" y="127"/>
                                  </a:cubicBezTo>
                                  <a:cubicBezTo>
                                    <a:pt x="101" y="127"/>
                                    <a:pt x="101" y="127"/>
                                    <a:pt x="101" y="127"/>
                                  </a:cubicBezTo>
                                  <a:cubicBezTo>
                                    <a:pt x="101" y="131"/>
                                    <a:pt x="97" y="135"/>
                                    <a:pt x="93" y="135"/>
                                  </a:cubicBezTo>
                                  <a:cubicBezTo>
                                    <a:pt x="48" y="135"/>
                                    <a:pt x="48" y="135"/>
                                    <a:pt x="48" y="135"/>
                                  </a:cubicBezTo>
                                  <a:cubicBezTo>
                                    <a:pt x="43" y="135"/>
                                    <a:pt x="39" y="131"/>
                                    <a:pt x="39" y="127"/>
                                  </a:cubicBezTo>
                                  <a:cubicBezTo>
                                    <a:pt x="39" y="127"/>
                                    <a:pt x="39" y="127"/>
                                    <a:pt x="39" y="127"/>
                                  </a:cubicBezTo>
                                  <a:close/>
                                  <a:moveTo>
                                    <a:pt x="39" y="166"/>
                                  </a:moveTo>
                                  <a:cubicBezTo>
                                    <a:pt x="39" y="161"/>
                                    <a:pt x="43" y="158"/>
                                    <a:pt x="48" y="158"/>
                                  </a:cubicBezTo>
                                  <a:cubicBezTo>
                                    <a:pt x="93" y="158"/>
                                    <a:pt x="93" y="158"/>
                                    <a:pt x="93" y="158"/>
                                  </a:cubicBezTo>
                                  <a:cubicBezTo>
                                    <a:pt x="97" y="158"/>
                                    <a:pt x="101" y="161"/>
                                    <a:pt x="101" y="166"/>
                                  </a:cubicBezTo>
                                  <a:cubicBezTo>
                                    <a:pt x="101" y="166"/>
                                    <a:pt x="101" y="166"/>
                                    <a:pt x="101" y="166"/>
                                  </a:cubicBezTo>
                                  <a:cubicBezTo>
                                    <a:pt x="101" y="170"/>
                                    <a:pt x="97" y="174"/>
                                    <a:pt x="93" y="174"/>
                                  </a:cubicBezTo>
                                  <a:cubicBezTo>
                                    <a:pt x="48" y="174"/>
                                    <a:pt x="48" y="174"/>
                                    <a:pt x="48" y="174"/>
                                  </a:cubicBezTo>
                                  <a:cubicBezTo>
                                    <a:pt x="43" y="174"/>
                                    <a:pt x="39" y="170"/>
                                    <a:pt x="39" y="166"/>
                                  </a:cubicBezTo>
                                  <a:cubicBezTo>
                                    <a:pt x="39" y="166"/>
                                    <a:pt x="39" y="166"/>
                                    <a:pt x="39" y="166"/>
                                  </a:cubicBezTo>
                                  <a:close/>
                                  <a:moveTo>
                                    <a:pt x="227" y="205"/>
                                  </a:moveTo>
                                  <a:cubicBezTo>
                                    <a:pt x="202" y="159"/>
                                    <a:pt x="202" y="159"/>
                                    <a:pt x="202" y="159"/>
                                  </a:cubicBezTo>
                                  <a:cubicBezTo>
                                    <a:pt x="205" y="153"/>
                                    <a:pt x="206" y="147"/>
                                    <a:pt x="206" y="141"/>
                                  </a:cubicBezTo>
                                  <a:cubicBezTo>
                                    <a:pt x="207" y="115"/>
                                    <a:pt x="186" y="94"/>
                                    <a:pt x="160" y="94"/>
                                  </a:cubicBezTo>
                                  <a:cubicBezTo>
                                    <a:pt x="135" y="94"/>
                                    <a:pt x="114" y="115"/>
                                    <a:pt x="114" y="140"/>
                                  </a:cubicBezTo>
                                  <a:cubicBezTo>
                                    <a:pt x="114" y="147"/>
                                    <a:pt x="115" y="153"/>
                                    <a:pt x="118" y="159"/>
                                  </a:cubicBezTo>
                                  <a:cubicBezTo>
                                    <a:pt x="93" y="204"/>
                                    <a:pt x="93" y="204"/>
                                    <a:pt x="93" y="204"/>
                                  </a:cubicBezTo>
                                  <a:cubicBezTo>
                                    <a:pt x="92" y="206"/>
                                    <a:pt x="92" y="208"/>
                                    <a:pt x="93" y="209"/>
                                  </a:cubicBezTo>
                                  <a:cubicBezTo>
                                    <a:pt x="94" y="210"/>
                                    <a:pt x="96" y="211"/>
                                    <a:pt x="98" y="210"/>
                                  </a:cubicBezTo>
                                  <a:cubicBezTo>
                                    <a:pt x="119" y="206"/>
                                    <a:pt x="119" y="206"/>
                                    <a:pt x="119" y="206"/>
                                  </a:cubicBezTo>
                                  <a:cubicBezTo>
                                    <a:pt x="126" y="226"/>
                                    <a:pt x="126" y="226"/>
                                    <a:pt x="126" y="226"/>
                                  </a:cubicBezTo>
                                  <a:cubicBezTo>
                                    <a:pt x="126" y="227"/>
                                    <a:pt x="128" y="228"/>
                                    <a:pt x="130" y="229"/>
                                  </a:cubicBezTo>
                                  <a:cubicBezTo>
                                    <a:pt x="130" y="229"/>
                                    <a:pt x="130" y="229"/>
                                    <a:pt x="130" y="229"/>
                                  </a:cubicBezTo>
                                  <a:cubicBezTo>
                                    <a:pt x="131" y="229"/>
                                    <a:pt x="133" y="228"/>
                                    <a:pt x="134" y="226"/>
                                  </a:cubicBezTo>
                                  <a:cubicBezTo>
                                    <a:pt x="155" y="186"/>
                                    <a:pt x="155" y="186"/>
                                    <a:pt x="155" y="186"/>
                                  </a:cubicBezTo>
                                  <a:cubicBezTo>
                                    <a:pt x="157" y="186"/>
                                    <a:pt x="158" y="187"/>
                                    <a:pt x="160" y="187"/>
                                  </a:cubicBezTo>
                                  <a:cubicBezTo>
                                    <a:pt x="161" y="187"/>
                                    <a:pt x="163" y="186"/>
                                    <a:pt x="164" y="186"/>
                                  </a:cubicBezTo>
                                  <a:cubicBezTo>
                                    <a:pt x="186" y="227"/>
                                    <a:pt x="186" y="227"/>
                                    <a:pt x="186" y="227"/>
                                  </a:cubicBezTo>
                                  <a:cubicBezTo>
                                    <a:pt x="187" y="228"/>
                                    <a:pt x="188" y="229"/>
                                    <a:pt x="190" y="229"/>
                                  </a:cubicBezTo>
                                  <a:cubicBezTo>
                                    <a:pt x="190" y="229"/>
                                    <a:pt x="190" y="229"/>
                                    <a:pt x="190" y="229"/>
                                  </a:cubicBezTo>
                                  <a:cubicBezTo>
                                    <a:pt x="192" y="229"/>
                                    <a:pt x="193" y="228"/>
                                    <a:pt x="194" y="226"/>
                                  </a:cubicBezTo>
                                  <a:cubicBezTo>
                                    <a:pt x="201" y="206"/>
                                    <a:pt x="201" y="206"/>
                                    <a:pt x="201" y="206"/>
                                  </a:cubicBezTo>
                                  <a:cubicBezTo>
                                    <a:pt x="222" y="211"/>
                                    <a:pt x="222" y="211"/>
                                    <a:pt x="222" y="211"/>
                                  </a:cubicBezTo>
                                  <a:cubicBezTo>
                                    <a:pt x="224" y="211"/>
                                    <a:pt x="226" y="211"/>
                                    <a:pt x="226" y="209"/>
                                  </a:cubicBezTo>
                                  <a:cubicBezTo>
                                    <a:pt x="228" y="208"/>
                                    <a:pt x="228" y="206"/>
                                    <a:pt x="227" y="205"/>
                                  </a:cubicBezTo>
                                  <a:close/>
                                  <a:moveTo>
                                    <a:pt x="130" y="199"/>
                                  </a:moveTo>
                                  <a:cubicBezTo>
                                    <a:pt x="127" y="192"/>
                                    <a:pt x="127" y="192"/>
                                    <a:pt x="127" y="192"/>
                                  </a:cubicBezTo>
                                  <a:cubicBezTo>
                                    <a:pt x="127" y="191"/>
                                    <a:pt x="126" y="190"/>
                                    <a:pt x="125" y="191"/>
                                  </a:cubicBezTo>
                                  <a:cubicBezTo>
                                    <a:pt x="117" y="192"/>
                                    <a:pt x="117" y="192"/>
                                    <a:pt x="117" y="192"/>
                                  </a:cubicBezTo>
                                  <a:cubicBezTo>
                                    <a:pt x="128" y="172"/>
                                    <a:pt x="128" y="172"/>
                                    <a:pt x="128" y="172"/>
                                  </a:cubicBezTo>
                                  <a:cubicBezTo>
                                    <a:pt x="132" y="176"/>
                                    <a:pt x="135" y="178"/>
                                    <a:pt x="140" y="181"/>
                                  </a:cubicBezTo>
                                  <a:cubicBezTo>
                                    <a:pt x="130" y="199"/>
                                    <a:pt x="130" y="199"/>
                                    <a:pt x="130" y="199"/>
                                  </a:cubicBezTo>
                                  <a:close/>
                                  <a:moveTo>
                                    <a:pt x="160" y="170"/>
                                  </a:moveTo>
                                  <a:cubicBezTo>
                                    <a:pt x="144" y="170"/>
                                    <a:pt x="130" y="156"/>
                                    <a:pt x="131" y="140"/>
                                  </a:cubicBezTo>
                                  <a:cubicBezTo>
                                    <a:pt x="131" y="124"/>
                                    <a:pt x="144" y="111"/>
                                    <a:pt x="160" y="111"/>
                                  </a:cubicBezTo>
                                  <a:cubicBezTo>
                                    <a:pt x="177" y="111"/>
                                    <a:pt x="190" y="124"/>
                                    <a:pt x="190" y="140"/>
                                  </a:cubicBezTo>
                                  <a:cubicBezTo>
                                    <a:pt x="190" y="157"/>
                                    <a:pt x="176" y="170"/>
                                    <a:pt x="160" y="170"/>
                                  </a:cubicBezTo>
                                  <a:close/>
                                  <a:moveTo>
                                    <a:pt x="196" y="194"/>
                                  </a:moveTo>
                                  <a:cubicBezTo>
                                    <a:pt x="195" y="193"/>
                                    <a:pt x="194" y="194"/>
                                    <a:pt x="193" y="195"/>
                                  </a:cubicBezTo>
                                  <a:cubicBezTo>
                                    <a:pt x="190" y="204"/>
                                    <a:pt x="190" y="204"/>
                                    <a:pt x="190" y="204"/>
                                  </a:cubicBezTo>
                                  <a:cubicBezTo>
                                    <a:pt x="178" y="182"/>
                                    <a:pt x="178" y="182"/>
                                    <a:pt x="178" y="182"/>
                                  </a:cubicBezTo>
                                  <a:cubicBezTo>
                                    <a:pt x="184" y="179"/>
                                    <a:pt x="188" y="177"/>
                                    <a:pt x="192" y="172"/>
                                  </a:cubicBezTo>
                                  <a:cubicBezTo>
                                    <a:pt x="205" y="196"/>
                                    <a:pt x="205" y="196"/>
                                    <a:pt x="205" y="196"/>
                                  </a:cubicBezTo>
                                  <a:cubicBezTo>
                                    <a:pt x="196" y="194"/>
                                    <a:pt x="196" y="194"/>
                                    <a:pt x="196" y="194"/>
                                  </a:cubicBezTo>
                                  <a:close/>
                                  <a:moveTo>
                                    <a:pt x="196" y="194"/>
                                  </a:moveTo>
                                  <a:cubicBezTo>
                                    <a:pt x="196" y="194"/>
                                    <a:pt x="196" y="194"/>
                                    <a:pt x="196" y="194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640" name="Freeform 176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5247502" y="0"/>
                              <a:ext cx="223199" cy="222885"/>
                            </a:xfrm>
                            <a:custGeom>
                              <a:avLst/>
                              <a:gdLst>
                                <a:gd name="T0" fmla="*/ 108 w 227"/>
                                <a:gd name="T1" fmla="*/ 108 h 227"/>
                                <a:gd name="T2" fmla="*/ 108 w 227"/>
                                <a:gd name="T3" fmla="*/ 54 h 227"/>
                                <a:gd name="T4" fmla="*/ 0 w 227"/>
                                <a:gd name="T5" fmla="*/ 54 h 227"/>
                                <a:gd name="T6" fmla="*/ 102 w 227"/>
                                <a:gd name="T7" fmla="*/ 108 h 227"/>
                                <a:gd name="T8" fmla="*/ 54 w 227"/>
                                <a:gd name="T9" fmla="*/ 12 h 227"/>
                                <a:gd name="T10" fmla="*/ 96 w 227"/>
                                <a:gd name="T11" fmla="*/ 102 h 227"/>
                                <a:gd name="T12" fmla="*/ 54 w 227"/>
                                <a:gd name="T13" fmla="*/ 97 h 227"/>
                                <a:gd name="T14" fmla="*/ 102 w 227"/>
                                <a:gd name="T15" fmla="*/ 131 h 227"/>
                                <a:gd name="T16" fmla="*/ 96 w 227"/>
                                <a:gd name="T17" fmla="*/ 173 h 227"/>
                                <a:gd name="T18" fmla="*/ 11 w 227"/>
                                <a:gd name="T19" fmla="*/ 173 h 227"/>
                                <a:gd name="T20" fmla="*/ 102 w 227"/>
                                <a:gd name="T21" fmla="*/ 131 h 227"/>
                                <a:gd name="T22" fmla="*/ 54 w 227"/>
                                <a:gd name="T23" fmla="*/ 227 h 227"/>
                                <a:gd name="T24" fmla="*/ 108 w 227"/>
                                <a:gd name="T25" fmla="*/ 125 h 227"/>
                                <a:gd name="T26" fmla="*/ 102 w 227"/>
                                <a:gd name="T27" fmla="*/ 119 h 227"/>
                                <a:gd name="T28" fmla="*/ 0 w 227"/>
                                <a:gd name="T29" fmla="*/ 173 h 227"/>
                                <a:gd name="T30" fmla="*/ 130 w 227"/>
                                <a:gd name="T31" fmla="*/ 102 h 227"/>
                                <a:gd name="T32" fmla="*/ 173 w 227"/>
                                <a:gd name="T33" fmla="*/ 12 h 227"/>
                                <a:gd name="T34" fmla="*/ 173 w 227"/>
                                <a:gd name="T35" fmla="*/ 97 h 227"/>
                                <a:gd name="T36" fmla="*/ 227 w 227"/>
                                <a:gd name="T37" fmla="*/ 54 h 227"/>
                                <a:gd name="T38" fmla="*/ 119 w 227"/>
                                <a:gd name="T39" fmla="*/ 54 h 227"/>
                                <a:gd name="T40" fmla="*/ 119 w 227"/>
                                <a:gd name="T41" fmla="*/ 108 h 227"/>
                                <a:gd name="T42" fmla="*/ 173 w 227"/>
                                <a:gd name="T43" fmla="*/ 108 h 227"/>
                                <a:gd name="T44" fmla="*/ 227 w 227"/>
                                <a:gd name="T45" fmla="*/ 173 h 227"/>
                                <a:gd name="T46" fmla="*/ 125 w 227"/>
                                <a:gd name="T47" fmla="*/ 119 h 227"/>
                                <a:gd name="T48" fmla="*/ 119 w 227"/>
                                <a:gd name="T49" fmla="*/ 125 h 227"/>
                                <a:gd name="T50" fmla="*/ 173 w 227"/>
                                <a:gd name="T51" fmla="*/ 227 h 227"/>
                                <a:gd name="T52" fmla="*/ 199 w 227"/>
                                <a:gd name="T53" fmla="*/ 214 h 227"/>
                                <a:gd name="T54" fmla="*/ 173 w 227"/>
                                <a:gd name="T55" fmla="*/ 216 h 227"/>
                                <a:gd name="T56" fmla="*/ 130 w 227"/>
                                <a:gd name="T57" fmla="*/ 125 h 227"/>
                                <a:gd name="T58" fmla="*/ 173 w 227"/>
                                <a:gd name="T59" fmla="*/ 131 h 227"/>
                                <a:gd name="T60" fmla="*/ 214 w 227"/>
                                <a:gd name="T61" fmla="*/ 185 h 227"/>
                                <a:gd name="T62" fmla="*/ 224 w 227"/>
                                <a:gd name="T63" fmla="*/ 188 h 227"/>
                                <a:gd name="T64" fmla="*/ 227 w 227"/>
                                <a:gd name="T65" fmla="*/ 173 h 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</a:cxnLst>
                              <a:rect l="0" t="0" r="r" b="b"/>
                              <a:pathLst>
                                <a:path w="227" h="227">
                                  <a:moveTo>
                                    <a:pt x="102" y="108"/>
                                  </a:moveTo>
                                  <a:cubicBezTo>
                                    <a:pt x="108" y="108"/>
                                    <a:pt x="108" y="108"/>
                                    <a:pt x="108" y="108"/>
                                  </a:cubicBezTo>
                                  <a:cubicBezTo>
                                    <a:pt x="108" y="102"/>
                                    <a:pt x="108" y="102"/>
                                    <a:pt x="108" y="102"/>
                                  </a:cubicBezTo>
                                  <a:cubicBezTo>
                                    <a:pt x="108" y="54"/>
                                    <a:pt x="108" y="54"/>
                                    <a:pt x="108" y="54"/>
                                  </a:cubicBezTo>
                                  <a:cubicBezTo>
                                    <a:pt x="108" y="24"/>
                                    <a:pt x="84" y="0"/>
                                    <a:pt x="54" y="0"/>
                                  </a:cubicBezTo>
                                  <a:cubicBezTo>
                                    <a:pt x="24" y="0"/>
                                    <a:pt x="0" y="24"/>
                                    <a:pt x="0" y="54"/>
                                  </a:cubicBezTo>
                                  <a:cubicBezTo>
                                    <a:pt x="0" y="84"/>
                                    <a:pt x="24" y="108"/>
                                    <a:pt x="54" y="108"/>
                                  </a:cubicBezTo>
                                  <a:cubicBezTo>
                                    <a:pt x="102" y="108"/>
                                    <a:pt x="102" y="108"/>
                                    <a:pt x="102" y="108"/>
                                  </a:cubicBezTo>
                                  <a:close/>
                                  <a:moveTo>
                                    <a:pt x="11" y="54"/>
                                  </a:moveTo>
                                  <a:cubicBezTo>
                                    <a:pt x="11" y="31"/>
                                    <a:pt x="30" y="12"/>
                                    <a:pt x="54" y="12"/>
                                  </a:cubicBezTo>
                                  <a:cubicBezTo>
                                    <a:pt x="77" y="12"/>
                                    <a:pt x="96" y="31"/>
                                    <a:pt x="96" y="54"/>
                                  </a:cubicBezTo>
                                  <a:cubicBezTo>
                                    <a:pt x="96" y="102"/>
                                    <a:pt x="96" y="102"/>
                                    <a:pt x="96" y="102"/>
                                  </a:cubicBezTo>
                                  <a:cubicBezTo>
                                    <a:pt x="102" y="97"/>
                                    <a:pt x="102" y="97"/>
                                    <a:pt x="102" y="97"/>
                                  </a:cubicBezTo>
                                  <a:cubicBezTo>
                                    <a:pt x="54" y="97"/>
                                    <a:pt x="54" y="97"/>
                                    <a:pt x="54" y="97"/>
                                  </a:cubicBezTo>
                                  <a:cubicBezTo>
                                    <a:pt x="30" y="97"/>
                                    <a:pt x="11" y="78"/>
                                    <a:pt x="11" y="54"/>
                                  </a:cubicBezTo>
                                  <a:close/>
                                  <a:moveTo>
                                    <a:pt x="102" y="131"/>
                                  </a:moveTo>
                                  <a:cubicBezTo>
                                    <a:pt x="96" y="125"/>
                                    <a:pt x="96" y="125"/>
                                    <a:pt x="96" y="125"/>
                                  </a:cubicBezTo>
                                  <a:cubicBezTo>
                                    <a:pt x="96" y="173"/>
                                    <a:pt x="96" y="173"/>
                                    <a:pt x="96" y="173"/>
                                  </a:cubicBezTo>
                                  <a:cubicBezTo>
                                    <a:pt x="96" y="197"/>
                                    <a:pt x="77" y="216"/>
                                    <a:pt x="54" y="216"/>
                                  </a:cubicBezTo>
                                  <a:cubicBezTo>
                                    <a:pt x="30" y="216"/>
                                    <a:pt x="11" y="197"/>
                                    <a:pt x="11" y="173"/>
                                  </a:cubicBezTo>
                                  <a:cubicBezTo>
                                    <a:pt x="11" y="150"/>
                                    <a:pt x="30" y="131"/>
                                    <a:pt x="54" y="131"/>
                                  </a:cubicBezTo>
                                  <a:cubicBezTo>
                                    <a:pt x="102" y="131"/>
                                    <a:pt x="102" y="131"/>
                                    <a:pt x="102" y="131"/>
                                  </a:cubicBezTo>
                                  <a:close/>
                                  <a:moveTo>
                                    <a:pt x="0" y="173"/>
                                  </a:moveTo>
                                  <a:cubicBezTo>
                                    <a:pt x="0" y="203"/>
                                    <a:pt x="24" y="227"/>
                                    <a:pt x="54" y="227"/>
                                  </a:cubicBezTo>
                                  <a:cubicBezTo>
                                    <a:pt x="84" y="227"/>
                                    <a:pt x="108" y="203"/>
                                    <a:pt x="108" y="173"/>
                                  </a:cubicBezTo>
                                  <a:cubicBezTo>
                                    <a:pt x="108" y="125"/>
                                    <a:pt x="108" y="125"/>
                                    <a:pt x="108" y="125"/>
                                  </a:cubicBezTo>
                                  <a:cubicBezTo>
                                    <a:pt x="108" y="119"/>
                                    <a:pt x="108" y="119"/>
                                    <a:pt x="108" y="119"/>
                                  </a:cubicBezTo>
                                  <a:cubicBezTo>
                                    <a:pt x="102" y="119"/>
                                    <a:pt x="102" y="119"/>
                                    <a:pt x="102" y="119"/>
                                  </a:cubicBezTo>
                                  <a:cubicBezTo>
                                    <a:pt x="54" y="119"/>
                                    <a:pt x="54" y="119"/>
                                    <a:pt x="54" y="119"/>
                                  </a:cubicBezTo>
                                  <a:cubicBezTo>
                                    <a:pt x="24" y="119"/>
                                    <a:pt x="0" y="143"/>
                                    <a:pt x="0" y="173"/>
                                  </a:cubicBezTo>
                                  <a:close/>
                                  <a:moveTo>
                                    <a:pt x="125" y="97"/>
                                  </a:moveTo>
                                  <a:cubicBezTo>
                                    <a:pt x="130" y="102"/>
                                    <a:pt x="130" y="102"/>
                                    <a:pt x="130" y="102"/>
                                  </a:cubicBezTo>
                                  <a:cubicBezTo>
                                    <a:pt x="130" y="54"/>
                                    <a:pt x="130" y="54"/>
                                    <a:pt x="130" y="54"/>
                                  </a:cubicBezTo>
                                  <a:cubicBezTo>
                                    <a:pt x="130" y="31"/>
                                    <a:pt x="149" y="12"/>
                                    <a:pt x="173" y="12"/>
                                  </a:cubicBezTo>
                                  <a:cubicBezTo>
                                    <a:pt x="196" y="12"/>
                                    <a:pt x="215" y="31"/>
                                    <a:pt x="215" y="54"/>
                                  </a:cubicBezTo>
                                  <a:cubicBezTo>
                                    <a:pt x="215" y="78"/>
                                    <a:pt x="196" y="97"/>
                                    <a:pt x="173" y="97"/>
                                  </a:cubicBezTo>
                                  <a:cubicBezTo>
                                    <a:pt x="125" y="97"/>
                                    <a:pt x="125" y="97"/>
                                    <a:pt x="125" y="97"/>
                                  </a:cubicBezTo>
                                  <a:close/>
                                  <a:moveTo>
                                    <a:pt x="227" y="54"/>
                                  </a:moveTo>
                                  <a:cubicBezTo>
                                    <a:pt x="227" y="24"/>
                                    <a:pt x="203" y="0"/>
                                    <a:pt x="173" y="0"/>
                                  </a:cubicBezTo>
                                  <a:cubicBezTo>
                                    <a:pt x="143" y="0"/>
                                    <a:pt x="119" y="24"/>
                                    <a:pt x="119" y="54"/>
                                  </a:cubicBezTo>
                                  <a:cubicBezTo>
                                    <a:pt x="119" y="102"/>
                                    <a:pt x="119" y="102"/>
                                    <a:pt x="119" y="102"/>
                                  </a:cubicBezTo>
                                  <a:cubicBezTo>
                                    <a:pt x="119" y="108"/>
                                    <a:pt x="119" y="108"/>
                                    <a:pt x="119" y="108"/>
                                  </a:cubicBezTo>
                                  <a:cubicBezTo>
                                    <a:pt x="125" y="108"/>
                                    <a:pt x="125" y="108"/>
                                    <a:pt x="125" y="108"/>
                                  </a:cubicBezTo>
                                  <a:cubicBezTo>
                                    <a:pt x="173" y="108"/>
                                    <a:pt x="173" y="108"/>
                                    <a:pt x="173" y="108"/>
                                  </a:cubicBezTo>
                                  <a:cubicBezTo>
                                    <a:pt x="203" y="108"/>
                                    <a:pt x="227" y="84"/>
                                    <a:pt x="227" y="54"/>
                                  </a:cubicBezTo>
                                  <a:close/>
                                  <a:moveTo>
                                    <a:pt x="227" y="173"/>
                                  </a:moveTo>
                                  <a:cubicBezTo>
                                    <a:pt x="227" y="143"/>
                                    <a:pt x="203" y="119"/>
                                    <a:pt x="173" y="119"/>
                                  </a:cubicBezTo>
                                  <a:cubicBezTo>
                                    <a:pt x="125" y="119"/>
                                    <a:pt x="125" y="119"/>
                                    <a:pt x="125" y="119"/>
                                  </a:cubicBezTo>
                                  <a:cubicBezTo>
                                    <a:pt x="119" y="119"/>
                                    <a:pt x="119" y="119"/>
                                    <a:pt x="119" y="119"/>
                                  </a:cubicBezTo>
                                  <a:cubicBezTo>
                                    <a:pt x="119" y="125"/>
                                    <a:pt x="119" y="125"/>
                                    <a:pt x="119" y="125"/>
                                  </a:cubicBezTo>
                                  <a:cubicBezTo>
                                    <a:pt x="119" y="173"/>
                                    <a:pt x="119" y="173"/>
                                    <a:pt x="119" y="173"/>
                                  </a:cubicBezTo>
                                  <a:cubicBezTo>
                                    <a:pt x="119" y="203"/>
                                    <a:pt x="143" y="227"/>
                                    <a:pt x="173" y="227"/>
                                  </a:cubicBezTo>
                                  <a:cubicBezTo>
                                    <a:pt x="181" y="227"/>
                                    <a:pt x="189" y="225"/>
                                    <a:pt x="197" y="221"/>
                                  </a:cubicBezTo>
                                  <a:cubicBezTo>
                                    <a:pt x="199" y="220"/>
                                    <a:pt x="201" y="217"/>
                                    <a:pt x="199" y="214"/>
                                  </a:cubicBezTo>
                                  <a:cubicBezTo>
                                    <a:pt x="198" y="211"/>
                                    <a:pt x="194" y="210"/>
                                    <a:pt x="192" y="211"/>
                                  </a:cubicBezTo>
                                  <a:cubicBezTo>
                                    <a:pt x="186" y="214"/>
                                    <a:pt x="179" y="216"/>
                                    <a:pt x="173" y="216"/>
                                  </a:cubicBezTo>
                                  <a:cubicBezTo>
                                    <a:pt x="149" y="216"/>
                                    <a:pt x="130" y="197"/>
                                    <a:pt x="130" y="173"/>
                                  </a:cubicBezTo>
                                  <a:cubicBezTo>
                                    <a:pt x="130" y="125"/>
                                    <a:pt x="130" y="125"/>
                                    <a:pt x="130" y="125"/>
                                  </a:cubicBezTo>
                                  <a:cubicBezTo>
                                    <a:pt x="125" y="131"/>
                                    <a:pt x="125" y="131"/>
                                    <a:pt x="125" y="131"/>
                                  </a:cubicBezTo>
                                  <a:cubicBezTo>
                                    <a:pt x="173" y="131"/>
                                    <a:pt x="173" y="131"/>
                                    <a:pt x="173" y="131"/>
                                  </a:cubicBezTo>
                                  <a:cubicBezTo>
                                    <a:pt x="196" y="131"/>
                                    <a:pt x="215" y="150"/>
                                    <a:pt x="215" y="173"/>
                                  </a:cubicBezTo>
                                  <a:cubicBezTo>
                                    <a:pt x="215" y="177"/>
                                    <a:pt x="215" y="181"/>
                                    <a:pt x="214" y="185"/>
                                  </a:cubicBezTo>
                                  <a:cubicBezTo>
                                    <a:pt x="213" y="188"/>
                                    <a:pt x="214" y="191"/>
                                    <a:pt x="217" y="192"/>
                                  </a:cubicBezTo>
                                  <a:cubicBezTo>
                                    <a:pt x="220" y="193"/>
                                    <a:pt x="224" y="191"/>
                                    <a:pt x="224" y="188"/>
                                  </a:cubicBezTo>
                                  <a:cubicBezTo>
                                    <a:pt x="226" y="183"/>
                                    <a:pt x="227" y="178"/>
                                    <a:pt x="227" y="173"/>
                                  </a:cubicBezTo>
                                  <a:close/>
                                  <a:moveTo>
                                    <a:pt x="227" y="173"/>
                                  </a:moveTo>
                                  <a:cubicBezTo>
                                    <a:pt x="227" y="173"/>
                                    <a:pt x="227" y="173"/>
                                    <a:pt x="227" y="173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641" name="Freeform 181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3674075" y="0"/>
                              <a:ext cx="223199" cy="222885"/>
                            </a:xfrm>
                            <a:custGeom>
                              <a:avLst/>
                              <a:gdLst>
                                <a:gd name="T0" fmla="*/ 211 w 215"/>
                                <a:gd name="T1" fmla="*/ 101 h 190"/>
                                <a:gd name="T2" fmla="*/ 192 w 215"/>
                                <a:gd name="T3" fmla="*/ 82 h 190"/>
                                <a:gd name="T4" fmla="*/ 186 w 215"/>
                                <a:gd name="T5" fmla="*/ 82 h 190"/>
                                <a:gd name="T6" fmla="*/ 173 w 215"/>
                                <a:gd name="T7" fmla="*/ 18 h 190"/>
                                <a:gd name="T8" fmla="*/ 165 w 215"/>
                                <a:gd name="T9" fmla="*/ 10 h 190"/>
                                <a:gd name="T10" fmla="*/ 125 w 215"/>
                                <a:gd name="T11" fmla="*/ 10 h 190"/>
                                <a:gd name="T12" fmla="*/ 125 w 215"/>
                                <a:gd name="T13" fmla="*/ 10 h 190"/>
                                <a:gd name="T14" fmla="*/ 125 w 215"/>
                                <a:gd name="T15" fmla="*/ 5 h 190"/>
                                <a:gd name="T16" fmla="*/ 120 w 215"/>
                                <a:gd name="T17" fmla="*/ 0 h 190"/>
                                <a:gd name="T18" fmla="*/ 100 w 215"/>
                                <a:gd name="T19" fmla="*/ 0 h 190"/>
                                <a:gd name="T20" fmla="*/ 95 w 215"/>
                                <a:gd name="T21" fmla="*/ 5 h 190"/>
                                <a:gd name="T22" fmla="*/ 95 w 215"/>
                                <a:gd name="T23" fmla="*/ 9 h 190"/>
                                <a:gd name="T24" fmla="*/ 95 w 215"/>
                                <a:gd name="T25" fmla="*/ 10 h 190"/>
                                <a:gd name="T26" fmla="*/ 55 w 215"/>
                                <a:gd name="T27" fmla="*/ 10 h 190"/>
                                <a:gd name="T28" fmla="*/ 46 w 215"/>
                                <a:gd name="T29" fmla="*/ 18 h 190"/>
                                <a:gd name="T30" fmla="*/ 32 w 215"/>
                                <a:gd name="T31" fmla="*/ 81 h 190"/>
                                <a:gd name="T32" fmla="*/ 32 w 215"/>
                                <a:gd name="T33" fmla="*/ 82 h 190"/>
                                <a:gd name="T34" fmla="*/ 23 w 215"/>
                                <a:gd name="T35" fmla="*/ 82 h 190"/>
                                <a:gd name="T36" fmla="*/ 4 w 215"/>
                                <a:gd name="T37" fmla="*/ 101 h 190"/>
                                <a:gd name="T38" fmla="*/ 0 w 215"/>
                                <a:gd name="T39" fmla="*/ 145 h 190"/>
                                <a:gd name="T40" fmla="*/ 18 w 215"/>
                                <a:gd name="T41" fmla="*/ 163 h 190"/>
                                <a:gd name="T42" fmla="*/ 18 w 215"/>
                                <a:gd name="T43" fmla="*/ 180 h 190"/>
                                <a:gd name="T44" fmla="*/ 31 w 215"/>
                                <a:gd name="T45" fmla="*/ 190 h 190"/>
                                <a:gd name="T46" fmla="*/ 40 w 215"/>
                                <a:gd name="T47" fmla="*/ 190 h 190"/>
                                <a:gd name="T48" fmla="*/ 53 w 215"/>
                                <a:gd name="T49" fmla="*/ 180 h 190"/>
                                <a:gd name="T50" fmla="*/ 53 w 215"/>
                                <a:gd name="T51" fmla="*/ 163 h 190"/>
                                <a:gd name="T52" fmla="*/ 163 w 215"/>
                                <a:gd name="T53" fmla="*/ 163 h 190"/>
                                <a:gd name="T54" fmla="*/ 163 w 215"/>
                                <a:gd name="T55" fmla="*/ 180 h 190"/>
                                <a:gd name="T56" fmla="*/ 176 w 215"/>
                                <a:gd name="T57" fmla="*/ 190 h 190"/>
                                <a:gd name="T58" fmla="*/ 185 w 215"/>
                                <a:gd name="T59" fmla="*/ 190 h 190"/>
                                <a:gd name="T60" fmla="*/ 198 w 215"/>
                                <a:gd name="T61" fmla="*/ 180 h 190"/>
                                <a:gd name="T62" fmla="*/ 198 w 215"/>
                                <a:gd name="T63" fmla="*/ 163 h 190"/>
                                <a:gd name="T64" fmla="*/ 215 w 215"/>
                                <a:gd name="T65" fmla="*/ 145 h 190"/>
                                <a:gd name="T66" fmla="*/ 211 w 215"/>
                                <a:gd name="T67" fmla="*/ 101 h 190"/>
                                <a:gd name="T68" fmla="*/ 39 w 215"/>
                                <a:gd name="T69" fmla="*/ 138 h 190"/>
                                <a:gd name="T70" fmla="*/ 28 w 215"/>
                                <a:gd name="T71" fmla="*/ 127 h 190"/>
                                <a:gd name="T72" fmla="*/ 39 w 215"/>
                                <a:gd name="T73" fmla="*/ 115 h 190"/>
                                <a:gd name="T74" fmla="*/ 51 w 215"/>
                                <a:gd name="T75" fmla="*/ 127 h 190"/>
                                <a:gd name="T76" fmla="*/ 39 w 215"/>
                                <a:gd name="T77" fmla="*/ 138 h 190"/>
                                <a:gd name="T78" fmla="*/ 165 w 215"/>
                                <a:gd name="T79" fmla="*/ 78 h 190"/>
                                <a:gd name="T80" fmla="*/ 54 w 215"/>
                                <a:gd name="T81" fmla="*/ 78 h 190"/>
                                <a:gd name="T82" fmla="*/ 49 w 215"/>
                                <a:gd name="T83" fmla="*/ 73 h 190"/>
                                <a:gd name="T84" fmla="*/ 59 w 215"/>
                                <a:gd name="T85" fmla="*/ 29 h 190"/>
                                <a:gd name="T86" fmla="*/ 65 w 215"/>
                                <a:gd name="T87" fmla="*/ 24 h 190"/>
                                <a:gd name="T88" fmla="*/ 155 w 215"/>
                                <a:gd name="T89" fmla="*/ 24 h 190"/>
                                <a:gd name="T90" fmla="*/ 162 w 215"/>
                                <a:gd name="T91" fmla="*/ 29 h 190"/>
                                <a:gd name="T92" fmla="*/ 170 w 215"/>
                                <a:gd name="T93" fmla="*/ 73 h 190"/>
                                <a:gd name="T94" fmla="*/ 165 w 215"/>
                                <a:gd name="T95" fmla="*/ 78 h 190"/>
                                <a:gd name="T96" fmla="*/ 180 w 215"/>
                                <a:gd name="T97" fmla="*/ 138 h 190"/>
                                <a:gd name="T98" fmla="*/ 168 w 215"/>
                                <a:gd name="T99" fmla="*/ 127 h 190"/>
                                <a:gd name="T100" fmla="*/ 180 w 215"/>
                                <a:gd name="T101" fmla="*/ 115 h 190"/>
                                <a:gd name="T102" fmla="*/ 191 w 215"/>
                                <a:gd name="T103" fmla="*/ 127 h 190"/>
                                <a:gd name="T104" fmla="*/ 180 w 215"/>
                                <a:gd name="T105" fmla="*/ 138 h 190"/>
                                <a:gd name="T106" fmla="*/ 180 w 215"/>
                                <a:gd name="T107" fmla="*/ 138 h 190"/>
                                <a:gd name="T108" fmla="*/ 180 w 215"/>
                                <a:gd name="T109" fmla="*/ 138 h 1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</a:cxnLst>
                              <a:rect l="0" t="0" r="r" b="b"/>
                              <a:pathLst>
                                <a:path w="215" h="190">
                                  <a:moveTo>
                                    <a:pt x="211" y="101"/>
                                  </a:moveTo>
                                  <a:cubicBezTo>
                                    <a:pt x="211" y="90"/>
                                    <a:pt x="203" y="82"/>
                                    <a:pt x="192" y="82"/>
                                  </a:cubicBezTo>
                                  <a:cubicBezTo>
                                    <a:pt x="186" y="82"/>
                                    <a:pt x="186" y="82"/>
                                    <a:pt x="186" y="82"/>
                                  </a:cubicBezTo>
                                  <a:cubicBezTo>
                                    <a:pt x="173" y="18"/>
                                    <a:pt x="173" y="18"/>
                                    <a:pt x="173" y="18"/>
                                  </a:cubicBezTo>
                                  <a:cubicBezTo>
                                    <a:pt x="172" y="13"/>
                                    <a:pt x="169" y="10"/>
                                    <a:pt x="165" y="10"/>
                                  </a:cubicBezTo>
                                  <a:cubicBezTo>
                                    <a:pt x="125" y="10"/>
                                    <a:pt x="125" y="10"/>
                                    <a:pt x="125" y="10"/>
                                  </a:cubicBezTo>
                                  <a:cubicBezTo>
                                    <a:pt x="125" y="10"/>
                                    <a:pt x="125" y="10"/>
                                    <a:pt x="125" y="10"/>
                                  </a:cubicBezTo>
                                  <a:cubicBezTo>
                                    <a:pt x="125" y="5"/>
                                    <a:pt x="125" y="5"/>
                                    <a:pt x="125" y="5"/>
                                  </a:cubicBezTo>
                                  <a:cubicBezTo>
                                    <a:pt x="125" y="2"/>
                                    <a:pt x="122" y="0"/>
                                    <a:pt x="120" y="0"/>
                                  </a:cubicBezTo>
                                  <a:cubicBezTo>
                                    <a:pt x="100" y="0"/>
                                    <a:pt x="100" y="0"/>
                                    <a:pt x="100" y="0"/>
                                  </a:cubicBezTo>
                                  <a:cubicBezTo>
                                    <a:pt x="97" y="0"/>
                                    <a:pt x="95" y="2"/>
                                    <a:pt x="95" y="5"/>
                                  </a:cubicBezTo>
                                  <a:cubicBezTo>
                                    <a:pt x="95" y="9"/>
                                    <a:pt x="95" y="9"/>
                                    <a:pt x="95" y="9"/>
                                  </a:cubicBezTo>
                                  <a:cubicBezTo>
                                    <a:pt x="95" y="10"/>
                                    <a:pt x="95" y="10"/>
                                    <a:pt x="95" y="10"/>
                                  </a:cubicBezTo>
                                  <a:cubicBezTo>
                                    <a:pt x="55" y="10"/>
                                    <a:pt x="55" y="10"/>
                                    <a:pt x="55" y="10"/>
                                  </a:cubicBezTo>
                                  <a:cubicBezTo>
                                    <a:pt x="50" y="10"/>
                                    <a:pt x="48" y="13"/>
                                    <a:pt x="46" y="18"/>
                                  </a:cubicBezTo>
                                  <a:cubicBezTo>
                                    <a:pt x="32" y="81"/>
                                    <a:pt x="32" y="81"/>
                                    <a:pt x="32" y="81"/>
                                  </a:cubicBezTo>
                                  <a:cubicBezTo>
                                    <a:pt x="32" y="82"/>
                                    <a:pt x="32" y="82"/>
                                    <a:pt x="32" y="82"/>
                                  </a:cubicBezTo>
                                  <a:cubicBezTo>
                                    <a:pt x="23" y="82"/>
                                    <a:pt x="23" y="82"/>
                                    <a:pt x="23" y="82"/>
                                  </a:cubicBezTo>
                                  <a:cubicBezTo>
                                    <a:pt x="12" y="82"/>
                                    <a:pt x="4" y="90"/>
                                    <a:pt x="4" y="101"/>
                                  </a:cubicBezTo>
                                  <a:cubicBezTo>
                                    <a:pt x="0" y="145"/>
                                    <a:pt x="0" y="145"/>
                                    <a:pt x="0" y="145"/>
                                  </a:cubicBezTo>
                                  <a:cubicBezTo>
                                    <a:pt x="0" y="155"/>
                                    <a:pt x="8" y="163"/>
                                    <a:pt x="18" y="163"/>
                                  </a:cubicBezTo>
                                  <a:cubicBezTo>
                                    <a:pt x="18" y="180"/>
                                    <a:pt x="18" y="180"/>
                                    <a:pt x="18" y="180"/>
                                  </a:cubicBezTo>
                                  <a:cubicBezTo>
                                    <a:pt x="18" y="186"/>
                                    <a:pt x="24" y="189"/>
                                    <a:pt x="31" y="190"/>
                                  </a:cubicBezTo>
                                  <a:cubicBezTo>
                                    <a:pt x="40" y="190"/>
                                    <a:pt x="40" y="190"/>
                                    <a:pt x="40" y="190"/>
                                  </a:cubicBezTo>
                                  <a:cubicBezTo>
                                    <a:pt x="47" y="190"/>
                                    <a:pt x="53" y="187"/>
                                    <a:pt x="53" y="180"/>
                                  </a:cubicBezTo>
                                  <a:cubicBezTo>
                                    <a:pt x="53" y="163"/>
                                    <a:pt x="53" y="163"/>
                                    <a:pt x="53" y="163"/>
                                  </a:cubicBezTo>
                                  <a:cubicBezTo>
                                    <a:pt x="163" y="163"/>
                                    <a:pt x="163" y="163"/>
                                    <a:pt x="163" y="163"/>
                                  </a:cubicBezTo>
                                  <a:cubicBezTo>
                                    <a:pt x="163" y="180"/>
                                    <a:pt x="163" y="180"/>
                                    <a:pt x="163" y="180"/>
                                  </a:cubicBezTo>
                                  <a:cubicBezTo>
                                    <a:pt x="163" y="187"/>
                                    <a:pt x="169" y="190"/>
                                    <a:pt x="176" y="190"/>
                                  </a:cubicBezTo>
                                  <a:cubicBezTo>
                                    <a:pt x="185" y="190"/>
                                    <a:pt x="185" y="190"/>
                                    <a:pt x="185" y="190"/>
                                  </a:cubicBezTo>
                                  <a:cubicBezTo>
                                    <a:pt x="192" y="190"/>
                                    <a:pt x="198" y="187"/>
                                    <a:pt x="198" y="180"/>
                                  </a:cubicBezTo>
                                  <a:cubicBezTo>
                                    <a:pt x="198" y="163"/>
                                    <a:pt x="198" y="163"/>
                                    <a:pt x="198" y="163"/>
                                  </a:cubicBezTo>
                                  <a:cubicBezTo>
                                    <a:pt x="208" y="162"/>
                                    <a:pt x="215" y="154"/>
                                    <a:pt x="215" y="145"/>
                                  </a:cubicBezTo>
                                  <a:cubicBezTo>
                                    <a:pt x="211" y="101"/>
                                    <a:pt x="211" y="101"/>
                                    <a:pt x="211" y="101"/>
                                  </a:cubicBezTo>
                                  <a:close/>
                                  <a:moveTo>
                                    <a:pt x="39" y="138"/>
                                  </a:moveTo>
                                  <a:cubicBezTo>
                                    <a:pt x="33" y="138"/>
                                    <a:pt x="28" y="133"/>
                                    <a:pt x="28" y="127"/>
                                  </a:cubicBezTo>
                                  <a:cubicBezTo>
                                    <a:pt x="28" y="120"/>
                                    <a:pt x="33" y="115"/>
                                    <a:pt x="39" y="115"/>
                                  </a:cubicBezTo>
                                  <a:cubicBezTo>
                                    <a:pt x="46" y="115"/>
                                    <a:pt x="51" y="120"/>
                                    <a:pt x="51" y="127"/>
                                  </a:cubicBezTo>
                                  <a:cubicBezTo>
                                    <a:pt x="51" y="133"/>
                                    <a:pt x="46" y="138"/>
                                    <a:pt x="39" y="138"/>
                                  </a:cubicBezTo>
                                  <a:close/>
                                  <a:moveTo>
                                    <a:pt x="165" y="78"/>
                                  </a:moveTo>
                                  <a:cubicBezTo>
                                    <a:pt x="54" y="78"/>
                                    <a:pt x="54" y="78"/>
                                    <a:pt x="54" y="78"/>
                                  </a:cubicBezTo>
                                  <a:cubicBezTo>
                                    <a:pt x="51" y="78"/>
                                    <a:pt x="49" y="76"/>
                                    <a:pt x="49" y="73"/>
                                  </a:cubicBezTo>
                                  <a:cubicBezTo>
                                    <a:pt x="59" y="29"/>
                                    <a:pt x="59" y="29"/>
                                    <a:pt x="59" y="29"/>
                                  </a:cubicBezTo>
                                  <a:cubicBezTo>
                                    <a:pt x="61" y="25"/>
                                    <a:pt x="62" y="24"/>
                                    <a:pt x="65" y="24"/>
                                  </a:cubicBezTo>
                                  <a:cubicBezTo>
                                    <a:pt x="155" y="24"/>
                                    <a:pt x="155" y="24"/>
                                    <a:pt x="155" y="24"/>
                                  </a:cubicBezTo>
                                  <a:cubicBezTo>
                                    <a:pt x="159" y="24"/>
                                    <a:pt x="161" y="26"/>
                                    <a:pt x="162" y="29"/>
                                  </a:cubicBezTo>
                                  <a:cubicBezTo>
                                    <a:pt x="170" y="73"/>
                                    <a:pt x="170" y="73"/>
                                    <a:pt x="170" y="73"/>
                                  </a:cubicBezTo>
                                  <a:cubicBezTo>
                                    <a:pt x="170" y="76"/>
                                    <a:pt x="168" y="78"/>
                                    <a:pt x="165" y="78"/>
                                  </a:cubicBezTo>
                                  <a:close/>
                                  <a:moveTo>
                                    <a:pt x="180" y="138"/>
                                  </a:moveTo>
                                  <a:cubicBezTo>
                                    <a:pt x="173" y="138"/>
                                    <a:pt x="168" y="133"/>
                                    <a:pt x="168" y="127"/>
                                  </a:cubicBezTo>
                                  <a:cubicBezTo>
                                    <a:pt x="168" y="120"/>
                                    <a:pt x="173" y="115"/>
                                    <a:pt x="180" y="115"/>
                                  </a:cubicBezTo>
                                  <a:cubicBezTo>
                                    <a:pt x="186" y="115"/>
                                    <a:pt x="191" y="120"/>
                                    <a:pt x="191" y="127"/>
                                  </a:cubicBezTo>
                                  <a:cubicBezTo>
                                    <a:pt x="191" y="133"/>
                                    <a:pt x="186" y="138"/>
                                    <a:pt x="180" y="138"/>
                                  </a:cubicBezTo>
                                  <a:close/>
                                  <a:moveTo>
                                    <a:pt x="180" y="138"/>
                                  </a:moveTo>
                                  <a:cubicBezTo>
                                    <a:pt x="180" y="138"/>
                                    <a:pt x="180" y="138"/>
                                    <a:pt x="180" y="138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/>
                        </wps:wsp>
                        <wps:wsp>
                          <wps:cNvPr id="642" name="微博 324"/>
                          <wps:cNvSpPr>
                            <a:spLocks noChangeAspect="1"/>
                          </wps:cNvSpPr>
                          <wps:spPr bwMode="auto">
                            <a:xfrm>
                              <a:off x="0" y="0"/>
                              <a:ext cx="223199" cy="222885"/>
                            </a:xfrm>
                            <a:custGeom>
                              <a:avLst/>
                              <a:gdLst>
                                <a:gd name="T0" fmla="*/ 1747 w 684048"/>
                                <a:gd name="T1" fmla="*/ 7402 h 556307"/>
                                <a:gd name="T2" fmla="*/ 1952 w 684048"/>
                                <a:gd name="T3" fmla="*/ 8406 h 556307"/>
                                <a:gd name="T4" fmla="*/ 1863 w 684048"/>
                                <a:gd name="T5" fmla="*/ 7326 h 556307"/>
                                <a:gd name="T6" fmla="*/ 2307 w 684048"/>
                                <a:gd name="T7" fmla="*/ 7063 h 556307"/>
                                <a:gd name="T8" fmla="*/ 2375 w 684048"/>
                                <a:gd name="T9" fmla="*/ 7400 h 556307"/>
                                <a:gd name="T10" fmla="*/ 2374 w 684048"/>
                                <a:gd name="T11" fmla="*/ 7052 h 556307"/>
                                <a:gd name="T12" fmla="*/ 3074 w 684048"/>
                                <a:gd name="T13" fmla="*/ 7319 h 556307"/>
                                <a:gd name="T14" fmla="*/ 1187 w 684048"/>
                                <a:gd name="T15" fmla="*/ 7814 h 556307"/>
                                <a:gd name="T16" fmla="*/ 2228 w 684048"/>
                                <a:gd name="T17" fmla="*/ 5676 h 556307"/>
                                <a:gd name="T18" fmla="*/ 2138 w 684048"/>
                                <a:gd name="T19" fmla="*/ 4862 h 556307"/>
                                <a:gd name="T20" fmla="*/ 2387 w 684048"/>
                                <a:gd name="T21" fmla="*/ 9821 h 556307"/>
                                <a:gd name="T22" fmla="*/ 2483 w 684048"/>
                                <a:gd name="T23" fmla="*/ 4822 h 556307"/>
                                <a:gd name="T24" fmla="*/ 4933 w 684048"/>
                                <a:gd name="T25" fmla="*/ 3497 h 556307"/>
                                <a:gd name="T26" fmla="*/ 4849 w 684048"/>
                                <a:gd name="T27" fmla="*/ 4386 h 556307"/>
                                <a:gd name="T28" fmla="*/ 4837 w 684048"/>
                                <a:gd name="T29" fmla="*/ 4433 h 556307"/>
                                <a:gd name="T30" fmla="*/ 4826 w 684048"/>
                                <a:gd name="T31" fmla="*/ 4469 h 556307"/>
                                <a:gd name="T32" fmla="*/ 4583 w 684048"/>
                                <a:gd name="T33" fmla="*/ 4560 h 556307"/>
                                <a:gd name="T34" fmla="*/ 4522 w 684048"/>
                                <a:gd name="T35" fmla="*/ 4039 h 556307"/>
                                <a:gd name="T36" fmla="*/ 4529 w 684048"/>
                                <a:gd name="T37" fmla="*/ 3160 h 556307"/>
                                <a:gd name="T38" fmla="*/ 4012 w 684048"/>
                                <a:gd name="T39" fmla="*/ 2761 h 556307"/>
                                <a:gd name="T40" fmla="*/ 3836 w 684048"/>
                                <a:gd name="T41" fmla="*/ 2449 h 556307"/>
                                <a:gd name="T42" fmla="*/ 3958 w 684048"/>
                                <a:gd name="T43" fmla="*/ 2021 h 556307"/>
                                <a:gd name="T44" fmla="*/ 2395 w 684048"/>
                                <a:gd name="T45" fmla="*/ 1568 h 556307"/>
                                <a:gd name="T46" fmla="*/ 4066 w 684048"/>
                                <a:gd name="T47" fmla="*/ 3236 h 556307"/>
                                <a:gd name="T48" fmla="*/ 4703 w 684048"/>
                                <a:gd name="T49" fmla="*/ 8344 h 556307"/>
                                <a:gd name="T50" fmla="*/ 2395 w 684048"/>
                                <a:gd name="T51" fmla="*/ 1568 h 556307"/>
                                <a:gd name="T52" fmla="*/ 5717 w 684048"/>
                                <a:gd name="T53" fmla="*/ 3725 h 556307"/>
                                <a:gd name="T54" fmla="*/ 5619 w 684048"/>
                                <a:gd name="T55" fmla="*/ 4910 h 556307"/>
                                <a:gd name="T56" fmla="*/ 5331 w 684048"/>
                                <a:gd name="T57" fmla="*/ 5022 h 556307"/>
                                <a:gd name="T58" fmla="*/ 5215 w 684048"/>
                                <a:gd name="T59" fmla="*/ 4576 h 556307"/>
                                <a:gd name="T60" fmla="*/ 4087 w 684048"/>
                                <a:gd name="T61" fmla="*/ 999 h 556307"/>
                                <a:gd name="T62" fmla="*/ 3928 w 684048"/>
                                <a:gd name="T63" fmla="*/ 1036 h 556307"/>
                                <a:gd name="T64" fmla="*/ 3734 w 684048"/>
                                <a:gd name="T65" fmla="*/ 719 h 556307"/>
                                <a:gd name="T66" fmla="*/ 3817 w 684048"/>
                                <a:gd name="T67" fmla="*/ 71 h 556307"/>
                                <a:gd name="T68" fmla="*/ 4087 w 684048"/>
                                <a:gd name="T69" fmla="*/ 0 h 556307"/>
                                <a:gd name="T70" fmla="*/ 0 60000 65536"/>
                                <a:gd name="T71" fmla="*/ 0 60000 65536"/>
                                <a:gd name="T72" fmla="*/ 0 60000 65536"/>
                                <a:gd name="T73" fmla="*/ 0 60000 65536"/>
                                <a:gd name="T74" fmla="*/ 0 60000 65536"/>
                                <a:gd name="T75" fmla="*/ 0 60000 65536"/>
                                <a:gd name="T76" fmla="*/ 0 60000 65536"/>
                                <a:gd name="T77" fmla="*/ 0 60000 65536"/>
                                <a:gd name="T78" fmla="*/ 0 60000 65536"/>
                                <a:gd name="T79" fmla="*/ 0 60000 65536"/>
                                <a:gd name="T80" fmla="*/ 0 60000 65536"/>
                                <a:gd name="T81" fmla="*/ 0 60000 65536"/>
                                <a:gd name="T82" fmla="*/ 0 60000 65536"/>
                                <a:gd name="T83" fmla="*/ 0 60000 65536"/>
                                <a:gd name="T84" fmla="*/ 0 60000 65536"/>
                                <a:gd name="T85" fmla="*/ 0 60000 65536"/>
                                <a:gd name="T86" fmla="*/ 0 60000 65536"/>
                                <a:gd name="T87" fmla="*/ 0 60000 65536"/>
                                <a:gd name="T88" fmla="*/ 0 60000 65536"/>
                                <a:gd name="T89" fmla="*/ 0 60000 65536"/>
                                <a:gd name="T90" fmla="*/ 0 60000 65536"/>
                                <a:gd name="T91" fmla="*/ 0 60000 65536"/>
                                <a:gd name="T92" fmla="*/ 0 60000 65536"/>
                                <a:gd name="T93" fmla="*/ 0 60000 65536"/>
                                <a:gd name="T94" fmla="*/ 0 60000 65536"/>
                                <a:gd name="T95" fmla="*/ 0 60000 65536"/>
                                <a:gd name="T96" fmla="*/ 0 60000 65536"/>
                                <a:gd name="T97" fmla="*/ 0 60000 65536"/>
                                <a:gd name="T98" fmla="*/ 0 60000 65536"/>
                                <a:gd name="T99" fmla="*/ 0 60000 65536"/>
                                <a:gd name="T100" fmla="*/ 0 60000 65536"/>
                                <a:gd name="T101" fmla="*/ 0 60000 65536"/>
                                <a:gd name="T102" fmla="*/ 0 60000 65536"/>
                                <a:gd name="T103" fmla="*/ 0 60000 65536"/>
                                <a:gd name="T104" fmla="*/ 0 60000 65536"/>
                              </a:gdLst>
                              <a:ahLst/>
                              <a:cxnLst>
                                <a:cxn ang="T70">
                                  <a:pos x="T0" y="T1"/>
                                </a:cxn>
                                <a:cxn ang="T71">
                                  <a:pos x="T2" y="T3"/>
                                </a:cxn>
                                <a:cxn ang="T72">
                                  <a:pos x="T4" y="T5"/>
                                </a:cxn>
                                <a:cxn ang="T73">
                                  <a:pos x="T6" y="T7"/>
                                </a:cxn>
                                <a:cxn ang="T74">
                                  <a:pos x="T8" y="T9"/>
                                </a:cxn>
                                <a:cxn ang="T75">
                                  <a:pos x="T10" y="T11"/>
                                </a:cxn>
                                <a:cxn ang="T76">
                                  <a:pos x="T12" y="T13"/>
                                </a:cxn>
                                <a:cxn ang="T77">
                                  <a:pos x="T14" y="T15"/>
                                </a:cxn>
                                <a:cxn ang="T78">
                                  <a:pos x="T16" y="T17"/>
                                </a:cxn>
                                <a:cxn ang="T79">
                                  <a:pos x="T18" y="T19"/>
                                </a:cxn>
                                <a:cxn ang="T80">
                                  <a:pos x="T20" y="T21"/>
                                </a:cxn>
                                <a:cxn ang="T81">
                                  <a:pos x="T22" y="T23"/>
                                </a:cxn>
                                <a:cxn ang="T82">
                                  <a:pos x="T24" y="T25"/>
                                </a:cxn>
                                <a:cxn ang="T83">
                                  <a:pos x="T26" y="T27"/>
                                </a:cxn>
                                <a:cxn ang="T84">
                                  <a:pos x="T28" y="T29"/>
                                </a:cxn>
                                <a:cxn ang="T85">
                                  <a:pos x="T30" y="T31"/>
                                </a:cxn>
                                <a:cxn ang="T86">
                                  <a:pos x="T32" y="T33"/>
                                </a:cxn>
                                <a:cxn ang="T87">
                                  <a:pos x="T34" y="T35"/>
                                </a:cxn>
                                <a:cxn ang="T88">
                                  <a:pos x="T36" y="T37"/>
                                </a:cxn>
                                <a:cxn ang="T89">
                                  <a:pos x="T38" y="T39"/>
                                </a:cxn>
                                <a:cxn ang="T90">
                                  <a:pos x="T40" y="T41"/>
                                </a:cxn>
                                <a:cxn ang="T91">
                                  <a:pos x="T42" y="T43"/>
                                </a:cxn>
                                <a:cxn ang="T92">
                                  <a:pos x="T44" y="T45"/>
                                </a:cxn>
                                <a:cxn ang="T93">
                                  <a:pos x="T46" y="T47"/>
                                </a:cxn>
                                <a:cxn ang="T94">
                                  <a:pos x="T48" y="T49"/>
                                </a:cxn>
                                <a:cxn ang="T95">
                                  <a:pos x="T50" y="T51"/>
                                </a:cxn>
                                <a:cxn ang="T96">
                                  <a:pos x="T52" y="T53"/>
                                </a:cxn>
                                <a:cxn ang="T97">
                                  <a:pos x="T54" y="T55"/>
                                </a:cxn>
                                <a:cxn ang="T98">
                                  <a:pos x="T56" y="T57"/>
                                </a:cxn>
                                <a:cxn ang="T99">
                                  <a:pos x="T58" y="T59"/>
                                </a:cxn>
                                <a:cxn ang="T100">
                                  <a:pos x="T60" y="T61"/>
                                </a:cxn>
                                <a:cxn ang="T101">
                                  <a:pos x="T62" y="T63"/>
                                </a:cxn>
                                <a:cxn ang="T102">
                                  <a:pos x="T64" y="T65"/>
                                </a:cxn>
                                <a:cxn ang="T103">
                                  <a:pos x="T66" y="T67"/>
                                </a:cxn>
                                <a:cxn ang="T104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684048" h="556307">
                                  <a:moveTo>
                                    <a:pt x="222901" y="383453"/>
                                  </a:moveTo>
                                  <a:cubicBezTo>
                                    <a:pt x="218315" y="383977"/>
                                    <a:pt x="213613" y="385281"/>
                                    <a:pt x="209039" y="387420"/>
                                  </a:cubicBezTo>
                                  <a:cubicBezTo>
                                    <a:pt x="190739" y="395979"/>
                                    <a:pt x="181407" y="414680"/>
                                    <a:pt x="188193" y="429191"/>
                                  </a:cubicBezTo>
                                  <a:cubicBezTo>
                                    <a:pt x="194980" y="443702"/>
                                    <a:pt x="215317" y="448527"/>
                                    <a:pt x="233616" y="439969"/>
                                  </a:cubicBezTo>
                                  <a:cubicBezTo>
                                    <a:pt x="251915" y="431410"/>
                                    <a:pt x="261248" y="412709"/>
                                    <a:pt x="254461" y="398198"/>
                                  </a:cubicBezTo>
                                  <a:cubicBezTo>
                                    <a:pt x="249371" y="387315"/>
                                    <a:pt x="236659" y="381879"/>
                                    <a:pt x="222901" y="383453"/>
                                  </a:cubicBezTo>
                                  <a:close/>
                                  <a:moveTo>
                                    <a:pt x="284035" y="369073"/>
                                  </a:moveTo>
                                  <a:cubicBezTo>
                                    <a:pt x="281538" y="368297"/>
                                    <a:pt x="278657" y="368441"/>
                                    <a:pt x="275985" y="369691"/>
                                  </a:cubicBezTo>
                                  <a:cubicBezTo>
                                    <a:pt x="270641" y="372190"/>
                                    <a:pt x="268154" y="378164"/>
                                    <a:pt x="270432" y="383034"/>
                                  </a:cubicBezTo>
                                  <a:cubicBezTo>
                                    <a:pt x="272710" y="387904"/>
                                    <a:pt x="278888" y="389825"/>
                                    <a:pt x="284233" y="387325"/>
                                  </a:cubicBezTo>
                                  <a:cubicBezTo>
                                    <a:pt x="289577" y="384826"/>
                                    <a:pt x="292063" y="378852"/>
                                    <a:pt x="289785" y="373982"/>
                                  </a:cubicBezTo>
                                  <a:cubicBezTo>
                                    <a:pt x="288647" y="371547"/>
                                    <a:pt x="286533" y="369850"/>
                                    <a:pt x="284035" y="369073"/>
                                  </a:cubicBezTo>
                                  <a:close/>
                                  <a:moveTo>
                                    <a:pt x="266604" y="297070"/>
                                  </a:moveTo>
                                  <a:cubicBezTo>
                                    <a:pt x="319078" y="300338"/>
                                    <a:pt x="362309" y="335548"/>
                                    <a:pt x="367763" y="383070"/>
                                  </a:cubicBezTo>
                                  <a:cubicBezTo>
                                    <a:pt x="373996" y="437381"/>
                                    <a:pt x="328527" y="487207"/>
                                    <a:pt x="266205" y="494360"/>
                                  </a:cubicBezTo>
                                  <a:cubicBezTo>
                                    <a:pt x="203883" y="501513"/>
                                    <a:pt x="148308" y="463284"/>
                                    <a:pt x="142074" y="408972"/>
                                  </a:cubicBezTo>
                                  <a:cubicBezTo>
                                    <a:pt x="135841" y="354661"/>
                                    <a:pt x="181310" y="304835"/>
                                    <a:pt x="243632" y="297682"/>
                                  </a:cubicBezTo>
                                  <a:cubicBezTo>
                                    <a:pt x="251423" y="296788"/>
                                    <a:pt x="259108" y="296603"/>
                                    <a:pt x="266604" y="297070"/>
                                  </a:cubicBezTo>
                                  <a:close/>
                                  <a:moveTo>
                                    <a:pt x="297042" y="252387"/>
                                  </a:moveTo>
                                  <a:cubicBezTo>
                                    <a:pt x="283618" y="252176"/>
                                    <a:pt x="269820" y="252839"/>
                                    <a:pt x="255793" y="254449"/>
                                  </a:cubicBezTo>
                                  <a:cubicBezTo>
                                    <a:pt x="143583" y="267328"/>
                                    <a:pt x="59288" y="335880"/>
                                    <a:pt x="67516" y="407566"/>
                                  </a:cubicBezTo>
                                  <a:cubicBezTo>
                                    <a:pt x="75743" y="479252"/>
                                    <a:pt x="173377" y="526925"/>
                                    <a:pt x="285587" y="514046"/>
                                  </a:cubicBezTo>
                                  <a:cubicBezTo>
                                    <a:pt x="397797" y="501168"/>
                                    <a:pt x="482091" y="432615"/>
                                    <a:pt x="473864" y="360929"/>
                                  </a:cubicBezTo>
                                  <a:cubicBezTo>
                                    <a:pt x="466665" y="298204"/>
                                    <a:pt x="391015" y="253864"/>
                                    <a:pt x="297042" y="252387"/>
                                  </a:cubicBezTo>
                                  <a:close/>
                                  <a:moveTo>
                                    <a:pt x="509416" y="97868"/>
                                  </a:moveTo>
                                  <a:cubicBezTo>
                                    <a:pt x="544841" y="99182"/>
                                    <a:pt x="588107" y="127580"/>
                                    <a:pt x="590257" y="183051"/>
                                  </a:cubicBezTo>
                                  <a:cubicBezTo>
                                    <a:pt x="592352" y="199448"/>
                                    <a:pt x="588214" y="215684"/>
                                    <a:pt x="579852" y="229407"/>
                                  </a:cubicBezTo>
                                  <a:lnTo>
                                    <a:pt x="580228" y="229581"/>
                                  </a:lnTo>
                                  <a:cubicBezTo>
                                    <a:pt x="580244" y="229743"/>
                                    <a:pt x="580186" y="229872"/>
                                    <a:pt x="580126" y="230000"/>
                                  </a:cubicBezTo>
                                  <a:lnTo>
                                    <a:pt x="578707" y="232024"/>
                                  </a:lnTo>
                                  <a:cubicBezTo>
                                    <a:pt x="578590" y="232839"/>
                                    <a:pt x="578192" y="233485"/>
                                    <a:pt x="577787" y="234126"/>
                                  </a:cubicBezTo>
                                  <a:lnTo>
                                    <a:pt x="577385" y="233908"/>
                                  </a:lnTo>
                                  <a:cubicBezTo>
                                    <a:pt x="572286" y="241165"/>
                                    <a:pt x="563167" y="244302"/>
                                    <a:pt x="554750" y="241632"/>
                                  </a:cubicBezTo>
                                  <a:lnTo>
                                    <a:pt x="548315" y="238643"/>
                                  </a:lnTo>
                                  <a:cubicBezTo>
                                    <a:pt x="539522" y="233101"/>
                                    <a:pt x="536249" y="221620"/>
                                    <a:pt x="540834" y="211750"/>
                                  </a:cubicBezTo>
                                  <a:lnTo>
                                    <a:pt x="541088" y="211402"/>
                                  </a:lnTo>
                                  <a:lnTo>
                                    <a:pt x="541243" y="211474"/>
                                  </a:lnTo>
                                  <a:cubicBezTo>
                                    <a:pt x="549302" y="193084"/>
                                    <a:pt x="546794" y="175359"/>
                                    <a:pt x="541863" y="165391"/>
                                  </a:cubicBezTo>
                                  <a:cubicBezTo>
                                    <a:pt x="534763" y="151042"/>
                                    <a:pt x="514479" y="135118"/>
                                    <a:pt x="480142" y="145181"/>
                                  </a:cubicBezTo>
                                  <a:lnTo>
                                    <a:pt x="480025" y="144483"/>
                                  </a:lnTo>
                                  <a:cubicBezTo>
                                    <a:pt x="471706" y="144624"/>
                                    <a:pt x="464282" y="140887"/>
                                    <a:pt x="461009" y="134412"/>
                                  </a:cubicBezTo>
                                  <a:lnTo>
                                    <a:pt x="458966" y="128175"/>
                                  </a:lnTo>
                                  <a:cubicBezTo>
                                    <a:pt x="457496" y="119354"/>
                                    <a:pt x="463572" y="110158"/>
                                    <a:pt x="473636" y="106144"/>
                                  </a:cubicBezTo>
                                  <a:lnTo>
                                    <a:pt x="473571" y="105761"/>
                                  </a:lnTo>
                                  <a:cubicBezTo>
                                    <a:pt x="485121" y="99922"/>
                                    <a:pt x="497817" y="97438"/>
                                    <a:pt x="509416" y="97868"/>
                                  </a:cubicBezTo>
                                  <a:close/>
                                  <a:moveTo>
                                    <a:pt x="286518" y="82088"/>
                                  </a:moveTo>
                                  <a:cubicBezTo>
                                    <a:pt x="376738" y="91976"/>
                                    <a:pt x="317665" y="163994"/>
                                    <a:pt x="337363" y="184000"/>
                                  </a:cubicBezTo>
                                  <a:cubicBezTo>
                                    <a:pt x="387081" y="179119"/>
                                    <a:pt x="437510" y="146098"/>
                                    <a:pt x="486517" y="169358"/>
                                  </a:cubicBezTo>
                                  <a:cubicBezTo>
                                    <a:pt x="533076" y="203014"/>
                                    <a:pt x="494312" y="233925"/>
                                    <a:pt x="501054" y="264835"/>
                                  </a:cubicBezTo>
                                  <a:cubicBezTo>
                                    <a:pt x="649340" y="323962"/>
                                    <a:pt x="585744" y="409170"/>
                                    <a:pt x="562675" y="436725"/>
                                  </a:cubicBezTo>
                                  <a:cubicBezTo>
                                    <a:pt x="354965" y="648778"/>
                                    <a:pt x="45454" y="533772"/>
                                    <a:pt x="10807" y="435328"/>
                                  </a:cubicBezTo>
                                  <a:cubicBezTo>
                                    <a:pt x="-41075" y="330306"/>
                                    <a:pt x="100878" y="89491"/>
                                    <a:pt x="286518" y="82088"/>
                                  </a:cubicBezTo>
                                  <a:close/>
                                  <a:moveTo>
                                    <a:pt x="489068" y="0"/>
                                  </a:moveTo>
                                  <a:cubicBezTo>
                                    <a:pt x="596753" y="0"/>
                                    <a:pt x="684048" y="87296"/>
                                    <a:pt x="684048" y="194980"/>
                                  </a:cubicBezTo>
                                  <a:cubicBezTo>
                                    <a:pt x="684048" y="216847"/>
                                    <a:pt x="680448" y="237874"/>
                                    <a:pt x="672966" y="257215"/>
                                  </a:cubicBezTo>
                                  <a:lnTo>
                                    <a:pt x="672379" y="257003"/>
                                  </a:lnTo>
                                  <a:cubicBezTo>
                                    <a:pt x="668967" y="265617"/>
                                    <a:pt x="657523" y="269364"/>
                                    <a:pt x="645725" y="265916"/>
                                  </a:cubicBezTo>
                                  <a:lnTo>
                                    <a:pt x="637884" y="262819"/>
                                  </a:lnTo>
                                  <a:cubicBezTo>
                                    <a:pt x="627530" y="257587"/>
                                    <a:pt x="621785" y="247890"/>
                                    <a:pt x="624308" y="239644"/>
                                  </a:cubicBezTo>
                                  <a:lnTo>
                                    <a:pt x="623975" y="239524"/>
                                  </a:lnTo>
                                  <a:cubicBezTo>
                                    <a:pt x="629260" y="225659"/>
                                    <a:pt x="631774" y="210613"/>
                                    <a:pt x="631774" y="194980"/>
                                  </a:cubicBezTo>
                                  <a:cubicBezTo>
                                    <a:pt x="631774" y="116165"/>
                                    <a:pt x="567883" y="52274"/>
                                    <a:pt x="489068" y="52274"/>
                                  </a:cubicBezTo>
                                  <a:lnTo>
                                    <a:pt x="469942" y="54202"/>
                                  </a:lnTo>
                                  <a:lnTo>
                                    <a:pt x="469951" y="54239"/>
                                  </a:lnTo>
                                  <a:cubicBezTo>
                                    <a:pt x="469861" y="54366"/>
                                    <a:pt x="469744" y="54397"/>
                                    <a:pt x="469627" y="54427"/>
                                  </a:cubicBezTo>
                                  <a:cubicBezTo>
                                    <a:pt x="460634" y="56697"/>
                                    <a:pt x="450861" y="49439"/>
                                    <a:pt x="446718" y="37636"/>
                                  </a:cubicBezTo>
                                  <a:lnTo>
                                    <a:pt x="444619" y="29323"/>
                                  </a:lnTo>
                                  <a:cubicBezTo>
                                    <a:pt x="442667" y="16995"/>
                                    <a:pt x="447797" y="5987"/>
                                    <a:pt x="456757" y="3699"/>
                                  </a:cubicBezTo>
                                  <a:lnTo>
                                    <a:pt x="456661" y="3267"/>
                                  </a:lnTo>
                                  <a:cubicBezTo>
                                    <a:pt x="467135" y="923"/>
                                    <a:pt x="477994" y="0"/>
                                    <a:pt x="489068" y="0"/>
                                  </a:cubicBez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 anchor="ctr"/>
                        </wps:wsp>
                        <wps:wsp>
                          <wps:cNvPr id="643" name="Freeform 42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527221" y="0"/>
                              <a:ext cx="223199" cy="222885"/>
                            </a:xfrm>
                            <a:custGeom>
                              <a:avLst/>
                              <a:gdLst>
                                <a:gd name="T0" fmla="*/ 2147483646 w 284"/>
                                <a:gd name="T1" fmla="*/ 2147483646 h 229"/>
                                <a:gd name="T2" fmla="*/ 2147483646 w 284"/>
                                <a:gd name="T3" fmla="*/ 2147483646 h 229"/>
                                <a:gd name="T4" fmla="*/ 2147483646 w 284"/>
                                <a:gd name="T5" fmla="*/ 0 h 229"/>
                                <a:gd name="T6" fmla="*/ 0 w 284"/>
                                <a:gd name="T7" fmla="*/ 2147483646 h 229"/>
                                <a:gd name="T8" fmla="*/ 2147483646 w 284"/>
                                <a:gd name="T9" fmla="*/ 2147483646 h 229"/>
                                <a:gd name="T10" fmla="*/ 2147483646 w 284"/>
                                <a:gd name="T11" fmla="*/ 2147483646 h 229"/>
                                <a:gd name="T12" fmla="*/ 2147483646 w 284"/>
                                <a:gd name="T13" fmla="*/ 2147483646 h 229"/>
                                <a:gd name="T14" fmla="*/ 2147483646 w 284"/>
                                <a:gd name="T15" fmla="*/ 2147483646 h 229"/>
                                <a:gd name="T16" fmla="*/ 2147483646 w 284"/>
                                <a:gd name="T17" fmla="*/ 2147483646 h 229"/>
                                <a:gd name="T18" fmla="*/ 2147483646 w 284"/>
                                <a:gd name="T19" fmla="*/ 2147483646 h 229"/>
                                <a:gd name="T20" fmla="*/ 2147483646 w 284"/>
                                <a:gd name="T21" fmla="*/ 2147483646 h 229"/>
                                <a:gd name="T22" fmla="*/ 2147483646 w 284"/>
                                <a:gd name="T23" fmla="*/ 2147483646 h 229"/>
                                <a:gd name="T24" fmla="*/ 2147483646 w 284"/>
                                <a:gd name="T25" fmla="*/ 2147483646 h 229"/>
                                <a:gd name="T26" fmla="*/ 2147483646 w 284"/>
                                <a:gd name="T27" fmla="*/ 2147483646 h 229"/>
                                <a:gd name="T28" fmla="*/ 2147483646 w 284"/>
                                <a:gd name="T29" fmla="*/ 2147483646 h 229"/>
                                <a:gd name="T30" fmla="*/ 2147483646 w 284"/>
                                <a:gd name="T31" fmla="*/ 2147483646 h 229"/>
                                <a:gd name="T32" fmla="*/ 2147483646 w 284"/>
                                <a:gd name="T33" fmla="*/ 2147483646 h 229"/>
                                <a:gd name="T34" fmla="*/ 2147483646 w 284"/>
                                <a:gd name="T35" fmla="*/ 2147483646 h 229"/>
                                <a:gd name="T36" fmla="*/ 2147483646 w 284"/>
                                <a:gd name="T37" fmla="*/ 2147483646 h 229"/>
                                <a:gd name="T38" fmla="*/ 2147483646 w 284"/>
                                <a:gd name="T39" fmla="*/ 2147483646 h 229"/>
                                <a:gd name="T40" fmla="*/ 2147483646 w 284"/>
                                <a:gd name="T41" fmla="*/ 2147483646 h 229"/>
                                <a:gd name="T42" fmla="*/ 2147483646 w 284"/>
                                <a:gd name="T43" fmla="*/ 2147483646 h 229"/>
                                <a:gd name="T44" fmla="*/ 2147483646 w 284"/>
                                <a:gd name="T45" fmla="*/ 2147483646 h 229"/>
                                <a:gd name="T46" fmla="*/ 2147483646 w 284"/>
                                <a:gd name="T47" fmla="*/ 2147483646 h 229"/>
                                <a:gd name="T48" fmla="*/ 2147483646 w 284"/>
                                <a:gd name="T49" fmla="*/ 2147483646 h 229"/>
                                <a:gd name="T50" fmla="*/ 2147483646 w 284"/>
                                <a:gd name="T51" fmla="*/ 2147483646 h 229"/>
                                <a:gd name="T52" fmla="*/ 2147483646 w 284"/>
                                <a:gd name="T53" fmla="*/ 2147483646 h 229"/>
                                <a:gd name="T54" fmla="*/ 2147483646 w 284"/>
                                <a:gd name="T55" fmla="*/ 2147483646 h 229"/>
                                <a:gd name="T56" fmla="*/ 2147483646 w 284"/>
                                <a:gd name="T57" fmla="*/ 2147483646 h 229"/>
                                <a:gd name="T58" fmla="*/ 2147483646 w 284"/>
                                <a:gd name="T59" fmla="*/ 2147483646 h 229"/>
                                <a:gd name="T60" fmla="*/ 2147483646 w 284"/>
                                <a:gd name="T61" fmla="*/ 2147483646 h 229"/>
                                <a:gd name="T62" fmla="*/ 2147483646 w 284"/>
                                <a:gd name="T63" fmla="*/ 2147483646 h 229"/>
                                <a:gd name="T64" fmla="*/ 2147483646 w 284"/>
                                <a:gd name="T65" fmla="*/ 2147483646 h 229"/>
                                <a:gd name="T66" fmla="*/ 2147483646 w 284"/>
                                <a:gd name="T67" fmla="*/ 2147483646 h 229"/>
                                <a:gd name="T68" fmla="*/ 2147483646 w 284"/>
                                <a:gd name="T69" fmla="*/ 2147483646 h 229"/>
                                <a:gd name="T70" fmla="*/ 2147483646 w 284"/>
                                <a:gd name="T71" fmla="*/ 2147483646 h 229"/>
                                <a:gd name="T72" fmla="*/ 2147483646 w 284"/>
                                <a:gd name="T73" fmla="*/ 2147483646 h 229"/>
                                <a:gd name="T74" fmla="*/ 2147483646 w 284"/>
                                <a:gd name="T75" fmla="*/ 2147483646 h 229"/>
                                <a:gd name="T76" fmla="*/ 2147483646 w 284"/>
                                <a:gd name="T77" fmla="*/ 2147483646 h 229"/>
                                <a:gd name="T78" fmla="*/ 2147483646 w 284"/>
                                <a:gd name="T79" fmla="*/ 2147483646 h 229"/>
                                <a:gd name="T80" fmla="*/ 2147483646 w 284"/>
                                <a:gd name="T81" fmla="*/ 2147483646 h 229"/>
                                <a:gd name="T82" fmla="*/ 0 60000 65536"/>
                                <a:gd name="T83" fmla="*/ 0 60000 65536"/>
                                <a:gd name="T84" fmla="*/ 0 60000 65536"/>
                                <a:gd name="T85" fmla="*/ 0 60000 65536"/>
                                <a:gd name="T86" fmla="*/ 0 60000 65536"/>
                                <a:gd name="T87" fmla="*/ 0 60000 65536"/>
                                <a:gd name="T88" fmla="*/ 0 60000 65536"/>
                                <a:gd name="T89" fmla="*/ 0 60000 65536"/>
                                <a:gd name="T90" fmla="*/ 0 60000 65536"/>
                                <a:gd name="T91" fmla="*/ 0 60000 65536"/>
                                <a:gd name="T92" fmla="*/ 0 60000 65536"/>
                                <a:gd name="T93" fmla="*/ 0 60000 65536"/>
                                <a:gd name="T94" fmla="*/ 0 60000 65536"/>
                                <a:gd name="T95" fmla="*/ 0 60000 65536"/>
                                <a:gd name="T96" fmla="*/ 0 60000 65536"/>
                                <a:gd name="T97" fmla="*/ 0 60000 65536"/>
                                <a:gd name="T98" fmla="*/ 0 60000 65536"/>
                                <a:gd name="T99" fmla="*/ 0 60000 65536"/>
                                <a:gd name="T100" fmla="*/ 0 60000 65536"/>
                                <a:gd name="T101" fmla="*/ 0 60000 65536"/>
                                <a:gd name="T102" fmla="*/ 0 60000 65536"/>
                                <a:gd name="T103" fmla="*/ 0 60000 65536"/>
                                <a:gd name="T104" fmla="*/ 0 60000 65536"/>
                                <a:gd name="T105" fmla="*/ 0 60000 65536"/>
                                <a:gd name="T106" fmla="*/ 0 60000 65536"/>
                                <a:gd name="T107" fmla="*/ 0 60000 65536"/>
                                <a:gd name="T108" fmla="*/ 0 60000 65536"/>
                                <a:gd name="T109" fmla="*/ 0 60000 65536"/>
                                <a:gd name="T110" fmla="*/ 0 60000 65536"/>
                                <a:gd name="T111" fmla="*/ 0 60000 65536"/>
                                <a:gd name="T112" fmla="*/ 0 60000 65536"/>
                                <a:gd name="T113" fmla="*/ 0 60000 65536"/>
                                <a:gd name="T114" fmla="*/ 0 60000 65536"/>
                                <a:gd name="T115" fmla="*/ 0 60000 65536"/>
                                <a:gd name="T116" fmla="*/ 0 60000 65536"/>
                                <a:gd name="T117" fmla="*/ 0 60000 65536"/>
                                <a:gd name="T118" fmla="*/ 0 60000 65536"/>
                                <a:gd name="T119" fmla="*/ 0 60000 65536"/>
                                <a:gd name="T120" fmla="*/ 0 60000 65536"/>
                                <a:gd name="T121" fmla="*/ 0 60000 65536"/>
                                <a:gd name="T122" fmla="*/ 0 60000 65536"/>
                              </a:gdLst>
                              <a:ahLst/>
                              <a:cxnLst>
                                <a:cxn ang="T82">
                                  <a:pos x="T0" y="T1"/>
                                </a:cxn>
                                <a:cxn ang="T83">
                                  <a:pos x="T2" y="T3"/>
                                </a:cxn>
                                <a:cxn ang="T84">
                                  <a:pos x="T4" y="T5"/>
                                </a:cxn>
                                <a:cxn ang="T85">
                                  <a:pos x="T6" y="T7"/>
                                </a:cxn>
                                <a:cxn ang="T86">
                                  <a:pos x="T8" y="T9"/>
                                </a:cxn>
                                <a:cxn ang="T87">
                                  <a:pos x="T10" y="T11"/>
                                </a:cxn>
                                <a:cxn ang="T88">
                                  <a:pos x="T12" y="T13"/>
                                </a:cxn>
                                <a:cxn ang="T89">
                                  <a:pos x="T14" y="T15"/>
                                </a:cxn>
                                <a:cxn ang="T90">
                                  <a:pos x="T16" y="T17"/>
                                </a:cxn>
                                <a:cxn ang="T91">
                                  <a:pos x="T18" y="T19"/>
                                </a:cxn>
                                <a:cxn ang="T92">
                                  <a:pos x="T20" y="T21"/>
                                </a:cxn>
                                <a:cxn ang="T93">
                                  <a:pos x="T22" y="T23"/>
                                </a:cxn>
                                <a:cxn ang="T94">
                                  <a:pos x="T24" y="T25"/>
                                </a:cxn>
                                <a:cxn ang="T95">
                                  <a:pos x="T26" y="T27"/>
                                </a:cxn>
                                <a:cxn ang="T96">
                                  <a:pos x="T28" y="T29"/>
                                </a:cxn>
                                <a:cxn ang="T97">
                                  <a:pos x="T30" y="T31"/>
                                </a:cxn>
                                <a:cxn ang="T98">
                                  <a:pos x="T32" y="T33"/>
                                </a:cxn>
                                <a:cxn ang="T99">
                                  <a:pos x="T34" y="T35"/>
                                </a:cxn>
                                <a:cxn ang="T100">
                                  <a:pos x="T36" y="T37"/>
                                </a:cxn>
                                <a:cxn ang="T101">
                                  <a:pos x="T38" y="T39"/>
                                </a:cxn>
                                <a:cxn ang="T102">
                                  <a:pos x="T40" y="T41"/>
                                </a:cxn>
                                <a:cxn ang="T103">
                                  <a:pos x="T42" y="T43"/>
                                </a:cxn>
                                <a:cxn ang="T104">
                                  <a:pos x="T44" y="T45"/>
                                </a:cxn>
                                <a:cxn ang="T105">
                                  <a:pos x="T46" y="T47"/>
                                </a:cxn>
                                <a:cxn ang="T106">
                                  <a:pos x="T48" y="T49"/>
                                </a:cxn>
                                <a:cxn ang="T107">
                                  <a:pos x="T50" y="T51"/>
                                </a:cxn>
                                <a:cxn ang="T108">
                                  <a:pos x="T52" y="T53"/>
                                </a:cxn>
                                <a:cxn ang="T109">
                                  <a:pos x="T54" y="T55"/>
                                </a:cxn>
                                <a:cxn ang="T110">
                                  <a:pos x="T56" y="T57"/>
                                </a:cxn>
                                <a:cxn ang="T111">
                                  <a:pos x="T58" y="T59"/>
                                </a:cxn>
                                <a:cxn ang="T112">
                                  <a:pos x="T60" y="T61"/>
                                </a:cxn>
                                <a:cxn ang="T113">
                                  <a:pos x="T62" y="T63"/>
                                </a:cxn>
                                <a:cxn ang="T114">
                                  <a:pos x="T64" y="T65"/>
                                </a:cxn>
                                <a:cxn ang="T115">
                                  <a:pos x="T66" y="T67"/>
                                </a:cxn>
                                <a:cxn ang="T116">
                                  <a:pos x="T68" y="T69"/>
                                </a:cxn>
                                <a:cxn ang="T117">
                                  <a:pos x="T70" y="T71"/>
                                </a:cxn>
                                <a:cxn ang="T118">
                                  <a:pos x="T72" y="T73"/>
                                </a:cxn>
                                <a:cxn ang="T119">
                                  <a:pos x="T74" y="T75"/>
                                </a:cxn>
                                <a:cxn ang="T120">
                                  <a:pos x="T76" y="T77"/>
                                </a:cxn>
                                <a:cxn ang="T121">
                                  <a:pos x="T78" y="T79"/>
                                </a:cxn>
                                <a:cxn ang="T122">
                                  <a:pos x="T80" y="T81"/>
                                </a:cxn>
                              </a:cxnLst>
                              <a:rect l="0" t="0" r="r" b="b"/>
                              <a:pathLst>
                                <a:path w="284" h="229">
                                  <a:moveTo>
                                    <a:pt x="192" y="69"/>
                                  </a:moveTo>
                                  <a:cubicBezTo>
                                    <a:pt x="196" y="69"/>
                                    <a:pt x="199" y="70"/>
                                    <a:pt x="202" y="70"/>
                                  </a:cubicBezTo>
                                  <a:cubicBezTo>
                                    <a:pt x="193" y="30"/>
                                    <a:pt x="150" y="0"/>
                                    <a:pt x="101" y="0"/>
                                  </a:cubicBezTo>
                                  <a:cubicBezTo>
                                    <a:pt x="45" y="0"/>
                                    <a:pt x="0" y="37"/>
                                    <a:pt x="0" y="85"/>
                                  </a:cubicBezTo>
                                  <a:cubicBezTo>
                                    <a:pt x="0" y="112"/>
                                    <a:pt x="15" y="134"/>
                                    <a:pt x="40" y="152"/>
                                  </a:cubicBezTo>
                                  <a:cubicBezTo>
                                    <a:pt x="30" y="182"/>
                                    <a:pt x="30" y="182"/>
                                    <a:pt x="30" y="182"/>
                                  </a:cubicBezTo>
                                  <a:cubicBezTo>
                                    <a:pt x="65" y="164"/>
                                    <a:pt x="65" y="164"/>
                                    <a:pt x="65" y="164"/>
                                  </a:cubicBezTo>
                                  <a:cubicBezTo>
                                    <a:pt x="78" y="167"/>
                                    <a:pt x="88" y="169"/>
                                    <a:pt x="101" y="169"/>
                                  </a:cubicBezTo>
                                  <a:cubicBezTo>
                                    <a:pt x="104" y="169"/>
                                    <a:pt x="107" y="169"/>
                                    <a:pt x="110" y="169"/>
                                  </a:cubicBezTo>
                                  <a:cubicBezTo>
                                    <a:pt x="108" y="162"/>
                                    <a:pt x="107" y="155"/>
                                    <a:pt x="107" y="148"/>
                                  </a:cubicBezTo>
                                  <a:cubicBezTo>
                                    <a:pt x="107" y="105"/>
                                    <a:pt x="145" y="69"/>
                                    <a:pt x="192" y="69"/>
                                  </a:cubicBezTo>
                                  <a:close/>
                                  <a:moveTo>
                                    <a:pt x="138" y="42"/>
                                  </a:moveTo>
                                  <a:cubicBezTo>
                                    <a:pt x="146" y="42"/>
                                    <a:pt x="151" y="47"/>
                                    <a:pt x="151" y="55"/>
                                  </a:cubicBezTo>
                                  <a:cubicBezTo>
                                    <a:pt x="151" y="62"/>
                                    <a:pt x="146" y="67"/>
                                    <a:pt x="138" y="67"/>
                                  </a:cubicBezTo>
                                  <a:cubicBezTo>
                                    <a:pt x="131" y="67"/>
                                    <a:pt x="123" y="62"/>
                                    <a:pt x="123" y="55"/>
                                  </a:cubicBezTo>
                                  <a:cubicBezTo>
                                    <a:pt x="123" y="47"/>
                                    <a:pt x="131" y="42"/>
                                    <a:pt x="138" y="42"/>
                                  </a:cubicBezTo>
                                  <a:close/>
                                  <a:moveTo>
                                    <a:pt x="68" y="67"/>
                                  </a:moveTo>
                                  <a:cubicBezTo>
                                    <a:pt x="60" y="67"/>
                                    <a:pt x="53" y="62"/>
                                    <a:pt x="53" y="55"/>
                                  </a:cubicBezTo>
                                  <a:cubicBezTo>
                                    <a:pt x="53" y="47"/>
                                    <a:pt x="60" y="42"/>
                                    <a:pt x="68" y="42"/>
                                  </a:cubicBezTo>
                                  <a:cubicBezTo>
                                    <a:pt x="75" y="42"/>
                                    <a:pt x="81" y="47"/>
                                    <a:pt x="81" y="55"/>
                                  </a:cubicBezTo>
                                  <a:cubicBezTo>
                                    <a:pt x="81" y="62"/>
                                    <a:pt x="75" y="67"/>
                                    <a:pt x="68" y="67"/>
                                  </a:cubicBezTo>
                                  <a:close/>
                                  <a:moveTo>
                                    <a:pt x="284" y="147"/>
                                  </a:moveTo>
                                  <a:cubicBezTo>
                                    <a:pt x="284" y="107"/>
                                    <a:pt x="244" y="75"/>
                                    <a:pt x="199" y="75"/>
                                  </a:cubicBezTo>
                                  <a:cubicBezTo>
                                    <a:pt x="151" y="75"/>
                                    <a:pt x="113" y="107"/>
                                    <a:pt x="113" y="147"/>
                                  </a:cubicBezTo>
                                  <a:cubicBezTo>
                                    <a:pt x="113" y="187"/>
                                    <a:pt x="151" y="219"/>
                                    <a:pt x="199" y="219"/>
                                  </a:cubicBezTo>
                                  <a:cubicBezTo>
                                    <a:pt x="209" y="219"/>
                                    <a:pt x="219" y="217"/>
                                    <a:pt x="229" y="214"/>
                                  </a:cubicBezTo>
                                  <a:cubicBezTo>
                                    <a:pt x="257" y="229"/>
                                    <a:pt x="257" y="229"/>
                                    <a:pt x="257" y="229"/>
                                  </a:cubicBezTo>
                                  <a:cubicBezTo>
                                    <a:pt x="249" y="204"/>
                                    <a:pt x="249" y="204"/>
                                    <a:pt x="249" y="204"/>
                                  </a:cubicBezTo>
                                  <a:cubicBezTo>
                                    <a:pt x="269" y="189"/>
                                    <a:pt x="284" y="169"/>
                                    <a:pt x="284" y="147"/>
                                  </a:cubicBezTo>
                                  <a:close/>
                                  <a:moveTo>
                                    <a:pt x="171" y="134"/>
                                  </a:moveTo>
                                  <a:cubicBezTo>
                                    <a:pt x="166" y="134"/>
                                    <a:pt x="161" y="130"/>
                                    <a:pt x="161" y="125"/>
                                  </a:cubicBezTo>
                                  <a:cubicBezTo>
                                    <a:pt x="161" y="120"/>
                                    <a:pt x="166" y="115"/>
                                    <a:pt x="171" y="115"/>
                                  </a:cubicBezTo>
                                  <a:cubicBezTo>
                                    <a:pt x="179" y="115"/>
                                    <a:pt x="184" y="120"/>
                                    <a:pt x="184" y="125"/>
                                  </a:cubicBezTo>
                                  <a:cubicBezTo>
                                    <a:pt x="184" y="130"/>
                                    <a:pt x="179" y="134"/>
                                    <a:pt x="171" y="134"/>
                                  </a:cubicBezTo>
                                  <a:close/>
                                  <a:moveTo>
                                    <a:pt x="226" y="134"/>
                                  </a:moveTo>
                                  <a:cubicBezTo>
                                    <a:pt x="221" y="134"/>
                                    <a:pt x="216" y="130"/>
                                    <a:pt x="216" y="125"/>
                                  </a:cubicBezTo>
                                  <a:cubicBezTo>
                                    <a:pt x="216" y="120"/>
                                    <a:pt x="221" y="115"/>
                                    <a:pt x="226" y="115"/>
                                  </a:cubicBezTo>
                                  <a:cubicBezTo>
                                    <a:pt x="234" y="115"/>
                                    <a:pt x="239" y="120"/>
                                    <a:pt x="239" y="125"/>
                                  </a:cubicBezTo>
                                  <a:cubicBezTo>
                                    <a:pt x="239" y="130"/>
                                    <a:pt x="234" y="134"/>
                                    <a:pt x="226" y="134"/>
                                  </a:cubicBezTo>
                                  <a:close/>
                                  <a:moveTo>
                                    <a:pt x="226" y="134"/>
                                  </a:moveTo>
                                  <a:cubicBezTo>
                                    <a:pt x="226" y="134"/>
                                    <a:pt x="226" y="134"/>
                                    <a:pt x="226" y="134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/>
                        </wps:wsp>
                        <wps:wsp>
                          <wps:cNvPr id="644" name="Freeform 66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1046205" y="0"/>
                              <a:ext cx="223199" cy="222885"/>
                            </a:xfrm>
                            <a:custGeom>
                              <a:avLst/>
                              <a:gdLst>
                                <a:gd name="T0" fmla="*/ 2147483646 w 322"/>
                                <a:gd name="T1" fmla="*/ 2147483646 h 321"/>
                                <a:gd name="T2" fmla="*/ 2147483646 w 322"/>
                                <a:gd name="T3" fmla="*/ 2147483646 h 321"/>
                                <a:gd name="T4" fmla="*/ 2147483646 w 322"/>
                                <a:gd name="T5" fmla="*/ 2147483646 h 321"/>
                                <a:gd name="T6" fmla="*/ 2147483646 w 322"/>
                                <a:gd name="T7" fmla="*/ 2147483646 h 321"/>
                                <a:gd name="T8" fmla="*/ 2147483646 w 322"/>
                                <a:gd name="T9" fmla="*/ 2147483646 h 321"/>
                                <a:gd name="T10" fmla="*/ 2147483646 w 322"/>
                                <a:gd name="T11" fmla="*/ 2147483646 h 321"/>
                                <a:gd name="T12" fmla="*/ 2147483646 w 322"/>
                                <a:gd name="T13" fmla="*/ 2147483646 h 321"/>
                                <a:gd name="T14" fmla="*/ 2147483646 w 322"/>
                                <a:gd name="T15" fmla="*/ 2147483646 h 321"/>
                                <a:gd name="T16" fmla="*/ 2147483646 w 322"/>
                                <a:gd name="T17" fmla="*/ 2147483646 h 321"/>
                                <a:gd name="T18" fmla="*/ 2147483646 w 322"/>
                                <a:gd name="T19" fmla="*/ 2147483646 h 321"/>
                                <a:gd name="T20" fmla="*/ 2147483646 w 322"/>
                                <a:gd name="T21" fmla="*/ 2147483646 h 321"/>
                                <a:gd name="T22" fmla="*/ 2147483646 w 322"/>
                                <a:gd name="T23" fmla="*/ 2147483646 h 321"/>
                                <a:gd name="T24" fmla="*/ 2147483646 w 322"/>
                                <a:gd name="T25" fmla="*/ 2147483646 h 321"/>
                                <a:gd name="T26" fmla="*/ 2147483646 w 322"/>
                                <a:gd name="T27" fmla="*/ 2147483646 h 321"/>
                                <a:gd name="T28" fmla="*/ 2147483646 w 322"/>
                                <a:gd name="T29" fmla="*/ 2147483646 h 321"/>
                                <a:gd name="T30" fmla="*/ 2147483646 w 322"/>
                                <a:gd name="T31" fmla="*/ 2147483646 h 321"/>
                                <a:gd name="T32" fmla="*/ 2147483646 w 322"/>
                                <a:gd name="T33" fmla="*/ 2147483646 h 321"/>
                                <a:gd name="T34" fmla="*/ 2147483646 w 322"/>
                                <a:gd name="T35" fmla="*/ 2147483646 h 321"/>
                                <a:gd name="T36" fmla="*/ 2147483646 w 322"/>
                                <a:gd name="T37" fmla="*/ 2147483646 h 321"/>
                                <a:gd name="T38" fmla="*/ 2147483646 w 322"/>
                                <a:gd name="T39" fmla="*/ 2147483646 h 321"/>
                                <a:gd name="T40" fmla="*/ 2147483646 w 322"/>
                                <a:gd name="T41" fmla="*/ 2147483646 h 321"/>
                                <a:gd name="T42" fmla="*/ 2147483646 w 322"/>
                                <a:gd name="T43" fmla="*/ 2147483646 h 321"/>
                                <a:gd name="T44" fmla="*/ 2147483646 w 322"/>
                                <a:gd name="T45" fmla="*/ 2147483646 h 321"/>
                                <a:gd name="T46" fmla="*/ 2147483646 w 322"/>
                                <a:gd name="T47" fmla="*/ 2147483646 h 321"/>
                                <a:gd name="T48" fmla="*/ 2147483646 w 322"/>
                                <a:gd name="T49" fmla="*/ 2147483646 h 321"/>
                                <a:gd name="T50" fmla="*/ 2147483646 w 322"/>
                                <a:gd name="T51" fmla="*/ 2147483646 h 321"/>
                                <a:gd name="T52" fmla="*/ 2147483646 w 322"/>
                                <a:gd name="T53" fmla="*/ 2147483646 h 321"/>
                                <a:gd name="T54" fmla="*/ 2147483646 w 322"/>
                                <a:gd name="T55" fmla="*/ 2147483646 h 321"/>
                                <a:gd name="T56" fmla="*/ 2147483646 w 322"/>
                                <a:gd name="T57" fmla="*/ 2147483646 h 321"/>
                                <a:gd name="T58" fmla="*/ 2147483646 w 322"/>
                                <a:gd name="T59" fmla="*/ 2147483646 h 321"/>
                                <a:gd name="T60" fmla="*/ 2147483646 w 322"/>
                                <a:gd name="T61" fmla="*/ 2147483646 h 321"/>
                                <a:gd name="T62" fmla="*/ 2147483646 w 322"/>
                                <a:gd name="T63" fmla="*/ 2147483646 h 321"/>
                                <a:gd name="T64" fmla="*/ 2147483646 w 322"/>
                                <a:gd name="T65" fmla="*/ 2147483646 h 321"/>
                                <a:gd name="T66" fmla="*/ 2147483646 w 322"/>
                                <a:gd name="T67" fmla="*/ 2147483646 h 321"/>
                                <a:gd name="T68" fmla="*/ 0 60000 65536"/>
                                <a:gd name="T69" fmla="*/ 0 60000 65536"/>
                                <a:gd name="T70" fmla="*/ 0 60000 65536"/>
                                <a:gd name="T71" fmla="*/ 0 60000 65536"/>
                                <a:gd name="T72" fmla="*/ 0 60000 65536"/>
                                <a:gd name="T73" fmla="*/ 0 60000 65536"/>
                                <a:gd name="T74" fmla="*/ 0 60000 65536"/>
                                <a:gd name="T75" fmla="*/ 0 60000 65536"/>
                                <a:gd name="T76" fmla="*/ 0 60000 65536"/>
                                <a:gd name="T77" fmla="*/ 0 60000 65536"/>
                                <a:gd name="T78" fmla="*/ 0 60000 65536"/>
                                <a:gd name="T79" fmla="*/ 0 60000 65536"/>
                                <a:gd name="T80" fmla="*/ 0 60000 65536"/>
                                <a:gd name="T81" fmla="*/ 0 60000 65536"/>
                                <a:gd name="T82" fmla="*/ 0 60000 65536"/>
                                <a:gd name="T83" fmla="*/ 0 60000 65536"/>
                                <a:gd name="T84" fmla="*/ 0 60000 65536"/>
                                <a:gd name="T85" fmla="*/ 0 60000 65536"/>
                                <a:gd name="T86" fmla="*/ 0 60000 65536"/>
                                <a:gd name="T87" fmla="*/ 0 60000 65536"/>
                                <a:gd name="T88" fmla="*/ 0 60000 65536"/>
                                <a:gd name="T89" fmla="*/ 0 60000 65536"/>
                                <a:gd name="T90" fmla="*/ 0 60000 65536"/>
                                <a:gd name="T91" fmla="*/ 0 60000 65536"/>
                                <a:gd name="T92" fmla="*/ 0 60000 65536"/>
                                <a:gd name="T93" fmla="*/ 0 60000 65536"/>
                                <a:gd name="T94" fmla="*/ 0 60000 65536"/>
                                <a:gd name="T95" fmla="*/ 0 60000 65536"/>
                                <a:gd name="T96" fmla="*/ 0 60000 65536"/>
                                <a:gd name="T97" fmla="*/ 0 60000 65536"/>
                                <a:gd name="T98" fmla="*/ 0 60000 65536"/>
                                <a:gd name="T99" fmla="*/ 0 60000 65536"/>
                                <a:gd name="T100" fmla="*/ 0 60000 65536"/>
                                <a:gd name="T101" fmla="*/ 0 60000 65536"/>
                              </a:gdLst>
                              <a:ahLst/>
                              <a:cxnLst>
                                <a:cxn ang="T68">
                                  <a:pos x="T0" y="T1"/>
                                </a:cxn>
                                <a:cxn ang="T69">
                                  <a:pos x="T2" y="T3"/>
                                </a:cxn>
                                <a:cxn ang="T70">
                                  <a:pos x="T4" y="T5"/>
                                </a:cxn>
                                <a:cxn ang="T71">
                                  <a:pos x="T6" y="T7"/>
                                </a:cxn>
                                <a:cxn ang="T72">
                                  <a:pos x="T8" y="T9"/>
                                </a:cxn>
                                <a:cxn ang="T73">
                                  <a:pos x="T10" y="T11"/>
                                </a:cxn>
                                <a:cxn ang="T74">
                                  <a:pos x="T12" y="T13"/>
                                </a:cxn>
                                <a:cxn ang="T75">
                                  <a:pos x="T14" y="T15"/>
                                </a:cxn>
                                <a:cxn ang="T76">
                                  <a:pos x="T16" y="T17"/>
                                </a:cxn>
                                <a:cxn ang="T77">
                                  <a:pos x="T18" y="T19"/>
                                </a:cxn>
                                <a:cxn ang="T78">
                                  <a:pos x="T20" y="T21"/>
                                </a:cxn>
                                <a:cxn ang="T79">
                                  <a:pos x="T22" y="T23"/>
                                </a:cxn>
                                <a:cxn ang="T80">
                                  <a:pos x="T24" y="T25"/>
                                </a:cxn>
                                <a:cxn ang="T81">
                                  <a:pos x="T26" y="T27"/>
                                </a:cxn>
                                <a:cxn ang="T82">
                                  <a:pos x="T28" y="T29"/>
                                </a:cxn>
                                <a:cxn ang="T83">
                                  <a:pos x="T30" y="T31"/>
                                </a:cxn>
                                <a:cxn ang="T84">
                                  <a:pos x="T32" y="T33"/>
                                </a:cxn>
                                <a:cxn ang="T85">
                                  <a:pos x="T34" y="T35"/>
                                </a:cxn>
                                <a:cxn ang="T86">
                                  <a:pos x="T36" y="T37"/>
                                </a:cxn>
                                <a:cxn ang="T87">
                                  <a:pos x="T38" y="T39"/>
                                </a:cxn>
                                <a:cxn ang="T88">
                                  <a:pos x="T40" y="T41"/>
                                </a:cxn>
                                <a:cxn ang="T89">
                                  <a:pos x="T42" y="T43"/>
                                </a:cxn>
                                <a:cxn ang="T90">
                                  <a:pos x="T44" y="T45"/>
                                </a:cxn>
                                <a:cxn ang="T91">
                                  <a:pos x="T46" y="T47"/>
                                </a:cxn>
                                <a:cxn ang="T92">
                                  <a:pos x="T48" y="T49"/>
                                </a:cxn>
                                <a:cxn ang="T93">
                                  <a:pos x="T50" y="T51"/>
                                </a:cxn>
                                <a:cxn ang="T94">
                                  <a:pos x="T52" y="T53"/>
                                </a:cxn>
                                <a:cxn ang="T95">
                                  <a:pos x="T54" y="T55"/>
                                </a:cxn>
                                <a:cxn ang="T96">
                                  <a:pos x="T56" y="T57"/>
                                </a:cxn>
                                <a:cxn ang="T97">
                                  <a:pos x="T58" y="T59"/>
                                </a:cxn>
                                <a:cxn ang="T98">
                                  <a:pos x="T60" y="T61"/>
                                </a:cxn>
                                <a:cxn ang="T99">
                                  <a:pos x="T62" y="T63"/>
                                </a:cxn>
                                <a:cxn ang="T100">
                                  <a:pos x="T64" y="T65"/>
                                </a:cxn>
                                <a:cxn ang="T101">
                                  <a:pos x="T66" y="T67"/>
                                </a:cxn>
                              </a:cxnLst>
                              <a:rect l="0" t="0" r="r" b="b"/>
                              <a:pathLst>
                                <a:path w="322" h="321">
                                  <a:moveTo>
                                    <a:pt x="220" y="123"/>
                                  </a:moveTo>
                                  <a:cubicBezTo>
                                    <a:pt x="220" y="25"/>
                                    <a:pt x="220" y="25"/>
                                    <a:pt x="220" y="25"/>
                                  </a:cubicBezTo>
                                  <a:cubicBezTo>
                                    <a:pt x="220" y="25"/>
                                    <a:pt x="173" y="0"/>
                                    <a:pt x="117" y="19"/>
                                  </a:cubicBezTo>
                                  <a:cubicBezTo>
                                    <a:pt x="220" y="123"/>
                                    <a:pt x="220" y="123"/>
                                    <a:pt x="220" y="123"/>
                                  </a:cubicBezTo>
                                  <a:close/>
                                  <a:moveTo>
                                    <a:pt x="229" y="180"/>
                                  </a:moveTo>
                                  <a:cubicBezTo>
                                    <a:pt x="229" y="29"/>
                                    <a:pt x="229" y="29"/>
                                    <a:pt x="229" y="29"/>
                                  </a:cubicBezTo>
                                  <a:cubicBezTo>
                                    <a:pt x="229" y="29"/>
                                    <a:pt x="286" y="55"/>
                                    <a:pt x="302" y="117"/>
                                  </a:cubicBezTo>
                                  <a:cubicBezTo>
                                    <a:pt x="229" y="180"/>
                                    <a:pt x="229" y="180"/>
                                    <a:pt x="229" y="180"/>
                                  </a:cubicBezTo>
                                  <a:close/>
                                  <a:moveTo>
                                    <a:pt x="199" y="224"/>
                                  </a:moveTo>
                                  <a:cubicBezTo>
                                    <a:pt x="303" y="126"/>
                                    <a:pt x="303" y="126"/>
                                    <a:pt x="303" y="126"/>
                                  </a:cubicBezTo>
                                  <a:cubicBezTo>
                                    <a:pt x="303" y="126"/>
                                    <a:pt x="322" y="156"/>
                                    <a:pt x="294" y="224"/>
                                  </a:cubicBezTo>
                                  <a:cubicBezTo>
                                    <a:pt x="199" y="224"/>
                                    <a:pt x="199" y="224"/>
                                    <a:pt x="199" y="224"/>
                                  </a:cubicBezTo>
                                  <a:close/>
                                  <a:moveTo>
                                    <a:pt x="146" y="237"/>
                                  </a:moveTo>
                                  <a:cubicBezTo>
                                    <a:pt x="287" y="237"/>
                                    <a:pt x="287" y="237"/>
                                    <a:pt x="287" y="237"/>
                                  </a:cubicBezTo>
                                  <a:cubicBezTo>
                                    <a:pt x="287" y="237"/>
                                    <a:pt x="270" y="283"/>
                                    <a:pt x="209" y="302"/>
                                  </a:cubicBezTo>
                                  <a:cubicBezTo>
                                    <a:pt x="146" y="237"/>
                                    <a:pt x="146" y="237"/>
                                    <a:pt x="146" y="237"/>
                                  </a:cubicBezTo>
                                  <a:close/>
                                  <a:moveTo>
                                    <a:pt x="100" y="206"/>
                                  </a:moveTo>
                                  <a:cubicBezTo>
                                    <a:pt x="100" y="297"/>
                                    <a:pt x="100" y="297"/>
                                    <a:pt x="100" y="297"/>
                                  </a:cubicBezTo>
                                  <a:cubicBezTo>
                                    <a:pt x="100" y="297"/>
                                    <a:pt x="136" y="321"/>
                                    <a:pt x="199" y="305"/>
                                  </a:cubicBezTo>
                                  <a:cubicBezTo>
                                    <a:pt x="100" y="206"/>
                                    <a:pt x="100" y="206"/>
                                    <a:pt x="100" y="206"/>
                                  </a:cubicBezTo>
                                  <a:close/>
                                  <a:moveTo>
                                    <a:pt x="18" y="210"/>
                                  </a:moveTo>
                                  <a:cubicBezTo>
                                    <a:pt x="90" y="146"/>
                                    <a:pt x="90" y="146"/>
                                    <a:pt x="90" y="146"/>
                                  </a:cubicBezTo>
                                  <a:cubicBezTo>
                                    <a:pt x="90" y="292"/>
                                    <a:pt x="90" y="292"/>
                                    <a:pt x="90" y="292"/>
                                  </a:cubicBezTo>
                                  <a:cubicBezTo>
                                    <a:pt x="90" y="292"/>
                                    <a:pt x="47" y="277"/>
                                    <a:pt x="18" y="210"/>
                                  </a:cubicBezTo>
                                  <a:close/>
                                  <a:moveTo>
                                    <a:pt x="17" y="200"/>
                                  </a:moveTo>
                                  <a:cubicBezTo>
                                    <a:pt x="17" y="200"/>
                                    <a:pt x="0" y="147"/>
                                    <a:pt x="23" y="102"/>
                                  </a:cubicBezTo>
                                  <a:cubicBezTo>
                                    <a:pt x="121" y="102"/>
                                    <a:pt x="121" y="102"/>
                                    <a:pt x="121" y="102"/>
                                  </a:cubicBezTo>
                                  <a:cubicBezTo>
                                    <a:pt x="17" y="200"/>
                                    <a:pt x="17" y="200"/>
                                    <a:pt x="17" y="200"/>
                                  </a:cubicBezTo>
                                  <a:close/>
                                  <a:moveTo>
                                    <a:pt x="29" y="91"/>
                                  </a:moveTo>
                                  <a:cubicBezTo>
                                    <a:pt x="29" y="91"/>
                                    <a:pt x="50" y="45"/>
                                    <a:pt x="106" y="23"/>
                                  </a:cubicBezTo>
                                  <a:cubicBezTo>
                                    <a:pt x="173" y="91"/>
                                    <a:pt x="173" y="91"/>
                                    <a:pt x="173" y="91"/>
                                  </a:cubicBezTo>
                                  <a:cubicBezTo>
                                    <a:pt x="29" y="91"/>
                                    <a:pt x="29" y="91"/>
                                    <a:pt x="29" y="91"/>
                                  </a:cubicBezTo>
                                  <a:close/>
                                  <a:moveTo>
                                    <a:pt x="29" y="91"/>
                                  </a:moveTo>
                                  <a:cubicBezTo>
                                    <a:pt x="29" y="91"/>
                                    <a:pt x="29" y="91"/>
                                    <a:pt x="29" y="91"/>
                                  </a:cubicBezTo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/>
                        </wps:wsp>
                        <wps:wsp>
                          <wps:cNvPr id="645" name="喇叭 339"/>
                          <wps:cNvSpPr>
                            <a:spLocks noChangeAspect="1"/>
                          </wps:cNvSpPr>
                          <wps:spPr bwMode="auto">
                            <a:xfrm>
                              <a:off x="4193059" y="0"/>
                              <a:ext cx="223199" cy="222885"/>
                            </a:xfrm>
                            <a:custGeom>
                              <a:avLst/>
                              <a:gdLst>
                                <a:gd name="T0" fmla="*/ 2147483646 w 534"/>
                                <a:gd name="T1" fmla="*/ 2147483646 h 354"/>
                                <a:gd name="T2" fmla="*/ 2147483646 w 534"/>
                                <a:gd name="T3" fmla="*/ 2147483646 h 354"/>
                                <a:gd name="T4" fmla="*/ 2147483646 w 534"/>
                                <a:gd name="T5" fmla="*/ 0 h 354"/>
                                <a:gd name="T6" fmla="*/ 2147483646 w 534"/>
                                <a:gd name="T7" fmla="*/ 2147483646 h 354"/>
                                <a:gd name="T8" fmla="*/ 2147483646 w 534"/>
                                <a:gd name="T9" fmla="*/ 2147483646 h 354"/>
                                <a:gd name="T10" fmla="*/ 2147483646 w 534"/>
                                <a:gd name="T11" fmla="*/ 2147483646 h 354"/>
                                <a:gd name="T12" fmla="*/ 2147483646 w 534"/>
                                <a:gd name="T13" fmla="*/ 2147483646 h 354"/>
                                <a:gd name="T14" fmla="*/ 2147483646 w 534"/>
                                <a:gd name="T15" fmla="*/ 2147483646 h 354"/>
                                <a:gd name="T16" fmla="*/ 2147483646 w 534"/>
                                <a:gd name="T17" fmla="*/ 2147483646 h 354"/>
                                <a:gd name="T18" fmla="*/ 2147483646 w 534"/>
                                <a:gd name="T19" fmla="*/ 2147483646 h 354"/>
                                <a:gd name="T20" fmla="*/ 0 w 534"/>
                                <a:gd name="T21" fmla="*/ 2147483646 h 354"/>
                                <a:gd name="T22" fmla="*/ 0 w 534"/>
                                <a:gd name="T23" fmla="*/ 2147483646 h 354"/>
                                <a:gd name="T24" fmla="*/ 2147483646 w 534"/>
                                <a:gd name="T25" fmla="*/ 2147483646 h 354"/>
                                <a:gd name="T26" fmla="*/ 2147483646 w 534"/>
                                <a:gd name="T27" fmla="*/ 2147483646 h 354"/>
                                <a:gd name="T28" fmla="*/ 2147483646 w 534"/>
                                <a:gd name="T29" fmla="*/ 2147483646 h 354"/>
                                <a:gd name="T30" fmla="*/ 2147483646 w 534"/>
                                <a:gd name="T31" fmla="*/ 2147483646 h 354"/>
                                <a:gd name="T32" fmla="*/ 2147483646 w 534"/>
                                <a:gd name="T33" fmla="*/ 2147483646 h 354"/>
                                <a:gd name="T34" fmla="*/ 2147483646 w 534"/>
                                <a:gd name="T35" fmla="*/ 2147483646 h 354"/>
                                <a:gd name="T36" fmla="*/ 2147483646 w 534"/>
                                <a:gd name="T37" fmla="*/ 2147483646 h 354"/>
                                <a:gd name="T38" fmla="*/ 2147483646 w 534"/>
                                <a:gd name="T39" fmla="*/ 2147483646 h 354"/>
                                <a:gd name="T40" fmla="*/ 2147483646 w 534"/>
                                <a:gd name="T41" fmla="*/ 2147483646 h 354"/>
                                <a:gd name="T42" fmla="*/ 2147483646 w 534"/>
                                <a:gd name="T43" fmla="*/ 2147483646 h 354"/>
                                <a:gd name="T44" fmla="*/ 2147483646 w 534"/>
                                <a:gd name="T45" fmla="*/ 2147483646 h 354"/>
                                <a:gd name="T46" fmla="*/ 2147483646 w 534"/>
                                <a:gd name="T47" fmla="*/ 2147483646 h 354"/>
                                <a:gd name="T48" fmla="*/ 2147483646 w 534"/>
                                <a:gd name="T49" fmla="*/ 2147483646 h 354"/>
                                <a:gd name="T50" fmla="*/ 2147483646 w 534"/>
                                <a:gd name="T51" fmla="*/ 2147483646 h 354"/>
                                <a:gd name="T52" fmla="*/ 2147483646 w 534"/>
                                <a:gd name="T53" fmla="*/ 2147483646 h 354"/>
                                <a:gd name="T54" fmla="*/ 2147483646 w 534"/>
                                <a:gd name="T55" fmla="*/ 2147483646 h 354"/>
                                <a:gd name="T56" fmla="*/ 0 60000 65536"/>
                                <a:gd name="T57" fmla="*/ 0 60000 65536"/>
                                <a:gd name="T58" fmla="*/ 0 60000 65536"/>
                                <a:gd name="T59" fmla="*/ 0 60000 65536"/>
                                <a:gd name="T60" fmla="*/ 0 60000 65536"/>
                                <a:gd name="T61" fmla="*/ 0 60000 65536"/>
                                <a:gd name="T62" fmla="*/ 0 60000 65536"/>
                                <a:gd name="T63" fmla="*/ 0 60000 65536"/>
                                <a:gd name="T64" fmla="*/ 0 60000 65536"/>
                                <a:gd name="T65" fmla="*/ 0 60000 65536"/>
                                <a:gd name="T66" fmla="*/ 0 60000 65536"/>
                                <a:gd name="T67" fmla="*/ 0 60000 65536"/>
                                <a:gd name="T68" fmla="*/ 0 60000 65536"/>
                                <a:gd name="T69" fmla="*/ 0 60000 65536"/>
                                <a:gd name="T70" fmla="*/ 0 60000 65536"/>
                                <a:gd name="T71" fmla="*/ 0 60000 65536"/>
                                <a:gd name="T72" fmla="*/ 0 60000 65536"/>
                                <a:gd name="T73" fmla="*/ 0 60000 65536"/>
                                <a:gd name="T74" fmla="*/ 0 60000 65536"/>
                                <a:gd name="T75" fmla="*/ 0 60000 65536"/>
                                <a:gd name="T76" fmla="*/ 0 60000 65536"/>
                                <a:gd name="T77" fmla="*/ 0 60000 65536"/>
                                <a:gd name="T78" fmla="*/ 0 60000 65536"/>
                                <a:gd name="T79" fmla="*/ 0 60000 65536"/>
                                <a:gd name="T80" fmla="*/ 0 60000 65536"/>
                                <a:gd name="T81" fmla="*/ 0 60000 65536"/>
                                <a:gd name="T82" fmla="*/ 0 60000 65536"/>
                                <a:gd name="T83" fmla="*/ 0 60000 65536"/>
                              </a:gdLst>
                              <a:ahLst/>
                              <a:cxnLst>
                                <a:cxn ang="T56">
                                  <a:pos x="T0" y="T1"/>
                                </a:cxn>
                                <a:cxn ang="T57">
                                  <a:pos x="T2" y="T3"/>
                                </a:cxn>
                                <a:cxn ang="T58">
                                  <a:pos x="T4" y="T5"/>
                                </a:cxn>
                                <a:cxn ang="T59">
                                  <a:pos x="T6" y="T7"/>
                                </a:cxn>
                                <a:cxn ang="T60">
                                  <a:pos x="T8" y="T9"/>
                                </a:cxn>
                                <a:cxn ang="T61">
                                  <a:pos x="T10" y="T11"/>
                                </a:cxn>
                                <a:cxn ang="T62">
                                  <a:pos x="T12" y="T13"/>
                                </a:cxn>
                                <a:cxn ang="T63">
                                  <a:pos x="T14" y="T15"/>
                                </a:cxn>
                                <a:cxn ang="T64">
                                  <a:pos x="T16" y="T17"/>
                                </a:cxn>
                                <a:cxn ang="T65">
                                  <a:pos x="T18" y="T19"/>
                                </a:cxn>
                                <a:cxn ang="T66">
                                  <a:pos x="T20" y="T21"/>
                                </a:cxn>
                                <a:cxn ang="T67">
                                  <a:pos x="T22" y="T23"/>
                                </a:cxn>
                                <a:cxn ang="T68">
                                  <a:pos x="T24" y="T25"/>
                                </a:cxn>
                                <a:cxn ang="T69">
                                  <a:pos x="T26" y="T27"/>
                                </a:cxn>
                                <a:cxn ang="T70">
                                  <a:pos x="T28" y="T29"/>
                                </a:cxn>
                                <a:cxn ang="T71">
                                  <a:pos x="T30" y="T31"/>
                                </a:cxn>
                                <a:cxn ang="T72">
                                  <a:pos x="T32" y="T33"/>
                                </a:cxn>
                                <a:cxn ang="T73">
                                  <a:pos x="T34" y="T35"/>
                                </a:cxn>
                                <a:cxn ang="T74">
                                  <a:pos x="T36" y="T37"/>
                                </a:cxn>
                                <a:cxn ang="T75">
                                  <a:pos x="T38" y="T39"/>
                                </a:cxn>
                                <a:cxn ang="T76">
                                  <a:pos x="T40" y="T41"/>
                                </a:cxn>
                                <a:cxn ang="T77">
                                  <a:pos x="T42" y="T43"/>
                                </a:cxn>
                                <a:cxn ang="T78">
                                  <a:pos x="T44" y="T45"/>
                                </a:cxn>
                                <a:cxn ang="T79">
                                  <a:pos x="T46" y="T47"/>
                                </a:cxn>
                                <a:cxn ang="T80">
                                  <a:pos x="T48" y="T49"/>
                                </a:cxn>
                                <a:cxn ang="T81">
                                  <a:pos x="T50" y="T51"/>
                                </a:cxn>
                                <a:cxn ang="T82">
                                  <a:pos x="T52" y="T53"/>
                                </a:cxn>
                                <a:cxn ang="T83">
                                  <a:pos x="T54" y="T55"/>
                                </a:cxn>
                              </a:cxnLst>
                              <a:rect l="0" t="0" r="r" b="b"/>
                              <a:pathLst>
                                <a:path w="534" h="354">
                                  <a:moveTo>
                                    <a:pt x="140" y="105"/>
                                  </a:moveTo>
                                  <a:lnTo>
                                    <a:pt x="190" y="85"/>
                                  </a:lnTo>
                                  <a:lnTo>
                                    <a:pt x="394" y="0"/>
                                  </a:lnTo>
                                  <a:lnTo>
                                    <a:pt x="394" y="165"/>
                                  </a:lnTo>
                                  <a:lnTo>
                                    <a:pt x="394" y="329"/>
                                  </a:lnTo>
                                  <a:lnTo>
                                    <a:pt x="190" y="245"/>
                                  </a:lnTo>
                                  <a:lnTo>
                                    <a:pt x="140" y="230"/>
                                  </a:lnTo>
                                  <a:lnTo>
                                    <a:pt x="175" y="354"/>
                                  </a:lnTo>
                                  <a:lnTo>
                                    <a:pt x="75" y="354"/>
                                  </a:lnTo>
                                  <a:lnTo>
                                    <a:pt x="45" y="225"/>
                                  </a:lnTo>
                                  <a:lnTo>
                                    <a:pt x="0" y="225"/>
                                  </a:lnTo>
                                  <a:lnTo>
                                    <a:pt x="0" y="105"/>
                                  </a:lnTo>
                                  <a:lnTo>
                                    <a:pt x="140" y="105"/>
                                  </a:lnTo>
                                  <a:close/>
                                  <a:moveTo>
                                    <a:pt x="444" y="230"/>
                                  </a:moveTo>
                                  <a:lnTo>
                                    <a:pt x="524" y="255"/>
                                  </a:lnTo>
                                  <a:lnTo>
                                    <a:pt x="509" y="284"/>
                                  </a:lnTo>
                                  <a:lnTo>
                                    <a:pt x="434" y="259"/>
                                  </a:lnTo>
                                  <a:lnTo>
                                    <a:pt x="444" y="230"/>
                                  </a:lnTo>
                                  <a:close/>
                                  <a:moveTo>
                                    <a:pt x="439" y="70"/>
                                  </a:moveTo>
                                  <a:lnTo>
                                    <a:pt x="514" y="45"/>
                                  </a:lnTo>
                                  <a:lnTo>
                                    <a:pt x="524" y="75"/>
                                  </a:lnTo>
                                  <a:lnTo>
                                    <a:pt x="449" y="105"/>
                                  </a:lnTo>
                                  <a:lnTo>
                                    <a:pt x="439" y="70"/>
                                  </a:lnTo>
                                  <a:close/>
                                  <a:moveTo>
                                    <a:pt x="454" y="150"/>
                                  </a:moveTo>
                                  <a:lnTo>
                                    <a:pt x="534" y="150"/>
                                  </a:lnTo>
                                  <a:lnTo>
                                    <a:pt x="534" y="185"/>
                                  </a:lnTo>
                                  <a:lnTo>
                                    <a:pt x="454" y="185"/>
                                  </a:lnTo>
                                  <a:lnTo>
                                    <a:pt x="454" y="15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/>
                        </wps:wsp>
                        <wps:wsp>
                          <wps:cNvPr id="646" name="勾2 357"/>
                          <wps:cNvSpPr>
                            <a:spLocks noChangeAspect="1"/>
                          </wps:cNvSpPr>
                          <wps:spPr bwMode="auto">
                            <a:xfrm>
                              <a:off x="4720281" y="0"/>
                              <a:ext cx="223199" cy="222885"/>
                            </a:xfrm>
                            <a:custGeom>
                              <a:avLst/>
                              <a:gdLst>
                                <a:gd name="T0" fmla="*/ 2147483646 w 1360"/>
                                <a:gd name="T1" fmla="*/ 2147483646 h 1360"/>
                                <a:gd name="T2" fmla="*/ 2147483646 w 1360"/>
                                <a:gd name="T3" fmla="*/ 2147483646 h 1360"/>
                                <a:gd name="T4" fmla="*/ 2147483646 w 1360"/>
                                <a:gd name="T5" fmla="*/ 2147483646 h 1360"/>
                                <a:gd name="T6" fmla="*/ 2147483646 w 1360"/>
                                <a:gd name="T7" fmla="*/ 2147483646 h 1360"/>
                                <a:gd name="T8" fmla="*/ 2147483646 w 1360"/>
                                <a:gd name="T9" fmla="*/ 2147483646 h 1360"/>
                                <a:gd name="T10" fmla="*/ 2147483646 w 1360"/>
                                <a:gd name="T11" fmla="*/ 2147483646 h 1360"/>
                                <a:gd name="T12" fmla="*/ 2147483646 w 1360"/>
                                <a:gd name="T13" fmla="*/ 2147483646 h 1360"/>
                                <a:gd name="T14" fmla="*/ 2147483646 w 1360"/>
                                <a:gd name="T15" fmla="*/ 2147483646 h 1360"/>
                                <a:gd name="T16" fmla="*/ 2147483646 w 1360"/>
                                <a:gd name="T17" fmla="*/ 2147483646 h 1360"/>
                                <a:gd name="T18" fmla="*/ 2147483646 w 1360"/>
                                <a:gd name="T19" fmla="*/ 2147483646 h 1360"/>
                                <a:gd name="T20" fmla="*/ 2147483646 w 1360"/>
                                <a:gd name="T21" fmla="*/ 2147483646 h 1360"/>
                                <a:gd name="T22" fmla="*/ 2147483646 w 1360"/>
                                <a:gd name="T23" fmla="*/ 2147483646 h 1360"/>
                                <a:gd name="T24" fmla="*/ 2147483646 w 1360"/>
                                <a:gd name="T25" fmla="*/ 2147483646 h 1360"/>
                                <a:gd name="T26" fmla="*/ 2147483646 w 1360"/>
                                <a:gd name="T27" fmla="*/ 2147483646 h 1360"/>
                                <a:gd name="T28" fmla="*/ 2147483646 w 1360"/>
                                <a:gd name="T29" fmla="*/ 2147483646 h 1360"/>
                                <a:gd name="T30" fmla="*/ 2147483646 w 1360"/>
                                <a:gd name="T31" fmla="*/ 2147483646 h 1360"/>
                                <a:gd name="T32" fmla="*/ 2147483646 w 1360"/>
                                <a:gd name="T33" fmla="*/ 2147483646 h 1360"/>
                                <a:gd name="T34" fmla="*/ 2147483646 w 1360"/>
                                <a:gd name="T35" fmla="*/ 2147483646 h 1360"/>
                                <a:gd name="T36" fmla="*/ 2147483646 w 1360"/>
                                <a:gd name="T37" fmla="*/ 2147483646 h 1360"/>
                                <a:gd name="T38" fmla="*/ 2147483646 w 1360"/>
                                <a:gd name="T39" fmla="*/ 2147483646 h 1360"/>
                                <a:gd name="T40" fmla="*/ 2147483646 w 1360"/>
                                <a:gd name="T41" fmla="*/ 2147483646 h 1360"/>
                                <a:gd name="T42" fmla="*/ 2147483646 w 1360"/>
                                <a:gd name="T43" fmla="*/ 2147483646 h 1360"/>
                                <a:gd name="T44" fmla="*/ 2147483646 w 1360"/>
                                <a:gd name="T45" fmla="*/ 2147483646 h 1360"/>
                                <a:gd name="T46" fmla="*/ 2147483646 w 1360"/>
                                <a:gd name="T47" fmla="*/ 2147483646 h 1360"/>
                                <a:gd name="T48" fmla="*/ 2147483646 w 1360"/>
                                <a:gd name="T49" fmla="*/ 2147483646 h 1360"/>
                                <a:gd name="T50" fmla="*/ 2147483646 w 1360"/>
                                <a:gd name="T51" fmla="*/ 2147483646 h 1360"/>
                                <a:gd name="T52" fmla="*/ 2147483646 w 1360"/>
                                <a:gd name="T53" fmla="*/ 2147483646 h 1360"/>
                                <a:gd name="T54" fmla="*/ 2147483646 w 1360"/>
                                <a:gd name="T55" fmla="*/ 2147483646 h 1360"/>
                                <a:gd name="T56" fmla="*/ 2147483646 w 1360"/>
                                <a:gd name="T57" fmla="*/ 2147483646 h 1360"/>
                                <a:gd name="T58" fmla="*/ 2147483646 w 1360"/>
                                <a:gd name="T59" fmla="*/ 2147483646 h 1360"/>
                                <a:gd name="T60" fmla="*/ 2147483646 w 1360"/>
                                <a:gd name="T61" fmla="*/ 2147483646 h 1360"/>
                                <a:gd name="T62" fmla="*/ 2147483646 w 1360"/>
                                <a:gd name="T63" fmla="*/ 0 h 1360"/>
                                <a:gd name="T64" fmla="*/ 2147483646 w 1360"/>
                                <a:gd name="T65" fmla="*/ 2147483646 h 1360"/>
                                <a:gd name="T66" fmla="*/ 2147483646 w 1360"/>
                                <a:gd name="T67" fmla="*/ 2147483646 h 1360"/>
                                <a:gd name="T68" fmla="*/ 0 w 1360"/>
                                <a:gd name="T69" fmla="*/ 2147483646 h 1360"/>
                                <a:gd name="T70" fmla="*/ 2147483646 w 1360"/>
                                <a:gd name="T71" fmla="*/ 2147483646 h 1360"/>
                                <a:gd name="T72" fmla="*/ 2147483646 w 1360"/>
                                <a:gd name="T73" fmla="*/ 0 h 1360"/>
                                <a:gd name="T74" fmla="*/ 0 60000 65536"/>
                                <a:gd name="T75" fmla="*/ 0 60000 65536"/>
                                <a:gd name="T76" fmla="*/ 0 60000 65536"/>
                                <a:gd name="T77" fmla="*/ 0 60000 65536"/>
                                <a:gd name="T78" fmla="*/ 0 60000 65536"/>
                                <a:gd name="T79" fmla="*/ 0 60000 65536"/>
                                <a:gd name="T80" fmla="*/ 0 60000 65536"/>
                                <a:gd name="T81" fmla="*/ 0 60000 65536"/>
                                <a:gd name="T82" fmla="*/ 0 60000 65536"/>
                                <a:gd name="T83" fmla="*/ 0 60000 65536"/>
                                <a:gd name="T84" fmla="*/ 0 60000 65536"/>
                                <a:gd name="T85" fmla="*/ 0 60000 65536"/>
                                <a:gd name="T86" fmla="*/ 0 60000 65536"/>
                                <a:gd name="T87" fmla="*/ 0 60000 65536"/>
                                <a:gd name="T88" fmla="*/ 0 60000 65536"/>
                                <a:gd name="T89" fmla="*/ 0 60000 65536"/>
                                <a:gd name="T90" fmla="*/ 0 60000 65536"/>
                                <a:gd name="T91" fmla="*/ 0 60000 65536"/>
                                <a:gd name="T92" fmla="*/ 0 60000 65536"/>
                                <a:gd name="T93" fmla="*/ 0 60000 65536"/>
                                <a:gd name="T94" fmla="*/ 0 60000 65536"/>
                                <a:gd name="T95" fmla="*/ 0 60000 65536"/>
                                <a:gd name="T96" fmla="*/ 0 60000 65536"/>
                                <a:gd name="T97" fmla="*/ 0 60000 65536"/>
                                <a:gd name="T98" fmla="*/ 0 60000 65536"/>
                                <a:gd name="T99" fmla="*/ 0 60000 65536"/>
                                <a:gd name="T100" fmla="*/ 0 60000 65536"/>
                                <a:gd name="T101" fmla="*/ 0 60000 65536"/>
                                <a:gd name="T102" fmla="*/ 0 60000 65536"/>
                                <a:gd name="T103" fmla="*/ 0 60000 65536"/>
                                <a:gd name="T104" fmla="*/ 0 60000 65536"/>
                                <a:gd name="T105" fmla="*/ 0 60000 65536"/>
                                <a:gd name="T106" fmla="*/ 0 60000 65536"/>
                                <a:gd name="T107" fmla="*/ 0 60000 65536"/>
                                <a:gd name="T108" fmla="*/ 0 60000 65536"/>
                                <a:gd name="T109" fmla="*/ 0 60000 65536"/>
                                <a:gd name="T110" fmla="*/ 0 60000 65536"/>
                              </a:gdLst>
                              <a:ahLst/>
                              <a:cxnLst>
                                <a:cxn ang="T74">
                                  <a:pos x="T0" y="T1"/>
                                </a:cxn>
                                <a:cxn ang="T75">
                                  <a:pos x="T2" y="T3"/>
                                </a:cxn>
                                <a:cxn ang="T76">
                                  <a:pos x="T4" y="T5"/>
                                </a:cxn>
                                <a:cxn ang="T77">
                                  <a:pos x="T6" y="T7"/>
                                </a:cxn>
                                <a:cxn ang="T78">
                                  <a:pos x="T8" y="T9"/>
                                </a:cxn>
                                <a:cxn ang="T79">
                                  <a:pos x="T10" y="T11"/>
                                </a:cxn>
                                <a:cxn ang="T80">
                                  <a:pos x="T12" y="T13"/>
                                </a:cxn>
                                <a:cxn ang="T81">
                                  <a:pos x="T14" y="T15"/>
                                </a:cxn>
                                <a:cxn ang="T82">
                                  <a:pos x="T16" y="T17"/>
                                </a:cxn>
                                <a:cxn ang="T83">
                                  <a:pos x="T18" y="T19"/>
                                </a:cxn>
                                <a:cxn ang="T84">
                                  <a:pos x="T20" y="T21"/>
                                </a:cxn>
                                <a:cxn ang="T85">
                                  <a:pos x="T22" y="T23"/>
                                </a:cxn>
                                <a:cxn ang="T86">
                                  <a:pos x="T24" y="T25"/>
                                </a:cxn>
                                <a:cxn ang="T87">
                                  <a:pos x="T26" y="T27"/>
                                </a:cxn>
                                <a:cxn ang="T88">
                                  <a:pos x="T28" y="T29"/>
                                </a:cxn>
                                <a:cxn ang="T89">
                                  <a:pos x="T30" y="T31"/>
                                </a:cxn>
                                <a:cxn ang="T90">
                                  <a:pos x="T32" y="T33"/>
                                </a:cxn>
                                <a:cxn ang="T91">
                                  <a:pos x="T34" y="T35"/>
                                </a:cxn>
                                <a:cxn ang="T92">
                                  <a:pos x="T36" y="T37"/>
                                </a:cxn>
                                <a:cxn ang="T93">
                                  <a:pos x="T38" y="T39"/>
                                </a:cxn>
                                <a:cxn ang="T94">
                                  <a:pos x="T40" y="T41"/>
                                </a:cxn>
                                <a:cxn ang="T95">
                                  <a:pos x="T42" y="T43"/>
                                </a:cxn>
                                <a:cxn ang="T96">
                                  <a:pos x="T44" y="T45"/>
                                </a:cxn>
                                <a:cxn ang="T97">
                                  <a:pos x="T46" y="T47"/>
                                </a:cxn>
                                <a:cxn ang="T98">
                                  <a:pos x="T48" y="T49"/>
                                </a:cxn>
                                <a:cxn ang="T99">
                                  <a:pos x="T50" y="T51"/>
                                </a:cxn>
                                <a:cxn ang="T100">
                                  <a:pos x="T52" y="T53"/>
                                </a:cxn>
                                <a:cxn ang="T101">
                                  <a:pos x="T54" y="T55"/>
                                </a:cxn>
                                <a:cxn ang="T102">
                                  <a:pos x="T56" y="T57"/>
                                </a:cxn>
                                <a:cxn ang="T103">
                                  <a:pos x="T58" y="T59"/>
                                </a:cxn>
                                <a:cxn ang="T104">
                                  <a:pos x="T60" y="T61"/>
                                </a:cxn>
                                <a:cxn ang="T105">
                                  <a:pos x="T62" y="T63"/>
                                </a:cxn>
                                <a:cxn ang="T106">
                                  <a:pos x="T64" y="T65"/>
                                </a:cxn>
                                <a:cxn ang="T107">
                                  <a:pos x="T66" y="T67"/>
                                </a:cxn>
                                <a:cxn ang="T108">
                                  <a:pos x="T68" y="T69"/>
                                </a:cxn>
                                <a:cxn ang="T109">
                                  <a:pos x="T70" y="T71"/>
                                </a:cxn>
                                <a:cxn ang="T110">
                                  <a:pos x="T72" y="T73"/>
                                </a:cxn>
                              </a:cxnLst>
                              <a:rect l="0" t="0" r="r" b="b"/>
                              <a:pathLst>
                                <a:path w="1360" h="1360">
                                  <a:moveTo>
                                    <a:pt x="83" y="161"/>
                                  </a:moveTo>
                                  <a:lnTo>
                                    <a:pt x="83" y="1274"/>
                                  </a:lnTo>
                                  <a:lnTo>
                                    <a:pt x="1179" y="1274"/>
                                  </a:lnTo>
                                  <a:lnTo>
                                    <a:pt x="1179" y="192"/>
                                  </a:lnTo>
                                  <a:lnTo>
                                    <a:pt x="1081" y="286"/>
                                  </a:lnTo>
                                  <a:lnTo>
                                    <a:pt x="991" y="387"/>
                                  </a:lnTo>
                                  <a:lnTo>
                                    <a:pt x="903" y="493"/>
                                  </a:lnTo>
                                  <a:lnTo>
                                    <a:pt x="822" y="604"/>
                                  </a:lnTo>
                                  <a:lnTo>
                                    <a:pt x="784" y="660"/>
                                  </a:lnTo>
                                  <a:lnTo>
                                    <a:pt x="747" y="715"/>
                                  </a:lnTo>
                                  <a:lnTo>
                                    <a:pt x="715" y="771"/>
                                  </a:lnTo>
                                  <a:lnTo>
                                    <a:pt x="684" y="825"/>
                                  </a:lnTo>
                                  <a:lnTo>
                                    <a:pt x="657" y="880"/>
                                  </a:lnTo>
                                  <a:lnTo>
                                    <a:pt x="632" y="932"/>
                                  </a:lnTo>
                                  <a:lnTo>
                                    <a:pt x="609" y="986"/>
                                  </a:lnTo>
                                  <a:lnTo>
                                    <a:pt x="590" y="1038"/>
                                  </a:lnTo>
                                  <a:lnTo>
                                    <a:pt x="551" y="1063"/>
                                  </a:lnTo>
                                  <a:lnTo>
                                    <a:pt x="507" y="1095"/>
                                  </a:lnTo>
                                  <a:lnTo>
                                    <a:pt x="469" y="1128"/>
                                  </a:lnTo>
                                  <a:lnTo>
                                    <a:pt x="463" y="1109"/>
                                  </a:lnTo>
                                  <a:lnTo>
                                    <a:pt x="455" y="1086"/>
                                  </a:lnTo>
                                  <a:lnTo>
                                    <a:pt x="446" y="1059"/>
                                  </a:lnTo>
                                  <a:lnTo>
                                    <a:pt x="434" y="1026"/>
                                  </a:lnTo>
                                  <a:lnTo>
                                    <a:pt x="415" y="978"/>
                                  </a:lnTo>
                                  <a:lnTo>
                                    <a:pt x="400" y="938"/>
                                  </a:lnTo>
                                  <a:lnTo>
                                    <a:pt x="384" y="903"/>
                                  </a:lnTo>
                                  <a:lnTo>
                                    <a:pt x="371" y="871"/>
                                  </a:lnTo>
                                  <a:lnTo>
                                    <a:pt x="355" y="842"/>
                                  </a:lnTo>
                                  <a:lnTo>
                                    <a:pt x="344" y="815"/>
                                  </a:lnTo>
                                  <a:lnTo>
                                    <a:pt x="330" y="790"/>
                                  </a:lnTo>
                                  <a:lnTo>
                                    <a:pt x="319" y="771"/>
                                  </a:lnTo>
                                  <a:lnTo>
                                    <a:pt x="307" y="754"/>
                                  </a:lnTo>
                                  <a:lnTo>
                                    <a:pt x="284" y="725"/>
                                  </a:lnTo>
                                  <a:lnTo>
                                    <a:pt x="261" y="704"/>
                                  </a:lnTo>
                                  <a:lnTo>
                                    <a:pt x="236" y="691"/>
                                  </a:lnTo>
                                  <a:lnTo>
                                    <a:pt x="211" y="685"/>
                                  </a:lnTo>
                                  <a:lnTo>
                                    <a:pt x="229" y="669"/>
                                  </a:lnTo>
                                  <a:lnTo>
                                    <a:pt x="246" y="656"/>
                                  </a:lnTo>
                                  <a:lnTo>
                                    <a:pt x="261" y="645"/>
                                  </a:lnTo>
                                  <a:lnTo>
                                    <a:pt x="277" y="637"/>
                                  </a:lnTo>
                                  <a:lnTo>
                                    <a:pt x="292" y="629"/>
                                  </a:lnTo>
                                  <a:lnTo>
                                    <a:pt x="305" y="623"/>
                                  </a:lnTo>
                                  <a:lnTo>
                                    <a:pt x="321" y="621"/>
                                  </a:lnTo>
                                  <a:lnTo>
                                    <a:pt x="332" y="620"/>
                                  </a:lnTo>
                                  <a:lnTo>
                                    <a:pt x="352" y="623"/>
                                  </a:lnTo>
                                  <a:lnTo>
                                    <a:pt x="369" y="633"/>
                                  </a:lnTo>
                                  <a:lnTo>
                                    <a:pt x="388" y="648"/>
                                  </a:lnTo>
                                  <a:lnTo>
                                    <a:pt x="407" y="669"/>
                                  </a:lnTo>
                                  <a:lnTo>
                                    <a:pt x="426" y="696"/>
                                  </a:lnTo>
                                  <a:lnTo>
                                    <a:pt x="446" y="729"/>
                                  </a:lnTo>
                                  <a:lnTo>
                                    <a:pt x="467" y="769"/>
                                  </a:lnTo>
                                  <a:lnTo>
                                    <a:pt x="488" y="813"/>
                                  </a:lnTo>
                                  <a:lnTo>
                                    <a:pt x="519" y="882"/>
                                  </a:lnTo>
                                  <a:lnTo>
                                    <a:pt x="576" y="783"/>
                                  </a:lnTo>
                                  <a:lnTo>
                                    <a:pt x="640" y="685"/>
                                  </a:lnTo>
                                  <a:lnTo>
                                    <a:pt x="707" y="591"/>
                                  </a:lnTo>
                                  <a:lnTo>
                                    <a:pt x="778" y="501"/>
                                  </a:lnTo>
                                  <a:lnTo>
                                    <a:pt x="855" y="410"/>
                                  </a:lnTo>
                                  <a:lnTo>
                                    <a:pt x="935" y="324"/>
                                  </a:lnTo>
                                  <a:lnTo>
                                    <a:pt x="1020" y="242"/>
                                  </a:lnTo>
                                  <a:lnTo>
                                    <a:pt x="1110" y="161"/>
                                  </a:lnTo>
                                  <a:lnTo>
                                    <a:pt x="83" y="161"/>
                                  </a:lnTo>
                                  <a:close/>
                                  <a:moveTo>
                                    <a:pt x="1337" y="0"/>
                                  </a:moveTo>
                                  <a:lnTo>
                                    <a:pt x="1360" y="46"/>
                                  </a:lnTo>
                                  <a:lnTo>
                                    <a:pt x="1316" y="79"/>
                                  </a:lnTo>
                                  <a:lnTo>
                                    <a:pt x="1264" y="119"/>
                                  </a:lnTo>
                                  <a:lnTo>
                                    <a:pt x="1264" y="1360"/>
                                  </a:lnTo>
                                  <a:lnTo>
                                    <a:pt x="0" y="1360"/>
                                  </a:lnTo>
                                  <a:lnTo>
                                    <a:pt x="0" y="77"/>
                                  </a:lnTo>
                                  <a:lnTo>
                                    <a:pt x="1222" y="77"/>
                                  </a:lnTo>
                                  <a:lnTo>
                                    <a:pt x="1281" y="35"/>
                                  </a:lnTo>
                                  <a:lnTo>
                                    <a:pt x="1337" y="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/>
                        </wps:wsp>
                        <wps:wsp>
                          <wps:cNvPr id="647" name="Freeform 324"/>
                          <wps:cNvSpPr>
                            <a:spLocks noChangeAspect="1" noEditPoints="1"/>
                          </wps:cNvSpPr>
                          <wps:spPr bwMode="auto">
                            <a:xfrm>
                              <a:off x="3146854" y="0"/>
                              <a:ext cx="223199" cy="222885"/>
                            </a:xfrm>
                            <a:custGeom>
                              <a:avLst/>
                              <a:gdLst>
                                <a:gd name="T0" fmla="*/ 2147483646 w 64"/>
                                <a:gd name="T1" fmla="*/ 2147483646 h 64"/>
                                <a:gd name="T2" fmla="*/ 2147483646 w 64"/>
                                <a:gd name="T3" fmla="*/ 2147483646 h 64"/>
                                <a:gd name="T4" fmla="*/ 2147483646 w 64"/>
                                <a:gd name="T5" fmla="*/ 2147483646 h 64"/>
                                <a:gd name="T6" fmla="*/ 2147483646 w 64"/>
                                <a:gd name="T7" fmla="*/ 2147483646 h 64"/>
                                <a:gd name="T8" fmla="*/ 2147483646 w 64"/>
                                <a:gd name="T9" fmla="*/ 2147483646 h 64"/>
                                <a:gd name="T10" fmla="*/ 2147483646 w 64"/>
                                <a:gd name="T11" fmla="*/ 0 h 64"/>
                                <a:gd name="T12" fmla="*/ 2147483646 w 64"/>
                                <a:gd name="T13" fmla="*/ 0 h 64"/>
                                <a:gd name="T14" fmla="*/ 2147483646 w 64"/>
                                <a:gd name="T15" fmla="*/ 2147483646 h 64"/>
                                <a:gd name="T16" fmla="*/ 2147483646 w 64"/>
                                <a:gd name="T17" fmla="*/ 2147483646 h 64"/>
                                <a:gd name="T18" fmla="*/ 2147483646 w 64"/>
                                <a:gd name="T19" fmla="*/ 2147483646 h 64"/>
                                <a:gd name="T20" fmla="*/ 2147483646 w 64"/>
                                <a:gd name="T21" fmla="*/ 2147483646 h 64"/>
                                <a:gd name="T22" fmla="*/ 2147483646 w 64"/>
                                <a:gd name="T23" fmla="*/ 2147483646 h 64"/>
                                <a:gd name="T24" fmla="*/ 2147483646 w 64"/>
                                <a:gd name="T25" fmla="*/ 2147483646 h 64"/>
                                <a:gd name="T26" fmla="*/ 2147483646 w 64"/>
                                <a:gd name="T27" fmla="*/ 2147483646 h 64"/>
                                <a:gd name="T28" fmla="*/ 2147483646 w 64"/>
                                <a:gd name="T29" fmla="*/ 2147483646 h 64"/>
                                <a:gd name="T30" fmla="*/ 2147483646 w 64"/>
                                <a:gd name="T31" fmla="*/ 2147483646 h 64"/>
                                <a:gd name="T32" fmla="*/ 2147483646 w 64"/>
                                <a:gd name="T33" fmla="*/ 2147483646 h 64"/>
                                <a:gd name="T34" fmla="*/ 2147483646 w 64"/>
                                <a:gd name="T35" fmla="*/ 2147483646 h 64"/>
                                <a:gd name="T36" fmla="*/ 2147483646 w 64"/>
                                <a:gd name="T37" fmla="*/ 2147483646 h 64"/>
                                <a:gd name="T38" fmla="*/ 2147483646 w 64"/>
                                <a:gd name="T39" fmla="*/ 2147483646 h 64"/>
                                <a:gd name="T40" fmla="*/ 2147483646 w 64"/>
                                <a:gd name="T41" fmla="*/ 2147483646 h 64"/>
                                <a:gd name="T42" fmla="*/ 2147483646 w 64"/>
                                <a:gd name="T43" fmla="*/ 2147483646 h 64"/>
                                <a:gd name="T44" fmla="*/ 0 60000 65536"/>
                                <a:gd name="T45" fmla="*/ 0 60000 65536"/>
                                <a:gd name="T46" fmla="*/ 0 60000 65536"/>
                                <a:gd name="T47" fmla="*/ 0 60000 65536"/>
                                <a:gd name="T48" fmla="*/ 0 60000 65536"/>
                                <a:gd name="T49" fmla="*/ 0 60000 65536"/>
                                <a:gd name="T50" fmla="*/ 0 60000 65536"/>
                                <a:gd name="T51" fmla="*/ 0 60000 65536"/>
                                <a:gd name="T52" fmla="*/ 0 60000 65536"/>
                                <a:gd name="T53" fmla="*/ 0 60000 65536"/>
                                <a:gd name="T54" fmla="*/ 0 60000 65536"/>
                                <a:gd name="T55" fmla="*/ 0 60000 65536"/>
                                <a:gd name="T56" fmla="*/ 0 60000 65536"/>
                                <a:gd name="T57" fmla="*/ 0 60000 65536"/>
                                <a:gd name="T58" fmla="*/ 0 60000 65536"/>
                                <a:gd name="T59" fmla="*/ 0 60000 65536"/>
                                <a:gd name="T60" fmla="*/ 0 60000 65536"/>
                                <a:gd name="T61" fmla="*/ 0 60000 65536"/>
                                <a:gd name="T62" fmla="*/ 0 60000 65536"/>
                                <a:gd name="T63" fmla="*/ 0 60000 65536"/>
                                <a:gd name="T64" fmla="*/ 0 60000 65536"/>
                                <a:gd name="T65" fmla="*/ 0 60000 65536"/>
                              </a:gdLst>
                              <a:ahLst/>
                              <a:cxnLst>
                                <a:cxn ang="T44">
                                  <a:pos x="T0" y="T1"/>
                                </a:cxn>
                                <a:cxn ang="T45">
                                  <a:pos x="T2" y="T3"/>
                                </a:cxn>
                                <a:cxn ang="T46">
                                  <a:pos x="T4" y="T5"/>
                                </a:cxn>
                                <a:cxn ang="T47">
                                  <a:pos x="T6" y="T7"/>
                                </a:cxn>
                                <a:cxn ang="T48">
                                  <a:pos x="T8" y="T9"/>
                                </a:cxn>
                                <a:cxn ang="T49">
                                  <a:pos x="T10" y="T11"/>
                                </a:cxn>
                                <a:cxn ang="T50">
                                  <a:pos x="T12" y="T13"/>
                                </a:cxn>
                                <a:cxn ang="T51">
                                  <a:pos x="T14" y="T15"/>
                                </a:cxn>
                                <a:cxn ang="T52">
                                  <a:pos x="T16" y="T17"/>
                                </a:cxn>
                                <a:cxn ang="T53">
                                  <a:pos x="T18" y="T19"/>
                                </a:cxn>
                                <a:cxn ang="T54">
                                  <a:pos x="T20" y="T21"/>
                                </a:cxn>
                                <a:cxn ang="T55">
                                  <a:pos x="T22" y="T23"/>
                                </a:cxn>
                                <a:cxn ang="T56">
                                  <a:pos x="T24" y="T25"/>
                                </a:cxn>
                                <a:cxn ang="T57">
                                  <a:pos x="T26" y="T27"/>
                                </a:cxn>
                                <a:cxn ang="T58">
                                  <a:pos x="T28" y="T29"/>
                                </a:cxn>
                                <a:cxn ang="T59">
                                  <a:pos x="T30" y="T31"/>
                                </a:cxn>
                                <a:cxn ang="T60">
                                  <a:pos x="T32" y="T33"/>
                                </a:cxn>
                                <a:cxn ang="T61">
                                  <a:pos x="T34" y="T35"/>
                                </a:cxn>
                                <a:cxn ang="T62">
                                  <a:pos x="T36" y="T37"/>
                                </a:cxn>
                                <a:cxn ang="T63">
                                  <a:pos x="T38" y="T39"/>
                                </a:cxn>
                                <a:cxn ang="T64">
                                  <a:pos x="T40" y="T41"/>
                                </a:cxn>
                                <a:cxn ang="T65">
                                  <a:pos x="T42" y="T43"/>
                                </a:cxn>
                              </a:cxnLst>
                              <a:rect l="0" t="0" r="r" b="b"/>
                              <a:pathLst>
                                <a:path w="64" h="64">
                                  <a:moveTo>
                                    <a:pt x="60" y="50"/>
                                  </a:moveTo>
                                  <a:cubicBezTo>
                                    <a:pt x="40" y="17"/>
                                    <a:pt x="40" y="17"/>
                                    <a:pt x="40" y="17"/>
                                  </a:cubicBezTo>
                                  <a:cubicBezTo>
                                    <a:pt x="40" y="4"/>
                                    <a:pt x="40" y="4"/>
                                    <a:pt x="40" y="4"/>
                                  </a:cubicBezTo>
                                  <a:cubicBezTo>
                                    <a:pt x="42" y="4"/>
                                    <a:pt x="42" y="4"/>
                                    <a:pt x="42" y="4"/>
                                  </a:cubicBezTo>
                                  <a:cubicBezTo>
                                    <a:pt x="43" y="4"/>
                                    <a:pt x="44" y="3"/>
                                    <a:pt x="44" y="2"/>
                                  </a:cubicBezTo>
                                  <a:cubicBezTo>
                                    <a:pt x="44" y="1"/>
                                    <a:pt x="43" y="0"/>
                                    <a:pt x="42" y="0"/>
                                  </a:cubicBezTo>
                                  <a:cubicBezTo>
                                    <a:pt x="22" y="0"/>
                                    <a:pt x="22" y="0"/>
                                    <a:pt x="22" y="0"/>
                                  </a:cubicBezTo>
                                  <a:cubicBezTo>
                                    <a:pt x="21" y="0"/>
                                    <a:pt x="20" y="1"/>
                                    <a:pt x="20" y="2"/>
                                  </a:cubicBezTo>
                                  <a:cubicBezTo>
                                    <a:pt x="20" y="3"/>
                                    <a:pt x="21" y="4"/>
                                    <a:pt x="22" y="4"/>
                                  </a:cubicBezTo>
                                  <a:cubicBezTo>
                                    <a:pt x="24" y="4"/>
                                    <a:pt x="24" y="4"/>
                                    <a:pt x="24" y="4"/>
                                  </a:cubicBezTo>
                                  <a:cubicBezTo>
                                    <a:pt x="24" y="17"/>
                                    <a:pt x="24" y="17"/>
                                    <a:pt x="24" y="17"/>
                                  </a:cubicBezTo>
                                  <a:cubicBezTo>
                                    <a:pt x="4" y="50"/>
                                    <a:pt x="4" y="50"/>
                                    <a:pt x="4" y="50"/>
                                  </a:cubicBezTo>
                                  <a:cubicBezTo>
                                    <a:pt x="0" y="58"/>
                                    <a:pt x="3" y="64"/>
                                    <a:pt x="12" y="64"/>
                                  </a:cubicBezTo>
                                  <a:cubicBezTo>
                                    <a:pt x="52" y="64"/>
                                    <a:pt x="52" y="64"/>
                                    <a:pt x="52" y="64"/>
                                  </a:cubicBezTo>
                                  <a:cubicBezTo>
                                    <a:pt x="61" y="64"/>
                                    <a:pt x="64" y="58"/>
                                    <a:pt x="60" y="50"/>
                                  </a:cubicBezTo>
                                  <a:moveTo>
                                    <a:pt x="15" y="40"/>
                                  </a:moveTo>
                                  <a:cubicBezTo>
                                    <a:pt x="28" y="18"/>
                                    <a:pt x="28" y="18"/>
                                    <a:pt x="28" y="18"/>
                                  </a:cubicBezTo>
                                  <a:cubicBezTo>
                                    <a:pt x="28" y="4"/>
                                    <a:pt x="28" y="4"/>
                                    <a:pt x="28" y="4"/>
                                  </a:cubicBezTo>
                                  <a:cubicBezTo>
                                    <a:pt x="36" y="4"/>
                                    <a:pt x="36" y="4"/>
                                    <a:pt x="36" y="4"/>
                                  </a:cubicBezTo>
                                  <a:cubicBezTo>
                                    <a:pt x="36" y="18"/>
                                    <a:pt x="36" y="18"/>
                                    <a:pt x="36" y="18"/>
                                  </a:cubicBezTo>
                                  <a:cubicBezTo>
                                    <a:pt x="49" y="40"/>
                                    <a:pt x="49" y="40"/>
                                    <a:pt x="49" y="40"/>
                                  </a:cubicBezTo>
                                  <a:lnTo>
                                    <a:pt x="15" y="4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>
                              <a:noFill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25pt;margin-top:109.2pt;height:548.4pt;width:432.8pt;z-index:251755520;mso-width-relative:page;mso-height-relative:page;" coordsize="5498117,6966578" o:gfxdata="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">
                <o:lock v:ext="edit" aspectratio="f"/>
                <v:group id="组合 20" o:spid="_x0000_s1026" o:spt="203" style="position:absolute;left:0;top:895350;height:222878;width:5486687;" coordsize="5487168,223185" o:gfxdata="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EI+VkS+AAAA3AAAAA8AAAAAAAAAAQAgAAAAIgAAAGRycy9kb3ducmV2Lnht&#10;bFBLAQIUABQAAAAIAIdO4kAzLwWeOwAAADkAAAAVAAAAAAAAAAEAIAAAAA0BAABkcnMvZ3JvdXBz&#10;aGFwZXhtbC54bWxQSwUGAAAAAAYABgBgAQAAygMAAAAA&#10;">
                  <o:lock v:ext="edit" aspectratio="f"/>
                  <v:shape id="Freeform 82" o:spid="_x0000_s1026" o:spt="100" style="position:absolute;left:4143633;top:0;height:223185;width:224001;" filled="t" stroked="f" coordsize="116,116" o:gfxdata="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DfpL68AAAA&#10;3AAAAA8AAAAAAAAAAQAgAAAAIgAAAGRycy9kb3ducmV2LnhtbFBLAQIUABQAAAAIAIdO4kAzLwWe&#10;OwAAADkAAAAQAAAAAAAAAAEAIAAAAAsBAABkcnMvc2hhcGV4bWwueG1sUEsFBgAAAAAGAAYAWwEA&#10;ALUDAAAAAA==&#10;" path="m46,64c5,64,5,64,5,64c2,64,0,67,0,70c0,111,0,111,0,111c0,114,2,116,5,116c46,116,46,116,46,116c49,116,51,114,51,111c51,70,51,70,51,70c51,67,49,64,46,64xm46,0c5,0,5,0,5,0c2,0,0,2,0,5c0,47,0,47,0,47c0,49,2,52,5,52c46,52,46,52,46,52c49,52,51,49,51,47c51,5,51,5,51,5c51,2,49,0,46,0xm41,39c41,40,40,41,38,41c10,41,10,41,10,41c9,41,7,40,7,39c7,10,7,10,7,10c7,9,9,8,10,8c38,8,38,8,38,8c40,8,41,9,41,10c41,39,41,39,41,39xm110,0c69,0,69,0,69,0c66,0,64,2,64,5c64,47,64,47,64,47c64,49,66,52,69,52c110,52,110,52,110,52c113,52,116,49,116,47c116,5,116,5,116,5c116,2,113,0,110,0xm110,64c69,64,69,64,69,64c66,64,64,67,64,70c64,111,64,111,64,111c64,114,66,116,69,116c110,116,110,116,110,116c113,116,116,114,116,111c116,70,116,70,116,70c116,67,113,64,110,64xm110,64c110,64,110,64,110,64e">
                    <v:path o:connectlocs="88827,123136;9655,123136;0,134680;0,213564;9655,223185;88827,223185;98483,213564;98483,134680;88827,123136;88827,0;9655,0;0,9620;0,90428;9655,100048;88827,100048;98483,90428;98483,9620;88827,0;79172,75036;73379,78884;19310,78884;13517,75036;13517,19240;19310,15392;73379,15392;79172,19240;79172,75036;212414,0;133241,0;123586,9620;123586,90428;133241,100048;212414,100048;224001,90428;224001,9620;212414,0;212414,123136;133241,123136;123586,134680;123586,213564;133241,223185;212414,223185;224001,213564;224001,134680;212414,123136;212414,123136;212414,123136" o:connectangles="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87" o:spid="_x0000_s1026" o:spt="100" style="position:absolute;left:5263979;top:0;height:223185;width:223189;" filled="t" stroked="f" coordsize="124,124" o:gfxdata="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VOkSb4A&#10;AADcAAAADwAAAAAAAAABACAAAAAiAAAAZHJzL2Rvd25yZXYueG1sUEsBAhQAFAAAAAgAh07iQDMv&#10;BZ47AAAAOQAAABAAAAAAAAAAAQAgAAAADQEAAGRycy9zaGFwZXhtbC54bWxQSwUGAAAAAAYABgBb&#10;AQAAtwMAAAAA&#10;" path="m96,0c28,0,28,0,28,0c12,0,0,12,0,28c0,97,0,97,0,97c0,112,12,124,28,124c96,124,96,124,96,124c111,124,124,112,124,97c124,28,124,28,124,28c124,12,111,0,96,0xm101,38c100,44,97,49,97,49c97,49,103,34,99,28c96,23,92,22,85,24c82,24,78,27,76,29c83,31,89,36,93,41c100,51,99,66,99,66c49,66,49,66,49,66c49,66,49,79,61,79c74,79,75,71,75,71c98,71,98,71,98,71c97,80,91,88,82,93c78,96,66,99,53,96c46,104,37,107,31,105c24,103,16,93,26,70c26,70,26,69,27,68c27,68,27,68,27,68c27,67,27,67,27,67c36,48,55,35,55,35c42,39,31,52,27,58c27,51,30,45,33,41c40,31,49,27,63,27c65,27,67,27,69,27c74,24,84,18,93,19c104,21,103,32,101,38xm60,43c50,44,49,53,49,53c75,54,75,54,75,54c74,46,69,42,60,43xm29,75c25,85,26,93,29,97c32,102,40,103,50,95c45,93,40,91,36,86c32,83,30,79,29,75xm29,75c29,75,29,75,29,75e">
                    <v:path o:connectlocs="172791,0;50397,0;0,50396;0,174588;50397,223185;172791,223185;223189,174588;223189,50396;172791,0;181791,68395;174591,88194;178191,50396;152992,43197;136793,52196;167391,73795;178191,118792;88195,118792;109794,142190;134993,127791;176391,127791;147592,167388;95395,172788;55797,188987;46797,125991;48597,122391;48597,122391;48597,120591;98995,62995;48597,104392;59397,73795;113394,48596;124193,48596;167391,34197;181791,68395;107994,77394;88195,95393;134993,97193;107994,77394;52197,134990;52197,174588;89995,170988;64796,154789;52197,134990;52197,134990;52197,134990" o:connectangles="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03" o:spid="_x0000_s1026" o:spt="100" style="position:absolute;left:0;top:0;height:223185;width:239190;" filled="t" stroked="f" coordsize="120,112" o:gfxdata="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j6I1i/&#10;AAAA3AAAAA8AAAAAAAAAAQAgAAAAIgAAAGRycy9kb3ducmV2LnhtbFBLAQIUABQAAAAIAIdO4kAz&#10;LwWeOwAAADkAAAAQAAAAAAAAAAEAIAAAAA4BAABkcnMvc2hhcGV4bWwueG1sUEsFBgAAAAAGAAYA&#10;WwEAALgDAAAAAA==&#10;" path="m48,63c48,63,47,59,52,59c67,59,67,59,67,59c67,59,70,59,70,63c70,68,70,68,70,68c70,68,71,72,67,72c52,72,52,72,52,72c52,72,48,74,48,68c48,63,48,63,48,63xm35,20c4,20,4,20,4,20c4,20,0,19,0,26c0,46,0,46,0,46c37,61,37,61,37,61c42,61,42,61,42,61c42,57,42,57,42,57c42,57,43,54,46,54c70,54,70,54,70,54c70,54,76,53,76,57c76,61,76,61,76,61c82,61,82,61,82,61c119,46,119,46,119,46c119,25,119,25,119,25c119,25,120,20,115,20c83,20,83,20,83,20c35,20,35,20,35,20xm74,20c74,13,74,13,74,13c74,13,75,9,72,9c47,9,47,9,47,9c47,9,44,9,44,13c44,20,44,20,44,20c35,20,35,20,35,20c35,7,35,7,35,7c35,7,35,2,41,1c77,1,77,1,77,1c77,1,84,0,84,7c83,20,83,20,83,20c74,20,74,20,74,20xm119,50c119,105,119,105,119,105c119,105,119,111,113,111c5,111,5,111,5,111c5,111,0,112,0,106c0,50,0,50,0,50c43,67,43,67,43,67c43,72,43,72,43,72c43,72,43,78,48,78c70,78,70,78,70,78c70,78,76,78,76,72c76,67,76,67,76,67c119,50,119,50,119,50xm119,50c119,50,119,50,119,50e">
                    <v:path o:connectlocs="95676,125541;103649,117570;133547,117570;139527,125541;139527,135505;133547,143476;103649,143476;95676,135505;95676,125541;69763,39854;7973,39854;0,51810;0,91665;73750,121556;83716,121556;83716,113585;91689,107607;139527,107607;151487,113585;151487,121556;163446,121556;237196,91665;237196,49818;229223,39854;165439,39854;69763,39854;147500,39854;147500,25905;143514,17934;93682,17934;87703,25905;87703,39854;69763,39854;69763,13949;81723,1992;153480,1992;167433,13949;165439,39854;147500,39854;237196,99636;237196,209235;225237,221192;9966,221192;0,211228;0,99636;85709,133512;85709,143476;95676,155432;139527,155432;151487,143476;151487,133512;237196,99636;237196,99636;237196,99636" o:connectangles="0,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14" o:spid="_x0000_s1026" o:spt="100" style="position:absolute;left:1178011;top:0;height:223185;width:291118;" filled="t" stroked="f" coordsize="127,97" o:gfxdata="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upK2b4A&#10;AADcAAAADwAAAAAAAAABACAAAAAiAAAAZHJzL2Rvd25yZXYueG1sUEsBAhQAFAAAAAgAh07iQDMv&#10;BZ47AAAAOQAAABAAAAAAAAAAAQAgAAAADQEAAGRycy9zaGFwZXhtbC54bWxQSwUGAAAAAAYABgBb&#10;AQAAtwMAAAAA&#10;" path="m112,0c15,0,15,0,15,0c11,0,7,1,4,4c12,5,19,9,25,14c32,21,36,30,36,40c36,59,36,59,36,59c44,51,44,51,44,51c46,49,49,49,50,51c52,53,52,56,50,57c34,74,34,74,34,74c33,75,32,75,31,75c30,75,29,75,28,74c12,57,12,57,12,57c10,56,10,53,12,51c14,49,16,49,18,51c26,59,26,59,26,59c26,40,26,40,26,40c26,25,15,13,0,13c0,13,0,14,0,15c0,82,0,82,0,82c0,90,7,97,15,97c112,97,112,97,112,97c120,97,127,90,127,82c127,15,127,15,127,15c127,6,120,0,112,0xm107,75c67,75,67,75,67,75c67,65,67,65,67,65c107,65,107,65,107,65c107,75,107,75,107,75xm107,53c67,53,67,53,67,53c67,43,67,43,67,43c107,43,107,43,107,43c107,53,107,53,107,53xm107,31c67,31,67,31,67,31c67,22,67,22,67,22c107,22,107,22,107,22c107,31,107,31,107,31xm107,31c107,31,107,31,107,31e">
                    <v:path o:connectlocs="256733,0;34384,0;9169,9203;57306,32212;82521,92035;82521,135751;100859,117344;114613,117344;114613,131149;77937,170264;71060,172565;64183,170264;27507,131149;27507,117344;41260,117344;59598,135751;59598,92035;0,29911;0,34513;0,188671;34384,223185;256733,223185;291118,188671;291118,34513;256733,0;245272,172565;153581,172565;153581,149556;245272,149556;245272,172565;245272,121946;153581,121946;153581,98937;245272,98937;245272,121946;245272,71327;153581,71327;153581,50619;245272,50619;245272,71327;245272,71327;245272,71327" o:connectangles="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22" o:spid="_x0000_s1026" o:spt="100" style="position:absolute;left:2998573;top:0;height:223185;width:213852;" filled="t" stroked="f" coordsize="97,101" o:gfxdata="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XeB1O/&#10;AAAA3AAAAA8AAAAAAAAAAQAgAAAAIgAAAGRycy9kb3ducmV2LnhtbFBLAQIUABQAAAAIAIdO4kAz&#10;LwWeOwAAADkAAAAQAAAAAAAAAAEAIAAAAA4BAABkcnMvc2hhcGV4bWwueG1sUEsFBgAAAAAGAAYA&#10;WwEAALgDAAAAAA==&#10;" path="m93,83c41,83,41,83,41,83c39,83,37,85,37,87c37,89,39,91,41,91c93,91,93,91,93,91c95,91,97,89,97,87c97,85,95,83,93,83xm93,48c41,48,41,48,41,48c39,48,37,50,37,52c37,54,39,56,41,56c93,56,93,56,93,56c95,56,97,54,97,52c97,50,95,48,93,48xm41,21c93,21,93,21,93,21c95,21,97,19,97,17c97,15,95,14,93,14c41,14,41,14,41,14c39,14,37,15,37,17c37,19,39,21,41,21xm26,38c4,38,4,38,4,38c3,38,1,39,1,41c1,63,1,63,1,63c1,65,3,66,4,66c26,66,26,66,26,66c28,66,29,65,29,63c29,41,29,41,29,41c29,39,28,38,26,38xm22,59c8,59,8,59,8,59c8,45,8,45,8,45c22,45,22,45,22,45c22,59,22,59,22,59xm26,73c4,73,4,73,4,73c3,73,1,74,1,76c1,98,1,98,1,98c1,100,3,101,4,101c26,101,26,101,26,101c28,101,29,100,29,98c29,76,29,76,29,76c29,74,28,73,26,73xm22,94c8,94,8,94,8,94c8,80,8,80,8,80c22,80,22,80,22,80c22,94,22,94,22,94xm34,1c32,0,30,0,29,2c12,22,12,22,12,22c6,16,6,16,6,16c5,15,3,15,2,16c1,16,0,17,0,18c0,19,1,20,1,21c9,30,9,30,9,30c10,31,11,31,12,31c12,31,12,31,12,31c13,31,14,31,15,30c34,6,34,6,34,6c35,5,35,4,35,3c35,2,34,2,34,1xm34,1c34,1,34,1,34,1e">
                    <v:path o:connectlocs="90391,183409;90391,201087;213852,192248;205033,106068;81572,114907;205033,123746;205033,106068;205033,46404;205033,30936;81572,37565;57321,83970;2204,90599;8818,145843;63935,139214;57321,83970;17637,130375;48502,99438;57321,161311;2204,167941;8818,223185;63935,216555;57321,161311;17637,207716;48502,176780;74958,2209;26455,48614;4409,35356;2204,46404;26455,68502;33069,66292;77163,6629;74958,2209" o:connectangles="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23" o:spid="_x0000_s1026" o:spt="100" style="position:absolute;left:576649;top:0;height:223185;width:261088;" filled="t" stroked="f" coordsize="131,112" o:gfxdata="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gVp2LsAAADc&#10;AAAADwAAAAAAAAABACAAAAAiAAAAZHJzL2Rvd25yZXYueG1sUEsBAhQAFAAAAAgAh07iQDMvBZ47&#10;AAAAOQAAABAAAAAAAAAAAQAgAAAACgEAAGRycy9zaGFwZXhtbC54bWxQSwUGAAAAAAYABgBbAQAA&#10;tAMAAAAA&#10;" path="m122,18c93,18,93,18,93,18c93,9,93,9,93,9c93,4,89,0,84,0c47,0,47,0,47,0c41,0,37,4,37,9c37,18,37,18,37,18c9,18,9,18,9,18c4,18,0,23,0,28c0,103,0,103,0,103c0,108,4,112,9,112c122,112,122,112,122,112c127,112,131,108,131,103c131,28,131,28,131,28c131,23,127,18,122,18c122,18,122,18,122,18xm47,9c84,9,84,9,84,9c84,18,84,18,84,18c47,18,47,18,47,18c47,9,47,9,47,9c47,9,47,9,47,9xm122,28c122,43,122,43,122,43c107,49,88,52,70,53c70,51,70,51,70,51c70,49,68,46,65,46c63,46,61,49,61,51c61,53,61,53,61,53c43,52,24,48,9,42c9,28,9,28,9,28c122,28,122,28,122,28c122,28,122,28,122,28xm9,103c9,47,9,47,9,47c24,53,43,57,61,57c61,60,61,60,61,60c61,63,63,65,65,65c68,65,70,63,70,60c70,58,70,58,70,58c88,57,107,54,122,48c122,103,122,103,122,103c9,103,9,103,9,103c9,103,9,103,9,103xm9,103c9,103,9,103,9,103e">
                    <v:path o:connectlocs="243150,35869;185352,35869;185352,17934;167415,0;93672,0;73742,17934;73742,35869;17937,35869;0,55796;0,205250;17937,223185;243150,223185;261088,205250;261088,55796;243150,35869;243150,35869;93672,17934;167415,17934;167415,35869;93672,35869;93672,17934;93672,17934;243150,55796;243150,85687;139512,105614;139512,101628;129547,91665;121575,101628;121575,105614;17937,83694;17937,55796;243150,55796;243150,55796;17937,205250;17937,93657;121575,113585;121575,119563;129547,129527;139512,119563;139512,115577;243150,95650;243150,205250;17937,205250;17937,205250;17937,205250;17937,205250" o:connectangles="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26" o:spid="_x0000_s1026" o:spt="100" style="position:absolute;left:1804087;top:0;height:223185;width:237690;" filled="t" stroked="f" coordsize="125,117" o:gfxdata="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ZVVli/&#10;AAAA3AAAAA8AAAAAAAAAAQAgAAAAIgAAAGRycy9kb3ducmV2LnhtbFBLAQIUABQAAAAIAIdO4kAz&#10;LwWeOwAAADkAAAAQAAAAAAAAAAEAIAAAAA4BAABkcnMvc2hhcGV4bWwueG1sUEsFBgAAAAAGAAYA&#10;WwEAALgDAAAAAA==&#10;" path="m115,86c10,86,10,86,10,86c4,86,0,81,0,75c0,11,0,11,0,11c0,5,4,0,10,0c115,0,115,0,115,0c120,0,125,5,125,11c125,75,125,75,125,75c125,81,120,86,115,86xm115,22c115,16,110,11,104,11c20,11,20,11,20,11c15,11,10,16,10,22c10,64,10,64,10,64c10,70,15,75,20,75c104,75,104,75,104,75c110,75,115,70,115,64c115,22,115,22,115,22xm41,96c83,96,83,96,83,96c83,107,83,107,83,107c104,107,104,107,104,107c104,117,104,117,104,117c20,117,20,117,20,117c20,107,20,107,20,107c41,107,41,107,41,107c41,96,41,96,41,96xm41,96c41,96,41,96,41,96e">
                    <v:path o:connectlocs="218674,164050;19015,164050;0,143067;0,20983;19015,0;218674,0;237690,20983;237690,143067;218674,164050;218674,41966;197758,20983;38030,20983;19015,41966;19015,122084;38030,143067;197758,143067;218674,122084;218674,41966;77962,183126;157826,183126;157826,204109;197758,204109;197758,223185;38030,223185;38030,204109;77962,204109;77962,183126;77962,183126;77962,183126" o:connectangles="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29" o:spid="_x0000_s1026" o:spt="100" style="position:absolute;left:2380736;top:0;height:223185;width:277882;" filled="t" stroked="f" coordsize="133,107" o:gfxdata="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1JALRvQAA&#10;ANwAAAAPAAAAAAAAAAEAIAAAACIAAABkcnMvZG93bnJldi54bWxQSwECFAAUAAAACACHTuJAMy8F&#10;njsAAAA5AAAAEAAAAAAAAAABACAAAAAMAQAAZHJzL3NoYXBleG1sLnhtbFBLBQYAAAAABgAGAFsB&#10;AAC2AwAAAAA=&#10;" path="m113,20c113,13,107,13,107,13c27,13,27,13,27,13c27,13,20,13,20,20c20,26,20,26,20,26c113,26,113,26,113,26c113,20,113,20,113,20c113,20,113,20,113,20xm93,0c40,0,40,0,40,0c40,0,33,0,33,6c100,6,100,6,100,6c100,0,93,0,93,0c93,0,93,0,93,0xm127,26c123,22,123,22,123,22c123,33,123,33,123,33c11,33,11,33,11,33c11,22,11,22,11,22c7,26,7,26,7,26c3,30,0,31,2,40c3,48,11,94,12,100c13,107,20,107,20,107c113,107,113,107,113,107c113,107,120,107,122,100c123,94,130,48,132,40c133,31,131,30,127,26c127,26,127,26,127,26xm93,62c93,62,93,69,87,69c47,69,47,69,47,69c40,69,40,62,40,62c40,49,40,49,40,49c49,49,49,49,49,49c49,60,49,60,49,60c84,60,84,60,84,60c84,49,84,49,84,49c93,49,93,49,93,49c93,62,93,62,93,62c93,62,93,62,93,62xm93,62c93,62,93,62,93,62e">
                    <v:path o:connectlocs="236095,41716;223559,27115;56412,27115;41786,41716;41786,54231;236095,54231;236095,41716;236095,41716;194308,0;83573,0;68948,12515;208933,12515;194308,0;194308,0;265345,54231;256988,45888;256988,68832;22982,68832;22982,45888;14625,54231;4178,83433;25072,208584;41786,223185;236095,223185;254899,208584;275792,83433;265345,54231;265345,54231;194308,129322;181772,143923;98198,143923;83573,129322;83573,102206;102377,102206;102377,125150;175504,125150;175504,102206;194308,102206;194308,129322;194308,129322;194308,129322;194308,129322" o:connectangles="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34" o:spid="_x0000_s1026" o:spt="100" style="position:absolute;left:4703806;top:0;height:223185;width:223189;" filled="t" stroked="f" coordsize="134,134" o:gfxdata="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yAlzvQAA&#10;ANwAAAAPAAAAAAAAAAEAIAAAACIAAABkcnMvZG93bnJldi54bWxQSwECFAAUAAAACACHTuJAMy8F&#10;njsAAAA5AAAAEAAAAAAAAAABACAAAAAMAQAAZHJzL3NoYXBleG1sLnhtbFBLBQYAAAAABgAGAFsB&#10;AAC2AwAAAAA=&#10;" path="m21,46c20,48,19,50,19,51c20,51,21,51,22,51c22,50,21,48,21,46xm65,1c65,0,64,0,63,0c47,0,30,0,14,0c6,1,0,8,0,16c0,49,0,83,0,116c0,118,1,120,1,121c2,128,8,134,15,133c31,134,46,133,62,134c63,134,64,133,65,133c65,89,65,45,65,1xm55,42c55,43,55,44,55,45c48,45,41,45,34,45c34,44,34,43,34,42c41,42,48,42,55,42xm55,66c55,67,55,68,55,69c41,69,27,69,13,69c12,68,13,67,13,66c27,66,41,66,55,66xm34,54c41,54,48,54,55,54c55,55,55,56,55,57c48,57,41,57,34,57c34,56,34,55,34,54xm18,41c20,41,21,41,23,41c25,47,27,52,29,58c28,58,26,58,25,58c24,57,24,56,24,55c22,55,20,55,17,55c17,56,17,57,16,58c15,58,14,58,13,58c14,52,16,47,18,41xm13,93c13,92,12,91,13,90c27,90,41,90,55,90c55,91,55,92,55,93c41,93,27,93,13,93xm13,81c13,80,13,79,13,77c24,77,36,77,47,77c50,77,52,77,55,77c55,79,55,80,55,81c41,81,27,81,13,81xm21,46c20,48,19,50,19,51c20,51,21,51,22,51c22,50,21,48,21,46xm118,0c109,0,101,0,92,0c92,6,92,11,92,16c90,15,88,13,86,12c83,13,82,15,80,16c80,11,80,6,80,0c76,0,72,0,69,0c69,45,69,89,69,133c85,134,101,133,117,134c120,133,124,134,127,131c131,129,133,124,133,119c133,84,133,50,133,16c134,7,126,0,118,0xm123,93c109,93,94,93,80,93c80,92,80,91,80,90c94,90,109,90,123,90c123,91,123,92,123,93xm123,81c109,81,94,81,80,81c80,80,80,79,80,77c94,77,109,77,123,77c123,79,123,80,123,81xm123,69c109,69,94,69,80,69c80,68,80,67,80,66c94,66,109,66,123,66c123,67,123,68,123,69xm123,57c109,57,94,57,80,57c80,56,80,55,80,54c94,54,109,54,123,54c123,55,123,56,123,57xm123,45c109,45,94,45,80,45c80,44,80,43,80,42c94,42,109,42,123,42c123,43,123,44,123,45xm123,45c123,45,123,45,123,45e">
                    <v:path o:connectlocs="31646,84943;34977,76615;104932,0;0,26648;1665,201532;103266,223185;108263,1665;91607,74950;56630,69953;91607,109926;21652,114923;91607,109926;91607,89940;56630,94936;29980,68287;48302,96602;39974,91605;26649,96602;29980,68287;21652,149900;91607,154897;21652,134910;78282,128248;91607,134910;34977,76615;36642,84943;196539,0;153234,26648;133247,26648;114925,0;194873,223185;221523,198201;196539,0;133247,154897;204867,149900;204867,134910;133247,128248;204867,134910;133247,114923;204867,109926;204867,94936;133247,89940;204867,94936;133247,74950;204867,69953;204867,74950" o:connectangles="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35" o:spid="_x0000_s1026" o:spt="100" style="position:absolute;left:3550509;top:0;height:223185;width:253462;" filled="t" stroked="f" coordsize="152,134" o:gfxdata="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4HP+AvQAA&#10;ANwAAAAPAAAAAAAAAAEAIAAAACIAAABkcnMvZG93bnJldi54bWxQSwECFAAUAAAACACHTuJAMy8F&#10;njsAAAA5AAAAEAAAAAAAAAABACAAAAAMAQAAZHJzL3NoYXBleG1sLnhtbFBLBQYAAAAABgAGAFsB&#10;AAC2AwAAAAA=&#10;" path="m152,15c152,129,152,129,152,129c152,131,150,134,147,134c5,134,5,134,5,134c2,134,0,131,0,129c0,15,0,15,0,15c0,12,2,10,5,10c24,10,24,10,24,10c24,5,24,5,24,5c24,3,26,0,28,0c43,0,43,0,43,0c45,0,47,3,47,5c47,10,47,10,47,10c104,10,104,10,104,10c104,5,104,5,104,5c104,3,107,0,109,0c123,0,123,0,123,0c126,0,128,3,128,5c128,10,128,10,128,10c147,10,147,10,147,10c150,10,152,12,152,15xm142,124c142,19,142,19,142,19c128,19,128,19,128,19c128,24,128,24,128,24c128,27,126,29,123,29c109,29,109,29,109,29c107,29,104,27,104,24c104,19,104,19,104,19c47,19,47,19,47,19c47,24,47,24,47,24c47,27,45,29,43,29c28,29,28,29,28,29c26,29,24,27,24,24c24,19,24,19,24,19c9,19,9,19,9,19c9,124,9,124,9,124c142,124,142,124,142,124xm119,19c119,10,119,10,119,10c114,10,114,10,114,10c114,19,114,19,114,19c119,19,119,19,119,19xm38,19c38,10,38,10,38,10c33,10,33,10,33,10c33,19,33,19,33,19c38,19,38,19,38,19xm128,53c128,72,128,72,128,72c128,74,126,76,123,76c104,76,104,76,104,76c102,76,100,74,100,72c100,53,100,53,100,53c100,50,102,48,104,48c123,48,123,48,123,48c126,48,128,50,128,53xm119,67c119,57,119,57,119,57c109,57,109,57,109,57c109,67,109,67,109,67c119,67,119,67,119,67xm128,91c128,110,128,110,128,110c128,112,126,115,123,115c104,115,104,115,104,115c102,115,100,112,100,110c100,91,100,91,100,91c100,88,102,86,104,86c123,86,123,86,123,86c126,86,128,88,128,91xm119,105c119,95,119,95,119,95c109,95,109,95,109,95c109,105,109,105,109,105c119,105,119,105,119,105xm90,53c90,72,90,72,90,72c90,74,88,76,85,76c66,76,66,76,66,76c64,76,62,74,62,72c62,53,62,53,62,53c62,50,64,48,66,48c85,48,85,48,85,48c88,48,90,50,90,53xm81,67c81,57,81,57,81,57c71,57,71,57,71,57c71,67,71,67,71,67c81,67,81,67,81,67xm90,91c90,110,90,110,90,110c90,112,88,115,85,115c66,115,66,115,66,115c64,115,62,112,62,110c62,91,62,91,62,91c62,88,64,86,66,86c85,86,85,86,85,86c88,86,90,88,90,91xm81,105c81,95,81,95,81,95c71,95,71,95,71,95c71,105,71,105,71,105c81,105,81,105,81,105xm52,53c52,72,52,72,52,72c52,74,50,76,47,76c28,76,28,76,28,76c26,76,24,74,24,72c24,53,24,53,24,53c24,50,26,48,28,48c47,48,47,48,47,48c50,48,52,50,52,53xm43,67c43,57,43,57,43,57c33,57,33,57,33,57c33,67,33,67,33,67c43,67,43,67,43,67xm47,86c50,86,52,88,52,91c52,110,52,110,52,110c52,112,50,115,47,115c28,115,28,115,28,115c26,115,24,112,24,110c24,91,24,91,24,91c24,88,26,86,28,86c47,86,47,86,47,86xm43,105c43,95,43,95,43,95c33,95,33,95,33,95c33,105,33,105,33,105c43,105,43,105,43,105xm43,105c43,105,43,105,43,105e">
                    <v:path o:connectlocs="245124,223185;0,24983;40020,8327;78373,8327;173421,8327;213441,8327;253462,24983;213441,31645;181758,48301;78373,31645;46690,48301;15007,31645;198434,31645;190096,31645;63365,16655;63365,31645;205104,126582;166751,88274;213441,88274;181758,94936;213441,151565;173421,191539;173421,143238;198434,174883;181758,174883;150076,119920;103385,119920;141738,79946;135068,94936;135068,111592;141738,191539;103385,151565;150076,151565;118393,158228;86710,88274;46690,126582;46690,79946;71703,111592;55027,111592;86710,151565;46690,191539;46690,143238;71703,158228;71703,174883" o:connectangles="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</v:group>
                <v:group id="组合 31" o:spid="_x0000_s1026" o:spt="203" style="position:absolute;left:0;top:0;height:222878;width:5486687;" coordsize="5487167,223185" o:gfxdata="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oq2UC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Freeform 81" o:spid="_x0000_s1026" o:spt="100" style="position:absolute;left:0;top:0;height:223185;width:223189;" filled="t" stroked="f" coordsize="102,102" o:gfxdata="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FY8uW/&#10;AAAA3AAAAA8AAAAAAAAAAQAgAAAAIgAAAGRycy9kb3ducmV2LnhtbFBLAQIUABQAAAAIAIdO4kAz&#10;LwWeOwAAADkAAAAQAAAAAAAAAAEAIAAAAA4BAABkcnMvc2hhcGV4bWwueG1sUEsFBgAAAAAGAAYA&#10;WwEAALgDAAAAAA==&#10;" path="m102,85c59,64,59,64,59,64c59,58,59,58,59,58c69,54,76,43,76,30c76,7,69,0,51,0c32,0,25,7,25,30c25,43,32,54,42,58c42,64,42,64,42,64c0,85,0,85,0,85c0,102,0,102,0,102c102,102,102,102,102,102c102,85,102,85,102,85c102,85,102,85,102,85xm102,85c102,85,102,85,102,85e">
                    <v:path o:connectlocs="223189,185987;129099,140037;129099,126909;166297,65642;111594,0;54703,65642;91901,126909;91901,140037;0,185987;0,223185;223189,223185;223189,185987;223189,185987;223189,185987;223189,185987" o:connectangles="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88" o:spid="_x0000_s1026" o:spt="100" style="position:absolute;left:2949146;top:0;height:223185;width:250982;" filled="t" stroked="f" coordsize="126,112" o:gfxdata="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nkKM/&#10;wAAAANwAAAAPAAAAAAAAAAEAIAAAACIAAABkcnMvZG93bnJldi54bWxQSwECFAAUAAAACACHTuJA&#10;My8FnjsAAAA5AAAAEAAAAAAAAAABACAAAAAPAQAAZHJzL3NoYXBleG1sLnhtbFBLBQYAAAAABgAG&#10;AFsBAAC5AwAAAAA=&#10;" path="m33,24c33,24,33,24,33,24c33,24,33,24,33,24xm26,30c30,30,34,25,34,20c34,9,34,9,34,9c34,4,30,0,26,0c22,0,18,4,18,9c18,20,18,20,18,20c18,25,22,30,26,30xm126,19c126,11,118,11,118,11c117,11,117,11,117,11c113,11,113,11,113,11c113,11,113,11,113,11c113,26,113,26,113,26c113,26,113,33,107,33c106,33,106,33,105,33c103,33,100,33,95,33c95,33,94,33,94,33c87,33,88,26,88,26c88,11,88,11,88,11c87,11,87,11,87,11c39,11,39,11,39,11c39,11,39,11,39,11c39,26,39,26,39,26c39,26,39,33,33,33c32,33,32,33,31,33c27,33,23,33,21,33c21,33,20,33,20,33c13,33,13,26,13,26c13,11,13,11,13,11c13,11,13,11,13,11c9,11,9,11,9,11c9,11,9,11,9,11c9,11,1,11,0,19c0,20,0,20,0,20c0,20,0,100,0,104c0,112,9,112,9,112c117,112,117,112,117,112c117,112,126,112,126,104c126,100,126,20,126,20c126,20,126,20,126,19xm63,95c63,101,51,103,39,103c27,103,14,101,14,95c14,93,14,93,14,93c14,88,23,83,30,80c31,80,34,79,32,75c28,71,26,65,26,59c26,50,32,45,39,45c46,45,52,50,52,59c52,65,49,71,46,75c46,75,46,75,46,75c44,79,46,80,47,80c55,83,63,88,63,93c63,95,63,95,63,95xm107,92c79,92,79,92,79,92c76,92,73,89,73,86c73,82,76,80,79,80c107,80,107,80,107,80c110,80,112,82,112,86c112,89,110,92,107,92xm107,68c79,68,79,68,79,68c76,68,73,66,73,62c73,59,76,56,79,56c107,56,107,56,107,56c110,56,112,59,112,62c112,66,110,68,107,68xm101,30c105,30,108,25,108,20c108,9,108,9,108,9c108,4,104,0,100,0c96,0,93,4,93,9c93,20,93,20,93,20c93,25,96,30,101,30xm101,30c101,30,101,30,101,30e">
                    <v:path o:connectlocs="65733,47825;51789,59781;67725,17934;35854,17934;51789,59781;235046,21919;225087,21919;225087,51810;209151,65759;187240,65759;175289,21919;77684,21919;77684,51810;61749,65759;39838,65759;25894,21919;17927,21919;0,37861;0,207243;233054,223185;250982,39854;125491,189308;27886,189308;59757,159417;51789,117570;103579,117570;91628,149454;125491,185323;213135,183330;145410,171374;213135,159417;213135,183330;157361,135505;157361,111592;223095,123548;201183,59781;215127,17934;185248,17934;201183,59781;201183,59781" o:connectangles="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90" o:spid="_x0000_s1026" o:spt="100" style="position:absolute;left:3550508;top:0;height:223185;width:221075;" filled="t" stroked="f" coordsize="133,134" o:gfxdata="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gQTf+/&#10;AAAA3AAAAA8AAAAAAAAAAQAgAAAAIgAAAGRycy9kb3ducmV2LnhtbFBLAQIUABQAAAAIAIdO4kAz&#10;LwWeOwAAADkAAAAQAAAAAAAAAAEAIAAAAA4BAABkcnMvc2hhcGV4bWwueG1sUEsFBgAAAAAGAAYA&#10;WwEAALgDAAAAAA==&#10;" path="m103,0c29,0,29,0,29,0c13,0,0,13,0,30c0,104,0,104,0,104c0,121,13,134,29,134c103,134,103,134,103,134c120,134,133,121,133,104c133,30,133,30,133,30c133,13,120,0,103,0xm26,110c26,110,26,99,28,96c30,94,33,90,45,88c58,86,56,79,56,79c56,76,56,73,56,73c56,73,51,70,49,64c45,63,46,61,45,59c45,59,44,50,47,51c47,51,48,51,48,49c48,45,48,39,48,37c48,34,50,28,55,27c59,26,57,27,59,27c60,27,60,26,63,26c69,24,69,24,69,24c71,24,73,28,75,29c76,29,77,28,80,29c84,30,84,36,84,38c84,41,85,47,84,49c84,51,85,51,85,51c88,51,87,60,87,60c87,62,85,62,82,64c80,70,76,73,76,73c76,73,76,78,76,79c76,79,74,86,86,88c99,90,102,94,104,96c106,99,107,110,107,110c26,110,26,110,26,110xm26,110c26,110,26,110,26,110e">
                    <v:path o:connectlocs="171208,0;48204,0;0,49966;0,173218;48204,223185;171208,223185;221075,173218;221075,49966;171208,0;43217,183211;46542,159893;74799,146569;93084,131579;93084,121585;81448,106595;74799,98268;78124,84943;79786,81612;79786,61625;91421,44970;98070,44970;104719,43304;114693,39973;124666,48301;132977,48301;139626,63291;139626,81612;141288,84943;144612,99933;136301,106595;126328,121585;126328,131579;142950,146569;172870,159893;177857,183211;43217,183211;43217,183211;43217,183211" o:connectangles="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97" o:spid="_x0000_s1026" o:spt="100" style="position:absolute;left:2380735;top:0;height:223185;width:224689;" filled="t" stroked="f" coordsize="127,126" o:gfxdata="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En+z74A&#10;AADcAAAADwAAAAAAAAABACAAAAAiAAAAZHJzL2Rvd25yZXYueG1sUEsBAhQAFAAAAAgAh07iQDMv&#10;BZ47AAAAOQAAABAAAAAAAAAAAQAgAAAADQEAAGRycy9zaGFwZXhtbC54bWxQSwUGAAAAAAYABgBb&#10;AQAAtwMAAAAA&#10;" path="m63,0c29,0,0,28,0,63c0,98,29,126,63,126c98,126,127,98,127,63c127,28,98,0,63,0xm85,115c78,118,71,119,63,119c56,119,49,118,42,115c35,112,29,108,24,103c24,103,24,103,24,103c31,87,46,76,64,76c81,76,97,87,103,102c103,102,103,103,103,103c98,108,92,112,85,115xm64,66c54,66,46,58,46,48c46,38,54,30,64,30c74,30,82,38,82,48c82,58,74,66,64,66xm108,96c105,89,99,83,93,78c87,75,82,72,76,71c84,66,89,58,89,48c89,35,78,23,64,23c50,23,38,35,38,48c38,58,44,66,52,71c46,72,40,74,35,78c28,83,23,89,19,97c16,93,14,89,12,85c9,78,8,71,8,63c8,56,9,48,12,41c15,35,19,29,24,24c29,18,35,14,42,12c49,9,56,7,63,7c71,7,78,9,85,12c92,14,98,18,103,24c108,29,112,35,115,41c118,48,119,56,119,63c119,71,118,78,115,85c113,89,111,93,108,96xm108,96c108,96,108,96,108,96e">
                    <v:path o:connectlocs="111459,0;0,111592;111459,223185;224689,111592;111459,0;150382,203700;111459,210785;74306,203700;42460,182444;42460,182444;113229,134619;182228,180673;182228,182444;150382,203700;113229,116906;81383,85022;113229,53139;145074,85022;113229,116906;191074,170045;164536,138162;134459,125762;157459,85022;113229,40740;67229,85022;91998,125762;61922,138162;33614,171817;21230,150561;14153,111592;21230,72623;42460,42511;74306,21255;111459,12399;150382,21255;182228,42511;203458,72623;210535,111592;203458,150561;191074,170045;191074,170045;191074,170045" o:connectangles="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04" o:spid="_x0000_s1026" o:spt="100" style="position:absolute;left:576648;top:0;height:223185;width:195185;" filled="t" stroked="f" coordsize="100,115" o:gfxdata="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jNVW5ugAAANwA&#10;AAAPAAAAAAAAAAEAIAAAACIAAABkcnMvZG93bnJldi54bWxQSwECFAAUAAAACACHTuJAMy8FnjsA&#10;AAA5AAAAEAAAAAAAAAABACAAAAAJAQAAZHJzL3NoYXBleG1sLnhtbFBLBQYAAAAABgAGAFsBAACz&#10;AwAAAAA=&#10;" path="m13,77c13,77,33,68,50,68c68,68,87,77,87,77c100,110,100,110,100,110c100,110,75,115,50,115c25,115,0,110,0,110c13,77,13,77,13,77xm50,0c64,0,77,11,79,26c79,27,79,32,79,34c79,41,68,60,50,60c32,60,21,41,21,34c21,33,21,27,21,26c23,11,36,0,50,0xm50,0c50,0,50,0,50,0e">
                    <v:path o:connectlocs="25374,149436;97592,131970;169810,149436;195185,213481;97592,223185;0,213481;25374,149436;97592,0;154196,50459;154196,65985;97592,116444;40988,65985;40988,50459;97592,0;97592,0;97592,0" o:connectangles="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07" o:spid="_x0000_s1026" o:spt="100" style="position:absolute;left:5263978;top:0;height:223185;width:223189;" filled="t" stroked="f" coordsize="113,113" o:gfxdata="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gQwVS/&#10;AAAA3AAAAA8AAAAAAAAAAQAgAAAAIgAAAGRycy9kb3ducmV2LnhtbFBLAQIUABQAAAAIAIdO4kAz&#10;LwWeOwAAADkAAAAQAAAAAAAAAAEAIAAAAA4BAABkcnMvc2hhcGV4bWwueG1sUEsFBgAAAAAGAAYA&#10;WwEAALgDAAAAAA==&#10;" path="m101,113c11,113,11,113,11,113c5,113,0,108,0,101c0,11,0,11,0,11c0,5,5,0,11,0c101,0,101,0,101,0c108,0,113,5,113,11c113,101,113,101,113,101c113,108,108,113,101,113c101,113,101,113,101,113xm109,11c109,8,105,4,101,4c11,4,11,4,11,4c8,4,4,10,4,14c4,101,4,101,4,101c4,105,8,109,11,109c101,109,101,109,101,109c105,109,109,105,109,101c109,11,109,11,109,11c109,11,109,11,109,11xm23,87c23,87,23,74,28,71c32,68,45,63,45,63c45,63,53,73,57,73c60,73,69,63,69,63c69,63,81,68,86,71c91,75,90,87,90,87c23,87,23,87,23,87c23,87,23,87,23,87xm56,62c48,62,42,55,42,44c42,34,48,25,56,25c63,25,70,34,70,44c70,55,63,62,56,62c56,62,56,62,56,62xm56,62c56,62,56,62,56,62e">
                    <v:path o:connectlocs="199487,223185;21726,223185;0,199483;0,21725;21726,0;199487,0;223189,21725;223189,199483;199487,223185;199487,223185;215288,21725;199487,7900;21726,7900;7900,27651;7900,199483;21726,215284;199487,215284;215288,199483;215288,21725;215288,21725;45427,171832;55303,140231;88880,124430;112582,144181;136283,124430;169860,140231;177761,171832;45427,171832;45427,171832;110606,122455;82955,86903;110606,49377;138258,86903;110606,122455;110606,122455;110606,122455;110606,122455" o:connectangles="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08" o:spid="_x0000_s1026" o:spt="100" style="position:absolute;left:4687329;top:0;height:223185;width:230752;" filled="t" stroked="f" coordsize="129,125" o:gfxdata="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0MJL28AAAA&#10;3AAAAA8AAAAAAAAAAQAgAAAAIgAAAGRycy9kb3ducmV2LnhtbFBLAQIUABQAAAAIAIdO4kAzLwWe&#10;OwAAADkAAAAQAAAAAAAAAAEAIAAAAAsBAABkcnMvc2hhcGV4bWwueG1sUEsFBgAAAAAGAAYAWwEA&#10;ALUDAAAAAA==&#10;" path="m60,107c59,105,58,106,57,107c57,107,52,120,53,122c55,123,66,118,66,118c68,117,68,115,67,114c60,107,60,107,60,107xm66,98c64,96,62,96,61,98c60,99,61,101,62,102c70,112,70,112,70,112c72,113,74,113,75,112c75,111,76,109,75,107c66,98,66,98,66,98xm77,106c78,107,80,107,81,106c81,106,83,104,85,102c106,80,129,48,125,44c121,39,91,64,71,86c68,88,67,90,67,90c66,92,66,94,67,95c77,106,77,106,77,106xm77,77c78,76,81,74,83,71c86,67,86,58,86,51c86,16,67,0,43,0c19,0,0,16,0,51c0,85,19,125,43,125c46,125,51,124,51,121c53,105,61,92,77,77xm25,46c17,46,11,42,11,38c11,33,17,29,25,29c33,29,39,33,39,38c39,42,33,46,25,46xm47,38c47,33,53,29,61,29c69,29,75,33,75,38c75,42,69,46,61,46c53,46,47,42,47,38xm47,38c47,38,47,38,47,38e">
                    <v:path o:connectlocs="107326,191046;101960,191046;94805,217828;118059,210686;119847,203544;107326,191046;118059,174977;109115,174977;110904,182118;125214,199973;134158,199973;134158,191046;118059,174977;137735,189260;144890,189260;152045,182118;223596,78561;127003,153551;119847,160693;119847,169620;137735,189260;137735,137481;148468,126769;153834,91059;76917,0;0,91059;76917,223185;91227,216043;137735,137481;44719,82132;19676,67848;44719,51778;69762,67848;44719,82132;84072,67848;109115,51778;134158,67848;109115,82132;84072,67848;84072,67848;84072,67848" o:connectangles="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15" o:spid="_x0000_s1026" o:spt="100" style="position:absolute;left:4118918;top:0;height:223185;width:222482;" filled="t" stroked="f" coordsize="133,133" o:gfxdata="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7YUsC8AAAA&#10;3AAAAA8AAAAAAAAAAQAgAAAAIgAAAGRycy9kb3ducmV2LnhtbFBLAQIUABQAAAAIAIdO4kAzLwWe&#10;OwAAADkAAAAQAAAAAAAAAAEAIAAAAAsBAABkcnMvc2hhcGV4bWwueG1sUEsFBgAAAAAGAAYAWwEA&#10;ALUDAAAAAA==&#10;" path="m66,0c30,0,0,30,0,67c0,103,30,133,66,133c103,133,133,103,133,67c133,30,103,0,66,0xm109,105c105,91,96,80,83,75c89,70,93,63,93,55c93,40,81,29,66,29c52,29,40,40,40,55c40,63,44,70,50,75c37,80,27,91,24,105c15,95,9,81,9,67c9,35,35,10,66,10c98,10,124,35,124,67c124,81,118,95,109,105xm109,105c109,105,109,105,109,105e">
                    <v:path o:connectlocs="110404,0;0,112431;110404,223185;222482,112431;110404,0;182334,176198;138842,125856;155570,92294;110404,48664;66911,92294;83639,125856;40147,176198;15055,112431;110404,16780;207426,112431;182334,176198;182334,176198;182334,176198" o:connectangles="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圆形小人1 29" o:spid="_x0000_s1026" o:spt="100" style="position:absolute;left:1112108;top:0;height:223185;width:282973;v-text-anchor:middle;" filled="t" stroked="f" coordsize="683211,432048" o:gfxdata="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MJzbL4A&#10;AADcAAAADwAAAAAAAAABACAAAAAiAAAAZHJzL2Rvd25yZXYueG1sUEsBAhQAFAAAAAgAh07iQDMv&#10;BZ47AAAAOQAAABAAAAAAAAAAAQAgAAAADQEAAGRycy9zaGFwZXhtbC54bWxQSwUGAAAAAAYABgBb&#10;AQAAtwMAAAAA&#10;" path="m512137,280189c588167,280189,653655,340557,683040,427518l683211,432048,518050,432048,517720,423301c501526,375376,479652,331635,452572,294062c471023,284776,491179,280189,512137,280189xm242652,216651c350494,216651,443383,302276,485063,425622l485305,432048,0,432048,242,425623c41922,302276,134811,216651,242652,216651xm512137,127447c549644,127447,580050,157437,580050,194431c580050,231425,549644,261414,512137,261414c474630,261414,444224,231425,444224,194431c444224,157437,474630,127447,512137,127447xm242652,0c295853,0,338980,42537,338980,95010c338980,147482,295853,190020,242652,190020c189452,190020,146324,147482,146324,95010c146324,42537,189452,0,242652,0xe">
                    <v:path o:connectlocs="377,626;503,955;504,965;381,965;381,945;333,657;377,626;178,484;357,951;357,965;0,965;0,951;178,484;377,284;427,434;377,584;327,434;377,284;178,0;250,212;178,424;108,212;178,0" o:connectangles="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圆环小人2 350" o:spid="_x0000_s1026" o:spt="100" style="position:absolute;left:1746421;top:0;height:223185;width:282973;v-text-anchor:middle;" filled="t" stroked="f" coordsize="1690322,1152128" o:gfxdata="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TgseS/&#10;AAAA3AAAAA8AAAAAAAAAAQAgAAAAIgAAAGRycy9kb3ducmV2LnhtbFBLAQIUABQAAAAIAIdO4kAz&#10;LwWeOwAAADkAAAAQAAAAAAAAAAEAIAAAAA4BAABkcnMvc2hhcGV4bWwueG1sUEsFBgAAAAAGAAYA&#10;WwEAALgDAAAAAA==&#10;" path="m826556,1149986l889752,1149986c889500,1150690,889449,1151409,889399,1152128l826226,1152128,826556,1149986xm1243612,747450c1477312,740021,1674794,919019,1690322,1152128l1626622,1152128c1611628,955005,1443876,804288,1245620,810590c1189595,812371,1136798,826511,1090488,851592c1079087,833319,1065672,816545,1049512,802255c1106685,768739,1172955,749696,1243612,747450xm562417,606836c877321,596825,1143423,838020,1164346,1152128l1078512,1152128c1058307,886510,832267,683424,565122,691915c308709,700066,102467,900340,85124,1152128l0,1152128c17286,854342,260044,616447,562417,606836xm1257403,357877c1175548,357877,1109192,424234,1109192,506089c1109192,587944,1175548,654300,1257403,654300c1339258,654300,1405614,587944,1405614,506089c1405614,424234,1339258,357877,1257403,357877xm1257403,297099c1372825,297099,1466393,390667,1466393,506089c1466393,621511,1372825,715079,1257403,715079c1141981,715079,1048414,621511,1048414,506089c1048414,390667,1141981,297099,1257403,297099xm580999,81897c470702,81897,381289,171311,381289,281608c381289,391906,470702,481318,580999,481318c691297,481318,780710,391906,780710,281608c780710,171311,691297,81897,580999,81897xm580999,0c736527,0,862607,126080,862607,281608c862607,437136,736527,563216,580999,563216c425471,563216,299392,437136,299392,281608c299392,126080,425471,0,580999,0xe">
                    <v:path o:connectlocs="6,18;7,18;7,19;6,19;6,18;9,12;13,19;12,19;9,13;8,14;8,13;9,12;4,10;9,19;8,19;4,11;0,19;0,19;4,10;10,6;8,8;10,10;11,8;10,6;10,4;11,8;10,11;8,8;10,4;4,1;3,4;4,7;6,4;4,1;4,0;6,4;4,9;2,4;4,0" o:connectangles="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</v:group>
                <v:group id="组合 42" o:spid="_x0000_s1026" o:spt="203" style="position:absolute;left:0;top:1771650;height:222878;width:5472718;" coordsize="5473361,223185" o:gfxdata="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H9Ejgu+AAAA3AAAAA8AAAAAAAAAAQAgAAAAIgAAAGRycy9kb3ducmV2Lnht&#10;bFBLAQIUABQAAAAIAIdO4kAzLwWeOwAAADkAAAAVAAAAAAAAAAEAIAAAAA0BAABkcnMvZ3JvdXBz&#10;aGFwZXhtbC54bWxQSwUGAAAAAAYABgBgAQAAygMAAAAA&#10;">
                  <o:lock v:ext="edit" aspectratio="f"/>
                  <v:shape id="Freeform 138" o:spid="_x0000_s1026" o:spt="100" style="position:absolute;left:0;top:0;height:223185;width:243536;" filled="t" stroked="f" coordsize="167,153" o:gfxdata="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Pq&#10;+UnCAAAA3AAAAA8AAAAAAAAAAQAgAAAAIgAAAGRycy9kb3ducmV2LnhtbFBLAQIUABQAAAAIAIdO&#10;4kAzLwWeOwAAADkAAAAQAAAAAAAAAAEAIAAAABEBAABkcnMvc2hhcGV4bWwueG1sUEsFBgAAAAAG&#10;AAYAWwEAALsDAAAAAA==&#10;" path="m37,122c37,117,34,114,29,114c8,114,8,114,8,114c4,114,0,117,0,122c0,126,4,130,8,130c29,130,29,130,29,130c34,130,37,126,37,122xm0,77c0,81,4,84,8,84c29,84,29,84,29,84c34,84,37,81,37,77c37,72,34,69,29,69c8,69,8,69,8,69c4,69,0,72,0,77xm8,39c29,39,29,39,29,39c34,39,37,36,37,31c37,27,34,23,29,23c8,23,8,23,8,23c4,23,0,27,0,31c0,36,4,39,8,39xm156,0c147,0,147,0,147,0c145,0,145,0,145,0c109,0,109,0,109,0c109,0,109,0,109,0c24,0,24,0,24,0c20,0,16,3,16,8c16,16,16,16,16,16c29,16,29,16,29,16c38,16,45,23,45,31c45,40,38,47,29,47c16,47,16,47,16,47c16,61,16,61,16,61c29,61,29,61,29,61c38,61,45,68,45,77c45,85,38,92,29,92c16,92,16,92,16,92c16,106,16,106,16,106c29,106,29,106,29,106c38,106,45,113,45,122c45,130,38,138,29,138c16,138,16,138,16,138c16,145,16,145,16,145c16,150,20,153,24,153c102,153,102,153,102,153c109,153,109,153,109,153c145,153,145,153,145,153c145,153,145,153,145,153c156,153,156,153,156,153c156,153,156,153,156,153c162,153,167,150,167,145c167,8,167,8,167,8c167,3,162,0,156,0xm145,129c143,131,140,133,136,133c132,132,128,128,123,120c120,126,115,130,110,132c105,135,101,133,99,126c106,122,112,116,117,107c116,103,114,98,113,92c112,92,112,91,112,90c111,87,111,85,111,84c110,83,110,83,110,82c109,81,109,79,109,78c109,77,109,77,109,77c111,76,113,74,117,73c117,73,118,73,118,74c119,74,119,76,119,80c120,86,121,92,123,96c126,85,129,73,129,58c124,58,124,58,124,58c119,58,119,58,119,58c117,70,113,76,109,75c107,75,105,73,103,70c102,71,100,72,99,72c98,72,97,72,95,71c94,71,93,71,92,71c90,75,88,78,87,79c93,79,93,79,93,79c93,79,94,79,94,79c97,80,99,83,100,85c100,86,100,87,100,87c100,88,100,88,100,88c99,88,99,89,98,90c97,90,97,90,97,91c96,92,95,94,93,97c91,99,91,101,90,101c96,100,100,99,102,98c102,98,102,98,102,98c102,98,103,97,104,97c104,98,104,98,104,99c104,100,104,101,104,102c103,103,103,104,103,105c103,108,102,109,99,109c99,109,97,110,94,111c92,111,91,111,90,111c90,125,90,125,90,125c89,131,86,134,80,135c75,134,72,130,72,123c73,124,75,124,77,123c80,124,82,121,82,116c82,113,82,113,82,113c80,114,79,114,77,115c73,116,71,116,71,117c71,117,70,117,70,117c68,118,67,119,66,118c65,118,64,118,64,116c64,115,65,115,65,115c65,114,64,113,64,112c64,111,64,110,64,110c64,109,64,108,65,107c65,107,65,107,65,107c68,106,70,105,71,106c73,105,75,105,79,104c77,102,77,102,77,102c76,102,75,101,75,99c75,98,75,98,75,97c76,97,76,97,76,96c77,96,77,95,78,94c79,93,79,92,80,92c80,92,81,93,83,96c83,96,83,96,84,96c83,97,83,97,84,97c84,96,84,96,84,96c86,93,88,90,89,89c87,89,87,89,87,89c79,89,79,89,79,89c74,94,69,97,65,97c62,98,60,95,58,89c63,88,66,86,68,84c68,81,69,79,71,79c75,79,75,79,75,79c77,76,80,73,82,70c81,70,81,70,81,70c78,70,74,70,72,70c71,71,69,71,68,71c67,71,66,71,65,71c64,72,64,72,63,72c62,72,61,71,61,69c61,67,61,67,61,67c61,63,61,60,63,59c64,59,65,58,67,58c68,58,69,59,70,59c76,59,76,59,76,59c76,50,76,50,76,50c72,51,69,51,65,51c64,52,63,51,63,49c63,47,63,47,63,47c64,45,64,44,64,43c64,42,64,41,65,40c66,39,67,39,68,39c68,39,69,39,70,40c70,40,71,40,72,40c76,40,76,40,76,40c76,39,76,39,76,39c76,37,76,35,75,32c75,26,75,26,75,26c75,24,76,24,77,24c77,24,78,24,79,24c81,24,81,24,81,24c82,24,82,24,82,24c84,24,85,25,85,27c85,30,85,31,84,31c84,40,84,40,84,40c94,40,94,40,94,40c94,40,94,39,94,39c95,39,95,39,95,39c95,38,95,37,95,36c95,33,96,31,97,31c97,32,98,32,99,32c100,33,101,34,102,34c103,34,103,34,103,35c104,35,105,36,105,37c105,39,104,41,102,44c101,47,100,50,99,54c99,54,98,55,98,56c98,58,97,59,97,59c100,59,100,59,100,59c102,59,104,59,106,58c106,60,106,60,106,60c106,63,105,66,104,67c111,60,114,48,114,30c114,25,115,23,117,23c122,24,124,26,125,27c125,30,124,32,123,34c123,36,122,40,121,47c143,47,143,47,143,47c143,47,144,47,144,49c144,50,144,50,144,50c144,57,144,57,144,57c144,58,143,59,143,59c141,59,139,59,138,58c137,79,134,96,129,108c133,117,139,122,147,125c145,129,145,129,145,129xm84,59c87,59,87,59,87,59c88,56,90,54,91,50c84,50,84,50,84,50c84,59,84,59,84,59xm84,59c84,59,84,59,84,59e">
                    <v:path o:connectlocs="0,177964;0,112321;42290,100652;42290,56890;0,45220;211453,0;23332,11669;42290,68560;65623,112321;42290,154624;23332,211515;211453,223185;243536,211515;198328,194010;170621,156083;160412,119615;172079,107945;180829,84606;144371,105028;135621,115239;145829,128367;131246,147331;151663,144413;137080,161918;104997,179423;112289,167753;93331,169212;94789,156083;112289,148790;113747,137120;122497,141496;115205,129826;103539,115239;104997,102110;88956,100652;102080,86064;91872,71477;99164,56890;110830,56890;115205,35009;122497,45220;138538,56890;148746,49596;144371,78771;154579,84606;170621,33550;208536,68560;208536,86064;211453,188175;122497,72936" o:connectangles="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39" o:spid="_x0000_s1026" o:spt="100" style="position:absolute;left:1161535;top:0;height:223185;width:251298;" filled="t" stroked="f" coordsize="189,168" o:gfxdata="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0YyuvQAA&#10;ANwAAAAPAAAAAAAAAAEAIAAAACIAAABkcnMvZG93bnJldi54bWxQSwECFAAUAAAACACHTuJAMy8F&#10;njsAAAA5AAAAEAAAAAAAAAABACAAAAAMAQAAZHJzL3NoYXBleG1sLnhtbFBLBQYAAAAABgAGAFsB&#10;AAC2AwAAAAA=&#10;" path="m182,66c187,64,189,60,189,56c189,52,187,48,182,46c105,2,105,2,105,2c102,1,98,0,95,0c91,0,87,1,84,2c7,46,7,46,7,46c3,48,0,52,0,56c0,60,3,64,7,66c28,79,28,79,28,79c28,79,28,79,28,79c28,137,28,137,28,137c28,138,29,138,29,138c29,142,30,147,36,152c39,155,44,158,51,161c62,166,78,168,95,168c111,168,127,166,139,161c145,158,150,155,154,152c159,147,161,141,161,138c161,137,161,137,161,137c161,79,161,79,161,79c161,79,161,79,161,79c182,66,182,66,182,66xm92,16c92,15,93,15,95,15c96,15,97,15,97,16c170,56,170,56,170,56c97,97,97,97,97,97c97,97,96,97,95,97c93,97,92,97,92,97c20,56,20,56,20,56c92,16,92,16,92,16xm146,137c146,137,146,137,146,137c146,139,142,143,133,147c123,151,109,153,95,153c80,153,66,151,56,147c48,143,44,139,44,137c44,137,44,136,44,136c44,87,44,87,44,87c84,110,84,110,84,110c87,112,91,113,95,113c98,113,102,112,105,110c146,87,146,87,146,87c146,137,146,137,146,137xm180,73c176,73,173,76,173,80c173,141,173,141,173,141c173,145,176,148,180,148c185,148,188,145,188,141c188,80,188,80,188,80c188,76,185,73,180,73xm180,73c180,73,180,73,180,73e">
                    <v:path o:connectlocs="241990,87679;251298,74395;241990,61110;139610,2656;126313,0;111688,2656;9307,61110;0,74395;9307,87679;37229,104950;37229,104950;37229,182002;38558,183330;47866,201929;67810,213885;126313,223185;184817,213885;204761,201929;214068,183330;214068,182002;214068,104950;214068,104950;241990,87679;122324,21255;126313,19927;128973,21255;226035,74395;128973,128862;126313,128862;122324,128862;26592,74395;122324,21255;194124,182002;194124,182002;176839,195286;126313,203257;74458,195286;58503,182002;58503,180673;58503,115577;111688,146133;126313,150118;139610,146133;194124,115577;194124,182002;239331,96979;230024,106278;230024,187315;239331,196615;249968,187315;249968,106278;239331,96979;239331,96979;239331,96979" o:connectangles="0,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40" o:spid="_x0000_s1026" o:spt="100" style="position:absolute;left:543698;top:0;height:223185;width:315291;" filled="t" stroked="f" coordsize="236,167" o:gfxdata="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9ZdAFvQAA&#10;ANwAAAAPAAAAAAAAAAEAIAAAACIAAABkcnMvZG93bnJldi54bWxQSwECFAAUAAAACACHTuJAMy8F&#10;njsAAAA5AAAAEAAAAAAAAAABACAAAAAMAQAAZHJzL3NoYXBleG1sLnhtbFBLBQYAAAAABgAGAFsB&#10;AAC2AwAAAAA=&#10;" path="m217,55c217,91,217,91,217,91c225,99,225,99,225,99c209,116,209,116,209,116c192,100,192,100,192,100c204,90,204,90,204,90c204,61,204,61,204,61c156,80,141,86,130,91c120,96,112,96,102,92c91,88,42,70,17,58c1,50,0,45,17,38c41,29,79,15,99,8c111,3,118,0,129,6c149,14,194,31,216,40c236,49,223,51,217,55xm133,105c144,101,160,93,176,86c176,144,176,144,176,144c176,144,155,167,116,167c75,167,53,144,53,144c53,90,53,90,53,90c66,95,80,99,98,105c109,109,123,111,133,105xm133,105c133,105,133,105,133,105e">
                    <v:path o:connectlocs="289907,73504;289907,121615;300595,132307;279219,155026;256507,133643;272539,120279;272539,81522;173677,121615;136269,122952;22711,77513;22711,50784;132261,10691;172341,8018;288571,53457;289907,73504;177685,140325;235132,114933;235132,192446;154973,223185;70806,192446;70806,120279;130925,140325;177685,140325;177685,140325;177685,140325" o:connectangles="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42" o:spid="_x0000_s1026" o:spt="100" style="position:absolute;left:1721708;top:0;height:223185;width:319135;" filled="t" stroked="f" coordsize="263,184" o:gfxdata="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+DSSa/&#10;AAAA3AAAAA8AAAAAAAAAAQAgAAAAIgAAAGRycy9kb3ducmV2LnhtbFBLAQIUABQAAAAIAIdO4kAz&#10;LwWeOwAAADkAAAAQAAAAAAAAAAEAIAAAAA4BAABkcnMvc2hhcGV4bWwueG1sUEsFBgAAAAAGAAYA&#10;WwEAALgDAAAAAA==&#10;" path="m255,42c140,2,140,2,140,2c133,0,134,0,127,2c11,42,11,42,11,42c3,44,3,49,11,51c38,61,38,61,38,61c26,73,25,85,25,99c20,101,17,106,17,111c17,116,20,120,24,122c22,137,16,153,0,173c8,179,12,181,19,184c42,174,39,147,37,121c40,119,42,115,42,111c42,106,40,102,36,100c37,86,40,74,50,66c50,65,51,65,51,65c131,33,131,33,131,33c134,32,137,33,138,36c138,36,138,36,138,36c139,39,138,43,135,44c68,71,68,71,68,71c128,91,128,91,128,91c135,94,134,94,141,91c256,52,256,52,256,52c263,49,263,45,255,42c255,42,255,42,255,42xm128,106c55,82,55,82,55,82c55,100,55,100,55,100c59,104,61,109,61,114c61,119,59,124,56,127c57,130,59,133,61,134c104,157,162,157,209,131c213,129,215,125,215,121c215,81,215,81,215,81c141,106,141,106,141,106c133,109,135,109,128,106c128,106,128,106,128,106xm128,106c128,106,128,106,128,106e">
                    <v:path o:connectlocs="309427,50944;169881,2425;154107,2425;13347,50944;13347,61861;46110,73990;30336,120083;20628,134638;29122,147981;0,209842;23055,223185;44897,146768;50964,134638;43683,121296;60672,80055;61885,78842;158960,40027;167454,43666;167454,43666;163814,53370;82513,86120;155320,110379;171095,110379;310640,63074;309427,50944;309427,50944;155320,128573;66739,99462;66739,121296;74019,138277;67952,154046;74019,162536;253609,158898;260889,146768;260889,98249;171095,128573;155320,128573;155320,128573;155320,128573;155320,128573" o:connectangles="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43" o:spid="_x0000_s1026" o:spt="100" style="position:absolute;left:2339546;top:0;height:223185;width:370388;" filled="t" stroked="f" coordsize="262,158" o:gfxdata="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UH3Dg&#10;wAAAANwAAAAPAAAAAAAAAAEAIAAAACIAAABkcnMvZG93bnJldi54bWxQSwECFAAUAAAACACHTuJA&#10;My8FnjsAAAA5AAAAEAAAAAAAAAABACAAAAAPAQAAZHJzL3NoYXBleG1sLnhtbFBLBQYAAAAABgAG&#10;AFsBAAC5AwAAAAA=&#10;" path="m203,85c203,85,175,56,135,56c97,56,59,85,59,85c37,76,37,76,37,76c37,102,37,102,37,102c41,103,43,106,43,110c43,114,41,117,37,118c44,146,44,146,44,146c25,146,25,146,25,146c31,118,31,118,31,118c28,117,26,114,26,110c26,107,28,104,31,102c31,74,31,74,31,74c0,61,0,61,0,61c137,0,137,0,137,0c262,62,262,62,262,62c203,85,203,85,203,85xm134,71c173,71,195,92,195,92c195,142,195,142,195,142c195,142,173,158,131,158c89,158,73,142,73,142c73,92,73,92,73,92c73,92,94,71,134,71xm133,149c160,149,183,143,183,136c183,130,160,124,133,124c105,124,83,130,83,136c83,143,105,149,133,149xm133,149c133,149,133,149,133,149e">
                    <v:path o:connectlocs="286980,120067;190848,79103;83407,120067;52306,107354;52306,144081;60788,155381;52306,166682;62202,206234;35342,206234;43824,166682;36756,155381;43824,144081;43824,104529;0,86166;193676,0;370388,87578;286980,120067;189435,100291;275670,129955;275670,200583;185194,223185;103199,200583;103199,129955;189435,100291;188021,210471;258706,192108;188021,175157;117336,192108;188021,210471;188021,210471;188021,210471" o:connectangles="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44" o:spid="_x0000_s1026" o:spt="100" style="position:absolute;left:3015049;top:0;height:223185;width:223189;" filled="t" stroked="f" coordsize="150,150" o:gfxdata="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02832vQAA&#10;ANwAAAAPAAAAAAAAAAEAIAAAACIAAABkcnMvZG93bnJldi54bWxQSwECFAAUAAAACACHTuJAMy8F&#10;njsAAAA5AAAAEAAAAAAAAAABACAAAAAMAQAAZHJzL3NoYXBleG1sLnhtbFBLBQYAAAAABgAGAFsB&#10;AAC2AwAAAAA=&#10;" path="m27,58c54,58,54,58,54,58c57,58,59,56,59,54c59,51,57,49,54,49c27,49,27,49,27,49c25,49,23,51,23,54c23,56,25,58,27,58xm54,75c27,75,27,75,27,75c25,75,23,77,23,79c23,82,25,84,27,84c54,84,54,84,54,84c57,84,59,82,59,79c59,77,57,75,54,75xm54,101c27,101,27,101,27,101c25,101,23,104,23,106c23,109,25,111,27,111c54,111,54,111,54,111c57,111,59,109,59,106c59,104,57,101,54,101xm131,18c131,6,131,6,131,6c131,3,128,0,125,0c94,0,94,0,94,0c91,0,88,3,88,6c88,19,88,19,88,19c83,21,79,23,76,25c64,15,43,15,43,15c13,14,0,29,0,29c1,31,1,31,1,31c1,31,0,31,0,31c0,145,0,145,0,145c0,148,3,150,6,150c6,150,6,150,7,150c7,150,7,150,7,150c7,150,7,150,7,150c8,149,8,149,9,149c16,146,43,136,74,150c74,150,74,150,74,150c74,150,75,150,75,150c76,150,76,150,77,150c77,150,77,150,77,150c77,150,108,134,144,150c144,150,144,150,144,150c144,150,145,150,145,150c148,150,150,148,150,146c150,40,150,40,150,40c150,40,150,40,150,40c150,29,150,29,150,29c146,23,138,20,131,18xm104,10c114,10,114,10,114,10c117,10,120,14,120,18c120,80,120,80,120,80c114,76,114,76,114,76c112,75,110,75,108,76c108,76,108,76,107,77c99,82,99,82,99,82c99,18,99,18,99,18c99,14,101,10,104,10xm11,136c11,34,11,34,11,34c36,19,58,26,70,33c70,136,70,136,70,136c61,133,38,127,11,136xm140,136c131,133,107,127,80,136c80,34,80,34,80,34c83,33,86,31,88,30c88,91,88,91,88,91c88,94,91,96,94,96c96,96,96,96,96,96c96,96,96,96,96,96c97,96,97,96,98,95c111,86,111,86,111,86c123,95,123,95,123,95c124,96,125,96,125,96c125,96,125,96,125,96c125,96,125,96,125,96c127,96,129,95,130,94c130,94,130,93,130,93c130,93,130,93,130,92c131,92,131,92,131,91c131,91,131,91,131,91c131,29,131,29,131,29c134,30,137,31,140,33c140,136,140,136,140,136xm140,136c140,136,140,136,140,136e">
                    <v:path o:connectlocs="80348,86298;80348,72907;34222,80346;80348,111592;34222,117544;80348,124983;80348,111592;40174,150277;40174,165156;87787,157717;194918,26782;185990,0;130937,8927;113082,37197;0,43149;0,46124;8927,223185;10415,223185;13391,221697;110106,223185;114570,223185;214261,223185;215749,223185;223189,59516;223189,43149;154744,14879;178551,26782;169623,113080;159208,114568;147304,26782;16367,202354;104154,49100;16367,202354;119034,202354;130937,44637;139865,142838;142840,142838;165159,127959;185990,142838;185990,142838;193430,138374;194918,135398;194918,43149;208309,202354;208309,202354" o:connectangles="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45" o:spid="_x0000_s1026" o:spt="100" style="position:absolute;left:3542271;top:0;height:223185;width:232296;" filled="t" stroked="f" coordsize="151,145" o:gfxdata="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4dHR74A&#10;AADcAAAADwAAAAAAAAABACAAAAAiAAAAZHJzL2Rvd25yZXYueG1sUEsBAhQAFAAAAAgAh07iQDMv&#10;BZ47AAAAOQAAABAAAAAAAAAAAQAgAAAADQEAAGRycy9zaGFwZXhtbC54bWxQSwUGAAAAAAYABgBb&#10;AQAAtwMAAAAA&#10;" path="m104,0c101,0,98,3,98,6c98,139,98,139,98,139c98,142,101,145,104,145c107,145,109,142,109,139c109,6,109,6,109,6c109,3,107,0,104,0c104,0,104,0,104,0xm119,4c117,4,116,5,116,6c116,139,116,139,116,139c116,140,117,141,119,141c120,141,121,140,121,139c121,6,121,6,121,6c121,5,120,4,119,4c119,4,119,4,119,4xm131,4c130,4,129,5,129,6c129,139,129,139,129,139c129,140,130,141,131,141c133,141,134,140,134,139c134,6,134,6,134,6c134,5,133,4,131,4c131,4,131,4,131,4xm146,0c143,0,140,3,140,6c140,139,140,139,140,139c140,142,143,145,146,145c149,145,151,142,151,139c151,6,151,6,151,6c151,3,149,0,146,0c146,0,146,0,146,0xm79,1c58,1,58,1,58,1c53,1,49,5,49,10c49,134,49,134,49,134c49,140,53,144,58,144c79,144,79,144,79,144c84,144,88,140,88,134c88,10,88,10,88,10c88,5,84,1,79,1c79,1,79,1,79,1xm77,47c60,47,60,47,60,47c58,47,57,46,57,44c57,42,58,40,60,40c77,40,77,40,77,40c79,40,80,42,80,44c80,46,79,47,77,47c77,47,77,47,77,47xm77,33c60,33,60,33,60,33c59,33,57,31,57,29c57,27,59,26,60,26c77,26,77,26,77,26c79,26,80,27,80,29c80,31,79,33,77,33c77,33,77,33,77,33xm30,1c9,1,9,1,9,1c4,1,0,5,0,10c0,134,0,134,0,134c0,140,4,144,9,144c30,144,30,144,30,144c35,144,39,140,39,134c39,10,39,10,39,10c39,5,35,1,30,1c30,1,30,1,30,1xm28,47c11,47,11,47,11,47c9,47,8,46,8,44c8,42,9,40,11,40c28,40,28,40,28,40c30,40,31,42,31,44c31,46,30,47,28,47c28,47,28,47,28,47xm28,33c11,33,11,33,11,33c9,33,8,31,8,29c8,27,9,26,11,26c28,26,28,26,28,26c30,26,31,27,31,29c31,31,30,33,28,33c28,33,28,33,28,33xm28,33c28,33,28,33,28,33e">
                    <v:path o:connectlocs="150761,9235;159991,223185;167683,9235;159991,0;178452,9235;183067,217028;186144,9235;183067,6156;198451,9235;201528,217028;206143,9235;201528,6156;215373,9235;224604,223185;232296,9235;224604,0;89226,1539;75380,206253;121532,221645;135377,15392;121532,1539;92303,72342;92303,61568;123070,67725;118455,72342;92303,50793;92303,40019;123070,44637;118455,50793;13845,1539;0,206253;46151,221645;59996,15392;46151,1539;16922,72342;16922,61568;47689,67725;43074,72342;16922,50793;16922,40019;47689,44637;43074,50793;43074,50793" o:connectangles="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46" o:spid="_x0000_s1026" o:spt="100" style="position:absolute;left:4077730;top:0;height:223185;width:293152;" filled="t" stroked="f" coordsize="177,135" o:gfxdata="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NmGC2/&#10;AAAA3AAAAA8AAAAAAAAAAQAgAAAAIgAAAGRycy9kb3ducmV2LnhtbFBLAQIUABQAAAAIAIdO4kAz&#10;LwWeOwAAADkAAAAQAAAAAAAAAAEAIAAAAA4BAABkcnMvc2hhcGV4bWwueG1sUEsFBgAAAAAGAAYA&#10;WwEAALgDAAAAAA==&#10;" path="m139,68c142,68,144,70,144,73c144,76,142,79,139,79c135,79,133,76,133,73c133,70,135,68,139,68xm27,57c24,57,22,54,22,51c22,48,24,45,27,45c30,45,33,48,33,51c33,54,30,57,27,57xm38,34c35,34,33,32,33,28c33,25,35,23,38,23c41,23,44,25,44,28c44,32,41,34,38,34xm38,79c35,79,33,76,33,73c33,70,35,68,38,68c41,68,44,70,44,73c44,76,41,79,38,79xm55,57c52,57,50,54,50,51c50,48,52,45,55,45c58,45,61,48,61,51c61,54,58,57,55,57xm72,34c69,34,66,32,66,28c66,25,69,23,72,23c75,23,77,25,77,28c77,32,75,34,72,34xm72,79c69,79,66,76,66,73c66,70,69,68,72,68c75,68,77,70,77,73c77,76,75,79,72,79xm88,57c85,57,83,54,83,51c83,48,85,45,88,45c92,45,94,48,94,51c94,54,92,57,88,57xm105,34c102,34,100,32,100,28c100,25,102,23,105,23c108,23,111,25,111,28c111,32,108,34,105,34xm105,79c102,79,100,76,100,73c100,70,102,68,105,68c108,68,111,70,111,73c111,76,108,79,105,79xm122,57c119,57,116,54,116,51c116,48,119,45,122,45c125,45,127,48,127,51c127,54,125,57,122,57xm127,113c50,113,50,113,50,113c46,113,44,110,44,107c44,104,46,101,50,101c127,101,127,101,127,101c130,101,133,104,133,107c133,110,130,113,127,113xm139,34c135,34,133,32,133,28c133,25,135,23,139,23c142,23,144,25,144,28c144,32,142,34,139,34xm150,57c147,57,144,54,144,51c144,48,147,45,150,45c153,45,155,48,155,51c155,54,153,57,150,57xm166,17c166,14,164,12,161,12c16,12,16,12,16,12c13,12,11,14,11,17c11,118,11,118,11,118c11,121,13,124,16,124c161,124,161,124,161,124c164,124,166,121,166,118c166,17,166,17,166,17xm166,135c11,135,11,135,11,135c5,135,0,130,0,124c0,12,0,12,0,12c0,5,5,0,11,0c166,0,166,0,166,0c172,0,177,5,177,12c177,124,177,124,177,124c177,130,172,135,166,135xm166,135c166,135,166,135,166,135e">
                    <v:path o:connectlocs="238496,120685;220278,120685;44718,94233;44718,74395;44718,94233;54655,46290;72873,46290;62936,130604;62936,112419;62936,130604;82811,84314;101029,84314;119248,56209;119248,38024;119248,56209;109310,120685;127529,120685;145747,94233;145747,74395;145747,94233;165622,46290;183841,46290;173903,130604;173903,112419;173903,130604;192122,84314;210340,84314;210340,186814;72873,176894;210340,166975;210340,186814;220278,46290;238496,46290;248433,94233;248433,74395;248433,94233;266652,19838;18218,28104;26499,204999;274933,195080;274933,223185;0,204999;18218,0;293152,19838;274933,223185;274933,223185" o:connectangles="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48" o:spid="_x0000_s1026" o:spt="100" style="position:absolute;left:5198076;top:0;height:223185;width:275285;" filled="t" stroked="f" coordsize="228,185" o:gfxdata="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eRCob4A&#10;AADcAAAADwAAAAAAAAABACAAAAAiAAAAZHJzL2Rvd25yZXYueG1sUEsBAhQAFAAAAAgAh07iQDMv&#10;BZ47AAAAOQAAABAAAAAAAAAAAQAgAAAADQEAAGRycy9zaGFwZXhtbC54bWxQSwUGAAAAAAYABgBb&#10;AQAAtwMAAAAA&#10;" path="m209,121c213,89,213,89,213,89c224,89,224,89,224,89c228,121,228,121,228,121c209,121,209,121,209,121xm213,72c216,72,216,72,216,72c216,33,216,33,216,33c124,47,124,47,124,47c27,32,27,32,27,32c27,12,27,12,27,12c119,0,119,0,119,0c219,15,219,15,219,15c221,15,221,15,221,15c221,72,221,72,221,72c224,72,224,72,224,72c224,84,224,84,224,84c213,84,213,84,213,84c213,72,213,72,213,72xm49,146c49,146,30,133,7,129c7,129,0,108,22,96c59,119,59,119,59,119c59,119,46,121,49,146xm64,156c44,166,44,166,44,166c44,156,44,156,44,156c34,156,34,156,34,156c47,148,47,148,47,148c64,156,64,156,64,156xm77,126c77,126,127,138,131,138c131,138,99,156,121,185c67,151,67,151,67,151c67,151,63,133,77,126xm54,99c54,44,54,44,54,44c119,57,119,57,119,57c194,44,194,44,194,44c194,111,194,111,194,111c129,129,129,129,129,129c54,99,54,99,54,99xm138,146c148,146,155,155,153,166c151,175,143,183,134,183c126,183,119,175,119,166c119,155,127,146,138,146xm138,146c138,146,138,146,138,146e">
                    <v:path o:connectlocs="252344,145975;257174,107370;270455,107370;275285,145975;252344,145975;257174,86861;260796,86861;260796,39811;149716,56701;32599,38604;32599,14476;143679,0;264418,18096;266833,18096;266833,86861;270455,86861;270455,101338;257174,101338;257174,86861;59162,176135;8451,155626;26562,115814;71236,143562;59162,176135;77272,188199;53125,200263;53125,188199;41051,188199;56747,178548;77272,188199;92969,152007;158168,166483;146094,223185;80895,182167;92969,152007;65199,119434;65199,53081;143679,68765;234233,53081;234233,133911;155753,155626;65199,119434;166619,176135;184730,200263;161790,220772;143679,200263;166619,176135;166619,176135;166619,176135" o:connectangles="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49" o:spid="_x0000_s1026" o:spt="100" style="position:absolute;left:4679092;top:0;height:223185;width:222017;" filled="t" stroked="f" coordsize="160,161" o:gfxdata="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gU90&#10;GsEAAADcAAAADwAAAAAAAAABACAAAAAiAAAAZHJzL2Rvd25yZXYueG1sUEsBAhQAFAAAAAgAh07i&#10;QDMvBZ47AAAAOQAAABAAAAAAAAAAAQAgAAAAEAEAAGRycy9zaGFwZXhtbC54bWxQSwUGAAAAAAYA&#10;BgBbAQAAugMAAAAA&#10;" path="m92,0c34,0,34,0,34,0c29,0,29,0,29,0c13,0,0,13,0,29c0,132,0,132,0,132c0,148,13,161,29,161c149,161,149,161,149,161c160,161,160,161,160,161c160,149,160,149,160,149c160,12,160,12,160,12c160,0,160,0,160,0c92,0,92,0,92,0xm80,12c80,74,80,74,80,74c63,66,63,66,63,66c46,74,46,74,46,74c46,12,46,12,46,12c80,12,80,12,80,12xm29,149c19,149,12,142,12,132c12,123,19,115,29,115c149,115,149,115,149,115c149,149,149,149,149,149c29,149,29,149,29,149xm149,104c29,104,29,104,29,104c22,104,16,106,12,109c12,29,12,29,12,29c12,20,19,12,29,12c34,12,34,12,34,12c34,93,34,93,34,93c63,78,63,78,63,78c92,93,92,93,92,93c92,12,92,12,92,12c149,12,149,12,149,12c149,104,149,104,149,104xm149,104c149,104,149,104,149,104e">
                    <v:path o:connectlocs="127659,0;47178,0;40240,0;0,40201;0,182983;40240,223185;206753,223185;222017,223185;222017,206550;222017,16634;222017,0;127659,0;111008,16634;111008,102581;87419,91491;63829,102581;63829,16634;111008,16634;40240,206550;16651,182983;40240,159417;206753,159417;206753,206550;40240,206550;206753,144169;40240,144169;16651,151100;16651,40201;40240,16634;47178,16634;47178,128920;87419,108126;127659,128920;127659,16634;206753,16634;206753,144169;206753,144169;206753,144169" o:connectangles="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</v:group>
                <v:group id="组合 53" o:spid="_x0000_s1026" o:spt="203" style="position:absolute;left:0;top:2647950;height:222878;width:5491767;" coordsize="5492340,223200" o:gfxdata="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JXRvU2+AAAA3AAAAA8AAAAAAAAAAQAgAAAAIgAAAGRycy9kb3ducmV2Lnht&#10;bFBLAQIUABQAAAAIAIdO4kAzLwWeOwAAADkAAAAVAAAAAAAAAAEAIAAAAA0BAABkcnMvZ3JvdXBz&#10;aGFwZXhtbC54bWxQSwUGAAAAAAYABgBgAQAAygMAAAAA&#10;">
                  <o:lock v:ext="edit" aspectratio="f"/>
                  <v:shape id="Freeform 7" o:spid="_x0000_s1026" o:spt="100" style="position:absolute;left:0;top:0;height:223200;width:223200;" filled="t" stroked="f" coordsize="118,118" o:gfxdata="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bENCWvQAA&#10;ANwAAAAPAAAAAAAAAAEAIAAAACIAAABkcnMvZG93bnJldi54bWxQSwECFAAUAAAACACHTuJAMy8F&#10;njsAAAA5AAAAEAAAAAAAAAABACAAAAAMAQAAZHJzL3NoYXBleG1sLnhtbFBLBQYAAAAABgAGAFsB&#10;AAC2AwAAAAA=&#10;" path="m59,0c27,0,0,26,0,59c0,91,27,118,59,118c92,118,118,91,118,59c118,26,92,0,59,0xm79,82c68,86,54,74,49,69c44,64,32,50,36,39c36,39,43,32,45,36c51,46,51,46,51,46c51,46,53,47,51,50c51,50,47,55,51,58c55,63,55,63,55,63c60,67,60,67,60,67c63,71,68,67,68,67c71,65,73,67,73,67c82,73,82,73,82,73c86,75,79,82,79,82xm79,82c79,82,79,82,79,82e">
                    <v:path o:connectlocs="111600,0;0,111600;111600,223200;223200,111600;111600,0;149430,155105;92684,130515;68094,73769;85118,68094;96467,87010;96467,94576;96467,109708;104033,119166;113491,126732;128623,126732;138081,126732;155105,138081;149430,155105;149430,155105;149430,155105" o:connectangles="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1" o:spid="_x0000_s1026" o:spt="100" style="position:absolute;left:1812324;top:0;height:223200;width:290545;" filled="t" stroked="f" coordsize="128,98" o:gfxdata="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lmJS+/&#10;AAAA3AAAAA8AAAAAAAAAAQAgAAAAIgAAAGRycy9kb3ducmV2LnhtbFBLAQIUABQAAAAIAIdO4kAz&#10;LwWeOwAAADkAAAAQAAAAAAAAAAEAIAAAAA4BAABkcnMvc2hhcGV4bWwueG1sUEsFBgAAAAAGAAYA&#10;WwEAALgDAAAAAA==&#10;" path="m123,18c123,18,111,0,64,0c64,0,63,0,63,0c63,0,62,0,62,0c15,0,3,18,3,18c2,19,0,22,0,23c0,23,0,30,1,36c3,42,12,43,17,43c27,43,32,39,33,36c33,35,33,27,33,27c33,26,33,24,34,23c34,23,40,17,63,17c85,17,91,23,91,23c92,24,93,26,93,27c93,27,93,36,93,36c94,40,101,42,109,43c114,43,117,43,121,41c126,37,128,23,123,18xm90,31c87,25,83,21,77,21c49,21,49,21,49,21c43,21,39,25,36,31c6,87,6,87,6,87c3,93,6,98,12,98c114,98,114,98,114,98c121,98,123,93,121,87c90,31,90,31,90,31xm63,86c49,86,38,74,38,60c38,46,49,35,63,35c77,35,89,46,89,60c89,74,77,86,63,86xm47,60c47,58,48,56,49,54c49,52,50,51,52,49c53,48,55,47,57,46c59,45,61,45,63,45c65,45,67,45,69,46c71,47,73,48,74,49c76,51,77,52,78,54c78,56,79,58,79,60e">
                    <v:path o:connectlocs="279195,40995;145272,0;143002,0;140732,0;6809,40995;0,52383;2269,81991;38588,97934;74906,81991;74906,61493;77176,52383;143002,38718;206559,52383;211099,61493;211099,81991;247417,97934;274655,93379;279195,40995;204289,70604;174780,47828;111224,47828;81715,70604;13619,198146;27238,223200;258766,223200;274655,198146;204289,70604;143002,195869;86255,136653;143002,79714;202019,136653;143002,195869;106684,136653;111224,122987;118033,111600;129383,104767;143002,102489;156621,104767;167971,111600;177050,122987;179320,136653" o:connectangles="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2" o:spid="_x0000_s1026" o:spt="100" style="position:absolute;left:2487827;top:0;height:223200;width:220605;" filled="t" stroked="f" coordsize="108,109" o:gfxdata="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UnsSp7gAAADcAAAA&#10;DwAAAAAAAAABACAAAAAiAAAAZHJzL2Rvd25yZXYueG1sUEsBAhQAFAAAAAgAh07iQDMvBZ47AAAA&#10;OQAAABAAAAAAAAAAAQAgAAAABwEAAGRycy9zaGFwZXhtbC54bWxQSwUGAAAAAAYABgBbAQAAsQMA&#10;AAAA&#10;" path="m85,105c88,103,91,102,93,100c93,100,94,99,94,99c95,98,96,97,96,95c96,94,96,92,94,91c74,77,74,77,74,77c73,76,72,76,71,76c70,76,68,76,67,77c67,77,64,81,64,81c62,83,54,83,52,81c30,59,30,59,30,59c27,57,29,52,31,49c34,46,34,46,34,46c35,45,36,44,36,42c36,41,35,40,35,39c18,15,18,15,18,15c17,13,16,13,14,13c12,13,11,14,10,15c9,15,9,15,9,15c5,21,0,29,0,37c0,59,50,109,72,109c72,109,72,109,73,109c78,108,83,106,85,105c85,105,85,105,85,105xm80,0c65,0,52,10,52,24c52,31,57,38,63,43c59,57,59,57,59,57c73,47,73,47,73,47c75,47,77,48,80,48c95,48,108,37,108,24c108,10,95,0,80,0c80,0,80,0,80,0xm68,17c70,17,72,19,72,22c72,24,70,26,68,26c66,26,64,24,64,22c64,19,66,17,68,17c68,17,68,17,68,17xm80,26c78,26,76,24,76,22c76,19,78,17,80,17c82,17,84,19,84,22c84,24,82,26,80,26c80,26,80,26,80,26xm92,26c89,26,88,24,88,22c88,19,89,17,92,17c94,17,96,19,96,22c96,24,94,26,92,26c92,26,92,26,92,26xm92,26c92,26,92,26,92,26e">
                    <v:path o:connectlocs="173624,215009;189965,204770;192008,202722;196093,194532;192008,186341;151155,157673;145027,155625;136856,157673;130728,165864;106217,165864;61279,120814;63321,100337;69449,94194;73535,86003;71492,79860;36767,30715;28596,26620;20426,30715;18383,30715;0,75765;147070,223200;149112,223200;173624,215009;173624,215009;163411,0;106217,49144;128686,88051;120515,116719;149112,96242;163411,98289;220605,49144;163411,0;163411,0;138899,34811;147070,45049;138899,53240;130728,45049;138899,34811;138899,34811;163411,53240;155240,45049;163411,34811;171581,45049;163411,53240;163411,53240;187922,53240;179752,45049;187922,34811;196093,45049;187922,53240;187922,53240;187922,53240;187922,53240" o:connectangles="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26" o:spid="_x0000_s1026" o:spt="100" style="position:absolute;left:1210962;top:0;height:223200;width:222204;" filled="t" stroked="f" coordsize="94,95" o:gfxdata="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SXfMr4A&#10;AADcAAAADwAAAAAAAAABACAAAAAiAAAAZHJzL2Rvd25yZXYueG1sUEsBAhQAFAAAAAgAh07iQDMv&#10;BZ47AAAAOQAAABAAAAAAAAAAAQAgAAAADQEAAGRycy9zaGFwZXhtbC54bWxQSwUGAAAAAAYABgBb&#10;AQAAtwMAAAAA&#10;" path="m87,82c64,59,64,59,64,59c67,56,72,52,75,53c75,54,94,73,94,73c87,82,87,82,87,82xm35,30c11,6,11,6,11,6c20,0,20,0,20,0c20,0,39,17,40,19c42,22,38,27,35,30xm33,32c33,32,33,36,46,50c57,60,61,61,62,61c85,84,85,84,85,84c82,86,68,95,34,63c0,32,7,12,9,8c33,32,33,32,33,32xm33,32c33,32,33,32,33,32e">
                    <v:path o:connectlocs="205656,192656;151287,138618;177290,124522;222204,171511;205656,192656;82735,70484;26002,14096;47277,0;94554,44640;82735,70484;78007,75183;108738,117473;146560,143317;200929,197355;80371,148016;21274,18795;78007,75183;78007,75183;78007,75183" o:connectangles="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27" o:spid="_x0000_s1026" o:spt="100" style="position:absolute;left:601362;top:0;height:223200;width:224885;" filled="t" stroked="f" coordsize="113,112" o:gfxdata="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e06bS8AAAA&#10;3AAAAA8AAAAAAAAAAQAgAAAAIgAAAGRycy9kb3ducmV2LnhtbFBLAQIUABQAAAAIAIdO4kAzLwWe&#10;OwAAADkAAAAQAAAAAAAAAAEAIAAAAAsBAABkcnMvc2hhcGV4bWwueG1sUEsFBgAAAAAGAAYAWwEA&#10;ALUDAAAAAA==&#10;" path="m67,37c69,35,71,32,72,28c73,24,74,21,74,17c77,18,79,19,80,20c81,21,82,23,82,24c82,28,81,31,79,34c78,37,76,39,74,39c74,39,73,39,72,39c70,38,69,38,67,37c67,37,67,37,67,37xm19,91c14,85,10,79,8,74c6,68,5,62,5,56c5,49,6,43,9,36c11,30,15,25,20,20c25,15,30,11,37,9c43,6,49,5,56,5c63,5,70,6,76,9c82,11,88,15,92,20c97,25,101,30,104,36c106,43,107,49,107,56c107,63,106,69,104,76c101,82,97,87,92,92c88,97,82,101,76,103c69,106,63,107,56,107c48,107,41,106,36,103c31,101,29,97,29,93c29,92,29,91,30,90c30,89,30,88,31,87c32,88,33,89,33,89c34,89,34,90,35,90c36,90,37,89,38,88c40,86,41,85,43,83c44,81,45,79,46,77c47,75,48,73,48,73c48,72,47,71,46,70c45,69,44,68,44,66c44,65,45,62,46,60c47,57,48,53,50,49c52,45,54,42,55,40c57,38,58,37,60,37c60,37,60,36,61,36c64,36,66,35,67,33c68,31,69,29,70,26c71,23,71,20,71,18c71,17,71,16,70,15c70,14,69,14,67,14c64,14,62,14,60,15c58,15,57,16,56,16c55,17,53,19,50,22c48,26,45,29,42,34c38,41,33,50,30,58c27,67,26,73,26,78c26,79,26,80,26,80c27,81,27,83,28,84c27,86,26,87,25,89c25,91,24,92,24,94c24,99,27,104,33,107c39,111,47,112,56,112c64,112,71,111,78,108c85,105,91,101,96,96c101,91,105,84,108,78c111,71,113,63,113,56c113,49,111,41,108,35c105,28,101,22,96,16c91,11,85,7,78,4c71,1,64,0,56,0c49,0,42,1,35,4c28,7,22,11,16,16c11,22,7,28,4,35c1,41,0,49,0,56c0,63,1,69,3,74c5,80,8,85,12,89c12,90,13,91,14,91c15,91,16,92,16,92c16,92,17,92,17,92c18,91,18,91,19,91c19,91,19,91,19,91xm38,91c41,89,43,86,46,83c48,80,49,77,50,74c52,75,54,76,54,77c55,78,56,79,56,80c56,83,54,86,52,89c49,93,47,94,44,94c44,94,43,94,42,94c40,93,39,92,38,91xm38,91c38,91,38,91,38,91e">
                    <v:path o:connectlocs="143289,55800;159210,39857;157220,67757;143289,77721;133338,73735;15921,147471;17911,71742;73634,17935;151250,17935;206973,71742;206973,151457;151250,205264;71644,205264;59703,179357;65674,177364;75625,175371;91546,153450;91546,139500;91546,119571;109457,79714;121398,71742;139309,51814;139309,29892;119407,29892;99506,43842;59703,115585;51743,159428;49753,177364;65674,213235;155230,215228;214934,155442;214934,69750;155230,7971;69654,7971;7960,69750;5970,147471;27861,181350;33832,183342;37812,181350;91546,165407;107467,153450;103486,177364;83585,187328;75625,181350" o:connectangles="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30" o:spid="_x0000_s1026" o:spt="100" style="position:absolute;left:3616410;top:0;height:223200;width:223994;" filled="t" stroked="f" coordsize="119,119" o:gfxdata="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mUuH6/&#10;AAAA3AAAAA8AAAAAAAAAAQAgAAAAIgAAAGRycy9kb3ducmV2LnhtbFBLAQIUABQAAAAIAIdO4kAz&#10;LwWeOwAAADkAAAAQAAAAAAAAAAEAIAAAAA4BAABkcnMvc2hhcGV4bWwueG1sUEsFBgAAAAAGAAYA&#10;WwEAALgDAAAAAA==&#10;" path="m114,0c5,0,5,0,5,0c2,0,0,3,0,5c0,114,0,114,0,114c0,117,2,119,5,119c114,119,114,119,114,119c117,119,119,117,119,114c119,5,119,5,119,5c119,3,117,0,114,0xm89,34c89,34,89,34,89,34c89,34,89,34,89,34c89,34,89,34,89,34c89,35,89,35,89,35c86,48,80,60,71,70c63,80,51,88,38,92c38,92,38,92,38,92c38,92,38,92,37,92c37,92,37,92,37,92c35,92,34,91,32,89c32,87,31,85,30,83c30,79,30,75,30,75c30,74,30,74,30,74c31,74,31,74,31,74c34,72,38,70,41,68c41,67,41,67,41,67c41,67,42,68,42,68c49,74,49,74,49,74c50,74,54,72,58,68c63,65,69,58,71,49c63,43,63,43,63,43c63,43,63,42,63,42c65,37,67,33,68,28c68,28,69,28,69,27c69,27,69,27,69,27c69,27,69,27,69,27c70,27,70,27,70,27c70,27,71,27,72,27c72,28,72,28,72,28c72,28,72,28,72,28c72,27,72,27,72,27c75,27,78,27,82,28c85,29,88,31,89,33c89,33,89,33,89,34xm89,34c89,34,89,34,89,34e">
                    <v:path o:connectlocs="214582,0;9411,0;0,9378;0,213821;9411,223200;214582,223200;223994,213821;223994,9378;214582,0;167524,63771;167524,63771;167524,63771;167524,63771;167524,65647;133643,131294;71527,172557;71527,172557;69645,172557;69645,172557;60233,166931;56469,155677;56469,140672;56469,138796;58351,138796;77174,127542;77174,125667;79056,127542;92232,138796;109173,127542;133643,91905;118585,80652;118585,78776;127996,52517;129878,50642;129878,50642;129878,50642;131761,50642;135525,50642;135525,52517;135525,52517;135525,50642;154348,52517;167524,61895;167524,63771;167524,63771;167524,63771" o:connectangles="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92" o:spid="_x0000_s1026" o:spt="100" style="position:absolute;left:4810897;top:0;height:223200;width:159669;" filled="t" stroked="f" coordsize="120,168" o:gfxdata="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r9L1i8AAAA&#10;3AAAAA8AAAAAAAAAAQAgAAAAIgAAAGRycy9kb3ducmV2LnhtbFBLAQIUABQAAAAIAIdO4kAzLwWe&#10;OwAAADkAAAAQAAAAAAAAAAEAIAAAAAsBAABkcnMvc2hhcGV4bWwueG1sUEsFBgAAAAAGAAYAWwEA&#10;ALUDAAAAAA==&#10;" path="m105,0c16,0,16,0,16,0c7,0,0,7,0,15c0,153,0,153,0,153c0,162,7,168,16,168c53,168,53,168,53,168c74,168,74,168,74,168c105,168,105,168,105,168c114,168,120,162,120,153c120,15,120,15,120,15c120,7,114,0,105,0xm46,11c75,11,75,11,75,11c77,11,78,12,78,13c78,15,77,16,75,16c46,16,46,16,46,16c44,16,43,15,43,13c43,12,44,11,46,11xm60,151c54,151,50,146,50,140c50,134,54,129,60,129c66,129,71,134,71,140c71,146,66,151,60,151xm109,111c109,113,108,115,105,115c15,115,15,115,15,115c13,115,12,113,12,111c12,30,12,30,12,30c12,28,13,26,15,26c105,26,105,26,105,26c108,26,109,28,109,30c109,111,109,111,109,111xm109,111c109,111,109,111,109,111e">
                    <v:path o:connectlocs="139710,0;21289,0;0,19928;0,203271;21289,223200;70520,223200;98462,223200;139710,223200;159669,203271;159669,19928;139710,0;61206,14614;99793,14614;103784,17271;99793,21257;61206,21257;57214,17271;61206,14614;79834,200614;66528,186000;79834,171385;94470,186000;79834,200614;145032,147471;139710,152785;19958,152785;15966,147471;15966,39857;19958,34542;139710,34542;145032,39857;145032,147471;145032,147471;145032,147471" o:connectangles="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98" o:spid="_x0000_s1026" o:spt="100" style="position:absolute;left:4217773;top:0;height:223200;width:210951;" filled="t" stroked="f" coordsize="131,139" o:gfxdata="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qMRG8twAAANwAAAAP&#10;AAAAAAAAAAEAIAAAACIAAABkcnMvZG93bnJldi54bWxQSwECFAAUAAAACACHTuJAMy8FnjsAAAA5&#10;AAAAEAAAAAAAAAABACAAAAAGAQAAZHJzL3NoYXBleG1sLnhtbFBLBQYAAAAABgAGAFsBAACwAwAA&#10;AAA=&#10;" path="m125,139c10,139,10,139,10,139c6,139,4,136,4,133c0,100,1,68,1,47c2,25,4,10,4,8c4,5,6,2,10,2c38,2,38,2,38,2c41,2,44,5,44,8c44,10,46,24,47,45c48,66,48,97,45,127c45,129,44,130,42,130c41,130,39,128,40,127c42,96,42,66,41,46c40,24,39,9,39,9c39,9,39,9,39,8c39,8,38,8,38,8c10,8,10,8,10,8c9,8,9,8,9,8c9,9,9,9,9,9c9,9,8,24,7,47c6,68,6,100,9,133c9,133,9,133,9,133c9,133,9,134,10,134c125,134,125,134,125,134c125,134,126,133,126,133c126,8,126,8,126,8c126,8,125,8,125,8c67,8,67,8,67,8c66,8,56,8,51,5c49,5,49,3,49,2c50,0,52,0,53,0c57,2,64,3,67,2c67,2,67,2,67,2c125,2,125,2,125,2c128,2,131,5,131,8c131,133,131,133,131,133c131,136,128,139,125,139xm69,108c60,108,60,108,60,108c59,108,58,107,58,106c58,104,59,103,60,103c69,103,69,103,69,103c71,103,72,104,72,106c72,107,71,108,69,108xm92,108c83,108,83,108,83,108c81,108,80,107,80,106c80,104,81,103,83,103c92,103,92,103,92,103c93,103,94,104,94,106c94,107,93,108,92,108xm115,108c106,108,106,108,106,108c105,108,103,107,103,106c103,104,105,103,106,103c115,103,115,103,115,103c116,103,118,104,118,106c118,107,116,108,115,108xm69,91c60,91,60,91,60,91c59,91,58,90,58,88c58,87,59,86,60,86c69,86,69,86,69,86c71,86,72,87,72,88c72,90,71,91,69,91xm92,91c83,91,83,91,83,91c81,91,80,90,80,88c80,87,81,86,83,86c92,86,92,86,92,86c93,86,94,87,94,88c94,90,93,91,92,91xm115,91c106,91,106,91,106,91c105,91,103,90,103,88c103,87,105,86,106,86c115,86,115,86,115,86c116,86,118,87,118,88c118,90,116,91,115,91xm69,74c60,74,60,74,60,74c59,74,58,73,58,71c58,70,59,68,60,68c69,68,69,68,69,68c71,68,72,70,72,71c72,73,71,74,69,74xm92,74c83,74,83,74,83,74c81,74,80,73,80,71c80,70,81,68,83,68c92,68,92,68,92,68c93,68,94,70,94,71c94,73,93,74,92,74xm115,74c106,74,106,74,106,74c105,74,103,73,103,71c103,70,105,68,106,68c115,68,115,68,115,68c116,68,118,70,118,71c118,73,116,74,115,74xm113,56c63,56,63,56,63,56c59,56,57,54,57,50c57,22,57,22,57,22c57,18,59,15,63,15c113,15,113,15,113,15c116,15,119,18,119,22c119,50,119,50,119,50c119,54,116,56,113,56xm63,21c62,21,62,21,62,22c62,50,62,50,62,50c62,50,62,51,63,51c113,51,113,51,113,51c113,51,113,50,113,50c113,22,113,22,113,22c113,21,113,21,113,21c63,21,63,21,63,21xm63,21c63,21,63,21,63,21e">
                    <v:path o:connectlocs="16103,223200;1610,75470;16103,3211;70853,12846;72464,203930;64412,203930;62802,14451;61191,12846;14492,12846;11272,75470;14492,213565;201289,215171;202899,12846;107890,12846;78905,3211;107890,3211;201289,3211;210951,213565;111111,173421;93398,170210;111111,165392;111111,173421;133655,173421;133655,165392;151369,170210;185185,173421;165862,170210;185185,165392;185185,173421;96618,146123;96618,138094;115942,141306;148148,146123;128825,141306;148148,138094;148148,146123;170693,146123;170693,138094;190016,141306;111111,118825;93398,114008;111111,109191;111111,118825;133655,118825;133655,109191;151369,114008;185185,118825;165862,114008;185185,109191;185185,118825;101449,89922;91787,35326;181965,24086;191627,80287;101449,33720;99839,80287;181965,81893;181965,35326;101449,33720;101449,33720" o:connectangles="0,0,0,0,0,0,0,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电话1 337" o:spid="_x0000_s1026" o:spt="100" style="position:absolute;left:3089189;top:0;height:223200;width:141407;v-text-anchor:middle;" filled="t" stroked="f" coordsize="1978606,3092264" o:gfxdata="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98dFL4A&#10;AADcAAAADwAAAAAAAAABACAAAAAiAAAAZHJzL2Rvd25yZXYueG1sUEsBAhQAFAAAAAgAh07iQDMv&#10;BZ47AAAAOQAAABAAAAAAAAAAAQAgAAAADQEAAGRycy9zaGFwZXhtbC54bWxQSwUGAAAAAAYABgBb&#10;AQAAtwMAAAAA&#10;" path="m608252,0c675547,0,697978,44800,720410,112000c787705,291200,832568,492800,877432,672000c899864,761601,877432,806401,832568,828801c742842,896001,653115,940801,563388,985601c563388,1388801,675547,1747202,1079317,2172802c1169044,2105602,1270188,2055228,1337349,2010428c1404510,1965628,1454947,1993602,1505519,2038402c1640109,2172802,1797131,2307202,1931721,2464003c1976584,2508803,1999016,2576003,1954153,2620803c1864426,2755203,1797131,2867203,1707404,3001603c1640109,3113603,1572814,3113603,1483087,3046403c496093,2329602,-42267,1568002,2596,179200c2596,89600,25028,44800,159618,44800c294208,22400,451230,0,608252,0xe">
                    <v:path o:connectlocs="2,0;2,0;2,2;2,2;1,3;3,7;4,7;5,7;6,8;6,9;5,10;5,10;0,0;0,0;2,0" o:connectangles="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216" o:spid="_x0000_s1026" o:spt="100" style="position:absolute;left:5354594;top:0;height:223200;width:137746;" filled="t" stroked="f" coordsize="40,64" o:gfxdata="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Gxi4vQAA&#10;ANwAAAAPAAAAAAAAAAEAIAAAACIAAABkcnMvZG93bnJldi54bWxQSwECFAAUAAAACACHTuJAMy8F&#10;njsAAAA5AAAAEAAAAAAAAAABACAAAAAMAQAAZHJzL3NoYXBleG1sLnhtbFBLBQYAAAAABgAGAFsB&#10;AAC2AwAAAAA=&#10;" path="m34,0c6,0,6,0,6,0c3,0,0,3,0,6c0,58,0,58,0,58c0,61,3,64,6,64c34,64,34,64,34,64c37,64,40,61,40,58c40,6,40,6,40,6c40,3,37,0,34,0m12,3c28,3,28,3,28,3c28,5,28,5,28,5c12,5,12,5,12,5l12,3xm20,60c18,60,16,58,16,56c16,54,18,52,20,52c22,52,24,54,24,56c24,58,22,60,20,60m36,48c4,48,4,48,4,48c4,8,4,8,4,8c36,8,36,8,36,8l36,48xe">
                    <v:path o:connectlocs="@0,0;@0,0;0,@0;0,@0;@0,@0;@0,@0;@0,@0;@0,@0;@0,0;@0,@0;@0,@0;@0,@0;@0,@0;@0,@0;@0,@0;@0,@0;@0,@0;@0,@0;@0,@0;@0,@0;@0,@0;@0,@0;@0,@0;@0,@0" o:connectangles="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</v:group>
                <v:group id="组合 64" o:spid="_x0000_s1026" o:spt="203" style="position:absolute;left:0;top:3467100;height:222878;width:5498117;" coordsize="5498651,223265" o:gfxdata="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q2/ph70AAADcAAAADwAAAAAAAAABACAAAAAiAAAAZHJzL2Rvd25yZXYueG1s&#10;UEsBAhQAFAAAAAgAh07iQDMvBZ47AAAAOQAAABUAAAAAAAAAAQAgAAAADAEAAGRycy9ncm91cHNo&#10;YXBleG1sLnhtbFBLBQYAAAAABgAGAGABAADJAwAAAAA=&#10;">
                  <o:lock v:ext="edit" aspectratio="f"/>
                  <v:shape id="Freeform 35" o:spid="_x0000_s1026" o:spt="100" style="position:absolute;left:0;top:0;flip:x;height:223200;width:224035;" filled="t" stroked="f" coordsize="113,113" o:gfxdata="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kmbMm8AAAA&#10;3AAAAA8AAAAAAAAAAQAgAAAAIgAAAGRycy9kb3ducmV2LnhtbFBLAQIUABQAAAAIAIdO4kAzLwWe&#10;OwAAADkAAAAQAAAAAAAAAAEAIAAAAAsBAABkcnMvc2hhcGV4bWwueG1sUEsFBgAAAAAGAAYAWwEA&#10;ALUDAAAAAA==&#10;" path="m57,0c25,0,0,25,0,57c0,88,25,113,57,113c88,113,113,88,113,57c113,25,88,0,57,0xm91,72c91,79,87,83,79,83c34,83,34,83,34,83c26,83,23,79,23,72c23,42,23,42,23,42c23,34,27,30,34,30c79,30,79,30,79,30c87,30,91,34,91,42c91,72,91,72,91,72xm60,67c59,67,59,67,59,67c59,68,58,68,57,68c56,68,55,68,54,67c49,62,49,62,49,62c49,62,49,62,49,62c36,75,36,75,36,75c78,75,78,75,78,75c64,62,64,62,64,62c60,67,60,67,60,67xm78,38c36,38,36,38,36,38c57,59,57,59,57,59l78,38xm44,57c30,43,30,43,30,43c30,70,30,70,30,70c44,57,44,57,44,57c44,57,44,57,44,57xm83,70c83,43,83,43,83,43c69,57,69,57,69,57l83,70xm83,70c83,70,83,70,83,70e">
                    <v:path o:connectlocs="113008,0;0,112587;113008,223200;224035,112587;113008,0;180417,142215;156626,163943;67408,163943;45600,142215;45600,82959;67408,59256;156626,59256;180417,82959;180417,142215;118956,132339;116974,132339;113008,134315;107060,132339;97147,122463;97147,122463;71373,148141;154643,148141;126887,122463;118956,132339;154643,75058;71373,75058;113008,116538;154643,75058;87234,112587;59478,84934;59478,138265;87234,112587;87234,112587;164556,138265;164556,84934;136800,112587;164556,138265;164556,138265;164556,138265" o:connectangles="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38" o:spid="_x0000_s1026" o:spt="100" style="position:absolute;left:584887;top:57665;flip:x;height:165600;width:248401;" filled="t" stroked="f" coordsize="124,83" o:gfxdata="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PFdeVW2AAAA3AAAAA8A&#10;AAAAAAAAAQAgAAAAIgAAAGRycy9kb3ducmV2LnhtbFBLAQIUABQAAAAIAIdO4kAzLwWeOwAAADkA&#10;AAAQAAAAAAAAAAEAIAAAAAUBAABkcnMvc2hhcGV4bWwueG1sUEsFBgAAAAAGAAYAWwEAAK8DAAAA&#10;AA==&#10;" path="m113,0c10,0,10,0,10,0c5,0,0,4,0,10c0,73,0,73,0,73c0,79,5,83,10,83c113,83,113,83,113,83c119,83,124,79,124,73c124,10,124,10,124,10c124,4,119,0,113,0c113,0,113,0,113,0xm111,7c70,44,70,44,70,44c66,47,64,48,62,48c60,48,57,47,54,44c13,7,13,7,13,7c111,7,111,7,111,7c111,7,111,7,111,7xm8,71c8,14,8,14,8,14c40,42,40,42,40,42c8,71,8,71,8,71c8,71,8,71,8,71xm13,76c45,48,45,48,45,48c51,52,51,52,51,52c54,55,57,56,62,56c66,56,70,55,73,52c78,48,78,48,78,48c111,76,111,76,111,76c13,76,13,76,13,76c13,76,13,76,13,76xm116,71c84,42,84,42,84,42c116,14,116,14,116,14c116,71,116,71,116,71c116,71,116,71,116,71xm116,71c116,71,116,71,116,71e">
                    <v:path o:connectlocs="226365,0;20032,0;0,19951;0,145648;20032,165600;226365,165600;248401,145648;248401,19951;226365,0;226365,0;222358,13966;140226,87787;124200,95768;108174,87787;26042,13966;222358,13966;222358,13966;16025,141657;16025,27932;80129,83797;16025,141657;16025,141657;26042,151633;90145,95768;102164,103749;124200,111730;146236,103749;156252,95768;222358,151633;26042,151633;26042,151633;232375,141657;168271,83797;232375,27932;232375,141657;232375,141657;232375,141657;232375,141657" o:connectangles="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40" o:spid="_x0000_s1026" o:spt="100" style="position:absolute;left:1202725;top:57665;flip:x;height:165600;width:240439;" filled="t" stroked="f" coordsize="302,208" o:gfxdata="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xeXQC8AAAA&#10;3AAAAA8AAAAAAAAAAQAgAAAAIgAAAGRycy9kb3ducmV2LnhtbFBLAQIUABQAAAAIAIdO4kAzLwWe&#10;OwAAADkAAAAQAAAAAAAAAAEAIAAAAAsBAABkcnMvc2hhcGV4bWwueG1sUEsFBgAAAAAGAAYAWwEA&#10;ALUDAAAAAA==&#10;" path="m0,208l94,123,151,170,208,123,302,208,0,208,0,208,0,208xm217,114l302,48,302,189,217,114,217,114,217,114xm0,189l0,48,85,114,0,189,0,189,0,189xm151,152l0,29,0,0,302,0,302,29,151,152,151,152,151,152xm151,152l151,152xe">
                    <v:path o:connectlocs="0,165600;74838,97926;120219,135346;165600,97926;240439,165600;0,165600;0,165600;0,165600;172765,90761;240439,38215;240439,150473;172765,90761;172765,90761;172765,90761;0,150473;0,38215;67673,90761;0,150473;0,150473;0,150473;120219,121015;0,23088;0,0;240439,0;240439,23088;120219,121015;120219,121015;120219,121015;120219,121015;120219,121015" o:connectangles="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42" o:spid="_x0000_s1026" o:spt="100" style="position:absolute;left:1804087;top:0;flip:x;height:223200;width:224138;" filled="t" stroked="f" coordsize="101,101" o:gfxdata="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6KtHgvQAA&#10;ANwAAAAPAAAAAAAAAAEAIAAAACIAAABkcnMvZG93bnJldi54bWxQSwECFAAUAAAACACHTuJAMy8F&#10;njsAAAA5AAAAEAAAAAAAAAABACAAAAAMAQAAZHJzL3NoYXBleG1sLnhtbFBLBQYAAAAABgAGAFsB&#10;AAC2AwAAAAA=&#10;" path="m50,101c22,101,0,79,0,51c0,23,22,0,50,0c78,0,101,23,101,51c101,79,78,101,50,101xm81,71c62,54,62,54,62,54c50,63,50,63,50,63c39,54,39,54,39,54c20,71,20,71,20,71c81,71,81,71,81,71xm20,67c37,52,37,52,37,52c20,40,20,40,20,40c20,67,20,67,20,67xm81,30c20,30,20,30,20,30c20,36,20,36,20,36c50,60,50,60,50,60c81,36,81,36,81,36c81,30,81,30,81,30xm81,40c64,52,64,52,64,52c81,67,81,67,81,67c81,40,81,40,81,40xm81,40c81,40,81,40,81,40e">
                    <v:path o:connectlocs="110959,223200;0,112704;110959,0;224138,112704;110959,223200;179754,156902;137589,119334;110959,139223;86548,119334;44383,156902;179754,156902;44383,148063;82109,114914;44383,88396;44383,148063;179754,66297;44383,66297;44383,79556;110959,132594;179754,79556;179754,66297;179754,88396;142028,114914;179754,148063;179754,88396;179754,88396;179754,88396" o:connectangles="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43" o:spid="_x0000_s1026" o:spt="100" style="position:absolute;left:2388973;top:57665;flip:x;height:165600;width:223909;" filled="t" stroked="f" coordsize="122,90" o:gfxdata="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6lSGbvQAA&#10;ANwAAAAPAAAAAAAAAAEAIAAAACIAAABkcnMvZG93bnJldi54bWxQSwECFAAUAAAACACHTuJAMy8F&#10;njsAAAA5AAAAEAAAAAAAAAABACAAAAAMAQAAZHJzL3NoYXBleG1sLnhtbFBLBQYAAAAABgAGAFsB&#10;AAC2AwAAAAA=&#10;" path="m110,0c12,0,12,0,12,0c5,0,0,6,0,12c0,78,0,78,0,78c0,85,5,90,12,90c110,90,110,90,110,90c117,90,122,85,122,78c122,12,122,12,122,12c122,6,117,0,110,0c110,0,110,0,110,0xm110,25c61,55,61,55,61,55c12,25,12,25,12,25c12,13,12,13,12,13c61,43,61,43,61,43c110,13,110,13,110,13c110,25,110,25,110,25c110,25,110,25,110,25xm110,25c110,25,110,25,110,25e">
                    <v:path o:connectlocs="201885,0;22023,0;0,22080;0,143520;22023,165600;201885,165600;223909,143520;223909,22080;201885,0;201885,0;201885,46000;111954,101200;22023,46000;22023,23920;111954,79120;201885,23920;201885,46000;201885,46000;201885,46000;201885,46000" o:connectangles="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45" o:spid="_x0000_s1026" o:spt="100" style="position:absolute;left:2973860;top:0;flip:x;height:223200;width:224964;" filled="t" stroked="f" coordsize="108,107" o:gfxdata="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MI/3y8AAAA&#10;3AAAAA8AAAAAAAAAAQAgAAAAIgAAAGRycy9kb3ducmV2LnhtbFBLAQIUABQAAAAIAIdO4kAzLwWe&#10;OwAAADkAAAAQAAAAAAAAAAEAIAAAAAsBAABkcnMvc2hhcGV4bWwueG1sUEsFBgAAAAAGAAYAWwEA&#10;ALUDAAAAAA==&#10;" path="m54,0c24,0,0,24,0,54c0,83,24,107,54,107c84,107,108,83,108,54c108,24,84,0,54,0xm54,100c28,100,8,79,8,54c8,28,28,7,54,7c80,7,100,28,100,54c100,79,80,100,54,100xm75,29c33,29,33,29,33,29c26,29,22,32,22,39c22,68,22,68,22,68c22,75,25,79,33,79c75,79,75,79,75,79c83,79,86,75,86,68c86,39,86,39,86,39c86,32,83,29,75,29xm79,72c29,72,29,72,29,72c29,36,29,36,29,36c79,36,79,36,79,36c79,72,79,72,79,72xm33,68c47,59,47,59,47,59c47,59,47,59,47,59c52,63,52,63,52,63c52,64,53,64,54,64c55,64,56,64,57,63c57,63,57,63,57,63c61,59,61,59,61,59c75,68,75,68,75,68c66,54,66,54,66,54c75,41,75,41,75,41c54,56,54,56,54,56c33,41,33,41,33,41c42,54,42,54,42,54c42,54,42,54,42,54c33,68,33,68,33,68xm33,68c33,68,33,68,33,68e">
                    <v:path o:connectlocs="112482,0;0,112642;112482,223200;224964,112642;112482,0;112482,208598;16664,112642;112482,14601;208300,112642;112482,208598;156225,60493;68739,60493;45826,81353;45826,141846;68739,164792;156225,164792;179138,141846;179138,81353;156225,60493;164557,150190;60407,150190;60407,75095;164557,75095;164557,150190;68739,141846;97901,123072;97901,123072;108316,131416;112482,133502;118731,131416;118731,131416;127063,123072;156225,141846;137478,112642;156225,85525;112482,116814;68739,85525;87486,112642;87486,112642;68739,141846;68739,141846;68739,141846" o:connectangles="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46" o:spid="_x0000_s1026" o:spt="100" style="position:absolute;left:3566984;top:57665;flip:x;height:165600;width:201600;" filled="t" stroked="f" coordsize="92,93" o:gfxdata="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jL0uq/&#10;AAAA3AAAAA8AAAAAAAAAAQAgAAAAIgAAAGRycy9kb3ducmV2LnhtbFBLAQIUABQAAAAIAIdO4kAz&#10;LwWeOwAAADkAAAAQAAAAAAAAAAEAIAAAAA4BAABkcnMvc2hhcGV4bWwueG1sUEsFBgAAAAAGAAYA&#10;WwEAALgDAAAAAA==&#10;" path="m92,80c92,87,87,93,79,93c14,93,14,93,14,93c6,93,0,87,0,80c0,13,0,13,0,13c0,6,6,0,14,0c79,0,79,0,79,0c87,0,92,6,92,13c92,80,92,80,92,80xm10,22c10,73,10,73,10,73c83,73,83,73,83,73c83,22,83,22,83,22c10,22,10,22,10,22xm19,27c75,27,75,27,75,27c47,49,47,49,47,49l19,27xm16,33c30,43,30,43,30,43c16,65,16,65,16,65l16,33xm78,32c63,44,63,44,63,44c78,64,78,64,78,64l78,32xm33,46c47,56,47,56,47,56c59,47,59,47,59,47c75,68,75,68,75,68c19,68,19,68,19,68l33,46xm33,46c33,46,33,46,33,46e">
                    <v:path o:connectlocs="201600,142451;173113,165600;30678,165600;0,142451;0,23148;30678,0;173113,0;201600,23148;201600,142451;21913,39174;21913,129987;181878,129987;181878,39174;21913,39174;41634,48077;164347,48077;102991,87251;41634,48077;35060,58761;65739,76567;35060,115741;35060,58761;170921,56980;138052,78348;170921,113961;170921,56980;72313,81909;102991,99716;129286,83690;164347,121083;41634,121083;72313,81909;72313,81909;72313,81909" o:connectangles="0,0,0,0,0,0,0,0,0,0,0,0,0,0,0,0,0,0,0,0,0,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47" o:spid="_x0000_s1026" o:spt="100" style="position:absolute;left:4135395;top:57665;flip:x;height:165600;width:201427;" filled="t" stroked="f" coordsize="107,88" o:gfxdata="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v7jQ+/&#10;AAAA3AAAAA8AAAAAAAAAAQAgAAAAIgAAAGRycy9kb3ducmV2LnhtbFBLAQIUABQAAAAIAIdO4kAz&#10;LwWeOwAAADkAAAAQAAAAAAAAAAEAIAAAAA4BAABkcnMvc2hhcGV4bWwueG1sUEsFBgAAAAAGAAYA&#10;WwEAALgDAAAAAA==&#10;" path="m94,88c14,88,14,88,14,88c6,88,0,82,0,75c0,24,0,24,0,24c50,53,50,53,50,53c50,53,50,53,50,53c52,55,55,55,57,53c107,24,107,24,107,24c107,75,107,75,107,75c107,82,101,88,94,88xm54,48c3,18,3,18,3,18c2,17,1,17,0,17c0,13,0,13,0,13c0,6,6,0,14,0c94,0,94,0,94,0c101,0,107,6,107,13c107,17,107,17,107,17c106,17,105,17,104,18c54,48,54,48,54,48xm54,48c54,48,54,48,54,48e">
                    <v:path o:connectlocs="176954,165600;26354,165600;0,141136;0,45163;94124,99736;94124,99736;107302,99736;201427,45163;201427,141136;176954,165600;101654,90327;5647,33872;0,31990;0,24463;26354,0;176954,0;201427,24463;201427,31990;195779,33872;101654,90327;101654,90327;101654,90327" o:connectangles="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48" o:spid="_x0000_s1026" o:spt="100" style="position:absolute;left:4695568;top:0;flip:x;height:223200;width:225052;" filled="t" stroked="f" coordsize="103,102" o:gfxdata="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+8KQyvQAA&#10;ANwAAAAPAAAAAAAAAAEAIAAAACIAAABkcnMvZG93bnJldi54bWxQSwECFAAUAAAACACHTuJAMy8F&#10;njsAAAA5AAAAEAAAAAAAAAABACAAAAAMAQAAZHJzL3NoYXBleG1sLnhtbFBLBQYAAAAABgAGAFsB&#10;AAC2AwAAAAA=&#10;" path="m52,9c57,9,63,10,68,12c73,15,77,18,81,21c85,25,88,30,90,35c93,40,94,45,94,51c94,57,93,62,90,67c88,72,85,77,81,81c77,85,73,88,68,90c63,92,57,93,52,93c46,93,40,92,35,90c30,88,26,85,22,81c18,77,15,72,13,67c11,62,10,57,10,51c10,45,11,40,13,35c15,30,18,25,22,21c26,18,30,15,35,12c40,10,46,9,52,9m52,0c23,0,0,23,0,51c0,79,23,102,52,102c80,102,103,79,103,51c103,23,80,0,52,0c52,0,52,0,52,0xm48,58c52,62,55,58,55,58c78,37,78,37,78,37c78,33,74,33,74,33c29,33,29,33,29,33c25,33,25,37,25,37c48,58,48,58,48,58c48,58,48,58,48,58xm67,49c74,66,74,66,74,66c65,52,65,52,65,52c57,59,57,59,57,59c54,63,52,62,52,62c48,62,46,59,46,59c38,52,38,52,38,52c29,66,29,66,29,66c36,50,36,50,36,50c25,39,25,39,25,39c25,66,25,66,25,66c25,70,29,70,29,70c74,70,74,70,74,70c78,70,78,66,78,66c78,39,78,39,78,39c67,49,67,49,67,49c67,49,67,49,67,49xm67,49c67,49,67,49,67,49e">
                    <v:path o:connectlocs="113618,19694;148578,26258;176982,45952;196647,76588;205387,111600;196647,146611;176982,177247;148578,196941;113618,203505;76473,196941;48069,177247;28404,146611;21849,111600;28404,76588;48069,45952;76473,26258;113618,19694;113618,0;0,111600;113618,223200;225052,111600;113618,0;113618,0;104878,126917;120173,126917;170427,80964;161687,72211;63364,72211;54624,80964;104878,126917;104878,126917;146393,107223;161687,144423;142023,113788;124543,129105;113618,135670;100508,129105;83028,113788;63364,144423;78658,109411;54624,85341;54624,144423;63364,153176;161687,153176;170427,144423;170427,85341;146393,107223;146393,107223;146393,107223;146393,107223" o:connectangles="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信息3 346" o:spid="_x0000_s1026" o:spt="100" style="position:absolute;left:5288692;top:57665;height:165600;width:209959;v-text-anchor:middle;" filled="t" stroked="f" coordsize="4974795,3320682" o:gfxdata="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nXOmq&#10;wAAAANwAAAAPAAAAAAAAAAEAIAAAACIAAABkcnMvZG93bnJldi54bWxQSwECFAAUAAAACACHTuJA&#10;My8FnjsAAAA5AAAAEAAAAAAAAAABACAAAAAPAQAAZHJzL3NoYXBleG1sLnhtbFBLBQYAAAAABgAG&#10;AFsBAAC5AwAAAAA=&#10;" path="m1897867,1805825l2485737,2315734,3073607,1805825,4820061,3320682,151413,3320682,1897867,1805825xm0,159634l1788328,1710812,0,3261996,0,159634xm4974795,156753l4974795,3264872,3183146,1710812,4974795,156753xm35040,0l4936434,0,2485737,2125709,35040,0xe">
                    <v:path o:connectlocs="0,0;0,0;0,0;0,0;0,0;0,0;0,0;0,0;0,0;0,0;0,0;0,0;0,0;0,0;0,0;0,0;0,0;0,0" o:connectangles="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</v:group>
                <v:group id="组合 75" o:spid="_x0000_s1026" o:spt="203" style="position:absolute;left:0;top:4267200;height:222878;width:5486687;" coordsize="5487178,223200" o:gfxdata="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">
                  <o:lock v:ext="edit" aspectratio="f"/>
                  <v:shape id="Freeform 52" o:spid="_x0000_s1026" o:spt="100" style="position:absolute;left:0;top:0;flip:x;height:223200;width:223200;" filled="t" stroked="f" coordsize="88,118" o:gfxdata="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YtJa7sAAADc&#10;AAAADwAAAAAAAAABACAAAAAiAAAAZHJzL2Rvd25yZXYueG1sUEsBAhQAFAAAAAgAh07iQDMvBZ47&#10;AAAAOQAAABAAAAAAAAAAAQAgAAAACgEAAGRycy9zaGFwZXhtbC54bWxQSwUGAAAAAAYABgBbAQAA&#10;tAMAAAAA&#10;" path="m44,118c44,118,0,69,0,44c0,20,20,0,44,0c69,0,88,20,88,44c88,69,44,118,44,118xm44,6c23,6,6,23,6,45c6,67,44,110,44,110c44,110,83,67,83,45c83,23,66,6,44,6xm44,59c34,59,26,51,26,41c26,31,34,22,44,22c54,22,63,31,63,41c63,51,54,59,44,59xm44,27c37,27,31,34,31,41c31,49,37,55,44,55c52,55,58,49,58,41c58,34,52,27,44,27xm44,27c44,27,44,27,44,27e">
                    <v:path o:connectlocs="111600,223200;0,83227;111600,0;223200,83227;111600,223200;111600,11349;15218,85118;111600,208067;210518,85118;111600,11349;111600,111600;65945,77552;111600,41613;159790,77552;111600,111600;111600,51071;78627,77552;111600,104033;147109,77552;111600,51071;111600,51071;111600,51071" o:connectangles="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56" o:spid="_x0000_s1026" o:spt="100" style="position:absolute;left:593124;top:0;flip:x;height:223200;width:223200;" filled="t" stroked="f" coordsize="86,128" o:gfxdata="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SPb/68AAAA&#10;3AAAAA8AAAAAAAAAAQAgAAAAIgAAAGRycy9kb3ducmV2LnhtbFBLAQIUABQAAAAIAIdO4kAzLwWe&#10;OwAAADkAAAAQAAAAAAAAAAEAIAAAAAsBAABkcnMvc2hhcGV4bWwueG1sUEsFBgAAAAAGAAYAWwEA&#10;ALUDAAAAAA==&#10;" path="m64,41c64,30,55,20,43,20c32,20,23,30,23,41c23,53,32,62,43,62c55,62,64,53,64,41xm25,41c25,31,33,23,43,23c53,23,61,31,61,41c61,51,53,59,43,59c33,59,25,51,25,41xm43,114c45,112,45,112,45,112c47,110,85,63,85,41c85,18,66,0,43,0c20,0,2,18,2,41c2,63,40,110,41,112c43,114,43,114,43,114xm43,5c63,5,81,21,81,41c81,58,51,97,43,108c35,97,6,58,6,41c6,21,23,5,43,5xm63,99c63,102,63,102,63,102c76,105,83,109,83,113c83,119,67,125,43,125c20,125,3,119,3,113c3,109,11,105,23,102c23,99,23,99,23,99c10,102,0,106,0,113c0,123,23,128,43,128c64,128,86,123,86,113c86,106,76,102,63,99xm63,99c63,99,63,99,63,99e">
                    <v:path o:connectlocs="166102,71493;111600,34875;59693,71493;111600,108112;166102,71493;64883,71493;111600,40106;158316,71493;111600,102881;64883,71493;111600,198787;116790,195300;220604,71493;111600,0;5190,71493;106409,195300;111600,198787;111600,8718;210223,71493;111600,188325;15572,71493;111600,8718;163506,172631;163506,177862;215413,197043;111600,217968;7786,197043;59693,177862;59693,172631;0,197043;111600,223200;223200,197043;163506,172631;163506,172631;163506,172631" o:connectangles="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57" o:spid="_x0000_s1026" o:spt="100" style="position:absolute;left:1186248;top:0;flip:x;height:223200;width:187200;" filled="t" stroked="f" coordsize="82,109" o:gfxdata="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VFBHe5AAAA3AAA&#10;AA8AAAAAAAAAAQAgAAAAIgAAAGRycy9kb3ducmV2LnhtbFBLAQIUABQAAAAIAIdO4kAzLwWeOwAA&#10;ADkAAAAQAAAAAAAAAAEAIAAAAAgBAABkcnMvc2hhcGV4bWwueG1sUEsFBgAAAAAGAAYAWwEAALID&#10;AAAAAA==&#10;" path="m41,109c41,109,0,64,0,41c0,19,18,0,41,0c63,0,82,19,82,41c82,64,41,109,41,109xm41,14c26,14,13,26,13,41c13,56,26,69,41,69c56,69,68,56,68,41c68,26,56,14,41,14xm41,14c41,14,41,14,41,14e">
                    <v:path o:connectlocs="93600,223200;0,83955;93600,0;187200,83955;93600,223200;93600,28667;29678,83955;93600,141291;155239,83955;93600,28667;93600,28667;93600,28667" o:connectangles="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60" o:spid="_x0000_s1026" o:spt="100" style="position:absolute;left:4670854;top:0;flip:x;height:223200;width:223200;" filled="t" stroked="f" coordsize="296,295" o:gfxdata="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BeORO&#10;wAAAANwAAAAPAAAAAAAAAAEAIAAAACIAAABkcnMvZG93bnJldi54bWxQSwECFAAUAAAACACHTuJA&#10;My8FnjsAAAA5AAAAEAAAAAAAAAABACAAAAAPAQAAZHJzL3NoYXBleG1sLnhtbFBLBQYAAAAABgAG&#10;AFsBAAC5AwAAAAA=&#10;" path="m166,92l296,92,296,111,166,111,166,92,166,92xm0,295l149,295,149,0,0,0,0,295,0,295xm93,38l128,38,128,73,93,73,93,38,93,38xm93,111l128,111,128,146,93,146,93,111,93,111xm93,184l128,184,128,220,93,220,93,184,93,184xm22,38l57,38,57,73,22,73,22,38,22,38xm22,111l57,111,57,146,22,146,22,111,22,111xm22,184l57,184,57,220,22,220,22,184,22,184xm166,295l204,295,204,220,258,220,258,295,296,295,296,127,166,127,166,295xm166,295l166,295xe">
                    <v:path o:connectlocs="125172,69608;223200,69608;223200,83983;125172,83983;125172,69608;125172,69608;0,223200;112354,223200;112354,0;0,0;0,223200;0,223200;70127,28751;96518,28751;96518,55232;70127,55232;70127,28751;70127,28751;70127,83983;96518,83983;96518,110465;70127,110465;70127,83983;70127,83983;70127,139216;96518,139216;96518,166454;70127,166454;70127,139216;70127,139216;16589,28751;42981,28751;42981,55232;16589,55232;16589,28751;16589,28751;16589,83983;42981,83983;42981,110465;16589,110465;16589,83983;16589,83983;16589,139216;42981,139216;42981,166454;16589,166454;16589,139216;16589,139216;125172,223200;153827,223200;153827,166454;194545,166454;194545,223200;223200,223200;223200,96089;125172,96089;125172,223200;125172,223200;125172,223200" o:connectangles="0,0,0,0,0,0,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66" o:spid="_x0000_s1026" o:spt="100" style="position:absolute;left:2298356;top:0;flip:x;height:223200;width:223200;" filled="t" stroked="f" coordsize="88,136" o:gfxdata="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VfisNugAAANwA&#10;AAAPAAAAAAAAAAEAIAAAACIAAABkcnMvZG93bnJldi54bWxQSwECFAAUAAAACACHTuJAMy8FnjsA&#10;AAA5AAAAEAAAAAAAAAABACAAAAAJAQAAZHJzL3NoYXBleG1sLnhtbFBLBQYAAAAABgAGAFsBAACz&#10;AwAAAAA=&#10;" path="m44,127c6,49,6,49,6,49c6,45,5,42,5,39c5,17,22,0,44,0c66,0,83,17,83,39c83,42,82,45,82,49c44,127,44,127,44,127xm44,19c33,19,24,28,24,39c24,50,33,58,44,58c55,58,63,50,63,39c63,28,55,19,44,19xm44,136c23,136,0,130,0,119c0,111,9,106,24,103c25,108,25,108,25,108c12,111,6,115,6,119c6,124,20,131,44,131c68,131,82,124,82,119c82,115,76,111,63,108c64,103,64,103,64,103c79,106,88,111,88,119c88,130,65,136,44,136xm44,136c44,136,44,136,44,136e">
                    <v:path o:connectlocs="111600,208429;15218,80417;12681,64005;111600,0;210518,64005;207981,80417;111600,208429;111600,31182;60872,64005;111600,95188;159790,64005;111600,31182;111600,223200;0,195300;60872,169041;63409,177247;15218,195300;111600,214994;207981,195300;159790,177247;162327,169041;223200,195300;111600,223200;111600,223200;111600,223200" o:connectangles="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70" o:spid="_x0000_s1026" o:spt="100" style="position:absolute;left:5263978;top:0;flip:x;height:223200;width:223200;" filled="t" stroked="f" coordsize="241,220" o:gfxdata="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iHU9i/&#10;AAAA3AAAAA8AAAAAAAAAAQAgAAAAIgAAAGRycy9kb3ducmV2LnhtbFBLAQIUABQAAAAIAIdO4kAz&#10;LwWeOwAAADkAAAAQAAAAAAAAAAEAIAAAAA4BAABkcnMvc2hhcGV4bWwueG1sUEsFBgAAAAAGAAYA&#10;WwEAALgDAAAAAA==&#10;" path="m66,220l156,220,156,0,66,0,66,220,66,220m142,189l118,189,118,166,142,166,142,189,142,189m97,154l97,128,121,128,121,154,97,154,97,154m142,116l118,116,118,92,142,92,142,116,142,116m97,80l97,57,121,57,121,80,97,80,97,80m118,21l142,21,142,45,118,45,118,21,118,21m76,21l102,21,102,45,76,45,76,21,76,21m76,92l102,92,102,116,76,116,76,92,76,92m76,166l102,166,102,189,76,189,76,166,76,166m0,220l52,220,52,69,0,69,0,220,0,220m14,80l38,80,38,104,14,104,14,80,14,80m14,123l38,123,38,147,14,147,14,123,14,123m14,163l38,163,38,189,14,189,14,163,14,163m230,90l230,62,218,62,218,33,208,33,208,7,199,7,199,33,189,33,189,62,178,62,178,90,166,90,166,220,241,220,241,90,230,90,230,90,230,90m204,203l178,203,178,180,204,180,204,203,204,203m204,130l178,130,178,106,204,106,204,130,204,130m230,166l206,166,206,142,230,142,230,166,230,166m230,166l230,166e">
                    <v:path o:connectlocs="144478,223200;61125,0;61125,223200;109284,191749;131512,168414;131512,191749;89835,129861;112063,156240;89835,156240;109284,117687;131512,93338;131512,117687;89835,57829;112063,81163;89835,81163;131512,21305;109284,45654;109284,21305;94466,21305;70386,45654;70386,21305;94466,93338;70386,117687;70386,93338;94466,168414;70386,191749;70386,168414;48159,223200;0,70003;0,223200;35193,81163;12965,105512;12965,81163;35193,124789;12965,149138;12965,124789;35193,165370;12965,191749;12965,165370;213012,62901;201898,33480;192637,7101;184302,33480;175040,62901;164853,91309;153739,223200;223200,91309;213012,91309;188932,205952;164853,182618;188932,205952;188932,131890;164853,107541;188932,131890;213012,168414;190785,144065;213012,168414;213012,168414" o:connectangles="0,0,0,0,0,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77" o:spid="_x0000_s1026" o:spt="100" style="position:absolute;left:1746421;top:0;flip:x;height:223200;width:187200;" filled="t" stroked="f" coordsize="104,130" o:gfxdata="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Iht3JvQAA&#10;ANwAAAAPAAAAAAAAAAEAIAAAACIAAABkcnMvZG93bnJldi54bWxQSwECFAAUAAAACACHTuJAMy8F&#10;njsAAAA5AAAAEAAAAAAAAAABACAAAAAMAQAAZHJzL3NoYXBleG1sLnhtbFBLBQYAAAAABgAGAFsB&#10;AAC2AwAAAAA=&#10;" path="m104,56c102,101,53,130,53,130c53,130,10,105,2,67c0,62,0,56,0,51c0,23,23,0,52,0c81,0,104,23,104,51c104,53,104,55,104,56xm52,19c36,19,23,31,23,47c23,63,36,75,52,75c68,75,81,63,81,47c81,31,68,19,52,19xm52,19c52,19,52,19,52,19e">
                    <v:path o:connectlocs="187200,96147;95400,223200;3600,115033;0,87563;93600,0;187200,87563;187200,96147;93600,32621;41400,80695;93600,128769;145800,80695;93600,32621;93600,32621;93600,32621" o:connectangles="0,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Freeform 78" o:spid="_x0000_s1026" o:spt="100" style="position:absolute;left:2891481;top:0;flip:x;height:223200;width:223200;" filled="t" stroked="f" coordsize="98,151" o:gfxdata="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HQDGr4A&#10;AADcAAAADwAAAAAAAAABACAAAAAiAAAAZHJzL2Rvd25yZXYueG1sUEsBAhQAFAAAAAgAh07iQDMv&#10;BZ47AAAAOQAAABAAAAAAAAAAAQAgAAAADQEAAGRycy9zaGFwZXhtbC54bWxQSwUGAAAAAAYABgBb&#10;AQAAtwMAAAAA&#10;" path="m73,115c73,115,73,115,73,116c73,118,73,120,72,122c75,124,77,127,77,130c77,138,64,144,49,144c33,144,21,138,21,130c21,127,22,124,26,122c25,120,24,118,24,116c24,115,24,115,24,115c18,119,14,124,14,130c14,141,29,151,49,151c68,151,84,141,84,130c84,124,80,119,73,115xm73,49c73,35,62,24,49,24c35,24,24,35,24,49c24,62,35,73,49,73c62,73,73,62,73,49xm31,49c31,39,39,31,49,31c58,31,66,39,66,49c66,58,58,66,49,66c39,66,31,58,31,49xm49,126c58,126,98,78,98,50c98,22,76,0,49,0c22,0,0,22,0,50c0,78,39,126,49,126xm49,7c72,7,91,26,91,50c91,74,55,119,49,119c43,119,7,74,7,50c7,26,25,7,49,7xm49,7c49,7,49,7,49,7e">
                    <v:path o:connectlocs="166261,169986;166261,171464;163983,180333;175371,192158;111600,212852;47828,192158;59216,180333;54661,171464;54661,169986;31885,192158;111600,223200;191314,192158;166261,169986;166261,72429;111600,35475;54661,72429;111600,107904;166261,72429;70604,72429;111600,45822;150318,72429;111600,97557;70604,72429;111600,186246;223200,73907;111600,0;0,73907;111600,186246;111600,10347;207257,73907;111600,175899;15942,73907;111600,10347;111600,10347;111600,10347" o:connectangles="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82" o:spid="_x0000_s1026" o:spt="100" style="position:absolute;left:3484605;top:0;height:223200;width:223200;" filled="t" stroked="f" coordsize="64,58" o:gfxdata="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KTnL28AAAA&#10;3AAAAA8AAAAAAAAAAQAgAAAAIgAAAGRycy9kb3ducmV2LnhtbFBLAQIUABQAAAAIAIdO4kAzLwWe&#10;OwAAADkAAAAQAAAAAAAAAAEAIAAAAAsBAABkcnMvc2hhcGV4bWwueG1sUEsFBgAAAAAGAAYAWwEA&#10;ALUDAAAAAA==&#10;" path="m32,0c0,32,0,32,0,32c6,38,6,38,6,38c12,32,12,32,12,32c12,58,12,58,12,58c28,58,28,58,28,58c28,46,28,46,28,46c36,46,36,46,36,46c36,58,36,58,36,58c52,58,52,58,52,58c52,32,52,32,52,32c58,38,58,38,58,38c64,32,64,32,64,32l32,0xm32,26c30,26,28,24,28,22c28,20,30,18,32,18c34,18,36,20,36,22c36,24,34,26,32,26e">
                    <v:path o:connectlocs="@0,0;0,@0;@0,@0;@0,@0;@0,@0;@0,@0;@0,@0;@0,@0;@0,@0;@0,@0;@0,@0;@0,@0;@0,@0;@0,0;@0,@0;@0,@0;@0,@0;@0,@0;@0,@0" o:connectangles="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83" o:spid="_x0000_s1026" o:spt="100" style="position:absolute;left:4077729;top:0;height:223200;width:223200;" filled="t" stroked="f" coordsize="151,128" o:gfxdata="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q0I0a8AAAA&#10;3AAAAA8AAAAAAAAAAQAgAAAAIgAAAGRycy9kb3ducmV2LnhtbFBLAQIUABQAAAAIAIdO4kAzLwWe&#10;OwAAADkAAAAQAAAAAAAAAAEAIAAAAAsBAABkcnMvc2hhcGV4bWwueG1sUEsFBgAAAAAGAAYAWwEA&#10;ALUDAAAAAA==&#10;" path="m151,76l123,47,123,5,104,5,104,28,75,0,0,76,0,80,19,80,19,128,66,128,66,99,85,99,85,128,132,128,132,80,151,80,151,76xe">
                    <v:path o:connectlocs="@0,@0;@0,@0;@0,@0;@0,@0;@0,@0;@0,0;0,@0;0,@0;@0,@0;@0,@0;@0,@0;@0,@0;@0,@0;@0,@0;@0,@0;@0,@0;@0,@0;@0,@0" o:connectangles="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</v:group>
                <v:group id="组合 87" o:spid="_x0000_s1026" o:spt="203" style="position:absolute;left:0;top:4991100;height:431786;width:5467004;" coordorigin="0,-86508" coordsize="5467460,431946" o:gfxdata="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">
                  <o:lock v:ext="edit" aspectratio="f"/>
                  <v:shape id="Freeform 35" o:spid="_x0000_s1026" o:spt="100" style="position:absolute;left:3998924;top:-86508;height:431946;width:288000;" filled="t" stroked="f" coordsize="2418,3626" o:gfxdata="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0BgZ+/&#10;AAAA3AAAAA8AAAAAAAAAAQAgAAAAIgAAAGRycy9kb3ducmV2LnhtbFBLAQIUABQAAAAIAIdO4kAz&#10;LwWeOwAAADkAAAAQAAAAAAAAAAEAIAAAAA4BAABkcnMvc2hhcGV4bWwueG1sUEsFBgAAAAAGAAYA&#10;WwEAALgDAAAAAA==&#10;" path="m2234,1346c2211,1346,2119,1357,2073,1379c2027,1390,1981,1435,1946,1435c1773,1457,1601,1446,1440,1468c1405,1468,1175,1524,1106,1524c1083,1524,760,1479,588,1457c576,1457,565,1446,565,1446c588,1346,680,1357,749,1312c898,1212,1094,1045,1267,956c1313,934,1324,890,1324,867c1324,801,1244,767,1163,767c1025,767,864,834,726,990c714,934,714,867,680,823c645,767,496,689,438,667c472,534,519,400,519,267c519,200,496,0,346,0c277,0,254,22,254,89c254,122,277,144,277,178c277,200,254,267,254,300c219,433,173,578,127,712c127,745,127,778,116,801c116,1012,116,1012,116,1012c93,1268,0,1168,0,1390c0,1513,58,1713,196,1857c150,1958,70,2124,70,2158c70,2236,185,2302,265,2302c288,2302,357,2280,392,2258c472,2414,461,2569,496,2725c438,3270,438,3270,438,3270c438,3326,449,3626,611,3626c783,3626,737,3370,772,3326c818,3248,818,3237,818,3203c818,3170,795,3092,795,3070c795,3037,841,2692,841,2669c841,2636,806,2447,806,2425c806,2314,818,1935,887,1913c968,1880,1071,1891,1152,1869c1336,1835,1520,1824,1727,1757c1762,1746,2418,1757,2418,1501c2418,1412,2349,1346,2234,1346xm1923,1635c1866,1635,1808,1646,1750,1657c1704,1657,1647,1691,1589,1702c1532,1713,1451,1713,1405,1724c1209,1757,991,1813,795,1824c795,1857,760,1891,749,1946c714,2091,714,2380,714,2402c714,2436,749,2636,749,2658c749,2692,691,3059,691,3081c691,3114,726,3170,726,3203c726,3226,691,3248,680,3281c657,3348,668,3448,645,3526c645,3526,645,3537,622,3537c542,3537,542,3292,542,3281c599,2692,599,2692,599,2692c565,2569,553,2425,530,2302c530,2291,496,2280,496,2258c484,2225,484,2180,484,2136c461,2113,461,2113,461,2113c392,2158,288,2213,265,2213c231,2213,196,2191,162,2169c300,1835,300,1835,300,1835c254,1780,185,1724,162,1668c127,1579,93,1424,93,1401c93,1257,219,1190,208,1023c208,1001,208,967,208,934c208,878,219,812,219,756c242,589,346,422,346,255c346,222,392,211,392,178c392,155,357,122,346,89c415,100,426,233,426,267c426,433,311,567,334,801c357,778,380,767,415,767c507,767,461,801,588,856c611,867,622,890,622,912c622,956,599,934,576,956c553,967,542,1012,530,1023c461,1068,415,1056,415,1112c415,1145,426,1168,449,1168c864,1168,887,867,1094,867c1232,867,1232,867,1232,867c1163,912,1002,1001,921,1079c852,1157,749,1201,657,1257c622,1279,565,1279,530,1301c484,1312,461,1401,461,1435c461,1546,461,1546,461,1546c1140,1613,1140,1613,1140,1613c1290,1602,1578,1546,1612,1546c1958,1546,1958,1546,1958,1546c2061,1490,2153,1435,2234,1435c2292,1435,2326,1468,2326,1501c2326,1590,2027,1635,1923,1635xe">
                    <v:path textboxrect="0,0,2418,3626" o:connectlocs="@0,@0;@0,@0;993544972,@0;1265583483,@0;@0,1465995657;1226712655,1673971938;740090560,1127817796;584635950,0;468052049,300979401;214597756,1203903547;195999364,1711170399;331181657,@0;447765558,@0;838090362,@0;1032401508,@0;1382167384,@0;1421038094,@0;1498765459,@0;@0,@0;@0,@0;@0,@0;@0,@0;1265583483,@0;1265583483,@0;1226712655,@0;1089856436,@0;915817607,@0;895545290,@0;817817925,@0;447765558,@0;506908704,@0;157142828,@0;351453975,1579279869;584635950,431181100;584635950,150482672;564363632,1354400395;993544972,1447389339;973258362,1616478329;701219851,1880259389;1848531215,1465995657;1556206213,1824468786;895545290,@0;778947215,@0;@0,@0;@0,@0;@0,@0" o:connectangles="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  <v:textbox>
                      <w:txbxContent>
                        <w:p>
                          <w:pPr>
                            <w:jc w:val="center"/>
                            <w:rPr>
                              <w:color w:val="FFFFFF"/>
                            </w:rPr>
                          </w:pPr>
                        </w:p>
                      </w:txbxContent>
                    </v:textbox>
                  </v:shape>
                  <v:group id="Group 51" o:spid="_x0000_s1026" o:spt="203" style="position:absolute;left:1103871;top:0;height:340769;width:288000;" coordorigin="675844,2803133" coordsize="409,484" o:gfxdata="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H4fpE+7AAAA3AAAAA8AAAAAAAAAAQAgAAAAIgAAAGRycy9kb3ducmV2LnhtbFBL&#10;AQIUABQAAAAIAIdO4kAzLwWeOwAAADkAAAAVAAAAAAAAAAEAIAAAAAoBAABkcnMvZ3JvdXBzaGFw&#10;ZXhtbC54bWxQSwUGAAAAAAYABgBgAQAAxwMAAAAA&#10;">
                    <o:lock v:ext="edit" aspectratio="t"/>
                    <v:shape id="Freeform 52" o:spid="_x0000_s1026" o:spt="100" style="position:absolute;left:675859;top:2803232;height:385;width:394;" filled="t" stroked="f" coordsize="3257,3183" o:gfxdata="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MVSF&#10;18EAAADcAAAADwAAAAAAAAABACAAAAAiAAAAZHJzL2Rvd25yZXYueG1sUEsBAhQAFAAAAAgAh07i&#10;QDMvBZ47AAAAOQAAABAAAAAAAAAAAQAgAAAAEAEAAGRycy9zaGFwZXhtbC54bWxQSwUGAAAAAAYA&#10;BgBbAQAAugMAAAAA&#10;" path="m2949,228c2439,0,0,3183,1529,1958c2580,1116,3257,365,2949,228xe">
                      <v:path o:connectlocs="5,0;2,3;5,0" o:connectangles="0,0,0"/>
                      <v:fill on="t" focussize="0,0"/>
                      <v:stroke on="f"/>
                      <v:imagedata o:title=""/>
                      <o:lock v:ext="edit" aspectratio="f"/>
                    </v:shape>
                    <v:shape id="Freeform 53" o:spid="_x0000_s1026" o:spt="100" style="position:absolute;left:675875;top:2803190;height:385;width:246;" filled="t" stroked="f" coordsize="2038,3188" o:gfxdata="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yBum68AAAA&#10;3AAAAA8AAAAAAAAAAQAgAAAAIgAAAGRycy9kb3ducmV2LnhtbFBLAQIUABQAAAAIAIdO4kAzLwWe&#10;OwAAADkAAAAQAAAAAAAAAAEAIAAAAAsBAABkcnMvc2hhcGV4bWwueG1sUEsFBgAAAAAGAAYAWwEA&#10;ALUDAAAAAA==&#10;" path="m1702,55c1146,0,0,3188,902,2146c1784,1128,2038,88,1702,55xe">
                      <v:path o:connectlocs="3,0;1,3;3,0" o:connectangles="0,0,0"/>
                      <v:fill on="t" focussize="0,0"/>
                      <v:stroke on="f"/>
                      <v:imagedata o:title=""/>
                      <o:lock v:ext="edit" aspectratio="f"/>
                    </v:shape>
                    <v:shape id="Freeform 54" o:spid="_x0000_s1026" o:spt="100" style="position:absolute;left:675861;top:2803133;height:477;width:152;" filled="t" stroked="f" coordsize="1255,3948" o:gfxdata="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bDXEC8AAAA&#10;3AAAAA8AAAAAAAAAAQAgAAAAIgAAAGRycy9kb3ducmV2LnhtbFBLAQIUABQAAAAIAIdO4kAzLwWe&#10;OwAAADkAAAAQAAAAAAAAAAEAIAAAAAsBAABkcnMvc2hhcGV4bWwueG1sUEsFBgAAAAAGAAYAWwEA&#10;ALUDAAAAAA==&#10;" path="m921,37c365,100,0,3948,575,2249c1006,973,1255,0,921,37xe">
                      <v:path o:connectlocs="1,0;0,3;1,0" o:connectangles="0,0,0"/>
                      <v:fill on="t" focussize="0,0"/>
                      <v:stroke on="f"/>
                      <v:imagedata o:title=""/>
                      <o:lock v:ext="edit" aspectratio="f"/>
                    </v:shape>
                    <v:shape id="Freeform 55" o:spid="_x0000_s1026" o:spt="100" style="position:absolute;left:675844;top:2803453;height:138;width:152;" filled="t" stroked="f" coordsize="1253,1149" o:gfxdata="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xmjYG/&#10;AAAA3AAAAA8AAAAAAAAAAQAgAAAAIgAAAGRycy9kb3ducmV2LnhtbFBLAQIUABQAAAAIAIdO4kAz&#10;LwWeOwAAADkAAAAQAAAAAAAAAAEAIAAAAA4BAABkcnMvc2hhcGV4bWwueG1sUEsFBgAAAAAGAAYA&#10;WwEAALgDAAAAAA==&#10;" path="m1136,720c1038,1007,945,1149,578,1127c275,1109,0,831,52,532c104,233,206,0,593,123c883,215,1253,372,1136,720xe">
                      <v:path o:connectlocs="2,1;0,1;0,0;1,0;2,1" o:connectangles="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  <v:shape id="Freeform 160" o:spid="_x0000_s1026" o:spt="100" style="position:absolute;left:1696995;top:0;height:294725;width:288000;" filled="t" stroked="f" coordsize="3513,3600" o:gfxdata="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SPKU1&#10;wAAAANwAAAAPAAAAAAAAAAEAIAAAACIAAABkcnMvZG93bnJldi54bWxQSwECFAAUAAAACACHTuJA&#10;My8FnjsAAAA5AAAAEAAAAAAAAAABACAAAAAPAQAAZHJzL3NoYXBleG1sLnhtbFBLBQYAAAAABgAG&#10;AFsBAAC5AwAAAAA=&#10;" path="m2781,366c2781,164,2945,0,3147,0c3349,0,3513,164,3513,366c3513,568,3349,732,3147,732c2945,732,2781,568,2781,366xm3458,3281c3428,3264,3390,3274,3373,3304c3297,3435,3174,3491,3007,3471c2873,3454,2759,3393,2758,3393c1810,2872,1810,2872,1810,2872c1937,2733,2301,2331,2366,2228c2445,2103,2577,1925,2346,1727c2115,1529,1911,1384,1911,1384c2035,1298,2035,1298,2035,1298c2477,1585,2477,1585,2477,1585c2548,1637,2633,1696,2715,1747c2919,1872,3058,1865,3130,1701c3203,1536,2671,1327,2671,1327c2671,1327,2656,1147,2695,883c2735,620,2636,402,2366,382c2096,363,1707,547,1515,778c1509,785,1503,793,1497,800c751,317,751,317,751,317c722,298,684,306,665,335c646,364,654,403,683,422c1423,902,1423,902,1423,902c1294,1098,1240,1304,1337,1483c1456,1701,1983,1859,1924,2050c1875,2209,1567,2566,1464,2682c102,1936,102,1936,102,1936c72,1919,34,1930,17,1961c0,1991,11,2029,42,2046c2698,3502,2698,3502,2698,3502c2704,3505,2831,3574,2988,3594c3017,3598,3046,3600,3073,3600c3252,3600,3392,3520,3481,3367c3499,3337,3488,3299,3458,3281xm2273,1134c2285,1311,2285,1311,2285,1311c2147,1221,2147,1221,2147,1221c2273,1134,2273,1134,2273,1134xe">
                    <v:path o:connectlocs="@0,431477400;@0,0;@0,431477400;@0,862954800;@0,431477400;@0,@0;@0,@0;@0,@0;@0,@0;2142148754,@0;@0,@0;@0,2035960300;@0,1631597600;@0,1530212200;@0,1868556500;@0,2059538300;@0,2005308900;@0,1564400300;@0,1040968700;@0,450339800;1793010609,917184200;1771704758,943120000;888817270,373711300;787035791,394931500;808331805,497495800;1684127180,1063367800;1582345701,1748308700;@0,@0;1732648990,@0;120713400,@0;20123846,@0;49703815,@0;@0,@0;@0,@0;@0,@0;@0,@0;@0,@0;@0,1336872600;@0,1545537900;@0,1439436900;@0,1336872600" o:connectangles="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72" o:spid="_x0000_s1026" o:spt="100" style="position:absolute;left:3319849;top:0;height:318143;width:288000;" filled="t" stroked="f" coordsize="3665,4047" o:gfxdata="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AuUZb4A&#10;AADcAAAADwAAAAAAAAABACAAAAAiAAAAZHJzL2Rvd25yZXYueG1sUEsBAhQAFAAAAAgAh07iQDMv&#10;BZ47AAAAOQAAABAAAAAAAAAAAQAgAAAADQEAAGRycy9zaGFwZXhtbC54bWxQSwUGAAAAAAYABgBb&#10;AQAAtwMAAAAA&#10;" path="m2012,876c2027,863,2044,875,2044,875c2044,875,2061,851,2089,816c2118,782,2192,730,2267,712c2342,694,2475,613,2529,591c2583,569,2655,531,2684,504c2712,477,2844,428,2928,406c3011,384,3183,316,3209,309c3235,301,3249,271,3255,256c3262,241,3295,223,3295,223c3295,223,3300,194,3300,172c3300,149,3313,109,3322,98c3331,86,3348,74,3349,65c3350,55,3368,47,3368,47c3368,47,3370,41,3377,30c3383,19,3395,24,3395,24c3395,24,3400,12,3412,9c3424,6,3433,10,3433,10c3433,10,3439,0,3449,7c3460,15,3457,20,3457,20c3457,20,3488,12,3494,35c3501,58,3461,88,3448,117c3435,146,3449,196,3449,196c3449,196,3463,206,3468,213c3472,220,3487,214,3501,229c3514,244,3508,270,3508,270c3508,270,3518,268,3518,284c3518,300,3511,309,3511,309c3511,309,3517,318,3517,337c3517,356,3497,391,3497,391c3497,391,3509,449,3510,520c3512,591,3551,746,3565,793c3579,841,3630,1064,3638,1105c3646,1145,3655,1211,3658,1227c3661,1242,3665,1330,3653,1350c3641,1370,3613,1410,3586,1435c3558,1461,3515,1518,3513,1518c3510,1518,3518,1549,3523,1577c3528,1605,3536,1674,3544,1721c3552,1767,3574,1899,3563,1915c3552,1930,3555,1949,3553,1985c3551,2021,3525,2005,3518,2009c3512,2014,3499,2014,3494,2000c3488,1986,3487,1990,3475,1988c3463,1986,3444,1969,3442,1953c3439,1937,3430,1943,3417,1942c3404,1941,3393,1931,3393,1925c3393,1918,3387,1918,3362,1915c3336,1911,3317,1897,3326,1881c3336,1864,3249,1883,3198,1892c3147,1902,2966,1913,2966,1913c2992,1955,2972,2011,2972,2011c2972,2011,3100,3114,3102,3154c3105,3193,3048,3185,3048,3185c3048,3185,3048,3203,3047,3228c3046,3253,2986,3246,2986,3246c2986,3246,2986,3259,2991,3275c2995,3291,2870,3365,2870,3365c2870,3365,2867,3377,2867,3408c2867,3439,2810,3589,2784,3663c2757,3737,2750,3820,2750,3860c2750,3900,2769,3954,2767,3981c2765,4008,2715,4014,2691,4011c2667,4008,2608,4013,2576,4020c2543,4026,2432,4036,2411,4040c2390,4045,2368,4033,2352,4034c2336,4036,2332,4044,2321,4043c2309,4042,2300,4034,2300,4034c2300,4034,2297,4047,2278,4042c2260,4038,2262,4030,2262,4030c2262,4030,2256,4039,2242,4035c2228,4032,2228,4025,2228,4025c2228,4025,2220,4032,2210,4025c2200,4019,2210,4013,2210,4013c2194,4013,2191,4000,2192,3991c2194,3981,2209,3970,2220,3979c2230,3988,2243,3974,2272,3963c2300,3952,2346,3919,2433,3884c2520,3849,2547,3757,2564,3700c2580,3643,2574,3448,2574,3448c2558,3446,2558,3446,2558,3446c2558,3446,2567,3359,2560,3314c2554,3270,2561,3128,2576,3072c2590,3015,2576,2993,2545,2946c2514,2898,2524,2731,2477,2620c2429,2509,2395,2268,2393,2246c2390,2223,2389,2213,2399,2202c2408,2191,2389,2189,2371,2168c2354,2146,2344,2121,2344,2121c2344,2121,2313,2121,2304,2099c2294,2076,2249,2079,2207,2063c2164,2048,2097,1993,2063,1953c2029,1913,1974,1866,1929,1844c1884,1821,1821,1751,1793,1725c1764,1699,1705,1648,1670,1617c1636,1586,1628,1485,1628,1485c1628,1485,1583,1429,1554,1404c1526,1379,1469,1348,1427,1344c1386,1341,1235,1274,1196,1245c1157,1215,994,1105,973,1092c951,1079,801,1045,755,1039c708,1034,541,979,471,941c401,903,380,905,358,913c336,921,280,910,253,910c227,909,202,913,173,923c145,933,89,937,84,924c80,912,124,905,149,896c174,886,191,875,189,868c188,862,163,867,148,867c132,867,96,867,73,872c51,878,15,878,14,866c13,855,20,846,43,845c66,844,129,827,155,825c182,824,151,819,134,819c117,819,85,821,56,829c28,837,4,835,2,824c0,813,12,803,49,794c87,786,131,777,154,777c176,776,160,767,147,767c135,767,107,760,82,760c57,760,14,771,14,741c14,711,201,727,240,727c279,727,393,776,428,784c462,792,518,799,557,811c595,822,797,845,848,845c898,844,986,877,1035,909c1084,940,1254,990,1298,1006c1343,1022,1425,1031,1476,1034c1528,1036,1603,1087,1603,1087c1603,1087,1611,1078,1626,1075c1640,1073,1666,1050,1676,1040c1685,1030,1686,1023,1681,1015c1676,1007,1672,982,1672,982c1672,982,1588,980,1548,988c1509,996,1494,949,1498,928c1503,906,1488,901,1479,894c1469,886,1467,886,1479,878c1490,869,1479,869,1470,865c1461,861,1466,852,1475,830c1485,809,1452,818,1441,811c1430,804,1447,760,1458,732c1469,705,1455,682,1454,636c1453,590,1498,514,1498,514c1498,514,1499,497,1517,474c1534,452,1641,419,1736,417c1831,414,1868,468,1868,468c1891,444,1904,461,1904,461c1904,461,1920,435,1947,448c1974,461,2011,466,2022,563c2032,659,2006,881,2012,876m3246,449c3233,438,3131,501,3096,521c3061,542,2930,611,2901,619c2871,627,2738,681,2725,689c2712,698,2618,827,2568,885c2517,943,2357,1006,2340,1015c2322,1025,2325,1034,2334,1052c2342,1069,2335,1118,2335,1118c2335,1118,2352,1127,2333,1158c2314,1190,2353,1198,2351,1204c2349,1211,2343,1218,2358,1231c2373,1245,2373,1262,2365,1283c2357,1303,2367,1298,2385,1308c2402,1318,2410,1351,2406,1363c2402,1376,2424,1386,2436,1387c2447,1388,2452,1388,2458,1398c2465,1408,2480,1384,2496,1368c2513,1352,2530,1353,2530,1353c2530,1353,2582,1342,2620,1341c2658,1340,2720,1364,2737,1378c2753,1391,2751,1380,2778,1388c2805,1396,2821,1393,2836,1382c2852,1371,2873,1384,2889,1370c2906,1357,2911,1373,2938,1357c2966,1341,3071,1323,3105,1311c3139,1299,3186,1277,3206,1267c3226,1257,3251,1261,3260,1245c3270,1228,3323,1222,3332,1224c3342,1226,3340,1219,3334,1204c3328,1188,3339,1184,3331,1166c3323,1149,3339,1149,3332,1135c3324,1120,3343,1118,3343,1118c3343,1118,3328,1058,3317,996c3305,933,3331,758,3332,705c3334,651,3336,539,3330,527c3324,516,3317,523,3281,510c3245,497,3246,449,3246,449e">
                    <v:path o:connectlocs="1868558930,730941757;@0,451462840;@0,229314597;@0,87783491;@0,26869601;@0,8953756;@0,31350646;@0,190797597;@0,254396796;@0,350244548;@0,989811265;@0,1285410292;@0,1541594491;@0,1799574425;@0,1749410026;@0,1715374071;@0,1713586669;@0,@0;@0,@0;@0,@0;@0,@0;2103809824,@0;2037619330,@0;1992891477,@0;1960689069,@0;@0,@0;@0,@0;@0,@0;2145846430,1972456177;2060867728,1880191562;1725446661,1651774872;1456207681,1330195739;1069795998,1115213849;421296851,842909619;154740710,826781176;169051913,777514606;12525446,775727204;119863871,733627066;43830771,711230176;73350338,680777359;382831759,702276420;925778239,814244204;1433847958,973691155;1503609966,909194049;1339923654,831262221;1314881091,774829375;1304141402,655695159;1356917775,424584827;1703078530,412945840;1799685596,784680960;@0,554476867;2093070057,909194049;2086815703,1037290354;2115438188,1149258138;@0,1242412247;@0,1211959508;@0,1243310154;@0,1215542646;@0,1115213849;@0,1044456708;@0,892176111;@0,456833380" o:connectangles="0,0,0,0,0,0,0,0,0,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group id="Group 175" o:spid="_x0000_s1026" o:spt="203" style="position:absolute;left:551935;top:0;height:251969;width:252000;" coordorigin="4547306,2821133" coordsize="295,295" o:gfxdata="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x9jw7vwAAANwAAAAPAAAAAAAAAAEAIAAAACIAAABkcnMvZG93bnJldi54&#10;bWxQSwECFAAUAAAACACHTuJAMy8FnjsAAAA5AAAAFQAAAAAAAAABACAAAAAOAQAAZHJzL2dyb3Vw&#10;c2hhcGV4bWwueG1sUEsFBgAAAAAGAAYAYAEAAMsDAAAAAA==&#10;">
                    <o:lock v:ext="edit" aspectratio="t"/>
                    <v:shape id="Freeform 176" o:spid="_x0000_s1026" o:spt="100" style="position:absolute;left:4547306;top:2821133;height:295;width:295;" filled="t" stroked="f" coordsize="3582,3582" o:gfxdata="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frj2HvQAA&#10;ANwAAAAPAAAAAAAAAAEAIAAAACIAAABkcnMvZG93bnJldi54bWxQSwECFAAUAAAACACHTuJAMy8F&#10;njsAAAA5AAAAEAAAAAAAAAABACAAAAAMAQAAZHJzL3NoYXBleG1sLnhtbFBLBQYAAAAABgAGAFsB&#10;AAC2AwAAAAA=&#10;" path="m1791,3582c1549,3582,1315,3534,1094,3441c881,3351,689,3221,525,3057c360,2893,231,2701,141,2488c48,2267,0,2032,0,1791c0,1549,48,1314,141,1093c231,880,360,689,525,524c689,360,881,231,1094,140c1315,47,1549,0,1791,0c2033,0,2267,47,2488,140c2702,231,2893,360,3057,524c3222,689,3351,880,3441,1093c3535,1314,3582,1549,3582,1791c3582,2032,3535,2267,3441,2488c3351,2701,3222,2893,3057,3057c2893,3221,2702,3351,2488,3441c2267,3534,2033,3582,1791,3582xm1791,253c943,253,254,943,254,1791c254,2638,943,3328,1791,3328c2639,3328,3328,2638,3328,1791c3328,943,2639,253,1791,253xe">
                      <v:path o:connectlocs="0,1;0,1;0,1;0,1;0,0;0,0;0,0;0,0;0,0;1,0;1,0;1,0;1,0;1,1;1,1;1,1;0,1;0,0;0,0;0,1;1,0;0,0" o:connectangles="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reeform 177" o:spid="_x0000_s1026" o:spt="100" style="position:absolute;left:4547367;top:2821224;height:73;width:73;" filled="t" stroked="f" coordsize="73,73" o:gfxdata="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UZEVy&#10;wAAAANwAAAAPAAAAAAAAAAEAIAAAACIAAABkcnMvZG93bnJldi54bWxQSwECFAAUAAAACACHTuJA&#10;My8FnjsAAAA5AAAAEAAAAAAAAAABACAAAAAPAQAAZHJzL3NoYXBleG1sLnhtbFBLBQYAAAAABgAG&#10;AFsBAAC5AwAAAAA=&#10;" path="m23,73l0,48,25,0,73,11,68,48,23,73xe">
                      <v:path o:connectlocs="23,73;0,48;25,0;73,11;68,48;23,73" o:connectangles="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reeform 178" o:spid="_x0000_s1026" o:spt="100" style="position:absolute;left:4547361;top:2821218;height:86;width:84;" filled="t" stroked="f" coordsize="84,86" o:gfxdata="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BYYBvO2AAAA3AAAAA8A&#10;AAAAAAAAAQAgAAAAIgAAAGRycy9kb3ducmV2LnhtbFBLAQIUABQAAAAIAIdO4kAzLwWeOwAAADkA&#10;AAAQAAAAAAAAAAEAIAAAAAUBAABkcnMvc2hhcGV4bWwueG1sUEsFBgAAAAAGAAYAWwEAAK8DAAAA&#10;AA==&#10;" path="m28,86l0,55,29,0,84,13,79,57,28,86xm12,53l30,73,70,51,73,21,34,12,12,53xe">
                      <v:path o:connectlocs="28,86;0,55;29,0;84,13;79,57;28,86;12,53;30,73;70,51;73,21;34,12;12,53" o:connectangles="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reeform 179" o:spid="_x0000_s1026" o:spt="100" style="position:absolute;left:4547475;top:2821294;height:70;width:70;" filled="t" stroked="f" coordsize="70,70" o:gfxdata="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bfTFbvQAA&#10;ANwAAAAPAAAAAAAAAAEAIAAAACIAAABkcnMvZG93bnJldi54bWxQSwECFAAUAAAACACHTuJAMy8F&#10;njsAAAA5AAAAEAAAAAAAAAABACAAAAAMAQAAZHJzL3NoYXBleG1sLnhtbFBLBQYAAAAABgAGAFsB&#10;AAC2AwAAAAA=&#10;" path="m36,70l4,61,0,18,45,0,70,33,36,70xe">
                      <v:path o:connectlocs="36,70;4,61;0,18;45,0;70,33;36,70" o:connectangles="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reeform 180" o:spid="_x0000_s1026" o:spt="100" style="position:absolute;left:4547470;top:2821288;height:82;width:82;" filled="t" stroked="f" coordsize="82,82" o:gfxdata="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jzyXe8AAAA&#10;3AAAAA8AAAAAAAAAAQAgAAAAIgAAAGRycy9kb3ducmV2LnhtbFBLAQIUABQAAAAIAIdO4kAzLwWe&#10;OwAAADkAAAAQAAAAAAAAAAEAIAAAAAsBAABkcnMvc2hhcGV4bWwueG1sUEsFBgAAAAAGAAYAWwEA&#10;ALUDAAAAAA==&#10;" path="m43,82l4,71,0,21,51,0,82,39,43,82xm13,63l40,70,69,39,48,12,11,27,13,63xe">
                      <v:path o:connectlocs="43,82;4,71;0,21;51,0;82,39;43,82;13,63;40,70;69,39;48,12;11,27;13,63" o:connectangles="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reeform 181" o:spid="_x0000_s1026" o:spt="100" style="position:absolute;left:4547499;top:2821157;height:60;width:68;" filled="t" stroked="f" coordsize="68,60" o:gfxdata="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la8JwugAAANwA&#10;AAAPAAAAAAAAAAEAIAAAACIAAABkcnMvZG93bnJldi54bWxQSwECFAAUAAAACACHTuJAMy8FnjsA&#10;AAA5AAAAEAAAAAAAAAABACAAAAAJAQAAZHJzL3NoYXBleG1sLnhtbFBLBQYAAAAABgAGAFsBAACz&#10;AwAAAAA=&#10;" path="m68,46l36,60,0,38,6,0,68,46xe">
                      <v:path o:connectlocs="68,46;36,60;0,38;6,0;68,46" o:connectangles="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reeform 182" o:spid="_x0000_s1026" o:spt="100" style="position:absolute;left:4547493;top:2821156;height:67;width:76;" filled="t" stroked="f" coordsize="76,67" o:gfxdata="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pe9xI&#10;wAAAANwAAAAPAAAAAAAAAAEAIAAAACIAAABkcnMvZG93bnJldi54bWxQSwECFAAUAAAACACHTuJA&#10;My8FnjsAAAA5AAAAEAAAAAAAAAABACAAAAAPAQAAZHJzL3NoYXBleG1sLnhtbFBLBQYAAAAABgAG&#10;AFsBAAC5AwAAAAA=&#10;" path="m42,67l0,42,7,0,17,2,11,37,42,55,72,42,76,51,42,67xe">
                      <v:path o:connectlocs="42,67;0,42;7,0;17,2;11,37;42,55;72,42;76,51;42,67" o:connectangles="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reeform 183" o:spid="_x0000_s1026" o:spt="100" style="position:absolute;left:4547354;top:2821358;height:51;width:60;" filled="t" stroked="f" coordsize="60,51" o:gfxdata="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AB3fO/&#10;AAAA3AAAAA8AAAAAAAAAAQAgAAAAIgAAAGRycy9kb3ducmV2LnhtbFBLAQIUABQAAAAIAIdO4kAz&#10;LwWeOwAAADkAAAAQAAAAAAAAAAEAIAAAAA4BAABkcnMvc2hhcGV4bWwueG1sUEsFBgAAAAAGAAYA&#10;WwEAALgDAAAAAA==&#10;" path="m0,16l21,0,60,24,57,51,0,16xe">
                      <v:path o:connectlocs="0,16;21,0;60,24;57,51;0,16" o:connectangles="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reeform 184" o:spid="_x0000_s1026" o:spt="100" style="position:absolute;left:4547351;top:2821352;height:58;width:68;" filled="t" stroked="f" coordsize="68,58" o:gfxdata="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/bUSr4A&#10;AADcAAAADwAAAAAAAAABACAAAAAiAAAAZHJzL2Rvd25yZXYueG1sUEsBAhQAFAAAAAgAh07iQDMv&#10;BZ47AAAAOQAAABAAAAAAAAAAAQAgAAAADQEAAGRycy9zaGFwZXhtbC54bWxQSwUGAAAAAAYABgBb&#10;AQAAtwMAAAAA&#10;" path="m65,58l55,57,58,33,24,12,6,26,0,18,24,0,68,28,65,58xe">
                      <v:path o:connectlocs="65,58;55,57;58,33;24,12;6,26;0,18;24,0;68,28;65,58" o:connectangles="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reeform 185" o:spid="_x0000_s1026" o:spt="100" style="position:absolute;left:4547366;top:2821145;height:43;width:45;" filled="t" stroked="f" coordsize="45,43" o:gfxdata="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BV+EBvQAA&#10;ANwAAAAPAAAAAAAAAAEAIAAAACIAAABkcnMvZG93bnJldi54bWxQSwECFAAUAAAACACHTuJAMy8F&#10;njsAAAA5AAAAEAAAAAAAAAABACAAAAAMAQAAZHJzL3NoYXBleG1sLnhtbFBLBQYAAAAABgAGAFsB&#10;AAC2AwAAAAA=&#10;" path="m45,0l43,18,26,43,0,38,45,0xe">
                      <v:path o:connectlocs="45,0;43,18;26,43;0,38;45,0" o:connectangles="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reeform 186" o:spid="_x0000_s1026" o:spt="100" style="position:absolute;left:4547365;top:2821145;height:48;width:51;" filled="t" stroked="f" coordsize="51,48" o:gfxdata="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os4GbsAAADc&#10;AAAADwAAAAAAAAABACAAAAAiAAAAZHJzL2Rvd25yZXYueG1sUEsBAhQAFAAAAAgAh07iQDMvBZ47&#10;AAAAOQAAABAAAAAAAAAAAQAgAAAACgEAAGRycy9zaGFwZXhtbC54bWxQSwUGAAAAAAYABgBbAQAA&#10;tAMAAAAA&#10;" path="m29,48l0,43,2,33,25,37,39,16,41,0,51,1,48,20,29,48xe">
                      <v:path o:connectlocs="29,48;0,43;2,33;25,37;39,16;41,0;51,1;48,20;29,48" o:connectangles="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  <v:shape id="Freeform 210" o:spid="_x0000_s1026" o:spt="100" style="position:absolute;left:5107460;top:0;height:212546;width:360000;" filled="t" stroked="f" coordsize="7022,4133" o:gfxdata="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CDZ/n&#10;wAAAANwAAAAPAAAAAAAAAAEAIAAAACIAAABkcnMvZG93bnJldi54bWxQSwECFAAUAAAACACHTuJA&#10;My8FnjsAAAA5AAAAEAAAAAAAAAABACAAAAAPAQAAZHJzL3NoYXBleG1sLnhtbFBLBQYAAAAABgAG&#10;AFsBAAC5AwAAAAA=&#10;" path="m4652,1207c4652,723,5045,330,5529,330c6014,330,6407,723,6407,1207c6407,1692,6014,2085,5529,2085c5045,2085,4652,1692,4652,1207xm5091,2963c4213,2963,3452,3548,2019,3548c556,3548,0,2963,0,2963c0,2963,644,4133,2224,4133c3628,4133,4477,3548,5442,3548c6612,3548,7022,4133,7022,4133c7022,4133,6407,2963,5091,2963xm1272,1469c2785,713,2785,713,2785,713c2842,808,2842,808,2842,808c3160,1675,3160,1675,3160,1675c3130,1675,1463,2670,1112,2875c1346,2933,1639,2963,1989,2963c3130,2963,3862,2582,4564,2436c3160,183,3160,183,3160,183c3153,188,3153,188,3153,188c3147,179,3147,179,3147,179c3068,48,2902,0,2765,68c1010,946,1010,946,1010,946c865,1018,807,1194,879,1338c951,1482,1127,1542,1272,1469xe">
                    <v:path o:connectlocs="1059379208,277498267;1259094411,75870796;1459038627,277498267;1259094411,479356130;1059379208,277498267;1159349547,681217438;459779008,815711435;0,681217438;506460119,950208826;1239283491,815711435;1599088726,950208826;1159349547,681217438;289667422,337734102;634216337,163924186;647196998,185765615;719613853,385096170;253230059,660985249;452945314,681217438;1039339327,560054595;719613853,42073616;718018154,43222075;716651415,41152104;629661686,15634910;230002267,217492772;200169689,307616185;289667422,337734102" o:connectangles="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274" o:spid="_x0000_s1026" o:spt="100" style="position:absolute;left:4522573;top:0;height:249460;width:288000;" filled="t" stroked="f" coordsize="4439,3840" o:gfxdata="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k8R0DugAAANwA&#10;AAAPAAAAAAAAAAEAIAAAACIAAABkcnMvZG93bnJldi54bWxQSwECFAAUAAAACACHTuJAMy8FnjsA&#10;AAA5AAAAEAAAAAAAAAABACAAAAAJAQAAZHJzL3NoYXBleG1sLnhtbFBLBQYAAAAABgAGAFsBAACz&#10;AwAAAAA=&#10;" path="m2963,666c3141,666,3296,522,3296,333c3296,144,3141,0,2963,0c2775,0,2630,144,2630,333c2630,522,2775,666,2963,666xm3518,1998c3008,1998,2597,2408,2597,2919c2597,3429,3008,3840,3518,3840c4029,3840,4439,3429,4439,2919c4439,2408,4029,1998,3518,1998xm3518,3574c3163,3574,2874,3285,2874,2930c2874,2575,3163,2286,3518,2286c3873,2286,4162,2575,4162,2930c4162,3285,3873,3574,3518,3574xm2741,1631c3518,1631,3518,1631,3518,1631c3519,1631,3520,1631,3521,1631c3613,1631,3688,1557,3688,1465c3688,1373,3613,1298,3521,1298c3517,1298,3513,1298,3508,1299c2930,1299,2930,1299,2930,1299c2575,699,2575,699,2575,699c2519,610,2419,544,2308,544c2220,544,2142,577,2086,633c1398,1321,1398,1321,1398,1321c1343,1376,1310,1454,1310,1543c1310,1654,1376,1754,1465,1820c2086,2197,2086,2197,2086,2197c2086,3108,2086,3108,2086,3108c2419,3108,2419,3108,2419,3108c2419,1909,2419,1909,2419,1909c1998,1598,1998,1598,1998,1598c2431,1165,2431,1165,2431,1165c2741,1631,2741,1631,2741,1631xm921,1998c411,1998,0,2408,0,2919c0,3429,411,3840,921,3840c1432,3840,1842,3429,1842,2919c1842,2408,1432,1998,921,1998xm921,3574c566,3574,277,3285,277,2930c277,2575,566,2286,921,2286c1276,2286,1565,2575,1565,2930c1576,3285,1287,3574,921,3574xe">
                    <v:path o:connectlocs="1820691817,410939485;2025310269,205466559;1820691817,0;1616073364,205466559;1820691817,410939485;@0,1232818522;1595792753,1801094768;@0,@0;@0,1801094768;@0,1232818522;@0,@0;1765999780,1807881834;@0,1410522782;@0,1807881834;@0,@0;1684277460,1006370297;@0,1006370297;@0,1006370297;@0,903944100;@0,800897371;@0,801517838;1800411206,801517838;1582274465,431300683;1418210941,335661487;1281796519,390578352;859035033,815091970;804961751,952067533;900208782,1122984792;1281796519,1355605917;1281796519,1917715564;1486414972,1917715564;1486414972,1177901657;1227723303,986009164;1493789758,718832307;1684277460,1006370297;565931937,1232818522;0,1801094768;565931937,@0;1131863810,1801094768;565931937,1232818522;565931937,@0;170207026,1807881834;565931937,1410522782;961656783,1807881834;565931937,@0" o:connectangles="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group id="Group 281" o:spid="_x0000_s1026" o:spt="203" style="position:absolute;left:2734962;top:0;height:334012;width:288000;" coordorigin="2652094,3631574" coordsize="419,486" o:gfxdata="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p6Vj8r0AAADcAAAADwAAAAAAAAABACAAAAAiAAAAZHJzL2Rvd25yZXYueG1s&#10;UEsBAhQAFAAAAAgAh07iQDMvBZ47AAAAOQAAABUAAAAAAAAAAQAgAAAADAEAAGRycy9ncm91cHNo&#10;YXBleG1sLnhtbFBLBQYAAAAABgAGAGABAADJAwAAAAA=&#10;">
                    <o:lock v:ext="edit" aspectratio="t"/>
                    <v:shape id="Freeform 282" o:spid="_x0000_s1026" o:spt="100" style="position:absolute;left:2652341;top:3631820;height:55;width:172;" filled="t" stroked="f" coordsize="1270,410" o:gfxdata="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Ft2ZG/&#10;AAAA3AAAAA8AAAAAAAAAAQAgAAAAIgAAAGRycy9kb3ducmV2LnhtbFBLAQIUABQAAAAIAIdO4kAz&#10;LwWeOwAAADkAAAAQAAAAAAAAAAEAIAAAAA4BAABkcnMvc2hhcGV4bWwueG1sUEsFBgAAAAAGAAYA&#10;WwEAALgDAAAAAA==&#10;" path="m1270,0c378,0,378,0,378,0c295,135,174,278,0,410c1270,203,1270,203,1270,203c1270,0,1270,0,1270,0xe">
                      <v:path o:connectlocs="3,0;0,0;0,0;3,0;3,0" o:connectangles="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reeform 283" o:spid="_x0000_s1026" o:spt="100" style="position:absolute;left:2652274;top:3631880;height:180;width:59;" filled="t" stroked="f" coordsize="435,1324" o:gfxdata="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PjIV74A&#10;AADcAAAADwAAAAAAAAABACAAAAAiAAAAZHJzL2Rvd25yZXYueG1sUEsBAhQAFAAAAAgAh07iQDMv&#10;BZ47AAAAOQAAABAAAAAAAAAAAQAgAAAADQEAAGRycy9zaGFwZXhtbC54bWxQSwUGAAAAAAYABgBb&#10;AQAAtwMAAAAA&#10;" path="m6,1324c203,1324,203,1324,203,1324c435,0,435,0,435,0c283,106,136,174,0,215l6,1324xe">
                      <v:path o:connectlocs="0,3;0,3;1,0;0,0;0,3" o:connectangles="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Oval 284" o:spid="_x0000_s1026" o:spt="3" type="#_x0000_t3" style="position:absolute;left:2652212;top:3631604;height:69;width:69;" filled="t" stroked="f" coordsize="21600,21600" o:gfxdata="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6ud0O8AAAA&#10;3AAAAA8AAAAAAAAAAQAgAAAAIgAAAGRycy9kb3ducmV2LnhtbFBLAQIUABQAAAAIAIdO4kAzLwWe&#10;OwAAADkAAAAQAAAAAAAAAAEAIAAAAAsBAABkcnMvc2hhcGV4bWwueG1sUEsFBgAAAAAGAAYAWwEA&#10;ALUDAAAAAA==&#10;">
                      <v:fill on="t" focussize="0,0"/>
                      <v:stroke on="f"/>
                      <v:imagedata o:title=""/>
                      <o:lock v:ext="edit" aspectratio="f"/>
                    </v:shape>
                    <v:shape id="Freeform 285" o:spid="_x0000_s1026" o:spt="100" style="position:absolute;left:2652094;top:3631574;height:357;width:319;" filled="t" stroked="f" coordsize="2354,2636" o:gfxdata="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/eQtq/&#10;AAAA3AAAAA8AAAAAAAAAAQAgAAAAIgAAAGRycy9kb3ducmV2LnhtbFBLAQIUABQAAAAIAIdO4kAz&#10;LwWeOwAAADkAAAAQAAAAAAAAAAEAIAAAAA4BAABkcnMvc2hhcGV4bWwueG1sUEsFBgAAAAAGAAYA&#10;WwEAALgDAAAAAA==&#10;" path="m1751,2204c2354,1772,2341,1196,2333,1098c1719,1538,1719,1538,1719,1538c1605,1419,1538,1219,1554,1093c2101,117,2101,117,2101,117c1935,0,1935,0,1935,0c1309,840,1309,840,1309,840c7,843,7,843,7,843c0,1036,0,1036,0,1036c908,1154,908,1154,908,1154c925,1563,1060,1828,1141,1952c516,2400,516,2400,516,2400c606,2438,1148,2636,1751,2204xe">
                      <v:path o:connectlocs="4,5;5,2;4,3;3,2;5,0;4,0;3,2;0,2;0,2;2,2;2,4;1,5;4,5" o:connectangles="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  <v:shape id="Freeform 293" o:spid="_x0000_s1026" o:spt="100" style="position:absolute;left:0;top:0;height:251966;width:252000;" filled="t" stroked="f" coordsize="3582,3582" o:gfxdata="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i25I&#10;wAAAANwAAAAPAAAAAAAAAAEAIAAAACIAAABkcnMvZG93bnJldi54bWxQSwECFAAUAAAACACHTuJA&#10;My8FnjsAAAA5AAAAEAAAAAAAAAABACAAAAAPAQAAZHJzL3NoYXBleG1sLnhtbFBLBQYAAAAABgAG&#10;AFsBAAC5AwAAAAA=&#10;" path="m3441,1093c3351,880,3222,689,3057,524c2893,360,2702,231,2488,140c2267,47,2033,0,1791,0c1549,0,1315,47,1094,140c881,231,689,360,525,524c360,689,231,880,141,1093c48,1314,0,1549,0,1791c0,2032,48,2267,141,2488c231,2701,360,2893,525,3057c689,3221,881,3351,1094,3441c1315,3534,1549,3582,1791,3582c2033,3582,2267,3534,2488,3441c2702,3351,2893,3221,3057,3057c3222,2893,3351,2701,3441,2488c3535,2267,3582,2032,3582,1791c3582,1549,3535,1314,3441,1093xm3328,1791c3328,1944,3306,2092,3264,2231c3066,2042,2932,1845,2865,1645c2853,1610,2843,1575,2836,1542c2994,1598,3147,1673,3293,1773c3304,1780,3316,1786,3328,1789c3328,1789,3328,1790,3328,1791xm2820,1306c2825,1250,2836,1203,2848,1165c2893,1025,2979,937,3051,911c3176,1089,3264,1295,3304,1518c3154,1429,2992,1359,2820,1306xm2907,735c2871,756,2836,783,2804,816c2731,889,2673,987,2638,1097c2624,1140,2611,1192,2603,1252c2589,1249,2575,1246,2561,1243c2426,1218,2283,1203,2135,1198c2109,947,2061,721,1992,537c1950,426,1902,331,1847,254c2264,269,2639,451,2907,735xm1559,271c1645,331,1722,448,1785,615c1845,774,1889,974,1913,1198c1835,1201,1756,1206,1675,1213c1548,1226,1423,1243,1301,1266c1295,1246,1289,1226,1282,1207c1221,1037,1117,897,983,804c901,748,811,710,716,693c941,473,1233,321,1559,271xm534,907c771,880,982,1025,1074,1281c1077,1291,1080,1300,1083,1310c792,1375,520,1461,274,1545c311,1310,403,1093,534,907xm254,1782c263,1781,272,1779,280,1776c544,1685,828,1596,1119,1529c1129,1866,942,2266,462,2562c330,2335,254,2072,254,1791c254,1788,254,1785,254,1782xm587,2745c1156,2390,1365,1898,1338,1484c1535,1448,1733,1423,1931,1417c1961,2009,1869,2722,1611,3317c1197,3269,833,3055,587,2745xm1847,3327c2011,2918,2117,2431,2148,1932c2159,1756,2160,1583,2152,1418c2304,1424,2454,1442,2602,1475c2609,1549,2626,1630,2655,1716c2740,1968,2912,2213,3167,2443c3170,2446,3174,2449,3179,2452c2939,2954,2434,3306,1847,3327xe">
                    <v:path o:connectlocs="@0,372305017;1272691597,0;373068341,372305017;0,1272523402;373068341,@0;1272691597,@0;@0,@0;@0,1272523402;@0,1272523402;2035875286,1168791561;@0,1259734545;@0,1272523402;2023791738,827741159;@0,1078555516;2065719909,522222396;1874568693,779427699;1819850010,883166575;1415515869,381544967;2065719909,522222396;1268421035,436963348;1190256502,861851813;910992663,857588860;508793839,492381729;379460080,644434136;769582462,930766061;379460080,644434136;198971165,1261862469;328297889,1820323513;180495949,1266125421;950785447,1054398785;1144779015,@0;1312484452,@0;1529216763,1007506309;1886645065,1219232945;@0,1742169386" o:connectangles="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313" o:spid="_x0000_s1026" o:spt="100" style="position:absolute;left:2248930;top:0;height:309233;width:216000;" filled="t" stroked="f" coordsize="2690,3840" o:gfxdata="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xkVLvQAA&#10;ANwAAAAPAAAAAAAAAAEAIAAAACIAAABkcnMvZG93bnJldi54bWxQSwECFAAUAAAACACHTuJAMy8F&#10;njsAAAA5AAAAEAAAAAAAAAABACAAAAAMAQAAZHJzL3NoYXBleG1sLnhtbFBLBQYAAAAABgAGAFsB&#10;AAC2AwAAAAA=&#10;" path="m919,375c919,168,1087,0,1294,0c1501,0,1669,168,1669,375c1669,582,1501,750,1294,750c1087,750,919,582,919,375xm1209,1442c1209,1442,1366,1675,1584,1820c1802,1965,2086,2044,2171,1905c2255,1766,2123,1636,1741,1476c1511,1379,1481,907,1427,841c1380,784,1161,708,1028,762c895,816,870,895,828,1058c813,1118,794,1188,773,1264c805,1130,828,1028,828,1028c828,1028,877,750,592,701c308,653,217,1040,175,1149c133,1258,0,1633,145,1802c290,1971,508,2026,586,1893c593,1882,599,1868,607,1850c413,2519,180,3290,139,3435c78,3647,127,3662,211,3692c296,3722,453,3619,538,3426c622,3232,961,2362,997,2331c1034,2301,1312,2455,1427,2606c1542,2758,1505,2903,1481,3084c1457,3266,1360,3719,1578,3713c1796,3707,1838,3526,1899,3114c1959,2703,2062,2606,1826,2395c1590,2183,1161,1811,1173,1745c1185,1678,1209,1442,1209,1442xm2630,914c2594,908,2560,931,2553,967c2027,3761,2027,3761,2027,3761c2020,3797,2044,3832,2080,3839c2084,3840,2088,3840,2092,3840c2123,3840,2151,3818,2157,3786c2683,992,2683,992,2683,992c2690,956,2667,921,2630,914xe">
                    <v:path o:connectlocs="522186584,214990136;735270744,0;948348160,214990136;735270744,429973508;522186584,214990136;686974510,826700764;900051925,1043409962;1233592862,1092134533;989261451,846194683;810842480,482143047;584127274,436856519;470479235,606553442;439231904,724651619;470479235,589356142;336384669,401884360;99436121,658722902;82393962,1033088908;332973555,1085258367;344909121,1060607262;78982849,1969285775;119896139,2116628133;305698055,1964128590;566510988,1336362166;810842480,1494018894;841522349,1768061581;896640811,2128661565;1079038358,1785258882;1037557605,1373053387;666514492,1000406523;686974510,826700764;1494405876,523998217;1450648853,554383983;1151773106,@0;1181885594,@0;1188707821,@0;1225635872,@0;1524518364,568713953;1494405876,523998217" o:connectangles="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</v:group>
                <v:group id="组合 117" o:spid="_x0000_s1026" o:spt="203" style="position:absolute;left:0;top:5810250;height:380988;width:5366045;" coordsize="5366789,381281" o:gfxdata="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">
                  <o:lock v:ext="edit" aspectratio="f"/>
                  <v:shape id="Freeform 123" o:spid="_x0000_s1026" o:spt="100" style="position:absolute;left:0;top:0;height:277594;width:252000;" filled="t" stroked="f" coordsize="3791,4183" o:gfxdata="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EGDj74A&#10;AADcAAAADwAAAAAAAAABACAAAAAiAAAAZHJzL2Rvd25yZXYueG1sUEsBAhQAFAAAAAgAh07iQDMv&#10;BZ47AAAAOQAAABAAAAAAAAAAAQAgAAAADQEAAGRycy9zaGFwZXhtbC54bWxQSwUGAAAAAAYABgBb&#10;AQAAtwMAAAAA&#10;" path="m3595,1473c3284,1417,2990,1270,2755,1036c2521,802,2374,508,2319,197c2634,0,3090,70,3406,386c3722,702,3791,1158,3595,1473m3377,1690c3079,1607,2799,1452,2569,1222c2340,993,2185,713,2102,414c1905,729,1975,1185,2291,1501c2606,1817,3062,1887,3377,1690m2127,3089c1735,3089,1454,3335,1206,3551c933,3790,696,3998,347,3890c277,3839,275,3798,275,3784c270,3689,384,3562,440,3516c447,3510,451,3502,457,3495c549,3528,655,3509,729,3435c2516,1964,2516,1964,2516,1964c2369,1901,2228,1810,2105,1687c1982,1564,1891,1423,1829,1276c357,3063,357,3063,357,3063c291,3129,273,3219,290,3303c285,3307,279,3309,273,3313c245,3336,0,3545,12,3796c16,3884,55,4012,214,4119c246,4134,246,4134,246,4134c348,4168,443,4183,533,4183c883,4183,1143,3955,1379,3749c1613,3545,1833,3352,2127,3352c2805,3352,3329,4078,3335,4085c3377,4145,3459,4158,3518,4116c3577,4074,3591,3993,3549,3933c3525,3899,2942,3089,2127,3089e">
                    <v:path o:connectlocs="@0,1042595482;1959307777,733286085;1649236235,139436269;@0,273211492;@0,1042595482;@0,1196191235;1827026988,864936715;1494905279,293032088;1629324379,1062416012;@0,1196191235;1512685737,@0;857690010,@0;246781054,@0;195578057,@0;312917992,@0;325012263,@0;518452010,@0;1789334608,1390127309;1497043590,1194066642;1300757327,903159146;253890498,@0;206242224,@0;194154799,@0;8532702,@0;152192644,@0;174951083,@0;379061843,@0;980723044,@0;1512685737,@0;@0,@0;@0,@0;@0,@0;1512685737,@0" o:connectangles="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39" o:spid="_x0000_s1026" o:spt="100" style="position:absolute;left:5222789;top:0;height:381281;width:144000;" filled="t" stroked="f" coordsize="134,360" o:gfxdata="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/rHfLugAAANwA&#10;AAAPAAAAAAAAAAEAIAAAACIAAABkcnMvZG93bnJldi54bWxQSwECFAAUAAAACACHTuJAMy8FnjsA&#10;AAA5AAAAEAAAAAAAAAABACAAAAAJAQAAZHJzL3NoYXBleG1sLnhtbFBLBQYAAAAABgAGAFsBAACz&#10;AwAAAAA=&#10;" path="m87,2c82,1,77,0,75,10c75,13,75,13,75,13c70,15,66,21,65,28c64,45,64,45,64,45c64,56,66,59,70,60c65,113,60,163,56,214c54,217,52,220,49,223c49,223,48,223,47,224c42,229,31,225,24,222c11,209,17,171,3,211c4,219,0,221,13,239c15,242,17,244,18,247c15,257,14,270,12,275c7,286,5,294,4,303c2,320,9,335,20,345c22,346,23,347,25,348c25,349,26,349,27,350c28,350,29,351,30,351c33,353,37,355,41,356c49,358,58,359,67,360c85,360,102,357,115,349c118,346,121,344,124,341c124,340,125,339,126,338c126,337,127,336,127,335c128,334,129,332,130,329c133,321,134,310,133,301c132,291,129,283,125,272c123,268,121,264,118,260c119,259,120,258,121,257c125,253,129,247,129,232c127,215,119,206,117,224c117,231,109,238,109,238c106,238,101,236,96,235c90,230,86,225,83,220c83,215,84,209,84,204c84,203,84,202,84,201c84,201,84,201,84,201c84,201,84,201,84,201c84,201,84,201,84,201c84,201,84,201,84,201c88,155,93,110,97,63c101,63,103,60,103,48c104,31,104,31,104,31c105,23,101,17,96,15c96,14,96,14,96,14c97,3,93,2,87,2xm47,269c45,267,45,267,45,267c45,265,46,264,47,264c83,265,83,265,83,265c84,265,86,266,87,267c88,269,88,269,88,269c89,270,88,271,86,271c51,271,51,271,51,271c49,271,47,270,47,269xm101,318c102,318,102,319,103,319c107,330,107,330,107,330c108,331,107,332,105,332c43,331,43,331,43,331c42,331,40,330,39,329c35,318,35,318,35,318c34,317,35,316,37,316c97,317,97,317,97,317c102,286,102,286,102,286c102,286,94,284,92,276c91,273,91,264,108,272c106,296,103,312,101,318xm85,247c86,250,86,250,86,250c87,251,86,252,84,252c49,254,49,254,49,254c47,254,46,253,45,252c43,249,43,249,43,249c43,248,43,247,45,247c80,246,80,246,80,246c82,245,84,246,85,247xe">
                    <v:path o:connectlocs="@0,@0;@0,@0;@0,@0;@0,@0;@0,@0;@0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52" o:spid="_x0000_s1026" o:spt="100" style="position:absolute;left:1383957;top:0;height:223540;width:288000;" filled="t" stroked="f" coordsize="3576,2782" o:gfxdata="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TNZq1vQAA&#10;ANwAAAAPAAAAAAAAAAEAIAAAACIAAABkcnMvZG93bnJldi54bWxQSwECFAAUAAAACACHTuJAMy8F&#10;njsAAAA5AAAAEAAAAAAAAAABACAAAAAMAQAAZHJzL3NoYXBleG1sLnhtbFBLBQYAAAAABgAGAFsB&#10;AAC2AwAAAAA=&#10;" path="m3377,398c2583,398,2583,398,2583,398c2583,398,2428,0,2185,0c1391,0,1391,0,1391,0c1148,0,993,398,993,398c199,398,199,398,199,398c61,398,0,458,0,596c0,2583,0,2583,0,2583c0,2722,61,2782,199,2782c3377,2782,3377,2782,3377,2782c3515,2782,3576,2722,3576,2583c3576,596,3576,596,3576,596c3576,458,3515,398,3377,398xm1788,2384c1349,2384,993,2029,993,1590c993,1151,1349,795,1788,795c2227,795,2583,1151,2583,1590c2583,2029,2227,2384,1788,2384xm1192,1590c1192,1512,1208,1434,1237,1362c1267,1289,1311,1223,1367,1168c1422,1113,1488,1069,1560,1039c1632,1009,1710,994,1788,994c1866,994,1944,1009,2016,1039c2088,1069,2154,1113,2209,1168c2265,1223,2309,1289,2339,1362c2368,1434,2384,1512,2384,1590c2384,1668,2368,1746,2339,1818c2309,1890,2265,1956,2209,2011c2154,2066,2088,2110,2016,2140c1944,2170,1866,2186,1788,2186c1710,2186,1632,2170,1560,2140c1488,2110,1422,2066,1367,2011c1311,1956,1267,1890,1237,1818c1208,1746,1192,1668,1192,1590xe">
                    <v:path o:connectlocs="@0,464694180;@0,464694180;@0,0;1634910120,0;1167125798,464694180;233892161,464694180;0,695878975;0,@0;233892161,@0;@0,@0;@0,@0;@0,695878975;@0,464694180;2101526979,@0;1167125798,1856461773;2101526979,928226065;@0,1856461773;2101526979,@0;1401017959,1856461773;1453906389,1590252471;1606704885,1363736384;1833543382,1213119519;2101526979,1160582798;@0,1213119519;@0,1363736384;@0,1590252471;@0,1856461773;@0,2122670995;@0,@0;@0,@0;2101526979,@0;1833543382,@0;1606704885,@0;1453906389,2122670995;1401017959,1856461773" o:connectangles="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64" o:spid="_x0000_s1026" o:spt="100" style="position:absolute;left:691979;top:0;height:213138;width:252000;" filled="t" stroked="f" coordsize="4046,3431" o:gfxdata="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E8hK74A&#10;AADcAAAADwAAAAAAAAABACAAAAAiAAAAZHJzL2Rvd25yZXYueG1sUEsBAhQAFAAAAAgAh07iQDMv&#10;BZ47AAAAOQAAABAAAAAAAAAAAQAgAAAADQEAAGRycy9zaGFwZXhtbC54bWxQSwUGAAAAAAYABgBb&#10;AQAAtwMAAAAA&#10;" path="m3958,46c2727,2,2727,2,2727,2c2727,4,2727,4,2727,4c2479,4,2238,67,2025,188c1810,66,1569,2,1319,2c1319,0,1319,0,1319,0c88,44,88,44,88,44c39,44,0,84,0,132c0,3294,0,3294,0,3294c0,3342,39,3381,88,3381c1557,3338,1557,3338,1557,3338c1707,3341,1854,3370,1993,3425c1993,3425,1993,3425,1993,3425c1996,3426,1998,3427,2000,3428c2001,3428,2002,3428,2003,3428c2004,3429,2006,3429,2008,3430c2009,3430,2010,3430,2011,3430c2012,3430,2014,3431,2015,3431c2016,3431,2017,3431,2018,3431c2020,3431,2023,3431,2025,3431c2025,3431,2025,3431,2025,3431c2025,3431,2025,3431,2025,3431c2025,3431,2025,3431,2025,3431c2025,3431,2026,3431,2026,3431c2028,3431,2030,3431,2033,3431c2034,3431,2034,3431,2035,3431c2037,3431,2038,3430,2040,3430c2041,3430,2042,3430,2043,3430c2044,3429,2046,3429,2048,3428c2049,3428,2049,3428,2050,3428c2053,3427,2055,3426,2057,3425c2057,3425,2057,3425,2057,3425c2195,3372,2340,3343,2489,3340c3958,3383,3958,3383,3958,3383c4007,3383,4046,3344,4046,3295c4046,134,4046,134,4046,134c4046,85,4007,46,3958,46xm178,3162c178,268,178,268,178,268c178,244,198,224,222,224c1319,180,1319,180,1319,180c1319,178,1319,178,1319,178c1537,178,1747,234,1935,339c1935,3220,1935,3220,1935,3220c1820,3186,1701,3167,1581,3163c1581,3162,1581,3162,1581,3162c1558,3162,1558,3162,1558,3162c1549,3162,1540,3162,1531,3162c1525,3162,1519,3163,1514,3164c222,3206,222,3206,222,3206c198,3206,178,3186,178,3162xm3868,3163c3868,3188,3848,3207,3824,3207c2533,3166,2533,3166,2533,3166c2527,3164,2521,3164,2515,3164c2506,3164,2497,3164,2488,3164c2466,3163,2466,3163,2466,3163c2466,3165,2466,3165,2466,3165c2344,3169,2226,3188,2110,3222c2110,342,2110,342,2110,342c2298,236,2509,180,2727,180c2727,182,2727,182,2727,182c3824,226,3824,226,3824,226c3848,226,3868,246,3868,270c3868,3163,3868,3163,3868,3163xm435,1089c436,1089,438,1089,439,1089c1125,1061,1125,1061,1125,1061c1129,1062,1134,1062,1139,1062c1315,1062,1484,1115,1628,1215c1644,1226,1661,1231,1679,1231c1706,1231,1734,1218,1751,1194c1779,1154,1769,1099,1729,1071c1559,953,1359,889,1151,886c1145,885,1138,884,1131,885c432,913,432,913,432,913c383,915,345,956,347,1004c349,1052,388,1089,435,1089xm1174,2290c1333,2290,1489,2319,1636,2377c1646,2381,1657,2383,1668,2383c1703,2383,1736,2362,1750,2328c1768,2282,1746,2231,1700,2214c1533,2147,1356,2114,1174,2114c1168,2114,1162,2114,1157,2116c1150,2114,1143,2114,1136,2114c437,2142,437,2142,437,2142c388,2144,351,2185,352,2234c354,2281,393,2318,440,2318c441,2318,443,2318,444,2318c1143,2290,1143,2290,1143,2290c1148,2289,1152,2289,1156,2288c1162,2289,1168,2290,1174,2290xm3612,922c2913,893,2913,893,2913,893c2906,893,2899,894,2893,895c2685,898,2485,961,2315,1080c2275,1108,2266,1163,2293,1202c2310,1227,2338,1240,2366,1240c2383,1240,2400,1235,2416,1224c2560,1124,2729,1071,2905,1071c2910,1071,2915,1070,2919,1070c3605,1097,3605,1097,3605,1097c3607,1097,3608,1097,3609,1097c3656,1097,3695,1060,3697,1013c3699,964,3661,924,3612,922xe">
                    <v:path o:connectlocs="1344663716,981453;998511446,92000262;650386276,0;0,64597524;43392332,1654543143;982733916,1676073809;986186491,1677545958;990126685,1678521821;993579259,1679012579;998511446,1679012579;998511446,1679012579;999004671,1679012579;1003443633,1679012579;1007389432,1678521821;1010836401,1677545958;1014288975,1676073809;1951657660,1655524535;1995049993,65573449;87771114,1547374922;109467280,109616233;650386276,87109643;954132664,1575759052;779576885,1547374922;754921370,1547374922;109467280,1568905587;1907278878,1547860151;1249001065,1549332238;1226811674,1548350847;1215966332,1548841542;1040424103,167360355;1344663716,89066959;1907278878,132128352;214495598,532918800;554729169,519217461;802752726,594577554;863402200,584300215;567547411,433579905;213015923,446790548;214495598,532918800;806698463,1163219053;862908975,1139240376;578891460,1034520229;560154643,1034520229;173569328,1093240214;218934560,1134349757;570013474,1119667027;1781047619,451195938;1426516193,437979767;1130661342,588214848;1191310878,598982945;1439334373,523622790;1779568006,536833432;1781047619,451195938" o:connectangles="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group id="Group 213" o:spid="_x0000_s1026" o:spt="203" style="position:absolute;left:2883244;top:0;height:288437;width:288000;" coordorigin="1674079,4558516" coordsize="604,605" o:gfxdata="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2V5KjvwAAANwAAAAPAAAAAAAAAAEAIAAAACIAAABkcnMvZG93bnJldi54&#10;bWxQSwECFAAUAAAACACHTuJAMy8FnjsAAAA5AAAAFQAAAAAAAAABACAAAAAOAQAAZHJzL2dyb3Vw&#10;c2hhcGV4bWwueG1sUEsFBgAAAAAGAAYAYAEAAMsDAAAAAA==&#10;">
                    <o:lock v:ext="edit" aspectratio="t"/>
                    <v:shape id="Oval 214" o:spid="_x0000_s1026" o:spt="3" type="#_x0000_t3" style="position:absolute;left:1674457;top:4558895;height:226;width:226;" filled="t" stroked="f" coordsize="21600,21600" o:gfxdata="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DCvf68AAAA&#10;3AAAAA8AAAAAAAAAAQAgAAAAIgAAAGRycy9kb3ducmV2LnhtbFBLAQIUABQAAAAIAIdO4kAzLwWe&#10;OwAAADkAAAAQAAAAAAAAAAEAIAAAAAsBAABkcnMvc2hhcGV4bWwueG1sUEsFBgAAAAAGAAYAWwEA&#10;ALUDAAAAAA==&#10;">
                      <v:fill on="t" focussize="0,0"/>
                      <v:stroke on="f"/>
                      <v:imagedata o:title=""/>
                      <o:lock v:ext="edit" aspectratio="f"/>
                    </v:shape>
                    <v:shape id="Oval 215" o:spid="_x0000_s1026" o:spt="3" type="#_x0000_t3" style="position:absolute;left:1674079;top:4558856;height:188;width:189;" filled="t" stroked="f" coordsize="21600,21600" o:gfxdata="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+OGGW8AAAA&#10;3AAAAA8AAAAAAAAAAQAgAAAAIgAAAGRycy9kb3ducmV2LnhtbFBLAQIUABQAAAAIAIdO4kAzLwWe&#10;OwAAADkAAAAQAAAAAAAAAAEAIAAAAAsBAABkcnMvc2hhcGV4bWwueG1sUEsFBgAAAAAGAAYAWwEA&#10;ALUDAAAAAA==&#10;">
                      <v:fill on="t" focussize="0,0"/>
                      <v:stroke on="f"/>
                      <v:imagedata o:title=""/>
                      <o:lock v:ext="edit" aspectratio="f"/>
                    </v:shape>
                    <v:rect id="Rectangle 216" o:spid="_x0000_s1026" o:spt="1" style="position:absolute;left:1674608;top:4558686;height:325;width:75;" filled="t" stroked="f" coordsize="21600,21600" o:gfxdata="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uwLV74A&#10;AADcAAAADwAAAAAAAAABACAAAAAiAAAAZHJzL2Rvd25yZXYueG1sUEsBAhQAFAAAAAgAh07iQDMv&#10;BZ47AAAAOQAAABAAAAAAAAAAAQAgAAAADQEAAGRycy9zaGFwZXhtbC54bWxQSwUGAAAAAAYABgBb&#10;AQAAtwMAAAAA&#10;">
                      <v:fill on="t" focussize="0,0"/>
                      <v:stroke on="f"/>
                      <v:imagedata o:title=""/>
                      <o:lock v:ext="edit" aspectratio="f"/>
                    </v:rect>
                    <v:rect id="Rectangle 217" o:spid="_x0000_s1026" o:spt="1" style="position:absolute;left:1674192;top:4558648;height:311;width:76;" filled="t" stroked="f" coordsize="21600,21600" o:gfxdata="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Ggrsy/&#10;AAAA3AAAAA8AAAAAAAAAAQAgAAAAIgAAAGRycy9kb3ducmV2LnhtbFBLAQIUABQAAAAIAIdO4kAz&#10;LwWeOwAAADkAAAAQAAAAAAAAAAEAIAAAAA4BAABkcnMvc2hhcGV4bWwueG1sUEsFBgAAAAAGAAYA&#10;WwEAALgDAAAAAA==&#10;">
                      <v:fill on="t" focussize="0,0"/>
                      <v:stroke on="f"/>
                      <v:imagedata o:title=""/>
                      <o:lock v:ext="edit" aspectratio="f"/>
                    </v:rect>
                    <v:shape id="Freeform 218" o:spid="_x0000_s1026" o:spt="100" style="position:absolute;left:1674192;top:4558516;height:264;width:491;" filled="t" stroked="f" coordsize="2442,1314" o:gfxdata="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tBUT28AAAA&#10;3AAAAA8AAAAAAAAAAQAgAAAAIgAAAGRycy9kb3ducmV2LnhtbFBLAQIUABQAAAAIAIdO4kAzLwWe&#10;OwAAADkAAAAQAAAAAAAAAAEAIAAAAAsBAABkcnMvc2hhcGV4bWwueG1sUEsFBgAAAAAGAAYAWwEA&#10;ALUDAAAAAA==&#10;" path="m0,375c0,751,0,751,0,751c0,958,168,1127,376,1127c2067,1314,2067,1314,2067,1314c2274,1314,2442,1146,2442,939c2442,563,2442,563,2442,563c2442,356,2274,187,2067,187c376,0,376,0,376,0c168,0,0,168,0,375xm376,375c2067,563,2067,563,2067,563c2067,939,2067,939,2067,939c376,751,376,751,376,751c376,375,376,375,376,375xe">
                      <v:path o:connectlocs="0,3;0,6;3,9;16,10;19,7;19,4;16,1;3,0;0,3;3,3;16,4;16,7;3,6;3,3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  <v:shape id="Freeform 278" o:spid="_x0000_s1026" o:spt="100" style="position:absolute;left:4456671;top:1;height:307051;width:288022;" filled="t" stroked="f" coordsize="3390,3605" o:gfxdata="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JpfT+/&#10;AAAA3AAAAA8AAAAAAAAAAQAgAAAAIgAAAGRycy9kb3ducmV2LnhtbFBLAQIUABQAAAAIAIdO4kAz&#10;LwWeOwAAADkAAAAQAAAAAAAAAAEAIAAAAA4BAABkcnMvc2hhcGV4bWwueG1sUEsFBgAAAAAGAAYA&#10;WwEAALgDAAAAAA==&#10;" path="m1650,572c1792,512,1858,348,1798,207c1737,65,1574,0,1433,60c1291,120,1225,283,1285,425c1346,566,1509,632,1650,572xm1795,3149c1836,3129,1978,3058,2021,3037c1996,2980,1718,2360,1718,2360c1718,2360,2398,2116,2401,2115c2408,2112,2565,2042,2632,1874c2653,1822,2663,1766,2663,1707c2663,1621,2642,1527,2598,1426c2523,1248,2523,1248,2523,1248c2403,959,2316,750,2152,661c2151,660,2151,660,2151,660c2149,659,2149,659,2149,659c2141,654,1943,534,1592,736c1246,935,722,1267,722,1267c798,1450,798,1450,798,1450c1659,1152,1659,1152,1659,1152c1941,1748,1941,1748,1941,1748c1533,1979,1533,1979,1533,1979c1532,1979,1532,1979,1532,1979c1530,1980,1357,2059,1313,2214c1306,2238,1302,2263,1302,2289c1302,2362,1331,2441,1387,2524c1596,2834,1746,3071,1795,3149xm2490,2648c2469,2498,2469,2498,2469,2498c2809,2446,2809,2446,2809,2446c2898,2432,2959,2349,2946,2260c2932,2172,2849,2111,2761,2124c2445,2172,2445,2172,2445,2172c2435,2177,2429,2180,2427,2181c2427,2181,2427,2181,2427,2181c2427,2181,1878,2378,1814,2401c1823,2421,1856,2494,1896,2585c2260,2529,2260,2529,2260,2529c2280,2678,2280,2678,2280,2678c1959,2724,1959,2724,1959,2724c2036,2896,2114,3070,2114,3070c1769,3241,1769,3241,1769,3241c1752,3213,1752,3213,1752,3213c1751,3211,1648,3046,1481,2793c879,2880,879,2880,879,2880c485,1482,485,1482,485,1482c715,1476,715,1476,715,1476c433,705,433,705,433,705c10,706,10,706,10,706c648,2913,648,2913,648,2913c0,3007,0,3007,0,3007c0,3605,0,3605,0,3605c3390,3598,3390,3598,3390,3598c3390,2518,3390,2518,3390,2518l2490,2648xe">
                    <v:path o:connectlocs="2002606600,699615660;@0,253186418;1739233166,73385870;1559605909,519815112;2002606600,699615660;@0,@0;@0,@0;2085134164,@0;@0,@0;@0,@0;@0,2087833944;@0,1744144989;@0,1526426666;@0,808469712;@0,807244914;@0,806020117;1932213938,900207181;876293341,1549667232;968528860,1773499320;2013533084,1409009256;@0,2137979248;1860602663,@0;1859394245,@0;1593593865,@0;1580240349,@0;1683402438,@0;@0,@0;@0,@0;@0,@0;@0,@0;@0,@0;@0,@0;@0,@0;@0,@0;@0,@0;@0,@0;@0,@0;@0,@0;@0,@0;@0,@0;@0,@0;2147037484,@0;2126403044,@0;1797490926,@0;1066847081,@0;588650102,1812631671;867793803,1805293109;525528254,862289406;12134902,863503983;786474657,@0;0,@0;0,@0;@0,@0;@0,@0;@0,@0" o:connectangles="0,0,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289" o:spid="_x0000_s1026" o:spt="100" style="position:absolute;left:2158314;top:0;height:287544;width:288000;" filled="t" stroked="f" coordsize="3577,3570" o:gfxdata="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orElsvQAA&#10;ANwAAAAPAAAAAAAAAAEAIAAAACIAAABkcnMvZG93bnJldi54bWxQSwECFAAUAAAACACHTuJAMy8F&#10;njsAAAA5AAAAEAAAAAAAAAABACAAAAAMAQAAZHJzL3NoYXBleG1sLnhtbFBLBQYAAAAABgAGAFsB&#10;AAC2AwAAAAA=&#10;" path="m643,2936c685,3004,806,3197,895,3339c949,3425,991,3491,996,3500c1021,3543,1065,3569,1115,3570c1119,3570,1119,3570,1119,3570c1166,3570,1213,3548,1260,3502c1371,3373,1368,3309,1367,3278c1366,3272,1366,3272,1366,3272c1367,3239,1367,3157,1367,3067c1366,2961,1366,2842,1367,2772c1784,2371,1784,2371,1784,2371c1903,2699,2139,3335,2155,3377c2189,3465,2257,3480,2285,3482c2340,3487,2398,3465,2445,3418c2452,3411,2606,3247,2673,3165c2747,3076,2744,2996,2743,2963c2743,2952,2731,2760,2711,2421c2691,2101,2668,1717,2656,1500c3375,780,3375,780,3375,780c3551,605,3577,421,3577,328c3577,225,3547,133,3496,82c3446,32,3350,0,3246,0c3153,0,2970,26,2795,201c2077,920,2077,920,2077,920c1891,908,1583,888,1297,869c933,845,618,825,604,825c599,824,593,824,586,824c520,824,461,847,404,894c323,961,158,1116,150,1123c104,1170,81,1228,86,1283c90,1318,109,1381,192,1413c232,1429,869,1667,1206,1791c805,2205,805,2205,805,2205c788,2205,769,2206,746,2205c672,2205,575,2204,490,2203c402,2201,327,2200,300,2201c300,2225,300,2225,300,2225c293,2201,293,2201,293,2201c287,2201,287,2201,287,2201c247,2201,186,2213,70,2310c60,2320,60,2320,60,2320c13,2367,2,2414,1,2445c0,2493,20,2535,57,2565c83,2586,393,2784,643,2936xm750,2772c540,2645,316,2502,221,2440c264,2407,286,2398,291,2396c326,2396,326,2396,326,2396c359,2396,411,2397,471,2398c487,2398,487,2398,487,2398c605,2400,746,2402,819,2400c865,2399,907,2381,939,2348c1373,1901,1373,1901,1373,1901c1413,1859,1430,1800,1417,1743c1404,1687,1363,1641,1309,1621c1026,1517,468,1308,305,1247c353,1201,469,1094,529,1044c559,1020,577,1020,586,1020c589,1020,592,1020,596,1020c621,1021,973,1044,1284,1064c1576,1083,1891,1104,2076,1116c2125,1119,2173,1101,2208,1066c2934,339,2934,339,2934,339c3059,215,3183,196,3246,196c3316,196,3354,217,3358,221c3389,252,3423,456,3236,642c2510,1369,2510,1369,2510,1369c2475,1403,2457,1451,2460,1500c2471,1706,2494,2073,2513,2390c2515,2433,2515,2433,2515,2433c2529,2663,2546,2948,2547,2970c2548,2992,2549,3008,2522,3041c2473,3100,2370,3212,2321,3264c2262,3104,2055,2546,1955,2269c1935,2214,1889,2174,1833,2161c1777,2148,1717,2164,1675,2204c1224,2638,1224,2638,1224,2638c1192,2669,1173,2712,1172,2757c1171,2828,1171,2955,1171,3071c1171,3156,1171,3237,1171,3268c1171,3273,1171,3280,1172,3285c1172,3286,1167,3306,1133,3350c1061,3235,1061,3235,1061,3235c970,3090,845,2891,807,2829c793,2805,773,2786,750,2772xe">
                    <v:path o:connectlocs="885762880,@0;1103490155,@0;1246993221,@0;1351897925,@0;1352888735,@0;2132747164,@0;@0,@0;@0,@0;@0,1486560033;@0,325058504;@0,0;2055559299,911750636;597765859,817609375;399828701,885983955;85114587,1271501284;1193550018,1774952005;738296413,@0;296905697,@0;289978721,@0;69278854,@0;990810,@0;636364220,@0;218718085,@0;322631979,@0;481970777,@0;929306516,@0;1402368617,1727376602;301850972,1235826417;579948506,1010859401;1270746739,1054467986;@0,1056442455;@0,194241771;@0,636242004;@0,1486560033;@0,@0;@0,@0;1934818943,@0;1657703362,@0;1159896932,@0;1158906122,@0;1121298571,@0;798666592,@0" o:connectangles="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group id="Group 305" o:spid="_x0000_s1026" o:spt="203" style="position:absolute;left:3616411;top:0;height:297941;width:396000;" coordorigin="4530017,3685574" coordsize="404,304" o:gfxdata="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sED+SvwAAANwAAAAPAAAAAAAAAAEAIAAAACIAAABkcnMvZG93bnJldi54&#10;bWxQSwECFAAUAAAACACHTuJAMy8FnjsAAAA5AAAAFQAAAAAAAAABACAAAAAOAQAAZHJzL2dyb3Vw&#10;c2hhcGV4bWwueG1sUEsFBgAAAAAGAAYAYAEAAMsDAAAAAA==&#10;">
                    <o:lock v:ext="edit" aspectratio="t"/>
                    <v:shape id="Freeform 306" o:spid="_x0000_s1026" o:spt="100" style="position:absolute;left:4530230;top:3685764;height:114;width:191;" filled="t" stroked="f" coordsize="191,114" o:gfxdata="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SS8Ne8AAAA&#10;3AAAAA8AAAAAAAAAAQAgAAAAIgAAAGRycy9kb3ducmV2LnhtbFBLAQIUABQAAAAIAIdO4kAzLwWe&#10;OwAAADkAAAAQAAAAAAAAAAEAIAAAAAsBAABkcnMvc2hhcGV4bWwueG1sUEsFBgAAAAAGAAYAWwEA&#10;ALUDAAAAAA==&#10;" path="m90,0l0,101,9,114,75,114,191,114,90,0xe">
                      <v:path o:connectlocs="90,0;0,101;9,114;75,114;191,114;90,0" o:connectangles="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reeform 307" o:spid="_x0000_s1026" o:spt="100" style="position:absolute;left:4530017;top:3685574;height:304;width:257;" filled="t" stroked="f" coordsize="2390,2712" o:gfxdata="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geDzb4A&#10;AADcAAAADwAAAAAAAAABACAAAAAiAAAAZHJzL2Rvd25yZXYueG1sUEsBAhQAFAAAAAgAh07iQDMv&#10;BZ47AAAAOQAAABAAAAAAAAAAAQAgAAAADQEAAGRycy9zaGFwZXhtbC54bWxQSwUGAAAAAAYABgBb&#10;AQAAtwMAAAAA&#10;" path="m1729,2712c1729,2712,1694,2663,1682,2642c1679,2636,1675,2630,1672,2625c1657,2598,1643,2572,1630,2545c1629,2544,1628,2542,1627,2540c1583,2453,1544,2361,1508,2268c1506,2262,1504,2256,1502,2250c1492,2226,1483,2201,1475,2176c1472,2167,1469,2159,1466,2150c1458,2128,1451,2106,1444,2084c1441,2073,1437,2063,1434,2052c1428,2032,1422,2012,1416,1992c1253,1436,1218,1125,1239,1035c1240,1029,1241,1022,1240,1014c1322,1005,1443,1005,1586,1027c1792,1059,2044,1204,2070,1152c2084,1126,1878,897,1711,825c1925,791,2113,810,2228,813c2293,814,2359,821,2369,812c2390,791,2264,715,2176,687c2113,666,1973,611,1757,661c1557,708,1375,814,1275,881c1276,879,1277,876,1278,874c1400,548,1705,441,1844,369c1895,342,1951,322,1950,308c1949,280,1790,258,1700,267c1635,273,1483,278,1361,419c1310,479,1272,549,1244,619c1234,486,1207,328,1137,204c1022,0,802,1,768,3c734,5,742,87,778,193c814,299,882,389,965,539c992,587,1029,651,1067,716c1003,642,918,563,818,514c650,434,508,491,447,511c360,539,223,623,234,649c238,662,298,659,355,662c511,672,834,648,1077,897c1080,901,1083,903,1086,906c970,864,781,807,588,806c366,805,242,890,185,923c106,971,0,1073,24,1088c36,1095,99,1074,163,1058c335,1015,667,896,1049,985c934,1009,783,1074,694,1247c614,1404,667,1776,699,1783c755,1795,804,1508,911,1330c988,1200,1069,1103,1129,1046c1102,1588,1159,1810,1242,2170c1242,2170,1242,2170,1242,2170c1272,2304,1307,2425,1342,2532c1342,2533,1343,2535,1343,2537c1350,2556,1356,2575,1363,2594c1363,2596,1364,2598,1365,2600c1371,2618,1410,2712,1410,2712c1729,2712,1729,2712,1729,2712xm1324,911c1334,907,1559,829,1717,926c1726,931,1729,942,1723,951c1720,956,1714,959,1708,959c1705,959,1701,959,1698,957c1554,869,1339,944,1337,945c1327,948,1317,943,1313,934c1310,925,1315,914,1324,911xm975,1105c973,1106,798,1234,764,1407c762,1416,755,1422,746,1422c745,1422,744,1422,743,1421c733,1419,726,1410,728,1400c765,1213,946,1081,954,1075c962,1069,973,1071,979,1079c985,1087,983,1099,975,1105xm1152,773c1152,773,1151,773,1151,773c1141,773,1133,765,1133,756c1116,419,883,149,881,146c874,139,875,127,883,121c890,114,902,115,908,122c918,134,1152,404,1169,754c1170,764,1162,772,1152,773xe">
                      <v:path o:connectlocs="2,3;2,3;2,3;2,3;1,2;1,2;1,1;2,1;3,1;2,1;1,1;2,0;2,0;1,0;1,0;1,0;1,0;0,0;1,1;0,1;0,1;1,1;0,2;1,1;1,3;1,3;1,3;2,3;2,1;2,1;1,1;1,1;1,2;0,2;1,1;1,1;1,1;1,0;1,0;1,1" o:connectangles="0,0,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reeform 308" o:spid="_x0000_s1026" o:spt="100" style="position:absolute;left:4530102;top:3685836;height:42;width:53;" filled="t" stroked="f" coordsize="470,376" o:gfxdata="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tdTrvQAA&#10;ANwAAAAPAAAAAAAAAAEAIAAAACIAAABkcnMvZG93bnJldi54bWxQSwECFAAUAAAACACHTuJAMy8F&#10;njsAAAA5AAAAEAAAAAAAAAABACAAAAAMAQAAZHJzL3NoYXBleG1sLnhtbFBLBQYAAAAABgAGAFsB&#10;AAC2AwAAAAA=&#10;" path="m0,376c470,376,470,376,470,376c396,259,363,161,319,0l0,376xe">
                      <v:path o:connectlocs="0,0;0,0;0,0;0,0" o:connectangles="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reeform 309" o:spid="_x0000_s1026" o:spt="100" style="position:absolute;left:4530193;top:3685726;height:121;width:83;" filled="t" stroked="f" coordsize="738,1081" o:gfxdata="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4aNJvQAA&#10;ANwAAAAPAAAAAAAAAAEAIAAAACIAAABkcnMvZG93bnJldi54bWxQSwECFAAUAAAACACHTuJAMy8F&#10;njsAAAA5AAAAEAAAAAAAAAABACAAAAAMAQAAZHJzL3NoYXBleG1sLnhtbFBLBQYAAAAABgAGAFsB&#10;AAC2AwAAAAA=&#10;" path="m0,456c49,726,53,859,188,1081c190,1079,190,1079,190,1079c738,427,738,427,738,427c375,0,375,0,375,0l0,456xe">
                      <v:path o:connectlocs="0,0;0,1;0,1;1,0;0,0;0,0" o:connectangles="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v:group>
                <v:group id="组合 135" o:spid="_x0000_s1026" o:spt="203" style="position:absolute;left:0;top:6743700;height:222878;width:5470178;" coordsize="5470701,222885" o:gfxdata="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GP5p+a+AAAA3AAAAA8AAAAAAAAAAQAgAAAAIgAAAGRycy9kb3ducmV2Lnht&#10;bFBLAQIUABQAAAAIAIdO4kAzLwWeOwAAADkAAAAVAAAAAAAAAAEAIAAAAA0BAABkcnMvZ3JvdXBz&#10;aGFwZXhtbC54bWxQSwUGAAAAAAYABgBgAQAAygMAAAAA&#10;">
                  <o:lock v:ext="edit" aspectratio="f"/>
                  <v:shape id="Freeform 171" o:spid="_x0000_s1026" o:spt="100" style="position:absolute;left:1573427;top:0;height:222885;width:223199;" filled="t" stroked="f" coordsize="186,185" o:gfxdata="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OUbUb4A&#10;AADcAAAADwAAAAAAAAABACAAAAAiAAAAZHJzL2Rvd25yZXYueG1sUEsBAhQAFAAAAAgAh07iQDMv&#10;BZ47AAAAOQAAABAAAAAAAAAAAQAgAAAADQEAAGRycy9zaGFwZXhtbC54bWxQSwUGAAAAAAYABgBb&#10;AQAAtwMAAAAA&#10;" path="m165,73c162,73,159,76,159,80c159,158,159,158,159,158c159,166,153,173,144,173c30,173,30,173,30,173c22,173,12,166,12,158c12,43,12,43,12,43c12,35,22,26,30,26c95,26,95,26,95,26c99,26,102,23,102,20c102,16,99,14,95,14c30,14,30,14,30,14c13,14,0,27,0,43c0,158,0,158,0,158c0,174,13,185,30,185c144,185,144,185,144,185c161,185,171,174,171,158c171,80,171,80,171,80c171,76,169,73,165,73xm178,16c169,7,169,7,169,7c162,0,149,0,142,7c124,28,124,28,124,28c43,105,43,105,43,105c43,108,43,108,43,108c43,108,43,108,43,108c31,148,31,148,31,148c39,156,39,156,39,156c77,142,77,142,77,142c78,143,78,143,78,143c80,143,80,143,80,143c157,61,157,61,157,61c178,44,178,44,178,44c186,36,186,24,178,16xm48,139c53,122,53,122,53,122c64,133,64,133,64,133c48,139,48,139,48,139xm75,126c59,110,59,110,59,110c131,38,131,38,131,38c147,54,147,54,147,54c75,126,75,126,75,126xm169,34c157,47,157,47,157,47c138,28,138,28,138,28c151,16,151,16,151,16c152,15,154,14,155,14c157,14,159,15,160,16c169,25,169,25,169,25c172,28,172,32,169,34xm169,34c169,34,169,34,169,34e">
                    <v:path o:connectlocs="197999,87949;190799,96382;190799,190355;172799,208427;35999,208427;14399,190355;14399,51805;35999,31324;113999,31324;122399,24095;113999,16866;35999,16866;0,51805;0,190355;35999,222885;172799,222885;205199,190355;205199,96382;197999,87949;213599,19276;202799,8433;170399,8433;148799,33733;51599,126502;51599,130116;51599,130116;37199,178308;46799,187946;92399,171079;93599,172284;95999,172284;188399,73491;213599,53010;213599,19276;57599,167464;63599,146983;76799,160236;57599,167464;89999,151802;70799,132526;157199,45781;176399,65058;89999,151802;202799,40962;188399,56624;165599,33733;181199,19276;185999,16866;191999,19276;202799,30119;202799,40962;202799,40962;202799,40962" o:connectangles="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74" o:spid="_x0000_s1026" o:spt="100" style="position:absolute;left:2100648;top:0;height:222885;width:223199;" filled="t" stroked="f" coordsize="485,515" o:gfxdata="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tyzaytwAAANwAAAAP&#10;AAAAAAAAAAEAIAAAACIAAABkcnMvZG93bnJldi54bWxQSwECFAAUAAAACACHTuJAMy8FnjsAAAA5&#10;AAAAEAAAAAAAAAABACAAAAAGAQAAZHJzL3NoYXBleG1sLnhtbFBLBQYAAAAABgAGAFsBAACwAwAA&#10;AAA=&#10;" path="m201,291l130,298,130,262,0,421,102,402,104,508,251,328,241,321,201,291m357,265l357,300,286,295,275,302,239,331,376,515,383,411,485,435,357,265m400,208l348,234,348,286,286,281,244,312,201,281,140,286,140,234,88,208,114,156,88,102,140,78,140,26,201,31,244,0,286,31,348,26,348,78,400,104,374,156,400,208,400,208,400,208m362,194l343,156,362,116,322,97,322,57,277,59,244,38,211,59,166,57,166,97,126,116,144,156,126,194,166,215,166,253,211,250,244,274,277,250,322,253,322,215,362,194,362,194,362,194m324,182l298,196,298,222,267,220,244,236,222,220,189,222,189,196,163,182,175,156,163,128,189,116,189,87,222,90,244,73,267,90,298,87,298,116,324,128,312,156,324,182,324,182m324,182l324,182e">
                    <v:path o:connectlocs="59826,128970;0,182203;47861,219855;110909,138924;164292,114688;131618,127671;109988,143252;176258,177875;164292,114688;160151,101272;131618,121612;92501,121612;64428,101272;52463,67514;64428,33757;92501,13416;131618,13416;160151,33757;172116,67514;184081,90019;166593,83960;166593,50203;148185,24668;112289,16445;76393,24668;57985,50203;57985,83960;76393,109494;112289,118583;148185,109494;166593,83960;166593,83960;137140,84826;122874,95213;102165,95213;86978,84826;80535,67514;86978,50203;102165,38950;122874,38950;137140,50203;143583,67514;149106,78767;149106,78767" o:connectangles="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75" o:spid="_x0000_s1026" o:spt="100" style="position:absolute;left:2619632;top:0;height:222885;width:223199;" filled="t" stroked="f" coordsize="228,229" o:gfxdata="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7GIf3ugAAANwA&#10;AAAPAAAAAAAAAAEAIAAAACIAAABkcnMvZG93bnJldi54bWxQSwECFAAUAAAACACHTuJAMy8FnjsA&#10;AAA5AAAAEAAAAAAAAAABACAAAAAJAQAAZHJzL3NoYXBleG1sLnhtbFBLBQYAAAAABgAGAFsBAACz&#10;AwAAAAA=&#10;" path="m74,213c16,213,16,213,16,213c7,213,0,206,0,197c0,17,0,17,0,17c0,8,7,0,16,0c185,0,185,0,185,0c194,0,201,8,201,17c201,78,201,78,201,78c201,86,193,85,193,85c193,85,185,86,185,78c185,25,185,25,185,25c185,16,174,17,174,17c25,17,25,17,25,17c25,17,16,16,16,26c16,189,16,189,16,189c16,194,18,197,22,197c36,197,68,197,74,197c82,197,82,205,82,205c82,205,84,213,74,213xm39,48c39,43,43,40,48,40c145,40,145,40,145,40c150,40,153,43,153,48c153,48,153,48,153,48c153,52,150,56,145,56c48,56,48,56,48,56c43,56,39,52,39,48c39,48,39,48,39,48xm39,87c39,83,43,79,48,79c123,79,123,79,123,79c128,79,131,83,131,87c131,87,131,87,131,87c131,92,128,95,123,95c48,95,48,95,48,95c43,95,39,92,39,87c39,87,39,87,39,87xm39,127c39,122,43,118,48,118c93,118,93,118,93,118c97,118,101,122,101,127c101,127,101,127,101,127c101,131,97,135,93,135c48,135,48,135,48,135c43,135,39,131,39,127c39,127,39,127,39,127xm39,166c39,161,43,158,48,158c93,158,93,158,93,158c97,158,101,161,101,166c101,166,101,166,101,166c101,170,97,174,93,174c48,174,48,174,48,174c43,174,39,170,39,166c39,166,39,166,39,166xm227,205c202,159,202,159,202,159c205,153,206,147,206,141c207,115,186,94,160,94c135,94,114,115,114,140c114,147,115,153,118,159c93,204,93,204,93,204c92,206,92,208,93,209c94,210,96,211,98,210c119,206,119,206,119,206c126,226,126,226,126,226c126,227,128,228,130,229c130,229,130,229,130,229c131,229,133,228,134,226c155,186,155,186,155,186c157,186,158,187,160,187c161,187,163,186,164,186c186,227,186,227,186,227c187,228,188,229,190,229c190,229,190,229,190,229c192,229,193,228,194,226c201,206,201,206,201,206c222,211,222,211,222,211c224,211,226,211,226,209c228,208,228,206,227,205xm130,199c127,192,127,192,127,192c127,191,126,190,125,191c117,192,117,192,117,192c128,172,128,172,128,172c132,176,135,178,140,181c130,199,130,199,130,199xm160,170c144,170,130,156,131,140c131,124,144,111,160,111c177,111,190,124,190,140c190,157,176,170,160,170xm196,194c195,193,194,194,193,195c190,204,190,204,190,204c178,182,178,182,178,182c184,179,188,177,192,172c205,196,205,196,205,196c196,194,196,194,196,194xm196,194c196,194,196,194,196,194e">
                    <v:path o:connectlocs="15663,207312;0,16546;181104,0;196767,75917;181104,75917;170336,16546;15663,25305;21536,191739;80273,199525;38178,46718;141946,38931;149778,46718;46989,54504;38178,46718;46989,76890;128241,84676;120409,92463;38178,84676;38178,123608;91041,114849;98873,123608;46989,131395;38178,123608;46989,153780;98873,161567;91041,169353;38178,161567;222220,199525;201662,137234;111599,136261;91041,198552;95936,204392;123346,219965;127262,222885;151736,181033;160546,181033;185999,222885;189914,219965;217325,205365;222220,199525;124325,186873;114536,186873;137052,176166;156630,165460;156630,108035;156630,165460;188935,189792;174251,177140;200683,190766;191872,188819" o:connectangles="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76" o:spid="_x0000_s1026" o:spt="100" style="position:absolute;left:5247502;top:0;height:222885;width:223199;" filled="t" stroked="f" coordsize="227,227" o:gfxdata="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fNi++5AAAA3AAA&#10;AA8AAAAAAAAAAQAgAAAAIgAAAGRycy9kb3ducmV2LnhtbFBLAQIUABQAAAAIAIdO4kAzLwWeOwAA&#10;ADkAAAAQAAAAAAAAAAEAIAAAAAgBAABkcnMvc2hhcGV4bWwueG1sUEsFBgAAAAAGAAYAWwEAALID&#10;AAAAAA==&#10;" path="m102,108c108,108,108,108,108,108c108,102,108,102,108,102c108,54,108,54,108,54c108,24,84,0,54,0c24,0,0,24,0,54c0,84,24,108,54,108c102,108,102,108,102,108xm11,54c11,31,30,12,54,12c77,12,96,31,96,54c96,102,96,102,96,102c102,97,102,97,102,97c54,97,54,97,54,97c30,97,11,78,11,54xm102,131c96,125,96,125,96,125c96,173,96,173,96,173c96,197,77,216,54,216c30,216,11,197,11,173c11,150,30,131,54,131c102,131,102,131,102,131xm0,173c0,203,24,227,54,227c84,227,108,203,108,173c108,125,108,125,108,125c108,119,108,119,108,119c102,119,102,119,102,119c54,119,54,119,54,119c24,119,0,143,0,173xm125,97c130,102,130,102,130,102c130,54,130,54,130,54c130,31,149,12,173,12c196,12,215,31,215,54c215,78,196,97,173,97c125,97,125,97,125,97xm227,54c227,24,203,0,173,0c143,0,119,24,119,54c119,102,119,102,119,102c119,108,119,108,119,108c125,108,125,108,125,108c173,108,173,108,173,108c203,108,227,84,227,54xm227,173c227,143,203,119,173,119c125,119,125,119,125,119c119,119,119,119,119,119c119,125,119,125,119,125c119,173,119,173,119,173c119,203,143,227,173,227c181,227,189,225,197,221c199,220,201,217,199,214c198,211,194,210,192,211c186,214,179,216,173,216c149,216,130,197,130,173c130,125,130,125,130,125c125,131,125,131,125,131c173,131,173,131,173,131c196,131,215,150,215,173c215,177,215,181,214,185c213,188,214,191,217,192c220,193,224,191,224,188c226,183,227,178,227,173xm227,173c227,173,227,173,227,173e">
                    <v:path o:connectlocs="106191,106042;106191,53021;0,53021;100292,106042;53095,11782;94392,100150;53095,95241;100292,128625;94392,169863;10815,169863;100292,128625;53095,222885;106191,122734;100292,116842;0,169863;127823,100150;170103,11782;170103,95241;223199,53021;117007,53021;117007,106042;170103,106042;223199,169863;122906,116842;117007,122734;170103,222885;195667,210120;170103,212084;127823,122734;170103,128625;210416,181646;220249,184591;223199,169863" o:connectangles="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181" o:spid="_x0000_s1026" o:spt="100" style="position:absolute;left:3674075;top:0;height:222885;width:223199;" filled="t" stroked="f" coordsize="215,190" o:gfxdata="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cnI0gvQAA&#10;ANwAAAAPAAAAAAAAAAEAIAAAACIAAABkcnMvZG93bnJldi54bWxQSwECFAAUAAAACACHTuJAMy8F&#10;njsAAAA5AAAAEAAAAAAAAAABACAAAAAMAQAAZHJzL3NoYXBleG1sLnhtbFBLBQYAAAAABgAGAFsB&#10;AAC2AwAAAAA=&#10;" path="m211,101c211,90,203,82,192,82c186,82,186,82,186,82c173,18,173,18,173,18c172,13,169,10,165,10c125,10,125,10,125,10c125,10,125,10,125,10c125,5,125,5,125,5c125,2,122,0,120,0c100,0,100,0,100,0c97,0,95,2,95,5c95,9,95,9,95,9c95,10,95,10,95,10c55,10,55,10,55,10c50,10,48,13,46,18c32,81,32,81,32,81c32,82,32,82,32,82c23,82,23,82,23,82c12,82,4,90,4,101c0,145,0,145,0,145c0,155,8,163,18,163c18,180,18,180,18,180c18,186,24,189,31,190c40,190,40,190,40,190c47,190,53,187,53,180c53,163,53,163,53,163c163,163,163,163,163,163c163,180,163,180,163,180c163,187,169,190,176,190c185,190,185,190,185,190c192,190,198,187,198,180c198,163,198,163,198,163c208,162,215,154,215,145c211,101,211,101,211,101xm39,138c33,138,28,133,28,127c28,120,33,115,39,115c46,115,51,120,51,127c51,133,46,138,39,138xm165,78c54,78,54,78,54,78c51,78,49,76,49,73c59,29,59,29,59,29c61,25,62,24,65,24c155,24,155,24,155,24c159,24,161,26,162,29c170,73,170,73,170,73c170,76,168,78,165,78xm180,138c173,138,168,133,168,127c168,120,173,115,180,115c186,115,191,120,191,127c191,133,186,138,180,138xm180,138c180,138,180,138,180,138e">
                    <v:path o:connectlocs="219046,118480;199321,96192;193093,96192;179597,21115;171292,11730;129766,11730;129766,11730;129766,5865;124576,0;103813,0;98622,5865;98622,10557;98622,11730;57097,11730;47754,21115;33220,95019;33220,96192;23877,96192;4152,118480;0,170096;18686,191211;18686,211154;32182,222885;41525,222885;55021,211154;55021,191211;169215,191211;169215,211154;182711,222885;192054,222885;205550,211154;205550,191211;223199,170096;219046,118480;40487,161884;29067,148981;40487,134904;52944,148981;40487,161884;171292,91500;56059,91500;50868,85634;61249,34019;67478,28153;160910,28153;168177,34019;176482,85634;171292,91500;186864,161884;174406,148981;186864,134904;198283,148981;186864,161884;186864,161884;186864,161884" o:connectangles="0,0,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微博 324" o:spid="_x0000_s1026" o:spt="100" style="position:absolute;left:0;top:0;height:222885;width:223199;v-text-anchor:middle;" filled="t" stroked="f" coordsize="684048,556307" o:gfxdata="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RsGLO/&#10;AAAA3AAAAA8AAAAAAAAAAQAgAAAAIgAAAGRycy9kb3ducmV2LnhtbFBLAQIUABQAAAAIAIdO4kAz&#10;LwWeOwAAADkAAAAQAAAAAAAAAAEAIAAAAA4BAABkcnMvc2hhcGV4bWwueG1sUEsFBgAAAAAGAAYA&#10;WwEAALgDAAAAAA==&#10;" path="m222901,383453c218315,383977,213613,385281,209039,387420c190739,395979,181407,414680,188193,429191c194980,443702,215317,448527,233616,439969c251915,431410,261248,412709,254461,398198c249371,387315,236659,381879,222901,383453xm284035,369073c281538,368297,278657,368441,275985,369691c270641,372190,268154,378164,270432,383034c272710,387904,278888,389825,284233,387325c289577,384826,292063,378852,289785,373982c288647,371547,286533,369850,284035,369073xm266604,297070c319078,300338,362309,335548,367763,383070c373996,437381,328527,487207,266205,494360c203883,501513,148308,463284,142074,408972c135841,354661,181310,304835,243632,297682c251423,296788,259108,296603,266604,297070xm297042,252387c283618,252176,269820,252839,255793,254449c143583,267328,59288,335880,67516,407566c75743,479252,173377,526925,285587,514046c397797,501168,482091,432615,473864,360929c466665,298204,391015,253864,297042,252387xm509416,97868c544841,99182,588107,127580,590257,183051c592352,199448,588214,215684,579852,229407l580228,229581c580244,229743,580186,229872,580126,230000l578707,232024c578590,232839,578192,233485,577787,234126l577385,233908c572286,241165,563167,244302,554750,241632l548315,238643c539522,233101,536249,221620,540834,211750l541088,211402,541243,211474c549302,193084,546794,175359,541863,165391c534763,151042,514479,135118,480142,145181l480025,144483c471706,144624,464282,140887,461009,134412l458966,128175c457496,119354,463572,110158,473636,106144l473571,105761c485121,99922,497817,97438,509416,97868xm286518,82088c376738,91976,317665,163994,337363,184000c387081,179119,437510,146098,486517,169358c533076,203014,494312,233925,501054,264835c649340,323962,585744,409170,562675,436725c354965,648778,45454,533772,10807,435328c-41075,330306,100878,89491,286518,82088xm489068,0c596753,0,684048,87296,684048,194980c684048,216847,680448,237874,672966,257215l672379,257003c668967,265617,657523,269364,645725,265916l637884,262819c627530,257587,621785,247890,624308,239644l623975,239524c629260,225659,631774,210613,631774,194980c631774,116165,567883,52274,489068,52274l469942,54202,469951,54239c469861,54366,469744,54397,469627,54427c460634,56697,450861,49439,446718,37636l444619,29323c442667,16995,447797,5987,456757,3699l456661,3267c467135,923,477994,0,489068,0xe">
                    <v:path o:connectlocs="570,2965;636,3367;607,2935;752,2829;774,2964;774,2825;1003,2932;387,3130;726,2274;697,1947;778,3934;810,1931;1609,1401;1582,1757;1578,1776;1574,1790;1495,1826;1475,1618;1477,1266;1309,1106;1251,981;1291,809;781,628;1326,1296;1534,3343;781,628;1865,1492;1833,1967;1739,2012;1701,1833;1333,400;1281,415;1218,288;1245,28;1333,0" o:connectangles="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42" o:spid="_x0000_s1026" o:spt="100" style="position:absolute;left:527221;top:0;height:222885;width:223199;" filled="t" stroked="f" coordsize="284,229" o:gfxdata="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28c6L4A&#10;AADcAAAADwAAAAAAAAABACAAAAAiAAAAZHJzL2Rvd25yZXYueG1sUEsBAhQAFAAAAAgAh07iQDMv&#10;BZ47AAAAOQAAABAAAAAAAAAAAQAgAAAADQEAAGRycy9zaGFwZXhtbC54bWxQSwUGAAAAAAYABgBb&#10;AQAAtwMAAAAA&#10;" path="m192,69c196,69,199,70,202,70c193,30,150,0,101,0c45,0,0,37,0,85c0,112,15,134,40,152c30,182,30,182,30,182c65,164,65,164,65,164c78,167,88,169,101,169c104,169,107,169,110,169c108,162,107,155,107,148c107,105,145,69,192,69xm138,42c146,42,151,47,151,55c151,62,146,67,138,67c131,67,123,62,123,55c123,47,131,42,138,42xm68,67c60,67,53,62,53,55c53,47,60,42,68,42c75,42,81,47,81,55c81,62,75,67,68,67xm284,147c284,107,244,75,199,75c151,75,113,107,113,147c113,187,151,219,199,219c209,219,219,217,229,214c257,229,257,229,257,229c249,204,249,204,249,204c269,189,284,169,284,147xm171,134c166,134,161,130,161,125c161,120,166,115,171,115c179,115,184,120,184,125c184,130,179,134,171,134xm226,134c221,134,216,130,216,125c216,120,221,115,226,115c234,115,239,120,239,125c239,130,234,134,226,134xm226,134c226,134,226,134,226,134e">
                    <v:path o:connectlocs="@0,@0;@0,@0;@0,0;0,@0;@0,@0;@0,@0;@0,@0;@0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66" o:spid="_x0000_s1026" o:spt="100" style="position:absolute;left:1046205;top:0;height:222885;width:223199;" filled="t" stroked="f" coordsize="322,321" o:gfxdata="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zKcZa5AAAA3AAA&#10;AA8AAAAAAAAAAQAgAAAAIgAAAGRycy9kb3ducmV2LnhtbFBLAQIUABQAAAAIAIdO4kAzLwWeOwAA&#10;ADkAAAAQAAAAAAAAAAEAIAAAAAgBAABkcnMvc2hhcGV4bWwueG1sUEsFBgAAAAAGAAYAWwEAALID&#10;AAAAAA==&#10;" path="m220,123c220,25,220,25,220,25c220,25,173,0,117,19c220,123,220,123,220,123xm229,180c229,29,229,29,229,29c229,29,286,55,302,117c229,180,229,180,229,180xm199,224c303,126,303,126,303,126c303,126,322,156,294,224c199,224,199,224,199,224xm146,237c287,237,287,237,287,237c287,237,270,283,209,302c146,237,146,237,146,237xm100,206c100,297,100,297,100,297c100,297,136,321,199,305c100,206,100,206,100,206xm18,210c90,146,90,146,90,146c90,292,90,292,90,292c90,292,47,277,18,210xm17,200c17,200,0,147,23,102c121,102,121,102,121,102c17,200,17,200,17,200xm29,91c29,91,50,45,106,23c173,91,173,91,173,91c29,91,29,91,29,91xm29,91c29,91,29,91,29,91e">
                    <v:path o:connectlocs="@0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喇叭 339" o:spid="_x0000_s1026" o:spt="100" style="position:absolute;left:4193059;top:0;height:222885;width:223199;" filled="t" stroked="f" coordsize="534,354" o:gfxdata="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P36S6/&#10;AAAA3AAAAA8AAAAAAAAAAQAgAAAAIgAAAGRycy9kb3ducmV2LnhtbFBLAQIUABQAAAAIAIdO4kAz&#10;LwWeOwAAADkAAAAQAAAAAAAAAAEAIAAAAA4BAABkcnMvc2hhcGV4bWwueG1sUEsFBgAAAAAGAAYA&#10;WwEAALgDAAAAAA==&#10;" path="m140,105l190,85,394,0,394,165,394,329,190,245,140,230,175,354,75,354,45,225,0,225,0,105,140,105xm444,230l524,255,509,284,434,259,444,230xm439,70l514,45,524,75,449,105,439,70xm454,150l534,150,534,185,454,185,454,150xe">
                    <v:path o:connectlocs="@0,@0;@0,@0;@0,0;@0,@0;@0,@0;@0,@0;@0,@0;@0,@0;@0,@0;@0,@0;0,@0;0,@0;@0,@0;@0,@0;@0,@0;@0,@0;@0,@0;@0,@0;@0,@0;@0,@0;@0,@0;@0,@0;@0,@0;@0,@0;@0,@0;@0,@0;@0,@0;@0,@0" o:connectangles="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勾2 357" o:spid="_x0000_s1026" o:spt="100" style="position:absolute;left:4720281;top:0;height:222885;width:223199;" filled="t" stroked="f" coordsize="1360,1360" o:gfxdata="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aiRTK/&#10;AAAA3AAAAA8AAAAAAAAAAQAgAAAAIgAAAGRycy9kb3ducmV2LnhtbFBLAQIUABQAAAAIAIdO4kAz&#10;LwWeOwAAADkAAAAQAAAAAAAAAAEAIAAAAA4BAABkcnMvc2hhcGV4bWwueG1sUEsFBgAAAAAGAAYA&#10;WwEAALgDAAAAAA==&#10;" path="m83,161l83,1274,1179,1274,1179,192,1081,286,991,387,903,493,822,604,784,660,747,715,715,771,684,825,657,880,632,932,609,986,590,1038,551,1063,507,1095,469,1128,463,1109,455,1086,446,1059,434,1026,415,978,400,938,384,903,371,871,355,842,344,815,330,790,319,771,307,754,284,725,261,704,236,691,211,685,229,669,246,656,261,645,277,637,292,629,305,623,321,621,332,620,352,623,369,633,388,648,407,669,426,696,446,729,467,769,488,813,519,882,576,783,640,685,707,591,778,501,855,410,935,324,1020,242,1110,161,83,161xm1337,0l1360,46,1316,79,1264,119,1264,1360,0,1360,0,77,1222,77,1281,35,1337,0xe">
                    <v:path o:connectlocs="@0,@0;@0,@0;@0,@0;@0,@0;@0,@0;@0,@0;@0,@0;@0,@0;@0,@0;@0,@0;@0,@0;@0,@0;@0,@0;@0,@0;@0,@0;@0,@0;@0,@0;@0,@0;@0,@0;@0,@0;@0,@0;@0,@0;@0,@0;@0,@0;@0,@0;@0,@0;@0,@0;@0,@0;@0,@0;@0,@0;@0,@0;@0,0;@0,@0;@0,@0;0,@0;@0,@0;@0,0" o:connectangles="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Freeform 324" o:spid="_x0000_s1026" o:spt="100" style="position:absolute;left:3146854;top:0;height:222885;width:223199;" filled="t" stroked="f" coordsize="64,64" o:gfxdata="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5nRB7sAAADc&#10;AAAADwAAAAAAAAABACAAAAAiAAAAZHJzL2Rvd25yZXYueG1sUEsBAhQAFAAAAAgAh07iQDMvBZ47&#10;AAAAOQAAABAAAAAAAAAAAQAgAAAACgEAAGRycy9zaGFwZXhtbC54bWxQSwUGAAAAAAYABgBbAQAA&#10;tAMAAAAA&#10;" path="m60,50c40,17,40,17,40,17c40,4,40,4,40,4c42,4,42,4,42,4c43,4,44,3,44,2c44,1,43,0,42,0c22,0,22,0,22,0c21,0,20,1,20,2c20,3,21,4,22,4c24,4,24,4,24,4c24,17,24,17,24,17c4,50,4,50,4,50c0,58,3,64,12,64c52,64,52,64,52,64c61,64,64,58,60,50m15,40c28,18,28,18,28,18c28,4,28,4,28,4c36,4,36,4,36,4c36,18,36,18,36,18c49,40,49,40,49,40l15,40xe">
                    <v:path o:connectlocs="@0,@0;@0,@0;@0,@0;@0,@0;@0,@0;@0,0;@0,0;@0,@0;@0,@0;@0,@0;@0,@0;@0,@0;@0,@0;@0,@0;@0,@0;@0,@0;@0,@0;@0,@0;@0,@0;@0,@0;@0,@0;@0,@0" o:connectangles="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</v:group>
              </v:group>
            </w:pict>
          </mc:Fallback>
        </mc:AlternateContent>
      </w:r>
    </w:p>
    <w:p>
      <w:pPr>
        <w:rPr>
          <w:sz w:val="21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-1167765</wp:posOffset>
                </wp:positionH>
                <wp:positionV relativeFrom="paragraph">
                  <wp:posOffset>-914400</wp:posOffset>
                </wp:positionV>
                <wp:extent cx="7610475" cy="845820"/>
                <wp:effectExtent l="0" t="0" r="9525" b="11430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10475" cy="84582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rgbClr val="3C8BCE"/>
                            </a:gs>
                            <a:gs pos="100000">
                              <a:srgbClr val="7112AD"/>
                            </a:gs>
                          </a:gsLst>
                          <a:lin ang="1554000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91.95pt;margin-top:-72pt;height:66.6pt;width:599.25pt;z-index:251666432;v-text-anchor:middle;mso-width-relative:page;mso-height-relative:page;" fillcolor="#3C8BCE" filled="t" stroked="f" coordsize="21600,21600" o:gfxdata="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">
                <v:fill type="gradient" on="t" color2="#7112AD" angle="191" focus="100%" focussize="0,0" rotate="t">
                  <o:fill type="gradientUnscaled" v:ext="backwardCompatible"/>
                </v:fill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-805815</wp:posOffset>
                </wp:positionH>
                <wp:positionV relativeFrom="paragraph">
                  <wp:posOffset>7248525</wp:posOffset>
                </wp:positionV>
                <wp:extent cx="6886575" cy="14605"/>
                <wp:effectExtent l="6350" t="6350" r="22225" b="7620"/>
                <wp:wrapNone/>
                <wp:docPr id="107" name="矩形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6575" cy="146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alpha val="58000"/>
                            </a:schemeClr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63.45pt;margin-top:570.75pt;height:1.15pt;width:542.25pt;z-index:251696128;v-text-anchor:middle;mso-width-relative:page;mso-height-relative:page;" filled="f" stroked="t" coordsize="21600,21600" o:gfxdata="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JdndhHeAAAADgEAAA8AAAAAAAAA&#10;AQAgAAAAIgAAAGRycy9kb3ducmV2LnhtbFBLAQIUABQAAAAIAIdO4kBkTSoxfQIAAPEEAAAOAAAA&#10;AAAAAAEAIAAAAC0BAABkcnMvZTJvRG9jLnhtbFBLBQYAAAAABgAGAFkBAAAcBgAAAAA=&#10;">
                <v:fill on="f" focussize="0,0"/>
                <v:stroke weight="1pt" color="#5B9BD5 [3204]" opacity="38010f" miterlimit="8" joinstyle="miter" dashstyle="3 1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-805815</wp:posOffset>
                </wp:positionH>
                <wp:positionV relativeFrom="paragraph">
                  <wp:posOffset>5800725</wp:posOffset>
                </wp:positionV>
                <wp:extent cx="6886575" cy="14605"/>
                <wp:effectExtent l="6350" t="6350" r="22225" b="7620"/>
                <wp:wrapNone/>
                <wp:docPr id="106" name="矩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6575" cy="146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alpha val="58000"/>
                            </a:schemeClr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63.45pt;margin-top:456.75pt;height:1.15pt;width:542.25pt;z-index:251695104;v-text-anchor:middle;mso-width-relative:page;mso-height-relative:page;" filled="f" stroked="t" coordsize="21600,21600" o:gfxdata="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DqYUzfeAAAADAEAAA8AAAAAAAAA&#10;AQAgAAAAIgAAAGRycy9kb3ducmV2LnhtbFBLAQIUABQAAAAIAIdO4kDMPu4JfQIAAPEEAAAOAAAA&#10;AAAAAAEAIAAAAC0BAABkcnMvZTJvRG9jLnhtbFBLBQYAAAAABgAGAFkBAAAcBgAAAAA=&#10;">
                <v:fill on="f" focussize="0,0"/>
                <v:stroke weight="1pt" color="#5B9BD5 [3204]" opacity="38010f" miterlimit="8" joinstyle="miter" dashstyle="3 1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-805815</wp:posOffset>
                </wp:positionH>
                <wp:positionV relativeFrom="paragraph">
                  <wp:posOffset>4429125</wp:posOffset>
                </wp:positionV>
                <wp:extent cx="6886575" cy="14605"/>
                <wp:effectExtent l="6350" t="6350" r="22225" b="7620"/>
                <wp:wrapNone/>
                <wp:docPr id="105" name="矩形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6575" cy="146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alpha val="58000"/>
                            </a:schemeClr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63.45pt;margin-top:348.75pt;height:1.15pt;width:542.25pt;z-index:251694080;v-text-anchor:middle;mso-width-relative:page;mso-height-relative:page;" filled="f" stroked="t" coordsize="21600,21600" o:gfxdata="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AAAAAGRycy9QSwECFAAUAAAACACHTuJAj2wo390AAAAMAQAADwAAAAAAAAABACAA&#10;AAAiAAAAZHJzL2Rvd25yZXYueG1sUEsBAhQAFAAAAAgAh07iQDSqokB6AgAA8QQAAA4AAAAAAAAA&#10;AQAgAAAALAEAAGRycy9lMm9Eb2MueG1sUEsFBgAAAAAGAAYAWQEAABgGAAAAAA==&#10;">
                <v:fill on="f" focussize="0,0"/>
                <v:stroke weight="1pt" color="#5B9BD5 [3204]" opacity="38010f" miterlimit="8" joinstyle="miter" dashstyle="3 1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-805815</wp:posOffset>
                </wp:positionH>
                <wp:positionV relativeFrom="paragraph">
                  <wp:posOffset>2752725</wp:posOffset>
                </wp:positionV>
                <wp:extent cx="6886575" cy="14605"/>
                <wp:effectExtent l="6350" t="6350" r="22225" b="7620"/>
                <wp:wrapNone/>
                <wp:docPr id="104" name="矩形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6575" cy="146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alpha val="58000"/>
                            </a:schemeClr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63.45pt;margin-top:216.75pt;height:1.15pt;width:542.25pt;z-index:251693056;v-text-anchor:middle;mso-width-relative:page;mso-height-relative:page;" filled="f" stroked="t" coordsize="21600,21600" o:gfxdata="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LIP+bneAAAADAEAAA8AAAAAAAAA&#10;AQAgAAAAIgAAAGRycy9kb3ducmV2LnhtbFBLAQIUABQAAAAIAIdO4kCc2WZ4fQIAAPEEAAAOAAAA&#10;AAAAAAEAIAAAAC0BAABkcnMvZTJvRG9jLnhtbFBLBQYAAAAABgAGAFkBAAAcBgAAAAA=&#10;">
                <v:fill on="f" focussize="0,0"/>
                <v:stroke weight="1pt" color="#5B9BD5 [3204]" opacity="38010f" miterlimit="8" joinstyle="miter" dashstyle="3 1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-781685</wp:posOffset>
                </wp:positionH>
                <wp:positionV relativeFrom="paragraph">
                  <wp:posOffset>219075</wp:posOffset>
                </wp:positionV>
                <wp:extent cx="6804660" cy="8691245"/>
                <wp:effectExtent l="0" t="0" r="0" b="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4660" cy="86912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widowControl/>
                              <w:numPr>
                                <w:ilvl w:val="0"/>
                                <w:numId w:val="7"/>
                              </w:numPr>
                              <w:adjustRightInd w:val="0"/>
                              <w:snapToGrid w:val="0"/>
                              <w:spacing w:line="440" w:lineRule="exact"/>
                              <w:ind w:left="420" w:leftChars="0" w:hanging="420" w:firstLineChars="0"/>
                              <w:outlineLvl w:val="1"/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8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8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一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8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、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8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求职意向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8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明确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440" w:lineRule="exact"/>
                              <w:ind w:left="420"/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有些求职者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写简历的时候不写求职意向，或者写了很多意向岗位，HR会觉得你职业规划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混乱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，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而且整个简历书写也没有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针对性，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导致重点不突出，没有表述出你该有的能力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。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440" w:lineRule="exact"/>
                              <w:ind w:left="420"/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adjustRightInd w:val="0"/>
                              <w:snapToGrid w:val="0"/>
                              <w:spacing w:line="440" w:lineRule="exact"/>
                              <w:ind w:left="420"/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numPr>
                                <w:ilvl w:val="0"/>
                                <w:numId w:val="7"/>
                              </w:numPr>
                              <w:adjustRightInd w:val="0"/>
                              <w:snapToGrid w:val="0"/>
                              <w:spacing w:line="440" w:lineRule="exact"/>
                              <w:ind w:left="420" w:leftChars="0" w:hanging="420" w:firstLineChars="0"/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8"/>
                                <w:szCs w:val="28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8"/>
                                <w:szCs w:val="28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二、排版清晰易阅读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440" w:lineRule="exact"/>
                              <w:ind w:left="420"/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表述内容要详实、重点要突出、主次要分明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，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文字排版也需要适当设计，让面试官对于你的信息一目了然，一下就看到你的亮点，而不是看半天也找不到所需要的信息。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440" w:lineRule="exact"/>
                              <w:rPr>
                                <w:rFonts w:hint="default" w:ascii="微软雅黑" w:hAnsi="微软雅黑" w:eastAsia="微软雅黑" w:cs="微软雅黑"/>
                                <w:color w:val="262626" w:themeColor="text1" w:themeTint="D9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numPr>
                                <w:ilvl w:val="0"/>
                                <w:numId w:val="0"/>
                              </w:numPr>
                              <w:adjustRightInd w:val="0"/>
                              <w:snapToGrid w:val="0"/>
                              <w:spacing w:line="440" w:lineRule="exact"/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:sz w:val="28"/>
                                <w:szCs w:val="28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widowControl/>
                              <w:numPr>
                                <w:ilvl w:val="0"/>
                                <w:numId w:val="7"/>
                              </w:numPr>
                              <w:adjustRightInd w:val="0"/>
                              <w:snapToGrid w:val="0"/>
                              <w:spacing w:line="440" w:lineRule="exact"/>
                              <w:ind w:left="420" w:leftChars="0" w:hanging="420" w:firstLineChars="0"/>
                              <w:outlineLvl w:val="1"/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8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8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三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8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、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8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表述页数合理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440" w:lineRule="exact"/>
                              <w:ind w:left="420"/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简历页数并不是页数越多越好，当然也不是就写一页，主要还是要根据你的经历，如果你是工作两三年的求职者，那么一页就够了，如果你是工作七八年以上的职场人，那么资历肯定很丰富，当然需要两页或更多才能表述你的资历了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。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440" w:lineRule="exact"/>
                              <w:ind w:left="420"/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adjustRightInd w:val="0"/>
                              <w:snapToGrid w:val="0"/>
                              <w:spacing w:line="440" w:lineRule="exact"/>
                              <w:ind w:left="420"/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widowControl/>
                              <w:numPr>
                                <w:ilvl w:val="0"/>
                                <w:numId w:val="7"/>
                              </w:numPr>
                              <w:adjustRightInd w:val="0"/>
                              <w:snapToGrid w:val="0"/>
                              <w:spacing w:line="440" w:lineRule="exact"/>
                              <w:ind w:left="420" w:leftChars="0" w:hanging="420" w:firstLineChars="0"/>
                              <w:outlineLvl w:val="1"/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8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8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四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8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、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8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工作经历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8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突出重点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440" w:lineRule="exact"/>
                              <w:ind w:left="420"/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对于具体工作的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岗位职责，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不要泛泛而谈，最好写个一二三，清晰明了，在此处也最好写上你的工作成果，让HR对你的能力表现也有了解。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440" w:lineRule="exact"/>
                              <w:ind w:left="420"/>
                              <w:rPr>
                                <w:rFonts w:hint="default" w:ascii="微软雅黑" w:hAnsi="微软雅黑" w:eastAsia="微软雅黑" w:cs="微软雅黑"/>
                                <w:color w:val="262626" w:themeColor="text1" w:themeTint="D9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adjustRightInd w:val="0"/>
                              <w:snapToGrid w:val="0"/>
                              <w:spacing w:line="440" w:lineRule="exact"/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widowControl/>
                              <w:numPr>
                                <w:ilvl w:val="0"/>
                                <w:numId w:val="7"/>
                              </w:numPr>
                              <w:adjustRightInd w:val="0"/>
                              <w:snapToGrid w:val="0"/>
                              <w:spacing w:line="440" w:lineRule="exact"/>
                              <w:ind w:left="420" w:leftChars="0" w:hanging="420" w:firstLineChars="0"/>
                              <w:outlineLvl w:val="1"/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8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8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五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8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、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8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语言精炼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8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描述客观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440" w:lineRule="exact"/>
                              <w:ind w:left="420"/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写简历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语言要精炼，不要啰嗦重复。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有一些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求职者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，喜欢在描述工作经历或者自我评价的时候，单纯的写自己的想法或者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夸大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对自己的评价，缺乏客观事实的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佐证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，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最好客观公正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。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440" w:lineRule="exact"/>
                              <w:ind w:left="420"/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adjustRightInd w:val="0"/>
                              <w:snapToGrid w:val="0"/>
                              <w:spacing w:line="440" w:lineRule="exact"/>
                              <w:ind w:left="420"/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widowControl/>
                              <w:numPr>
                                <w:ilvl w:val="0"/>
                                <w:numId w:val="7"/>
                              </w:numPr>
                              <w:adjustRightInd w:val="0"/>
                              <w:snapToGrid w:val="0"/>
                              <w:spacing w:line="440" w:lineRule="exact"/>
                              <w:ind w:left="420" w:leftChars="0" w:hanging="420" w:firstLineChars="0"/>
                              <w:outlineLvl w:val="1"/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8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8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六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8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、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262626" w:themeColor="text1" w:themeTint="D9"/>
                                <w:sz w:val="28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自我评价要契合岗位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440" w:lineRule="exact"/>
                              <w:ind w:left="420"/>
                              <w:jc w:val="left"/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写作文要有中心，写简历同样也是，需要围绕求职的岗位，表述你相关的优点、特点或能力，对于跟本岗位无关的信息篇幅要适当少，不要写得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冗长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却没有什么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262626" w:themeColor="text1" w:themeTint="D9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意义。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1.55pt;margin-top:17.25pt;height:684.35pt;width:535.8pt;z-index:251691008;mso-width-relative:page;mso-height-relative:page;" filled="f" stroked="f" coordsize="21600,21600" o:gfxdata="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GP4f4TcAAAADAEAAA8AAAAAAAAAAQAgAAAAIgAA&#10;AGRycy9kb3ducmV2LnhtbFBLAQIUABQAAAAIAIdO4kA51ZibPQIAAGkEAAAOAAAAAAAAAAEAIAAA&#10;ACs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widowControl/>
                        <w:numPr>
                          <w:ilvl w:val="0"/>
                          <w:numId w:val="7"/>
                        </w:numPr>
                        <w:adjustRightInd w:val="0"/>
                        <w:snapToGrid w:val="0"/>
                        <w:spacing w:line="440" w:lineRule="exact"/>
                        <w:ind w:left="420" w:leftChars="0" w:hanging="420" w:firstLineChars="0"/>
                        <w:outlineLvl w:val="1"/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62626" w:themeColor="text1" w:themeTint="D9"/>
                          <w:sz w:val="28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62626" w:themeColor="text1" w:themeTint="D9"/>
                          <w:sz w:val="28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一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62626" w:themeColor="text1" w:themeTint="D9"/>
                          <w:sz w:val="28"/>
                          <w:lang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、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62626" w:themeColor="text1" w:themeTint="D9"/>
                          <w:sz w:val="28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求职意向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62626" w:themeColor="text1" w:themeTint="D9"/>
                          <w:sz w:val="28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明确</w:t>
                      </w:r>
                    </w:p>
                    <w:p>
                      <w:pPr>
                        <w:adjustRightInd w:val="0"/>
                        <w:snapToGrid w:val="0"/>
                        <w:spacing w:line="440" w:lineRule="exact"/>
                        <w:ind w:left="420"/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有些求职者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写简历的时候不写求职意向，或者写了很多意向岗位，HR会觉得你职业规划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混乱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:lang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，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而且整个简历书写也没有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针对性，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导致重点不突出，没有表述出你该有的能力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。</w:t>
                      </w:r>
                    </w:p>
                    <w:p>
                      <w:pPr>
                        <w:adjustRightInd w:val="0"/>
                        <w:snapToGrid w:val="0"/>
                        <w:spacing w:line="440" w:lineRule="exact"/>
                        <w:ind w:left="420"/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</w:p>
                    <w:p>
                      <w:pPr>
                        <w:adjustRightInd w:val="0"/>
                        <w:snapToGrid w:val="0"/>
                        <w:spacing w:line="440" w:lineRule="exact"/>
                        <w:ind w:left="420"/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</w:p>
                    <w:p>
                      <w:pPr>
                        <w:numPr>
                          <w:ilvl w:val="0"/>
                          <w:numId w:val="7"/>
                        </w:numPr>
                        <w:adjustRightInd w:val="0"/>
                        <w:snapToGrid w:val="0"/>
                        <w:spacing w:line="440" w:lineRule="exact"/>
                        <w:ind w:left="420" w:leftChars="0" w:hanging="420" w:firstLineChars="0"/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62626" w:themeColor="text1" w:themeTint="D9"/>
                          <w:sz w:val="28"/>
                          <w:szCs w:val="28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62626" w:themeColor="text1" w:themeTint="D9"/>
                          <w:sz w:val="28"/>
                          <w:szCs w:val="28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二、排版清晰易阅读</w:t>
                      </w:r>
                    </w:p>
                    <w:p>
                      <w:pPr>
                        <w:adjustRightInd w:val="0"/>
                        <w:snapToGrid w:val="0"/>
                        <w:spacing w:line="440" w:lineRule="exact"/>
                        <w:ind w:left="420"/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表述内容要详实、重点要突出、主次要分明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:lang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，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文字排版也需要适当设计，让面试官对于你的信息一目了然，一下就看到你的亮点，而不是看半天也找不到所需要的信息。</w:t>
                      </w:r>
                    </w:p>
                    <w:p>
                      <w:pPr>
                        <w:adjustRightInd w:val="0"/>
                        <w:snapToGrid w:val="0"/>
                        <w:spacing w:line="440" w:lineRule="exact"/>
                        <w:rPr>
                          <w:rFonts w:hint="default" w:ascii="微软雅黑" w:hAnsi="微软雅黑" w:eastAsia="微软雅黑" w:cs="微软雅黑"/>
                          <w:color w:val="262626" w:themeColor="text1" w:themeTint="D9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</w:p>
                    <w:p>
                      <w:pPr>
                        <w:numPr>
                          <w:ilvl w:val="0"/>
                          <w:numId w:val="0"/>
                        </w:numPr>
                        <w:adjustRightInd w:val="0"/>
                        <w:snapToGrid w:val="0"/>
                        <w:spacing w:line="440" w:lineRule="exact"/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:sz w:val="28"/>
                          <w:szCs w:val="28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</w:p>
                    <w:p>
                      <w:pPr>
                        <w:widowControl/>
                        <w:numPr>
                          <w:ilvl w:val="0"/>
                          <w:numId w:val="7"/>
                        </w:numPr>
                        <w:adjustRightInd w:val="0"/>
                        <w:snapToGrid w:val="0"/>
                        <w:spacing w:line="440" w:lineRule="exact"/>
                        <w:ind w:left="420" w:leftChars="0" w:hanging="420" w:firstLineChars="0"/>
                        <w:outlineLvl w:val="1"/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62626" w:themeColor="text1" w:themeTint="D9"/>
                          <w:sz w:val="28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62626" w:themeColor="text1" w:themeTint="D9"/>
                          <w:sz w:val="28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三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62626" w:themeColor="text1" w:themeTint="D9"/>
                          <w:sz w:val="28"/>
                          <w:lang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、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62626" w:themeColor="text1" w:themeTint="D9"/>
                          <w:sz w:val="28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表述页数合理</w:t>
                      </w:r>
                    </w:p>
                    <w:p>
                      <w:pPr>
                        <w:adjustRightInd w:val="0"/>
                        <w:snapToGrid w:val="0"/>
                        <w:spacing w:line="440" w:lineRule="exact"/>
                        <w:ind w:left="420"/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简历页数并不是页数越多越好，当然也不是就写一页，主要还是要根据你的经历，如果你是工作两三年的求职者，那么一页就够了，如果你是工作七八年以上的职场人，那么资历肯定很丰富，当然需要两页或更多才能表述你的资历了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。</w:t>
                      </w:r>
                    </w:p>
                    <w:p>
                      <w:pPr>
                        <w:adjustRightInd w:val="0"/>
                        <w:snapToGrid w:val="0"/>
                        <w:spacing w:line="440" w:lineRule="exact"/>
                        <w:ind w:left="420"/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</w:p>
                    <w:p>
                      <w:pPr>
                        <w:adjustRightInd w:val="0"/>
                        <w:snapToGrid w:val="0"/>
                        <w:spacing w:line="440" w:lineRule="exact"/>
                        <w:ind w:left="420"/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</w:p>
                    <w:p>
                      <w:pPr>
                        <w:widowControl/>
                        <w:numPr>
                          <w:ilvl w:val="0"/>
                          <w:numId w:val="7"/>
                        </w:numPr>
                        <w:adjustRightInd w:val="0"/>
                        <w:snapToGrid w:val="0"/>
                        <w:spacing w:line="440" w:lineRule="exact"/>
                        <w:ind w:left="420" w:leftChars="0" w:hanging="420" w:firstLineChars="0"/>
                        <w:outlineLvl w:val="1"/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62626" w:themeColor="text1" w:themeTint="D9"/>
                          <w:sz w:val="28"/>
                          <w:lang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62626" w:themeColor="text1" w:themeTint="D9"/>
                          <w:sz w:val="28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四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62626" w:themeColor="text1" w:themeTint="D9"/>
                          <w:sz w:val="28"/>
                          <w:lang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、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62626" w:themeColor="text1" w:themeTint="D9"/>
                          <w:sz w:val="28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工作经历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62626" w:themeColor="text1" w:themeTint="D9"/>
                          <w:sz w:val="28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突出重点</w:t>
                      </w:r>
                    </w:p>
                    <w:p>
                      <w:pPr>
                        <w:adjustRightInd w:val="0"/>
                        <w:snapToGrid w:val="0"/>
                        <w:spacing w:line="440" w:lineRule="exact"/>
                        <w:ind w:left="420"/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对于具体工作的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岗位职责，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不要泛泛而谈，最好写个一二三，清晰明了，在此处也最好写上你的工作成果，让HR对你的能力表现也有了解。</w:t>
                      </w:r>
                    </w:p>
                    <w:p>
                      <w:pPr>
                        <w:adjustRightInd w:val="0"/>
                        <w:snapToGrid w:val="0"/>
                        <w:spacing w:line="440" w:lineRule="exact"/>
                        <w:ind w:left="420"/>
                        <w:rPr>
                          <w:rFonts w:hint="default" w:ascii="微软雅黑" w:hAnsi="微软雅黑" w:eastAsia="微软雅黑" w:cs="微软雅黑"/>
                          <w:color w:val="262626" w:themeColor="text1" w:themeTint="D9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</w:p>
                    <w:p>
                      <w:pPr>
                        <w:adjustRightInd w:val="0"/>
                        <w:snapToGrid w:val="0"/>
                        <w:spacing w:line="440" w:lineRule="exact"/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</w:p>
                    <w:p>
                      <w:pPr>
                        <w:widowControl/>
                        <w:numPr>
                          <w:ilvl w:val="0"/>
                          <w:numId w:val="7"/>
                        </w:numPr>
                        <w:adjustRightInd w:val="0"/>
                        <w:snapToGrid w:val="0"/>
                        <w:spacing w:line="440" w:lineRule="exact"/>
                        <w:ind w:left="420" w:leftChars="0" w:hanging="420" w:firstLineChars="0"/>
                        <w:outlineLvl w:val="1"/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62626" w:themeColor="text1" w:themeTint="D9"/>
                          <w:sz w:val="28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62626" w:themeColor="text1" w:themeTint="D9"/>
                          <w:sz w:val="28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五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62626" w:themeColor="text1" w:themeTint="D9"/>
                          <w:sz w:val="28"/>
                          <w:lang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、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62626" w:themeColor="text1" w:themeTint="D9"/>
                          <w:sz w:val="28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语言精炼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62626" w:themeColor="text1" w:themeTint="D9"/>
                          <w:sz w:val="28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描述客观</w:t>
                      </w:r>
                    </w:p>
                    <w:p>
                      <w:pPr>
                        <w:adjustRightInd w:val="0"/>
                        <w:snapToGrid w:val="0"/>
                        <w:spacing w:line="440" w:lineRule="exact"/>
                        <w:ind w:left="420"/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写简历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语言要精炼，不要啰嗦重复。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有一些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求职者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，喜欢在描述工作经历或者自我评价的时候，单纯的写自己的想法或者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夸大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对自己的评价，缺乏客观事实的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佐证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，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最好客观公正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。</w:t>
                      </w:r>
                    </w:p>
                    <w:p>
                      <w:pPr>
                        <w:adjustRightInd w:val="0"/>
                        <w:snapToGrid w:val="0"/>
                        <w:spacing w:line="440" w:lineRule="exact"/>
                        <w:ind w:left="420"/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</w:p>
                    <w:p>
                      <w:pPr>
                        <w:adjustRightInd w:val="0"/>
                        <w:snapToGrid w:val="0"/>
                        <w:spacing w:line="440" w:lineRule="exact"/>
                        <w:ind w:left="420"/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</w:p>
                    <w:p>
                      <w:pPr>
                        <w:widowControl/>
                        <w:numPr>
                          <w:ilvl w:val="0"/>
                          <w:numId w:val="7"/>
                        </w:numPr>
                        <w:adjustRightInd w:val="0"/>
                        <w:snapToGrid w:val="0"/>
                        <w:spacing w:line="440" w:lineRule="exact"/>
                        <w:ind w:left="420" w:leftChars="0" w:hanging="420" w:firstLineChars="0"/>
                        <w:outlineLvl w:val="1"/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62626" w:themeColor="text1" w:themeTint="D9"/>
                          <w:sz w:val="28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62626" w:themeColor="text1" w:themeTint="D9"/>
                          <w:sz w:val="28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六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62626" w:themeColor="text1" w:themeTint="D9"/>
                          <w:sz w:val="28"/>
                          <w:lang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、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262626" w:themeColor="text1" w:themeTint="D9"/>
                          <w:sz w:val="28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自我评价要契合岗位</w:t>
                      </w:r>
                    </w:p>
                    <w:p>
                      <w:pPr>
                        <w:adjustRightInd w:val="0"/>
                        <w:snapToGrid w:val="0"/>
                        <w:spacing w:line="440" w:lineRule="exact"/>
                        <w:ind w:left="420"/>
                        <w:jc w:val="left"/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写作文要有中心，写简历同样也是，需要围绕求职的岗位，表述你相关的优点、特点或能力，对于跟本岗位无关的信息篇幅要适当少，不要写得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冗长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:lang w:val="en-US" w:eastAsia="zh-CN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却没有什么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262626" w:themeColor="text1" w:themeTint="D9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意义。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-815340</wp:posOffset>
                </wp:positionH>
                <wp:positionV relativeFrom="paragraph">
                  <wp:posOffset>1371600</wp:posOffset>
                </wp:positionV>
                <wp:extent cx="6886575" cy="14605"/>
                <wp:effectExtent l="6350" t="6350" r="22225" b="7620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6575" cy="146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alpha val="58000"/>
                            </a:schemeClr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64.2pt;margin-top:108pt;height:1.15pt;width:542.25pt;z-index:251692032;v-text-anchor:middle;mso-width-relative:page;mso-height-relative:page;" filled="f" stroked="t" coordsize="21600,21600" o:gfxdata="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">
                <v:fill on="f" focussize="0,0"/>
                <v:stroke weight="1pt" color="#5B9BD5 [3204]" opacity="38010f" miterlimit="8" joinstyle="miter" dashstyle="3 1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-952500</wp:posOffset>
                </wp:positionH>
                <wp:positionV relativeFrom="paragraph">
                  <wp:posOffset>-829945</wp:posOffset>
                </wp:positionV>
                <wp:extent cx="3042920" cy="629285"/>
                <wp:effectExtent l="0" t="0" r="0" b="0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2920" cy="629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 w:val="0"/>
                              <w:textAlignment w:val="auto"/>
                              <w:rPr>
                                <w:rFonts w:hint="default" w:ascii="微软雅黑" w:hAnsi="微软雅黑" w:eastAsia="微软雅黑" w:cs="微软雅黑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简历写作建议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75pt;margin-top:-65.35pt;height:49.55pt;width:239.6pt;z-index:251685888;mso-width-relative:page;mso-height-relative:page;" filled="f" stroked="f" coordsize="21600,21600" o:gfxdata="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GV6oc7eAAAADQEAAA8AAAAAAAAAAQAgAAAAIgAA&#10;AGRycy9kb3ducmV2LnhtbFBLAQIUABQAAAAIAIdO4kBO8a2WOwIAAGgEAAAOAAAAAAAAAAEAIAAA&#10;AC0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 w:val="0"/>
                        <w:textAlignment w:val="auto"/>
                        <w:rPr>
                          <w:rFonts w:hint="default" w:ascii="微软雅黑" w:hAnsi="微软雅黑" w:eastAsia="微软雅黑" w:cs="微软雅黑"/>
                          <w:b/>
                          <w:bCs/>
                          <w:color w:val="FFFFFF" w:themeColor="background1"/>
                          <w:sz w:val="52"/>
                          <w:szCs w:val="52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FFFFFF" w:themeColor="background1"/>
                          <w:sz w:val="52"/>
                          <w:szCs w:val="52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简历写作建议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sz w:val="21"/>
        </w:rPr>
      </w:pPr>
      <w:r>
        <w:rPr>
          <w:sz w:val="21"/>
        </w:rPr>
        <w:br w:type="page"/>
      </w:r>
    </w:p>
    <w:p>
      <w: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-772795</wp:posOffset>
                </wp:positionH>
                <wp:positionV relativeFrom="paragraph">
                  <wp:posOffset>92710</wp:posOffset>
                </wp:positionV>
                <wp:extent cx="6820535" cy="9399905"/>
                <wp:effectExtent l="0" t="0" r="0" b="0"/>
                <wp:wrapNone/>
                <wp:docPr id="520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0535" cy="93999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snapToGrid w:val="0"/>
                              <w:spacing w:line="276" w:lineRule="auto"/>
                              <w:rPr>
                                <w:rFonts w:ascii="微软雅黑" w:hAnsi="微软雅黑" w:eastAsia="微软雅黑"/>
                                <w:b/>
                                <w:color w:val="000000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000000"/>
                                <w:sz w:val="30"/>
                                <w:szCs w:val="30"/>
                              </w:rPr>
                              <w:t>简历框架确定三原则</w:t>
                            </w:r>
                          </w:p>
                          <w:p>
                            <w:pPr>
                              <w:snapToGrid w:val="0"/>
                              <w:spacing w:line="276" w:lineRule="auto"/>
                              <w:rPr>
                                <w:rFonts w:ascii="微软雅黑" w:hAnsi="微软雅黑" w:eastAsia="微软雅黑"/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000000"/>
                                <w:sz w:val="24"/>
                              </w:rPr>
                              <w:t>一、目标原则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  <w:t>目标原则，就是在设计你的简历的之前，你就要确定你的求职目标。然后你的简历的所有内容，都要围绕这个职业目标来设计。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000000"/>
                                <w:sz w:val="10"/>
                                <w:szCs w:val="10"/>
                              </w:rPr>
                            </w:pPr>
                          </w:p>
                          <w:p>
                            <w:pPr>
                              <w:snapToGrid w:val="0"/>
                              <w:spacing w:line="276" w:lineRule="auto"/>
                              <w:rPr>
                                <w:rFonts w:ascii="微软雅黑" w:hAnsi="微软雅黑" w:eastAsia="微软雅黑"/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000000"/>
                                <w:sz w:val="24"/>
                              </w:rPr>
                              <w:t>二、简单原则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  <w:t>简单原则，主要体现为四个字：为所当为。就是你的简历框架里面的项目，都是用来证明你是可以胜任这个岗位和让别人觉得你是有潜力的。对于那些无关的项目，可以毫不犹豫地删除。例如，你应聘一个需要1-2年工作经验的岗位甚至一个主管级别以上的岗位，你就没必要将你过去做过的兼职经历写上去。兼职的经历一般只适合应届毕业生的简历。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404040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404040"/>
                              </w:rPr>
                              <w:t xml:space="preserve"> </w:t>
                            </w:r>
                          </w:p>
                          <w:p>
                            <w:pPr>
                              <w:snapToGrid w:val="0"/>
                              <w:spacing w:line="276" w:lineRule="auto"/>
                              <w:rPr>
                                <w:rFonts w:ascii="微软雅黑" w:hAnsi="微软雅黑" w:eastAsia="微软雅黑"/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000000"/>
                                <w:sz w:val="24"/>
                              </w:rPr>
                              <w:t>三、对应原则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  <w:t>对应原则主要针对简历的页数。在网上或者我们也会看到很多指导简历的书，都会说，一般一份简历最好一页就够了。很多人对这样的理念深信不疑，所以也害了不少人。其实关于简历的页数，不能一概而论。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  <w:t>1、对于应届生来说，一般一页就够。（设计类可以附录作品）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  <w:t>2、对于社会人员，一般是保持在两页。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  <w:t>对于高级人员，如果很有资历，可以把自己的简历做得厚重点。如果你应聘的是经理岗位，却只给了一份只有一页的简历，我内心总会觉得这人经历不够，恐怕还不足以胜任。而且你职位越高，就越需要提供更多的信息给我们来判断你是否能够胜任。所以对于高级人员，我们一般不会太在乎简历页数太多，当然也不能太多，最好在三四页。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000000"/>
                                <w:sz w:val="10"/>
                                <w:szCs w:val="10"/>
                              </w:rPr>
                            </w:pPr>
                          </w:p>
                          <w:p>
                            <w:pPr>
                              <w:pStyle w:val="9"/>
                              <w:widowControl/>
                              <w:numPr>
                                <w:ilvl w:val="0"/>
                                <w:numId w:val="8"/>
                              </w:numPr>
                              <w:snapToGrid w:val="0"/>
                              <w:spacing w:line="276" w:lineRule="auto"/>
                              <w:ind w:firstLineChars="0"/>
                              <w:jc w:val="left"/>
                              <w:rPr>
                                <w:rFonts w:ascii="微软雅黑" w:hAnsi="微软雅黑" w:eastAsia="微软雅黑"/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000000"/>
                              </w:rPr>
                              <w:t>格式细节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  <w:t>简历编写原则：内容详实、重点突出、主次分明；有经验的求职者侧重工作、项目经历；应届毕业生侧重实践经验、证书、奖项等内容。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  <w:t>外观风格：整齐、大气，清晰明了；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  <w:t>字体字号：建议使用微软雅黑，正式易看，一般情况下简历应保持一致的字体；正文字号一般是使用五号，标题字号一般使用三号。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  <w:t>颜色使用：字体与简历素材一般保持两种颜色，不超过三种颜色；标题可用颜色标注，也可加粗；正文内容保持黑灰色，体现正式稳重。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  <w:t>简历投递：姓名+应聘岗位+联系电话；WORD格式导出PDF格式发送(PDF格式简历会显得更专业，不会乱格式)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  <w:t>打印使用：优质A4纸张，彩打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000000"/>
                                <w:sz w:val="10"/>
                                <w:szCs w:val="10"/>
                              </w:rPr>
                            </w:pPr>
                          </w:p>
                          <w:p>
                            <w:pPr>
                              <w:pStyle w:val="9"/>
                              <w:widowControl/>
                              <w:numPr>
                                <w:ilvl w:val="0"/>
                                <w:numId w:val="9"/>
                              </w:numPr>
                              <w:snapToGrid w:val="0"/>
                              <w:spacing w:line="276" w:lineRule="auto"/>
                              <w:ind w:firstLineChars="0"/>
                              <w:jc w:val="left"/>
                              <w:rPr>
                                <w:rFonts w:ascii="微软雅黑" w:hAnsi="微软雅黑" w:eastAsia="微软雅黑"/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000000"/>
                              </w:rPr>
                              <w:t>教育背景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  <w:t>注意：时间倒叙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  <w:t>主修课程：写与岗位能力要求相关的6-7门课程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  <w:t>PS：成绩好的，可以写明GPA和排名，如有辅修和第二学位，可根据应聘职位相关合理性决定是否写。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000000"/>
                                <w:sz w:val="10"/>
                                <w:szCs w:val="10"/>
                              </w:rPr>
                            </w:pPr>
                          </w:p>
                          <w:p>
                            <w:pPr>
                              <w:pStyle w:val="9"/>
                              <w:widowControl/>
                              <w:numPr>
                                <w:ilvl w:val="0"/>
                                <w:numId w:val="10"/>
                              </w:numPr>
                              <w:snapToGrid w:val="0"/>
                              <w:spacing w:line="276" w:lineRule="auto"/>
                              <w:ind w:firstLineChars="0"/>
                              <w:jc w:val="left"/>
                              <w:rPr>
                                <w:rFonts w:ascii="微软雅黑" w:hAnsi="微软雅黑" w:eastAsia="微软雅黑"/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000000"/>
                              </w:rPr>
                              <w:t>工作经验</w:t>
                            </w:r>
                            <w:r>
                              <w:rPr>
                                <w:rFonts w:ascii="微软雅黑" w:hAnsi="微软雅黑" w:eastAsia="微软雅黑"/>
                                <w:b/>
                                <w:color w:val="000000"/>
                              </w:rPr>
                              <w:t>/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000000"/>
                              </w:rPr>
                              <w:t>实践经验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  <w:t>注意：时间倒叙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  <w:t>写背景：例如游园会是XXX大学最有影响的传统经典文化活动，包括文艺展演、围湖诗会、思源灯谜等3大部分，从每年的4月份持续到5月份。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  <w:t>写做法：作为干事参与组织部、宣传部的工作。联系22个参演社团的工作人员，通知会议、做会议记录、协调排练场地。收集各社团的宣传海报，统一张贴。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  <w:t>写结果：本届活动有大约200多名工作人员，3000多人次参加，成为最成功的一届游园会。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  <w:t>有数字：联系22个参演社团的200多名工作人员，共通知了6次会议；记录会议摘要1万多字，协调排练场地32次；收集45张各社团的宣传海报，统一张贴在校内7个主要的海报栏；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000000"/>
                                <w:sz w:val="10"/>
                                <w:szCs w:val="10"/>
                              </w:rPr>
                            </w:pPr>
                          </w:p>
                          <w:p>
                            <w:pPr>
                              <w:pStyle w:val="9"/>
                              <w:widowControl/>
                              <w:numPr>
                                <w:ilvl w:val="0"/>
                                <w:numId w:val="11"/>
                              </w:numPr>
                              <w:snapToGrid w:val="0"/>
                              <w:spacing w:line="276" w:lineRule="auto"/>
                              <w:ind w:firstLineChars="0"/>
                              <w:jc w:val="left"/>
                              <w:rPr>
                                <w:rFonts w:ascii="微软雅黑" w:hAnsi="微软雅黑" w:eastAsia="微软雅黑"/>
                                <w:b/>
                                <w:color w:val="00000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000000"/>
                              </w:rPr>
                              <w:t>个人评价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404040"/>
                                <w:sz w:val="18"/>
                                <w:szCs w:val="18"/>
                              </w:rPr>
                              <w:t>要突出个性中适合岗位的特点，不要冗长且无意义的说。</w:t>
                            </w: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000000"/>
                              </w:rPr>
                            </w:pP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000000"/>
                              </w:rPr>
                            </w:pPr>
                          </w:p>
                          <w:p>
                            <w:pPr>
                              <w:snapToGrid w:val="0"/>
                              <w:rPr>
                                <w:rFonts w:ascii="微软雅黑" w:hAnsi="微软雅黑" w:eastAsia="微软雅黑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-60.85pt;margin-top:7.3pt;height:740.15pt;width:537.05pt;z-index:251754496;mso-width-relative:page;mso-height-relative:page;" filled="f" stroked="f" coordsize="21600,21600" o:gfxdata="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CZzZWZ3AAAAAwBAAAPAAAAAAAAAAEA&#10;IAAAACIAAABkcnMvZG93bnJldi54bWxQSwECFAAUAAAACACHTuJAywQdqEQCAAB3BAAADgAAAAAA&#10;AAABACAAAAArAQAAZHJzL2Uyb0RvYy54bWxQSwUGAAAAAAYABgBZAQAA4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napToGrid w:val="0"/>
                        <w:spacing w:line="276" w:lineRule="auto"/>
                        <w:rPr>
                          <w:rFonts w:ascii="微软雅黑" w:hAnsi="微软雅黑" w:eastAsia="微软雅黑"/>
                          <w:b/>
                          <w:color w:val="000000"/>
                          <w:sz w:val="30"/>
                          <w:szCs w:val="30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000000"/>
                          <w:sz w:val="30"/>
                          <w:szCs w:val="30"/>
                        </w:rPr>
                        <w:t>简历框架确定三原则</w:t>
                      </w:r>
                    </w:p>
                    <w:p>
                      <w:pPr>
                        <w:snapToGrid w:val="0"/>
                        <w:spacing w:line="276" w:lineRule="auto"/>
                        <w:rPr>
                          <w:rFonts w:ascii="微软雅黑" w:hAnsi="微软雅黑" w:eastAsia="微软雅黑"/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000000"/>
                          <w:sz w:val="24"/>
                        </w:rPr>
                        <w:t>一、目标原则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404040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404040"/>
                          <w:sz w:val="18"/>
                          <w:szCs w:val="18"/>
                        </w:rPr>
                        <w:t>目标原则，就是在设计你的简历的之前，你就要确定你的求职目标。然后你的简历的所有内容，都要围绕这个职业目标来设计。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000000"/>
                          <w:sz w:val="10"/>
                          <w:szCs w:val="10"/>
                        </w:rPr>
                      </w:pPr>
                    </w:p>
                    <w:p>
                      <w:pPr>
                        <w:snapToGrid w:val="0"/>
                        <w:spacing w:line="276" w:lineRule="auto"/>
                        <w:rPr>
                          <w:rFonts w:ascii="微软雅黑" w:hAnsi="微软雅黑" w:eastAsia="微软雅黑"/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000000"/>
                          <w:sz w:val="24"/>
                        </w:rPr>
                        <w:t>二、简单原则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404040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404040"/>
                          <w:sz w:val="18"/>
                          <w:szCs w:val="18"/>
                        </w:rPr>
                        <w:t>简单原则，主要体现为四个字：为所当为。就是你的简历框架里面的项目，都是用来证明你是可以胜任这个岗位和让别人觉得你是有潜力的。对于那些无关的项目，可以毫不犹豫地删除。例如，你应聘一个需要1-2年工作经验的岗位甚至一个主管级别以上的岗位，你就没必要将你过去做过的兼职经历写上去。兼职的经历一般只适合应届毕业生的简历。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404040"/>
                          <w:sz w:val="10"/>
                          <w:szCs w:val="10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404040"/>
                        </w:rPr>
                        <w:t xml:space="preserve"> </w:t>
                      </w:r>
                    </w:p>
                    <w:p>
                      <w:pPr>
                        <w:snapToGrid w:val="0"/>
                        <w:spacing w:line="276" w:lineRule="auto"/>
                        <w:rPr>
                          <w:rFonts w:ascii="微软雅黑" w:hAnsi="微软雅黑" w:eastAsia="微软雅黑"/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000000"/>
                          <w:sz w:val="24"/>
                        </w:rPr>
                        <w:t>三、对应原则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404040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404040"/>
                          <w:sz w:val="18"/>
                          <w:szCs w:val="18"/>
                        </w:rPr>
                        <w:t>对应原则主要针对简历的页数。在网上或者我们也会看到很多指导简历的书，都会说，一般一份简历最好一页就够了。很多人对这样的理念深信不疑，所以也害了不少人。其实关于简历的页数，不能一概而论。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404040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404040"/>
                          <w:sz w:val="18"/>
                          <w:szCs w:val="18"/>
                        </w:rPr>
                        <w:t>1、对于应届生来说，一般一页就够。（设计类可以附录作品）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404040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404040"/>
                          <w:sz w:val="18"/>
                          <w:szCs w:val="18"/>
                        </w:rPr>
                        <w:t>2、对于社会人员，一般是保持在两页。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404040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404040"/>
                          <w:sz w:val="18"/>
                          <w:szCs w:val="18"/>
                        </w:rPr>
                        <w:t>对于高级人员，如果很有资历，可以把自己的简历做得厚重点。如果你应聘的是经理岗位，却只给了一份只有一页的简历，我内心总会觉得这人经历不够，恐怕还不足以胜任。而且你职位越高，就越需要提供更多的信息给我们来判断你是否能够胜任。所以对于高级人员，我们一般不会太在乎简历页数太多，当然也不能太多，最好在三四页。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000000"/>
                          <w:sz w:val="10"/>
                          <w:szCs w:val="10"/>
                        </w:rPr>
                      </w:pPr>
                    </w:p>
                    <w:p>
                      <w:pPr>
                        <w:pStyle w:val="9"/>
                        <w:widowControl/>
                        <w:numPr>
                          <w:ilvl w:val="0"/>
                          <w:numId w:val="8"/>
                        </w:numPr>
                        <w:snapToGrid w:val="0"/>
                        <w:spacing w:line="276" w:lineRule="auto"/>
                        <w:ind w:firstLineChars="0"/>
                        <w:jc w:val="left"/>
                        <w:rPr>
                          <w:rFonts w:ascii="微软雅黑" w:hAnsi="微软雅黑" w:eastAsia="微软雅黑"/>
                          <w:b/>
                          <w:color w:val="000000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000000"/>
                        </w:rPr>
                        <w:t>格式细节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404040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404040"/>
                          <w:sz w:val="18"/>
                          <w:szCs w:val="18"/>
                        </w:rPr>
                        <w:t>简历编写原则：内容详实、重点突出、主次分明；有经验的求职者侧重工作、项目经历；应届毕业生侧重实践经验、证书、奖项等内容。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404040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404040"/>
                          <w:sz w:val="18"/>
                          <w:szCs w:val="18"/>
                        </w:rPr>
                        <w:t>外观风格：整齐、大气，清晰明了；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404040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404040"/>
                          <w:sz w:val="18"/>
                          <w:szCs w:val="18"/>
                        </w:rPr>
                        <w:t>字体字号：建议使用微软雅黑，正式易看，一般情况下简历应保持一致的字体；正文字号一般是使用五号，标题字号一般使用三号。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404040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404040"/>
                          <w:sz w:val="18"/>
                          <w:szCs w:val="18"/>
                        </w:rPr>
                        <w:t>颜色使用：字体与简历素材一般保持两种颜色，不超过三种颜色；标题可用颜色标注，也可加粗；正文内容保持黑灰色，体现正式稳重。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404040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404040"/>
                          <w:sz w:val="18"/>
                          <w:szCs w:val="18"/>
                        </w:rPr>
                        <w:t>简历投递：姓名+应聘岗位+联系电话；WORD格式导出PDF格式发送(PDF格式简历会显得更专业，不会乱格式)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404040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404040"/>
                          <w:sz w:val="18"/>
                          <w:szCs w:val="18"/>
                        </w:rPr>
                        <w:t>打印使用：优质A4纸张，彩打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000000"/>
                          <w:sz w:val="10"/>
                          <w:szCs w:val="10"/>
                        </w:rPr>
                      </w:pPr>
                    </w:p>
                    <w:p>
                      <w:pPr>
                        <w:pStyle w:val="9"/>
                        <w:widowControl/>
                        <w:numPr>
                          <w:ilvl w:val="0"/>
                          <w:numId w:val="9"/>
                        </w:numPr>
                        <w:snapToGrid w:val="0"/>
                        <w:spacing w:line="276" w:lineRule="auto"/>
                        <w:ind w:firstLineChars="0"/>
                        <w:jc w:val="left"/>
                        <w:rPr>
                          <w:rFonts w:ascii="微软雅黑" w:hAnsi="微软雅黑" w:eastAsia="微软雅黑"/>
                          <w:b/>
                          <w:color w:val="000000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000000"/>
                        </w:rPr>
                        <w:t>教育背景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404040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404040"/>
                          <w:sz w:val="18"/>
                          <w:szCs w:val="18"/>
                        </w:rPr>
                        <w:t>注意：时间倒叙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404040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404040"/>
                          <w:sz w:val="18"/>
                          <w:szCs w:val="18"/>
                        </w:rPr>
                        <w:t>主修课程：写与岗位能力要求相关的6-7门课程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404040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404040"/>
                          <w:sz w:val="18"/>
                          <w:szCs w:val="18"/>
                        </w:rPr>
                        <w:t>PS：成绩好的，可以写明GPA和排名，如有辅修和第二学位，可根据应聘职位相关合理性决定是否写。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000000"/>
                          <w:sz w:val="10"/>
                          <w:szCs w:val="10"/>
                        </w:rPr>
                      </w:pPr>
                    </w:p>
                    <w:p>
                      <w:pPr>
                        <w:pStyle w:val="9"/>
                        <w:widowControl/>
                        <w:numPr>
                          <w:ilvl w:val="0"/>
                          <w:numId w:val="10"/>
                        </w:numPr>
                        <w:snapToGrid w:val="0"/>
                        <w:spacing w:line="276" w:lineRule="auto"/>
                        <w:ind w:firstLineChars="0"/>
                        <w:jc w:val="left"/>
                        <w:rPr>
                          <w:rFonts w:ascii="微软雅黑" w:hAnsi="微软雅黑" w:eastAsia="微软雅黑"/>
                          <w:b/>
                          <w:color w:val="000000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000000"/>
                        </w:rPr>
                        <w:t>工作经验</w:t>
                      </w:r>
                      <w:r>
                        <w:rPr>
                          <w:rFonts w:ascii="微软雅黑" w:hAnsi="微软雅黑" w:eastAsia="微软雅黑"/>
                          <w:b/>
                          <w:color w:val="000000"/>
                        </w:rPr>
                        <w:t>/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000000"/>
                        </w:rPr>
                        <w:t>实践经验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404040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404040"/>
                          <w:sz w:val="18"/>
                          <w:szCs w:val="18"/>
                        </w:rPr>
                        <w:t>注意：时间倒叙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404040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404040"/>
                          <w:sz w:val="18"/>
                          <w:szCs w:val="18"/>
                        </w:rPr>
                        <w:t>写背景：例如游园会是XXX大学最有影响的传统经典文化活动，包括文艺展演、围湖诗会、思源灯谜等3大部分，从每年的4月份持续到5月份。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404040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404040"/>
                          <w:sz w:val="18"/>
                          <w:szCs w:val="18"/>
                        </w:rPr>
                        <w:t>写做法：作为干事参与组织部、宣传部的工作。联系22个参演社团的工作人员，通知会议、做会议记录、协调排练场地。收集各社团的宣传海报，统一张贴。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404040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404040"/>
                          <w:sz w:val="18"/>
                          <w:szCs w:val="18"/>
                        </w:rPr>
                        <w:t>写结果：本届活动有大约200多名工作人员，3000多人次参加，成为最成功的一届游园会。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404040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404040"/>
                          <w:sz w:val="18"/>
                          <w:szCs w:val="18"/>
                        </w:rPr>
                        <w:t>有数字：联系22个参演社团的200多名工作人员，共通知了6次会议；记录会议摘要1万多字，协调排练场地32次；收集45张各社团的宣传海报，统一张贴在校内7个主要的海报栏；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000000"/>
                          <w:sz w:val="10"/>
                          <w:szCs w:val="10"/>
                        </w:rPr>
                      </w:pPr>
                    </w:p>
                    <w:p>
                      <w:pPr>
                        <w:pStyle w:val="9"/>
                        <w:widowControl/>
                        <w:numPr>
                          <w:ilvl w:val="0"/>
                          <w:numId w:val="11"/>
                        </w:numPr>
                        <w:snapToGrid w:val="0"/>
                        <w:spacing w:line="276" w:lineRule="auto"/>
                        <w:ind w:firstLineChars="0"/>
                        <w:jc w:val="left"/>
                        <w:rPr>
                          <w:rFonts w:ascii="微软雅黑" w:hAnsi="微软雅黑" w:eastAsia="微软雅黑"/>
                          <w:b/>
                          <w:color w:val="000000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000000"/>
                        </w:rPr>
                        <w:t>个人评价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404040"/>
                          <w:sz w:val="18"/>
                          <w:szCs w:val="18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404040"/>
                          <w:sz w:val="18"/>
                          <w:szCs w:val="18"/>
                        </w:rPr>
                        <w:t>要突出个性中适合岗位的特点，不要冗长且无意义的说。</w:t>
                      </w: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000000"/>
                        </w:rPr>
                      </w:pP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000000"/>
                        </w:rPr>
                      </w:pPr>
                    </w:p>
                    <w:p>
                      <w:pPr>
                        <w:snapToGrid w:val="0"/>
                        <w:rPr>
                          <w:rFonts w:ascii="微软雅黑" w:hAnsi="微软雅黑" w:eastAsia="微软雅黑"/>
                          <w:color w:val="00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r>
        <w:br w:type="page"/>
      </w:r>
    </w:p>
    <w:p>
      <w: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2621280</wp:posOffset>
                </wp:positionH>
                <wp:positionV relativeFrom="paragraph">
                  <wp:posOffset>409575</wp:posOffset>
                </wp:positionV>
                <wp:extent cx="0" cy="4464050"/>
                <wp:effectExtent l="6350" t="0" r="8890" b="1270"/>
                <wp:wrapNone/>
                <wp:docPr id="662" name="直接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6405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6" o:spid="_x0000_s1026" o:spt="20" style="position:absolute;left:0pt;margin-left:206.4pt;margin-top:32.25pt;height:351.5pt;width:0pt;z-index:251761664;mso-width-relative:page;mso-height-relative:page;" filled="f" stroked="t" coordsize="21600,21600" o:gfxdata="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TZ9bVtkAAAAKAQAADwAAAAAAAAABACAAAAAiAAAAZHJzL2Rvd25yZXYueG1s&#10;UEsBAhQAFAAAAAgAh07iQC8A0WL3AQAA1gMAAA4AAAAAAAAAAQAgAAAAKAEAAGRycy9lMm9Eb2Mu&#10;eG1sUEsFBgAAAAAGAAYAWQEAAJEFAAAAAA==&#10;">
                <v:fill on="f" focussize="0,0"/>
                <v:stroke weight="1pt" color="#A6A6A6 [2092]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2740025</wp:posOffset>
                </wp:positionH>
                <wp:positionV relativeFrom="paragraph">
                  <wp:posOffset>300355</wp:posOffset>
                </wp:positionV>
                <wp:extent cx="3249930" cy="5066030"/>
                <wp:effectExtent l="0" t="0" r="0" b="0"/>
                <wp:wrapNone/>
                <wp:docPr id="661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9930" cy="50660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5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0"/>
                              </w:numPr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Lines="50" w:afterAutospacing="0" w:line="0" w:lineRule="atLeast"/>
                              <w:ind w:leftChars="0" w:right="0" w:rightChars="0" w:firstLine="240" w:firstLineChars="10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4"/>
                                <w:szCs w:val="24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4"/>
                                <w:szCs w:val="24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要尽要量提供个人简历中提到的业绩和能力的证明资料，并作为附件附在个人简历的后面。一定要记住是复印件，千万不要寄原件给招聘单位，以防丢失。</w:t>
                            </w:r>
                          </w:p>
                          <w:p>
                            <w:pPr>
                              <w:pStyle w:val="5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0"/>
                              </w:numPr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Lines="50" w:afterAutospacing="0" w:line="0" w:lineRule="atLeast"/>
                              <w:ind w:leftChars="0" w:right="0" w:rightChars="0" w:firstLine="240" w:firstLineChars="10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4"/>
                                <w:szCs w:val="24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4"/>
                                <w:szCs w:val="24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不能凭空编造你的经历，说谎永远是卑鄙的，没有哪个公司会喜欢说谎的员工，但也没有必要写出所有你真实的经历。对你求职不利的经历你可忽略不写。</w:t>
                            </w:r>
                          </w:p>
                          <w:p>
                            <w:pPr>
                              <w:pStyle w:val="5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0"/>
                              </w:numPr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Lines="50" w:afterAutospacing="0" w:line="0" w:lineRule="atLeast"/>
                              <w:ind w:leftChars="0" w:right="0" w:rightChars="0" w:firstLine="240" w:firstLineChars="10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4"/>
                                <w:szCs w:val="24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4"/>
                                <w:szCs w:val="24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要组织好个人简历的结构，不能在一个个人简历中出现重复的内容。让人感到你的个人简历条理清楚，结构严谨是很重要的。</w:t>
                            </w:r>
                          </w:p>
                          <w:p>
                            <w:pPr>
                              <w:pStyle w:val="5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0"/>
                              </w:numPr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Lines="50" w:afterAutospacing="0" w:line="0" w:lineRule="atLeast"/>
                              <w:ind w:leftChars="0" w:right="0" w:rightChars="0" w:firstLine="240" w:firstLineChars="10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4"/>
                                <w:szCs w:val="24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4"/>
                                <w:szCs w:val="24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你的个人经历顺序应该从现在开始倒过去叙诉，这样可使招聘单位在最短的时间内了解你最近的经历。</w:t>
                            </w:r>
                          </w:p>
                          <w:p>
                            <w:pPr>
                              <w:pStyle w:val="5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0"/>
                              </w:numPr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Lines="50" w:afterAutospacing="0" w:line="0" w:lineRule="atLeast"/>
                              <w:ind w:right="0" w:rightChars="0" w:firstLine="240" w:firstLineChars="100"/>
                              <w:jc w:val="left"/>
                              <w:textAlignment w:val="auto"/>
                              <w:outlineLvl w:val="9"/>
                              <w:rPr>
                                <w:color w:val="404040" w:themeColor="text1" w:themeTint="BF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4"/>
                                <w:szCs w:val="24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在结构严谨的前提下，要使你的个人简历富有创造性，使阅读者能产生很强的阅读兴趣。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i w:val="0"/>
                                <w:caps w:val="0"/>
                                <w:color w:val="404040" w:themeColor="text1" w:themeTint="BF"/>
                                <w:spacing w:val="0"/>
                                <w:sz w:val="24"/>
                                <w:szCs w:val="24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br w:type="textWrapping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" o:spid="_x0000_s1026" o:spt="202" type="#_x0000_t202" style="position:absolute;left:0pt;margin-left:215.75pt;margin-top:23.65pt;height:398.9pt;width:255.9pt;z-index:251760640;mso-width-relative:page;mso-height-relative:page;" filled="f" stroked="f" coordsize="21600,21600" o:gfxdata="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CNfdk2wAAAAoBAAAPAAAAAAAAAAEAIAAAACIAAABk&#10;cnMvZG93bnJldi54bWxQSwECFAAUAAAACACHTuJAZ5h2wzwCAABpBAAADgAAAAAAAAABACAAAAAq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5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0"/>
                        </w:numPr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Lines="50" w:afterAutospacing="0" w:line="0" w:lineRule="atLeast"/>
                        <w:ind w:leftChars="0" w:right="0" w:rightChars="0" w:firstLine="240" w:firstLineChars="10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4"/>
                          <w:szCs w:val="24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4"/>
                          <w:szCs w:val="24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要尽要量提供个人简历中提到的业绩和能力的证明资料，并作为附件附在个人简历的后面。一定要记住是复印件，千万不要寄原件给招聘单位，以防丢失。</w:t>
                      </w:r>
                    </w:p>
                    <w:p>
                      <w:pPr>
                        <w:pStyle w:val="5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0"/>
                        </w:numPr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Lines="50" w:afterAutospacing="0" w:line="0" w:lineRule="atLeast"/>
                        <w:ind w:leftChars="0" w:right="0" w:rightChars="0" w:firstLine="240" w:firstLineChars="10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4"/>
                          <w:szCs w:val="24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4"/>
                          <w:szCs w:val="24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不能凭空编造你的经历，说谎永远是卑鄙的，没有哪个公司会喜欢说谎的员工，但也没有必要写出所有你真实的经历。对你求职不利的经历你可忽略不写。</w:t>
                      </w:r>
                    </w:p>
                    <w:p>
                      <w:pPr>
                        <w:pStyle w:val="5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0"/>
                        </w:numPr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Lines="50" w:afterAutospacing="0" w:line="0" w:lineRule="atLeast"/>
                        <w:ind w:leftChars="0" w:right="0" w:rightChars="0" w:firstLine="240" w:firstLineChars="10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4"/>
                          <w:szCs w:val="24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4"/>
                          <w:szCs w:val="24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要组织好个人简历的结构，不能在一个个人简历中出现重复的内容。让人感到你的个人简历条理清楚，结构严谨是很重要的。</w:t>
                      </w:r>
                    </w:p>
                    <w:p>
                      <w:pPr>
                        <w:pStyle w:val="5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0"/>
                        </w:numPr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Lines="50" w:afterAutospacing="0" w:line="0" w:lineRule="atLeast"/>
                        <w:ind w:leftChars="0" w:right="0" w:rightChars="0" w:firstLine="240" w:firstLineChars="10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4"/>
                          <w:szCs w:val="24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4"/>
                          <w:szCs w:val="24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你的个人经历顺序应该从现在开始倒过去叙诉，这样可使招聘单位在最短的时间内了解你最近的经历。</w:t>
                      </w:r>
                    </w:p>
                    <w:p>
                      <w:pPr>
                        <w:pStyle w:val="5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0"/>
                        </w:numPr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Lines="50" w:afterAutospacing="0" w:line="0" w:lineRule="atLeast"/>
                        <w:ind w:right="0" w:rightChars="0" w:firstLine="240" w:firstLineChars="100"/>
                        <w:jc w:val="left"/>
                        <w:textAlignment w:val="auto"/>
                        <w:outlineLvl w:val="9"/>
                        <w:rPr>
                          <w:color w:val="404040" w:themeColor="text1" w:themeTint="BF"/>
                          <w:sz w:val="24"/>
                          <w:szCs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4"/>
                          <w:szCs w:val="24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在结构严谨的前提下，要使你的个人简历富有创造性，使阅读者能产生很强的阅读兴趣。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i w:val="0"/>
                          <w:caps w:val="0"/>
                          <w:color w:val="404040" w:themeColor="text1" w:themeTint="BF"/>
                          <w:spacing w:val="0"/>
                          <w:sz w:val="24"/>
                          <w:szCs w:val="24"/>
                          <w:shd w:val="clear" w:fill="FFFFF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br w:type="textWrapping"/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-722630</wp:posOffset>
                </wp:positionH>
                <wp:positionV relativeFrom="paragraph">
                  <wp:posOffset>300355</wp:posOffset>
                </wp:positionV>
                <wp:extent cx="3224530" cy="5017770"/>
                <wp:effectExtent l="0" t="0" r="0" b="0"/>
                <wp:wrapNone/>
                <wp:docPr id="660" name="文本框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4530" cy="50177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5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0"/>
                              </w:numPr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Lines="50" w:afterAutospacing="0" w:line="0" w:lineRule="atLeast"/>
                              <w:ind w:leftChars="0" w:right="0" w:rightChars="0" w:firstLine="240" w:firstLineChars="10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4"/>
                                <w:szCs w:val="24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4"/>
                                <w:szCs w:val="24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要仔细检查已成文的个人简历，绝对不能出现错别字、语法和标点符号方面的低级错误。</w:t>
                            </w:r>
                          </w:p>
                          <w:p>
                            <w:pPr>
                              <w:pStyle w:val="5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0"/>
                              </w:numPr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Lines="50" w:afterAutospacing="0" w:line="0" w:lineRule="atLeast"/>
                              <w:ind w:leftChars="0" w:right="0" w:rightChars="0" w:firstLine="240" w:firstLineChars="10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4"/>
                                <w:szCs w:val="24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4"/>
                                <w:szCs w:val="24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个人简历最好用A4标准复印纸打印, 字体最好采用常用的宋体或楷体,尽量不要用花里呼哨的艺术字体和彩色字, 排版要简洁明快，切忌标新立异。当然，如果你应聘的是排版工作则是例外。</w:t>
                            </w:r>
                          </w:p>
                          <w:p>
                            <w:pPr>
                              <w:pStyle w:val="5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0"/>
                              </w:numPr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Lines="50" w:afterAutospacing="0" w:line="0" w:lineRule="atLeast"/>
                              <w:ind w:leftChars="0" w:right="0" w:rightChars="0" w:firstLine="240" w:firstLineChars="10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4"/>
                                <w:szCs w:val="24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4"/>
                                <w:szCs w:val="24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记住你的个人简历必须突出重点，它不是你的个人自传，与你申请的工作无关的事情要尽量不写，而对你申请的工作有意义的经历和经验绝不能漏掉。</w:t>
                            </w:r>
                          </w:p>
                          <w:p>
                            <w:pPr>
                              <w:pStyle w:val="5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0"/>
                              </w:numPr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Lines="50" w:afterAutospacing="0" w:line="0" w:lineRule="atLeast"/>
                              <w:ind w:leftChars="0" w:right="0" w:rightChars="0" w:firstLine="240" w:firstLineChars="10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4"/>
                                <w:szCs w:val="24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4"/>
                                <w:szCs w:val="24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你的个人简历越短越好，因为招聘人没有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4"/>
                                <w:szCs w:val="24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时间或者不愿意花太多的时间阅读一篇冗长空洞的个人简历。最好在一页纸之内完成，一般不要超过两页。</w:t>
                            </w:r>
                          </w:p>
                          <w:p>
                            <w:pPr>
                              <w:pStyle w:val="5"/>
                              <w:keepNext w:val="0"/>
                              <w:keepLines w:val="0"/>
                              <w:pageBreakBefore w:val="0"/>
                              <w:widowControl/>
                              <w:numPr>
                                <w:ilvl w:val="0"/>
                                <w:numId w:val="0"/>
                              </w:numPr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Lines="50" w:afterAutospacing="0" w:line="0" w:lineRule="atLeast"/>
                              <w:ind w:leftChars="0" w:right="0" w:rightChars="0"/>
                              <w:jc w:val="left"/>
                              <w:textAlignment w:val="auto"/>
                              <w:outlineLvl w:val="9"/>
                              <w:rPr>
                                <w:color w:val="404040" w:themeColor="text1" w:themeTint="BF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6.9pt;margin-top:23.65pt;height:395.1pt;width:253.9pt;z-index:251759616;mso-width-relative:page;mso-height-relative:page;" filled="f" stroked="f" coordsize="21600,21600" o:gfxdata="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uyxmOd0AAAALAQAADwAAAAAAAAABACAAAAAi&#10;AAAAZHJzL2Rvd25yZXYueG1sUEsBAhQAFAAAAAgAh07iQDQ38tw+AgAAawQAAA4AAAAAAAAAAQAg&#10;AAAALAEAAGRycy9lMm9Eb2MueG1sUEsFBgAAAAAGAAYAWQEAANw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5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0"/>
                        </w:numPr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Lines="50" w:afterAutospacing="0" w:line="0" w:lineRule="atLeast"/>
                        <w:ind w:leftChars="0" w:right="0" w:rightChars="0" w:firstLine="240" w:firstLineChars="10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4"/>
                          <w:szCs w:val="24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4"/>
                          <w:szCs w:val="24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要仔细检查已成文的个人简历，绝对不能出现错别字、语法和标点符号方面的低级错误。</w:t>
                      </w:r>
                    </w:p>
                    <w:p>
                      <w:pPr>
                        <w:pStyle w:val="5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0"/>
                        </w:numPr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Lines="50" w:afterAutospacing="0" w:line="0" w:lineRule="atLeast"/>
                        <w:ind w:leftChars="0" w:right="0" w:rightChars="0" w:firstLine="240" w:firstLineChars="10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4"/>
                          <w:szCs w:val="24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4"/>
                          <w:szCs w:val="24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个人简历最好用A4标准复印纸打印, 字体最好采用常用的宋体或楷体,尽量不要用花里呼哨的艺术字体和彩色字, 排版要简洁明快，切忌标新立异。当然，如果你应聘的是排版工作则是例外。</w:t>
                      </w:r>
                    </w:p>
                    <w:p>
                      <w:pPr>
                        <w:pStyle w:val="5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0"/>
                        </w:numPr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Lines="50" w:afterAutospacing="0" w:line="0" w:lineRule="atLeast"/>
                        <w:ind w:leftChars="0" w:right="0" w:rightChars="0" w:firstLine="240" w:firstLineChars="10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4"/>
                          <w:szCs w:val="24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4"/>
                          <w:szCs w:val="24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记住你的个人简历必须突出重点，它不是你的个人自传，与你申请的工作无关的事情要尽量不写，而对你申请的工作有意义的经历和经验绝不能漏掉。</w:t>
                      </w:r>
                    </w:p>
                    <w:p>
                      <w:pPr>
                        <w:pStyle w:val="5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0"/>
                        </w:numPr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Lines="50" w:afterAutospacing="0" w:line="0" w:lineRule="atLeast"/>
                        <w:ind w:leftChars="0" w:right="0" w:rightChars="0" w:firstLine="240" w:firstLineChars="10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4"/>
                          <w:szCs w:val="24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4"/>
                          <w:szCs w:val="24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你的个人简历越短越好，因为招聘人没有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4"/>
                          <w:szCs w:val="24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时间或者不愿意花太多的时间阅读一篇冗长空洞的个人简历。最好在一页纸之内完成，一般不要超过两页。</w:t>
                      </w:r>
                    </w:p>
                    <w:p>
                      <w:pPr>
                        <w:pStyle w:val="5"/>
                        <w:keepNext w:val="0"/>
                        <w:keepLines w:val="0"/>
                        <w:pageBreakBefore w:val="0"/>
                        <w:widowControl/>
                        <w:numPr>
                          <w:ilvl w:val="0"/>
                          <w:numId w:val="0"/>
                        </w:numPr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Lines="50" w:afterAutospacing="0" w:line="0" w:lineRule="atLeast"/>
                        <w:ind w:leftChars="0" w:right="0" w:rightChars="0"/>
                        <w:jc w:val="left"/>
                        <w:textAlignment w:val="auto"/>
                        <w:outlineLvl w:val="9"/>
                        <w:rPr>
                          <w:color w:val="404040" w:themeColor="text1" w:themeTint="BF"/>
                          <w:sz w:val="24"/>
                          <w:szCs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861695</wp:posOffset>
                </wp:positionH>
                <wp:positionV relativeFrom="paragraph">
                  <wp:posOffset>-339090</wp:posOffset>
                </wp:positionV>
                <wp:extent cx="3486150" cy="457200"/>
                <wp:effectExtent l="0" t="0" r="0" b="0"/>
                <wp:wrapNone/>
                <wp:docPr id="659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615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single" w:color="DCE8FF" w:sz="6" w:space="7"/>
                                <w:right w:val="none" w:color="auto" w:sz="0" w:space="0"/>
                              </w:pBdr>
                              <w:shd w:val="clear"/>
                              <w:spacing w:before="0" w:beforeAutospacing="0" w:after="0" w:afterAutospacing="0" w:line="420" w:lineRule="atLeast"/>
                              <w:ind w:left="0" w:right="0" w:firstLine="0"/>
                              <w:jc w:val="center"/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i w:val="0"/>
                                <w:caps w:val="0"/>
                                <w:color w:val="595959"/>
                                <w:spacing w:val="0"/>
                                <w:sz w:val="36"/>
                                <w:szCs w:val="36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i w:val="0"/>
                                <w:caps w:val="0"/>
                                <w:color w:val="595959"/>
                                <w:spacing w:val="0"/>
                                <w:sz w:val="36"/>
                                <w:szCs w:val="36"/>
                                <w:shd w:val="clear" w:fill="FFFFFF"/>
                                <w:lang w:eastAsia="zh-CN"/>
                              </w:rPr>
                              <w:t>《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i w:val="0"/>
                                <w:caps w:val="0"/>
                                <w:color w:val="595959"/>
                                <w:spacing w:val="0"/>
                                <w:sz w:val="36"/>
                                <w:szCs w:val="36"/>
                                <w:shd w:val="clear" w:fill="FFFFFF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i w:val="0"/>
                                <w:caps w:val="0"/>
                                <w:color w:val="595959"/>
                                <w:spacing w:val="0"/>
                                <w:sz w:val="36"/>
                                <w:szCs w:val="36"/>
                                <w:shd w:val="clear" w:fill="FFFFFF"/>
                                <w:lang w:eastAsia="zh-CN"/>
                              </w:rPr>
                              <w:t>如何编写优质简历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i w:val="0"/>
                                <w:caps w:val="0"/>
                                <w:color w:val="595959"/>
                                <w:spacing w:val="0"/>
                                <w:sz w:val="36"/>
                                <w:szCs w:val="36"/>
                                <w:shd w:val="clear" w:fill="FFFFFF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i w:val="0"/>
                                <w:caps w:val="0"/>
                                <w:color w:val="595959"/>
                                <w:spacing w:val="0"/>
                                <w:sz w:val="36"/>
                                <w:szCs w:val="36"/>
                                <w:shd w:val="clear" w:fill="FFFFFF"/>
                                <w:lang w:eastAsia="zh-CN"/>
                              </w:rPr>
                              <w:t>》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7" o:spid="_x0000_s1026" o:spt="202" type="#_x0000_t202" style="position:absolute;left:0pt;margin-left:67.85pt;margin-top:-26.7pt;height:36pt;width:274.5pt;z-index:251758592;mso-width-relative:page;mso-height-relative:page;" filled="f" stroked="f" coordsize="21600,21600" o:gfxdata="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YDoyTtsAAAAKAQAADwAAAAAAAAABACAAAAAiAAAAZHJz&#10;L2Rvd25yZXYueG1sUEsBAhQAFAAAAAgAh07iQCLYEg86AgAAaAQAAA4AAAAAAAAAAQAgAAAAKgEA&#10;AGRycy9lMm9Eb2MueG1sUEsFBgAAAAAGAAYAWQEAANY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single" w:color="DCE8FF" w:sz="6" w:space="7"/>
                          <w:right w:val="none" w:color="auto" w:sz="0" w:space="0"/>
                        </w:pBdr>
                        <w:shd w:val="clear"/>
                        <w:spacing w:before="0" w:beforeAutospacing="0" w:after="0" w:afterAutospacing="0" w:line="420" w:lineRule="atLeast"/>
                        <w:ind w:left="0" w:right="0" w:firstLine="0"/>
                        <w:jc w:val="center"/>
                        <w:rPr>
                          <w:rFonts w:hint="eastAsia" w:ascii="微软雅黑" w:hAnsi="微软雅黑" w:eastAsia="微软雅黑" w:cs="微软雅黑"/>
                          <w:b/>
                          <w:bCs/>
                          <w:i w:val="0"/>
                          <w:caps w:val="0"/>
                          <w:color w:val="595959"/>
                          <w:spacing w:val="0"/>
                          <w:sz w:val="36"/>
                          <w:szCs w:val="36"/>
                          <w:lang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i w:val="0"/>
                          <w:caps w:val="0"/>
                          <w:color w:val="595959"/>
                          <w:spacing w:val="0"/>
                          <w:sz w:val="36"/>
                          <w:szCs w:val="36"/>
                          <w:shd w:val="clear" w:fill="FFFFFF"/>
                          <w:lang w:eastAsia="zh-CN"/>
                        </w:rPr>
                        <w:t>《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i w:val="0"/>
                          <w:caps w:val="0"/>
                          <w:color w:val="595959"/>
                          <w:spacing w:val="0"/>
                          <w:sz w:val="36"/>
                          <w:szCs w:val="36"/>
                          <w:shd w:val="clear" w:fill="FFFFFF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i w:val="0"/>
                          <w:caps w:val="0"/>
                          <w:color w:val="595959"/>
                          <w:spacing w:val="0"/>
                          <w:sz w:val="36"/>
                          <w:szCs w:val="36"/>
                          <w:shd w:val="clear" w:fill="FFFFFF"/>
                          <w:lang w:eastAsia="zh-CN"/>
                        </w:rPr>
                        <w:t>如何编写优质简历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i w:val="0"/>
                          <w:caps w:val="0"/>
                          <w:color w:val="595959"/>
                          <w:spacing w:val="0"/>
                          <w:sz w:val="36"/>
                          <w:szCs w:val="36"/>
                          <w:shd w:val="clear" w:fill="FFFFFF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i w:val="0"/>
                          <w:caps w:val="0"/>
                          <w:color w:val="595959"/>
                          <w:spacing w:val="0"/>
                          <w:sz w:val="36"/>
                          <w:szCs w:val="36"/>
                          <w:shd w:val="clear" w:fill="FFFFFF"/>
                          <w:lang w:eastAsia="zh-CN"/>
                        </w:rPr>
                        <w:t>》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r>
        <w:br w:type="page"/>
      </w:r>
    </w:p>
    <w:p>
      <w:r>
        <mc:AlternateContent>
          <mc:Choice Requires="wpg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-790575</wp:posOffset>
                </wp:positionH>
                <wp:positionV relativeFrom="paragraph">
                  <wp:posOffset>-411480</wp:posOffset>
                </wp:positionV>
                <wp:extent cx="6856095" cy="9685655"/>
                <wp:effectExtent l="0" t="0" r="0" b="0"/>
                <wp:wrapNone/>
                <wp:docPr id="663" name="组合 6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6095" cy="9685655"/>
                          <a:chOff x="6613" y="950"/>
                          <a:chExt cx="10797" cy="15253"/>
                        </a:xfrm>
                      </wpg:grpSpPr>
                      <pic:pic xmlns:pic="http://schemas.openxmlformats.org/drawingml/2006/picture">
                        <pic:nvPicPr>
                          <pic:cNvPr id="664" name="图片 31" descr="C:\Users\My\Desktop\pickupu2.jpgpickupu2"/>
                          <pic:cNvPicPr>
                            <a:picLocks noChangeAspect="1"/>
                          </pic:cNvPicPr>
                        </pic:nvPicPr>
                        <pic:blipFill>
                          <a:blip r:embed="rId1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065" y="3034"/>
                            <a:ext cx="4004" cy="4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5" name="文本框 2"/>
                        <wps:cNvSpPr txBox="1"/>
                        <wps:spPr>
                          <a:xfrm>
                            <a:off x="8175" y="1315"/>
                            <a:ext cx="7784" cy="14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  <w:rPr>
                                  <w:rFonts w:hint="eastAsia" w:ascii="微软雅黑" w:hAnsi="微软雅黑" w:eastAsia="微软雅黑" w:cs="微软雅黑"/>
                                  <w:b/>
                                  <w:bCs/>
                                  <w:color w:val="45518B"/>
                                  <w:sz w:val="72"/>
                                  <w:szCs w:val="144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/>
                                  <w:bCs/>
                                  <w:color w:val="45518B"/>
                                  <w:sz w:val="72"/>
                                  <w:szCs w:val="144"/>
                                  <w:lang w:val="en-US" w:eastAsia="zh-CN"/>
                                </w:rPr>
                                <w:t>如何让HR快速选中你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spAutoFit/>
                        </wps:bodyPr>
                      </wps:wsp>
                      <wps:wsp>
                        <wps:cNvPr id="666" name="文本框 13"/>
                        <wps:cNvSpPr txBox="1"/>
                        <wps:spPr>
                          <a:xfrm>
                            <a:off x="8175" y="950"/>
                            <a:ext cx="7784" cy="4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ascii="Arial" w:hAnsi="Arial" w:eastAsia="微软雅黑" w:cs="Arial"/>
                                  <w:b w:val="0"/>
                                  <w:bCs w:val="0"/>
                                  <w:i/>
                                  <w:iCs/>
                                  <w:color w:val="999999"/>
                                  <w:sz w:val="22"/>
                                  <w:szCs w:val="2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default" w:ascii="Arial" w:hAnsi="Arial" w:eastAsia="微软雅黑" w:cs="Arial"/>
                                  <w:b w:val="0"/>
                                  <w:bCs w:val="0"/>
                                  <w:i/>
                                  <w:iCs/>
                                  <w:color w:val="999999"/>
                                  <w:sz w:val="22"/>
                                  <w:szCs w:val="28"/>
                                  <w:lang w:val="en-US" w:eastAsia="zh-CN"/>
                                </w:rPr>
                                <w:t>How to Make HR Select You Quickly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spAutoFit/>
                        </wps:bodyPr>
                      </wps:wsp>
                      <wps:wsp>
                        <wps:cNvPr id="667" name="文本框 258"/>
                        <wps:cNvSpPr txBox="1"/>
                        <wps:spPr>
                          <a:xfrm>
                            <a:off x="6613" y="7601"/>
                            <a:ext cx="10687" cy="9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400" w:lineRule="exact"/>
                                <w:ind w:firstLine="420" w:firstLineChars="0"/>
                                <w:jc w:val="both"/>
                                <w:textAlignment w:val="auto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595959" w:themeColor="text1" w:themeTint="A6"/>
                                  <w:sz w:val="21"/>
                                  <w:szCs w:val="24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595959" w:themeColor="text1" w:themeTint="A6"/>
                                  <w:sz w:val="21"/>
                                  <w:szCs w:val="24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>简历要有亮点，其中各个板块内容的书写就是非常重要了，写好了，可以让HR眼前一亮，</w:t>
                              </w:r>
                              <w:r>
                                <w:rPr>
                                  <w:rFonts w:hint="eastAsia" w:ascii="微软雅黑" w:hAnsi="微软雅黑" w:eastAsia="微软雅黑" w:cs="微软雅黑"/>
                                  <w:b/>
                                  <w:bCs/>
                                  <w:color w:val="262626" w:themeColor="text1" w:themeTint="D9"/>
                                  <w:sz w:val="22"/>
                                  <w:szCs w:val="28"/>
                                  <w14:textFill>
                                    <w14:solidFill>
                                      <w14:schemeClr w14:val="tx1">
                                        <w14:lumMod w14:val="85000"/>
                                        <w14:lumOff w14:val="15000"/>
                                      </w14:schemeClr>
                                    </w14:solidFill>
                                  </w14:textFill>
                                </w:rPr>
                                <w:t>HR才能快速选中你</w:t>
                              </w: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595959" w:themeColor="text1" w:themeTint="A6"/>
                                  <w:sz w:val="21"/>
                                  <w:szCs w:val="24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>，让你在求职的道路上加分增彩！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spAutoFit/>
                        </wps:bodyPr>
                      </wps:wsp>
                      <wpg:grpSp>
                        <wpg:cNvPr id="668" name="组合 52"/>
                        <wpg:cNvGrpSpPr/>
                        <wpg:grpSpPr>
                          <a:xfrm>
                            <a:off x="6682" y="9125"/>
                            <a:ext cx="10728" cy="3742"/>
                            <a:chOff x="1990" y="26246"/>
                            <a:chExt cx="10728" cy="3742"/>
                          </a:xfrm>
                        </wpg:grpSpPr>
                        <wps:wsp>
                          <wps:cNvPr id="669" name="文本框 258"/>
                          <wps:cNvSpPr txBox="1"/>
                          <wps:spPr>
                            <a:xfrm>
                              <a:off x="1990" y="27034"/>
                              <a:ext cx="10728" cy="295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keepNext w:val="0"/>
                                  <w:keepLines w:val="0"/>
                                  <w:pageBreakBefore w:val="0"/>
                                  <w:widowControl w:val="0"/>
                                  <w:kinsoku/>
                                  <w:wordWrap/>
                                  <w:overflowPunct/>
                                  <w:topLinePunct w:val="0"/>
                                  <w:autoSpaceDE/>
                                  <w:autoSpaceDN/>
                                  <w:bidi w:val="0"/>
                                  <w:adjustRightInd/>
                                  <w:snapToGrid/>
                                  <w:spacing w:line="400" w:lineRule="exact"/>
                                  <w:ind w:firstLine="420" w:firstLineChars="0"/>
                                  <w:jc w:val="both"/>
                                  <w:textAlignment w:val="auto"/>
                                  <w:rPr>
                                    <w:rFonts w:hint="eastAsia" w:ascii="微软雅黑" w:hAnsi="微软雅黑" w:eastAsia="微软雅黑" w:cs="微软雅黑"/>
                                    <w:b w:val="0"/>
                                    <w:bCs w:val="0"/>
                                    <w:color w:val="595959" w:themeColor="text1" w:themeTint="A6"/>
                                    <w:sz w:val="21"/>
                                    <w:szCs w:val="24"/>
                                    <w14:textFill>
                                      <w14:solidFill>
                                        <w14:schemeClr w14:val="tx1">
                                          <w14:lumMod w14:val="65000"/>
                                          <w14:lumOff w14:val="35000"/>
                                        </w14:schemeClr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 w:cs="微软雅黑"/>
                                    <w:b w:val="0"/>
                                    <w:bCs w:val="0"/>
                                    <w:color w:val="595959" w:themeColor="text1" w:themeTint="A6"/>
                                    <w:sz w:val="21"/>
                                    <w:szCs w:val="24"/>
                                    <w14:textFill>
                                      <w14:solidFill>
                                        <w14:schemeClr w14:val="tx1">
                                          <w14:lumMod w14:val="65000"/>
                                          <w14:lumOff w14:val="35000"/>
                                        </w14:schemeClr>
                                      </w14:solidFill>
                                    </w14:textFill>
                                  </w:rPr>
                                  <w:t>姓名和联系方式必须写，另外还需要填写哪些个人信息在简历上，要看应聘单位的具体性质和职位要求，一般来说，企业越大要求的个人信息越全面。</w:t>
                                </w:r>
                              </w:p>
                              <w:p>
                                <w:pPr>
                                  <w:keepNext w:val="0"/>
                                  <w:keepLines w:val="0"/>
                                  <w:pageBreakBefore w:val="0"/>
                                  <w:widowControl w:val="0"/>
                                  <w:kinsoku/>
                                  <w:wordWrap/>
                                  <w:overflowPunct/>
                                  <w:topLinePunct w:val="0"/>
                                  <w:autoSpaceDE/>
                                  <w:autoSpaceDN/>
                                  <w:bidi w:val="0"/>
                                  <w:adjustRightInd/>
                                  <w:snapToGrid/>
                                  <w:spacing w:line="400" w:lineRule="exact"/>
                                  <w:jc w:val="both"/>
                                  <w:textAlignment w:val="auto"/>
                                  <w:rPr>
                                    <w:rFonts w:hint="eastAsia" w:ascii="微软雅黑" w:hAnsi="微软雅黑" w:eastAsia="微软雅黑" w:cs="微软雅黑"/>
                                    <w:b w:val="0"/>
                                    <w:bCs w:val="0"/>
                                    <w:color w:val="595959" w:themeColor="text1" w:themeTint="A6"/>
                                    <w:sz w:val="21"/>
                                    <w:szCs w:val="24"/>
                                    <w14:textFill>
                                      <w14:solidFill>
                                        <w14:schemeClr w14:val="tx1">
                                          <w14:lumMod w14:val="65000"/>
                                          <w14:lumOff w14:val="35000"/>
                                        </w14:schemeClr>
                                      </w14:solidFill>
                                    </w14:textFill>
                                  </w:rPr>
                                </w:pPr>
                              </w:p>
                              <w:p>
                                <w:pPr>
                                  <w:keepNext w:val="0"/>
                                  <w:keepLines w:val="0"/>
                                  <w:pageBreakBefore w:val="0"/>
                                  <w:widowControl w:val="0"/>
                                  <w:kinsoku/>
                                  <w:wordWrap/>
                                  <w:overflowPunct/>
                                  <w:topLinePunct w:val="0"/>
                                  <w:autoSpaceDE/>
                                  <w:autoSpaceDN/>
                                  <w:bidi w:val="0"/>
                                  <w:adjustRightInd/>
                                  <w:snapToGrid/>
                                  <w:spacing w:line="400" w:lineRule="exact"/>
                                  <w:ind w:firstLine="420" w:firstLineChars="0"/>
                                  <w:jc w:val="both"/>
                                  <w:textAlignment w:val="auto"/>
                                  <w:rPr>
                                    <w:rFonts w:hint="eastAsia" w:ascii="微软雅黑" w:hAnsi="微软雅黑" w:eastAsia="微软雅黑" w:cs="微软雅黑"/>
                                    <w:b w:val="0"/>
                                    <w:bCs w:val="0"/>
                                    <w:color w:val="595959" w:themeColor="text1" w:themeTint="A6"/>
                                    <w:sz w:val="21"/>
                                    <w:szCs w:val="24"/>
                                    <w14:textFill>
                                      <w14:solidFill>
                                        <w14:schemeClr w14:val="tx1">
                                          <w14:lumMod w14:val="65000"/>
                                          <w14:lumOff w14:val="35000"/>
                                        </w14:schemeClr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 w:cs="微软雅黑"/>
                                    <w:b w:val="0"/>
                                    <w:bCs w:val="0"/>
                                    <w:color w:val="595959" w:themeColor="text1" w:themeTint="A6"/>
                                    <w:sz w:val="21"/>
                                    <w:szCs w:val="24"/>
                                    <w14:textFill>
                                      <w14:solidFill>
                                        <w14:schemeClr w14:val="tx1">
                                          <w14:lumMod w14:val="65000"/>
                                          <w14:lumOff w14:val="35000"/>
                                        </w14:schemeClr>
                                      </w14:solidFill>
                                    </w14:textFill>
                                  </w:rPr>
                                  <w:t>简历的照片建议采用标准证件照，切忌使用生活照、大头照、搞怪照哦，为什么呢？你想想，如果你是面试官，拿过来一份简历，上面的照片时搞怪的，或大头照等，你会什么感觉呢，对吧，所以我们的简历上的照片尽量为标准照，能看到正面，也能传递给面试官一种你很稳重的感觉，这样是可以给自己加分的。</w:t>
                                </w:r>
                              </w:p>
                              <w:p>
                                <w:pPr>
                                  <w:keepNext w:val="0"/>
                                  <w:keepLines w:val="0"/>
                                  <w:pageBreakBefore w:val="0"/>
                                  <w:widowControl w:val="0"/>
                                  <w:kinsoku/>
                                  <w:wordWrap/>
                                  <w:overflowPunct/>
                                  <w:topLinePunct w:val="0"/>
                                  <w:autoSpaceDE/>
                                  <w:autoSpaceDN/>
                                  <w:bidi w:val="0"/>
                                  <w:adjustRightInd/>
                                  <w:snapToGrid/>
                                  <w:spacing w:line="400" w:lineRule="exact"/>
                                  <w:jc w:val="both"/>
                                  <w:textAlignment w:val="auto"/>
                                  <w:rPr>
                                    <w:rFonts w:hint="eastAsia" w:ascii="微软雅黑" w:hAnsi="微软雅黑" w:eastAsia="微软雅黑" w:cs="微软雅黑"/>
                                    <w:b w:val="0"/>
                                    <w:bCs w:val="0"/>
                                    <w:color w:val="595959" w:themeColor="text1" w:themeTint="A6"/>
                                    <w:sz w:val="21"/>
                                    <w:szCs w:val="24"/>
                                    <w14:textFill>
                                      <w14:solidFill>
                                        <w14:schemeClr w14:val="tx1">
                                          <w14:lumMod w14:val="65000"/>
                                          <w14:lumOff w14:val="35000"/>
                                        </w14:schemeClr>
                                      </w14:solidFill>
                                    </w14:textFill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spAutoFit/>
                          </wps:bodyPr>
                        </wps:wsp>
                        <wpg:grpSp>
                          <wpg:cNvPr id="670" name="组合 45"/>
                          <wpg:cNvGrpSpPr/>
                          <wpg:grpSpPr>
                            <a:xfrm>
                              <a:off x="2106" y="26246"/>
                              <a:ext cx="10536" cy="478"/>
                              <a:chOff x="14033" y="9125"/>
                              <a:chExt cx="10536" cy="478"/>
                            </a:xfrm>
                          </wpg:grpSpPr>
                          <wpg:grpSp>
                            <wpg:cNvPr id="671" name="组合 43"/>
                            <wpg:cNvGrpSpPr/>
                            <wpg:grpSpPr>
                              <a:xfrm>
                                <a:off x="14033" y="9125"/>
                                <a:ext cx="10537" cy="476"/>
                                <a:chOff x="5510" y="26246"/>
                                <a:chExt cx="10374" cy="354"/>
                              </a:xfrm>
                            </wpg:grpSpPr>
                            <wps:wsp>
                              <wps:cNvPr id="672" name="矩形 40"/>
                              <wps:cNvSpPr/>
                              <wps:spPr>
                                <a:xfrm>
                                  <a:off x="5510" y="26246"/>
                                  <a:ext cx="119" cy="35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45518B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noAutofit/>
                              </wps:bodyPr>
                            </wps:wsp>
                            <wps:wsp>
                              <wps:cNvPr id="673" name="矩形 42"/>
                              <wps:cNvSpPr/>
                              <wps:spPr>
                                <a:xfrm>
                                  <a:off x="5634" y="26246"/>
                                  <a:ext cx="10251" cy="35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95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noAutofit/>
                              </wps:bodyPr>
                            </wps:wsp>
                          </wpg:grpSp>
                          <wps:wsp>
                            <wps:cNvPr id="674" name="文本框 258"/>
                            <wps:cNvSpPr txBox="1"/>
                            <wps:spPr>
                              <a:xfrm>
                                <a:off x="14148" y="9131"/>
                                <a:ext cx="1537" cy="47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20" w:lineRule="exact"/>
                                    <w:jc w:val="both"/>
                                    <w:textAlignment w:val="auto"/>
                                    <w:rPr>
                                      <w:rFonts w:hint="eastAsia" w:ascii="微软雅黑" w:hAnsi="微软雅黑" w:eastAsia="微软雅黑" w:cs="微软雅黑"/>
                                      <w:b w:val="0"/>
                                      <w:bCs w:val="0"/>
                                      <w:color w:val="404040" w:themeColor="text1" w:themeTint="BF"/>
                                      <w:sz w:val="28"/>
                                      <w:szCs w:val="36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b w:val="0"/>
                                      <w:bCs w:val="0"/>
                                      <w:color w:val="404040" w:themeColor="text1" w:themeTint="BF"/>
                                      <w:sz w:val="28"/>
                                      <w:szCs w:val="36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个人信息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wpg:grpSp>
                      </wpg:grpSp>
                      <wpg:grpSp>
                        <wpg:cNvPr id="675" name="组合 63"/>
                        <wpg:cNvGrpSpPr/>
                        <wpg:grpSpPr>
                          <a:xfrm>
                            <a:off x="6682" y="13261"/>
                            <a:ext cx="10728" cy="2942"/>
                            <a:chOff x="1990" y="26246"/>
                            <a:chExt cx="10728" cy="2942"/>
                          </a:xfrm>
                        </wpg:grpSpPr>
                        <wps:wsp>
                          <wps:cNvPr id="676" name="文本框 258"/>
                          <wps:cNvSpPr txBox="1"/>
                          <wps:spPr>
                            <a:xfrm>
                              <a:off x="1990" y="27034"/>
                              <a:ext cx="10728" cy="215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keepNext w:val="0"/>
                                  <w:keepLines w:val="0"/>
                                  <w:pageBreakBefore w:val="0"/>
                                  <w:widowControl w:val="0"/>
                                  <w:kinsoku/>
                                  <w:wordWrap/>
                                  <w:overflowPunct/>
                                  <w:topLinePunct w:val="0"/>
                                  <w:autoSpaceDE/>
                                  <w:autoSpaceDN/>
                                  <w:bidi w:val="0"/>
                                  <w:adjustRightInd/>
                                  <w:snapToGrid/>
                                  <w:spacing w:line="400" w:lineRule="exact"/>
                                  <w:ind w:firstLine="420" w:firstLineChars="0"/>
                                  <w:jc w:val="both"/>
                                  <w:textAlignment w:val="auto"/>
                                  <w:rPr>
                                    <w:rFonts w:hint="eastAsia" w:ascii="微软雅黑" w:hAnsi="微软雅黑" w:eastAsia="微软雅黑" w:cs="微软雅黑"/>
                                    <w:b w:val="0"/>
                                    <w:bCs w:val="0"/>
                                    <w:color w:val="595959" w:themeColor="text1" w:themeTint="A6"/>
                                    <w:sz w:val="21"/>
                                    <w:szCs w:val="24"/>
                                    <w14:textFill>
                                      <w14:solidFill>
                                        <w14:schemeClr w14:val="tx1">
                                          <w14:lumMod w14:val="65000"/>
                                          <w14:lumOff w14:val="35000"/>
                                        </w14:schemeClr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 w:cs="微软雅黑"/>
                                    <w:b w:val="0"/>
                                    <w:bCs w:val="0"/>
                                    <w:color w:val="595959" w:themeColor="text1" w:themeTint="A6"/>
                                    <w:sz w:val="21"/>
                                    <w:szCs w:val="24"/>
                                    <w14:textFill>
                                      <w14:solidFill>
                                        <w14:schemeClr w14:val="tx1">
                                          <w14:lumMod w14:val="65000"/>
                                          <w14:lumOff w14:val="35000"/>
                                        </w14:schemeClr>
                                      </w14:solidFill>
                                    </w14:textFill>
                                  </w:rPr>
                                  <w:t>求职意向这个必须明确，必须说清楚你要应聘什么职位，不能模糊，比如：“求职意向：编辑”，这就非常模糊了，你究竟想应聘哪个岗位，也许这个公司里有好几种编辑“短视频编辑”，“文案编辑”，“汽车评测编辑”，“商务编辑”...，面试官经常需要看很多简历，这样根本搞不清楚你要面试哪种职位，所以你的简历很容易被放到“备选”中了，这样就失去了一次机会和自己应聘的岗位失之交臂，可惜不，别看“求职意向”在简历中只占很小很小的一块，但是也是简历中举足轻重的部分，务必要告诉面试官，你要应聘的具体岗位名称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spAutoFit/>
                          </wps:bodyPr>
                        </wps:wsp>
                        <wpg:grpSp>
                          <wpg:cNvPr id="677" name="组合 45"/>
                          <wpg:cNvGrpSpPr/>
                          <wpg:grpSpPr>
                            <a:xfrm>
                              <a:off x="2106" y="26246"/>
                              <a:ext cx="10536" cy="478"/>
                              <a:chOff x="14033" y="9125"/>
                              <a:chExt cx="10536" cy="478"/>
                            </a:xfrm>
                          </wpg:grpSpPr>
                          <wpg:grpSp>
                            <wpg:cNvPr id="678" name="组合 43"/>
                            <wpg:cNvGrpSpPr/>
                            <wpg:grpSpPr>
                              <a:xfrm>
                                <a:off x="14033" y="9125"/>
                                <a:ext cx="10537" cy="476"/>
                                <a:chOff x="5510" y="26246"/>
                                <a:chExt cx="10374" cy="354"/>
                              </a:xfrm>
                            </wpg:grpSpPr>
                            <wps:wsp>
                              <wps:cNvPr id="679" name="矩形 40"/>
                              <wps:cNvSpPr/>
                              <wps:spPr>
                                <a:xfrm>
                                  <a:off x="5510" y="26246"/>
                                  <a:ext cx="119" cy="35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45518B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noAutofit/>
                              </wps:bodyPr>
                            </wps:wsp>
                            <wps:wsp>
                              <wps:cNvPr id="680" name="矩形 42"/>
                              <wps:cNvSpPr/>
                              <wps:spPr>
                                <a:xfrm>
                                  <a:off x="5634" y="26246"/>
                                  <a:ext cx="10251" cy="35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95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noAutofit/>
                              </wps:bodyPr>
                            </wps:wsp>
                          </wpg:grpSp>
                          <wps:wsp>
                            <wps:cNvPr id="681" name="文本框 258"/>
                            <wps:cNvSpPr txBox="1"/>
                            <wps:spPr>
                              <a:xfrm>
                                <a:off x="14148" y="9131"/>
                                <a:ext cx="1537" cy="47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20" w:lineRule="exact"/>
                                    <w:jc w:val="both"/>
                                    <w:textAlignment w:val="auto"/>
                                    <w:rPr>
                                      <w:rFonts w:hint="eastAsia" w:ascii="微软雅黑" w:hAnsi="微软雅黑" w:eastAsia="微软雅黑" w:cs="微软雅黑"/>
                                      <w:b w:val="0"/>
                                      <w:bCs w:val="0"/>
                                      <w:color w:val="404040" w:themeColor="text1" w:themeTint="BF"/>
                                      <w:sz w:val="28"/>
                                      <w:szCs w:val="36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b w:val="0"/>
                                      <w:bCs w:val="0"/>
                                      <w:color w:val="404040" w:themeColor="text1" w:themeTint="BF"/>
                                      <w:sz w:val="28"/>
                                      <w:szCs w:val="36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个人信息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2.25pt;margin-top:-32.4pt;height:762.65pt;width:539.85pt;z-index:251762688;mso-width-relative:page;mso-height-relative:page;" coordorigin="6613,950" coordsize="10797,15253" o:gfxdata="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">
                <o:lock v:ext="edit" aspectratio="f"/>
                <v:shape id="图片 31" o:spid="_x0000_s1026" o:spt="75" alt="C:\Users\My\Desktop\pickupu2.jpgpickupu2" type="#_x0000_t75" style="position:absolute;left:10065;top:3034;height:4005;width:4004;" filled="f" o:preferrelative="t" stroked="f" coordsize="21600,21600" o:gfxdata="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jCYei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6" o:title=""/>
                  <o:lock v:ext="edit" aspectratio="t"/>
                </v:shape>
                <v:shape id="文本框 2" o:spid="_x0000_s1026" o:spt="202" type="#_x0000_t202" style="position:absolute;left:8175;top:1315;height:1402;width:7784;" filled="f" stroked="f" coordsize="21600,21600" o:gfxdata="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r6It28AAAA&#10;3A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jc w:val="both"/>
                          <w:rPr>
                            <w:rFonts w:hint="eastAsia" w:ascii="微软雅黑" w:hAnsi="微软雅黑" w:eastAsia="微软雅黑" w:cs="微软雅黑"/>
                            <w:b/>
                            <w:bCs/>
                            <w:color w:val="45518B"/>
                            <w:sz w:val="72"/>
                            <w:szCs w:val="144"/>
                            <w:lang w:val="en-US" w:eastAsia="zh-CN"/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/>
                            <w:bCs/>
                            <w:color w:val="45518B"/>
                            <w:sz w:val="72"/>
                            <w:szCs w:val="144"/>
                            <w:lang w:val="en-US" w:eastAsia="zh-CN"/>
                          </w:rPr>
                          <w:t>如何让HR快速选中你</w:t>
                        </w:r>
                      </w:p>
                    </w:txbxContent>
                  </v:textbox>
                </v:shape>
                <v:shape id="文本框 13" o:spid="_x0000_s1026" o:spt="202" type="#_x0000_t202" style="position:absolute;left:8175;top:950;height:466;width:7784;" filled="f" stroked="f" coordsize="21600,21600" o:gfxdata="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qii8qrgAAADcAAAA&#10;DwAAAAAAAAABACAAAAAiAAAAZHJzL2Rvd25yZXYueG1sUEsBAhQAFAAAAAgAh07iQDMvBZ47AAAA&#10;OQAAABAAAAAAAAAAAQAgAAAABwEAAGRycy9zaGFwZXhtbC54bWxQSwUGAAAAAAYABgBbAQAAsQMA&#10;AAAA&#10;">
                  <v:fill on="f" focussize="0,0"/>
                  <v:stroke on="f" weight="0.5pt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jc w:val="center"/>
                          <w:rPr>
                            <w:rFonts w:hint="default" w:ascii="Arial" w:hAnsi="Arial" w:eastAsia="微软雅黑" w:cs="Arial"/>
                            <w:b w:val="0"/>
                            <w:bCs w:val="0"/>
                            <w:i/>
                            <w:iCs/>
                            <w:color w:val="999999"/>
                            <w:sz w:val="22"/>
                            <w:szCs w:val="28"/>
                            <w:lang w:val="en-US" w:eastAsia="zh-CN"/>
                          </w:rPr>
                        </w:pPr>
                        <w:r>
                          <w:rPr>
                            <w:rFonts w:hint="default" w:ascii="Arial" w:hAnsi="Arial" w:eastAsia="微软雅黑" w:cs="Arial"/>
                            <w:b w:val="0"/>
                            <w:bCs w:val="0"/>
                            <w:i/>
                            <w:iCs/>
                            <w:color w:val="999999"/>
                            <w:sz w:val="22"/>
                            <w:szCs w:val="28"/>
                            <w:lang w:val="en-US" w:eastAsia="zh-CN"/>
                          </w:rPr>
                          <w:t>How to Make HR Select You Quickly</w:t>
                        </w:r>
                      </w:p>
                    </w:txbxContent>
                  </v:textbox>
                </v:shape>
                <v:shape id="文本框 258" o:spid="_x0000_s1026" o:spt="202" type="#_x0000_t202" style="position:absolute;left:6613;top:7601;height:954;width:10687;" filled="f" stroked="f" coordsize="21600,21600" o:gfxdata="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VkGTG8AAAA&#10;3A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400" w:lineRule="exact"/>
                          <w:ind w:firstLine="420" w:firstLineChars="0"/>
                          <w:jc w:val="both"/>
                          <w:textAlignment w:val="auto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595959" w:themeColor="text1" w:themeTint="A6"/>
                            <w:sz w:val="21"/>
                            <w:szCs w:val="24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595959" w:themeColor="text1" w:themeTint="A6"/>
                            <w:sz w:val="21"/>
                            <w:szCs w:val="24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>简历要有亮点，其中各个板块内容的书写就是非常重要了，写好了，可以让HR眼前一亮，</w:t>
                        </w:r>
                        <w:r>
                          <w:rPr>
                            <w:rFonts w:hint="eastAsia" w:ascii="微软雅黑" w:hAnsi="微软雅黑" w:eastAsia="微软雅黑" w:cs="微软雅黑"/>
                            <w:b/>
                            <w:bCs/>
                            <w:color w:val="262626" w:themeColor="text1" w:themeTint="D9"/>
                            <w:sz w:val="22"/>
                            <w:szCs w:val="28"/>
                            <w14:textFill>
                              <w14:solidFill>
                                <w14:schemeClr w14:val="tx1">
                                  <w14:lumMod w14:val="85000"/>
                                  <w14:lumOff w14:val="15000"/>
                                </w14:schemeClr>
                              </w14:solidFill>
                            </w14:textFill>
                          </w:rPr>
                          <w:t>HR才能快速选中你</w:t>
                        </w: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595959" w:themeColor="text1" w:themeTint="A6"/>
                            <w:sz w:val="21"/>
                            <w:szCs w:val="24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>，让你在求职的道路上加分增彩！</w:t>
                        </w:r>
                      </w:p>
                    </w:txbxContent>
                  </v:textbox>
                </v:shape>
                <v:group id="组合 52" o:spid="_x0000_s1026" o:spt="203" style="position:absolute;left:6682;top:9125;height:3742;width:10728;" coordorigin="1990,26246" coordsize="10728,3742" o:gfxdata="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BumbkSvAAAANwAAAAPAAAAAAAAAAEAIAAAACIAAABkcnMvZG93bnJldi54bWxQ&#10;SwECFAAUAAAACACHTuJAMy8FnjsAAAA5AAAAFQAAAAAAAAABACAAAAALAQAAZHJzL2dyb3Vwc2hh&#10;cGV4bWwueG1sUEsFBgAAAAAGAAYAYAEAAMgDAAAAAA==&#10;">
                  <o:lock v:ext="edit" aspectratio="f"/>
                  <v:shape id="文本框 258" o:spid="_x0000_s1026" o:spt="202" type="#_x0000_t202" style="position:absolute;left:1990;top:27034;height:2954;width:10728;" filled="f" stroked="f" coordsize="21600,21600" o:gfxdata="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u3KNi8AAAA&#10;3AAAAA8AAAAAAAAAAQAgAAAAIgAAAGRycy9kb3ducmV2LnhtbFBLAQIUABQAAAAIAIdO4kAzLwWe&#10;OwAAADkAAAAQAAAAAAAAAAEAIAAAAAsBAABkcnMvc2hhcGV4bWwueG1sUEsFBgAAAAAGAAYAWwEA&#10;ALUDAAAAAA==&#10;">
                    <v:fill on="f" focussize="0,0"/>
                    <v:stroke on="f" weight="0.5pt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keepNext w:val="0"/>
                            <w:keepLines w:val="0"/>
                            <w:pageBreakBefore w:val="0"/>
                            <w:widowControl w:val="0"/>
                            <w:kinsoku/>
                            <w:wordWrap/>
                            <w:overflowPunct/>
                            <w:topLinePunct w:val="0"/>
                            <w:autoSpaceDE/>
                            <w:autoSpaceDN/>
                            <w:bidi w:val="0"/>
                            <w:adjustRightInd/>
                            <w:snapToGrid/>
                            <w:spacing w:line="400" w:lineRule="exact"/>
                            <w:ind w:firstLine="420" w:firstLineChars="0"/>
                            <w:jc w:val="both"/>
                            <w:textAlignment w:val="auto"/>
                            <w:rPr>
                              <w:rFonts w:hint="eastAsia" w:ascii="微软雅黑" w:hAnsi="微软雅黑" w:eastAsia="微软雅黑" w:cs="微软雅黑"/>
                              <w:b w:val="0"/>
                              <w:bCs w:val="0"/>
                              <w:color w:val="595959" w:themeColor="text1" w:themeTint="A6"/>
                              <w:sz w:val="21"/>
                              <w:szCs w:val="24"/>
                              <w14:textFill>
                                <w14:solidFill>
                                  <w14:schemeClr w14:val="tx1">
                                    <w14:lumMod w14:val="65000"/>
                                    <w14:lumOff w14:val="35000"/>
                                  </w14:schemeClr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微软雅黑" w:hAnsi="微软雅黑" w:eastAsia="微软雅黑" w:cs="微软雅黑"/>
                              <w:b w:val="0"/>
                              <w:bCs w:val="0"/>
                              <w:color w:val="595959" w:themeColor="text1" w:themeTint="A6"/>
                              <w:sz w:val="21"/>
                              <w:szCs w:val="24"/>
                              <w14:textFill>
                                <w14:solidFill>
                                  <w14:schemeClr w14:val="tx1">
                                    <w14:lumMod w14:val="65000"/>
                                    <w14:lumOff w14:val="35000"/>
                                  </w14:schemeClr>
                                </w14:solidFill>
                              </w14:textFill>
                            </w:rPr>
                            <w:t>姓名和联系方式必须写，另外还需要填写哪些个人信息在简历上，要看应聘单位的具体性质和职位要求，一般来说，企业越大要求的个人信息越全面。</w:t>
                          </w:r>
                        </w:p>
                        <w:p>
                          <w:pPr>
                            <w:keepNext w:val="0"/>
                            <w:keepLines w:val="0"/>
                            <w:pageBreakBefore w:val="0"/>
                            <w:widowControl w:val="0"/>
                            <w:kinsoku/>
                            <w:wordWrap/>
                            <w:overflowPunct/>
                            <w:topLinePunct w:val="0"/>
                            <w:autoSpaceDE/>
                            <w:autoSpaceDN/>
                            <w:bidi w:val="0"/>
                            <w:adjustRightInd/>
                            <w:snapToGrid/>
                            <w:spacing w:line="400" w:lineRule="exact"/>
                            <w:jc w:val="both"/>
                            <w:textAlignment w:val="auto"/>
                            <w:rPr>
                              <w:rFonts w:hint="eastAsia" w:ascii="微软雅黑" w:hAnsi="微软雅黑" w:eastAsia="微软雅黑" w:cs="微软雅黑"/>
                              <w:b w:val="0"/>
                              <w:bCs w:val="0"/>
                              <w:color w:val="595959" w:themeColor="text1" w:themeTint="A6"/>
                              <w:sz w:val="21"/>
                              <w:szCs w:val="24"/>
                              <w14:textFill>
                                <w14:solidFill>
                                  <w14:schemeClr w14:val="tx1">
                                    <w14:lumMod w14:val="65000"/>
                                    <w14:lumOff w14:val="35000"/>
                                  </w14:schemeClr>
                                </w14:solidFill>
                              </w14:textFill>
                            </w:rPr>
                          </w:pPr>
                        </w:p>
                        <w:p>
                          <w:pPr>
                            <w:keepNext w:val="0"/>
                            <w:keepLines w:val="0"/>
                            <w:pageBreakBefore w:val="0"/>
                            <w:widowControl w:val="0"/>
                            <w:kinsoku/>
                            <w:wordWrap/>
                            <w:overflowPunct/>
                            <w:topLinePunct w:val="0"/>
                            <w:autoSpaceDE/>
                            <w:autoSpaceDN/>
                            <w:bidi w:val="0"/>
                            <w:adjustRightInd/>
                            <w:snapToGrid/>
                            <w:spacing w:line="400" w:lineRule="exact"/>
                            <w:ind w:firstLine="420" w:firstLineChars="0"/>
                            <w:jc w:val="both"/>
                            <w:textAlignment w:val="auto"/>
                            <w:rPr>
                              <w:rFonts w:hint="eastAsia" w:ascii="微软雅黑" w:hAnsi="微软雅黑" w:eastAsia="微软雅黑" w:cs="微软雅黑"/>
                              <w:b w:val="0"/>
                              <w:bCs w:val="0"/>
                              <w:color w:val="595959" w:themeColor="text1" w:themeTint="A6"/>
                              <w:sz w:val="21"/>
                              <w:szCs w:val="24"/>
                              <w14:textFill>
                                <w14:solidFill>
                                  <w14:schemeClr w14:val="tx1">
                                    <w14:lumMod w14:val="65000"/>
                                    <w14:lumOff w14:val="35000"/>
                                  </w14:schemeClr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微软雅黑" w:hAnsi="微软雅黑" w:eastAsia="微软雅黑" w:cs="微软雅黑"/>
                              <w:b w:val="0"/>
                              <w:bCs w:val="0"/>
                              <w:color w:val="595959" w:themeColor="text1" w:themeTint="A6"/>
                              <w:sz w:val="21"/>
                              <w:szCs w:val="24"/>
                              <w14:textFill>
                                <w14:solidFill>
                                  <w14:schemeClr w14:val="tx1">
                                    <w14:lumMod w14:val="65000"/>
                                    <w14:lumOff w14:val="35000"/>
                                  </w14:schemeClr>
                                </w14:solidFill>
                              </w14:textFill>
                            </w:rPr>
                            <w:t>简历的照片建议采用标准证件照，切忌使用生活照、大头照、搞怪照哦，为什么呢？你想想，如果你是面试官，拿过来一份简历，上面的照片时搞怪的，或大头照等，你会什么感觉呢，对吧，所以我们的简历上的照片尽量为标准照，能看到正面，也能传递给面试官一种你很稳重的感觉，这样是可以给自己加分的。</w:t>
                          </w:r>
                        </w:p>
                        <w:p>
                          <w:pPr>
                            <w:keepNext w:val="0"/>
                            <w:keepLines w:val="0"/>
                            <w:pageBreakBefore w:val="0"/>
                            <w:widowControl w:val="0"/>
                            <w:kinsoku/>
                            <w:wordWrap/>
                            <w:overflowPunct/>
                            <w:topLinePunct w:val="0"/>
                            <w:autoSpaceDE/>
                            <w:autoSpaceDN/>
                            <w:bidi w:val="0"/>
                            <w:adjustRightInd/>
                            <w:snapToGrid/>
                            <w:spacing w:line="400" w:lineRule="exact"/>
                            <w:jc w:val="both"/>
                            <w:textAlignment w:val="auto"/>
                            <w:rPr>
                              <w:rFonts w:hint="eastAsia" w:ascii="微软雅黑" w:hAnsi="微软雅黑" w:eastAsia="微软雅黑" w:cs="微软雅黑"/>
                              <w:b w:val="0"/>
                              <w:bCs w:val="0"/>
                              <w:color w:val="595959" w:themeColor="text1" w:themeTint="A6"/>
                              <w:sz w:val="21"/>
                              <w:szCs w:val="24"/>
                              <w14:textFill>
                                <w14:solidFill>
                                  <w14:schemeClr w14:val="tx1">
                                    <w14:lumMod w14:val="65000"/>
                                    <w14:lumOff w14:val="35000"/>
                                  </w14:schemeClr>
                                </w14:solidFill>
                              </w14:textFill>
                            </w:rPr>
                          </w:pPr>
                        </w:p>
                      </w:txbxContent>
                    </v:textbox>
                  </v:shape>
                  <v:group id="组合 45" o:spid="_x0000_s1026" o:spt="203" style="position:absolute;left:2106;top:26246;height:478;width:10536;" coordorigin="14033,9125" coordsize="10536,478" o:gfxdata="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AVNiPJvAAAANwAAAAPAAAAAAAAAAEAIAAAACIAAABkcnMvZG93bnJldi54bWxQ&#10;SwECFAAUAAAACACHTuJAMy8FnjsAAAA5AAAAFQAAAAAAAAABACAAAAALAQAAZHJzL2dyb3Vwc2hh&#10;cGV4bWwueG1sUEsFBgAAAAAGAAYAYAEAAMgDAAAAAA==&#10;">
                    <o:lock v:ext="edit" aspectratio="f"/>
                    <v:group id="组合 43" o:spid="_x0000_s1026" o:spt="203" style="position:absolute;left:14033;top:9125;height:476;width:10537;" coordorigin="5510,26246" coordsize="10374,354" o:gfxdata="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6eoZSvwAAANwAAAAPAAAAAAAAAAEAIAAAACIAAABkcnMvZG93bnJldi54&#10;bWxQSwECFAAUAAAACACHTuJAMy8FnjsAAAA5AAAAFQAAAAAAAAABACAAAAAOAQAAZHJzL2dyb3Vw&#10;c2hhcGV4bWwueG1sUEsFBgAAAAAGAAYAYAEAAMsDAAAAAA==&#10;">
                      <o:lock v:ext="edit" aspectratio="f"/>
                      <v:rect id="矩形 40" o:spid="_x0000_s1026" o:spt="1" style="position:absolute;left:5510;top:26246;height:354;width:119;v-text-anchor:middle;" fillcolor="#45518B" filled="t" stroked="f" coordsize="21600,21600" o:gfxdata="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+u4oj&#10;wAAAANwAAAAPAAAAAAAAAAEAIAAAACIAAABkcnMvZG93bnJldi54bWxQSwECFAAUAAAACACHTuJA&#10;My8FnjsAAAA5AAAAEAAAAAAAAAABACAAAAAPAQAAZHJzL3NoYXBleG1sLnhtbFBLBQYAAAAABgAG&#10;AFsBAAC5AwAAAAA=&#10;">
                        <v:fill on="t" focussize="0,0"/>
                        <v:stroke on="f" weight="1pt" miterlimit="8" joinstyle="miter"/>
                        <v:imagedata o:title=""/>
                        <o:lock v:ext="edit" aspectratio="f"/>
                      </v:rect>
                      <v:rect id="矩形 42" o:spid="_x0000_s1026" o:spt="1" style="position:absolute;left:5634;top:26246;height:354;width:10251;v-text-anchor:middle;" fillcolor="#F2F2F2 [3052]" filled="t" stroked="f" coordsize="21600,21600" o:gfxdata="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UZr/&#10;IcEAAADcAAAADwAAAAAAAAABACAAAAAiAAAAZHJzL2Rvd25yZXYueG1sUEsBAhQAFAAAAAgAh07i&#10;QDMvBZ47AAAAOQAAABAAAAAAAAAAAQAgAAAAEAEAAGRycy9zaGFwZXhtbC54bWxQSwUGAAAAAAYA&#10;BgBbAQAAugMAAAAA&#10;">
                        <v:fill on="t" focussize="0,0"/>
                        <v:stroke on="f" weight="1pt" miterlimit="8" joinstyle="miter"/>
                        <v:imagedata o:title=""/>
                        <o:lock v:ext="edit" aspectratio="f"/>
                      </v:rect>
                    </v:group>
                    <v:shape id="文本框 258" o:spid="_x0000_s1026" o:spt="202" type="#_x0000_t202" style="position:absolute;left:14148;top:9131;height:472;width:1537;" filled="f" stroked="f" coordsize="21600,21600" o:gfxdata="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IXbWV&#10;wAAAANwAAAAPAAAAAAAAAAEAIAAAACIAAABkcnMvZG93bnJldi54bWxQSwECFAAUAAAACACHTuJA&#10;My8FnjsAAAA5AAAAEAAAAAAAAAABACAAAAAPAQAAZHJzL3NoYXBleG1sLnhtbFBLBQYAAAAABgAG&#10;AFsBAAC5AwAAAAA=&#10;">
                      <v:fill on="f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20" w:lineRule="exact"/>
                              <w:jc w:val="both"/>
                              <w:textAlignment w:val="auto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28"/>
                                <w:szCs w:val="36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28"/>
                                <w:szCs w:val="36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个人信息</w:t>
                            </w:r>
                          </w:p>
                        </w:txbxContent>
                      </v:textbox>
                    </v:shape>
                  </v:group>
                </v:group>
                <v:group id="组合 63" o:spid="_x0000_s1026" o:spt="203" style="position:absolute;left:6682;top:13261;height:2942;width:10728;" coordorigin="1990,26246" coordsize="10728,2942" o:gfxdata="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AVBgFG+AAAA3AAAAA8AAAAAAAAAAQAgAAAAIgAAAGRycy9kb3ducmV2Lnht&#10;bFBLAQIUABQAAAAIAIdO4kAzLwWeOwAAADkAAAAVAAAAAAAAAAEAIAAAAA0BAABkcnMvZ3JvdXBz&#10;aGFwZXhtbC54bWxQSwUGAAAAAAYABgBgAQAAygMAAAAA&#10;">
                  <o:lock v:ext="edit" aspectratio="f"/>
                  <v:shape id="文本框 258" o:spid="_x0000_s1026" o:spt="202" type="#_x0000_t202" style="position:absolute;left:1990;top:27034;height:2154;width:10728;" filled="f" stroked="f" coordsize="21600,21600" o:gfxdata="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/xKne8AAAA&#10;3AAAAA8AAAAAAAAAAQAgAAAAIgAAAGRycy9kb3ducmV2LnhtbFBLAQIUABQAAAAIAIdO4kAzLwWe&#10;OwAAADkAAAAQAAAAAAAAAAEAIAAAAAsBAABkcnMvc2hhcGV4bWwueG1sUEsFBgAAAAAGAAYAWwEA&#10;ALUDAAAAAA==&#10;">
                    <v:fill on="f" focussize="0,0"/>
                    <v:stroke on="f" weight="0.5pt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keepNext w:val="0"/>
                            <w:keepLines w:val="0"/>
                            <w:pageBreakBefore w:val="0"/>
                            <w:widowControl w:val="0"/>
                            <w:kinsoku/>
                            <w:wordWrap/>
                            <w:overflowPunct/>
                            <w:topLinePunct w:val="0"/>
                            <w:autoSpaceDE/>
                            <w:autoSpaceDN/>
                            <w:bidi w:val="0"/>
                            <w:adjustRightInd/>
                            <w:snapToGrid/>
                            <w:spacing w:line="400" w:lineRule="exact"/>
                            <w:ind w:firstLine="420" w:firstLineChars="0"/>
                            <w:jc w:val="both"/>
                            <w:textAlignment w:val="auto"/>
                            <w:rPr>
                              <w:rFonts w:hint="eastAsia" w:ascii="微软雅黑" w:hAnsi="微软雅黑" w:eastAsia="微软雅黑" w:cs="微软雅黑"/>
                              <w:b w:val="0"/>
                              <w:bCs w:val="0"/>
                              <w:color w:val="595959" w:themeColor="text1" w:themeTint="A6"/>
                              <w:sz w:val="21"/>
                              <w:szCs w:val="24"/>
                              <w14:textFill>
                                <w14:solidFill>
                                  <w14:schemeClr w14:val="tx1">
                                    <w14:lumMod w14:val="65000"/>
                                    <w14:lumOff w14:val="35000"/>
                                  </w14:schemeClr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微软雅黑" w:hAnsi="微软雅黑" w:eastAsia="微软雅黑" w:cs="微软雅黑"/>
                              <w:b w:val="0"/>
                              <w:bCs w:val="0"/>
                              <w:color w:val="595959" w:themeColor="text1" w:themeTint="A6"/>
                              <w:sz w:val="21"/>
                              <w:szCs w:val="24"/>
                              <w14:textFill>
                                <w14:solidFill>
                                  <w14:schemeClr w14:val="tx1">
                                    <w14:lumMod w14:val="65000"/>
                                    <w14:lumOff w14:val="35000"/>
                                  </w14:schemeClr>
                                </w14:solidFill>
                              </w14:textFill>
                            </w:rPr>
                            <w:t>求职意向这个必须明确，必须说清楚你要应聘什么职位，不能模糊，比如：“求职意向：编辑”，这就非常模糊了，你究竟想应聘哪个岗位，也许这个公司里有好几种编辑“短视频编辑”，“文案编辑”，“汽车评测编辑”，“商务编辑”...，面试官经常需要看很多简历，这样根本搞不清楚你要面试哪种职位，所以你的简历很容易被放到“备选”中了，这样就失去了一次机会和自己应聘的岗位失之交臂，可惜不，别看“求职意向”在简历中只占很小很小的一块，但是也是简历中举足轻重的部分，务必要告诉面试官，你要应聘的具体岗位名称。</w:t>
                          </w:r>
                        </w:p>
                      </w:txbxContent>
                    </v:textbox>
                  </v:shape>
                  <v:group id="组合 45" o:spid="_x0000_s1026" o:spt="203" style="position:absolute;left:2106;top:26246;height:478;width:10536;" coordorigin="14033,9125" coordsize="10536,478" o:gfxdata="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a37u9vwAAANwAAAAPAAAAAAAAAAEAIAAAACIAAABkcnMvZG93bnJldi54&#10;bWxQSwECFAAUAAAACACHTuJAMy8FnjsAAAA5AAAAFQAAAAAAAAABACAAAAAOAQAAZHJzL2dyb3Vw&#10;c2hhcGV4bWwueG1sUEsFBgAAAAAGAAYAYAEAAMsDAAAAAA==&#10;">
                    <o:lock v:ext="edit" aspectratio="f"/>
                    <v:group id="组合 43" o:spid="_x0000_s1026" o:spt="203" style="position:absolute;left:14033;top:9125;height:476;width:10537;" coordorigin="5510,26246" coordsize="10374,354" o:gfxdata="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DrQC/PvAAAANwAAAAPAAAAAAAAAAEAIAAAACIAAABkcnMvZG93bnJldi54bWxQ&#10;SwECFAAUAAAACACHTuJAMy8FnjsAAAA5AAAAFQAAAAAAAAABACAAAAALAQAAZHJzL2dyb3Vwc2hh&#10;cGV4bWwueG1sUEsFBgAAAAAGAAYAYAEAAMgDAAAAAA==&#10;">
                      <o:lock v:ext="edit" aspectratio="f"/>
                      <v:rect id="矩形 40" o:spid="_x0000_s1026" o:spt="1" style="position:absolute;left:5510;top:26246;height:354;width:119;v-text-anchor:middle;" fillcolor="#45518B" filled="t" stroked="f" coordsize="21600,21600" o:gfxdata="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AfGFK/&#10;AAAA3AAAAA8AAAAAAAAAAQAgAAAAIgAAAGRycy9kb3ducmV2LnhtbFBLAQIUABQAAAAIAIdO4kAz&#10;LwWeOwAAADkAAAAQAAAAAAAAAAEAIAAAAA4BAABkcnMvc2hhcGV4bWwueG1sUEsFBgAAAAAGAAYA&#10;WwEAALgDAAAAAA==&#10;">
                        <v:fill on="t" focussize="0,0"/>
                        <v:stroke on="f" weight="1pt" miterlimit="8" joinstyle="miter"/>
                        <v:imagedata o:title=""/>
                        <o:lock v:ext="edit" aspectratio="f"/>
                      </v:rect>
                      <v:rect id="矩形 42" o:spid="_x0000_s1026" o:spt="1" style="position:absolute;left:5634;top:26246;height:354;width:10251;v-text-anchor:middle;" fillcolor="#F2F2F2 [3052]" filled="t" stroked="f" coordsize="21600,21600" o:gfxdata="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SdEXG8AAAA&#10;3AAAAA8AAAAAAAAAAQAgAAAAIgAAAGRycy9kb3ducmV2LnhtbFBLAQIUABQAAAAIAIdO4kAzLwWe&#10;OwAAADkAAAAQAAAAAAAAAAEAIAAAAAsBAABkcnMvc2hhcGV4bWwueG1sUEsFBgAAAAAGAAYAWwEA&#10;ALUDAAAAAA==&#10;">
                        <v:fill on="t" focussize="0,0"/>
                        <v:stroke on="f" weight="1pt" miterlimit="8" joinstyle="miter"/>
                        <v:imagedata o:title=""/>
                        <o:lock v:ext="edit" aspectratio="f"/>
                      </v:rect>
                    </v:group>
                    <v:shape id="文本框 258" o:spid="_x0000_s1026" o:spt="202" type="#_x0000_t202" style="position:absolute;left:14148;top:9131;height:472;width:1537;" filled="f" stroked="f" coordsize="21600,21600" o:gfxdata="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t/2Yq&#10;wAAAANwAAAAPAAAAAAAAAAEAIAAAACIAAABkcnMvZG93bnJldi54bWxQSwECFAAUAAAACACHTuJA&#10;My8FnjsAAAA5AAAAEAAAAAAAAAABACAAAAAPAQAAZHJzL3NoYXBleG1sLnhtbFBLBQYAAAAABgAG&#10;AFsBAAC5AwAAAAA=&#10;">
                      <v:fill on="f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20" w:lineRule="exact"/>
                              <w:jc w:val="both"/>
                              <w:textAlignment w:val="auto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28"/>
                                <w:szCs w:val="36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28"/>
                                <w:szCs w:val="36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个人信息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</w:p>
    <w:p>
      <w:r>
        <w:br w:type="page"/>
      </w:r>
    </w:p>
    <w:p>
      <w:bookmarkStart w:id="0" w:name="_GoBack"/>
      <w:bookmarkEnd w:id="0"/>
      <w:r>
        <mc:AlternateContent>
          <mc:Choice Requires="wpg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-775335</wp:posOffset>
                </wp:positionH>
                <wp:positionV relativeFrom="paragraph">
                  <wp:posOffset>-363855</wp:posOffset>
                </wp:positionV>
                <wp:extent cx="6825615" cy="9590405"/>
                <wp:effectExtent l="0" t="0" r="0" b="0"/>
                <wp:wrapNone/>
                <wp:docPr id="682" name="组合 6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25615" cy="9590405"/>
                          <a:chOff x="6682" y="18262"/>
                          <a:chExt cx="10749" cy="15103"/>
                        </a:xfrm>
                      </wpg:grpSpPr>
                      <wps:wsp>
                        <wps:cNvPr id="683" name="文本框 258"/>
                        <wps:cNvSpPr txBox="1"/>
                        <wps:spPr>
                          <a:xfrm>
                            <a:off x="6682" y="18262"/>
                            <a:ext cx="10728" cy="13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400" w:lineRule="exact"/>
                                <w:ind w:firstLine="420" w:firstLineChars="0"/>
                                <w:jc w:val="both"/>
                                <w:textAlignment w:val="auto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595959" w:themeColor="text1" w:themeTint="A6"/>
                                  <w:sz w:val="21"/>
                                  <w:szCs w:val="24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/>
                                  <w:bCs/>
                                  <w:color w:val="595959" w:themeColor="text1" w:themeTint="A6"/>
                                  <w:sz w:val="21"/>
                                  <w:szCs w:val="24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>[小技巧]</w:t>
                              </w: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595959" w:themeColor="text1" w:themeTint="A6"/>
                                  <w:sz w:val="21"/>
                                  <w:szCs w:val="24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 xml:space="preserve"> 在简历中可把应聘企业的相应的职位全称，写入“求职意向”就可以了，面试官针对自己企业的招聘职位相当熟悉，所以当你把招聘信息中的岗位全称写入简历，面试官立马就会知道你的意向，才能继续阅览你的简历，才有可能获得面试机会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spAutoFit/>
                        </wps:bodyPr>
                      </wps:wsp>
                      <wpg:grpSp>
                        <wpg:cNvPr id="684" name="组合 86"/>
                        <wpg:cNvGrpSpPr/>
                        <wpg:grpSpPr>
                          <a:xfrm>
                            <a:off x="6682" y="20259"/>
                            <a:ext cx="10728" cy="2942"/>
                            <a:chOff x="1990" y="26246"/>
                            <a:chExt cx="10728" cy="2942"/>
                          </a:xfrm>
                        </wpg:grpSpPr>
                        <wps:wsp>
                          <wps:cNvPr id="685" name="文本框 258"/>
                          <wps:cNvSpPr txBox="1"/>
                          <wps:spPr>
                            <a:xfrm>
                              <a:off x="1990" y="27034"/>
                              <a:ext cx="10728" cy="215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keepNext w:val="0"/>
                                  <w:keepLines w:val="0"/>
                                  <w:pageBreakBefore w:val="0"/>
                                  <w:widowControl w:val="0"/>
                                  <w:kinsoku/>
                                  <w:wordWrap/>
                                  <w:overflowPunct/>
                                  <w:topLinePunct w:val="0"/>
                                  <w:autoSpaceDE/>
                                  <w:autoSpaceDN/>
                                  <w:bidi w:val="0"/>
                                  <w:adjustRightInd/>
                                  <w:snapToGrid/>
                                  <w:spacing w:line="400" w:lineRule="exact"/>
                                  <w:ind w:firstLine="420" w:firstLineChars="0"/>
                                  <w:jc w:val="both"/>
                                  <w:textAlignment w:val="auto"/>
                                  <w:rPr>
                                    <w:rFonts w:hint="eastAsia" w:ascii="微软雅黑" w:hAnsi="微软雅黑" w:eastAsia="微软雅黑" w:cs="微软雅黑"/>
                                    <w:b w:val="0"/>
                                    <w:bCs w:val="0"/>
                                    <w:color w:val="595959" w:themeColor="text1" w:themeTint="A6"/>
                                    <w:sz w:val="21"/>
                                    <w:szCs w:val="24"/>
                                    <w:lang w:eastAsia="zh-CN"/>
                                    <w14:textFill>
                                      <w14:solidFill>
                                        <w14:schemeClr w14:val="tx1">
                                          <w14:lumMod w14:val="65000"/>
                                          <w14:lumOff w14:val="35000"/>
                                        </w14:schemeClr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 w:cs="微软雅黑"/>
                                    <w:b w:val="0"/>
                                    <w:bCs w:val="0"/>
                                    <w:color w:val="595959" w:themeColor="text1" w:themeTint="A6"/>
                                    <w:sz w:val="21"/>
                                    <w:szCs w:val="24"/>
                                    <w14:textFill>
                                      <w14:solidFill>
                                        <w14:schemeClr w14:val="tx1">
                                          <w14:lumMod w14:val="65000"/>
                                          <w14:lumOff w14:val="35000"/>
                                        </w14:schemeClr>
                                      </w14:solidFill>
                                    </w14:textFill>
                                  </w:rPr>
                                  <w:t>一般大学生都是没有工作经历的，但是可以添加校园经历，但是内容尽量给自己应聘的职位相近，这样才能给自己加分，比如应聘的是“服务器维护”，那么校园经历内容是这样的“成立校园计算机维修团队，义务为校内师生提供维修服务”，这样也相当于拥有工作经验了，对不对</w:t>
                                </w:r>
                                <w:r>
                                  <w:rPr>
                                    <w:rFonts w:hint="eastAsia" w:ascii="微软雅黑" w:hAnsi="微软雅黑" w:eastAsia="微软雅黑" w:cs="微软雅黑"/>
                                    <w:b w:val="0"/>
                                    <w:bCs w:val="0"/>
                                    <w:color w:val="595959" w:themeColor="text1" w:themeTint="A6"/>
                                    <w:sz w:val="21"/>
                                    <w:szCs w:val="24"/>
                                    <w:lang w:eastAsia="zh-CN"/>
                                    <w14:textFill>
                                      <w14:solidFill>
                                        <w14:schemeClr w14:val="tx1">
                                          <w14:lumMod w14:val="65000"/>
                                          <w14:lumOff w14:val="35000"/>
                                        </w14:schemeClr>
                                      </w14:solidFill>
                                    </w14:textFill>
                                  </w:rPr>
                                  <w:t>。</w:t>
                                </w:r>
                              </w:p>
                              <w:p>
                                <w:pPr>
                                  <w:keepNext w:val="0"/>
                                  <w:keepLines w:val="0"/>
                                  <w:pageBreakBefore w:val="0"/>
                                  <w:widowControl w:val="0"/>
                                  <w:kinsoku/>
                                  <w:wordWrap/>
                                  <w:overflowPunct/>
                                  <w:topLinePunct w:val="0"/>
                                  <w:autoSpaceDE/>
                                  <w:autoSpaceDN/>
                                  <w:bidi w:val="0"/>
                                  <w:adjustRightInd/>
                                  <w:snapToGrid/>
                                  <w:spacing w:line="400" w:lineRule="exact"/>
                                  <w:ind w:firstLine="420" w:firstLineChars="0"/>
                                  <w:jc w:val="both"/>
                                  <w:textAlignment w:val="auto"/>
                                  <w:rPr>
                                    <w:rFonts w:hint="eastAsia" w:ascii="微软雅黑" w:hAnsi="微软雅黑" w:eastAsia="微软雅黑" w:cs="微软雅黑"/>
                                    <w:b w:val="0"/>
                                    <w:bCs w:val="0"/>
                                    <w:color w:val="595959" w:themeColor="text1" w:themeTint="A6"/>
                                    <w:sz w:val="21"/>
                                    <w:szCs w:val="24"/>
                                    <w:lang w:eastAsia="zh-CN"/>
                                    <w14:textFill>
                                      <w14:solidFill>
                                        <w14:schemeClr w14:val="tx1">
                                          <w14:lumMod w14:val="65000"/>
                                          <w14:lumOff w14:val="35000"/>
                                        </w14:schemeClr>
                                      </w14:solidFill>
                                    </w14:textFill>
                                  </w:rPr>
                                </w:pPr>
                              </w:p>
                              <w:p>
                                <w:pPr>
                                  <w:keepNext w:val="0"/>
                                  <w:keepLines w:val="0"/>
                                  <w:pageBreakBefore w:val="0"/>
                                  <w:widowControl w:val="0"/>
                                  <w:kinsoku/>
                                  <w:wordWrap/>
                                  <w:overflowPunct/>
                                  <w:topLinePunct w:val="0"/>
                                  <w:autoSpaceDE/>
                                  <w:autoSpaceDN/>
                                  <w:bidi w:val="0"/>
                                  <w:adjustRightInd/>
                                  <w:snapToGrid/>
                                  <w:spacing w:line="400" w:lineRule="exact"/>
                                  <w:ind w:firstLine="420" w:firstLineChars="0"/>
                                  <w:jc w:val="both"/>
                                  <w:textAlignment w:val="auto"/>
                                  <w:rPr>
                                    <w:rFonts w:hint="eastAsia" w:ascii="微软雅黑" w:hAnsi="微软雅黑" w:eastAsia="微软雅黑" w:cs="微软雅黑"/>
                                    <w:b w:val="0"/>
                                    <w:bCs w:val="0"/>
                                    <w:color w:val="595959" w:themeColor="text1" w:themeTint="A6"/>
                                    <w:sz w:val="21"/>
                                    <w:szCs w:val="24"/>
                                    <w14:textFill>
                                      <w14:solidFill>
                                        <w14:schemeClr w14:val="tx1">
                                          <w14:lumMod w14:val="65000"/>
                                          <w14:lumOff w14:val="35000"/>
                                        </w14:schemeClr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 w:cs="微软雅黑"/>
                                    <w:b w:val="0"/>
                                    <w:bCs w:val="0"/>
                                    <w:color w:val="595959" w:themeColor="text1" w:themeTint="A6"/>
                                    <w:sz w:val="21"/>
                                    <w:szCs w:val="24"/>
                                    <w14:textFill>
                                      <w14:solidFill>
                                        <w14:schemeClr w14:val="tx1">
                                          <w14:lumMod w14:val="65000"/>
                                          <w14:lumOff w14:val="35000"/>
                                        </w14:schemeClr>
                                      </w14:solidFill>
                                    </w14:textFill>
                                  </w:rPr>
                                  <w:t>在大学，不可能一丁点校园经历都没有，适当的组织语言</w:t>
                                </w:r>
                                <w:r>
                                  <w:rPr>
                                    <w:rFonts w:hint="eastAsia" w:ascii="微软雅黑" w:hAnsi="微软雅黑" w:eastAsia="微软雅黑" w:cs="微软雅黑"/>
                                    <w:b w:val="0"/>
                                    <w:bCs w:val="0"/>
                                    <w:color w:val="595959" w:themeColor="text1" w:themeTint="A6"/>
                                    <w:sz w:val="21"/>
                                    <w:szCs w:val="24"/>
                                    <w:lang w:eastAsia="zh-CN"/>
                                    <w14:textFill>
                                      <w14:solidFill>
                                        <w14:schemeClr w14:val="tx1">
                                          <w14:lumMod w14:val="65000"/>
                                          <w14:lumOff w14:val="35000"/>
                                        </w14:schemeClr>
                                      </w14:solidFill>
                                    </w14:textFill>
                                  </w:rPr>
                                  <w:t>，</w:t>
                                </w:r>
                                <w:r>
                                  <w:rPr>
                                    <w:rFonts w:hint="eastAsia" w:ascii="微软雅黑" w:hAnsi="微软雅黑" w:eastAsia="微软雅黑" w:cs="微软雅黑"/>
                                    <w:b w:val="0"/>
                                    <w:bCs w:val="0"/>
                                    <w:color w:val="595959" w:themeColor="text1" w:themeTint="A6"/>
                                    <w:sz w:val="21"/>
                                    <w:szCs w:val="24"/>
                                    <w:lang w:val="en-US" w:eastAsia="zh-CN"/>
                                    <w14:textFill>
                                      <w14:solidFill>
                                        <w14:schemeClr w14:val="tx1">
                                          <w14:lumMod w14:val="65000"/>
                                          <w14:lumOff w14:val="35000"/>
                                        </w14:schemeClr>
                                      </w14:solidFill>
                                    </w14:textFill>
                                  </w:rPr>
                                  <w:t>适当润色</w:t>
                                </w:r>
                                <w:r>
                                  <w:rPr>
                                    <w:rFonts w:hint="eastAsia" w:ascii="微软雅黑" w:hAnsi="微软雅黑" w:eastAsia="微软雅黑" w:cs="微软雅黑"/>
                                    <w:b w:val="0"/>
                                    <w:bCs w:val="0"/>
                                    <w:color w:val="595959" w:themeColor="text1" w:themeTint="A6"/>
                                    <w:sz w:val="21"/>
                                    <w:szCs w:val="24"/>
                                    <w14:textFill>
                                      <w14:solidFill>
                                        <w14:schemeClr w14:val="tx1">
                                          <w14:lumMod w14:val="65000"/>
                                          <w14:lumOff w14:val="35000"/>
                                        </w14:schemeClr>
                                      </w14:solidFill>
                                    </w14:textFill>
                                  </w:rPr>
                                  <w:t>，任何人都可以让这个板块给自己加分。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spAutoFit/>
                          </wps:bodyPr>
                        </wps:wsp>
                        <wpg:grpSp>
                          <wpg:cNvPr id="686" name="组合 45"/>
                          <wpg:cNvGrpSpPr/>
                          <wpg:grpSpPr>
                            <a:xfrm>
                              <a:off x="2106" y="26246"/>
                              <a:ext cx="10536" cy="478"/>
                              <a:chOff x="14033" y="9125"/>
                              <a:chExt cx="10536" cy="478"/>
                            </a:xfrm>
                          </wpg:grpSpPr>
                          <wpg:grpSp>
                            <wpg:cNvPr id="687" name="组合 43"/>
                            <wpg:cNvGrpSpPr/>
                            <wpg:grpSpPr>
                              <a:xfrm>
                                <a:off x="14033" y="9125"/>
                                <a:ext cx="10537" cy="476"/>
                                <a:chOff x="5510" y="26246"/>
                                <a:chExt cx="10374" cy="354"/>
                              </a:xfrm>
                            </wpg:grpSpPr>
                            <wps:wsp>
                              <wps:cNvPr id="688" name="矩形 40"/>
                              <wps:cNvSpPr/>
                              <wps:spPr>
                                <a:xfrm>
                                  <a:off x="5510" y="26246"/>
                                  <a:ext cx="119" cy="35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45518B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noAutofit/>
                              </wps:bodyPr>
                            </wps:wsp>
                            <wps:wsp>
                              <wps:cNvPr id="689" name="矩形 42"/>
                              <wps:cNvSpPr/>
                              <wps:spPr>
                                <a:xfrm>
                                  <a:off x="5634" y="26246"/>
                                  <a:ext cx="10251" cy="35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95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noAutofit/>
                              </wps:bodyPr>
                            </wps:wsp>
                          </wpg:grpSp>
                          <wps:wsp>
                            <wps:cNvPr id="690" name="文本框 258"/>
                            <wps:cNvSpPr txBox="1"/>
                            <wps:spPr>
                              <a:xfrm>
                                <a:off x="14148" y="9131"/>
                                <a:ext cx="1537" cy="47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20" w:lineRule="exact"/>
                                    <w:jc w:val="both"/>
                                    <w:textAlignment w:val="auto"/>
                                    <w:rPr>
                                      <w:rFonts w:hint="default" w:ascii="微软雅黑" w:hAnsi="微软雅黑" w:eastAsia="微软雅黑" w:cs="微软雅黑"/>
                                      <w:b w:val="0"/>
                                      <w:bCs w:val="0"/>
                                      <w:color w:val="404040" w:themeColor="text1" w:themeTint="BF"/>
                                      <w:sz w:val="28"/>
                                      <w:szCs w:val="36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b w:val="0"/>
                                      <w:bCs w:val="0"/>
                                      <w:color w:val="404040" w:themeColor="text1" w:themeTint="BF"/>
                                      <w:sz w:val="28"/>
                                      <w:szCs w:val="36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校园经历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wpg:grpSp>
                      </wpg:grpSp>
                      <wpg:grpSp>
                        <wpg:cNvPr id="691" name="组合 95"/>
                        <wpg:cNvGrpSpPr/>
                        <wpg:grpSpPr>
                          <a:xfrm>
                            <a:off x="6682" y="23864"/>
                            <a:ext cx="10728" cy="2942"/>
                            <a:chOff x="1990" y="26246"/>
                            <a:chExt cx="10728" cy="2942"/>
                          </a:xfrm>
                        </wpg:grpSpPr>
                        <wps:wsp>
                          <wps:cNvPr id="692" name="文本框 258"/>
                          <wps:cNvSpPr txBox="1"/>
                          <wps:spPr>
                            <a:xfrm>
                              <a:off x="1990" y="27034"/>
                              <a:ext cx="10728" cy="215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keepNext w:val="0"/>
                                  <w:keepLines w:val="0"/>
                                  <w:pageBreakBefore w:val="0"/>
                                  <w:widowControl w:val="0"/>
                                  <w:kinsoku/>
                                  <w:wordWrap/>
                                  <w:overflowPunct/>
                                  <w:topLinePunct w:val="0"/>
                                  <w:autoSpaceDE/>
                                  <w:autoSpaceDN/>
                                  <w:bidi w:val="0"/>
                                  <w:adjustRightInd/>
                                  <w:snapToGrid/>
                                  <w:spacing w:line="400" w:lineRule="exact"/>
                                  <w:ind w:firstLine="420" w:firstLineChars="0"/>
                                  <w:jc w:val="both"/>
                                  <w:textAlignment w:val="auto"/>
                                  <w:rPr>
                                    <w:rFonts w:hint="eastAsia" w:ascii="微软雅黑" w:hAnsi="微软雅黑" w:eastAsia="微软雅黑" w:cs="微软雅黑"/>
                                    <w:b w:val="0"/>
                                    <w:bCs w:val="0"/>
                                    <w:color w:val="595959" w:themeColor="text1" w:themeTint="A6"/>
                                    <w:sz w:val="21"/>
                                    <w:szCs w:val="24"/>
                                    <w14:textFill>
                                      <w14:solidFill>
                                        <w14:schemeClr w14:val="tx1">
                                          <w14:lumMod w14:val="65000"/>
                                          <w14:lumOff w14:val="35000"/>
                                        </w14:schemeClr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 w:cs="微软雅黑"/>
                                    <w:b w:val="0"/>
                                    <w:bCs w:val="0"/>
                                    <w:color w:val="595959" w:themeColor="text1" w:themeTint="A6"/>
                                    <w:sz w:val="21"/>
                                    <w:szCs w:val="24"/>
                                    <w14:textFill>
                                      <w14:solidFill>
                                        <w14:schemeClr w14:val="tx1">
                                          <w14:lumMod w14:val="65000"/>
                                          <w14:lumOff w14:val="35000"/>
                                        </w14:schemeClr>
                                      </w14:solidFill>
                                    </w14:textFill>
                                  </w:rPr>
                                  <w:t>有荣誉奖励是好事，但是不要把不相关的荣誉写进来，即使你再骄傲，比如你应聘“汽车销售”，但是在“荣誉板块”内写了一个曾经获得跆拳道全校冠军，跆拳道冠军和汽车销售有什么关系呢？一般人很难把他们两个联系到一块，更甭提让这个“冠军”给你加分，当然也有例外，也许碰巧这个面试官也是跆拳道爱好者，也许能有些崇拜加分，但是这种概率太低了，所以我们还是要老老实实的把荣誉奖励筛选一下，组织一下语言，把与应聘岗位相关的荣誉我们写入简历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spAutoFit/>
                          </wps:bodyPr>
                        </wps:wsp>
                        <wpg:grpSp>
                          <wpg:cNvPr id="693" name="组合 45"/>
                          <wpg:cNvGrpSpPr/>
                          <wpg:grpSpPr>
                            <a:xfrm>
                              <a:off x="2106" y="26246"/>
                              <a:ext cx="10536" cy="478"/>
                              <a:chOff x="14033" y="9125"/>
                              <a:chExt cx="10536" cy="478"/>
                            </a:xfrm>
                          </wpg:grpSpPr>
                          <wpg:grpSp>
                            <wpg:cNvPr id="694" name="组合 43"/>
                            <wpg:cNvGrpSpPr/>
                            <wpg:grpSpPr>
                              <a:xfrm>
                                <a:off x="14033" y="9125"/>
                                <a:ext cx="10537" cy="476"/>
                                <a:chOff x="5510" y="26246"/>
                                <a:chExt cx="10374" cy="354"/>
                              </a:xfrm>
                            </wpg:grpSpPr>
                            <wps:wsp>
                              <wps:cNvPr id="695" name="矩形 40"/>
                              <wps:cNvSpPr/>
                              <wps:spPr>
                                <a:xfrm>
                                  <a:off x="5510" y="26246"/>
                                  <a:ext cx="119" cy="35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45518B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noAutofit/>
                              </wps:bodyPr>
                            </wps:wsp>
                            <wps:wsp>
                              <wps:cNvPr id="696" name="矩形 42"/>
                              <wps:cNvSpPr/>
                              <wps:spPr>
                                <a:xfrm>
                                  <a:off x="5634" y="26246"/>
                                  <a:ext cx="10251" cy="35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95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noAutofit/>
                              </wps:bodyPr>
                            </wps:wsp>
                          </wpg:grpSp>
                          <wps:wsp>
                            <wps:cNvPr id="697" name="文本框 258"/>
                            <wps:cNvSpPr txBox="1"/>
                            <wps:spPr>
                              <a:xfrm>
                                <a:off x="14148" y="9131"/>
                                <a:ext cx="1537" cy="47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20" w:lineRule="exact"/>
                                    <w:jc w:val="both"/>
                                    <w:textAlignment w:val="auto"/>
                                    <w:rPr>
                                      <w:rFonts w:hint="default" w:ascii="微软雅黑" w:hAnsi="微软雅黑" w:eastAsia="微软雅黑" w:cs="微软雅黑"/>
                                      <w:b w:val="0"/>
                                      <w:bCs w:val="0"/>
                                      <w:color w:val="404040" w:themeColor="text1" w:themeTint="BF"/>
                                      <w:sz w:val="28"/>
                                      <w:szCs w:val="36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b w:val="0"/>
                                      <w:bCs w:val="0"/>
                                      <w:color w:val="404040" w:themeColor="text1" w:themeTint="BF"/>
                                      <w:sz w:val="28"/>
                                      <w:szCs w:val="36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荣誉奖励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wpg:grpSp>
                      </wpg:grpSp>
                      <wpg:grpSp>
                        <wpg:cNvPr id="698" name="组合 106"/>
                        <wpg:cNvGrpSpPr/>
                        <wpg:grpSpPr>
                          <a:xfrm>
                            <a:off x="6682" y="27469"/>
                            <a:ext cx="10728" cy="2142"/>
                            <a:chOff x="1990" y="26246"/>
                            <a:chExt cx="10728" cy="2142"/>
                          </a:xfrm>
                        </wpg:grpSpPr>
                        <wps:wsp>
                          <wps:cNvPr id="699" name="文本框 258"/>
                          <wps:cNvSpPr txBox="1"/>
                          <wps:spPr>
                            <a:xfrm>
                              <a:off x="1990" y="27034"/>
                              <a:ext cx="10728" cy="135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keepNext w:val="0"/>
                                  <w:keepLines w:val="0"/>
                                  <w:pageBreakBefore w:val="0"/>
                                  <w:widowControl w:val="0"/>
                                  <w:kinsoku/>
                                  <w:wordWrap/>
                                  <w:overflowPunct/>
                                  <w:topLinePunct w:val="0"/>
                                  <w:autoSpaceDE/>
                                  <w:autoSpaceDN/>
                                  <w:bidi w:val="0"/>
                                  <w:adjustRightInd/>
                                  <w:snapToGrid/>
                                  <w:spacing w:line="400" w:lineRule="exact"/>
                                  <w:ind w:firstLine="420" w:firstLineChars="0"/>
                                  <w:jc w:val="both"/>
                                  <w:textAlignment w:val="auto"/>
                                  <w:rPr>
                                    <w:rFonts w:hint="eastAsia" w:ascii="微软雅黑" w:hAnsi="微软雅黑" w:eastAsia="微软雅黑" w:cs="微软雅黑"/>
                                    <w:b w:val="0"/>
                                    <w:bCs w:val="0"/>
                                    <w:color w:val="595959" w:themeColor="text1" w:themeTint="A6"/>
                                    <w:sz w:val="21"/>
                                    <w:szCs w:val="24"/>
                                    <w14:textFill>
                                      <w14:solidFill>
                                        <w14:schemeClr w14:val="tx1">
                                          <w14:lumMod w14:val="65000"/>
                                          <w14:lumOff w14:val="35000"/>
                                        </w14:schemeClr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 w:cs="微软雅黑"/>
                                    <w:b w:val="0"/>
                                    <w:bCs w:val="0"/>
                                    <w:color w:val="595959" w:themeColor="text1" w:themeTint="A6"/>
                                    <w:sz w:val="21"/>
                                    <w:szCs w:val="24"/>
                                    <w14:textFill>
                                      <w14:solidFill>
                                        <w14:schemeClr w14:val="tx1">
                                          <w14:lumMod w14:val="65000"/>
                                          <w14:lumOff w14:val="35000"/>
                                        </w14:schemeClr>
                                      </w14:solidFill>
                                    </w14:textFill>
                                  </w:rPr>
                                  <w:t>这个板块同“荣誉奖励”要求差不多，尽量写与应聘岗位相关的内容，比如岗位对英语有一定的要求，那就可以把自己的英语技能重点突出一下，甚至可以把成绩写出来，切记不要杂七杂八的往简历上随意堆砌，内容多，不如内容精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spAutoFit/>
                          </wps:bodyPr>
                        </wps:wsp>
                        <wpg:grpSp>
                          <wpg:cNvPr id="700" name="组合 45"/>
                          <wpg:cNvGrpSpPr/>
                          <wpg:grpSpPr>
                            <a:xfrm>
                              <a:off x="2106" y="26246"/>
                              <a:ext cx="10536" cy="478"/>
                              <a:chOff x="14033" y="9125"/>
                              <a:chExt cx="10536" cy="478"/>
                            </a:xfrm>
                          </wpg:grpSpPr>
                          <wpg:grpSp>
                            <wpg:cNvPr id="701" name="组合 43"/>
                            <wpg:cNvGrpSpPr/>
                            <wpg:grpSpPr>
                              <a:xfrm>
                                <a:off x="14033" y="9125"/>
                                <a:ext cx="10537" cy="476"/>
                                <a:chOff x="5510" y="26246"/>
                                <a:chExt cx="10374" cy="354"/>
                              </a:xfrm>
                            </wpg:grpSpPr>
                            <wps:wsp>
                              <wps:cNvPr id="702" name="矩形 40"/>
                              <wps:cNvSpPr/>
                              <wps:spPr>
                                <a:xfrm>
                                  <a:off x="5510" y="26246"/>
                                  <a:ext cx="119" cy="35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45518B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noAutofit/>
                              </wps:bodyPr>
                            </wps:wsp>
                            <wps:wsp>
                              <wps:cNvPr id="703" name="矩形 42"/>
                              <wps:cNvSpPr/>
                              <wps:spPr>
                                <a:xfrm>
                                  <a:off x="5634" y="26246"/>
                                  <a:ext cx="10251" cy="35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>
                                    <a:lumMod val="95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noAutofit/>
                              </wps:bodyPr>
                            </wps:wsp>
                          </wpg:grpSp>
                          <wps:wsp>
                            <wps:cNvPr id="704" name="文本框 258"/>
                            <wps:cNvSpPr txBox="1"/>
                            <wps:spPr>
                              <a:xfrm>
                                <a:off x="14148" y="9131"/>
                                <a:ext cx="1537" cy="47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320" w:lineRule="exact"/>
                                    <w:jc w:val="both"/>
                                    <w:textAlignment w:val="auto"/>
                                    <w:rPr>
                                      <w:rFonts w:hint="default" w:ascii="微软雅黑" w:hAnsi="微软雅黑" w:eastAsia="微软雅黑" w:cs="微软雅黑"/>
                                      <w:b w:val="0"/>
                                      <w:bCs w:val="0"/>
                                      <w:color w:val="404040" w:themeColor="text1" w:themeTint="BF"/>
                                      <w:sz w:val="28"/>
                                      <w:szCs w:val="36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hint="eastAsia" w:ascii="微软雅黑" w:hAnsi="微软雅黑" w:eastAsia="微软雅黑" w:cs="微软雅黑"/>
                                      <w:b w:val="0"/>
                                      <w:bCs w:val="0"/>
                                      <w:color w:val="404040" w:themeColor="text1" w:themeTint="BF"/>
                                      <w:sz w:val="28"/>
                                      <w:szCs w:val="36"/>
                                      <w:lang w:val="en-US" w:eastAsia="zh-CN"/>
                                      <w14:textFill>
                                        <w14:solidFill>
                                          <w14:schemeClr w14:val="tx1">
                                            <w14:lumMod w14:val="75000"/>
                                            <w14:lumOff w14:val="25000"/>
                                          </w14:schemeClr>
                                        </w14:solidFill>
                                      </w14:textFill>
                                    </w:rPr>
                                    <w:t>职业技能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wpg:grpSp>
                      </wpg:grpSp>
                      <wps:wsp>
                        <wps:cNvPr id="705" name="文本框 258"/>
                        <wps:cNvSpPr txBox="1"/>
                        <wps:spPr>
                          <a:xfrm>
                            <a:off x="6703" y="30011"/>
                            <a:ext cx="10728" cy="33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400" w:lineRule="exact"/>
                                <w:ind w:firstLine="420" w:firstLineChars="0"/>
                                <w:textAlignment w:val="auto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595959" w:themeColor="text1" w:themeTint="A6"/>
                                  <w:sz w:val="21"/>
                                  <w:szCs w:val="24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595959" w:themeColor="text1" w:themeTint="A6"/>
                                  <w:sz w:val="21"/>
                                  <w:szCs w:val="24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>说到这里，大家都知道简历的作用是什么，“简历是敲门砖...”,"简历是战士手中的枪..."</w:t>
                              </w: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595959" w:themeColor="text1" w:themeTint="A6"/>
                                  <w:sz w:val="21"/>
                                  <w:szCs w:val="24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>，</w:t>
                              </w: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595959" w:themeColor="text1" w:themeTint="A6"/>
                                  <w:sz w:val="21"/>
                                  <w:szCs w:val="24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>网上的各种秘籍说的也没错，就别用什么比喻的写作手法了，太抽象！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400" w:lineRule="exact"/>
                                <w:textAlignment w:val="auto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595959" w:themeColor="text1" w:themeTint="A6"/>
                                  <w:sz w:val="21"/>
                                  <w:szCs w:val="24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400" w:lineRule="exact"/>
                                <w:textAlignment w:val="auto"/>
                                <w:rPr>
                                  <w:rFonts w:hint="eastAsia" w:ascii="微软雅黑" w:hAnsi="微软雅黑" w:eastAsia="微软雅黑" w:cs="微软雅黑"/>
                                  <w:b/>
                                  <w:bCs/>
                                  <w:color w:val="595959" w:themeColor="text1" w:themeTint="A6"/>
                                  <w:sz w:val="21"/>
                                  <w:szCs w:val="24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/>
                                  <w:bCs/>
                                  <w:color w:val="595959" w:themeColor="text1" w:themeTint="A6"/>
                                  <w:sz w:val="21"/>
                                  <w:szCs w:val="24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>我要告诉大家的是：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400" w:lineRule="exact"/>
                                <w:ind w:firstLine="420" w:firstLineChars="0"/>
                                <w:textAlignment w:val="auto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595959" w:themeColor="text1" w:themeTint="A6"/>
                                  <w:sz w:val="21"/>
                                  <w:szCs w:val="24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595959" w:themeColor="text1" w:themeTint="A6"/>
                                  <w:sz w:val="21"/>
                                  <w:szCs w:val="24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>“简历其实只有一个作用，用于告诉面试官，我很适合这个职位，为自己赢得一次面试的机会。”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400" w:lineRule="exact"/>
                                <w:textAlignment w:val="auto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595959" w:themeColor="text1" w:themeTint="A6"/>
                                  <w:sz w:val="21"/>
                                  <w:szCs w:val="24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595959" w:themeColor="text1" w:themeTint="A6"/>
                                  <w:sz w:val="21"/>
                                  <w:szCs w:val="24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>所以你应该知道了吧，为什么我要强调，每个板块都要写与应聘职位相关的内容吧。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400" w:lineRule="exact"/>
                                <w:textAlignment w:val="auto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595959" w:themeColor="text1" w:themeTint="A6"/>
                                  <w:sz w:val="21"/>
                                  <w:szCs w:val="24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400" w:lineRule="exact"/>
                                <w:ind w:firstLine="420" w:firstLineChars="0"/>
                                <w:textAlignment w:val="auto"/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595959" w:themeColor="text1" w:themeTint="A6"/>
                                  <w:sz w:val="21"/>
                                  <w:szCs w:val="24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 w:val="0"/>
                                  <w:bCs w:val="0"/>
                                  <w:color w:val="595959" w:themeColor="text1" w:themeTint="A6"/>
                                  <w:sz w:val="21"/>
                                  <w:szCs w:val="24"/>
                                  <w14:textFill>
                                    <w14:solidFill>
                                      <w14:schemeClr w14:val="tx1">
                                        <w14:lumMod w14:val="65000"/>
                                        <w14:lumOff w14:val="35000"/>
                                      </w14:schemeClr>
                                    </w14:solidFill>
                                  </w14:textFill>
                                </w:rPr>
                                <w:t>希望大家都能找到自己顺心，满意的工作！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61.05pt;margin-top:-28.65pt;height:755.15pt;width:537.45pt;z-index:251763712;mso-width-relative:page;mso-height-relative:page;" coordorigin="6682,18262" coordsize="10749,15103" o:gfxdata="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">
                <o:lock v:ext="edit" aspectratio="f"/>
                <v:shape id="文本框 258" o:spid="_x0000_s1026" o:spt="202" type="#_x0000_t202" style="position:absolute;left:6682;top:18262;height:1354;width:10728;" filled="f" stroked="f" coordsize="21600,21600" o:gfxdata="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ClP5yLgAAADcAAAA&#10;DwAAAAAAAAABACAAAAAiAAAAZHJzL2Rvd25yZXYueG1sUEsBAhQAFAAAAAgAh07iQDMvBZ47AAAA&#10;OQAAABAAAAAAAAAAAQAgAAAABwEAAGRycy9zaGFwZXhtbC54bWxQSwUGAAAAAAYABgBbAQAAsQMA&#10;AAAA&#10;">
                  <v:fill on="f" focussize="0,0"/>
                  <v:stroke on="f" weight="0.5pt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400" w:lineRule="exact"/>
                          <w:ind w:firstLine="420" w:firstLineChars="0"/>
                          <w:jc w:val="both"/>
                          <w:textAlignment w:val="auto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595959" w:themeColor="text1" w:themeTint="A6"/>
                            <w:sz w:val="21"/>
                            <w:szCs w:val="24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/>
                            <w:bCs/>
                            <w:color w:val="595959" w:themeColor="text1" w:themeTint="A6"/>
                            <w:sz w:val="21"/>
                            <w:szCs w:val="24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>[小技巧]</w:t>
                        </w: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595959" w:themeColor="text1" w:themeTint="A6"/>
                            <w:sz w:val="21"/>
                            <w:szCs w:val="24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 xml:space="preserve"> 在简历中可把应聘企业的相应的职位全称，写入“求职意向”就可以了，面试官针对自己企业的招聘职位相当熟悉，所以当你把招聘信息中的岗位全称写入简历，面试官立马就会知道你的意向，才能继续阅览你的简历，才有可能获得面试机会。</w:t>
                        </w:r>
                      </w:p>
                    </w:txbxContent>
                  </v:textbox>
                </v:shape>
                <v:group id="组合 86" o:spid="_x0000_s1026" o:spt="203" style="position:absolute;left:6682;top:20259;height:2942;width:10728;" coordorigin="1990,26246" coordsize="10728,2942" o:gfxdata="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F/YVe2+AAAA3AAAAA8AAAAAAAAAAQAgAAAAIgAAAGRycy9kb3ducmV2Lnht&#10;bFBLAQIUABQAAAAIAIdO4kAzLwWeOwAAADkAAAAVAAAAAAAAAAEAIAAAAA0BAABkcnMvZ3JvdXBz&#10;aGFwZXhtbC54bWxQSwUGAAAAAAYABgBgAQAAygMAAAAA&#10;">
                  <o:lock v:ext="edit" aspectratio="f"/>
                  <v:shape id="文本框 258" o:spid="_x0000_s1026" o:spt="202" type="#_x0000_t202" style="position:absolute;left:1990;top:27034;height:2154;width:10728;" filled="f" stroked="f" coordsize="21600,21600" o:gfxdata="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6vbEJ7gAAADcAAAA&#10;DwAAAAAAAAABACAAAAAiAAAAZHJzL2Rvd25yZXYueG1sUEsBAhQAFAAAAAgAh07iQDMvBZ47AAAA&#10;OQAAABAAAAAAAAAAAQAgAAAABwEAAGRycy9zaGFwZXhtbC54bWxQSwUGAAAAAAYABgBbAQAAsQMA&#10;AAAA&#10;">
                    <v:fill on="f" focussize="0,0"/>
                    <v:stroke on="f" weight="0.5pt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keepNext w:val="0"/>
                            <w:keepLines w:val="0"/>
                            <w:pageBreakBefore w:val="0"/>
                            <w:widowControl w:val="0"/>
                            <w:kinsoku/>
                            <w:wordWrap/>
                            <w:overflowPunct/>
                            <w:topLinePunct w:val="0"/>
                            <w:autoSpaceDE/>
                            <w:autoSpaceDN/>
                            <w:bidi w:val="0"/>
                            <w:adjustRightInd/>
                            <w:snapToGrid/>
                            <w:spacing w:line="400" w:lineRule="exact"/>
                            <w:ind w:firstLine="420" w:firstLineChars="0"/>
                            <w:jc w:val="both"/>
                            <w:textAlignment w:val="auto"/>
                            <w:rPr>
                              <w:rFonts w:hint="eastAsia" w:ascii="微软雅黑" w:hAnsi="微软雅黑" w:eastAsia="微软雅黑" w:cs="微软雅黑"/>
                              <w:b w:val="0"/>
                              <w:bCs w:val="0"/>
                              <w:color w:val="595959" w:themeColor="text1" w:themeTint="A6"/>
                              <w:sz w:val="21"/>
                              <w:szCs w:val="24"/>
                              <w:lang w:eastAsia="zh-CN"/>
                              <w14:textFill>
                                <w14:solidFill>
                                  <w14:schemeClr w14:val="tx1">
                                    <w14:lumMod w14:val="65000"/>
                                    <w14:lumOff w14:val="35000"/>
                                  </w14:schemeClr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微软雅黑" w:hAnsi="微软雅黑" w:eastAsia="微软雅黑" w:cs="微软雅黑"/>
                              <w:b w:val="0"/>
                              <w:bCs w:val="0"/>
                              <w:color w:val="595959" w:themeColor="text1" w:themeTint="A6"/>
                              <w:sz w:val="21"/>
                              <w:szCs w:val="24"/>
                              <w14:textFill>
                                <w14:solidFill>
                                  <w14:schemeClr w14:val="tx1">
                                    <w14:lumMod w14:val="65000"/>
                                    <w14:lumOff w14:val="35000"/>
                                  </w14:schemeClr>
                                </w14:solidFill>
                              </w14:textFill>
                            </w:rPr>
                            <w:t>一般大学生都是没有工作经历的，但是可以添加校园经历，但是内容尽量给自己应聘的职位相近，这样才能给自己加分，比如应聘的是“服务器维护”，那么校园经历内容是这样的“成立校园计算机维修团队，义务为校内师生提供维修服务”，这样也相当于拥有工作经验了，对不对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b w:val="0"/>
                              <w:bCs w:val="0"/>
                              <w:color w:val="595959" w:themeColor="text1" w:themeTint="A6"/>
                              <w:sz w:val="21"/>
                              <w:szCs w:val="24"/>
                              <w:lang w:eastAsia="zh-CN"/>
                              <w14:textFill>
                                <w14:solidFill>
                                  <w14:schemeClr w14:val="tx1">
                                    <w14:lumMod w14:val="65000"/>
                                    <w14:lumOff w14:val="35000"/>
                                  </w14:schemeClr>
                                </w14:solidFill>
                              </w14:textFill>
                            </w:rPr>
                            <w:t>。</w:t>
                          </w:r>
                        </w:p>
                        <w:p>
                          <w:pPr>
                            <w:keepNext w:val="0"/>
                            <w:keepLines w:val="0"/>
                            <w:pageBreakBefore w:val="0"/>
                            <w:widowControl w:val="0"/>
                            <w:kinsoku/>
                            <w:wordWrap/>
                            <w:overflowPunct/>
                            <w:topLinePunct w:val="0"/>
                            <w:autoSpaceDE/>
                            <w:autoSpaceDN/>
                            <w:bidi w:val="0"/>
                            <w:adjustRightInd/>
                            <w:snapToGrid/>
                            <w:spacing w:line="400" w:lineRule="exact"/>
                            <w:ind w:firstLine="420" w:firstLineChars="0"/>
                            <w:jc w:val="both"/>
                            <w:textAlignment w:val="auto"/>
                            <w:rPr>
                              <w:rFonts w:hint="eastAsia" w:ascii="微软雅黑" w:hAnsi="微软雅黑" w:eastAsia="微软雅黑" w:cs="微软雅黑"/>
                              <w:b w:val="0"/>
                              <w:bCs w:val="0"/>
                              <w:color w:val="595959" w:themeColor="text1" w:themeTint="A6"/>
                              <w:sz w:val="21"/>
                              <w:szCs w:val="24"/>
                              <w:lang w:eastAsia="zh-CN"/>
                              <w14:textFill>
                                <w14:solidFill>
                                  <w14:schemeClr w14:val="tx1">
                                    <w14:lumMod w14:val="65000"/>
                                    <w14:lumOff w14:val="35000"/>
                                  </w14:schemeClr>
                                </w14:solidFill>
                              </w14:textFill>
                            </w:rPr>
                          </w:pPr>
                        </w:p>
                        <w:p>
                          <w:pPr>
                            <w:keepNext w:val="0"/>
                            <w:keepLines w:val="0"/>
                            <w:pageBreakBefore w:val="0"/>
                            <w:widowControl w:val="0"/>
                            <w:kinsoku/>
                            <w:wordWrap/>
                            <w:overflowPunct/>
                            <w:topLinePunct w:val="0"/>
                            <w:autoSpaceDE/>
                            <w:autoSpaceDN/>
                            <w:bidi w:val="0"/>
                            <w:adjustRightInd/>
                            <w:snapToGrid/>
                            <w:spacing w:line="400" w:lineRule="exact"/>
                            <w:ind w:firstLine="420" w:firstLineChars="0"/>
                            <w:jc w:val="both"/>
                            <w:textAlignment w:val="auto"/>
                            <w:rPr>
                              <w:rFonts w:hint="eastAsia" w:ascii="微软雅黑" w:hAnsi="微软雅黑" w:eastAsia="微软雅黑" w:cs="微软雅黑"/>
                              <w:b w:val="0"/>
                              <w:bCs w:val="0"/>
                              <w:color w:val="595959" w:themeColor="text1" w:themeTint="A6"/>
                              <w:sz w:val="21"/>
                              <w:szCs w:val="24"/>
                              <w14:textFill>
                                <w14:solidFill>
                                  <w14:schemeClr w14:val="tx1">
                                    <w14:lumMod w14:val="65000"/>
                                    <w14:lumOff w14:val="35000"/>
                                  </w14:schemeClr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微软雅黑" w:hAnsi="微软雅黑" w:eastAsia="微软雅黑" w:cs="微软雅黑"/>
                              <w:b w:val="0"/>
                              <w:bCs w:val="0"/>
                              <w:color w:val="595959" w:themeColor="text1" w:themeTint="A6"/>
                              <w:sz w:val="21"/>
                              <w:szCs w:val="24"/>
                              <w14:textFill>
                                <w14:solidFill>
                                  <w14:schemeClr w14:val="tx1">
                                    <w14:lumMod w14:val="65000"/>
                                    <w14:lumOff w14:val="35000"/>
                                  </w14:schemeClr>
                                </w14:solidFill>
                              </w14:textFill>
                            </w:rPr>
                            <w:t>在大学，不可能一丁点校园经历都没有，适当的组织语言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b w:val="0"/>
                              <w:bCs w:val="0"/>
                              <w:color w:val="595959" w:themeColor="text1" w:themeTint="A6"/>
                              <w:sz w:val="21"/>
                              <w:szCs w:val="24"/>
                              <w:lang w:eastAsia="zh-CN"/>
                              <w14:textFill>
                                <w14:solidFill>
                                  <w14:schemeClr w14:val="tx1">
                                    <w14:lumMod w14:val="65000"/>
                                    <w14:lumOff w14:val="35000"/>
                                  </w14:schemeClr>
                                </w14:solidFill>
                              </w14:textFill>
                            </w:rPr>
                            <w:t>，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b w:val="0"/>
                              <w:bCs w:val="0"/>
                              <w:color w:val="595959" w:themeColor="text1" w:themeTint="A6"/>
                              <w:sz w:val="21"/>
                              <w:szCs w:val="24"/>
                              <w:lang w:val="en-US" w:eastAsia="zh-CN"/>
                              <w14:textFill>
                                <w14:solidFill>
                                  <w14:schemeClr w14:val="tx1">
                                    <w14:lumMod w14:val="65000"/>
                                    <w14:lumOff w14:val="35000"/>
                                  </w14:schemeClr>
                                </w14:solidFill>
                              </w14:textFill>
                            </w:rPr>
                            <w:t>适当润色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b w:val="0"/>
                              <w:bCs w:val="0"/>
                              <w:color w:val="595959" w:themeColor="text1" w:themeTint="A6"/>
                              <w:sz w:val="21"/>
                              <w:szCs w:val="24"/>
                              <w14:textFill>
                                <w14:solidFill>
                                  <w14:schemeClr w14:val="tx1">
                                    <w14:lumMod w14:val="65000"/>
                                    <w14:lumOff w14:val="35000"/>
                                  </w14:schemeClr>
                                </w14:solidFill>
                              </w14:textFill>
                            </w:rPr>
                            <w:t>，任何人都可以让这个板块给自己加分。</w:t>
                          </w:r>
                        </w:p>
                      </w:txbxContent>
                    </v:textbox>
                  </v:shape>
                  <v:group id="组合 45" o:spid="_x0000_s1026" o:spt="203" style="position:absolute;left:2106;top:26246;height:478;width:10536;" coordorigin="14033,9125" coordsize="10536,478" o:gfxdata="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MBGbgG+AAAA3AAAAA8AAAAAAAAAAQAgAAAAIgAAAGRycy9kb3ducmV2Lnht&#10;bFBLAQIUABQAAAAIAIdO4kAzLwWeOwAAADkAAAAVAAAAAAAAAAEAIAAAAA0BAABkcnMvZ3JvdXBz&#10;aGFwZXhtbC54bWxQSwUGAAAAAAYABgBgAQAAygMAAAAA&#10;">
                    <o:lock v:ext="edit" aspectratio="f"/>
                    <v:group id="组合 43" o:spid="_x0000_s1026" o:spt="203" style="position:absolute;left:14033;top:9125;height:476;width:10537;" coordorigin="5510,26246" coordsize="10374,354" o:gfxdata="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vCsuavwAAANwAAAAPAAAAAAAAAAEAIAAAACIAAABkcnMvZG93bnJldi54&#10;bWxQSwECFAAUAAAACACHTuJAMy8FnjsAAAA5AAAAFQAAAAAAAAABACAAAAAOAQAAZHJzL2dyb3Vw&#10;c2hhcGV4bWwueG1sUEsFBgAAAAAGAAYAYAEAAMsDAAAAAA==&#10;">
                      <o:lock v:ext="edit" aspectratio="f"/>
                      <v:rect id="矩形 40" o:spid="_x0000_s1026" o:spt="1" style="position:absolute;left:5510;top:26246;height:354;width:119;v-text-anchor:middle;" fillcolor="#45518B" filled="t" stroked="f" coordsize="21600,21600" o:gfxdata="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qGze68AAAA&#10;3AAAAA8AAAAAAAAAAQAgAAAAIgAAAGRycy9kb3ducmV2LnhtbFBLAQIUABQAAAAIAIdO4kAzLwWe&#10;OwAAADkAAAAQAAAAAAAAAAEAIAAAAAsBAABkcnMvc2hhcGV4bWwueG1sUEsFBgAAAAAGAAYAWwEA&#10;ALUDAAAAAA==&#10;">
                        <v:fill on="t" focussize="0,0"/>
                        <v:stroke on="f" weight="1pt" miterlimit="8" joinstyle="miter"/>
                        <v:imagedata o:title=""/>
                        <o:lock v:ext="edit" aspectratio="f"/>
                      </v:rect>
                      <v:rect id="矩形 42" o:spid="_x0000_s1026" o:spt="1" style="position:absolute;left:5634;top:26246;height:354;width:10251;v-text-anchor:middle;" fillcolor="#F2F2F2 [3052]" filled="t" stroked="f" coordsize="21600,21600" o:gfxdata="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p7js&#10;wAAAANwAAAAPAAAAAAAAAAEAIAAAACIAAABkcnMvZG93bnJldi54bWxQSwECFAAUAAAACACHTuJA&#10;My8FnjsAAAA5AAAAEAAAAAAAAAABACAAAAAPAQAAZHJzL3NoYXBleG1sLnhtbFBLBQYAAAAABgAG&#10;AFsBAAC5AwAAAAA=&#10;">
                        <v:fill on="t" focussize="0,0"/>
                        <v:stroke on="f" weight="1pt" miterlimit="8" joinstyle="miter"/>
                        <v:imagedata o:title=""/>
                        <o:lock v:ext="edit" aspectratio="f"/>
                      </v:rect>
                    </v:group>
                    <v:shape id="文本框 258" o:spid="_x0000_s1026" o:spt="202" type="#_x0000_t202" style="position:absolute;left:14148;top:9131;height:472;width:1537;" filled="f" stroked="f" coordsize="21600,21600" o:gfxdata="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HalVsugAAANwA&#10;AAAPAAAAAAAAAAEAIAAAACIAAABkcnMvZG93bnJldi54bWxQSwECFAAUAAAACACHTuJAMy8FnjsA&#10;AAA5AAAAEAAAAAAAAAABACAAAAAJAQAAZHJzL3NoYXBleG1sLnhtbFBLBQYAAAAABgAGAFsBAACz&#10;AwAAAAA=&#10;">
                      <v:fill on="f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20" w:lineRule="exact"/>
                              <w:jc w:val="both"/>
                              <w:textAlignment w:val="auto"/>
                              <w:rPr>
                                <w:rFonts w:hint="default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28"/>
                                <w:szCs w:val="36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28"/>
                                <w:szCs w:val="36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校园经历</w:t>
                            </w:r>
                          </w:p>
                        </w:txbxContent>
                      </v:textbox>
                    </v:shape>
                  </v:group>
                </v:group>
                <v:group id="组合 95" o:spid="_x0000_s1026" o:spt="203" style="position:absolute;left:6682;top:23864;height:2942;width:10728;" coordorigin="1990,26246" coordsize="10728,2942" o:gfxdata="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KdmCo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文本框 258" o:spid="_x0000_s1026" o:spt="202" type="#_x0000_t202" style="position:absolute;left:1990;top:27034;height:2154;width:10728;" filled="f" stroked="f" coordsize="21600,21600" o:gfxdata="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MbKjrsAAADc&#10;AAAADwAAAAAAAAABACAAAAAiAAAAZHJzL2Rvd25yZXYueG1sUEsBAhQAFAAAAAgAh07iQDMvBZ47&#10;AAAAOQAAABAAAAAAAAAAAQAgAAAACgEAAGRycy9zaGFwZXhtbC54bWxQSwUGAAAAAAYABgBbAQAA&#10;tAMAAAAA&#10;">
                    <v:fill on="f" focussize="0,0"/>
                    <v:stroke on="f" weight="0.5pt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keepNext w:val="0"/>
                            <w:keepLines w:val="0"/>
                            <w:pageBreakBefore w:val="0"/>
                            <w:widowControl w:val="0"/>
                            <w:kinsoku/>
                            <w:wordWrap/>
                            <w:overflowPunct/>
                            <w:topLinePunct w:val="0"/>
                            <w:autoSpaceDE/>
                            <w:autoSpaceDN/>
                            <w:bidi w:val="0"/>
                            <w:adjustRightInd/>
                            <w:snapToGrid/>
                            <w:spacing w:line="400" w:lineRule="exact"/>
                            <w:ind w:firstLine="420" w:firstLineChars="0"/>
                            <w:jc w:val="both"/>
                            <w:textAlignment w:val="auto"/>
                            <w:rPr>
                              <w:rFonts w:hint="eastAsia" w:ascii="微软雅黑" w:hAnsi="微软雅黑" w:eastAsia="微软雅黑" w:cs="微软雅黑"/>
                              <w:b w:val="0"/>
                              <w:bCs w:val="0"/>
                              <w:color w:val="595959" w:themeColor="text1" w:themeTint="A6"/>
                              <w:sz w:val="21"/>
                              <w:szCs w:val="24"/>
                              <w14:textFill>
                                <w14:solidFill>
                                  <w14:schemeClr w14:val="tx1">
                                    <w14:lumMod w14:val="65000"/>
                                    <w14:lumOff w14:val="35000"/>
                                  </w14:schemeClr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微软雅黑" w:hAnsi="微软雅黑" w:eastAsia="微软雅黑" w:cs="微软雅黑"/>
                              <w:b w:val="0"/>
                              <w:bCs w:val="0"/>
                              <w:color w:val="595959" w:themeColor="text1" w:themeTint="A6"/>
                              <w:sz w:val="21"/>
                              <w:szCs w:val="24"/>
                              <w14:textFill>
                                <w14:solidFill>
                                  <w14:schemeClr w14:val="tx1">
                                    <w14:lumMod w14:val="65000"/>
                                    <w14:lumOff w14:val="35000"/>
                                  </w14:schemeClr>
                                </w14:solidFill>
                              </w14:textFill>
                            </w:rPr>
                            <w:t>有荣誉奖励是好事，但是不要把不相关的荣誉写进来，即使你再骄傲，比如你应聘“汽车销售”，但是在“荣誉板块”内写了一个曾经获得跆拳道全校冠军，跆拳道冠军和汽车销售有什么关系呢？一般人很难把他们两个联系到一块，更甭提让这个“冠军”给你加分，当然也有例外，也许碰巧这个面试官也是跆拳道爱好者，也许能有些崇拜加分，但是这种概率太低了，所以我们还是要老老实实的把荣誉奖励筛选一下，组织一下语言，把与应聘岗位相关的荣誉我们写入简历。</w:t>
                          </w:r>
                        </w:p>
                      </w:txbxContent>
                    </v:textbox>
                  </v:shape>
                  <v:group id="组合 45" o:spid="_x0000_s1026" o:spt="203" style="position:absolute;left:2106;top:26246;height:478;width:10536;" coordorigin="14033,9125" coordsize="10536,478" o:gfxdata="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">
                    <o:lock v:ext="edit" aspectratio="f"/>
                    <v:group id="组合 43" o:spid="_x0000_s1026" o:spt="203" style="position:absolute;left:14033;top:9125;height:476;width:10537;" coordorigin="5510,26246" coordsize="10374,354" o:gfxdata="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aAcMwvwAAANwAAAAPAAAAAAAAAAEAIAAAACIAAABkcnMvZG93bnJldi54&#10;bWxQSwECFAAUAAAACACHTuJAMy8FnjsAAAA5AAAAFQAAAAAAAAABACAAAAAOAQAAZHJzL2dyb3Vw&#10;c2hhcGV4bWwueG1sUEsFBgAAAAAGAAYAYAEAAMsDAAAAAA==&#10;">
                      <o:lock v:ext="edit" aspectratio="f"/>
                      <v:rect id="矩形 40" o:spid="_x0000_s1026" o:spt="1" style="position:absolute;left:5510;top:26246;height:354;width:119;v-text-anchor:middle;" fillcolor="#45518B" filled="t" stroked="f" coordsize="21600,21600" o:gfxdata="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BXvSt&#10;wAAAANwAAAAPAAAAAAAAAAEAIAAAACIAAABkcnMvZG93bnJldi54bWxQSwECFAAUAAAACACHTuJA&#10;My8FnjsAAAA5AAAAEAAAAAAAAAABACAAAAAPAQAAZHJzL3NoYXBleG1sLnhtbFBLBQYAAAAABgAG&#10;AFsBAAC5AwAAAAA=&#10;">
                        <v:fill on="t" focussize="0,0"/>
                        <v:stroke on="f" weight="1pt" miterlimit="8" joinstyle="miter"/>
                        <v:imagedata o:title=""/>
                        <o:lock v:ext="edit" aspectratio="f"/>
                      </v:rect>
                      <v:rect id="矩形 42" o:spid="_x0000_s1026" o:spt="1" style="position:absolute;left:5634;top:26246;height:354;width:10251;v-text-anchor:middle;" fillcolor="#F2F2F2 [3052]" filled="t" stroked="f" coordsize="21600,21600" o:gfxdata="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x4bpD&#10;wAAAANwAAAAPAAAAAAAAAAEAIAAAACIAAABkcnMvZG93bnJldi54bWxQSwECFAAUAAAACACHTuJA&#10;My8FnjsAAAA5AAAAEAAAAAAAAAABACAAAAAPAQAAZHJzL3NoYXBleG1sLnhtbFBLBQYAAAAABgAG&#10;AFsBAAC5AwAAAAA=&#10;">
                        <v:fill on="t" focussize="0,0"/>
                        <v:stroke on="f" weight="1pt" miterlimit="8" joinstyle="miter"/>
                        <v:imagedata o:title=""/>
                        <o:lock v:ext="edit" aspectratio="f"/>
                      </v:rect>
                    </v:group>
                    <v:shape id="文本框 258" o:spid="_x0000_s1026" o:spt="202" type="#_x0000_t202" style="position:absolute;left:14148;top:9131;height:472;width:1537;" filled="f" stroked="f" coordsize="21600,21600" o:gfxdata="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iDzRi/&#10;AAAA3AAAAA8AAAAAAAAAAQAgAAAAIgAAAGRycy9kb3ducmV2LnhtbFBLAQIUABQAAAAIAIdO4kAz&#10;LwWeOwAAADkAAAAQAAAAAAAAAAEAIAAAAA4BAABkcnMvc2hhcGV4bWwueG1sUEsFBgAAAAAGAAYA&#10;WwEAALgDAAAAAA==&#10;">
                      <v:fill on="f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20" w:lineRule="exact"/>
                              <w:jc w:val="both"/>
                              <w:textAlignment w:val="auto"/>
                              <w:rPr>
                                <w:rFonts w:hint="default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28"/>
                                <w:szCs w:val="36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28"/>
                                <w:szCs w:val="36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荣誉奖励</w:t>
                            </w:r>
                          </w:p>
                        </w:txbxContent>
                      </v:textbox>
                    </v:shape>
                  </v:group>
                </v:group>
                <v:group id="组合 106" o:spid="_x0000_s1026" o:spt="203" style="position:absolute;left:6682;top:27469;height:2142;width:10728;" coordorigin="1990,26246" coordsize="10728,2142" o:gfxdata="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BbTMk1vAAAANwAAAAPAAAAAAAAAAEAIAAAACIAAABkcnMvZG93bnJldi54bWxQ&#10;SwECFAAUAAAACACHTuJAMy8FnjsAAAA5AAAAFQAAAAAAAAABACAAAAALAQAAZHJzL2dyb3Vwc2hh&#10;cGV4bWwueG1sUEsFBgAAAAAGAAYAYAEAAMgDAAAAAA==&#10;">
                  <o:lock v:ext="edit" aspectratio="f"/>
                  <v:shape id="文本框 258" o:spid="_x0000_s1026" o:spt="202" type="#_x0000_t202" style="position:absolute;left:1990;top:27034;height:1354;width:10728;" filled="f" stroked="f" coordsize="21600,21600" o:gfxdata="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7mJY/7gAAADcAAAA&#10;DwAAAAAAAAABACAAAAAiAAAAZHJzL2Rvd25yZXYueG1sUEsBAhQAFAAAAAgAh07iQDMvBZ47AAAA&#10;OQAAABAAAAAAAAAAAQAgAAAABwEAAGRycy9zaGFwZXhtbC54bWxQSwUGAAAAAAYABgBbAQAAsQMA&#10;AAAA&#10;">
                    <v:fill on="f" focussize="0,0"/>
                    <v:stroke on="f" weight="0.5pt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keepNext w:val="0"/>
                            <w:keepLines w:val="0"/>
                            <w:pageBreakBefore w:val="0"/>
                            <w:widowControl w:val="0"/>
                            <w:kinsoku/>
                            <w:wordWrap/>
                            <w:overflowPunct/>
                            <w:topLinePunct w:val="0"/>
                            <w:autoSpaceDE/>
                            <w:autoSpaceDN/>
                            <w:bidi w:val="0"/>
                            <w:adjustRightInd/>
                            <w:snapToGrid/>
                            <w:spacing w:line="400" w:lineRule="exact"/>
                            <w:ind w:firstLine="420" w:firstLineChars="0"/>
                            <w:jc w:val="both"/>
                            <w:textAlignment w:val="auto"/>
                            <w:rPr>
                              <w:rFonts w:hint="eastAsia" w:ascii="微软雅黑" w:hAnsi="微软雅黑" w:eastAsia="微软雅黑" w:cs="微软雅黑"/>
                              <w:b w:val="0"/>
                              <w:bCs w:val="0"/>
                              <w:color w:val="595959" w:themeColor="text1" w:themeTint="A6"/>
                              <w:sz w:val="21"/>
                              <w:szCs w:val="24"/>
                              <w14:textFill>
                                <w14:solidFill>
                                  <w14:schemeClr w14:val="tx1">
                                    <w14:lumMod w14:val="65000"/>
                                    <w14:lumOff w14:val="35000"/>
                                  </w14:schemeClr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微软雅黑" w:hAnsi="微软雅黑" w:eastAsia="微软雅黑" w:cs="微软雅黑"/>
                              <w:b w:val="0"/>
                              <w:bCs w:val="0"/>
                              <w:color w:val="595959" w:themeColor="text1" w:themeTint="A6"/>
                              <w:sz w:val="21"/>
                              <w:szCs w:val="24"/>
                              <w14:textFill>
                                <w14:solidFill>
                                  <w14:schemeClr w14:val="tx1">
                                    <w14:lumMod w14:val="65000"/>
                                    <w14:lumOff w14:val="35000"/>
                                  </w14:schemeClr>
                                </w14:solidFill>
                              </w14:textFill>
                            </w:rPr>
                            <w:t>这个板块同“荣誉奖励”要求差不多，尽量写与应聘岗位相关的内容，比如岗位对英语有一定的要求，那就可以把自己的英语技能重点突出一下，甚至可以把成绩写出来，切记不要杂七杂八的往简历上随意堆砌，内容多，不如内容精。</w:t>
                          </w:r>
                        </w:p>
                      </w:txbxContent>
                    </v:textbox>
                  </v:shape>
                  <v:group id="组合 45" o:spid="_x0000_s1026" o:spt="203" style="position:absolute;left:2106;top:26246;height:478;width:10536;" coordorigin="14033,9125" coordsize="10536,478" o:gfxdata="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DvRXym7AAAA3AAAAA8AAAAAAAAAAQAgAAAAIgAAAGRycy9kb3ducmV2LnhtbFBL&#10;AQIUABQAAAAIAIdO4kAzLwWeOwAAADkAAAAVAAAAAAAAAAEAIAAAAAoBAABkcnMvZ3JvdXBzaGFw&#10;ZXhtbC54bWxQSwUGAAAAAAYABgBgAQAAxwMAAAAA&#10;">
                    <o:lock v:ext="edit" aspectratio="f"/>
                    <v:group id="组合 43" o:spid="_x0000_s1026" o:spt="203" style="position:absolute;left:14033;top:9125;height:476;width:10537;" coordorigin="5510,26246" coordsize="10374,354" o:gfxdata="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UnfqyvwAAANwAAAAPAAAAAAAAAAEAIAAAACIAAABkcnMvZG93bnJldi54&#10;bWxQSwECFAAUAAAACACHTuJAMy8FnjsAAAA5AAAAFQAAAAAAAAABACAAAAAOAQAAZHJzL2dyb3Vw&#10;c2hhcGV4bWwueG1sUEsFBgAAAAAGAAYAYAEAAMsDAAAAAA==&#10;">
                      <o:lock v:ext="edit" aspectratio="f"/>
                      <v:rect id="矩形 40" o:spid="_x0000_s1026" o:spt="1" style="position:absolute;left:5510;top:26246;height:354;width:119;v-text-anchor:middle;" fillcolor="#45518B" filled="t" stroked="f" coordsize="21600,21600" o:gfxdata="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Bc9sO/&#10;AAAA3AAAAA8AAAAAAAAAAQAgAAAAIgAAAGRycy9kb3ducmV2LnhtbFBLAQIUABQAAAAIAIdO4kAz&#10;LwWeOwAAADkAAAAQAAAAAAAAAAEAIAAAAA4BAABkcnMvc2hhcGV4bWwueG1sUEsFBgAAAAAGAAYA&#10;WwEAALgDAAAAAA==&#10;">
                        <v:fill on="t" focussize="0,0"/>
                        <v:stroke on="f" weight="1pt" miterlimit="8" joinstyle="miter"/>
                        <v:imagedata o:title=""/>
                        <o:lock v:ext="edit" aspectratio="f"/>
                      </v:rect>
                      <v:rect id="矩形 42" o:spid="_x0000_s1026" o:spt="1" style="position:absolute;left:5634;top:26246;height:354;width:10251;v-text-anchor:middle;" fillcolor="#F2F2F2 [3052]" filled="t" stroked="f" coordsize="21600,21600" o:gfxdata="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f32D&#10;wcEAAADcAAAADwAAAAAAAAABACAAAAAiAAAAZHJzL2Rvd25yZXYueG1sUEsBAhQAFAAAAAgAh07i&#10;QDMvBZ47AAAAOQAAABAAAAAAAAAAAQAgAAAAEAEAAGRycy9zaGFwZXhtbC54bWxQSwUGAAAAAAYA&#10;BgBbAQAAugMAAAAA&#10;">
                        <v:fill on="t" focussize="0,0"/>
                        <v:stroke on="f" weight="1pt" miterlimit="8" joinstyle="miter"/>
                        <v:imagedata o:title=""/>
                        <o:lock v:ext="edit" aspectratio="f"/>
                      </v:rect>
                    </v:group>
                    <v:shape id="文本框 258" o:spid="_x0000_s1026" o:spt="202" type="#_x0000_t202" style="position:absolute;left:14148;top:9131;height:472;width:1537;" filled="f" stroked="f" coordsize="21600,21600" o:gfxdata="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musl1&#10;wAAAANwAAAAPAAAAAAAAAAEAIAAAACIAAABkcnMvZG93bnJldi54bWxQSwECFAAUAAAACACHTuJA&#10;My8FnjsAAAA5AAAAEAAAAAAAAAABACAAAAAPAQAAZHJzL3NoYXBleG1sLnhtbFBLBQYAAAAABgAG&#10;AFsBAAC5AwAAAAA=&#10;">
                      <v:fill on="f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320" w:lineRule="exact"/>
                              <w:jc w:val="both"/>
                              <w:textAlignment w:val="auto"/>
                              <w:rPr>
                                <w:rFonts w:hint="default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28"/>
                                <w:szCs w:val="36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28"/>
                                <w:szCs w:val="36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职业技能</w:t>
                            </w:r>
                          </w:p>
                        </w:txbxContent>
                      </v:textbox>
                    </v:shape>
                  </v:group>
                </v:group>
                <v:shape id="文本框 258" o:spid="_x0000_s1026" o:spt="202" type="#_x0000_t202" style="position:absolute;left:6703;top:30011;height:3354;width:10728;" filled="f" stroked="f" coordsize="21600,21600" o:gfxdata="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HEyOC8AAAA&#10;3A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400" w:lineRule="exact"/>
                          <w:ind w:firstLine="420" w:firstLineChars="0"/>
                          <w:textAlignment w:val="auto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595959" w:themeColor="text1" w:themeTint="A6"/>
                            <w:sz w:val="21"/>
                            <w:szCs w:val="24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595959" w:themeColor="text1" w:themeTint="A6"/>
                            <w:sz w:val="21"/>
                            <w:szCs w:val="24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>说到这里，大家都知道简历的作用是什么，“简历是敲门砖...”,"简历是战士手中的枪..."</w:t>
                        </w: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595959" w:themeColor="text1" w:themeTint="A6"/>
                            <w:sz w:val="21"/>
                            <w:szCs w:val="24"/>
                            <w:lang w:eastAsia="zh-CN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>，</w:t>
                        </w: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595959" w:themeColor="text1" w:themeTint="A6"/>
                            <w:sz w:val="21"/>
                            <w:szCs w:val="24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>网上的各种秘籍说的也没错，就别用什么比喻的写作手法了，太抽象！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400" w:lineRule="exact"/>
                          <w:textAlignment w:val="auto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595959" w:themeColor="text1" w:themeTint="A6"/>
                            <w:sz w:val="21"/>
                            <w:szCs w:val="24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400" w:lineRule="exact"/>
                          <w:textAlignment w:val="auto"/>
                          <w:rPr>
                            <w:rFonts w:hint="eastAsia" w:ascii="微软雅黑" w:hAnsi="微软雅黑" w:eastAsia="微软雅黑" w:cs="微软雅黑"/>
                            <w:b/>
                            <w:bCs/>
                            <w:color w:val="595959" w:themeColor="text1" w:themeTint="A6"/>
                            <w:sz w:val="21"/>
                            <w:szCs w:val="24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/>
                            <w:bCs/>
                            <w:color w:val="595959" w:themeColor="text1" w:themeTint="A6"/>
                            <w:sz w:val="21"/>
                            <w:szCs w:val="24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>我要告诉大家的是：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400" w:lineRule="exact"/>
                          <w:ind w:firstLine="420" w:firstLineChars="0"/>
                          <w:textAlignment w:val="auto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595959" w:themeColor="text1" w:themeTint="A6"/>
                            <w:sz w:val="21"/>
                            <w:szCs w:val="24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595959" w:themeColor="text1" w:themeTint="A6"/>
                            <w:sz w:val="21"/>
                            <w:szCs w:val="24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>“简历其实只有一个作用，用于告诉面试官，我很适合这个职位，为自己赢得一次面试的机会。”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400" w:lineRule="exact"/>
                          <w:textAlignment w:val="auto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595959" w:themeColor="text1" w:themeTint="A6"/>
                            <w:sz w:val="21"/>
                            <w:szCs w:val="24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595959" w:themeColor="text1" w:themeTint="A6"/>
                            <w:sz w:val="21"/>
                            <w:szCs w:val="24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>所以你应该知道了吧，为什么我要强调，每个板块都要写与应聘职位相关的内容吧。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400" w:lineRule="exact"/>
                          <w:textAlignment w:val="auto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595959" w:themeColor="text1" w:themeTint="A6"/>
                            <w:sz w:val="21"/>
                            <w:szCs w:val="24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400" w:lineRule="exact"/>
                          <w:ind w:firstLine="420" w:firstLineChars="0"/>
                          <w:textAlignment w:val="auto"/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595959" w:themeColor="text1" w:themeTint="A6"/>
                            <w:sz w:val="21"/>
                            <w:szCs w:val="24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 w:val="0"/>
                            <w:bCs w:val="0"/>
                            <w:color w:val="595959" w:themeColor="text1" w:themeTint="A6"/>
                            <w:sz w:val="21"/>
                            <w:szCs w:val="24"/>
                            <w14:textFill>
                              <w14:solidFill>
                                <w14:schemeClr w14:val="tx1">
                                  <w14:lumMod w14:val="65000"/>
                                  <w14:lumOff w14:val="35000"/>
                                </w14:schemeClr>
                              </w14:solidFill>
                            </w14:textFill>
                          </w:rPr>
                          <w:t>希望大家都能找到自己顺心，满意的工作！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BA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0"/>
    <w:family w:val="roman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EF27450"/>
    <w:multiLevelType w:val="singleLevel"/>
    <w:tmpl w:val="8EF27450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AB45398B"/>
    <w:multiLevelType w:val="singleLevel"/>
    <w:tmpl w:val="AB45398B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B623E467"/>
    <w:multiLevelType w:val="singleLevel"/>
    <w:tmpl w:val="B623E467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C2C416EB"/>
    <w:multiLevelType w:val="singleLevel"/>
    <w:tmpl w:val="C2C416E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0D8F4826"/>
    <w:multiLevelType w:val="multilevel"/>
    <w:tmpl w:val="0D8F4826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  <w:color w:val="000000" w:themeColor="text1"/>
        <w14:textFill>
          <w14:solidFill>
            <w14:schemeClr w14:val="tx1"/>
          </w14:solidFill>
        </w14:textFill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5">
    <w:nsid w:val="18A654FC"/>
    <w:multiLevelType w:val="multilevel"/>
    <w:tmpl w:val="18A654FC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  <w:color w:val="000000" w:themeColor="text1"/>
        <w14:textFill>
          <w14:solidFill>
            <w14:schemeClr w14:val="tx1"/>
          </w14:solidFill>
        </w14:textFill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6">
    <w:nsid w:val="4BA42939"/>
    <w:multiLevelType w:val="singleLevel"/>
    <w:tmpl w:val="4BA42939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54D651F5"/>
    <w:multiLevelType w:val="singleLevel"/>
    <w:tmpl w:val="54D651F5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5BF50113"/>
    <w:multiLevelType w:val="multilevel"/>
    <w:tmpl w:val="5BF50113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  <w:color w:val="000000" w:themeColor="text1"/>
        <w14:textFill>
          <w14:solidFill>
            <w14:schemeClr w14:val="tx1"/>
          </w14:solidFill>
        </w14:textFill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9">
    <w:nsid w:val="695F145D"/>
    <w:multiLevelType w:val="singleLevel"/>
    <w:tmpl w:val="695F145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74AF3AF4"/>
    <w:multiLevelType w:val="multilevel"/>
    <w:tmpl w:val="74AF3AF4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  <w:color w:val="000000" w:themeColor="text1"/>
        <w14:textFill>
          <w14:solidFill>
            <w14:schemeClr w14:val="tx1"/>
          </w14:solidFill>
        </w14:textFill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9"/>
  </w:num>
  <w:num w:numId="5">
    <w:abstractNumId w:val="1"/>
  </w:num>
  <w:num w:numId="6">
    <w:abstractNumId w:val="2"/>
  </w:num>
  <w:num w:numId="7">
    <w:abstractNumId w:val="7"/>
  </w:num>
  <w:num w:numId="8">
    <w:abstractNumId w:val="5"/>
  </w:num>
  <w:num w:numId="9">
    <w:abstractNumId w:val="4"/>
  </w:num>
  <w:num w:numId="10">
    <w:abstractNumId w:val="10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05E402C"/>
    <w:rsid w:val="000506E7"/>
    <w:rsid w:val="000F1EB8"/>
    <w:rsid w:val="00127D71"/>
    <w:rsid w:val="001D0C1D"/>
    <w:rsid w:val="001E18B5"/>
    <w:rsid w:val="00603CE1"/>
    <w:rsid w:val="007F6DE3"/>
    <w:rsid w:val="008824C2"/>
    <w:rsid w:val="00AE5141"/>
    <w:rsid w:val="00AE72E4"/>
    <w:rsid w:val="00C360DC"/>
    <w:rsid w:val="00D92EE6"/>
    <w:rsid w:val="00E2241D"/>
    <w:rsid w:val="00EB7BC7"/>
    <w:rsid w:val="00F935A1"/>
    <w:rsid w:val="00FA010B"/>
    <w:rsid w:val="011568AE"/>
    <w:rsid w:val="0124026E"/>
    <w:rsid w:val="0135380E"/>
    <w:rsid w:val="016E7D68"/>
    <w:rsid w:val="01A605C2"/>
    <w:rsid w:val="01AA1F61"/>
    <w:rsid w:val="01CE47F4"/>
    <w:rsid w:val="01D43539"/>
    <w:rsid w:val="01DF4345"/>
    <w:rsid w:val="01FB5C1F"/>
    <w:rsid w:val="02032876"/>
    <w:rsid w:val="022C1055"/>
    <w:rsid w:val="022E06FE"/>
    <w:rsid w:val="02732232"/>
    <w:rsid w:val="027B627E"/>
    <w:rsid w:val="0284662D"/>
    <w:rsid w:val="02857517"/>
    <w:rsid w:val="02C5076F"/>
    <w:rsid w:val="02C718D8"/>
    <w:rsid w:val="02CE773D"/>
    <w:rsid w:val="02D20483"/>
    <w:rsid w:val="02DB4501"/>
    <w:rsid w:val="02E841E9"/>
    <w:rsid w:val="02FC276E"/>
    <w:rsid w:val="02FE384A"/>
    <w:rsid w:val="030A2B0C"/>
    <w:rsid w:val="032648CC"/>
    <w:rsid w:val="03332CAB"/>
    <w:rsid w:val="033A3082"/>
    <w:rsid w:val="034C307A"/>
    <w:rsid w:val="03506BF4"/>
    <w:rsid w:val="035E47DD"/>
    <w:rsid w:val="037476FB"/>
    <w:rsid w:val="0376650E"/>
    <w:rsid w:val="037D6BE5"/>
    <w:rsid w:val="037E0322"/>
    <w:rsid w:val="03861777"/>
    <w:rsid w:val="03874CC3"/>
    <w:rsid w:val="03B53AF7"/>
    <w:rsid w:val="03C00DC8"/>
    <w:rsid w:val="03C82B80"/>
    <w:rsid w:val="03E57DC0"/>
    <w:rsid w:val="03FB5F61"/>
    <w:rsid w:val="040F37B1"/>
    <w:rsid w:val="041A6A77"/>
    <w:rsid w:val="04265507"/>
    <w:rsid w:val="042F23E8"/>
    <w:rsid w:val="043263B8"/>
    <w:rsid w:val="04547A46"/>
    <w:rsid w:val="045F1A81"/>
    <w:rsid w:val="047C0233"/>
    <w:rsid w:val="04842EFB"/>
    <w:rsid w:val="04845CCF"/>
    <w:rsid w:val="04A21EE1"/>
    <w:rsid w:val="04BA0F32"/>
    <w:rsid w:val="04C05C8C"/>
    <w:rsid w:val="04FE34A1"/>
    <w:rsid w:val="05281AC7"/>
    <w:rsid w:val="053000D2"/>
    <w:rsid w:val="0551437A"/>
    <w:rsid w:val="05650FA0"/>
    <w:rsid w:val="05842C2C"/>
    <w:rsid w:val="058B0BEF"/>
    <w:rsid w:val="059801D5"/>
    <w:rsid w:val="059A1F6B"/>
    <w:rsid w:val="05A346FF"/>
    <w:rsid w:val="05D767ED"/>
    <w:rsid w:val="05EB1B74"/>
    <w:rsid w:val="06062F85"/>
    <w:rsid w:val="06163DB0"/>
    <w:rsid w:val="068E5715"/>
    <w:rsid w:val="0696575F"/>
    <w:rsid w:val="069D36A5"/>
    <w:rsid w:val="06A45D56"/>
    <w:rsid w:val="06B148F5"/>
    <w:rsid w:val="06B23572"/>
    <w:rsid w:val="06B57A55"/>
    <w:rsid w:val="06BA096E"/>
    <w:rsid w:val="06BF0F95"/>
    <w:rsid w:val="06C15A01"/>
    <w:rsid w:val="06C33E8C"/>
    <w:rsid w:val="06CB1990"/>
    <w:rsid w:val="06FB5D8E"/>
    <w:rsid w:val="072147E5"/>
    <w:rsid w:val="073A5046"/>
    <w:rsid w:val="0769300B"/>
    <w:rsid w:val="077F2929"/>
    <w:rsid w:val="0780485A"/>
    <w:rsid w:val="07892A4B"/>
    <w:rsid w:val="078E27D0"/>
    <w:rsid w:val="07BE497A"/>
    <w:rsid w:val="07F02D0A"/>
    <w:rsid w:val="07F27C5B"/>
    <w:rsid w:val="07F436EE"/>
    <w:rsid w:val="07F53DA8"/>
    <w:rsid w:val="0854138E"/>
    <w:rsid w:val="08861196"/>
    <w:rsid w:val="088A20D4"/>
    <w:rsid w:val="08A15DF4"/>
    <w:rsid w:val="08B950B0"/>
    <w:rsid w:val="08C12FDD"/>
    <w:rsid w:val="08E623F8"/>
    <w:rsid w:val="091341CE"/>
    <w:rsid w:val="093739FC"/>
    <w:rsid w:val="09396F37"/>
    <w:rsid w:val="093D37B2"/>
    <w:rsid w:val="09400545"/>
    <w:rsid w:val="0955083D"/>
    <w:rsid w:val="097C1841"/>
    <w:rsid w:val="098F434F"/>
    <w:rsid w:val="09980EA0"/>
    <w:rsid w:val="09AB16FF"/>
    <w:rsid w:val="09B1428A"/>
    <w:rsid w:val="09D11E1A"/>
    <w:rsid w:val="09F050F7"/>
    <w:rsid w:val="09FA6E37"/>
    <w:rsid w:val="0A296C69"/>
    <w:rsid w:val="0A2D2DFA"/>
    <w:rsid w:val="0A4156D1"/>
    <w:rsid w:val="0A511BF5"/>
    <w:rsid w:val="0A763464"/>
    <w:rsid w:val="0A916994"/>
    <w:rsid w:val="0A944443"/>
    <w:rsid w:val="0A946E9E"/>
    <w:rsid w:val="0AA0119F"/>
    <w:rsid w:val="0AA17E93"/>
    <w:rsid w:val="0AD028C6"/>
    <w:rsid w:val="0AE6683C"/>
    <w:rsid w:val="0AF04006"/>
    <w:rsid w:val="0AF74E28"/>
    <w:rsid w:val="0B0758A2"/>
    <w:rsid w:val="0B09246E"/>
    <w:rsid w:val="0B11197C"/>
    <w:rsid w:val="0B122F6F"/>
    <w:rsid w:val="0B161A54"/>
    <w:rsid w:val="0B363888"/>
    <w:rsid w:val="0B3E7A43"/>
    <w:rsid w:val="0B5C1DD8"/>
    <w:rsid w:val="0B7764F9"/>
    <w:rsid w:val="0B8218FF"/>
    <w:rsid w:val="0B9479E8"/>
    <w:rsid w:val="0B9E7501"/>
    <w:rsid w:val="0BB33219"/>
    <w:rsid w:val="0BD8128E"/>
    <w:rsid w:val="0BEF210C"/>
    <w:rsid w:val="0C0F1259"/>
    <w:rsid w:val="0C245ED9"/>
    <w:rsid w:val="0C3D0224"/>
    <w:rsid w:val="0C454AC1"/>
    <w:rsid w:val="0C53223E"/>
    <w:rsid w:val="0C5D1244"/>
    <w:rsid w:val="0C5D52E7"/>
    <w:rsid w:val="0C6449B0"/>
    <w:rsid w:val="0C6C4EFD"/>
    <w:rsid w:val="0C6D1583"/>
    <w:rsid w:val="0C7C27F8"/>
    <w:rsid w:val="0C895CE6"/>
    <w:rsid w:val="0CA30926"/>
    <w:rsid w:val="0CA45C9B"/>
    <w:rsid w:val="0CAD2F95"/>
    <w:rsid w:val="0CB12C4C"/>
    <w:rsid w:val="0CB36C2C"/>
    <w:rsid w:val="0CCD6F68"/>
    <w:rsid w:val="0CD7487B"/>
    <w:rsid w:val="0CD97540"/>
    <w:rsid w:val="0CF37E01"/>
    <w:rsid w:val="0D0E1743"/>
    <w:rsid w:val="0D131AAC"/>
    <w:rsid w:val="0D16629E"/>
    <w:rsid w:val="0D3C42EA"/>
    <w:rsid w:val="0D5C6EBA"/>
    <w:rsid w:val="0D6D13F7"/>
    <w:rsid w:val="0DC74873"/>
    <w:rsid w:val="0DD163EB"/>
    <w:rsid w:val="0E2C640D"/>
    <w:rsid w:val="0E3A458B"/>
    <w:rsid w:val="0E3B786A"/>
    <w:rsid w:val="0E4B14AC"/>
    <w:rsid w:val="0E4C00C8"/>
    <w:rsid w:val="0E636E54"/>
    <w:rsid w:val="0E9016D1"/>
    <w:rsid w:val="0EB40AE0"/>
    <w:rsid w:val="0EB537E2"/>
    <w:rsid w:val="0EC12132"/>
    <w:rsid w:val="0EE50BBF"/>
    <w:rsid w:val="0EFC4677"/>
    <w:rsid w:val="0F014F2D"/>
    <w:rsid w:val="0F06568F"/>
    <w:rsid w:val="0F0A00B9"/>
    <w:rsid w:val="0F0A5C0E"/>
    <w:rsid w:val="0F0E6F5D"/>
    <w:rsid w:val="0F1239EA"/>
    <w:rsid w:val="0F1B33A7"/>
    <w:rsid w:val="0F21411F"/>
    <w:rsid w:val="0F517E52"/>
    <w:rsid w:val="0F593F22"/>
    <w:rsid w:val="0F606D75"/>
    <w:rsid w:val="0F696E73"/>
    <w:rsid w:val="0F835313"/>
    <w:rsid w:val="0F901ADE"/>
    <w:rsid w:val="0F905F3C"/>
    <w:rsid w:val="0F9A1438"/>
    <w:rsid w:val="0FAD1157"/>
    <w:rsid w:val="0FB97B16"/>
    <w:rsid w:val="0FCD215D"/>
    <w:rsid w:val="0FE14F57"/>
    <w:rsid w:val="0FE25887"/>
    <w:rsid w:val="0FE621E9"/>
    <w:rsid w:val="0FEC15D5"/>
    <w:rsid w:val="0FF7259A"/>
    <w:rsid w:val="10042663"/>
    <w:rsid w:val="10077A32"/>
    <w:rsid w:val="10085BBA"/>
    <w:rsid w:val="101E1983"/>
    <w:rsid w:val="10284D4D"/>
    <w:rsid w:val="103E5F5E"/>
    <w:rsid w:val="104A111D"/>
    <w:rsid w:val="10550BD1"/>
    <w:rsid w:val="1059610D"/>
    <w:rsid w:val="10611CF9"/>
    <w:rsid w:val="106D097A"/>
    <w:rsid w:val="109408F3"/>
    <w:rsid w:val="10A10618"/>
    <w:rsid w:val="10AA28BE"/>
    <w:rsid w:val="10BE2356"/>
    <w:rsid w:val="10C6288F"/>
    <w:rsid w:val="10D14337"/>
    <w:rsid w:val="10D412D1"/>
    <w:rsid w:val="10E25054"/>
    <w:rsid w:val="10E33D74"/>
    <w:rsid w:val="10F52288"/>
    <w:rsid w:val="111E1A8E"/>
    <w:rsid w:val="11260217"/>
    <w:rsid w:val="11277EBF"/>
    <w:rsid w:val="11485530"/>
    <w:rsid w:val="114E593A"/>
    <w:rsid w:val="115D7E62"/>
    <w:rsid w:val="118A3424"/>
    <w:rsid w:val="11930B3B"/>
    <w:rsid w:val="11C026C2"/>
    <w:rsid w:val="11D12F8B"/>
    <w:rsid w:val="11FC4B3F"/>
    <w:rsid w:val="121F6A25"/>
    <w:rsid w:val="123350E8"/>
    <w:rsid w:val="12545BF1"/>
    <w:rsid w:val="12694C09"/>
    <w:rsid w:val="12757470"/>
    <w:rsid w:val="128046B7"/>
    <w:rsid w:val="12804B5F"/>
    <w:rsid w:val="12874700"/>
    <w:rsid w:val="128B798B"/>
    <w:rsid w:val="12920568"/>
    <w:rsid w:val="12A061A1"/>
    <w:rsid w:val="12A07DB4"/>
    <w:rsid w:val="12A612E4"/>
    <w:rsid w:val="12CD6B13"/>
    <w:rsid w:val="12D2138C"/>
    <w:rsid w:val="132241D8"/>
    <w:rsid w:val="132C7CC8"/>
    <w:rsid w:val="1388706E"/>
    <w:rsid w:val="13912DC9"/>
    <w:rsid w:val="139F051B"/>
    <w:rsid w:val="13A15280"/>
    <w:rsid w:val="13A237B3"/>
    <w:rsid w:val="13C13D9C"/>
    <w:rsid w:val="13DB65AD"/>
    <w:rsid w:val="13DF3648"/>
    <w:rsid w:val="13E07EEC"/>
    <w:rsid w:val="13F00572"/>
    <w:rsid w:val="13FB02B7"/>
    <w:rsid w:val="141173A5"/>
    <w:rsid w:val="14134099"/>
    <w:rsid w:val="1431019E"/>
    <w:rsid w:val="143950D7"/>
    <w:rsid w:val="14741379"/>
    <w:rsid w:val="14753BCC"/>
    <w:rsid w:val="14756279"/>
    <w:rsid w:val="148671B5"/>
    <w:rsid w:val="148E5862"/>
    <w:rsid w:val="14B66738"/>
    <w:rsid w:val="14B7145D"/>
    <w:rsid w:val="14C237F5"/>
    <w:rsid w:val="14D73128"/>
    <w:rsid w:val="14DD20A0"/>
    <w:rsid w:val="14EB77D2"/>
    <w:rsid w:val="151B73F8"/>
    <w:rsid w:val="15274BAD"/>
    <w:rsid w:val="153042EF"/>
    <w:rsid w:val="15437F50"/>
    <w:rsid w:val="15567922"/>
    <w:rsid w:val="15710D0A"/>
    <w:rsid w:val="15880269"/>
    <w:rsid w:val="158A495F"/>
    <w:rsid w:val="158B4B46"/>
    <w:rsid w:val="15932612"/>
    <w:rsid w:val="15C551AE"/>
    <w:rsid w:val="15CE0C8A"/>
    <w:rsid w:val="15D40375"/>
    <w:rsid w:val="15F01C7D"/>
    <w:rsid w:val="1607299C"/>
    <w:rsid w:val="161F63B3"/>
    <w:rsid w:val="16526B7A"/>
    <w:rsid w:val="1656519C"/>
    <w:rsid w:val="165965B7"/>
    <w:rsid w:val="166021A7"/>
    <w:rsid w:val="166E2F2C"/>
    <w:rsid w:val="167536FD"/>
    <w:rsid w:val="16916A50"/>
    <w:rsid w:val="169732C2"/>
    <w:rsid w:val="169E768F"/>
    <w:rsid w:val="16A36D5B"/>
    <w:rsid w:val="16C24838"/>
    <w:rsid w:val="16EA0628"/>
    <w:rsid w:val="16F0787E"/>
    <w:rsid w:val="16F307A0"/>
    <w:rsid w:val="17022691"/>
    <w:rsid w:val="1737108F"/>
    <w:rsid w:val="175C06FD"/>
    <w:rsid w:val="175D198F"/>
    <w:rsid w:val="17611080"/>
    <w:rsid w:val="1774689C"/>
    <w:rsid w:val="17857041"/>
    <w:rsid w:val="179D691A"/>
    <w:rsid w:val="17A94CC2"/>
    <w:rsid w:val="17B86DF0"/>
    <w:rsid w:val="17BB508B"/>
    <w:rsid w:val="17BC0F99"/>
    <w:rsid w:val="17FF1164"/>
    <w:rsid w:val="1800374D"/>
    <w:rsid w:val="181D7E52"/>
    <w:rsid w:val="18255534"/>
    <w:rsid w:val="183B653B"/>
    <w:rsid w:val="186037EF"/>
    <w:rsid w:val="18691408"/>
    <w:rsid w:val="187E72FF"/>
    <w:rsid w:val="188A5DDB"/>
    <w:rsid w:val="18A80D4E"/>
    <w:rsid w:val="18B404C5"/>
    <w:rsid w:val="18D41B31"/>
    <w:rsid w:val="18EC7FD0"/>
    <w:rsid w:val="19062AAB"/>
    <w:rsid w:val="19214A77"/>
    <w:rsid w:val="192D47F5"/>
    <w:rsid w:val="193122CA"/>
    <w:rsid w:val="1939237D"/>
    <w:rsid w:val="196B5944"/>
    <w:rsid w:val="198A41E7"/>
    <w:rsid w:val="199C741C"/>
    <w:rsid w:val="19EB39E7"/>
    <w:rsid w:val="19FC4ED6"/>
    <w:rsid w:val="1A070BAF"/>
    <w:rsid w:val="1A507961"/>
    <w:rsid w:val="1A650D18"/>
    <w:rsid w:val="1A705808"/>
    <w:rsid w:val="1A783830"/>
    <w:rsid w:val="1A8113F4"/>
    <w:rsid w:val="1A8E3228"/>
    <w:rsid w:val="1A960DF7"/>
    <w:rsid w:val="1AA96BE4"/>
    <w:rsid w:val="1AAB193A"/>
    <w:rsid w:val="1AC9077C"/>
    <w:rsid w:val="1AD669E9"/>
    <w:rsid w:val="1ADF0619"/>
    <w:rsid w:val="1B035026"/>
    <w:rsid w:val="1B11726D"/>
    <w:rsid w:val="1B195A42"/>
    <w:rsid w:val="1B2E6BAA"/>
    <w:rsid w:val="1B324DFA"/>
    <w:rsid w:val="1B3660C6"/>
    <w:rsid w:val="1B46351E"/>
    <w:rsid w:val="1B4C0E33"/>
    <w:rsid w:val="1B4E220A"/>
    <w:rsid w:val="1B6443B9"/>
    <w:rsid w:val="1BC00CD6"/>
    <w:rsid w:val="1BC21AE2"/>
    <w:rsid w:val="1BD0390B"/>
    <w:rsid w:val="1BE03C9A"/>
    <w:rsid w:val="1BEA3EA1"/>
    <w:rsid w:val="1BFB6832"/>
    <w:rsid w:val="1C0928C4"/>
    <w:rsid w:val="1C1F5131"/>
    <w:rsid w:val="1C251B96"/>
    <w:rsid w:val="1C350400"/>
    <w:rsid w:val="1C6C4E3D"/>
    <w:rsid w:val="1C7F4C8B"/>
    <w:rsid w:val="1C827072"/>
    <w:rsid w:val="1C8D3BE0"/>
    <w:rsid w:val="1C94080A"/>
    <w:rsid w:val="1C9D6FD7"/>
    <w:rsid w:val="1CB62CEA"/>
    <w:rsid w:val="1CBA16DD"/>
    <w:rsid w:val="1CBC195B"/>
    <w:rsid w:val="1CC12880"/>
    <w:rsid w:val="1CF324A2"/>
    <w:rsid w:val="1D000BCD"/>
    <w:rsid w:val="1D02688C"/>
    <w:rsid w:val="1D276AF9"/>
    <w:rsid w:val="1D361726"/>
    <w:rsid w:val="1D37331F"/>
    <w:rsid w:val="1D7270B9"/>
    <w:rsid w:val="1D9E3EE0"/>
    <w:rsid w:val="1DA000F7"/>
    <w:rsid w:val="1DA01750"/>
    <w:rsid w:val="1DB56AE6"/>
    <w:rsid w:val="1DD81EAD"/>
    <w:rsid w:val="1DE257E9"/>
    <w:rsid w:val="1DE31DE9"/>
    <w:rsid w:val="1DE9719E"/>
    <w:rsid w:val="1DED0C1F"/>
    <w:rsid w:val="1DFD1299"/>
    <w:rsid w:val="1E0A2FE1"/>
    <w:rsid w:val="1E167530"/>
    <w:rsid w:val="1E272630"/>
    <w:rsid w:val="1E303C78"/>
    <w:rsid w:val="1E341119"/>
    <w:rsid w:val="1E7343A4"/>
    <w:rsid w:val="1E7875AB"/>
    <w:rsid w:val="1E850B52"/>
    <w:rsid w:val="1E894ADA"/>
    <w:rsid w:val="1E965B88"/>
    <w:rsid w:val="1EB8152A"/>
    <w:rsid w:val="1EC05644"/>
    <w:rsid w:val="1EE84FEC"/>
    <w:rsid w:val="1EEC3009"/>
    <w:rsid w:val="1F19199A"/>
    <w:rsid w:val="1F606322"/>
    <w:rsid w:val="1F640C2A"/>
    <w:rsid w:val="1F651737"/>
    <w:rsid w:val="1F6A490F"/>
    <w:rsid w:val="1F7D17CD"/>
    <w:rsid w:val="1F9479CB"/>
    <w:rsid w:val="1F9928FB"/>
    <w:rsid w:val="1FA8168C"/>
    <w:rsid w:val="1FCF6D49"/>
    <w:rsid w:val="1FD34083"/>
    <w:rsid w:val="1FDE3C4D"/>
    <w:rsid w:val="1FE8215C"/>
    <w:rsid w:val="1FEC114F"/>
    <w:rsid w:val="1FFA1AA5"/>
    <w:rsid w:val="203F2977"/>
    <w:rsid w:val="203F6E85"/>
    <w:rsid w:val="2043058A"/>
    <w:rsid w:val="2080775D"/>
    <w:rsid w:val="208561CD"/>
    <w:rsid w:val="20A251ED"/>
    <w:rsid w:val="20CD1720"/>
    <w:rsid w:val="20D42B26"/>
    <w:rsid w:val="20D43C04"/>
    <w:rsid w:val="20E01A4C"/>
    <w:rsid w:val="20EF5CC8"/>
    <w:rsid w:val="20FF271D"/>
    <w:rsid w:val="21141AE0"/>
    <w:rsid w:val="2114231E"/>
    <w:rsid w:val="212058C0"/>
    <w:rsid w:val="212D23EC"/>
    <w:rsid w:val="212E61C6"/>
    <w:rsid w:val="213A661F"/>
    <w:rsid w:val="2156294A"/>
    <w:rsid w:val="21626976"/>
    <w:rsid w:val="21AC7017"/>
    <w:rsid w:val="21B60A0A"/>
    <w:rsid w:val="21BD33E4"/>
    <w:rsid w:val="21C57311"/>
    <w:rsid w:val="21CA291E"/>
    <w:rsid w:val="21CC32B2"/>
    <w:rsid w:val="21EA023C"/>
    <w:rsid w:val="220A2A23"/>
    <w:rsid w:val="222D5262"/>
    <w:rsid w:val="222D585E"/>
    <w:rsid w:val="22525290"/>
    <w:rsid w:val="22552DCE"/>
    <w:rsid w:val="22794151"/>
    <w:rsid w:val="227E7D5D"/>
    <w:rsid w:val="22A27D85"/>
    <w:rsid w:val="22A66AF9"/>
    <w:rsid w:val="22CC4D82"/>
    <w:rsid w:val="22EB59FC"/>
    <w:rsid w:val="23100EF9"/>
    <w:rsid w:val="231D4625"/>
    <w:rsid w:val="232908B7"/>
    <w:rsid w:val="233A74F6"/>
    <w:rsid w:val="23496163"/>
    <w:rsid w:val="235300B7"/>
    <w:rsid w:val="235D6F7B"/>
    <w:rsid w:val="238C491F"/>
    <w:rsid w:val="23977EA2"/>
    <w:rsid w:val="23E622CD"/>
    <w:rsid w:val="24277056"/>
    <w:rsid w:val="242F3C80"/>
    <w:rsid w:val="243F7583"/>
    <w:rsid w:val="24422105"/>
    <w:rsid w:val="24A0750A"/>
    <w:rsid w:val="24A62CC3"/>
    <w:rsid w:val="24AF11CD"/>
    <w:rsid w:val="24FE6E57"/>
    <w:rsid w:val="251637C6"/>
    <w:rsid w:val="25223231"/>
    <w:rsid w:val="25343293"/>
    <w:rsid w:val="255B2CAD"/>
    <w:rsid w:val="25795097"/>
    <w:rsid w:val="25814935"/>
    <w:rsid w:val="25827BB1"/>
    <w:rsid w:val="259B3C6C"/>
    <w:rsid w:val="25D6554A"/>
    <w:rsid w:val="25F46163"/>
    <w:rsid w:val="26097B20"/>
    <w:rsid w:val="2626138C"/>
    <w:rsid w:val="265A1CD1"/>
    <w:rsid w:val="266E0940"/>
    <w:rsid w:val="267A1A71"/>
    <w:rsid w:val="268A7D93"/>
    <w:rsid w:val="26943A41"/>
    <w:rsid w:val="269E19A9"/>
    <w:rsid w:val="26BB28C0"/>
    <w:rsid w:val="26D4708F"/>
    <w:rsid w:val="26DB56E0"/>
    <w:rsid w:val="26F2626C"/>
    <w:rsid w:val="26FC5EE2"/>
    <w:rsid w:val="27334C0F"/>
    <w:rsid w:val="27382233"/>
    <w:rsid w:val="273B7671"/>
    <w:rsid w:val="274858FC"/>
    <w:rsid w:val="2749418B"/>
    <w:rsid w:val="2753518D"/>
    <w:rsid w:val="277359AB"/>
    <w:rsid w:val="277965C5"/>
    <w:rsid w:val="279B798D"/>
    <w:rsid w:val="27A35495"/>
    <w:rsid w:val="27BB3B15"/>
    <w:rsid w:val="27C03907"/>
    <w:rsid w:val="27C05D75"/>
    <w:rsid w:val="27D14405"/>
    <w:rsid w:val="27D67DC0"/>
    <w:rsid w:val="27D760CD"/>
    <w:rsid w:val="27D90D3C"/>
    <w:rsid w:val="27ED4CE8"/>
    <w:rsid w:val="27FC7C7B"/>
    <w:rsid w:val="280C61DA"/>
    <w:rsid w:val="28103AA1"/>
    <w:rsid w:val="287C605E"/>
    <w:rsid w:val="28882E54"/>
    <w:rsid w:val="289F7C81"/>
    <w:rsid w:val="28A60067"/>
    <w:rsid w:val="28C65FE4"/>
    <w:rsid w:val="28F648E9"/>
    <w:rsid w:val="28F770CB"/>
    <w:rsid w:val="29070D99"/>
    <w:rsid w:val="291359D3"/>
    <w:rsid w:val="292A5B8F"/>
    <w:rsid w:val="292F5911"/>
    <w:rsid w:val="2952475F"/>
    <w:rsid w:val="29781606"/>
    <w:rsid w:val="29C31745"/>
    <w:rsid w:val="29CD629A"/>
    <w:rsid w:val="29E16660"/>
    <w:rsid w:val="29E5261C"/>
    <w:rsid w:val="29E80526"/>
    <w:rsid w:val="29EB7292"/>
    <w:rsid w:val="2A170FCC"/>
    <w:rsid w:val="2A18259C"/>
    <w:rsid w:val="2A216AC2"/>
    <w:rsid w:val="2A271E27"/>
    <w:rsid w:val="2A440E9D"/>
    <w:rsid w:val="2A6E3B11"/>
    <w:rsid w:val="2A8240DB"/>
    <w:rsid w:val="2A9E7D2A"/>
    <w:rsid w:val="2AA90E9F"/>
    <w:rsid w:val="2AB0321B"/>
    <w:rsid w:val="2ABC57EE"/>
    <w:rsid w:val="2ABE171C"/>
    <w:rsid w:val="2AC327A9"/>
    <w:rsid w:val="2AD836EE"/>
    <w:rsid w:val="2AEB71F3"/>
    <w:rsid w:val="2AEF29D5"/>
    <w:rsid w:val="2B0E71AE"/>
    <w:rsid w:val="2B1E41E9"/>
    <w:rsid w:val="2B2634C0"/>
    <w:rsid w:val="2B2822D1"/>
    <w:rsid w:val="2B314B8F"/>
    <w:rsid w:val="2B43664F"/>
    <w:rsid w:val="2B4C25EA"/>
    <w:rsid w:val="2B5F0871"/>
    <w:rsid w:val="2B5F7187"/>
    <w:rsid w:val="2B6F3EA5"/>
    <w:rsid w:val="2B751B61"/>
    <w:rsid w:val="2B7605C3"/>
    <w:rsid w:val="2B763C15"/>
    <w:rsid w:val="2B9C2E44"/>
    <w:rsid w:val="2B9D713B"/>
    <w:rsid w:val="2BA13F2C"/>
    <w:rsid w:val="2BC5496C"/>
    <w:rsid w:val="2BE06631"/>
    <w:rsid w:val="2BE442B8"/>
    <w:rsid w:val="2BFB0297"/>
    <w:rsid w:val="2C052162"/>
    <w:rsid w:val="2C3E0809"/>
    <w:rsid w:val="2C422C66"/>
    <w:rsid w:val="2C426125"/>
    <w:rsid w:val="2C4B04DB"/>
    <w:rsid w:val="2C4B2C50"/>
    <w:rsid w:val="2C4B64A2"/>
    <w:rsid w:val="2C5523D3"/>
    <w:rsid w:val="2C584D10"/>
    <w:rsid w:val="2C5958A7"/>
    <w:rsid w:val="2C5B3AF8"/>
    <w:rsid w:val="2C86399F"/>
    <w:rsid w:val="2C8F0F96"/>
    <w:rsid w:val="2C9A3C32"/>
    <w:rsid w:val="2CA84D89"/>
    <w:rsid w:val="2CC016FF"/>
    <w:rsid w:val="2CDC0D73"/>
    <w:rsid w:val="2CE952CD"/>
    <w:rsid w:val="2CF240C2"/>
    <w:rsid w:val="2CFA147B"/>
    <w:rsid w:val="2D010C88"/>
    <w:rsid w:val="2D0723A7"/>
    <w:rsid w:val="2D1F12FB"/>
    <w:rsid w:val="2D2057D9"/>
    <w:rsid w:val="2D2554AF"/>
    <w:rsid w:val="2D49189D"/>
    <w:rsid w:val="2D4E72AF"/>
    <w:rsid w:val="2D566D7C"/>
    <w:rsid w:val="2D7A4893"/>
    <w:rsid w:val="2D930535"/>
    <w:rsid w:val="2D9D550F"/>
    <w:rsid w:val="2DCD5130"/>
    <w:rsid w:val="2DD90424"/>
    <w:rsid w:val="2DF475D6"/>
    <w:rsid w:val="2DFD6328"/>
    <w:rsid w:val="2E2079BC"/>
    <w:rsid w:val="2E224A22"/>
    <w:rsid w:val="2E225693"/>
    <w:rsid w:val="2E3D7B2D"/>
    <w:rsid w:val="2E45359E"/>
    <w:rsid w:val="2E767C2D"/>
    <w:rsid w:val="2E877CC7"/>
    <w:rsid w:val="2EC51B0D"/>
    <w:rsid w:val="2ECF0EFE"/>
    <w:rsid w:val="2ECF3D85"/>
    <w:rsid w:val="2ED26317"/>
    <w:rsid w:val="2EDB548F"/>
    <w:rsid w:val="2EF05CCC"/>
    <w:rsid w:val="2F16260B"/>
    <w:rsid w:val="2F2B39A7"/>
    <w:rsid w:val="2F2D6815"/>
    <w:rsid w:val="2F3A49E5"/>
    <w:rsid w:val="2F3C4FB2"/>
    <w:rsid w:val="2F6B0AE5"/>
    <w:rsid w:val="2F763569"/>
    <w:rsid w:val="2F873C08"/>
    <w:rsid w:val="2F9967F4"/>
    <w:rsid w:val="2FB00E71"/>
    <w:rsid w:val="2FE2171E"/>
    <w:rsid w:val="2FE30326"/>
    <w:rsid w:val="2FF5601B"/>
    <w:rsid w:val="302B4192"/>
    <w:rsid w:val="30373DBD"/>
    <w:rsid w:val="3065050E"/>
    <w:rsid w:val="30944AC2"/>
    <w:rsid w:val="30C50FDA"/>
    <w:rsid w:val="30CB46F9"/>
    <w:rsid w:val="30E62B91"/>
    <w:rsid w:val="31125F90"/>
    <w:rsid w:val="31221A48"/>
    <w:rsid w:val="31447FA4"/>
    <w:rsid w:val="316A47B1"/>
    <w:rsid w:val="31811D94"/>
    <w:rsid w:val="31895A75"/>
    <w:rsid w:val="319F75B0"/>
    <w:rsid w:val="31A239C6"/>
    <w:rsid w:val="31AB0F9C"/>
    <w:rsid w:val="31AC0EC4"/>
    <w:rsid w:val="31B15B85"/>
    <w:rsid w:val="31BB3D62"/>
    <w:rsid w:val="31E86C7F"/>
    <w:rsid w:val="320332F2"/>
    <w:rsid w:val="322427D6"/>
    <w:rsid w:val="32254A0B"/>
    <w:rsid w:val="324840CE"/>
    <w:rsid w:val="324B7E84"/>
    <w:rsid w:val="326B72F8"/>
    <w:rsid w:val="32701067"/>
    <w:rsid w:val="32770B74"/>
    <w:rsid w:val="327F3BBB"/>
    <w:rsid w:val="32901277"/>
    <w:rsid w:val="32A26112"/>
    <w:rsid w:val="32BB2F02"/>
    <w:rsid w:val="32BF0A14"/>
    <w:rsid w:val="32EA7647"/>
    <w:rsid w:val="32EE7FEE"/>
    <w:rsid w:val="32F058C8"/>
    <w:rsid w:val="33135033"/>
    <w:rsid w:val="331445CB"/>
    <w:rsid w:val="332B5D9E"/>
    <w:rsid w:val="334511AD"/>
    <w:rsid w:val="3346128A"/>
    <w:rsid w:val="33526BC9"/>
    <w:rsid w:val="33630C0E"/>
    <w:rsid w:val="337C31AF"/>
    <w:rsid w:val="3384268D"/>
    <w:rsid w:val="339E2237"/>
    <w:rsid w:val="33A60D54"/>
    <w:rsid w:val="33A67D2B"/>
    <w:rsid w:val="33CE0DA8"/>
    <w:rsid w:val="33CE3C13"/>
    <w:rsid w:val="33CE7F0A"/>
    <w:rsid w:val="33D72468"/>
    <w:rsid w:val="33DF73AF"/>
    <w:rsid w:val="33EF7181"/>
    <w:rsid w:val="33F604F4"/>
    <w:rsid w:val="341544F4"/>
    <w:rsid w:val="341B5A82"/>
    <w:rsid w:val="3425402B"/>
    <w:rsid w:val="342639E8"/>
    <w:rsid w:val="34315A97"/>
    <w:rsid w:val="346E5F43"/>
    <w:rsid w:val="347B71D0"/>
    <w:rsid w:val="347F333F"/>
    <w:rsid w:val="34921F90"/>
    <w:rsid w:val="34A45B36"/>
    <w:rsid w:val="34C17A9A"/>
    <w:rsid w:val="34CF0F36"/>
    <w:rsid w:val="34D32B43"/>
    <w:rsid w:val="34E67578"/>
    <w:rsid w:val="34EE013D"/>
    <w:rsid w:val="34F9551F"/>
    <w:rsid w:val="34FB04FD"/>
    <w:rsid w:val="350A21C2"/>
    <w:rsid w:val="3512524D"/>
    <w:rsid w:val="35205D6A"/>
    <w:rsid w:val="35211B58"/>
    <w:rsid w:val="35546AA2"/>
    <w:rsid w:val="355D74C7"/>
    <w:rsid w:val="35871E44"/>
    <w:rsid w:val="35B25633"/>
    <w:rsid w:val="35BA0FDF"/>
    <w:rsid w:val="35BB49F7"/>
    <w:rsid w:val="35E565AC"/>
    <w:rsid w:val="35EA17DF"/>
    <w:rsid w:val="35FB0F78"/>
    <w:rsid w:val="36172BAC"/>
    <w:rsid w:val="36213CE0"/>
    <w:rsid w:val="36502898"/>
    <w:rsid w:val="365F5160"/>
    <w:rsid w:val="36894A87"/>
    <w:rsid w:val="36913232"/>
    <w:rsid w:val="36984FDB"/>
    <w:rsid w:val="369B005E"/>
    <w:rsid w:val="36D22615"/>
    <w:rsid w:val="36D27DEA"/>
    <w:rsid w:val="36DC042D"/>
    <w:rsid w:val="36DC181C"/>
    <w:rsid w:val="36E56433"/>
    <w:rsid w:val="36EB53FB"/>
    <w:rsid w:val="36FA3F76"/>
    <w:rsid w:val="371169B4"/>
    <w:rsid w:val="3721208C"/>
    <w:rsid w:val="37266CF2"/>
    <w:rsid w:val="373D77DC"/>
    <w:rsid w:val="373E709A"/>
    <w:rsid w:val="3747337A"/>
    <w:rsid w:val="37485A3A"/>
    <w:rsid w:val="376D602B"/>
    <w:rsid w:val="376E5728"/>
    <w:rsid w:val="37912258"/>
    <w:rsid w:val="37940977"/>
    <w:rsid w:val="379C75E1"/>
    <w:rsid w:val="37A1600B"/>
    <w:rsid w:val="37AE547D"/>
    <w:rsid w:val="37B27E77"/>
    <w:rsid w:val="37D37C7F"/>
    <w:rsid w:val="37DF7006"/>
    <w:rsid w:val="37E712C5"/>
    <w:rsid w:val="37FA0D1B"/>
    <w:rsid w:val="38275C92"/>
    <w:rsid w:val="38413ABE"/>
    <w:rsid w:val="3846738E"/>
    <w:rsid w:val="384F4989"/>
    <w:rsid w:val="385B08D9"/>
    <w:rsid w:val="38701D88"/>
    <w:rsid w:val="3871781C"/>
    <w:rsid w:val="38765B1C"/>
    <w:rsid w:val="387A7DA6"/>
    <w:rsid w:val="38A70C84"/>
    <w:rsid w:val="38AA668D"/>
    <w:rsid w:val="38B728D5"/>
    <w:rsid w:val="38BC1FE0"/>
    <w:rsid w:val="38E25B6B"/>
    <w:rsid w:val="390139EF"/>
    <w:rsid w:val="390F2706"/>
    <w:rsid w:val="3920528F"/>
    <w:rsid w:val="393020AF"/>
    <w:rsid w:val="393C6325"/>
    <w:rsid w:val="39433078"/>
    <w:rsid w:val="395E14CA"/>
    <w:rsid w:val="39727DF6"/>
    <w:rsid w:val="39796007"/>
    <w:rsid w:val="398B2360"/>
    <w:rsid w:val="398D642B"/>
    <w:rsid w:val="39B0049A"/>
    <w:rsid w:val="39B10D2C"/>
    <w:rsid w:val="39BE42DE"/>
    <w:rsid w:val="39DC16E9"/>
    <w:rsid w:val="39F46B36"/>
    <w:rsid w:val="3A0F2409"/>
    <w:rsid w:val="3A145BAE"/>
    <w:rsid w:val="3A5810C9"/>
    <w:rsid w:val="3A5A0CB9"/>
    <w:rsid w:val="3A626CA1"/>
    <w:rsid w:val="3A6B1490"/>
    <w:rsid w:val="3A7627E2"/>
    <w:rsid w:val="3A873B2C"/>
    <w:rsid w:val="3A944034"/>
    <w:rsid w:val="3A97268C"/>
    <w:rsid w:val="3A9E4335"/>
    <w:rsid w:val="3B14051F"/>
    <w:rsid w:val="3B265F61"/>
    <w:rsid w:val="3B360D9B"/>
    <w:rsid w:val="3B5466A6"/>
    <w:rsid w:val="3B616D10"/>
    <w:rsid w:val="3B734BC0"/>
    <w:rsid w:val="3B8E481B"/>
    <w:rsid w:val="3B94046F"/>
    <w:rsid w:val="3B982AFE"/>
    <w:rsid w:val="3B9C57BE"/>
    <w:rsid w:val="3BA13612"/>
    <w:rsid w:val="3BBB7780"/>
    <w:rsid w:val="3BC76589"/>
    <w:rsid w:val="3BE11A85"/>
    <w:rsid w:val="3BE92C35"/>
    <w:rsid w:val="3BED0335"/>
    <w:rsid w:val="3BFD6AED"/>
    <w:rsid w:val="3BFF018D"/>
    <w:rsid w:val="3C325949"/>
    <w:rsid w:val="3C431E7C"/>
    <w:rsid w:val="3C69447F"/>
    <w:rsid w:val="3C6E0071"/>
    <w:rsid w:val="3C966AF4"/>
    <w:rsid w:val="3C9D05BD"/>
    <w:rsid w:val="3CB60899"/>
    <w:rsid w:val="3CCA6643"/>
    <w:rsid w:val="3CD2170B"/>
    <w:rsid w:val="3CE7239B"/>
    <w:rsid w:val="3CF3321F"/>
    <w:rsid w:val="3D090B6A"/>
    <w:rsid w:val="3D212B63"/>
    <w:rsid w:val="3D3853A6"/>
    <w:rsid w:val="3D3C2FB5"/>
    <w:rsid w:val="3D5479B4"/>
    <w:rsid w:val="3D5561DC"/>
    <w:rsid w:val="3D557281"/>
    <w:rsid w:val="3D5B4042"/>
    <w:rsid w:val="3D5D69A0"/>
    <w:rsid w:val="3D725B34"/>
    <w:rsid w:val="3D831C01"/>
    <w:rsid w:val="3D9669AE"/>
    <w:rsid w:val="3DA20AEA"/>
    <w:rsid w:val="3DA63F26"/>
    <w:rsid w:val="3DAD0331"/>
    <w:rsid w:val="3DB70628"/>
    <w:rsid w:val="3DEC43C4"/>
    <w:rsid w:val="3DF3498F"/>
    <w:rsid w:val="3DF774E4"/>
    <w:rsid w:val="3DFF2F89"/>
    <w:rsid w:val="3E016566"/>
    <w:rsid w:val="3E054F0A"/>
    <w:rsid w:val="3E3C654D"/>
    <w:rsid w:val="3E435CAE"/>
    <w:rsid w:val="3E546397"/>
    <w:rsid w:val="3E6446AE"/>
    <w:rsid w:val="3E6C7E98"/>
    <w:rsid w:val="3E7118ED"/>
    <w:rsid w:val="3E896CA9"/>
    <w:rsid w:val="3E8C09DE"/>
    <w:rsid w:val="3EA10E4C"/>
    <w:rsid w:val="3EA13798"/>
    <w:rsid w:val="3EA67695"/>
    <w:rsid w:val="3EA84426"/>
    <w:rsid w:val="3EAF7608"/>
    <w:rsid w:val="3EC4717C"/>
    <w:rsid w:val="3EC96D93"/>
    <w:rsid w:val="3EF059F4"/>
    <w:rsid w:val="3F175232"/>
    <w:rsid w:val="3F43490B"/>
    <w:rsid w:val="3F575983"/>
    <w:rsid w:val="3F5B2422"/>
    <w:rsid w:val="3F6657D7"/>
    <w:rsid w:val="3F694137"/>
    <w:rsid w:val="3F6A58DB"/>
    <w:rsid w:val="3F6E5F9A"/>
    <w:rsid w:val="3F783422"/>
    <w:rsid w:val="3F7B0367"/>
    <w:rsid w:val="3F90060E"/>
    <w:rsid w:val="3F9A68D4"/>
    <w:rsid w:val="3FCB5F35"/>
    <w:rsid w:val="3FD03C2D"/>
    <w:rsid w:val="3FD07975"/>
    <w:rsid w:val="3FFC0219"/>
    <w:rsid w:val="4006746F"/>
    <w:rsid w:val="401E20C7"/>
    <w:rsid w:val="401F45C7"/>
    <w:rsid w:val="40204AE6"/>
    <w:rsid w:val="403126CA"/>
    <w:rsid w:val="403A1357"/>
    <w:rsid w:val="40695B00"/>
    <w:rsid w:val="407F6594"/>
    <w:rsid w:val="408F4464"/>
    <w:rsid w:val="40A56BED"/>
    <w:rsid w:val="40A57A54"/>
    <w:rsid w:val="40CE2D29"/>
    <w:rsid w:val="40CE47B0"/>
    <w:rsid w:val="40D40471"/>
    <w:rsid w:val="40EA0717"/>
    <w:rsid w:val="40EE53E3"/>
    <w:rsid w:val="41195658"/>
    <w:rsid w:val="411F2520"/>
    <w:rsid w:val="41253BCF"/>
    <w:rsid w:val="413554DD"/>
    <w:rsid w:val="41657300"/>
    <w:rsid w:val="41797253"/>
    <w:rsid w:val="41882181"/>
    <w:rsid w:val="41AE77F0"/>
    <w:rsid w:val="41DD3BCB"/>
    <w:rsid w:val="41DD51F1"/>
    <w:rsid w:val="41DE229D"/>
    <w:rsid w:val="41E15F56"/>
    <w:rsid w:val="41F62113"/>
    <w:rsid w:val="420013C8"/>
    <w:rsid w:val="42206889"/>
    <w:rsid w:val="425237AB"/>
    <w:rsid w:val="42523C60"/>
    <w:rsid w:val="42663289"/>
    <w:rsid w:val="42957379"/>
    <w:rsid w:val="42C37C3A"/>
    <w:rsid w:val="42F87FEB"/>
    <w:rsid w:val="42FF2A10"/>
    <w:rsid w:val="431B0E68"/>
    <w:rsid w:val="431C5AD1"/>
    <w:rsid w:val="43236D59"/>
    <w:rsid w:val="433529B8"/>
    <w:rsid w:val="43363129"/>
    <w:rsid w:val="433C2338"/>
    <w:rsid w:val="433E0C1C"/>
    <w:rsid w:val="436D7EF8"/>
    <w:rsid w:val="438E763F"/>
    <w:rsid w:val="43AF5A41"/>
    <w:rsid w:val="43B12059"/>
    <w:rsid w:val="43D23EB8"/>
    <w:rsid w:val="43D271E8"/>
    <w:rsid w:val="43E9379A"/>
    <w:rsid w:val="44141163"/>
    <w:rsid w:val="444601BD"/>
    <w:rsid w:val="445939C7"/>
    <w:rsid w:val="44615BDA"/>
    <w:rsid w:val="449B056B"/>
    <w:rsid w:val="44A40412"/>
    <w:rsid w:val="44B4577E"/>
    <w:rsid w:val="44BC55F1"/>
    <w:rsid w:val="44C31F3E"/>
    <w:rsid w:val="44D84192"/>
    <w:rsid w:val="44E313C4"/>
    <w:rsid w:val="450A2A0D"/>
    <w:rsid w:val="451E0DAC"/>
    <w:rsid w:val="45346F94"/>
    <w:rsid w:val="453F1EBF"/>
    <w:rsid w:val="454840E8"/>
    <w:rsid w:val="45522AE1"/>
    <w:rsid w:val="459E35A0"/>
    <w:rsid w:val="45A76FC5"/>
    <w:rsid w:val="45AA7A4F"/>
    <w:rsid w:val="45B809A6"/>
    <w:rsid w:val="45B841A8"/>
    <w:rsid w:val="45C967FC"/>
    <w:rsid w:val="45CF051B"/>
    <w:rsid w:val="45D34C65"/>
    <w:rsid w:val="45E010B2"/>
    <w:rsid w:val="45F85E14"/>
    <w:rsid w:val="45FA2427"/>
    <w:rsid w:val="45FC44E7"/>
    <w:rsid w:val="46041A27"/>
    <w:rsid w:val="460A2D60"/>
    <w:rsid w:val="460B1D82"/>
    <w:rsid w:val="460B2709"/>
    <w:rsid w:val="460C5FE9"/>
    <w:rsid w:val="462744C4"/>
    <w:rsid w:val="46503FA2"/>
    <w:rsid w:val="46692222"/>
    <w:rsid w:val="467C2468"/>
    <w:rsid w:val="468D7198"/>
    <w:rsid w:val="469032EA"/>
    <w:rsid w:val="469B0E37"/>
    <w:rsid w:val="469B1BCB"/>
    <w:rsid w:val="46A40971"/>
    <w:rsid w:val="46A97153"/>
    <w:rsid w:val="46B1276E"/>
    <w:rsid w:val="46B52531"/>
    <w:rsid w:val="46D052CB"/>
    <w:rsid w:val="46D5228D"/>
    <w:rsid w:val="46D85000"/>
    <w:rsid w:val="46DA3BD8"/>
    <w:rsid w:val="46FB5A7B"/>
    <w:rsid w:val="47057213"/>
    <w:rsid w:val="472D6842"/>
    <w:rsid w:val="4736166E"/>
    <w:rsid w:val="47716B31"/>
    <w:rsid w:val="47745160"/>
    <w:rsid w:val="478C0023"/>
    <w:rsid w:val="478D3A29"/>
    <w:rsid w:val="47933934"/>
    <w:rsid w:val="479E5F12"/>
    <w:rsid w:val="47A104CE"/>
    <w:rsid w:val="47AC1B6F"/>
    <w:rsid w:val="47D415FD"/>
    <w:rsid w:val="47D5311E"/>
    <w:rsid w:val="47F03CC8"/>
    <w:rsid w:val="480246F2"/>
    <w:rsid w:val="480B2BCE"/>
    <w:rsid w:val="48102D4C"/>
    <w:rsid w:val="481A0197"/>
    <w:rsid w:val="4844162A"/>
    <w:rsid w:val="485574DC"/>
    <w:rsid w:val="48803159"/>
    <w:rsid w:val="48B40438"/>
    <w:rsid w:val="48CD5200"/>
    <w:rsid w:val="48D020C2"/>
    <w:rsid w:val="49056F95"/>
    <w:rsid w:val="49104FC4"/>
    <w:rsid w:val="49295F96"/>
    <w:rsid w:val="49313E04"/>
    <w:rsid w:val="493310F7"/>
    <w:rsid w:val="49585733"/>
    <w:rsid w:val="496371ED"/>
    <w:rsid w:val="497826F8"/>
    <w:rsid w:val="497C63E0"/>
    <w:rsid w:val="497C6B5E"/>
    <w:rsid w:val="49874B31"/>
    <w:rsid w:val="499E4C58"/>
    <w:rsid w:val="49A11696"/>
    <w:rsid w:val="49AE030E"/>
    <w:rsid w:val="49AF4141"/>
    <w:rsid w:val="49AF522A"/>
    <w:rsid w:val="49B25B2B"/>
    <w:rsid w:val="49E20D48"/>
    <w:rsid w:val="49E84E46"/>
    <w:rsid w:val="49F17109"/>
    <w:rsid w:val="49F60F59"/>
    <w:rsid w:val="4A2523BE"/>
    <w:rsid w:val="4A2C52ED"/>
    <w:rsid w:val="4A410C92"/>
    <w:rsid w:val="4A6A7D2E"/>
    <w:rsid w:val="4A7D3412"/>
    <w:rsid w:val="4A936A9A"/>
    <w:rsid w:val="4AAC7F1C"/>
    <w:rsid w:val="4AC5742F"/>
    <w:rsid w:val="4AC95374"/>
    <w:rsid w:val="4AD52353"/>
    <w:rsid w:val="4ADB3075"/>
    <w:rsid w:val="4B0B66B7"/>
    <w:rsid w:val="4B4320D4"/>
    <w:rsid w:val="4B4A7E13"/>
    <w:rsid w:val="4B5C5745"/>
    <w:rsid w:val="4B6C5144"/>
    <w:rsid w:val="4B76598F"/>
    <w:rsid w:val="4B867E19"/>
    <w:rsid w:val="4B8B0C73"/>
    <w:rsid w:val="4B8C7B37"/>
    <w:rsid w:val="4B917233"/>
    <w:rsid w:val="4B923553"/>
    <w:rsid w:val="4B9A01CB"/>
    <w:rsid w:val="4BA53594"/>
    <w:rsid w:val="4BAB02F5"/>
    <w:rsid w:val="4BAC32C8"/>
    <w:rsid w:val="4BAF13E5"/>
    <w:rsid w:val="4BCA411C"/>
    <w:rsid w:val="4BCB19BB"/>
    <w:rsid w:val="4BD628AF"/>
    <w:rsid w:val="4BE65F0C"/>
    <w:rsid w:val="4BF0188C"/>
    <w:rsid w:val="4BF425AA"/>
    <w:rsid w:val="4BFA2F18"/>
    <w:rsid w:val="4C107EA6"/>
    <w:rsid w:val="4C114027"/>
    <w:rsid w:val="4C2733FC"/>
    <w:rsid w:val="4C2C129C"/>
    <w:rsid w:val="4C312862"/>
    <w:rsid w:val="4C3A58E7"/>
    <w:rsid w:val="4C5831B0"/>
    <w:rsid w:val="4C83353B"/>
    <w:rsid w:val="4C8B2163"/>
    <w:rsid w:val="4C921459"/>
    <w:rsid w:val="4C9B4209"/>
    <w:rsid w:val="4CAD4915"/>
    <w:rsid w:val="4CCA0E73"/>
    <w:rsid w:val="4CD21352"/>
    <w:rsid w:val="4CE32BD2"/>
    <w:rsid w:val="4CE71DB7"/>
    <w:rsid w:val="4D2C11D0"/>
    <w:rsid w:val="4D2D0D11"/>
    <w:rsid w:val="4D3B462E"/>
    <w:rsid w:val="4D4E0B11"/>
    <w:rsid w:val="4D680972"/>
    <w:rsid w:val="4D690435"/>
    <w:rsid w:val="4D7912E7"/>
    <w:rsid w:val="4D905A4A"/>
    <w:rsid w:val="4DAA1FD7"/>
    <w:rsid w:val="4DCA308C"/>
    <w:rsid w:val="4DCB5224"/>
    <w:rsid w:val="4DCD6E89"/>
    <w:rsid w:val="4DE64BBF"/>
    <w:rsid w:val="4DF973A2"/>
    <w:rsid w:val="4E16207F"/>
    <w:rsid w:val="4E236B20"/>
    <w:rsid w:val="4E294DDC"/>
    <w:rsid w:val="4E2D35E3"/>
    <w:rsid w:val="4E2E2829"/>
    <w:rsid w:val="4E4035E1"/>
    <w:rsid w:val="4E424300"/>
    <w:rsid w:val="4E4440E7"/>
    <w:rsid w:val="4E466D2D"/>
    <w:rsid w:val="4E6A2A49"/>
    <w:rsid w:val="4E787EC8"/>
    <w:rsid w:val="4E847893"/>
    <w:rsid w:val="4E881943"/>
    <w:rsid w:val="4E9863BA"/>
    <w:rsid w:val="4EA65C1D"/>
    <w:rsid w:val="4EAD7092"/>
    <w:rsid w:val="4EAF1585"/>
    <w:rsid w:val="4EBB3A2E"/>
    <w:rsid w:val="4ECF310E"/>
    <w:rsid w:val="4EDF5FB0"/>
    <w:rsid w:val="4EEC5558"/>
    <w:rsid w:val="4F176A14"/>
    <w:rsid w:val="4F1E1B9B"/>
    <w:rsid w:val="4F3915B6"/>
    <w:rsid w:val="4F3A09D3"/>
    <w:rsid w:val="4F67653E"/>
    <w:rsid w:val="4F6E4E0C"/>
    <w:rsid w:val="4F701FA8"/>
    <w:rsid w:val="4F9863AF"/>
    <w:rsid w:val="4FB07B4F"/>
    <w:rsid w:val="4FB17437"/>
    <w:rsid w:val="4FC26345"/>
    <w:rsid w:val="4FDF7FFB"/>
    <w:rsid w:val="4FE60BD5"/>
    <w:rsid w:val="4FEC2429"/>
    <w:rsid w:val="4FED491D"/>
    <w:rsid w:val="50200721"/>
    <w:rsid w:val="503A4C9C"/>
    <w:rsid w:val="505478CA"/>
    <w:rsid w:val="506D0678"/>
    <w:rsid w:val="50B83E34"/>
    <w:rsid w:val="50C7152F"/>
    <w:rsid w:val="50C76C83"/>
    <w:rsid w:val="50D06C37"/>
    <w:rsid w:val="50D45639"/>
    <w:rsid w:val="50D84B0D"/>
    <w:rsid w:val="50EB20FE"/>
    <w:rsid w:val="50F05872"/>
    <w:rsid w:val="50FD092D"/>
    <w:rsid w:val="510B2E21"/>
    <w:rsid w:val="51233961"/>
    <w:rsid w:val="51240B5B"/>
    <w:rsid w:val="512912E2"/>
    <w:rsid w:val="5132788A"/>
    <w:rsid w:val="5158647F"/>
    <w:rsid w:val="515B102B"/>
    <w:rsid w:val="5185542D"/>
    <w:rsid w:val="51917BBA"/>
    <w:rsid w:val="51A24130"/>
    <w:rsid w:val="51A67635"/>
    <w:rsid w:val="51AD4BD9"/>
    <w:rsid w:val="51CC66DE"/>
    <w:rsid w:val="51D63374"/>
    <w:rsid w:val="51D67499"/>
    <w:rsid w:val="51DC68B3"/>
    <w:rsid w:val="51E22E2E"/>
    <w:rsid w:val="51F364F2"/>
    <w:rsid w:val="51F42712"/>
    <w:rsid w:val="51FD64E7"/>
    <w:rsid w:val="521C3513"/>
    <w:rsid w:val="523C66DA"/>
    <w:rsid w:val="52776A97"/>
    <w:rsid w:val="52BA5035"/>
    <w:rsid w:val="52CF63E2"/>
    <w:rsid w:val="52D27710"/>
    <w:rsid w:val="52E05EC3"/>
    <w:rsid w:val="530441DC"/>
    <w:rsid w:val="530A6269"/>
    <w:rsid w:val="532D1D38"/>
    <w:rsid w:val="53594C7B"/>
    <w:rsid w:val="53613047"/>
    <w:rsid w:val="53682CD3"/>
    <w:rsid w:val="53783674"/>
    <w:rsid w:val="53823001"/>
    <w:rsid w:val="539F5F09"/>
    <w:rsid w:val="53A23B78"/>
    <w:rsid w:val="53D12DCE"/>
    <w:rsid w:val="53DA4CD7"/>
    <w:rsid w:val="53DD664B"/>
    <w:rsid w:val="53E127D4"/>
    <w:rsid w:val="53F521D5"/>
    <w:rsid w:val="53F74D6B"/>
    <w:rsid w:val="54181B19"/>
    <w:rsid w:val="54205298"/>
    <w:rsid w:val="542F1C70"/>
    <w:rsid w:val="54311205"/>
    <w:rsid w:val="5432506E"/>
    <w:rsid w:val="5449501E"/>
    <w:rsid w:val="54582B75"/>
    <w:rsid w:val="545F1F12"/>
    <w:rsid w:val="546B39D2"/>
    <w:rsid w:val="54823680"/>
    <w:rsid w:val="5497772C"/>
    <w:rsid w:val="54A97069"/>
    <w:rsid w:val="54AE30A4"/>
    <w:rsid w:val="54B60E3B"/>
    <w:rsid w:val="54E5064B"/>
    <w:rsid w:val="54F04B5F"/>
    <w:rsid w:val="55040110"/>
    <w:rsid w:val="55093CBA"/>
    <w:rsid w:val="55270882"/>
    <w:rsid w:val="553047C2"/>
    <w:rsid w:val="55566FB5"/>
    <w:rsid w:val="555911F6"/>
    <w:rsid w:val="55635657"/>
    <w:rsid w:val="556A58F7"/>
    <w:rsid w:val="55706AF6"/>
    <w:rsid w:val="55900D43"/>
    <w:rsid w:val="55A41D8A"/>
    <w:rsid w:val="55BA7323"/>
    <w:rsid w:val="55CD7DB2"/>
    <w:rsid w:val="55EE6829"/>
    <w:rsid w:val="55F07C15"/>
    <w:rsid w:val="56047C9C"/>
    <w:rsid w:val="56311DBD"/>
    <w:rsid w:val="563F244E"/>
    <w:rsid w:val="56411531"/>
    <w:rsid w:val="565C1424"/>
    <w:rsid w:val="566450C3"/>
    <w:rsid w:val="5667467A"/>
    <w:rsid w:val="566A2577"/>
    <w:rsid w:val="566C382B"/>
    <w:rsid w:val="566D46B8"/>
    <w:rsid w:val="566D72E1"/>
    <w:rsid w:val="567D6E7B"/>
    <w:rsid w:val="567E047C"/>
    <w:rsid w:val="5681476E"/>
    <w:rsid w:val="56A64A20"/>
    <w:rsid w:val="56B11902"/>
    <w:rsid w:val="56C10A63"/>
    <w:rsid w:val="56C3281D"/>
    <w:rsid w:val="56CA3EF8"/>
    <w:rsid w:val="56D8105B"/>
    <w:rsid w:val="56D94416"/>
    <w:rsid w:val="56DA1B6F"/>
    <w:rsid w:val="56DD45F4"/>
    <w:rsid w:val="56DF0C4E"/>
    <w:rsid w:val="56F0027B"/>
    <w:rsid w:val="56F17DB0"/>
    <w:rsid w:val="56F843E3"/>
    <w:rsid w:val="571457A2"/>
    <w:rsid w:val="571909E9"/>
    <w:rsid w:val="571A7B61"/>
    <w:rsid w:val="572044C9"/>
    <w:rsid w:val="5740677F"/>
    <w:rsid w:val="574D4DF8"/>
    <w:rsid w:val="57587558"/>
    <w:rsid w:val="57604BC8"/>
    <w:rsid w:val="57755CEE"/>
    <w:rsid w:val="577C7041"/>
    <w:rsid w:val="57A92639"/>
    <w:rsid w:val="57B252A6"/>
    <w:rsid w:val="57C31737"/>
    <w:rsid w:val="57CE7E11"/>
    <w:rsid w:val="57FF451C"/>
    <w:rsid w:val="583536D0"/>
    <w:rsid w:val="5837009B"/>
    <w:rsid w:val="583D2D71"/>
    <w:rsid w:val="585A4093"/>
    <w:rsid w:val="58657A9C"/>
    <w:rsid w:val="586902B2"/>
    <w:rsid w:val="5878106E"/>
    <w:rsid w:val="588D65A9"/>
    <w:rsid w:val="58C53DCF"/>
    <w:rsid w:val="58E5389B"/>
    <w:rsid w:val="58EC13AC"/>
    <w:rsid w:val="58F650D2"/>
    <w:rsid w:val="58FD27D6"/>
    <w:rsid w:val="5901069B"/>
    <w:rsid w:val="59112ABE"/>
    <w:rsid w:val="591845C6"/>
    <w:rsid w:val="59325E3E"/>
    <w:rsid w:val="594719F8"/>
    <w:rsid w:val="594D0767"/>
    <w:rsid w:val="594D092E"/>
    <w:rsid w:val="596F42B4"/>
    <w:rsid w:val="59761424"/>
    <w:rsid w:val="597E5176"/>
    <w:rsid w:val="59A109EA"/>
    <w:rsid w:val="59A24872"/>
    <w:rsid w:val="59A447F3"/>
    <w:rsid w:val="59A735F0"/>
    <w:rsid w:val="59AE3639"/>
    <w:rsid w:val="59C966E5"/>
    <w:rsid w:val="59CA7A81"/>
    <w:rsid w:val="59E75AA1"/>
    <w:rsid w:val="5A1B5B75"/>
    <w:rsid w:val="5A2D6F5B"/>
    <w:rsid w:val="5A3566B8"/>
    <w:rsid w:val="5A397D50"/>
    <w:rsid w:val="5A3B4F4D"/>
    <w:rsid w:val="5A3D7EC8"/>
    <w:rsid w:val="5A46302F"/>
    <w:rsid w:val="5A4E01EB"/>
    <w:rsid w:val="5A6549B5"/>
    <w:rsid w:val="5A764A21"/>
    <w:rsid w:val="5A7D7F8C"/>
    <w:rsid w:val="5A836633"/>
    <w:rsid w:val="5A8A17BC"/>
    <w:rsid w:val="5A96742F"/>
    <w:rsid w:val="5AA81E53"/>
    <w:rsid w:val="5AB8342F"/>
    <w:rsid w:val="5AEE1C93"/>
    <w:rsid w:val="5AF56BB4"/>
    <w:rsid w:val="5B102E8C"/>
    <w:rsid w:val="5B143B57"/>
    <w:rsid w:val="5B1E71E3"/>
    <w:rsid w:val="5B3B7536"/>
    <w:rsid w:val="5B5144F4"/>
    <w:rsid w:val="5B535118"/>
    <w:rsid w:val="5B7A7AF5"/>
    <w:rsid w:val="5B845934"/>
    <w:rsid w:val="5B9370C5"/>
    <w:rsid w:val="5BAB4BB7"/>
    <w:rsid w:val="5BAD467E"/>
    <w:rsid w:val="5BB4397B"/>
    <w:rsid w:val="5BC97A87"/>
    <w:rsid w:val="5BE21A79"/>
    <w:rsid w:val="5C023CFF"/>
    <w:rsid w:val="5C0E4679"/>
    <w:rsid w:val="5C261CF8"/>
    <w:rsid w:val="5C3D4821"/>
    <w:rsid w:val="5C485FFF"/>
    <w:rsid w:val="5C510908"/>
    <w:rsid w:val="5C7B2E8B"/>
    <w:rsid w:val="5CA7094B"/>
    <w:rsid w:val="5CAE7D47"/>
    <w:rsid w:val="5CB87E9B"/>
    <w:rsid w:val="5CBD72B6"/>
    <w:rsid w:val="5CDA028B"/>
    <w:rsid w:val="5CF7053F"/>
    <w:rsid w:val="5D05070F"/>
    <w:rsid w:val="5D0D5BD3"/>
    <w:rsid w:val="5D1D34DA"/>
    <w:rsid w:val="5D4968CC"/>
    <w:rsid w:val="5D5F66E3"/>
    <w:rsid w:val="5D6A39F2"/>
    <w:rsid w:val="5D6B7C36"/>
    <w:rsid w:val="5D79704D"/>
    <w:rsid w:val="5D8856FC"/>
    <w:rsid w:val="5D962CCA"/>
    <w:rsid w:val="5D9D3807"/>
    <w:rsid w:val="5DA60CA1"/>
    <w:rsid w:val="5DB26220"/>
    <w:rsid w:val="5DD114DF"/>
    <w:rsid w:val="5DD57F79"/>
    <w:rsid w:val="5DEC52BD"/>
    <w:rsid w:val="5DFB32BE"/>
    <w:rsid w:val="5E300D29"/>
    <w:rsid w:val="5E337CE7"/>
    <w:rsid w:val="5E3F5672"/>
    <w:rsid w:val="5E5263E2"/>
    <w:rsid w:val="5E5B1A84"/>
    <w:rsid w:val="5E747EE3"/>
    <w:rsid w:val="5E8E5866"/>
    <w:rsid w:val="5E904D35"/>
    <w:rsid w:val="5EA75554"/>
    <w:rsid w:val="5EA84F5D"/>
    <w:rsid w:val="5EBB08B3"/>
    <w:rsid w:val="5EBF3673"/>
    <w:rsid w:val="5EF72D49"/>
    <w:rsid w:val="5F054D0B"/>
    <w:rsid w:val="5F3452D7"/>
    <w:rsid w:val="5F363081"/>
    <w:rsid w:val="5F3F7F26"/>
    <w:rsid w:val="5F5A48F9"/>
    <w:rsid w:val="5F646698"/>
    <w:rsid w:val="5F701A55"/>
    <w:rsid w:val="5F823D4B"/>
    <w:rsid w:val="5FA57BCF"/>
    <w:rsid w:val="5FA72DDF"/>
    <w:rsid w:val="5FBB0515"/>
    <w:rsid w:val="5FDC28AB"/>
    <w:rsid w:val="5FE810CD"/>
    <w:rsid w:val="5FF55F2D"/>
    <w:rsid w:val="60255CBF"/>
    <w:rsid w:val="60271871"/>
    <w:rsid w:val="602C18AB"/>
    <w:rsid w:val="602E4741"/>
    <w:rsid w:val="603D68DC"/>
    <w:rsid w:val="603F1D4E"/>
    <w:rsid w:val="6057315F"/>
    <w:rsid w:val="605A4872"/>
    <w:rsid w:val="606113E5"/>
    <w:rsid w:val="60816702"/>
    <w:rsid w:val="60A53C1C"/>
    <w:rsid w:val="60B060F3"/>
    <w:rsid w:val="60B3004E"/>
    <w:rsid w:val="60B36B0D"/>
    <w:rsid w:val="60CC0075"/>
    <w:rsid w:val="60FF475C"/>
    <w:rsid w:val="612A7B96"/>
    <w:rsid w:val="61373613"/>
    <w:rsid w:val="61417994"/>
    <w:rsid w:val="614D098D"/>
    <w:rsid w:val="616B5D8F"/>
    <w:rsid w:val="616D693F"/>
    <w:rsid w:val="617345F1"/>
    <w:rsid w:val="618F246A"/>
    <w:rsid w:val="619F03B6"/>
    <w:rsid w:val="61A14778"/>
    <w:rsid w:val="61A23FDC"/>
    <w:rsid w:val="61BD0471"/>
    <w:rsid w:val="61CB72D6"/>
    <w:rsid w:val="61D425BA"/>
    <w:rsid w:val="61DF5D7B"/>
    <w:rsid w:val="61E71913"/>
    <w:rsid w:val="620D1C74"/>
    <w:rsid w:val="62200062"/>
    <w:rsid w:val="62262336"/>
    <w:rsid w:val="623D0FB1"/>
    <w:rsid w:val="62433F5C"/>
    <w:rsid w:val="6245495A"/>
    <w:rsid w:val="625609AB"/>
    <w:rsid w:val="62591BBA"/>
    <w:rsid w:val="625C0DA0"/>
    <w:rsid w:val="62630807"/>
    <w:rsid w:val="6266539F"/>
    <w:rsid w:val="627170D9"/>
    <w:rsid w:val="62803958"/>
    <w:rsid w:val="62912C26"/>
    <w:rsid w:val="62970D5A"/>
    <w:rsid w:val="62AE5E9B"/>
    <w:rsid w:val="62AE6EB3"/>
    <w:rsid w:val="62BB3F0F"/>
    <w:rsid w:val="62CA5016"/>
    <w:rsid w:val="62D45C67"/>
    <w:rsid w:val="62D649B3"/>
    <w:rsid w:val="62E04C3F"/>
    <w:rsid w:val="62F16F20"/>
    <w:rsid w:val="62FB6DE5"/>
    <w:rsid w:val="62FC2B70"/>
    <w:rsid w:val="630F7F80"/>
    <w:rsid w:val="634574B5"/>
    <w:rsid w:val="63602761"/>
    <w:rsid w:val="637C24D1"/>
    <w:rsid w:val="6385195E"/>
    <w:rsid w:val="639B312C"/>
    <w:rsid w:val="639E3D5D"/>
    <w:rsid w:val="63A069D8"/>
    <w:rsid w:val="63A220FE"/>
    <w:rsid w:val="63A857D6"/>
    <w:rsid w:val="63B63806"/>
    <w:rsid w:val="63D21FF5"/>
    <w:rsid w:val="63E97547"/>
    <w:rsid w:val="63F23B09"/>
    <w:rsid w:val="64156FE0"/>
    <w:rsid w:val="6473303B"/>
    <w:rsid w:val="6480766A"/>
    <w:rsid w:val="64996238"/>
    <w:rsid w:val="64A80309"/>
    <w:rsid w:val="64AC5EEC"/>
    <w:rsid w:val="64B0557E"/>
    <w:rsid w:val="64B4214D"/>
    <w:rsid w:val="64B47848"/>
    <w:rsid w:val="64F439D5"/>
    <w:rsid w:val="6515525E"/>
    <w:rsid w:val="653438C1"/>
    <w:rsid w:val="655063FE"/>
    <w:rsid w:val="6557562D"/>
    <w:rsid w:val="657E1B24"/>
    <w:rsid w:val="65850870"/>
    <w:rsid w:val="65A2575C"/>
    <w:rsid w:val="65A85F39"/>
    <w:rsid w:val="65BD081E"/>
    <w:rsid w:val="65C1563C"/>
    <w:rsid w:val="65CA01ED"/>
    <w:rsid w:val="65CC2C53"/>
    <w:rsid w:val="65DF69F6"/>
    <w:rsid w:val="65E82075"/>
    <w:rsid w:val="65F30EDF"/>
    <w:rsid w:val="65F40576"/>
    <w:rsid w:val="65FF5DED"/>
    <w:rsid w:val="66113086"/>
    <w:rsid w:val="66811D36"/>
    <w:rsid w:val="66846D81"/>
    <w:rsid w:val="668C439B"/>
    <w:rsid w:val="66990F24"/>
    <w:rsid w:val="66A36270"/>
    <w:rsid w:val="66A609DB"/>
    <w:rsid w:val="66B12E72"/>
    <w:rsid w:val="66B2731C"/>
    <w:rsid w:val="66B8473B"/>
    <w:rsid w:val="66D41463"/>
    <w:rsid w:val="66EC67A5"/>
    <w:rsid w:val="670700C1"/>
    <w:rsid w:val="672A2748"/>
    <w:rsid w:val="67317E43"/>
    <w:rsid w:val="675379C7"/>
    <w:rsid w:val="675D12F3"/>
    <w:rsid w:val="67864D03"/>
    <w:rsid w:val="67A52F52"/>
    <w:rsid w:val="67AD55E2"/>
    <w:rsid w:val="67B24FB1"/>
    <w:rsid w:val="67C847AF"/>
    <w:rsid w:val="67CC6793"/>
    <w:rsid w:val="67E00735"/>
    <w:rsid w:val="683F001C"/>
    <w:rsid w:val="6845639F"/>
    <w:rsid w:val="684625A1"/>
    <w:rsid w:val="684C5967"/>
    <w:rsid w:val="6866204B"/>
    <w:rsid w:val="686911AB"/>
    <w:rsid w:val="68796628"/>
    <w:rsid w:val="687B5C44"/>
    <w:rsid w:val="687C0F71"/>
    <w:rsid w:val="688663F0"/>
    <w:rsid w:val="68D67C7E"/>
    <w:rsid w:val="68DE5A1F"/>
    <w:rsid w:val="68FD1CEB"/>
    <w:rsid w:val="691923DA"/>
    <w:rsid w:val="69297677"/>
    <w:rsid w:val="69335FBB"/>
    <w:rsid w:val="6941224D"/>
    <w:rsid w:val="694E02EB"/>
    <w:rsid w:val="695B19EA"/>
    <w:rsid w:val="69670BBA"/>
    <w:rsid w:val="696E0F1A"/>
    <w:rsid w:val="69713715"/>
    <w:rsid w:val="69763FD4"/>
    <w:rsid w:val="69807EC7"/>
    <w:rsid w:val="69931135"/>
    <w:rsid w:val="699F62CF"/>
    <w:rsid w:val="69EF24DD"/>
    <w:rsid w:val="69F519F6"/>
    <w:rsid w:val="6A011F64"/>
    <w:rsid w:val="6A353DC0"/>
    <w:rsid w:val="6A503DDB"/>
    <w:rsid w:val="6A69413C"/>
    <w:rsid w:val="6A856967"/>
    <w:rsid w:val="6A8D77F9"/>
    <w:rsid w:val="6A8F5E62"/>
    <w:rsid w:val="6AA968FA"/>
    <w:rsid w:val="6AC65369"/>
    <w:rsid w:val="6AD0452E"/>
    <w:rsid w:val="6AE21625"/>
    <w:rsid w:val="6AF21175"/>
    <w:rsid w:val="6AF94492"/>
    <w:rsid w:val="6AFA6728"/>
    <w:rsid w:val="6B072FA3"/>
    <w:rsid w:val="6B255DAC"/>
    <w:rsid w:val="6B280372"/>
    <w:rsid w:val="6B2B28B0"/>
    <w:rsid w:val="6B715C71"/>
    <w:rsid w:val="6B731234"/>
    <w:rsid w:val="6B931BC8"/>
    <w:rsid w:val="6B9672E2"/>
    <w:rsid w:val="6B9F0931"/>
    <w:rsid w:val="6BAF0955"/>
    <w:rsid w:val="6BB23E55"/>
    <w:rsid w:val="6BB729E7"/>
    <w:rsid w:val="6BB7731A"/>
    <w:rsid w:val="6BBD0AAA"/>
    <w:rsid w:val="6BE45423"/>
    <w:rsid w:val="6BE71872"/>
    <w:rsid w:val="6BEB1280"/>
    <w:rsid w:val="6BF6565D"/>
    <w:rsid w:val="6BFE723C"/>
    <w:rsid w:val="6C080372"/>
    <w:rsid w:val="6C0B0362"/>
    <w:rsid w:val="6C1967E9"/>
    <w:rsid w:val="6C285694"/>
    <w:rsid w:val="6C443130"/>
    <w:rsid w:val="6C4A3396"/>
    <w:rsid w:val="6C4C615E"/>
    <w:rsid w:val="6C4D45E0"/>
    <w:rsid w:val="6C4E2455"/>
    <w:rsid w:val="6C5D2A67"/>
    <w:rsid w:val="6C873E5B"/>
    <w:rsid w:val="6CB05E0B"/>
    <w:rsid w:val="6CB75592"/>
    <w:rsid w:val="6CC035C9"/>
    <w:rsid w:val="6CD04393"/>
    <w:rsid w:val="6CD26FA2"/>
    <w:rsid w:val="6CDD777F"/>
    <w:rsid w:val="6CF97A55"/>
    <w:rsid w:val="6D070127"/>
    <w:rsid w:val="6D3A2034"/>
    <w:rsid w:val="6D6270FC"/>
    <w:rsid w:val="6D6C4210"/>
    <w:rsid w:val="6D947BA0"/>
    <w:rsid w:val="6DB60213"/>
    <w:rsid w:val="6DC27B12"/>
    <w:rsid w:val="6DDF2F05"/>
    <w:rsid w:val="6DE21DA9"/>
    <w:rsid w:val="6E2960DB"/>
    <w:rsid w:val="6E3114C0"/>
    <w:rsid w:val="6E3B1EC9"/>
    <w:rsid w:val="6E405865"/>
    <w:rsid w:val="6E846C8C"/>
    <w:rsid w:val="6E8A4AEF"/>
    <w:rsid w:val="6EA962E0"/>
    <w:rsid w:val="6EAA7A28"/>
    <w:rsid w:val="6EAE069B"/>
    <w:rsid w:val="6EFB1E02"/>
    <w:rsid w:val="6F1A2A36"/>
    <w:rsid w:val="6F5E118B"/>
    <w:rsid w:val="6F883C51"/>
    <w:rsid w:val="6F8E31BA"/>
    <w:rsid w:val="6F921B0E"/>
    <w:rsid w:val="6FB12833"/>
    <w:rsid w:val="6FBC1F84"/>
    <w:rsid w:val="6FC57A8F"/>
    <w:rsid w:val="702257A8"/>
    <w:rsid w:val="703E19F9"/>
    <w:rsid w:val="70454C15"/>
    <w:rsid w:val="704C1CDE"/>
    <w:rsid w:val="70582893"/>
    <w:rsid w:val="705E402C"/>
    <w:rsid w:val="706D5836"/>
    <w:rsid w:val="707C1A99"/>
    <w:rsid w:val="70861078"/>
    <w:rsid w:val="708F21ED"/>
    <w:rsid w:val="709506BA"/>
    <w:rsid w:val="70A372F7"/>
    <w:rsid w:val="70A908F2"/>
    <w:rsid w:val="70C162AA"/>
    <w:rsid w:val="70C41C5F"/>
    <w:rsid w:val="70D7275A"/>
    <w:rsid w:val="70DC6F56"/>
    <w:rsid w:val="70DE007E"/>
    <w:rsid w:val="70DF6685"/>
    <w:rsid w:val="70EA437C"/>
    <w:rsid w:val="70FB567D"/>
    <w:rsid w:val="710358B4"/>
    <w:rsid w:val="71156158"/>
    <w:rsid w:val="713C76EE"/>
    <w:rsid w:val="71554EE7"/>
    <w:rsid w:val="717D5FF4"/>
    <w:rsid w:val="71842B1F"/>
    <w:rsid w:val="7192329A"/>
    <w:rsid w:val="71953474"/>
    <w:rsid w:val="71987317"/>
    <w:rsid w:val="719916A5"/>
    <w:rsid w:val="71A95E30"/>
    <w:rsid w:val="71C12955"/>
    <w:rsid w:val="71C24F65"/>
    <w:rsid w:val="71D35C3B"/>
    <w:rsid w:val="71D92869"/>
    <w:rsid w:val="71E21058"/>
    <w:rsid w:val="71E35D8F"/>
    <w:rsid w:val="71EF2707"/>
    <w:rsid w:val="72133676"/>
    <w:rsid w:val="721F7C55"/>
    <w:rsid w:val="723512A9"/>
    <w:rsid w:val="723A3825"/>
    <w:rsid w:val="7240483D"/>
    <w:rsid w:val="72436DF3"/>
    <w:rsid w:val="726A7471"/>
    <w:rsid w:val="7276023B"/>
    <w:rsid w:val="72C11113"/>
    <w:rsid w:val="72D07A34"/>
    <w:rsid w:val="72D6399B"/>
    <w:rsid w:val="72F22A83"/>
    <w:rsid w:val="731D356A"/>
    <w:rsid w:val="73207064"/>
    <w:rsid w:val="73406050"/>
    <w:rsid w:val="73835371"/>
    <w:rsid w:val="738A39B7"/>
    <w:rsid w:val="739429DF"/>
    <w:rsid w:val="73B8517F"/>
    <w:rsid w:val="73F735B8"/>
    <w:rsid w:val="73F8343C"/>
    <w:rsid w:val="73FA00B6"/>
    <w:rsid w:val="73FA75EA"/>
    <w:rsid w:val="742F33D2"/>
    <w:rsid w:val="74340A61"/>
    <w:rsid w:val="743A45EB"/>
    <w:rsid w:val="743E57BA"/>
    <w:rsid w:val="7472074F"/>
    <w:rsid w:val="74967F8A"/>
    <w:rsid w:val="74CD425E"/>
    <w:rsid w:val="74DE5724"/>
    <w:rsid w:val="74ED31AC"/>
    <w:rsid w:val="75023D3B"/>
    <w:rsid w:val="751D243C"/>
    <w:rsid w:val="752A5728"/>
    <w:rsid w:val="752D152C"/>
    <w:rsid w:val="753521A5"/>
    <w:rsid w:val="754735FA"/>
    <w:rsid w:val="7551558B"/>
    <w:rsid w:val="75627152"/>
    <w:rsid w:val="75687211"/>
    <w:rsid w:val="757E2143"/>
    <w:rsid w:val="75A81E9F"/>
    <w:rsid w:val="75BB0C07"/>
    <w:rsid w:val="75C34CBA"/>
    <w:rsid w:val="75C5515B"/>
    <w:rsid w:val="76021A1D"/>
    <w:rsid w:val="76061F39"/>
    <w:rsid w:val="762600D2"/>
    <w:rsid w:val="765F4FA6"/>
    <w:rsid w:val="766737CD"/>
    <w:rsid w:val="76764BDF"/>
    <w:rsid w:val="7679183F"/>
    <w:rsid w:val="76942139"/>
    <w:rsid w:val="76972FD7"/>
    <w:rsid w:val="76AB2DF4"/>
    <w:rsid w:val="76B33418"/>
    <w:rsid w:val="76B96E85"/>
    <w:rsid w:val="76F7731F"/>
    <w:rsid w:val="772A55C3"/>
    <w:rsid w:val="775E4F80"/>
    <w:rsid w:val="776407BA"/>
    <w:rsid w:val="77907759"/>
    <w:rsid w:val="779205A5"/>
    <w:rsid w:val="77973B5E"/>
    <w:rsid w:val="77AB1DAB"/>
    <w:rsid w:val="77B72D15"/>
    <w:rsid w:val="77D92896"/>
    <w:rsid w:val="77F4231E"/>
    <w:rsid w:val="780A3F97"/>
    <w:rsid w:val="780C7687"/>
    <w:rsid w:val="78121ACF"/>
    <w:rsid w:val="782F73AE"/>
    <w:rsid w:val="78332DB1"/>
    <w:rsid w:val="788D430B"/>
    <w:rsid w:val="789472D5"/>
    <w:rsid w:val="789E7B17"/>
    <w:rsid w:val="78AE2CD4"/>
    <w:rsid w:val="78AF7168"/>
    <w:rsid w:val="78B136E9"/>
    <w:rsid w:val="78C046D1"/>
    <w:rsid w:val="78DC28C4"/>
    <w:rsid w:val="78DD7B68"/>
    <w:rsid w:val="78F91D27"/>
    <w:rsid w:val="78F96468"/>
    <w:rsid w:val="790B6A59"/>
    <w:rsid w:val="7910067D"/>
    <w:rsid w:val="791305A6"/>
    <w:rsid w:val="79147E83"/>
    <w:rsid w:val="792A05CD"/>
    <w:rsid w:val="795442A2"/>
    <w:rsid w:val="796757EF"/>
    <w:rsid w:val="797B2D99"/>
    <w:rsid w:val="79836D15"/>
    <w:rsid w:val="79854504"/>
    <w:rsid w:val="79906568"/>
    <w:rsid w:val="79A1189F"/>
    <w:rsid w:val="79A7237F"/>
    <w:rsid w:val="79AF6091"/>
    <w:rsid w:val="79CE3D3C"/>
    <w:rsid w:val="79D03912"/>
    <w:rsid w:val="79D341A1"/>
    <w:rsid w:val="79E25821"/>
    <w:rsid w:val="79E76D56"/>
    <w:rsid w:val="79ED5B8F"/>
    <w:rsid w:val="79FD4249"/>
    <w:rsid w:val="7A0A6CFD"/>
    <w:rsid w:val="7A10621B"/>
    <w:rsid w:val="7A4353ED"/>
    <w:rsid w:val="7A5E48FC"/>
    <w:rsid w:val="7A700FA0"/>
    <w:rsid w:val="7A714978"/>
    <w:rsid w:val="7A780D0F"/>
    <w:rsid w:val="7A78483D"/>
    <w:rsid w:val="7A7D6D0B"/>
    <w:rsid w:val="7A822256"/>
    <w:rsid w:val="7A89299F"/>
    <w:rsid w:val="7A8F44D6"/>
    <w:rsid w:val="7A9D5C8E"/>
    <w:rsid w:val="7AAC604A"/>
    <w:rsid w:val="7AD07638"/>
    <w:rsid w:val="7AFF63FC"/>
    <w:rsid w:val="7B097FA4"/>
    <w:rsid w:val="7B3B026E"/>
    <w:rsid w:val="7B423126"/>
    <w:rsid w:val="7B442219"/>
    <w:rsid w:val="7B4D4867"/>
    <w:rsid w:val="7B4E094D"/>
    <w:rsid w:val="7B694F38"/>
    <w:rsid w:val="7B823259"/>
    <w:rsid w:val="7B837CCB"/>
    <w:rsid w:val="7B8B4B91"/>
    <w:rsid w:val="7B8C469B"/>
    <w:rsid w:val="7B8D1444"/>
    <w:rsid w:val="7B9C06B0"/>
    <w:rsid w:val="7BA05027"/>
    <w:rsid w:val="7BB820A8"/>
    <w:rsid w:val="7BCB2C89"/>
    <w:rsid w:val="7BD36F4F"/>
    <w:rsid w:val="7C092164"/>
    <w:rsid w:val="7C194DB1"/>
    <w:rsid w:val="7C207110"/>
    <w:rsid w:val="7C441C55"/>
    <w:rsid w:val="7C5357D4"/>
    <w:rsid w:val="7C5427A2"/>
    <w:rsid w:val="7C5F6DB2"/>
    <w:rsid w:val="7C6A0990"/>
    <w:rsid w:val="7C723A11"/>
    <w:rsid w:val="7C830F09"/>
    <w:rsid w:val="7C895FB8"/>
    <w:rsid w:val="7C8D56DA"/>
    <w:rsid w:val="7C9A36E1"/>
    <w:rsid w:val="7CAC5AE6"/>
    <w:rsid w:val="7CB74351"/>
    <w:rsid w:val="7CC349D5"/>
    <w:rsid w:val="7CC541F7"/>
    <w:rsid w:val="7CDC3B91"/>
    <w:rsid w:val="7CF23A14"/>
    <w:rsid w:val="7D1203CD"/>
    <w:rsid w:val="7D123D8A"/>
    <w:rsid w:val="7D1314C6"/>
    <w:rsid w:val="7D254DEB"/>
    <w:rsid w:val="7D2B0108"/>
    <w:rsid w:val="7D584888"/>
    <w:rsid w:val="7D6B6A88"/>
    <w:rsid w:val="7D7013C1"/>
    <w:rsid w:val="7D8F4EFF"/>
    <w:rsid w:val="7D904BCC"/>
    <w:rsid w:val="7D936BEA"/>
    <w:rsid w:val="7D9544B2"/>
    <w:rsid w:val="7DBD1939"/>
    <w:rsid w:val="7DBD3473"/>
    <w:rsid w:val="7DEE496C"/>
    <w:rsid w:val="7E022D6F"/>
    <w:rsid w:val="7E3B4DAE"/>
    <w:rsid w:val="7E7E3296"/>
    <w:rsid w:val="7EA923DD"/>
    <w:rsid w:val="7EC25186"/>
    <w:rsid w:val="7EC83C74"/>
    <w:rsid w:val="7EE26641"/>
    <w:rsid w:val="7EEB0822"/>
    <w:rsid w:val="7EF0448F"/>
    <w:rsid w:val="7F1258C2"/>
    <w:rsid w:val="7F2E171C"/>
    <w:rsid w:val="7F5B2972"/>
    <w:rsid w:val="7F615D08"/>
    <w:rsid w:val="7F6354C0"/>
    <w:rsid w:val="7F793E84"/>
    <w:rsid w:val="7F79465A"/>
    <w:rsid w:val="7F9106B0"/>
    <w:rsid w:val="7F9C28CE"/>
    <w:rsid w:val="7FA42DD2"/>
    <w:rsid w:val="7FB04335"/>
    <w:rsid w:val="7FB26FBC"/>
    <w:rsid w:val="7FDD4134"/>
    <w:rsid w:val="7FDE1969"/>
    <w:rsid w:val="7FF43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8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7">
    <w:name w:val="Table Grid"/>
    <w:basedOn w:val="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9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66.png"/><Relationship Id="rId98" Type="http://schemas.openxmlformats.org/officeDocument/2006/relationships/image" Target="media/image65.png"/><Relationship Id="rId97" Type="http://schemas.openxmlformats.org/officeDocument/2006/relationships/image" Target="media/image64.png"/><Relationship Id="rId96" Type="http://schemas.openxmlformats.org/officeDocument/2006/relationships/image" Target="media/image63.png"/><Relationship Id="rId95" Type="http://schemas.openxmlformats.org/officeDocument/2006/relationships/image" Target="media/image62.png"/><Relationship Id="rId94" Type="http://schemas.openxmlformats.org/officeDocument/2006/relationships/image" Target="media/image61.png"/><Relationship Id="rId93" Type="http://schemas.openxmlformats.org/officeDocument/2006/relationships/image" Target="media/image60.png"/><Relationship Id="rId92" Type="http://schemas.openxmlformats.org/officeDocument/2006/relationships/image" Target="media/image59.png"/><Relationship Id="rId91" Type="http://schemas.openxmlformats.org/officeDocument/2006/relationships/image" Target="media/image58.png"/><Relationship Id="rId90" Type="http://schemas.openxmlformats.org/officeDocument/2006/relationships/image" Target="media/image57.png"/><Relationship Id="rId9" Type="http://schemas.openxmlformats.org/officeDocument/2006/relationships/image" Target="media/image6.jpeg"/><Relationship Id="rId89" Type="http://schemas.openxmlformats.org/officeDocument/2006/relationships/image" Target="media/image56.png"/><Relationship Id="rId88" Type="http://schemas.openxmlformats.org/officeDocument/2006/relationships/image" Target="media/image55.png"/><Relationship Id="rId87" Type="http://schemas.openxmlformats.org/officeDocument/2006/relationships/image" Target="media/image54.png"/><Relationship Id="rId86" Type="http://schemas.openxmlformats.org/officeDocument/2006/relationships/image" Target="media/image53.png"/><Relationship Id="rId85" Type="http://schemas.openxmlformats.org/officeDocument/2006/relationships/image" Target="media/image52.png"/><Relationship Id="rId84" Type="http://schemas.openxmlformats.org/officeDocument/2006/relationships/image" Target="media/image51.png"/><Relationship Id="rId83" Type="http://schemas.openxmlformats.org/officeDocument/2006/relationships/image" Target="media/image30.svg"/><Relationship Id="rId82" Type="http://schemas.openxmlformats.org/officeDocument/2006/relationships/image" Target="media/image50.png"/><Relationship Id="rId81" Type="http://schemas.openxmlformats.org/officeDocument/2006/relationships/image" Target="media/image29.svg"/><Relationship Id="rId80" Type="http://schemas.openxmlformats.org/officeDocument/2006/relationships/image" Target="media/image49.png"/><Relationship Id="rId8" Type="http://schemas.openxmlformats.org/officeDocument/2006/relationships/image" Target="media/image5.png"/><Relationship Id="rId79" Type="http://schemas.openxmlformats.org/officeDocument/2006/relationships/image" Target="media/image28.svg"/><Relationship Id="rId78" Type="http://schemas.openxmlformats.org/officeDocument/2006/relationships/image" Target="media/image48.png"/><Relationship Id="rId77" Type="http://schemas.openxmlformats.org/officeDocument/2006/relationships/image" Target="media/image27.svg"/><Relationship Id="rId76" Type="http://schemas.openxmlformats.org/officeDocument/2006/relationships/image" Target="media/image47.png"/><Relationship Id="rId75" Type="http://schemas.openxmlformats.org/officeDocument/2006/relationships/image" Target="media/image26.svg"/><Relationship Id="rId74" Type="http://schemas.openxmlformats.org/officeDocument/2006/relationships/image" Target="media/image46.png"/><Relationship Id="rId73" Type="http://schemas.openxmlformats.org/officeDocument/2006/relationships/image" Target="media/image25.svg"/><Relationship Id="rId72" Type="http://schemas.openxmlformats.org/officeDocument/2006/relationships/image" Target="media/image45.png"/><Relationship Id="rId71" Type="http://schemas.openxmlformats.org/officeDocument/2006/relationships/image" Target="media/image24.svg"/><Relationship Id="rId70" Type="http://schemas.openxmlformats.org/officeDocument/2006/relationships/image" Target="media/image44.png"/><Relationship Id="rId7" Type="http://schemas.openxmlformats.org/officeDocument/2006/relationships/image" Target="media/image4.png"/><Relationship Id="rId69" Type="http://schemas.openxmlformats.org/officeDocument/2006/relationships/image" Target="media/image23.svg"/><Relationship Id="rId68" Type="http://schemas.openxmlformats.org/officeDocument/2006/relationships/image" Target="media/image43.png"/><Relationship Id="rId67" Type="http://schemas.openxmlformats.org/officeDocument/2006/relationships/image" Target="media/image22.svg"/><Relationship Id="rId66" Type="http://schemas.openxmlformats.org/officeDocument/2006/relationships/image" Target="media/image42.png"/><Relationship Id="rId65" Type="http://schemas.openxmlformats.org/officeDocument/2006/relationships/image" Target="media/image21.svg"/><Relationship Id="rId64" Type="http://schemas.openxmlformats.org/officeDocument/2006/relationships/image" Target="media/image41.png"/><Relationship Id="rId63" Type="http://schemas.openxmlformats.org/officeDocument/2006/relationships/image" Target="media/image20.svg"/><Relationship Id="rId62" Type="http://schemas.openxmlformats.org/officeDocument/2006/relationships/image" Target="media/image40.png"/><Relationship Id="rId61" Type="http://schemas.openxmlformats.org/officeDocument/2006/relationships/image" Target="media/image19.svg"/><Relationship Id="rId60" Type="http://schemas.openxmlformats.org/officeDocument/2006/relationships/image" Target="media/image39.png"/><Relationship Id="rId6" Type="http://schemas.openxmlformats.org/officeDocument/2006/relationships/image" Target="media/image3.png"/><Relationship Id="rId59" Type="http://schemas.openxmlformats.org/officeDocument/2006/relationships/image" Target="media/image18.svg"/><Relationship Id="rId58" Type="http://schemas.openxmlformats.org/officeDocument/2006/relationships/image" Target="media/image38.png"/><Relationship Id="rId57" Type="http://schemas.openxmlformats.org/officeDocument/2006/relationships/image" Target="media/image17.svg"/><Relationship Id="rId56" Type="http://schemas.openxmlformats.org/officeDocument/2006/relationships/image" Target="media/image37.png"/><Relationship Id="rId55" Type="http://schemas.openxmlformats.org/officeDocument/2006/relationships/image" Target="media/image16.svg"/><Relationship Id="rId54" Type="http://schemas.openxmlformats.org/officeDocument/2006/relationships/image" Target="media/image36.png"/><Relationship Id="rId53" Type="http://schemas.openxmlformats.org/officeDocument/2006/relationships/image" Target="media/image15.svg"/><Relationship Id="rId52" Type="http://schemas.openxmlformats.org/officeDocument/2006/relationships/image" Target="media/image35.png"/><Relationship Id="rId51" Type="http://schemas.openxmlformats.org/officeDocument/2006/relationships/image" Target="media/image14.svg"/><Relationship Id="rId50" Type="http://schemas.openxmlformats.org/officeDocument/2006/relationships/image" Target="media/image34.png"/><Relationship Id="rId5" Type="http://schemas.openxmlformats.org/officeDocument/2006/relationships/image" Target="media/image2.png"/><Relationship Id="rId49" Type="http://schemas.openxmlformats.org/officeDocument/2006/relationships/image" Target="media/image13.svg"/><Relationship Id="rId48" Type="http://schemas.openxmlformats.org/officeDocument/2006/relationships/image" Target="media/image33.png"/><Relationship Id="rId47" Type="http://schemas.openxmlformats.org/officeDocument/2006/relationships/image" Target="media/image12.svg"/><Relationship Id="rId46" Type="http://schemas.openxmlformats.org/officeDocument/2006/relationships/image" Target="media/image32.png"/><Relationship Id="rId45" Type="http://schemas.openxmlformats.org/officeDocument/2006/relationships/image" Target="media/image11.svg"/><Relationship Id="rId44" Type="http://schemas.openxmlformats.org/officeDocument/2006/relationships/image" Target="media/image31.png"/><Relationship Id="rId43" Type="http://schemas.openxmlformats.org/officeDocument/2006/relationships/image" Target="media/image10.svg"/><Relationship Id="rId42" Type="http://schemas.openxmlformats.org/officeDocument/2006/relationships/image" Target="media/image30.png"/><Relationship Id="rId41" Type="http://schemas.openxmlformats.org/officeDocument/2006/relationships/image" Target="media/image9.svg"/><Relationship Id="rId40" Type="http://schemas.openxmlformats.org/officeDocument/2006/relationships/image" Target="media/image29.png"/><Relationship Id="rId4" Type="http://schemas.openxmlformats.org/officeDocument/2006/relationships/image" Target="media/image1.png"/><Relationship Id="rId39" Type="http://schemas.openxmlformats.org/officeDocument/2006/relationships/image" Target="media/image8.svg"/><Relationship Id="rId38" Type="http://schemas.openxmlformats.org/officeDocument/2006/relationships/image" Target="media/image28.png"/><Relationship Id="rId37" Type="http://schemas.openxmlformats.org/officeDocument/2006/relationships/image" Target="media/image7.svg"/><Relationship Id="rId36" Type="http://schemas.openxmlformats.org/officeDocument/2006/relationships/image" Target="media/image27.png"/><Relationship Id="rId35" Type="http://schemas.openxmlformats.org/officeDocument/2006/relationships/image" Target="media/image6.svg"/><Relationship Id="rId34" Type="http://schemas.openxmlformats.org/officeDocument/2006/relationships/image" Target="media/image26.png"/><Relationship Id="rId33" Type="http://schemas.openxmlformats.org/officeDocument/2006/relationships/image" Target="media/image5.svg"/><Relationship Id="rId32" Type="http://schemas.openxmlformats.org/officeDocument/2006/relationships/image" Target="media/image25.png"/><Relationship Id="rId31" Type="http://schemas.openxmlformats.org/officeDocument/2006/relationships/image" Target="media/image4.svg"/><Relationship Id="rId30" Type="http://schemas.openxmlformats.org/officeDocument/2006/relationships/image" Target="media/image24.png"/><Relationship Id="rId3" Type="http://schemas.openxmlformats.org/officeDocument/2006/relationships/theme" Target="theme/theme1.xml"/><Relationship Id="rId29" Type="http://schemas.openxmlformats.org/officeDocument/2006/relationships/image" Target="media/image3.svg"/><Relationship Id="rId28" Type="http://schemas.openxmlformats.org/officeDocument/2006/relationships/image" Target="media/image23.png"/><Relationship Id="rId27" Type="http://schemas.openxmlformats.org/officeDocument/2006/relationships/image" Target="media/image2.svg"/><Relationship Id="rId26" Type="http://schemas.openxmlformats.org/officeDocument/2006/relationships/image" Target="media/image22.png"/><Relationship Id="rId25" Type="http://schemas.openxmlformats.org/officeDocument/2006/relationships/image" Target="media/image1.sv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9" Type="http://schemas.openxmlformats.org/officeDocument/2006/relationships/fontTable" Target="fontTable.xml"/><Relationship Id="rId148" Type="http://schemas.openxmlformats.org/officeDocument/2006/relationships/numbering" Target="numbering.xml"/><Relationship Id="rId147" Type="http://schemas.openxmlformats.org/officeDocument/2006/relationships/customXml" Target="../customXml/item1.xml"/><Relationship Id="rId146" Type="http://schemas.openxmlformats.org/officeDocument/2006/relationships/image" Target="media/image112.jpeg"/><Relationship Id="rId145" Type="http://schemas.openxmlformats.org/officeDocument/2006/relationships/image" Target="media/image111.png"/><Relationship Id="rId144" Type="http://schemas.openxmlformats.org/officeDocument/2006/relationships/image" Target="media/image31.svg"/><Relationship Id="rId143" Type="http://schemas.openxmlformats.org/officeDocument/2006/relationships/image" Target="media/image110.png"/><Relationship Id="rId142" Type="http://schemas.openxmlformats.org/officeDocument/2006/relationships/image" Target="media/image109.png"/><Relationship Id="rId141" Type="http://schemas.openxmlformats.org/officeDocument/2006/relationships/image" Target="media/image108.png"/><Relationship Id="rId140" Type="http://schemas.openxmlformats.org/officeDocument/2006/relationships/image" Target="media/image107.png"/><Relationship Id="rId14" Type="http://schemas.openxmlformats.org/officeDocument/2006/relationships/image" Target="media/image11.png"/><Relationship Id="rId139" Type="http://schemas.openxmlformats.org/officeDocument/2006/relationships/image" Target="media/image106.png"/><Relationship Id="rId138" Type="http://schemas.openxmlformats.org/officeDocument/2006/relationships/image" Target="media/image105.png"/><Relationship Id="rId137" Type="http://schemas.openxmlformats.org/officeDocument/2006/relationships/image" Target="media/image104.png"/><Relationship Id="rId136" Type="http://schemas.openxmlformats.org/officeDocument/2006/relationships/image" Target="media/image103.png"/><Relationship Id="rId135" Type="http://schemas.openxmlformats.org/officeDocument/2006/relationships/image" Target="media/image102.png"/><Relationship Id="rId134" Type="http://schemas.openxmlformats.org/officeDocument/2006/relationships/image" Target="media/image101.png"/><Relationship Id="rId133" Type="http://schemas.openxmlformats.org/officeDocument/2006/relationships/image" Target="media/image100.png"/><Relationship Id="rId132" Type="http://schemas.openxmlformats.org/officeDocument/2006/relationships/image" Target="media/image99.png"/><Relationship Id="rId131" Type="http://schemas.openxmlformats.org/officeDocument/2006/relationships/image" Target="media/image98.png"/><Relationship Id="rId130" Type="http://schemas.openxmlformats.org/officeDocument/2006/relationships/image" Target="media/image97.png"/><Relationship Id="rId13" Type="http://schemas.openxmlformats.org/officeDocument/2006/relationships/image" Target="media/image10.png"/><Relationship Id="rId129" Type="http://schemas.openxmlformats.org/officeDocument/2006/relationships/image" Target="media/image96.png"/><Relationship Id="rId128" Type="http://schemas.openxmlformats.org/officeDocument/2006/relationships/image" Target="media/image95.png"/><Relationship Id="rId127" Type="http://schemas.openxmlformats.org/officeDocument/2006/relationships/image" Target="media/image94.png"/><Relationship Id="rId126" Type="http://schemas.openxmlformats.org/officeDocument/2006/relationships/image" Target="media/image93.png"/><Relationship Id="rId125" Type="http://schemas.openxmlformats.org/officeDocument/2006/relationships/image" Target="media/image92.png"/><Relationship Id="rId124" Type="http://schemas.openxmlformats.org/officeDocument/2006/relationships/image" Target="media/image91.png"/><Relationship Id="rId123" Type="http://schemas.openxmlformats.org/officeDocument/2006/relationships/image" Target="media/image90.png"/><Relationship Id="rId122" Type="http://schemas.openxmlformats.org/officeDocument/2006/relationships/image" Target="media/image89.png"/><Relationship Id="rId121" Type="http://schemas.openxmlformats.org/officeDocument/2006/relationships/image" Target="media/image88.png"/><Relationship Id="rId120" Type="http://schemas.openxmlformats.org/officeDocument/2006/relationships/image" Target="media/image87.png"/><Relationship Id="rId12" Type="http://schemas.openxmlformats.org/officeDocument/2006/relationships/image" Target="media/image9.png"/><Relationship Id="rId119" Type="http://schemas.openxmlformats.org/officeDocument/2006/relationships/image" Target="media/image86.png"/><Relationship Id="rId118" Type="http://schemas.openxmlformats.org/officeDocument/2006/relationships/image" Target="media/image85.png"/><Relationship Id="rId117" Type="http://schemas.openxmlformats.org/officeDocument/2006/relationships/image" Target="media/image84.png"/><Relationship Id="rId116" Type="http://schemas.openxmlformats.org/officeDocument/2006/relationships/image" Target="media/image83.png"/><Relationship Id="rId115" Type="http://schemas.openxmlformats.org/officeDocument/2006/relationships/image" Target="media/image82.png"/><Relationship Id="rId114" Type="http://schemas.openxmlformats.org/officeDocument/2006/relationships/image" Target="media/image81.png"/><Relationship Id="rId113" Type="http://schemas.openxmlformats.org/officeDocument/2006/relationships/image" Target="media/image80.png"/><Relationship Id="rId112" Type="http://schemas.openxmlformats.org/officeDocument/2006/relationships/image" Target="media/image79.png"/><Relationship Id="rId111" Type="http://schemas.openxmlformats.org/officeDocument/2006/relationships/image" Target="media/image78.png"/><Relationship Id="rId110" Type="http://schemas.openxmlformats.org/officeDocument/2006/relationships/image" Target="media/image77.png"/><Relationship Id="rId11" Type="http://schemas.openxmlformats.org/officeDocument/2006/relationships/image" Target="media/image8.png"/><Relationship Id="rId109" Type="http://schemas.openxmlformats.org/officeDocument/2006/relationships/image" Target="media/image76.png"/><Relationship Id="rId108" Type="http://schemas.openxmlformats.org/officeDocument/2006/relationships/image" Target="media/image75.png"/><Relationship Id="rId107" Type="http://schemas.openxmlformats.org/officeDocument/2006/relationships/image" Target="media/image74.png"/><Relationship Id="rId106" Type="http://schemas.openxmlformats.org/officeDocument/2006/relationships/image" Target="media/image73.png"/><Relationship Id="rId105" Type="http://schemas.openxmlformats.org/officeDocument/2006/relationships/image" Target="media/image72.png"/><Relationship Id="rId104" Type="http://schemas.openxmlformats.org/officeDocument/2006/relationships/image" Target="media/image71.png"/><Relationship Id="rId103" Type="http://schemas.openxmlformats.org/officeDocument/2006/relationships/image" Target="media/image70.png"/><Relationship Id="rId102" Type="http://schemas.openxmlformats.org/officeDocument/2006/relationships/image" Target="media/image69.png"/><Relationship Id="rId101" Type="http://schemas.openxmlformats.org/officeDocument/2006/relationships/image" Target="media/image68.png"/><Relationship Id="rId100" Type="http://schemas.openxmlformats.org/officeDocument/2006/relationships/image" Target="media/image6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26366;&#29141;\AppData\Roaming\kingsoft\office6\templates\download\d930718d-bf98-4321-b51a-ea7b42f1498f\&#40657;&#30333;&#34920;&#26684;&#20010;&#20154;&#31616;&#21382;&#27169;&#26495;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修改方法1"/>
    </customSectPr>
    <customSectPr>
      <sectNamePr val="修改方法2"/>
    </customSectPr>
    <customSectPr/>
    <customSectPr/>
    <customSectPr/>
    <customSectPr/>
    <customSectPr/>
    <customSectPr/>
    <customSectPr/>
    <customSectPr/>
    <customSectPr>
      <sectNamePr val="建议"/>
    </customSectPr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黑白表格个人简历模板.docx</Template>
  <Pages>4</Pages>
  <Words>598</Words>
  <Characters>672</Characters>
  <Lines>0</Lines>
  <Paragraphs>0</Paragraphs>
  <TotalTime>0</TotalTime>
  <ScaleCrop>false</ScaleCrop>
  <LinksUpToDate>false</LinksUpToDate>
  <CharactersWithSpaces>684</CharactersWithSpaces>
  <Application>WPS Office_11.1.0.11294_F1E327BC-269C-435d-A152-05C5408002CA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2021-07-31T06:38:00Z</dcterms:created>
  <dc:creator>曾燕  WSK极速联盟卡丁车</dc:creator>
  <cp:lastModifiedBy>慕岑</cp:lastModifiedBy>
  <dcterms:modified xsi:type="dcterms:W3CDTF">2022-01-22T09:10:19Z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2052-11.1.0.11294</vt:lpwstr>
  </property>
  <property fmtid="{D5CDD505-2E9C-101B-9397-08002B2CF9AE}" pid="3" name="KSOTemplateKey">
    <vt:lpwstr>1.0_GnPD+w83yKmS/xi4OL3bofoscYb6UkV+sB3DHHodf0FghvkO3wm4DV/TLFslL5sZaxdpYXC3F1NjHkZe6mqBFw==</vt:lpwstr>
  </property>
  <property fmtid="{D5CDD505-2E9C-101B-9397-08002B2CF9AE}" pid="4" name="KSOTemplateUUID">
    <vt:lpwstr>v1.0_mb_CET/Coll/p/WBanf4CHKqg==</vt:lpwstr>
  </property>
  <property fmtid="{D5CDD505-2E9C-101B-9397-08002B2CF9AE}" pid="5" name="ICV">
    <vt:lpwstr>A60F67FC1F004070ABE6BC333938B3A4</vt:lpwstr>
  </property>
</Properties>
</file>